
<file path=[Content_Types].xml><?xml version="1.0" encoding="utf-8"?>
<Types xmlns="http://schemas.openxmlformats.org/package/2006/content-types">
  <Default Extension="bin" ContentType="application/vnd.ms-word.attachedToolbars"/>
  <Default Extension="doc" ContentType="application/msword"/>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E83831" w:rsidRPr="00162971" w14:paraId="3B8A9B24" w14:textId="77777777" w:rsidTr="000C16A4">
        <w:trPr>
          <w:cantSplit/>
        </w:trPr>
        <w:tc>
          <w:tcPr>
            <w:tcW w:w="10423" w:type="dxa"/>
            <w:gridSpan w:val="2"/>
            <w:shd w:val="clear" w:color="auto" w:fill="auto"/>
          </w:tcPr>
          <w:p w14:paraId="5B21D238" w14:textId="0AA22BE6" w:rsidR="00E83831" w:rsidRPr="00162971" w:rsidRDefault="00E83831" w:rsidP="000C16A4">
            <w:pPr>
              <w:pStyle w:val="ZA"/>
              <w:framePr w:w="0" w:hRule="auto" w:wrap="auto" w:vAnchor="margin" w:hAnchor="text" w:yAlign="inline"/>
            </w:pPr>
            <w:bookmarkStart w:id="0" w:name="page1"/>
            <w:r w:rsidRPr="000A3856">
              <w:rPr>
                <w:noProof w:val="0"/>
                <w:sz w:val="64"/>
              </w:rPr>
              <w:t xml:space="preserve">3GPP TS 26.441 </w:t>
            </w:r>
            <w:r w:rsidRPr="000A3856">
              <w:rPr>
                <w:noProof w:val="0"/>
              </w:rPr>
              <w:t>V</w:t>
            </w:r>
            <w:r>
              <w:rPr>
                <w:noProof w:val="0"/>
              </w:rPr>
              <w:t>18.0.0</w:t>
            </w:r>
            <w:r w:rsidRPr="000A3856">
              <w:rPr>
                <w:noProof w:val="0"/>
              </w:rPr>
              <w:t xml:space="preserve"> </w:t>
            </w:r>
            <w:r w:rsidRPr="000A3856">
              <w:rPr>
                <w:noProof w:val="0"/>
                <w:sz w:val="32"/>
              </w:rPr>
              <w:t>(</w:t>
            </w:r>
            <w:r>
              <w:rPr>
                <w:noProof w:val="0"/>
                <w:sz w:val="32"/>
              </w:rPr>
              <w:t>2024-03</w:t>
            </w:r>
            <w:r w:rsidRPr="000A3856">
              <w:rPr>
                <w:noProof w:val="0"/>
                <w:sz w:val="32"/>
              </w:rPr>
              <w:t>)</w:t>
            </w:r>
          </w:p>
        </w:tc>
      </w:tr>
      <w:tr w:rsidR="00E83831" w:rsidRPr="00162971" w14:paraId="5DCBD31D" w14:textId="77777777" w:rsidTr="000C16A4">
        <w:trPr>
          <w:cantSplit/>
          <w:trHeight w:hRule="exact" w:val="1134"/>
        </w:trPr>
        <w:tc>
          <w:tcPr>
            <w:tcW w:w="10423" w:type="dxa"/>
            <w:gridSpan w:val="2"/>
            <w:shd w:val="clear" w:color="auto" w:fill="auto"/>
          </w:tcPr>
          <w:p w14:paraId="4F6E8407" w14:textId="77777777" w:rsidR="00E83831" w:rsidRPr="00162971" w:rsidRDefault="00E83831" w:rsidP="000C16A4">
            <w:pPr>
              <w:pStyle w:val="TAR"/>
            </w:pPr>
            <w:r w:rsidRPr="000A3856">
              <w:t>Technical Specification</w:t>
            </w:r>
          </w:p>
        </w:tc>
      </w:tr>
      <w:tr w:rsidR="00E83831" w:rsidRPr="00162971" w14:paraId="60382CD5" w14:textId="77777777" w:rsidTr="000C16A4">
        <w:trPr>
          <w:cantSplit/>
          <w:trHeight w:hRule="exact" w:val="3685"/>
        </w:trPr>
        <w:tc>
          <w:tcPr>
            <w:tcW w:w="10423" w:type="dxa"/>
            <w:gridSpan w:val="2"/>
            <w:shd w:val="clear" w:color="auto" w:fill="auto"/>
          </w:tcPr>
          <w:p w14:paraId="6F6EDFD1" w14:textId="77777777" w:rsidR="00E83831" w:rsidRPr="000A3856" w:rsidRDefault="00E83831" w:rsidP="000C16A4">
            <w:pPr>
              <w:pStyle w:val="ZT"/>
              <w:framePr w:wrap="auto" w:hAnchor="text" w:yAlign="inline"/>
            </w:pPr>
            <w:r w:rsidRPr="000A3856">
              <w:t>3rd Generation Partnership Project;</w:t>
            </w:r>
          </w:p>
          <w:p w14:paraId="0B8D3E6E" w14:textId="77777777" w:rsidR="00E83831" w:rsidRPr="000A3856" w:rsidRDefault="00E83831" w:rsidP="000C16A4">
            <w:pPr>
              <w:pStyle w:val="ZT"/>
              <w:framePr w:wrap="auto" w:hAnchor="text" w:yAlign="inline"/>
            </w:pPr>
            <w:r w:rsidRPr="000A3856">
              <w:t>Technical Specification Group Services and System Aspects;</w:t>
            </w:r>
          </w:p>
          <w:p w14:paraId="44A0ABD9" w14:textId="77777777" w:rsidR="00E83831" w:rsidRPr="000A3856" w:rsidRDefault="00E83831" w:rsidP="000C16A4">
            <w:pPr>
              <w:pStyle w:val="ZT"/>
              <w:framePr w:wrap="auto" w:hAnchor="text" w:yAlign="inline"/>
            </w:pPr>
            <w:r w:rsidRPr="000A3856">
              <w:t>Codec for Enhanced Voice Service</w:t>
            </w:r>
            <w:r>
              <w:t>s (EVS);</w:t>
            </w:r>
            <w:r w:rsidRPr="000A3856">
              <w:t xml:space="preserve"> </w:t>
            </w:r>
          </w:p>
          <w:p w14:paraId="62ED6BE9" w14:textId="77777777" w:rsidR="00E83831" w:rsidRPr="000A3856" w:rsidRDefault="00E83831" w:rsidP="000C16A4">
            <w:pPr>
              <w:pStyle w:val="ZT"/>
              <w:framePr w:wrap="auto" w:hAnchor="text" w:yAlign="inline"/>
            </w:pPr>
            <w:r w:rsidRPr="000A3856">
              <w:t xml:space="preserve">General Overview </w:t>
            </w:r>
          </w:p>
          <w:p w14:paraId="4951BFCE" w14:textId="77777777" w:rsidR="00E83831" w:rsidRPr="00162971" w:rsidRDefault="00E83831" w:rsidP="000C16A4">
            <w:pPr>
              <w:pStyle w:val="ZT"/>
              <w:framePr w:wrap="auto" w:hAnchor="text" w:yAlign="inline"/>
              <w:rPr>
                <w:i/>
                <w:sz w:val="28"/>
              </w:rPr>
            </w:pPr>
            <w:r w:rsidRPr="000A3856">
              <w:t>(</w:t>
            </w:r>
            <w:r w:rsidRPr="000A3856">
              <w:rPr>
                <w:rStyle w:val="ZGSM"/>
              </w:rPr>
              <w:t>Release</w:t>
            </w:r>
            <w:r>
              <w:rPr>
                <w:rStyle w:val="ZGSM"/>
              </w:rPr>
              <w:t xml:space="preserve"> 18</w:t>
            </w:r>
            <w:r w:rsidRPr="000A3856">
              <w:t>)</w:t>
            </w:r>
          </w:p>
        </w:tc>
      </w:tr>
      <w:tr w:rsidR="00E83831" w:rsidRPr="00162971" w14:paraId="7A60B9AA" w14:textId="77777777" w:rsidTr="000C16A4">
        <w:trPr>
          <w:cantSplit/>
        </w:trPr>
        <w:tc>
          <w:tcPr>
            <w:tcW w:w="10423" w:type="dxa"/>
            <w:gridSpan w:val="2"/>
            <w:shd w:val="clear" w:color="auto" w:fill="auto"/>
          </w:tcPr>
          <w:p w14:paraId="661CCFE7" w14:textId="77777777" w:rsidR="00E83831" w:rsidRPr="000A3856" w:rsidRDefault="00E83831" w:rsidP="000C16A4">
            <w:pPr>
              <w:pStyle w:val="FP"/>
            </w:pPr>
          </w:p>
        </w:tc>
      </w:tr>
      <w:bookmarkStart w:id="1" w:name="_MON_1684549432"/>
      <w:bookmarkEnd w:id="1"/>
      <w:tr w:rsidR="00E83831" w:rsidRPr="00162971" w14:paraId="25B359B0" w14:textId="77777777" w:rsidTr="000C16A4">
        <w:trPr>
          <w:cantSplit/>
          <w:trHeight w:hRule="exact" w:val="1531"/>
        </w:trPr>
        <w:tc>
          <w:tcPr>
            <w:tcW w:w="4883" w:type="dxa"/>
            <w:shd w:val="clear" w:color="auto" w:fill="auto"/>
          </w:tcPr>
          <w:p w14:paraId="6BBFAC69" w14:textId="2405A37F" w:rsidR="00E83831" w:rsidRPr="00162971" w:rsidRDefault="00C3452F" w:rsidP="000C16A4">
            <w:pPr>
              <w:rPr>
                <w:i/>
              </w:rPr>
            </w:pPr>
            <w:r w:rsidRPr="00C3452F">
              <w:rPr>
                <w:i/>
              </w:rPr>
              <w:object w:dxaOrig="2026" w:dyaOrig="1251" w14:anchorId="47E47F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3pt" o:ole="">
                  <v:imagedata r:id="rId9" o:title=""/>
                </v:shape>
                <o:OLEObject Type="Embed" ProgID="Word.Picture.8" ShapeID="_x0000_i1025" DrawAspect="Content" ObjectID="_1783084359" r:id="rId10"/>
              </w:object>
            </w:r>
          </w:p>
        </w:tc>
        <w:tc>
          <w:tcPr>
            <w:tcW w:w="5540" w:type="dxa"/>
            <w:shd w:val="clear" w:color="auto" w:fill="auto"/>
          </w:tcPr>
          <w:p w14:paraId="33462983" w14:textId="5A3153C8" w:rsidR="00E83831" w:rsidRPr="00162971" w:rsidRDefault="00C90D90" w:rsidP="000C16A4">
            <w:pPr>
              <w:jc w:val="right"/>
            </w:pPr>
            <w:r>
              <w:rPr>
                <w:noProof/>
              </w:rPr>
              <w:drawing>
                <wp:inline distT="0" distB="0" distL="0" distR="0" wp14:anchorId="680D23C3" wp14:editId="1A8ACEEF">
                  <wp:extent cx="162433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E83831" w:rsidRPr="00162971" w14:paraId="312D3F15" w14:textId="77777777" w:rsidTr="000C16A4">
        <w:trPr>
          <w:cantSplit/>
          <w:trHeight w:hRule="exact" w:val="5783"/>
        </w:trPr>
        <w:tc>
          <w:tcPr>
            <w:tcW w:w="10423" w:type="dxa"/>
            <w:gridSpan w:val="2"/>
            <w:shd w:val="clear" w:color="auto" w:fill="auto"/>
          </w:tcPr>
          <w:p w14:paraId="6C847945" w14:textId="77777777" w:rsidR="00E83831" w:rsidRPr="00162971" w:rsidRDefault="00E83831" w:rsidP="000C16A4">
            <w:pPr>
              <w:pStyle w:val="FP"/>
              <w:rPr>
                <w:b/>
              </w:rPr>
            </w:pPr>
          </w:p>
        </w:tc>
      </w:tr>
      <w:tr w:rsidR="00E83831" w:rsidRPr="00162971" w14:paraId="17D7954B" w14:textId="77777777" w:rsidTr="000C16A4">
        <w:trPr>
          <w:cantSplit/>
          <w:trHeight w:hRule="exact" w:val="964"/>
        </w:trPr>
        <w:tc>
          <w:tcPr>
            <w:tcW w:w="10423" w:type="dxa"/>
            <w:gridSpan w:val="2"/>
            <w:shd w:val="clear" w:color="auto" w:fill="auto"/>
          </w:tcPr>
          <w:p w14:paraId="2FD9DB93" w14:textId="77777777" w:rsidR="00E83831" w:rsidRPr="00162971" w:rsidRDefault="00E83831" w:rsidP="000C16A4">
            <w:pPr>
              <w:rPr>
                <w:sz w:val="16"/>
              </w:rPr>
            </w:pPr>
            <w:bookmarkStart w:id="2" w:name="warningNotice"/>
            <w:r w:rsidRPr="00162971">
              <w:rPr>
                <w:sz w:val="16"/>
              </w:rPr>
              <w:t>The present document has been developed within the 3rd Generation Partnership Project (3GPP</w:t>
            </w:r>
            <w:r w:rsidRPr="00162971">
              <w:rPr>
                <w:sz w:val="16"/>
                <w:vertAlign w:val="superscript"/>
              </w:rPr>
              <w:t xml:space="preserve"> TM</w:t>
            </w:r>
            <w:r w:rsidRPr="00162971">
              <w:rPr>
                <w:sz w:val="16"/>
              </w:rPr>
              <w:t>) and may be further elaborated for the purposes of 3GPP.</w:t>
            </w:r>
            <w:r w:rsidRPr="00162971">
              <w:rPr>
                <w:sz w:val="16"/>
              </w:rPr>
              <w:br/>
              <w:t>The present document has not been subject to any approval process by the 3GPP</w:t>
            </w:r>
            <w:r w:rsidRPr="00162971">
              <w:rPr>
                <w:sz w:val="16"/>
                <w:vertAlign w:val="superscript"/>
              </w:rPr>
              <w:t xml:space="preserve"> </w:t>
            </w:r>
            <w:r w:rsidRPr="00162971">
              <w:rPr>
                <w:sz w:val="16"/>
              </w:rPr>
              <w:t>Organizational Partners and shall not be implemented.</w:t>
            </w:r>
            <w:r w:rsidRPr="00162971">
              <w:rPr>
                <w:sz w:val="16"/>
              </w:rPr>
              <w:br/>
              <w:t>This Specification is provided for future development work within 3GPP</w:t>
            </w:r>
            <w:r w:rsidRPr="00162971">
              <w:rPr>
                <w:sz w:val="16"/>
                <w:vertAlign w:val="superscript"/>
              </w:rPr>
              <w:t xml:space="preserve"> </w:t>
            </w:r>
            <w:r w:rsidRPr="00162971">
              <w:rPr>
                <w:sz w:val="16"/>
              </w:rPr>
              <w:t>only. The Organizational Partners accept no liability for any use of this Specification.</w:t>
            </w:r>
            <w:r w:rsidRPr="00162971">
              <w:rPr>
                <w:sz w:val="16"/>
              </w:rPr>
              <w:br/>
              <w:t>Specifications and Reports for implementation of the 3GPP</w:t>
            </w:r>
            <w:r w:rsidRPr="00162971">
              <w:rPr>
                <w:sz w:val="16"/>
                <w:vertAlign w:val="superscript"/>
              </w:rPr>
              <w:t xml:space="preserve"> TM</w:t>
            </w:r>
            <w:r w:rsidRPr="00162971">
              <w:rPr>
                <w:sz w:val="16"/>
              </w:rPr>
              <w:t xml:space="preserve"> system should be obtained via the 3GPP Organizational Partners' Publications Offices.</w:t>
            </w:r>
            <w:bookmarkEnd w:id="2"/>
          </w:p>
          <w:p w14:paraId="53C9732A" w14:textId="77777777" w:rsidR="00E83831" w:rsidRPr="00162971" w:rsidRDefault="00E83831" w:rsidP="000C16A4">
            <w:pPr>
              <w:pStyle w:val="ZV"/>
              <w:framePr w:w="0" w:wrap="auto" w:vAnchor="margin" w:hAnchor="text" w:yAlign="inline"/>
            </w:pPr>
          </w:p>
          <w:p w14:paraId="7253E726" w14:textId="77777777" w:rsidR="00E83831" w:rsidRPr="00162971" w:rsidRDefault="00E83831" w:rsidP="000C16A4">
            <w:pPr>
              <w:rPr>
                <w:sz w:val="16"/>
              </w:rPr>
            </w:pPr>
          </w:p>
        </w:tc>
      </w:tr>
      <w:bookmarkEnd w:id="0"/>
    </w:tbl>
    <w:p w14:paraId="448714B8" w14:textId="77777777" w:rsidR="00E83831" w:rsidRPr="00162971" w:rsidRDefault="00E83831" w:rsidP="00E83831">
      <w:pPr>
        <w:sectPr w:rsidR="00E83831" w:rsidRPr="00162971" w:rsidSect="00DE4036">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83831" w:rsidRPr="00162971" w14:paraId="6CFE97C0" w14:textId="77777777" w:rsidTr="000C16A4">
        <w:trPr>
          <w:cantSplit/>
          <w:trHeight w:hRule="exact" w:val="5669"/>
        </w:trPr>
        <w:tc>
          <w:tcPr>
            <w:tcW w:w="10423" w:type="dxa"/>
            <w:shd w:val="clear" w:color="auto" w:fill="auto"/>
          </w:tcPr>
          <w:p w14:paraId="0D32B2B6" w14:textId="77777777" w:rsidR="00E83831" w:rsidRPr="00162971" w:rsidRDefault="00E83831" w:rsidP="000C16A4">
            <w:pPr>
              <w:pStyle w:val="FP"/>
            </w:pPr>
            <w:bookmarkStart w:id="3" w:name="page2"/>
          </w:p>
        </w:tc>
      </w:tr>
      <w:tr w:rsidR="00E83831" w:rsidRPr="00162971" w14:paraId="1BE6B8E6" w14:textId="77777777" w:rsidTr="000C16A4">
        <w:trPr>
          <w:cantSplit/>
          <w:trHeight w:hRule="exact" w:val="5386"/>
        </w:trPr>
        <w:tc>
          <w:tcPr>
            <w:tcW w:w="10423" w:type="dxa"/>
            <w:shd w:val="clear" w:color="auto" w:fill="auto"/>
          </w:tcPr>
          <w:p w14:paraId="7E10A452" w14:textId="77777777" w:rsidR="00E83831" w:rsidRPr="00162971" w:rsidRDefault="00E83831" w:rsidP="000C16A4">
            <w:pPr>
              <w:pStyle w:val="FP"/>
              <w:spacing w:after="240"/>
              <w:ind w:left="2835" w:right="2835"/>
              <w:jc w:val="center"/>
              <w:rPr>
                <w:rFonts w:ascii="Arial" w:hAnsi="Arial"/>
                <w:b/>
                <w:i/>
                <w:noProof/>
              </w:rPr>
            </w:pPr>
            <w:bookmarkStart w:id="4" w:name="coords3gpp"/>
            <w:r w:rsidRPr="00162971">
              <w:rPr>
                <w:rFonts w:ascii="Arial" w:hAnsi="Arial"/>
                <w:b/>
                <w:i/>
                <w:noProof/>
              </w:rPr>
              <w:t>3GPP</w:t>
            </w:r>
          </w:p>
          <w:p w14:paraId="5F7CDC7E" w14:textId="77777777" w:rsidR="00E83831" w:rsidRPr="00162971" w:rsidRDefault="00E83831" w:rsidP="000C16A4">
            <w:pPr>
              <w:pStyle w:val="FP"/>
              <w:pBdr>
                <w:bottom w:val="single" w:sz="6" w:space="1" w:color="auto"/>
              </w:pBdr>
              <w:ind w:left="2835" w:right="2835"/>
              <w:jc w:val="center"/>
              <w:rPr>
                <w:noProof/>
              </w:rPr>
            </w:pPr>
            <w:r w:rsidRPr="00162971">
              <w:rPr>
                <w:noProof/>
              </w:rPr>
              <w:t>Postal address</w:t>
            </w:r>
          </w:p>
          <w:p w14:paraId="5423AD9B" w14:textId="77777777" w:rsidR="00E83831" w:rsidRPr="00162971" w:rsidRDefault="00E83831" w:rsidP="000C16A4">
            <w:pPr>
              <w:pStyle w:val="FP"/>
              <w:ind w:left="2835" w:right="2835"/>
              <w:jc w:val="center"/>
              <w:rPr>
                <w:rFonts w:ascii="Arial" w:hAnsi="Arial"/>
                <w:noProof/>
                <w:sz w:val="18"/>
              </w:rPr>
            </w:pPr>
          </w:p>
          <w:p w14:paraId="77C7F95C" w14:textId="77777777" w:rsidR="00E83831" w:rsidRPr="00162971" w:rsidRDefault="00E83831" w:rsidP="000C16A4">
            <w:pPr>
              <w:pStyle w:val="FP"/>
              <w:pBdr>
                <w:bottom w:val="single" w:sz="6" w:space="1" w:color="auto"/>
              </w:pBdr>
              <w:spacing w:before="240"/>
              <w:ind w:left="2835" w:right="2835"/>
              <w:jc w:val="center"/>
              <w:rPr>
                <w:noProof/>
              </w:rPr>
            </w:pPr>
            <w:r w:rsidRPr="00162971">
              <w:rPr>
                <w:noProof/>
              </w:rPr>
              <w:t>3GPP support office address</w:t>
            </w:r>
          </w:p>
          <w:p w14:paraId="4DB62765" w14:textId="77777777" w:rsidR="00E83831" w:rsidRPr="00162971" w:rsidRDefault="00E83831" w:rsidP="000C16A4">
            <w:pPr>
              <w:pStyle w:val="FP"/>
              <w:ind w:left="2835" w:right="2835"/>
              <w:jc w:val="center"/>
              <w:rPr>
                <w:rFonts w:ascii="Arial" w:hAnsi="Arial"/>
                <w:noProof/>
                <w:sz w:val="18"/>
              </w:rPr>
            </w:pPr>
            <w:r w:rsidRPr="00162971">
              <w:rPr>
                <w:rFonts w:ascii="Arial" w:hAnsi="Arial"/>
                <w:noProof/>
                <w:sz w:val="18"/>
              </w:rPr>
              <w:t>650 Route des Lucioles - Sophia Antipolis</w:t>
            </w:r>
          </w:p>
          <w:p w14:paraId="601239F6" w14:textId="77777777" w:rsidR="00E83831" w:rsidRPr="00162971" w:rsidRDefault="00E83831" w:rsidP="000C16A4">
            <w:pPr>
              <w:pStyle w:val="FP"/>
              <w:ind w:left="2835" w:right="2835"/>
              <w:jc w:val="center"/>
              <w:rPr>
                <w:rFonts w:ascii="Arial" w:hAnsi="Arial"/>
                <w:noProof/>
                <w:sz w:val="18"/>
              </w:rPr>
            </w:pPr>
            <w:r w:rsidRPr="00162971">
              <w:rPr>
                <w:rFonts w:ascii="Arial" w:hAnsi="Arial"/>
                <w:noProof/>
                <w:sz w:val="18"/>
              </w:rPr>
              <w:t>Valbonne - FRANCE</w:t>
            </w:r>
          </w:p>
          <w:p w14:paraId="36467E44" w14:textId="77777777" w:rsidR="00E83831" w:rsidRPr="00162971" w:rsidRDefault="00E83831" w:rsidP="000C16A4">
            <w:pPr>
              <w:pStyle w:val="FP"/>
              <w:spacing w:after="20"/>
              <w:ind w:left="2835" w:right="2835"/>
              <w:jc w:val="center"/>
              <w:rPr>
                <w:rFonts w:ascii="Arial" w:hAnsi="Arial"/>
                <w:noProof/>
                <w:sz w:val="18"/>
              </w:rPr>
            </w:pPr>
            <w:r w:rsidRPr="00162971">
              <w:rPr>
                <w:rFonts w:ascii="Arial" w:hAnsi="Arial"/>
                <w:noProof/>
                <w:sz w:val="18"/>
              </w:rPr>
              <w:t>Tel.: +33 4 92 94 42 00 Fax: +33 4 93 65 47 16</w:t>
            </w:r>
          </w:p>
          <w:p w14:paraId="4966BFC2" w14:textId="77777777" w:rsidR="00E83831" w:rsidRPr="00162971" w:rsidRDefault="00E83831" w:rsidP="000C16A4">
            <w:pPr>
              <w:pStyle w:val="FP"/>
              <w:pBdr>
                <w:bottom w:val="single" w:sz="6" w:space="1" w:color="auto"/>
              </w:pBdr>
              <w:spacing w:before="240"/>
              <w:ind w:left="2835" w:right="2835"/>
              <w:jc w:val="center"/>
              <w:rPr>
                <w:noProof/>
              </w:rPr>
            </w:pPr>
            <w:r w:rsidRPr="00162971">
              <w:rPr>
                <w:noProof/>
              </w:rPr>
              <w:t>Internet</w:t>
            </w:r>
          </w:p>
          <w:p w14:paraId="05D75324" w14:textId="77777777" w:rsidR="00E83831" w:rsidRPr="00162971" w:rsidRDefault="00E83831" w:rsidP="000C16A4">
            <w:pPr>
              <w:pStyle w:val="FP"/>
              <w:ind w:left="2835" w:right="2835"/>
              <w:jc w:val="center"/>
              <w:rPr>
                <w:rFonts w:ascii="Arial" w:hAnsi="Arial"/>
                <w:noProof/>
                <w:sz w:val="18"/>
              </w:rPr>
            </w:pPr>
            <w:r w:rsidRPr="00162971">
              <w:rPr>
                <w:rFonts w:ascii="Arial" w:hAnsi="Arial"/>
                <w:noProof/>
                <w:sz w:val="18"/>
              </w:rPr>
              <w:t>http://www.3gpp.org</w:t>
            </w:r>
            <w:bookmarkEnd w:id="4"/>
          </w:p>
          <w:p w14:paraId="309D4181" w14:textId="77777777" w:rsidR="00E83831" w:rsidRPr="00162971" w:rsidRDefault="00E83831" w:rsidP="000C16A4">
            <w:pPr>
              <w:rPr>
                <w:noProof/>
              </w:rPr>
            </w:pPr>
          </w:p>
        </w:tc>
      </w:tr>
      <w:tr w:rsidR="00E83831" w:rsidRPr="00162971" w14:paraId="54C020BF" w14:textId="77777777" w:rsidTr="000C16A4">
        <w:trPr>
          <w:cantSplit/>
        </w:trPr>
        <w:tc>
          <w:tcPr>
            <w:tcW w:w="10423" w:type="dxa"/>
            <w:shd w:val="clear" w:color="auto" w:fill="auto"/>
            <w:vAlign w:val="bottom"/>
          </w:tcPr>
          <w:p w14:paraId="7D500A85" w14:textId="77777777" w:rsidR="00E83831" w:rsidRPr="00162971" w:rsidRDefault="00E83831" w:rsidP="000C16A4">
            <w:pPr>
              <w:pStyle w:val="FP"/>
              <w:pBdr>
                <w:bottom w:val="single" w:sz="6" w:space="1" w:color="auto"/>
              </w:pBdr>
              <w:spacing w:after="240"/>
              <w:jc w:val="center"/>
              <w:rPr>
                <w:rFonts w:ascii="Arial" w:hAnsi="Arial"/>
                <w:b/>
                <w:i/>
                <w:noProof/>
              </w:rPr>
            </w:pPr>
            <w:bookmarkStart w:id="5" w:name="copyrightNotification"/>
            <w:r w:rsidRPr="00162971">
              <w:rPr>
                <w:rFonts w:ascii="Arial" w:hAnsi="Arial"/>
                <w:b/>
                <w:i/>
                <w:noProof/>
              </w:rPr>
              <w:t>Copyright Notification</w:t>
            </w:r>
          </w:p>
          <w:p w14:paraId="02B08EA6" w14:textId="77777777" w:rsidR="00E83831" w:rsidRPr="00162971" w:rsidRDefault="00E83831" w:rsidP="000C16A4">
            <w:pPr>
              <w:pStyle w:val="FP"/>
              <w:jc w:val="center"/>
              <w:rPr>
                <w:noProof/>
              </w:rPr>
            </w:pPr>
            <w:r w:rsidRPr="00162971">
              <w:rPr>
                <w:noProof/>
              </w:rPr>
              <w:t>No part may be reproduced except as authorized by written permission.</w:t>
            </w:r>
            <w:r w:rsidRPr="00162971">
              <w:rPr>
                <w:noProof/>
              </w:rPr>
              <w:br/>
              <w:t>The copyright and the foregoing restriction extend to reproduction in all media.</w:t>
            </w:r>
          </w:p>
          <w:p w14:paraId="4A5D335F" w14:textId="77777777" w:rsidR="00E83831" w:rsidRPr="00162971" w:rsidRDefault="00E83831" w:rsidP="000C16A4">
            <w:pPr>
              <w:pStyle w:val="FP"/>
              <w:jc w:val="center"/>
              <w:rPr>
                <w:noProof/>
              </w:rPr>
            </w:pPr>
          </w:p>
          <w:p w14:paraId="74889EC6" w14:textId="77777777" w:rsidR="00E83831" w:rsidRPr="00162971" w:rsidRDefault="00E83831" w:rsidP="000C16A4">
            <w:pPr>
              <w:pStyle w:val="FP"/>
              <w:jc w:val="center"/>
              <w:rPr>
                <w:noProof/>
                <w:sz w:val="18"/>
              </w:rPr>
            </w:pPr>
            <w:r w:rsidRPr="00162971">
              <w:rPr>
                <w:noProof/>
                <w:sz w:val="18"/>
              </w:rPr>
              <w:t xml:space="preserve">© </w:t>
            </w:r>
            <w:r>
              <w:rPr>
                <w:noProof/>
                <w:sz w:val="18"/>
              </w:rPr>
              <w:t>2024</w:t>
            </w:r>
            <w:r w:rsidRPr="00162971">
              <w:rPr>
                <w:noProof/>
                <w:sz w:val="18"/>
              </w:rPr>
              <w:t>, 3GPP Organizational Partners (ARIB, ATIS, CCSA, ETSI, TSDSI, TTA, TTC).</w:t>
            </w:r>
            <w:bookmarkStart w:id="6" w:name="copyrightaddon"/>
            <w:bookmarkEnd w:id="6"/>
          </w:p>
          <w:p w14:paraId="38400BEA" w14:textId="77777777" w:rsidR="00E83831" w:rsidRPr="00162971" w:rsidRDefault="00E83831" w:rsidP="000C16A4">
            <w:pPr>
              <w:pStyle w:val="FP"/>
              <w:jc w:val="center"/>
              <w:rPr>
                <w:noProof/>
                <w:sz w:val="18"/>
              </w:rPr>
            </w:pPr>
            <w:r w:rsidRPr="00162971">
              <w:rPr>
                <w:noProof/>
                <w:sz w:val="18"/>
              </w:rPr>
              <w:t>All rights reserved.</w:t>
            </w:r>
          </w:p>
          <w:p w14:paraId="0C15DEC3" w14:textId="77777777" w:rsidR="00E83831" w:rsidRPr="00162971" w:rsidRDefault="00E83831" w:rsidP="000C16A4">
            <w:pPr>
              <w:pStyle w:val="FP"/>
              <w:rPr>
                <w:noProof/>
                <w:sz w:val="18"/>
              </w:rPr>
            </w:pPr>
          </w:p>
          <w:p w14:paraId="3E0F8EA5" w14:textId="77777777" w:rsidR="00E83831" w:rsidRPr="00162971" w:rsidRDefault="00E83831" w:rsidP="000C16A4">
            <w:pPr>
              <w:pStyle w:val="FP"/>
              <w:rPr>
                <w:noProof/>
                <w:sz w:val="18"/>
              </w:rPr>
            </w:pPr>
            <w:r w:rsidRPr="00162971">
              <w:rPr>
                <w:noProof/>
                <w:sz w:val="18"/>
              </w:rPr>
              <w:t>UMTS™ is a Trade Mark of ETSI registered for the benefit of its members</w:t>
            </w:r>
          </w:p>
          <w:p w14:paraId="75E0256E" w14:textId="77777777" w:rsidR="00E83831" w:rsidRPr="00162971" w:rsidRDefault="00E83831" w:rsidP="000C16A4">
            <w:pPr>
              <w:pStyle w:val="FP"/>
              <w:rPr>
                <w:noProof/>
                <w:sz w:val="18"/>
              </w:rPr>
            </w:pPr>
            <w:r w:rsidRPr="00162971">
              <w:rPr>
                <w:noProof/>
                <w:sz w:val="18"/>
              </w:rPr>
              <w:t>3GPP™ is a Trade Mark of ETSI registered for the benefit of its Members and of the 3GPP Organizational Partners</w:t>
            </w:r>
            <w:r w:rsidRPr="00162971">
              <w:rPr>
                <w:noProof/>
                <w:sz w:val="18"/>
              </w:rPr>
              <w:br/>
              <w:t>LTE™ is a Trade Mark of ETSI registered for the benefit of its Members and of the 3GPP Organizational Partners</w:t>
            </w:r>
          </w:p>
          <w:p w14:paraId="3308F6D5" w14:textId="77777777" w:rsidR="00E83831" w:rsidRPr="00162971" w:rsidRDefault="00E83831" w:rsidP="000C16A4">
            <w:pPr>
              <w:pStyle w:val="FP"/>
              <w:rPr>
                <w:noProof/>
                <w:sz w:val="18"/>
              </w:rPr>
            </w:pPr>
            <w:r w:rsidRPr="00162971">
              <w:rPr>
                <w:noProof/>
                <w:sz w:val="18"/>
              </w:rPr>
              <w:t>GSM® and the GSM logo are registered and owned by the GSM Association</w:t>
            </w:r>
            <w:bookmarkEnd w:id="5"/>
          </w:p>
          <w:p w14:paraId="79F2053E" w14:textId="77777777" w:rsidR="00E83831" w:rsidRPr="00162971" w:rsidRDefault="00E83831" w:rsidP="000C16A4"/>
        </w:tc>
      </w:tr>
      <w:bookmarkEnd w:id="3"/>
    </w:tbl>
    <w:p w14:paraId="4BE99A57" w14:textId="69B517BA" w:rsidR="00080512" w:rsidRPr="000A3856" w:rsidRDefault="00E83831">
      <w:pPr>
        <w:pStyle w:val="TT"/>
      </w:pPr>
      <w:r w:rsidRPr="00162971">
        <w:br w:type="page"/>
      </w:r>
      <w:r w:rsidR="00080512" w:rsidRPr="000A3856">
        <w:lastRenderedPageBreak/>
        <w:t>Contents</w:t>
      </w:r>
    </w:p>
    <w:p w14:paraId="5BD2EBFF" w14:textId="77777777" w:rsidR="0035321F" w:rsidRDefault="0035321F">
      <w:pPr>
        <w:pStyle w:val="TOC1"/>
        <w:rPr>
          <w:rFonts w:ascii="Calibri" w:hAnsi="Calibri"/>
          <w:szCs w:val="22"/>
          <w:lang w:val="en-US"/>
        </w:rPr>
      </w:pPr>
      <w:r>
        <w:fldChar w:fldCharType="begin" w:fldLock="1"/>
      </w:r>
      <w:r>
        <w:instrText xml:space="preserve"> TOC \o "1-9" </w:instrText>
      </w:r>
      <w:r>
        <w:fldChar w:fldCharType="separate"/>
      </w:r>
      <w:r>
        <w:t>Foreword</w:t>
      </w:r>
      <w:r>
        <w:tab/>
      </w:r>
      <w:r>
        <w:fldChar w:fldCharType="begin" w:fldLock="1"/>
      </w:r>
      <w:r>
        <w:instrText xml:space="preserve"> PAGEREF _Toc517372680 \h </w:instrText>
      </w:r>
      <w:r>
        <w:fldChar w:fldCharType="separate"/>
      </w:r>
      <w:r>
        <w:t>4</w:t>
      </w:r>
      <w:r>
        <w:fldChar w:fldCharType="end"/>
      </w:r>
    </w:p>
    <w:p w14:paraId="45B48129" w14:textId="77777777" w:rsidR="0035321F" w:rsidRDefault="0035321F">
      <w:pPr>
        <w:pStyle w:val="TOC1"/>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_Toc517372681 \h </w:instrText>
      </w:r>
      <w:r>
        <w:fldChar w:fldCharType="separate"/>
      </w:r>
      <w:r>
        <w:t>5</w:t>
      </w:r>
      <w:r>
        <w:fldChar w:fldCharType="end"/>
      </w:r>
    </w:p>
    <w:p w14:paraId="38CBCE79" w14:textId="77777777" w:rsidR="0035321F" w:rsidRDefault="0035321F">
      <w:pPr>
        <w:pStyle w:val="TOC1"/>
        <w:rPr>
          <w:rFonts w:ascii="Calibri" w:hAnsi="Calibri"/>
          <w:szCs w:val="22"/>
          <w:lang w:val="en-US"/>
        </w:rPr>
      </w:pPr>
      <w:r>
        <w:t>2</w:t>
      </w:r>
      <w:r>
        <w:rPr>
          <w:rFonts w:ascii="Calibri" w:hAnsi="Calibri"/>
          <w:szCs w:val="22"/>
          <w:lang w:val="en-US"/>
        </w:rPr>
        <w:tab/>
      </w:r>
      <w:r>
        <w:t>References</w:t>
      </w:r>
      <w:r>
        <w:tab/>
      </w:r>
      <w:r>
        <w:fldChar w:fldCharType="begin" w:fldLock="1"/>
      </w:r>
      <w:r>
        <w:instrText xml:space="preserve"> PAGEREF _Toc517372682 \h </w:instrText>
      </w:r>
      <w:r>
        <w:fldChar w:fldCharType="separate"/>
      </w:r>
      <w:r>
        <w:t>5</w:t>
      </w:r>
      <w:r>
        <w:fldChar w:fldCharType="end"/>
      </w:r>
    </w:p>
    <w:p w14:paraId="7DBCC3DB" w14:textId="77777777" w:rsidR="0035321F" w:rsidRDefault="0035321F">
      <w:pPr>
        <w:pStyle w:val="TOC1"/>
        <w:rPr>
          <w:rFonts w:ascii="Calibri" w:hAnsi="Calibri"/>
          <w:szCs w:val="22"/>
          <w:lang w:val="en-US"/>
        </w:rPr>
      </w:pPr>
      <w:r>
        <w:t>3</w:t>
      </w:r>
      <w:r>
        <w:rPr>
          <w:rFonts w:ascii="Calibri" w:hAnsi="Calibri"/>
          <w:szCs w:val="22"/>
          <w:lang w:val="en-US"/>
        </w:rPr>
        <w:tab/>
      </w:r>
      <w:r>
        <w:t>Abbreviations</w:t>
      </w:r>
      <w:r>
        <w:tab/>
      </w:r>
      <w:r>
        <w:fldChar w:fldCharType="begin" w:fldLock="1"/>
      </w:r>
      <w:r>
        <w:instrText xml:space="preserve"> PAGEREF _Toc517372683 \h </w:instrText>
      </w:r>
      <w:r>
        <w:fldChar w:fldCharType="separate"/>
      </w:r>
      <w:r>
        <w:t>5</w:t>
      </w:r>
      <w:r>
        <w:fldChar w:fldCharType="end"/>
      </w:r>
    </w:p>
    <w:p w14:paraId="4DB2A8D6" w14:textId="77777777" w:rsidR="0035321F" w:rsidRDefault="0035321F">
      <w:pPr>
        <w:pStyle w:val="TOC1"/>
        <w:rPr>
          <w:rFonts w:ascii="Calibri" w:hAnsi="Calibri"/>
          <w:szCs w:val="22"/>
          <w:lang w:val="en-US"/>
        </w:rPr>
      </w:pPr>
      <w:r>
        <w:t>4</w:t>
      </w:r>
      <w:r>
        <w:rPr>
          <w:rFonts w:ascii="Calibri" w:hAnsi="Calibri"/>
          <w:szCs w:val="22"/>
          <w:lang w:val="en-US"/>
        </w:rPr>
        <w:tab/>
      </w:r>
      <w:r>
        <w:t>General</w:t>
      </w:r>
      <w:r>
        <w:tab/>
      </w:r>
      <w:r>
        <w:fldChar w:fldCharType="begin" w:fldLock="1"/>
      </w:r>
      <w:r>
        <w:instrText xml:space="preserve"> PAGEREF _Toc517372684 \h </w:instrText>
      </w:r>
      <w:r>
        <w:fldChar w:fldCharType="separate"/>
      </w:r>
      <w:r>
        <w:t>6</w:t>
      </w:r>
      <w:r>
        <w:fldChar w:fldCharType="end"/>
      </w:r>
    </w:p>
    <w:p w14:paraId="5A03F262" w14:textId="77777777" w:rsidR="0035321F" w:rsidRDefault="0035321F">
      <w:pPr>
        <w:pStyle w:val="TOC1"/>
        <w:rPr>
          <w:rFonts w:ascii="Calibri" w:hAnsi="Calibri"/>
          <w:szCs w:val="22"/>
          <w:lang w:val="en-US"/>
        </w:rPr>
      </w:pPr>
      <w:r>
        <w:t>5</w:t>
      </w:r>
      <w:r>
        <w:rPr>
          <w:rFonts w:ascii="Calibri" w:hAnsi="Calibri"/>
          <w:szCs w:val="22"/>
          <w:lang w:val="en-US"/>
        </w:rPr>
        <w:tab/>
      </w:r>
      <w:r>
        <w:t>Transcoding functions</w:t>
      </w:r>
      <w:r>
        <w:tab/>
      </w:r>
      <w:r>
        <w:fldChar w:fldCharType="begin" w:fldLock="1"/>
      </w:r>
      <w:r>
        <w:instrText xml:space="preserve"> PAGEREF _Toc517372685 \h </w:instrText>
      </w:r>
      <w:r>
        <w:fldChar w:fldCharType="separate"/>
      </w:r>
      <w:r>
        <w:t>8</w:t>
      </w:r>
      <w:r>
        <w:fldChar w:fldCharType="end"/>
      </w:r>
    </w:p>
    <w:p w14:paraId="64766EDE" w14:textId="77777777" w:rsidR="0035321F" w:rsidRDefault="0035321F">
      <w:pPr>
        <w:pStyle w:val="TOC1"/>
        <w:rPr>
          <w:rFonts w:ascii="Calibri" w:hAnsi="Calibri"/>
          <w:szCs w:val="22"/>
          <w:lang w:val="en-US"/>
        </w:rPr>
      </w:pPr>
      <w:r>
        <w:t>6</w:t>
      </w:r>
      <w:r>
        <w:rPr>
          <w:rFonts w:ascii="Calibri" w:hAnsi="Calibri"/>
          <w:szCs w:val="22"/>
          <w:lang w:val="en-US"/>
        </w:rPr>
        <w:tab/>
      </w:r>
      <w:r>
        <w:t>ANSI C-code</w:t>
      </w:r>
      <w:r>
        <w:tab/>
      </w:r>
      <w:r>
        <w:fldChar w:fldCharType="begin" w:fldLock="1"/>
      </w:r>
      <w:r>
        <w:instrText xml:space="preserve"> PAGEREF _Toc517372686 \h </w:instrText>
      </w:r>
      <w:r>
        <w:fldChar w:fldCharType="separate"/>
      </w:r>
      <w:r>
        <w:t>9</w:t>
      </w:r>
      <w:r>
        <w:fldChar w:fldCharType="end"/>
      </w:r>
    </w:p>
    <w:p w14:paraId="2E882F9D" w14:textId="77777777" w:rsidR="0035321F" w:rsidRDefault="0035321F">
      <w:pPr>
        <w:pStyle w:val="TOC1"/>
        <w:rPr>
          <w:rFonts w:ascii="Calibri" w:hAnsi="Calibri"/>
          <w:szCs w:val="22"/>
          <w:lang w:val="en-US"/>
        </w:rPr>
      </w:pPr>
      <w:r>
        <w:t>7</w:t>
      </w:r>
      <w:r>
        <w:rPr>
          <w:rFonts w:ascii="Calibri" w:hAnsi="Calibri"/>
          <w:szCs w:val="22"/>
          <w:lang w:val="en-US"/>
        </w:rPr>
        <w:tab/>
      </w:r>
      <w:r>
        <w:t>Test vectors</w:t>
      </w:r>
      <w:r>
        <w:tab/>
      </w:r>
      <w:r>
        <w:fldChar w:fldCharType="begin" w:fldLock="1"/>
      </w:r>
      <w:r>
        <w:instrText xml:space="preserve"> PAGEREF _Toc517372687 \h </w:instrText>
      </w:r>
      <w:r>
        <w:fldChar w:fldCharType="separate"/>
      </w:r>
      <w:r>
        <w:t>9</w:t>
      </w:r>
      <w:r>
        <w:fldChar w:fldCharType="end"/>
      </w:r>
    </w:p>
    <w:p w14:paraId="39976244" w14:textId="77777777" w:rsidR="0035321F" w:rsidRDefault="0035321F">
      <w:pPr>
        <w:pStyle w:val="TOC1"/>
        <w:rPr>
          <w:rFonts w:ascii="Calibri" w:hAnsi="Calibri"/>
          <w:szCs w:val="22"/>
          <w:lang w:val="en-US"/>
        </w:rPr>
      </w:pPr>
      <w:r>
        <w:t>8</w:t>
      </w:r>
      <w:r>
        <w:rPr>
          <w:rFonts w:ascii="Calibri" w:hAnsi="Calibri"/>
          <w:szCs w:val="22"/>
          <w:lang w:val="en-US"/>
        </w:rPr>
        <w:tab/>
      </w:r>
      <w:r>
        <w:t>Discontinuous transmission (DTX)</w:t>
      </w:r>
      <w:r>
        <w:tab/>
      </w:r>
      <w:r>
        <w:fldChar w:fldCharType="begin" w:fldLock="1"/>
      </w:r>
      <w:r>
        <w:instrText xml:space="preserve"> PAGEREF _Toc517372688 \h </w:instrText>
      </w:r>
      <w:r>
        <w:fldChar w:fldCharType="separate"/>
      </w:r>
      <w:r>
        <w:t>10</w:t>
      </w:r>
      <w:r>
        <w:fldChar w:fldCharType="end"/>
      </w:r>
    </w:p>
    <w:p w14:paraId="7FA1A86F" w14:textId="77777777" w:rsidR="0035321F" w:rsidRDefault="0035321F">
      <w:pPr>
        <w:pStyle w:val="TOC1"/>
        <w:rPr>
          <w:rFonts w:ascii="Calibri" w:hAnsi="Calibri"/>
          <w:szCs w:val="22"/>
          <w:lang w:val="en-US"/>
        </w:rPr>
      </w:pPr>
      <w:r>
        <w:t>9</w:t>
      </w:r>
      <w:r>
        <w:rPr>
          <w:rFonts w:ascii="Calibri" w:hAnsi="Calibri"/>
          <w:szCs w:val="22"/>
          <w:lang w:val="en-US"/>
        </w:rPr>
        <w:tab/>
      </w:r>
      <w:r>
        <w:t>Voice activity detection</w:t>
      </w:r>
      <w:r>
        <w:tab/>
      </w:r>
      <w:r>
        <w:fldChar w:fldCharType="begin" w:fldLock="1"/>
      </w:r>
      <w:r>
        <w:instrText xml:space="preserve"> PAGEREF _Toc517372689 \h </w:instrText>
      </w:r>
      <w:r>
        <w:fldChar w:fldCharType="separate"/>
      </w:r>
      <w:r>
        <w:t>10</w:t>
      </w:r>
      <w:r>
        <w:fldChar w:fldCharType="end"/>
      </w:r>
    </w:p>
    <w:p w14:paraId="77C7B371" w14:textId="77777777" w:rsidR="0035321F" w:rsidRDefault="0035321F">
      <w:pPr>
        <w:pStyle w:val="TOC1"/>
        <w:rPr>
          <w:rFonts w:ascii="Calibri" w:hAnsi="Calibri"/>
          <w:szCs w:val="22"/>
          <w:lang w:val="en-US"/>
        </w:rPr>
      </w:pPr>
      <w:r>
        <w:t>10</w:t>
      </w:r>
      <w:r>
        <w:rPr>
          <w:rFonts w:ascii="Calibri" w:hAnsi="Calibri"/>
          <w:szCs w:val="22"/>
          <w:lang w:val="en-US"/>
        </w:rPr>
        <w:tab/>
      </w:r>
      <w:r>
        <w:t>Comfort noise insertion</w:t>
      </w:r>
      <w:r>
        <w:tab/>
      </w:r>
      <w:r>
        <w:fldChar w:fldCharType="begin" w:fldLock="1"/>
      </w:r>
      <w:r>
        <w:instrText xml:space="preserve"> PAGEREF _Toc517372690 \h </w:instrText>
      </w:r>
      <w:r>
        <w:fldChar w:fldCharType="separate"/>
      </w:r>
      <w:r>
        <w:t>10</w:t>
      </w:r>
      <w:r>
        <w:fldChar w:fldCharType="end"/>
      </w:r>
    </w:p>
    <w:p w14:paraId="433BDF7A" w14:textId="77777777" w:rsidR="0035321F" w:rsidRDefault="0035321F">
      <w:pPr>
        <w:pStyle w:val="TOC1"/>
        <w:rPr>
          <w:rFonts w:ascii="Calibri" w:hAnsi="Calibri"/>
          <w:szCs w:val="22"/>
          <w:lang w:val="en-US"/>
        </w:rPr>
      </w:pPr>
      <w:r>
        <w:t>11</w:t>
      </w:r>
      <w:r>
        <w:rPr>
          <w:rFonts w:ascii="Calibri" w:hAnsi="Calibri"/>
          <w:szCs w:val="22"/>
          <w:lang w:val="en-US"/>
        </w:rPr>
        <w:tab/>
      </w:r>
      <w:r>
        <w:t>Error concealment of lost frames</w:t>
      </w:r>
      <w:r>
        <w:tab/>
      </w:r>
      <w:r>
        <w:fldChar w:fldCharType="begin" w:fldLock="1"/>
      </w:r>
      <w:r>
        <w:instrText xml:space="preserve"> PAGEREF _Toc517372691 \h </w:instrText>
      </w:r>
      <w:r>
        <w:fldChar w:fldCharType="separate"/>
      </w:r>
      <w:r>
        <w:t>11</w:t>
      </w:r>
      <w:r>
        <w:fldChar w:fldCharType="end"/>
      </w:r>
    </w:p>
    <w:p w14:paraId="6AF914AC" w14:textId="77777777" w:rsidR="0035321F" w:rsidRDefault="0035321F">
      <w:pPr>
        <w:pStyle w:val="TOC1"/>
        <w:rPr>
          <w:rFonts w:ascii="Calibri" w:hAnsi="Calibri"/>
          <w:szCs w:val="22"/>
          <w:lang w:val="en-US"/>
        </w:rPr>
      </w:pPr>
      <w:r>
        <w:t>12</w:t>
      </w:r>
      <w:r>
        <w:rPr>
          <w:rFonts w:ascii="Calibri" w:hAnsi="Calibri"/>
          <w:szCs w:val="22"/>
          <w:lang w:val="en-US"/>
        </w:rPr>
        <w:tab/>
      </w:r>
      <w:r>
        <w:t>Frame structure</w:t>
      </w:r>
      <w:r>
        <w:tab/>
      </w:r>
      <w:r>
        <w:fldChar w:fldCharType="begin" w:fldLock="1"/>
      </w:r>
      <w:r>
        <w:instrText xml:space="preserve"> PAGEREF _Toc517372692 \h </w:instrText>
      </w:r>
      <w:r>
        <w:fldChar w:fldCharType="separate"/>
      </w:r>
      <w:r>
        <w:t>11</w:t>
      </w:r>
      <w:r>
        <w:fldChar w:fldCharType="end"/>
      </w:r>
    </w:p>
    <w:p w14:paraId="709B0404" w14:textId="77777777" w:rsidR="0035321F" w:rsidRDefault="0035321F">
      <w:pPr>
        <w:pStyle w:val="TOC1"/>
        <w:rPr>
          <w:rFonts w:ascii="Calibri" w:hAnsi="Calibri"/>
          <w:szCs w:val="22"/>
          <w:lang w:val="en-US"/>
        </w:rPr>
      </w:pPr>
      <w:r>
        <w:t>13</w:t>
      </w:r>
      <w:r>
        <w:rPr>
          <w:rFonts w:ascii="Calibri" w:hAnsi="Calibri"/>
          <w:szCs w:val="22"/>
          <w:lang w:val="en-US"/>
        </w:rPr>
        <w:tab/>
      </w:r>
      <w:r>
        <w:t>RTP Payload Format</w:t>
      </w:r>
      <w:r>
        <w:tab/>
      </w:r>
      <w:r>
        <w:fldChar w:fldCharType="begin" w:fldLock="1"/>
      </w:r>
      <w:r>
        <w:instrText xml:space="preserve"> PAGEREF _Toc517372693 \h </w:instrText>
      </w:r>
      <w:r>
        <w:fldChar w:fldCharType="separate"/>
      </w:r>
      <w:r>
        <w:t>11</w:t>
      </w:r>
      <w:r>
        <w:fldChar w:fldCharType="end"/>
      </w:r>
    </w:p>
    <w:p w14:paraId="05F5FF46" w14:textId="77777777" w:rsidR="0035321F" w:rsidRDefault="0035321F">
      <w:pPr>
        <w:pStyle w:val="TOC1"/>
        <w:rPr>
          <w:rFonts w:ascii="Calibri" w:hAnsi="Calibri"/>
          <w:szCs w:val="22"/>
          <w:lang w:val="en-US"/>
        </w:rPr>
      </w:pPr>
      <w:r>
        <w:t>14</w:t>
      </w:r>
      <w:r>
        <w:rPr>
          <w:rFonts w:ascii="Calibri" w:hAnsi="Calibri"/>
          <w:szCs w:val="22"/>
          <w:lang w:val="en-US"/>
        </w:rPr>
        <w:tab/>
      </w:r>
      <w:r>
        <w:t>Jitter Buffer Management</w:t>
      </w:r>
      <w:r>
        <w:tab/>
      </w:r>
      <w:r>
        <w:fldChar w:fldCharType="begin" w:fldLock="1"/>
      </w:r>
      <w:r>
        <w:instrText xml:space="preserve"> PAGEREF _Toc517372694 \h </w:instrText>
      </w:r>
      <w:r>
        <w:fldChar w:fldCharType="separate"/>
      </w:r>
      <w:r>
        <w:t>11</w:t>
      </w:r>
      <w:r>
        <w:fldChar w:fldCharType="end"/>
      </w:r>
    </w:p>
    <w:p w14:paraId="494ED09C" w14:textId="77777777" w:rsidR="0035321F" w:rsidRDefault="0035321F">
      <w:pPr>
        <w:pStyle w:val="TOC1"/>
        <w:rPr>
          <w:rFonts w:ascii="Calibri" w:hAnsi="Calibri"/>
          <w:szCs w:val="22"/>
          <w:lang w:val="en-US"/>
        </w:rPr>
      </w:pPr>
      <w:r>
        <w:t>15</w:t>
      </w:r>
      <w:r>
        <w:rPr>
          <w:rFonts w:ascii="Calibri" w:hAnsi="Calibri"/>
          <w:szCs w:val="22"/>
          <w:lang w:val="en-US"/>
        </w:rPr>
        <w:tab/>
      </w:r>
      <w:r>
        <w:t>Performance characterization</w:t>
      </w:r>
      <w:r>
        <w:tab/>
      </w:r>
      <w:r>
        <w:fldChar w:fldCharType="begin" w:fldLock="1"/>
      </w:r>
      <w:r>
        <w:instrText xml:space="preserve"> PAGEREF _Toc517372695 \h </w:instrText>
      </w:r>
      <w:r>
        <w:fldChar w:fldCharType="separate"/>
      </w:r>
      <w:r>
        <w:t>11</w:t>
      </w:r>
      <w:r>
        <w:fldChar w:fldCharType="end"/>
      </w:r>
    </w:p>
    <w:p w14:paraId="6FA5C2A4" w14:textId="77777777" w:rsidR="0035321F" w:rsidRDefault="0035321F" w:rsidP="0035321F">
      <w:pPr>
        <w:pStyle w:val="TOC8"/>
        <w:rPr>
          <w:rFonts w:ascii="Calibri" w:hAnsi="Calibri"/>
          <w:b w:val="0"/>
          <w:szCs w:val="22"/>
          <w:lang w:val="en-US"/>
        </w:rPr>
      </w:pPr>
      <w:r>
        <w:t>Annex A (informative):</w:t>
      </w:r>
      <w:r>
        <w:tab/>
        <w:t>Change history</w:t>
      </w:r>
      <w:r>
        <w:tab/>
      </w:r>
      <w:r>
        <w:fldChar w:fldCharType="begin" w:fldLock="1"/>
      </w:r>
      <w:r>
        <w:instrText xml:space="preserve"> PAGEREF _Toc517372696 \h </w:instrText>
      </w:r>
      <w:r>
        <w:fldChar w:fldCharType="separate"/>
      </w:r>
      <w:r>
        <w:t>12</w:t>
      </w:r>
      <w:r>
        <w:fldChar w:fldCharType="end"/>
      </w:r>
    </w:p>
    <w:p w14:paraId="452902D7" w14:textId="77777777" w:rsidR="00080512" w:rsidRPr="000A3856" w:rsidRDefault="0035321F">
      <w:r>
        <w:rPr>
          <w:noProof/>
          <w:sz w:val="22"/>
        </w:rPr>
        <w:fldChar w:fldCharType="end"/>
      </w:r>
    </w:p>
    <w:p w14:paraId="515ED649" w14:textId="77777777" w:rsidR="00080512" w:rsidRPr="000A3856" w:rsidRDefault="00080512">
      <w:pPr>
        <w:pStyle w:val="Heading1"/>
      </w:pPr>
      <w:r w:rsidRPr="000A3856">
        <w:br w:type="page"/>
      </w:r>
      <w:bookmarkStart w:id="7" w:name="_Toc517372680"/>
      <w:r w:rsidRPr="000A3856">
        <w:lastRenderedPageBreak/>
        <w:t>Foreword</w:t>
      </w:r>
      <w:bookmarkEnd w:id="7"/>
    </w:p>
    <w:p w14:paraId="3E4F82BD" w14:textId="77777777" w:rsidR="00080512" w:rsidRPr="000A3856" w:rsidRDefault="00080512">
      <w:r w:rsidRPr="000A3856">
        <w:t>This Technical Specification has been produced by the 3</w:t>
      </w:r>
      <w:r w:rsidRPr="000A3856">
        <w:rPr>
          <w:vertAlign w:val="superscript"/>
        </w:rPr>
        <w:t>rd</w:t>
      </w:r>
      <w:r w:rsidRPr="000A3856">
        <w:t xml:space="preserve"> Generation Partnership Project (3GPP).</w:t>
      </w:r>
    </w:p>
    <w:p w14:paraId="0B576CCC" w14:textId="77777777" w:rsidR="00080512" w:rsidRPr="000A3856" w:rsidRDefault="00080512">
      <w:r w:rsidRPr="000A3856">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3F5834F" w14:textId="77777777" w:rsidR="00080512" w:rsidRPr="000A3856" w:rsidRDefault="00080512">
      <w:pPr>
        <w:pStyle w:val="B1"/>
      </w:pPr>
      <w:r w:rsidRPr="000A3856">
        <w:t>Version x.y.z</w:t>
      </w:r>
    </w:p>
    <w:p w14:paraId="6CBB4630" w14:textId="77777777" w:rsidR="00080512" w:rsidRPr="000A3856" w:rsidRDefault="00080512">
      <w:pPr>
        <w:pStyle w:val="B1"/>
      </w:pPr>
      <w:r w:rsidRPr="000A3856">
        <w:t>where:</w:t>
      </w:r>
    </w:p>
    <w:p w14:paraId="67808D21" w14:textId="77777777" w:rsidR="00080512" w:rsidRPr="000A3856" w:rsidRDefault="00080512">
      <w:pPr>
        <w:pStyle w:val="B2"/>
      </w:pPr>
      <w:r w:rsidRPr="000A3856">
        <w:t>x</w:t>
      </w:r>
      <w:r w:rsidRPr="000A3856">
        <w:tab/>
        <w:t>the first digit:</w:t>
      </w:r>
    </w:p>
    <w:p w14:paraId="49B32831" w14:textId="77777777" w:rsidR="00080512" w:rsidRPr="000A3856" w:rsidRDefault="00080512">
      <w:pPr>
        <w:pStyle w:val="B3"/>
      </w:pPr>
      <w:r w:rsidRPr="000A3856">
        <w:t>1</w:t>
      </w:r>
      <w:r w:rsidRPr="000A3856">
        <w:tab/>
        <w:t>presented to TSG for information;</w:t>
      </w:r>
    </w:p>
    <w:p w14:paraId="7919CDA4" w14:textId="77777777" w:rsidR="00080512" w:rsidRPr="000A3856" w:rsidRDefault="00080512">
      <w:pPr>
        <w:pStyle w:val="B3"/>
      </w:pPr>
      <w:r w:rsidRPr="000A3856">
        <w:t>2</w:t>
      </w:r>
      <w:r w:rsidRPr="000A3856">
        <w:tab/>
        <w:t>presented to TSG for approval;</w:t>
      </w:r>
    </w:p>
    <w:p w14:paraId="6DF317B8" w14:textId="77777777" w:rsidR="00080512" w:rsidRPr="000A3856" w:rsidRDefault="00080512">
      <w:pPr>
        <w:pStyle w:val="B3"/>
      </w:pPr>
      <w:r w:rsidRPr="000A3856">
        <w:t>3</w:t>
      </w:r>
      <w:r w:rsidRPr="000A3856">
        <w:tab/>
        <w:t>or greater indicates TSG approved document under change control.</w:t>
      </w:r>
    </w:p>
    <w:p w14:paraId="21E1D386" w14:textId="77777777" w:rsidR="00080512" w:rsidRPr="000A3856" w:rsidRDefault="00080512">
      <w:pPr>
        <w:pStyle w:val="B2"/>
      </w:pPr>
      <w:r w:rsidRPr="000A3856">
        <w:t>y</w:t>
      </w:r>
      <w:r w:rsidRPr="000A3856">
        <w:tab/>
        <w:t>the second digit is incremented for all changes of substance, i.e. technical enhancements, corrections, updates, etc.</w:t>
      </w:r>
    </w:p>
    <w:p w14:paraId="6F7C81E3" w14:textId="77777777" w:rsidR="00080512" w:rsidRPr="000A3856" w:rsidRDefault="00080512">
      <w:pPr>
        <w:pStyle w:val="B2"/>
      </w:pPr>
      <w:r w:rsidRPr="000A3856">
        <w:t>z</w:t>
      </w:r>
      <w:r w:rsidRPr="000A3856">
        <w:tab/>
        <w:t>the third digit is incremented when editorial only changes have been incorporated in the document.</w:t>
      </w:r>
    </w:p>
    <w:p w14:paraId="168FC2E0" w14:textId="77777777" w:rsidR="00080512" w:rsidRPr="000A3856" w:rsidRDefault="00080512">
      <w:pPr>
        <w:pStyle w:val="Heading1"/>
      </w:pPr>
      <w:r w:rsidRPr="000A3856">
        <w:br w:type="page"/>
      </w:r>
      <w:bookmarkStart w:id="8" w:name="_Toc517372681"/>
      <w:r w:rsidRPr="000A3856">
        <w:lastRenderedPageBreak/>
        <w:t>1</w:t>
      </w:r>
      <w:r w:rsidRPr="000A3856">
        <w:tab/>
        <w:t>Scope</w:t>
      </w:r>
      <w:bookmarkEnd w:id="8"/>
    </w:p>
    <w:p w14:paraId="2433C3F3" w14:textId="77777777" w:rsidR="00080512" w:rsidRPr="000A3856" w:rsidRDefault="00080512">
      <w:r w:rsidRPr="000A3856">
        <w:t xml:space="preserve">The present </w:t>
      </w:r>
      <w:r w:rsidR="00A31C9E" w:rsidRPr="000A3856">
        <w:t>document is an introduction to the audio processing parts of the Enhanced Voice Services coder. A general overview of the audio processing functions is given, with reference to the documents where each function is specified in detail.</w:t>
      </w:r>
    </w:p>
    <w:p w14:paraId="70F0FA12" w14:textId="77777777" w:rsidR="00080512" w:rsidRPr="000A3856" w:rsidRDefault="00080512">
      <w:pPr>
        <w:pStyle w:val="Heading1"/>
      </w:pPr>
      <w:bookmarkStart w:id="9" w:name="_Toc517372682"/>
      <w:r w:rsidRPr="000A3856">
        <w:t>2</w:t>
      </w:r>
      <w:r w:rsidRPr="000A3856">
        <w:tab/>
        <w:t>References</w:t>
      </w:r>
      <w:bookmarkEnd w:id="9"/>
    </w:p>
    <w:p w14:paraId="67B6789A" w14:textId="77777777" w:rsidR="00080512" w:rsidRPr="000A3856" w:rsidRDefault="00080512">
      <w:r w:rsidRPr="000A3856">
        <w:t>The following documents contain provisions which, through reference in this text, constitute provisions of the present document.</w:t>
      </w:r>
    </w:p>
    <w:p w14:paraId="5E3D93B8" w14:textId="77777777" w:rsidR="00080512" w:rsidRPr="000A3856" w:rsidRDefault="00080512">
      <w:pPr>
        <w:pStyle w:val="B1"/>
      </w:pPr>
      <w:r w:rsidRPr="000A3856">
        <w:t>-</w:t>
      </w:r>
      <w:r w:rsidRPr="000A3856">
        <w:tab/>
        <w:t>References are either specific (identified by date of publication, edition numbe</w:t>
      </w:r>
      <w:r w:rsidR="00DC4DA2" w:rsidRPr="000A3856">
        <w:t>r, version number, etc.) or non</w:t>
      </w:r>
      <w:r w:rsidR="00DC4DA2" w:rsidRPr="000A3856">
        <w:noBreakHyphen/>
      </w:r>
      <w:r w:rsidRPr="000A3856">
        <w:t>specific.</w:t>
      </w:r>
    </w:p>
    <w:p w14:paraId="7B58E9A2" w14:textId="77777777" w:rsidR="00080512" w:rsidRPr="000A3856" w:rsidRDefault="00080512">
      <w:pPr>
        <w:pStyle w:val="B1"/>
      </w:pPr>
      <w:r w:rsidRPr="000A3856">
        <w:t>-</w:t>
      </w:r>
      <w:r w:rsidRPr="000A3856">
        <w:tab/>
        <w:t>For a specific reference, subsequent revisions do not apply.</w:t>
      </w:r>
    </w:p>
    <w:p w14:paraId="1D07EC5B" w14:textId="77777777" w:rsidR="00080512" w:rsidRPr="000A3856" w:rsidRDefault="00080512">
      <w:pPr>
        <w:pStyle w:val="B1"/>
      </w:pPr>
      <w:r w:rsidRPr="000A3856">
        <w:t>-</w:t>
      </w:r>
      <w:r w:rsidRPr="000A3856">
        <w:tab/>
        <w:t>For a non-specific reference, the latest version applies. In the case of a reference to a 3GPP document (including a GSM document), a non-specific reference implicitly refers to the latest version of that document</w:t>
      </w:r>
      <w:r w:rsidRPr="000A3856">
        <w:rPr>
          <w:i/>
        </w:rPr>
        <w:t xml:space="preserve"> in the same Release as the present document</w:t>
      </w:r>
      <w:r w:rsidRPr="000A3856">
        <w:t>.</w:t>
      </w:r>
    </w:p>
    <w:p w14:paraId="54032651" w14:textId="77777777" w:rsidR="00EC4A25" w:rsidRPr="000A3856" w:rsidRDefault="00EC4A25" w:rsidP="00EC4A25">
      <w:pPr>
        <w:pStyle w:val="EX"/>
      </w:pPr>
      <w:r w:rsidRPr="000A3856">
        <w:t>[1]</w:t>
      </w:r>
      <w:r w:rsidRPr="000A3856">
        <w:tab/>
        <w:t>3GPP TR 21.905: "Vocabulary for 3GPP Specifications".</w:t>
      </w:r>
    </w:p>
    <w:p w14:paraId="17E1C14D" w14:textId="77777777" w:rsidR="00B41046" w:rsidRPr="000A3856" w:rsidRDefault="00B41046" w:rsidP="009E457D">
      <w:pPr>
        <w:pStyle w:val="EX"/>
        <w:rPr>
          <w:rFonts w:eastAsia="SimSun"/>
        </w:rPr>
      </w:pPr>
      <w:r w:rsidRPr="000A3856">
        <w:rPr>
          <w:rFonts w:eastAsia="SimSun"/>
        </w:rPr>
        <w:t>[2]</w:t>
      </w:r>
      <w:r w:rsidRPr="000A3856">
        <w:rPr>
          <w:rFonts w:eastAsia="SimSun"/>
        </w:rPr>
        <w:tab/>
        <w:t>3GPP TS 26.</w:t>
      </w:r>
      <w:r w:rsidR="00177AE9" w:rsidRPr="000A3856">
        <w:rPr>
          <w:rFonts w:eastAsia="SimSun"/>
        </w:rPr>
        <w:t>445</w:t>
      </w:r>
      <w:r w:rsidRPr="000A3856">
        <w:rPr>
          <w:rFonts w:eastAsia="SimSun"/>
        </w:rPr>
        <w:t>: "</w:t>
      </w:r>
      <w:r w:rsidR="008437F8" w:rsidRPr="008437F8">
        <w:t>Codec for Enhanced Voice Services (EVS);</w:t>
      </w:r>
      <w:r w:rsidR="009E457D" w:rsidRPr="005E08BF">
        <w:t xml:space="preserve"> Detailed Algorithmic Description</w:t>
      </w:r>
      <w:r w:rsidRPr="005E08BF">
        <w:t>"</w:t>
      </w:r>
      <w:r w:rsidRPr="000A3856">
        <w:rPr>
          <w:rFonts w:eastAsia="SimSun"/>
        </w:rPr>
        <w:t>.</w:t>
      </w:r>
    </w:p>
    <w:p w14:paraId="4AC17293" w14:textId="77777777" w:rsidR="00B41046" w:rsidRPr="005E08BF" w:rsidRDefault="00B41046" w:rsidP="00E04422">
      <w:pPr>
        <w:pStyle w:val="EX"/>
      </w:pPr>
      <w:r w:rsidRPr="000A3856">
        <w:rPr>
          <w:rFonts w:eastAsia="SimSun"/>
        </w:rPr>
        <w:t>[3]</w:t>
      </w:r>
      <w:r w:rsidRPr="000A3856">
        <w:rPr>
          <w:rFonts w:eastAsia="SimSun"/>
        </w:rPr>
        <w:tab/>
        <w:t>3GPP TS 26.</w:t>
      </w:r>
      <w:r w:rsidR="00177AE9" w:rsidRPr="000A3856">
        <w:rPr>
          <w:rFonts w:eastAsia="SimSun"/>
        </w:rPr>
        <w:t>442</w:t>
      </w:r>
      <w:r w:rsidRPr="000A3856">
        <w:rPr>
          <w:rFonts w:eastAsia="SimSun"/>
        </w:rPr>
        <w:t xml:space="preserve">: </w:t>
      </w:r>
      <w:r w:rsidR="009E457D">
        <w:rPr>
          <w:rFonts w:eastAsia="SimSun"/>
        </w:rPr>
        <w:t>"</w:t>
      </w:r>
      <w:r w:rsidR="008437F8" w:rsidRPr="008437F8">
        <w:t>Codec for Enhanced Voice Services (EVS);</w:t>
      </w:r>
      <w:r w:rsidR="009E457D" w:rsidRPr="005E08BF">
        <w:t xml:space="preserve"> ANSI C code (fixed-point)</w:t>
      </w:r>
      <w:r w:rsidRPr="005E08BF">
        <w:t>".</w:t>
      </w:r>
    </w:p>
    <w:p w14:paraId="7A5555CE" w14:textId="77777777" w:rsidR="00B41046" w:rsidRPr="005E08BF" w:rsidRDefault="00B41046" w:rsidP="00E04422">
      <w:pPr>
        <w:pStyle w:val="EX"/>
      </w:pPr>
      <w:r w:rsidRPr="000A3856">
        <w:rPr>
          <w:rFonts w:eastAsia="SimSun"/>
        </w:rPr>
        <w:t>[4]</w:t>
      </w:r>
      <w:r w:rsidRPr="000A3856">
        <w:rPr>
          <w:rFonts w:eastAsia="SimSun"/>
        </w:rPr>
        <w:tab/>
        <w:t>3GPP TS 26.</w:t>
      </w:r>
      <w:r w:rsidR="00177AE9" w:rsidRPr="000A3856">
        <w:rPr>
          <w:rFonts w:eastAsia="SimSun"/>
        </w:rPr>
        <w:t>443</w:t>
      </w:r>
      <w:r w:rsidRPr="000A3856">
        <w:rPr>
          <w:rFonts w:eastAsia="SimSun"/>
        </w:rPr>
        <w:t>: "</w:t>
      </w:r>
      <w:r w:rsidR="008437F8" w:rsidRPr="008437F8">
        <w:t>Codec for Enhanced Voice Services (EVS);</w:t>
      </w:r>
      <w:r w:rsidR="009E457D" w:rsidRPr="005E08BF">
        <w:t xml:space="preserve"> ANSI C code (floating point)</w:t>
      </w:r>
      <w:r w:rsidRPr="005E08BF">
        <w:t>".</w:t>
      </w:r>
    </w:p>
    <w:p w14:paraId="36C9A8F6" w14:textId="77777777" w:rsidR="00B41046" w:rsidRPr="000A3856" w:rsidRDefault="00B41046" w:rsidP="00E04422">
      <w:pPr>
        <w:pStyle w:val="EX"/>
        <w:rPr>
          <w:rFonts w:eastAsia="SimSun"/>
        </w:rPr>
      </w:pPr>
      <w:r w:rsidRPr="000A3856">
        <w:rPr>
          <w:rFonts w:eastAsia="SimSun"/>
        </w:rPr>
        <w:t>[5]</w:t>
      </w:r>
      <w:r w:rsidRPr="000A3856">
        <w:rPr>
          <w:rFonts w:eastAsia="SimSun"/>
        </w:rPr>
        <w:tab/>
        <w:t>3GPP TS 26.</w:t>
      </w:r>
      <w:r w:rsidR="00177AE9" w:rsidRPr="000A3856">
        <w:rPr>
          <w:rFonts w:eastAsia="SimSun"/>
        </w:rPr>
        <w:t>444</w:t>
      </w:r>
      <w:r w:rsidRPr="000A3856">
        <w:rPr>
          <w:rFonts w:eastAsia="SimSun"/>
        </w:rPr>
        <w:t xml:space="preserve">: </w:t>
      </w:r>
      <w:r w:rsidRPr="005E08BF">
        <w:t>"</w:t>
      </w:r>
      <w:r w:rsidR="008437F8" w:rsidRPr="008437F8">
        <w:t>Codec for Enhanced Voice Services (EVS);</w:t>
      </w:r>
      <w:r w:rsidR="009E457D" w:rsidRPr="005E08BF">
        <w:t xml:space="preserve"> Test Sequences</w:t>
      </w:r>
      <w:r w:rsidRPr="005E08BF">
        <w:t>".</w:t>
      </w:r>
    </w:p>
    <w:p w14:paraId="7163B936" w14:textId="77777777" w:rsidR="00B41046" w:rsidRPr="005E08BF" w:rsidRDefault="00B41046" w:rsidP="009E457D">
      <w:pPr>
        <w:pStyle w:val="EX"/>
      </w:pPr>
      <w:r w:rsidRPr="000A3856">
        <w:rPr>
          <w:rFonts w:eastAsia="SimSun"/>
        </w:rPr>
        <w:t>[6]</w:t>
      </w:r>
      <w:r w:rsidRPr="000A3856">
        <w:rPr>
          <w:rFonts w:eastAsia="SimSun"/>
        </w:rPr>
        <w:tab/>
        <w:t>3GPP TS 26.</w:t>
      </w:r>
      <w:r w:rsidR="00177AE9" w:rsidRPr="000A3856">
        <w:rPr>
          <w:rFonts w:eastAsia="SimSun"/>
        </w:rPr>
        <w:t>446</w:t>
      </w:r>
      <w:r w:rsidRPr="000A3856">
        <w:rPr>
          <w:rFonts w:eastAsia="SimSun"/>
        </w:rPr>
        <w:t>: "</w:t>
      </w:r>
      <w:r w:rsidR="008437F8" w:rsidRPr="008437F8">
        <w:t>Codec for Enhanced Voice Services (EVS);</w:t>
      </w:r>
      <w:r w:rsidR="009E457D" w:rsidRPr="005E08BF">
        <w:t xml:space="preserve"> AMR-WB Backward Compatible Functions</w:t>
      </w:r>
      <w:r w:rsidRPr="005E08BF">
        <w:t>".</w:t>
      </w:r>
    </w:p>
    <w:p w14:paraId="19C53046" w14:textId="77777777" w:rsidR="00B41046" w:rsidRPr="005E08BF" w:rsidRDefault="00B41046" w:rsidP="00E04422">
      <w:pPr>
        <w:pStyle w:val="EX"/>
      </w:pPr>
      <w:r w:rsidRPr="005E08BF">
        <w:t>[7]</w:t>
      </w:r>
      <w:r w:rsidRPr="005E08BF">
        <w:tab/>
        <w:t>3GPP TS 26.</w:t>
      </w:r>
      <w:r w:rsidR="00177AE9" w:rsidRPr="005E08BF">
        <w:t>447</w:t>
      </w:r>
      <w:r w:rsidRPr="005E08BF">
        <w:t>: "</w:t>
      </w:r>
      <w:r w:rsidR="008437F8" w:rsidRPr="008437F8">
        <w:t>Codec for Enhanced Voice Services (EVS);</w:t>
      </w:r>
      <w:r w:rsidR="009E457D" w:rsidRPr="005E08BF">
        <w:t xml:space="preserve"> Error Concealment of Lost Packets</w:t>
      </w:r>
      <w:r w:rsidRPr="005E08BF">
        <w:t>".</w:t>
      </w:r>
    </w:p>
    <w:p w14:paraId="3CD9B762" w14:textId="77777777" w:rsidR="00B41046" w:rsidRPr="000A3856" w:rsidRDefault="00B41046" w:rsidP="00E04422">
      <w:pPr>
        <w:pStyle w:val="EX"/>
        <w:rPr>
          <w:rFonts w:eastAsia="SimSun"/>
        </w:rPr>
      </w:pPr>
      <w:r w:rsidRPr="000A3856">
        <w:rPr>
          <w:rFonts w:eastAsia="SimSun"/>
        </w:rPr>
        <w:t>[8</w:t>
      </w:r>
      <w:r w:rsidR="00177AE9" w:rsidRPr="000A3856">
        <w:rPr>
          <w:rFonts w:eastAsia="SimSun"/>
        </w:rPr>
        <w:t>]</w:t>
      </w:r>
      <w:r w:rsidR="00177AE9" w:rsidRPr="000A3856">
        <w:rPr>
          <w:rFonts w:eastAsia="SimSun"/>
        </w:rPr>
        <w:tab/>
        <w:t>3GPP TS 26.448</w:t>
      </w:r>
      <w:r w:rsidRPr="000A3856">
        <w:rPr>
          <w:rFonts w:eastAsia="SimSun"/>
        </w:rPr>
        <w:t>: "</w:t>
      </w:r>
      <w:r w:rsidR="008437F8" w:rsidRPr="008437F8">
        <w:t>Codec for Enhanced Voice Services (EVS);</w:t>
      </w:r>
      <w:r w:rsidR="009E457D" w:rsidRPr="005E08BF">
        <w:rPr>
          <w:rFonts w:eastAsia="SimSun"/>
        </w:rPr>
        <w:t xml:space="preserve"> Jitter Buffer Management</w:t>
      </w:r>
      <w:r w:rsidRPr="000A3856">
        <w:rPr>
          <w:rFonts w:eastAsia="SimSun"/>
        </w:rPr>
        <w:t>".</w:t>
      </w:r>
    </w:p>
    <w:p w14:paraId="075D0F29" w14:textId="77777777" w:rsidR="00B41046" w:rsidRPr="000A3856" w:rsidRDefault="00B41046" w:rsidP="00E04422">
      <w:pPr>
        <w:pStyle w:val="EX"/>
        <w:rPr>
          <w:rFonts w:eastAsia="SimSun"/>
        </w:rPr>
      </w:pPr>
      <w:r w:rsidRPr="000A3856">
        <w:rPr>
          <w:rFonts w:eastAsia="SimSun"/>
        </w:rPr>
        <w:t>[9]</w:t>
      </w:r>
      <w:r w:rsidRPr="000A3856">
        <w:rPr>
          <w:rFonts w:eastAsia="SimSun"/>
        </w:rPr>
        <w:tab/>
        <w:t>3GPP TS 26.</w:t>
      </w:r>
      <w:r w:rsidR="00177AE9" w:rsidRPr="000A3856">
        <w:rPr>
          <w:rFonts w:eastAsia="SimSun"/>
        </w:rPr>
        <w:t>449</w:t>
      </w:r>
      <w:r w:rsidRPr="000A3856">
        <w:rPr>
          <w:rFonts w:eastAsia="SimSun"/>
        </w:rPr>
        <w:t>: "</w:t>
      </w:r>
      <w:r w:rsidR="008437F8" w:rsidRPr="008437F8">
        <w:t>Codec for Enhanced Voice Services (EVS);</w:t>
      </w:r>
      <w:r w:rsidR="009E457D" w:rsidRPr="005E08BF">
        <w:rPr>
          <w:rFonts w:eastAsia="SimSun"/>
        </w:rPr>
        <w:t xml:space="preserve"> Comfort Noise Generation (CNG) Aspects</w:t>
      </w:r>
      <w:r w:rsidRPr="000A3856">
        <w:rPr>
          <w:rFonts w:eastAsia="SimSun"/>
        </w:rPr>
        <w:t>".</w:t>
      </w:r>
    </w:p>
    <w:p w14:paraId="181B423B" w14:textId="77777777" w:rsidR="00B41046" w:rsidRPr="000A3856" w:rsidRDefault="00B41046" w:rsidP="00E04422">
      <w:pPr>
        <w:pStyle w:val="EX"/>
        <w:rPr>
          <w:rFonts w:eastAsia="SimSun"/>
        </w:rPr>
      </w:pPr>
      <w:r w:rsidRPr="000A3856">
        <w:rPr>
          <w:rFonts w:eastAsia="SimSun"/>
        </w:rPr>
        <w:t>[10]</w:t>
      </w:r>
      <w:r w:rsidRPr="000A3856">
        <w:rPr>
          <w:rFonts w:eastAsia="SimSun"/>
        </w:rPr>
        <w:tab/>
        <w:t>3GPP TS 26.</w:t>
      </w:r>
      <w:r w:rsidR="00177AE9" w:rsidRPr="000A3856">
        <w:rPr>
          <w:rFonts w:eastAsia="SimSun"/>
        </w:rPr>
        <w:t>450</w:t>
      </w:r>
      <w:r w:rsidRPr="000A3856">
        <w:rPr>
          <w:rFonts w:eastAsia="SimSun"/>
        </w:rPr>
        <w:t>: "</w:t>
      </w:r>
      <w:r w:rsidR="008437F8" w:rsidRPr="008437F8">
        <w:t>Codec for Enhanced Voice Services (EVS);</w:t>
      </w:r>
      <w:r w:rsidR="009E457D" w:rsidRPr="005E08BF">
        <w:rPr>
          <w:rFonts w:eastAsia="SimSun"/>
        </w:rPr>
        <w:t xml:space="preserve"> Discontinuous Transmission (DTX)</w:t>
      </w:r>
      <w:r w:rsidRPr="000A3856">
        <w:rPr>
          <w:rFonts w:eastAsia="SimSun"/>
        </w:rPr>
        <w:t>".</w:t>
      </w:r>
    </w:p>
    <w:p w14:paraId="68C89CF6" w14:textId="77777777" w:rsidR="00B41046" w:rsidRPr="005E08BF" w:rsidRDefault="00B41046" w:rsidP="00E04422">
      <w:pPr>
        <w:pStyle w:val="EX"/>
        <w:rPr>
          <w:rFonts w:eastAsia="SimSun"/>
        </w:rPr>
      </w:pPr>
      <w:r w:rsidRPr="000A3856">
        <w:rPr>
          <w:rFonts w:eastAsia="SimSun"/>
        </w:rPr>
        <w:t>[11]</w:t>
      </w:r>
      <w:r w:rsidRPr="000A3856">
        <w:rPr>
          <w:rFonts w:eastAsia="SimSun"/>
        </w:rPr>
        <w:tab/>
        <w:t>3GPP TS 26.</w:t>
      </w:r>
      <w:r w:rsidR="00177AE9" w:rsidRPr="000A3856">
        <w:rPr>
          <w:rFonts w:eastAsia="SimSun"/>
        </w:rPr>
        <w:t>451</w:t>
      </w:r>
      <w:r w:rsidRPr="000A3856">
        <w:rPr>
          <w:rFonts w:eastAsia="SimSun"/>
        </w:rPr>
        <w:t>: "</w:t>
      </w:r>
      <w:r w:rsidR="008437F8" w:rsidRPr="008437F8">
        <w:t>Codec for Enhanced Voice Services (EVS);</w:t>
      </w:r>
      <w:r w:rsidR="009E457D" w:rsidRPr="005E08BF">
        <w:rPr>
          <w:rFonts w:eastAsia="SimSun"/>
        </w:rPr>
        <w:t xml:space="preserve"> Voice Activity Detection (VAD)</w:t>
      </w:r>
      <w:r w:rsidRPr="000A3856">
        <w:rPr>
          <w:rFonts w:eastAsia="SimSun"/>
        </w:rPr>
        <w:t>".</w:t>
      </w:r>
    </w:p>
    <w:p w14:paraId="733A66CD" w14:textId="77777777" w:rsidR="00B41046" w:rsidRPr="000A3856" w:rsidRDefault="00B41046" w:rsidP="00E04422">
      <w:pPr>
        <w:pStyle w:val="EX"/>
        <w:rPr>
          <w:rFonts w:eastAsia="SimSun"/>
        </w:rPr>
      </w:pPr>
      <w:r w:rsidRPr="000A3856">
        <w:rPr>
          <w:rFonts w:eastAsia="SimSun"/>
        </w:rPr>
        <w:t>[12]</w:t>
      </w:r>
      <w:r w:rsidRPr="000A3856">
        <w:rPr>
          <w:rFonts w:eastAsia="SimSun"/>
        </w:rPr>
        <w:tab/>
        <w:t>3GPP TS 26.114: "</w:t>
      </w:r>
      <w:r w:rsidR="009E457D" w:rsidRPr="005E08BF">
        <w:rPr>
          <w:rFonts w:eastAsia="SimSun"/>
        </w:rPr>
        <w:t>IP Multimedia Subsystem (IMS); Multimedia telephony; Media handling and interaction</w:t>
      </w:r>
      <w:r w:rsidRPr="000A3856">
        <w:rPr>
          <w:rFonts w:eastAsia="SimSun"/>
        </w:rPr>
        <w:t>".</w:t>
      </w:r>
    </w:p>
    <w:p w14:paraId="2286B3B8" w14:textId="77777777" w:rsidR="00BE7020" w:rsidRPr="000A3856" w:rsidRDefault="00BE7020" w:rsidP="00E04422">
      <w:pPr>
        <w:pStyle w:val="EX"/>
        <w:rPr>
          <w:rFonts w:eastAsia="SimSun"/>
        </w:rPr>
      </w:pPr>
      <w:r w:rsidRPr="000A3856">
        <w:rPr>
          <w:rFonts w:eastAsia="SimSun"/>
        </w:rPr>
        <w:t>[13]</w:t>
      </w:r>
      <w:r w:rsidRPr="000A3856">
        <w:rPr>
          <w:rFonts w:eastAsia="SimSun"/>
        </w:rPr>
        <w:tab/>
        <w:t>3GPP TS 26.131: "</w:t>
      </w:r>
      <w:r w:rsidR="009E457D" w:rsidRPr="005E08BF">
        <w:rPr>
          <w:rFonts w:eastAsia="SimSun"/>
        </w:rPr>
        <w:t>Terminal acoustic characteristics for telephony; Requirements</w:t>
      </w:r>
      <w:r w:rsidRPr="000A3856">
        <w:rPr>
          <w:rFonts w:eastAsia="SimSun"/>
        </w:rPr>
        <w:t>".</w:t>
      </w:r>
    </w:p>
    <w:p w14:paraId="24A96D64" w14:textId="77777777" w:rsidR="00080512" w:rsidRPr="005E08BF" w:rsidRDefault="00B41046" w:rsidP="00E04422">
      <w:pPr>
        <w:pStyle w:val="EX"/>
        <w:rPr>
          <w:rFonts w:eastAsia="SimSun"/>
        </w:rPr>
      </w:pPr>
      <w:r w:rsidRPr="000A3856">
        <w:rPr>
          <w:rFonts w:eastAsia="SimSun"/>
        </w:rPr>
        <w:t>[1</w:t>
      </w:r>
      <w:r w:rsidR="00BE7020" w:rsidRPr="000A3856">
        <w:rPr>
          <w:rFonts w:eastAsia="SimSun"/>
        </w:rPr>
        <w:t>4</w:t>
      </w:r>
      <w:r w:rsidRPr="000A3856">
        <w:rPr>
          <w:rFonts w:eastAsia="SimSun"/>
        </w:rPr>
        <w:t>]</w:t>
      </w:r>
      <w:r w:rsidRPr="000A3856">
        <w:rPr>
          <w:rFonts w:eastAsia="SimSun"/>
        </w:rPr>
        <w:tab/>
        <w:t>3GPP T</w:t>
      </w:r>
      <w:r w:rsidR="00177AE9" w:rsidRPr="000A3856">
        <w:rPr>
          <w:rFonts w:eastAsia="SimSun"/>
        </w:rPr>
        <w:t>R</w:t>
      </w:r>
      <w:r w:rsidRPr="000A3856">
        <w:rPr>
          <w:rFonts w:eastAsia="SimSun"/>
        </w:rPr>
        <w:t xml:space="preserve"> </w:t>
      </w:r>
      <w:r w:rsidR="00177AE9" w:rsidRPr="000A3856">
        <w:rPr>
          <w:rFonts w:eastAsia="SimSun"/>
        </w:rPr>
        <w:t>26.952</w:t>
      </w:r>
      <w:r w:rsidRPr="000A3856">
        <w:rPr>
          <w:rFonts w:eastAsia="SimSun"/>
        </w:rPr>
        <w:t xml:space="preserve">: </w:t>
      </w:r>
      <w:r w:rsidR="00C46991">
        <w:rPr>
          <w:rFonts w:eastAsia="SimSun"/>
        </w:rPr>
        <w:t>"</w:t>
      </w:r>
      <w:r w:rsidR="008437F8" w:rsidRPr="008437F8">
        <w:t>Codec for Enhanced Voice Services (EVS);</w:t>
      </w:r>
      <w:r w:rsidR="009E457D" w:rsidRPr="005E08BF">
        <w:rPr>
          <w:rFonts w:eastAsia="SimSun"/>
        </w:rPr>
        <w:t xml:space="preserve"> Performance Characterization</w:t>
      </w:r>
      <w:r w:rsidR="003C094A">
        <w:rPr>
          <w:rFonts w:eastAsia="SimSun"/>
        </w:rPr>
        <w:t>"</w:t>
      </w:r>
      <w:r w:rsidR="00177AE9" w:rsidRPr="005E08BF">
        <w:rPr>
          <w:rFonts w:eastAsia="SimSun"/>
        </w:rPr>
        <w:t>.</w:t>
      </w:r>
    </w:p>
    <w:p w14:paraId="12D65D1D" w14:textId="77777777" w:rsidR="00080512" w:rsidRPr="000A3856" w:rsidRDefault="002960CA">
      <w:pPr>
        <w:pStyle w:val="Heading1"/>
      </w:pPr>
      <w:bookmarkStart w:id="10" w:name="_Toc517372683"/>
      <w:r w:rsidRPr="000A3856">
        <w:t>3</w:t>
      </w:r>
      <w:r w:rsidRPr="000A3856">
        <w:tab/>
        <w:t>A</w:t>
      </w:r>
      <w:r w:rsidR="008028A4" w:rsidRPr="000A3856">
        <w:t>bbreviations</w:t>
      </w:r>
      <w:bookmarkEnd w:id="10"/>
    </w:p>
    <w:p w14:paraId="44BED576" w14:textId="77777777" w:rsidR="00080512" w:rsidRPr="000A3856" w:rsidRDefault="00080512">
      <w:pPr>
        <w:keepNext/>
      </w:pPr>
      <w:r w:rsidRPr="000A3856">
        <w:t>For the purposes of the present document, the abb</w:t>
      </w:r>
      <w:r w:rsidR="004D3578" w:rsidRPr="000A3856">
        <w:t>reviations given in TR 21.905 [1</w:t>
      </w:r>
      <w:r w:rsidRPr="000A3856">
        <w:t>] and the following apply. An abbreviation defined in the present document takes precedence over the definition of the same abbre</w:t>
      </w:r>
      <w:r w:rsidR="004D3578" w:rsidRPr="000A3856">
        <w:t>viation, if any, in TR 21.905 [1</w:t>
      </w:r>
      <w:r w:rsidRPr="000A3856">
        <w:t>].</w:t>
      </w:r>
    </w:p>
    <w:p w14:paraId="680FE4FC" w14:textId="77777777" w:rsidR="002F333D" w:rsidRPr="000A3856" w:rsidRDefault="002F333D" w:rsidP="005E08BF">
      <w:pPr>
        <w:pStyle w:val="EW"/>
        <w:rPr>
          <w:rFonts w:eastAsia="SimSun"/>
          <w:lang w:eastAsia="zh-CN"/>
        </w:rPr>
      </w:pPr>
      <w:r w:rsidRPr="000A3856">
        <w:rPr>
          <w:rFonts w:eastAsia="SimSun"/>
          <w:lang w:eastAsia="zh-CN"/>
        </w:rPr>
        <w:t>ACELP</w:t>
      </w:r>
      <w:r w:rsidRPr="000A3856">
        <w:rPr>
          <w:rFonts w:eastAsia="SimSun"/>
          <w:lang w:eastAsia="zh-CN"/>
        </w:rPr>
        <w:tab/>
        <w:t>Algebraic Code-Excited Linear Prediction</w:t>
      </w:r>
    </w:p>
    <w:p w14:paraId="44D07E93" w14:textId="77777777" w:rsidR="00767D58" w:rsidRPr="000A3856" w:rsidRDefault="00767D58" w:rsidP="005E08BF">
      <w:pPr>
        <w:pStyle w:val="EW"/>
        <w:rPr>
          <w:rFonts w:eastAsia="SimSun"/>
          <w:lang w:eastAsia="zh-CN"/>
        </w:rPr>
      </w:pPr>
      <w:r w:rsidRPr="000A3856">
        <w:rPr>
          <w:rFonts w:eastAsia="SimSun"/>
          <w:lang w:eastAsia="zh-CN"/>
        </w:rPr>
        <w:t>AMR-WB</w:t>
      </w:r>
      <w:r w:rsidRPr="000A3856">
        <w:rPr>
          <w:rFonts w:eastAsia="SimSun"/>
          <w:lang w:eastAsia="zh-CN"/>
        </w:rPr>
        <w:tab/>
        <w:t>Adaptive Multi Rate Wideband (codec)</w:t>
      </w:r>
    </w:p>
    <w:p w14:paraId="0D949DE1" w14:textId="77777777" w:rsidR="002F333D" w:rsidRPr="000A3856" w:rsidRDefault="002F333D" w:rsidP="005E08BF">
      <w:pPr>
        <w:pStyle w:val="EW"/>
        <w:rPr>
          <w:rFonts w:eastAsia="SimSun"/>
          <w:lang w:eastAsia="zh-CN"/>
        </w:rPr>
      </w:pPr>
      <w:r w:rsidRPr="000A3856">
        <w:rPr>
          <w:rFonts w:eastAsia="SimSun"/>
          <w:lang w:eastAsia="zh-CN"/>
        </w:rPr>
        <w:lastRenderedPageBreak/>
        <w:t>CNG</w:t>
      </w:r>
      <w:r w:rsidRPr="000A3856">
        <w:rPr>
          <w:rFonts w:eastAsia="SimSun"/>
          <w:lang w:eastAsia="zh-CN"/>
        </w:rPr>
        <w:tab/>
        <w:t>Comfort Noise Generator</w:t>
      </w:r>
    </w:p>
    <w:p w14:paraId="1979775D" w14:textId="77777777" w:rsidR="002F333D" w:rsidRPr="000A3856" w:rsidRDefault="002F333D" w:rsidP="005E08BF">
      <w:pPr>
        <w:pStyle w:val="EW"/>
        <w:rPr>
          <w:rFonts w:eastAsia="SimSun"/>
          <w:lang w:eastAsia="zh-CN"/>
        </w:rPr>
      </w:pPr>
      <w:r w:rsidRPr="000A3856">
        <w:rPr>
          <w:rFonts w:eastAsia="SimSun"/>
          <w:lang w:eastAsia="zh-CN"/>
        </w:rPr>
        <w:t>DTX</w:t>
      </w:r>
      <w:r w:rsidRPr="000A3856">
        <w:rPr>
          <w:rFonts w:eastAsia="SimSun"/>
          <w:lang w:eastAsia="zh-CN"/>
        </w:rPr>
        <w:tab/>
        <w:t>Discontinuous Transmission</w:t>
      </w:r>
    </w:p>
    <w:p w14:paraId="63E4EE38" w14:textId="77777777" w:rsidR="00767D58" w:rsidRPr="000A3856" w:rsidRDefault="00767D58" w:rsidP="005E08BF">
      <w:pPr>
        <w:pStyle w:val="EW"/>
        <w:rPr>
          <w:rFonts w:eastAsia="SimSun"/>
          <w:lang w:eastAsia="zh-CN"/>
        </w:rPr>
      </w:pPr>
      <w:r w:rsidRPr="000A3856">
        <w:rPr>
          <w:rFonts w:eastAsia="SimSun"/>
          <w:lang w:eastAsia="zh-CN"/>
        </w:rPr>
        <w:t>EVS</w:t>
      </w:r>
      <w:r w:rsidRPr="000A3856">
        <w:rPr>
          <w:rFonts w:eastAsia="SimSun"/>
          <w:lang w:eastAsia="zh-CN"/>
        </w:rPr>
        <w:tab/>
        <w:t>Enhanced Voice Service</w:t>
      </w:r>
      <w:r w:rsidR="00CB429B">
        <w:rPr>
          <w:rFonts w:eastAsia="SimSun"/>
          <w:lang w:eastAsia="zh-CN"/>
        </w:rPr>
        <w:t>s</w:t>
      </w:r>
    </w:p>
    <w:p w14:paraId="6093C677" w14:textId="77777777" w:rsidR="00767D58" w:rsidRPr="000A3856" w:rsidRDefault="00767D58" w:rsidP="005E08BF">
      <w:pPr>
        <w:pStyle w:val="EW"/>
        <w:rPr>
          <w:rFonts w:eastAsia="SimSun"/>
          <w:lang w:eastAsia="zh-CN"/>
        </w:rPr>
      </w:pPr>
      <w:r w:rsidRPr="000A3856">
        <w:rPr>
          <w:rFonts w:eastAsia="SimSun"/>
          <w:lang w:eastAsia="zh-CN"/>
        </w:rPr>
        <w:t>FB</w:t>
      </w:r>
      <w:r w:rsidRPr="000A3856">
        <w:rPr>
          <w:rFonts w:eastAsia="SimSun"/>
          <w:lang w:eastAsia="zh-CN"/>
        </w:rPr>
        <w:tab/>
      </w:r>
      <w:proofErr w:type="spellStart"/>
      <w:r w:rsidRPr="000A3856">
        <w:rPr>
          <w:rFonts w:eastAsia="SimSun"/>
          <w:lang w:eastAsia="zh-CN"/>
        </w:rPr>
        <w:t>Full</w:t>
      </w:r>
      <w:r w:rsidR="00CB429B">
        <w:rPr>
          <w:rFonts w:eastAsia="SimSun"/>
          <w:lang w:eastAsia="zh-CN"/>
        </w:rPr>
        <w:t>b</w:t>
      </w:r>
      <w:r w:rsidRPr="000A3856">
        <w:rPr>
          <w:rFonts w:eastAsia="SimSun"/>
          <w:lang w:eastAsia="zh-CN"/>
        </w:rPr>
        <w:t>and</w:t>
      </w:r>
      <w:proofErr w:type="spellEnd"/>
    </w:p>
    <w:p w14:paraId="2031A131" w14:textId="77777777" w:rsidR="002F333D" w:rsidRPr="000A3856" w:rsidRDefault="002F333D" w:rsidP="005E08BF">
      <w:pPr>
        <w:pStyle w:val="EW"/>
        <w:rPr>
          <w:rFonts w:eastAsia="SimSun"/>
          <w:lang w:eastAsia="zh-CN"/>
        </w:rPr>
      </w:pPr>
      <w:r w:rsidRPr="000A3856">
        <w:rPr>
          <w:rFonts w:eastAsia="SimSun"/>
          <w:lang w:eastAsia="zh-CN"/>
        </w:rPr>
        <w:t>FEC</w:t>
      </w:r>
      <w:r w:rsidRPr="000A3856">
        <w:rPr>
          <w:rFonts w:eastAsia="SimSun"/>
          <w:lang w:eastAsia="zh-CN"/>
        </w:rPr>
        <w:tab/>
        <w:t>Frame Erasure Concealment</w:t>
      </w:r>
    </w:p>
    <w:p w14:paraId="2B01A619" w14:textId="77777777" w:rsidR="002F333D" w:rsidRPr="000A3856" w:rsidRDefault="002F333D" w:rsidP="005E08BF">
      <w:pPr>
        <w:pStyle w:val="EW"/>
        <w:rPr>
          <w:rFonts w:eastAsia="SimSun"/>
          <w:lang w:eastAsia="zh-CN"/>
        </w:rPr>
      </w:pPr>
      <w:r w:rsidRPr="000A3856">
        <w:rPr>
          <w:rFonts w:eastAsia="SimSun"/>
          <w:lang w:eastAsia="zh-CN"/>
        </w:rPr>
        <w:t>IP</w:t>
      </w:r>
      <w:r w:rsidRPr="000A3856">
        <w:rPr>
          <w:rFonts w:eastAsia="SimSun"/>
          <w:lang w:eastAsia="zh-CN"/>
        </w:rPr>
        <w:tab/>
        <w:t>Internet Protocol</w:t>
      </w:r>
    </w:p>
    <w:p w14:paraId="794DE9FD" w14:textId="77777777" w:rsidR="00767D58" w:rsidRPr="000A3856" w:rsidRDefault="00767D58" w:rsidP="005E08BF">
      <w:pPr>
        <w:pStyle w:val="EW"/>
        <w:rPr>
          <w:rFonts w:eastAsia="SimSun"/>
          <w:lang w:eastAsia="zh-CN"/>
        </w:rPr>
      </w:pPr>
      <w:r w:rsidRPr="000A3856">
        <w:rPr>
          <w:rFonts w:eastAsia="SimSun"/>
          <w:lang w:eastAsia="zh-CN"/>
        </w:rPr>
        <w:t>JBM</w:t>
      </w:r>
      <w:r w:rsidRPr="000A3856">
        <w:rPr>
          <w:rFonts w:eastAsia="SimSun"/>
          <w:lang w:eastAsia="zh-CN"/>
        </w:rPr>
        <w:tab/>
        <w:t>Jitter Buffer Management</w:t>
      </w:r>
    </w:p>
    <w:p w14:paraId="3D16981B" w14:textId="77777777" w:rsidR="002F333D" w:rsidRPr="000A3856" w:rsidRDefault="002F333D" w:rsidP="005E08BF">
      <w:pPr>
        <w:pStyle w:val="EW"/>
        <w:rPr>
          <w:rFonts w:eastAsia="SimSun"/>
          <w:lang w:eastAsia="zh-CN"/>
        </w:rPr>
      </w:pPr>
      <w:r w:rsidRPr="000A3856">
        <w:rPr>
          <w:rFonts w:eastAsia="SimSun"/>
          <w:lang w:eastAsia="zh-CN"/>
        </w:rPr>
        <w:t>MSB</w:t>
      </w:r>
      <w:r w:rsidRPr="000A3856">
        <w:rPr>
          <w:rFonts w:eastAsia="SimSun"/>
          <w:lang w:eastAsia="zh-CN"/>
        </w:rPr>
        <w:tab/>
        <w:t>Most Significant Bit</w:t>
      </w:r>
    </w:p>
    <w:p w14:paraId="26D60DC4" w14:textId="77777777" w:rsidR="00767D58" w:rsidRPr="000A3856" w:rsidRDefault="00767D58" w:rsidP="005E08BF">
      <w:pPr>
        <w:pStyle w:val="EW"/>
        <w:rPr>
          <w:color w:val="000000"/>
        </w:rPr>
      </w:pPr>
      <w:r w:rsidRPr="000A3856">
        <w:rPr>
          <w:rFonts w:eastAsia="SimSun"/>
          <w:lang w:eastAsia="zh-CN"/>
        </w:rPr>
        <w:t>MTSI</w:t>
      </w:r>
      <w:r w:rsidRPr="000A3856">
        <w:rPr>
          <w:rFonts w:eastAsia="SimSun"/>
          <w:lang w:eastAsia="zh-CN"/>
        </w:rPr>
        <w:tab/>
      </w:r>
      <w:r w:rsidRPr="000A3856">
        <w:rPr>
          <w:color w:val="000000"/>
        </w:rPr>
        <w:t>Multimedia Telephony Service for IMS</w:t>
      </w:r>
    </w:p>
    <w:p w14:paraId="7CDAD664" w14:textId="77777777" w:rsidR="00767D58" w:rsidRPr="000A3856" w:rsidRDefault="00767D58" w:rsidP="005E08BF">
      <w:pPr>
        <w:pStyle w:val="EW"/>
        <w:rPr>
          <w:rFonts w:eastAsia="SimSun"/>
          <w:lang w:eastAsia="zh-CN"/>
        </w:rPr>
      </w:pPr>
      <w:r w:rsidRPr="000A3856">
        <w:rPr>
          <w:rFonts w:eastAsia="SimSun"/>
          <w:lang w:eastAsia="zh-CN"/>
        </w:rPr>
        <w:t>NB</w:t>
      </w:r>
      <w:r w:rsidRPr="000A3856">
        <w:rPr>
          <w:rFonts w:eastAsia="SimSun"/>
          <w:lang w:eastAsia="zh-CN"/>
        </w:rPr>
        <w:tab/>
        <w:t>Narrowband</w:t>
      </w:r>
    </w:p>
    <w:p w14:paraId="725FB163" w14:textId="77777777" w:rsidR="00767D58" w:rsidRPr="000A3856" w:rsidRDefault="00767D58" w:rsidP="005E08BF">
      <w:pPr>
        <w:pStyle w:val="EW"/>
        <w:rPr>
          <w:rFonts w:eastAsia="SimSun"/>
          <w:lang w:eastAsia="zh-CN"/>
        </w:rPr>
      </w:pPr>
      <w:r w:rsidRPr="000A3856">
        <w:rPr>
          <w:rFonts w:eastAsia="SimSun"/>
          <w:lang w:eastAsia="zh-CN"/>
        </w:rPr>
        <w:t>PS</w:t>
      </w:r>
      <w:r w:rsidRPr="000A3856">
        <w:rPr>
          <w:rFonts w:eastAsia="SimSun"/>
          <w:lang w:eastAsia="zh-CN"/>
        </w:rPr>
        <w:tab/>
        <w:t>Packet Switched</w:t>
      </w:r>
    </w:p>
    <w:p w14:paraId="5C2514EE" w14:textId="77777777" w:rsidR="00767D58" w:rsidRPr="000A3856" w:rsidRDefault="00767D58" w:rsidP="005E08BF">
      <w:pPr>
        <w:pStyle w:val="EW"/>
        <w:rPr>
          <w:rFonts w:eastAsia="SimSun"/>
          <w:lang w:eastAsia="zh-CN"/>
        </w:rPr>
      </w:pPr>
      <w:r w:rsidRPr="000A3856">
        <w:rPr>
          <w:rFonts w:eastAsia="SimSun"/>
          <w:lang w:eastAsia="zh-CN"/>
        </w:rPr>
        <w:t>PSTN</w:t>
      </w:r>
      <w:r w:rsidRPr="000A3856">
        <w:rPr>
          <w:rFonts w:eastAsia="SimSun"/>
          <w:lang w:eastAsia="zh-CN"/>
        </w:rPr>
        <w:tab/>
        <w:t>Public Switched Telephone Network</w:t>
      </w:r>
    </w:p>
    <w:p w14:paraId="15A0D2F1" w14:textId="77777777" w:rsidR="001F0C70" w:rsidRPr="000A3856" w:rsidRDefault="001F0C70" w:rsidP="005E08BF">
      <w:pPr>
        <w:pStyle w:val="EW"/>
        <w:rPr>
          <w:rFonts w:eastAsia="SimSun"/>
          <w:lang w:eastAsia="zh-CN"/>
        </w:rPr>
      </w:pPr>
      <w:r w:rsidRPr="000A3856">
        <w:rPr>
          <w:rFonts w:eastAsia="SimSun"/>
          <w:lang w:eastAsia="zh-CN"/>
        </w:rPr>
        <w:t>SAD</w:t>
      </w:r>
      <w:r w:rsidRPr="000A3856">
        <w:rPr>
          <w:rFonts w:eastAsia="SimSun"/>
          <w:lang w:eastAsia="zh-CN"/>
        </w:rPr>
        <w:tab/>
        <w:t>Sound Activity Detection</w:t>
      </w:r>
    </w:p>
    <w:p w14:paraId="55C93147" w14:textId="77777777" w:rsidR="00A31C9E" w:rsidRPr="000A3856" w:rsidRDefault="00A31C9E" w:rsidP="005E08BF">
      <w:pPr>
        <w:pStyle w:val="EW"/>
        <w:rPr>
          <w:rFonts w:eastAsia="SimSun"/>
          <w:lang w:eastAsia="zh-CN"/>
        </w:rPr>
      </w:pPr>
      <w:r w:rsidRPr="000A3856">
        <w:rPr>
          <w:rFonts w:eastAsia="SimSun"/>
          <w:lang w:eastAsia="zh-CN"/>
        </w:rPr>
        <w:t>SC-VBR</w:t>
      </w:r>
      <w:r w:rsidRPr="000A3856">
        <w:rPr>
          <w:rFonts w:eastAsia="SimSun"/>
          <w:lang w:eastAsia="zh-CN"/>
        </w:rPr>
        <w:tab/>
        <w:t>Source Controlled - Variable Bit Rate</w:t>
      </w:r>
    </w:p>
    <w:p w14:paraId="227466CF" w14:textId="77777777" w:rsidR="002F333D" w:rsidRPr="000A3856" w:rsidRDefault="002F333D" w:rsidP="005E08BF">
      <w:pPr>
        <w:pStyle w:val="EW"/>
        <w:rPr>
          <w:rFonts w:eastAsia="SimSun"/>
          <w:lang w:eastAsia="zh-CN"/>
        </w:rPr>
      </w:pPr>
      <w:r w:rsidRPr="000A3856">
        <w:rPr>
          <w:rFonts w:eastAsia="SimSun"/>
          <w:lang w:eastAsia="zh-CN"/>
        </w:rPr>
        <w:t>SID</w:t>
      </w:r>
      <w:r w:rsidRPr="000A3856">
        <w:rPr>
          <w:rFonts w:eastAsia="SimSun"/>
          <w:lang w:eastAsia="zh-CN"/>
        </w:rPr>
        <w:tab/>
        <w:t>Silence Insertion Descriptor</w:t>
      </w:r>
    </w:p>
    <w:p w14:paraId="6698C9E5" w14:textId="77777777" w:rsidR="00767D58" w:rsidRPr="000A3856" w:rsidRDefault="00767D58" w:rsidP="005E08BF">
      <w:pPr>
        <w:pStyle w:val="EW"/>
        <w:rPr>
          <w:rFonts w:eastAsia="SimSun"/>
          <w:lang w:eastAsia="zh-CN"/>
        </w:rPr>
      </w:pPr>
      <w:r w:rsidRPr="000A3856">
        <w:rPr>
          <w:rFonts w:eastAsia="SimSun"/>
          <w:lang w:eastAsia="zh-CN"/>
        </w:rPr>
        <w:t>SWB</w:t>
      </w:r>
      <w:r w:rsidRPr="000A3856">
        <w:rPr>
          <w:rFonts w:eastAsia="SimSun"/>
          <w:lang w:eastAsia="zh-CN"/>
        </w:rPr>
        <w:tab/>
        <w:t>Super Wideband</w:t>
      </w:r>
    </w:p>
    <w:p w14:paraId="0E8646F6" w14:textId="77777777" w:rsidR="00316526" w:rsidRPr="000A3856" w:rsidRDefault="00316526" w:rsidP="005E08BF">
      <w:pPr>
        <w:pStyle w:val="EW"/>
        <w:rPr>
          <w:rFonts w:eastAsia="SimSun"/>
          <w:lang w:eastAsia="zh-CN"/>
        </w:rPr>
      </w:pPr>
      <w:r w:rsidRPr="000A3856">
        <w:rPr>
          <w:rFonts w:eastAsia="SimSun"/>
          <w:lang w:eastAsia="zh-CN"/>
        </w:rPr>
        <w:t>VAD</w:t>
      </w:r>
      <w:r w:rsidRPr="000A3856">
        <w:rPr>
          <w:rFonts w:eastAsia="SimSun"/>
          <w:lang w:eastAsia="zh-CN"/>
        </w:rPr>
        <w:tab/>
        <w:t>Voice Activity Detection</w:t>
      </w:r>
    </w:p>
    <w:p w14:paraId="505D0D01" w14:textId="77777777" w:rsidR="00767D58" w:rsidRPr="000A3856" w:rsidRDefault="00767D58" w:rsidP="005E08BF">
      <w:pPr>
        <w:pStyle w:val="EW"/>
        <w:rPr>
          <w:rFonts w:eastAsia="SimSun"/>
          <w:lang w:eastAsia="zh-CN"/>
        </w:rPr>
      </w:pPr>
      <w:r w:rsidRPr="000A3856">
        <w:rPr>
          <w:rFonts w:eastAsia="SimSun"/>
          <w:lang w:eastAsia="zh-CN"/>
        </w:rPr>
        <w:t>WB</w:t>
      </w:r>
      <w:r w:rsidRPr="000A3856">
        <w:rPr>
          <w:rFonts w:eastAsia="SimSun"/>
          <w:lang w:eastAsia="zh-CN"/>
        </w:rPr>
        <w:tab/>
        <w:t>Wideband</w:t>
      </w:r>
    </w:p>
    <w:p w14:paraId="1CC8BDB3" w14:textId="77777777" w:rsidR="00080512" w:rsidRPr="006031D5" w:rsidRDefault="00201847" w:rsidP="005E08BF">
      <w:pPr>
        <w:pStyle w:val="EW"/>
        <w:rPr>
          <w:rFonts w:eastAsia="SimSun"/>
          <w:lang w:eastAsia="zh-CN"/>
        </w:rPr>
      </w:pPr>
      <w:r w:rsidRPr="000A3856">
        <w:rPr>
          <w:rFonts w:eastAsia="SimSun"/>
          <w:lang w:eastAsia="zh-CN"/>
        </w:rPr>
        <w:t>WMOPS</w:t>
      </w:r>
      <w:r w:rsidR="00465F46">
        <w:rPr>
          <w:rFonts w:eastAsia="SimSun"/>
          <w:lang w:eastAsia="zh-CN"/>
        </w:rPr>
        <w:tab/>
      </w:r>
      <w:r w:rsidRPr="000A3856">
        <w:rPr>
          <w:rFonts w:eastAsia="SimSun"/>
          <w:lang w:eastAsia="zh-CN"/>
        </w:rPr>
        <w:t>Weighted Millions of Operations Per Second</w:t>
      </w:r>
    </w:p>
    <w:p w14:paraId="5C2249CD" w14:textId="77777777" w:rsidR="00080512" w:rsidRPr="000A3856" w:rsidRDefault="00080512">
      <w:pPr>
        <w:pStyle w:val="Heading1"/>
      </w:pPr>
      <w:bookmarkStart w:id="11" w:name="_Toc517372684"/>
      <w:r w:rsidRPr="000A3856">
        <w:t>4</w:t>
      </w:r>
      <w:r w:rsidRPr="000A3856">
        <w:tab/>
      </w:r>
      <w:r w:rsidR="001A37D3" w:rsidRPr="000A3856">
        <w:t>General</w:t>
      </w:r>
      <w:bookmarkEnd w:id="11"/>
    </w:p>
    <w:p w14:paraId="2A762C25" w14:textId="77777777" w:rsidR="00DC0C2B" w:rsidRPr="000A3856" w:rsidRDefault="00DC0C2B" w:rsidP="00DC0C2B">
      <w:r w:rsidRPr="000A3856">
        <w:t xml:space="preserve">The </w:t>
      </w:r>
      <w:r w:rsidR="004103CA" w:rsidRPr="000A3856">
        <w:t>Enhanced Voice Services coder</w:t>
      </w:r>
      <w:r w:rsidRPr="000A3856">
        <w:t xml:space="preserve"> consists of the multi-rate </w:t>
      </w:r>
      <w:r w:rsidR="004103CA" w:rsidRPr="000A3856">
        <w:t>audio</w:t>
      </w:r>
      <w:r w:rsidRPr="000A3856">
        <w:t xml:space="preserve"> coder</w:t>
      </w:r>
      <w:r w:rsidR="004103CA" w:rsidRPr="000A3856">
        <w:t xml:space="preserve"> optimized for operation with </w:t>
      </w:r>
      <w:r w:rsidR="00B7312C" w:rsidRPr="000A3856">
        <w:t>voice</w:t>
      </w:r>
      <w:r w:rsidR="004103CA" w:rsidRPr="000A3856">
        <w:t xml:space="preserve"> and music/mixed content signals</w:t>
      </w:r>
      <w:r w:rsidRPr="000A3856">
        <w:t xml:space="preserve">, a </w:t>
      </w:r>
      <w:proofErr w:type="gramStart"/>
      <w:r w:rsidRPr="000A3856">
        <w:t>source controlled</w:t>
      </w:r>
      <w:proofErr w:type="gramEnd"/>
      <w:r w:rsidRPr="000A3856">
        <w:t xml:space="preserve"> rate scheme including a </w:t>
      </w:r>
      <w:r w:rsidR="004103CA" w:rsidRPr="000A3856">
        <w:t>voice/sound</w:t>
      </w:r>
      <w:r w:rsidRPr="000A3856">
        <w:t xml:space="preserve"> activity detector and a comfort noise generation system, and an error concealment mechanism to combat the effects of transmission errors and lost packets.</w:t>
      </w:r>
      <w:r w:rsidR="003C094A">
        <w:t xml:space="preserve"> </w:t>
      </w:r>
      <w:r w:rsidR="003B4CE4" w:rsidRPr="000A3856">
        <w:t>J</w:t>
      </w:r>
      <w:r w:rsidR="004103CA" w:rsidRPr="000A3856">
        <w:t>itter buffer management is also provided.</w:t>
      </w:r>
    </w:p>
    <w:p w14:paraId="128845C9" w14:textId="77777777" w:rsidR="00C55806" w:rsidRPr="000A3856" w:rsidRDefault="00DC0C2B" w:rsidP="00DC0C2B">
      <w:r w:rsidRPr="000A3856">
        <w:t xml:space="preserve">The </w:t>
      </w:r>
      <w:r w:rsidR="00C55806" w:rsidRPr="000A3856">
        <w:t>EVS coder also provides enhanced interoperation</w:t>
      </w:r>
      <w:r w:rsidRPr="000A3856">
        <w:t xml:space="preserve"> with </w:t>
      </w:r>
      <w:r w:rsidR="00C55806" w:rsidRPr="000A3856">
        <w:t xml:space="preserve">AMR-WB over all </w:t>
      </w:r>
      <w:r w:rsidRPr="000A3856">
        <w:t xml:space="preserve">nine source </w:t>
      </w:r>
      <w:r w:rsidR="00C55806" w:rsidRPr="000A3856">
        <w:t xml:space="preserve">bit </w:t>
      </w:r>
      <w:r w:rsidRPr="000A3856">
        <w:t>rates f</w:t>
      </w:r>
      <w:r w:rsidR="00516B19" w:rsidRPr="000A3856">
        <w:t>rom 6</w:t>
      </w:r>
      <w:r w:rsidR="003C094A">
        <w:t>,</w:t>
      </w:r>
      <w:r w:rsidR="00516B19" w:rsidRPr="000A3856">
        <w:t>6</w:t>
      </w:r>
      <w:r w:rsidR="00C55806" w:rsidRPr="000A3856">
        <w:t xml:space="preserve"> kbit/s to 23</w:t>
      </w:r>
      <w:r w:rsidR="003C094A">
        <w:t>,</w:t>
      </w:r>
      <w:r w:rsidR="00C55806" w:rsidRPr="000A3856">
        <w:t>85 kbit/s</w:t>
      </w:r>
      <w:r w:rsidRPr="000A3856">
        <w:t xml:space="preserve">. </w:t>
      </w:r>
    </w:p>
    <w:p w14:paraId="10E9E84B" w14:textId="77777777" w:rsidR="00DC0C2B" w:rsidRPr="000A3856" w:rsidRDefault="00DC0C2B" w:rsidP="00DC0C2B">
      <w:r w:rsidRPr="000A3856">
        <w:t xml:space="preserve">The </w:t>
      </w:r>
      <w:r w:rsidR="00C55806" w:rsidRPr="000A3856">
        <w:t xml:space="preserve">EVS </w:t>
      </w:r>
      <w:r w:rsidRPr="000A3856">
        <w:t>speech coder is capable of switching its bit-rate every 20 ms speech frame upon command.</w:t>
      </w:r>
    </w:p>
    <w:p w14:paraId="78814887" w14:textId="77777777" w:rsidR="00DC0C2B" w:rsidRPr="000A3856" w:rsidRDefault="00DC0C2B" w:rsidP="00DC0C2B">
      <w:r w:rsidRPr="000A3856">
        <w:t>A reference configuration where the various speech processing functions are identified is given in Figure 1. In this figure, the relevant specifications for each function are also indicated.</w:t>
      </w:r>
    </w:p>
    <w:p w14:paraId="12C86798" w14:textId="77777777" w:rsidR="00DC0C2B" w:rsidRPr="000A3856" w:rsidRDefault="00DC0C2B" w:rsidP="00DC0C2B">
      <w:r w:rsidRPr="000A3856">
        <w:t>In Figure</w:t>
      </w:r>
      <w:r w:rsidR="00B36752" w:rsidRPr="000A3856">
        <w:t>s</w:t>
      </w:r>
      <w:r w:rsidRPr="000A3856">
        <w:t xml:space="preserve"> 1</w:t>
      </w:r>
      <w:r w:rsidR="00B36752" w:rsidRPr="000A3856">
        <w:t xml:space="preserve"> &amp; 2</w:t>
      </w:r>
      <w:r w:rsidRPr="000A3856">
        <w:t xml:space="preserve">, the audio parts including analogue to digital and digital to analogue conversion are included, to show the complete speech path between the audio input/output in the User Equipment (UE) and the digital interface of the network. The detailed specification of the audio parts is not within the scope of </w:t>
      </w:r>
      <w:r w:rsidR="003C094A" w:rsidRPr="000A3856">
        <w:t>th</w:t>
      </w:r>
      <w:r w:rsidR="003C094A">
        <w:t>e present</w:t>
      </w:r>
      <w:r w:rsidR="003C094A" w:rsidRPr="000A3856">
        <w:t xml:space="preserve"> </w:t>
      </w:r>
      <w:r w:rsidRPr="000A3856">
        <w:t>document. These aspects are only considered to the extent that the performance of the audio parts affect the performance of the speech transcoder.</w:t>
      </w:r>
    </w:p>
    <w:p w14:paraId="2D3AF222" w14:textId="77777777" w:rsidR="0064139D" w:rsidRPr="000A3856" w:rsidRDefault="00685478" w:rsidP="00261098">
      <w:pPr>
        <w:pStyle w:val="TH"/>
      </w:pPr>
      <w:r w:rsidRPr="000A3856">
        <w:object w:dxaOrig="8697" w:dyaOrig="7996" w14:anchorId="3F71F12B">
          <v:shape id="_x0000_i1027" type="#_x0000_t75" style="width:435pt;height:399.75pt" o:ole="" filled="t">
            <v:imagedata r:id="rId12" o:title=""/>
          </v:shape>
          <o:OLEObject Type="Embed" ProgID="Word.Document.8" ShapeID="_x0000_i1027" DrawAspect="Content" ObjectID="_1783084360" r:id="rId13">
            <o:FieldCodes>\s</o:FieldCodes>
          </o:OLEObject>
        </w:object>
      </w:r>
    </w:p>
    <w:p w14:paraId="4967D9DE" w14:textId="77777777" w:rsidR="00B36752" w:rsidRPr="000A3856" w:rsidRDefault="00760283" w:rsidP="00B36752">
      <w:pPr>
        <w:pStyle w:val="TF"/>
      </w:pPr>
      <w:r>
        <w:t>Figure 1:</w:t>
      </w:r>
      <w:r w:rsidR="00B36752" w:rsidRPr="000A3856">
        <w:t xml:space="preserve"> Overview of audio processing functions </w:t>
      </w:r>
      <w:r w:rsidR="00656E80">
        <w:t>-</w:t>
      </w:r>
      <w:r w:rsidR="00B36752" w:rsidRPr="000A3856">
        <w:t xml:space="preserve"> Transmit Side</w:t>
      </w:r>
    </w:p>
    <w:p w14:paraId="301DF97C" w14:textId="400F48E8" w:rsidR="00DE492F" w:rsidRDefault="00C90D90" w:rsidP="00DE492F">
      <w:pPr>
        <w:pStyle w:val="TH"/>
      </w:pPr>
      <w:r>
        <w:rPr>
          <w:noProof/>
        </w:rPr>
        <w:lastRenderedPageBreak/>
        <w:drawing>
          <wp:inline distT="0" distB="0" distL="0" distR="0" wp14:anchorId="113DCFB2" wp14:editId="20A39EC9">
            <wp:extent cx="5943600" cy="543433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434330"/>
                    </a:xfrm>
                    <a:prstGeom prst="rect">
                      <a:avLst/>
                    </a:prstGeom>
                    <a:noFill/>
                    <a:ln>
                      <a:noFill/>
                    </a:ln>
                  </pic:spPr>
                </pic:pic>
              </a:graphicData>
            </a:graphic>
          </wp:inline>
        </w:drawing>
      </w:r>
    </w:p>
    <w:p w14:paraId="08F8C9BD" w14:textId="77777777" w:rsidR="00B36752" w:rsidRPr="000A3856" w:rsidRDefault="00760283" w:rsidP="00DE492F">
      <w:pPr>
        <w:pStyle w:val="TF"/>
      </w:pPr>
      <w:r>
        <w:t xml:space="preserve">Figure 2: </w:t>
      </w:r>
      <w:r w:rsidR="00B36752" w:rsidRPr="000A3856">
        <w:t xml:space="preserve">Overview of audio processing functions </w:t>
      </w:r>
      <w:r w:rsidR="00656E80">
        <w:t>-</w:t>
      </w:r>
      <w:r w:rsidR="00B36752" w:rsidRPr="000A3856">
        <w:t xml:space="preserve"> Receive Side</w:t>
      </w:r>
    </w:p>
    <w:p w14:paraId="4B601A45" w14:textId="77777777" w:rsidR="00DC0C2B" w:rsidRPr="000A3856" w:rsidRDefault="00DC0C2B" w:rsidP="00DC0C2B">
      <w:pPr>
        <w:pStyle w:val="Heading1"/>
      </w:pPr>
      <w:bookmarkStart w:id="12" w:name="_Toc517372685"/>
      <w:r w:rsidRPr="000A3856">
        <w:t>5</w:t>
      </w:r>
      <w:r w:rsidRPr="000A3856">
        <w:tab/>
      </w:r>
      <w:r w:rsidR="00406378" w:rsidRPr="000A3856">
        <w:t>T</w:t>
      </w:r>
      <w:r w:rsidRPr="000A3856">
        <w:t>ranscoding functions</w:t>
      </w:r>
      <w:bookmarkEnd w:id="12"/>
    </w:p>
    <w:p w14:paraId="40DCB543" w14:textId="77777777" w:rsidR="00DC0C2B" w:rsidRPr="000A3856" w:rsidRDefault="00DC0C2B" w:rsidP="00DC0C2B">
      <w:r w:rsidRPr="000A3856">
        <w:t xml:space="preserve">The </w:t>
      </w:r>
      <w:r w:rsidR="003C34A5" w:rsidRPr="000A3856">
        <w:t>Enhanced Voice Services</w:t>
      </w:r>
      <w:r w:rsidRPr="000A3856">
        <w:t xml:space="preserve"> codec </w:t>
      </w:r>
      <w:r w:rsidR="001A0998" w:rsidRPr="000A3856">
        <w:t xml:space="preserve">algorithm </w:t>
      </w:r>
      <w:r w:rsidRPr="000A3856">
        <w:t>is described in [2].</w:t>
      </w:r>
    </w:p>
    <w:p w14:paraId="6E22B044" w14:textId="77777777" w:rsidR="001A0998" w:rsidRPr="000A3856" w:rsidRDefault="00DC0C2B" w:rsidP="00DC0C2B">
      <w:r w:rsidRPr="000A3856">
        <w:t>As shown in Figure</w:t>
      </w:r>
      <w:r w:rsidR="00B36752" w:rsidRPr="000A3856">
        <w:t>s</w:t>
      </w:r>
      <w:r w:rsidRPr="000A3856">
        <w:t xml:space="preserve"> 1</w:t>
      </w:r>
      <w:r w:rsidR="00B36752" w:rsidRPr="000A3856">
        <w:t xml:space="preserve"> &amp; 2</w:t>
      </w:r>
      <w:r w:rsidRPr="000A3856">
        <w:t xml:space="preserve">, the </w:t>
      </w:r>
      <w:r w:rsidR="001A0998" w:rsidRPr="000A3856">
        <w:t>audio</w:t>
      </w:r>
      <w:r w:rsidRPr="000A3856">
        <w:t xml:space="preserve"> encoder takes its input</w:t>
      </w:r>
      <w:r w:rsidR="001A0998" w:rsidRPr="000A3856">
        <w:t>,</w:t>
      </w:r>
      <w:r w:rsidRPr="000A3856">
        <w:t xml:space="preserve"> </w:t>
      </w:r>
      <w:r w:rsidR="001A0998" w:rsidRPr="000A3856">
        <w:t>and can produce an output at the decoder, in the form of</w:t>
      </w:r>
      <w:r w:rsidRPr="000A3856">
        <w:t xml:space="preserve"> a 1</w:t>
      </w:r>
      <w:r w:rsidR="004103CA" w:rsidRPr="000A3856">
        <w:t>6</w:t>
      </w:r>
      <w:r w:rsidRPr="000A3856">
        <w:t xml:space="preserve">-bit uniform Pulse Code Modulated (PCM) signal </w:t>
      </w:r>
      <w:r w:rsidR="001A0998" w:rsidRPr="000A3856">
        <w:t>at sampling frequencies of 8</w:t>
      </w:r>
      <w:r w:rsidR="003C094A">
        <w:t> </w:t>
      </w:r>
      <w:r w:rsidR="001A0998" w:rsidRPr="000A3856">
        <w:t>kHz, 16</w:t>
      </w:r>
      <w:r w:rsidR="003C094A">
        <w:t> </w:t>
      </w:r>
      <w:r w:rsidR="001A0998" w:rsidRPr="000A3856">
        <w:t>kHz, 32 kHz or 48 kHz. The audio may originate from and terminate within the audio</w:t>
      </w:r>
      <w:r w:rsidRPr="000A3856">
        <w:t xml:space="preserve"> part of the UE or from the network side or from the Public Switched</w:t>
      </w:r>
      <w:r w:rsidR="001A0998" w:rsidRPr="000A3856">
        <w:t xml:space="preserve"> Telephone Network (PSTN) via a</w:t>
      </w:r>
      <w:r w:rsidRPr="000A3856">
        <w:t xml:space="preserve"> narrowband 13-bit A-law or</w:t>
      </w:r>
      <w:r w:rsidR="001A0998" w:rsidRPr="000A3856">
        <w:t xml:space="preserve"> µ</w:t>
      </w:r>
      <w:r w:rsidRPr="000A3856">
        <w:t xml:space="preserve">-law </w:t>
      </w:r>
      <w:r w:rsidR="001A0998" w:rsidRPr="000A3856">
        <w:t>(8 kHz) PCM conversion</w:t>
      </w:r>
      <w:r w:rsidR="003C094A">
        <w:t xml:space="preserve"> </w:t>
      </w:r>
      <w:r w:rsidR="001A0998" w:rsidRPr="000A3856">
        <w:t>or</w:t>
      </w:r>
      <w:r w:rsidRPr="000A3856">
        <w:t xml:space="preserve"> wideband</w:t>
      </w:r>
      <w:r w:rsidR="001A0998" w:rsidRPr="000A3856">
        <w:t xml:space="preserve"> (16 kHz)</w:t>
      </w:r>
      <w:r w:rsidRPr="000A3856">
        <w:t xml:space="preserve"> 14-bit uniform PCM conversion. </w:t>
      </w:r>
    </w:p>
    <w:p w14:paraId="43D1143E" w14:textId="77777777" w:rsidR="00DC0C2B" w:rsidRPr="000A3856" w:rsidRDefault="00DC0C2B" w:rsidP="00DC0C2B">
      <w:r w:rsidRPr="000A3856">
        <w:t xml:space="preserve">The detailed </w:t>
      </w:r>
      <w:r w:rsidR="00F4280D" w:rsidRPr="000A3856">
        <w:t>mapping between input blocks of</w:t>
      </w:r>
      <w:r w:rsidRPr="000A3856">
        <w:t xml:space="preserve"> </w:t>
      </w:r>
      <w:r w:rsidR="00F4280D" w:rsidRPr="000A3856">
        <w:t>audio</w:t>
      </w:r>
      <w:r w:rsidRPr="000A3856">
        <w:t xml:space="preserve"> samples in 1</w:t>
      </w:r>
      <w:r w:rsidR="00F4280D" w:rsidRPr="000A3856">
        <w:t>6</w:t>
      </w:r>
      <w:r w:rsidRPr="000A3856">
        <w:t>-bit uniform PCM format to encoded blocks (in which the number of bits depends on the presently used codec mode) and from these to output blocks of</w:t>
      </w:r>
      <w:r w:rsidR="003C094A">
        <w:t xml:space="preserve"> </w:t>
      </w:r>
      <w:r w:rsidRPr="000A3856">
        <w:t xml:space="preserve">reconstructed </w:t>
      </w:r>
      <w:r w:rsidR="00F4280D" w:rsidRPr="000A3856">
        <w:t>16-bit uniform PCM format audio</w:t>
      </w:r>
      <w:r w:rsidRPr="000A3856">
        <w:t xml:space="preserve"> samples</w:t>
      </w:r>
      <w:r w:rsidR="00F4280D" w:rsidRPr="000A3856">
        <w:t xml:space="preserve"> is described in [2]. </w:t>
      </w:r>
      <w:r w:rsidRPr="000A3856">
        <w:t xml:space="preserve">The bit-rates of the source codec are listed in Table 1. </w:t>
      </w:r>
      <w:r w:rsidR="00516B19" w:rsidRPr="000A3856">
        <w:t xml:space="preserve">Table 2 shows the </w:t>
      </w:r>
      <w:proofErr w:type="gramStart"/>
      <w:r w:rsidR="00516B19" w:rsidRPr="000A3856">
        <w:t>nine bit</w:t>
      </w:r>
      <w:proofErr w:type="gramEnd"/>
      <w:r w:rsidR="00516B19" w:rsidRPr="000A3856">
        <w:t xml:space="preserve"> rates of AMR-WB where interoperable performance is enhanced with the EVS codec.</w:t>
      </w:r>
      <w:r w:rsidR="001A0998" w:rsidRPr="000A3856">
        <w:t xml:space="preserve"> This functionality is described in </w:t>
      </w:r>
      <w:r w:rsidR="00A745F1" w:rsidRPr="000A3856">
        <w:t xml:space="preserve">[2] and </w:t>
      </w:r>
      <w:r w:rsidR="001A0998" w:rsidRPr="000A3856">
        <w:t>[6].</w:t>
      </w:r>
    </w:p>
    <w:p w14:paraId="47026BF5" w14:textId="77777777" w:rsidR="00DC0C2B" w:rsidRPr="000A3856" w:rsidRDefault="00DC0C2B" w:rsidP="00DC0C2B">
      <w:r w:rsidRPr="000A3856">
        <w:t xml:space="preserve">An </w:t>
      </w:r>
      <w:r w:rsidR="003C34A5" w:rsidRPr="000A3856">
        <w:t>EVS</w:t>
      </w:r>
      <w:r w:rsidRPr="000A3856">
        <w:t xml:space="preserve"> </w:t>
      </w:r>
      <w:r w:rsidR="00A31C9E" w:rsidRPr="000A3856">
        <w:t>audio</w:t>
      </w:r>
      <w:r w:rsidRPr="000A3856">
        <w:t xml:space="preserve"> codec capable UE shall support all source rates listed in Table 1.</w:t>
      </w:r>
    </w:p>
    <w:p w14:paraId="42F48340" w14:textId="77777777" w:rsidR="00DC0C2B" w:rsidRPr="000A3856" w:rsidRDefault="004E563A" w:rsidP="00DC0C2B">
      <w:pPr>
        <w:pStyle w:val="TH"/>
      </w:pPr>
      <w:r>
        <w:lastRenderedPageBreak/>
        <w:t xml:space="preserve">Table 1: </w:t>
      </w:r>
      <w:r w:rsidR="00DC0C2B" w:rsidRPr="000A3856">
        <w:t>Source codec bit-rates for the EVS codec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464"/>
        <w:gridCol w:w="2464"/>
        <w:gridCol w:w="2638"/>
      </w:tblGrid>
      <w:tr w:rsidR="00DC0C2B" w:rsidRPr="000A3856" w14:paraId="7E9D6A9C" w14:textId="77777777" w:rsidTr="003C094A">
        <w:trPr>
          <w:jc w:val="center"/>
        </w:trPr>
        <w:tc>
          <w:tcPr>
            <w:tcW w:w="2464" w:type="dxa"/>
            <w:shd w:val="clear" w:color="auto" w:fill="D9D9D9"/>
            <w:vAlign w:val="center"/>
          </w:tcPr>
          <w:p w14:paraId="395C01A5" w14:textId="77777777" w:rsidR="00DC0C2B" w:rsidRPr="000A3856" w:rsidRDefault="00DC0C2B" w:rsidP="003C094A">
            <w:pPr>
              <w:pStyle w:val="TAH"/>
            </w:pPr>
            <w:r w:rsidRPr="000A3856">
              <w:t>Source codec bit-rate (kbit/s)</w:t>
            </w:r>
          </w:p>
        </w:tc>
        <w:tc>
          <w:tcPr>
            <w:tcW w:w="2464" w:type="dxa"/>
            <w:shd w:val="clear" w:color="auto" w:fill="D9D9D9"/>
            <w:vAlign w:val="center"/>
          </w:tcPr>
          <w:p w14:paraId="19B7F727" w14:textId="77777777" w:rsidR="00DC0C2B" w:rsidRPr="000A3856" w:rsidRDefault="00687180" w:rsidP="003C094A">
            <w:pPr>
              <w:pStyle w:val="TAH"/>
            </w:pPr>
            <w:r>
              <w:t>Audio</w:t>
            </w:r>
            <w:r w:rsidR="00DC0C2B" w:rsidRPr="000A3856">
              <w:t xml:space="preserve"> bandwidths supported</w:t>
            </w:r>
          </w:p>
        </w:tc>
        <w:tc>
          <w:tcPr>
            <w:tcW w:w="2638" w:type="dxa"/>
            <w:shd w:val="clear" w:color="auto" w:fill="D9D9D9"/>
            <w:vAlign w:val="center"/>
          </w:tcPr>
          <w:p w14:paraId="41914F56" w14:textId="77777777" w:rsidR="00DC0C2B" w:rsidRPr="000A3856" w:rsidRDefault="007A7335" w:rsidP="003C094A">
            <w:pPr>
              <w:pStyle w:val="TAH"/>
            </w:pPr>
            <w:r w:rsidRPr="000A3856">
              <w:t>Source Controlled</w:t>
            </w:r>
            <w:r w:rsidR="00DC0C2B" w:rsidRPr="000A3856">
              <w:t xml:space="preserve"> Operation Available</w:t>
            </w:r>
          </w:p>
        </w:tc>
      </w:tr>
      <w:tr w:rsidR="00DC0C2B" w:rsidRPr="000A3856" w14:paraId="668122AA" w14:textId="77777777" w:rsidTr="003C094A">
        <w:trPr>
          <w:jc w:val="center"/>
        </w:trPr>
        <w:tc>
          <w:tcPr>
            <w:tcW w:w="2464" w:type="dxa"/>
            <w:shd w:val="clear" w:color="auto" w:fill="auto"/>
            <w:vAlign w:val="center"/>
          </w:tcPr>
          <w:p w14:paraId="780FD0BD" w14:textId="77777777" w:rsidR="00DC0C2B" w:rsidRPr="000A3856" w:rsidRDefault="00DC0C2B" w:rsidP="003C094A">
            <w:pPr>
              <w:pStyle w:val="TAC"/>
            </w:pPr>
            <w:r w:rsidRPr="000A3856">
              <w:t>5</w:t>
            </w:r>
            <w:r w:rsidR="003C094A">
              <w:t>,</w:t>
            </w:r>
            <w:r w:rsidRPr="000A3856">
              <w:t>9</w:t>
            </w:r>
            <w:r w:rsidR="00A31C9E" w:rsidRPr="000A3856">
              <w:t xml:space="preserve"> (SC-VBR)</w:t>
            </w:r>
          </w:p>
        </w:tc>
        <w:tc>
          <w:tcPr>
            <w:tcW w:w="2464" w:type="dxa"/>
            <w:shd w:val="clear" w:color="auto" w:fill="auto"/>
            <w:vAlign w:val="center"/>
          </w:tcPr>
          <w:p w14:paraId="11C7DC6C" w14:textId="77777777" w:rsidR="00DC0C2B" w:rsidRPr="000A3856" w:rsidRDefault="00DC0C2B" w:rsidP="003C094A">
            <w:pPr>
              <w:pStyle w:val="TAC"/>
            </w:pPr>
            <w:r w:rsidRPr="000A3856">
              <w:t>NB, WB</w:t>
            </w:r>
          </w:p>
        </w:tc>
        <w:tc>
          <w:tcPr>
            <w:tcW w:w="2638" w:type="dxa"/>
            <w:shd w:val="clear" w:color="auto" w:fill="auto"/>
            <w:vAlign w:val="center"/>
          </w:tcPr>
          <w:p w14:paraId="3B5FD528" w14:textId="77777777" w:rsidR="00DC0C2B" w:rsidRPr="000A3856" w:rsidRDefault="00DC0C2B" w:rsidP="003C094A">
            <w:pPr>
              <w:pStyle w:val="TAC"/>
            </w:pPr>
            <w:r w:rsidRPr="000A3856">
              <w:t>Yes</w:t>
            </w:r>
            <w:r w:rsidR="00A31C9E" w:rsidRPr="000A3856">
              <w:t xml:space="preserve"> (Always On)</w:t>
            </w:r>
          </w:p>
        </w:tc>
      </w:tr>
      <w:tr w:rsidR="00DC0C2B" w:rsidRPr="000A3856" w14:paraId="38EA8C74" w14:textId="77777777" w:rsidTr="003C094A">
        <w:trPr>
          <w:jc w:val="center"/>
        </w:trPr>
        <w:tc>
          <w:tcPr>
            <w:tcW w:w="2464" w:type="dxa"/>
            <w:shd w:val="clear" w:color="auto" w:fill="auto"/>
            <w:vAlign w:val="center"/>
          </w:tcPr>
          <w:p w14:paraId="031BCA60" w14:textId="77777777" w:rsidR="00DC0C2B" w:rsidRPr="000A3856" w:rsidRDefault="00DC0C2B" w:rsidP="003C094A">
            <w:pPr>
              <w:pStyle w:val="TAC"/>
            </w:pPr>
            <w:r w:rsidRPr="000A3856">
              <w:t>7</w:t>
            </w:r>
            <w:r w:rsidR="003C094A">
              <w:t>,</w:t>
            </w:r>
            <w:r w:rsidRPr="000A3856">
              <w:t>2</w:t>
            </w:r>
          </w:p>
        </w:tc>
        <w:tc>
          <w:tcPr>
            <w:tcW w:w="2464" w:type="dxa"/>
            <w:shd w:val="clear" w:color="auto" w:fill="auto"/>
            <w:vAlign w:val="center"/>
          </w:tcPr>
          <w:p w14:paraId="5C2F6697" w14:textId="77777777" w:rsidR="00DC0C2B" w:rsidRPr="000A3856" w:rsidRDefault="00DC0C2B" w:rsidP="003C094A">
            <w:pPr>
              <w:pStyle w:val="TAC"/>
            </w:pPr>
            <w:r w:rsidRPr="000A3856">
              <w:t>NB, WB</w:t>
            </w:r>
          </w:p>
        </w:tc>
        <w:tc>
          <w:tcPr>
            <w:tcW w:w="2638" w:type="dxa"/>
            <w:shd w:val="clear" w:color="auto" w:fill="auto"/>
            <w:vAlign w:val="center"/>
          </w:tcPr>
          <w:p w14:paraId="217FA506" w14:textId="77777777" w:rsidR="00DC0C2B" w:rsidRPr="000A3856" w:rsidRDefault="00DC0C2B" w:rsidP="003C094A">
            <w:pPr>
              <w:pStyle w:val="TAC"/>
            </w:pPr>
            <w:r w:rsidRPr="000A3856">
              <w:t>Yes</w:t>
            </w:r>
          </w:p>
        </w:tc>
      </w:tr>
      <w:tr w:rsidR="007E36D3" w:rsidRPr="000A3856" w14:paraId="7DAD4AB5" w14:textId="77777777" w:rsidTr="003C094A">
        <w:trPr>
          <w:jc w:val="center"/>
        </w:trPr>
        <w:tc>
          <w:tcPr>
            <w:tcW w:w="2464" w:type="dxa"/>
            <w:shd w:val="clear" w:color="auto" w:fill="auto"/>
            <w:vAlign w:val="center"/>
          </w:tcPr>
          <w:p w14:paraId="191B1D9A" w14:textId="77777777" w:rsidR="007E36D3" w:rsidRPr="000A3856" w:rsidRDefault="007E36D3" w:rsidP="003C094A">
            <w:pPr>
              <w:pStyle w:val="TAC"/>
            </w:pPr>
            <w:r>
              <w:t>8.0</w:t>
            </w:r>
          </w:p>
        </w:tc>
        <w:tc>
          <w:tcPr>
            <w:tcW w:w="2464" w:type="dxa"/>
            <w:shd w:val="clear" w:color="auto" w:fill="auto"/>
            <w:vAlign w:val="center"/>
          </w:tcPr>
          <w:p w14:paraId="404B6028" w14:textId="77777777" w:rsidR="007E36D3" w:rsidRPr="000A3856" w:rsidRDefault="007E36D3" w:rsidP="003C094A">
            <w:pPr>
              <w:pStyle w:val="TAC"/>
            </w:pPr>
            <w:r w:rsidRPr="000A3856">
              <w:t>NB, WB</w:t>
            </w:r>
          </w:p>
        </w:tc>
        <w:tc>
          <w:tcPr>
            <w:tcW w:w="2638" w:type="dxa"/>
            <w:shd w:val="clear" w:color="auto" w:fill="auto"/>
            <w:vAlign w:val="center"/>
          </w:tcPr>
          <w:p w14:paraId="26B4B5C0" w14:textId="77777777" w:rsidR="007E36D3" w:rsidRPr="000A3856" w:rsidRDefault="007E36D3" w:rsidP="003C094A">
            <w:pPr>
              <w:pStyle w:val="TAC"/>
            </w:pPr>
            <w:r>
              <w:t>Yes</w:t>
            </w:r>
          </w:p>
        </w:tc>
      </w:tr>
      <w:tr w:rsidR="00DC0C2B" w:rsidRPr="000A3856" w14:paraId="5036F6E1" w14:textId="77777777" w:rsidTr="003C094A">
        <w:trPr>
          <w:jc w:val="center"/>
        </w:trPr>
        <w:tc>
          <w:tcPr>
            <w:tcW w:w="2464" w:type="dxa"/>
            <w:shd w:val="clear" w:color="auto" w:fill="auto"/>
            <w:vAlign w:val="center"/>
          </w:tcPr>
          <w:p w14:paraId="7C17F84A" w14:textId="77777777" w:rsidR="00DC0C2B" w:rsidRPr="000A3856" w:rsidRDefault="00DC0C2B" w:rsidP="003C094A">
            <w:pPr>
              <w:pStyle w:val="TAC"/>
            </w:pPr>
            <w:r w:rsidRPr="000A3856">
              <w:t>9</w:t>
            </w:r>
            <w:r w:rsidR="003C094A">
              <w:t>,</w:t>
            </w:r>
            <w:r w:rsidRPr="000A3856">
              <w:t>6</w:t>
            </w:r>
          </w:p>
        </w:tc>
        <w:tc>
          <w:tcPr>
            <w:tcW w:w="2464" w:type="dxa"/>
            <w:shd w:val="clear" w:color="auto" w:fill="auto"/>
            <w:vAlign w:val="center"/>
          </w:tcPr>
          <w:p w14:paraId="3E9D1682" w14:textId="77777777" w:rsidR="00DC0C2B" w:rsidRPr="000A3856" w:rsidRDefault="00DC0C2B" w:rsidP="003C094A">
            <w:pPr>
              <w:pStyle w:val="TAC"/>
            </w:pPr>
            <w:r w:rsidRPr="000A3856">
              <w:t>NB, WB</w:t>
            </w:r>
            <w:r w:rsidR="007E36D3">
              <w:t>, SWB</w:t>
            </w:r>
          </w:p>
        </w:tc>
        <w:tc>
          <w:tcPr>
            <w:tcW w:w="2638" w:type="dxa"/>
            <w:shd w:val="clear" w:color="auto" w:fill="auto"/>
            <w:vAlign w:val="center"/>
          </w:tcPr>
          <w:p w14:paraId="2B755B29" w14:textId="77777777" w:rsidR="00DC0C2B" w:rsidRPr="000A3856" w:rsidRDefault="00DC0C2B" w:rsidP="003C094A">
            <w:pPr>
              <w:pStyle w:val="TAC"/>
            </w:pPr>
            <w:r w:rsidRPr="000A3856">
              <w:t>Yes</w:t>
            </w:r>
          </w:p>
        </w:tc>
      </w:tr>
      <w:tr w:rsidR="00DC0C2B" w:rsidRPr="000A3856" w14:paraId="13AC91B7" w14:textId="77777777" w:rsidTr="003C094A">
        <w:trPr>
          <w:jc w:val="center"/>
        </w:trPr>
        <w:tc>
          <w:tcPr>
            <w:tcW w:w="2464" w:type="dxa"/>
            <w:shd w:val="clear" w:color="auto" w:fill="auto"/>
            <w:vAlign w:val="center"/>
          </w:tcPr>
          <w:p w14:paraId="67A9FE69" w14:textId="77777777" w:rsidR="00DC0C2B" w:rsidRPr="000A3856" w:rsidRDefault="00DC0C2B" w:rsidP="003C094A">
            <w:pPr>
              <w:pStyle w:val="TAC"/>
            </w:pPr>
            <w:r w:rsidRPr="000A3856">
              <w:t>13</w:t>
            </w:r>
            <w:r w:rsidR="003C094A">
              <w:t>,</w:t>
            </w:r>
            <w:r w:rsidRPr="000A3856">
              <w:t>2</w:t>
            </w:r>
          </w:p>
        </w:tc>
        <w:tc>
          <w:tcPr>
            <w:tcW w:w="2464" w:type="dxa"/>
            <w:shd w:val="clear" w:color="auto" w:fill="auto"/>
            <w:vAlign w:val="center"/>
          </w:tcPr>
          <w:p w14:paraId="7F91F8D4" w14:textId="77777777" w:rsidR="00DC0C2B" w:rsidRPr="000A3856" w:rsidRDefault="00DC0C2B" w:rsidP="003C094A">
            <w:pPr>
              <w:pStyle w:val="TAC"/>
            </w:pPr>
            <w:r w:rsidRPr="000A3856">
              <w:t>NB, WB, SWB</w:t>
            </w:r>
          </w:p>
        </w:tc>
        <w:tc>
          <w:tcPr>
            <w:tcW w:w="2638" w:type="dxa"/>
            <w:shd w:val="clear" w:color="auto" w:fill="auto"/>
            <w:vAlign w:val="center"/>
          </w:tcPr>
          <w:p w14:paraId="1E03D26E" w14:textId="77777777" w:rsidR="00DC0C2B" w:rsidRPr="000A3856" w:rsidRDefault="00DC0C2B" w:rsidP="003C094A">
            <w:pPr>
              <w:pStyle w:val="TAC"/>
            </w:pPr>
            <w:r w:rsidRPr="000A3856">
              <w:t>Yes</w:t>
            </w:r>
          </w:p>
        </w:tc>
      </w:tr>
      <w:tr w:rsidR="00BC2430" w:rsidRPr="000A3856" w14:paraId="5E9016B0" w14:textId="77777777" w:rsidTr="003C094A">
        <w:trPr>
          <w:jc w:val="center"/>
        </w:trPr>
        <w:tc>
          <w:tcPr>
            <w:tcW w:w="2464" w:type="dxa"/>
            <w:shd w:val="clear" w:color="auto" w:fill="auto"/>
            <w:vAlign w:val="center"/>
          </w:tcPr>
          <w:p w14:paraId="5E5EE575" w14:textId="77777777" w:rsidR="00BC2430" w:rsidRPr="000A3856" w:rsidRDefault="00BC2430" w:rsidP="00BC2430">
            <w:pPr>
              <w:pStyle w:val="TAC"/>
            </w:pPr>
            <w:r w:rsidRPr="000A3856">
              <w:t>13</w:t>
            </w:r>
            <w:r>
              <w:t>,</w:t>
            </w:r>
            <w:r w:rsidRPr="000A3856">
              <w:t>2</w:t>
            </w:r>
            <w:r>
              <w:t xml:space="preserve"> (channel aware)</w:t>
            </w:r>
          </w:p>
        </w:tc>
        <w:tc>
          <w:tcPr>
            <w:tcW w:w="2464" w:type="dxa"/>
            <w:shd w:val="clear" w:color="auto" w:fill="auto"/>
            <w:vAlign w:val="center"/>
          </w:tcPr>
          <w:p w14:paraId="79959A62" w14:textId="77777777" w:rsidR="00BC2430" w:rsidRPr="000A3856" w:rsidRDefault="00BC2430" w:rsidP="00BC2430">
            <w:pPr>
              <w:pStyle w:val="TAC"/>
            </w:pPr>
            <w:r>
              <w:t>W</w:t>
            </w:r>
            <w:r w:rsidRPr="000A3856">
              <w:t>B, SWB</w:t>
            </w:r>
          </w:p>
        </w:tc>
        <w:tc>
          <w:tcPr>
            <w:tcW w:w="2638" w:type="dxa"/>
            <w:shd w:val="clear" w:color="auto" w:fill="auto"/>
            <w:vAlign w:val="center"/>
          </w:tcPr>
          <w:p w14:paraId="7B509C7B" w14:textId="77777777" w:rsidR="00BC2430" w:rsidRPr="000A3856" w:rsidRDefault="00BC2430" w:rsidP="00BC2430">
            <w:pPr>
              <w:pStyle w:val="TAC"/>
            </w:pPr>
            <w:r w:rsidRPr="000A3856">
              <w:t>Yes</w:t>
            </w:r>
          </w:p>
        </w:tc>
      </w:tr>
      <w:tr w:rsidR="00DC0C2B" w:rsidRPr="000A3856" w14:paraId="74C8CA8F" w14:textId="77777777" w:rsidTr="003C094A">
        <w:trPr>
          <w:jc w:val="center"/>
        </w:trPr>
        <w:tc>
          <w:tcPr>
            <w:tcW w:w="2464" w:type="dxa"/>
            <w:shd w:val="clear" w:color="auto" w:fill="auto"/>
            <w:vAlign w:val="center"/>
          </w:tcPr>
          <w:p w14:paraId="58C34F74" w14:textId="77777777" w:rsidR="00DC0C2B" w:rsidRPr="000A3856" w:rsidRDefault="00DC0C2B" w:rsidP="003C094A">
            <w:pPr>
              <w:pStyle w:val="TAC"/>
            </w:pPr>
            <w:r w:rsidRPr="000A3856">
              <w:t>16</w:t>
            </w:r>
            <w:r w:rsidR="003C094A">
              <w:t>,</w:t>
            </w:r>
            <w:r w:rsidRPr="000A3856">
              <w:t>4</w:t>
            </w:r>
          </w:p>
        </w:tc>
        <w:tc>
          <w:tcPr>
            <w:tcW w:w="2464" w:type="dxa"/>
            <w:shd w:val="clear" w:color="auto" w:fill="auto"/>
            <w:vAlign w:val="center"/>
          </w:tcPr>
          <w:p w14:paraId="57CBF619" w14:textId="77777777" w:rsidR="00DC0C2B" w:rsidRPr="000A3856" w:rsidRDefault="007E36D3" w:rsidP="003C094A">
            <w:pPr>
              <w:pStyle w:val="TAC"/>
            </w:pPr>
            <w:r>
              <w:t xml:space="preserve">NB, </w:t>
            </w:r>
            <w:r w:rsidR="00DC0C2B" w:rsidRPr="000A3856">
              <w:t>WB, SWB</w:t>
            </w:r>
            <w:r w:rsidR="002F6121" w:rsidRPr="000A3856">
              <w:t>, FB</w:t>
            </w:r>
          </w:p>
        </w:tc>
        <w:tc>
          <w:tcPr>
            <w:tcW w:w="2638" w:type="dxa"/>
            <w:shd w:val="clear" w:color="auto" w:fill="auto"/>
            <w:vAlign w:val="center"/>
          </w:tcPr>
          <w:p w14:paraId="46ACF892" w14:textId="77777777" w:rsidR="00DC0C2B" w:rsidRPr="000A3856" w:rsidRDefault="00DC0C2B" w:rsidP="003C094A">
            <w:pPr>
              <w:pStyle w:val="TAC"/>
            </w:pPr>
            <w:r w:rsidRPr="000A3856">
              <w:t>Yes</w:t>
            </w:r>
          </w:p>
        </w:tc>
      </w:tr>
      <w:tr w:rsidR="003C34A5" w:rsidRPr="000A3856" w14:paraId="384A0752" w14:textId="77777777" w:rsidTr="003C094A">
        <w:trPr>
          <w:jc w:val="center"/>
        </w:trPr>
        <w:tc>
          <w:tcPr>
            <w:tcW w:w="2464" w:type="dxa"/>
            <w:shd w:val="clear" w:color="auto" w:fill="auto"/>
            <w:vAlign w:val="center"/>
          </w:tcPr>
          <w:p w14:paraId="560FC1C4" w14:textId="77777777" w:rsidR="003C34A5" w:rsidRPr="000A3856" w:rsidRDefault="003C34A5" w:rsidP="003C094A">
            <w:pPr>
              <w:pStyle w:val="TAC"/>
            </w:pPr>
            <w:r w:rsidRPr="000A3856">
              <w:t>24</w:t>
            </w:r>
            <w:r w:rsidR="003C094A">
              <w:t>,</w:t>
            </w:r>
            <w:r w:rsidRPr="000A3856">
              <w:t>4</w:t>
            </w:r>
          </w:p>
        </w:tc>
        <w:tc>
          <w:tcPr>
            <w:tcW w:w="2464" w:type="dxa"/>
            <w:shd w:val="clear" w:color="auto" w:fill="auto"/>
            <w:vAlign w:val="center"/>
          </w:tcPr>
          <w:p w14:paraId="358952BF" w14:textId="77777777" w:rsidR="003C34A5" w:rsidRPr="000A3856" w:rsidRDefault="007E36D3" w:rsidP="003C094A">
            <w:pPr>
              <w:pStyle w:val="TAC"/>
            </w:pPr>
            <w:r>
              <w:t xml:space="preserve">NB, </w:t>
            </w:r>
            <w:r w:rsidR="003C34A5" w:rsidRPr="000A3856">
              <w:t>WB, SWB</w:t>
            </w:r>
            <w:r w:rsidR="00A31C9E" w:rsidRPr="000A3856">
              <w:t>, FB</w:t>
            </w:r>
          </w:p>
        </w:tc>
        <w:tc>
          <w:tcPr>
            <w:tcW w:w="2638" w:type="dxa"/>
            <w:shd w:val="clear" w:color="auto" w:fill="auto"/>
            <w:vAlign w:val="center"/>
          </w:tcPr>
          <w:p w14:paraId="70383B5B" w14:textId="77777777" w:rsidR="003C34A5" w:rsidRPr="000A3856" w:rsidRDefault="003C34A5" w:rsidP="003C094A">
            <w:pPr>
              <w:pStyle w:val="TAC"/>
            </w:pPr>
            <w:r w:rsidRPr="000A3856">
              <w:t>Yes</w:t>
            </w:r>
          </w:p>
        </w:tc>
      </w:tr>
      <w:tr w:rsidR="00DC0C2B" w:rsidRPr="000A3856" w14:paraId="4F97A8BA" w14:textId="77777777" w:rsidTr="003C094A">
        <w:trPr>
          <w:jc w:val="center"/>
        </w:trPr>
        <w:tc>
          <w:tcPr>
            <w:tcW w:w="2464" w:type="dxa"/>
            <w:shd w:val="clear" w:color="auto" w:fill="auto"/>
            <w:vAlign w:val="center"/>
          </w:tcPr>
          <w:p w14:paraId="0B07B8F9" w14:textId="77777777" w:rsidR="00DC0C2B" w:rsidRPr="000A3856" w:rsidRDefault="00DC0C2B" w:rsidP="003C094A">
            <w:pPr>
              <w:pStyle w:val="TAC"/>
            </w:pPr>
            <w:r w:rsidRPr="000A3856">
              <w:t>32</w:t>
            </w:r>
          </w:p>
        </w:tc>
        <w:tc>
          <w:tcPr>
            <w:tcW w:w="2464" w:type="dxa"/>
            <w:shd w:val="clear" w:color="auto" w:fill="auto"/>
            <w:vAlign w:val="center"/>
          </w:tcPr>
          <w:p w14:paraId="424FD650" w14:textId="77777777" w:rsidR="00DC0C2B" w:rsidRPr="000A3856" w:rsidRDefault="00B7312C" w:rsidP="003C094A">
            <w:pPr>
              <w:pStyle w:val="TAC"/>
            </w:pPr>
            <w:r w:rsidRPr="000A3856">
              <w:t>WB, SWB</w:t>
            </w:r>
            <w:r w:rsidR="00A31C9E" w:rsidRPr="000A3856">
              <w:t>, FB</w:t>
            </w:r>
          </w:p>
        </w:tc>
        <w:tc>
          <w:tcPr>
            <w:tcW w:w="2638" w:type="dxa"/>
            <w:shd w:val="clear" w:color="auto" w:fill="auto"/>
            <w:vAlign w:val="center"/>
          </w:tcPr>
          <w:p w14:paraId="0BDD9B33" w14:textId="77777777" w:rsidR="00DC0C2B" w:rsidRPr="000A3856" w:rsidRDefault="002E0D47" w:rsidP="003C094A">
            <w:pPr>
              <w:pStyle w:val="TAC"/>
            </w:pPr>
            <w:r w:rsidRPr="000A3856">
              <w:t>Yes</w:t>
            </w:r>
          </w:p>
        </w:tc>
      </w:tr>
      <w:tr w:rsidR="00DC0C2B" w:rsidRPr="000A3856" w14:paraId="30686701" w14:textId="77777777" w:rsidTr="003C094A">
        <w:trPr>
          <w:jc w:val="center"/>
        </w:trPr>
        <w:tc>
          <w:tcPr>
            <w:tcW w:w="2464" w:type="dxa"/>
            <w:shd w:val="clear" w:color="auto" w:fill="auto"/>
            <w:vAlign w:val="center"/>
          </w:tcPr>
          <w:p w14:paraId="0830C010" w14:textId="77777777" w:rsidR="00DC0C2B" w:rsidRPr="000A3856" w:rsidRDefault="00DC0C2B" w:rsidP="003C094A">
            <w:pPr>
              <w:pStyle w:val="TAC"/>
            </w:pPr>
            <w:r w:rsidRPr="000A3856">
              <w:t>48</w:t>
            </w:r>
          </w:p>
        </w:tc>
        <w:tc>
          <w:tcPr>
            <w:tcW w:w="2464" w:type="dxa"/>
            <w:shd w:val="clear" w:color="auto" w:fill="auto"/>
            <w:vAlign w:val="center"/>
          </w:tcPr>
          <w:p w14:paraId="5144ED25" w14:textId="77777777" w:rsidR="00DC0C2B" w:rsidRPr="000A3856" w:rsidRDefault="00B7312C" w:rsidP="003C094A">
            <w:pPr>
              <w:pStyle w:val="TAC"/>
            </w:pPr>
            <w:r w:rsidRPr="000A3856">
              <w:t>WB, SWB</w:t>
            </w:r>
            <w:r w:rsidR="00A31C9E" w:rsidRPr="000A3856">
              <w:t>, FB</w:t>
            </w:r>
          </w:p>
        </w:tc>
        <w:tc>
          <w:tcPr>
            <w:tcW w:w="2638" w:type="dxa"/>
            <w:shd w:val="clear" w:color="auto" w:fill="auto"/>
            <w:vAlign w:val="center"/>
          </w:tcPr>
          <w:p w14:paraId="5C4A7B48" w14:textId="77777777" w:rsidR="00DC0C2B" w:rsidRPr="000A3856" w:rsidRDefault="002E0D47" w:rsidP="003C094A">
            <w:pPr>
              <w:pStyle w:val="TAC"/>
            </w:pPr>
            <w:r w:rsidRPr="000A3856">
              <w:t>Yes</w:t>
            </w:r>
          </w:p>
        </w:tc>
      </w:tr>
      <w:tr w:rsidR="00DC0C2B" w:rsidRPr="000A3856" w14:paraId="50054967" w14:textId="77777777" w:rsidTr="003C094A">
        <w:trPr>
          <w:jc w:val="center"/>
        </w:trPr>
        <w:tc>
          <w:tcPr>
            <w:tcW w:w="2464" w:type="dxa"/>
            <w:shd w:val="clear" w:color="auto" w:fill="auto"/>
            <w:vAlign w:val="center"/>
          </w:tcPr>
          <w:p w14:paraId="30444FC8" w14:textId="77777777" w:rsidR="00DC0C2B" w:rsidRPr="000A3856" w:rsidRDefault="00DC0C2B" w:rsidP="003C094A">
            <w:pPr>
              <w:pStyle w:val="TAC"/>
            </w:pPr>
            <w:r w:rsidRPr="000A3856">
              <w:t>64</w:t>
            </w:r>
          </w:p>
        </w:tc>
        <w:tc>
          <w:tcPr>
            <w:tcW w:w="2464" w:type="dxa"/>
            <w:shd w:val="clear" w:color="auto" w:fill="auto"/>
            <w:vAlign w:val="center"/>
          </w:tcPr>
          <w:p w14:paraId="47B56AE5" w14:textId="77777777" w:rsidR="00DC0C2B" w:rsidRPr="000A3856" w:rsidRDefault="00B7312C" w:rsidP="003C094A">
            <w:pPr>
              <w:pStyle w:val="TAC"/>
            </w:pPr>
            <w:r w:rsidRPr="000A3856">
              <w:t>WB, SWB</w:t>
            </w:r>
            <w:r w:rsidR="00A31C9E" w:rsidRPr="000A3856">
              <w:t>, FB</w:t>
            </w:r>
          </w:p>
        </w:tc>
        <w:tc>
          <w:tcPr>
            <w:tcW w:w="2638" w:type="dxa"/>
            <w:shd w:val="clear" w:color="auto" w:fill="auto"/>
            <w:vAlign w:val="center"/>
          </w:tcPr>
          <w:p w14:paraId="15D2B8B9" w14:textId="77777777" w:rsidR="00DC0C2B" w:rsidRPr="000A3856" w:rsidRDefault="002E0D47" w:rsidP="003C094A">
            <w:pPr>
              <w:pStyle w:val="TAC"/>
            </w:pPr>
            <w:r w:rsidRPr="000A3856">
              <w:t>Yes</w:t>
            </w:r>
          </w:p>
        </w:tc>
      </w:tr>
      <w:tr w:rsidR="00DC0C2B" w:rsidRPr="000A3856" w14:paraId="0A38CAD2" w14:textId="77777777" w:rsidTr="003C094A">
        <w:trPr>
          <w:jc w:val="center"/>
        </w:trPr>
        <w:tc>
          <w:tcPr>
            <w:tcW w:w="2464" w:type="dxa"/>
            <w:shd w:val="clear" w:color="auto" w:fill="auto"/>
            <w:vAlign w:val="center"/>
          </w:tcPr>
          <w:p w14:paraId="75DDD718" w14:textId="77777777" w:rsidR="00DC0C2B" w:rsidRPr="000A3856" w:rsidRDefault="00DC0C2B" w:rsidP="003C094A">
            <w:pPr>
              <w:pStyle w:val="TAC"/>
            </w:pPr>
            <w:r w:rsidRPr="000A3856">
              <w:t>96</w:t>
            </w:r>
          </w:p>
        </w:tc>
        <w:tc>
          <w:tcPr>
            <w:tcW w:w="2464" w:type="dxa"/>
            <w:shd w:val="clear" w:color="auto" w:fill="auto"/>
            <w:vAlign w:val="center"/>
          </w:tcPr>
          <w:p w14:paraId="5A91BC63" w14:textId="77777777" w:rsidR="00DC0C2B" w:rsidRPr="000A3856" w:rsidRDefault="00B7312C" w:rsidP="003C094A">
            <w:pPr>
              <w:pStyle w:val="TAC"/>
            </w:pPr>
            <w:r w:rsidRPr="000A3856">
              <w:t>WB, SWB</w:t>
            </w:r>
            <w:r w:rsidR="00A31C9E" w:rsidRPr="000A3856">
              <w:t>, FB</w:t>
            </w:r>
          </w:p>
        </w:tc>
        <w:tc>
          <w:tcPr>
            <w:tcW w:w="2638" w:type="dxa"/>
            <w:shd w:val="clear" w:color="auto" w:fill="auto"/>
            <w:vAlign w:val="center"/>
          </w:tcPr>
          <w:p w14:paraId="23F507CB" w14:textId="77777777" w:rsidR="00DC0C2B" w:rsidRPr="000A3856" w:rsidRDefault="002E0D47" w:rsidP="003C094A">
            <w:pPr>
              <w:pStyle w:val="TAC"/>
            </w:pPr>
            <w:r w:rsidRPr="000A3856">
              <w:t>Yes</w:t>
            </w:r>
          </w:p>
        </w:tc>
      </w:tr>
      <w:tr w:rsidR="00DC0C2B" w:rsidRPr="000A3856" w14:paraId="44022BBF" w14:textId="77777777" w:rsidTr="003C094A">
        <w:trPr>
          <w:jc w:val="center"/>
        </w:trPr>
        <w:tc>
          <w:tcPr>
            <w:tcW w:w="2464" w:type="dxa"/>
            <w:shd w:val="clear" w:color="auto" w:fill="auto"/>
            <w:vAlign w:val="center"/>
          </w:tcPr>
          <w:p w14:paraId="3FC9861F" w14:textId="77777777" w:rsidR="00DC0C2B" w:rsidRPr="000A3856" w:rsidRDefault="00DC0C2B" w:rsidP="003C094A">
            <w:pPr>
              <w:pStyle w:val="TAC"/>
            </w:pPr>
            <w:r w:rsidRPr="000A3856">
              <w:t>128</w:t>
            </w:r>
          </w:p>
        </w:tc>
        <w:tc>
          <w:tcPr>
            <w:tcW w:w="2464" w:type="dxa"/>
            <w:shd w:val="clear" w:color="auto" w:fill="auto"/>
            <w:vAlign w:val="center"/>
          </w:tcPr>
          <w:p w14:paraId="312B3711" w14:textId="77777777" w:rsidR="00DC0C2B" w:rsidRPr="000A3856" w:rsidRDefault="00F65645" w:rsidP="003C094A">
            <w:pPr>
              <w:pStyle w:val="TAC"/>
            </w:pPr>
            <w:r w:rsidRPr="000A3856">
              <w:t xml:space="preserve">WB, </w:t>
            </w:r>
            <w:r w:rsidR="00B7312C" w:rsidRPr="000A3856">
              <w:t>SWB</w:t>
            </w:r>
            <w:r w:rsidR="00A31C9E" w:rsidRPr="000A3856">
              <w:t>, FB</w:t>
            </w:r>
          </w:p>
        </w:tc>
        <w:tc>
          <w:tcPr>
            <w:tcW w:w="2638" w:type="dxa"/>
            <w:shd w:val="clear" w:color="auto" w:fill="auto"/>
            <w:vAlign w:val="center"/>
          </w:tcPr>
          <w:p w14:paraId="61EC5EEA" w14:textId="77777777" w:rsidR="00DC0C2B" w:rsidRPr="000A3856" w:rsidRDefault="002E0D47" w:rsidP="003C094A">
            <w:pPr>
              <w:pStyle w:val="TAC"/>
            </w:pPr>
            <w:r w:rsidRPr="000A3856">
              <w:t>Yes</w:t>
            </w:r>
          </w:p>
        </w:tc>
      </w:tr>
    </w:tbl>
    <w:p w14:paraId="22551814" w14:textId="77777777" w:rsidR="00DC0C2B" w:rsidRPr="000A3856" w:rsidRDefault="00DC0C2B" w:rsidP="00DC0C2B"/>
    <w:p w14:paraId="35897B00" w14:textId="77777777" w:rsidR="00B7312C" w:rsidRPr="000A3856" w:rsidRDefault="004E563A" w:rsidP="00B7312C">
      <w:pPr>
        <w:pStyle w:val="TH"/>
      </w:pPr>
      <w:r>
        <w:t xml:space="preserve">Table 2: </w:t>
      </w:r>
      <w:r w:rsidR="00B7312C" w:rsidRPr="000A3856">
        <w:t>Source codec bit-rates for the AMR-WB Interoperable Modes of the EVS codec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464"/>
      </w:tblGrid>
      <w:tr w:rsidR="00B7312C" w:rsidRPr="000A3856" w14:paraId="25F96454" w14:textId="77777777" w:rsidTr="003C094A">
        <w:trPr>
          <w:jc w:val="center"/>
        </w:trPr>
        <w:tc>
          <w:tcPr>
            <w:tcW w:w="2464" w:type="dxa"/>
            <w:shd w:val="clear" w:color="auto" w:fill="D9D9D9"/>
            <w:vAlign w:val="center"/>
          </w:tcPr>
          <w:p w14:paraId="764090A1" w14:textId="77777777" w:rsidR="00B7312C" w:rsidRPr="000A3856" w:rsidRDefault="00B7312C" w:rsidP="00FC3376">
            <w:pPr>
              <w:pStyle w:val="TAH"/>
            </w:pPr>
            <w:r w:rsidRPr="000A3856">
              <w:t>Source codec bit-rate (kbit/s)</w:t>
            </w:r>
          </w:p>
        </w:tc>
      </w:tr>
      <w:tr w:rsidR="00B7312C" w:rsidRPr="000A3856" w14:paraId="449334A1" w14:textId="77777777" w:rsidTr="003C094A">
        <w:trPr>
          <w:jc w:val="center"/>
        </w:trPr>
        <w:tc>
          <w:tcPr>
            <w:tcW w:w="2464" w:type="dxa"/>
            <w:shd w:val="clear" w:color="auto" w:fill="auto"/>
            <w:vAlign w:val="center"/>
          </w:tcPr>
          <w:p w14:paraId="6B8ABD75" w14:textId="77777777" w:rsidR="00B7312C" w:rsidRPr="000A3856" w:rsidRDefault="00B7312C" w:rsidP="00FC3376">
            <w:pPr>
              <w:pStyle w:val="TAC"/>
            </w:pPr>
            <w:r w:rsidRPr="000A3856">
              <w:t>6</w:t>
            </w:r>
            <w:r w:rsidR="003C094A">
              <w:t>,</w:t>
            </w:r>
            <w:r w:rsidRPr="000A3856">
              <w:t>6</w:t>
            </w:r>
          </w:p>
        </w:tc>
      </w:tr>
      <w:tr w:rsidR="00B7312C" w:rsidRPr="000A3856" w14:paraId="44E41677" w14:textId="77777777" w:rsidTr="003C094A">
        <w:trPr>
          <w:jc w:val="center"/>
        </w:trPr>
        <w:tc>
          <w:tcPr>
            <w:tcW w:w="2464" w:type="dxa"/>
            <w:shd w:val="clear" w:color="auto" w:fill="auto"/>
            <w:vAlign w:val="center"/>
          </w:tcPr>
          <w:p w14:paraId="5E56D988" w14:textId="77777777" w:rsidR="00B7312C" w:rsidRPr="000A3856" w:rsidRDefault="00B7312C" w:rsidP="00FC3376">
            <w:pPr>
              <w:pStyle w:val="TAC"/>
            </w:pPr>
            <w:r w:rsidRPr="000A3856">
              <w:t>8</w:t>
            </w:r>
            <w:r w:rsidR="003C094A">
              <w:t>,</w:t>
            </w:r>
            <w:r w:rsidRPr="000A3856">
              <w:t>85</w:t>
            </w:r>
          </w:p>
        </w:tc>
      </w:tr>
      <w:tr w:rsidR="00B7312C" w:rsidRPr="000A3856" w14:paraId="67B92643" w14:textId="77777777" w:rsidTr="003C094A">
        <w:trPr>
          <w:jc w:val="center"/>
        </w:trPr>
        <w:tc>
          <w:tcPr>
            <w:tcW w:w="2464" w:type="dxa"/>
            <w:shd w:val="clear" w:color="auto" w:fill="auto"/>
            <w:vAlign w:val="center"/>
          </w:tcPr>
          <w:p w14:paraId="7D3EA7D2" w14:textId="77777777" w:rsidR="00B7312C" w:rsidRPr="000A3856" w:rsidRDefault="00B7312C" w:rsidP="00FC3376">
            <w:pPr>
              <w:pStyle w:val="TAC"/>
            </w:pPr>
            <w:r w:rsidRPr="000A3856">
              <w:t>12</w:t>
            </w:r>
            <w:r w:rsidR="003C094A">
              <w:t>,</w:t>
            </w:r>
            <w:r w:rsidRPr="000A3856">
              <w:t>65</w:t>
            </w:r>
          </w:p>
        </w:tc>
      </w:tr>
      <w:tr w:rsidR="00B7312C" w:rsidRPr="000A3856" w14:paraId="5694BEC2" w14:textId="77777777" w:rsidTr="003C094A">
        <w:trPr>
          <w:jc w:val="center"/>
        </w:trPr>
        <w:tc>
          <w:tcPr>
            <w:tcW w:w="2464" w:type="dxa"/>
            <w:shd w:val="clear" w:color="auto" w:fill="auto"/>
            <w:vAlign w:val="center"/>
          </w:tcPr>
          <w:p w14:paraId="44FDC5A9" w14:textId="77777777" w:rsidR="00B7312C" w:rsidRPr="000A3856" w:rsidRDefault="00B7312C" w:rsidP="00FC3376">
            <w:pPr>
              <w:pStyle w:val="TAC"/>
            </w:pPr>
            <w:r w:rsidRPr="000A3856">
              <w:t>14</w:t>
            </w:r>
            <w:r w:rsidR="003C094A">
              <w:t>,</w:t>
            </w:r>
            <w:r w:rsidRPr="000A3856">
              <w:t>25</w:t>
            </w:r>
          </w:p>
        </w:tc>
      </w:tr>
      <w:tr w:rsidR="00B7312C" w:rsidRPr="000A3856" w14:paraId="3FC11B38" w14:textId="77777777" w:rsidTr="003C094A">
        <w:trPr>
          <w:jc w:val="center"/>
        </w:trPr>
        <w:tc>
          <w:tcPr>
            <w:tcW w:w="2464" w:type="dxa"/>
            <w:shd w:val="clear" w:color="auto" w:fill="auto"/>
            <w:vAlign w:val="center"/>
          </w:tcPr>
          <w:p w14:paraId="2366F491" w14:textId="77777777" w:rsidR="00B7312C" w:rsidRPr="000A3856" w:rsidRDefault="00B7312C" w:rsidP="00FC3376">
            <w:pPr>
              <w:pStyle w:val="TAC"/>
            </w:pPr>
            <w:r w:rsidRPr="000A3856">
              <w:t>15</w:t>
            </w:r>
            <w:r w:rsidR="003C094A">
              <w:t>,</w:t>
            </w:r>
            <w:r w:rsidRPr="000A3856">
              <w:t>85</w:t>
            </w:r>
          </w:p>
        </w:tc>
      </w:tr>
      <w:tr w:rsidR="00B7312C" w:rsidRPr="000A3856" w14:paraId="5C33A544" w14:textId="77777777" w:rsidTr="003C094A">
        <w:trPr>
          <w:jc w:val="center"/>
        </w:trPr>
        <w:tc>
          <w:tcPr>
            <w:tcW w:w="2464" w:type="dxa"/>
            <w:shd w:val="clear" w:color="auto" w:fill="auto"/>
            <w:vAlign w:val="center"/>
          </w:tcPr>
          <w:p w14:paraId="6E3E0430" w14:textId="77777777" w:rsidR="00B7312C" w:rsidRPr="000A3856" w:rsidRDefault="00B7312C" w:rsidP="00FC3376">
            <w:pPr>
              <w:pStyle w:val="TAC"/>
            </w:pPr>
            <w:r w:rsidRPr="000A3856">
              <w:t>18</w:t>
            </w:r>
            <w:r w:rsidR="003C094A">
              <w:t>,</w:t>
            </w:r>
            <w:r w:rsidRPr="000A3856">
              <w:t>25</w:t>
            </w:r>
          </w:p>
        </w:tc>
      </w:tr>
      <w:tr w:rsidR="00B7312C" w:rsidRPr="000A3856" w14:paraId="7DAD5CED" w14:textId="77777777" w:rsidTr="003C094A">
        <w:trPr>
          <w:jc w:val="center"/>
        </w:trPr>
        <w:tc>
          <w:tcPr>
            <w:tcW w:w="2464" w:type="dxa"/>
            <w:shd w:val="clear" w:color="auto" w:fill="auto"/>
            <w:vAlign w:val="center"/>
          </w:tcPr>
          <w:p w14:paraId="4457F70C" w14:textId="77777777" w:rsidR="00B7312C" w:rsidRPr="000A3856" w:rsidRDefault="00B7312C" w:rsidP="00FC3376">
            <w:pPr>
              <w:pStyle w:val="TAC"/>
            </w:pPr>
            <w:r w:rsidRPr="000A3856">
              <w:t>19</w:t>
            </w:r>
            <w:r w:rsidR="003C094A">
              <w:t>,</w:t>
            </w:r>
            <w:r w:rsidRPr="000A3856">
              <w:t>85</w:t>
            </w:r>
          </w:p>
        </w:tc>
      </w:tr>
      <w:tr w:rsidR="00B7312C" w:rsidRPr="000A3856" w14:paraId="7A17F139" w14:textId="77777777" w:rsidTr="003C094A">
        <w:trPr>
          <w:jc w:val="center"/>
        </w:trPr>
        <w:tc>
          <w:tcPr>
            <w:tcW w:w="2464" w:type="dxa"/>
            <w:shd w:val="clear" w:color="auto" w:fill="auto"/>
            <w:vAlign w:val="center"/>
          </w:tcPr>
          <w:p w14:paraId="7ED2DA91" w14:textId="77777777" w:rsidR="00B7312C" w:rsidRPr="000A3856" w:rsidRDefault="00B7312C" w:rsidP="00FC3376">
            <w:pPr>
              <w:pStyle w:val="TAC"/>
            </w:pPr>
            <w:r w:rsidRPr="000A3856">
              <w:t>23</w:t>
            </w:r>
            <w:r w:rsidR="003C094A">
              <w:t>,</w:t>
            </w:r>
            <w:r w:rsidRPr="000A3856">
              <w:t>05</w:t>
            </w:r>
          </w:p>
        </w:tc>
      </w:tr>
      <w:tr w:rsidR="00B7312C" w:rsidRPr="000A3856" w14:paraId="79558423" w14:textId="77777777" w:rsidTr="003C094A">
        <w:trPr>
          <w:jc w:val="center"/>
        </w:trPr>
        <w:tc>
          <w:tcPr>
            <w:tcW w:w="2464" w:type="dxa"/>
            <w:shd w:val="clear" w:color="auto" w:fill="auto"/>
            <w:vAlign w:val="center"/>
          </w:tcPr>
          <w:p w14:paraId="038DFDFD" w14:textId="77777777" w:rsidR="00B7312C" w:rsidRPr="000A3856" w:rsidRDefault="00B7312C" w:rsidP="00FC3376">
            <w:pPr>
              <w:pStyle w:val="TAC"/>
            </w:pPr>
            <w:r w:rsidRPr="000A3856">
              <w:t>23</w:t>
            </w:r>
            <w:r w:rsidR="003C094A">
              <w:t>,</w:t>
            </w:r>
            <w:r w:rsidRPr="000A3856">
              <w:t>85</w:t>
            </w:r>
          </w:p>
        </w:tc>
      </w:tr>
    </w:tbl>
    <w:p w14:paraId="60BB1984" w14:textId="77777777" w:rsidR="00B7312C" w:rsidRPr="000A3856" w:rsidRDefault="00B7312C" w:rsidP="005E08BF">
      <w:pPr>
        <w:pStyle w:val="FP"/>
      </w:pPr>
    </w:p>
    <w:p w14:paraId="04CEBEE3" w14:textId="77777777" w:rsidR="00306925" w:rsidRPr="000A3856" w:rsidRDefault="00306925" w:rsidP="00306925">
      <w:pPr>
        <w:pStyle w:val="Heading1"/>
      </w:pPr>
      <w:bookmarkStart w:id="13" w:name="_Toc517372686"/>
      <w:r w:rsidRPr="000A3856">
        <w:t>6</w:t>
      </w:r>
      <w:r w:rsidRPr="000A3856">
        <w:tab/>
        <w:t>ANSI C-code</w:t>
      </w:r>
      <w:bookmarkEnd w:id="13"/>
    </w:p>
    <w:p w14:paraId="0A7DCD74" w14:textId="77777777" w:rsidR="00306925" w:rsidRPr="000A3856" w:rsidRDefault="00306925" w:rsidP="00DC0C2B">
      <w:r w:rsidRPr="000A3856">
        <w:t xml:space="preserve">The ANSI C-code of the EVS codec, VAD, CNG and </w:t>
      </w:r>
      <w:r w:rsidR="001B6FC2" w:rsidRPr="000A3856">
        <w:t>Jitter Buffer Manager (JBM)</w:t>
      </w:r>
      <w:r w:rsidRPr="000A3856">
        <w:t xml:space="preserve"> are described in [3] for fixed point arithmetic operation and are described in [4] for floating point arithmetic operation. </w:t>
      </w:r>
    </w:p>
    <w:p w14:paraId="173F9D74" w14:textId="77777777" w:rsidR="00306925" w:rsidRPr="000A3856" w:rsidRDefault="00306925" w:rsidP="00DC0C2B">
      <w:r w:rsidRPr="000A3856">
        <w:t>The ANSI C-code is mandatory.</w:t>
      </w:r>
    </w:p>
    <w:p w14:paraId="7E883B76" w14:textId="77777777" w:rsidR="00593E59" w:rsidRPr="000A3856" w:rsidRDefault="00593E59" w:rsidP="00593E59">
      <w:pPr>
        <w:pStyle w:val="Heading1"/>
      </w:pPr>
      <w:bookmarkStart w:id="14" w:name="_Toc517372687"/>
      <w:r w:rsidRPr="000A3856">
        <w:t>7</w:t>
      </w:r>
      <w:r w:rsidR="00406378" w:rsidRPr="000A3856">
        <w:tab/>
        <w:t>T</w:t>
      </w:r>
      <w:r w:rsidRPr="000A3856">
        <w:t>est vectors</w:t>
      </w:r>
      <w:bookmarkEnd w:id="14"/>
    </w:p>
    <w:p w14:paraId="4B5E1348" w14:textId="77777777" w:rsidR="00593E59" w:rsidRPr="000A3856" w:rsidRDefault="00593E59" w:rsidP="00593E59">
      <w:r w:rsidRPr="000A3856">
        <w:t>A set of digital test sequences is specified in [</w:t>
      </w:r>
      <w:r w:rsidR="00316526" w:rsidRPr="000A3856">
        <w:t>5</w:t>
      </w:r>
      <w:r w:rsidRPr="000A3856">
        <w:t>], thus enabling the verification of compliance, i.e. bit-exactness, to a high degree of confidence.</w:t>
      </w:r>
    </w:p>
    <w:p w14:paraId="73167CE8" w14:textId="77777777" w:rsidR="00593E59" w:rsidRPr="000A3856" w:rsidRDefault="00593E59" w:rsidP="00593E59">
      <w:r w:rsidRPr="000A3856">
        <w:t xml:space="preserve">The </w:t>
      </w:r>
      <w:r w:rsidR="00316526" w:rsidRPr="000A3856">
        <w:t>EVS</w:t>
      </w:r>
      <w:r w:rsidR="000C0B2E" w:rsidRPr="000A3856">
        <w:t xml:space="preserve"> en</w:t>
      </w:r>
      <w:r w:rsidRPr="000A3856">
        <w:t xml:space="preserve">coder </w:t>
      </w:r>
      <w:r w:rsidR="000C0B2E" w:rsidRPr="000A3856">
        <w:t xml:space="preserve">and decoder </w:t>
      </w:r>
      <w:r w:rsidRPr="000A3856">
        <w:t xml:space="preserve">(see Figure 1) </w:t>
      </w:r>
      <w:r w:rsidR="000C0B2E" w:rsidRPr="000A3856">
        <w:t xml:space="preserve">are </w:t>
      </w:r>
      <w:r w:rsidRPr="000A3856">
        <w:t xml:space="preserve">defined in bit exact arithmetic. Consequently, </w:t>
      </w:r>
      <w:r w:rsidR="000C0B2E" w:rsidRPr="000A3856">
        <w:t>they</w:t>
      </w:r>
      <w:r w:rsidR="0074372B" w:rsidRPr="000A3856">
        <w:t xml:space="preserve"> </w:t>
      </w:r>
      <w:r w:rsidRPr="000A3856">
        <w:t xml:space="preserve">shall react on </w:t>
      </w:r>
      <w:r w:rsidR="000C0B2E" w:rsidRPr="000A3856">
        <w:t xml:space="preserve">being presented with </w:t>
      </w:r>
      <w:r w:rsidRPr="000A3856">
        <w:t>a given input sequence always with the corresponding bit exact output sequence, provided that the internal state variables are also always exactly in the same state at the beginning of the test.</w:t>
      </w:r>
    </w:p>
    <w:p w14:paraId="40C2C29F" w14:textId="77777777" w:rsidR="00593E59" w:rsidRPr="000A3856" w:rsidRDefault="00593E59" w:rsidP="00593E59">
      <w:r w:rsidRPr="000A3856">
        <w:t xml:space="preserve">The input test sequences provided shall </w:t>
      </w:r>
      <w:r w:rsidR="000C0B2E" w:rsidRPr="000A3856">
        <w:t xml:space="preserve">produce </w:t>
      </w:r>
      <w:r w:rsidRPr="000A3856">
        <w:t>the corresponding output test sequences, provided that the tested modules are in their home state when starting.</w:t>
      </w:r>
    </w:p>
    <w:p w14:paraId="0AB12ECC" w14:textId="77777777" w:rsidR="00593E59" w:rsidRPr="000A3856" w:rsidRDefault="00593E59" w:rsidP="00593E59">
      <w:r w:rsidRPr="000A3856">
        <w:t>The modules may be set into their home states by provoking the appropriate homing functions.</w:t>
      </w:r>
    </w:p>
    <w:p w14:paraId="4A5D0434" w14:textId="77777777" w:rsidR="00593E59" w:rsidRPr="000A3856" w:rsidRDefault="00593E59" w:rsidP="00E04422">
      <w:pPr>
        <w:pStyle w:val="NO"/>
      </w:pPr>
      <w:r w:rsidRPr="000A3856">
        <w:t>NOTE:</w:t>
      </w:r>
      <w:r w:rsidRPr="000A3856">
        <w:tab/>
        <w:t>This is normally done during reset (</w:t>
      </w:r>
      <w:r w:rsidR="001F3E6C">
        <w:t>initialization</w:t>
      </w:r>
      <w:r w:rsidRPr="000A3856">
        <w:t xml:space="preserve"> of the codec).</w:t>
      </w:r>
    </w:p>
    <w:p w14:paraId="6D770C4A" w14:textId="77777777" w:rsidR="00593E59" w:rsidRPr="000A3856" w:rsidRDefault="00593E59" w:rsidP="00593E59">
      <w:r w:rsidRPr="000A3856">
        <w:t>Special inband signalling frames (encoder homing frame and decoder homing frame) described in [2] have been defined to provoke these homing functions also in remotely placed modules.</w:t>
      </w:r>
    </w:p>
    <w:p w14:paraId="0B1F6514" w14:textId="77777777" w:rsidR="00593E59" w:rsidRPr="000A3856" w:rsidRDefault="00593E59" w:rsidP="00593E59">
      <w:r w:rsidRPr="000A3856">
        <w:lastRenderedPageBreak/>
        <w:t>At the end of the first received homing frame, the audio functions that are defined in a bit exact way shall go into their predefined home states. The output corresponding to the first homing frame is dependent on the codec state when the frame was received. Any consecutive homing frames shall produce corresponding homing frames at the output.</w:t>
      </w:r>
    </w:p>
    <w:p w14:paraId="4E755CD9" w14:textId="77777777" w:rsidR="00593E59" w:rsidRPr="000A3856" w:rsidRDefault="00593E59" w:rsidP="00593E59">
      <w:pPr>
        <w:pStyle w:val="Heading1"/>
      </w:pPr>
      <w:bookmarkStart w:id="15" w:name="_Toc517372688"/>
      <w:r w:rsidRPr="000A3856">
        <w:t>8</w:t>
      </w:r>
      <w:r w:rsidRPr="000A3856">
        <w:tab/>
      </w:r>
      <w:r w:rsidR="00406378" w:rsidRPr="000A3856">
        <w:t>D</w:t>
      </w:r>
      <w:r w:rsidR="00F41A64" w:rsidRPr="000A3856">
        <w:t xml:space="preserve">iscontinuous </w:t>
      </w:r>
      <w:proofErr w:type="gramStart"/>
      <w:r w:rsidR="00F41A64" w:rsidRPr="000A3856">
        <w:t>transmission</w:t>
      </w:r>
      <w:proofErr w:type="gramEnd"/>
      <w:r w:rsidR="00F41A64" w:rsidRPr="000A3856">
        <w:t xml:space="preserve"> (DTX)</w:t>
      </w:r>
      <w:bookmarkEnd w:id="15"/>
    </w:p>
    <w:p w14:paraId="0777CD99" w14:textId="77777777" w:rsidR="00593E59" w:rsidRPr="000A3856" w:rsidRDefault="00593E59" w:rsidP="00593E59">
      <w:r w:rsidRPr="000A3856">
        <w:t xml:space="preserve">The </w:t>
      </w:r>
      <w:r w:rsidR="00F41A64" w:rsidRPr="000A3856">
        <w:t>discontinuous transmission (DTX)</w:t>
      </w:r>
      <w:r w:rsidR="003C094A">
        <w:t xml:space="preserve"> </w:t>
      </w:r>
      <w:r w:rsidRPr="000A3856">
        <w:t xml:space="preserve">of the </w:t>
      </w:r>
      <w:r w:rsidR="001F0C70" w:rsidRPr="000A3856">
        <w:t>Enhanced Voice Services</w:t>
      </w:r>
      <w:r w:rsidRPr="000A3856">
        <w:t xml:space="preserve"> codec is defined in [</w:t>
      </w:r>
      <w:r w:rsidR="001F0C70" w:rsidRPr="000A3856">
        <w:t>2</w:t>
      </w:r>
      <w:r w:rsidRPr="000A3856">
        <w:t>]</w:t>
      </w:r>
      <w:r w:rsidR="00F41A64" w:rsidRPr="000A3856">
        <w:t xml:space="preserve"> &amp; [10]</w:t>
      </w:r>
      <w:r w:rsidRPr="000A3856">
        <w:t>.</w:t>
      </w:r>
    </w:p>
    <w:p w14:paraId="1A17151D" w14:textId="77777777" w:rsidR="00593E59" w:rsidRPr="000A3856" w:rsidRDefault="00593E59" w:rsidP="00593E59">
      <w:r w:rsidRPr="000A3856">
        <w:t xml:space="preserve">During a normal telephone conversation, the participants alternate so that, on the average, each direction of transmission is occupied about 50 % of the time. Source controlled </w:t>
      </w:r>
      <w:r w:rsidR="007A7335" w:rsidRPr="000A3856">
        <w:t>operation</w:t>
      </w:r>
      <w:r w:rsidRPr="000A3856">
        <w:t xml:space="preserve"> is a mode of operation where the speech encoder encodes speech frames containing only background noise with a lower bit-rate than normally used for encoding speech. A network may adapt its transmission scheme to take advantage of the varying bit-rate. This may be done for the following two purposes:</w:t>
      </w:r>
    </w:p>
    <w:p w14:paraId="0291CBA9" w14:textId="77777777" w:rsidR="00593E59" w:rsidRPr="000A3856" w:rsidRDefault="00593E59" w:rsidP="00E04422">
      <w:pPr>
        <w:pStyle w:val="B1"/>
      </w:pPr>
      <w:r w:rsidRPr="000A3856">
        <w:t>1)</w:t>
      </w:r>
      <w:r w:rsidRPr="000A3856">
        <w:tab/>
        <w:t>In the UE, battery life will be prolonged or a smaller battery could be used for a given operational duration.</w:t>
      </w:r>
    </w:p>
    <w:p w14:paraId="2E3EC8DE" w14:textId="77777777" w:rsidR="00593E59" w:rsidRPr="000A3856" w:rsidRDefault="00593E59" w:rsidP="00E04422">
      <w:pPr>
        <w:pStyle w:val="B1"/>
      </w:pPr>
      <w:r w:rsidRPr="000A3856">
        <w:t>2)</w:t>
      </w:r>
      <w:r w:rsidRPr="000A3856">
        <w:tab/>
        <w:t>The average required bit-rate is reduced, leading to a more efficient transmission with decreased load and hence increased capacity.</w:t>
      </w:r>
    </w:p>
    <w:p w14:paraId="39ACC883" w14:textId="77777777" w:rsidR="00593E59" w:rsidRPr="000A3856" w:rsidRDefault="00593E59" w:rsidP="00593E59">
      <w:r w:rsidRPr="000A3856">
        <w:t xml:space="preserve">The following functions are </w:t>
      </w:r>
      <w:r w:rsidR="001F0C70" w:rsidRPr="000A3856">
        <w:t>provid</w:t>
      </w:r>
      <w:r w:rsidRPr="000A3856">
        <w:t xml:space="preserve">ed </w:t>
      </w:r>
      <w:r w:rsidR="001F0C70" w:rsidRPr="000A3856">
        <w:t xml:space="preserve">by the EVS codec </w:t>
      </w:r>
      <w:r w:rsidRPr="000A3856">
        <w:t xml:space="preserve">for the </w:t>
      </w:r>
      <w:proofErr w:type="gramStart"/>
      <w:r w:rsidRPr="000A3856">
        <w:t>source controlled</w:t>
      </w:r>
      <w:proofErr w:type="gramEnd"/>
      <w:r w:rsidRPr="000A3856">
        <w:t xml:space="preserve"> rate operation:</w:t>
      </w:r>
    </w:p>
    <w:p w14:paraId="34952E98" w14:textId="77777777" w:rsidR="00593E59" w:rsidRPr="000A3856" w:rsidRDefault="00593E59" w:rsidP="00E04422">
      <w:pPr>
        <w:pStyle w:val="B1"/>
      </w:pPr>
      <w:r w:rsidRPr="000A3856">
        <w:t>-</w:t>
      </w:r>
      <w:r w:rsidRPr="000A3856">
        <w:tab/>
        <w:t xml:space="preserve">a Voice Activity Detector (VAD) </w:t>
      </w:r>
      <w:r w:rsidR="001F0C70" w:rsidRPr="000A3856">
        <w:t>or</w:t>
      </w:r>
      <w:r w:rsidR="0042593F" w:rsidRPr="000A3856">
        <w:t xml:space="preserve"> more accurately</w:t>
      </w:r>
      <w:r w:rsidR="001F0C70" w:rsidRPr="000A3856">
        <w:t xml:space="preserve"> Sound Activity Detector</w:t>
      </w:r>
      <w:r w:rsidR="003C094A">
        <w:t xml:space="preserve"> </w:t>
      </w:r>
      <w:r w:rsidR="001F0C70" w:rsidRPr="000A3856">
        <w:t xml:space="preserve">(SAD) </w:t>
      </w:r>
      <w:r w:rsidRPr="000A3856">
        <w:t>on the TX side;</w:t>
      </w:r>
    </w:p>
    <w:p w14:paraId="5A29515D" w14:textId="77777777" w:rsidR="00593E59" w:rsidRPr="000A3856" w:rsidRDefault="00593E59" w:rsidP="00E04422">
      <w:pPr>
        <w:pStyle w:val="B1"/>
      </w:pPr>
      <w:r w:rsidRPr="000A3856">
        <w:t>-</w:t>
      </w:r>
      <w:r w:rsidRPr="000A3856">
        <w:tab/>
        <w:t>evaluation of the background acoustic noise on the TX side, in order to transmit characteristic parameters to the RX side;</w:t>
      </w:r>
    </w:p>
    <w:p w14:paraId="7E2335F2" w14:textId="77777777" w:rsidR="00593E59" w:rsidRPr="000A3856" w:rsidRDefault="00593E59" w:rsidP="00E04422">
      <w:pPr>
        <w:pStyle w:val="B1"/>
      </w:pPr>
      <w:r w:rsidRPr="000A3856">
        <w:t>-</w:t>
      </w:r>
      <w:r w:rsidRPr="000A3856">
        <w:tab/>
        <w:t>generation of comfort noise on the RX side during periods when no normal speech frames are received.</w:t>
      </w:r>
    </w:p>
    <w:p w14:paraId="27D98AF6" w14:textId="77777777" w:rsidR="00593E59" w:rsidRPr="000A3856" w:rsidRDefault="00593E59" w:rsidP="00593E59">
      <w:r w:rsidRPr="000A3856">
        <w:t>The transmission of comfort noise information to the RX side is achieved by means of a Silence Descriptor (SID) frame, which is sent at regular intervals.</w:t>
      </w:r>
    </w:p>
    <w:p w14:paraId="5FB4D78E" w14:textId="77777777" w:rsidR="001F0C70" w:rsidRPr="000A3856" w:rsidRDefault="001F0C70" w:rsidP="00E04422">
      <w:pPr>
        <w:pStyle w:val="B1"/>
      </w:pPr>
      <w:r w:rsidRPr="000A3856">
        <w:t>-</w:t>
      </w:r>
      <w:r w:rsidRPr="000A3856">
        <w:tab/>
        <w:t>a Source-Controlled Variable Bit Rate operational mode (SC-VBR)</w:t>
      </w:r>
      <w:r w:rsidR="003C094A">
        <w:t xml:space="preserve"> </w:t>
      </w:r>
      <w:r w:rsidRPr="000A3856">
        <w:t>operating at 5</w:t>
      </w:r>
      <w:r w:rsidR="003C094A">
        <w:t>,</w:t>
      </w:r>
      <w:r w:rsidRPr="000A3856">
        <w:t>9 kbit/s</w:t>
      </w:r>
      <w:r w:rsidR="003C094A">
        <w:t xml:space="preserve"> </w:t>
      </w:r>
      <w:r w:rsidRPr="000A3856">
        <w:t xml:space="preserve">is also provided to reduce the operational bit rate still further for NB and WB speech services. </w:t>
      </w:r>
    </w:p>
    <w:p w14:paraId="37BE5AC6" w14:textId="77777777" w:rsidR="00593E59" w:rsidRPr="000A3856" w:rsidRDefault="00593E59" w:rsidP="00593E59">
      <w:pPr>
        <w:pStyle w:val="Heading1"/>
      </w:pPr>
      <w:bookmarkStart w:id="16" w:name="_Toc517372689"/>
      <w:r w:rsidRPr="000A3856">
        <w:t>9</w:t>
      </w:r>
      <w:r w:rsidRPr="000A3856">
        <w:tab/>
      </w:r>
      <w:r w:rsidR="00406378" w:rsidRPr="000A3856">
        <w:t>V</w:t>
      </w:r>
      <w:r w:rsidRPr="000A3856">
        <w:t>oice activity detection</w:t>
      </w:r>
      <w:bookmarkEnd w:id="16"/>
    </w:p>
    <w:p w14:paraId="1CAD1EE5" w14:textId="77777777" w:rsidR="00593E59" w:rsidRPr="000A3856" w:rsidRDefault="00593E59" w:rsidP="00593E59">
      <w:r w:rsidRPr="000A3856">
        <w:t xml:space="preserve">The </w:t>
      </w:r>
      <w:r w:rsidR="000C0B2E" w:rsidRPr="000A3856">
        <w:t xml:space="preserve">Enhanced Voice Services codec </w:t>
      </w:r>
      <w:r w:rsidRPr="000A3856">
        <w:t>VAD function is described in [</w:t>
      </w:r>
      <w:r w:rsidR="00475E14" w:rsidRPr="000A3856">
        <w:t>2</w:t>
      </w:r>
      <w:r w:rsidRPr="000A3856">
        <w:t>]</w:t>
      </w:r>
      <w:r w:rsidR="00475E14" w:rsidRPr="000A3856">
        <w:t xml:space="preserve"> &amp; [11]</w:t>
      </w:r>
      <w:r w:rsidRPr="000A3856">
        <w:t>.</w:t>
      </w:r>
    </w:p>
    <w:p w14:paraId="3886FD2D" w14:textId="77777777" w:rsidR="00593E59" w:rsidRPr="000A3856" w:rsidRDefault="00593E59" w:rsidP="00593E59">
      <w:r w:rsidRPr="000A3856">
        <w:t xml:space="preserve">The input to the VAD is the input speech itself together with a set of parameters computed by the </w:t>
      </w:r>
      <w:r w:rsidR="000C0B2E" w:rsidRPr="000A3856">
        <w:t xml:space="preserve">EVS </w:t>
      </w:r>
      <w:r w:rsidRPr="000A3856">
        <w:t>encoder. The VAD uses this information to decide whether each 20 ms</w:t>
      </w:r>
      <w:r w:rsidR="003C094A">
        <w:t xml:space="preserve"> </w:t>
      </w:r>
      <w:r w:rsidR="000C0B2E" w:rsidRPr="000A3856">
        <w:t>en</w:t>
      </w:r>
      <w:r w:rsidRPr="000A3856">
        <w:t xml:space="preserve">coder frame contains </w:t>
      </w:r>
      <w:r w:rsidR="000C0B2E" w:rsidRPr="000A3856">
        <w:t xml:space="preserve">active signal </w:t>
      </w:r>
      <w:r w:rsidRPr="000A3856">
        <w:t>or not.</w:t>
      </w:r>
    </w:p>
    <w:p w14:paraId="2DAB73DA" w14:textId="77777777" w:rsidR="00593E59" w:rsidRPr="000A3856" w:rsidRDefault="00593E59" w:rsidP="00593E59">
      <w:r w:rsidRPr="000A3856">
        <w:t>The VAD algorithm is described in [</w:t>
      </w:r>
      <w:r w:rsidR="00475E14" w:rsidRPr="000A3856">
        <w:t>2</w:t>
      </w:r>
      <w:r w:rsidRPr="000A3856">
        <w:t>], and the corresponding C-code is defined in [3]</w:t>
      </w:r>
      <w:r w:rsidR="00475E14" w:rsidRPr="000A3856">
        <w:t xml:space="preserve"> &amp; [4]</w:t>
      </w:r>
      <w:r w:rsidRPr="000A3856">
        <w:t>. The verification of compliance to [</w:t>
      </w:r>
      <w:r w:rsidR="00475E14" w:rsidRPr="000A3856">
        <w:t>5</w:t>
      </w:r>
      <w:r w:rsidRPr="000A3856">
        <w:t xml:space="preserve">] is achieved by use of digital test sequences applied to the same interface as the test sequences for the </w:t>
      </w:r>
      <w:r w:rsidR="000C0B2E" w:rsidRPr="000A3856">
        <w:t xml:space="preserve">EVS </w:t>
      </w:r>
      <w:r w:rsidRPr="000A3856">
        <w:t>codec.</w:t>
      </w:r>
    </w:p>
    <w:p w14:paraId="25883722" w14:textId="77777777" w:rsidR="00593E59" w:rsidRPr="000A3856" w:rsidRDefault="00593E59" w:rsidP="00593E59">
      <w:pPr>
        <w:pStyle w:val="Heading1"/>
      </w:pPr>
      <w:bookmarkStart w:id="17" w:name="_Toc517372690"/>
      <w:r w:rsidRPr="000A3856">
        <w:t>10</w:t>
      </w:r>
      <w:r w:rsidR="00406378" w:rsidRPr="000A3856">
        <w:tab/>
        <w:t>C</w:t>
      </w:r>
      <w:r w:rsidRPr="000A3856">
        <w:t>omfort noise insertion</w:t>
      </w:r>
      <w:bookmarkEnd w:id="17"/>
    </w:p>
    <w:p w14:paraId="75B7CB05" w14:textId="77777777" w:rsidR="00593E59" w:rsidRPr="000A3856" w:rsidRDefault="00593E59" w:rsidP="00593E59">
      <w:r w:rsidRPr="000A3856">
        <w:t xml:space="preserve">The </w:t>
      </w:r>
      <w:r w:rsidR="00B7348C" w:rsidRPr="000A3856">
        <w:t>EVS codec</w:t>
      </w:r>
      <w:r w:rsidRPr="000A3856">
        <w:t xml:space="preserve"> comfort noise insertion function is described in [</w:t>
      </w:r>
      <w:r w:rsidR="00B7348C" w:rsidRPr="000A3856">
        <w:t>2</w:t>
      </w:r>
      <w:r w:rsidRPr="000A3856">
        <w:t>]</w:t>
      </w:r>
      <w:r w:rsidR="00B7348C" w:rsidRPr="000A3856">
        <w:t xml:space="preserve"> &amp; [9]</w:t>
      </w:r>
      <w:r w:rsidRPr="000A3856">
        <w:t>.</w:t>
      </w:r>
    </w:p>
    <w:p w14:paraId="26F47D72" w14:textId="77777777" w:rsidR="00593E59" w:rsidRPr="000A3856" w:rsidRDefault="00593E59" w:rsidP="00593E59">
      <w:r w:rsidRPr="000A3856">
        <w:t xml:space="preserve">When </w:t>
      </w:r>
      <w:r w:rsidR="00B7348C" w:rsidRPr="000A3856">
        <w:t>audio</w:t>
      </w:r>
      <w:r w:rsidRPr="000A3856">
        <w:t xml:space="preserve"> is absent, the synthesis in the </w:t>
      </w:r>
      <w:r w:rsidR="00B7348C" w:rsidRPr="000A3856">
        <w:t>EVS</w:t>
      </w:r>
      <w:r w:rsidRPr="000A3856">
        <w:t xml:space="preserve"> decoder is different from the case when normal speech frames are received. The synthesis of an artificial noise based on the received non-speech parameters is termed comfort noise generation.</w:t>
      </w:r>
    </w:p>
    <w:p w14:paraId="0C7D575B" w14:textId="77777777" w:rsidR="00593E59" w:rsidRPr="000A3856" w:rsidRDefault="00593E59" w:rsidP="00593E59">
      <w:r w:rsidRPr="000A3856">
        <w:t>The comfort noise generation process is as follows:</w:t>
      </w:r>
    </w:p>
    <w:p w14:paraId="3F8D08D6" w14:textId="77777777" w:rsidR="00593E59" w:rsidRPr="000A3856" w:rsidRDefault="00593E59" w:rsidP="00E04422">
      <w:pPr>
        <w:pStyle w:val="B1"/>
      </w:pPr>
      <w:r w:rsidRPr="000A3856">
        <w:t>-</w:t>
      </w:r>
      <w:r w:rsidRPr="000A3856">
        <w:tab/>
        <w:t>the evaluation of the acoustic background noise in the transmitter;</w:t>
      </w:r>
    </w:p>
    <w:p w14:paraId="2098DE39" w14:textId="77777777" w:rsidR="00593E59" w:rsidRPr="000A3856" w:rsidRDefault="00593E59" w:rsidP="00E04422">
      <w:pPr>
        <w:pStyle w:val="B1"/>
      </w:pPr>
      <w:r w:rsidRPr="000A3856">
        <w:t>-</w:t>
      </w:r>
      <w:r w:rsidRPr="000A3856">
        <w:tab/>
        <w:t>the noise parameter encoding (SID frames) and decoding, and</w:t>
      </w:r>
    </w:p>
    <w:p w14:paraId="2391FA70" w14:textId="77777777" w:rsidR="00593E59" w:rsidRPr="000A3856" w:rsidRDefault="00593E59" w:rsidP="00E04422">
      <w:pPr>
        <w:pStyle w:val="B1"/>
      </w:pPr>
      <w:r w:rsidRPr="000A3856">
        <w:t>-</w:t>
      </w:r>
      <w:r w:rsidRPr="000A3856">
        <w:tab/>
        <w:t>the generation of comfort noise in the receiver.</w:t>
      </w:r>
    </w:p>
    <w:p w14:paraId="32416A56" w14:textId="77777777" w:rsidR="00593E59" w:rsidRPr="000A3856" w:rsidRDefault="00593E59" w:rsidP="00593E59">
      <w:r w:rsidRPr="000A3856">
        <w:lastRenderedPageBreak/>
        <w:t>The comfort noise processes and the algorithm for updating the noise parameters during speech pauses are defined in detail in [</w:t>
      </w:r>
      <w:r w:rsidR="00B7348C" w:rsidRPr="000A3856">
        <w:t>2</w:t>
      </w:r>
      <w:r w:rsidRPr="000A3856">
        <w:t>], and the corresponding C-code is defined in [3]</w:t>
      </w:r>
      <w:r w:rsidR="00B7348C" w:rsidRPr="000A3856">
        <w:t xml:space="preserve"> &amp; [4]</w:t>
      </w:r>
      <w:r w:rsidRPr="000A3856">
        <w:t xml:space="preserve">. </w:t>
      </w:r>
    </w:p>
    <w:p w14:paraId="1299424E" w14:textId="77777777" w:rsidR="00593E59" w:rsidRPr="000A3856" w:rsidRDefault="00593E59" w:rsidP="00593E59">
      <w:pPr>
        <w:pStyle w:val="Heading1"/>
      </w:pPr>
      <w:bookmarkStart w:id="18" w:name="_Toc517372691"/>
      <w:r w:rsidRPr="000A3856">
        <w:t>11</w:t>
      </w:r>
      <w:r w:rsidRPr="000A3856">
        <w:tab/>
      </w:r>
      <w:r w:rsidR="00406378" w:rsidRPr="000A3856">
        <w:t>E</w:t>
      </w:r>
      <w:r w:rsidRPr="000A3856">
        <w:t>rror concealment of lost frames</w:t>
      </w:r>
      <w:bookmarkEnd w:id="18"/>
    </w:p>
    <w:p w14:paraId="1C9174BE" w14:textId="77777777" w:rsidR="00593E59" w:rsidRPr="000A3856" w:rsidRDefault="00593E59" w:rsidP="00593E59">
      <w:r w:rsidRPr="000A3856">
        <w:t xml:space="preserve">The </w:t>
      </w:r>
      <w:r w:rsidR="00BE7020" w:rsidRPr="000A3856">
        <w:t xml:space="preserve">EVS coder </w:t>
      </w:r>
      <w:r w:rsidRPr="000A3856">
        <w:t>error concealment of erroneous or lost frames is described in [</w:t>
      </w:r>
      <w:r w:rsidR="001F0C70" w:rsidRPr="000A3856">
        <w:t>2</w:t>
      </w:r>
      <w:r w:rsidRPr="000A3856">
        <w:t>]</w:t>
      </w:r>
      <w:r w:rsidR="001F0C70" w:rsidRPr="000A3856">
        <w:t xml:space="preserve"> &amp; [7]</w:t>
      </w:r>
      <w:r w:rsidRPr="000A3856">
        <w:t>.</w:t>
      </w:r>
    </w:p>
    <w:p w14:paraId="13385EAA" w14:textId="77777777" w:rsidR="00593E59" w:rsidRPr="000A3856" w:rsidRDefault="00593E59" w:rsidP="00593E59">
      <w:r w:rsidRPr="000A3856">
        <w:t xml:space="preserve">Frames may be erroneous due to transmission errors or frames may be lost </w:t>
      </w:r>
      <w:r w:rsidR="001F0C70" w:rsidRPr="000A3856">
        <w:t xml:space="preserve">or delayed </w:t>
      </w:r>
      <w:r w:rsidRPr="000A3856">
        <w:t>due to pack</w:t>
      </w:r>
      <w:r w:rsidR="001F0C70" w:rsidRPr="000A3856">
        <w:t>et loss in a transport network.</w:t>
      </w:r>
      <w:r w:rsidRPr="000A3856">
        <w:t xml:space="preserve"> The methods described in [</w:t>
      </w:r>
      <w:r w:rsidR="001F0C70" w:rsidRPr="000A3856">
        <w:t>2</w:t>
      </w:r>
      <w:r w:rsidRPr="000A3856">
        <w:t xml:space="preserve">] </w:t>
      </w:r>
      <w:r w:rsidR="001F0C70" w:rsidRPr="000A3856">
        <w:t xml:space="preserve">&amp; [7] </w:t>
      </w:r>
      <w:r w:rsidRPr="000A3856">
        <w:t>may be used as a basis for error concealment.</w:t>
      </w:r>
    </w:p>
    <w:p w14:paraId="749457BA" w14:textId="77777777" w:rsidR="00593E59" w:rsidRPr="000A3856" w:rsidRDefault="00593E59" w:rsidP="00593E59">
      <w:r w:rsidRPr="000A3856">
        <w:t xml:space="preserve">In order to mask the effect of isolated erroneous/lost frames, the decoder shall be informed about erroneous/lost frames and the error concealment actions shall be initiated, whereby a set of predicted parameters are used in the speech synthesis. Insertion of speech signal independent silence frames is not allowed. </w:t>
      </w:r>
    </w:p>
    <w:p w14:paraId="79F66EB5" w14:textId="77777777" w:rsidR="00593E59" w:rsidRPr="000A3856" w:rsidRDefault="00593E59" w:rsidP="00593E59">
      <w:pPr>
        <w:pStyle w:val="Heading1"/>
      </w:pPr>
      <w:bookmarkStart w:id="19" w:name="_Toc517372692"/>
      <w:r w:rsidRPr="000A3856">
        <w:t>12</w:t>
      </w:r>
      <w:r w:rsidRPr="000A3856">
        <w:tab/>
      </w:r>
      <w:r w:rsidR="009320EC" w:rsidRPr="000A3856">
        <w:t>F</w:t>
      </w:r>
      <w:r w:rsidRPr="000A3856">
        <w:t>rame structure</w:t>
      </w:r>
      <w:bookmarkEnd w:id="19"/>
    </w:p>
    <w:p w14:paraId="7E020492" w14:textId="77777777" w:rsidR="00593E59" w:rsidRPr="000A3856" w:rsidRDefault="00593E59" w:rsidP="00593E59">
      <w:r w:rsidRPr="000A3856">
        <w:t xml:space="preserve">The </w:t>
      </w:r>
      <w:r w:rsidR="00BE7020" w:rsidRPr="000A3856">
        <w:t>EVS coder</w:t>
      </w:r>
      <w:r w:rsidRPr="000A3856">
        <w:t xml:space="preserve"> frame structure is described in [</w:t>
      </w:r>
      <w:r w:rsidR="001F0C70" w:rsidRPr="000A3856">
        <w:t>2</w:t>
      </w:r>
      <w:r w:rsidRPr="000A3856">
        <w:t xml:space="preserve">]. </w:t>
      </w:r>
    </w:p>
    <w:p w14:paraId="2E7647C1" w14:textId="77777777" w:rsidR="00593E59" w:rsidRPr="000A3856" w:rsidRDefault="00593E59" w:rsidP="00593E59">
      <w:pPr>
        <w:pStyle w:val="Heading1"/>
      </w:pPr>
      <w:bookmarkStart w:id="20" w:name="_Toc517372693"/>
      <w:r w:rsidRPr="000A3856">
        <w:t>13</w:t>
      </w:r>
      <w:r w:rsidRPr="000A3856">
        <w:tab/>
        <w:t>RTP Payload Format</w:t>
      </w:r>
      <w:bookmarkEnd w:id="20"/>
    </w:p>
    <w:p w14:paraId="0AAB948D" w14:textId="77777777" w:rsidR="00593E59" w:rsidRPr="000A3856" w:rsidRDefault="00593E59" w:rsidP="00593E59">
      <w:r w:rsidRPr="000A3856">
        <w:t xml:space="preserve">The </w:t>
      </w:r>
      <w:r w:rsidR="00BE7020" w:rsidRPr="000A3856">
        <w:t>EVS coder RTP Payload Format for media handling and interaction</w:t>
      </w:r>
      <w:r w:rsidRPr="000A3856">
        <w:t xml:space="preserve"> is described in [</w:t>
      </w:r>
      <w:r w:rsidR="00BE7020" w:rsidRPr="000A3856">
        <w:t>2</w:t>
      </w:r>
      <w:r w:rsidRPr="000A3856">
        <w:t>].</w:t>
      </w:r>
    </w:p>
    <w:p w14:paraId="736EAC1A" w14:textId="77777777" w:rsidR="00396D73" w:rsidRPr="000A3856" w:rsidRDefault="00396D73" w:rsidP="00396D73">
      <w:pPr>
        <w:pStyle w:val="Heading1"/>
      </w:pPr>
      <w:bookmarkStart w:id="21" w:name="_Toc517372694"/>
      <w:r w:rsidRPr="000A3856">
        <w:t>14</w:t>
      </w:r>
      <w:r w:rsidRPr="000A3856">
        <w:tab/>
        <w:t>Jitter Buffer Management</w:t>
      </w:r>
      <w:bookmarkEnd w:id="21"/>
    </w:p>
    <w:p w14:paraId="77CD5B33" w14:textId="77777777" w:rsidR="003B4CE4" w:rsidRPr="000A3856" w:rsidRDefault="00A05CF7" w:rsidP="00396D73">
      <w:r>
        <w:t>The EVS coder Jitter Buffer Management is described in [8].</w:t>
      </w:r>
    </w:p>
    <w:p w14:paraId="1C30BA2D" w14:textId="77777777" w:rsidR="00BE7020" w:rsidRPr="000A3856" w:rsidRDefault="00396D73" w:rsidP="0049701E">
      <w:pPr>
        <w:pStyle w:val="Heading1"/>
      </w:pPr>
      <w:bookmarkStart w:id="22" w:name="_Toc517372695"/>
      <w:r w:rsidRPr="000A3856">
        <w:t>15</w:t>
      </w:r>
      <w:r w:rsidR="00DF7F9F" w:rsidRPr="000A3856">
        <w:tab/>
        <w:t>P</w:t>
      </w:r>
      <w:r w:rsidR="00BE7020" w:rsidRPr="000A3856">
        <w:t xml:space="preserve">erformance </w:t>
      </w:r>
      <w:r w:rsidR="001F3E6C">
        <w:t>characterization</w:t>
      </w:r>
      <w:bookmarkEnd w:id="22"/>
    </w:p>
    <w:p w14:paraId="14631390" w14:textId="77777777" w:rsidR="00BE7020" w:rsidRPr="000A3856" w:rsidRDefault="00BE7020" w:rsidP="00BE7020">
      <w:r w:rsidRPr="000A3856">
        <w:t xml:space="preserve">The EVS coder performance </w:t>
      </w:r>
      <w:r w:rsidR="001F3E6C">
        <w:t>characterization</w:t>
      </w:r>
      <w:r w:rsidRPr="000A3856">
        <w:t xml:space="preserve"> is described in [14].</w:t>
      </w:r>
    </w:p>
    <w:p w14:paraId="37F22C2B" w14:textId="77777777" w:rsidR="00DC0C2B" w:rsidRPr="000A3856" w:rsidRDefault="00DC0C2B" w:rsidP="00DE492F">
      <w:pPr>
        <w:pStyle w:val="FP"/>
      </w:pPr>
    </w:p>
    <w:p w14:paraId="60953194" w14:textId="77777777" w:rsidR="00080512" w:rsidRPr="000A3856" w:rsidRDefault="007B13DE" w:rsidP="003C094A">
      <w:pPr>
        <w:pStyle w:val="Heading8"/>
      </w:pPr>
      <w:r w:rsidRPr="000A3856">
        <w:br w:type="page"/>
      </w:r>
      <w:bookmarkStart w:id="23" w:name="_Toc517372696"/>
      <w:bookmarkStart w:id="24" w:name="historyclause"/>
      <w:r w:rsidR="00080512" w:rsidRPr="000A3856">
        <w:lastRenderedPageBreak/>
        <w:t xml:space="preserve">Annex </w:t>
      </w:r>
      <w:r w:rsidR="00300606" w:rsidRPr="000A3856">
        <w:t>A</w:t>
      </w:r>
      <w:r w:rsidR="00080512" w:rsidRPr="000A3856">
        <w:t xml:space="preserve"> (informative):</w:t>
      </w:r>
      <w:r w:rsidR="00080512" w:rsidRPr="000A3856">
        <w:br/>
        <w:t>Change history</w:t>
      </w:r>
      <w:bookmarkEnd w:id="23"/>
    </w:p>
    <w:p w14:paraId="569BF14D" w14:textId="77777777" w:rsidR="004A0AF8" w:rsidRPr="000A3856" w:rsidRDefault="004A0AF8" w:rsidP="00E04422">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618"/>
        <w:gridCol w:w="1083"/>
        <w:gridCol w:w="618"/>
        <w:gridCol w:w="425"/>
        <w:gridCol w:w="4536"/>
        <w:gridCol w:w="709"/>
        <w:gridCol w:w="850"/>
      </w:tblGrid>
      <w:tr w:rsidR="00080512" w:rsidRPr="000A3856" w14:paraId="042255B3" w14:textId="77777777" w:rsidTr="00BA62ED">
        <w:trPr>
          <w:cantSplit/>
        </w:trPr>
        <w:tc>
          <w:tcPr>
            <w:tcW w:w="9639" w:type="dxa"/>
            <w:gridSpan w:val="8"/>
            <w:tcBorders>
              <w:bottom w:val="nil"/>
            </w:tcBorders>
            <w:shd w:val="solid" w:color="FFFFFF" w:fill="auto"/>
          </w:tcPr>
          <w:bookmarkEnd w:id="24"/>
          <w:p w14:paraId="3784FE73" w14:textId="77777777" w:rsidR="00080512" w:rsidRPr="000A3856" w:rsidRDefault="00080512">
            <w:pPr>
              <w:pStyle w:val="TAL"/>
              <w:jc w:val="center"/>
              <w:rPr>
                <w:b/>
                <w:sz w:val="16"/>
              </w:rPr>
            </w:pPr>
            <w:r w:rsidRPr="000A3856">
              <w:rPr>
                <w:b/>
              </w:rPr>
              <w:t>Change history</w:t>
            </w:r>
          </w:p>
        </w:tc>
      </w:tr>
      <w:tr w:rsidR="00080512" w:rsidRPr="000A3856" w14:paraId="394DB20D" w14:textId="77777777" w:rsidTr="00BA62ED">
        <w:tc>
          <w:tcPr>
            <w:tcW w:w="800" w:type="dxa"/>
            <w:shd w:val="pct10" w:color="auto" w:fill="FFFFFF"/>
          </w:tcPr>
          <w:p w14:paraId="343E784A" w14:textId="77777777" w:rsidR="00080512" w:rsidRPr="000A3856" w:rsidRDefault="00080512">
            <w:pPr>
              <w:pStyle w:val="TAL"/>
              <w:rPr>
                <w:b/>
                <w:sz w:val="16"/>
              </w:rPr>
            </w:pPr>
            <w:r w:rsidRPr="000A3856">
              <w:rPr>
                <w:b/>
                <w:sz w:val="16"/>
              </w:rPr>
              <w:t>Date</w:t>
            </w:r>
          </w:p>
        </w:tc>
        <w:tc>
          <w:tcPr>
            <w:tcW w:w="618" w:type="dxa"/>
            <w:shd w:val="pct10" w:color="auto" w:fill="FFFFFF"/>
          </w:tcPr>
          <w:p w14:paraId="5B997491" w14:textId="77777777" w:rsidR="00080512" w:rsidRPr="000A3856" w:rsidRDefault="00080512">
            <w:pPr>
              <w:pStyle w:val="TAL"/>
              <w:rPr>
                <w:b/>
                <w:sz w:val="16"/>
              </w:rPr>
            </w:pPr>
            <w:r w:rsidRPr="000A3856">
              <w:rPr>
                <w:b/>
                <w:sz w:val="16"/>
              </w:rPr>
              <w:t>TSG #</w:t>
            </w:r>
          </w:p>
        </w:tc>
        <w:tc>
          <w:tcPr>
            <w:tcW w:w="1083" w:type="dxa"/>
            <w:shd w:val="pct10" w:color="auto" w:fill="FFFFFF"/>
          </w:tcPr>
          <w:p w14:paraId="2919B5AB" w14:textId="77777777" w:rsidR="00080512" w:rsidRPr="000A3856" w:rsidRDefault="00080512">
            <w:pPr>
              <w:pStyle w:val="TAL"/>
              <w:rPr>
                <w:b/>
                <w:sz w:val="16"/>
              </w:rPr>
            </w:pPr>
            <w:r w:rsidRPr="000A3856">
              <w:rPr>
                <w:b/>
                <w:sz w:val="16"/>
              </w:rPr>
              <w:t>TSG Doc.</w:t>
            </w:r>
          </w:p>
        </w:tc>
        <w:tc>
          <w:tcPr>
            <w:tcW w:w="618" w:type="dxa"/>
            <w:shd w:val="pct10" w:color="auto" w:fill="FFFFFF"/>
          </w:tcPr>
          <w:p w14:paraId="5A5B368A" w14:textId="77777777" w:rsidR="00080512" w:rsidRPr="000A3856" w:rsidRDefault="00080512">
            <w:pPr>
              <w:pStyle w:val="TAL"/>
              <w:rPr>
                <w:b/>
                <w:sz w:val="16"/>
              </w:rPr>
            </w:pPr>
            <w:r w:rsidRPr="000A3856">
              <w:rPr>
                <w:b/>
                <w:sz w:val="16"/>
              </w:rPr>
              <w:t>CR</w:t>
            </w:r>
          </w:p>
        </w:tc>
        <w:tc>
          <w:tcPr>
            <w:tcW w:w="425" w:type="dxa"/>
            <w:shd w:val="pct10" w:color="auto" w:fill="FFFFFF"/>
          </w:tcPr>
          <w:p w14:paraId="784828AB" w14:textId="77777777" w:rsidR="00080512" w:rsidRPr="000A3856" w:rsidRDefault="00080512">
            <w:pPr>
              <w:pStyle w:val="TAL"/>
              <w:rPr>
                <w:b/>
                <w:sz w:val="16"/>
              </w:rPr>
            </w:pPr>
            <w:r w:rsidRPr="000A3856">
              <w:rPr>
                <w:b/>
                <w:sz w:val="16"/>
              </w:rPr>
              <w:t>Rev</w:t>
            </w:r>
          </w:p>
        </w:tc>
        <w:tc>
          <w:tcPr>
            <w:tcW w:w="4536" w:type="dxa"/>
            <w:shd w:val="pct10" w:color="auto" w:fill="FFFFFF"/>
          </w:tcPr>
          <w:p w14:paraId="034D0E7A" w14:textId="77777777" w:rsidR="00080512" w:rsidRPr="000A3856" w:rsidRDefault="00080512">
            <w:pPr>
              <w:pStyle w:val="TAL"/>
              <w:rPr>
                <w:b/>
                <w:sz w:val="16"/>
              </w:rPr>
            </w:pPr>
            <w:r w:rsidRPr="000A3856">
              <w:rPr>
                <w:b/>
                <w:sz w:val="16"/>
              </w:rPr>
              <w:t>Subject/Comment</w:t>
            </w:r>
          </w:p>
        </w:tc>
        <w:tc>
          <w:tcPr>
            <w:tcW w:w="709" w:type="dxa"/>
            <w:shd w:val="pct10" w:color="auto" w:fill="FFFFFF"/>
          </w:tcPr>
          <w:p w14:paraId="3E311698" w14:textId="77777777" w:rsidR="00080512" w:rsidRPr="000A3856" w:rsidRDefault="00080512">
            <w:pPr>
              <w:pStyle w:val="TAL"/>
              <w:rPr>
                <w:b/>
                <w:sz w:val="16"/>
              </w:rPr>
            </w:pPr>
            <w:r w:rsidRPr="000A3856">
              <w:rPr>
                <w:b/>
                <w:sz w:val="16"/>
              </w:rPr>
              <w:t>Old</w:t>
            </w:r>
          </w:p>
        </w:tc>
        <w:tc>
          <w:tcPr>
            <w:tcW w:w="850" w:type="dxa"/>
            <w:shd w:val="pct10" w:color="auto" w:fill="FFFFFF"/>
          </w:tcPr>
          <w:p w14:paraId="7C3C8881" w14:textId="77777777" w:rsidR="00080512" w:rsidRPr="000A3856" w:rsidRDefault="00080512">
            <w:pPr>
              <w:pStyle w:val="TAL"/>
              <w:rPr>
                <w:b/>
                <w:sz w:val="16"/>
              </w:rPr>
            </w:pPr>
            <w:r w:rsidRPr="000A3856">
              <w:rPr>
                <w:b/>
                <w:sz w:val="16"/>
              </w:rPr>
              <w:t>New</w:t>
            </w:r>
          </w:p>
        </w:tc>
      </w:tr>
      <w:tr w:rsidR="00080512" w:rsidRPr="000A3856" w14:paraId="73058323" w14:textId="77777777" w:rsidTr="00BA62ED">
        <w:tc>
          <w:tcPr>
            <w:tcW w:w="800" w:type="dxa"/>
            <w:shd w:val="solid" w:color="FFFFFF" w:fill="auto"/>
          </w:tcPr>
          <w:p w14:paraId="74B479DB" w14:textId="77777777" w:rsidR="00080512" w:rsidRPr="000A3856" w:rsidRDefault="00645734" w:rsidP="00F32AED">
            <w:pPr>
              <w:pStyle w:val="TAL"/>
              <w:rPr>
                <w:snapToGrid w:val="0"/>
              </w:rPr>
            </w:pPr>
            <w:r w:rsidRPr="000A3856">
              <w:rPr>
                <w:snapToGrid w:val="0"/>
              </w:rPr>
              <w:t>06-2014</w:t>
            </w:r>
          </w:p>
        </w:tc>
        <w:tc>
          <w:tcPr>
            <w:tcW w:w="618" w:type="dxa"/>
            <w:shd w:val="solid" w:color="FFFFFF" w:fill="auto"/>
          </w:tcPr>
          <w:p w14:paraId="4AB3BE4B" w14:textId="77777777" w:rsidR="00080512" w:rsidRPr="000A3856" w:rsidRDefault="00645734" w:rsidP="00890A19">
            <w:pPr>
              <w:pStyle w:val="TAL"/>
              <w:jc w:val="center"/>
              <w:rPr>
                <w:snapToGrid w:val="0"/>
              </w:rPr>
            </w:pPr>
            <w:r w:rsidRPr="000A3856">
              <w:rPr>
                <w:snapToGrid w:val="0"/>
              </w:rPr>
              <w:t>64</w:t>
            </w:r>
          </w:p>
        </w:tc>
        <w:tc>
          <w:tcPr>
            <w:tcW w:w="1083" w:type="dxa"/>
            <w:shd w:val="solid" w:color="FFFFFF" w:fill="auto"/>
          </w:tcPr>
          <w:p w14:paraId="6C982746" w14:textId="77777777" w:rsidR="00080512" w:rsidRPr="000A3856" w:rsidRDefault="005E08BF" w:rsidP="00F32AED">
            <w:pPr>
              <w:pStyle w:val="TAL"/>
              <w:rPr>
                <w:snapToGrid w:val="0"/>
              </w:rPr>
            </w:pPr>
            <w:r>
              <w:rPr>
                <w:snapToGrid w:val="0"/>
              </w:rPr>
              <w:t>SP-140208</w:t>
            </w:r>
          </w:p>
        </w:tc>
        <w:tc>
          <w:tcPr>
            <w:tcW w:w="618" w:type="dxa"/>
            <w:shd w:val="solid" w:color="FFFFFF" w:fill="auto"/>
          </w:tcPr>
          <w:p w14:paraId="24279514" w14:textId="77777777" w:rsidR="00080512" w:rsidRPr="000A3856" w:rsidRDefault="00080512" w:rsidP="00F32AED">
            <w:pPr>
              <w:pStyle w:val="TAL"/>
              <w:rPr>
                <w:snapToGrid w:val="0"/>
              </w:rPr>
            </w:pPr>
          </w:p>
        </w:tc>
        <w:tc>
          <w:tcPr>
            <w:tcW w:w="425" w:type="dxa"/>
            <w:shd w:val="solid" w:color="FFFFFF" w:fill="auto"/>
          </w:tcPr>
          <w:p w14:paraId="1D8EE26E" w14:textId="77777777" w:rsidR="00080512" w:rsidRPr="000A3856" w:rsidRDefault="00080512" w:rsidP="00F32AED">
            <w:pPr>
              <w:pStyle w:val="TAL"/>
              <w:rPr>
                <w:snapToGrid w:val="0"/>
              </w:rPr>
            </w:pPr>
          </w:p>
        </w:tc>
        <w:tc>
          <w:tcPr>
            <w:tcW w:w="4536" w:type="dxa"/>
            <w:shd w:val="solid" w:color="FFFFFF" w:fill="auto"/>
          </w:tcPr>
          <w:p w14:paraId="0D91585A" w14:textId="77777777" w:rsidR="00080512" w:rsidRPr="000A3856" w:rsidRDefault="00645734" w:rsidP="00F32AED">
            <w:pPr>
              <w:pStyle w:val="TAL"/>
              <w:rPr>
                <w:snapToGrid w:val="0"/>
              </w:rPr>
            </w:pPr>
            <w:r w:rsidRPr="000A3856">
              <w:rPr>
                <w:snapToGrid w:val="0"/>
              </w:rPr>
              <w:t>Presented to TSG SA#64 for information</w:t>
            </w:r>
          </w:p>
        </w:tc>
        <w:tc>
          <w:tcPr>
            <w:tcW w:w="709" w:type="dxa"/>
            <w:shd w:val="solid" w:color="FFFFFF" w:fill="auto"/>
          </w:tcPr>
          <w:p w14:paraId="1BF725A0" w14:textId="77777777" w:rsidR="00080512" w:rsidRPr="000A3856" w:rsidRDefault="00080512" w:rsidP="00F32AED">
            <w:pPr>
              <w:pStyle w:val="TAL"/>
              <w:rPr>
                <w:snapToGrid w:val="0"/>
              </w:rPr>
            </w:pPr>
          </w:p>
        </w:tc>
        <w:tc>
          <w:tcPr>
            <w:tcW w:w="850" w:type="dxa"/>
            <w:shd w:val="solid" w:color="FFFFFF" w:fill="auto"/>
          </w:tcPr>
          <w:p w14:paraId="736B360D" w14:textId="77777777" w:rsidR="00080512" w:rsidRPr="000A3856" w:rsidRDefault="00645734" w:rsidP="00F32AED">
            <w:pPr>
              <w:pStyle w:val="TAL"/>
              <w:rPr>
                <w:snapToGrid w:val="0"/>
              </w:rPr>
            </w:pPr>
            <w:r w:rsidRPr="000A3856">
              <w:rPr>
                <w:snapToGrid w:val="0"/>
              </w:rPr>
              <w:t>1.0.0</w:t>
            </w:r>
          </w:p>
        </w:tc>
      </w:tr>
      <w:tr w:rsidR="005E08BF" w:rsidRPr="005E08BF" w14:paraId="74492B62" w14:textId="77777777" w:rsidTr="00BA62ED">
        <w:tc>
          <w:tcPr>
            <w:tcW w:w="800" w:type="dxa"/>
            <w:tcBorders>
              <w:bottom w:val="nil"/>
            </w:tcBorders>
            <w:shd w:val="solid" w:color="FFFFFF" w:fill="auto"/>
          </w:tcPr>
          <w:p w14:paraId="3584BDA4" w14:textId="77777777" w:rsidR="00080512" w:rsidRPr="005E08BF" w:rsidRDefault="00DE492F" w:rsidP="00F32AED">
            <w:pPr>
              <w:pStyle w:val="TAL"/>
              <w:rPr>
                <w:snapToGrid w:val="0"/>
              </w:rPr>
            </w:pPr>
            <w:r>
              <w:rPr>
                <w:snapToGrid w:val="0"/>
              </w:rPr>
              <w:t>09-2014</w:t>
            </w:r>
          </w:p>
        </w:tc>
        <w:tc>
          <w:tcPr>
            <w:tcW w:w="618" w:type="dxa"/>
            <w:tcBorders>
              <w:bottom w:val="nil"/>
            </w:tcBorders>
            <w:shd w:val="solid" w:color="FFFFFF" w:fill="auto"/>
          </w:tcPr>
          <w:p w14:paraId="406C1405" w14:textId="77777777" w:rsidR="00080512" w:rsidRPr="005E08BF" w:rsidRDefault="00DE492F" w:rsidP="00890A19">
            <w:pPr>
              <w:pStyle w:val="TAL"/>
              <w:jc w:val="center"/>
              <w:rPr>
                <w:snapToGrid w:val="0"/>
              </w:rPr>
            </w:pPr>
            <w:r>
              <w:rPr>
                <w:snapToGrid w:val="0"/>
              </w:rPr>
              <w:t>65</w:t>
            </w:r>
          </w:p>
        </w:tc>
        <w:tc>
          <w:tcPr>
            <w:tcW w:w="1083" w:type="dxa"/>
            <w:tcBorders>
              <w:bottom w:val="nil"/>
            </w:tcBorders>
            <w:shd w:val="solid" w:color="FFFFFF" w:fill="auto"/>
          </w:tcPr>
          <w:p w14:paraId="0D48DCAF" w14:textId="77777777" w:rsidR="00080512" w:rsidRPr="005E08BF" w:rsidRDefault="00DE492F" w:rsidP="00F32AED">
            <w:pPr>
              <w:pStyle w:val="TAL"/>
              <w:rPr>
                <w:snapToGrid w:val="0"/>
              </w:rPr>
            </w:pPr>
            <w:r>
              <w:rPr>
                <w:snapToGrid w:val="0"/>
              </w:rPr>
              <w:t>SP-140457</w:t>
            </w:r>
          </w:p>
        </w:tc>
        <w:tc>
          <w:tcPr>
            <w:tcW w:w="618" w:type="dxa"/>
            <w:tcBorders>
              <w:bottom w:val="nil"/>
            </w:tcBorders>
            <w:shd w:val="solid" w:color="FFFFFF" w:fill="auto"/>
          </w:tcPr>
          <w:p w14:paraId="3F46E962" w14:textId="77777777" w:rsidR="00080512" w:rsidRPr="005E08BF" w:rsidRDefault="00080512" w:rsidP="00F32AED">
            <w:pPr>
              <w:pStyle w:val="TAL"/>
              <w:rPr>
                <w:snapToGrid w:val="0"/>
              </w:rPr>
            </w:pPr>
          </w:p>
        </w:tc>
        <w:tc>
          <w:tcPr>
            <w:tcW w:w="425" w:type="dxa"/>
            <w:tcBorders>
              <w:bottom w:val="nil"/>
            </w:tcBorders>
            <w:shd w:val="solid" w:color="FFFFFF" w:fill="auto"/>
          </w:tcPr>
          <w:p w14:paraId="1E743D34" w14:textId="77777777" w:rsidR="00080512" w:rsidRPr="005E08BF" w:rsidRDefault="00080512" w:rsidP="00F32AED">
            <w:pPr>
              <w:pStyle w:val="TAL"/>
              <w:rPr>
                <w:snapToGrid w:val="0"/>
              </w:rPr>
            </w:pPr>
          </w:p>
        </w:tc>
        <w:tc>
          <w:tcPr>
            <w:tcW w:w="4536" w:type="dxa"/>
            <w:tcBorders>
              <w:bottom w:val="nil"/>
            </w:tcBorders>
            <w:shd w:val="solid" w:color="FFFFFF" w:fill="auto"/>
          </w:tcPr>
          <w:p w14:paraId="6C5CBD3E" w14:textId="77777777" w:rsidR="00080512" w:rsidRPr="005E08BF" w:rsidRDefault="00DE492F" w:rsidP="00F32AED">
            <w:pPr>
              <w:pStyle w:val="TAL"/>
              <w:rPr>
                <w:snapToGrid w:val="0"/>
              </w:rPr>
            </w:pPr>
            <w:r w:rsidRPr="000A3856">
              <w:rPr>
                <w:snapToGrid w:val="0"/>
              </w:rPr>
              <w:t>Presented to TSG SA#6</w:t>
            </w:r>
            <w:r w:rsidR="00F32AED">
              <w:rPr>
                <w:snapToGrid w:val="0"/>
              </w:rPr>
              <w:t>5</w:t>
            </w:r>
            <w:r w:rsidRPr="000A3856">
              <w:rPr>
                <w:snapToGrid w:val="0"/>
              </w:rPr>
              <w:t xml:space="preserve"> for</w:t>
            </w:r>
            <w:r>
              <w:rPr>
                <w:snapToGrid w:val="0"/>
              </w:rPr>
              <w:t xml:space="preserve"> approval</w:t>
            </w:r>
          </w:p>
        </w:tc>
        <w:tc>
          <w:tcPr>
            <w:tcW w:w="709" w:type="dxa"/>
            <w:tcBorders>
              <w:bottom w:val="nil"/>
            </w:tcBorders>
            <w:shd w:val="solid" w:color="FFFFFF" w:fill="auto"/>
          </w:tcPr>
          <w:p w14:paraId="3CD4ED0F" w14:textId="77777777" w:rsidR="00080512" w:rsidRPr="005E08BF" w:rsidRDefault="00DE492F" w:rsidP="00F32AED">
            <w:pPr>
              <w:pStyle w:val="TAL"/>
              <w:rPr>
                <w:snapToGrid w:val="0"/>
              </w:rPr>
            </w:pPr>
            <w:r>
              <w:rPr>
                <w:snapToGrid w:val="0"/>
              </w:rPr>
              <w:t>1.0.0</w:t>
            </w:r>
          </w:p>
        </w:tc>
        <w:tc>
          <w:tcPr>
            <w:tcW w:w="850" w:type="dxa"/>
            <w:tcBorders>
              <w:bottom w:val="nil"/>
            </w:tcBorders>
            <w:shd w:val="solid" w:color="FFFFFF" w:fill="auto"/>
          </w:tcPr>
          <w:p w14:paraId="4F9723E7" w14:textId="77777777" w:rsidR="00080512" w:rsidRPr="005E08BF" w:rsidRDefault="00DE492F" w:rsidP="00F32AED">
            <w:pPr>
              <w:pStyle w:val="TAL"/>
              <w:rPr>
                <w:snapToGrid w:val="0"/>
              </w:rPr>
            </w:pPr>
            <w:r>
              <w:rPr>
                <w:snapToGrid w:val="0"/>
              </w:rPr>
              <w:t>2.0.0</w:t>
            </w:r>
          </w:p>
        </w:tc>
      </w:tr>
      <w:tr w:rsidR="00F32AED" w:rsidRPr="005E08BF" w14:paraId="2CE014F0" w14:textId="77777777" w:rsidTr="00BA62ED">
        <w:tc>
          <w:tcPr>
            <w:tcW w:w="800" w:type="dxa"/>
            <w:tcBorders>
              <w:bottom w:val="single" w:sz="6" w:space="0" w:color="auto"/>
            </w:tcBorders>
            <w:shd w:val="solid" w:color="FFFFFF" w:fill="auto"/>
          </w:tcPr>
          <w:p w14:paraId="36123FF8" w14:textId="77777777" w:rsidR="00F32AED" w:rsidRPr="005E08BF" w:rsidRDefault="00F32AED" w:rsidP="00F32AED">
            <w:pPr>
              <w:pStyle w:val="TAL"/>
              <w:rPr>
                <w:snapToGrid w:val="0"/>
              </w:rPr>
            </w:pPr>
            <w:r>
              <w:rPr>
                <w:snapToGrid w:val="0"/>
              </w:rPr>
              <w:t>09-2014</w:t>
            </w:r>
          </w:p>
        </w:tc>
        <w:tc>
          <w:tcPr>
            <w:tcW w:w="618" w:type="dxa"/>
            <w:tcBorders>
              <w:bottom w:val="single" w:sz="6" w:space="0" w:color="auto"/>
            </w:tcBorders>
            <w:shd w:val="solid" w:color="FFFFFF" w:fill="auto"/>
          </w:tcPr>
          <w:p w14:paraId="752CE030" w14:textId="77777777" w:rsidR="00F32AED" w:rsidRPr="005E08BF" w:rsidRDefault="00F32AED" w:rsidP="00890A19">
            <w:pPr>
              <w:pStyle w:val="TAL"/>
              <w:jc w:val="center"/>
              <w:rPr>
                <w:snapToGrid w:val="0"/>
              </w:rPr>
            </w:pPr>
            <w:r>
              <w:rPr>
                <w:snapToGrid w:val="0"/>
              </w:rPr>
              <w:t>65</w:t>
            </w:r>
          </w:p>
        </w:tc>
        <w:tc>
          <w:tcPr>
            <w:tcW w:w="1083" w:type="dxa"/>
            <w:tcBorders>
              <w:bottom w:val="single" w:sz="6" w:space="0" w:color="auto"/>
            </w:tcBorders>
            <w:shd w:val="solid" w:color="FFFFFF" w:fill="auto"/>
          </w:tcPr>
          <w:p w14:paraId="55A17C22" w14:textId="77777777" w:rsidR="00F32AED" w:rsidRPr="005E08BF" w:rsidRDefault="00F32AED" w:rsidP="00F32AED">
            <w:pPr>
              <w:pStyle w:val="TAL"/>
              <w:rPr>
                <w:snapToGrid w:val="0"/>
              </w:rPr>
            </w:pPr>
          </w:p>
        </w:tc>
        <w:tc>
          <w:tcPr>
            <w:tcW w:w="618" w:type="dxa"/>
            <w:tcBorders>
              <w:bottom w:val="single" w:sz="6" w:space="0" w:color="auto"/>
            </w:tcBorders>
            <w:shd w:val="solid" w:color="FFFFFF" w:fill="auto"/>
          </w:tcPr>
          <w:p w14:paraId="2F24175E" w14:textId="77777777" w:rsidR="00F32AED" w:rsidRPr="005E08BF" w:rsidRDefault="00F32AED" w:rsidP="00F32AED">
            <w:pPr>
              <w:pStyle w:val="TAL"/>
              <w:rPr>
                <w:snapToGrid w:val="0"/>
              </w:rPr>
            </w:pPr>
          </w:p>
        </w:tc>
        <w:tc>
          <w:tcPr>
            <w:tcW w:w="425" w:type="dxa"/>
            <w:tcBorders>
              <w:bottom w:val="single" w:sz="6" w:space="0" w:color="auto"/>
            </w:tcBorders>
            <w:shd w:val="solid" w:color="FFFFFF" w:fill="auto"/>
          </w:tcPr>
          <w:p w14:paraId="16A14406" w14:textId="77777777" w:rsidR="00F32AED" w:rsidRPr="005E08BF" w:rsidRDefault="00F32AED" w:rsidP="00F32AED">
            <w:pPr>
              <w:pStyle w:val="TAL"/>
              <w:rPr>
                <w:snapToGrid w:val="0"/>
              </w:rPr>
            </w:pPr>
          </w:p>
        </w:tc>
        <w:tc>
          <w:tcPr>
            <w:tcW w:w="4536" w:type="dxa"/>
            <w:tcBorders>
              <w:bottom w:val="single" w:sz="6" w:space="0" w:color="auto"/>
            </w:tcBorders>
            <w:shd w:val="solid" w:color="FFFFFF" w:fill="auto"/>
          </w:tcPr>
          <w:p w14:paraId="43BB499C" w14:textId="77777777" w:rsidR="00F32AED" w:rsidRPr="005E08BF" w:rsidRDefault="00F32AED" w:rsidP="00F32AED">
            <w:pPr>
              <w:pStyle w:val="TAL"/>
              <w:rPr>
                <w:snapToGrid w:val="0"/>
              </w:rPr>
            </w:pPr>
            <w:r>
              <w:rPr>
                <w:snapToGrid w:val="0"/>
              </w:rPr>
              <w:t>Approved a TSG SA#65</w:t>
            </w:r>
          </w:p>
        </w:tc>
        <w:tc>
          <w:tcPr>
            <w:tcW w:w="709" w:type="dxa"/>
            <w:tcBorders>
              <w:bottom w:val="single" w:sz="6" w:space="0" w:color="auto"/>
            </w:tcBorders>
            <w:shd w:val="solid" w:color="FFFFFF" w:fill="auto"/>
          </w:tcPr>
          <w:p w14:paraId="0303BEB1" w14:textId="77777777" w:rsidR="00F32AED" w:rsidRPr="005E08BF" w:rsidRDefault="00F32AED" w:rsidP="00F32AED">
            <w:pPr>
              <w:pStyle w:val="TAL"/>
              <w:rPr>
                <w:snapToGrid w:val="0"/>
              </w:rPr>
            </w:pPr>
            <w:r>
              <w:rPr>
                <w:snapToGrid w:val="0"/>
              </w:rPr>
              <w:t>2.0.0</w:t>
            </w:r>
          </w:p>
        </w:tc>
        <w:tc>
          <w:tcPr>
            <w:tcW w:w="850" w:type="dxa"/>
            <w:tcBorders>
              <w:bottom w:val="single" w:sz="6" w:space="0" w:color="auto"/>
            </w:tcBorders>
            <w:shd w:val="solid" w:color="FFFFFF" w:fill="auto"/>
          </w:tcPr>
          <w:p w14:paraId="41B737AF" w14:textId="77777777" w:rsidR="00F32AED" w:rsidRPr="005E08BF" w:rsidRDefault="00F32AED" w:rsidP="00F32AED">
            <w:pPr>
              <w:pStyle w:val="TAL"/>
              <w:rPr>
                <w:snapToGrid w:val="0"/>
              </w:rPr>
            </w:pPr>
            <w:r>
              <w:rPr>
                <w:snapToGrid w:val="0"/>
              </w:rPr>
              <w:t>12.0.0</w:t>
            </w:r>
          </w:p>
        </w:tc>
      </w:tr>
      <w:tr w:rsidR="005E08BF" w:rsidRPr="005E08BF" w14:paraId="15DD371A" w14:textId="77777777" w:rsidTr="00BA62ED">
        <w:tc>
          <w:tcPr>
            <w:tcW w:w="800" w:type="dxa"/>
            <w:tcBorders>
              <w:top w:val="single" w:sz="6" w:space="0" w:color="auto"/>
              <w:left w:val="single" w:sz="6" w:space="0" w:color="auto"/>
              <w:bottom w:val="single" w:sz="6" w:space="0" w:color="auto"/>
              <w:right w:val="single" w:sz="6" w:space="0" w:color="auto"/>
            </w:tcBorders>
            <w:shd w:val="clear" w:color="auto" w:fill="auto"/>
          </w:tcPr>
          <w:p w14:paraId="2B8FF5EF" w14:textId="77777777" w:rsidR="004D3578" w:rsidRPr="005E08BF" w:rsidRDefault="00687180" w:rsidP="00687180">
            <w:pPr>
              <w:pStyle w:val="TAL"/>
              <w:rPr>
                <w:snapToGrid w:val="0"/>
              </w:rPr>
            </w:pPr>
            <w:r>
              <w:rPr>
                <w:snapToGrid w:val="0"/>
              </w:rPr>
              <w:t>12-2014</w:t>
            </w:r>
          </w:p>
        </w:tc>
        <w:tc>
          <w:tcPr>
            <w:tcW w:w="618" w:type="dxa"/>
            <w:tcBorders>
              <w:top w:val="single" w:sz="6" w:space="0" w:color="auto"/>
              <w:left w:val="single" w:sz="6" w:space="0" w:color="auto"/>
              <w:bottom w:val="single" w:sz="6" w:space="0" w:color="auto"/>
              <w:right w:val="single" w:sz="6" w:space="0" w:color="auto"/>
            </w:tcBorders>
            <w:shd w:val="clear" w:color="auto" w:fill="auto"/>
          </w:tcPr>
          <w:p w14:paraId="4CDA94E2" w14:textId="77777777" w:rsidR="004D3578" w:rsidRPr="005E08BF" w:rsidRDefault="00687180" w:rsidP="00890A19">
            <w:pPr>
              <w:pStyle w:val="TAL"/>
              <w:jc w:val="center"/>
              <w:rPr>
                <w:snapToGrid w:val="0"/>
              </w:rPr>
            </w:pPr>
            <w:r>
              <w:rPr>
                <w:snapToGrid w:val="0"/>
              </w:rPr>
              <w:t>66</w:t>
            </w:r>
          </w:p>
        </w:tc>
        <w:tc>
          <w:tcPr>
            <w:tcW w:w="1083" w:type="dxa"/>
            <w:tcBorders>
              <w:top w:val="single" w:sz="6" w:space="0" w:color="auto"/>
              <w:left w:val="single" w:sz="6" w:space="0" w:color="auto"/>
              <w:bottom w:val="single" w:sz="6" w:space="0" w:color="auto"/>
              <w:right w:val="single" w:sz="6" w:space="0" w:color="auto"/>
            </w:tcBorders>
            <w:shd w:val="clear" w:color="auto" w:fill="auto"/>
          </w:tcPr>
          <w:p w14:paraId="788E91BE" w14:textId="77777777" w:rsidR="004D3578" w:rsidRPr="005E08BF" w:rsidRDefault="00687180" w:rsidP="00687180">
            <w:pPr>
              <w:pStyle w:val="TAL"/>
              <w:rPr>
                <w:snapToGrid w:val="0"/>
              </w:rPr>
            </w:pPr>
            <w:r>
              <w:rPr>
                <w:snapToGrid w:val="0"/>
              </w:rPr>
              <w:t>SP-140723</w:t>
            </w:r>
          </w:p>
        </w:tc>
        <w:tc>
          <w:tcPr>
            <w:tcW w:w="618" w:type="dxa"/>
            <w:tcBorders>
              <w:top w:val="single" w:sz="6" w:space="0" w:color="auto"/>
              <w:left w:val="single" w:sz="6" w:space="0" w:color="auto"/>
              <w:bottom w:val="single" w:sz="6" w:space="0" w:color="auto"/>
              <w:right w:val="single" w:sz="6" w:space="0" w:color="auto"/>
            </w:tcBorders>
            <w:shd w:val="clear" w:color="auto" w:fill="auto"/>
          </w:tcPr>
          <w:p w14:paraId="107A1898" w14:textId="77777777" w:rsidR="004D3578" w:rsidRPr="005E08BF" w:rsidRDefault="00687180" w:rsidP="00687180">
            <w:pPr>
              <w:pStyle w:val="TAL"/>
              <w:rPr>
                <w:snapToGrid w:val="0"/>
              </w:rPr>
            </w:pPr>
            <w:r>
              <w:rPr>
                <w:snapToGrid w:val="0"/>
              </w:rPr>
              <w:t>0001</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370E285B" w14:textId="77777777" w:rsidR="004D3578" w:rsidRPr="005E08BF" w:rsidRDefault="004D3578" w:rsidP="00687180">
            <w:pPr>
              <w:pStyle w:val="TAL"/>
              <w:rPr>
                <w:snapToGrid w:val="0"/>
              </w:rPr>
            </w:pPr>
          </w:p>
        </w:tc>
        <w:tc>
          <w:tcPr>
            <w:tcW w:w="4536" w:type="dxa"/>
            <w:tcBorders>
              <w:top w:val="single" w:sz="6" w:space="0" w:color="auto"/>
              <w:left w:val="single" w:sz="6" w:space="0" w:color="auto"/>
              <w:bottom w:val="single" w:sz="6" w:space="0" w:color="auto"/>
              <w:right w:val="single" w:sz="6" w:space="0" w:color="auto"/>
            </w:tcBorders>
            <w:shd w:val="clear" w:color="auto" w:fill="auto"/>
          </w:tcPr>
          <w:p w14:paraId="352EFA2F" w14:textId="77777777" w:rsidR="004D3578" w:rsidRPr="005E08BF" w:rsidRDefault="00687180" w:rsidP="00687180">
            <w:pPr>
              <w:pStyle w:val="TAL"/>
              <w:rPr>
                <w:snapToGrid w:val="0"/>
              </w:rPr>
            </w:pPr>
            <w:r>
              <w:rPr>
                <w:snapToGrid w:val="0"/>
              </w:rPr>
              <w:t>Typographical correction</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6640AFB8" w14:textId="77777777" w:rsidR="004D3578" w:rsidRPr="005E08BF" w:rsidRDefault="00687180" w:rsidP="00687180">
            <w:pPr>
              <w:pStyle w:val="TAL"/>
              <w:rPr>
                <w:snapToGrid w:val="0"/>
              </w:rPr>
            </w:pPr>
            <w:r>
              <w:rPr>
                <w:snapToGrid w:val="0"/>
              </w:rPr>
              <w:t>12.0.0</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5AA20D18" w14:textId="77777777" w:rsidR="004D3578" w:rsidRPr="005E08BF" w:rsidRDefault="00537CA8" w:rsidP="00687180">
            <w:pPr>
              <w:pStyle w:val="TAL"/>
              <w:rPr>
                <w:snapToGrid w:val="0"/>
              </w:rPr>
            </w:pPr>
            <w:r>
              <w:rPr>
                <w:snapToGrid w:val="0"/>
              </w:rPr>
              <w:t>12.1.0</w:t>
            </w:r>
          </w:p>
        </w:tc>
      </w:tr>
      <w:tr w:rsidR="00F8127A" w:rsidRPr="005E08BF" w14:paraId="0EDDEC9B" w14:textId="77777777" w:rsidTr="00BA62ED">
        <w:tc>
          <w:tcPr>
            <w:tcW w:w="800" w:type="dxa"/>
            <w:tcBorders>
              <w:top w:val="single" w:sz="6" w:space="0" w:color="auto"/>
              <w:left w:val="single" w:sz="6" w:space="0" w:color="auto"/>
              <w:bottom w:val="single" w:sz="6" w:space="0" w:color="auto"/>
              <w:right w:val="single" w:sz="6" w:space="0" w:color="auto"/>
            </w:tcBorders>
            <w:shd w:val="clear" w:color="auto" w:fill="auto"/>
          </w:tcPr>
          <w:p w14:paraId="62978AB4" w14:textId="77777777" w:rsidR="00F8127A" w:rsidRDefault="00F8127A" w:rsidP="00687180">
            <w:pPr>
              <w:pStyle w:val="TAL"/>
              <w:rPr>
                <w:snapToGrid w:val="0"/>
              </w:rPr>
            </w:pPr>
            <w:r>
              <w:rPr>
                <w:snapToGrid w:val="0"/>
              </w:rPr>
              <w:t>12-2015</w:t>
            </w:r>
          </w:p>
        </w:tc>
        <w:tc>
          <w:tcPr>
            <w:tcW w:w="618" w:type="dxa"/>
            <w:tcBorders>
              <w:top w:val="single" w:sz="6" w:space="0" w:color="auto"/>
              <w:left w:val="single" w:sz="6" w:space="0" w:color="auto"/>
              <w:bottom w:val="single" w:sz="6" w:space="0" w:color="auto"/>
              <w:right w:val="single" w:sz="6" w:space="0" w:color="auto"/>
            </w:tcBorders>
            <w:shd w:val="clear" w:color="auto" w:fill="auto"/>
          </w:tcPr>
          <w:p w14:paraId="6AB10650" w14:textId="77777777" w:rsidR="00F8127A" w:rsidRDefault="00F8127A" w:rsidP="00890A19">
            <w:pPr>
              <w:pStyle w:val="TAL"/>
              <w:jc w:val="center"/>
              <w:rPr>
                <w:snapToGrid w:val="0"/>
              </w:rPr>
            </w:pPr>
            <w:r>
              <w:rPr>
                <w:snapToGrid w:val="0"/>
              </w:rPr>
              <w:t>70</w:t>
            </w:r>
          </w:p>
        </w:tc>
        <w:tc>
          <w:tcPr>
            <w:tcW w:w="1083" w:type="dxa"/>
            <w:tcBorders>
              <w:top w:val="single" w:sz="6" w:space="0" w:color="auto"/>
              <w:left w:val="single" w:sz="6" w:space="0" w:color="auto"/>
              <w:bottom w:val="single" w:sz="6" w:space="0" w:color="auto"/>
              <w:right w:val="single" w:sz="6" w:space="0" w:color="auto"/>
            </w:tcBorders>
            <w:shd w:val="clear" w:color="auto" w:fill="auto"/>
          </w:tcPr>
          <w:p w14:paraId="244C0C9F" w14:textId="77777777" w:rsidR="00F8127A" w:rsidRDefault="00F8127A" w:rsidP="00687180">
            <w:pPr>
              <w:pStyle w:val="TAL"/>
              <w:rPr>
                <w:snapToGrid w:val="0"/>
              </w:rPr>
            </w:pPr>
          </w:p>
        </w:tc>
        <w:tc>
          <w:tcPr>
            <w:tcW w:w="618" w:type="dxa"/>
            <w:tcBorders>
              <w:top w:val="single" w:sz="6" w:space="0" w:color="auto"/>
              <w:left w:val="single" w:sz="6" w:space="0" w:color="auto"/>
              <w:bottom w:val="single" w:sz="6" w:space="0" w:color="auto"/>
              <w:right w:val="single" w:sz="6" w:space="0" w:color="auto"/>
            </w:tcBorders>
            <w:shd w:val="clear" w:color="auto" w:fill="auto"/>
          </w:tcPr>
          <w:p w14:paraId="148CF646" w14:textId="77777777" w:rsidR="00F8127A" w:rsidRDefault="00F8127A" w:rsidP="00687180">
            <w:pPr>
              <w:pStyle w:val="TAL"/>
              <w:rPr>
                <w:snapToGrid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7ED08BFB" w14:textId="77777777" w:rsidR="00F8127A" w:rsidRPr="005E08BF" w:rsidRDefault="00F8127A" w:rsidP="00687180">
            <w:pPr>
              <w:pStyle w:val="TAL"/>
              <w:rPr>
                <w:snapToGrid w:val="0"/>
              </w:rPr>
            </w:pPr>
          </w:p>
        </w:tc>
        <w:tc>
          <w:tcPr>
            <w:tcW w:w="4536" w:type="dxa"/>
            <w:tcBorders>
              <w:top w:val="single" w:sz="6" w:space="0" w:color="auto"/>
              <w:left w:val="single" w:sz="6" w:space="0" w:color="auto"/>
              <w:bottom w:val="single" w:sz="6" w:space="0" w:color="auto"/>
              <w:right w:val="single" w:sz="6" w:space="0" w:color="auto"/>
            </w:tcBorders>
            <w:shd w:val="clear" w:color="auto" w:fill="auto"/>
          </w:tcPr>
          <w:p w14:paraId="21971100" w14:textId="77777777" w:rsidR="00F8127A" w:rsidRDefault="00F8127A" w:rsidP="00687180">
            <w:pPr>
              <w:pStyle w:val="TAL"/>
              <w:rPr>
                <w:snapToGrid w:val="0"/>
              </w:rPr>
            </w:pPr>
            <w:r>
              <w:rPr>
                <w:snapToGrid w:val="0"/>
              </w:rPr>
              <w:t>Version for Release 13</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3B73E75F" w14:textId="77777777" w:rsidR="00F8127A" w:rsidRDefault="00F8127A" w:rsidP="00687180">
            <w:pPr>
              <w:pStyle w:val="TAL"/>
              <w:rPr>
                <w:snapToGrid w:val="0"/>
              </w:rPr>
            </w:pPr>
            <w:r>
              <w:rPr>
                <w:snapToGrid w:val="0"/>
              </w:rPr>
              <w:t>12.1.0</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87FEE18" w14:textId="77777777" w:rsidR="00F8127A" w:rsidRDefault="00F8127A" w:rsidP="00687180">
            <w:pPr>
              <w:pStyle w:val="TAL"/>
              <w:rPr>
                <w:snapToGrid w:val="0"/>
              </w:rPr>
            </w:pPr>
            <w:r>
              <w:rPr>
                <w:snapToGrid w:val="0"/>
              </w:rPr>
              <w:t>13.0.0</w:t>
            </w:r>
          </w:p>
        </w:tc>
      </w:tr>
    </w:tbl>
    <w:p w14:paraId="72CAC0A2" w14:textId="77777777" w:rsidR="00080512" w:rsidRDefault="00080512"/>
    <w:p w14:paraId="674D0E3F" w14:textId="77777777" w:rsidR="00BA62ED" w:rsidRDefault="00BA62ED" w:rsidP="00BA62ED">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678"/>
        <w:gridCol w:w="992"/>
      </w:tblGrid>
      <w:tr w:rsidR="00BA62ED" w:rsidRPr="00235394" w14:paraId="3361023E" w14:textId="77777777" w:rsidTr="00F8177D">
        <w:trPr>
          <w:cantSplit/>
        </w:trPr>
        <w:tc>
          <w:tcPr>
            <w:tcW w:w="9639" w:type="dxa"/>
            <w:gridSpan w:val="8"/>
            <w:tcBorders>
              <w:bottom w:val="nil"/>
            </w:tcBorders>
            <w:shd w:val="solid" w:color="FFFFFF" w:fill="auto"/>
          </w:tcPr>
          <w:p w14:paraId="1228696C" w14:textId="77777777" w:rsidR="00BA62ED" w:rsidRPr="00235394" w:rsidRDefault="00BA62ED" w:rsidP="00F8177D">
            <w:pPr>
              <w:pStyle w:val="TAL"/>
              <w:jc w:val="center"/>
              <w:rPr>
                <w:b/>
                <w:sz w:val="16"/>
              </w:rPr>
            </w:pPr>
            <w:r w:rsidRPr="00235394">
              <w:rPr>
                <w:b/>
              </w:rPr>
              <w:t>Change history</w:t>
            </w:r>
          </w:p>
        </w:tc>
      </w:tr>
      <w:tr w:rsidR="00BA62ED" w:rsidRPr="00235394" w14:paraId="4ABAB9B5" w14:textId="77777777" w:rsidTr="00F8177D">
        <w:tc>
          <w:tcPr>
            <w:tcW w:w="800" w:type="dxa"/>
            <w:shd w:val="pct10" w:color="auto" w:fill="FFFFFF"/>
          </w:tcPr>
          <w:p w14:paraId="2B9FCC3B" w14:textId="77777777" w:rsidR="00BA62ED" w:rsidRPr="00235394" w:rsidRDefault="00BA62ED" w:rsidP="00F8177D">
            <w:pPr>
              <w:pStyle w:val="TAL"/>
              <w:rPr>
                <w:b/>
                <w:sz w:val="16"/>
              </w:rPr>
            </w:pPr>
            <w:r w:rsidRPr="00235394">
              <w:rPr>
                <w:b/>
                <w:sz w:val="16"/>
              </w:rPr>
              <w:t>Date</w:t>
            </w:r>
          </w:p>
        </w:tc>
        <w:tc>
          <w:tcPr>
            <w:tcW w:w="800" w:type="dxa"/>
            <w:shd w:val="pct10" w:color="auto" w:fill="FFFFFF"/>
          </w:tcPr>
          <w:p w14:paraId="2C6AC6C1" w14:textId="77777777" w:rsidR="00BA62ED" w:rsidRPr="00235394" w:rsidRDefault="00BA62ED" w:rsidP="00F8177D">
            <w:pPr>
              <w:pStyle w:val="TAL"/>
              <w:rPr>
                <w:b/>
                <w:sz w:val="16"/>
              </w:rPr>
            </w:pPr>
            <w:r>
              <w:rPr>
                <w:b/>
                <w:sz w:val="16"/>
              </w:rPr>
              <w:t>Meeting</w:t>
            </w:r>
          </w:p>
        </w:tc>
        <w:tc>
          <w:tcPr>
            <w:tcW w:w="1094" w:type="dxa"/>
            <w:shd w:val="pct10" w:color="auto" w:fill="FFFFFF"/>
          </w:tcPr>
          <w:p w14:paraId="1757B35B" w14:textId="77777777" w:rsidR="00BA62ED" w:rsidRPr="00235394" w:rsidRDefault="00BA62ED" w:rsidP="00F8177D">
            <w:pPr>
              <w:pStyle w:val="TAL"/>
              <w:rPr>
                <w:b/>
                <w:sz w:val="16"/>
              </w:rPr>
            </w:pPr>
            <w:proofErr w:type="spellStart"/>
            <w:r w:rsidRPr="00235394">
              <w:rPr>
                <w:b/>
                <w:sz w:val="16"/>
              </w:rPr>
              <w:t>TDoc</w:t>
            </w:r>
            <w:proofErr w:type="spellEnd"/>
          </w:p>
        </w:tc>
        <w:tc>
          <w:tcPr>
            <w:tcW w:w="425" w:type="dxa"/>
            <w:shd w:val="pct10" w:color="auto" w:fill="FFFFFF"/>
          </w:tcPr>
          <w:p w14:paraId="1A886A5A" w14:textId="77777777" w:rsidR="00BA62ED" w:rsidRPr="00235394" w:rsidRDefault="00BA62ED" w:rsidP="00F8177D">
            <w:pPr>
              <w:pStyle w:val="TAL"/>
              <w:rPr>
                <w:b/>
                <w:sz w:val="16"/>
              </w:rPr>
            </w:pPr>
            <w:r w:rsidRPr="00235394">
              <w:rPr>
                <w:b/>
                <w:sz w:val="16"/>
              </w:rPr>
              <w:t>CR</w:t>
            </w:r>
          </w:p>
        </w:tc>
        <w:tc>
          <w:tcPr>
            <w:tcW w:w="425" w:type="dxa"/>
            <w:shd w:val="pct10" w:color="auto" w:fill="FFFFFF"/>
          </w:tcPr>
          <w:p w14:paraId="7E64AC53" w14:textId="77777777" w:rsidR="00BA62ED" w:rsidRPr="00235394" w:rsidRDefault="00BA62ED" w:rsidP="00F8177D">
            <w:pPr>
              <w:pStyle w:val="TAL"/>
              <w:rPr>
                <w:b/>
                <w:sz w:val="16"/>
              </w:rPr>
            </w:pPr>
            <w:r w:rsidRPr="00235394">
              <w:rPr>
                <w:b/>
                <w:sz w:val="16"/>
              </w:rPr>
              <w:t>Rev</w:t>
            </w:r>
          </w:p>
        </w:tc>
        <w:tc>
          <w:tcPr>
            <w:tcW w:w="425" w:type="dxa"/>
            <w:shd w:val="pct10" w:color="auto" w:fill="FFFFFF"/>
          </w:tcPr>
          <w:p w14:paraId="7733DDBE" w14:textId="77777777" w:rsidR="00BA62ED" w:rsidRPr="00235394" w:rsidRDefault="00BA62ED" w:rsidP="00F8177D">
            <w:pPr>
              <w:pStyle w:val="TAL"/>
              <w:rPr>
                <w:b/>
                <w:sz w:val="16"/>
              </w:rPr>
            </w:pPr>
            <w:r>
              <w:rPr>
                <w:b/>
                <w:sz w:val="16"/>
              </w:rPr>
              <w:t>Cat</w:t>
            </w:r>
          </w:p>
        </w:tc>
        <w:tc>
          <w:tcPr>
            <w:tcW w:w="4678" w:type="dxa"/>
            <w:shd w:val="pct10" w:color="auto" w:fill="FFFFFF"/>
          </w:tcPr>
          <w:p w14:paraId="1BCEA9F4" w14:textId="77777777" w:rsidR="00BA62ED" w:rsidRPr="00235394" w:rsidRDefault="00BA62ED" w:rsidP="00F8177D">
            <w:pPr>
              <w:pStyle w:val="TAL"/>
              <w:rPr>
                <w:b/>
                <w:sz w:val="16"/>
              </w:rPr>
            </w:pPr>
            <w:r w:rsidRPr="00235394">
              <w:rPr>
                <w:b/>
                <w:sz w:val="16"/>
              </w:rPr>
              <w:t>Subject/Comment</w:t>
            </w:r>
          </w:p>
        </w:tc>
        <w:tc>
          <w:tcPr>
            <w:tcW w:w="992" w:type="dxa"/>
            <w:shd w:val="pct10" w:color="auto" w:fill="FFFFFF"/>
          </w:tcPr>
          <w:p w14:paraId="625AA6B8" w14:textId="77777777" w:rsidR="00BA62ED" w:rsidRPr="00235394" w:rsidRDefault="00BA62ED" w:rsidP="00F8177D">
            <w:pPr>
              <w:pStyle w:val="TAL"/>
              <w:rPr>
                <w:b/>
                <w:sz w:val="16"/>
              </w:rPr>
            </w:pPr>
            <w:r w:rsidRPr="00235394">
              <w:rPr>
                <w:b/>
                <w:sz w:val="16"/>
              </w:rPr>
              <w:t>New</w:t>
            </w:r>
            <w:r>
              <w:rPr>
                <w:b/>
                <w:sz w:val="16"/>
              </w:rPr>
              <w:t xml:space="preserve"> version</w:t>
            </w:r>
          </w:p>
        </w:tc>
      </w:tr>
      <w:tr w:rsidR="00BA62ED" w:rsidRPr="006B0D02" w14:paraId="3E964149" w14:textId="77777777" w:rsidTr="005A5FC2">
        <w:tc>
          <w:tcPr>
            <w:tcW w:w="800" w:type="dxa"/>
            <w:tcBorders>
              <w:bottom w:val="single" w:sz="12" w:space="0" w:color="auto"/>
            </w:tcBorders>
            <w:shd w:val="solid" w:color="FFFFFF" w:fill="auto"/>
          </w:tcPr>
          <w:p w14:paraId="78733EED" w14:textId="77777777" w:rsidR="00BA62ED" w:rsidRPr="006B0D02" w:rsidRDefault="00BA62ED" w:rsidP="00F8177D">
            <w:pPr>
              <w:pStyle w:val="TAC"/>
              <w:rPr>
                <w:sz w:val="16"/>
                <w:szCs w:val="16"/>
              </w:rPr>
            </w:pPr>
            <w:r>
              <w:rPr>
                <w:sz w:val="16"/>
                <w:szCs w:val="16"/>
              </w:rPr>
              <w:t>2017-03</w:t>
            </w:r>
          </w:p>
        </w:tc>
        <w:tc>
          <w:tcPr>
            <w:tcW w:w="800" w:type="dxa"/>
            <w:tcBorders>
              <w:bottom w:val="single" w:sz="12" w:space="0" w:color="auto"/>
            </w:tcBorders>
            <w:shd w:val="solid" w:color="FFFFFF" w:fill="auto"/>
          </w:tcPr>
          <w:p w14:paraId="7841F2B2" w14:textId="77777777" w:rsidR="00BA62ED" w:rsidRPr="006B0D02" w:rsidRDefault="00BA62ED" w:rsidP="00F8177D">
            <w:pPr>
              <w:pStyle w:val="TAC"/>
              <w:rPr>
                <w:sz w:val="16"/>
                <w:szCs w:val="16"/>
              </w:rPr>
            </w:pPr>
            <w:r>
              <w:rPr>
                <w:sz w:val="16"/>
                <w:szCs w:val="16"/>
              </w:rPr>
              <w:t>75</w:t>
            </w:r>
          </w:p>
        </w:tc>
        <w:tc>
          <w:tcPr>
            <w:tcW w:w="1094" w:type="dxa"/>
            <w:tcBorders>
              <w:bottom w:val="single" w:sz="12" w:space="0" w:color="auto"/>
            </w:tcBorders>
            <w:shd w:val="solid" w:color="FFFFFF" w:fill="auto"/>
          </w:tcPr>
          <w:p w14:paraId="15088663" w14:textId="77777777" w:rsidR="00BA62ED" w:rsidRPr="006B0D02" w:rsidRDefault="00BA62ED" w:rsidP="00F8177D">
            <w:pPr>
              <w:pStyle w:val="TAC"/>
              <w:rPr>
                <w:sz w:val="16"/>
                <w:szCs w:val="16"/>
              </w:rPr>
            </w:pPr>
          </w:p>
        </w:tc>
        <w:tc>
          <w:tcPr>
            <w:tcW w:w="425" w:type="dxa"/>
            <w:tcBorders>
              <w:bottom w:val="single" w:sz="12" w:space="0" w:color="auto"/>
            </w:tcBorders>
            <w:shd w:val="solid" w:color="FFFFFF" w:fill="auto"/>
          </w:tcPr>
          <w:p w14:paraId="031830DA" w14:textId="77777777" w:rsidR="00BA62ED" w:rsidRPr="006B0D02" w:rsidRDefault="00BA62ED" w:rsidP="00F8177D">
            <w:pPr>
              <w:pStyle w:val="TAL"/>
              <w:rPr>
                <w:sz w:val="16"/>
                <w:szCs w:val="16"/>
              </w:rPr>
            </w:pPr>
          </w:p>
        </w:tc>
        <w:tc>
          <w:tcPr>
            <w:tcW w:w="425" w:type="dxa"/>
            <w:tcBorders>
              <w:bottom w:val="single" w:sz="12" w:space="0" w:color="auto"/>
            </w:tcBorders>
            <w:shd w:val="solid" w:color="FFFFFF" w:fill="auto"/>
          </w:tcPr>
          <w:p w14:paraId="5216C71A" w14:textId="77777777" w:rsidR="00BA62ED" w:rsidRPr="006B0D02" w:rsidRDefault="00BA62ED" w:rsidP="00F8177D">
            <w:pPr>
              <w:pStyle w:val="TAR"/>
              <w:rPr>
                <w:sz w:val="16"/>
                <w:szCs w:val="16"/>
              </w:rPr>
            </w:pPr>
          </w:p>
        </w:tc>
        <w:tc>
          <w:tcPr>
            <w:tcW w:w="425" w:type="dxa"/>
            <w:tcBorders>
              <w:bottom w:val="single" w:sz="12" w:space="0" w:color="auto"/>
            </w:tcBorders>
            <w:shd w:val="solid" w:color="FFFFFF" w:fill="auto"/>
          </w:tcPr>
          <w:p w14:paraId="4EE11B38" w14:textId="77777777" w:rsidR="00BA62ED" w:rsidRPr="006B0D02" w:rsidRDefault="00BA62ED" w:rsidP="00F8177D">
            <w:pPr>
              <w:pStyle w:val="TAC"/>
              <w:rPr>
                <w:sz w:val="16"/>
                <w:szCs w:val="16"/>
              </w:rPr>
            </w:pPr>
          </w:p>
        </w:tc>
        <w:tc>
          <w:tcPr>
            <w:tcW w:w="4678" w:type="dxa"/>
            <w:tcBorders>
              <w:bottom w:val="single" w:sz="12" w:space="0" w:color="auto"/>
            </w:tcBorders>
            <w:shd w:val="solid" w:color="FFFFFF" w:fill="auto"/>
          </w:tcPr>
          <w:p w14:paraId="2CDE1DF8" w14:textId="77777777" w:rsidR="00BA62ED" w:rsidRPr="006B0D02" w:rsidRDefault="00BA62ED" w:rsidP="00F8177D">
            <w:pPr>
              <w:pStyle w:val="TAL"/>
              <w:rPr>
                <w:sz w:val="16"/>
                <w:szCs w:val="16"/>
              </w:rPr>
            </w:pPr>
            <w:r>
              <w:rPr>
                <w:snapToGrid w:val="0"/>
                <w:color w:val="000000"/>
                <w:sz w:val="16"/>
                <w:szCs w:val="16"/>
                <w:lang w:val="en-AU"/>
              </w:rPr>
              <w:t>Version for Release 14</w:t>
            </w:r>
          </w:p>
        </w:tc>
        <w:tc>
          <w:tcPr>
            <w:tcW w:w="992" w:type="dxa"/>
            <w:tcBorders>
              <w:bottom w:val="single" w:sz="12" w:space="0" w:color="auto"/>
            </w:tcBorders>
            <w:shd w:val="solid" w:color="FFFFFF" w:fill="auto"/>
          </w:tcPr>
          <w:p w14:paraId="603078C7" w14:textId="77777777" w:rsidR="00BA62ED" w:rsidRPr="007D6048" w:rsidRDefault="00BA62ED" w:rsidP="00F8177D">
            <w:pPr>
              <w:pStyle w:val="TAC"/>
              <w:rPr>
                <w:sz w:val="16"/>
                <w:szCs w:val="16"/>
              </w:rPr>
            </w:pPr>
            <w:r>
              <w:rPr>
                <w:sz w:val="16"/>
                <w:szCs w:val="16"/>
              </w:rPr>
              <w:t>14.0.0</w:t>
            </w:r>
          </w:p>
        </w:tc>
      </w:tr>
      <w:tr w:rsidR="00E04F5F" w:rsidRPr="006B0D02" w14:paraId="3C476F36" w14:textId="77777777" w:rsidTr="003B5260">
        <w:tc>
          <w:tcPr>
            <w:tcW w:w="800" w:type="dxa"/>
            <w:tcBorders>
              <w:top w:val="single" w:sz="12" w:space="0" w:color="auto"/>
              <w:left w:val="single" w:sz="6" w:space="0" w:color="auto"/>
              <w:bottom w:val="single" w:sz="12" w:space="0" w:color="auto"/>
              <w:right w:val="single" w:sz="6" w:space="0" w:color="auto"/>
            </w:tcBorders>
            <w:shd w:val="solid" w:color="FFFFFF" w:fill="auto"/>
          </w:tcPr>
          <w:p w14:paraId="255362F1" w14:textId="77777777" w:rsidR="00E04F5F" w:rsidRPr="006B0D02" w:rsidRDefault="00E04F5F" w:rsidP="00E04F5F">
            <w:pPr>
              <w:pStyle w:val="TAC"/>
              <w:rPr>
                <w:sz w:val="16"/>
                <w:szCs w:val="16"/>
              </w:rPr>
            </w:pPr>
            <w:r>
              <w:rPr>
                <w:sz w:val="16"/>
                <w:szCs w:val="16"/>
              </w:rPr>
              <w:t>2018-06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0B076DBA" w14:textId="77777777" w:rsidR="00E04F5F" w:rsidRPr="006B0D02" w:rsidRDefault="00E04F5F" w:rsidP="009A2AD2">
            <w:pPr>
              <w:pStyle w:val="TAC"/>
              <w:rPr>
                <w:sz w:val="16"/>
                <w:szCs w:val="16"/>
              </w:rPr>
            </w:pPr>
            <w:r>
              <w:rPr>
                <w:sz w:val="16"/>
                <w:szCs w:val="16"/>
              </w:rPr>
              <w:t>80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3709388F" w14:textId="77777777" w:rsidR="00E04F5F" w:rsidRPr="006B0D02" w:rsidRDefault="00E04F5F" w:rsidP="009A2AD2">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7CBA46E" w14:textId="77777777" w:rsidR="00E04F5F" w:rsidRPr="006B0D02" w:rsidRDefault="00E04F5F" w:rsidP="009A2AD2">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A701209" w14:textId="77777777" w:rsidR="00E04F5F" w:rsidRPr="006B0D02" w:rsidRDefault="00E04F5F" w:rsidP="009A2AD2">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870C9B3" w14:textId="77777777" w:rsidR="00E04F5F" w:rsidRPr="006B0D02" w:rsidRDefault="00E04F5F" w:rsidP="009A2AD2">
            <w:pPr>
              <w:pStyle w:val="TAC"/>
              <w:rPr>
                <w:sz w:val="16"/>
                <w:szCs w:val="16"/>
              </w:rPr>
            </w:pP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39F6971E" w14:textId="77777777" w:rsidR="00E04F5F" w:rsidRPr="00E04F5F" w:rsidRDefault="00E04F5F" w:rsidP="00E04F5F">
            <w:pPr>
              <w:pStyle w:val="TAL"/>
              <w:rPr>
                <w:snapToGrid w:val="0"/>
                <w:color w:val="000000"/>
                <w:sz w:val="16"/>
                <w:szCs w:val="16"/>
                <w:lang w:val="en-AU"/>
              </w:rPr>
            </w:pPr>
            <w:r>
              <w:rPr>
                <w:snapToGrid w:val="0"/>
                <w:color w:val="000000"/>
                <w:sz w:val="16"/>
                <w:szCs w:val="16"/>
                <w:lang w:val="en-AU"/>
              </w:rPr>
              <w:t>Version for Release 15</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4410317D" w14:textId="77777777" w:rsidR="00E04F5F" w:rsidRPr="007D6048" w:rsidRDefault="00E04F5F" w:rsidP="00E04F5F">
            <w:pPr>
              <w:pStyle w:val="TAC"/>
              <w:rPr>
                <w:sz w:val="16"/>
                <w:szCs w:val="16"/>
              </w:rPr>
            </w:pPr>
            <w:r>
              <w:rPr>
                <w:sz w:val="16"/>
                <w:szCs w:val="16"/>
              </w:rPr>
              <w:t>15.0.0</w:t>
            </w:r>
          </w:p>
        </w:tc>
      </w:tr>
      <w:tr w:rsidR="005A5FC2" w:rsidRPr="006B0D02" w14:paraId="35EBE6A7" w14:textId="77777777" w:rsidTr="003D0489">
        <w:tc>
          <w:tcPr>
            <w:tcW w:w="800" w:type="dxa"/>
            <w:tcBorders>
              <w:top w:val="single" w:sz="12" w:space="0" w:color="auto"/>
              <w:left w:val="single" w:sz="6" w:space="0" w:color="auto"/>
              <w:bottom w:val="single" w:sz="12" w:space="0" w:color="auto"/>
              <w:right w:val="single" w:sz="6" w:space="0" w:color="auto"/>
            </w:tcBorders>
            <w:shd w:val="solid" w:color="FFFFFF" w:fill="auto"/>
          </w:tcPr>
          <w:p w14:paraId="1B824C8D" w14:textId="77777777" w:rsidR="005A5FC2" w:rsidRDefault="005A5FC2" w:rsidP="00E04F5F">
            <w:pPr>
              <w:pStyle w:val="TAC"/>
              <w:rPr>
                <w:sz w:val="16"/>
                <w:szCs w:val="16"/>
              </w:rPr>
            </w:pPr>
            <w:r>
              <w:rPr>
                <w:sz w:val="16"/>
                <w:szCs w:val="16"/>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70BF8035" w14:textId="77777777" w:rsidR="005A5FC2" w:rsidRDefault="005A5FC2" w:rsidP="009A2AD2">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7DA659ED" w14:textId="77777777" w:rsidR="005A5FC2" w:rsidRPr="006B0D02" w:rsidRDefault="005A5FC2" w:rsidP="009A2AD2">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1D4CFDB" w14:textId="77777777" w:rsidR="005A5FC2" w:rsidRPr="006B0D02" w:rsidRDefault="005A5FC2" w:rsidP="009A2AD2">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C370105" w14:textId="77777777" w:rsidR="005A5FC2" w:rsidRPr="006B0D02" w:rsidRDefault="005A5FC2" w:rsidP="009A2AD2">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52EC50E" w14:textId="77777777" w:rsidR="005A5FC2" w:rsidRPr="006B0D02" w:rsidRDefault="005A5FC2" w:rsidP="009A2AD2">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5E4A7251" w14:textId="77777777" w:rsidR="005A5FC2" w:rsidRDefault="005A5FC2" w:rsidP="00E04F5F">
            <w:pPr>
              <w:pStyle w:val="TAL"/>
              <w:rPr>
                <w:snapToGrid w:val="0"/>
                <w:color w:val="000000"/>
                <w:sz w:val="16"/>
                <w:szCs w:val="16"/>
                <w:lang w:val="en-AU"/>
              </w:rPr>
            </w:pPr>
            <w:r>
              <w:rPr>
                <w:snapToGrid w:val="0"/>
                <w:color w:val="000000"/>
                <w:sz w:val="16"/>
                <w:szCs w:val="16"/>
                <w:lang w:val="en-AU"/>
              </w:rPr>
              <w:t>Update to Rel-16 version (MCC)</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69106B29" w14:textId="77777777" w:rsidR="005A5FC2" w:rsidRPr="005A5FC2" w:rsidRDefault="005A5FC2" w:rsidP="00E04F5F">
            <w:pPr>
              <w:pStyle w:val="TAC"/>
              <w:rPr>
                <w:b/>
                <w:sz w:val="16"/>
                <w:szCs w:val="16"/>
              </w:rPr>
            </w:pPr>
            <w:r w:rsidRPr="005A5FC2">
              <w:rPr>
                <w:b/>
                <w:sz w:val="16"/>
                <w:szCs w:val="16"/>
              </w:rPr>
              <w:t>16.0.0</w:t>
            </w:r>
          </w:p>
        </w:tc>
      </w:tr>
      <w:tr w:rsidR="003B5260" w:rsidRPr="006B0D02" w14:paraId="69314632" w14:textId="77777777" w:rsidTr="003D0489">
        <w:tc>
          <w:tcPr>
            <w:tcW w:w="800" w:type="dxa"/>
            <w:tcBorders>
              <w:top w:val="single" w:sz="12" w:space="0" w:color="auto"/>
              <w:left w:val="single" w:sz="6" w:space="0" w:color="auto"/>
              <w:bottom w:val="single" w:sz="12" w:space="0" w:color="auto"/>
              <w:right w:val="single" w:sz="6" w:space="0" w:color="auto"/>
            </w:tcBorders>
            <w:shd w:val="solid" w:color="FFFFFF" w:fill="auto"/>
          </w:tcPr>
          <w:p w14:paraId="35FC5794" w14:textId="77777777" w:rsidR="003B5260" w:rsidRDefault="003B5260" w:rsidP="00E04F5F">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2CB8AA79" w14:textId="77777777" w:rsidR="003B5260" w:rsidRDefault="003B5260" w:rsidP="009A2AD2">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4370B867" w14:textId="77777777" w:rsidR="003B5260" w:rsidRDefault="003B5260" w:rsidP="009A2AD2">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65F1617" w14:textId="77777777" w:rsidR="003B5260" w:rsidRDefault="003B5260" w:rsidP="009A2AD2">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8DF65EC" w14:textId="77777777" w:rsidR="003B5260" w:rsidRDefault="003B5260" w:rsidP="009A2AD2">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D55C1FC" w14:textId="77777777" w:rsidR="003B5260" w:rsidRDefault="003B5260" w:rsidP="009A2AD2">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6DFFC3AD" w14:textId="77777777" w:rsidR="003B5260" w:rsidRDefault="003B5260" w:rsidP="00E04F5F">
            <w:pPr>
              <w:pStyle w:val="TAL"/>
              <w:rPr>
                <w:snapToGrid w:val="0"/>
                <w:color w:val="000000"/>
                <w:sz w:val="16"/>
                <w:szCs w:val="16"/>
                <w:lang w:val="en-AU"/>
              </w:rPr>
            </w:pPr>
            <w:r>
              <w:rPr>
                <w:snapToGrid w:val="0"/>
                <w:color w:val="000000"/>
                <w:sz w:val="16"/>
                <w:szCs w:val="16"/>
                <w:lang w:val="en-AU"/>
              </w:rPr>
              <w:t>Update to Rel-17 version (MCC)</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0802A99B" w14:textId="77777777" w:rsidR="003B5260" w:rsidRPr="003B5260" w:rsidRDefault="003B5260" w:rsidP="00E04F5F">
            <w:pPr>
              <w:pStyle w:val="TAC"/>
              <w:rPr>
                <w:b/>
                <w:sz w:val="16"/>
                <w:szCs w:val="16"/>
              </w:rPr>
            </w:pPr>
            <w:r w:rsidRPr="003B5260">
              <w:rPr>
                <w:b/>
                <w:sz w:val="16"/>
                <w:szCs w:val="16"/>
              </w:rPr>
              <w:t>17.0.0</w:t>
            </w:r>
          </w:p>
        </w:tc>
      </w:tr>
      <w:tr w:rsidR="003D0489" w:rsidRPr="006B0D02" w14:paraId="327FE8F4" w14:textId="77777777" w:rsidTr="005A5FC2">
        <w:tc>
          <w:tcPr>
            <w:tcW w:w="800" w:type="dxa"/>
            <w:tcBorders>
              <w:top w:val="single" w:sz="12" w:space="0" w:color="auto"/>
              <w:left w:val="single" w:sz="6" w:space="0" w:color="auto"/>
              <w:bottom w:val="single" w:sz="6" w:space="0" w:color="auto"/>
              <w:right w:val="single" w:sz="6" w:space="0" w:color="auto"/>
            </w:tcBorders>
            <w:shd w:val="solid" w:color="FFFFFF" w:fill="auto"/>
          </w:tcPr>
          <w:p w14:paraId="225ED06C" w14:textId="7FBB3C47" w:rsidR="003D0489" w:rsidRDefault="003D0489" w:rsidP="00E04F5F">
            <w:pPr>
              <w:pStyle w:val="TAC"/>
              <w:rPr>
                <w:sz w:val="16"/>
                <w:szCs w:val="16"/>
              </w:rPr>
            </w:pPr>
            <w:r>
              <w:rPr>
                <w:sz w:val="16"/>
                <w:szCs w:val="16"/>
              </w:rPr>
              <w:t>2024-0</w:t>
            </w:r>
            <w:r w:rsidR="00E83831">
              <w:rPr>
                <w:sz w:val="16"/>
                <w:szCs w:val="16"/>
              </w:rPr>
              <w:t>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2A6E740F" w14:textId="77777777" w:rsidR="003D0489" w:rsidRDefault="003D0489" w:rsidP="009A2AD2">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6A673F75" w14:textId="77777777" w:rsidR="003D0489" w:rsidRDefault="003D0489" w:rsidP="009A2AD2">
            <w:pPr>
              <w:pStyle w:val="TAC"/>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15FA6DCF" w14:textId="77777777" w:rsidR="003D0489" w:rsidRDefault="003D0489" w:rsidP="009A2AD2">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43534CCE" w14:textId="77777777" w:rsidR="003D0489" w:rsidRDefault="003D0489" w:rsidP="009A2AD2">
            <w:pPr>
              <w:pStyle w:val="TA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6DB653EC" w14:textId="77777777" w:rsidR="003D0489" w:rsidRDefault="003D0489" w:rsidP="009A2AD2">
            <w:pPr>
              <w:pStyle w:val="TAC"/>
              <w:rPr>
                <w:sz w:val="16"/>
                <w:szCs w:val="16"/>
              </w:rPr>
            </w:pPr>
            <w:r>
              <w:rPr>
                <w:sz w:val="16"/>
                <w:szCs w:val="16"/>
              </w:rPr>
              <w:t>-</w:t>
            </w:r>
          </w:p>
        </w:tc>
        <w:tc>
          <w:tcPr>
            <w:tcW w:w="4678" w:type="dxa"/>
            <w:tcBorders>
              <w:top w:val="single" w:sz="12" w:space="0" w:color="auto"/>
              <w:left w:val="single" w:sz="6" w:space="0" w:color="auto"/>
              <w:bottom w:val="single" w:sz="6" w:space="0" w:color="auto"/>
              <w:right w:val="single" w:sz="6" w:space="0" w:color="auto"/>
            </w:tcBorders>
            <w:shd w:val="solid" w:color="FFFFFF" w:fill="auto"/>
          </w:tcPr>
          <w:p w14:paraId="06BE83D1" w14:textId="77777777" w:rsidR="003D0489" w:rsidRDefault="003D0489" w:rsidP="00E04F5F">
            <w:pPr>
              <w:pStyle w:val="TAL"/>
              <w:rPr>
                <w:snapToGrid w:val="0"/>
                <w:color w:val="000000"/>
                <w:sz w:val="16"/>
                <w:szCs w:val="16"/>
                <w:lang w:val="en-AU"/>
              </w:rPr>
            </w:pPr>
            <w:r>
              <w:rPr>
                <w:snapToGrid w:val="0"/>
                <w:color w:val="000000"/>
                <w:sz w:val="16"/>
                <w:szCs w:val="16"/>
                <w:lang w:val="en-AU"/>
              </w:rPr>
              <w:t>Update to Rel-18 version (MCC)</w:t>
            </w:r>
          </w:p>
        </w:tc>
        <w:tc>
          <w:tcPr>
            <w:tcW w:w="992" w:type="dxa"/>
            <w:tcBorders>
              <w:top w:val="single" w:sz="12" w:space="0" w:color="auto"/>
              <w:left w:val="single" w:sz="6" w:space="0" w:color="auto"/>
              <w:bottom w:val="single" w:sz="6" w:space="0" w:color="auto"/>
              <w:right w:val="single" w:sz="6" w:space="0" w:color="auto"/>
            </w:tcBorders>
            <w:shd w:val="solid" w:color="FFFFFF" w:fill="auto"/>
          </w:tcPr>
          <w:p w14:paraId="55D39ECC" w14:textId="77777777" w:rsidR="003D0489" w:rsidRPr="003D0489" w:rsidRDefault="003D0489" w:rsidP="00E04F5F">
            <w:pPr>
              <w:pStyle w:val="TAC"/>
              <w:rPr>
                <w:b/>
                <w:sz w:val="16"/>
                <w:szCs w:val="16"/>
              </w:rPr>
            </w:pPr>
            <w:r w:rsidRPr="003D0489">
              <w:rPr>
                <w:b/>
                <w:sz w:val="16"/>
                <w:szCs w:val="16"/>
              </w:rPr>
              <w:t>18.0.0</w:t>
            </w:r>
          </w:p>
        </w:tc>
      </w:tr>
    </w:tbl>
    <w:p w14:paraId="7018A13E" w14:textId="77777777" w:rsidR="00BA62ED" w:rsidRPr="00235394" w:rsidRDefault="00BA62ED" w:rsidP="00BA62ED"/>
    <w:p w14:paraId="7BEEC819" w14:textId="77777777" w:rsidR="00BA62ED" w:rsidRPr="000A3856" w:rsidRDefault="00BA62ED"/>
    <w:sectPr w:rsidR="00BA62ED" w:rsidRPr="000A3856">
      <w:headerReference w:type="default" r:id="rId15"/>
      <w:footerReference w:type="default" r:id="rId1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DA3156" w14:textId="77777777" w:rsidR="005D1815" w:rsidRDefault="005D1815">
      <w:r>
        <w:separator/>
      </w:r>
    </w:p>
  </w:endnote>
  <w:endnote w:type="continuationSeparator" w:id="0">
    <w:p w14:paraId="6A8D1B6D" w14:textId="77777777" w:rsidR="005D1815" w:rsidRDefault="005D1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C0FC6" w14:textId="77777777" w:rsidR="006031D5" w:rsidRDefault="006031D5">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11A62B" w14:textId="77777777" w:rsidR="005D1815" w:rsidRDefault="005D1815">
      <w:r>
        <w:separator/>
      </w:r>
    </w:p>
  </w:footnote>
  <w:footnote w:type="continuationSeparator" w:id="0">
    <w:p w14:paraId="6F5ED00C" w14:textId="77777777" w:rsidR="005D1815" w:rsidRDefault="005D1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D8824C" w14:textId="19082363" w:rsidR="006031D5" w:rsidRDefault="006031D5">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297EB4">
      <w:rPr>
        <w:rFonts w:ascii="Arial" w:hAnsi="Arial" w:cs="Arial"/>
        <w:b/>
        <w:noProof/>
        <w:sz w:val="18"/>
        <w:szCs w:val="18"/>
      </w:rPr>
      <w:t>3GPP TS 26.441 V18.0.0 (2024-03)</w:t>
    </w:r>
    <w:r>
      <w:rPr>
        <w:rFonts w:ascii="Arial" w:hAnsi="Arial" w:cs="Arial"/>
        <w:b/>
        <w:sz w:val="18"/>
        <w:szCs w:val="18"/>
      </w:rPr>
      <w:fldChar w:fldCharType="end"/>
    </w:r>
  </w:p>
  <w:p w14:paraId="210B676A" w14:textId="77777777" w:rsidR="006031D5" w:rsidRDefault="006031D5">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35321F">
      <w:rPr>
        <w:rFonts w:ascii="Arial" w:hAnsi="Arial" w:cs="Arial"/>
        <w:b/>
        <w:noProof/>
        <w:sz w:val="18"/>
        <w:szCs w:val="18"/>
      </w:rPr>
      <w:t>3</w:t>
    </w:r>
    <w:r>
      <w:rPr>
        <w:rFonts w:ascii="Arial" w:hAnsi="Arial" w:cs="Arial"/>
        <w:b/>
        <w:sz w:val="18"/>
        <w:szCs w:val="18"/>
      </w:rPr>
      <w:fldChar w:fldCharType="end"/>
    </w:r>
  </w:p>
  <w:p w14:paraId="4D8B2420" w14:textId="521EF02B" w:rsidR="006031D5" w:rsidRDefault="006031D5">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297EB4">
      <w:rPr>
        <w:rFonts w:ascii="Arial" w:hAnsi="Arial" w:cs="Arial"/>
        <w:b/>
        <w:noProof/>
        <w:sz w:val="18"/>
        <w:szCs w:val="18"/>
      </w:rPr>
      <w:t>Release 18</w:t>
    </w:r>
    <w:r>
      <w:rPr>
        <w:rFonts w:ascii="Arial" w:hAnsi="Arial" w:cs="Arial"/>
        <w:b/>
        <w:sz w:val="18"/>
        <w:szCs w:val="18"/>
      </w:rPr>
      <w:fldChar w:fldCharType="end"/>
    </w:r>
  </w:p>
  <w:p w14:paraId="6DF5B890" w14:textId="77777777" w:rsidR="006031D5" w:rsidRDefault="006031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278900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10C022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CCE600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BAB46A3"/>
    <w:multiLevelType w:val="hybridMultilevel"/>
    <w:tmpl w:val="2D3E306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3" w15:restartNumberingAfterBreak="0">
    <w:nsid w:val="20E35C35"/>
    <w:multiLevelType w:val="hybridMultilevel"/>
    <w:tmpl w:val="4C7A5C72"/>
    <w:lvl w:ilvl="0" w:tplc="0809000F">
      <w:start w:val="1"/>
      <w:numFmt w:val="decimal"/>
      <w:lvlText w:val="%1."/>
      <w:lvlJc w:val="left"/>
      <w:pPr>
        <w:ind w:left="1154" w:hanging="360"/>
      </w:pPr>
    </w:lvl>
    <w:lvl w:ilvl="1" w:tplc="08090019" w:tentative="1">
      <w:start w:val="1"/>
      <w:numFmt w:val="lowerLetter"/>
      <w:lvlText w:val="%2."/>
      <w:lvlJc w:val="left"/>
      <w:pPr>
        <w:ind w:left="1874" w:hanging="360"/>
      </w:pPr>
    </w:lvl>
    <w:lvl w:ilvl="2" w:tplc="0809001B" w:tentative="1">
      <w:start w:val="1"/>
      <w:numFmt w:val="lowerRoman"/>
      <w:lvlText w:val="%3."/>
      <w:lvlJc w:val="right"/>
      <w:pPr>
        <w:ind w:left="2594" w:hanging="180"/>
      </w:pPr>
    </w:lvl>
    <w:lvl w:ilvl="3" w:tplc="0809000F" w:tentative="1">
      <w:start w:val="1"/>
      <w:numFmt w:val="decimal"/>
      <w:lvlText w:val="%4."/>
      <w:lvlJc w:val="left"/>
      <w:pPr>
        <w:ind w:left="3314" w:hanging="360"/>
      </w:pPr>
    </w:lvl>
    <w:lvl w:ilvl="4" w:tplc="08090019" w:tentative="1">
      <w:start w:val="1"/>
      <w:numFmt w:val="lowerLetter"/>
      <w:lvlText w:val="%5."/>
      <w:lvlJc w:val="left"/>
      <w:pPr>
        <w:ind w:left="4034" w:hanging="360"/>
      </w:pPr>
    </w:lvl>
    <w:lvl w:ilvl="5" w:tplc="0809001B" w:tentative="1">
      <w:start w:val="1"/>
      <w:numFmt w:val="lowerRoman"/>
      <w:lvlText w:val="%6."/>
      <w:lvlJc w:val="right"/>
      <w:pPr>
        <w:ind w:left="4754" w:hanging="180"/>
      </w:pPr>
    </w:lvl>
    <w:lvl w:ilvl="6" w:tplc="0809000F" w:tentative="1">
      <w:start w:val="1"/>
      <w:numFmt w:val="decimal"/>
      <w:lvlText w:val="%7."/>
      <w:lvlJc w:val="left"/>
      <w:pPr>
        <w:ind w:left="5474" w:hanging="360"/>
      </w:pPr>
    </w:lvl>
    <w:lvl w:ilvl="7" w:tplc="08090019" w:tentative="1">
      <w:start w:val="1"/>
      <w:numFmt w:val="lowerLetter"/>
      <w:lvlText w:val="%8."/>
      <w:lvlJc w:val="left"/>
      <w:pPr>
        <w:ind w:left="6194" w:hanging="360"/>
      </w:pPr>
    </w:lvl>
    <w:lvl w:ilvl="8" w:tplc="0809001B" w:tentative="1">
      <w:start w:val="1"/>
      <w:numFmt w:val="lowerRoman"/>
      <w:lvlText w:val="%9."/>
      <w:lvlJc w:val="right"/>
      <w:pPr>
        <w:ind w:left="6914" w:hanging="180"/>
      </w:pPr>
    </w:lvl>
  </w:abstractNum>
  <w:abstractNum w:abstractNumId="14" w15:restartNumberingAfterBreak="0">
    <w:nsid w:val="3E730C3A"/>
    <w:multiLevelType w:val="hybridMultilevel"/>
    <w:tmpl w:val="B7582504"/>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15" w15:restartNumberingAfterBreak="0">
    <w:nsid w:val="66494E4D"/>
    <w:multiLevelType w:val="hybridMultilevel"/>
    <w:tmpl w:val="0C8CD8B4"/>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16" w15:restartNumberingAfterBreak="0">
    <w:nsid w:val="6E877B91"/>
    <w:multiLevelType w:val="hybridMultilevel"/>
    <w:tmpl w:val="F54C0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EA2464"/>
    <w:multiLevelType w:val="hybridMultilevel"/>
    <w:tmpl w:val="B7582504"/>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18" w15:restartNumberingAfterBreak="0">
    <w:nsid w:val="724B69ED"/>
    <w:multiLevelType w:val="hybridMultilevel"/>
    <w:tmpl w:val="D7461A62"/>
    <w:lvl w:ilvl="0" w:tplc="0809000F">
      <w:start w:val="1"/>
      <w:numFmt w:val="decimal"/>
      <w:lvlText w:val="%1."/>
      <w:lvlJc w:val="left"/>
      <w:pPr>
        <w:ind w:left="1212" w:hanging="360"/>
      </w:p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19" w15:restartNumberingAfterBreak="0">
    <w:nsid w:val="77356E05"/>
    <w:multiLevelType w:val="hybridMultilevel"/>
    <w:tmpl w:val="B7582504"/>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num w:numId="1" w16cid:durableId="86837686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29326927">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704332150">
    <w:abstractNumId w:val="11"/>
  </w:num>
  <w:num w:numId="4" w16cid:durableId="364142766">
    <w:abstractNumId w:val="13"/>
  </w:num>
  <w:num w:numId="5" w16cid:durableId="1234509916">
    <w:abstractNumId w:val="12"/>
  </w:num>
  <w:num w:numId="6" w16cid:durableId="419524755">
    <w:abstractNumId w:val="18"/>
  </w:num>
  <w:num w:numId="7" w16cid:durableId="27068593">
    <w:abstractNumId w:val="16"/>
  </w:num>
  <w:num w:numId="8" w16cid:durableId="552158604">
    <w:abstractNumId w:val="14"/>
  </w:num>
  <w:num w:numId="9" w16cid:durableId="1213925584">
    <w:abstractNumId w:val="15"/>
  </w:num>
  <w:num w:numId="10" w16cid:durableId="1436443295">
    <w:abstractNumId w:val="17"/>
  </w:num>
  <w:num w:numId="11" w16cid:durableId="1098594998">
    <w:abstractNumId w:val="19"/>
  </w:num>
  <w:num w:numId="12" w16cid:durableId="396057311">
    <w:abstractNumId w:val="9"/>
  </w:num>
  <w:num w:numId="13" w16cid:durableId="1980379138">
    <w:abstractNumId w:val="7"/>
  </w:num>
  <w:num w:numId="14" w16cid:durableId="118035955">
    <w:abstractNumId w:val="6"/>
  </w:num>
  <w:num w:numId="15" w16cid:durableId="1288705298">
    <w:abstractNumId w:val="5"/>
  </w:num>
  <w:num w:numId="16" w16cid:durableId="407313035">
    <w:abstractNumId w:val="4"/>
  </w:num>
  <w:num w:numId="17" w16cid:durableId="251471697">
    <w:abstractNumId w:val="8"/>
  </w:num>
  <w:num w:numId="18" w16cid:durableId="460921840">
    <w:abstractNumId w:val="3"/>
  </w:num>
  <w:num w:numId="19" w16cid:durableId="1877233984">
    <w:abstractNumId w:val="2"/>
  </w:num>
  <w:num w:numId="20" w16cid:durableId="1244754037">
    <w:abstractNumId w:val="1"/>
  </w:num>
  <w:num w:numId="21" w16cid:durableId="2008164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7282"/>
    <w:rsid w:val="00007545"/>
    <w:rsid w:val="000075C4"/>
    <w:rsid w:val="0000796F"/>
    <w:rsid w:val="000127AA"/>
    <w:rsid w:val="0002541E"/>
    <w:rsid w:val="00031F73"/>
    <w:rsid w:val="00033397"/>
    <w:rsid w:val="00035753"/>
    <w:rsid w:val="00040095"/>
    <w:rsid w:val="0004263B"/>
    <w:rsid w:val="00046185"/>
    <w:rsid w:val="000540F7"/>
    <w:rsid w:val="00056BD0"/>
    <w:rsid w:val="00056EE0"/>
    <w:rsid w:val="00056EE8"/>
    <w:rsid w:val="0005742E"/>
    <w:rsid w:val="00071FB9"/>
    <w:rsid w:val="000743C7"/>
    <w:rsid w:val="000764AC"/>
    <w:rsid w:val="00076F48"/>
    <w:rsid w:val="00080512"/>
    <w:rsid w:val="00080D3B"/>
    <w:rsid w:val="0009286A"/>
    <w:rsid w:val="000931E3"/>
    <w:rsid w:val="00096B92"/>
    <w:rsid w:val="00097DB1"/>
    <w:rsid w:val="000A1C4A"/>
    <w:rsid w:val="000A3856"/>
    <w:rsid w:val="000C083F"/>
    <w:rsid w:val="000C0AA6"/>
    <w:rsid w:val="000C0B2E"/>
    <w:rsid w:val="000C171D"/>
    <w:rsid w:val="000C3DAC"/>
    <w:rsid w:val="000C3FA5"/>
    <w:rsid w:val="000D58AB"/>
    <w:rsid w:val="000E047B"/>
    <w:rsid w:val="000E2D01"/>
    <w:rsid w:val="000F06C9"/>
    <w:rsid w:val="000F09DF"/>
    <w:rsid w:val="000F46EE"/>
    <w:rsid w:val="000F768B"/>
    <w:rsid w:val="00103A11"/>
    <w:rsid w:val="001127CB"/>
    <w:rsid w:val="001141E8"/>
    <w:rsid w:val="00115FD2"/>
    <w:rsid w:val="00130C19"/>
    <w:rsid w:val="00132A4C"/>
    <w:rsid w:val="001330BC"/>
    <w:rsid w:val="00140C61"/>
    <w:rsid w:val="00150170"/>
    <w:rsid w:val="00150459"/>
    <w:rsid w:val="00152A42"/>
    <w:rsid w:val="00165439"/>
    <w:rsid w:val="00177AE9"/>
    <w:rsid w:val="001810D5"/>
    <w:rsid w:val="00194C42"/>
    <w:rsid w:val="00195BC5"/>
    <w:rsid w:val="001A0998"/>
    <w:rsid w:val="001A2007"/>
    <w:rsid w:val="001A37D3"/>
    <w:rsid w:val="001B1B61"/>
    <w:rsid w:val="001B4572"/>
    <w:rsid w:val="001B6FC2"/>
    <w:rsid w:val="001C6E2C"/>
    <w:rsid w:val="001D3427"/>
    <w:rsid w:val="001E7245"/>
    <w:rsid w:val="001F0C70"/>
    <w:rsid w:val="001F168B"/>
    <w:rsid w:val="001F3E6C"/>
    <w:rsid w:val="00201092"/>
    <w:rsid w:val="00201287"/>
    <w:rsid w:val="00201847"/>
    <w:rsid w:val="002159B2"/>
    <w:rsid w:val="00215A7F"/>
    <w:rsid w:val="00237134"/>
    <w:rsid w:val="002509AC"/>
    <w:rsid w:val="00261098"/>
    <w:rsid w:val="002635D5"/>
    <w:rsid w:val="00263A20"/>
    <w:rsid w:val="00274B10"/>
    <w:rsid w:val="002812D8"/>
    <w:rsid w:val="002853D6"/>
    <w:rsid w:val="002960CA"/>
    <w:rsid w:val="00297EB4"/>
    <w:rsid w:val="002A1847"/>
    <w:rsid w:val="002A52FD"/>
    <w:rsid w:val="002B4D2D"/>
    <w:rsid w:val="002B6882"/>
    <w:rsid w:val="002B79C7"/>
    <w:rsid w:val="002B7DB7"/>
    <w:rsid w:val="002C24E8"/>
    <w:rsid w:val="002C3015"/>
    <w:rsid w:val="002C6E09"/>
    <w:rsid w:val="002E0D47"/>
    <w:rsid w:val="002E1ACC"/>
    <w:rsid w:val="002E4D34"/>
    <w:rsid w:val="002E5A6C"/>
    <w:rsid w:val="002E6B18"/>
    <w:rsid w:val="002F24A6"/>
    <w:rsid w:val="002F333D"/>
    <w:rsid w:val="002F451B"/>
    <w:rsid w:val="002F6121"/>
    <w:rsid w:val="00300606"/>
    <w:rsid w:val="00300A75"/>
    <w:rsid w:val="00303B91"/>
    <w:rsid w:val="003054DE"/>
    <w:rsid w:val="00306925"/>
    <w:rsid w:val="00316526"/>
    <w:rsid w:val="003172DC"/>
    <w:rsid w:val="003367A7"/>
    <w:rsid w:val="00340B06"/>
    <w:rsid w:val="00341C5D"/>
    <w:rsid w:val="00344484"/>
    <w:rsid w:val="003472D7"/>
    <w:rsid w:val="0035321F"/>
    <w:rsid w:val="0035462D"/>
    <w:rsid w:val="0037217F"/>
    <w:rsid w:val="00381D37"/>
    <w:rsid w:val="00392B01"/>
    <w:rsid w:val="00394965"/>
    <w:rsid w:val="00396BC0"/>
    <w:rsid w:val="00396D73"/>
    <w:rsid w:val="003A4EEB"/>
    <w:rsid w:val="003B4CE4"/>
    <w:rsid w:val="003B5260"/>
    <w:rsid w:val="003B7E4E"/>
    <w:rsid w:val="003C094A"/>
    <w:rsid w:val="003C34A5"/>
    <w:rsid w:val="003C7911"/>
    <w:rsid w:val="003C7B10"/>
    <w:rsid w:val="003D0489"/>
    <w:rsid w:val="003D0521"/>
    <w:rsid w:val="003E6879"/>
    <w:rsid w:val="003F1E6F"/>
    <w:rsid w:val="003F28E6"/>
    <w:rsid w:val="003F5A98"/>
    <w:rsid w:val="0040009C"/>
    <w:rsid w:val="00406378"/>
    <w:rsid w:val="00406BC9"/>
    <w:rsid w:val="00407589"/>
    <w:rsid w:val="004103CA"/>
    <w:rsid w:val="0042593F"/>
    <w:rsid w:val="00433252"/>
    <w:rsid w:val="00435A20"/>
    <w:rsid w:val="00436F7B"/>
    <w:rsid w:val="00440B68"/>
    <w:rsid w:val="004447D3"/>
    <w:rsid w:val="0045206C"/>
    <w:rsid w:val="004552E1"/>
    <w:rsid w:val="00455A02"/>
    <w:rsid w:val="00460619"/>
    <w:rsid w:val="004608A9"/>
    <w:rsid w:val="00460ED5"/>
    <w:rsid w:val="00465F46"/>
    <w:rsid w:val="00466450"/>
    <w:rsid w:val="004749A3"/>
    <w:rsid w:val="00475E14"/>
    <w:rsid w:val="00481AE1"/>
    <w:rsid w:val="004842B0"/>
    <w:rsid w:val="0049701E"/>
    <w:rsid w:val="004A05B3"/>
    <w:rsid w:val="004A0AF8"/>
    <w:rsid w:val="004A1B7D"/>
    <w:rsid w:val="004A78BB"/>
    <w:rsid w:val="004B20FF"/>
    <w:rsid w:val="004B30B7"/>
    <w:rsid w:val="004B7426"/>
    <w:rsid w:val="004B74A7"/>
    <w:rsid w:val="004C3E43"/>
    <w:rsid w:val="004C61EE"/>
    <w:rsid w:val="004D3578"/>
    <w:rsid w:val="004D3F4F"/>
    <w:rsid w:val="004D7C3C"/>
    <w:rsid w:val="004D7D1D"/>
    <w:rsid w:val="004E213A"/>
    <w:rsid w:val="004E563A"/>
    <w:rsid w:val="004F08D0"/>
    <w:rsid w:val="004F552F"/>
    <w:rsid w:val="004F56DE"/>
    <w:rsid w:val="00500D22"/>
    <w:rsid w:val="00506F1D"/>
    <w:rsid w:val="005079E9"/>
    <w:rsid w:val="00510ED0"/>
    <w:rsid w:val="00512FA7"/>
    <w:rsid w:val="00515AE0"/>
    <w:rsid w:val="00516B19"/>
    <w:rsid w:val="00517D9B"/>
    <w:rsid w:val="0052096A"/>
    <w:rsid w:val="00537CA8"/>
    <w:rsid w:val="00543E6C"/>
    <w:rsid w:val="005447B6"/>
    <w:rsid w:val="0054668C"/>
    <w:rsid w:val="00547231"/>
    <w:rsid w:val="00556E63"/>
    <w:rsid w:val="00565087"/>
    <w:rsid w:val="00574292"/>
    <w:rsid w:val="00576B29"/>
    <w:rsid w:val="00580623"/>
    <w:rsid w:val="00580F11"/>
    <w:rsid w:val="005820B5"/>
    <w:rsid w:val="00593E59"/>
    <w:rsid w:val="005978C1"/>
    <w:rsid w:val="005A5FC2"/>
    <w:rsid w:val="005A7AF2"/>
    <w:rsid w:val="005B0D75"/>
    <w:rsid w:val="005D1815"/>
    <w:rsid w:val="005D38BE"/>
    <w:rsid w:val="005D4817"/>
    <w:rsid w:val="005D5B96"/>
    <w:rsid w:val="005D7976"/>
    <w:rsid w:val="005E041F"/>
    <w:rsid w:val="005E08BF"/>
    <w:rsid w:val="005E1042"/>
    <w:rsid w:val="005E3D1E"/>
    <w:rsid w:val="005F0287"/>
    <w:rsid w:val="005F2FAB"/>
    <w:rsid w:val="005F577A"/>
    <w:rsid w:val="006000C8"/>
    <w:rsid w:val="006031D5"/>
    <w:rsid w:val="006148E1"/>
    <w:rsid w:val="00630B18"/>
    <w:rsid w:val="00640DA1"/>
    <w:rsid w:val="0064139D"/>
    <w:rsid w:val="00642675"/>
    <w:rsid w:val="006441A9"/>
    <w:rsid w:val="00645734"/>
    <w:rsid w:val="00645948"/>
    <w:rsid w:val="00650CDC"/>
    <w:rsid w:val="00653674"/>
    <w:rsid w:val="00656E80"/>
    <w:rsid w:val="006575C6"/>
    <w:rsid w:val="006623A1"/>
    <w:rsid w:val="0066712F"/>
    <w:rsid w:val="00685478"/>
    <w:rsid w:val="00687180"/>
    <w:rsid w:val="006953FD"/>
    <w:rsid w:val="00695465"/>
    <w:rsid w:val="006B5EA0"/>
    <w:rsid w:val="006C17C2"/>
    <w:rsid w:val="006C2DA7"/>
    <w:rsid w:val="006C40BD"/>
    <w:rsid w:val="006D0D9D"/>
    <w:rsid w:val="006D4BFD"/>
    <w:rsid w:val="006E3551"/>
    <w:rsid w:val="006E6F84"/>
    <w:rsid w:val="006F2D86"/>
    <w:rsid w:val="007028FD"/>
    <w:rsid w:val="007049C5"/>
    <w:rsid w:val="00705CE7"/>
    <w:rsid w:val="00710C67"/>
    <w:rsid w:val="00711026"/>
    <w:rsid w:val="0072040C"/>
    <w:rsid w:val="007330EE"/>
    <w:rsid w:val="00734A5B"/>
    <w:rsid w:val="0074372B"/>
    <w:rsid w:val="00744E76"/>
    <w:rsid w:val="00750C77"/>
    <w:rsid w:val="00760283"/>
    <w:rsid w:val="00761146"/>
    <w:rsid w:val="00766AEF"/>
    <w:rsid w:val="0076733B"/>
    <w:rsid w:val="00767D58"/>
    <w:rsid w:val="00781F0F"/>
    <w:rsid w:val="00790F60"/>
    <w:rsid w:val="007958D6"/>
    <w:rsid w:val="007A1F3E"/>
    <w:rsid w:val="007A2BE9"/>
    <w:rsid w:val="007A7335"/>
    <w:rsid w:val="007B13DE"/>
    <w:rsid w:val="007B1C1A"/>
    <w:rsid w:val="007B6C6C"/>
    <w:rsid w:val="007B79CE"/>
    <w:rsid w:val="007C1B59"/>
    <w:rsid w:val="007C5016"/>
    <w:rsid w:val="007C6BF7"/>
    <w:rsid w:val="007D36F9"/>
    <w:rsid w:val="007D791C"/>
    <w:rsid w:val="007E2187"/>
    <w:rsid w:val="007E2922"/>
    <w:rsid w:val="007E36D3"/>
    <w:rsid w:val="007F155F"/>
    <w:rsid w:val="007F1668"/>
    <w:rsid w:val="007F266D"/>
    <w:rsid w:val="00801E05"/>
    <w:rsid w:val="008028A4"/>
    <w:rsid w:val="00811B8F"/>
    <w:rsid w:val="00814EAC"/>
    <w:rsid w:val="008152B5"/>
    <w:rsid w:val="00825FAD"/>
    <w:rsid w:val="0083571C"/>
    <w:rsid w:val="00835FE3"/>
    <w:rsid w:val="0083750F"/>
    <w:rsid w:val="008379C3"/>
    <w:rsid w:val="008437F8"/>
    <w:rsid w:val="00852B19"/>
    <w:rsid w:val="00854627"/>
    <w:rsid w:val="008768CA"/>
    <w:rsid w:val="00890A19"/>
    <w:rsid w:val="00892AF8"/>
    <w:rsid w:val="008940F7"/>
    <w:rsid w:val="008A1CB7"/>
    <w:rsid w:val="008B0C44"/>
    <w:rsid w:val="008C3DA7"/>
    <w:rsid w:val="008D0102"/>
    <w:rsid w:val="008D062A"/>
    <w:rsid w:val="008D7CD6"/>
    <w:rsid w:val="008E2F9F"/>
    <w:rsid w:val="008F2CB6"/>
    <w:rsid w:val="009005CF"/>
    <w:rsid w:val="009010B4"/>
    <w:rsid w:val="0090271F"/>
    <w:rsid w:val="0090278C"/>
    <w:rsid w:val="009045D3"/>
    <w:rsid w:val="00920376"/>
    <w:rsid w:val="009211E8"/>
    <w:rsid w:val="00931EA3"/>
    <w:rsid w:val="009320EC"/>
    <w:rsid w:val="00942A59"/>
    <w:rsid w:val="00942EC2"/>
    <w:rsid w:val="00953381"/>
    <w:rsid w:val="00960D6C"/>
    <w:rsid w:val="00963CB6"/>
    <w:rsid w:val="00967305"/>
    <w:rsid w:val="009747B1"/>
    <w:rsid w:val="00974D34"/>
    <w:rsid w:val="009756B6"/>
    <w:rsid w:val="009917ED"/>
    <w:rsid w:val="00993D52"/>
    <w:rsid w:val="009A2AD2"/>
    <w:rsid w:val="009B0A70"/>
    <w:rsid w:val="009B30E7"/>
    <w:rsid w:val="009B4872"/>
    <w:rsid w:val="009B5BFB"/>
    <w:rsid w:val="009B75F8"/>
    <w:rsid w:val="009C0E81"/>
    <w:rsid w:val="009C18B2"/>
    <w:rsid w:val="009C1935"/>
    <w:rsid w:val="009C5945"/>
    <w:rsid w:val="009C7845"/>
    <w:rsid w:val="009E457D"/>
    <w:rsid w:val="009F0C17"/>
    <w:rsid w:val="009F1006"/>
    <w:rsid w:val="009F15CD"/>
    <w:rsid w:val="00A00F57"/>
    <w:rsid w:val="00A05CF7"/>
    <w:rsid w:val="00A10F02"/>
    <w:rsid w:val="00A1335E"/>
    <w:rsid w:val="00A16D40"/>
    <w:rsid w:val="00A17D58"/>
    <w:rsid w:val="00A2060E"/>
    <w:rsid w:val="00A228E9"/>
    <w:rsid w:val="00A24A65"/>
    <w:rsid w:val="00A2645C"/>
    <w:rsid w:val="00A319EB"/>
    <w:rsid w:val="00A31C9E"/>
    <w:rsid w:val="00A43AAE"/>
    <w:rsid w:val="00A4556A"/>
    <w:rsid w:val="00A45C16"/>
    <w:rsid w:val="00A52858"/>
    <w:rsid w:val="00A53724"/>
    <w:rsid w:val="00A56DA9"/>
    <w:rsid w:val="00A57C6B"/>
    <w:rsid w:val="00A63545"/>
    <w:rsid w:val="00A63A71"/>
    <w:rsid w:val="00A67445"/>
    <w:rsid w:val="00A745F1"/>
    <w:rsid w:val="00A82346"/>
    <w:rsid w:val="00A87179"/>
    <w:rsid w:val="00A94B6A"/>
    <w:rsid w:val="00AA2A64"/>
    <w:rsid w:val="00AA2B64"/>
    <w:rsid w:val="00AA6753"/>
    <w:rsid w:val="00AA75A1"/>
    <w:rsid w:val="00AB10E4"/>
    <w:rsid w:val="00AC4149"/>
    <w:rsid w:val="00AC69C6"/>
    <w:rsid w:val="00AE2AF2"/>
    <w:rsid w:val="00AF11BE"/>
    <w:rsid w:val="00AF3483"/>
    <w:rsid w:val="00B031A2"/>
    <w:rsid w:val="00B07A4F"/>
    <w:rsid w:val="00B15449"/>
    <w:rsid w:val="00B155E6"/>
    <w:rsid w:val="00B30CBA"/>
    <w:rsid w:val="00B36752"/>
    <w:rsid w:val="00B41046"/>
    <w:rsid w:val="00B437B6"/>
    <w:rsid w:val="00B52901"/>
    <w:rsid w:val="00B562D2"/>
    <w:rsid w:val="00B61BC5"/>
    <w:rsid w:val="00B61F4E"/>
    <w:rsid w:val="00B629BD"/>
    <w:rsid w:val="00B67121"/>
    <w:rsid w:val="00B7312C"/>
    <w:rsid w:val="00B73276"/>
    <w:rsid w:val="00B7348C"/>
    <w:rsid w:val="00B77450"/>
    <w:rsid w:val="00B83261"/>
    <w:rsid w:val="00B833FE"/>
    <w:rsid w:val="00B83FB6"/>
    <w:rsid w:val="00B9389D"/>
    <w:rsid w:val="00BA3BC9"/>
    <w:rsid w:val="00BA62ED"/>
    <w:rsid w:val="00BB0833"/>
    <w:rsid w:val="00BC2430"/>
    <w:rsid w:val="00BC341A"/>
    <w:rsid w:val="00BC5104"/>
    <w:rsid w:val="00BC6AB5"/>
    <w:rsid w:val="00BD0BC2"/>
    <w:rsid w:val="00BD60E6"/>
    <w:rsid w:val="00BE59E8"/>
    <w:rsid w:val="00BE7020"/>
    <w:rsid w:val="00BE79B0"/>
    <w:rsid w:val="00BF04A4"/>
    <w:rsid w:val="00C03AC7"/>
    <w:rsid w:val="00C051B7"/>
    <w:rsid w:val="00C122A6"/>
    <w:rsid w:val="00C12A19"/>
    <w:rsid w:val="00C22201"/>
    <w:rsid w:val="00C30538"/>
    <w:rsid w:val="00C33079"/>
    <w:rsid w:val="00C3452F"/>
    <w:rsid w:val="00C46991"/>
    <w:rsid w:val="00C470B1"/>
    <w:rsid w:val="00C473EC"/>
    <w:rsid w:val="00C50CE9"/>
    <w:rsid w:val="00C55806"/>
    <w:rsid w:val="00C55901"/>
    <w:rsid w:val="00C62FBC"/>
    <w:rsid w:val="00C67BBC"/>
    <w:rsid w:val="00C725F1"/>
    <w:rsid w:val="00C7372F"/>
    <w:rsid w:val="00C7641D"/>
    <w:rsid w:val="00C82550"/>
    <w:rsid w:val="00C8586C"/>
    <w:rsid w:val="00C90D90"/>
    <w:rsid w:val="00C93A79"/>
    <w:rsid w:val="00C95812"/>
    <w:rsid w:val="00CA1A8F"/>
    <w:rsid w:val="00CA26FC"/>
    <w:rsid w:val="00CA3D0C"/>
    <w:rsid w:val="00CB1AD7"/>
    <w:rsid w:val="00CB2C4E"/>
    <w:rsid w:val="00CB429B"/>
    <w:rsid w:val="00CC10D0"/>
    <w:rsid w:val="00CC5AA1"/>
    <w:rsid w:val="00CD16E5"/>
    <w:rsid w:val="00CF3B62"/>
    <w:rsid w:val="00D040B5"/>
    <w:rsid w:val="00D06172"/>
    <w:rsid w:val="00D0674A"/>
    <w:rsid w:val="00D06BE8"/>
    <w:rsid w:val="00D227BD"/>
    <w:rsid w:val="00D25F26"/>
    <w:rsid w:val="00D27C5D"/>
    <w:rsid w:val="00D3379F"/>
    <w:rsid w:val="00D33D2B"/>
    <w:rsid w:val="00D4047F"/>
    <w:rsid w:val="00D442C9"/>
    <w:rsid w:val="00D46993"/>
    <w:rsid w:val="00D5280C"/>
    <w:rsid w:val="00D56D73"/>
    <w:rsid w:val="00D60FE3"/>
    <w:rsid w:val="00D71B4E"/>
    <w:rsid w:val="00D738D6"/>
    <w:rsid w:val="00D73A69"/>
    <w:rsid w:val="00D76CC1"/>
    <w:rsid w:val="00D87E00"/>
    <w:rsid w:val="00D9134D"/>
    <w:rsid w:val="00D93611"/>
    <w:rsid w:val="00DA20C6"/>
    <w:rsid w:val="00DA7A03"/>
    <w:rsid w:val="00DB1818"/>
    <w:rsid w:val="00DB31F4"/>
    <w:rsid w:val="00DB50EC"/>
    <w:rsid w:val="00DB7ADC"/>
    <w:rsid w:val="00DC0C2B"/>
    <w:rsid w:val="00DC16D4"/>
    <w:rsid w:val="00DC309B"/>
    <w:rsid w:val="00DC3FAF"/>
    <w:rsid w:val="00DC4DA2"/>
    <w:rsid w:val="00DE078B"/>
    <w:rsid w:val="00DE4036"/>
    <w:rsid w:val="00DE461E"/>
    <w:rsid w:val="00DE492F"/>
    <w:rsid w:val="00DE6329"/>
    <w:rsid w:val="00DE7DC4"/>
    <w:rsid w:val="00DE7F6A"/>
    <w:rsid w:val="00DF6E46"/>
    <w:rsid w:val="00DF7766"/>
    <w:rsid w:val="00DF7F9F"/>
    <w:rsid w:val="00E02F17"/>
    <w:rsid w:val="00E04422"/>
    <w:rsid w:val="00E04C7C"/>
    <w:rsid w:val="00E04F5F"/>
    <w:rsid w:val="00E06CB9"/>
    <w:rsid w:val="00E1348E"/>
    <w:rsid w:val="00E20541"/>
    <w:rsid w:val="00E23692"/>
    <w:rsid w:val="00E259AB"/>
    <w:rsid w:val="00E27C2E"/>
    <w:rsid w:val="00E4207E"/>
    <w:rsid w:val="00E477AD"/>
    <w:rsid w:val="00E539CF"/>
    <w:rsid w:val="00E553EC"/>
    <w:rsid w:val="00E61519"/>
    <w:rsid w:val="00E618AE"/>
    <w:rsid w:val="00E65F4B"/>
    <w:rsid w:val="00E66421"/>
    <w:rsid w:val="00E745F9"/>
    <w:rsid w:val="00E74E20"/>
    <w:rsid w:val="00E77645"/>
    <w:rsid w:val="00E81076"/>
    <w:rsid w:val="00E83831"/>
    <w:rsid w:val="00E86CD7"/>
    <w:rsid w:val="00E86D56"/>
    <w:rsid w:val="00E87A05"/>
    <w:rsid w:val="00EA56D8"/>
    <w:rsid w:val="00EB1410"/>
    <w:rsid w:val="00EC4A25"/>
    <w:rsid w:val="00EC55E0"/>
    <w:rsid w:val="00EC6954"/>
    <w:rsid w:val="00EC7A4A"/>
    <w:rsid w:val="00ED2E23"/>
    <w:rsid w:val="00ED3E9F"/>
    <w:rsid w:val="00ED4F54"/>
    <w:rsid w:val="00ED6240"/>
    <w:rsid w:val="00F01E70"/>
    <w:rsid w:val="00F025A2"/>
    <w:rsid w:val="00F02F68"/>
    <w:rsid w:val="00F064B3"/>
    <w:rsid w:val="00F06CDE"/>
    <w:rsid w:val="00F178AA"/>
    <w:rsid w:val="00F17BDD"/>
    <w:rsid w:val="00F25338"/>
    <w:rsid w:val="00F32AED"/>
    <w:rsid w:val="00F35A0C"/>
    <w:rsid w:val="00F3660C"/>
    <w:rsid w:val="00F37F68"/>
    <w:rsid w:val="00F40D5C"/>
    <w:rsid w:val="00F41A64"/>
    <w:rsid w:val="00F4280D"/>
    <w:rsid w:val="00F46A91"/>
    <w:rsid w:val="00F52088"/>
    <w:rsid w:val="00F55B9C"/>
    <w:rsid w:val="00F6133E"/>
    <w:rsid w:val="00F653B8"/>
    <w:rsid w:val="00F65645"/>
    <w:rsid w:val="00F66152"/>
    <w:rsid w:val="00F66263"/>
    <w:rsid w:val="00F72E84"/>
    <w:rsid w:val="00F7758E"/>
    <w:rsid w:val="00F77F67"/>
    <w:rsid w:val="00F8127A"/>
    <w:rsid w:val="00F8177D"/>
    <w:rsid w:val="00F84933"/>
    <w:rsid w:val="00F944A1"/>
    <w:rsid w:val="00F950C1"/>
    <w:rsid w:val="00F962EC"/>
    <w:rsid w:val="00FA1266"/>
    <w:rsid w:val="00FA5224"/>
    <w:rsid w:val="00FA5CA5"/>
    <w:rsid w:val="00FA6BB6"/>
    <w:rsid w:val="00FB70AC"/>
    <w:rsid w:val="00FC1192"/>
    <w:rsid w:val="00FC17F4"/>
    <w:rsid w:val="00FC3376"/>
    <w:rsid w:val="00FC33BB"/>
    <w:rsid w:val="00FC5C52"/>
    <w:rsid w:val="00FC6AF6"/>
    <w:rsid w:val="00FD0A10"/>
    <w:rsid w:val="00FD3F3C"/>
    <w:rsid w:val="00FE0BDC"/>
    <w:rsid w:val="00FE28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E487E8"/>
  <w15:chartTrackingRefBased/>
  <w15:docId w15:val="{33B0BADF-D27D-41A6-AB62-0B3717191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A3856"/>
    <w:pPr>
      <w:overflowPunct w:val="0"/>
      <w:autoSpaceDE w:val="0"/>
      <w:autoSpaceDN w:val="0"/>
      <w:adjustRightInd w:val="0"/>
      <w:spacing w:after="180"/>
      <w:textAlignment w:val="baseline"/>
    </w:pPr>
    <w:rPr>
      <w:lang w:eastAsia="en-US"/>
    </w:rPr>
  </w:style>
  <w:style w:type="paragraph" w:styleId="Heading1">
    <w:name w:val="heading 1"/>
    <w:next w:val="Normal"/>
    <w:qFormat/>
    <w:rsid w:val="000A3856"/>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qFormat/>
    <w:rsid w:val="000A3856"/>
    <w:pPr>
      <w:pBdr>
        <w:top w:val="none" w:sz="0" w:space="0" w:color="auto"/>
      </w:pBdr>
      <w:spacing w:before="180"/>
      <w:outlineLvl w:val="1"/>
    </w:pPr>
    <w:rPr>
      <w:sz w:val="32"/>
    </w:rPr>
  </w:style>
  <w:style w:type="paragraph" w:styleId="Heading3">
    <w:name w:val="heading 3"/>
    <w:basedOn w:val="Heading2"/>
    <w:next w:val="Normal"/>
    <w:qFormat/>
    <w:rsid w:val="000A3856"/>
    <w:pPr>
      <w:spacing w:before="120"/>
      <w:outlineLvl w:val="2"/>
    </w:pPr>
    <w:rPr>
      <w:sz w:val="28"/>
    </w:rPr>
  </w:style>
  <w:style w:type="paragraph" w:styleId="Heading4">
    <w:name w:val="heading 4"/>
    <w:basedOn w:val="Heading3"/>
    <w:next w:val="Normal"/>
    <w:qFormat/>
    <w:rsid w:val="000A3856"/>
    <w:pPr>
      <w:ind w:left="1418" w:hanging="1418"/>
      <w:outlineLvl w:val="3"/>
    </w:pPr>
    <w:rPr>
      <w:sz w:val="24"/>
    </w:rPr>
  </w:style>
  <w:style w:type="paragraph" w:styleId="Heading5">
    <w:name w:val="heading 5"/>
    <w:basedOn w:val="Heading4"/>
    <w:next w:val="Normal"/>
    <w:qFormat/>
    <w:rsid w:val="000A3856"/>
    <w:pPr>
      <w:ind w:left="1701" w:hanging="1701"/>
      <w:outlineLvl w:val="4"/>
    </w:pPr>
    <w:rPr>
      <w:sz w:val="22"/>
    </w:rPr>
  </w:style>
  <w:style w:type="paragraph" w:styleId="Heading6">
    <w:name w:val="heading 6"/>
    <w:basedOn w:val="H6"/>
    <w:next w:val="Normal"/>
    <w:qFormat/>
    <w:rsid w:val="000A3856"/>
    <w:pPr>
      <w:outlineLvl w:val="5"/>
    </w:pPr>
  </w:style>
  <w:style w:type="paragraph" w:styleId="Heading7">
    <w:name w:val="heading 7"/>
    <w:basedOn w:val="H6"/>
    <w:next w:val="Normal"/>
    <w:link w:val="Heading7Char"/>
    <w:qFormat/>
    <w:rsid w:val="000A3856"/>
    <w:pPr>
      <w:outlineLvl w:val="6"/>
    </w:pPr>
    <w:rPr>
      <w:lang w:eastAsia="x-none"/>
    </w:rPr>
  </w:style>
  <w:style w:type="paragraph" w:styleId="Heading8">
    <w:name w:val="heading 8"/>
    <w:basedOn w:val="Heading1"/>
    <w:next w:val="Normal"/>
    <w:qFormat/>
    <w:rsid w:val="000A3856"/>
    <w:pPr>
      <w:ind w:left="0" w:firstLine="0"/>
      <w:outlineLvl w:val="7"/>
    </w:pPr>
  </w:style>
  <w:style w:type="paragraph" w:styleId="Heading9">
    <w:name w:val="heading 9"/>
    <w:basedOn w:val="Heading8"/>
    <w:next w:val="Normal"/>
    <w:qFormat/>
    <w:rsid w:val="000A385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0A3856"/>
    <w:pPr>
      <w:ind w:left="1985" w:hanging="1985"/>
      <w:outlineLvl w:val="9"/>
    </w:pPr>
    <w:rPr>
      <w:sz w:val="20"/>
    </w:rPr>
  </w:style>
  <w:style w:type="character" w:customStyle="1" w:styleId="Heading7Char">
    <w:name w:val="Heading 7 Char"/>
    <w:link w:val="Heading7"/>
    <w:rsid w:val="00AA2B64"/>
    <w:rPr>
      <w:rFonts w:ascii="Arial" w:hAnsi="Arial"/>
      <w:lang w:eastAsia="x-none"/>
    </w:rPr>
  </w:style>
  <w:style w:type="paragraph" w:styleId="TOC9">
    <w:name w:val="toc 9"/>
    <w:basedOn w:val="TOC8"/>
    <w:rsid w:val="000A3856"/>
    <w:pPr>
      <w:ind w:left="1418" w:hanging="1418"/>
    </w:pPr>
  </w:style>
  <w:style w:type="paragraph" w:styleId="TOC8">
    <w:name w:val="toc 8"/>
    <w:basedOn w:val="TOC1"/>
    <w:uiPriority w:val="39"/>
    <w:rsid w:val="000A3856"/>
    <w:pPr>
      <w:spacing w:before="180"/>
      <w:ind w:left="2693" w:hanging="2693"/>
    </w:pPr>
    <w:rPr>
      <w:b/>
    </w:rPr>
  </w:style>
  <w:style w:type="paragraph" w:styleId="TOC1">
    <w:name w:val="toc 1"/>
    <w:uiPriority w:val="39"/>
    <w:rsid w:val="000A3856"/>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rsid w:val="000A3856"/>
    <w:pPr>
      <w:keepLines/>
      <w:tabs>
        <w:tab w:val="center" w:pos="4536"/>
        <w:tab w:val="right" w:pos="9072"/>
      </w:tabs>
    </w:pPr>
  </w:style>
  <w:style w:type="character" w:customStyle="1" w:styleId="ZGSM">
    <w:name w:val="ZGSM"/>
    <w:rsid w:val="000A3856"/>
  </w:style>
  <w:style w:type="paragraph" w:styleId="Header">
    <w:name w:val="header"/>
    <w:rsid w:val="000A3856"/>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rsid w:val="000A3856"/>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rsid w:val="000A3856"/>
    <w:pPr>
      <w:ind w:left="1701" w:hanging="1701"/>
    </w:pPr>
  </w:style>
  <w:style w:type="paragraph" w:styleId="TOC4">
    <w:name w:val="toc 4"/>
    <w:basedOn w:val="TOC3"/>
    <w:rsid w:val="000A3856"/>
    <w:pPr>
      <w:ind w:left="1418" w:hanging="1418"/>
    </w:pPr>
  </w:style>
  <w:style w:type="paragraph" w:styleId="TOC3">
    <w:name w:val="toc 3"/>
    <w:basedOn w:val="TOC2"/>
    <w:rsid w:val="000A3856"/>
    <w:pPr>
      <w:ind w:left="1134" w:hanging="1134"/>
    </w:pPr>
  </w:style>
  <w:style w:type="paragraph" w:styleId="TOC2">
    <w:name w:val="toc 2"/>
    <w:basedOn w:val="TOC1"/>
    <w:rsid w:val="000A3856"/>
    <w:pPr>
      <w:spacing w:before="0"/>
      <w:ind w:left="851" w:hanging="851"/>
    </w:pPr>
    <w:rPr>
      <w:sz w:val="20"/>
    </w:rPr>
  </w:style>
  <w:style w:type="paragraph" w:styleId="Footer">
    <w:name w:val="footer"/>
    <w:basedOn w:val="Header"/>
    <w:rsid w:val="000A3856"/>
    <w:pPr>
      <w:jc w:val="center"/>
    </w:pPr>
    <w:rPr>
      <w:i/>
    </w:rPr>
  </w:style>
  <w:style w:type="paragraph" w:customStyle="1" w:styleId="TT">
    <w:name w:val="TT"/>
    <w:basedOn w:val="Heading1"/>
    <w:next w:val="Normal"/>
    <w:rsid w:val="000A3856"/>
    <w:pPr>
      <w:outlineLvl w:val="9"/>
    </w:pPr>
  </w:style>
  <w:style w:type="paragraph" w:customStyle="1" w:styleId="NF">
    <w:name w:val="NF"/>
    <w:basedOn w:val="NO"/>
    <w:rsid w:val="000A3856"/>
    <w:pPr>
      <w:keepNext/>
      <w:spacing w:after="0"/>
    </w:pPr>
    <w:rPr>
      <w:rFonts w:ascii="Arial" w:hAnsi="Arial"/>
      <w:sz w:val="18"/>
    </w:rPr>
  </w:style>
  <w:style w:type="paragraph" w:customStyle="1" w:styleId="NO">
    <w:name w:val="NO"/>
    <w:basedOn w:val="Normal"/>
    <w:rsid w:val="000A3856"/>
    <w:pPr>
      <w:keepLines/>
      <w:ind w:left="1135" w:hanging="851"/>
    </w:pPr>
  </w:style>
  <w:style w:type="paragraph" w:customStyle="1" w:styleId="PL">
    <w:name w:val="PL"/>
    <w:rsid w:val="000A385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rsid w:val="000A3856"/>
    <w:pPr>
      <w:jc w:val="right"/>
    </w:pPr>
  </w:style>
  <w:style w:type="paragraph" w:customStyle="1" w:styleId="TAL">
    <w:name w:val="TAL"/>
    <w:basedOn w:val="Normal"/>
    <w:rsid w:val="000A3856"/>
    <w:pPr>
      <w:keepNext/>
      <w:keepLines/>
      <w:spacing w:after="0"/>
    </w:pPr>
    <w:rPr>
      <w:rFonts w:ascii="Arial" w:hAnsi="Arial"/>
      <w:sz w:val="18"/>
    </w:rPr>
  </w:style>
  <w:style w:type="paragraph" w:customStyle="1" w:styleId="TAH">
    <w:name w:val="TAH"/>
    <w:basedOn w:val="TAC"/>
    <w:rsid w:val="000A3856"/>
    <w:rPr>
      <w:b/>
    </w:rPr>
  </w:style>
  <w:style w:type="paragraph" w:customStyle="1" w:styleId="TAC">
    <w:name w:val="TAC"/>
    <w:basedOn w:val="TAL"/>
    <w:rsid w:val="000A3856"/>
    <w:pPr>
      <w:jc w:val="center"/>
    </w:pPr>
  </w:style>
  <w:style w:type="paragraph" w:customStyle="1" w:styleId="LD">
    <w:name w:val="LD"/>
    <w:rsid w:val="000A3856"/>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rsid w:val="000A3856"/>
    <w:pPr>
      <w:keepLines/>
      <w:ind w:left="1702" w:hanging="1418"/>
    </w:pPr>
  </w:style>
  <w:style w:type="paragraph" w:customStyle="1" w:styleId="FP">
    <w:name w:val="FP"/>
    <w:basedOn w:val="Normal"/>
    <w:rsid w:val="000A3856"/>
    <w:pPr>
      <w:spacing w:after="0"/>
    </w:pPr>
  </w:style>
  <w:style w:type="paragraph" w:customStyle="1" w:styleId="NW">
    <w:name w:val="NW"/>
    <w:basedOn w:val="NO"/>
    <w:rsid w:val="000A3856"/>
    <w:pPr>
      <w:spacing w:after="0"/>
    </w:pPr>
  </w:style>
  <w:style w:type="paragraph" w:customStyle="1" w:styleId="EW">
    <w:name w:val="EW"/>
    <w:basedOn w:val="EX"/>
    <w:rsid w:val="000A3856"/>
    <w:pPr>
      <w:spacing w:after="0"/>
    </w:pPr>
  </w:style>
  <w:style w:type="paragraph" w:customStyle="1" w:styleId="B1">
    <w:name w:val="B1"/>
    <w:basedOn w:val="List"/>
    <w:rsid w:val="000A3856"/>
  </w:style>
  <w:style w:type="paragraph" w:styleId="List">
    <w:name w:val="List"/>
    <w:basedOn w:val="Normal"/>
    <w:rsid w:val="000A3856"/>
    <w:pPr>
      <w:ind w:left="568" w:hanging="284"/>
    </w:pPr>
  </w:style>
  <w:style w:type="paragraph" w:styleId="TOC6">
    <w:name w:val="toc 6"/>
    <w:basedOn w:val="TOC5"/>
    <w:next w:val="Normal"/>
    <w:rsid w:val="000A3856"/>
    <w:pPr>
      <w:ind w:left="1985" w:hanging="1985"/>
    </w:pPr>
  </w:style>
  <w:style w:type="paragraph" w:styleId="TOC7">
    <w:name w:val="toc 7"/>
    <w:basedOn w:val="TOC6"/>
    <w:next w:val="Normal"/>
    <w:rsid w:val="000A3856"/>
    <w:pPr>
      <w:ind w:left="2268" w:hanging="2268"/>
    </w:pPr>
  </w:style>
  <w:style w:type="paragraph" w:customStyle="1" w:styleId="EditorsNote">
    <w:name w:val="Editor's Note"/>
    <w:basedOn w:val="NO"/>
    <w:rsid w:val="000A3856"/>
    <w:rPr>
      <w:color w:val="FF0000"/>
    </w:rPr>
  </w:style>
  <w:style w:type="paragraph" w:customStyle="1" w:styleId="TH">
    <w:name w:val="TH"/>
    <w:basedOn w:val="Normal"/>
    <w:rsid w:val="000A3856"/>
    <w:pPr>
      <w:keepNext/>
      <w:keepLines/>
      <w:spacing w:before="60"/>
      <w:jc w:val="center"/>
    </w:pPr>
    <w:rPr>
      <w:rFonts w:ascii="Arial" w:hAnsi="Arial"/>
      <w:b/>
    </w:rPr>
  </w:style>
  <w:style w:type="paragraph" w:customStyle="1" w:styleId="ZA">
    <w:name w:val="ZA"/>
    <w:rsid w:val="000A3856"/>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0A3856"/>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0A3856"/>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0A3856"/>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0A3856"/>
    <w:pPr>
      <w:ind w:left="851" w:hanging="851"/>
    </w:pPr>
  </w:style>
  <w:style w:type="paragraph" w:customStyle="1" w:styleId="ZH">
    <w:name w:val="ZH"/>
    <w:rsid w:val="000A3856"/>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rsid w:val="000A3856"/>
    <w:pPr>
      <w:keepNext w:val="0"/>
      <w:spacing w:before="0" w:after="240"/>
    </w:pPr>
  </w:style>
  <w:style w:type="paragraph" w:customStyle="1" w:styleId="ZG">
    <w:name w:val="ZG"/>
    <w:rsid w:val="000A3856"/>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rsid w:val="000A3856"/>
  </w:style>
  <w:style w:type="paragraph" w:styleId="List2">
    <w:name w:val="List 2"/>
    <w:basedOn w:val="List"/>
    <w:rsid w:val="000A3856"/>
    <w:pPr>
      <w:ind w:left="851"/>
    </w:pPr>
  </w:style>
  <w:style w:type="paragraph" w:customStyle="1" w:styleId="B3">
    <w:name w:val="B3"/>
    <w:basedOn w:val="List3"/>
    <w:rsid w:val="000A3856"/>
  </w:style>
  <w:style w:type="paragraph" w:styleId="List3">
    <w:name w:val="List 3"/>
    <w:basedOn w:val="List2"/>
    <w:rsid w:val="000A3856"/>
    <w:pPr>
      <w:ind w:left="1135"/>
    </w:pPr>
  </w:style>
  <w:style w:type="paragraph" w:customStyle="1" w:styleId="B4">
    <w:name w:val="B4"/>
    <w:basedOn w:val="List4"/>
    <w:rsid w:val="000A3856"/>
  </w:style>
  <w:style w:type="paragraph" w:styleId="List4">
    <w:name w:val="List 4"/>
    <w:basedOn w:val="List3"/>
    <w:rsid w:val="000A3856"/>
    <w:pPr>
      <w:ind w:left="1418"/>
    </w:pPr>
  </w:style>
  <w:style w:type="paragraph" w:customStyle="1" w:styleId="B5">
    <w:name w:val="B5"/>
    <w:basedOn w:val="List5"/>
    <w:rsid w:val="000A3856"/>
  </w:style>
  <w:style w:type="paragraph" w:styleId="List5">
    <w:name w:val="List 5"/>
    <w:basedOn w:val="List4"/>
    <w:rsid w:val="000A3856"/>
    <w:pPr>
      <w:ind w:left="1702"/>
    </w:pPr>
  </w:style>
  <w:style w:type="paragraph" w:customStyle="1" w:styleId="ZTD">
    <w:name w:val="ZTD"/>
    <w:basedOn w:val="ZB"/>
    <w:rsid w:val="000A3856"/>
    <w:pPr>
      <w:framePr w:hRule="auto" w:wrap="notBeside" w:y="852"/>
    </w:pPr>
    <w:rPr>
      <w:i w:val="0"/>
      <w:sz w:val="40"/>
    </w:rPr>
  </w:style>
  <w:style w:type="paragraph" w:customStyle="1" w:styleId="ZV">
    <w:name w:val="ZV"/>
    <w:basedOn w:val="ZU"/>
    <w:rsid w:val="000A3856"/>
    <w:pPr>
      <w:framePr w:wrap="notBeside" w:y="16161"/>
    </w:pPr>
  </w:style>
  <w:style w:type="character" w:styleId="CommentReference">
    <w:name w:val="annotation reference"/>
    <w:rsid w:val="00B41046"/>
    <w:rPr>
      <w:sz w:val="16"/>
      <w:szCs w:val="16"/>
    </w:rPr>
  </w:style>
  <w:style w:type="paragraph" w:styleId="CommentText">
    <w:name w:val="annotation text"/>
    <w:basedOn w:val="Normal"/>
    <w:link w:val="CommentTextChar"/>
    <w:rsid w:val="00B41046"/>
  </w:style>
  <w:style w:type="character" w:customStyle="1" w:styleId="CommentTextChar">
    <w:name w:val="Comment Text Char"/>
    <w:link w:val="CommentText"/>
    <w:rsid w:val="00B41046"/>
    <w:rPr>
      <w:lang w:eastAsia="en-US"/>
    </w:rPr>
  </w:style>
  <w:style w:type="paragraph" w:styleId="CommentSubject">
    <w:name w:val="annotation subject"/>
    <w:basedOn w:val="CommentText"/>
    <w:next w:val="CommentText"/>
    <w:link w:val="CommentSubjectChar"/>
    <w:rsid w:val="00B41046"/>
    <w:rPr>
      <w:b/>
      <w:bCs/>
    </w:rPr>
  </w:style>
  <w:style w:type="character" w:customStyle="1" w:styleId="CommentSubjectChar">
    <w:name w:val="Comment Subject Char"/>
    <w:link w:val="CommentSubject"/>
    <w:rsid w:val="00B41046"/>
    <w:rPr>
      <w:b/>
      <w:bCs/>
      <w:lang w:eastAsia="en-US"/>
    </w:rPr>
  </w:style>
  <w:style w:type="paragraph" w:styleId="BalloonText">
    <w:name w:val="Balloon Text"/>
    <w:basedOn w:val="Normal"/>
    <w:link w:val="BalloonTextChar"/>
    <w:rsid w:val="00B41046"/>
    <w:pPr>
      <w:spacing w:after="0"/>
    </w:pPr>
    <w:rPr>
      <w:rFonts w:ascii="Tahoma" w:hAnsi="Tahoma"/>
      <w:sz w:val="16"/>
      <w:szCs w:val="16"/>
    </w:rPr>
  </w:style>
  <w:style w:type="character" w:customStyle="1" w:styleId="BalloonTextChar">
    <w:name w:val="Balloon Text Char"/>
    <w:link w:val="BalloonText"/>
    <w:rsid w:val="00B41046"/>
    <w:rPr>
      <w:rFonts w:ascii="Tahoma" w:hAnsi="Tahoma"/>
      <w:sz w:val="16"/>
      <w:szCs w:val="16"/>
      <w:lang w:eastAsia="en-US"/>
    </w:rPr>
  </w:style>
  <w:style w:type="paragraph" w:styleId="Caption">
    <w:name w:val="caption"/>
    <w:basedOn w:val="Normal"/>
    <w:next w:val="Normal"/>
    <w:unhideWhenUsed/>
    <w:qFormat/>
    <w:rsid w:val="00F52088"/>
    <w:rPr>
      <w:b/>
      <w:bCs/>
    </w:rPr>
  </w:style>
  <w:style w:type="table" w:styleId="TableGrid">
    <w:name w:val="Table Grid"/>
    <w:basedOn w:val="TableNormal"/>
    <w:rsid w:val="006623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0A3856"/>
    <w:rPr>
      <w:b/>
      <w:position w:val="6"/>
      <w:sz w:val="16"/>
    </w:rPr>
  </w:style>
  <w:style w:type="paragraph" w:styleId="FootnoteText">
    <w:name w:val="footnote text"/>
    <w:basedOn w:val="Normal"/>
    <w:link w:val="FootnoteTextChar"/>
    <w:rsid w:val="000A3856"/>
    <w:pPr>
      <w:keepLines/>
      <w:ind w:left="454" w:hanging="454"/>
    </w:pPr>
    <w:rPr>
      <w:sz w:val="16"/>
      <w:lang w:eastAsia="x-none"/>
    </w:rPr>
  </w:style>
  <w:style w:type="character" w:customStyle="1" w:styleId="FootnoteTextChar">
    <w:name w:val="Footnote Text Char"/>
    <w:link w:val="FootnoteText"/>
    <w:rsid w:val="000A3856"/>
    <w:rPr>
      <w:sz w:val="16"/>
      <w:lang w:eastAsia="x-none"/>
    </w:rPr>
  </w:style>
  <w:style w:type="paragraph" w:styleId="Index1">
    <w:name w:val="index 1"/>
    <w:basedOn w:val="Normal"/>
    <w:rsid w:val="000A3856"/>
    <w:pPr>
      <w:keepLines/>
    </w:pPr>
  </w:style>
  <w:style w:type="paragraph" w:styleId="Index2">
    <w:name w:val="index 2"/>
    <w:basedOn w:val="Index1"/>
    <w:rsid w:val="000A3856"/>
    <w:pPr>
      <w:ind w:left="284"/>
    </w:pPr>
  </w:style>
  <w:style w:type="paragraph" w:styleId="ListBullet">
    <w:name w:val="List Bullet"/>
    <w:basedOn w:val="List"/>
    <w:rsid w:val="000A3856"/>
  </w:style>
  <w:style w:type="paragraph" w:styleId="ListBullet2">
    <w:name w:val="List Bullet 2"/>
    <w:basedOn w:val="ListBullet"/>
    <w:rsid w:val="000A3856"/>
    <w:pPr>
      <w:ind w:left="851"/>
    </w:pPr>
  </w:style>
  <w:style w:type="paragraph" w:styleId="ListBullet3">
    <w:name w:val="List Bullet 3"/>
    <w:basedOn w:val="ListBullet2"/>
    <w:rsid w:val="000A3856"/>
    <w:pPr>
      <w:ind w:left="1135"/>
    </w:pPr>
  </w:style>
  <w:style w:type="paragraph" w:styleId="ListBullet4">
    <w:name w:val="List Bullet 4"/>
    <w:basedOn w:val="ListBullet3"/>
    <w:rsid w:val="000A3856"/>
    <w:pPr>
      <w:ind w:left="1418"/>
    </w:pPr>
  </w:style>
  <w:style w:type="paragraph" w:styleId="ListBullet5">
    <w:name w:val="List Bullet 5"/>
    <w:basedOn w:val="ListBullet4"/>
    <w:rsid w:val="000A3856"/>
    <w:pPr>
      <w:ind w:left="1702"/>
    </w:pPr>
  </w:style>
  <w:style w:type="paragraph" w:styleId="ListNumber">
    <w:name w:val="List Number"/>
    <w:basedOn w:val="List"/>
    <w:rsid w:val="000A3856"/>
  </w:style>
  <w:style w:type="paragraph" w:styleId="ListNumber2">
    <w:name w:val="List Number 2"/>
    <w:basedOn w:val="ListNumber"/>
    <w:rsid w:val="000A3856"/>
    <w:pPr>
      <w:ind w:left="851"/>
    </w:pPr>
  </w:style>
  <w:style w:type="paragraph" w:customStyle="1" w:styleId="FL">
    <w:name w:val="FL"/>
    <w:basedOn w:val="Normal"/>
    <w:rsid w:val="000A3856"/>
    <w:pPr>
      <w:keepNext/>
      <w:keepLines/>
      <w:spacing w:before="60"/>
      <w:jc w:val="center"/>
    </w:pPr>
    <w:rPr>
      <w:rFonts w:ascii="Arial" w:hAnsi="Arial"/>
      <w:b/>
    </w:rPr>
  </w:style>
  <w:style w:type="paragraph" w:styleId="Bibliography">
    <w:name w:val="Bibliography"/>
    <w:basedOn w:val="Normal"/>
    <w:next w:val="Normal"/>
    <w:uiPriority w:val="37"/>
    <w:semiHidden/>
    <w:unhideWhenUsed/>
    <w:rsid w:val="003B5260"/>
  </w:style>
  <w:style w:type="paragraph" w:styleId="BlockText">
    <w:name w:val="Block Text"/>
    <w:basedOn w:val="Normal"/>
    <w:rsid w:val="003B5260"/>
    <w:pPr>
      <w:spacing w:after="120"/>
      <w:ind w:left="1440" w:right="1440"/>
    </w:pPr>
  </w:style>
  <w:style w:type="paragraph" w:styleId="BodyText">
    <w:name w:val="Body Text"/>
    <w:basedOn w:val="Normal"/>
    <w:link w:val="BodyTextChar"/>
    <w:rsid w:val="003B5260"/>
    <w:pPr>
      <w:spacing w:after="120"/>
    </w:pPr>
  </w:style>
  <w:style w:type="character" w:customStyle="1" w:styleId="BodyTextChar">
    <w:name w:val="Body Text Char"/>
    <w:link w:val="BodyText"/>
    <w:rsid w:val="003B5260"/>
    <w:rPr>
      <w:lang w:eastAsia="en-US"/>
    </w:rPr>
  </w:style>
  <w:style w:type="paragraph" w:styleId="BodyText2">
    <w:name w:val="Body Text 2"/>
    <w:basedOn w:val="Normal"/>
    <w:link w:val="BodyText2Char"/>
    <w:rsid w:val="003B5260"/>
    <w:pPr>
      <w:spacing w:after="120" w:line="480" w:lineRule="auto"/>
    </w:pPr>
  </w:style>
  <w:style w:type="character" w:customStyle="1" w:styleId="BodyText2Char">
    <w:name w:val="Body Text 2 Char"/>
    <w:link w:val="BodyText2"/>
    <w:rsid w:val="003B5260"/>
    <w:rPr>
      <w:lang w:eastAsia="en-US"/>
    </w:rPr>
  </w:style>
  <w:style w:type="paragraph" w:styleId="BodyText3">
    <w:name w:val="Body Text 3"/>
    <w:basedOn w:val="Normal"/>
    <w:link w:val="BodyText3Char"/>
    <w:rsid w:val="003B5260"/>
    <w:pPr>
      <w:spacing w:after="120"/>
    </w:pPr>
    <w:rPr>
      <w:sz w:val="16"/>
      <w:szCs w:val="16"/>
    </w:rPr>
  </w:style>
  <w:style w:type="character" w:customStyle="1" w:styleId="BodyText3Char">
    <w:name w:val="Body Text 3 Char"/>
    <w:link w:val="BodyText3"/>
    <w:rsid w:val="003B5260"/>
    <w:rPr>
      <w:sz w:val="16"/>
      <w:szCs w:val="16"/>
      <w:lang w:eastAsia="en-US"/>
    </w:rPr>
  </w:style>
  <w:style w:type="paragraph" w:styleId="BodyTextFirstIndent">
    <w:name w:val="Body Text First Indent"/>
    <w:basedOn w:val="BodyText"/>
    <w:link w:val="BodyTextFirstIndentChar"/>
    <w:rsid w:val="003B5260"/>
    <w:pPr>
      <w:ind w:firstLine="210"/>
    </w:pPr>
  </w:style>
  <w:style w:type="character" w:customStyle="1" w:styleId="BodyTextFirstIndentChar">
    <w:name w:val="Body Text First Indent Char"/>
    <w:basedOn w:val="BodyTextChar"/>
    <w:link w:val="BodyTextFirstIndent"/>
    <w:rsid w:val="003B5260"/>
    <w:rPr>
      <w:lang w:eastAsia="en-US"/>
    </w:rPr>
  </w:style>
  <w:style w:type="paragraph" w:styleId="BodyTextIndent">
    <w:name w:val="Body Text Indent"/>
    <w:basedOn w:val="Normal"/>
    <w:link w:val="BodyTextIndentChar"/>
    <w:rsid w:val="003B5260"/>
    <w:pPr>
      <w:spacing w:after="120"/>
      <w:ind w:left="283"/>
    </w:pPr>
  </w:style>
  <w:style w:type="character" w:customStyle="1" w:styleId="BodyTextIndentChar">
    <w:name w:val="Body Text Indent Char"/>
    <w:link w:val="BodyTextIndent"/>
    <w:rsid w:val="003B5260"/>
    <w:rPr>
      <w:lang w:eastAsia="en-US"/>
    </w:rPr>
  </w:style>
  <w:style w:type="paragraph" w:styleId="BodyTextFirstIndent2">
    <w:name w:val="Body Text First Indent 2"/>
    <w:basedOn w:val="BodyTextIndent"/>
    <w:link w:val="BodyTextFirstIndent2Char"/>
    <w:rsid w:val="003B5260"/>
    <w:pPr>
      <w:ind w:firstLine="210"/>
    </w:pPr>
  </w:style>
  <w:style w:type="character" w:customStyle="1" w:styleId="BodyTextFirstIndent2Char">
    <w:name w:val="Body Text First Indent 2 Char"/>
    <w:basedOn w:val="BodyTextIndentChar"/>
    <w:link w:val="BodyTextFirstIndent2"/>
    <w:rsid w:val="003B5260"/>
    <w:rPr>
      <w:lang w:eastAsia="en-US"/>
    </w:rPr>
  </w:style>
  <w:style w:type="paragraph" w:styleId="BodyTextIndent2">
    <w:name w:val="Body Text Indent 2"/>
    <w:basedOn w:val="Normal"/>
    <w:link w:val="BodyTextIndent2Char"/>
    <w:rsid w:val="003B5260"/>
    <w:pPr>
      <w:spacing w:after="120" w:line="480" w:lineRule="auto"/>
      <w:ind w:left="283"/>
    </w:pPr>
  </w:style>
  <w:style w:type="character" w:customStyle="1" w:styleId="BodyTextIndent2Char">
    <w:name w:val="Body Text Indent 2 Char"/>
    <w:link w:val="BodyTextIndent2"/>
    <w:rsid w:val="003B5260"/>
    <w:rPr>
      <w:lang w:eastAsia="en-US"/>
    </w:rPr>
  </w:style>
  <w:style w:type="paragraph" w:styleId="BodyTextIndent3">
    <w:name w:val="Body Text Indent 3"/>
    <w:basedOn w:val="Normal"/>
    <w:link w:val="BodyTextIndent3Char"/>
    <w:rsid w:val="003B5260"/>
    <w:pPr>
      <w:spacing w:after="120"/>
      <w:ind w:left="283"/>
    </w:pPr>
    <w:rPr>
      <w:sz w:val="16"/>
      <w:szCs w:val="16"/>
    </w:rPr>
  </w:style>
  <w:style w:type="character" w:customStyle="1" w:styleId="BodyTextIndent3Char">
    <w:name w:val="Body Text Indent 3 Char"/>
    <w:link w:val="BodyTextIndent3"/>
    <w:rsid w:val="003B5260"/>
    <w:rPr>
      <w:sz w:val="16"/>
      <w:szCs w:val="16"/>
      <w:lang w:eastAsia="en-US"/>
    </w:rPr>
  </w:style>
  <w:style w:type="paragraph" w:styleId="Closing">
    <w:name w:val="Closing"/>
    <w:basedOn w:val="Normal"/>
    <w:link w:val="ClosingChar"/>
    <w:rsid w:val="003B5260"/>
    <w:pPr>
      <w:ind w:left="4252"/>
    </w:pPr>
  </w:style>
  <w:style w:type="character" w:customStyle="1" w:styleId="ClosingChar">
    <w:name w:val="Closing Char"/>
    <w:link w:val="Closing"/>
    <w:rsid w:val="003B5260"/>
    <w:rPr>
      <w:lang w:eastAsia="en-US"/>
    </w:rPr>
  </w:style>
  <w:style w:type="paragraph" w:styleId="Date">
    <w:name w:val="Date"/>
    <w:basedOn w:val="Normal"/>
    <w:next w:val="Normal"/>
    <w:link w:val="DateChar"/>
    <w:rsid w:val="003B5260"/>
  </w:style>
  <w:style w:type="character" w:customStyle="1" w:styleId="DateChar">
    <w:name w:val="Date Char"/>
    <w:link w:val="Date"/>
    <w:rsid w:val="003B5260"/>
    <w:rPr>
      <w:lang w:eastAsia="en-US"/>
    </w:rPr>
  </w:style>
  <w:style w:type="paragraph" w:styleId="DocumentMap">
    <w:name w:val="Document Map"/>
    <w:basedOn w:val="Normal"/>
    <w:link w:val="DocumentMapChar"/>
    <w:rsid w:val="003B5260"/>
    <w:rPr>
      <w:rFonts w:ascii="Segoe UI" w:hAnsi="Segoe UI" w:cs="Segoe UI"/>
      <w:sz w:val="16"/>
      <w:szCs w:val="16"/>
    </w:rPr>
  </w:style>
  <w:style w:type="character" w:customStyle="1" w:styleId="DocumentMapChar">
    <w:name w:val="Document Map Char"/>
    <w:link w:val="DocumentMap"/>
    <w:rsid w:val="003B5260"/>
    <w:rPr>
      <w:rFonts w:ascii="Segoe UI" w:hAnsi="Segoe UI" w:cs="Segoe UI"/>
      <w:sz w:val="16"/>
      <w:szCs w:val="16"/>
      <w:lang w:eastAsia="en-US"/>
    </w:rPr>
  </w:style>
  <w:style w:type="paragraph" w:styleId="E-mailSignature">
    <w:name w:val="E-mail Signature"/>
    <w:basedOn w:val="Normal"/>
    <w:link w:val="E-mailSignatureChar"/>
    <w:rsid w:val="003B5260"/>
  </w:style>
  <w:style w:type="character" w:customStyle="1" w:styleId="E-mailSignatureChar">
    <w:name w:val="E-mail Signature Char"/>
    <w:link w:val="E-mailSignature"/>
    <w:rsid w:val="003B5260"/>
    <w:rPr>
      <w:lang w:eastAsia="en-US"/>
    </w:rPr>
  </w:style>
  <w:style w:type="paragraph" w:styleId="EndnoteText">
    <w:name w:val="endnote text"/>
    <w:basedOn w:val="Normal"/>
    <w:link w:val="EndnoteTextChar"/>
    <w:rsid w:val="003B5260"/>
  </w:style>
  <w:style w:type="character" w:customStyle="1" w:styleId="EndnoteTextChar">
    <w:name w:val="Endnote Text Char"/>
    <w:link w:val="EndnoteText"/>
    <w:rsid w:val="003B5260"/>
    <w:rPr>
      <w:lang w:eastAsia="en-US"/>
    </w:rPr>
  </w:style>
  <w:style w:type="paragraph" w:styleId="EnvelopeAddress">
    <w:name w:val="envelope address"/>
    <w:basedOn w:val="Normal"/>
    <w:rsid w:val="003B5260"/>
    <w:pPr>
      <w:framePr w:w="7920" w:h="1980" w:hRule="exact" w:hSpace="180" w:wrap="auto" w:hAnchor="page" w:xAlign="center" w:yAlign="bottom"/>
      <w:ind w:left="2880"/>
    </w:pPr>
    <w:rPr>
      <w:rFonts w:ascii="Calibri Light" w:hAnsi="Calibri Light" w:cs="Vrinda"/>
      <w:sz w:val="24"/>
      <w:szCs w:val="24"/>
    </w:rPr>
  </w:style>
  <w:style w:type="paragraph" w:styleId="EnvelopeReturn">
    <w:name w:val="envelope return"/>
    <w:basedOn w:val="Normal"/>
    <w:rsid w:val="003B5260"/>
    <w:rPr>
      <w:rFonts w:ascii="Calibri Light" w:hAnsi="Calibri Light" w:cs="Vrinda"/>
    </w:rPr>
  </w:style>
  <w:style w:type="paragraph" w:styleId="HTMLAddress">
    <w:name w:val="HTML Address"/>
    <w:basedOn w:val="Normal"/>
    <w:link w:val="HTMLAddressChar"/>
    <w:rsid w:val="003B5260"/>
    <w:rPr>
      <w:i/>
      <w:iCs/>
    </w:rPr>
  </w:style>
  <w:style w:type="character" w:customStyle="1" w:styleId="HTMLAddressChar">
    <w:name w:val="HTML Address Char"/>
    <w:link w:val="HTMLAddress"/>
    <w:rsid w:val="003B5260"/>
    <w:rPr>
      <w:i/>
      <w:iCs/>
      <w:lang w:eastAsia="en-US"/>
    </w:rPr>
  </w:style>
  <w:style w:type="paragraph" w:styleId="HTMLPreformatted">
    <w:name w:val="HTML Preformatted"/>
    <w:basedOn w:val="Normal"/>
    <w:link w:val="HTMLPreformattedChar"/>
    <w:rsid w:val="003B5260"/>
    <w:rPr>
      <w:rFonts w:ascii="Courier New" w:hAnsi="Courier New" w:cs="Courier New"/>
    </w:rPr>
  </w:style>
  <w:style w:type="character" w:customStyle="1" w:styleId="HTMLPreformattedChar">
    <w:name w:val="HTML Preformatted Char"/>
    <w:link w:val="HTMLPreformatted"/>
    <w:rsid w:val="003B5260"/>
    <w:rPr>
      <w:rFonts w:ascii="Courier New" w:hAnsi="Courier New" w:cs="Courier New"/>
      <w:lang w:eastAsia="en-US"/>
    </w:rPr>
  </w:style>
  <w:style w:type="paragraph" w:styleId="Index3">
    <w:name w:val="index 3"/>
    <w:basedOn w:val="Normal"/>
    <w:next w:val="Normal"/>
    <w:rsid w:val="003B5260"/>
    <w:pPr>
      <w:ind w:left="600" w:hanging="200"/>
    </w:pPr>
  </w:style>
  <w:style w:type="paragraph" w:styleId="Index4">
    <w:name w:val="index 4"/>
    <w:basedOn w:val="Normal"/>
    <w:next w:val="Normal"/>
    <w:rsid w:val="003B5260"/>
    <w:pPr>
      <w:ind w:left="800" w:hanging="200"/>
    </w:pPr>
  </w:style>
  <w:style w:type="paragraph" w:styleId="Index5">
    <w:name w:val="index 5"/>
    <w:basedOn w:val="Normal"/>
    <w:next w:val="Normal"/>
    <w:rsid w:val="003B5260"/>
    <w:pPr>
      <w:ind w:left="1000" w:hanging="200"/>
    </w:pPr>
  </w:style>
  <w:style w:type="paragraph" w:styleId="Index6">
    <w:name w:val="index 6"/>
    <w:basedOn w:val="Normal"/>
    <w:next w:val="Normal"/>
    <w:rsid w:val="003B5260"/>
    <w:pPr>
      <w:ind w:left="1200" w:hanging="200"/>
    </w:pPr>
  </w:style>
  <w:style w:type="paragraph" w:styleId="Index7">
    <w:name w:val="index 7"/>
    <w:basedOn w:val="Normal"/>
    <w:next w:val="Normal"/>
    <w:rsid w:val="003B5260"/>
    <w:pPr>
      <w:ind w:left="1400" w:hanging="200"/>
    </w:pPr>
  </w:style>
  <w:style w:type="paragraph" w:styleId="Index8">
    <w:name w:val="index 8"/>
    <w:basedOn w:val="Normal"/>
    <w:next w:val="Normal"/>
    <w:rsid w:val="003B5260"/>
    <w:pPr>
      <w:ind w:left="1600" w:hanging="200"/>
    </w:pPr>
  </w:style>
  <w:style w:type="paragraph" w:styleId="Index9">
    <w:name w:val="index 9"/>
    <w:basedOn w:val="Normal"/>
    <w:next w:val="Normal"/>
    <w:rsid w:val="003B5260"/>
    <w:pPr>
      <w:ind w:left="1800" w:hanging="200"/>
    </w:pPr>
  </w:style>
  <w:style w:type="paragraph" w:styleId="IndexHeading">
    <w:name w:val="index heading"/>
    <w:basedOn w:val="Normal"/>
    <w:next w:val="Index1"/>
    <w:rsid w:val="003B5260"/>
    <w:rPr>
      <w:rFonts w:ascii="Calibri Light" w:hAnsi="Calibri Light" w:cs="Vrinda"/>
      <w:b/>
      <w:bCs/>
    </w:rPr>
  </w:style>
  <w:style w:type="paragraph" w:styleId="IntenseQuote">
    <w:name w:val="Intense Quote"/>
    <w:basedOn w:val="Normal"/>
    <w:next w:val="Normal"/>
    <w:link w:val="IntenseQuoteChar"/>
    <w:uiPriority w:val="30"/>
    <w:qFormat/>
    <w:rsid w:val="003B5260"/>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3B5260"/>
    <w:rPr>
      <w:i/>
      <w:iCs/>
      <w:color w:val="4472C4"/>
      <w:lang w:eastAsia="en-US"/>
    </w:rPr>
  </w:style>
  <w:style w:type="paragraph" w:styleId="ListContinue">
    <w:name w:val="List Continue"/>
    <w:basedOn w:val="Normal"/>
    <w:rsid w:val="003B5260"/>
    <w:pPr>
      <w:spacing w:after="120"/>
      <w:ind w:left="283"/>
      <w:contextualSpacing/>
    </w:pPr>
  </w:style>
  <w:style w:type="paragraph" w:styleId="ListContinue2">
    <w:name w:val="List Continue 2"/>
    <w:basedOn w:val="Normal"/>
    <w:rsid w:val="003B5260"/>
    <w:pPr>
      <w:spacing w:after="120"/>
      <w:ind w:left="566"/>
      <w:contextualSpacing/>
    </w:pPr>
  </w:style>
  <w:style w:type="paragraph" w:styleId="ListContinue3">
    <w:name w:val="List Continue 3"/>
    <w:basedOn w:val="Normal"/>
    <w:rsid w:val="003B5260"/>
    <w:pPr>
      <w:spacing w:after="120"/>
      <w:ind w:left="849"/>
      <w:contextualSpacing/>
    </w:pPr>
  </w:style>
  <w:style w:type="paragraph" w:styleId="ListContinue4">
    <w:name w:val="List Continue 4"/>
    <w:basedOn w:val="Normal"/>
    <w:rsid w:val="003B5260"/>
    <w:pPr>
      <w:spacing w:after="120"/>
      <w:ind w:left="1132"/>
      <w:contextualSpacing/>
    </w:pPr>
  </w:style>
  <w:style w:type="paragraph" w:styleId="ListContinue5">
    <w:name w:val="List Continue 5"/>
    <w:basedOn w:val="Normal"/>
    <w:rsid w:val="003B5260"/>
    <w:pPr>
      <w:spacing w:after="120"/>
      <w:ind w:left="1415"/>
      <w:contextualSpacing/>
    </w:pPr>
  </w:style>
  <w:style w:type="paragraph" w:styleId="ListNumber3">
    <w:name w:val="List Number 3"/>
    <w:basedOn w:val="Normal"/>
    <w:rsid w:val="003B5260"/>
    <w:pPr>
      <w:numPr>
        <w:numId w:val="19"/>
      </w:numPr>
      <w:contextualSpacing/>
    </w:pPr>
  </w:style>
  <w:style w:type="paragraph" w:styleId="ListNumber4">
    <w:name w:val="List Number 4"/>
    <w:basedOn w:val="Normal"/>
    <w:rsid w:val="003B5260"/>
    <w:pPr>
      <w:numPr>
        <w:numId w:val="20"/>
      </w:numPr>
      <w:contextualSpacing/>
    </w:pPr>
  </w:style>
  <w:style w:type="paragraph" w:styleId="ListNumber5">
    <w:name w:val="List Number 5"/>
    <w:basedOn w:val="Normal"/>
    <w:rsid w:val="003B5260"/>
    <w:pPr>
      <w:numPr>
        <w:numId w:val="21"/>
      </w:numPr>
      <w:contextualSpacing/>
    </w:pPr>
  </w:style>
  <w:style w:type="paragraph" w:styleId="ListParagraph">
    <w:name w:val="List Paragraph"/>
    <w:basedOn w:val="Normal"/>
    <w:uiPriority w:val="34"/>
    <w:qFormat/>
    <w:rsid w:val="003B5260"/>
    <w:pPr>
      <w:ind w:left="720"/>
    </w:pPr>
  </w:style>
  <w:style w:type="paragraph" w:styleId="MacroText">
    <w:name w:val="macro"/>
    <w:link w:val="MacroTextChar"/>
    <w:rsid w:val="003B526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character" w:customStyle="1" w:styleId="MacroTextChar">
    <w:name w:val="Macro Text Char"/>
    <w:link w:val="MacroText"/>
    <w:rsid w:val="003B5260"/>
    <w:rPr>
      <w:rFonts w:ascii="Courier New" w:hAnsi="Courier New" w:cs="Courier New"/>
      <w:lang w:eastAsia="en-US"/>
    </w:rPr>
  </w:style>
  <w:style w:type="paragraph" w:styleId="MessageHeader">
    <w:name w:val="Message Header"/>
    <w:basedOn w:val="Normal"/>
    <w:link w:val="MessageHeaderChar"/>
    <w:rsid w:val="003B5260"/>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Vrinda"/>
      <w:sz w:val="24"/>
      <w:szCs w:val="24"/>
    </w:rPr>
  </w:style>
  <w:style w:type="character" w:customStyle="1" w:styleId="MessageHeaderChar">
    <w:name w:val="Message Header Char"/>
    <w:link w:val="MessageHeader"/>
    <w:rsid w:val="003B5260"/>
    <w:rPr>
      <w:rFonts w:ascii="Calibri Light" w:hAnsi="Calibri Light" w:cs="Vrinda"/>
      <w:sz w:val="24"/>
      <w:szCs w:val="24"/>
      <w:shd w:val="pct20" w:color="auto" w:fill="auto"/>
      <w:lang w:eastAsia="en-US"/>
    </w:rPr>
  </w:style>
  <w:style w:type="paragraph" w:styleId="NoSpacing">
    <w:name w:val="No Spacing"/>
    <w:uiPriority w:val="1"/>
    <w:qFormat/>
    <w:rsid w:val="003B5260"/>
    <w:pPr>
      <w:overflowPunct w:val="0"/>
      <w:autoSpaceDE w:val="0"/>
      <w:autoSpaceDN w:val="0"/>
      <w:adjustRightInd w:val="0"/>
      <w:textAlignment w:val="baseline"/>
    </w:pPr>
    <w:rPr>
      <w:lang w:eastAsia="en-US"/>
    </w:rPr>
  </w:style>
  <w:style w:type="paragraph" w:styleId="NormalWeb">
    <w:name w:val="Normal (Web)"/>
    <w:basedOn w:val="Normal"/>
    <w:rsid w:val="003B5260"/>
    <w:rPr>
      <w:sz w:val="24"/>
      <w:szCs w:val="24"/>
    </w:rPr>
  </w:style>
  <w:style w:type="paragraph" w:styleId="NormalIndent">
    <w:name w:val="Normal Indent"/>
    <w:basedOn w:val="Normal"/>
    <w:rsid w:val="003B5260"/>
    <w:pPr>
      <w:ind w:left="720"/>
    </w:pPr>
  </w:style>
  <w:style w:type="paragraph" w:styleId="NoteHeading">
    <w:name w:val="Note Heading"/>
    <w:basedOn w:val="Normal"/>
    <w:next w:val="Normal"/>
    <w:link w:val="NoteHeadingChar"/>
    <w:rsid w:val="003B5260"/>
  </w:style>
  <w:style w:type="character" w:customStyle="1" w:styleId="NoteHeadingChar">
    <w:name w:val="Note Heading Char"/>
    <w:link w:val="NoteHeading"/>
    <w:rsid w:val="003B5260"/>
    <w:rPr>
      <w:lang w:eastAsia="en-US"/>
    </w:rPr>
  </w:style>
  <w:style w:type="paragraph" w:styleId="PlainText">
    <w:name w:val="Plain Text"/>
    <w:basedOn w:val="Normal"/>
    <w:link w:val="PlainTextChar"/>
    <w:rsid w:val="003B5260"/>
    <w:rPr>
      <w:rFonts w:ascii="Courier New" w:hAnsi="Courier New" w:cs="Courier New"/>
    </w:rPr>
  </w:style>
  <w:style w:type="character" w:customStyle="1" w:styleId="PlainTextChar">
    <w:name w:val="Plain Text Char"/>
    <w:link w:val="PlainText"/>
    <w:rsid w:val="003B5260"/>
    <w:rPr>
      <w:rFonts w:ascii="Courier New" w:hAnsi="Courier New" w:cs="Courier New"/>
      <w:lang w:eastAsia="en-US"/>
    </w:rPr>
  </w:style>
  <w:style w:type="paragraph" w:styleId="Quote">
    <w:name w:val="Quote"/>
    <w:basedOn w:val="Normal"/>
    <w:next w:val="Normal"/>
    <w:link w:val="QuoteChar"/>
    <w:uiPriority w:val="29"/>
    <w:qFormat/>
    <w:rsid w:val="003B5260"/>
    <w:pPr>
      <w:spacing w:before="200" w:after="160"/>
      <w:ind w:left="864" w:right="864"/>
      <w:jc w:val="center"/>
    </w:pPr>
    <w:rPr>
      <w:i/>
      <w:iCs/>
      <w:color w:val="404040"/>
    </w:rPr>
  </w:style>
  <w:style w:type="character" w:customStyle="1" w:styleId="QuoteChar">
    <w:name w:val="Quote Char"/>
    <w:link w:val="Quote"/>
    <w:uiPriority w:val="29"/>
    <w:rsid w:val="003B5260"/>
    <w:rPr>
      <w:i/>
      <w:iCs/>
      <w:color w:val="404040"/>
      <w:lang w:eastAsia="en-US"/>
    </w:rPr>
  </w:style>
  <w:style w:type="paragraph" w:styleId="Salutation">
    <w:name w:val="Salutation"/>
    <w:basedOn w:val="Normal"/>
    <w:next w:val="Normal"/>
    <w:link w:val="SalutationChar"/>
    <w:rsid w:val="003B5260"/>
  </w:style>
  <w:style w:type="character" w:customStyle="1" w:styleId="SalutationChar">
    <w:name w:val="Salutation Char"/>
    <w:link w:val="Salutation"/>
    <w:rsid w:val="003B5260"/>
    <w:rPr>
      <w:lang w:eastAsia="en-US"/>
    </w:rPr>
  </w:style>
  <w:style w:type="paragraph" w:styleId="Signature">
    <w:name w:val="Signature"/>
    <w:basedOn w:val="Normal"/>
    <w:link w:val="SignatureChar"/>
    <w:rsid w:val="003B5260"/>
    <w:pPr>
      <w:ind w:left="4252"/>
    </w:pPr>
  </w:style>
  <w:style w:type="character" w:customStyle="1" w:styleId="SignatureChar">
    <w:name w:val="Signature Char"/>
    <w:link w:val="Signature"/>
    <w:rsid w:val="003B5260"/>
    <w:rPr>
      <w:lang w:eastAsia="en-US"/>
    </w:rPr>
  </w:style>
  <w:style w:type="paragraph" w:styleId="Subtitle">
    <w:name w:val="Subtitle"/>
    <w:basedOn w:val="Normal"/>
    <w:next w:val="Normal"/>
    <w:link w:val="SubtitleChar"/>
    <w:qFormat/>
    <w:rsid w:val="003B5260"/>
    <w:pPr>
      <w:spacing w:after="60"/>
      <w:jc w:val="center"/>
      <w:outlineLvl w:val="1"/>
    </w:pPr>
    <w:rPr>
      <w:rFonts w:ascii="Calibri Light" w:hAnsi="Calibri Light" w:cs="Vrinda"/>
      <w:sz w:val="24"/>
      <w:szCs w:val="24"/>
    </w:rPr>
  </w:style>
  <w:style w:type="character" w:customStyle="1" w:styleId="SubtitleChar">
    <w:name w:val="Subtitle Char"/>
    <w:link w:val="Subtitle"/>
    <w:rsid w:val="003B5260"/>
    <w:rPr>
      <w:rFonts w:ascii="Calibri Light" w:hAnsi="Calibri Light" w:cs="Vrinda"/>
      <w:sz w:val="24"/>
      <w:szCs w:val="24"/>
      <w:lang w:eastAsia="en-US"/>
    </w:rPr>
  </w:style>
  <w:style w:type="paragraph" w:styleId="TableofAuthorities">
    <w:name w:val="table of authorities"/>
    <w:basedOn w:val="Normal"/>
    <w:next w:val="Normal"/>
    <w:rsid w:val="003B5260"/>
    <w:pPr>
      <w:ind w:left="200" w:hanging="200"/>
    </w:pPr>
  </w:style>
  <w:style w:type="paragraph" w:styleId="TableofFigures">
    <w:name w:val="table of figures"/>
    <w:basedOn w:val="Normal"/>
    <w:next w:val="Normal"/>
    <w:rsid w:val="003B5260"/>
  </w:style>
  <w:style w:type="paragraph" w:styleId="Title">
    <w:name w:val="Title"/>
    <w:basedOn w:val="Normal"/>
    <w:next w:val="Normal"/>
    <w:link w:val="TitleChar"/>
    <w:qFormat/>
    <w:rsid w:val="003B5260"/>
    <w:pPr>
      <w:spacing w:before="240" w:after="60"/>
      <w:jc w:val="center"/>
      <w:outlineLvl w:val="0"/>
    </w:pPr>
    <w:rPr>
      <w:rFonts w:ascii="Calibri Light" w:hAnsi="Calibri Light" w:cs="Vrinda"/>
      <w:b/>
      <w:bCs/>
      <w:kern w:val="28"/>
      <w:sz w:val="32"/>
      <w:szCs w:val="32"/>
    </w:rPr>
  </w:style>
  <w:style w:type="character" w:customStyle="1" w:styleId="TitleChar">
    <w:name w:val="Title Char"/>
    <w:link w:val="Title"/>
    <w:rsid w:val="003B5260"/>
    <w:rPr>
      <w:rFonts w:ascii="Calibri Light" w:hAnsi="Calibri Light" w:cs="Vrinda"/>
      <w:b/>
      <w:bCs/>
      <w:kern w:val="28"/>
      <w:sz w:val="32"/>
      <w:szCs w:val="32"/>
      <w:lang w:eastAsia="en-US"/>
    </w:rPr>
  </w:style>
  <w:style w:type="paragraph" w:styleId="TOAHeading">
    <w:name w:val="toa heading"/>
    <w:basedOn w:val="Normal"/>
    <w:next w:val="Normal"/>
    <w:rsid w:val="003B5260"/>
    <w:pPr>
      <w:spacing w:before="120"/>
    </w:pPr>
    <w:rPr>
      <w:rFonts w:ascii="Calibri Light" w:hAnsi="Calibri Light" w:cs="Vrinda"/>
      <w:b/>
      <w:bCs/>
      <w:sz w:val="24"/>
      <w:szCs w:val="24"/>
    </w:rPr>
  </w:style>
  <w:style w:type="paragraph" w:styleId="TOCHeading">
    <w:name w:val="TOC Heading"/>
    <w:basedOn w:val="Heading1"/>
    <w:next w:val="Normal"/>
    <w:uiPriority w:val="39"/>
    <w:semiHidden/>
    <w:unhideWhenUsed/>
    <w:qFormat/>
    <w:rsid w:val="003B5260"/>
    <w:pPr>
      <w:keepLines w:val="0"/>
      <w:pBdr>
        <w:top w:val="none" w:sz="0" w:space="0" w:color="auto"/>
      </w:pBdr>
      <w:spacing w:after="60"/>
      <w:ind w:left="0" w:firstLine="0"/>
      <w:outlineLvl w:val="9"/>
    </w:pPr>
    <w:rPr>
      <w:rFonts w:ascii="Calibri Light" w:hAnsi="Calibri Light" w:cs="Vrinda"/>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3998749">
      <w:bodyDiv w:val="1"/>
      <w:marLeft w:val="0"/>
      <w:marRight w:val="0"/>
      <w:marTop w:val="0"/>
      <w:marBottom w:val="0"/>
      <w:divBdr>
        <w:top w:val="none" w:sz="0" w:space="0" w:color="auto"/>
        <w:left w:val="none" w:sz="0" w:space="0" w:color="auto"/>
        <w:bottom w:val="none" w:sz="0" w:space="0" w:color="auto"/>
        <w:right w:val="none" w:sz="0" w:space="0" w:color="auto"/>
      </w:divBdr>
      <w:divsChild>
        <w:div w:id="232280084">
          <w:marLeft w:val="0"/>
          <w:marRight w:val="0"/>
          <w:marTop w:val="0"/>
          <w:marBottom w:val="0"/>
          <w:divBdr>
            <w:top w:val="none" w:sz="0" w:space="0" w:color="auto"/>
            <w:left w:val="none" w:sz="0" w:space="0" w:color="auto"/>
            <w:bottom w:val="none" w:sz="0" w:space="0" w:color="auto"/>
            <w:right w:val="none" w:sz="0" w:space="0" w:color="auto"/>
          </w:divBdr>
          <w:divsChild>
            <w:div w:id="209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0737">
      <w:bodyDiv w:val="1"/>
      <w:marLeft w:val="0"/>
      <w:marRight w:val="0"/>
      <w:marTop w:val="0"/>
      <w:marBottom w:val="0"/>
      <w:divBdr>
        <w:top w:val="none" w:sz="0" w:space="0" w:color="auto"/>
        <w:left w:val="none" w:sz="0" w:space="0" w:color="auto"/>
        <w:bottom w:val="none" w:sz="0" w:space="0" w:color="auto"/>
        <w:right w:val="none" w:sz="0" w:space="0" w:color="auto"/>
      </w:divBdr>
      <w:divsChild>
        <w:div w:id="2059355200">
          <w:marLeft w:val="0"/>
          <w:marRight w:val="0"/>
          <w:marTop w:val="0"/>
          <w:marBottom w:val="0"/>
          <w:divBdr>
            <w:top w:val="none" w:sz="0" w:space="0" w:color="auto"/>
            <w:left w:val="none" w:sz="0" w:space="0" w:color="auto"/>
            <w:bottom w:val="none" w:sz="0" w:space="0" w:color="auto"/>
            <w:right w:val="none" w:sz="0" w:space="0" w:color="auto"/>
          </w:divBdr>
          <w:divsChild>
            <w:div w:id="13304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Word_97_-_2003_Document.doc"/><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0D32C-3659-4344-9195-CE8FB637E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Pages>
  <Words>2550</Words>
  <Characters>13519</Characters>
  <Application>Microsoft Office Word</Application>
  <DocSecurity>0</DocSecurity>
  <Lines>112</Lines>
  <Paragraphs>32</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3GPP TS 26.441 v. 15.0.0</vt:lpstr>
      <vt:lpstr>Foreword</vt:lpstr>
      <vt:lpstr>1	Scope</vt:lpstr>
      <vt:lpstr>2	References</vt:lpstr>
      <vt:lpstr>3	Abbreviations</vt:lpstr>
      <vt:lpstr>4	General</vt:lpstr>
      <vt:lpstr>5	Transcoding functions</vt:lpstr>
      <vt:lpstr>6	ANSI C-code</vt:lpstr>
      <vt:lpstr>7	Test vectors</vt:lpstr>
      <vt:lpstr>8	Discontinuous transmission (DTX)</vt:lpstr>
      <vt:lpstr>9	Voice activity detection</vt:lpstr>
      <vt:lpstr>10	Comfort noise insertion</vt:lpstr>
      <vt:lpstr>11	Error concealment of lost frames</vt:lpstr>
      <vt:lpstr>12	Frame structure</vt:lpstr>
      <vt:lpstr>13	RTP Payload Format</vt:lpstr>
      <vt:lpstr>14	Jitter Buffer Management</vt:lpstr>
      <vt:lpstr>15	Performance characterization</vt:lpstr>
    </vt:vector>
  </TitlesOfParts>
  <Manager>Paolo Usai</Manager>
  <Company>ETSI - MCC Support</Company>
  <LinksUpToDate>false</LinksUpToDate>
  <CharactersWithSpaces>16037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26.441 v. 15.0.0</dc:title>
  <dc:subject>3GPP TS 26.441 Codec for Enhanced Voice Services (EVS);  General Overview  (Release 18)</dc:subject>
  <dc:creator>3GPP TSG SA WG4 Codec</dc:creator>
  <cp:keywords>UMTS, LTE, EVS, telephony</cp:keywords>
  <dc:description/>
  <cp:lastModifiedBy>Wilhelm Meding</cp:lastModifiedBy>
  <cp:revision>4</cp:revision>
  <cp:lastPrinted>2014-05-21T07:21:00Z</cp:lastPrinted>
  <dcterms:created xsi:type="dcterms:W3CDTF">2024-07-21T14:26:00Z</dcterms:created>
  <dcterms:modified xsi:type="dcterms:W3CDTF">2024-07-21T14:26:00Z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-721166723</vt:i4>
  </property>
  <property fmtid="{D5CDD505-2E9C-101B-9397-08002B2CF9AE}" pid="3" name="_NewReviewCycle">
    <vt:lpwstr/>
  </property>
  <property fmtid="{D5CDD505-2E9C-101B-9397-08002B2CF9AE}" pid="4" name="_EmailSubject">
    <vt:lpwstr>[evs-dev-extern] Re: 26.441 Update</vt:lpwstr>
  </property>
  <property fmtid="{D5CDD505-2E9C-101B-9397-08002B2CF9AE}" pid="5" name="_AuthorEmail">
    <vt:lpwstr>vatti@qti.qualcomm.com</vt:lpwstr>
  </property>
  <property fmtid="{D5CDD505-2E9C-101B-9397-08002B2CF9AE}" pid="6" name="_AuthorEmailDisplayName">
    <vt:lpwstr>Atti, Venkatraman</vt:lpwstr>
  </property>
  <property fmtid="{D5CDD505-2E9C-101B-9397-08002B2CF9AE}" pid="7" name="_ReviewingToolsShownOnce">
    <vt:lpwstr/>
  </property>
</Properties>
</file>