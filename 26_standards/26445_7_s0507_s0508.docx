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912917" w14:textId="77777777" w:rsidR="0009097C" w:rsidRPr="0009097C" w:rsidRDefault="0009097C" w:rsidP="0009097C">
      <w:pPr>
        <w:pStyle w:val="Heading2"/>
        <w:rPr>
          <w:lang w:val="en-GB"/>
        </w:rPr>
      </w:pPr>
      <w:bookmarkStart w:id="0" w:name="_Toc392593108"/>
      <w:r>
        <w:t>5.7</w:t>
      </w:r>
      <w:r>
        <w:tab/>
        <w:t xml:space="preserve">AMR-WB-interoperable </w:t>
      </w:r>
      <w:bookmarkEnd w:id="0"/>
      <w:r>
        <w:rPr>
          <w:lang w:val="en-GB"/>
        </w:rPr>
        <w:t>modes</w:t>
      </w:r>
    </w:p>
    <w:p w14:paraId="13E219AC" w14:textId="77777777" w:rsidR="0009097C" w:rsidRDefault="0009097C" w:rsidP="0009097C">
      <w:r w:rsidRPr="000C0AA6">
        <w:t xml:space="preserve">The </w:t>
      </w:r>
      <w:r>
        <w:t>EVS</w:t>
      </w:r>
      <w:r w:rsidRPr="000C0AA6">
        <w:t xml:space="preserve"> codec </w:t>
      </w:r>
      <w:r w:rsidR="003014C3">
        <w:t>supports</w:t>
      </w:r>
      <w:r>
        <w:t xml:space="preserve"> mode</w:t>
      </w:r>
      <w:r w:rsidR="003014C3">
        <w:t>s</w:t>
      </w:r>
      <w:r w:rsidRPr="000C0AA6">
        <w:t xml:space="preserve"> to allow for interoperability with </w:t>
      </w:r>
      <w:r>
        <w:t xml:space="preserve">AMR-WB (and </w:t>
      </w:r>
      <w:r w:rsidR="007F67A2" w:rsidRPr="000C0AA6">
        <w:t>ITU</w:t>
      </w:r>
      <w:r w:rsidR="007F67A2">
        <w:t>-</w:t>
      </w:r>
      <w:r w:rsidRPr="000C0AA6">
        <w:t>T G.722.2</w:t>
      </w:r>
      <w:r>
        <w:t>)</w:t>
      </w:r>
      <w:r w:rsidRPr="000C0AA6">
        <w:t xml:space="preserve">. The </w:t>
      </w:r>
      <w:r w:rsidR="003014C3">
        <w:t>inclusion</w:t>
      </w:r>
      <w:r w:rsidR="003014C3" w:rsidRPr="000C0AA6">
        <w:t xml:space="preserve"> </w:t>
      </w:r>
      <w:r w:rsidRPr="000C0AA6">
        <w:t xml:space="preserve">of the interoperable </w:t>
      </w:r>
      <w:r>
        <w:t>mode</w:t>
      </w:r>
      <w:r w:rsidR="003014C3">
        <w:t>s</w:t>
      </w:r>
      <w:r w:rsidRPr="000C0AA6">
        <w:t xml:space="preserve"> has been streamlined due to the fact that the core ACELP </w:t>
      </w:r>
      <w:r w:rsidR="003014C3">
        <w:t xml:space="preserve">coder described in </w:t>
      </w:r>
      <w:r w:rsidR="00965079">
        <w:t>sub</w:t>
      </w:r>
      <w:r w:rsidR="003014C3">
        <w:t xml:space="preserve">clause 5.2 </w:t>
      </w:r>
      <w:r w:rsidRPr="000C0AA6">
        <w:t xml:space="preserve">is similar to </w:t>
      </w:r>
      <w:r>
        <w:t xml:space="preserve">AMR-WB </w:t>
      </w:r>
      <w:r w:rsidRPr="000C0AA6">
        <w:t>(</w:t>
      </w:r>
      <w:r>
        <w:t xml:space="preserve">when </w:t>
      </w:r>
      <w:r w:rsidRPr="000C0AA6">
        <w:t>operating at 12.8 kHz internal sampling, using the same pre emphasis and perceptual weighting, etc.).</w:t>
      </w:r>
    </w:p>
    <w:p w14:paraId="63FF8571" w14:textId="77777777" w:rsidR="0009097C" w:rsidRDefault="0009097C" w:rsidP="0009097C">
      <w:pPr>
        <w:pStyle w:val="Heading3"/>
      </w:pPr>
      <w:bookmarkStart w:id="1" w:name="_Toc392593109"/>
      <w:r>
        <w:t>5.7.1</w:t>
      </w:r>
      <w:r>
        <w:tab/>
      </w:r>
      <w:r w:rsidRPr="00481AE1">
        <w:t>Pre-processing</w:t>
      </w:r>
      <w:bookmarkEnd w:id="1"/>
    </w:p>
    <w:p w14:paraId="5CAF3576" w14:textId="77777777" w:rsidR="0009097C" w:rsidRPr="0009097C" w:rsidRDefault="0009097C" w:rsidP="0009097C">
      <w:r w:rsidRPr="00481AE1">
        <w:t>The high-pass filtering, sampling conversion, pre-emphasis, spectral analysis, signal activity detection</w:t>
      </w:r>
      <w:r w:rsidR="00965079">
        <w:t xml:space="preserve"> functions</w:t>
      </w:r>
      <w:r w:rsidRPr="00481AE1">
        <w:t xml:space="preserve"> are the sam</w:t>
      </w:r>
      <w:r>
        <w:t xml:space="preserve">e as </w:t>
      </w:r>
      <w:r w:rsidR="00965079">
        <w:t xml:space="preserve">those </w:t>
      </w:r>
      <w:r>
        <w:t xml:space="preserve">described </w:t>
      </w:r>
      <w:r w:rsidRPr="0009097C">
        <w:t xml:space="preserve">in </w:t>
      </w:r>
      <w:r w:rsidR="00D87C92">
        <w:rPr>
          <w:rFonts w:hint="eastAsia"/>
          <w:lang w:eastAsia="zh-CN"/>
        </w:rPr>
        <w:t>subclause</w:t>
      </w:r>
      <w:r w:rsidR="00D87C92" w:rsidRPr="0009097C">
        <w:t xml:space="preserve"> </w:t>
      </w:r>
      <w:r w:rsidR="007F67A2">
        <w:t>5</w:t>
      </w:r>
      <w:r w:rsidRPr="0009097C">
        <w:t>.1.</w:t>
      </w:r>
    </w:p>
    <w:p w14:paraId="48A2E1E8" w14:textId="77777777" w:rsidR="0009097C" w:rsidRDefault="0009097C" w:rsidP="0009097C">
      <w:pPr>
        <w:pStyle w:val="Heading3"/>
        <w:rPr>
          <w:lang w:val="fr-FR"/>
        </w:rPr>
      </w:pPr>
      <w:bookmarkStart w:id="2" w:name="_Toc392593110"/>
      <w:r w:rsidRPr="0009097C">
        <w:t>5.7.2</w:t>
      </w:r>
      <w:r w:rsidRPr="0009097C">
        <w:tab/>
        <w:t>Linear prediction analysis</w:t>
      </w:r>
      <w:bookmarkEnd w:id="2"/>
      <w:r w:rsidR="00667CB6">
        <w:rPr>
          <w:lang w:val="fr-FR"/>
        </w:rPr>
        <w:t xml:space="preserve"> and quantization</w:t>
      </w:r>
    </w:p>
    <w:p w14:paraId="2BC16CA8" w14:textId="77777777" w:rsidR="00667CB6" w:rsidRPr="008C0CEC" w:rsidRDefault="00667CB6" w:rsidP="008C0CEC">
      <w:pPr>
        <w:pStyle w:val="Heading4"/>
        <w:rPr>
          <w:lang w:val="en-US"/>
        </w:rPr>
      </w:pPr>
      <w:r w:rsidRPr="0009097C">
        <w:t>5.7.</w:t>
      </w:r>
      <w:r w:rsidRPr="008C0CEC">
        <w:rPr>
          <w:lang w:val="en-US"/>
        </w:rPr>
        <w:t>2</w:t>
      </w:r>
      <w:r w:rsidRPr="0009097C">
        <w:t>.</w:t>
      </w:r>
      <w:r w:rsidRPr="008C0CEC">
        <w:rPr>
          <w:lang w:val="en-US"/>
        </w:rPr>
        <w:t>1</w:t>
      </w:r>
      <w:r>
        <w:tab/>
        <w:t>Windowing and auto</w:t>
      </w:r>
      <w:r w:rsidRPr="00B602A3">
        <w:rPr>
          <w:b/>
        </w:rPr>
        <w:noBreakHyphen/>
      </w:r>
      <w:r>
        <w:t>correlation computation</w:t>
      </w:r>
    </w:p>
    <w:p w14:paraId="367227AC" w14:textId="77777777" w:rsidR="0009097C" w:rsidRPr="0009097C" w:rsidRDefault="0009097C" w:rsidP="0009097C">
      <w:pPr>
        <w:rPr>
          <w:rFonts w:ascii="TimesNewRoman" w:hAnsi="TimesNewRoman" w:cs="TimesNewRoman"/>
          <w:szCs w:val="24"/>
          <w:lang w:eastAsia="fr-CA"/>
        </w:rPr>
      </w:pPr>
      <w:r w:rsidRPr="0009097C">
        <w:rPr>
          <w:rFonts w:ascii="TimesNewRoman" w:hAnsi="TimesNewRoman" w:cs="TimesNewRoman"/>
          <w:szCs w:val="24"/>
          <w:lang w:eastAsia="fr-CA"/>
        </w:rPr>
        <w:t>Short-term prediction</w:t>
      </w:r>
      <w:r w:rsidR="007A41A7">
        <w:rPr>
          <w:rFonts w:ascii="TimesNewRoman" w:hAnsi="TimesNewRoman" w:cs="TimesNewRoman"/>
          <w:szCs w:val="24"/>
          <w:lang w:eastAsia="fr-CA"/>
        </w:rPr>
        <w:t xml:space="preserve"> </w:t>
      </w:r>
      <w:r w:rsidRPr="0009097C">
        <w:rPr>
          <w:rFonts w:ascii="TimesNewRoman" w:hAnsi="TimesNewRoman" w:cs="TimesNewRoman"/>
          <w:szCs w:val="24"/>
          <w:lang w:eastAsia="fr-CA"/>
        </w:rPr>
        <w:t xml:space="preserve">analysis is performed once per speech frame using the autocorrelation approach per </w:t>
      </w:r>
      <w:r w:rsidR="00D87C92">
        <w:rPr>
          <w:rFonts w:ascii="TimesNewRoman" w:hAnsi="TimesNewRoman" w:cs="TimesNewRoman" w:hint="eastAsia"/>
          <w:szCs w:val="24"/>
          <w:lang w:eastAsia="zh-CN"/>
        </w:rPr>
        <w:t>subclause</w:t>
      </w:r>
      <w:r w:rsidR="00D87C92" w:rsidRPr="0009097C">
        <w:rPr>
          <w:rFonts w:ascii="TimesNewRoman" w:hAnsi="TimesNewRoman" w:cs="TimesNewRoman"/>
          <w:szCs w:val="24"/>
          <w:lang w:eastAsia="fr-CA"/>
        </w:rPr>
        <w:t xml:space="preserve"> </w:t>
      </w:r>
      <w:r w:rsidRPr="0009097C">
        <w:rPr>
          <w:rFonts w:ascii="TimesNewRoman" w:hAnsi="TimesNewRoman" w:cs="TimesNewRoman"/>
          <w:szCs w:val="24"/>
          <w:lang w:eastAsia="fr-CA"/>
        </w:rPr>
        <w:t>5.</w:t>
      </w:r>
      <w:r w:rsidR="007F67A2">
        <w:rPr>
          <w:rFonts w:ascii="TimesNewRoman" w:hAnsi="TimesNewRoman" w:cs="TimesNewRoman"/>
          <w:szCs w:val="24"/>
          <w:lang w:eastAsia="fr-CA"/>
        </w:rPr>
        <w:t>1.9</w:t>
      </w:r>
      <w:r w:rsidRPr="0009097C">
        <w:rPr>
          <w:rFonts w:ascii="TimesNewRoman" w:hAnsi="TimesNewRoman" w:cs="TimesNewRoman"/>
          <w:szCs w:val="24"/>
          <w:lang w:eastAsia="fr-CA"/>
        </w:rPr>
        <w:t>.</w:t>
      </w:r>
      <w:r w:rsidR="007F67A2">
        <w:rPr>
          <w:rFonts w:ascii="TimesNewRoman" w:hAnsi="TimesNewRoman" w:cs="TimesNewRoman"/>
          <w:szCs w:val="24"/>
          <w:lang w:eastAsia="fr-CA"/>
        </w:rPr>
        <w:t xml:space="preserve"> However, </w:t>
      </w:r>
      <w:r w:rsidR="008C08E4">
        <w:rPr>
          <w:rFonts w:ascii="TimesNewRoman" w:hAnsi="TimesNewRoman" w:cs="TimesNewRoman"/>
          <w:szCs w:val="24"/>
          <w:lang w:eastAsia="fr-CA"/>
        </w:rPr>
        <w:t>the</w:t>
      </w:r>
      <w:r w:rsidRPr="0009097C">
        <w:rPr>
          <w:rFonts w:ascii="TimesNewRoman" w:hAnsi="TimesNewRoman" w:cs="TimesNewRoman"/>
          <w:szCs w:val="24"/>
          <w:lang w:eastAsia="fr-CA"/>
        </w:rPr>
        <w:t xml:space="preserve"> 30</w:t>
      </w:r>
      <w:r w:rsidR="00965079">
        <w:rPr>
          <w:rFonts w:ascii="TimesNewRoman" w:hAnsi="TimesNewRoman" w:cs="TimesNewRoman"/>
          <w:szCs w:val="24"/>
          <w:lang w:eastAsia="fr-CA"/>
        </w:rPr>
        <w:t xml:space="preserve"> </w:t>
      </w:r>
      <w:r w:rsidRPr="0009097C">
        <w:rPr>
          <w:rFonts w:ascii="TimesNewRoman" w:hAnsi="TimesNewRoman" w:cs="TimesNewRoman"/>
          <w:szCs w:val="24"/>
          <w:lang w:eastAsia="fr-CA"/>
        </w:rPr>
        <w:t xml:space="preserve">ms asymmetric window </w:t>
      </w:r>
      <w:r w:rsidR="007A41A7">
        <w:rPr>
          <w:rFonts w:ascii="TimesNewRoman" w:hAnsi="TimesNewRoman" w:cs="TimesNewRoman"/>
          <w:szCs w:val="24"/>
          <w:lang w:eastAsia="fr-CA"/>
        </w:rPr>
        <w:t xml:space="preserve">defined in subclause 5.2.1 of [9] </w:t>
      </w:r>
      <w:r w:rsidRPr="0009097C">
        <w:rPr>
          <w:rFonts w:ascii="TimesNewRoman" w:hAnsi="TimesNewRoman" w:cs="TimesNewRoman"/>
          <w:szCs w:val="24"/>
          <w:lang w:eastAsia="fr-CA"/>
        </w:rPr>
        <w:t>and a</w:t>
      </w:r>
      <w:r w:rsidRPr="0009097C">
        <w:t xml:space="preserve"> look</w:t>
      </w:r>
      <w:r w:rsidRPr="0009097C">
        <w:noBreakHyphen/>
        <w:t xml:space="preserve">ahead of 5 ms are used in the autocorrelation calculation. The frame structure is depicted in </w:t>
      </w:r>
      <w:r w:rsidR="00D87C92">
        <w:rPr>
          <w:rFonts w:hint="eastAsia"/>
          <w:lang w:eastAsia="zh-CN"/>
        </w:rPr>
        <w:t>f</w:t>
      </w:r>
      <w:r w:rsidR="00D87C92" w:rsidRPr="0009097C">
        <w:t xml:space="preserve">igure </w:t>
      </w:r>
      <w:fldSimple w:instr=" SEQ Figure amrwb_io_lp_window_figure \* MERGEFORMAT ">
        <w:r w:rsidR="00A86057">
          <w:rPr>
            <w:noProof/>
          </w:rPr>
          <w:t>86</w:t>
        </w:r>
      </w:fldSimple>
      <w:r w:rsidRPr="0009097C">
        <w:t>.</w:t>
      </w:r>
    </w:p>
    <w:p w14:paraId="5468C5A1" w14:textId="77777777" w:rsidR="0009097C" w:rsidRPr="0009097C" w:rsidRDefault="0009097C" w:rsidP="00172560">
      <w:pPr>
        <w:pStyle w:val="TH"/>
      </w:pPr>
      <w:r w:rsidRPr="0009097C">
        <w:object w:dxaOrig="7139" w:dyaOrig="2035" w14:anchorId="2ABF8F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pt;height:101.65pt" o:ole="">
            <v:imagedata r:id="rId9" o:title=""/>
          </v:shape>
          <o:OLEObject Type="Embed" ProgID="Visio.Drawing.11" ShapeID="_x0000_i1025" DrawAspect="Content" ObjectID="_1783088156" r:id="rId10"/>
        </w:object>
      </w:r>
    </w:p>
    <w:p w14:paraId="52728AA7" w14:textId="77777777" w:rsidR="0009097C" w:rsidRPr="0009097C" w:rsidRDefault="0009097C" w:rsidP="0009097C">
      <w:pPr>
        <w:pStyle w:val="TF"/>
      </w:pPr>
      <w:r w:rsidRPr="0009097C">
        <w:t xml:space="preserve">Figure </w:t>
      </w:r>
      <w:bookmarkStart w:id="3" w:name="amrwb_io_lp_window_figure"/>
      <w:r w:rsidRPr="0009097C">
        <w:fldChar w:fldCharType="begin"/>
      </w:r>
      <w:r w:rsidRPr="0009097C">
        <w:instrText xml:space="preserve"> SEQ Figure </w:instrText>
      </w:r>
      <w:r w:rsidR="009F71BD">
        <w:instrText>\r</w:instrText>
      </w:r>
      <w:r w:rsidR="00A86057">
        <w:instrText>86</w:instrText>
      </w:r>
      <w:r w:rsidR="009F71BD">
        <w:instrText xml:space="preserve"> </w:instrText>
      </w:r>
      <w:r w:rsidRPr="0009097C">
        <w:instrText xml:space="preserve">\* ARABIC </w:instrText>
      </w:r>
      <w:r w:rsidRPr="0009097C">
        <w:fldChar w:fldCharType="separate"/>
      </w:r>
      <w:r w:rsidR="00A86057">
        <w:rPr>
          <w:noProof/>
        </w:rPr>
        <w:t>86</w:t>
      </w:r>
      <w:r w:rsidRPr="0009097C">
        <w:fldChar w:fldCharType="end"/>
      </w:r>
      <w:bookmarkEnd w:id="3"/>
      <w:r w:rsidRPr="0009097C">
        <w:t>: Relative positions and length of the LP analysis windows for the AMR-WB interoperable option</w:t>
      </w:r>
    </w:p>
    <w:p w14:paraId="0F3E085B" w14:textId="77777777" w:rsidR="0009097C" w:rsidRDefault="0009097C" w:rsidP="0009097C">
      <w:r w:rsidRPr="0009097C">
        <w:t xml:space="preserve">The autocorrelations of the windowed signal are computed in the same way as described in </w:t>
      </w:r>
      <w:r w:rsidR="00D87C92">
        <w:rPr>
          <w:rFonts w:hint="eastAsia"/>
          <w:lang w:eastAsia="zh-CN"/>
        </w:rPr>
        <w:t>subclause</w:t>
      </w:r>
      <w:r w:rsidR="00D87C92" w:rsidRPr="0009097C">
        <w:t xml:space="preserve"> </w:t>
      </w:r>
      <w:r w:rsidRPr="0009097C">
        <w:t>5.</w:t>
      </w:r>
      <w:r w:rsidR="007F67A2">
        <w:t>1.9.2</w:t>
      </w:r>
      <w:r w:rsidRPr="0009097C">
        <w:t xml:space="preserve">, except that </w:t>
      </w:r>
      <w:r w:rsidR="008C08E4" w:rsidRPr="00646BD0">
        <w:rPr>
          <w:position w:val="-4"/>
        </w:rPr>
        <w:object w:dxaOrig="200" w:dyaOrig="220" w14:anchorId="11F57DB0">
          <v:shape id="_x0000_i1026" type="#_x0000_t75" style="width:10.15pt;height:10.9pt" o:ole="">
            <v:imagedata r:id="rId11" o:title=""/>
          </v:shape>
          <o:OLEObject Type="Embed" ProgID="Equation.3" ShapeID="_x0000_i1026" DrawAspect="Content" ObjectID="_1783088157" r:id="rId12"/>
        </w:object>
      </w:r>
      <w:r w:rsidR="008C08E4">
        <w:t xml:space="preserve"> = 384 </w:t>
      </w:r>
      <w:r w:rsidRPr="0009097C">
        <w:t>in equation (</w:t>
      </w:r>
      <w:r w:rsidR="008C08E4">
        <w:rPr>
          <w:lang w:eastAsia="zh-CN"/>
        </w:rPr>
        <w:t>45</w:t>
      </w:r>
      <w:r w:rsidRPr="0009097C">
        <w:t xml:space="preserve">). Note that the autocorrelations are computed in the same way as in </w:t>
      </w:r>
      <w:r w:rsidR="00D87C92">
        <w:rPr>
          <w:rFonts w:hint="eastAsia"/>
          <w:lang w:eastAsia="zh-CN"/>
        </w:rPr>
        <w:t>subclause</w:t>
      </w:r>
      <w:r w:rsidR="00D87C92" w:rsidRPr="0009097C">
        <w:t xml:space="preserve"> </w:t>
      </w:r>
      <w:r w:rsidRPr="0009097C">
        <w:t>5.2.1 of [</w:t>
      </w:r>
      <w:r w:rsidR="00D87C92">
        <w:rPr>
          <w:rFonts w:ascii="TimesNewRoman" w:hAnsi="TimesNewRoman" w:cs="TimesNewRoman" w:hint="eastAsia"/>
          <w:szCs w:val="24"/>
          <w:lang w:eastAsia="zh-CN"/>
        </w:rPr>
        <w:t>9</w:t>
      </w:r>
      <w:r w:rsidRPr="0009097C">
        <w:t xml:space="preserve">] but with a different white noise correction factor value and lag windowing as described in </w:t>
      </w:r>
      <w:r w:rsidR="00D87C92">
        <w:rPr>
          <w:rFonts w:hint="eastAsia"/>
          <w:lang w:eastAsia="zh-CN"/>
        </w:rPr>
        <w:t>subclause</w:t>
      </w:r>
      <w:r w:rsidR="00D87C92" w:rsidRPr="0009097C">
        <w:t xml:space="preserve"> </w:t>
      </w:r>
      <w:r w:rsidRPr="0009097C">
        <w:t>5.1.9.3 of this Specification.</w:t>
      </w:r>
    </w:p>
    <w:p w14:paraId="59D33CCF" w14:textId="77777777" w:rsidR="00667CB6" w:rsidRPr="008C0CEC" w:rsidRDefault="00667CB6" w:rsidP="008C0CEC">
      <w:pPr>
        <w:pStyle w:val="Heading4"/>
        <w:rPr>
          <w:lang w:val="en-US"/>
        </w:rPr>
      </w:pPr>
      <w:r w:rsidRPr="0009097C">
        <w:t>5.7.</w:t>
      </w:r>
      <w:r w:rsidRPr="00667CB6">
        <w:rPr>
          <w:lang w:val="en-US"/>
        </w:rPr>
        <w:t>2</w:t>
      </w:r>
      <w:r w:rsidRPr="0009097C">
        <w:t>.</w:t>
      </w:r>
      <w:r>
        <w:rPr>
          <w:lang w:val="en-US"/>
        </w:rPr>
        <w:t>2</w:t>
      </w:r>
      <w:r>
        <w:tab/>
        <w:t>Levinson</w:t>
      </w:r>
      <w:r w:rsidRPr="00B602A3">
        <w:rPr>
          <w:b/>
        </w:rPr>
        <w:noBreakHyphen/>
      </w:r>
      <w:r>
        <w:t>Durbin algorithm</w:t>
      </w:r>
    </w:p>
    <w:p w14:paraId="17D0C26B" w14:textId="77777777" w:rsidR="0009097C" w:rsidRDefault="0009097C" w:rsidP="0009097C">
      <w:r w:rsidRPr="0009097C">
        <w:t xml:space="preserve">The Levinson-Durbin algorithm </w:t>
      </w:r>
      <w:r w:rsidR="007A41A7" w:rsidRPr="0009097C">
        <w:t>is the same as in</w:t>
      </w:r>
      <w:r w:rsidR="007A41A7" w:rsidRPr="0009097C" w:rsidDel="007A41A7">
        <w:t xml:space="preserve"> </w:t>
      </w:r>
      <w:r w:rsidR="00D87C92">
        <w:rPr>
          <w:rFonts w:hint="eastAsia"/>
          <w:lang w:eastAsia="zh-CN"/>
        </w:rPr>
        <w:t>subclause</w:t>
      </w:r>
      <w:r w:rsidR="00D87C92" w:rsidRPr="0009097C">
        <w:t xml:space="preserve"> </w:t>
      </w:r>
      <w:r w:rsidRPr="0009097C">
        <w:t>5.5.1.3.</w:t>
      </w:r>
    </w:p>
    <w:p w14:paraId="3EBF47F5" w14:textId="77777777" w:rsidR="00667CB6" w:rsidRPr="008C0CEC" w:rsidRDefault="00667CB6" w:rsidP="00667CB6">
      <w:pPr>
        <w:pStyle w:val="Heading4"/>
        <w:rPr>
          <w:lang w:val="en-US"/>
        </w:rPr>
      </w:pPr>
      <w:r w:rsidRPr="0009097C">
        <w:t>5.7.</w:t>
      </w:r>
      <w:r w:rsidRPr="00667CB6">
        <w:rPr>
          <w:lang w:val="en-US"/>
        </w:rPr>
        <w:t>2</w:t>
      </w:r>
      <w:r w:rsidRPr="0009097C">
        <w:t>.</w:t>
      </w:r>
      <w:r>
        <w:rPr>
          <w:lang w:val="en-US"/>
        </w:rPr>
        <w:t>3</w:t>
      </w:r>
      <w:r>
        <w:tab/>
        <w:t>LP to ISP conversion</w:t>
      </w:r>
    </w:p>
    <w:p w14:paraId="4B38479D" w14:textId="77777777" w:rsidR="0009097C" w:rsidRDefault="0009097C" w:rsidP="0009097C">
      <w:r>
        <w:t xml:space="preserve">For a linear predictive model </w:t>
      </w:r>
      <w:r>
        <w:rPr>
          <w:i/>
        </w:rPr>
        <w:t>A(z)</w:t>
      </w:r>
      <w:r>
        <w:t xml:space="preserve"> of order </w:t>
      </w:r>
      <w:r>
        <w:rPr>
          <w:i/>
        </w:rPr>
        <w:t>m</w:t>
      </w:r>
      <w:r>
        <w:t xml:space="preserve"> we can define the line spectral polynomials as</w:t>
      </w:r>
    </w:p>
    <w:p w14:paraId="4920220F" w14:textId="77777777" w:rsidR="00965079" w:rsidRDefault="00965079" w:rsidP="00965079">
      <w:pPr>
        <w:pStyle w:val="EQ"/>
      </w:pPr>
      <w:r>
        <w:tab/>
      </w:r>
      <w:r w:rsidRPr="006A414E">
        <w:rPr>
          <w:position w:val="-28"/>
        </w:rPr>
        <w:object w:dxaOrig="2120" w:dyaOrig="660" w14:anchorId="11E381E3">
          <v:shape id="_x0000_i1027" type="#_x0000_t75" style="width:106.15pt;height:33pt" o:ole="">
            <v:imagedata r:id="rId13" o:title=""/>
          </v:shape>
          <o:OLEObject Type="Embed" ProgID="Equation.3" ShapeID="_x0000_i1027" DrawAspect="Content" ObjectID="_1783088158" r:id="rId14"/>
        </w:object>
      </w:r>
      <w:r>
        <w:tab/>
        <w:t>(</w:t>
      </w:r>
      <w:r>
        <w:fldChar w:fldCharType="begin"/>
      </w:r>
      <w:r>
        <w:instrText xml:space="preserve"> SEQ eqn \r</w:instrText>
      </w:r>
      <w:r w:rsidR="00A86057">
        <w:instrText>1405</w:instrText>
      </w:r>
      <w:r>
        <w:instrText xml:space="preserve"> \* MERGEFORMAT </w:instrText>
      </w:r>
      <w:r>
        <w:fldChar w:fldCharType="separate"/>
      </w:r>
      <w:r w:rsidR="00A86057">
        <w:t>1405</w:t>
      </w:r>
      <w:r>
        <w:fldChar w:fldCharType="end"/>
      </w:r>
      <w:r>
        <w:t>)</w:t>
      </w:r>
    </w:p>
    <w:p w14:paraId="70C772FC" w14:textId="77777777" w:rsidR="0009097C" w:rsidRPr="006B0A78" w:rsidRDefault="0009097C" w:rsidP="0009097C">
      <w:r w:rsidRPr="006B0A78">
        <w:t xml:space="preserve">where </w:t>
      </w:r>
      <w:r w:rsidRPr="006B0A78">
        <w:rPr>
          <w:i/>
        </w:rPr>
        <w:t>l=1</w:t>
      </w:r>
      <w:r w:rsidRPr="006B0A78">
        <w:t xml:space="preserve"> for the line spectrum polynomials and </w:t>
      </w:r>
      <w:r w:rsidRPr="006B0A78">
        <w:rPr>
          <w:i/>
        </w:rPr>
        <w:t>l=0</w:t>
      </w:r>
      <w:r w:rsidRPr="006B0A78">
        <w:t xml:space="preserve"> for the immittance spectrum polynomials. These polynomials </w:t>
      </w:r>
      <w:r w:rsidRPr="006B0A78">
        <w:rPr>
          <w:i/>
        </w:rPr>
        <w:t>P</w:t>
      </w:r>
      <w:r>
        <w:rPr>
          <w:i/>
        </w:rPr>
        <w:t>(z)</w:t>
      </w:r>
      <w:r>
        <w:t xml:space="preserve"> and </w:t>
      </w:r>
      <w:r>
        <w:rPr>
          <w:i/>
        </w:rPr>
        <w:t xml:space="preserve"> Q(z) </w:t>
      </w:r>
      <w:r w:rsidRPr="006B0A78">
        <w:t>are symmetric and anti</w:t>
      </w:r>
      <w:r w:rsidR="00965079">
        <w:t>-</w:t>
      </w:r>
      <w:r w:rsidRPr="006B0A78">
        <w:t xml:space="preserve">symmetric, respectively, such that the point of symmetry is </w:t>
      </w:r>
      <w:r w:rsidRPr="00025957">
        <w:rPr>
          <w:position w:val="-4"/>
        </w:rPr>
        <w:object w:dxaOrig="760" w:dyaOrig="320" w14:anchorId="5FFA96BD">
          <v:shape id="_x0000_i1028" type="#_x0000_t75" style="width:37.9pt;height:16.15pt" o:ole="">
            <v:imagedata r:id="rId15" o:title=""/>
          </v:shape>
          <o:OLEObject Type="Embed" ProgID="Equation.3" ShapeID="_x0000_i1028" DrawAspect="Content" ObjectID="_1783088159" r:id="rId16"/>
        </w:object>
      </w:r>
      <w:r w:rsidRPr="006B0A78">
        <w:t xml:space="preserve">. It follows that when evaluating at the unit circle </w:t>
      </w:r>
      <w:r w:rsidRPr="00BF3821">
        <w:rPr>
          <w:position w:val="-10"/>
        </w:rPr>
        <w:object w:dxaOrig="760" w:dyaOrig="360" w14:anchorId="2B75B01F">
          <v:shape id="_x0000_i1029" type="#_x0000_t75" style="width:37.9pt;height:18pt" o:ole="">
            <v:imagedata r:id="rId17" o:title=""/>
          </v:shape>
          <o:OLEObject Type="Embed" ProgID="Equation.3" ShapeID="_x0000_i1029" DrawAspect="Content" ObjectID="_1783088160" r:id="rId18"/>
        </w:object>
      </w:r>
      <w:r w:rsidRPr="006B0A78">
        <w:t xml:space="preserve"> then the obtained spectra of </w:t>
      </w:r>
      <w:r w:rsidR="00965079" w:rsidRPr="00D87C92">
        <w:rPr>
          <w:position w:val="-10"/>
        </w:rPr>
        <w:object w:dxaOrig="1140" w:dyaOrig="360" w14:anchorId="5CF25879">
          <v:shape id="_x0000_i1030" type="#_x0000_t75" style="width:57pt;height:18pt" o:ole="">
            <v:imagedata r:id="rId19" o:title=""/>
          </v:shape>
          <o:OLEObject Type="Embed" ProgID="Equation.3" ShapeID="_x0000_i1030" DrawAspect="Content" ObjectID="_1783088161" r:id="rId20"/>
        </w:object>
      </w:r>
      <w:r w:rsidRPr="006B0A78">
        <w:t xml:space="preserve"> and </w:t>
      </w:r>
      <w:r w:rsidR="00965079" w:rsidRPr="00D87C92">
        <w:rPr>
          <w:position w:val="-10"/>
        </w:rPr>
        <w:object w:dxaOrig="1160" w:dyaOrig="360" w14:anchorId="5838F12C">
          <v:shape id="_x0000_i1031" type="#_x0000_t75" style="width:58.15pt;height:18pt" o:ole="">
            <v:imagedata r:id="rId21" o:title=""/>
          </v:shape>
          <o:OLEObject Type="Embed" ProgID="Equation.3" ShapeID="_x0000_i1031" DrawAspect="Content" ObjectID="_1783088162" r:id="rId22"/>
        </w:object>
      </w:r>
      <w:r w:rsidRPr="006B0A78">
        <w:t xml:space="preserve"> will be real and imaginary, respectively. Further, since polynomials </w:t>
      </w:r>
      <w:r w:rsidRPr="006B0A78">
        <w:rPr>
          <w:i/>
        </w:rPr>
        <w:t>P</w:t>
      </w:r>
      <w:r>
        <w:rPr>
          <w:i/>
        </w:rPr>
        <w:t>(z)</w:t>
      </w:r>
      <w:r>
        <w:t xml:space="preserve"> and </w:t>
      </w:r>
      <w:r>
        <w:rPr>
          <w:i/>
        </w:rPr>
        <w:t xml:space="preserve"> Q(z) </w:t>
      </w:r>
      <w:r w:rsidRPr="006B0A78">
        <w:t>have roots on the unit circle, they can be located by a zero-crossing search of the two spectra.</w:t>
      </w:r>
    </w:p>
    <w:p w14:paraId="2E933013" w14:textId="77777777" w:rsidR="0009097C" w:rsidRPr="006B0A78" w:rsidRDefault="0009097C" w:rsidP="0009097C">
      <w:r w:rsidRPr="006B0A78">
        <w:t xml:space="preserve">The evaluation of on the unit circle can be implemented with an FFT of length </w:t>
      </w:r>
      <w:r w:rsidRPr="006B0A78">
        <w:rPr>
          <w:i/>
        </w:rPr>
        <w:t>N=256</w:t>
      </w:r>
      <w:r w:rsidRPr="006B0A78">
        <w:t xml:space="preserve">. Since the two spectra are imaginary, we can evaluate both spectra simultaneously, that is, since </w:t>
      </w:r>
      <w:r w:rsidR="00D87C92" w:rsidRPr="00D87C92">
        <w:rPr>
          <w:position w:val="-10"/>
        </w:rPr>
        <w:object w:dxaOrig="1620" w:dyaOrig="300" w14:anchorId="1B890F4F">
          <v:shape id="_x0000_i1032" type="#_x0000_t75" style="width:81pt;height:15pt" o:ole="">
            <v:imagedata r:id="rId23" o:title=""/>
          </v:shape>
          <o:OLEObject Type="Embed" ProgID="Equation.3" ShapeID="_x0000_i1032" DrawAspect="Content" ObjectID="_1783088163" r:id="rId24"/>
        </w:object>
      </w:r>
      <w:r w:rsidRPr="006B0A78">
        <w:t xml:space="preserve">, we can determine the </w:t>
      </w:r>
      <w:r w:rsidRPr="006B0A78">
        <w:lastRenderedPageBreak/>
        <w:t>spectrum of 2</w:t>
      </w:r>
      <w:r w:rsidR="00D87C92" w:rsidRPr="00D87C92">
        <w:rPr>
          <w:position w:val="-10"/>
        </w:rPr>
        <w:object w:dxaOrig="420" w:dyaOrig="300" w14:anchorId="741D19DF">
          <v:shape id="_x0000_i1033" type="#_x0000_t75" style="width:21pt;height:15pt" o:ole="">
            <v:imagedata r:id="rId25" o:title=""/>
          </v:shape>
          <o:OLEObject Type="Embed" ProgID="Equation.3" ShapeID="_x0000_i1033" DrawAspect="Content" ObjectID="_1783088164" r:id="rId26"/>
        </w:object>
      </w:r>
      <w:r w:rsidRPr="006B0A78">
        <w:t xml:space="preserve"> by an FFT, multiply by </w:t>
      </w:r>
      <w:r w:rsidR="00965079" w:rsidRPr="00025957">
        <w:rPr>
          <w:position w:val="-4"/>
        </w:rPr>
        <w:object w:dxaOrig="800" w:dyaOrig="300" w14:anchorId="1B76677E">
          <v:shape id="_x0000_i1034" type="#_x0000_t75" style="width:40.15pt;height:15pt" o:ole="">
            <v:imagedata r:id="rId27" o:title=""/>
          </v:shape>
          <o:OLEObject Type="Embed" ProgID="Equation.3" ShapeID="_x0000_i1034" DrawAspect="Content" ObjectID="_1783088165" r:id="rId28"/>
        </w:object>
      </w:r>
      <w:r w:rsidRPr="006B0A78">
        <w:t xml:space="preserve"> and then obtain the two spectra in the real and imaginary parts. Scaling by the factor 2 does not influence location of zeros, whereby it can be omitted.</w:t>
      </w:r>
    </w:p>
    <w:p w14:paraId="5FA80C90" w14:textId="77777777" w:rsidR="0009097C" w:rsidRPr="006B0A78" w:rsidRDefault="0009097C" w:rsidP="0009097C">
      <w:r w:rsidRPr="006B0A78">
        <w:t xml:space="preserve">To reduce numerical range of the spectrum, we can convolve </w:t>
      </w:r>
      <w:r w:rsidR="0054420A" w:rsidRPr="0054420A">
        <w:rPr>
          <w:position w:val="-10"/>
        </w:rPr>
        <w:object w:dxaOrig="420" w:dyaOrig="300" w14:anchorId="286CFA68">
          <v:shape id="_x0000_i1035" type="#_x0000_t75" style="width:21pt;height:15pt" o:ole="">
            <v:imagedata r:id="rId29" o:title=""/>
          </v:shape>
          <o:OLEObject Type="Embed" ProgID="Equation.3" ShapeID="_x0000_i1035" DrawAspect="Content" ObjectID="_1783088166" r:id="rId30"/>
        </w:object>
      </w:r>
      <w:r w:rsidRPr="006B0A78">
        <w:t xml:space="preserve"> by a filter </w:t>
      </w:r>
      <w:r w:rsidR="00D87C92" w:rsidRPr="00D87C92">
        <w:rPr>
          <w:position w:val="-10"/>
        </w:rPr>
        <w:object w:dxaOrig="420" w:dyaOrig="300" w14:anchorId="77CF3302">
          <v:shape id="_x0000_i1036" type="#_x0000_t75" style="width:21pt;height:15pt" o:ole="">
            <v:imagedata r:id="rId31" o:title=""/>
          </v:shape>
          <o:OLEObject Type="Embed" ProgID="Equation.3" ShapeID="_x0000_i1036" DrawAspect="Content" ObjectID="_1783088167" r:id="rId32"/>
        </w:object>
      </w:r>
      <w:r w:rsidRPr="006B0A78">
        <w:t>, where</w:t>
      </w:r>
    </w:p>
    <w:p w14:paraId="4CF6CAFA" w14:textId="77777777" w:rsidR="00965079" w:rsidRDefault="00965079" w:rsidP="00965079">
      <w:pPr>
        <w:pStyle w:val="EQ"/>
      </w:pPr>
      <w:r>
        <w:tab/>
      </w:r>
      <w:r w:rsidRPr="00D87C92">
        <w:rPr>
          <w:position w:val="-10"/>
        </w:rPr>
        <w:object w:dxaOrig="2020" w:dyaOrig="360" w14:anchorId="62E4BBA6">
          <v:shape id="_x0000_i1037" type="#_x0000_t75" style="width:100.9pt;height:18pt" o:ole="">
            <v:imagedata r:id="rId33" o:title=""/>
          </v:shape>
          <o:OLEObject Type="Embed" ProgID="Equation.3" ShapeID="_x0000_i1037" DrawAspect="Content" ObjectID="_1783088168" r:id="rId34"/>
        </w:object>
      </w:r>
      <w:r>
        <w:tab/>
        <w:t>(</w:t>
      </w:r>
      <w:fldSimple w:instr=" SEQ eqn \* MERGEFORMAT ">
        <w:r w:rsidR="00A86057">
          <w:t>1406</w:t>
        </w:r>
      </w:fldSimple>
      <w:r>
        <w:t>)</w:t>
      </w:r>
    </w:p>
    <w:p w14:paraId="32D5AA6B" w14:textId="77777777" w:rsidR="0009097C" w:rsidRPr="006B0A78" w:rsidRDefault="0009097C" w:rsidP="0009097C">
      <w:r w:rsidRPr="006B0A78">
        <w:t xml:space="preserve">and the constants are </w:t>
      </w:r>
      <w:r w:rsidR="00D87C92" w:rsidRPr="00D87C92">
        <w:rPr>
          <w:position w:val="-10"/>
        </w:rPr>
        <w:object w:dxaOrig="1420" w:dyaOrig="300" w14:anchorId="7BFFCD1B">
          <v:shape id="_x0000_i1038" type="#_x0000_t75" style="width:70.9pt;height:15pt" o:ole="">
            <v:imagedata r:id="rId35" o:title=""/>
          </v:shape>
          <o:OLEObject Type="Embed" ProgID="Equation.3" ShapeID="_x0000_i1038" DrawAspect="Content" ObjectID="_1783088169" r:id="rId36"/>
        </w:object>
      </w:r>
      <w:r w:rsidRPr="006B0A78">
        <w:t xml:space="preserve"> and </w:t>
      </w:r>
      <w:r w:rsidR="00D87C92" w:rsidRPr="00D87C92">
        <w:rPr>
          <w:position w:val="-10"/>
        </w:rPr>
        <w:object w:dxaOrig="1719" w:dyaOrig="300" w14:anchorId="1F6C840A">
          <v:shape id="_x0000_i1039" type="#_x0000_t75" style="width:85.9pt;height:15pt" o:ole="">
            <v:imagedata r:id="rId37" o:title=""/>
          </v:shape>
          <o:OLEObject Type="Embed" ProgID="Equation.3" ShapeID="_x0000_i1039" DrawAspect="Content" ObjectID="_1783088170" r:id="rId38"/>
        </w:object>
      </w:r>
      <w:r w:rsidRPr="006B0A78">
        <w:t xml:space="preserve">. That is, we calculate the spectrum of </w:t>
      </w:r>
      <w:r w:rsidR="00D87C92" w:rsidRPr="00D87C92">
        <w:rPr>
          <w:position w:val="-10"/>
        </w:rPr>
        <w:object w:dxaOrig="780" w:dyaOrig="300" w14:anchorId="21123798">
          <v:shape id="_x0000_i1040" type="#_x0000_t75" style="width:39pt;height:15pt" o:ole="">
            <v:imagedata r:id="rId39" o:title=""/>
          </v:shape>
          <o:OLEObject Type="Embed" ProgID="Equation.3" ShapeID="_x0000_i1040" DrawAspect="Content" ObjectID="_1783088171" r:id="rId40"/>
        </w:object>
      </w:r>
      <w:r w:rsidRPr="006B0A78">
        <w:t xml:space="preserve"> and multiply with the phase-shift </w:t>
      </w:r>
      <w:r w:rsidRPr="00025957">
        <w:rPr>
          <w:position w:val="-4"/>
        </w:rPr>
        <w:object w:dxaOrig="920" w:dyaOrig="320" w14:anchorId="52EB9264">
          <v:shape id="_x0000_i1041" type="#_x0000_t75" style="width:46.15pt;height:16.15pt" o:ole="">
            <v:imagedata r:id="rId41" o:title=""/>
          </v:shape>
          <o:OLEObject Type="Embed" ProgID="Equation.3" ShapeID="_x0000_i1041" DrawAspect="Content" ObjectID="_1783088172" r:id="rId42"/>
        </w:object>
      </w:r>
      <w:r w:rsidRPr="006B0A78">
        <w:t>.</w:t>
      </w:r>
    </w:p>
    <w:p w14:paraId="49F79D4B" w14:textId="77777777" w:rsidR="0009097C" w:rsidRPr="006B0A78" w:rsidRDefault="0009097C" w:rsidP="0009097C">
      <w:r>
        <w:t xml:space="preserve">When calculating the FFT, we can reduce complexity by applying pruning methods. That is, since </w:t>
      </w:r>
      <w:r w:rsidR="00D87C92" w:rsidRPr="00D87C92">
        <w:rPr>
          <w:position w:val="-10"/>
        </w:rPr>
        <w:object w:dxaOrig="780" w:dyaOrig="300" w14:anchorId="325BEDCE">
          <v:shape id="_x0000_i1042" type="#_x0000_t75" style="width:39pt;height:15pt" o:ole="">
            <v:imagedata r:id="rId43" o:title=""/>
          </v:shape>
          <o:OLEObject Type="Embed" ProgID="Equation.3" ShapeID="_x0000_i1042" DrawAspect="Content" ObjectID="_1783088173" r:id="rId44"/>
        </w:object>
      </w:r>
      <w:r w:rsidRPr="006B0A78">
        <w:t xml:space="preserve"> is a sequence of length </w:t>
      </w:r>
      <w:r w:rsidR="00D87C92" w:rsidRPr="00BF3821">
        <w:rPr>
          <w:position w:val="-6"/>
        </w:rPr>
        <w:object w:dxaOrig="499" w:dyaOrig="240" w14:anchorId="0BBECBC2">
          <v:shape id="_x0000_i1043" type="#_x0000_t75" style="width:25.15pt;height:12pt" o:ole="">
            <v:imagedata r:id="rId45" o:title=""/>
          </v:shape>
          <o:OLEObject Type="Embed" ProgID="Equation.3" ShapeID="_x0000_i1043" DrawAspect="Content" ObjectID="_1783088174" r:id="rId46"/>
        </w:object>
      </w:r>
      <w:r w:rsidRPr="006B0A78">
        <w:t xml:space="preserve">, but the FFT is of length </w:t>
      </w:r>
      <w:r w:rsidR="00D87C92" w:rsidRPr="00BF3821">
        <w:rPr>
          <w:position w:val="-6"/>
        </w:rPr>
        <w:object w:dxaOrig="240" w:dyaOrig="240" w14:anchorId="319B95BD">
          <v:shape id="_x0000_i1044" type="#_x0000_t75" style="width:12pt;height:12pt" o:ole="">
            <v:imagedata r:id="rId47" o:title=""/>
          </v:shape>
          <o:OLEObject Type="Embed" ProgID="Equation.3" ShapeID="_x0000_i1044" DrawAspect="Content" ObjectID="_1783088175" r:id="rId48"/>
        </w:object>
      </w:r>
      <w:r w:rsidRPr="006B0A78">
        <w:t xml:space="preserve">, we can omit all those operations which involve computations with the </w:t>
      </w:r>
      <w:bookmarkStart w:id="4" w:name="MTBlankEqn"/>
      <w:r w:rsidR="00D87C92" w:rsidRPr="00BF3821">
        <w:rPr>
          <w:position w:val="-6"/>
        </w:rPr>
        <w:object w:dxaOrig="820" w:dyaOrig="240" w14:anchorId="38CC3958">
          <v:shape id="_x0000_i1045" type="#_x0000_t75" style="width:40.9pt;height:12pt" o:ole="">
            <v:imagedata r:id="rId49" o:title=""/>
          </v:shape>
          <o:OLEObject Type="Embed" ProgID="Equation.3" ShapeID="_x0000_i1045" DrawAspect="Content" ObjectID="_1783088176" r:id="rId50"/>
        </w:object>
      </w:r>
      <w:bookmarkEnd w:id="4"/>
      <w:r w:rsidRPr="006B0A78">
        <w:t xml:space="preserve"> zeros.</w:t>
      </w:r>
    </w:p>
    <w:p w14:paraId="3B5A1898" w14:textId="77777777" w:rsidR="00667CB6" w:rsidRPr="008C0CEC" w:rsidRDefault="00667CB6" w:rsidP="00667CB6">
      <w:pPr>
        <w:pStyle w:val="Heading4"/>
        <w:rPr>
          <w:lang w:val="en-US"/>
        </w:rPr>
      </w:pPr>
      <w:r w:rsidRPr="0009097C">
        <w:t>5.7.</w:t>
      </w:r>
      <w:r w:rsidRPr="00667CB6">
        <w:rPr>
          <w:lang w:val="en-US"/>
        </w:rPr>
        <w:t>2</w:t>
      </w:r>
      <w:r w:rsidRPr="0009097C">
        <w:t>.</w:t>
      </w:r>
      <w:r>
        <w:rPr>
          <w:lang w:val="en-US"/>
        </w:rPr>
        <w:t>4</w:t>
      </w:r>
      <w:r>
        <w:tab/>
        <w:t>ISP to LP conversion</w:t>
      </w:r>
    </w:p>
    <w:p w14:paraId="0A6E4A9A" w14:textId="77777777" w:rsidR="0009097C" w:rsidRDefault="00D246C1" w:rsidP="0009097C">
      <w:r>
        <w:t xml:space="preserve">The </w:t>
      </w:r>
      <w:r w:rsidR="0009097C" w:rsidRPr="0009097C">
        <w:t xml:space="preserve">ISP to LP conversion </w:t>
      </w:r>
      <w:r w:rsidR="00D87C92" w:rsidRPr="0009097C">
        <w:t>is</w:t>
      </w:r>
      <w:r w:rsidR="0009097C" w:rsidRPr="0009097C">
        <w:t xml:space="preserve"> the same as in </w:t>
      </w:r>
      <w:r w:rsidR="00D87C92">
        <w:rPr>
          <w:rFonts w:hint="eastAsia"/>
          <w:lang w:eastAsia="zh-CN"/>
        </w:rPr>
        <w:t>subclause</w:t>
      </w:r>
      <w:r w:rsidR="00D87C92" w:rsidRPr="0009097C">
        <w:t xml:space="preserve"> </w:t>
      </w:r>
      <w:r w:rsidR="0009097C" w:rsidRPr="0009097C">
        <w:t>5.2.4 of [</w:t>
      </w:r>
      <w:r w:rsidR="00D87C92">
        <w:rPr>
          <w:rFonts w:ascii="TimesNewRoman" w:hAnsi="TimesNewRoman" w:cs="TimesNewRoman" w:hint="eastAsia"/>
          <w:szCs w:val="24"/>
          <w:lang w:eastAsia="zh-CN"/>
        </w:rPr>
        <w:t>9</w:t>
      </w:r>
      <w:r w:rsidR="0009097C" w:rsidRPr="0009097C">
        <w:t>]</w:t>
      </w:r>
      <w:r>
        <w:t>.</w:t>
      </w:r>
    </w:p>
    <w:p w14:paraId="44309F15" w14:textId="77777777" w:rsidR="00667CB6" w:rsidRPr="00667CB6" w:rsidRDefault="00667CB6" w:rsidP="00667CB6">
      <w:pPr>
        <w:pStyle w:val="Heading4"/>
        <w:rPr>
          <w:lang w:val="en-US"/>
        </w:rPr>
      </w:pPr>
      <w:r w:rsidRPr="0009097C">
        <w:t>5.7.</w:t>
      </w:r>
      <w:r w:rsidRPr="00667CB6">
        <w:rPr>
          <w:lang w:val="en-US"/>
        </w:rPr>
        <w:t>2</w:t>
      </w:r>
      <w:r w:rsidRPr="0009097C">
        <w:t>.</w:t>
      </w:r>
      <w:r>
        <w:rPr>
          <w:lang w:val="en-US"/>
        </w:rPr>
        <w:t>5</w:t>
      </w:r>
      <w:r>
        <w:tab/>
        <w:t>Quantization of the ISP coefficients</w:t>
      </w:r>
    </w:p>
    <w:p w14:paraId="1853B7C2" w14:textId="77777777" w:rsidR="00667CB6" w:rsidRDefault="00667CB6" w:rsidP="0009097C">
      <w:r>
        <w:t xml:space="preserve">For interoperability reasons, </w:t>
      </w:r>
      <w:r w:rsidRPr="0009097C">
        <w:t xml:space="preserve">ISF quantization is the same as in </w:t>
      </w:r>
      <w:r>
        <w:rPr>
          <w:rFonts w:hint="eastAsia"/>
          <w:lang w:eastAsia="zh-CN"/>
        </w:rPr>
        <w:t>subclause</w:t>
      </w:r>
      <w:r w:rsidRPr="0009097C">
        <w:t xml:space="preserve"> 5.2.5 of [</w:t>
      </w:r>
      <w:r>
        <w:rPr>
          <w:rFonts w:ascii="TimesNewRoman" w:hAnsi="TimesNewRoman" w:cs="TimesNewRoman" w:hint="eastAsia"/>
          <w:szCs w:val="24"/>
          <w:lang w:eastAsia="zh-CN"/>
        </w:rPr>
        <w:t>9</w:t>
      </w:r>
      <w:r w:rsidRPr="0009097C">
        <w:t>].</w:t>
      </w:r>
    </w:p>
    <w:p w14:paraId="5EBD39C2" w14:textId="77777777" w:rsidR="00667CB6" w:rsidRPr="008C0CEC" w:rsidRDefault="00667CB6" w:rsidP="00667CB6">
      <w:pPr>
        <w:pStyle w:val="Heading4"/>
        <w:rPr>
          <w:lang w:val="fr-FR"/>
        </w:rPr>
      </w:pPr>
      <w:r w:rsidRPr="0009097C">
        <w:t>5.7.</w:t>
      </w:r>
      <w:r w:rsidRPr="00667CB6">
        <w:rPr>
          <w:lang w:val="en-US"/>
        </w:rPr>
        <w:t>2</w:t>
      </w:r>
      <w:r w:rsidRPr="0009097C">
        <w:t>.</w:t>
      </w:r>
      <w:r w:rsidRPr="008C0CEC">
        <w:rPr>
          <w:lang w:val="en-US"/>
        </w:rPr>
        <w:t>6</w:t>
      </w:r>
      <w:r>
        <w:tab/>
        <w:t>Interpolation of the ISPs</w:t>
      </w:r>
    </w:p>
    <w:p w14:paraId="1C5DAEBB" w14:textId="77777777" w:rsidR="0009097C" w:rsidRDefault="0009097C" w:rsidP="0009097C">
      <w:r w:rsidRPr="00814EAC">
        <w:t xml:space="preserve">The set of LP parameters is used for the 4th subframe, whereas the 1st, 2nd and 3rd subframes use a linear interpolation of the parameters in the adjacent frames. The interpolation is performed on the ISPs in the </w:t>
      </w:r>
      <w:r w:rsidRPr="00A00F57">
        <w:rPr>
          <w:position w:val="-10"/>
        </w:rPr>
        <w:object w:dxaOrig="180" w:dyaOrig="240" w14:anchorId="0DC0BBF7">
          <v:shape id="_x0000_i1046" type="#_x0000_t75" style="width:9pt;height:12pt" o:ole="">
            <v:imagedata r:id="rId51" o:title=""/>
          </v:shape>
          <o:OLEObject Type="Embed" ProgID="Equation.3" ShapeID="_x0000_i1046" DrawAspect="Content" ObjectID="_1783088177" r:id="rId52"/>
        </w:object>
      </w:r>
      <w:r w:rsidRPr="00814EAC">
        <w:t xml:space="preserve"> domain. Let </w:t>
      </w:r>
      <w:r w:rsidRPr="00A00F57">
        <w:rPr>
          <w:position w:val="-10"/>
        </w:rPr>
        <w:object w:dxaOrig="440" w:dyaOrig="300" w14:anchorId="35F7A1C9">
          <v:shape id="_x0000_i1047" type="#_x0000_t75" style="width:22.15pt;height:15pt" o:ole="">
            <v:imagedata r:id="rId53" o:title=""/>
          </v:shape>
          <o:OLEObject Type="Embed" ProgID="Equation.3" ShapeID="_x0000_i1047" DrawAspect="Content" ObjectID="_1783088178" r:id="rId54"/>
        </w:object>
      </w:r>
      <w:r w:rsidRPr="00814EAC">
        <w:t xml:space="preserve">be the ISP vector at the 4th subframe of the current frame, and </w:t>
      </w:r>
      <w:r w:rsidRPr="00A00F57">
        <w:rPr>
          <w:position w:val="-14"/>
        </w:rPr>
        <w:object w:dxaOrig="600" w:dyaOrig="340" w14:anchorId="7806788E">
          <v:shape id="_x0000_i1048" type="#_x0000_t75" style="width:30pt;height:16.9pt" o:ole="">
            <v:imagedata r:id="rId55" o:title=""/>
          </v:shape>
          <o:OLEObject Type="Embed" ProgID="Equation.3" ShapeID="_x0000_i1048" DrawAspect="Content" ObjectID="_1783088179" r:id="rId56"/>
        </w:object>
      </w:r>
      <w:r w:rsidRPr="00814EAC">
        <w:t>is the ISP vector at the 4th subframe of the previous frame. The interpolated ISP vectors at the 1st, 2nd and 3rd subframes are given by</w:t>
      </w:r>
    </w:p>
    <w:p w14:paraId="5104FAF3" w14:textId="77777777" w:rsidR="0009097C" w:rsidRPr="0009097C" w:rsidRDefault="0009097C" w:rsidP="0009097C">
      <w:pPr>
        <w:pStyle w:val="EQ"/>
      </w:pPr>
      <w:r>
        <w:tab/>
      </w:r>
      <w:r w:rsidR="0054420A" w:rsidRPr="0009097C">
        <w:rPr>
          <w:position w:val="-72"/>
        </w:rPr>
        <w:object w:dxaOrig="2520" w:dyaOrig="1540" w14:anchorId="2B4BC5F1">
          <v:shape id="_x0000_i1049" type="#_x0000_t75" style="width:126pt;height:76.9pt" o:ole="">
            <v:imagedata r:id="rId57" o:title=""/>
          </v:shape>
          <o:OLEObject Type="Embed" ProgID="Equation.3" ShapeID="_x0000_i1049" DrawAspect="Content" ObjectID="_1783088180" r:id="rId58"/>
        </w:object>
      </w:r>
      <w:r w:rsidRPr="0009097C">
        <w:tab/>
        <w:t>(</w:t>
      </w:r>
      <w:fldSimple w:instr=" SEQ eqn \* MERGEFORMAT ">
        <w:r w:rsidR="00A86057">
          <w:t>1407</w:t>
        </w:r>
      </w:fldSimple>
      <w:r w:rsidRPr="0009097C">
        <w:t>)</w:t>
      </w:r>
    </w:p>
    <w:p w14:paraId="471C0CE6" w14:textId="77777777" w:rsidR="0009097C" w:rsidRPr="0009097C" w:rsidRDefault="0009097C" w:rsidP="0009097C">
      <w:r w:rsidRPr="0009097C">
        <w:t xml:space="preserve">The same formula is used for interpolation of both quantized and unquantized ISPs. The interpolated ISP vectors are used to compute a different LP filter at each subframe (both quantized and unquantized) using the ISP to LP conversion method described in </w:t>
      </w:r>
      <w:r w:rsidR="00D87C92">
        <w:rPr>
          <w:rFonts w:hint="eastAsia"/>
          <w:lang w:eastAsia="zh-CN"/>
        </w:rPr>
        <w:t>subclause</w:t>
      </w:r>
      <w:r w:rsidR="00D87C92" w:rsidRPr="0009097C">
        <w:t xml:space="preserve"> </w:t>
      </w:r>
      <w:r w:rsidRPr="0009097C">
        <w:t>5.2.4 of [</w:t>
      </w:r>
      <w:r w:rsidR="00D87C92">
        <w:rPr>
          <w:rFonts w:ascii="TimesNewRoman" w:hAnsi="TimesNewRoman" w:cs="TimesNewRoman" w:hint="eastAsia"/>
          <w:szCs w:val="24"/>
          <w:lang w:eastAsia="zh-CN"/>
        </w:rPr>
        <w:t>9</w:t>
      </w:r>
      <w:r w:rsidRPr="0009097C">
        <w:t>].</w:t>
      </w:r>
    </w:p>
    <w:p w14:paraId="1A27BE7B" w14:textId="77777777" w:rsidR="0009097C" w:rsidRPr="0009097C" w:rsidRDefault="0009097C" w:rsidP="0009097C">
      <w:pPr>
        <w:pStyle w:val="Heading3"/>
      </w:pPr>
      <w:bookmarkStart w:id="5" w:name="_Toc392593112"/>
      <w:r w:rsidRPr="0009097C">
        <w:t>5.7.</w:t>
      </w:r>
      <w:r w:rsidR="00667CB6">
        <w:rPr>
          <w:lang w:val="fr-FR"/>
        </w:rPr>
        <w:t>3</w:t>
      </w:r>
      <w:r w:rsidRPr="0009097C">
        <w:tab/>
        <w:t>Perceptual weighting</w:t>
      </w:r>
      <w:bookmarkEnd w:id="5"/>
    </w:p>
    <w:p w14:paraId="01C32FE2" w14:textId="77777777" w:rsidR="0009097C" w:rsidRPr="0009097C" w:rsidRDefault="00D246C1" w:rsidP="0009097C">
      <w:r>
        <w:t xml:space="preserve">Perceptual weighting is performed </w:t>
      </w:r>
      <w:r w:rsidR="0066666A">
        <w:t xml:space="preserve">as described in </w:t>
      </w:r>
      <w:r w:rsidR="00D87C92">
        <w:rPr>
          <w:rFonts w:hint="eastAsia"/>
          <w:lang w:eastAsia="zh-CN"/>
        </w:rPr>
        <w:t>subclause</w:t>
      </w:r>
      <w:r w:rsidR="0066666A" w:rsidRPr="00015FCD">
        <w:t xml:space="preserve"> </w:t>
      </w:r>
      <w:r>
        <w:t xml:space="preserve">5.1.10.1 for a sub-frame size </w:t>
      </w:r>
      <w:r w:rsidRPr="00646BD0">
        <w:rPr>
          <w:position w:val="-4"/>
        </w:rPr>
        <w:object w:dxaOrig="200" w:dyaOrig="220" w14:anchorId="14F566D3">
          <v:shape id="_x0000_i1050" type="#_x0000_t75" style="width:10.15pt;height:10.9pt" o:ole="">
            <v:imagedata r:id="rId11" o:title=""/>
          </v:shape>
          <o:OLEObject Type="Embed" ProgID="Equation.3" ShapeID="_x0000_i1050" DrawAspect="Content" ObjectID="_1783088181" r:id="rId59"/>
        </w:object>
      </w:r>
      <w:r>
        <w:t xml:space="preserve"> = 64</w:t>
      </w:r>
      <w:r w:rsidR="0009097C" w:rsidRPr="0009097C">
        <w:t>.</w:t>
      </w:r>
    </w:p>
    <w:p w14:paraId="3810913F" w14:textId="77777777" w:rsidR="0009097C" w:rsidRPr="0009097C" w:rsidRDefault="0009097C" w:rsidP="0009097C">
      <w:pPr>
        <w:pStyle w:val="Heading3"/>
      </w:pPr>
      <w:bookmarkStart w:id="6" w:name="_Toc392593113"/>
      <w:r w:rsidRPr="0009097C">
        <w:t>5.7.</w:t>
      </w:r>
      <w:r w:rsidR="00667CB6">
        <w:rPr>
          <w:lang w:val="fr-FR"/>
        </w:rPr>
        <w:t>4</w:t>
      </w:r>
      <w:r w:rsidRPr="0009097C">
        <w:tab/>
        <w:t>Open-loop pitch analysis</w:t>
      </w:r>
      <w:bookmarkEnd w:id="6"/>
    </w:p>
    <w:p w14:paraId="6EA0F4CE" w14:textId="77777777" w:rsidR="0066666A" w:rsidRPr="00015FCD" w:rsidRDefault="00D246C1" w:rsidP="0066666A">
      <w:bookmarkStart w:id="7" w:name="_Toc392593114"/>
      <w:r>
        <w:t>The o</w:t>
      </w:r>
      <w:r w:rsidRPr="00F87D16">
        <w:t>pen-</w:t>
      </w:r>
      <w:r>
        <w:t>l</w:t>
      </w:r>
      <w:r w:rsidRPr="00F87D16">
        <w:t xml:space="preserve">oop pitch analysis </w:t>
      </w:r>
      <w:r>
        <w:t xml:space="preserve">is performed as described </w:t>
      </w:r>
      <w:r w:rsidR="0066666A">
        <w:t xml:space="preserve">in </w:t>
      </w:r>
      <w:r w:rsidR="00D87C92">
        <w:rPr>
          <w:rFonts w:hint="eastAsia"/>
          <w:lang w:eastAsia="zh-CN"/>
        </w:rPr>
        <w:t xml:space="preserve">subclause </w:t>
      </w:r>
      <w:r>
        <w:t>5</w:t>
      </w:r>
      <w:r w:rsidR="0066666A" w:rsidRPr="00015FCD">
        <w:t>.</w:t>
      </w:r>
      <w:r>
        <w:t>1.10.</w:t>
      </w:r>
    </w:p>
    <w:p w14:paraId="2FDC684A" w14:textId="77777777" w:rsidR="0009097C" w:rsidRPr="0009097C" w:rsidRDefault="0009097C" w:rsidP="0009097C">
      <w:pPr>
        <w:pStyle w:val="Heading3"/>
      </w:pPr>
      <w:bookmarkStart w:id="8" w:name="_Toc392593115"/>
      <w:bookmarkEnd w:id="7"/>
      <w:r w:rsidRPr="0009097C">
        <w:t>5.7.</w:t>
      </w:r>
      <w:r w:rsidR="00815368">
        <w:rPr>
          <w:lang w:val="fr-FR"/>
        </w:rPr>
        <w:t>5</w:t>
      </w:r>
      <w:r w:rsidRPr="0009097C">
        <w:tab/>
      </w:r>
      <w:r w:rsidR="00815368">
        <w:t>Impulse response computation</w:t>
      </w:r>
      <w:bookmarkEnd w:id="8"/>
    </w:p>
    <w:p w14:paraId="3599B6A0" w14:textId="77777777" w:rsidR="00815368" w:rsidRPr="0009097C" w:rsidRDefault="00815368" w:rsidP="00815368">
      <w:r>
        <w:t>Same as</w:t>
      </w:r>
      <w:r w:rsidRPr="0009097C">
        <w:t xml:space="preserve"> </w:t>
      </w:r>
      <w:r>
        <w:rPr>
          <w:rFonts w:hint="eastAsia"/>
          <w:lang w:eastAsia="zh-CN"/>
        </w:rPr>
        <w:t>subclause</w:t>
      </w:r>
      <w:r w:rsidRPr="0009097C">
        <w:t xml:space="preserve"> </w:t>
      </w:r>
      <w:r>
        <w:t>5</w:t>
      </w:r>
      <w:r w:rsidRPr="0009097C">
        <w:t>.</w:t>
      </w:r>
      <w:r>
        <w:t>2</w:t>
      </w:r>
      <w:r w:rsidRPr="0009097C">
        <w:t>.</w:t>
      </w:r>
      <w:r>
        <w:t>3</w:t>
      </w:r>
      <w:r w:rsidRPr="0009097C">
        <w:t>.1.3.</w:t>
      </w:r>
    </w:p>
    <w:p w14:paraId="64FFE680" w14:textId="77777777" w:rsidR="00815368" w:rsidRPr="0009097C" w:rsidRDefault="00815368" w:rsidP="00815368">
      <w:pPr>
        <w:pStyle w:val="Heading3"/>
      </w:pPr>
      <w:bookmarkStart w:id="9" w:name="_Toc392593116"/>
      <w:r w:rsidRPr="0009097C">
        <w:t>5.7.</w:t>
      </w:r>
      <w:r>
        <w:rPr>
          <w:lang w:val="fr-FR"/>
        </w:rPr>
        <w:t>6</w:t>
      </w:r>
      <w:r w:rsidRPr="0009097C">
        <w:tab/>
        <w:t>Target signal computation</w:t>
      </w:r>
    </w:p>
    <w:bookmarkEnd w:id="9"/>
    <w:p w14:paraId="483A9630" w14:textId="77777777" w:rsidR="0009097C" w:rsidRPr="0009097C" w:rsidRDefault="006E585F" w:rsidP="0009097C">
      <w:r>
        <w:t>Same as</w:t>
      </w:r>
      <w:r w:rsidR="0009097C" w:rsidRPr="0009097C">
        <w:t xml:space="preserve"> </w:t>
      </w:r>
      <w:r w:rsidR="00D87C92">
        <w:rPr>
          <w:rFonts w:hint="eastAsia"/>
          <w:lang w:eastAsia="zh-CN"/>
        </w:rPr>
        <w:t>subclause</w:t>
      </w:r>
      <w:r w:rsidR="00D87C92" w:rsidRPr="0009097C">
        <w:t xml:space="preserve"> </w:t>
      </w:r>
      <w:r>
        <w:t>5</w:t>
      </w:r>
      <w:r w:rsidR="0009097C" w:rsidRPr="0009097C">
        <w:t>.</w:t>
      </w:r>
      <w:r>
        <w:t>2</w:t>
      </w:r>
      <w:r w:rsidR="0009097C" w:rsidRPr="0009097C">
        <w:t>.</w:t>
      </w:r>
      <w:r>
        <w:t>3</w:t>
      </w:r>
      <w:r w:rsidR="0009097C" w:rsidRPr="0009097C">
        <w:t>.1.</w:t>
      </w:r>
      <w:r w:rsidR="00815368">
        <w:t>2</w:t>
      </w:r>
      <w:r w:rsidR="0009097C" w:rsidRPr="0009097C">
        <w:t>.</w:t>
      </w:r>
    </w:p>
    <w:p w14:paraId="0AA0998A" w14:textId="77777777" w:rsidR="00815368" w:rsidRPr="0009097C" w:rsidRDefault="00815368" w:rsidP="00815368">
      <w:pPr>
        <w:pStyle w:val="Heading3"/>
      </w:pPr>
      <w:bookmarkStart w:id="10" w:name="_Toc392593119"/>
      <w:r w:rsidRPr="0009097C">
        <w:lastRenderedPageBreak/>
        <w:t>5.7.</w:t>
      </w:r>
      <w:r>
        <w:rPr>
          <w:lang w:val="en-US"/>
        </w:rPr>
        <w:t>7</w:t>
      </w:r>
      <w:r w:rsidRPr="0009097C">
        <w:tab/>
        <w:t>Adaptive codebook search</w:t>
      </w:r>
    </w:p>
    <w:bookmarkEnd w:id="10"/>
    <w:p w14:paraId="4E2EFE67" w14:textId="77777777" w:rsidR="0009097C" w:rsidRPr="0009097C" w:rsidRDefault="006E585F" w:rsidP="0009097C">
      <w:r>
        <w:t>Same as</w:t>
      </w:r>
      <w:r w:rsidR="0066666A">
        <w:t xml:space="preserve"> </w:t>
      </w:r>
      <w:r w:rsidR="00D87C92">
        <w:rPr>
          <w:rFonts w:hint="eastAsia"/>
          <w:lang w:eastAsia="zh-CN"/>
        </w:rPr>
        <w:t>subclause</w:t>
      </w:r>
      <w:r w:rsidR="0066666A" w:rsidRPr="00015FCD">
        <w:t xml:space="preserve"> </w:t>
      </w:r>
      <w:r>
        <w:t>5.2.3.1.4</w:t>
      </w:r>
      <w:r w:rsidR="0009097C" w:rsidRPr="0009097C">
        <w:t>.</w:t>
      </w:r>
    </w:p>
    <w:p w14:paraId="7BE282E4" w14:textId="77777777" w:rsidR="00815368" w:rsidRPr="0009097C" w:rsidRDefault="00815368" w:rsidP="00815368">
      <w:pPr>
        <w:pStyle w:val="Heading3"/>
      </w:pPr>
      <w:bookmarkStart w:id="11" w:name="_Toc392593120"/>
      <w:r w:rsidRPr="0009097C">
        <w:t>5.7.</w:t>
      </w:r>
      <w:r>
        <w:rPr>
          <w:lang w:val="en-US"/>
        </w:rPr>
        <w:t>8</w:t>
      </w:r>
      <w:r w:rsidRPr="0009097C">
        <w:tab/>
        <w:t>Algebraic codebook search</w:t>
      </w:r>
    </w:p>
    <w:bookmarkEnd w:id="11"/>
    <w:p w14:paraId="3BC45DFD" w14:textId="77777777" w:rsidR="0009097C" w:rsidRPr="0009097C" w:rsidRDefault="00890B9D" w:rsidP="0009097C">
      <w:r>
        <w:t>For interoperability reasons, the algebraic codebook structure and pulse indexing is the same as clauses 5.8.1 and 5.8.2 of [9]. The algebraic codebook search procedure is the same as described in clause 5.8.3 of [9] except the pulse-sign pre-selection described in the last paragraph of Clause 5.2.3.1.5.9 (The search criterion at lower bitrates), which is also used at the lowest bit-rate of AMR-WB-interoperable modes</w:t>
      </w:r>
      <w:r w:rsidR="0009097C" w:rsidRPr="0009097C">
        <w:t>.</w:t>
      </w:r>
    </w:p>
    <w:p w14:paraId="775681CE" w14:textId="77777777" w:rsidR="00815368" w:rsidRPr="0009097C" w:rsidRDefault="00815368" w:rsidP="00815368">
      <w:pPr>
        <w:pStyle w:val="Heading3"/>
      </w:pPr>
      <w:bookmarkStart w:id="12" w:name="_Toc392593122"/>
      <w:r w:rsidRPr="0009097C">
        <w:t>5.7.</w:t>
      </w:r>
      <w:r w:rsidR="003014C3" w:rsidRPr="008C0CEC">
        <w:rPr>
          <w:lang w:val="en-US"/>
        </w:rPr>
        <w:t>9</w:t>
      </w:r>
      <w:r w:rsidRPr="0009097C">
        <w:tab/>
      </w:r>
      <w:r>
        <w:t>Quantization of the adaptive and fixed codebook gains</w:t>
      </w:r>
    </w:p>
    <w:bookmarkEnd w:id="12"/>
    <w:p w14:paraId="4CBEC64E" w14:textId="77777777" w:rsidR="0009097C" w:rsidRDefault="006E585F" w:rsidP="0009097C">
      <w:r>
        <w:t>For interoperability reasons, the quantization of gains is conducted in</w:t>
      </w:r>
      <w:r w:rsidR="0066666A">
        <w:t xml:space="preserve"> the same manner as described in </w:t>
      </w:r>
      <w:r w:rsidR="00D87C92">
        <w:rPr>
          <w:rFonts w:hint="eastAsia"/>
          <w:lang w:eastAsia="zh-CN"/>
        </w:rPr>
        <w:t>subclause</w:t>
      </w:r>
      <w:r w:rsidR="0066666A" w:rsidRPr="00015FCD">
        <w:t xml:space="preserve"> </w:t>
      </w:r>
      <w:r w:rsidR="0066666A">
        <w:t>5</w:t>
      </w:r>
      <w:r w:rsidR="0009097C" w:rsidRPr="0009097C">
        <w:t>.9 of [</w:t>
      </w:r>
      <w:r w:rsidR="00D026CF">
        <w:rPr>
          <w:rFonts w:ascii="TimesNewRoman" w:hAnsi="TimesNewRoman" w:cs="TimesNewRoman" w:hint="eastAsia"/>
          <w:szCs w:val="24"/>
          <w:lang w:eastAsia="zh-CN"/>
        </w:rPr>
        <w:t>9</w:t>
      </w:r>
      <w:r w:rsidR="0009097C" w:rsidRPr="0009097C">
        <w:t>].</w:t>
      </w:r>
    </w:p>
    <w:p w14:paraId="4DCA6B96" w14:textId="77777777" w:rsidR="00815368" w:rsidRDefault="00815368" w:rsidP="00815368">
      <w:pPr>
        <w:pStyle w:val="Heading3"/>
        <w:rPr>
          <w:lang w:val="fr-FR"/>
        </w:rPr>
      </w:pPr>
      <w:r w:rsidRPr="0009097C">
        <w:t>5.7.</w:t>
      </w:r>
      <w:r w:rsidR="003014C3">
        <w:rPr>
          <w:lang w:val="en-US"/>
        </w:rPr>
        <w:t>10</w:t>
      </w:r>
      <w:r w:rsidRPr="0009097C">
        <w:tab/>
      </w:r>
      <w:r>
        <w:t>Memory update</w:t>
      </w:r>
    </w:p>
    <w:p w14:paraId="698E3DBE" w14:textId="77777777" w:rsidR="003014C3" w:rsidRPr="008C0CEC" w:rsidRDefault="006C21B9" w:rsidP="008C0CEC">
      <w:pPr>
        <w:rPr>
          <w:lang w:val="en-US"/>
        </w:rPr>
      </w:pPr>
      <w:r w:rsidRPr="008C0CEC">
        <w:rPr>
          <w:lang w:val="en-US"/>
        </w:rPr>
        <w:t xml:space="preserve">The memory update for </w:t>
      </w:r>
      <w:r>
        <w:t xml:space="preserve">AMR-WB interoperable modes is similar to </w:t>
      </w:r>
      <w:r w:rsidR="008C08E4">
        <w:rPr>
          <w:rFonts w:hint="eastAsia"/>
          <w:lang w:eastAsia="zh-CN"/>
        </w:rPr>
        <w:t>subclause</w:t>
      </w:r>
      <w:r w:rsidR="008C08E4" w:rsidRPr="00015FCD">
        <w:t xml:space="preserve"> </w:t>
      </w:r>
      <w:r w:rsidR="008C08E4">
        <w:t>5.10</w:t>
      </w:r>
      <w:r w:rsidR="008C08E4" w:rsidRPr="0009097C">
        <w:t xml:space="preserve"> of [</w:t>
      </w:r>
      <w:r w:rsidR="008C08E4">
        <w:rPr>
          <w:rFonts w:ascii="TimesNewRoman" w:hAnsi="TimesNewRoman" w:cs="TimesNewRoman" w:hint="eastAsia"/>
          <w:szCs w:val="24"/>
          <w:lang w:eastAsia="zh-CN"/>
        </w:rPr>
        <w:t>9</w:t>
      </w:r>
      <w:r w:rsidR="008C08E4" w:rsidRPr="0009097C">
        <w:t>]</w:t>
      </w:r>
      <w:r w:rsidR="008C08E4">
        <w:t>, however some extra states defined in the EVS codec are also updated to maintain a consistent operation for the next coding frame when the last frame was coded with an AMR-WB interoperable mode</w:t>
      </w:r>
      <w:r>
        <w:t>.</w:t>
      </w:r>
    </w:p>
    <w:p w14:paraId="10E3A394" w14:textId="77777777" w:rsidR="003014C3" w:rsidRPr="0009097C" w:rsidRDefault="003014C3" w:rsidP="003014C3">
      <w:pPr>
        <w:pStyle w:val="Heading3"/>
      </w:pPr>
      <w:r w:rsidRPr="0009097C">
        <w:t>5.7.</w:t>
      </w:r>
      <w:r>
        <w:rPr>
          <w:lang w:val="en-US"/>
        </w:rPr>
        <w:t>11</w:t>
      </w:r>
      <w:r w:rsidRPr="0009097C">
        <w:tab/>
      </w:r>
      <w:r>
        <w:t>High-band gain generation</w:t>
      </w:r>
    </w:p>
    <w:p w14:paraId="08071A6B" w14:textId="77777777" w:rsidR="003014C3" w:rsidRDefault="003014C3" w:rsidP="003014C3">
      <w:r>
        <w:t xml:space="preserve">For interoperability reasons, the quantization of high-band gain in each 5ms sub-frame is conducted in the same manner as described in </w:t>
      </w:r>
      <w:r>
        <w:rPr>
          <w:rFonts w:hint="eastAsia"/>
          <w:lang w:eastAsia="zh-CN"/>
        </w:rPr>
        <w:t>subclause</w:t>
      </w:r>
      <w:r w:rsidRPr="00015FCD">
        <w:t xml:space="preserve"> </w:t>
      </w:r>
      <w:r>
        <w:t>5</w:t>
      </w:r>
      <w:r w:rsidRPr="0009097C">
        <w:t>.</w:t>
      </w:r>
      <w:r>
        <w:t>11</w:t>
      </w:r>
      <w:r w:rsidRPr="0009097C">
        <w:t xml:space="preserve"> of [</w:t>
      </w:r>
      <w:r>
        <w:rPr>
          <w:rFonts w:ascii="TimesNewRoman" w:hAnsi="TimesNewRoman" w:cs="TimesNewRoman" w:hint="eastAsia"/>
          <w:szCs w:val="24"/>
          <w:lang w:eastAsia="zh-CN"/>
        </w:rPr>
        <w:t>9</w:t>
      </w:r>
      <w:r w:rsidRPr="0009097C">
        <w:t>].</w:t>
      </w:r>
    </w:p>
    <w:p w14:paraId="138D3073" w14:textId="77777777" w:rsidR="007A41A7" w:rsidRPr="008C0CEC" w:rsidRDefault="007A41A7" w:rsidP="007A41A7">
      <w:pPr>
        <w:pStyle w:val="Heading3"/>
        <w:rPr>
          <w:lang w:val="fr-FR"/>
        </w:rPr>
      </w:pPr>
      <w:r w:rsidRPr="0009097C">
        <w:t>5.7.</w:t>
      </w:r>
      <w:r>
        <w:rPr>
          <w:lang w:val="en-US"/>
        </w:rPr>
        <w:t>12</w:t>
      </w:r>
      <w:r w:rsidRPr="0009097C">
        <w:tab/>
      </w:r>
      <w:r>
        <w:rPr>
          <w:lang w:val="fr-FR"/>
        </w:rPr>
        <w:t>CNG coding</w:t>
      </w:r>
    </w:p>
    <w:p w14:paraId="2A885A62" w14:textId="77777777" w:rsidR="00A441D5" w:rsidRDefault="009A5DCF" w:rsidP="00FE5410">
      <w:r>
        <w:rPr>
          <w:lang w:eastAsia="zh-CN"/>
        </w:rPr>
        <w:t>The</w:t>
      </w:r>
      <w:r>
        <w:rPr>
          <w:rFonts w:hint="eastAsia"/>
          <w:lang w:eastAsia="zh-CN"/>
        </w:rPr>
        <w:t xml:space="preserve"> CNG encoding in AMR-WB-interoperable mode is described by referring to</w:t>
      </w:r>
      <w:r>
        <w:t xml:space="preserve"> </w:t>
      </w:r>
      <w:r w:rsidRPr="00B02C85">
        <w:t xml:space="preserve">subclause </w:t>
      </w:r>
      <w:r w:rsidRPr="00003BFB">
        <w:t>5.</w:t>
      </w:r>
      <w:r>
        <w:t>6</w:t>
      </w:r>
      <w:r w:rsidRPr="00003BFB">
        <w:t>.</w:t>
      </w:r>
      <w:r>
        <w:t>2</w:t>
      </w:r>
      <w:r>
        <w:rPr>
          <w:rFonts w:hint="eastAsia"/>
          <w:lang w:eastAsia="zh-CN"/>
        </w:rPr>
        <w:t xml:space="preserve"> with several differences described below. Instead of the LSF vector </w:t>
      </w:r>
      <w:r w:rsidR="00F22478">
        <w:rPr>
          <w:rFonts w:hint="eastAsia"/>
          <w:lang w:eastAsia="zh-CN"/>
        </w:rPr>
        <w:t xml:space="preserve">which is </w:t>
      </w:r>
      <w:r>
        <w:rPr>
          <w:rFonts w:hint="eastAsia"/>
          <w:lang w:eastAsia="zh-CN"/>
        </w:rPr>
        <w:t>quantized and transmitted in the SID frame in p</w:t>
      </w:r>
      <w:r w:rsidR="00F22478">
        <w:rPr>
          <w:rFonts w:hint="eastAsia"/>
          <w:lang w:eastAsia="zh-CN"/>
        </w:rPr>
        <w:t>rimary mode</w:t>
      </w:r>
      <w:r>
        <w:rPr>
          <w:rFonts w:hint="eastAsia"/>
          <w:lang w:eastAsia="zh-CN"/>
        </w:rPr>
        <w:t xml:space="preserve">, the ISF vector is used for quantization and transmitted in the SID frame in AMR-WB-interoperable mode. </w:t>
      </w:r>
      <w:r w:rsidR="00F22478">
        <w:rPr>
          <w:rFonts w:hint="eastAsia"/>
          <w:lang w:eastAsia="zh-CN"/>
        </w:rPr>
        <w:t xml:space="preserve">28 bits are used for ISF quantization that is one bit less than the primary mode. </w:t>
      </w:r>
      <w:r>
        <w:rPr>
          <w:rFonts w:hint="eastAsia"/>
          <w:lang w:eastAsia="zh-CN"/>
        </w:rPr>
        <w:t xml:space="preserve">The quantization of </w:t>
      </w:r>
      <w:r w:rsidR="007C1D50">
        <w:rPr>
          <w:lang w:eastAsia="zh-CN"/>
        </w:rPr>
        <w:t xml:space="preserve">the </w:t>
      </w:r>
      <w:r>
        <w:rPr>
          <w:rFonts w:hint="eastAsia"/>
          <w:lang w:eastAsia="zh-CN"/>
        </w:rPr>
        <w:t xml:space="preserve">ISF vector </w:t>
      </w:r>
      <w:r w:rsidR="00F22478">
        <w:rPr>
          <w:rFonts w:hint="eastAsia"/>
          <w:lang w:eastAsia="zh-CN"/>
        </w:rPr>
        <w:t xml:space="preserve">is described </w:t>
      </w:r>
      <w:r w:rsidR="007C1D50">
        <w:rPr>
          <w:lang w:eastAsia="zh-CN"/>
        </w:rPr>
        <w:t>in [9].</w:t>
      </w:r>
      <w:r w:rsidR="000814CF">
        <w:rPr>
          <w:rFonts w:hint="eastAsia"/>
          <w:lang w:eastAsia="zh-CN"/>
        </w:rPr>
        <w:t xml:space="preserve"> The excitation energy used for quantization and transmi</w:t>
      </w:r>
      <w:r w:rsidR="00DB7EB2">
        <w:rPr>
          <w:rFonts w:hint="eastAsia"/>
          <w:lang w:eastAsia="zh-CN"/>
        </w:rPr>
        <w:t>ssion</w:t>
      </w:r>
      <w:r w:rsidR="000814CF">
        <w:rPr>
          <w:rFonts w:hint="eastAsia"/>
          <w:lang w:eastAsia="zh-CN"/>
        </w:rPr>
        <w:t xml:space="preserve"> in the SID frame is calculated in the same way as described in subclause </w:t>
      </w:r>
      <w:r w:rsidR="000814CF" w:rsidRPr="00AF65D7">
        <w:t>5.6.2.1.5</w:t>
      </w:r>
      <w:r w:rsidR="000814CF">
        <w:rPr>
          <w:rFonts w:hint="eastAsia"/>
          <w:lang w:eastAsia="zh-CN"/>
        </w:rPr>
        <w:t xml:space="preserve">. </w:t>
      </w:r>
      <w:r w:rsidR="00DB7EB2">
        <w:rPr>
          <w:rFonts w:hint="eastAsia"/>
          <w:lang w:eastAsia="zh-CN"/>
        </w:rPr>
        <w:t xml:space="preserve">However, the excitation energy is quantized in </w:t>
      </w:r>
      <w:r w:rsidR="007C1D50">
        <w:rPr>
          <w:lang w:eastAsia="zh-CN"/>
        </w:rPr>
        <w:t xml:space="preserve">the </w:t>
      </w:r>
      <w:r w:rsidR="00DB7EB2">
        <w:rPr>
          <w:rFonts w:hint="eastAsia"/>
          <w:lang w:eastAsia="zh-CN"/>
        </w:rPr>
        <w:t>AMR-WB-interoperable mode using</w:t>
      </w:r>
      <w:r w:rsidR="005B51BF">
        <w:rPr>
          <w:rFonts w:hint="eastAsia"/>
          <w:lang w:eastAsia="zh-CN"/>
        </w:rPr>
        <w:t xml:space="preserve"> different</w:t>
      </w:r>
      <w:r w:rsidR="007C1D50">
        <w:rPr>
          <w:lang w:eastAsia="zh-CN"/>
        </w:rPr>
        <w:t xml:space="preserve"> numbers of</w:t>
      </w:r>
      <w:r w:rsidR="005B51BF">
        <w:rPr>
          <w:rFonts w:hint="eastAsia"/>
          <w:lang w:eastAsia="zh-CN"/>
        </w:rPr>
        <w:t xml:space="preserve"> bits and </w:t>
      </w:r>
      <w:r w:rsidR="007C1D50">
        <w:rPr>
          <w:lang w:eastAsia="zh-CN"/>
        </w:rPr>
        <w:t xml:space="preserve">a different </w:t>
      </w:r>
      <w:r w:rsidR="005B51BF">
        <w:rPr>
          <w:rFonts w:hint="eastAsia"/>
          <w:lang w:eastAsia="zh-CN"/>
        </w:rPr>
        <w:t>quantization step</w:t>
      </w:r>
      <w:r w:rsidR="007C1D50">
        <w:rPr>
          <w:lang w:eastAsia="zh-CN"/>
        </w:rPr>
        <w:t>-size</w:t>
      </w:r>
      <w:r w:rsidR="005B51BF">
        <w:rPr>
          <w:rFonts w:hint="eastAsia"/>
          <w:lang w:eastAsia="zh-CN"/>
        </w:rPr>
        <w:t xml:space="preserve"> from the primary mode.</w:t>
      </w:r>
      <w:r w:rsidR="00DB7EB2">
        <w:rPr>
          <w:rFonts w:hint="eastAsia"/>
          <w:lang w:eastAsia="zh-CN"/>
        </w:rPr>
        <w:t xml:space="preserve"> 6 bits</w:t>
      </w:r>
      <w:r w:rsidR="005B51BF">
        <w:rPr>
          <w:rFonts w:hint="eastAsia"/>
          <w:lang w:eastAsia="zh-CN"/>
        </w:rPr>
        <w:t xml:space="preserve"> are used for quantization</w:t>
      </w:r>
      <w:r w:rsidR="005B51BF" w:rsidRPr="005B51BF">
        <w:rPr>
          <w:rFonts w:hint="eastAsia"/>
          <w:lang w:eastAsia="zh-CN"/>
        </w:rPr>
        <w:t xml:space="preserve"> </w:t>
      </w:r>
      <w:r w:rsidR="005B51BF">
        <w:rPr>
          <w:rFonts w:hint="eastAsia"/>
          <w:lang w:eastAsia="zh-CN"/>
        </w:rPr>
        <w:t>in AMR-WB-interoperable mode</w:t>
      </w:r>
      <w:r w:rsidR="00DB7EB2">
        <w:rPr>
          <w:rFonts w:hint="eastAsia"/>
          <w:lang w:eastAsia="zh-CN"/>
        </w:rPr>
        <w:t xml:space="preserve">, instead of the 7 bits used in </w:t>
      </w:r>
      <w:r w:rsidR="007C1D50">
        <w:rPr>
          <w:lang w:eastAsia="zh-CN"/>
        </w:rPr>
        <w:t xml:space="preserve">the </w:t>
      </w:r>
      <w:r w:rsidR="00DB7EB2">
        <w:rPr>
          <w:lang w:eastAsia="zh-CN"/>
        </w:rPr>
        <w:t>primary</w:t>
      </w:r>
      <w:r w:rsidR="00DB7EB2">
        <w:rPr>
          <w:rFonts w:hint="eastAsia"/>
          <w:lang w:eastAsia="zh-CN"/>
        </w:rPr>
        <w:t xml:space="preserve"> mode. </w:t>
      </w:r>
      <w:r w:rsidR="005B51BF">
        <w:rPr>
          <w:lang w:eastAsia="zh-CN"/>
        </w:rPr>
        <w:t>T</w:t>
      </w:r>
      <w:r w:rsidR="005B51BF">
        <w:rPr>
          <w:rFonts w:hint="eastAsia"/>
          <w:lang w:eastAsia="zh-CN"/>
        </w:rPr>
        <w:t xml:space="preserve">he quantization step </w:t>
      </w:r>
      <w:r w:rsidR="005B51BF">
        <w:rPr>
          <w:szCs w:val="24"/>
        </w:rPr>
        <w:t>Δ </w:t>
      </w:r>
      <w:r w:rsidR="007C1D50">
        <w:rPr>
          <w:szCs w:val="24"/>
          <w:lang w:eastAsia="zh-CN"/>
        </w:rPr>
        <w:t xml:space="preserve">described in subclause </w:t>
      </w:r>
      <w:r w:rsidR="007C1D50" w:rsidRPr="007C1D50">
        <w:rPr>
          <w:szCs w:val="24"/>
          <w:lang w:eastAsia="zh-CN"/>
        </w:rPr>
        <w:t>5.6.2.1.5</w:t>
      </w:r>
      <w:r w:rsidR="005B51BF">
        <w:rPr>
          <w:rFonts w:hint="eastAsia"/>
          <w:szCs w:val="24"/>
          <w:lang w:eastAsia="zh-CN"/>
        </w:rPr>
        <w:t xml:space="preserve"> </w:t>
      </w:r>
      <w:r w:rsidR="005B51BF">
        <w:rPr>
          <w:rFonts w:hint="eastAsia"/>
          <w:lang w:eastAsia="zh-CN"/>
        </w:rPr>
        <w:t xml:space="preserve">is </w:t>
      </w:r>
      <w:r w:rsidR="005B51BF">
        <w:rPr>
          <w:rFonts w:hint="eastAsia"/>
          <w:szCs w:val="24"/>
          <w:lang w:eastAsia="zh-CN"/>
        </w:rPr>
        <w:t>2.625</w:t>
      </w:r>
      <w:r w:rsidR="00D87FE8" w:rsidRPr="00D87FE8">
        <w:rPr>
          <w:rFonts w:hint="eastAsia"/>
          <w:lang w:eastAsia="zh-CN"/>
        </w:rPr>
        <w:t xml:space="preserve"> </w:t>
      </w:r>
      <w:r w:rsidR="00D87FE8">
        <w:rPr>
          <w:rFonts w:hint="eastAsia"/>
          <w:lang w:eastAsia="zh-CN"/>
        </w:rPr>
        <w:t xml:space="preserve">in </w:t>
      </w:r>
      <w:r w:rsidR="007C1D50">
        <w:rPr>
          <w:lang w:eastAsia="zh-CN"/>
        </w:rPr>
        <w:t xml:space="preserve">the </w:t>
      </w:r>
      <w:r w:rsidR="00D87FE8">
        <w:rPr>
          <w:rFonts w:hint="eastAsia"/>
          <w:lang w:eastAsia="zh-CN"/>
        </w:rPr>
        <w:t xml:space="preserve">AMR-WB-interoperable mode, </w:t>
      </w:r>
      <w:r w:rsidR="00D87FE8">
        <w:rPr>
          <w:lang w:eastAsia="zh-CN"/>
        </w:rPr>
        <w:t>instead</w:t>
      </w:r>
      <w:r w:rsidR="00D87FE8">
        <w:rPr>
          <w:rFonts w:hint="eastAsia"/>
          <w:lang w:eastAsia="zh-CN"/>
        </w:rPr>
        <w:t xml:space="preserve"> of 5.25 in primary mode.</w:t>
      </w:r>
      <w:r w:rsidR="00D87FE8">
        <w:rPr>
          <w:rFonts w:hint="eastAsia"/>
          <w:szCs w:val="24"/>
          <w:lang w:eastAsia="zh-CN"/>
        </w:rPr>
        <w:t xml:space="preserve"> T</w:t>
      </w:r>
      <w:r w:rsidR="005B51BF">
        <w:rPr>
          <w:rFonts w:hint="eastAsia"/>
          <w:szCs w:val="24"/>
          <w:lang w:eastAsia="zh-CN"/>
        </w:rPr>
        <w:t xml:space="preserve">he quantization index is </w:t>
      </w:r>
      <w:r w:rsidR="00D87FE8">
        <w:rPr>
          <w:rFonts w:hint="eastAsia"/>
          <w:szCs w:val="24"/>
          <w:lang w:eastAsia="zh-CN"/>
        </w:rPr>
        <w:t xml:space="preserve">also </w:t>
      </w:r>
      <w:r w:rsidR="005B51BF">
        <w:rPr>
          <w:rFonts w:hint="eastAsia"/>
          <w:szCs w:val="24"/>
          <w:lang w:eastAsia="zh-CN"/>
        </w:rPr>
        <w:t xml:space="preserve">limited </w:t>
      </w:r>
      <w:r w:rsidR="005B51BF" w:rsidRPr="00AF65D7">
        <w:rPr>
          <w:szCs w:val="24"/>
        </w:rPr>
        <w:t xml:space="preserve">to [0, </w:t>
      </w:r>
      <w:r w:rsidR="005B51BF">
        <w:rPr>
          <w:rFonts w:hint="eastAsia"/>
          <w:szCs w:val="24"/>
          <w:lang w:eastAsia="zh-CN"/>
        </w:rPr>
        <w:t>63</w:t>
      </w:r>
      <w:r w:rsidR="005B51BF" w:rsidRPr="00AF65D7">
        <w:rPr>
          <w:szCs w:val="24"/>
        </w:rPr>
        <w:t>]</w:t>
      </w:r>
      <w:r w:rsidR="00D87FE8">
        <w:rPr>
          <w:rFonts w:hint="eastAsia"/>
          <w:szCs w:val="24"/>
          <w:lang w:eastAsia="zh-CN"/>
        </w:rPr>
        <w:t xml:space="preserve"> </w:t>
      </w:r>
      <w:r w:rsidR="00D87FE8">
        <w:rPr>
          <w:rFonts w:hint="eastAsia"/>
          <w:lang w:eastAsia="zh-CN"/>
        </w:rPr>
        <w:t xml:space="preserve">in AMR-WB-interoperable mode, instead of to </w:t>
      </w:r>
      <w:r w:rsidR="00D87FE8" w:rsidRPr="00AF65D7">
        <w:rPr>
          <w:szCs w:val="24"/>
        </w:rPr>
        <w:t xml:space="preserve">[0, </w:t>
      </w:r>
      <w:r w:rsidR="00D87FE8">
        <w:rPr>
          <w:rFonts w:hint="eastAsia"/>
          <w:szCs w:val="24"/>
          <w:lang w:eastAsia="zh-CN"/>
        </w:rPr>
        <w:t>127</w:t>
      </w:r>
      <w:r w:rsidR="00D87FE8" w:rsidRPr="00AF65D7">
        <w:rPr>
          <w:szCs w:val="24"/>
        </w:rPr>
        <w:t>]</w:t>
      </w:r>
      <w:r w:rsidR="00D87FE8">
        <w:rPr>
          <w:rFonts w:hint="eastAsia"/>
          <w:szCs w:val="24"/>
          <w:lang w:eastAsia="zh-CN"/>
        </w:rPr>
        <w:t xml:space="preserve"> in primary mode. </w:t>
      </w:r>
      <w:r w:rsidR="00476349">
        <w:rPr>
          <w:rFonts w:hint="eastAsia"/>
          <w:szCs w:val="24"/>
          <w:lang w:eastAsia="zh-CN"/>
        </w:rPr>
        <w:t xml:space="preserve">The </w:t>
      </w:r>
      <w:r w:rsidR="00476349" w:rsidRPr="001A4D1E">
        <w:rPr>
          <w:szCs w:val="24"/>
        </w:rPr>
        <w:t xml:space="preserve">smoothed LP synthesis filter, </w:t>
      </w:r>
      <w:r w:rsidR="00476349" w:rsidRPr="00A17DE9">
        <w:rPr>
          <w:position w:val="-10"/>
        </w:rPr>
        <w:object w:dxaOrig="480" w:dyaOrig="360" w14:anchorId="25766FF1">
          <v:shape id="_x0000_i1051" type="#_x0000_t75" style="width:24pt;height:18pt" o:ole="">
            <v:imagedata r:id="rId60" o:title=""/>
          </v:shape>
          <o:OLEObject Type="Embed" ProgID="Equation.3" ShapeID="_x0000_i1051" DrawAspect="Content" ObjectID="_1783088182" r:id="rId61"/>
        </w:object>
      </w:r>
      <w:r w:rsidR="00476349">
        <w:rPr>
          <w:rFonts w:hint="eastAsia"/>
          <w:lang w:eastAsia="zh-CN"/>
        </w:rPr>
        <w:t xml:space="preserve">, used for local CNG synthesis is obtained in the same way as described in subclause </w:t>
      </w:r>
      <w:r w:rsidR="00476349">
        <w:t>5.6.2.1.4</w:t>
      </w:r>
      <w:r w:rsidR="00476349">
        <w:rPr>
          <w:rFonts w:hint="eastAsia"/>
          <w:lang w:eastAsia="zh-CN"/>
        </w:rPr>
        <w:t xml:space="preserve">. </w:t>
      </w:r>
      <w:r w:rsidR="00ED7615">
        <w:rPr>
          <w:rFonts w:hint="eastAsia"/>
          <w:lang w:eastAsia="zh-CN"/>
        </w:rPr>
        <w:t>And t</w:t>
      </w:r>
      <w:r w:rsidR="00476349">
        <w:rPr>
          <w:rFonts w:hint="eastAsia"/>
          <w:lang w:eastAsia="zh-CN"/>
        </w:rPr>
        <w:t>he smoothed quantized excitation energy,</w:t>
      </w:r>
      <w:r w:rsidR="00476349" w:rsidRPr="001460F0">
        <w:rPr>
          <w:position w:val="-10"/>
        </w:rPr>
        <w:object w:dxaOrig="440" w:dyaOrig="300" w14:anchorId="4BB1285F">
          <v:shape id="_x0000_i1052" type="#_x0000_t75" style="width:22.15pt;height:15pt" o:ole="">
            <v:imagedata r:id="rId62" o:title=""/>
          </v:shape>
          <o:OLEObject Type="Embed" ProgID="Equation.3" ShapeID="_x0000_i1052" DrawAspect="Content" ObjectID="_1783088183" r:id="rId63"/>
        </w:object>
      </w:r>
      <w:r w:rsidR="00476349">
        <w:rPr>
          <w:rFonts w:hint="eastAsia"/>
          <w:lang w:eastAsia="zh-CN"/>
        </w:rPr>
        <w:t xml:space="preserve">, used for local CNG synthesis is also obtained in the same way as described in subclause </w:t>
      </w:r>
      <w:r w:rsidR="00476349">
        <w:t>5.6.2.1.6</w:t>
      </w:r>
      <w:r w:rsidR="00476349">
        <w:rPr>
          <w:rFonts w:hint="eastAsia"/>
          <w:lang w:eastAsia="zh-CN"/>
        </w:rPr>
        <w:t xml:space="preserve">. </w:t>
      </w:r>
      <w:r w:rsidR="00ED7615">
        <w:rPr>
          <w:rFonts w:hint="eastAsia"/>
          <w:lang w:eastAsia="zh-CN"/>
        </w:rPr>
        <w:t>However, t</w:t>
      </w:r>
      <w:r w:rsidR="00476349">
        <w:rPr>
          <w:rFonts w:hint="eastAsia"/>
          <w:lang w:eastAsia="zh-CN"/>
        </w:rPr>
        <w:t xml:space="preserve">he CNG type flag bit, the bandwidth indicator bit, the core sampling rate indicator bit, the hangover frame counter bits and the </w:t>
      </w:r>
      <w:r w:rsidR="00CF74FA" w:rsidRPr="002C07A5">
        <w:rPr>
          <w:rFonts w:hint="eastAsia"/>
          <w:lang w:eastAsia="zh-CN"/>
        </w:rPr>
        <w:t>Low-band excitation spectral envelope bits</w:t>
      </w:r>
      <w:r w:rsidR="00CF74FA">
        <w:rPr>
          <w:rFonts w:hint="eastAsia"/>
          <w:lang w:eastAsia="zh-CN"/>
        </w:rPr>
        <w:t xml:space="preserve"> used in primary SID mode are not encoded into the SID frame in AMR-WB-interoperable mode, but one </w:t>
      </w:r>
      <w:r w:rsidR="00CF74FA" w:rsidRPr="00CF74FA">
        <w:rPr>
          <w:lang w:eastAsia="zh-CN"/>
        </w:rPr>
        <w:t>dithering</w:t>
      </w:r>
      <w:r w:rsidR="00CF74FA" w:rsidRPr="00CF74FA">
        <w:rPr>
          <w:rFonts w:hint="eastAsia"/>
          <w:lang w:eastAsia="zh-CN"/>
        </w:rPr>
        <w:t xml:space="preserve"> bit</w:t>
      </w:r>
      <w:r w:rsidR="00CF74FA">
        <w:rPr>
          <w:rFonts w:hint="eastAsia"/>
          <w:lang w:eastAsia="zh-CN"/>
        </w:rPr>
        <w:t xml:space="preserve"> (always set to 0) is always encoded.</w:t>
      </w:r>
      <w:r w:rsidR="00ED7615">
        <w:rPr>
          <w:rFonts w:hint="eastAsia"/>
          <w:lang w:eastAsia="zh-CN"/>
        </w:rPr>
        <w:t xml:space="preserve"> </w:t>
      </w:r>
      <w:r w:rsidR="00ED7615">
        <w:rPr>
          <w:lang w:eastAsia="zh-CN"/>
        </w:rPr>
        <w:t>T</w:t>
      </w:r>
      <w:r w:rsidR="00ED7615">
        <w:rPr>
          <w:rFonts w:hint="eastAsia"/>
          <w:lang w:eastAsia="zh-CN"/>
        </w:rPr>
        <w:t xml:space="preserve">he high-band analysis and quantization is also </w:t>
      </w:r>
      <w:r w:rsidR="00ED7615">
        <w:rPr>
          <w:lang w:eastAsia="zh-CN"/>
        </w:rPr>
        <w:t>ignored</w:t>
      </w:r>
      <w:r w:rsidR="00ED7615">
        <w:rPr>
          <w:rFonts w:hint="eastAsia"/>
          <w:lang w:eastAsia="zh-CN"/>
        </w:rPr>
        <w:t xml:space="preserve"> for AMR-WB-interoperable mode, so the h</w:t>
      </w:r>
      <w:r w:rsidR="00ED7615" w:rsidRPr="002C07A5">
        <w:rPr>
          <w:rFonts w:hint="eastAsia"/>
          <w:lang w:eastAsia="zh-CN"/>
        </w:rPr>
        <w:t>igh-band energy bits</w:t>
      </w:r>
      <w:r w:rsidR="00ED7615">
        <w:rPr>
          <w:rFonts w:hint="eastAsia"/>
          <w:lang w:eastAsia="zh-CN"/>
        </w:rPr>
        <w:t xml:space="preserve"> are also not encoded into the AMR-WB-interoperable mode SID frame. Local CNG synthesis is performed by</w:t>
      </w:r>
      <w:r w:rsidR="00ED7615" w:rsidRPr="00AF65D7">
        <w:t xml:space="preserve"> filtering</w:t>
      </w:r>
      <w:r w:rsidR="00ED7615">
        <w:rPr>
          <w:rFonts w:hint="eastAsia"/>
          <w:lang w:eastAsia="zh-CN"/>
        </w:rPr>
        <w:t xml:space="preserve"> the excitation</w:t>
      </w:r>
      <w:r w:rsidR="00ED7615" w:rsidRPr="00AF65D7">
        <w:t xml:space="preserve"> signal</w:t>
      </w:r>
      <w:r w:rsidR="00ED7615">
        <w:rPr>
          <w:rFonts w:hint="eastAsia"/>
          <w:lang w:eastAsia="zh-CN"/>
        </w:rPr>
        <w:t xml:space="preserve"> (see </w:t>
      </w:r>
      <w:r w:rsidR="00ED7615" w:rsidRPr="007C1D50">
        <w:rPr>
          <w:rFonts w:hint="eastAsia"/>
          <w:lang w:eastAsia="zh-CN"/>
        </w:rPr>
        <w:t>subclause 6.8.4)</w:t>
      </w:r>
      <w:r w:rsidR="00ED7615" w:rsidRPr="007C1D50">
        <w:t xml:space="preserve"> through</w:t>
      </w:r>
      <w:r w:rsidR="00ED7615">
        <w:t xml:space="preserve"> </w:t>
      </w:r>
      <w:r w:rsidR="00ED7615">
        <w:rPr>
          <w:rFonts w:hint="eastAsia"/>
          <w:lang w:eastAsia="zh-CN"/>
        </w:rPr>
        <w:t>the</w:t>
      </w:r>
      <w:r w:rsidR="00ED7615" w:rsidRPr="00AF65D7">
        <w:t xml:space="preserve"> smoothed LP synthesis filter</w:t>
      </w:r>
      <w:r w:rsidR="00ED7615" w:rsidRPr="00A17DE9">
        <w:rPr>
          <w:position w:val="-10"/>
        </w:rPr>
        <w:object w:dxaOrig="480" w:dyaOrig="360" w14:anchorId="6666AAB6">
          <v:shape id="_x0000_i1053" type="#_x0000_t75" style="width:24pt;height:18pt" o:ole="">
            <v:imagedata r:id="rId60" o:title=""/>
          </v:shape>
          <o:OLEObject Type="Embed" ProgID="Equation.3" ShapeID="_x0000_i1053" DrawAspect="Content" ObjectID="_1783088184" r:id="rId64"/>
        </w:object>
      </w:r>
      <w:r w:rsidR="00ED7615" w:rsidRPr="00AF65D7">
        <w:t>.</w:t>
      </w:r>
    </w:p>
    <w:p w14:paraId="4C003AB1" w14:textId="77777777" w:rsidR="005F270D" w:rsidRDefault="005F270D" w:rsidP="005F270D">
      <w:pPr>
        <w:pStyle w:val="Heading2"/>
      </w:pPr>
      <w:bookmarkStart w:id="13" w:name="_Toc394226722"/>
      <w:r>
        <w:t>5.8</w:t>
      </w:r>
      <w:r>
        <w:tab/>
      </w:r>
      <w:r w:rsidRPr="003C4D73">
        <w:t>Channel Aware Coding</w:t>
      </w:r>
      <w:bookmarkEnd w:id="13"/>
    </w:p>
    <w:p w14:paraId="3FD87104" w14:textId="77777777" w:rsidR="005F270D" w:rsidRDefault="005F270D" w:rsidP="005F270D">
      <w:pPr>
        <w:pStyle w:val="Heading3"/>
      </w:pPr>
      <w:bookmarkStart w:id="14" w:name="_Toc382483674"/>
      <w:bookmarkStart w:id="15" w:name="_Toc394226723"/>
      <w:r>
        <w:t>5.8.1</w:t>
      </w:r>
      <w:r>
        <w:tab/>
      </w:r>
      <w:bookmarkEnd w:id="14"/>
      <w:r>
        <w:t>Introduction</w:t>
      </w:r>
      <w:bookmarkEnd w:id="15"/>
    </w:p>
    <w:p w14:paraId="6D7482B0" w14:textId="77777777" w:rsidR="005F270D" w:rsidRDefault="005F270D" w:rsidP="005F270D">
      <w:r w:rsidRPr="000433A9">
        <w:t>EVS offers partial redundancy based error robust channel aware mode at 13.2 kbps for both wideband and super-wideband audio bandwidths. Depending on the criticality of the frame, the partial redundancy is dynamically enabled or disabled for a particular frame, while keeping a fixed bit budget of 13.2 kbps.</w:t>
      </w:r>
    </w:p>
    <w:p w14:paraId="29C68AC8" w14:textId="77777777" w:rsidR="005F270D" w:rsidRDefault="005F270D" w:rsidP="005F270D">
      <w:pPr>
        <w:pStyle w:val="Heading3"/>
      </w:pPr>
      <w:bookmarkStart w:id="16" w:name="_Toc394226724"/>
      <w:r>
        <w:lastRenderedPageBreak/>
        <w:t>5.8.2</w:t>
      </w:r>
      <w:r>
        <w:tab/>
      </w:r>
      <w:r w:rsidRPr="000433A9">
        <w:t>Principles of Channel Aware Coding</w:t>
      </w:r>
      <w:bookmarkEnd w:id="16"/>
    </w:p>
    <w:p w14:paraId="40C6E369" w14:textId="77777777" w:rsidR="005F270D" w:rsidRDefault="005F270D" w:rsidP="005F270D">
      <w:r>
        <w:t>In a VoIP system, packets arrive at the decoder with random jitters in their arrival time. Packets may also arrive out of order at the decoder. Since the decoder expects to be fed a speech packet every 20 msec to output speech samples in periodic blocks, a de-jitter buffer [7] is required to absorb the jitter in the packet arrival time. Larger the size of the de-jitter buffer, the better is its ability to absorb the jitter in the arrival time and consequently, fewer late arriving packets are discarded. Voice communications is also a delay critical system and therefore it becomes essential to keep the end to end delay as low as possible so that a two way conversation can be sustained.</w:t>
      </w:r>
    </w:p>
    <w:p w14:paraId="290F1B4C" w14:textId="77777777" w:rsidR="005F270D" w:rsidRDefault="005F270D" w:rsidP="005F270D">
      <w:r>
        <w:t>The design of an adaptive de-jitter buffer reflects the above mentioned trade-offs. While attempting to minimize packet losses, the jitter buffer management algorithm in the decoder also keeps track of the delay in packet delivery as a result of the buffering. The jitter buffer management algorithm suitably adjusts the depth of the de-jitter buffer in order to achieve the trade-off between delay and late losses.</w:t>
      </w:r>
    </w:p>
    <w:p w14:paraId="4396F885" w14:textId="77777777" w:rsidR="005F270D" w:rsidRDefault="005F270D" w:rsidP="005F270D">
      <w:r>
        <w:t>EVS channel aware mode uses partial redundant copies of current frames along with a future frame for error concealment. The partial redundancy technology transmits partial copies of the current frame along with a future frame with the hope that in the event of the loss of the current frame (either due to network loss or late arrival) the partial copy from the future frame can be retrieved from the jitter buffer to improve the recovery from the loss.</w:t>
      </w:r>
    </w:p>
    <w:p w14:paraId="11C8CBDA" w14:textId="77777777" w:rsidR="005F270D" w:rsidRPr="000433A9" w:rsidRDefault="005F270D" w:rsidP="005F270D">
      <w:r>
        <w:t xml:space="preserve">The difference in time units between the transmit time of the primary copy of a frame and the transmit time of the redundant copy of the frame (piggy backed onto a future frame) is called the FEC offset. If the depth of the jitter buffer at any given time is at least equal to the FEC offset, then it is quite likely that the future frame is available in the de-jitter buffer at the current time instance. The FEC offset is a configurable parameter at the encoder which can be dynamically adjusted depending on the network conditions. The concept of partial redundancy in EVS with FEC offset equal to 3 is shown in </w:t>
      </w:r>
      <w:r>
        <w:rPr>
          <w:rFonts w:hint="eastAsia"/>
          <w:lang w:eastAsia="zh-CN"/>
        </w:rPr>
        <w:t>f</w:t>
      </w:r>
      <w:r>
        <w:t xml:space="preserve">igure </w:t>
      </w:r>
      <w:fldSimple w:instr=" SEQ Figure fig_concept_part_redund \* MERGEFORMAT ">
        <w:r>
          <w:rPr>
            <w:noProof/>
          </w:rPr>
          <w:t>87</w:t>
        </w:r>
      </w:fldSimple>
      <w:r>
        <w:t>.</w:t>
      </w:r>
    </w:p>
    <w:p w14:paraId="5F413340" w14:textId="5FFE9FE4" w:rsidR="005F270D" w:rsidRDefault="00E04164" w:rsidP="006965B4">
      <w:pPr>
        <w:pStyle w:val="TH"/>
      </w:pPr>
      <w:bookmarkStart w:id="17" w:name="_Toc382483675"/>
      <w:r w:rsidRPr="0034579E">
        <w:rPr>
          <w:noProof/>
          <w:lang w:eastAsia="en-GB"/>
        </w:rPr>
        <w:drawing>
          <wp:inline distT="0" distB="0" distL="0" distR="0" wp14:anchorId="0BAFFF08" wp14:editId="37B6198A">
            <wp:extent cx="5133975" cy="2643505"/>
            <wp:effectExtent l="0" t="0" r="0" b="0"/>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5">
                      <a:extLst>
                        <a:ext uri="{28A0092B-C50C-407E-A947-70E740481C1C}">
                          <a14:useLocalDpi xmlns:a14="http://schemas.microsoft.com/office/drawing/2010/main" val="0"/>
                        </a:ext>
                      </a:extLst>
                    </a:blip>
                    <a:srcRect l="7797" t="7167" r="5847" b="10751"/>
                    <a:stretch>
                      <a:fillRect/>
                    </a:stretch>
                  </pic:blipFill>
                  <pic:spPr bwMode="auto">
                    <a:xfrm>
                      <a:off x="0" y="0"/>
                      <a:ext cx="5133975" cy="2643505"/>
                    </a:xfrm>
                    <a:prstGeom prst="rect">
                      <a:avLst/>
                    </a:prstGeom>
                    <a:noFill/>
                    <a:ln>
                      <a:noFill/>
                    </a:ln>
                  </pic:spPr>
                </pic:pic>
              </a:graphicData>
            </a:graphic>
          </wp:inline>
        </w:drawing>
      </w:r>
    </w:p>
    <w:p w14:paraId="6357FBE9" w14:textId="77777777" w:rsidR="005F270D" w:rsidRDefault="005F270D" w:rsidP="005F270D">
      <w:pPr>
        <w:pStyle w:val="TF"/>
      </w:pPr>
      <w:bookmarkStart w:id="18" w:name="_Ref392706817"/>
      <w:r w:rsidRPr="00EA7DF9">
        <w:t>Figure</w:t>
      </w:r>
      <w:r>
        <w:t xml:space="preserve"> </w:t>
      </w:r>
      <w:bookmarkStart w:id="19" w:name="fig_concept_part_redund"/>
      <w:r>
        <w:fldChar w:fldCharType="begin"/>
      </w:r>
      <w:r>
        <w:instrText xml:space="preserve"> SEQ Figure \r87 \* ARABIC </w:instrText>
      </w:r>
      <w:r>
        <w:fldChar w:fldCharType="separate"/>
      </w:r>
      <w:r>
        <w:rPr>
          <w:noProof/>
        </w:rPr>
        <w:t>87</w:t>
      </w:r>
      <w:r>
        <w:fldChar w:fldCharType="end"/>
      </w:r>
      <w:bookmarkEnd w:id="18"/>
      <w:bookmarkEnd w:id="19"/>
      <w:r>
        <w:t xml:space="preserve"> : </w:t>
      </w:r>
      <w:r w:rsidRPr="000433A9">
        <w:t>Concept of partial redundancy in channel aware mode</w:t>
      </w:r>
    </w:p>
    <w:p w14:paraId="4167F56F" w14:textId="77777777" w:rsidR="005F270D" w:rsidRDefault="005F270D" w:rsidP="005F270D">
      <w:r>
        <w:t>The redundant copy is only a partial copy that includes just a subset of parameters that are most critical for decoding or arresting error propagation.</w:t>
      </w:r>
    </w:p>
    <w:p w14:paraId="4C3F6A5B" w14:textId="77777777" w:rsidR="005F270D" w:rsidRDefault="005F270D" w:rsidP="005F270D">
      <w:r>
        <w:t>The EVS channel aware mode transmits redundancy in-band as part of the codec payload as opposed to transmitting redundancy at the transport layer (e.g., by including multiple packets in a single RTP payload). Including the redundancy in-band allows the transmission of redundancy to be either channel controlled (e.g., to combat network congestion) or source controlled. In the latter case, the encoder can use properties of the input source signal to determine which frames are most critical for high quality reconstruction at the decoder and selectively transmit redundancy for those frames only. Another advantage of in-band redundancy is that source control can be used to determine which frames of input can best be coded at a reduced frame rate in order to accommodate the attachment of redundancy without altering the total packet size. In this way, the channel aware mode includes redundancy in a constant-bit-rate channel (13.2 kbps).</w:t>
      </w:r>
    </w:p>
    <w:p w14:paraId="37E00664" w14:textId="77777777" w:rsidR="005F270D" w:rsidRDefault="005F270D" w:rsidP="005F270D">
      <w:pPr>
        <w:pStyle w:val="Heading3"/>
      </w:pPr>
      <w:bookmarkStart w:id="20" w:name="_Toc394226725"/>
      <w:r>
        <w:lastRenderedPageBreak/>
        <w:t>5.8.</w:t>
      </w:r>
      <w:r>
        <w:rPr>
          <w:rFonts w:hint="eastAsia"/>
          <w:lang w:eastAsia="zh-CN"/>
        </w:rPr>
        <w:t>3</w:t>
      </w:r>
      <w:r>
        <w:tab/>
      </w:r>
      <w:r w:rsidRPr="000433A9">
        <w:t>Bit-Rate Allocation for Primary and Partial Redundant Frame Coding</w:t>
      </w:r>
      <w:bookmarkEnd w:id="20"/>
    </w:p>
    <w:p w14:paraId="2862024C" w14:textId="77777777" w:rsidR="005F270D" w:rsidRPr="000433A9" w:rsidRDefault="005F270D" w:rsidP="005F270D">
      <w:pPr>
        <w:pStyle w:val="Heading4"/>
      </w:pPr>
      <w:bookmarkStart w:id="21" w:name="_Toc394226726"/>
      <w:r w:rsidRPr="000433A9">
        <w:t>5.8.3.1</w:t>
      </w:r>
      <w:r w:rsidR="003D5523">
        <w:tab/>
      </w:r>
      <w:r w:rsidRPr="000433A9">
        <w:t>Primary frame bit-rate reduction</w:t>
      </w:r>
      <w:bookmarkEnd w:id="21"/>
    </w:p>
    <w:p w14:paraId="52FEDA86" w14:textId="77777777" w:rsidR="005F270D" w:rsidRDefault="005F270D" w:rsidP="005F270D">
      <w:r>
        <w:t xml:space="preserve">A measure of compressibility of the primary frame is used to determine which frames can best be coded at a reduced frame rate. For TCX frame the 9.6kpbs setup is applied for WB as well as for SWB. For ACELP the following apply. The coding mode decision coming from the signal classification algorithm is first checked. Speech frames classified for Unvoiced Coding (UC) or Voiced Coding (VC) are suitable for compression. For Generic Coding (GC) mode, the correlation (at pitch lag) between adjacent sub-frames within the frame is used to determine compressibility. Primary frame coding of upper band signal (i.e., from 6.4 to 14.4 kHz in SWB and 6.4 to 8 kHz in WB) in channel aware mode uses time-domain bandwidth extension (TBE) as described in subclause </w:t>
      </w:r>
      <w:r w:rsidRPr="00BB6713">
        <w:t>5.2.6.1.</w:t>
      </w:r>
      <w:r>
        <w:t xml:space="preserve"> For SWB TBE in channel aware mode, a scaled down version of the non-channel aware mode framework is used to obtain a reduction of bits used for the primary frame. The LSF quantization is performed using an 8-bit vector quantization in channel aware mode while a 21-bit scalar quantization based approach is used in non-channel aware mode. The SWB TBE primary frame gain parameters in channel aware mode are encoded similar to that of non-channel aware mode at 13.2 kbps, i.e., 8 bits for gain parameters. The WB TBE in channel aware mode uses similar encoding as used in 9.6 kbps WB TBE of non-channel aware mode, i.e., 2 bits for LSF and 4 bits for gain parameters.</w:t>
      </w:r>
    </w:p>
    <w:p w14:paraId="16123A5F" w14:textId="77777777" w:rsidR="005F270D" w:rsidRDefault="005F270D" w:rsidP="005F270D">
      <w:pPr>
        <w:pStyle w:val="Heading4"/>
      </w:pPr>
      <w:bookmarkStart w:id="22" w:name="_Toc394226727"/>
      <w:r>
        <w:t>5.8.3.2</w:t>
      </w:r>
      <w:r w:rsidR="003D5523">
        <w:tab/>
      </w:r>
      <w:r>
        <w:t>Partial Redundant Frame Coding</w:t>
      </w:r>
      <w:bookmarkEnd w:id="22"/>
    </w:p>
    <w:p w14:paraId="5456135F" w14:textId="77777777" w:rsidR="005F270D" w:rsidRDefault="005F270D" w:rsidP="005F270D">
      <w:r>
        <w:t>The size of the partial redundant frame is variable and depends on the characteristics of the input signal. Also criticality measure is an important metric. A frame is considered as critical to protect when loss of the frame would cause significant impact to the speech quality at the receiver. The criticality also depends on if the previous frames were lost or not. For example, a frame may go from being non-critical to critical if the previous frames were also lost. Parameters computed from the primary copy coding such as coder type classification information, subframe pitch lag, factor M etc are used to measure the criticality of a frame. The threshold, to determine whether a particular frame is critical or not, is a configurable parameter at the encoder which can be dynamically adjusted depending on the network conditions. For example, under high FER</w:t>
      </w:r>
      <w:r>
        <w:rPr>
          <w:rFonts w:hint="eastAsia"/>
          <w:lang w:eastAsia="zh-CN"/>
        </w:rPr>
        <w:t xml:space="preserve"> conditions</w:t>
      </w:r>
      <w:r>
        <w:t xml:space="preserve"> it may be desirable to adjust the threshold to classify more frames as critical. Partial frame coding of upper band signal relies on coarse encoding of gain parameters and interpolation/extrapolation of LSF parameters from primary frame. The TBE gain parameters estimated during the primary frame encoding of the (n – FEC offset )-th frame is re-transmitted during the n-th frame as partial copy information. Depending on the partial frame coding mode, i.e., GENERIC or VOICED or UNVOICED, the re-transmission of the gain frame, uses different quantization resolution and gain smoothing.</w:t>
      </w:r>
    </w:p>
    <w:p w14:paraId="0531FA95" w14:textId="77777777" w:rsidR="005F270D" w:rsidRDefault="005F270D" w:rsidP="005F270D">
      <w:r>
        <w:t>The following sections describe the different partial redundant frame types and their composition.</w:t>
      </w:r>
    </w:p>
    <w:p w14:paraId="6966DC26" w14:textId="77777777" w:rsidR="005F270D" w:rsidRDefault="005F270D" w:rsidP="005F270D">
      <w:pPr>
        <w:pStyle w:val="Heading5"/>
      </w:pPr>
      <w:bookmarkStart w:id="23" w:name="_Toc394226728"/>
      <w:r>
        <w:t>5.8.3.2.1</w:t>
      </w:r>
      <w:r w:rsidR="003D5523">
        <w:tab/>
      </w:r>
      <w:r>
        <w:t>Construction of partial redundant frame for Generic and Voiced Coding modes</w:t>
      </w:r>
      <w:bookmarkEnd w:id="23"/>
    </w:p>
    <w:p w14:paraId="2A189C96" w14:textId="77777777" w:rsidR="005F270D" w:rsidRDefault="005F270D" w:rsidP="005F270D">
      <w:r>
        <w:t xml:space="preserve">In the coding of the redundant version of the frame, a factor </w:t>
      </w:r>
      <w:r w:rsidRPr="00343725">
        <w:rPr>
          <w:noProof/>
          <w:position w:val="-4"/>
        </w:rPr>
        <w:object w:dxaOrig="279" w:dyaOrig="220" w14:anchorId="79D7937E">
          <v:shape id="_x0000_i1055" type="#_x0000_t75" style="width:13.9pt;height:11.25pt" o:ole="">
            <v:imagedata r:id="rId66" o:title=""/>
          </v:shape>
          <o:OLEObject Type="Embed" ProgID="Equation.3" ShapeID="_x0000_i1055" DrawAspect="Content" ObjectID="_1783088185" r:id="rId67"/>
        </w:object>
      </w:r>
      <w:r>
        <w:t xml:space="preserve"> is determined based on the adaptive and fixed codebook energy.</w:t>
      </w:r>
      <w:r>
        <w:tab/>
      </w:r>
    </w:p>
    <w:p w14:paraId="0D3BE6DC" w14:textId="77777777" w:rsidR="005F270D" w:rsidRDefault="005F270D" w:rsidP="005F270D">
      <w:pPr>
        <w:pStyle w:val="EQ"/>
      </w:pPr>
      <w:r>
        <w:tab/>
      </w:r>
      <w:r w:rsidRPr="0004624A">
        <w:rPr>
          <w:position w:val="-20"/>
        </w:rPr>
        <w:object w:dxaOrig="4080" w:dyaOrig="540" w14:anchorId="5E4254D0">
          <v:shape id="_x0000_i1056" type="#_x0000_t75" style="width:203.25pt;height:27.4pt" o:ole="">
            <v:imagedata r:id="rId68" o:title=""/>
          </v:shape>
          <o:OLEObject Type="Embed" ProgID="Equation.3" ShapeID="_x0000_i1056" DrawAspect="Content" ObjectID="_1783088186" r:id="rId69"/>
        </w:object>
      </w:r>
      <w:r>
        <w:tab/>
        <w:t>(</w:t>
      </w:r>
      <w:fldSimple w:instr=" SEQ eqn \r1408 \* MERGEFORMAT ">
        <w:r>
          <w:t>1408</w:t>
        </w:r>
      </w:fldSimple>
      <w:r>
        <w:t>)</w:t>
      </w:r>
    </w:p>
    <w:p w14:paraId="4E143A85" w14:textId="77777777" w:rsidR="005F270D" w:rsidRDefault="005F270D" w:rsidP="005F270D">
      <w:pPr>
        <w:autoSpaceDE w:val="0"/>
        <w:autoSpaceDN w:val="0"/>
        <w:adjustRightInd w:val="0"/>
        <w:spacing w:after="0"/>
      </w:pPr>
      <w:r w:rsidRPr="000F3CA2">
        <w:rPr>
          <w:iCs/>
        </w:rPr>
        <w:t xml:space="preserve">In </w:t>
      </w:r>
      <w:r>
        <w:rPr>
          <w:iCs/>
        </w:rPr>
        <w:t>this equation</w:t>
      </w:r>
      <w:r w:rsidRPr="000F3CA2">
        <w:rPr>
          <w:iCs/>
        </w:rPr>
        <w:t xml:space="preserve">, </w:t>
      </w:r>
      <w:r w:rsidRPr="00343725">
        <w:rPr>
          <w:noProof/>
          <w:position w:val="-10"/>
        </w:rPr>
        <w:object w:dxaOrig="760" w:dyaOrig="279" w14:anchorId="31BC9C23">
          <v:shape id="_x0000_i1057" type="#_x0000_t75" style="width:37.9pt;height:14.25pt" o:ole="">
            <v:imagedata r:id="rId70" o:title=""/>
          </v:shape>
          <o:OLEObject Type="Embed" ProgID="Equation.3" ShapeID="_x0000_i1057" DrawAspect="Content" ObjectID="_1783088187" r:id="rId71"/>
        </w:object>
      </w:r>
      <w:r w:rsidRPr="000F3CA2">
        <w:rPr>
          <w:iCs/>
        </w:rPr>
        <w:t xml:space="preserve"> </w:t>
      </w:r>
      <w:r>
        <w:rPr>
          <w:iCs/>
        </w:rPr>
        <w:t xml:space="preserve">denotes </w:t>
      </w:r>
      <w:r w:rsidRPr="00313812">
        <w:t>t</w:t>
      </w:r>
      <w:r w:rsidRPr="00F93A61">
        <w:t xml:space="preserve">he adaptive codebook energy and </w:t>
      </w:r>
      <w:r w:rsidRPr="00343725">
        <w:rPr>
          <w:noProof/>
          <w:position w:val="-10"/>
        </w:rPr>
        <w:object w:dxaOrig="740" w:dyaOrig="300" w14:anchorId="2BBEA5C3">
          <v:shape id="_x0000_i1058" type="#_x0000_t75" style="width:36.75pt;height:15pt" o:ole="">
            <v:imagedata r:id="rId72" o:title=""/>
          </v:shape>
          <o:OLEObject Type="Embed" ProgID="Equation.3" ShapeID="_x0000_i1058" DrawAspect="Content" ObjectID="_1783088188" r:id="rId73"/>
        </w:object>
      </w:r>
      <w:r w:rsidRPr="00613D02">
        <w:rPr>
          <w:iCs/>
        </w:rPr>
        <w:t xml:space="preserve">denotes </w:t>
      </w:r>
      <w:r>
        <w:rPr>
          <w:iCs/>
        </w:rPr>
        <w:t xml:space="preserve">the </w:t>
      </w:r>
      <w:r w:rsidRPr="00E7272D">
        <w:t>fi</w:t>
      </w:r>
      <w:r>
        <w:t xml:space="preserve">xed codebook energy. A low value of </w:t>
      </w:r>
      <w:r w:rsidRPr="00343725">
        <w:rPr>
          <w:noProof/>
          <w:position w:val="-4"/>
        </w:rPr>
        <w:object w:dxaOrig="279" w:dyaOrig="220" w14:anchorId="4BE9E269">
          <v:shape id="_x0000_i1059" type="#_x0000_t75" style="width:13.9pt;height:11.25pt" o:ole="">
            <v:imagedata r:id="rId74" o:title=""/>
          </v:shape>
          <o:OLEObject Type="Embed" ProgID="Equation.3" ShapeID="_x0000_i1059" DrawAspect="Content" ObjectID="_1783088189" r:id="rId75"/>
        </w:object>
      </w:r>
      <w:r>
        <w:t xml:space="preserve"> indicates that most of the information in the current frame is carried by the fixed codebook contribution. In such cases, the partial redundant copy (RF_NOPRED) is constructed using one or more fixed codebook parameters only (FCB pulses and gain). A high value of M indicates that most of the information in the current frame is carried by the adaptive codebook contribution. In such cases, the partial redundant copy (RF_ALLPRED) is constructed using one or more adaptive codebook parameters only (pitch lag and gain). If M takes mid values then a mixed coding mode is selected where one </w:t>
      </w:r>
      <w:r w:rsidRPr="00F93A61">
        <w:t>or more adaptive</w:t>
      </w:r>
      <w:r>
        <w:t xml:space="preserve"> </w:t>
      </w:r>
      <w:r w:rsidRPr="00F93A61">
        <w:t xml:space="preserve">codebook parameters and one or more fixed codebook parameters </w:t>
      </w:r>
      <w:r>
        <w:t>are coded (RF_GENPRED). Under Generic and Voiced Coding modes, the TBE gain frame values are typically low and demonstrate less variance. Hence a coarse TBE gain frame quantization with gain smoothing is used.</w:t>
      </w:r>
    </w:p>
    <w:p w14:paraId="7915EDC9" w14:textId="77777777" w:rsidR="005F270D" w:rsidRPr="000433A9" w:rsidRDefault="005F270D" w:rsidP="005F270D">
      <w:pPr>
        <w:pStyle w:val="Heading5"/>
      </w:pPr>
      <w:bookmarkStart w:id="24" w:name="_Toc394226729"/>
      <w:r>
        <w:t>5.8.3.2.2</w:t>
      </w:r>
      <w:r w:rsidRPr="000433A9">
        <w:tab/>
        <w:t>Construction of partial redundant frame for Unvoiced Coding mode</w:t>
      </w:r>
      <w:bookmarkEnd w:id="24"/>
    </w:p>
    <w:p w14:paraId="59502052" w14:textId="77777777" w:rsidR="005F270D" w:rsidRDefault="005F270D" w:rsidP="005F270D">
      <w:pPr>
        <w:rPr>
          <w:lang w:val="en-US"/>
        </w:rPr>
      </w:pPr>
      <w:r w:rsidRPr="000433A9">
        <w:rPr>
          <w:lang w:val="en-US"/>
        </w:rPr>
        <w:t xml:space="preserve">The low bit-rate Noise Excited Linear Prediction coding scheme </w:t>
      </w:r>
      <w:r w:rsidRPr="00BB6713">
        <w:rPr>
          <w:lang w:val="en-US"/>
        </w:rPr>
        <w:t>(</w:t>
      </w:r>
      <w:r w:rsidRPr="00BB6713">
        <w:rPr>
          <w:rFonts w:hint="eastAsia"/>
          <w:lang w:val="en-US" w:eastAsia="zh-CN"/>
        </w:rPr>
        <w:t>subclause</w:t>
      </w:r>
      <w:r w:rsidRPr="00BB6713">
        <w:rPr>
          <w:lang w:val="en-US"/>
        </w:rPr>
        <w:t xml:space="preserve"> </w:t>
      </w:r>
      <w:r w:rsidRPr="00BB6713">
        <w:rPr>
          <w:rFonts w:hint="eastAsia"/>
          <w:lang w:val="en-US" w:eastAsia="zh-CN"/>
        </w:rPr>
        <w:t>5.2.5.4</w:t>
      </w:r>
      <w:r w:rsidRPr="00BB6713">
        <w:rPr>
          <w:lang w:val="en-US"/>
        </w:rPr>
        <w:t>) is</w:t>
      </w:r>
      <w:r w:rsidRPr="000433A9">
        <w:rPr>
          <w:lang w:val="en-US"/>
        </w:rPr>
        <w:t xml:space="preserve"> used to construct a partial redundant copy for an unvoiced frame type</w:t>
      </w:r>
      <w:r>
        <w:rPr>
          <w:lang w:val="en-US"/>
        </w:rPr>
        <w:t xml:space="preserve"> (RF_NELP)</w:t>
      </w:r>
      <w:r w:rsidRPr="000433A9">
        <w:rPr>
          <w:lang w:val="en-US"/>
        </w:rPr>
        <w:t xml:space="preserve">. </w:t>
      </w:r>
      <w:r>
        <w:rPr>
          <w:lang w:val="en-US"/>
        </w:rPr>
        <w:t>In Unvoiced coding mode, the TBE gain frame has a wider dynamic range. To preserve this dynamic range, the TBE gain frame quantization in Unvoiced coding mode uses a similar quantization range as that of the one used in the primary frame.</w:t>
      </w:r>
    </w:p>
    <w:p w14:paraId="71F4BDA2" w14:textId="77777777" w:rsidR="005F270D" w:rsidRPr="00A93802" w:rsidRDefault="005F270D" w:rsidP="005F270D">
      <w:pPr>
        <w:pStyle w:val="Heading5"/>
      </w:pPr>
      <w:r>
        <w:lastRenderedPageBreak/>
        <w:t>5.8.3.2.3</w:t>
      </w:r>
      <w:r w:rsidR="003D5523">
        <w:tab/>
      </w:r>
      <w:r w:rsidRPr="00A93802">
        <w:t>Construction of partial redundant frame for TCX frame</w:t>
      </w:r>
    </w:p>
    <w:p w14:paraId="551BD381" w14:textId="77777777" w:rsidR="005F270D" w:rsidRDefault="005F270D" w:rsidP="005F270D">
      <w:r>
        <w:t xml:space="preserve">In case of TCX partial redundant frame type, a partial copy consisting of some helper parameters is used to enhance the frame loss concealment algorithm. </w:t>
      </w:r>
      <w:r w:rsidRPr="00D016B1">
        <w:t>There are three different partial copy modes available, which are RF_TCXFD, RF_TCXTD1 and RF_TCX_TD2. Similar to the PLC mode decision on the decoder side,</w:t>
      </w:r>
      <w:r w:rsidRPr="00DB011D">
        <w:t xml:space="preserve"> </w:t>
      </w:r>
      <w:r>
        <w:t>t</w:t>
      </w:r>
      <w:r w:rsidRPr="00D016B1">
        <w:t>he selection of the partial copy mode for TCX is based on various parameters</w:t>
      </w:r>
      <w:r>
        <w:t xml:space="preserve"> such as the mode of the last two frames, the frame class, LTP pitch and gain.</w:t>
      </w:r>
    </w:p>
    <w:p w14:paraId="278DEC2F" w14:textId="77777777" w:rsidR="005F270D" w:rsidRPr="003D5523" w:rsidRDefault="005F270D" w:rsidP="003D5523">
      <w:pPr>
        <w:pStyle w:val="H6"/>
      </w:pPr>
      <w:r w:rsidRPr="003D5523">
        <w:t>5.8.3.2.3.1</w:t>
      </w:r>
      <w:r w:rsidRPr="003D5523">
        <w:rPr>
          <w:lang w:val="en-GB"/>
        </w:rPr>
        <w:tab/>
      </w:r>
      <w:r w:rsidRPr="003D5523">
        <w:t>Frequency domain concealment (RF_TCXFD) partial redundant frame type</w:t>
      </w:r>
    </w:p>
    <w:p w14:paraId="0AAA8545" w14:textId="77777777" w:rsidR="005F270D" w:rsidRDefault="005F270D" w:rsidP="005F270D">
      <w:r>
        <w:t>29 bits are used for the RF_TCXFD partial copy mode.</w:t>
      </w:r>
    </w:p>
    <w:p w14:paraId="4AC75267" w14:textId="77777777" w:rsidR="005F270D" w:rsidRDefault="005F270D" w:rsidP="005F270D">
      <w:r>
        <w:t>•</w:t>
      </w:r>
      <w:r>
        <w:tab/>
        <w:t>13bits are used for the LSF quantizer which is the same as used for regular low rate TCX coding.</w:t>
      </w:r>
    </w:p>
    <w:p w14:paraId="5BB104F2" w14:textId="77777777" w:rsidR="005F270D" w:rsidRDefault="005F270D" w:rsidP="005F270D">
      <w:r>
        <w:t>•</w:t>
      </w:r>
      <w:r>
        <w:tab/>
        <w:t>The global TCX gain is quantized using 7 bits.</w:t>
      </w:r>
    </w:p>
    <w:p w14:paraId="3117955A" w14:textId="77777777" w:rsidR="005F270D" w:rsidRDefault="005F270D" w:rsidP="005F270D">
      <w:r>
        <w:t>•</w:t>
      </w:r>
      <w:r>
        <w:tab/>
        <w:t>The classifier info is coded on 2 bits.</w:t>
      </w:r>
    </w:p>
    <w:p w14:paraId="70C96493" w14:textId="77777777" w:rsidR="005F270D" w:rsidRPr="003D5523" w:rsidRDefault="005F270D" w:rsidP="003D5523">
      <w:pPr>
        <w:pStyle w:val="H6"/>
      </w:pPr>
      <w:r w:rsidRPr="003D5523">
        <w:t>5.8.3.2.3.2</w:t>
      </w:r>
      <w:r w:rsidRPr="003D5523">
        <w:rPr>
          <w:lang w:val="en-GB"/>
        </w:rPr>
        <w:tab/>
      </w:r>
      <w:r w:rsidRPr="003D5523">
        <w:t xml:space="preserve">Time domain concealment </w:t>
      </w:r>
      <w:r w:rsidRPr="003D5523">
        <w:rPr>
          <w:lang w:val="en-US"/>
        </w:rPr>
        <w:t>(</w:t>
      </w:r>
      <w:r w:rsidRPr="003D5523">
        <w:t>RF_TCXTD1 and RF_TCXTD2</w:t>
      </w:r>
      <w:r w:rsidRPr="003D5523">
        <w:rPr>
          <w:lang w:val="de-DE"/>
        </w:rPr>
        <w:t>)</w:t>
      </w:r>
      <w:r w:rsidRPr="003D5523">
        <w:t xml:space="preserve"> partial redundant frame type</w:t>
      </w:r>
    </w:p>
    <w:p w14:paraId="79245528" w14:textId="77777777" w:rsidR="005F270D" w:rsidRDefault="005F270D" w:rsidP="005F270D">
      <w:r>
        <w:t>T</w:t>
      </w:r>
      <w:r w:rsidRPr="00D016B1">
        <w:t>he partial copy mode</w:t>
      </w:r>
      <w:r>
        <w:t xml:space="preserve"> RF_TCXTD1 is selected if the frame contains a transient or if the global gain of the frame is much lower than the global gain of the previous frame. Otherwise RF_TCXTD2 is chosen.</w:t>
      </w:r>
    </w:p>
    <w:p w14:paraId="01E3E62E" w14:textId="77777777" w:rsidR="005F270D" w:rsidRDefault="005F270D" w:rsidP="005F270D">
      <w:r>
        <w:t>Overall 18bits of side data are used for both modes.</w:t>
      </w:r>
    </w:p>
    <w:p w14:paraId="1F0235ED" w14:textId="77777777" w:rsidR="005F270D" w:rsidRDefault="005F270D" w:rsidP="005F270D">
      <w:r>
        <w:t>•</w:t>
      </w:r>
      <w:r>
        <w:tab/>
        <w:t>9bits are used to signal the TCX LTP lag</w:t>
      </w:r>
    </w:p>
    <w:p w14:paraId="32DB75F4" w14:textId="77777777" w:rsidR="005F270D" w:rsidRDefault="005F270D" w:rsidP="005F270D">
      <w:r>
        <w:t>•</w:t>
      </w:r>
      <w:r>
        <w:tab/>
        <w:t>2 bits for signalling the classifier info</w:t>
      </w:r>
    </w:p>
    <w:p w14:paraId="2848EC9B" w14:textId="77777777" w:rsidR="005F270D" w:rsidRPr="000433A9" w:rsidRDefault="005F270D" w:rsidP="005F270D">
      <w:pPr>
        <w:pStyle w:val="Heading5"/>
      </w:pPr>
      <w:bookmarkStart w:id="25" w:name="_Toc394226730"/>
      <w:r w:rsidRPr="000433A9">
        <w:t>5.8.3.2.</w:t>
      </w:r>
      <w:r>
        <w:t>4</w:t>
      </w:r>
      <w:r w:rsidRPr="000433A9">
        <w:tab/>
        <w:t>RF_NO_DATA partial redundant frame type</w:t>
      </w:r>
      <w:bookmarkEnd w:id="25"/>
    </w:p>
    <w:p w14:paraId="10A9BD6B" w14:textId="77777777" w:rsidR="005F270D" w:rsidRPr="000433A9" w:rsidRDefault="005F270D" w:rsidP="005F270D">
      <w:pPr>
        <w:rPr>
          <w:lang w:val="en-US"/>
        </w:rPr>
      </w:pPr>
      <w:r w:rsidRPr="000172EA">
        <w:rPr>
          <w:lang w:val="en-US"/>
        </w:rPr>
        <w:t xml:space="preserve">This is used to signal a configuration where the partial redundant copy is not sent and all bits are used towards </w:t>
      </w:r>
      <w:r w:rsidRPr="000433A9">
        <w:rPr>
          <w:lang w:val="en-US"/>
        </w:rPr>
        <w:t>primary frame coding.</w:t>
      </w:r>
    </w:p>
    <w:p w14:paraId="5AD473CF" w14:textId="77777777" w:rsidR="005F270D" w:rsidRDefault="005F270D" w:rsidP="005F270D">
      <w:pPr>
        <w:rPr>
          <w:lang w:val="en-US"/>
        </w:rPr>
      </w:pPr>
      <w:r w:rsidRPr="000433A9">
        <w:rPr>
          <w:lang w:val="en-US"/>
        </w:rPr>
        <w:t>The primary frame bit-rate reduction and partial redundant frame coding mechanisms together determine the bit-rate allocation between the primary and redundant frames to be included within a 13.2 kbps payload.</w:t>
      </w:r>
    </w:p>
    <w:p w14:paraId="236BA00C" w14:textId="77777777" w:rsidR="005F270D" w:rsidRPr="000172EA" w:rsidRDefault="005F270D" w:rsidP="005F270D">
      <w:pPr>
        <w:pStyle w:val="Heading4"/>
      </w:pPr>
      <w:bookmarkStart w:id="26" w:name="_Toc394226731"/>
      <w:r>
        <w:t>5.8.3.3</w:t>
      </w:r>
      <w:r>
        <w:tab/>
      </w:r>
      <w:r w:rsidRPr="000172EA">
        <w:t>Decoding</w:t>
      </w:r>
      <w:bookmarkEnd w:id="26"/>
    </w:p>
    <w:bookmarkEnd w:id="17"/>
    <w:p w14:paraId="72E7A9A6" w14:textId="77777777" w:rsidR="00890B9D" w:rsidRDefault="00675DCA" w:rsidP="00890B9D">
      <w:pPr>
        <w:rPr>
          <w:rFonts w:hint="eastAsia"/>
          <w:lang w:val="en-US" w:eastAsia="zh-CN"/>
        </w:rPr>
      </w:pPr>
      <w:r>
        <w:t>At the receiver, the de-jitter buffer provides a partial redundant copy of the current lost frame if it is available in any of the future frames. If present, the partial redundant information is used to synthesize the lost frame. In the decoding, the partial redundant frame type is identified and decoding performed based</w:t>
      </w:r>
      <w:r>
        <w:rPr>
          <w:lang w:val="en-US"/>
        </w:rPr>
        <w:t xml:space="preserve"> on whether only one or more adaptive codebook parameters, only one or more fixed codebook parameters, or one or more adaptive codebook parameters and one or more fixed codebook parameters, </w:t>
      </w:r>
      <w:r>
        <w:t>TCX frame loss concealment helper parameters, or Noise Excited Linear Prediction parameters</w:t>
      </w:r>
      <w:r>
        <w:rPr>
          <w:lang w:val="en-US"/>
        </w:rPr>
        <w:t xml:space="preserve"> are coded. </w:t>
      </w:r>
      <w:r>
        <w:rPr>
          <w:lang w:val="en-US" w:eastAsia="zh-CN"/>
        </w:rPr>
        <w:t xml:space="preserve">If either the current frame or the previous frame adjacent to the current frame is a </w:t>
      </w:r>
      <w:r>
        <w:t>partial redundant frame</w:t>
      </w:r>
      <w:r>
        <w:rPr>
          <w:lang w:val="en-US" w:eastAsia="zh-CN"/>
        </w:rPr>
        <w:t>, then the decoding parameter of the current frame, such as the LSP parameters, the gain of the adaptive codebook</w:t>
      </w:r>
      <w:r w:rsidRPr="00C63650">
        <w:rPr>
          <w:rFonts w:hint="eastAsia"/>
          <w:lang w:val="en-US" w:eastAsia="zh-CN"/>
        </w:rPr>
        <w:t>,</w:t>
      </w:r>
      <w:r>
        <w:rPr>
          <w:lang w:val="en-US" w:eastAsia="zh-CN"/>
        </w:rPr>
        <w:t xml:space="preserve"> </w:t>
      </w:r>
      <w:r>
        <w:rPr>
          <w:rFonts w:hint="eastAsia"/>
          <w:lang w:val="en-US" w:eastAsia="zh-CN"/>
        </w:rPr>
        <w:t xml:space="preserve">the gain of the </w:t>
      </w:r>
      <w:r w:rsidRPr="000172EA">
        <w:rPr>
          <w:lang w:val="en-US"/>
        </w:rPr>
        <w:t>fixed</w:t>
      </w:r>
      <w:r>
        <w:rPr>
          <w:rFonts w:hint="eastAsia"/>
          <w:lang w:val="en-US" w:eastAsia="zh-CN"/>
        </w:rPr>
        <w:t xml:space="preserve"> codebook</w:t>
      </w:r>
      <w:r>
        <w:rPr>
          <w:lang w:val="en-US" w:eastAsia="zh-CN"/>
        </w:rPr>
        <w:t xml:space="preserve"> or the BWE gain, is firstly obtained and then post-processed according to the decoding parameters or signal type from previous frames relative to the current frame position </w:t>
      </w:r>
      <w:r>
        <w:rPr>
          <w:rFonts w:hint="eastAsia"/>
          <w:lang w:val="en-US" w:eastAsia="zh-CN"/>
        </w:rPr>
        <w:t>and the decoding parameters or signal type from the current frame</w:t>
      </w:r>
      <w:r>
        <w:rPr>
          <w:lang w:val="en-US" w:eastAsia="zh-CN"/>
        </w:rPr>
        <w:t xml:space="preserve">. Additionally, </w:t>
      </w:r>
      <w:r w:rsidRPr="00B46554">
        <w:rPr>
          <w:lang w:val="en-US" w:eastAsia="zh-CN"/>
        </w:rPr>
        <w:t xml:space="preserve">the decoding parameters or signal type from the future frames relative to the current frame position may also </w:t>
      </w:r>
      <w:r>
        <w:rPr>
          <w:lang w:val="en-US" w:eastAsia="zh-CN"/>
        </w:rPr>
        <w:t xml:space="preserve">be </w:t>
      </w:r>
      <w:r w:rsidRPr="00B46554">
        <w:rPr>
          <w:lang w:val="en-US" w:eastAsia="zh-CN"/>
        </w:rPr>
        <w:t>used for the post-processi</w:t>
      </w:r>
      <w:r>
        <w:rPr>
          <w:lang w:val="en-US" w:eastAsia="zh-CN"/>
        </w:rPr>
        <w:t>ng</w:t>
      </w:r>
      <w:r w:rsidRPr="00B46554">
        <w:rPr>
          <w:lang w:val="en-US" w:eastAsia="zh-CN"/>
        </w:rPr>
        <w:t xml:space="preserve"> of the gain</w:t>
      </w:r>
      <w:r>
        <w:rPr>
          <w:lang w:val="en-US" w:eastAsia="zh-CN"/>
        </w:rPr>
        <w:t>s</w:t>
      </w:r>
      <w:r w:rsidRPr="00B46554">
        <w:rPr>
          <w:lang w:val="en-US" w:eastAsia="zh-CN"/>
        </w:rPr>
        <w:t xml:space="preserve"> of the adaptive codebook and the </w:t>
      </w:r>
      <w:r>
        <w:rPr>
          <w:lang w:val="en-US" w:eastAsia="zh-CN"/>
        </w:rPr>
        <w:t>fixed</w:t>
      </w:r>
      <w:r w:rsidRPr="00B46554">
        <w:rPr>
          <w:lang w:val="en-US" w:eastAsia="zh-CN"/>
        </w:rPr>
        <w:t xml:space="preserve"> codebook, and </w:t>
      </w:r>
      <w:r>
        <w:rPr>
          <w:lang w:val="en-US" w:eastAsia="zh-CN"/>
        </w:rPr>
        <w:t xml:space="preserve">the spectral tilt may also be used for the post-processing of the gain of the adaptive codebook. The post-processed parameters are used to reconstruct the output signal. </w:t>
      </w:r>
      <w:r>
        <w:rPr>
          <w:lang w:val="en-US"/>
        </w:rPr>
        <w:t>Finally, the frame is reconstructed based on the coding scheme. The TCX partial info is decoded, but in contrast to ACELP partial copy mode, the decoder is run in concealment mode. The difference to regular concealment is just that the parameters available from the bitstream are directly used and not derived by concealment</w:t>
      </w:r>
      <w:r w:rsidR="00890B9D" w:rsidRPr="00D016B1">
        <w:rPr>
          <w:lang w:val="en-US"/>
        </w:rPr>
        <w:t>.</w:t>
      </w:r>
    </w:p>
    <w:p w14:paraId="3C643579" w14:textId="77777777" w:rsidR="005F270D" w:rsidRDefault="005F270D" w:rsidP="005F270D">
      <w:pPr>
        <w:pStyle w:val="Heading3"/>
      </w:pPr>
      <w:r w:rsidRPr="00A221C1">
        <w:t>5.8.</w:t>
      </w:r>
      <w:r>
        <w:rPr>
          <w:rFonts w:hint="eastAsia"/>
          <w:lang w:eastAsia="zh-CN"/>
        </w:rPr>
        <w:t>4</w:t>
      </w:r>
      <w:r>
        <w:tab/>
      </w:r>
      <w:r w:rsidRPr="00A221C1">
        <w:t xml:space="preserve">Channel aware mode </w:t>
      </w:r>
      <w:r>
        <w:t xml:space="preserve">encoder </w:t>
      </w:r>
      <w:r w:rsidRPr="00A221C1">
        <w:t>configurable parameters</w:t>
      </w:r>
    </w:p>
    <w:p w14:paraId="6B6439A6" w14:textId="77777777" w:rsidR="005F270D" w:rsidRDefault="005F270D" w:rsidP="005F270D">
      <w:pPr>
        <w:rPr>
          <w:lang w:val="en-US"/>
        </w:rPr>
      </w:pPr>
      <w:r>
        <w:rPr>
          <w:lang w:val="en-US"/>
        </w:rPr>
        <w:t xml:space="preserve">The channel aware mode encoder may use the following configurable parameters to adapt its operation to track the channel characteristics seen at the receiver. These parameters maybe computed at the receiver (as described in </w:t>
      </w:r>
      <w:r w:rsidRPr="00BB6713">
        <w:rPr>
          <w:lang w:val="en-US"/>
        </w:rPr>
        <w:t>subc</w:t>
      </w:r>
      <w:r w:rsidRPr="00BB6713">
        <w:rPr>
          <w:rFonts w:hint="eastAsia"/>
          <w:lang w:eastAsia="zh-CN"/>
        </w:rPr>
        <w:t>lause</w:t>
      </w:r>
      <w:r w:rsidRPr="00BB6713">
        <w:t xml:space="preserve"> 6.3)</w:t>
      </w:r>
      <w:r>
        <w:t xml:space="preserve"> and communicated to the encoder via a</w:t>
      </w:r>
      <w:r>
        <w:rPr>
          <w:lang w:val="en-US"/>
        </w:rPr>
        <w:t xml:space="preserve"> receiver triggered feedback mechanism.</w:t>
      </w:r>
    </w:p>
    <w:p w14:paraId="7F047536" w14:textId="77777777" w:rsidR="00CD04C4" w:rsidRDefault="00CD04C4" w:rsidP="005F270D">
      <w:r>
        <w:lastRenderedPageBreak/>
        <w:t>Partial redundancy offset (</w:t>
      </w:r>
      <w:r w:rsidRPr="00CC3E3D">
        <w:rPr>
          <w:position w:val="-6"/>
        </w:rPr>
        <w:object w:dxaOrig="180" w:dyaOrig="200" w14:anchorId="669FB54D">
          <v:shape id="_x0000_i1060" type="#_x0000_t75" style="width:9pt;height:10.15pt" o:ole="">
            <v:imagedata r:id="rId76" o:title=""/>
          </v:shape>
          <o:OLEObject Type="Embed" ProgID="Equation.3" ShapeID="_x0000_i1060" DrawAspect="Content" ObjectID="_1783088190" r:id="rId77"/>
        </w:object>
      </w:r>
      <w:r>
        <w:t>):</w:t>
      </w:r>
      <w:r w:rsidRPr="00736695">
        <w:t xml:space="preserve"> </w:t>
      </w:r>
      <w:r>
        <w:t xml:space="preserve">The difference in time units between the transmit time of the primary copy of a frame </w:t>
      </w:r>
      <w:r w:rsidRPr="009B5025">
        <w:rPr>
          <w:position w:val="-10"/>
        </w:rPr>
        <w:object w:dxaOrig="320" w:dyaOrig="279" w14:anchorId="17FB3F0A">
          <v:shape id="_x0000_i1061" type="#_x0000_t75" style="width:16.15pt;height:13.9pt" o:ole="">
            <v:imagedata r:id="rId78" o:title=""/>
          </v:shape>
          <o:OLEObject Type="Embed" ProgID="Equation.3" ShapeID="_x0000_i1061" DrawAspect="Content" ObjectID="_1783088191" r:id="rId79"/>
        </w:object>
      </w:r>
      <w:r>
        <w:t xml:space="preserve"> and the transmit time of the redundant copy of that frame which is piggy backed onto a future frame </w:t>
      </w:r>
      <w:r w:rsidRPr="009B5025">
        <w:rPr>
          <w:position w:val="-10"/>
        </w:rPr>
        <w:object w:dxaOrig="700" w:dyaOrig="279" w14:anchorId="1CAE23F9">
          <v:shape id="_x0000_i1062" type="#_x0000_t75" style="width:34.9pt;height:13.9pt" o:ole="">
            <v:imagedata r:id="rId80" o:title=""/>
          </v:shape>
          <o:OLEObject Type="Embed" ProgID="Equation.3" ShapeID="_x0000_i1062" DrawAspect="Content" ObjectID="_1783088192" r:id="rId81"/>
        </w:object>
      </w:r>
      <w:r>
        <w:t xml:space="preserve"> is called the partial redundancy offset or FEC offset </w:t>
      </w:r>
      <w:r w:rsidRPr="00A65C56">
        <w:rPr>
          <w:position w:val="-4"/>
          <w:sz w:val="16"/>
          <w:szCs w:val="16"/>
        </w:rPr>
        <w:object w:dxaOrig="240" w:dyaOrig="220" w14:anchorId="5FA6C9EB">
          <v:shape id="_x0000_i1063" type="#_x0000_t75" style="width:12pt;height:10.9pt" o:ole="">
            <v:imagedata r:id="rId82" o:title=""/>
          </v:shape>
          <o:OLEObject Type="Embed" ProgID="Equation.3" ShapeID="_x0000_i1063" DrawAspect="Content" ObjectID="_1783088193" r:id="rId83"/>
        </w:object>
      </w:r>
      <w:r>
        <w:t>.  The optimal partial redundancy offset that maximizes the probability of partial redundant copy retrival may be computed in the decoder JBM solution and fed back to the encoder as described above.</w:t>
      </w:r>
    </w:p>
    <w:p w14:paraId="691185A3" w14:textId="77777777" w:rsidR="005F270D" w:rsidRPr="00A221C1" w:rsidRDefault="005F270D" w:rsidP="005F270D">
      <w:pPr>
        <w:rPr>
          <w:lang w:val="en-US"/>
        </w:rPr>
      </w:pPr>
      <w:r>
        <w:rPr>
          <w:lang w:val="en-US"/>
        </w:rPr>
        <w:t>Frame erasure rate indicator (</w:t>
      </w:r>
      <w:r w:rsidRPr="00CC3E3D">
        <w:rPr>
          <w:position w:val="-10"/>
        </w:rPr>
        <w:object w:dxaOrig="200" w:dyaOrig="240" w14:anchorId="1C9D1AA2">
          <v:shape id="_x0000_i1064" type="#_x0000_t75" style="width:10.15pt;height:12pt" o:ole="">
            <v:imagedata r:id="rId84" o:title=""/>
          </v:shape>
          <o:OLEObject Type="Embed" ProgID="Equation.3" ShapeID="_x0000_i1064" DrawAspect="Content" ObjectID="_1783088194" r:id="rId85"/>
        </w:object>
      </w:r>
      <w:r>
        <w:rPr>
          <w:lang w:val="en-US"/>
        </w:rPr>
        <w:t xml:space="preserve">) having the following values: </w:t>
      </w:r>
      <w:r w:rsidRPr="00CC3E3D">
        <w:rPr>
          <w:position w:val="-6"/>
        </w:rPr>
        <w:object w:dxaOrig="340" w:dyaOrig="240" w14:anchorId="52137FA8">
          <v:shape id="_x0000_i1065" type="#_x0000_t75" style="width:16.9pt;height:12pt" o:ole="">
            <v:imagedata r:id="rId86" o:title=""/>
          </v:shape>
          <o:OLEObject Type="Embed" ProgID="Equation.3" ShapeID="_x0000_i1065" DrawAspect="Content" ObjectID="_1783088195" r:id="rId87"/>
        </w:object>
      </w:r>
      <w:r>
        <w:rPr>
          <w:lang w:val="en-US"/>
        </w:rPr>
        <w:t xml:space="preserve"> (low) for FER rates &lt;5% or </w:t>
      </w:r>
      <w:r w:rsidRPr="00CC3E3D">
        <w:rPr>
          <w:position w:val="-4"/>
        </w:rPr>
        <w:object w:dxaOrig="320" w:dyaOrig="220" w14:anchorId="511542D2">
          <v:shape id="_x0000_i1066" type="#_x0000_t75" style="width:16.15pt;height:10.9pt" o:ole="">
            <v:imagedata r:id="rId88" o:title=""/>
          </v:shape>
          <o:OLEObject Type="Embed" ProgID="Equation.3" ShapeID="_x0000_i1066" DrawAspect="Content" ObjectID="_1783088196" r:id="rId89"/>
        </w:object>
      </w:r>
      <w:r>
        <w:rPr>
          <w:lang w:val="en-US"/>
        </w:rPr>
        <w:t xml:space="preserve"> (high) for FER&gt;5%. This parameter controls the </w:t>
      </w:r>
      <w:r>
        <w:t>threshold used to determine whether a particular frame is critical or not as</w:t>
      </w:r>
      <w:r w:rsidRPr="00D73589">
        <w:rPr>
          <w:lang w:val="en-US"/>
        </w:rPr>
        <w:t xml:space="preserve"> </w:t>
      </w:r>
      <w:r>
        <w:rPr>
          <w:lang w:val="en-US"/>
        </w:rPr>
        <w:t xml:space="preserve">described in </w:t>
      </w:r>
      <w:r w:rsidRPr="00BB6713">
        <w:rPr>
          <w:rFonts w:hint="eastAsia"/>
          <w:lang w:eastAsia="zh-CN"/>
        </w:rPr>
        <w:t>subclause</w:t>
      </w:r>
      <w:r w:rsidRPr="00BB6713">
        <w:t xml:space="preserve"> 5.8.3.2.</w:t>
      </w:r>
      <w:r>
        <w:t xml:space="preserve"> Such an adjustment of the criticality threshold is used to control the frequency of partial copy transmission. The </w:t>
      </w:r>
      <w:r w:rsidRPr="00CC3E3D">
        <w:rPr>
          <w:position w:val="-4"/>
        </w:rPr>
        <w:object w:dxaOrig="320" w:dyaOrig="220" w14:anchorId="37B1569E">
          <v:shape id="_x0000_i1067" type="#_x0000_t75" style="width:16.15pt;height:10.9pt" o:ole="">
            <v:imagedata r:id="rId90" o:title=""/>
          </v:shape>
          <o:OLEObject Type="Embed" ProgID="Equation.3" ShapeID="_x0000_i1067" DrawAspect="Content" ObjectID="_1783088197" r:id="rId91"/>
        </w:object>
      </w:r>
      <w:r>
        <w:t xml:space="preserve"> setting adjusts the criticality threshold to classify more frames as critical to transmit as compared to the </w:t>
      </w:r>
      <w:r w:rsidRPr="00CC3E3D">
        <w:rPr>
          <w:position w:val="-6"/>
        </w:rPr>
        <w:object w:dxaOrig="340" w:dyaOrig="240" w14:anchorId="2954CD8E">
          <v:shape id="_x0000_i1068" type="#_x0000_t75" style="width:16.9pt;height:12pt" o:ole="">
            <v:imagedata r:id="rId92" o:title=""/>
          </v:shape>
          <o:OLEObject Type="Embed" ProgID="Equation.3" ShapeID="_x0000_i1068" DrawAspect="Content" ObjectID="_1783088198" r:id="rId93"/>
        </w:object>
      </w:r>
      <w:r>
        <w:t xml:space="preserve"> setting.</w:t>
      </w:r>
    </w:p>
    <w:p w14:paraId="6040A324" w14:textId="77777777" w:rsidR="005F270D" w:rsidRPr="00965079" w:rsidRDefault="005F270D" w:rsidP="00FE5410">
      <w:pPr>
        <w:rPr>
          <w:rFonts w:hint="eastAsia"/>
        </w:rPr>
      </w:pPr>
      <w:r>
        <w:t xml:space="preserve">It is noted that these encoder configurable parameters are optional with default set to </w:t>
      </w:r>
      <w:r w:rsidRPr="00CC3E3D">
        <w:rPr>
          <w:position w:val="-10"/>
        </w:rPr>
        <w:object w:dxaOrig="200" w:dyaOrig="240" w14:anchorId="355E987A">
          <v:shape id="_x0000_i1069" type="#_x0000_t75" style="width:10.15pt;height:12pt" o:ole="">
            <v:imagedata r:id="rId94" o:title=""/>
          </v:shape>
          <o:OLEObject Type="Embed" ProgID="Equation.3" ShapeID="_x0000_i1069" DrawAspect="Content" ObjectID="_1783088199" r:id="rId95"/>
        </w:object>
      </w:r>
      <w:r>
        <w:t>=</w:t>
      </w:r>
      <w:r w:rsidRPr="00CC3E3D">
        <w:rPr>
          <w:position w:val="-4"/>
        </w:rPr>
        <w:object w:dxaOrig="320" w:dyaOrig="220" w14:anchorId="090C5CA3">
          <v:shape id="_x0000_i1070" type="#_x0000_t75" style="width:16.15pt;height:10.9pt" o:ole="">
            <v:imagedata r:id="rId90" o:title=""/>
          </v:shape>
          <o:OLEObject Type="Embed" ProgID="Equation.3" ShapeID="_x0000_i1070" DrawAspect="Content" ObjectID="_1783088200" r:id="rId96"/>
        </w:object>
      </w:r>
      <w:r>
        <w:t xml:space="preserve"> and </w:t>
      </w:r>
      <w:r w:rsidRPr="00CC3E3D">
        <w:rPr>
          <w:position w:val="-6"/>
        </w:rPr>
        <w:object w:dxaOrig="180" w:dyaOrig="200" w14:anchorId="3A4A844D">
          <v:shape id="_x0000_i1071" type="#_x0000_t75" style="width:9pt;height:10.15pt" o:ole="">
            <v:imagedata r:id="rId97" o:title=""/>
          </v:shape>
          <o:OLEObject Type="Embed" ProgID="Equation.3" ShapeID="_x0000_i1071" DrawAspect="Content" ObjectID="_1783088201" r:id="rId98"/>
        </w:object>
      </w:r>
      <w:r>
        <w:t>=3.</w:t>
      </w:r>
    </w:p>
    <w:sectPr w:rsidR="005F270D" w:rsidRPr="00965079" w:rsidSect="008E733B">
      <w:headerReference w:type="default" r:id="rId99"/>
      <w:footerReference w:type="default" r:id="rId100"/>
      <w:footnotePr>
        <w:numRestart w:val="eachSect"/>
      </w:footnotePr>
      <w:pgSz w:w="11907" w:h="16840" w:code="9"/>
      <w:pgMar w:top="1416" w:right="1133" w:bottom="1133" w:left="1133" w:header="850" w:footer="340" w:gutter="0"/>
      <w:pgNumType w:start="446"/>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3CAF62" w14:textId="77777777" w:rsidR="00F7221A" w:rsidRDefault="00F7221A">
      <w:r>
        <w:separator/>
      </w:r>
    </w:p>
  </w:endnote>
  <w:endnote w:type="continuationSeparator" w:id="0">
    <w:p w14:paraId="34C8B2AC" w14:textId="77777777" w:rsidR="00F7221A" w:rsidRDefault="00F72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NewRoman">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7F5BF" w14:textId="77777777" w:rsidR="003E082E" w:rsidRDefault="007B0D10">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82A240" w14:textId="77777777" w:rsidR="00F7221A" w:rsidRDefault="00F7221A">
      <w:r>
        <w:separator/>
      </w:r>
    </w:p>
  </w:footnote>
  <w:footnote w:type="continuationSeparator" w:id="0">
    <w:p w14:paraId="099F62CA" w14:textId="77777777" w:rsidR="00F7221A" w:rsidRDefault="00F722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B061F2" w14:textId="77777777" w:rsidR="003E082E" w:rsidRDefault="007B0D10">
    <w:pPr>
      <w:framePr w:h="284" w:hRule="exact" w:wrap="around" w:vAnchor="text" w:hAnchor="margin" w:xAlign="right" w:y="1"/>
      <w:rPr>
        <w:rFonts w:ascii="Arial" w:hAnsi="Arial" w:cs="Arial"/>
        <w:b/>
        <w:sz w:val="18"/>
        <w:szCs w:val="18"/>
      </w:rPr>
    </w:pPr>
    <w:r>
      <w:rPr>
        <w:rFonts w:ascii="Arial" w:hAnsi="Arial" w:cs="Arial"/>
        <w:b/>
        <w:noProof/>
        <w:sz w:val="18"/>
        <w:szCs w:val="18"/>
      </w:rPr>
      <w:t>3GPP TS 26.445 V1</w:t>
    </w:r>
    <w:r w:rsidR="009818BB">
      <w:rPr>
        <w:rFonts w:ascii="Arial" w:hAnsi="Arial" w:cs="Arial"/>
        <w:b/>
        <w:noProof/>
        <w:sz w:val="18"/>
        <w:szCs w:val="18"/>
      </w:rPr>
      <w:t>8</w:t>
    </w:r>
    <w:r>
      <w:rPr>
        <w:rFonts w:ascii="Arial" w:hAnsi="Arial" w:cs="Arial"/>
        <w:b/>
        <w:noProof/>
        <w:sz w:val="18"/>
        <w:szCs w:val="18"/>
      </w:rPr>
      <w:t>.0.0 (202</w:t>
    </w:r>
    <w:r w:rsidR="009818BB">
      <w:rPr>
        <w:rFonts w:ascii="Arial" w:hAnsi="Arial" w:cs="Arial"/>
        <w:b/>
        <w:noProof/>
        <w:sz w:val="18"/>
        <w:szCs w:val="18"/>
      </w:rPr>
      <w:t>4</w:t>
    </w:r>
    <w:r>
      <w:rPr>
        <w:rFonts w:ascii="Arial" w:hAnsi="Arial" w:cs="Arial"/>
        <w:b/>
        <w:noProof/>
        <w:sz w:val="18"/>
        <w:szCs w:val="18"/>
      </w:rPr>
      <w:t>-0</w:t>
    </w:r>
    <w:r w:rsidR="009818BB">
      <w:rPr>
        <w:rFonts w:ascii="Arial" w:hAnsi="Arial" w:cs="Arial"/>
        <w:b/>
        <w:noProof/>
        <w:sz w:val="18"/>
        <w:szCs w:val="18"/>
      </w:rPr>
      <w:t>3</w:t>
    </w:r>
    <w:r>
      <w:rPr>
        <w:rFonts w:ascii="Arial" w:hAnsi="Arial" w:cs="Arial"/>
        <w:b/>
        <w:noProof/>
        <w:sz w:val="18"/>
        <w:szCs w:val="18"/>
      </w:rPr>
      <w:t>)</w:t>
    </w:r>
  </w:p>
  <w:p w14:paraId="0AAA7FC5" w14:textId="77777777" w:rsidR="003E082E" w:rsidRDefault="003E082E">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DF6651">
      <w:rPr>
        <w:rFonts w:ascii="Arial" w:hAnsi="Arial" w:cs="Arial"/>
        <w:b/>
        <w:noProof/>
        <w:sz w:val="18"/>
        <w:szCs w:val="18"/>
      </w:rPr>
      <w:t>444</w:t>
    </w:r>
    <w:r>
      <w:rPr>
        <w:rFonts w:ascii="Arial" w:hAnsi="Arial" w:cs="Arial"/>
        <w:b/>
        <w:sz w:val="18"/>
        <w:szCs w:val="18"/>
      </w:rPr>
      <w:fldChar w:fldCharType="end"/>
    </w:r>
  </w:p>
  <w:p w14:paraId="49F46FF9" w14:textId="77777777" w:rsidR="003E082E" w:rsidRDefault="007B0D10">
    <w:pPr>
      <w:framePr w:h="284" w:hRule="exact" w:wrap="around" w:vAnchor="text" w:hAnchor="margin" w:y="7"/>
      <w:rPr>
        <w:rFonts w:ascii="Arial" w:hAnsi="Arial" w:cs="Arial"/>
        <w:b/>
        <w:sz w:val="18"/>
        <w:szCs w:val="18"/>
      </w:rPr>
    </w:pPr>
    <w:r>
      <w:rPr>
        <w:rFonts w:ascii="Arial" w:hAnsi="Arial" w:cs="Arial"/>
        <w:b/>
        <w:noProof/>
        <w:sz w:val="18"/>
        <w:szCs w:val="18"/>
      </w:rPr>
      <w:t>Release 1</w:t>
    </w:r>
    <w:r w:rsidR="009818BB">
      <w:rPr>
        <w:rFonts w:ascii="Arial" w:hAnsi="Arial" w:cs="Arial"/>
        <w:b/>
        <w:noProof/>
        <w:sz w:val="18"/>
        <w:szCs w:val="18"/>
      </w:rPr>
      <w:t>8</w:t>
    </w:r>
  </w:p>
  <w:p w14:paraId="41788144" w14:textId="77777777" w:rsidR="003E082E" w:rsidRDefault="003E08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0BAB46A3"/>
    <w:multiLevelType w:val="hybridMultilevel"/>
    <w:tmpl w:val="2D3E3064"/>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3" w15:restartNumberingAfterBreak="0">
    <w:nsid w:val="1F0C5979"/>
    <w:multiLevelType w:val="hybridMultilevel"/>
    <w:tmpl w:val="28466FD6"/>
    <w:lvl w:ilvl="0" w:tplc="EE444338">
      <w:start w:val="6"/>
      <w:numFmt w:val="bullet"/>
      <w:lvlText w:val="–"/>
      <w:lvlJc w:val="left"/>
      <w:pPr>
        <w:ind w:left="644" w:hanging="360"/>
      </w:pPr>
      <w:rPr>
        <w:rFonts w:ascii="Times New Roman" w:eastAsia="SimSun"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20E35C35"/>
    <w:multiLevelType w:val="hybridMultilevel"/>
    <w:tmpl w:val="4C7A5C72"/>
    <w:lvl w:ilvl="0" w:tplc="0809000F">
      <w:start w:val="1"/>
      <w:numFmt w:val="decimal"/>
      <w:lvlText w:val="%1."/>
      <w:lvlJc w:val="left"/>
      <w:pPr>
        <w:ind w:left="1154" w:hanging="360"/>
      </w:pPr>
    </w:lvl>
    <w:lvl w:ilvl="1" w:tplc="08090019" w:tentative="1">
      <w:start w:val="1"/>
      <w:numFmt w:val="lowerLetter"/>
      <w:lvlText w:val="%2."/>
      <w:lvlJc w:val="left"/>
      <w:pPr>
        <w:ind w:left="1874" w:hanging="360"/>
      </w:pPr>
    </w:lvl>
    <w:lvl w:ilvl="2" w:tplc="0809001B" w:tentative="1">
      <w:start w:val="1"/>
      <w:numFmt w:val="lowerRoman"/>
      <w:lvlText w:val="%3."/>
      <w:lvlJc w:val="right"/>
      <w:pPr>
        <w:ind w:left="2594" w:hanging="180"/>
      </w:pPr>
    </w:lvl>
    <w:lvl w:ilvl="3" w:tplc="0809000F" w:tentative="1">
      <w:start w:val="1"/>
      <w:numFmt w:val="decimal"/>
      <w:lvlText w:val="%4."/>
      <w:lvlJc w:val="left"/>
      <w:pPr>
        <w:ind w:left="3314" w:hanging="360"/>
      </w:pPr>
    </w:lvl>
    <w:lvl w:ilvl="4" w:tplc="08090019" w:tentative="1">
      <w:start w:val="1"/>
      <w:numFmt w:val="lowerLetter"/>
      <w:lvlText w:val="%5."/>
      <w:lvlJc w:val="left"/>
      <w:pPr>
        <w:ind w:left="4034" w:hanging="360"/>
      </w:pPr>
    </w:lvl>
    <w:lvl w:ilvl="5" w:tplc="0809001B" w:tentative="1">
      <w:start w:val="1"/>
      <w:numFmt w:val="lowerRoman"/>
      <w:lvlText w:val="%6."/>
      <w:lvlJc w:val="right"/>
      <w:pPr>
        <w:ind w:left="4754" w:hanging="180"/>
      </w:pPr>
    </w:lvl>
    <w:lvl w:ilvl="6" w:tplc="0809000F" w:tentative="1">
      <w:start w:val="1"/>
      <w:numFmt w:val="decimal"/>
      <w:lvlText w:val="%7."/>
      <w:lvlJc w:val="left"/>
      <w:pPr>
        <w:ind w:left="5474" w:hanging="360"/>
      </w:pPr>
    </w:lvl>
    <w:lvl w:ilvl="7" w:tplc="08090019" w:tentative="1">
      <w:start w:val="1"/>
      <w:numFmt w:val="lowerLetter"/>
      <w:lvlText w:val="%8."/>
      <w:lvlJc w:val="left"/>
      <w:pPr>
        <w:ind w:left="6194" w:hanging="360"/>
      </w:pPr>
    </w:lvl>
    <w:lvl w:ilvl="8" w:tplc="0809001B" w:tentative="1">
      <w:start w:val="1"/>
      <w:numFmt w:val="lowerRoman"/>
      <w:lvlText w:val="%9."/>
      <w:lvlJc w:val="right"/>
      <w:pPr>
        <w:ind w:left="6914" w:hanging="180"/>
      </w:pPr>
    </w:lvl>
  </w:abstractNum>
  <w:abstractNum w:abstractNumId="5" w15:restartNumberingAfterBreak="0">
    <w:nsid w:val="2B3E2937"/>
    <w:multiLevelType w:val="hybridMultilevel"/>
    <w:tmpl w:val="C08EA6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71521F"/>
    <w:multiLevelType w:val="hybridMultilevel"/>
    <w:tmpl w:val="659476B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51639A9"/>
    <w:multiLevelType w:val="hybridMultilevel"/>
    <w:tmpl w:val="9B5487AE"/>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E730C3A"/>
    <w:multiLevelType w:val="hybridMultilevel"/>
    <w:tmpl w:val="B7582504"/>
    <w:lvl w:ilvl="0" w:tplc="0809000F">
      <w:start w:val="1"/>
      <w:numFmt w:val="decimal"/>
      <w:lvlText w:val="%1."/>
      <w:lvlJc w:val="left"/>
      <w:pPr>
        <w:ind w:left="1100" w:hanging="360"/>
      </w:pPr>
    </w:lvl>
    <w:lvl w:ilvl="1" w:tplc="08090019" w:tentative="1">
      <w:start w:val="1"/>
      <w:numFmt w:val="lowerLetter"/>
      <w:lvlText w:val="%2."/>
      <w:lvlJc w:val="left"/>
      <w:pPr>
        <w:ind w:left="1820" w:hanging="360"/>
      </w:pPr>
    </w:lvl>
    <w:lvl w:ilvl="2" w:tplc="0809001B" w:tentative="1">
      <w:start w:val="1"/>
      <w:numFmt w:val="lowerRoman"/>
      <w:lvlText w:val="%3."/>
      <w:lvlJc w:val="right"/>
      <w:pPr>
        <w:ind w:left="2540" w:hanging="180"/>
      </w:pPr>
    </w:lvl>
    <w:lvl w:ilvl="3" w:tplc="0809000F" w:tentative="1">
      <w:start w:val="1"/>
      <w:numFmt w:val="decimal"/>
      <w:lvlText w:val="%4."/>
      <w:lvlJc w:val="left"/>
      <w:pPr>
        <w:ind w:left="3260" w:hanging="360"/>
      </w:pPr>
    </w:lvl>
    <w:lvl w:ilvl="4" w:tplc="08090019" w:tentative="1">
      <w:start w:val="1"/>
      <w:numFmt w:val="lowerLetter"/>
      <w:lvlText w:val="%5."/>
      <w:lvlJc w:val="left"/>
      <w:pPr>
        <w:ind w:left="3980" w:hanging="360"/>
      </w:pPr>
    </w:lvl>
    <w:lvl w:ilvl="5" w:tplc="0809001B" w:tentative="1">
      <w:start w:val="1"/>
      <w:numFmt w:val="lowerRoman"/>
      <w:lvlText w:val="%6."/>
      <w:lvlJc w:val="right"/>
      <w:pPr>
        <w:ind w:left="4700" w:hanging="180"/>
      </w:pPr>
    </w:lvl>
    <w:lvl w:ilvl="6" w:tplc="0809000F" w:tentative="1">
      <w:start w:val="1"/>
      <w:numFmt w:val="decimal"/>
      <w:lvlText w:val="%7."/>
      <w:lvlJc w:val="left"/>
      <w:pPr>
        <w:ind w:left="5420" w:hanging="360"/>
      </w:pPr>
    </w:lvl>
    <w:lvl w:ilvl="7" w:tplc="08090019" w:tentative="1">
      <w:start w:val="1"/>
      <w:numFmt w:val="lowerLetter"/>
      <w:lvlText w:val="%8."/>
      <w:lvlJc w:val="left"/>
      <w:pPr>
        <w:ind w:left="6140" w:hanging="360"/>
      </w:pPr>
    </w:lvl>
    <w:lvl w:ilvl="8" w:tplc="0809001B" w:tentative="1">
      <w:start w:val="1"/>
      <w:numFmt w:val="lowerRoman"/>
      <w:lvlText w:val="%9."/>
      <w:lvlJc w:val="right"/>
      <w:pPr>
        <w:ind w:left="6860" w:hanging="180"/>
      </w:pPr>
    </w:lvl>
  </w:abstractNum>
  <w:abstractNum w:abstractNumId="9" w15:restartNumberingAfterBreak="0">
    <w:nsid w:val="4CE2404D"/>
    <w:multiLevelType w:val="hybridMultilevel"/>
    <w:tmpl w:val="0CA8D54E"/>
    <w:lvl w:ilvl="0" w:tplc="EDC8A86E">
      <w:start w:val="5"/>
      <w:numFmt w:val="bullet"/>
      <w:lvlText w:val="-"/>
      <w:lvlJc w:val="left"/>
      <w:pPr>
        <w:ind w:left="720" w:hanging="360"/>
      </w:pPr>
      <w:rPr>
        <w:rFonts w:ascii="Times New Roman" w:eastAsia="Malgun 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717143"/>
    <w:multiLevelType w:val="hybridMultilevel"/>
    <w:tmpl w:val="BCD2562C"/>
    <w:lvl w:ilvl="0" w:tplc="A49678C0">
      <w:start w:val="6"/>
      <w:numFmt w:val="bullet"/>
      <w:lvlText w:val="-"/>
      <w:lvlJc w:val="left"/>
      <w:pPr>
        <w:ind w:left="720" w:hanging="360"/>
      </w:pPr>
      <w:rPr>
        <w:rFonts w:ascii="Times New Roman" w:eastAsia="MS Mincho"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6494E4D"/>
    <w:multiLevelType w:val="hybridMultilevel"/>
    <w:tmpl w:val="0C8CD8B4"/>
    <w:lvl w:ilvl="0" w:tplc="0809000F">
      <w:start w:val="1"/>
      <w:numFmt w:val="decimal"/>
      <w:lvlText w:val="%1."/>
      <w:lvlJc w:val="left"/>
      <w:pPr>
        <w:ind w:left="1100" w:hanging="360"/>
      </w:pPr>
    </w:lvl>
    <w:lvl w:ilvl="1" w:tplc="08090019" w:tentative="1">
      <w:start w:val="1"/>
      <w:numFmt w:val="lowerLetter"/>
      <w:lvlText w:val="%2."/>
      <w:lvlJc w:val="left"/>
      <w:pPr>
        <w:ind w:left="1820" w:hanging="360"/>
      </w:pPr>
    </w:lvl>
    <w:lvl w:ilvl="2" w:tplc="0809001B" w:tentative="1">
      <w:start w:val="1"/>
      <w:numFmt w:val="lowerRoman"/>
      <w:lvlText w:val="%3."/>
      <w:lvlJc w:val="right"/>
      <w:pPr>
        <w:ind w:left="2540" w:hanging="180"/>
      </w:pPr>
    </w:lvl>
    <w:lvl w:ilvl="3" w:tplc="0809000F" w:tentative="1">
      <w:start w:val="1"/>
      <w:numFmt w:val="decimal"/>
      <w:lvlText w:val="%4."/>
      <w:lvlJc w:val="left"/>
      <w:pPr>
        <w:ind w:left="3260" w:hanging="360"/>
      </w:pPr>
    </w:lvl>
    <w:lvl w:ilvl="4" w:tplc="08090019" w:tentative="1">
      <w:start w:val="1"/>
      <w:numFmt w:val="lowerLetter"/>
      <w:lvlText w:val="%5."/>
      <w:lvlJc w:val="left"/>
      <w:pPr>
        <w:ind w:left="3980" w:hanging="360"/>
      </w:pPr>
    </w:lvl>
    <w:lvl w:ilvl="5" w:tplc="0809001B" w:tentative="1">
      <w:start w:val="1"/>
      <w:numFmt w:val="lowerRoman"/>
      <w:lvlText w:val="%6."/>
      <w:lvlJc w:val="right"/>
      <w:pPr>
        <w:ind w:left="4700" w:hanging="180"/>
      </w:pPr>
    </w:lvl>
    <w:lvl w:ilvl="6" w:tplc="0809000F" w:tentative="1">
      <w:start w:val="1"/>
      <w:numFmt w:val="decimal"/>
      <w:lvlText w:val="%7."/>
      <w:lvlJc w:val="left"/>
      <w:pPr>
        <w:ind w:left="5420" w:hanging="360"/>
      </w:pPr>
    </w:lvl>
    <w:lvl w:ilvl="7" w:tplc="08090019" w:tentative="1">
      <w:start w:val="1"/>
      <w:numFmt w:val="lowerLetter"/>
      <w:lvlText w:val="%8."/>
      <w:lvlJc w:val="left"/>
      <w:pPr>
        <w:ind w:left="6140" w:hanging="360"/>
      </w:pPr>
    </w:lvl>
    <w:lvl w:ilvl="8" w:tplc="0809001B" w:tentative="1">
      <w:start w:val="1"/>
      <w:numFmt w:val="lowerRoman"/>
      <w:lvlText w:val="%9."/>
      <w:lvlJc w:val="right"/>
      <w:pPr>
        <w:ind w:left="6860" w:hanging="180"/>
      </w:pPr>
    </w:lvl>
  </w:abstractNum>
  <w:abstractNum w:abstractNumId="12" w15:restartNumberingAfterBreak="0">
    <w:nsid w:val="6A2A19BC"/>
    <w:multiLevelType w:val="hybridMultilevel"/>
    <w:tmpl w:val="B7582504"/>
    <w:lvl w:ilvl="0" w:tplc="0809000F">
      <w:start w:val="1"/>
      <w:numFmt w:val="decimal"/>
      <w:lvlText w:val="%1."/>
      <w:lvlJc w:val="left"/>
      <w:pPr>
        <w:ind w:left="1100" w:hanging="360"/>
      </w:pPr>
    </w:lvl>
    <w:lvl w:ilvl="1" w:tplc="08090019" w:tentative="1">
      <w:start w:val="1"/>
      <w:numFmt w:val="lowerLetter"/>
      <w:lvlText w:val="%2."/>
      <w:lvlJc w:val="left"/>
      <w:pPr>
        <w:ind w:left="1820" w:hanging="360"/>
      </w:pPr>
    </w:lvl>
    <w:lvl w:ilvl="2" w:tplc="0809001B" w:tentative="1">
      <w:start w:val="1"/>
      <w:numFmt w:val="lowerRoman"/>
      <w:lvlText w:val="%3."/>
      <w:lvlJc w:val="right"/>
      <w:pPr>
        <w:ind w:left="2540" w:hanging="180"/>
      </w:pPr>
    </w:lvl>
    <w:lvl w:ilvl="3" w:tplc="0809000F" w:tentative="1">
      <w:start w:val="1"/>
      <w:numFmt w:val="decimal"/>
      <w:lvlText w:val="%4."/>
      <w:lvlJc w:val="left"/>
      <w:pPr>
        <w:ind w:left="3260" w:hanging="360"/>
      </w:pPr>
    </w:lvl>
    <w:lvl w:ilvl="4" w:tplc="08090019" w:tentative="1">
      <w:start w:val="1"/>
      <w:numFmt w:val="lowerLetter"/>
      <w:lvlText w:val="%5."/>
      <w:lvlJc w:val="left"/>
      <w:pPr>
        <w:ind w:left="3980" w:hanging="360"/>
      </w:pPr>
    </w:lvl>
    <w:lvl w:ilvl="5" w:tplc="0809001B" w:tentative="1">
      <w:start w:val="1"/>
      <w:numFmt w:val="lowerRoman"/>
      <w:lvlText w:val="%6."/>
      <w:lvlJc w:val="right"/>
      <w:pPr>
        <w:ind w:left="4700" w:hanging="180"/>
      </w:pPr>
    </w:lvl>
    <w:lvl w:ilvl="6" w:tplc="0809000F" w:tentative="1">
      <w:start w:val="1"/>
      <w:numFmt w:val="decimal"/>
      <w:lvlText w:val="%7."/>
      <w:lvlJc w:val="left"/>
      <w:pPr>
        <w:ind w:left="5420" w:hanging="360"/>
      </w:pPr>
    </w:lvl>
    <w:lvl w:ilvl="7" w:tplc="08090019" w:tentative="1">
      <w:start w:val="1"/>
      <w:numFmt w:val="lowerLetter"/>
      <w:lvlText w:val="%8."/>
      <w:lvlJc w:val="left"/>
      <w:pPr>
        <w:ind w:left="6140" w:hanging="360"/>
      </w:pPr>
    </w:lvl>
    <w:lvl w:ilvl="8" w:tplc="0809001B" w:tentative="1">
      <w:start w:val="1"/>
      <w:numFmt w:val="lowerRoman"/>
      <w:lvlText w:val="%9."/>
      <w:lvlJc w:val="right"/>
      <w:pPr>
        <w:ind w:left="6860" w:hanging="180"/>
      </w:pPr>
    </w:lvl>
  </w:abstractNum>
  <w:abstractNum w:abstractNumId="13" w15:restartNumberingAfterBreak="0">
    <w:nsid w:val="6A865594"/>
    <w:multiLevelType w:val="hybridMultilevel"/>
    <w:tmpl w:val="68E0E846"/>
    <w:lvl w:ilvl="0" w:tplc="04050001">
      <w:start w:val="5"/>
      <w:numFmt w:val="bullet"/>
      <w:lvlText w:val=""/>
      <w:lvlJc w:val="left"/>
      <w:pPr>
        <w:ind w:left="720" w:hanging="360"/>
      </w:pPr>
      <w:rPr>
        <w:rFonts w:ascii="Symbol" w:eastAsia="Times New Roman" w:hAnsi="Symbol"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6C1D5587"/>
    <w:multiLevelType w:val="hybridMultilevel"/>
    <w:tmpl w:val="B7106DB2"/>
    <w:lvl w:ilvl="0" w:tplc="7F08CEA4">
      <w:start w:val="1"/>
      <w:numFmt w:val="bullet"/>
      <w:lvlRestart w:val="0"/>
      <w:lvlText w:val="–"/>
      <w:lvlJc w:val="left"/>
      <w:pPr>
        <w:ind w:left="363" w:hanging="363"/>
      </w:pPr>
      <w:rPr>
        <w:rFonts w:ascii="Times New Roman" w:hAnsi="Times New Roman" w:cs="Times New Roman"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15" w15:restartNumberingAfterBreak="0">
    <w:nsid w:val="6E877B91"/>
    <w:multiLevelType w:val="hybridMultilevel"/>
    <w:tmpl w:val="F54C05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FEA2464"/>
    <w:multiLevelType w:val="hybridMultilevel"/>
    <w:tmpl w:val="B7582504"/>
    <w:lvl w:ilvl="0" w:tplc="0809000F">
      <w:start w:val="1"/>
      <w:numFmt w:val="decimal"/>
      <w:lvlText w:val="%1."/>
      <w:lvlJc w:val="left"/>
      <w:pPr>
        <w:ind w:left="1100" w:hanging="360"/>
      </w:pPr>
    </w:lvl>
    <w:lvl w:ilvl="1" w:tplc="08090019" w:tentative="1">
      <w:start w:val="1"/>
      <w:numFmt w:val="lowerLetter"/>
      <w:lvlText w:val="%2."/>
      <w:lvlJc w:val="left"/>
      <w:pPr>
        <w:ind w:left="1820" w:hanging="360"/>
      </w:pPr>
    </w:lvl>
    <w:lvl w:ilvl="2" w:tplc="0809001B" w:tentative="1">
      <w:start w:val="1"/>
      <w:numFmt w:val="lowerRoman"/>
      <w:lvlText w:val="%3."/>
      <w:lvlJc w:val="right"/>
      <w:pPr>
        <w:ind w:left="2540" w:hanging="180"/>
      </w:pPr>
    </w:lvl>
    <w:lvl w:ilvl="3" w:tplc="0809000F" w:tentative="1">
      <w:start w:val="1"/>
      <w:numFmt w:val="decimal"/>
      <w:lvlText w:val="%4."/>
      <w:lvlJc w:val="left"/>
      <w:pPr>
        <w:ind w:left="3260" w:hanging="360"/>
      </w:pPr>
    </w:lvl>
    <w:lvl w:ilvl="4" w:tplc="08090019" w:tentative="1">
      <w:start w:val="1"/>
      <w:numFmt w:val="lowerLetter"/>
      <w:lvlText w:val="%5."/>
      <w:lvlJc w:val="left"/>
      <w:pPr>
        <w:ind w:left="3980" w:hanging="360"/>
      </w:pPr>
    </w:lvl>
    <w:lvl w:ilvl="5" w:tplc="0809001B" w:tentative="1">
      <w:start w:val="1"/>
      <w:numFmt w:val="lowerRoman"/>
      <w:lvlText w:val="%6."/>
      <w:lvlJc w:val="right"/>
      <w:pPr>
        <w:ind w:left="4700" w:hanging="180"/>
      </w:pPr>
    </w:lvl>
    <w:lvl w:ilvl="6" w:tplc="0809000F" w:tentative="1">
      <w:start w:val="1"/>
      <w:numFmt w:val="decimal"/>
      <w:lvlText w:val="%7."/>
      <w:lvlJc w:val="left"/>
      <w:pPr>
        <w:ind w:left="5420" w:hanging="360"/>
      </w:pPr>
    </w:lvl>
    <w:lvl w:ilvl="7" w:tplc="08090019" w:tentative="1">
      <w:start w:val="1"/>
      <w:numFmt w:val="lowerLetter"/>
      <w:lvlText w:val="%8."/>
      <w:lvlJc w:val="left"/>
      <w:pPr>
        <w:ind w:left="6140" w:hanging="360"/>
      </w:pPr>
    </w:lvl>
    <w:lvl w:ilvl="8" w:tplc="0809001B" w:tentative="1">
      <w:start w:val="1"/>
      <w:numFmt w:val="lowerRoman"/>
      <w:lvlText w:val="%9."/>
      <w:lvlJc w:val="right"/>
      <w:pPr>
        <w:ind w:left="6860" w:hanging="180"/>
      </w:pPr>
    </w:lvl>
  </w:abstractNum>
  <w:abstractNum w:abstractNumId="17" w15:restartNumberingAfterBreak="0">
    <w:nsid w:val="724B69ED"/>
    <w:multiLevelType w:val="hybridMultilevel"/>
    <w:tmpl w:val="D7461A62"/>
    <w:lvl w:ilvl="0" w:tplc="0809000F">
      <w:start w:val="1"/>
      <w:numFmt w:val="decimal"/>
      <w:lvlText w:val="%1."/>
      <w:lvlJc w:val="left"/>
      <w:pPr>
        <w:ind w:left="1212" w:hanging="360"/>
      </w:pPr>
    </w:lvl>
    <w:lvl w:ilvl="1" w:tplc="08090019" w:tentative="1">
      <w:start w:val="1"/>
      <w:numFmt w:val="lowerLetter"/>
      <w:lvlText w:val="%2."/>
      <w:lvlJc w:val="left"/>
      <w:pPr>
        <w:ind w:left="1932" w:hanging="360"/>
      </w:pPr>
    </w:lvl>
    <w:lvl w:ilvl="2" w:tplc="0809001B" w:tentative="1">
      <w:start w:val="1"/>
      <w:numFmt w:val="lowerRoman"/>
      <w:lvlText w:val="%3."/>
      <w:lvlJc w:val="right"/>
      <w:pPr>
        <w:ind w:left="2652" w:hanging="180"/>
      </w:pPr>
    </w:lvl>
    <w:lvl w:ilvl="3" w:tplc="0809000F" w:tentative="1">
      <w:start w:val="1"/>
      <w:numFmt w:val="decimal"/>
      <w:lvlText w:val="%4."/>
      <w:lvlJc w:val="left"/>
      <w:pPr>
        <w:ind w:left="3372" w:hanging="360"/>
      </w:pPr>
    </w:lvl>
    <w:lvl w:ilvl="4" w:tplc="08090019" w:tentative="1">
      <w:start w:val="1"/>
      <w:numFmt w:val="lowerLetter"/>
      <w:lvlText w:val="%5."/>
      <w:lvlJc w:val="left"/>
      <w:pPr>
        <w:ind w:left="4092" w:hanging="360"/>
      </w:pPr>
    </w:lvl>
    <w:lvl w:ilvl="5" w:tplc="0809001B" w:tentative="1">
      <w:start w:val="1"/>
      <w:numFmt w:val="lowerRoman"/>
      <w:lvlText w:val="%6."/>
      <w:lvlJc w:val="right"/>
      <w:pPr>
        <w:ind w:left="4812" w:hanging="180"/>
      </w:pPr>
    </w:lvl>
    <w:lvl w:ilvl="6" w:tplc="0809000F" w:tentative="1">
      <w:start w:val="1"/>
      <w:numFmt w:val="decimal"/>
      <w:lvlText w:val="%7."/>
      <w:lvlJc w:val="left"/>
      <w:pPr>
        <w:ind w:left="5532" w:hanging="360"/>
      </w:pPr>
    </w:lvl>
    <w:lvl w:ilvl="7" w:tplc="08090019" w:tentative="1">
      <w:start w:val="1"/>
      <w:numFmt w:val="lowerLetter"/>
      <w:lvlText w:val="%8."/>
      <w:lvlJc w:val="left"/>
      <w:pPr>
        <w:ind w:left="6252" w:hanging="360"/>
      </w:pPr>
    </w:lvl>
    <w:lvl w:ilvl="8" w:tplc="0809001B" w:tentative="1">
      <w:start w:val="1"/>
      <w:numFmt w:val="lowerRoman"/>
      <w:lvlText w:val="%9."/>
      <w:lvlJc w:val="right"/>
      <w:pPr>
        <w:ind w:left="6972" w:hanging="180"/>
      </w:pPr>
    </w:lvl>
  </w:abstractNum>
  <w:abstractNum w:abstractNumId="18" w15:restartNumberingAfterBreak="0">
    <w:nsid w:val="737932E8"/>
    <w:multiLevelType w:val="hybridMultilevel"/>
    <w:tmpl w:val="2EF4A278"/>
    <w:lvl w:ilvl="0" w:tplc="8092E78A">
      <w:start w:val="5"/>
      <w:numFmt w:val="bullet"/>
      <w:lvlText w:val="–"/>
      <w:lvlJc w:val="left"/>
      <w:pPr>
        <w:ind w:left="560" w:hanging="360"/>
      </w:pPr>
      <w:rPr>
        <w:rFonts w:ascii="Times New Roman" w:eastAsia="SimSun" w:hAnsi="Times New Roman" w:cs="Times New Roman"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19" w15:restartNumberingAfterBreak="0">
    <w:nsid w:val="77356E05"/>
    <w:multiLevelType w:val="hybridMultilevel"/>
    <w:tmpl w:val="B7582504"/>
    <w:lvl w:ilvl="0" w:tplc="0809000F">
      <w:start w:val="1"/>
      <w:numFmt w:val="decimal"/>
      <w:lvlText w:val="%1."/>
      <w:lvlJc w:val="left"/>
      <w:pPr>
        <w:ind w:left="1100" w:hanging="360"/>
      </w:pPr>
    </w:lvl>
    <w:lvl w:ilvl="1" w:tplc="08090019" w:tentative="1">
      <w:start w:val="1"/>
      <w:numFmt w:val="lowerLetter"/>
      <w:lvlText w:val="%2."/>
      <w:lvlJc w:val="left"/>
      <w:pPr>
        <w:ind w:left="1820" w:hanging="360"/>
      </w:pPr>
    </w:lvl>
    <w:lvl w:ilvl="2" w:tplc="0809001B" w:tentative="1">
      <w:start w:val="1"/>
      <w:numFmt w:val="lowerRoman"/>
      <w:lvlText w:val="%3."/>
      <w:lvlJc w:val="right"/>
      <w:pPr>
        <w:ind w:left="2540" w:hanging="180"/>
      </w:pPr>
    </w:lvl>
    <w:lvl w:ilvl="3" w:tplc="0809000F" w:tentative="1">
      <w:start w:val="1"/>
      <w:numFmt w:val="decimal"/>
      <w:lvlText w:val="%4."/>
      <w:lvlJc w:val="left"/>
      <w:pPr>
        <w:ind w:left="3260" w:hanging="360"/>
      </w:pPr>
    </w:lvl>
    <w:lvl w:ilvl="4" w:tplc="08090019" w:tentative="1">
      <w:start w:val="1"/>
      <w:numFmt w:val="lowerLetter"/>
      <w:lvlText w:val="%5."/>
      <w:lvlJc w:val="left"/>
      <w:pPr>
        <w:ind w:left="3980" w:hanging="360"/>
      </w:pPr>
    </w:lvl>
    <w:lvl w:ilvl="5" w:tplc="0809001B" w:tentative="1">
      <w:start w:val="1"/>
      <w:numFmt w:val="lowerRoman"/>
      <w:lvlText w:val="%6."/>
      <w:lvlJc w:val="right"/>
      <w:pPr>
        <w:ind w:left="4700" w:hanging="180"/>
      </w:pPr>
    </w:lvl>
    <w:lvl w:ilvl="6" w:tplc="0809000F" w:tentative="1">
      <w:start w:val="1"/>
      <w:numFmt w:val="decimal"/>
      <w:lvlText w:val="%7."/>
      <w:lvlJc w:val="left"/>
      <w:pPr>
        <w:ind w:left="5420" w:hanging="360"/>
      </w:pPr>
    </w:lvl>
    <w:lvl w:ilvl="7" w:tplc="08090019" w:tentative="1">
      <w:start w:val="1"/>
      <w:numFmt w:val="lowerLetter"/>
      <w:lvlText w:val="%8."/>
      <w:lvlJc w:val="left"/>
      <w:pPr>
        <w:ind w:left="6140" w:hanging="360"/>
      </w:pPr>
    </w:lvl>
    <w:lvl w:ilvl="8" w:tplc="0809001B" w:tentative="1">
      <w:start w:val="1"/>
      <w:numFmt w:val="lowerRoman"/>
      <w:lvlText w:val="%9."/>
      <w:lvlJc w:val="right"/>
      <w:pPr>
        <w:ind w:left="6860" w:hanging="180"/>
      </w:pPr>
    </w:lvl>
  </w:abstractNum>
  <w:num w:numId="1" w16cid:durableId="1049302675">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909655484">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404688313">
    <w:abstractNumId w:val="1"/>
  </w:num>
  <w:num w:numId="4" w16cid:durableId="505751116">
    <w:abstractNumId w:val="4"/>
  </w:num>
  <w:num w:numId="5" w16cid:durableId="1671640350">
    <w:abstractNumId w:val="2"/>
  </w:num>
  <w:num w:numId="6" w16cid:durableId="189608464">
    <w:abstractNumId w:val="17"/>
  </w:num>
  <w:num w:numId="7" w16cid:durableId="1192843648">
    <w:abstractNumId w:val="15"/>
  </w:num>
  <w:num w:numId="8" w16cid:durableId="1566408136">
    <w:abstractNumId w:val="8"/>
  </w:num>
  <w:num w:numId="9" w16cid:durableId="810908131">
    <w:abstractNumId w:val="11"/>
  </w:num>
  <w:num w:numId="10" w16cid:durableId="978800603">
    <w:abstractNumId w:val="16"/>
  </w:num>
  <w:num w:numId="11" w16cid:durableId="1040010899">
    <w:abstractNumId w:val="19"/>
  </w:num>
  <w:num w:numId="12" w16cid:durableId="327025395">
    <w:abstractNumId w:val="18"/>
  </w:num>
  <w:num w:numId="13" w16cid:durableId="1222015334">
    <w:abstractNumId w:val="12"/>
  </w:num>
  <w:num w:numId="14" w16cid:durableId="2754707">
    <w:abstractNumId w:val="7"/>
  </w:num>
  <w:num w:numId="15" w16cid:durableId="396976124">
    <w:abstractNumId w:val="9"/>
  </w:num>
  <w:num w:numId="16" w16cid:durableId="577329965">
    <w:abstractNumId w:val="13"/>
  </w:num>
  <w:num w:numId="17" w16cid:durableId="455031995">
    <w:abstractNumId w:val="6"/>
  </w:num>
  <w:num w:numId="18" w16cid:durableId="176627424">
    <w:abstractNumId w:val="10"/>
  </w:num>
  <w:num w:numId="19" w16cid:durableId="1059128563">
    <w:abstractNumId w:val="14"/>
  </w:num>
  <w:num w:numId="20" w16cid:durableId="2120252866">
    <w:abstractNumId w:val="5"/>
  </w:num>
  <w:num w:numId="21" w16cid:durableId="1359307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1B68"/>
    <w:rsid w:val="00007282"/>
    <w:rsid w:val="00007545"/>
    <w:rsid w:val="0000796F"/>
    <w:rsid w:val="000127AA"/>
    <w:rsid w:val="0002541E"/>
    <w:rsid w:val="000312D2"/>
    <w:rsid w:val="00033397"/>
    <w:rsid w:val="00040095"/>
    <w:rsid w:val="00040DDE"/>
    <w:rsid w:val="0004263B"/>
    <w:rsid w:val="00046185"/>
    <w:rsid w:val="000540F7"/>
    <w:rsid w:val="00056BD0"/>
    <w:rsid w:val="00056EE0"/>
    <w:rsid w:val="0005742E"/>
    <w:rsid w:val="0006613E"/>
    <w:rsid w:val="00071CD6"/>
    <w:rsid w:val="000743C7"/>
    <w:rsid w:val="00076F48"/>
    <w:rsid w:val="00080512"/>
    <w:rsid w:val="00080D3B"/>
    <w:rsid w:val="000814CF"/>
    <w:rsid w:val="00085550"/>
    <w:rsid w:val="0009097C"/>
    <w:rsid w:val="00090FBB"/>
    <w:rsid w:val="0009254B"/>
    <w:rsid w:val="0009286A"/>
    <w:rsid w:val="000973B6"/>
    <w:rsid w:val="000A1C4A"/>
    <w:rsid w:val="000C083F"/>
    <w:rsid w:val="000C0AA6"/>
    <w:rsid w:val="000C3DAC"/>
    <w:rsid w:val="000C3FA5"/>
    <w:rsid w:val="000C73F7"/>
    <w:rsid w:val="000D402C"/>
    <w:rsid w:val="000D58AB"/>
    <w:rsid w:val="000E2D01"/>
    <w:rsid w:val="000F06C9"/>
    <w:rsid w:val="000F09DF"/>
    <w:rsid w:val="000F42C4"/>
    <w:rsid w:val="000F4987"/>
    <w:rsid w:val="00103A11"/>
    <w:rsid w:val="001127CB"/>
    <w:rsid w:val="00115FD2"/>
    <w:rsid w:val="00130C19"/>
    <w:rsid w:val="00132A4C"/>
    <w:rsid w:val="00133CEB"/>
    <w:rsid w:val="00140C61"/>
    <w:rsid w:val="00147F4A"/>
    <w:rsid w:val="00150170"/>
    <w:rsid w:val="00150459"/>
    <w:rsid w:val="00162C10"/>
    <w:rsid w:val="00172560"/>
    <w:rsid w:val="001725CA"/>
    <w:rsid w:val="00177237"/>
    <w:rsid w:val="00180F08"/>
    <w:rsid w:val="001810D5"/>
    <w:rsid w:val="001929F7"/>
    <w:rsid w:val="001943DE"/>
    <w:rsid w:val="00194C42"/>
    <w:rsid w:val="0019514E"/>
    <w:rsid w:val="0019649F"/>
    <w:rsid w:val="001A37D3"/>
    <w:rsid w:val="001A66D9"/>
    <w:rsid w:val="001B1B61"/>
    <w:rsid w:val="001B4572"/>
    <w:rsid w:val="001B586F"/>
    <w:rsid w:val="001B701E"/>
    <w:rsid w:val="001C66D2"/>
    <w:rsid w:val="001C6E2C"/>
    <w:rsid w:val="001D3427"/>
    <w:rsid w:val="001D396F"/>
    <w:rsid w:val="001D59CA"/>
    <w:rsid w:val="001E7245"/>
    <w:rsid w:val="001E72A3"/>
    <w:rsid w:val="001F168B"/>
    <w:rsid w:val="001F374C"/>
    <w:rsid w:val="00201092"/>
    <w:rsid w:val="00201847"/>
    <w:rsid w:val="0020376B"/>
    <w:rsid w:val="0021294A"/>
    <w:rsid w:val="00213B4E"/>
    <w:rsid w:val="00215A7F"/>
    <w:rsid w:val="00237134"/>
    <w:rsid w:val="00244572"/>
    <w:rsid w:val="002509AC"/>
    <w:rsid w:val="00250D58"/>
    <w:rsid w:val="002635D5"/>
    <w:rsid w:val="00263A20"/>
    <w:rsid w:val="0027296C"/>
    <w:rsid w:val="0027495A"/>
    <w:rsid w:val="00274B10"/>
    <w:rsid w:val="00275850"/>
    <w:rsid w:val="00276F4D"/>
    <w:rsid w:val="002812D8"/>
    <w:rsid w:val="00283D34"/>
    <w:rsid w:val="002853D6"/>
    <w:rsid w:val="002858A7"/>
    <w:rsid w:val="002969EE"/>
    <w:rsid w:val="00296DA6"/>
    <w:rsid w:val="002A0289"/>
    <w:rsid w:val="002A1847"/>
    <w:rsid w:val="002A52FD"/>
    <w:rsid w:val="002B4D2D"/>
    <w:rsid w:val="002B79C7"/>
    <w:rsid w:val="002B7DB7"/>
    <w:rsid w:val="002C24E8"/>
    <w:rsid w:val="002C3015"/>
    <w:rsid w:val="002C6E09"/>
    <w:rsid w:val="002D6DC8"/>
    <w:rsid w:val="002E5A6C"/>
    <w:rsid w:val="002E6B18"/>
    <w:rsid w:val="002F24A6"/>
    <w:rsid w:val="002F333D"/>
    <w:rsid w:val="002F7AD4"/>
    <w:rsid w:val="00300A75"/>
    <w:rsid w:val="003014C3"/>
    <w:rsid w:val="003054DE"/>
    <w:rsid w:val="003172DC"/>
    <w:rsid w:val="00331774"/>
    <w:rsid w:val="00340B06"/>
    <w:rsid w:val="00341C5D"/>
    <w:rsid w:val="00344484"/>
    <w:rsid w:val="0034679D"/>
    <w:rsid w:val="003472D7"/>
    <w:rsid w:val="0035077E"/>
    <w:rsid w:val="0035462D"/>
    <w:rsid w:val="003606BA"/>
    <w:rsid w:val="0037217F"/>
    <w:rsid w:val="00381D37"/>
    <w:rsid w:val="00392B01"/>
    <w:rsid w:val="00394965"/>
    <w:rsid w:val="00396BC0"/>
    <w:rsid w:val="003A3417"/>
    <w:rsid w:val="003B1C2F"/>
    <w:rsid w:val="003B269D"/>
    <w:rsid w:val="003B7E4E"/>
    <w:rsid w:val="003C234A"/>
    <w:rsid w:val="003C7B10"/>
    <w:rsid w:val="003D0521"/>
    <w:rsid w:val="003D5523"/>
    <w:rsid w:val="003E082E"/>
    <w:rsid w:val="003E4215"/>
    <w:rsid w:val="003E4B44"/>
    <w:rsid w:val="003E6879"/>
    <w:rsid w:val="003F28E6"/>
    <w:rsid w:val="003F5A98"/>
    <w:rsid w:val="0040009C"/>
    <w:rsid w:val="00405181"/>
    <w:rsid w:val="00406BC9"/>
    <w:rsid w:val="00413567"/>
    <w:rsid w:val="004231D1"/>
    <w:rsid w:val="00424E26"/>
    <w:rsid w:val="00433252"/>
    <w:rsid w:val="0043477C"/>
    <w:rsid w:val="00435A20"/>
    <w:rsid w:val="0045206C"/>
    <w:rsid w:val="004552E1"/>
    <w:rsid w:val="00455A02"/>
    <w:rsid w:val="00460619"/>
    <w:rsid w:val="004608A9"/>
    <w:rsid w:val="00460ED5"/>
    <w:rsid w:val="00463D16"/>
    <w:rsid w:val="00466450"/>
    <w:rsid w:val="00471C0D"/>
    <w:rsid w:val="004749A3"/>
    <w:rsid w:val="00476349"/>
    <w:rsid w:val="00481AE1"/>
    <w:rsid w:val="00485BF7"/>
    <w:rsid w:val="00493AAA"/>
    <w:rsid w:val="00495AEE"/>
    <w:rsid w:val="004A05B3"/>
    <w:rsid w:val="004A1B7D"/>
    <w:rsid w:val="004A78BB"/>
    <w:rsid w:val="004B20FF"/>
    <w:rsid w:val="004B30B7"/>
    <w:rsid w:val="004B7426"/>
    <w:rsid w:val="004B7B41"/>
    <w:rsid w:val="004C2D54"/>
    <w:rsid w:val="004C5360"/>
    <w:rsid w:val="004C61EE"/>
    <w:rsid w:val="004C796F"/>
    <w:rsid w:val="004D3578"/>
    <w:rsid w:val="004D7C3C"/>
    <w:rsid w:val="004E213A"/>
    <w:rsid w:val="004F08D0"/>
    <w:rsid w:val="004F3E37"/>
    <w:rsid w:val="004F552F"/>
    <w:rsid w:val="004F56DE"/>
    <w:rsid w:val="00506F1D"/>
    <w:rsid w:val="00517D9B"/>
    <w:rsid w:val="00524891"/>
    <w:rsid w:val="005278EB"/>
    <w:rsid w:val="00541200"/>
    <w:rsid w:val="00543E6C"/>
    <w:rsid w:val="0054420A"/>
    <w:rsid w:val="00552BE3"/>
    <w:rsid w:val="00556E63"/>
    <w:rsid w:val="00565087"/>
    <w:rsid w:val="005656CD"/>
    <w:rsid w:val="0057324A"/>
    <w:rsid w:val="00574292"/>
    <w:rsid w:val="00580F11"/>
    <w:rsid w:val="005820B5"/>
    <w:rsid w:val="0059252E"/>
    <w:rsid w:val="005952F0"/>
    <w:rsid w:val="005978C1"/>
    <w:rsid w:val="005A1EBE"/>
    <w:rsid w:val="005A7AF2"/>
    <w:rsid w:val="005B0D75"/>
    <w:rsid w:val="005B11B4"/>
    <w:rsid w:val="005B51BF"/>
    <w:rsid w:val="005B5452"/>
    <w:rsid w:val="005B64C0"/>
    <w:rsid w:val="005D38BE"/>
    <w:rsid w:val="005D4817"/>
    <w:rsid w:val="005D7976"/>
    <w:rsid w:val="005E1042"/>
    <w:rsid w:val="005E4459"/>
    <w:rsid w:val="005F1E1D"/>
    <w:rsid w:val="005F270D"/>
    <w:rsid w:val="005F2FAB"/>
    <w:rsid w:val="005F54FE"/>
    <w:rsid w:val="005F577A"/>
    <w:rsid w:val="005F5A0C"/>
    <w:rsid w:val="006012C9"/>
    <w:rsid w:val="006148E1"/>
    <w:rsid w:val="00616442"/>
    <w:rsid w:val="00620236"/>
    <w:rsid w:val="00630B18"/>
    <w:rsid w:val="006351E9"/>
    <w:rsid w:val="006441A9"/>
    <w:rsid w:val="00645948"/>
    <w:rsid w:val="00646FDC"/>
    <w:rsid w:val="00652D97"/>
    <w:rsid w:val="00654485"/>
    <w:rsid w:val="006575C6"/>
    <w:rsid w:val="00660FFC"/>
    <w:rsid w:val="006623A1"/>
    <w:rsid w:val="0066430D"/>
    <w:rsid w:val="0066666A"/>
    <w:rsid w:val="00667CB6"/>
    <w:rsid w:val="00675DCA"/>
    <w:rsid w:val="006831E5"/>
    <w:rsid w:val="006953FD"/>
    <w:rsid w:val="00695465"/>
    <w:rsid w:val="006965B4"/>
    <w:rsid w:val="006A35E4"/>
    <w:rsid w:val="006A3AB7"/>
    <w:rsid w:val="006B45B0"/>
    <w:rsid w:val="006B5EA0"/>
    <w:rsid w:val="006C17C2"/>
    <w:rsid w:val="006C21B9"/>
    <w:rsid w:val="006C2DA7"/>
    <w:rsid w:val="006D0D9D"/>
    <w:rsid w:val="006D58D6"/>
    <w:rsid w:val="006E3551"/>
    <w:rsid w:val="006E585F"/>
    <w:rsid w:val="006E6F84"/>
    <w:rsid w:val="006F25BB"/>
    <w:rsid w:val="006F2D86"/>
    <w:rsid w:val="007028FD"/>
    <w:rsid w:val="007049C5"/>
    <w:rsid w:val="00705CE7"/>
    <w:rsid w:val="00710C67"/>
    <w:rsid w:val="00717E66"/>
    <w:rsid w:val="0072040C"/>
    <w:rsid w:val="007330EE"/>
    <w:rsid w:val="0073464F"/>
    <w:rsid w:val="00734A5B"/>
    <w:rsid w:val="00744E76"/>
    <w:rsid w:val="00750C77"/>
    <w:rsid w:val="00761146"/>
    <w:rsid w:val="0076733B"/>
    <w:rsid w:val="00767D58"/>
    <w:rsid w:val="00771EE6"/>
    <w:rsid w:val="00781F0F"/>
    <w:rsid w:val="00790F60"/>
    <w:rsid w:val="007921BF"/>
    <w:rsid w:val="007958D6"/>
    <w:rsid w:val="007A1F3E"/>
    <w:rsid w:val="007A2BE9"/>
    <w:rsid w:val="007A41A7"/>
    <w:rsid w:val="007B0D10"/>
    <w:rsid w:val="007B13DE"/>
    <w:rsid w:val="007B6C6C"/>
    <w:rsid w:val="007B6D47"/>
    <w:rsid w:val="007B79CE"/>
    <w:rsid w:val="007C1B59"/>
    <w:rsid w:val="007C1D50"/>
    <w:rsid w:val="007C4707"/>
    <w:rsid w:val="007C5016"/>
    <w:rsid w:val="007C67BE"/>
    <w:rsid w:val="007C6BF7"/>
    <w:rsid w:val="007D36F9"/>
    <w:rsid w:val="007D6DAC"/>
    <w:rsid w:val="007D791C"/>
    <w:rsid w:val="007E2922"/>
    <w:rsid w:val="007E5A42"/>
    <w:rsid w:val="007F155F"/>
    <w:rsid w:val="007F266D"/>
    <w:rsid w:val="007F67A2"/>
    <w:rsid w:val="00801E05"/>
    <w:rsid w:val="008028A4"/>
    <w:rsid w:val="00810042"/>
    <w:rsid w:val="00811B8F"/>
    <w:rsid w:val="00814EAC"/>
    <w:rsid w:val="008152B5"/>
    <w:rsid w:val="00815368"/>
    <w:rsid w:val="00823F29"/>
    <w:rsid w:val="008245C2"/>
    <w:rsid w:val="00825FAD"/>
    <w:rsid w:val="008356D9"/>
    <w:rsid w:val="00835FE3"/>
    <w:rsid w:val="0083750F"/>
    <w:rsid w:val="008379C3"/>
    <w:rsid w:val="00847FC8"/>
    <w:rsid w:val="00852B19"/>
    <w:rsid w:val="00854627"/>
    <w:rsid w:val="00862F3E"/>
    <w:rsid w:val="00867333"/>
    <w:rsid w:val="008717BB"/>
    <w:rsid w:val="008768CA"/>
    <w:rsid w:val="00883052"/>
    <w:rsid w:val="00890B9D"/>
    <w:rsid w:val="00892AF8"/>
    <w:rsid w:val="008940F7"/>
    <w:rsid w:val="008B0C44"/>
    <w:rsid w:val="008C08E4"/>
    <w:rsid w:val="008C08EB"/>
    <w:rsid w:val="008C0CEC"/>
    <w:rsid w:val="008D062A"/>
    <w:rsid w:val="008D1BEB"/>
    <w:rsid w:val="008D2916"/>
    <w:rsid w:val="008D7CD6"/>
    <w:rsid w:val="008E2F9F"/>
    <w:rsid w:val="008E30F8"/>
    <w:rsid w:val="008E4C5E"/>
    <w:rsid w:val="008E66F0"/>
    <w:rsid w:val="008E733B"/>
    <w:rsid w:val="008F2CB6"/>
    <w:rsid w:val="008F3D9F"/>
    <w:rsid w:val="009005CF"/>
    <w:rsid w:val="009010B4"/>
    <w:rsid w:val="0090271F"/>
    <w:rsid w:val="0090278C"/>
    <w:rsid w:val="009045D3"/>
    <w:rsid w:val="0090751F"/>
    <w:rsid w:val="00907687"/>
    <w:rsid w:val="009124E4"/>
    <w:rsid w:val="009211E8"/>
    <w:rsid w:val="0092242F"/>
    <w:rsid w:val="009247B7"/>
    <w:rsid w:val="00927123"/>
    <w:rsid w:val="00931EA3"/>
    <w:rsid w:val="00934C98"/>
    <w:rsid w:val="00942A59"/>
    <w:rsid w:val="00942EC2"/>
    <w:rsid w:val="00953381"/>
    <w:rsid w:val="00955626"/>
    <w:rsid w:val="00955CAB"/>
    <w:rsid w:val="00960D6C"/>
    <w:rsid w:val="00961965"/>
    <w:rsid w:val="00965079"/>
    <w:rsid w:val="0096702B"/>
    <w:rsid w:val="00967305"/>
    <w:rsid w:val="00971157"/>
    <w:rsid w:val="009747B1"/>
    <w:rsid w:val="009756B6"/>
    <w:rsid w:val="00977087"/>
    <w:rsid w:val="009818BB"/>
    <w:rsid w:val="009909F3"/>
    <w:rsid w:val="00993D52"/>
    <w:rsid w:val="00997E6A"/>
    <w:rsid w:val="009A5DCF"/>
    <w:rsid w:val="009B30E7"/>
    <w:rsid w:val="009B5BFB"/>
    <w:rsid w:val="009B75F8"/>
    <w:rsid w:val="009C0E81"/>
    <w:rsid w:val="009C18B2"/>
    <w:rsid w:val="009C1935"/>
    <w:rsid w:val="009C5945"/>
    <w:rsid w:val="009C7845"/>
    <w:rsid w:val="009F0C17"/>
    <w:rsid w:val="009F1006"/>
    <w:rsid w:val="009F1E80"/>
    <w:rsid w:val="009F71BD"/>
    <w:rsid w:val="00A00F57"/>
    <w:rsid w:val="00A03F3F"/>
    <w:rsid w:val="00A04BFB"/>
    <w:rsid w:val="00A07DB9"/>
    <w:rsid w:val="00A100C3"/>
    <w:rsid w:val="00A10F02"/>
    <w:rsid w:val="00A1335E"/>
    <w:rsid w:val="00A16D40"/>
    <w:rsid w:val="00A17D58"/>
    <w:rsid w:val="00A2060E"/>
    <w:rsid w:val="00A228E9"/>
    <w:rsid w:val="00A2645C"/>
    <w:rsid w:val="00A2723F"/>
    <w:rsid w:val="00A319EB"/>
    <w:rsid w:val="00A40220"/>
    <w:rsid w:val="00A43AAE"/>
    <w:rsid w:val="00A441D5"/>
    <w:rsid w:val="00A450B7"/>
    <w:rsid w:val="00A45C16"/>
    <w:rsid w:val="00A52858"/>
    <w:rsid w:val="00A53724"/>
    <w:rsid w:val="00A56DA9"/>
    <w:rsid w:val="00A63545"/>
    <w:rsid w:val="00A63A71"/>
    <w:rsid w:val="00A6470F"/>
    <w:rsid w:val="00A67445"/>
    <w:rsid w:val="00A775DE"/>
    <w:rsid w:val="00A82346"/>
    <w:rsid w:val="00A86057"/>
    <w:rsid w:val="00A87179"/>
    <w:rsid w:val="00A94B6A"/>
    <w:rsid w:val="00AA2984"/>
    <w:rsid w:val="00AA2A64"/>
    <w:rsid w:val="00AA2B64"/>
    <w:rsid w:val="00AA6D78"/>
    <w:rsid w:val="00AA75A1"/>
    <w:rsid w:val="00AB10E4"/>
    <w:rsid w:val="00AC4149"/>
    <w:rsid w:val="00AC69C6"/>
    <w:rsid w:val="00AE0187"/>
    <w:rsid w:val="00AE2AF2"/>
    <w:rsid w:val="00AF11BE"/>
    <w:rsid w:val="00AF124D"/>
    <w:rsid w:val="00AF3483"/>
    <w:rsid w:val="00B02847"/>
    <w:rsid w:val="00B02C85"/>
    <w:rsid w:val="00B031A2"/>
    <w:rsid w:val="00B07A4F"/>
    <w:rsid w:val="00B15449"/>
    <w:rsid w:val="00B270B8"/>
    <w:rsid w:val="00B33360"/>
    <w:rsid w:val="00B405E1"/>
    <w:rsid w:val="00B41046"/>
    <w:rsid w:val="00B50EC2"/>
    <w:rsid w:val="00B562D2"/>
    <w:rsid w:val="00B61BC5"/>
    <w:rsid w:val="00B61F4E"/>
    <w:rsid w:val="00B6578E"/>
    <w:rsid w:val="00B73276"/>
    <w:rsid w:val="00B7660A"/>
    <w:rsid w:val="00B83FB6"/>
    <w:rsid w:val="00B9187D"/>
    <w:rsid w:val="00BB0833"/>
    <w:rsid w:val="00BB086D"/>
    <w:rsid w:val="00BC341A"/>
    <w:rsid w:val="00BC37C1"/>
    <w:rsid w:val="00BC5104"/>
    <w:rsid w:val="00BD0BC2"/>
    <w:rsid w:val="00BD60E6"/>
    <w:rsid w:val="00BD6CB5"/>
    <w:rsid w:val="00BE64D1"/>
    <w:rsid w:val="00BE79B0"/>
    <w:rsid w:val="00BF0461"/>
    <w:rsid w:val="00BF04A4"/>
    <w:rsid w:val="00BF6315"/>
    <w:rsid w:val="00BF6E17"/>
    <w:rsid w:val="00C00836"/>
    <w:rsid w:val="00C051B7"/>
    <w:rsid w:val="00C07F77"/>
    <w:rsid w:val="00C12A19"/>
    <w:rsid w:val="00C218ED"/>
    <w:rsid w:val="00C22201"/>
    <w:rsid w:val="00C3009E"/>
    <w:rsid w:val="00C306F6"/>
    <w:rsid w:val="00C33079"/>
    <w:rsid w:val="00C50CE9"/>
    <w:rsid w:val="00C55901"/>
    <w:rsid w:val="00C62FBC"/>
    <w:rsid w:val="00C632C1"/>
    <w:rsid w:val="00C65291"/>
    <w:rsid w:val="00C67BBC"/>
    <w:rsid w:val="00C71357"/>
    <w:rsid w:val="00C7372F"/>
    <w:rsid w:val="00C7641D"/>
    <w:rsid w:val="00C76600"/>
    <w:rsid w:val="00C82550"/>
    <w:rsid w:val="00C8586C"/>
    <w:rsid w:val="00C93A79"/>
    <w:rsid w:val="00CA1A8F"/>
    <w:rsid w:val="00CA26FC"/>
    <w:rsid w:val="00CA3D0C"/>
    <w:rsid w:val="00CB2C4E"/>
    <w:rsid w:val="00CC09A0"/>
    <w:rsid w:val="00CC5AA1"/>
    <w:rsid w:val="00CC7A30"/>
    <w:rsid w:val="00CD04C4"/>
    <w:rsid w:val="00CD16E5"/>
    <w:rsid w:val="00CE55C2"/>
    <w:rsid w:val="00CF3B62"/>
    <w:rsid w:val="00CF3C41"/>
    <w:rsid w:val="00CF74FA"/>
    <w:rsid w:val="00D026CF"/>
    <w:rsid w:val="00D040B5"/>
    <w:rsid w:val="00D06172"/>
    <w:rsid w:val="00D0674A"/>
    <w:rsid w:val="00D06BE8"/>
    <w:rsid w:val="00D10E2B"/>
    <w:rsid w:val="00D11EB9"/>
    <w:rsid w:val="00D227BD"/>
    <w:rsid w:val="00D246C1"/>
    <w:rsid w:val="00D25F26"/>
    <w:rsid w:val="00D27C5D"/>
    <w:rsid w:val="00D3305E"/>
    <w:rsid w:val="00D33D2B"/>
    <w:rsid w:val="00D36D3E"/>
    <w:rsid w:val="00D4047F"/>
    <w:rsid w:val="00D442C9"/>
    <w:rsid w:val="00D5504C"/>
    <w:rsid w:val="00D56D73"/>
    <w:rsid w:val="00D5723A"/>
    <w:rsid w:val="00D70370"/>
    <w:rsid w:val="00D738D6"/>
    <w:rsid w:val="00D73A69"/>
    <w:rsid w:val="00D76CC1"/>
    <w:rsid w:val="00D81B78"/>
    <w:rsid w:val="00D83D2D"/>
    <w:rsid w:val="00D87C92"/>
    <w:rsid w:val="00D87E00"/>
    <w:rsid w:val="00D87FE8"/>
    <w:rsid w:val="00D9134D"/>
    <w:rsid w:val="00D93611"/>
    <w:rsid w:val="00D93703"/>
    <w:rsid w:val="00DA05A6"/>
    <w:rsid w:val="00DA20C6"/>
    <w:rsid w:val="00DA5BDC"/>
    <w:rsid w:val="00DA7A03"/>
    <w:rsid w:val="00DA7B87"/>
    <w:rsid w:val="00DB1818"/>
    <w:rsid w:val="00DB31F4"/>
    <w:rsid w:val="00DB50EC"/>
    <w:rsid w:val="00DB7017"/>
    <w:rsid w:val="00DB7EB2"/>
    <w:rsid w:val="00DC16D4"/>
    <w:rsid w:val="00DC309B"/>
    <w:rsid w:val="00DC3FAF"/>
    <w:rsid w:val="00DC4DA2"/>
    <w:rsid w:val="00DE078B"/>
    <w:rsid w:val="00DE461E"/>
    <w:rsid w:val="00DE6329"/>
    <w:rsid w:val="00DE7F6A"/>
    <w:rsid w:val="00DF2D22"/>
    <w:rsid w:val="00DF6651"/>
    <w:rsid w:val="00DF6E46"/>
    <w:rsid w:val="00DF7766"/>
    <w:rsid w:val="00E04164"/>
    <w:rsid w:val="00E10383"/>
    <w:rsid w:val="00E117FC"/>
    <w:rsid w:val="00E1255C"/>
    <w:rsid w:val="00E15496"/>
    <w:rsid w:val="00E165C3"/>
    <w:rsid w:val="00E20541"/>
    <w:rsid w:val="00E23692"/>
    <w:rsid w:val="00E259AB"/>
    <w:rsid w:val="00E25BF9"/>
    <w:rsid w:val="00E27C2E"/>
    <w:rsid w:val="00E30B7C"/>
    <w:rsid w:val="00E349F0"/>
    <w:rsid w:val="00E34B40"/>
    <w:rsid w:val="00E375C6"/>
    <w:rsid w:val="00E41F3F"/>
    <w:rsid w:val="00E4207E"/>
    <w:rsid w:val="00E44E62"/>
    <w:rsid w:val="00E477AD"/>
    <w:rsid w:val="00E553EC"/>
    <w:rsid w:val="00E61519"/>
    <w:rsid w:val="00E61522"/>
    <w:rsid w:val="00E618AE"/>
    <w:rsid w:val="00E655A1"/>
    <w:rsid w:val="00E65F4B"/>
    <w:rsid w:val="00E745F9"/>
    <w:rsid w:val="00E749F8"/>
    <w:rsid w:val="00E74AB4"/>
    <w:rsid w:val="00E74E20"/>
    <w:rsid w:val="00E77645"/>
    <w:rsid w:val="00E81076"/>
    <w:rsid w:val="00E86CD7"/>
    <w:rsid w:val="00EA56D8"/>
    <w:rsid w:val="00EC4A25"/>
    <w:rsid w:val="00EC55E0"/>
    <w:rsid w:val="00EC6954"/>
    <w:rsid w:val="00EC7A4A"/>
    <w:rsid w:val="00ED1E60"/>
    <w:rsid w:val="00ED2304"/>
    <w:rsid w:val="00ED2E23"/>
    <w:rsid w:val="00ED3E9F"/>
    <w:rsid w:val="00ED7615"/>
    <w:rsid w:val="00EE362D"/>
    <w:rsid w:val="00EF6E8A"/>
    <w:rsid w:val="00F01E70"/>
    <w:rsid w:val="00F025A2"/>
    <w:rsid w:val="00F064B3"/>
    <w:rsid w:val="00F112C3"/>
    <w:rsid w:val="00F178AA"/>
    <w:rsid w:val="00F22478"/>
    <w:rsid w:val="00F27610"/>
    <w:rsid w:val="00F27910"/>
    <w:rsid w:val="00F324F6"/>
    <w:rsid w:val="00F32826"/>
    <w:rsid w:val="00F35A0C"/>
    <w:rsid w:val="00F3660C"/>
    <w:rsid w:val="00F37C7C"/>
    <w:rsid w:val="00F37F68"/>
    <w:rsid w:val="00F40F28"/>
    <w:rsid w:val="00F42DC9"/>
    <w:rsid w:val="00F46A91"/>
    <w:rsid w:val="00F52088"/>
    <w:rsid w:val="00F55B9C"/>
    <w:rsid w:val="00F6133E"/>
    <w:rsid w:val="00F64011"/>
    <w:rsid w:val="00F653B8"/>
    <w:rsid w:val="00F66152"/>
    <w:rsid w:val="00F66263"/>
    <w:rsid w:val="00F7221A"/>
    <w:rsid w:val="00F72E84"/>
    <w:rsid w:val="00F7306E"/>
    <w:rsid w:val="00F7465B"/>
    <w:rsid w:val="00F76D80"/>
    <w:rsid w:val="00F7758E"/>
    <w:rsid w:val="00F77B89"/>
    <w:rsid w:val="00F77F67"/>
    <w:rsid w:val="00F84933"/>
    <w:rsid w:val="00F944A1"/>
    <w:rsid w:val="00F950C1"/>
    <w:rsid w:val="00F962EC"/>
    <w:rsid w:val="00FA1266"/>
    <w:rsid w:val="00FA4D94"/>
    <w:rsid w:val="00FA5CA5"/>
    <w:rsid w:val="00FB70AC"/>
    <w:rsid w:val="00FC1192"/>
    <w:rsid w:val="00FC33BB"/>
    <w:rsid w:val="00FC358D"/>
    <w:rsid w:val="00FC5C52"/>
    <w:rsid w:val="00FC6AF6"/>
    <w:rsid w:val="00FD0A10"/>
    <w:rsid w:val="00FD3F3C"/>
    <w:rsid w:val="00FE0736"/>
    <w:rsid w:val="00FE0BDC"/>
    <w:rsid w:val="00FE2881"/>
    <w:rsid w:val="00FE5410"/>
    <w:rsid w:val="00FF711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7336BF"/>
  <w15:chartTrackingRefBased/>
  <w15:docId w15:val="{2D63A106-A032-44FF-B541-F05B98EB9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uiPriority="9" w:qFormat="1"/>
    <w:lsdException w:name="heading 5" w:qFormat="1"/>
    <w:lsdException w:name="heading 6" w:uiPriority="9"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5723A"/>
    <w:pPr>
      <w:spacing w:after="180"/>
    </w:pPr>
    <w:rPr>
      <w:lang w:val="en-GB" w:eastAsia="en-US"/>
    </w:rPr>
  </w:style>
  <w:style w:type="paragraph" w:styleId="Heading1">
    <w:name w:val="heading 1"/>
    <w:next w:val="Normal"/>
    <w:link w:val="Heading1Char"/>
    <w:uiPriority w:val="9"/>
    <w:qFormat/>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Heading2">
    <w:name w:val="heading 2"/>
    <w:basedOn w:val="Heading1"/>
    <w:next w:val="Normal"/>
    <w:link w:val="Heading2Char"/>
    <w:qFormat/>
    <w:pPr>
      <w:pBdr>
        <w:top w:val="none" w:sz="0" w:space="0" w:color="auto"/>
      </w:pBdr>
      <w:spacing w:before="180"/>
      <w:outlineLvl w:val="1"/>
    </w:pPr>
    <w:rPr>
      <w:sz w:val="32"/>
      <w:lang w:val="x-none"/>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uiPriority w:val="9"/>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uiPriority w:val="9"/>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uiPriority w:val="9"/>
    <w:qFormat/>
    <w:pPr>
      <w:ind w:left="0" w:firstLine="0"/>
      <w:outlineLvl w:val="7"/>
    </w:pPr>
    <w:rPr>
      <w:lang w:val="x-none"/>
    </w:rPr>
  </w:style>
  <w:style w:type="paragraph" w:styleId="Heading9">
    <w:name w:val="heading 9"/>
    <w:basedOn w:val="Heading8"/>
    <w:next w:val="Normal"/>
    <w:link w:val="Heading9Char"/>
    <w:uiPriority w:val="9"/>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val="en-GB"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link w:val="HeaderChar"/>
    <w:uiPriority w:val="99"/>
    <w:pPr>
      <w:widowControl w:val="0"/>
      <w:overflowPunct w:val="0"/>
      <w:autoSpaceDE w:val="0"/>
      <w:autoSpaceDN w:val="0"/>
      <w:adjustRightInd w:val="0"/>
      <w:textAlignment w:val="baseline"/>
    </w:pPr>
    <w:rPr>
      <w:rFonts w:ascii="Arial" w:hAnsi="Arial"/>
      <w:b/>
      <w:noProof/>
      <w:sz w:val="18"/>
      <w:lang w:val="en-GB" w:eastAsia="ja-JP"/>
    </w:rPr>
  </w:style>
  <w:style w:type="paragraph" w:customStyle="1" w:styleId="ZD">
    <w:name w:val="ZD"/>
    <w:pPr>
      <w:framePr w:wrap="notBeside" w:vAnchor="page" w:hAnchor="margin" w:y="15764"/>
      <w:widowControl w:val="0"/>
    </w:pPr>
    <w:rPr>
      <w:rFonts w:ascii="Arial" w:hAnsi="Arial"/>
      <w:noProof/>
      <w:sz w:val="32"/>
      <w:lang w:val="en-GB"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uiPriority w:val="99"/>
    <w:pPr>
      <w:jc w:val="center"/>
    </w:pPr>
    <w:rPr>
      <w:i/>
      <w:lang w:val="x-none"/>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noProof/>
      <w:lang w:val="en-GB"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character" w:styleId="CommentReference">
    <w:name w:val="annotation reference"/>
    <w:uiPriority w:val="99"/>
    <w:rsid w:val="00B41046"/>
    <w:rPr>
      <w:sz w:val="16"/>
      <w:szCs w:val="16"/>
    </w:rPr>
  </w:style>
  <w:style w:type="paragraph" w:styleId="CommentText">
    <w:name w:val="annotation text"/>
    <w:basedOn w:val="Normal"/>
    <w:link w:val="CommentTextChar"/>
    <w:uiPriority w:val="99"/>
    <w:rsid w:val="00B41046"/>
    <w:rPr>
      <w:lang w:val="x-none"/>
    </w:rPr>
  </w:style>
  <w:style w:type="character" w:customStyle="1" w:styleId="CommentTextChar">
    <w:name w:val="Comment Text Char"/>
    <w:link w:val="CommentText"/>
    <w:uiPriority w:val="99"/>
    <w:rsid w:val="00B41046"/>
    <w:rPr>
      <w:lang w:eastAsia="en-US"/>
    </w:rPr>
  </w:style>
  <w:style w:type="paragraph" w:styleId="CommentSubject">
    <w:name w:val="annotation subject"/>
    <w:basedOn w:val="CommentText"/>
    <w:next w:val="CommentText"/>
    <w:link w:val="CommentSubjectChar"/>
    <w:rsid w:val="00B41046"/>
    <w:rPr>
      <w:b/>
      <w:bCs/>
    </w:rPr>
  </w:style>
  <w:style w:type="character" w:customStyle="1" w:styleId="CommentSubjectChar">
    <w:name w:val="Comment Subject Char"/>
    <w:link w:val="CommentSubject"/>
    <w:rsid w:val="00B41046"/>
    <w:rPr>
      <w:b/>
      <w:bCs/>
      <w:lang w:eastAsia="en-US"/>
    </w:rPr>
  </w:style>
  <w:style w:type="paragraph" w:styleId="BalloonText">
    <w:name w:val="Balloon Text"/>
    <w:basedOn w:val="Normal"/>
    <w:link w:val="BalloonTextChar"/>
    <w:rsid w:val="00B41046"/>
    <w:pPr>
      <w:spacing w:after="0"/>
    </w:pPr>
    <w:rPr>
      <w:rFonts w:ascii="Tahoma" w:hAnsi="Tahoma"/>
      <w:sz w:val="16"/>
      <w:szCs w:val="16"/>
      <w:lang w:val="x-none"/>
    </w:rPr>
  </w:style>
  <w:style w:type="character" w:customStyle="1" w:styleId="BalloonTextChar">
    <w:name w:val="Balloon Text Char"/>
    <w:link w:val="BalloonText"/>
    <w:rsid w:val="00B41046"/>
    <w:rPr>
      <w:rFonts w:ascii="Tahoma" w:hAnsi="Tahoma" w:cs="Tahoma"/>
      <w:sz w:val="16"/>
      <w:szCs w:val="16"/>
      <w:lang w:eastAsia="en-US"/>
    </w:rPr>
  </w:style>
  <w:style w:type="paragraph" w:styleId="Caption">
    <w:name w:val="caption"/>
    <w:basedOn w:val="Normal"/>
    <w:next w:val="Normal"/>
    <w:unhideWhenUsed/>
    <w:qFormat/>
    <w:rsid w:val="00F52088"/>
    <w:rPr>
      <w:b/>
      <w:bCs/>
    </w:rPr>
  </w:style>
  <w:style w:type="paragraph" w:customStyle="1" w:styleId="Normalaftertitle">
    <w:name w:val="Normal_after_title"/>
    <w:basedOn w:val="Normal"/>
    <w:next w:val="Normal"/>
    <w:rsid w:val="00A17D58"/>
    <w:pPr>
      <w:tabs>
        <w:tab w:val="left" w:pos="794"/>
        <w:tab w:val="left" w:pos="1191"/>
        <w:tab w:val="left" w:pos="1588"/>
        <w:tab w:val="left" w:pos="1985"/>
      </w:tabs>
      <w:overflowPunct w:val="0"/>
      <w:autoSpaceDE w:val="0"/>
      <w:autoSpaceDN w:val="0"/>
      <w:adjustRightInd w:val="0"/>
      <w:spacing w:before="360" w:after="0"/>
      <w:jc w:val="both"/>
      <w:textAlignment w:val="baseline"/>
    </w:pPr>
    <w:rPr>
      <w:sz w:val="24"/>
    </w:rPr>
  </w:style>
  <w:style w:type="table" w:styleId="TableGrid">
    <w:name w:val="Table Grid"/>
    <w:basedOn w:val="TableNormal"/>
    <w:rsid w:val="006623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lev1">
    <w:name w:val="enumlev1"/>
    <w:basedOn w:val="Normal"/>
    <w:rsid w:val="00B562D2"/>
    <w:pPr>
      <w:tabs>
        <w:tab w:val="left" w:pos="794"/>
        <w:tab w:val="left" w:pos="1191"/>
        <w:tab w:val="left" w:pos="1588"/>
        <w:tab w:val="left" w:pos="1985"/>
      </w:tabs>
      <w:overflowPunct w:val="0"/>
      <w:autoSpaceDE w:val="0"/>
      <w:autoSpaceDN w:val="0"/>
      <w:adjustRightInd w:val="0"/>
      <w:spacing w:before="80" w:after="0"/>
      <w:ind w:left="794" w:hanging="794"/>
      <w:jc w:val="both"/>
      <w:textAlignment w:val="baseline"/>
    </w:pPr>
    <w:rPr>
      <w:sz w:val="24"/>
    </w:rPr>
  </w:style>
  <w:style w:type="character" w:customStyle="1" w:styleId="Heading7Char">
    <w:name w:val="Heading 7 Char"/>
    <w:link w:val="Heading7"/>
    <w:rsid w:val="00AA2B64"/>
    <w:rPr>
      <w:rFonts w:ascii="Arial" w:hAnsi="Arial"/>
      <w:lang w:eastAsia="en-US"/>
    </w:rPr>
  </w:style>
  <w:style w:type="paragraph" w:customStyle="1" w:styleId="Tabletext">
    <w:name w:val="Table_text"/>
    <w:basedOn w:val="Normal"/>
    <w:rsid w:val="007D6DA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sz w:val="22"/>
    </w:rPr>
  </w:style>
  <w:style w:type="numbering" w:customStyle="1" w:styleId="NoList1">
    <w:name w:val="No List1"/>
    <w:next w:val="NoList"/>
    <w:uiPriority w:val="99"/>
    <w:semiHidden/>
    <w:rsid w:val="009247B7"/>
  </w:style>
  <w:style w:type="table" w:customStyle="1" w:styleId="TableGrid1">
    <w:name w:val="Table Grid1"/>
    <w:basedOn w:val="TableNormal"/>
    <w:next w:val="TableGrid"/>
    <w:rsid w:val="009247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link w:val="Heading5"/>
    <w:rsid w:val="009247B7"/>
    <w:rPr>
      <w:rFonts w:ascii="Arial" w:hAnsi="Arial"/>
      <w:sz w:val="22"/>
      <w:lang w:eastAsia="en-US"/>
    </w:rPr>
  </w:style>
  <w:style w:type="paragraph" w:customStyle="1" w:styleId="body20">
    <w:name w:val="body 2.0"/>
    <w:basedOn w:val="Normal"/>
    <w:rsid w:val="009247B7"/>
    <w:pPr>
      <w:widowControl w:val="0"/>
      <w:spacing w:after="0" w:line="360" w:lineRule="auto"/>
      <w:ind w:firstLineChars="200" w:firstLine="200"/>
      <w:jc w:val="both"/>
    </w:pPr>
    <w:rPr>
      <w:kern w:val="2"/>
      <w:sz w:val="24"/>
      <w:szCs w:val="24"/>
      <w:lang w:val="en-US" w:eastAsia="zh-CN"/>
    </w:rPr>
  </w:style>
  <w:style w:type="character" w:customStyle="1" w:styleId="Heading6Char">
    <w:name w:val="Heading 6 Char"/>
    <w:link w:val="Heading6"/>
    <w:uiPriority w:val="9"/>
    <w:locked/>
    <w:rsid w:val="009247B7"/>
    <w:rPr>
      <w:rFonts w:ascii="Arial" w:hAnsi="Arial"/>
      <w:lang w:eastAsia="en-US"/>
    </w:rPr>
  </w:style>
  <w:style w:type="character" w:customStyle="1" w:styleId="trans">
    <w:name w:val="trans"/>
    <w:basedOn w:val="DefaultParagraphFont"/>
    <w:rsid w:val="009247B7"/>
  </w:style>
  <w:style w:type="character" w:customStyle="1" w:styleId="st1">
    <w:name w:val="st1"/>
    <w:basedOn w:val="DefaultParagraphFont"/>
    <w:rsid w:val="009247B7"/>
  </w:style>
  <w:style w:type="character" w:styleId="Hyperlink">
    <w:name w:val="Hyperlink"/>
    <w:uiPriority w:val="99"/>
    <w:unhideWhenUsed/>
    <w:rsid w:val="009247B7"/>
    <w:rPr>
      <w:color w:val="0000FF"/>
      <w:u w:val="single"/>
    </w:rPr>
  </w:style>
  <w:style w:type="numbering" w:customStyle="1" w:styleId="NoList2">
    <w:name w:val="No List2"/>
    <w:next w:val="NoList"/>
    <w:uiPriority w:val="99"/>
    <w:semiHidden/>
    <w:rsid w:val="00424E26"/>
  </w:style>
  <w:style w:type="table" w:customStyle="1" w:styleId="TableGrid2">
    <w:name w:val="Table Grid2"/>
    <w:basedOn w:val="TableNormal"/>
    <w:next w:val="TableGrid"/>
    <w:rsid w:val="00424E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link w:val="Heading4"/>
    <w:uiPriority w:val="9"/>
    <w:rsid w:val="00955CAB"/>
    <w:rPr>
      <w:rFonts w:ascii="Arial" w:hAnsi="Arial"/>
      <w:sz w:val="24"/>
      <w:lang w:eastAsia="en-US"/>
    </w:rPr>
  </w:style>
  <w:style w:type="paragraph" w:styleId="Revision">
    <w:name w:val="Revision"/>
    <w:hidden/>
    <w:uiPriority w:val="99"/>
    <w:semiHidden/>
    <w:rsid w:val="00955CAB"/>
    <w:rPr>
      <w:rFonts w:eastAsia="MS Mincho"/>
      <w:lang w:val="en-GB" w:eastAsia="en-US"/>
    </w:rPr>
  </w:style>
  <w:style w:type="character" w:customStyle="1" w:styleId="MTConvertedEquation">
    <w:name w:val="MTConvertedEquation"/>
    <w:rsid w:val="00955CAB"/>
  </w:style>
  <w:style w:type="character" w:customStyle="1" w:styleId="Heading1Char">
    <w:name w:val="Heading 1 Char"/>
    <w:link w:val="Heading1"/>
    <w:uiPriority w:val="9"/>
    <w:locked/>
    <w:rsid w:val="00955CAB"/>
    <w:rPr>
      <w:rFonts w:ascii="Arial" w:hAnsi="Arial"/>
      <w:sz w:val="36"/>
      <w:lang w:eastAsia="en-US" w:bidi="ar-SA"/>
    </w:rPr>
  </w:style>
  <w:style w:type="character" w:customStyle="1" w:styleId="Heading2Char">
    <w:name w:val="Heading 2 Char"/>
    <w:link w:val="Heading2"/>
    <w:locked/>
    <w:rsid w:val="00955CAB"/>
    <w:rPr>
      <w:rFonts w:ascii="Arial" w:hAnsi="Arial"/>
      <w:sz w:val="32"/>
      <w:lang w:eastAsia="en-US"/>
    </w:rPr>
  </w:style>
  <w:style w:type="character" w:customStyle="1" w:styleId="Heading3Char">
    <w:name w:val="Heading 3 Char"/>
    <w:link w:val="Heading3"/>
    <w:locked/>
    <w:rsid w:val="00955CAB"/>
    <w:rPr>
      <w:rFonts w:ascii="Arial" w:hAnsi="Arial"/>
      <w:sz w:val="28"/>
      <w:lang w:eastAsia="en-US"/>
    </w:rPr>
  </w:style>
  <w:style w:type="character" w:customStyle="1" w:styleId="Heading8Char">
    <w:name w:val="Heading 8 Char"/>
    <w:link w:val="Heading8"/>
    <w:uiPriority w:val="9"/>
    <w:locked/>
    <w:rsid w:val="00955CAB"/>
    <w:rPr>
      <w:rFonts w:ascii="Arial" w:hAnsi="Arial"/>
      <w:sz w:val="36"/>
      <w:lang w:eastAsia="en-US"/>
    </w:rPr>
  </w:style>
  <w:style w:type="character" w:customStyle="1" w:styleId="Heading9Char">
    <w:name w:val="Heading 9 Char"/>
    <w:link w:val="Heading9"/>
    <w:uiPriority w:val="9"/>
    <w:locked/>
    <w:rsid w:val="00955CAB"/>
    <w:rPr>
      <w:rFonts w:ascii="Arial" w:hAnsi="Arial"/>
      <w:sz w:val="36"/>
      <w:lang w:eastAsia="en-US"/>
    </w:rPr>
  </w:style>
  <w:style w:type="character" w:customStyle="1" w:styleId="HeaderChar">
    <w:name w:val="Header Char"/>
    <w:link w:val="Header"/>
    <w:uiPriority w:val="99"/>
    <w:locked/>
    <w:rsid w:val="00955CAB"/>
    <w:rPr>
      <w:rFonts w:ascii="Arial" w:hAnsi="Arial"/>
      <w:b/>
      <w:noProof/>
      <w:sz w:val="18"/>
      <w:lang w:eastAsia="ja-JP" w:bidi="ar-SA"/>
    </w:rPr>
  </w:style>
  <w:style w:type="character" w:customStyle="1" w:styleId="FooterChar">
    <w:name w:val="Footer Char"/>
    <w:link w:val="Footer"/>
    <w:uiPriority w:val="99"/>
    <w:locked/>
    <w:rsid w:val="00955CAB"/>
    <w:rPr>
      <w:rFonts w:ascii="Arial" w:hAnsi="Arial"/>
      <w:b/>
      <w:i/>
      <w:noProof/>
      <w:sz w:val="18"/>
      <w:lang w:eastAsia="ja-JP"/>
    </w:rPr>
  </w:style>
  <w:style w:type="paragraph" w:customStyle="1" w:styleId="Figure">
    <w:name w:val="Figure"/>
    <w:basedOn w:val="Normal"/>
    <w:next w:val="FigureNoTitle"/>
    <w:rsid w:val="00955CAB"/>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sz w:val="24"/>
    </w:rPr>
  </w:style>
  <w:style w:type="paragraph" w:customStyle="1" w:styleId="FigureNoTitle">
    <w:name w:val="Figure_NoTitle"/>
    <w:basedOn w:val="Normal"/>
    <w:next w:val="Normalaftertitle"/>
    <w:rsid w:val="00955CAB"/>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b/>
      <w:sz w:val="24"/>
    </w:rPr>
  </w:style>
  <w:style w:type="character" w:styleId="FollowedHyperlink">
    <w:name w:val="FollowedHyperlink"/>
    <w:rsid w:val="00955CAB"/>
    <w:rPr>
      <w:color w:val="800080"/>
      <w:u w:val="single"/>
    </w:rPr>
  </w:style>
  <w:style w:type="numbering" w:customStyle="1" w:styleId="NoList3">
    <w:name w:val="No List3"/>
    <w:next w:val="NoList"/>
    <w:uiPriority w:val="99"/>
    <w:semiHidden/>
    <w:unhideWhenUsed/>
    <w:rsid w:val="00955CAB"/>
  </w:style>
  <w:style w:type="table" w:customStyle="1" w:styleId="TableGrid3">
    <w:name w:val="Table Grid3"/>
    <w:basedOn w:val="TableNormal"/>
    <w:next w:val="TableGrid"/>
    <w:uiPriority w:val="39"/>
    <w:rsid w:val="00955C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uiPriority w:val="99"/>
    <w:semiHidden/>
    <w:unhideWhenUsed/>
    <w:rsid w:val="00955CAB"/>
  </w:style>
  <w:style w:type="table" w:customStyle="1" w:styleId="TableGrid4">
    <w:name w:val="Table Grid4"/>
    <w:basedOn w:val="TableNormal"/>
    <w:next w:val="TableGrid"/>
    <w:uiPriority w:val="39"/>
    <w:rsid w:val="00955C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41D5"/>
    <w:pPr>
      <w:spacing w:after="200" w:line="276" w:lineRule="auto"/>
      <w:ind w:left="720"/>
      <w:contextualSpacing/>
    </w:pPr>
    <w:rPr>
      <w:rFonts w:ascii="Calibri" w:eastAsia="Calibri" w:hAnsi="Calibri"/>
      <w:sz w:val="22"/>
      <w:szCs w:val="22"/>
      <w:lang w:val="de-DE"/>
    </w:rPr>
  </w:style>
  <w:style w:type="paragraph" w:customStyle="1" w:styleId="MTDisplayEquation">
    <w:name w:val="MTDisplayEquation"/>
    <w:basedOn w:val="Normal"/>
    <w:next w:val="Normal"/>
    <w:link w:val="MTDisplayEquationZchn"/>
    <w:rsid w:val="00A441D5"/>
    <w:pPr>
      <w:tabs>
        <w:tab w:val="center" w:pos="4700"/>
        <w:tab w:val="right" w:pos="9400"/>
      </w:tabs>
      <w:spacing w:after="200" w:line="276" w:lineRule="auto"/>
    </w:pPr>
    <w:rPr>
      <w:rFonts w:ascii="Calibri" w:hAnsi="Calibri"/>
      <w:sz w:val="22"/>
      <w:szCs w:val="22"/>
      <w:lang w:val="x-none" w:eastAsia="x-none"/>
    </w:rPr>
  </w:style>
  <w:style w:type="character" w:customStyle="1" w:styleId="MTDisplayEquationZchn">
    <w:name w:val="MTDisplayEquation Zchn"/>
    <w:link w:val="MTDisplayEquation"/>
    <w:locked/>
    <w:rsid w:val="00A441D5"/>
    <w:rPr>
      <w:rFonts w:ascii="Calibri" w:hAnsi="Calibri"/>
      <w:sz w:val="22"/>
      <w:szCs w:val="22"/>
      <w:lang w:val="x-none" w:eastAsia="x-none"/>
    </w:rPr>
  </w:style>
  <w:style w:type="paragraph" w:styleId="TableofFigures">
    <w:name w:val="table of figures"/>
    <w:basedOn w:val="Normal"/>
    <w:next w:val="Normal"/>
    <w:rsid w:val="00A441D5"/>
  </w:style>
  <w:style w:type="paragraph" w:styleId="EndnoteText">
    <w:name w:val="endnote text"/>
    <w:basedOn w:val="Normal"/>
    <w:link w:val="EndnoteTextChar"/>
    <w:rsid w:val="00A441D5"/>
    <w:rPr>
      <w:lang w:val="x-none" w:eastAsia="x-none"/>
    </w:rPr>
  </w:style>
  <w:style w:type="character" w:customStyle="1" w:styleId="EndnoteTextChar">
    <w:name w:val="Endnote Text Char"/>
    <w:link w:val="EndnoteText"/>
    <w:rsid w:val="00A441D5"/>
    <w:rPr>
      <w:lang w:eastAsia="x-none"/>
    </w:rPr>
  </w:style>
  <w:style w:type="character" w:styleId="EndnoteReference">
    <w:name w:val="endnote reference"/>
    <w:rsid w:val="00A441D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7.wmf"/><Relationship Id="rId42" Type="http://schemas.openxmlformats.org/officeDocument/2006/relationships/oleObject" Target="embeddings/oleObject17.bin"/><Relationship Id="rId47" Type="http://schemas.openxmlformats.org/officeDocument/2006/relationships/image" Target="media/image20.wmf"/><Relationship Id="rId63" Type="http://schemas.openxmlformats.org/officeDocument/2006/relationships/oleObject" Target="embeddings/oleObject28.bin"/><Relationship Id="rId68" Type="http://schemas.openxmlformats.org/officeDocument/2006/relationships/image" Target="media/image30.wmf"/><Relationship Id="rId84" Type="http://schemas.openxmlformats.org/officeDocument/2006/relationships/image" Target="media/image38.wmf"/><Relationship Id="rId89" Type="http://schemas.openxmlformats.org/officeDocument/2006/relationships/oleObject" Target="embeddings/oleObject41.bin"/><Relationship Id="rId16" Type="http://schemas.openxmlformats.org/officeDocument/2006/relationships/oleObject" Target="embeddings/oleObject4.bin"/><Relationship Id="rId11" Type="http://schemas.openxmlformats.org/officeDocument/2006/relationships/image" Target="media/image2.wmf"/><Relationship Id="rId32" Type="http://schemas.openxmlformats.org/officeDocument/2006/relationships/oleObject" Target="embeddings/oleObject12.bin"/><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oleObject" Target="embeddings/oleObject25.bin"/><Relationship Id="rId74" Type="http://schemas.openxmlformats.org/officeDocument/2006/relationships/image" Target="media/image33.wmf"/><Relationship Id="rId79" Type="http://schemas.openxmlformats.org/officeDocument/2006/relationships/oleObject" Target="embeddings/oleObject36.bin"/><Relationship Id="rId102" Type="http://schemas.openxmlformats.org/officeDocument/2006/relationships/theme" Target="theme/theme1.xml"/><Relationship Id="rId5" Type="http://schemas.openxmlformats.org/officeDocument/2006/relationships/settings" Target="settings.xml"/><Relationship Id="rId90" Type="http://schemas.openxmlformats.org/officeDocument/2006/relationships/image" Target="media/image41.wmf"/><Relationship Id="rId95" Type="http://schemas.openxmlformats.org/officeDocument/2006/relationships/oleObject" Target="embeddings/oleObject44.bin"/><Relationship Id="rId22" Type="http://schemas.openxmlformats.org/officeDocument/2006/relationships/oleObject" Target="embeddings/oleObject7.bin"/><Relationship Id="rId27" Type="http://schemas.openxmlformats.org/officeDocument/2006/relationships/image" Target="media/image10.wmf"/><Relationship Id="rId43" Type="http://schemas.openxmlformats.org/officeDocument/2006/relationships/image" Target="media/image18.wmf"/><Relationship Id="rId48" Type="http://schemas.openxmlformats.org/officeDocument/2006/relationships/oleObject" Target="embeddings/oleObject20.bin"/><Relationship Id="rId64" Type="http://schemas.openxmlformats.org/officeDocument/2006/relationships/oleObject" Target="embeddings/oleObject29.bin"/><Relationship Id="rId69" Type="http://schemas.openxmlformats.org/officeDocument/2006/relationships/oleObject" Target="embeddings/oleObject31.bin"/><Relationship Id="rId80" Type="http://schemas.openxmlformats.org/officeDocument/2006/relationships/image" Target="media/image36.wmf"/><Relationship Id="rId85" Type="http://schemas.openxmlformats.org/officeDocument/2006/relationships/oleObject" Target="embeddings/oleObject39.bin"/><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oleObject" Target="embeddings/oleObject6.bin"/><Relationship Id="rId41" Type="http://schemas.openxmlformats.org/officeDocument/2006/relationships/image" Target="media/image17.wmf"/><Relationship Id="rId54" Type="http://schemas.openxmlformats.org/officeDocument/2006/relationships/oleObject" Target="embeddings/oleObject23.bin"/><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40.wmf"/><Relationship Id="rId91" Type="http://schemas.openxmlformats.org/officeDocument/2006/relationships/oleObject" Target="embeddings/oleObject42.bin"/><Relationship Id="rId96" Type="http://schemas.openxmlformats.org/officeDocument/2006/relationships/oleObject" Target="embeddings/oleObject45.bin"/><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image" Target="media/image25.wmf"/><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image" Target="media/image26.wmf"/><Relationship Id="rId65" Type="http://schemas.openxmlformats.org/officeDocument/2006/relationships/image" Target="media/image28.emf"/><Relationship Id="rId73" Type="http://schemas.openxmlformats.org/officeDocument/2006/relationships/oleObject" Target="embeddings/oleObject33.bin"/><Relationship Id="rId78" Type="http://schemas.openxmlformats.org/officeDocument/2006/relationships/image" Target="media/image35.wmf"/><Relationship Id="rId81" Type="http://schemas.openxmlformats.org/officeDocument/2006/relationships/oleObject" Target="embeddings/oleObject37.bin"/><Relationship Id="rId86" Type="http://schemas.openxmlformats.org/officeDocument/2006/relationships/image" Target="media/image39.wmf"/><Relationship Id="rId94" Type="http://schemas.openxmlformats.org/officeDocument/2006/relationships/image" Target="media/image43.wmf"/><Relationship Id="rId99" Type="http://schemas.openxmlformats.org/officeDocument/2006/relationships/header" Target="header1.xml"/><Relationship Id="rId10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4.wmf"/><Relationship Id="rId76" Type="http://schemas.openxmlformats.org/officeDocument/2006/relationships/image" Target="media/image34.wmf"/><Relationship Id="rId97" Type="http://schemas.openxmlformats.org/officeDocument/2006/relationships/image" Target="media/image44.wmf"/><Relationship Id="rId7" Type="http://schemas.openxmlformats.org/officeDocument/2006/relationships/footnotes" Target="footnotes.xml"/><Relationship Id="rId71" Type="http://schemas.openxmlformats.org/officeDocument/2006/relationships/oleObject" Target="embeddings/oleObject32.bin"/><Relationship Id="rId92" Type="http://schemas.openxmlformats.org/officeDocument/2006/relationships/image" Target="media/image42.wmf"/><Relationship Id="rId2" Type="http://schemas.openxmlformats.org/officeDocument/2006/relationships/customXml" Target="../customXml/item1.xml"/><Relationship Id="rId29" Type="http://schemas.openxmlformats.org/officeDocument/2006/relationships/image" Target="media/image11.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image" Target="media/image29.wmf"/><Relationship Id="rId87" Type="http://schemas.openxmlformats.org/officeDocument/2006/relationships/oleObject" Target="embeddings/oleObject40.bin"/><Relationship Id="rId61" Type="http://schemas.openxmlformats.org/officeDocument/2006/relationships/oleObject" Target="embeddings/oleObject27.bin"/><Relationship Id="rId82" Type="http://schemas.openxmlformats.org/officeDocument/2006/relationships/image" Target="media/image37.wmf"/><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oleObject" Target="embeddings/oleObject24.bin"/><Relationship Id="rId77" Type="http://schemas.openxmlformats.org/officeDocument/2006/relationships/oleObject" Target="embeddings/oleObject35.bin"/><Relationship Id="rId100"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image" Target="media/image32.wmf"/><Relationship Id="rId93" Type="http://schemas.openxmlformats.org/officeDocument/2006/relationships/oleObject" Target="embeddings/oleObject43.bin"/><Relationship Id="rId98" Type="http://schemas.openxmlformats.org/officeDocument/2006/relationships/oleObject" Target="embeddings/oleObject46.bin"/><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9BDF87-0EFB-42D0-988F-742B070E6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7</Pages>
  <Words>3557</Words>
  <Characters>18853</Characters>
  <Application>Microsoft Office Word</Application>
  <DocSecurity>0</DocSecurity>
  <Lines>157</Lines>
  <Paragraphs>44</Paragraphs>
  <ScaleCrop>false</ScaleCrop>
  <HeadingPairs>
    <vt:vector size="8" baseType="variant">
      <vt:variant>
        <vt:lpstr>Title</vt:lpstr>
      </vt:variant>
      <vt:variant>
        <vt:i4>1</vt:i4>
      </vt:variant>
      <vt:variant>
        <vt:lpstr>Headings</vt:lpstr>
      </vt:variant>
      <vt:variant>
        <vt:i4>18</vt:i4>
      </vt:variant>
      <vt:variant>
        <vt:lpstr>Titre</vt:lpstr>
      </vt:variant>
      <vt:variant>
        <vt:i4>1</vt:i4>
      </vt:variant>
      <vt:variant>
        <vt:lpstr>Titel</vt:lpstr>
      </vt:variant>
      <vt:variant>
        <vt:i4>1</vt:i4>
      </vt:variant>
    </vt:vector>
  </HeadingPairs>
  <TitlesOfParts>
    <vt:vector size="21" baseType="lpstr">
      <vt:lpstr>3GPP TS ab.cde</vt:lpstr>
      <vt:lpstr>    5.7	AMR-WB-interoperable modes</vt:lpstr>
      <vt:lpstr>        5.7.1	Pre-processing</vt:lpstr>
      <vt:lpstr>        5.7.2	Linear prediction analysis and quantization</vt:lpstr>
      <vt:lpstr>        5.7.3	Perceptual weighting</vt:lpstr>
      <vt:lpstr>        5.7.4	Open-loop pitch analysis</vt:lpstr>
      <vt:lpstr>        5.7.5	Impulse response computation</vt:lpstr>
      <vt:lpstr>        5.7.6	Target signal computation</vt:lpstr>
      <vt:lpstr>        5.7.7	Adaptive codebook search</vt:lpstr>
      <vt:lpstr>        5.7.8	Algebraic codebook search</vt:lpstr>
      <vt:lpstr>        5.7.9	Quantization of the adaptive and fixed codebook gains</vt:lpstr>
      <vt:lpstr>        5.7.10	Memory update</vt:lpstr>
      <vt:lpstr>        5.7.11	High-band gain generation</vt:lpstr>
      <vt:lpstr>        5.7.12	CNG coding</vt:lpstr>
      <vt:lpstr>    5.8	Channel Aware Coding</vt:lpstr>
      <vt:lpstr>        5.8.1	Introduction</vt:lpstr>
      <vt:lpstr>        5.8.2	Principles of Channel Aware Coding</vt:lpstr>
      <vt:lpstr>        5.8.3	Bit-Rate Allocation for Primary and Partial Redundant Frame Coding</vt:lpstr>
      <vt:lpstr>        5.8.4	Channel aware mode encoder configurable parameters</vt:lpstr>
      <vt:lpstr>3GPP TS ab.cde</vt:lpstr>
      <vt:lpstr>3GPP TS ab.cde</vt:lpstr>
    </vt:vector>
  </TitlesOfParts>
  <Company>HP</Company>
  <LinksUpToDate>false</LinksUpToDate>
  <CharactersWithSpaces>22366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13 |12 |11 | 10 | 9 | 8 | 7 | 6 | 5 | 4)</dc:subject>
  <dc:creator>MCC Support</dc:creator>
  <cp:keywords>&lt;keyword[, keyword, ]&gt;</cp:keywords>
  <cp:lastModifiedBy>Wilhelm Meding</cp:lastModifiedBy>
  <cp:revision>2</cp:revision>
  <dcterms:created xsi:type="dcterms:W3CDTF">2024-07-21T15:19:00Z</dcterms:created>
  <dcterms:modified xsi:type="dcterms:W3CDTF">2024-07-21T15:19:00Z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_ms_pID_72543">
    <vt:lpwstr>(3)mYx+8ujWM9xhnSWQWOIUVWRVICZcx4Q0uZus2Uldwhv/nWkY5XX3J+jwziT7qKCbOinRmsVj_x000d_
kt4u8NNx8c8hotxQDOqU/RGQVe1ivzyOtzxrjjpXhb48mXeQbdQxudbM3FaaEjC246FZMKS0_x000d_
H16BFfxzCk0bxJDosf/ZWBnXRDcJ+Ro6YpR6YDBHgGNZIL/s7weoKCBsEeXG2KsihpUdg/uv_x000d_
UZrYGhyX1QOVM7yYZA</vt:lpwstr>
  </property>
  <property fmtid="{D5CDD505-2E9C-101B-9397-08002B2CF9AE}" pid="3" name="_new_ms_pID_72543_00">
    <vt:lpwstr>_new_ms_pID_72543</vt:lpwstr>
  </property>
  <property fmtid="{D5CDD505-2E9C-101B-9397-08002B2CF9AE}" pid="4" name="_new_ms_pID_725431">
    <vt:lpwstr>sNbsRYdrfWVwQA/oYg/NTPqHYdN4+DKg0PmJzZ/d7Dto92OQqRMQyB_x000d_
JqsiLk2ICPuoOoblH1EZEqDZOwzHaxyWb3YOQCSBlg8HABIzlgvfgk9cAXomWz504xn4ipbM_x000d_
gd4gbz3SSutHvCm4EudP3MpYsq7rqSSkQ6qKHGRiFMwAcoQj52QJY4YjkX7x6uJx43SpFWGJ_x000d_
xH3viS7/oNDqvRTIgkGGCfwShP9dF0KSUIf9</vt:lpwstr>
  </property>
  <property fmtid="{D5CDD505-2E9C-101B-9397-08002B2CF9AE}" pid="5" name="_new_ms_pID_725431_00">
    <vt:lpwstr>_new_ms_pID_725431</vt:lpwstr>
  </property>
  <property fmtid="{D5CDD505-2E9C-101B-9397-08002B2CF9AE}" pid="6" name="_new_ms_pID_725432">
    <vt:lpwstr>on7wEcOOBKHdcGbSAk0gLrjJ6paMmDIQG+gY_x000d_
3lOjSfr/HxKoxClKZsfutYUd4z1m0+Ewl1yCzvYTh2DqR/ZPEAA=</vt:lpwstr>
  </property>
  <property fmtid="{D5CDD505-2E9C-101B-9397-08002B2CF9AE}" pid="7" name="_new_ms_pID_725432_00">
    <vt:lpwstr>_new_ms_pID_725432</vt:lpwstr>
  </property>
  <property fmtid="{D5CDD505-2E9C-101B-9397-08002B2CF9AE}" pid="8" name="sflag">
    <vt:lpwstr>1409040037</vt:lpwstr>
  </property>
</Properties>
</file>