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4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20"/>
        <w:gridCol w:w="63"/>
        <w:gridCol w:w="5540"/>
      </w:tblGrid>
      <w:tr w:rsidR="004F0988" w14:paraId="613B30CB" w14:textId="77777777" w:rsidTr="00602AEA">
        <w:tc>
          <w:tcPr>
            <w:tcW w:w="10423" w:type="dxa"/>
            <w:gridSpan w:val="3"/>
            <w:tcBorders>
              <w:top w:val="nil"/>
              <w:left w:val="nil"/>
              <w:bottom w:val="nil"/>
              <w:right w:val="nil"/>
            </w:tcBorders>
            <w:shd w:val="clear" w:color="auto" w:fill="auto"/>
          </w:tcPr>
          <w:p w14:paraId="613B30CA" w14:textId="52967889" w:rsidR="004F0988" w:rsidRDefault="004F0988" w:rsidP="00133525">
            <w:pPr>
              <w:pStyle w:val="ZA"/>
              <w:framePr w:w="0" w:hRule="auto" w:wrap="auto" w:vAnchor="margin" w:hAnchor="text" w:yAlign="inline"/>
            </w:pPr>
            <w:bookmarkStart w:id="0" w:name="page1"/>
            <w:r w:rsidRPr="00133525">
              <w:rPr>
                <w:sz w:val="64"/>
              </w:rPr>
              <w:t xml:space="preserve">3GPP </w:t>
            </w:r>
            <w:r w:rsidRPr="0073708C">
              <w:rPr>
                <w:sz w:val="64"/>
              </w:rPr>
              <w:t>TS</w:t>
            </w:r>
            <w:r w:rsidRPr="00133525">
              <w:rPr>
                <w:sz w:val="64"/>
              </w:rPr>
              <w:t xml:space="preserve"> </w:t>
            </w:r>
            <w:r w:rsidR="0073708C">
              <w:rPr>
                <w:sz w:val="64"/>
              </w:rPr>
              <w:t>26</w:t>
            </w:r>
            <w:r w:rsidRPr="00133525">
              <w:rPr>
                <w:sz w:val="64"/>
              </w:rPr>
              <w:t>.</w:t>
            </w:r>
            <w:r w:rsidR="006132DE">
              <w:rPr>
                <w:sz w:val="64"/>
              </w:rPr>
              <w:t>139</w:t>
            </w:r>
            <w:r w:rsidRPr="00133525">
              <w:rPr>
                <w:sz w:val="64"/>
              </w:rPr>
              <w:t xml:space="preserve"> </w:t>
            </w:r>
            <w:r w:rsidRPr="004D3578">
              <w:t>V</w:t>
            </w:r>
            <w:r w:rsidR="00E87F48">
              <w:t>18.0.0</w:t>
            </w:r>
            <w:r w:rsidRPr="004D3578">
              <w:t xml:space="preserve"> </w:t>
            </w:r>
            <w:r w:rsidRPr="00133525">
              <w:rPr>
                <w:sz w:val="32"/>
              </w:rPr>
              <w:t>(</w:t>
            </w:r>
            <w:r w:rsidR="00E87F48">
              <w:rPr>
                <w:sz w:val="32"/>
              </w:rPr>
              <w:t>2024-03</w:t>
            </w:r>
            <w:r w:rsidRPr="00133525">
              <w:rPr>
                <w:sz w:val="32"/>
              </w:rPr>
              <w:t>)</w:t>
            </w:r>
          </w:p>
        </w:tc>
      </w:tr>
      <w:tr w:rsidR="004F0988" w14:paraId="613B30CE" w14:textId="77777777" w:rsidTr="00602AEA">
        <w:trPr>
          <w:trHeight w:hRule="exact" w:val="1134"/>
        </w:trPr>
        <w:tc>
          <w:tcPr>
            <w:tcW w:w="10423" w:type="dxa"/>
            <w:gridSpan w:val="3"/>
            <w:tcBorders>
              <w:top w:val="nil"/>
              <w:left w:val="nil"/>
              <w:bottom w:val="nil"/>
              <w:right w:val="nil"/>
            </w:tcBorders>
            <w:shd w:val="clear" w:color="auto" w:fill="auto"/>
          </w:tcPr>
          <w:p w14:paraId="613B30CC" w14:textId="095EDE9A" w:rsidR="004F0988" w:rsidRDefault="004F0988" w:rsidP="00133525">
            <w:pPr>
              <w:pStyle w:val="ZB"/>
              <w:framePr w:w="0" w:hRule="auto" w:wrap="auto" w:vAnchor="margin" w:hAnchor="text" w:yAlign="inline"/>
            </w:pPr>
            <w:r w:rsidRPr="004D3578">
              <w:t xml:space="preserve">Technical </w:t>
            </w:r>
            <w:r w:rsidRPr="0073708C">
              <w:t>Specification</w:t>
            </w:r>
          </w:p>
          <w:p w14:paraId="613B30CD" w14:textId="178E66FB" w:rsidR="00BA4B8D" w:rsidRDefault="00BA4B8D" w:rsidP="00BA4B8D">
            <w:pPr>
              <w:pStyle w:val="Guidance"/>
            </w:pPr>
            <w:r>
              <w:br/>
            </w:r>
            <w:r>
              <w:br/>
            </w:r>
          </w:p>
        </w:tc>
      </w:tr>
      <w:tr w:rsidR="004F0988" w14:paraId="613B30D8" w14:textId="77777777" w:rsidTr="00602AEA">
        <w:trPr>
          <w:trHeight w:hRule="exact" w:val="3686"/>
        </w:trPr>
        <w:tc>
          <w:tcPr>
            <w:tcW w:w="10423" w:type="dxa"/>
            <w:gridSpan w:val="3"/>
            <w:tcBorders>
              <w:top w:val="nil"/>
              <w:left w:val="nil"/>
              <w:bottom w:val="nil"/>
              <w:right w:val="nil"/>
            </w:tcBorders>
            <w:shd w:val="clear" w:color="auto" w:fill="auto"/>
          </w:tcPr>
          <w:p w14:paraId="613B30CF" w14:textId="77777777" w:rsidR="004F0988" w:rsidRPr="004D3578" w:rsidRDefault="004F0988" w:rsidP="00133525">
            <w:pPr>
              <w:pStyle w:val="ZT"/>
              <w:framePr w:wrap="auto" w:hAnchor="text" w:yAlign="inline"/>
            </w:pPr>
            <w:r w:rsidRPr="004D3578">
              <w:t>3rd Generation Partnership Project;</w:t>
            </w:r>
          </w:p>
          <w:p w14:paraId="613B30D0" w14:textId="349AB829" w:rsidR="004F0988" w:rsidRPr="004D3578" w:rsidRDefault="004F0988" w:rsidP="00133525">
            <w:pPr>
              <w:pStyle w:val="ZT"/>
              <w:framePr w:wrap="auto" w:hAnchor="text" w:yAlign="inline"/>
            </w:pPr>
            <w:r w:rsidRPr="004D3578">
              <w:t xml:space="preserve">Technical Specification Group </w:t>
            </w:r>
            <w:r w:rsidR="0073708C">
              <w:t>Services and System Aspects</w:t>
            </w:r>
            <w:r w:rsidRPr="004D3578">
              <w:t>;</w:t>
            </w:r>
          </w:p>
          <w:p w14:paraId="613B30D6" w14:textId="3DBBD8BD" w:rsidR="004F0988" w:rsidRPr="004D3578" w:rsidRDefault="0073708C" w:rsidP="00133525">
            <w:pPr>
              <w:pStyle w:val="ZT"/>
              <w:framePr w:wrap="auto" w:hAnchor="text" w:yAlign="inline"/>
            </w:pPr>
            <w:bookmarkStart w:id="1" w:name="_Hlk26372390"/>
            <w:r>
              <w:t>RTP/RTCP Verification Procedures</w:t>
            </w:r>
          </w:p>
          <w:bookmarkEnd w:id="1"/>
          <w:p w14:paraId="613B30D7" w14:textId="77BF8DD4" w:rsidR="004F0988" w:rsidRPr="00133525" w:rsidRDefault="004F0988" w:rsidP="00133525">
            <w:pPr>
              <w:pStyle w:val="ZT"/>
              <w:framePr w:wrap="auto" w:hAnchor="text" w:yAlign="inline"/>
              <w:rPr>
                <w:i/>
                <w:sz w:val="28"/>
              </w:rPr>
            </w:pPr>
            <w:r w:rsidRPr="004D3578">
              <w:t>(</w:t>
            </w:r>
            <w:r w:rsidRPr="004D3578">
              <w:rPr>
                <w:rStyle w:val="ZGSM"/>
              </w:rPr>
              <w:t>Release</w:t>
            </w:r>
            <w:r w:rsidR="00E87F48">
              <w:rPr>
                <w:rStyle w:val="ZGSM"/>
              </w:rPr>
              <w:t xml:space="preserve"> 18</w:t>
            </w:r>
            <w:r w:rsidRPr="004D3578">
              <w:t>)</w:t>
            </w:r>
          </w:p>
        </w:tc>
      </w:tr>
      <w:tr w:rsidR="00BF128E" w14:paraId="613B30DA" w14:textId="77777777" w:rsidTr="00602AEA">
        <w:tc>
          <w:tcPr>
            <w:tcW w:w="10423" w:type="dxa"/>
            <w:gridSpan w:val="3"/>
            <w:tcBorders>
              <w:top w:val="nil"/>
              <w:left w:val="nil"/>
              <w:bottom w:val="nil"/>
              <w:right w:val="nil"/>
            </w:tcBorders>
            <w:shd w:val="clear" w:color="auto" w:fill="auto"/>
          </w:tcPr>
          <w:p w14:paraId="613B30D9" w14:textId="77777777" w:rsidR="00BF128E" w:rsidRPr="00133525" w:rsidRDefault="00BF128E" w:rsidP="00133525">
            <w:pPr>
              <w:pStyle w:val="ZU"/>
              <w:framePr w:w="0" w:wrap="auto" w:vAnchor="margin" w:hAnchor="text" w:yAlign="inline"/>
              <w:tabs>
                <w:tab w:val="right" w:pos="10206"/>
              </w:tabs>
              <w:jc w:val="left"/>
              <w:rPr>
                <w:color w:val="0000FF"/>
              </w:rPr>
            </w:pPr>
            <w:r w:rsidRPr="00133525">
              <w:rPr>
                <w:color w:val="0000FF"/>
              </w:rPr>
              <w:tab/>
            </w:r>
          </w:p>
        </w:tc>
      </w:tr>
      <w:bookmarkStart w:id="2" w:name="_MON_1684549432"/>
      <w:bookmarkEnd w:id="2"/>
      <w:tr w:rsidR="00D57972" w14:paraId="613B30DD" w14:textId="77777777" w:rsidTr="00602AEA">
        <w:trPr>
          <w:trHeight w:hRule="exact" w:val="1531"/>
        </w:trPr>
        <w:tc>
          <w:tcPr>
            <w:tcW w:w="4883" w:type="dxa"/>
            <w:gridSpan w:val="2"/>
            <w:tcBorders>
              <w:top w:val="nil"/>
              <w:left w:val="nil"/>
              <w:bottom w:val="nil"/>
              <w:right w:val="nil"/>
            </w:tcBorders>
            <w:shd w:val="clear" w:color="auto" w:fill="auto"/>
          </w:tcPr>
          <w:p w14:paraId="613B30DB" w14:textId="0AA4F7C8" w:rsidR="00D57972" w:rsidRDefault="00E87F48">
            <w:r w:rsidRPr="00E87F48">
              <w:rPr>
                <w:i/>
                <w:noProof/>
              </w:rPr>
              <w:object w:dxaOrig="2026" w:dyaOrig="1251" w14:anchorId="3E16C5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75pt;height:63pt" o:ole="">
                  <v:imagedata r:id="rId12" o:title=""/>
                </v:shape>
                <o:OLEObject Type="Embed" ProgID="Word.Picture.8" ShapeID="_x0000_i1025" DrawAspect="Content" ObjectID="_1782924396" r:id="rId13"/>
              </w:object>
            </w:r>
          </w:p>
        </w:tc>
        <w:tc>
          <w:tcPr>
            <w:tcW w:w="5540" w:type="dxa"/>
            <w:tcBorders>
              <w:top w:val="nil"/>
              <w:left w:val="nil"/>
              <w:bottom w:val="nil"/>
              <w:right w:val="nil"/>
            </w:tcBorders>
            <w:shd w:val="clear" w:color="auto" w:fill="auto"/>
          </w:tcPr>
          <w:p w14:paraId="613B30DC" w14:textId="4AF48F6E" w:rsidR="00D57972" w:rsidRDefault="00775ABF" w:rsidP="00133525">
            <w:pPr>
              <w:jc w:val="right"/>
            </w:pPr>
            <w:r>
              <w:rPr>
                <w:noProof/>
              </w:rPr>
              <w:drawing>
                <wp:inline distT="0" distB="0" distL="0" distR="0" wp14:anchorId="613B3266" wp14:editId="66D315B4">
                  <wp:extent cx="1628775" cy="942975"/>
                  <wp:effectExtent l="0" t="0" r="0" b="0"/>
                  <wp:docPr id="2" name="Picture 2" descr="3GPP-logo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GPP-logo_web"/>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28775" cy="942975"/>
                          </a:xfrm>
                          <a:prstGeom prst="rect">
                            <a:avLst/>
                          </a:prstGeom>
                          <a:noFill/>
                          <a:ln>
                            <a:noFill/>
                          </a:ln>
                        </pic:spPr>
                      </pic:pic>
                    </a:graphicData>
                  </a:graphic>
                </wp:inline>
              </w:drawing>
            </w:r>
          </w:p>
        </w:tc>
      </w:tr>
      <w:tr w:rsidR="0073708C" w14:paraId="613B30E0" w14:textId="77777777" w:rsidTr="00E87F48">
        <w:trPr>
          <w:gridAfter w:val="2"/>
          <w:wAfter w:w="5603" w:type="dxa"/>
          <w:trHeight w:hRule="exact" w:val="1531"/>
        </w:trPr>
        <w:tc>
          <w:tcPr>
            <w:tcW w:w="4820" w:type="dxa"/>
            <w:vMerge w:val="restart"/>
            <w:tcBorders>
              <w:top w:val="nil"/>
              <w:left w:val="nil"/>
              <w:bottom w:val="nil"/>
              <w:right w:val="nil"/>
            </w:tcBorders>
            <w:shd w:val="clear" w:color="auto" w:fill="auto"/>
          </w:tcPr>
          <w:p w14:paraId="613B30DF" w14:textId="77777777" w:rsidR="0073708C" w:rsidRPr="00235394" w:rsidRDefault="0073708C" w:rsidP="00133525">
            <w:pPr>
              <w:jc w:val="right"/>
            </w:pPr>
          </w:p>
        </w:tc>
      </w:tr>
      <w:tr w:rsidR="0073708C" w14:paraId="613B30E3" w14:textId="77777777" w:rsidTr="00E87F48">
        <w:trPr>
          <w:gridAfter w:val="2"/>
          <w:wAfter w:w="5603" w:type="dxa"/>
          <w:trHeight w:hRule="exact" w:val="1531"/>
        </w:trPr>
        <w:tc>
          <w:tcPr>
            <w:tcW w:w="4820" w:type="dxa"/>
            <w:vMerge/>
            <w:tcBorders>
              <w:top w:val="nil"/>
              <w:left w:val="nil"/>
              <w:bottom w:val="nil"/>
              <w:right w:val="nil"/>
            </w:tcBorders>
            <w:shd w:val="clear" w:color="auto" w:fill="auto"/>
          </w:tcPr>
          <w:p w14:paraId="613B30E2" w14:textId="77777777" w:rsidR="0073708C" w:rsidRPr="00235394" w:rsidRDefault="0073708C" w:rsidP="00133525">
            <w:pPr>
              <w:jc w:val="right"/>
            </w:pPr>
          </w:p>
        </w:tc>
      </w:tr>
      <w:tr w:rsidR="0073708C" w14:paraId="613B30E6" w14:textId="77777777" w:rsidTr="00E87F48">
        <w:trPr>
          <w:gridAfter w:val="2"/>
          <w:wAfter w:w="5603" w:type="dxa"/>
          <w:trHeight w:hRule="exact" w:val="1531"/>
        </w:trPr>
        <w:tc>
          <w:tcPr>
            <w:tcW w:w="4820" w:type="dxa"/>
            <w:vMerge/>
            <w:tcBorders>
              <w:top w:val="nil"/>
              <w:left w:val="nil"/>
              <w:bottom w:val="nil"/>
              <w:right w:val="nil"/>
            </w:tcBorders>
            <w:shd w:val="clear" w:color="auto" w:fill="auto"/>
          </w:tcPr>
          <w:p w14:paraId="613B30E5" w14:textId="77777777" w:rsidR="0073708C" w:rsidRPr="00235394" w:rsidRDefault="0073708C" w:rsidP="00133525">
            <w:pPr>
              <w:jc w:val="right"/>
            </w:pPr>
          </w:p>
        </w:tc>
      </w:tr>
      <w:tr w:rsidR="00D57972" w14:paraId="613B30E9" w14:textId="77777777" w:rsidTr="00602AEA">
        <w:trPr>
          <w:trHeight w:hRule="exact" w:val="1531"/>
        </w:trPr>
        <w:tc>
          <w:tcPr>
            <w:tcW w:w="4883" w:type="dxa"/>
            <w:gridSpan w:val="2"/>
            <w:tcBorders>
              <w:top w:val="nil"/>
              <w:left w:val="nil"/>
              <w:bottom w:val="nil"/>
              <w:right w:val="nil"/>
            </w:tcBorders>
            <w:shd w:val="clear" w:color="auto" w:fill="auto"/>
          </w:tcPr>
          <w:p w14:paraId="613B30E7" w14:textId="77777777" w:rsidR="00D57972" w:rsidRPr="00133525" w:rsidRDefault="00D57972">
            <w:pPr>
              <w:rPr>
                <w:i/>
              </w:rPr>
            </w:pPr>
          </w:p>
        </w:tc>
        <w:tc>
          <w:tcPr>
            <w:tcW w:w="5540" w:type="dxa"/>
            <w:tcBorders>
              <w:top w:val="nil"/>
              <w:left w:val="nil"/>
              <w:bottom w:val="nil"/>
              <w:right w:val="nil"/>
            </w:tcBorders>
            <w:shd w:val="clear" w:color="auto" w:fill="auto"/>
          </w:tcPr>
          <w:p w14:paraId="613B30E8" w14:textId="77777777" w:rsidR="00D57972" w:rsidRPr="00235394" w:rsidRDefault="00D57972" w:rsidP="00133525">
            <w:pPr>
              <w:jc w:val="right"/>
            </w:pPr>
          </w:p>
        </w:tc>
      </w:tr>
      <w:tr w:rsidR="004F0988" w14:paraId="613B30F8" w14:textId="77777777" w:rsidTr="00602AEA">
        <w:trPr>
          <w:cantSplit/>
          <w:trHeight w:hRule="exact" w:val="964"/>
        </w:trPr>
        <w:tc>
          <w:tcPr>
            <w:tcW w:w="10423" w:type="dxa"/>
            <w:gridSpan w:val="3"/>
            <w:tcBorders>
              <w:top w:val="nil"/>
              <w:left w:val="nil"/>
              <w:bottom w:val="nil"/>
              <w:right w:val="nil"/>
            </w:tcBorders>
            <w:shd w:val="clear" w:color="auto" w:fill="auto"/>
          </w:tcPr>
          <w:p w14:paraId="613B30F5" w14:textId="77777777" w:rsidR="004F0988" w:rsidRPr="00133525" w:rsidRDefault="00BF128E">
            <w:pPr>
              <w:rPr>
                <w:sz w:val="16"/>
              </w:rPr>
            </w:pPr>
            <w:r w:rsidRPr="00133525">
              <w:rPr>
                <w:sz w:val="16"/>
              </w:rPr>
              <w:t>The present document has been developed within the 3rd Generation Partnership Project (3GPP</w:t>
            </w:r>
            <w:r w:rsidRPr="00133525">
              <w:rPr>
                <w:sz w:val="16"/>
                <w:vertAlign w:val="superscript"/>
              </w:rPr>
              <w:t xml:space="preserve"> TM</w:t>
            </w:r>
            <w:r w:rsidRPr="00133525">
              <w:rPr>
                <w:sz w:val="16"/>
              </w:rPr>
              <w:t>) and may be further elaborated for the purposes of 3GPP.</w:t>
            </w:r>
            <w:r w:rsidRPr="00133525">
              <w:rPr>
                <w:sz w:val="16"/>
              </w:rPr>
              <w:br/>
              <w:t>The present document has not been subject to any approval process by the 3GPP</w:t>
            </w:r>
            <w:r w:rsidRPr="00133525">
              <w:rPr>
                <w:sz w:val="16"/>
                <w:vertAlign w:val="superscript"/>
              </w:rPr>
              <w:t xml:space="preserve"> </w:t>
            </w:r>
            <w:r w:rsidRPr="00133525">
              <w:rPr>
                <w:sz w:val="16"/>
              </w:rPr>
              <w:t>Organizational Partners and shall not be implemented.</w:t>
            </w:r>
            <w:r w:rsidRPr="00133525">
              <w:rPr>
                <w:sz w:val="16"/>
              </w:rPr>
              <w:br/>
              <w:t>This Specification is provided for future development work within 3GPP</w:t>
            </w:r>
            <w:r w:rsidRPr="00133525">
              <w:rPr>
                <w:sz w:val="16"/>
                <w:vertAlign w:val="superscript"/>
              </w:rPr>
              <w:t xml:space="preserve"> </w:t>
            </w:r>
            <w:r w:rsidRPr="00133525">
              <w:rPr>
                <w:sz w:val="16"/>
              </w:rPr>
              <w:t>only. The Organizational Partners accept no liability for any use of this Specification.</w:t>
            </w:r>
            <w:r w:rsidRPr="00133525">
              <w:rPr>
                <w:sz w:val="16"/>
              </w:rPr>
              <w:br/>
              <w:t>Specifications and Reports for implementation of the 3GPP</w:t>
            </w:r>
            <w:r w:rsidRPr="00133525">
              <w:rPr>
                <w:sz w:val="16"/>
                <w:vertAlign w:val="superscript"/>
              </w:rPr>
              <w:t xml:space="preserve"> TM</w:t>
            </w:r>
            <w:r w:rsidRPr="00133525">
              <w:rPr>
                <w:sz w:val="16"/>
              </w:rPr>
              <w:t xml:space="preserve"> system should be obtained via the 3GPP Organizational Partners' Publications Offices.</w:t>
            </w:r>
          </w:p>
          <w:p w14:paraId="613B30F6" w14:textId="77777777" w:rsidR="009114D7" w:rsidRPr="004D3578" w:rsidRDefault="009114D7" w:rsidP="00133525">
            <w:pPr>
              <w:pStyle w:val="ZV"/>
              <w:framePr w:w="0" w:wrap="auto" w:vAnchor="margin" w:hAnchor="text" w:yAlign="inline"/>
            </w:pPr>
          </w:p>
          <w:p w14:paraId="613B30F7" w14:textId="77777777" w:rsidR="009114D7" w:rsidRPr="00133525" w:rsidRDefault="009114D7">
            <w:pPr>
              <w:rPr>
                <w:sz w:val="16"/>
              </w:rPr>
            </w:pPr>
          </w:p>
        </w:tc>
      </w:tr>
      <w:bookmarkEnd w:id="0"/>
    </w:tbl>
    <w:p w14:paraId="613B30F9" w14:textId="77777777" w:rsidR="00080512" w:rsidRPr="004D3578" w:rsidRDefault="00080512">
      <w:pPr>
        <w:sectPr w:rsidR="00080512" w:rsidRPr="004D3578" w:rsidSect="00227B35">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14:paraId="613B30FB" w14:textId="77777777" w:rsidTr="00133525">
        <w:trPr>
          <w:trHeight w:hRule="exact" w:val="5670"/>
        </w:trPr>
        <w:tc>
          <w:tcPr>
            <w:tcW w:w="10423" w:type="dxa"/>
            <w:shd w:val="clear" w:color="auto" w:fill="auto"/>
          </w:tcPr>
          <w:p w14:paraId="613B30FA" w14:textId="77777777" w:rsidR="00E16509" w:rsidRDefault="00E16509" w:rsidP="00E16509">
            <w:pPr>
              <w:pStyle w:val="Guidance"/>
            </w:pPr>
            <w:bookmarkStart w:id="3" w:name="page2"/>
          </w:p>
        </w:tc>
      </w:tr>
      <w:tr w:rsidR="00E16509" w14:paraId="613B3106" w14:textId="77777777" w:rsidTr="00133525">
        <w:trPr>
          <w:trHeight w:hRule="exact" w:val="4366"/>
        </w:trPr>
        <w:tc>
          <w:tcPr>
            <w:tcW w:w="10423" w:type="dxa"/>
            <w:shd w:val="clear" w:color="auto" w:fill="auto"/>
          </w:tcPr>
          <w:p w14:paraId="613B30FC" w14:textId="77777777" w:rsidR="00E16509" w:rsidRPr="00133525" w:rsidRDefault="00E16509" w:rsidP="00133525">
            <w:pPr>
              <w:pStyle w:val="FP"/>
              <w:spacing w:after="240"/>
              <w:ind w:left="2835" w:right="2835"/>
              <w:jc w:val="center"/>
              <w:rPr>
                <w:rFonts w:ascii="Arial" w:hAnsi="Arial"/>
                <w:b/>
                <w:i/>
              </w:rPr>
            </w:pPr>
            <w:r w:rsidRPr="00133525">
              <w:rPr>
                <w:rFonts w:ascii="Arial" w:hAnsi="Arial"/>
                <w:b/>
                <w:i/>
              </w:rPr>
              <w:t>3GPP</w:t>
            </w:r>
          </w:p>
          <w:p w14:paraId="613B30FD" w14:textId="77777777" w:rsidR="00E16509" w:rsidRPr="004D3578" w:rsidRDefault="00E16509" w:rsidP="00133525">
            <w:pPr>
              <w:pStyle w:val="FP"/>
              <w:pBdr>
                <w:bottom w:val="single" w:sz="6" w:space="1" w:color="auto"/>
              </w:pBdr>
              <w:ind w:left="2835" w:right="2835"/>
              <w:jc w:val="center"/>
            </w:pPr>
            <w:r w:rsidRPr="004D3578">
              <w:t>Postal address</w:t>
            </w:r>
          </w:p>
          <w:p w14:paraId="613B30FE" w14:textId="77777777" w:rsidR="00E16509" w:rsidRPr="00133525" w:rsidRDefault="00E16509" w:rsidP="00133525">
            <w:pPr>
              <w:pStyle w:val="FP"/>
              <w:ind w:left="2835" w:right="2835"/>
              <w:jc w:val="center"/>
              <w:rPr>
                <w:rFonts w:ascii="Arial" w:hAnsi="Arial"/>
                <w:sz w:val="18"/>
              </w:rPr>
            </w:pPr>
          </w:p>
          <w:p w14:paraId="613B30FF" w14:textId="77777777" w:rsidR="00E16509" w:rsidRPr="004D3578" w:rsidRDefault="00E16509" w:rsidP="00133525">
            <w:pPr>
              <w:pStyle w:val="FP"/>
              <w:pBdr>
                <w:bottom w:val="single" w:sz="6" w:space="1" w:color="auto"/>
              </w:pBdr>
              <w:spacing w:before="240"/>
              <w:ind w:left="2835" w:right="2835"/>
              <w:jc w:val="center"/>
            </w:pPr>
            <w:r w:rsidRPr="004D3578">
              <w:t>3GPP support office address</w:t>
            </w:r>
          </w:p>
          <w:p w14:paraId="613B3100"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650 Route des Lucioles - Sophia Antipolis</w:t>
            </w:r>
          </w:p>
          <w:p w14:paraId="613B3101"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Valbonne - FRANCE</w:t>
            </w:r>
          </w:p>
          <w:p w14:paraId="613B3102" w14:textId="77777777" w:rsidR="00E16509" w:rsidRPr="00133525" w:rsidRDefault="00E16509" w:rsidP="00133525">
            <w:pPr>
              <w:pStyle w:val="FP"/>
              <w:spacing w:after="20"/>
              <w:ind w:left="2835" w:right="2835"/>
              <w:jc w:val="center"/>
              <w:rPr>
                <w:rFonts w:ascii="Arial" w:hAnsi="Arial"/>
                <w:sz w:val="18"/>
              </w:rPr>
            </w:pPr>
            <w:r w:rsidRPr="00133525">
              <w:rPr>
                <w:rFonts w:ascii="Arial" w:hAnsi="Arial"/>
                <w:sz w:val="18"/>
              </w:rPr>
              <w:t>Tel.: +33 4 92 94 42 00 Fax: +33 4 93 65 47 16</w:t>
            </w:r>
          </w:p>
          <w:p w14:paraId="613B3103" w14:textId="77777777" w:rsidR="00E16509" w:rsidRPr="004D3578" w:rsidRDefault="00E16509" w:rsidP="00133525">
            <w:pPr>
              <w:pStyle w:val="FP"/>
              <w:pBdr>
                <w:bottom w:val="single" w:sz="6" w:space="1" w:color="auto"/>
              </w:pBdr>
              <w:spacing w:before="240"/>
              <w:ind w:left="2835" w:right="2835"/>
              <w:jc w:val="center"/>
            </w:pPr>
            <w:r w:rsidRPr="004D3578">
              <w:t>Internet</w:t>
            </w:r>
          </w:p>
          <w:p w14:paraId="613B3104"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http://www.3gpp.org</w:t>
            </w:r>
          </w:p>
          <w:p w14:paraId="613B3105" w14:textId="77777777" w:rsidR="00E16509" w:rsidRDefault="00E16509" w:rsidP="00133525"/>
        </w:tc>
      </w:tr>
      <w:tr w:rsidR="00E16509" w14:paraId="613B3111" w14:textId="77777777" w:rsidTr="00133525">
        <w:tc>
          <w:tcPr>
            <w:tcW w:w="10423" w:type="dxa"/>
            <w:shd w:val="clear" w:color="auto" w:fill="auto"/>
          </w:tcPr>
          <w:p w14:paraId="613B3107" w14:textId="77777777" w:rsidR="00E16509" w:rsidRPr="00133525" w:rsidRDefault="00E16509" w:rsidP="00133525">
            <w:pPr>
              <w:pStyle w:val="FP"/>
              <w:pBdr>
                <w:bottom w:val="single" w:sz="6" w:space="1" w:color="auto"/>
              </w:pBdr>
              <w:spacing w:after="240"/>
              <w:jc w:val="center"/>
              <w:rPr>
                <w:rFonts w:ascii="Arial" w:hAnsi="Arial"/>
                <w:b/>
                <w:i/>
                <w:noProof/>
              </w:rPr>
            </w:pPr>
            <w:r w:rsidRPr="00133525">
              <w:rPr>
                <w:rFonts w:ascii="Arial" w:hAnsi="Arial"/>
                <w:b/>
                <w:i/>
                <w:noProof/>
              </w:rPr>
              <w:t>Copyright Notification</w:t>
            </w:r>
          </w:p>
          <w:p w14:paraId="613B3108" w14:textId="77777777" w:rsidR="00E16509" w:rsidRPr="004D3578" w:rsidRDefault="00E16509" w:rsidP="00133525">
            <w:pPr>
              <w:pStyle w:val="FP"/>
              <w:jc w:val="center"/>
              <w:rPr>
                <w:noProof/>
              </w:rPr>
            </w:pPr>
            <w:r w:rsidRPr="004D3578">
              <w:rPr>
                <w:noProof/>
              </w:rPr>
              <w:t>No part may be reproduced except as authorized by written permission.</w:t>
            </w:r>
            <w:r w:rsidRPr="004D3578">
              <w:rPr>
                <w:noProof/>
              </w:rPr>
              <w:br/>
              <w:t>The copyright and the foregoing restriction extend to reproduction in all media.</w:t>
            </w:r>
          </w:p>
          <w:p w14:paraId="613B3109" w14:textId="77777777" w:rsidR="00E16509" w:rsidRPr="004D3578" w:rsidRDefault="00E16509" w:rsidP="00133525">
            <w:pPr>
              <w:pStyle w:val="FP"/>
              <w:jc w:val="center"/>
              <w:rPr>
                <w:noProof/>
              </w:rPr>
            </w:pPr>
          </w:p>
          <w:p w14:paraId="613B310A" w14:textId="620520E5" w:rsidR="00E16509" w:rsidRPr="00133525" w:rsidRDefault="00E16509" w:rsidP="00133525">
            <w:pPr>
              <w:pStyle w:val="FP"/>
              <w:jc w:val="center"/>
              <w:rPr>
                <w:noProof/>
                <w:sz w:val="18"/>
              </w:rPr>
            </w:pPr>
            <w:r w:rsidRPr="00133525">
              <w:rPr>
                <w:noProof/>
                <w:sz w:val="18"/>
              </w:rPr>
              <w:t>©</w:t>
            </w:r>
            <w:r w:rsidR="00E87F48">
              <w:rPr>
                <w:noProof/>
                <w:sz w:val="18"/>
              </w:rPr>
              <w:t xml:space="preserve"> 2024</w:t>
            </w:r>
            <w:r w:rsidRPr="00133525">
              <w:rPr>
                <w:noProof/>
                <w:sz w:val="18"/>
              </w:rPr>
              <w:t>, 3GPP Organizational Partners (ARIB, ATIS, CCSA, ETSI, TSDSI, TTA, TTC).</w:t>
            </w:r>
            <w:bookmarkStart w:id="4" w:name="copyrightaddon"/>
            <w:bookmarkEnd w:id="4"/>
          </w:p>
          <w:p w14:paraId="613B310B" w14:textId="77777777" w:rsidR="00E16509" w:rsidRPr="00133525" w:rsidRDefault="00E16509" w:rsidP="00133525">
            <w:pPr>
              <w:pStyle w:val="FP"/>
              <w:jc w:val="center"/>
              <w:rPr>
                <w:noProof/>
                <w:sz w:val="18"/>
              </w:rPr>
            </w:pPr>
            <w:r w:rsidRPr="00133525">
              <w:rPr>
                <w:noProof/>
                <w:sz w:val="18"/>
              </w:rPr>
              <w:t>All rights reserved.</w:t>
            </w:r>
          </w:p>
          <w:p w14:paraId="613B310C" w14:textId="77777777" w:rsidR="00E16509" w:rsidRPr="00133525" w:rsidRDefault="00E16509" w:rsidP="00E16509">
            <w:pPr>
              <w:pStyle w:val="FP"/>
              <w:rPr>
                <w:noProof/>
                <w:sz w:val="18"/>
              </w:rPr>
            </w:pPr>
          </w:p>
          <w:p w14:paraId="613B310D" w14:textId="77777777" w:rsidR="00E16509" w:rsidRPr="00133525" w:rsidRDefault="00E16509" w:rsidP="00E16509">
            <w:pPr>
              <w:pStyle w:val="FP"/>
              <w:rPr>
                <w:noProof/>
                <w:sz w:val="18"/>
              </w:rPr>
            </w:pPr>
            <w:r w:rsidRPr="00133525">
              <w:rPr>
                <w:noProof/>
                <w:sz w:val="18"/>
              </w:rPr>
              <w:t>UMTS™ is a Trade Mark of ETSI registered for the benefit of its members</w:t>
            </w:r>
          </w:p>
          <w:p w14:paraId="613B310E" w14:textId="77777777" w:rsidR="00E16509" w:rsidRPr="00133525" w:rsidRDefault="00E16509" w:rsidP="00E16509">
            <w:pPr>
              <w:pStyle w:val="FP"/>
              <w:rPr>
                <w:noProof/>
                <w:sz w:val="18"/>
              </w:rPr>
            </w:pPr>
            <w:r w:rsidRPr="00133525">
              <w:rPr>
                <w:noProof/>
                <w:sz w:val="18"/>
              </w:rPr>
              <w:t>3GPP™ is a Trade Mark of ETSI registered for the benefit of its Members and of the 3GPP Organizational Partners</w:t>
            </w:r>
            <w:r w:rsidRPr="00133525">
              <w:rPr>
                <w:noProof/>
                <w:sz w:val="18"/>
              </w:rPr>
              <w:br/>
              <w:t>LTE™ is a Trade Mark of ETSI registered for the benefit of its Members and of the 3GPP Organizational Partners</w:t>
            </w:r>
          </w:p>
          <w:p w14:paraId="613B310F" w14:textId="77777777" w:rsidR="00E16509" w:rsidRPr="00133525" w:rsidRDefault="00E16509" w:rsidP="00E16509">
            <w:pPr>
              <w:pStyle w:val="FP"/>
              <w:rPr>
                <w:noProof/>
                <w:sz w:val="18"/>
              </w:rPr>
            </w:pPr>
            <w:r w:rsidRPr="00133525">
              <w:rPr>
                <w:noProof/>
                <w:sz w:val="18"/>
              </w:rPr>
              <w:t>GSM® and the GSM logo are registered and owned by the GSM Association</w:t>
            </w:r>
          </w:p>
          <w:p w14:paraId="613B3110" w14:textId="77777777" w:rsidR="00E16509" w:rsidRDefault="00E16509" w:rsidP="00133525"/>
        </w:tc>
      </w:tr>
      <w:bookmarkEnd w:id="3"/>
    </w:tbl>
    <w:p w14:paraId="613B3112" w14:textId="77777777" w:rsidR="00080512" w:rsidRPr="004D3578" w:rsidRDefault="00080512">
      <w:pPr>
        <w:pStyle w:val="TT"/>
      </w:pPr>
      <w:r w:rsidRPr="004D3578">
        <w:br w:type="page"/>
      </w:r>
      <w:r w:rsidRPr="004D3578">
        <w:lastRenderedPageBreak/>
        <w:t>Contents</w:t>
      </w:r>
    </w:p>
    <w:p w14:paraId="42BA1696" w14:textId="0C31AD36" w:rsidR="009D69F1" w:rsidRDefault="004D3578">
      <w:pPr>
        <w:pStyle w:val="TOC1"/>
        <w:rPr>
          <w:rFonts w:asciiTheme="minorHAnsi" w:eastAsiaTheme="minorEastAsia" w:hAnsiTheme="minorHAnsi" w:cstheme="minorBidi"/>
          <w:szCs w:val="22"/>
          <w:lang w:val="en-US"/>
        </w:rPr>
      </w:pPr>
      <w:r w:rsidRPr="004D3578">
        <w:fldChar w:fldCharType="begin"/>
      </w:r>
      <w:r w:rsidRPr="004D3578">
        <w:instrText xml:space="preserve"> TOC \o "1-9" </w:instrText>
      </w:r>
      <w:r w:rsidRPr="004D3578">
        <w:fldChar w:fldCharType="separate"/>
      </w:r>
      <w:r w:rsidR="009D69F1">
        <w:t>Foreword</w:t>
      </w:r>
      <w:r w:rsidR="009D69F1">
        <w:tab/>
      </w:r>
      <w:r w:rsidR="009D69F1">
        <w:fldChar w:fldCharType="begin"/>
      </w:r>
      <w:r w:rsidR="009D69F1">
        <w:instrText xml:space="preserve"> PAGEREF _Toc34151105 \h </w:instrText>
      </w:r>
      <w:r w:rsidR="009D69F1">
        <w:fldChar w:fldCharType="separate"/>
      </w:r>
      <w:r w:rsidR="009D69F1">
        <w:t>5</w:t>
      </w:r>
      <w:r w:rsidR="009D69F1">
        <w:fldChar w:fldCharType="end"/>
      </w:r>
    </w:p>
    <w:p w14:paraId="78013E52" w14:textId="2106E888" w:rsidR="009D69F1" w:rsidRDefault="009D69F1">
      <w:pPr>
        <w:pStyle w:val="TOC1"/>
        <w:rPr>
          <w:rFonts w:asciiTheme="minorHAnsi" w:eastAsiaTheme="minorEastAsia" w:hAnsiTheme="minorHAnsi" w:cstheme="minorBidi"/>
          <w:szCs w:val="22"/>
          <w:lang w:val="en-US"/>
        </w:rPr>
      </w:pPr>
      <w:r>
        <w:t>1</w:t>
      </w:r>
      <w:r>
        <w:rPr>
          <w:rFonts w:asciiTheme="minorHAnsi" w:eastAsiaTheme="minorEastAsia" w:hAnsiTheme="minorHAnsi" w:cstheme="minorBidi"/>
          <w:szCs w:val="22"/>
          <w:lang w:val="en-US"/>
        </w:rPr>
        <w:tab/>
      </w:r>
      <w:r>
        <w:t>Scope</w:t>
      </w:r>
      <w:r>
        <w:tab/>
      </w:r>
      <w:r>
        <w:fldChar w:fldCharType="begin"/>
      </w:r>
      <w:r>
        <w:instrText xml:space="preserve"> PAGEREF _Toc34151106 \h </w:instrText>
      </w:r>
      <w:r>
        <w:fldChar w:fldCharType="separate"/>
      </w:r>
      <w:r>
        <w:t>7</w:t>
      </w:r>
      <w:r>
        <w:fldChar w:fldCharType="end"/>
      </w:r>
    </w:p>
    <w:p w14:paraId="62C0DB14" w14:textId="53E7FF57" w:rsidR="009D69F1" w:rsidRDefault="009D69F1">
      <w:pPr>
        <w:pStyle w:val="TOC1"/>
        <w:rPr>
          <w:rFonts w:asciiTheme="minorHAnsi" w:eastAsiaTheme="minorEastAsia" w:hAnsiTheme="minorHAnsi" w:cstheme="minorBidi"/>
          <w:szCs w:val="22"/>
          <w:lang w:val="en-US"/>
        </w:rPr>
      </w:pPr>
      <w:r>
        <w:t>2</w:t>
      </w:r>
      <w:r>
        <w:rPr>
          <w:rFonts w:asciiTheme="minorHAnsi" w:eastAsiaTheme="minorEastAsia" w:hAnsiTheme="minorHAnsi" w:cstheme="minorBidi"/>
          <w:szCs w:val="22"/>
          <w:lang w:val="en-US"/>
        </w:rPr>
        <w:tab/>
      </w:r>
      <w:r>
        <w:t>References</w:t>
      </w:r>
      <w:r>
        <w:tab/>
      </w:r>
      <w:r>
        <w:fldChar w:fldCharType="begin"/>
      </w:r>
      <w:r>
        <w:instrText xml:space="preserve"> PAGEREF _Toc34151107 \h </w:instrText>
      </w:r>
      <w:r>
        <w:fldChar w:fldCharType="separate"/>
      </w:r>
      <w:r>
        <w:t>7</w:t>
      </w:r>
      <w:r>
        <w:fldChar w:fldCharType="end"/>
      </w:r>
    </w:p>
    <w:p w14:paraId="1BA181E2" w14:textId="78FC9F94" w:rsidR="009D69F1" w:rsidRDefault="009D69F1">
      <w:pPr>
        <w:pStyle w:val="TOC1"/>
        <w:rPr>
          <w:rFonts w:asciiTheme="minorHAnsi" w:eastAsiaTheme="minorEastAsia" w:hAnsiTheme="minorHAnsi" w:cstheme="minorBidi"/>
          <w:szCs w:val="22"/>
          <w:lang w:val="en-US"/>
        </w:rPr>
      </w:pPr>
      <w:r>
        <w:t>3</w:t>
      </w:r>
      <w:r>
        <w:rPr>
          <w:rFonts w:asciiTheme="minorHAnsi" w:eastAsiaTheme="minorEastAsia" w:hAnsiTheme="minorHAnsi" w:cstheme="minorBidi"/>
          <w:szCs w:val="22"/>
          <w:lang w:val="en-US"/>
        </w:rPr>
        <w:tab/>
      </w:r>
      <w:r>
        <w:t>Definitions of terms, symbols and abbreviations</w:t>
      </w:r>
      <w:r>
        <w:tab/>
      </w:r>
      <w:r>
        <w:fldChar w:fldCharType="begin"/>
      </w:r>
      <w:r>
        <w:instrText xml:space="preserve"> PAGEREF _Toc34151108 \h </w:instrText>
      </w:r>
      <w:r>
        <w:fldChar w:fldCharType="separate"/>
      </w:r>
      <w:r>
        <w:t>8</w:t>
      </w:r>
      <w:r>
        <w:fldChar w:fldCharType="end"/>
      </w:r>
    </w:p>
    <w:p w14:paraId="1E0078FF" w14:textId="3C871F73" w:rsidR="009D69F1" w:rsidRDefault="009D69F1">
      <w:pPr>
        <w:pStyle w:val="TOC2"/>
        <w:rPr>
          <w:rFonts w:asciiTheme="minorHAnsi" w:eastAsiaTheme="minorEastAsia" w:hAnsiTheme="minorHAnsi" w:cstheme="minorBidi"/>
          <w:sz w:val="22"/>
          <w:szCs w:val="22"/>
          <w:lang w:val="en-US"/>
        </w:rPr>
      </w:pPr>
      <w:r>
        <w:t>3.1</w:t>
      </w:r>
      <w:r>
        <w:rPr>
          <w:rFonts w:asciiTheme="minorHAnsi" w:eastAsiaTheme="minorEastAsia" w:hAnsiTheme="minorHAnsi" w:cstheme="minorBidi"/>
          <w:sz w:val="22"/>
          <w:szCs w:val="22"/>
          <w:lang w:val="en-US"/>
        </w:rPr>
        <w:tab/>
      </w:r>
      <w:r>
        <w:t>Terms</w:t>
      </w:r>
      <w:r>
        <w:tab/>
      </w:r>
      <w:r>
        <w:fldChar w:fldCharType="begin"/>
      </w:r>
      <w:r>
        <w:instrText xml:space="preserve"> PAGEREF _Toc34151109 \h </w:instrText>
      </w:r>
      <w:r>
        <w:fldChar w:fldCharType="separate"/>
      </w:r>
      <w:r>
        <w:t>8</w:t>
      </w:r>
      <w:r>
        <w:fldChar w:fldCharType="end"/>
      </w:r>
    </w:p>
    <w:p w14:paraId="132E8377" w14:textId="2E180A75" w:rsidR="009D69F1" w:rsidRDefault="009D69F1">
      <w:pPr>
        <w:pStyle w:val="TOC2"/>
        <w:rPr>
          <w:rFonts w:asciiTheme="minorHAnsi" w:eastAsiaTheme="minorEastAsia" w:hAnsiTheme="minorHAnsi" w:cstheme="minorBidi"/>
          <w:sz w:val="22"/>
          <w:szCs w:val="22"/>
          <w:lang w:val="en-US"/>
        </w:rPr>
      </w:pPr>
      <w:r>
        <w:t>3.2</w:t>
      </w:r>
      <w:r>
        <w:rPr>
          <w:rFonts w:asciiTheme="minorHAnsi" w:eastAsiaTheme="minorEastAsia" w:hAnsiTheme="minorHAnsi" w:cstheme="minorBidi"/>
          <w:sz w:val="22"/>
          <w:szCs w:val="22"/>
          <w:lang w:val="en-US"/>
        </w:rPr>
        <w:tab/>
      </w:r>
      <w:r>
        <w:t>Symbols</w:t>
      </w:r>
      <w:r>
        <w:tab/>
      </w:r>
      <w:r>
        <w:fldChar w:fldCharType="begin"/>
      </w:r>
      <w:r>
        <w:instrText xml:space="preserve"> PAGEREF _Toc34151110 \h </w:instrText>
      </w:r>
      <w:r>
        <w:fldChar w:fldCharType="separate"/>
      </w:r>
      <w:r>
        <w:t>8</w:t>
      </w:r>
      <w:r>
        <w:fldChar w:fldCharType="end"/>
      </w:r>
    </w:p>
    <w:p w14:paraId="7A7621E0" w14:textId="0422EAA4" w:rsidR="009D69F1" w:rsidRDefault="009D69F1">
      <w:pPr>
        <w:pStyle w:val="TOC2"/>
        <w:rPr>
          <w:rFonts w:asciiTheme="minorHAnsi" w:eastAsiaTheme="minorEastAsia" w:hAnsiTheme="minorHAnsi" w:cstheme="minorBidi"/>
          <w:sz w:val="22"/>
          <w:szCs w:val="22"/>
          <w:lang w:val="en-US"/>
        </w:rPr>
      </w:pPr>
      <w:r>
        <w:t>3.3</w:t>
      </w:r>
      <w:r>
        <w:rPr>
          <w:rFonts w:asciiTheme="minorHAnsi" w:eastAsiaTheme="minorEastAsia" w:hAnsiTheme="minorHAnsi" w:cstheme="minorBidi"/>
          <w:sz w:val="22"/>
          <w:szCs w:val="22"/>
          <w:lang w:val="en-US"/>
        </w:rPr>
        <w:tab/>
      </w:r>
      <w:r>
        <w:t>Abbreviations</w:t>
      </w:r>
      <w:r>
        <w:tab/>
      </w:r>
      <w:r>
        <w:fldChar w:fldCharType="begin"/>
      </w:r>
      <w:r>
        <w:instrText xml:space="preserve"> PAGEREF _Toc34151111 \h </w:instrText>
      </w:r>
      <w:r>
        <w:fldChar w:fldCharType="separate"/>
      </w:r>
      <w:r>
        <w:t>8</w:t>
      </w:r>
      <w:r>
        <w:fldChar w:fldCharType="end"/>
      </w:r>
    </w:p>
    <w:p w14:paraId="20FE90AD" w14:textId="6148A8B3" w:rsidR="009D69F1" w:rsidRDefault="009D69F1">
      <w:pPr>
        <w:pStyle w:val="TOC1"/>
        <w:rPr>
          <w:rFonts w:asciiTheme="minorHAnsi" w:eastAsiaTheme="minorEastAsia" w:hAnsiTheme="minorHAnsi" w:cstheme="minorBidi"/>
          <w:szCs w:val="22"/>
          <w:lang w:val="en-US"/>
        </w:rPr>
      </w:pPr>
      <w:r>
        <w:t>4</w:t>
      </w:r>
      <w:r>
        <w:rPr>
          <w:rFonts w:asciiTheme="minorHAnsi" w:eastAsiaTheme="minorEastAsia" w:hAnsiTheme="minorHAnsi" w:cstheme="minorBidi"/>
          <w:szCs w:val="22"/>
          <w:lang w:val="en-US"/>
        </w:rPr>
        <w:tab/>
      </w:r>
      <w:r>
        <w:t>Background</w:t>
      </w:r>
      <w:r>
        <w:tab/>
      </w:r>
      <w:r>
        <w:fldChar w:fldCharType="begin"/>
      </w:r>
      <w:r>
        <w:instrText xml:space="preserve"> PAGEREF _Toc34151112 \h </w:instrText>
      </w:r>
      <w:r>
        <w:fldChar w:fldCharType="separate"/>
      </w:r>
      <w:r>
        <w:t>9</w:t>
      </w:r>
      <w:r>
        <w:fldChar w:fldCharType="end"/>
      </w:r>
    </w:p>
    <w:p w14:paraId="610111E4" w14:textId="1061A14B" w:rsidR="009D69F1" w:rsidRDefault="009D69F1">
      <w:pPr>
        <w:pStyle w:val="TOC1"/>
        <w:rPr>
          <w:rFonts w:asciiTheme="minorHAnsi" w:eastAsiaTheme="minorEastAsia" w:hAnsiTheme="minorHAnsi" w:cstheme="minorBidi"/>
          <w:szCs w:val="22"/>
          <w:lang w:val="en-US"/>
        </w:rPr>
      </w:pPr>
      <w:r>
        <w:t>5</w:t>
      </w:r>
      <w:r>
        <w:rPr>
          <w:rFonts w:asciiTheme="minorHAnsi" w:eastAsiaTheme="minorEastAsia" w:hAnsiTheme="minorHAnsi" w:cstheme="minorBidi"/>
          <w:szCs w:val="22"/>
          <w:lang w:val="en-US"/>
        </w:rPr>
        <w:tab/>
      </w:r>
      <w:r>
        <w:t>Test Architectures</w:t>
      </w:r>
      <w:r>
        <w:tab/>
      </w:r>
      <w:r>
        <w:fldChar w:fldCharType="begin"/>
      </w:r>
      <w:r>
        <w:instrText xml:space="preserve"> PAGEREF _Toc34151113 \h </w:instrText>
      </w:r>
      <w:r>
        <w:fldChar w:fldCharType="separate"/>
      </w:r>
      <w:r>
        <w:t>9</w:t>
      </w:r>
      <w:r>
        <w:fldChar w:fldCharType="end"/>
      </w:r>
    </w:p>
    <w:p w14:paraId="011837E4" w14:textId="307CE78D" w:rsidR="009D69F1" w:rsidRDefault="009D69F1">
      <w:pPr>
        <w:pStyle w:val="TOC2"/>
        <w:rPr>
          <w:rFonts w:asciiTheme="minorHAnsi" w:eastAsiaTheme="minorEastAsia" w:hAnsiTheme="minorHAnsi" w:cstheme="minorBidi"/>
          <w:sz w:val="22"/>
          <w:szCs w:val="22"/>
          <w:lang w:val="en-US"/>
        </w:rPr>
      </w:pPr>
      <w:r>
        <w:t>5.1</w:t>
      </w:r>
      <w:r>
        <w:rPr>
          <w:rFonts w:asciiTheme="minorHAnsi" w:eastAsiaTheme="minorEastAsia" w:hAnsiTheme="minorHAnsi" w:cstheme="minorBidi"/>
          <w:sz w:val="22"/>
          <w:szCs w:val="22"/>
          <w:lang w:val="en-US"/>
        </w:rPr>
        <w:tab/>
      </w:r>
      <w:r>
        <w:t>General</w:t>
      </w:r>
      <w:r>
        <w:tab/>
      </w:r>
      <w:r>
        <w:fldChar w:fldCharType="begin"/>
      </w:r>
      <w:r>
        <w:instrText xml:space="preserve"> PAGEREF _Toc34151114 \h </w:instrText>
      </w:r>
      <w:r>
        <w:fldChar w:fldCharType="separate"/>
      </w:r>
      <w:r>
        <w:t>9</w:t>
      </w:r>
      <w:r>
        <w:fldChar w:fldCharType="end"/>
      </w:r>
    </w:p>
    <w:p w14:paraId="1924D410" w14:textId="0232FF7F" w:rsidR="009D69F1" w:rsidRDefault="009D69F1">
      <w:pPr>
        <w:pStyle w:val="TOC2"/>
        <w:rPr>
          <w:rFonts w:asciiTheme="minorHAnsi" w:eastAsiaTheme="minorEastAsia" w:hAnsiTheme="minorHAnsi" w:cstheme="minorBidi"/>
          <w:sz w:val="22"/>
          <w:szCs w:val="22"/>
          <w:lang w:val="en-US"/>
        </w:rPr>
      </w:pPr>
      <w:r w:rsidRPr="00F45FC3">
        <w:rPr>
          <w:rFonts w:eastAsia="Malgun Gothic"/>
        </w:rPr>
        <w:t>5.2</w:t>
      </w:r>
      <w:r>
        <w:rPr>
          <w:rFonts w:asciiTheme="minorHAnsi" w:eastAsiaTheme="minorEastAsia" w:hAnsiTheme="minorHAnsi" w:cstheme="minorBidi"/>
          <w:sz w:val="22"/>
          <w:szCs w:val="22"/>
          <w:lang w:val="en-US"/>
        </w:rPr>
        <w:tab/>
      </w:r>
      <w:r w:rsidRPr="00F45FC3">
        <w:rPr>
          <w:rFonts w:eastAsia="Malgun Gothic"/>
        </w:rPr>
        <w:t>Active Test Instrument</w:t>
      </w:r>
      <w:r>
        <w:tab/>
      </w:r>
      <w:r>
        <w:fldChar w:fldCharType="begin"/>
      </w:r>
      <w:r>
        <w:instrText xml:space="preserve"> PAGEREF _Toc34151115 \h </w:instrText>
      </w:r>
      <w:r>
        <w:fldChar w:fldCharType="separate"/>
      </w:r>
      <w:r>
        <w:t>10</w:t>
      </w:r>
      <w:r>
        <w:fldChar w:fldCharType="end"/>
      </w:r>
    </w:p>
    <w:p w14:paraId="34E82010" w14:textId="28124968" w:rsidR="009D69F1" w:rsidRDefault="009D69F1">
      <w:pPr>
        <w:pStyle w:val="TOC2"/>
        <w:rPr>
          <w:rFonts w:asciiTheme="minorHAnsi" w:eastAsiaTheme="minorEastAsia" w:hAnsiTheme="minorHAnsi" w:cstheme="minorBidi"/>
          <w:sz w:val="22"/>
          <w:szCs w:val="22"/>
          <w:lang w:val="en-US"/>
        </w:rPr>
      </w:pPr>
      <w:r w:rsidRPr="00F45FC3">
        <w:rPr>
          <w:rFonts w:eastAsia="Malgun Gothic"/>
        </w:rPr>
        <w:t>5.3</w:t>
      </w:r>
      <w:r>
        <w:rPr>
          <w:rFonts w:asciiTheme="minorHAnsi" w:eastAsiaTheme="minorEastAsia" w:hAnsiTheme="minorHAnsi" w:cstheme="minorBidi"/>
          <w:sz w:val="22"/>
          <w:szCs w:val="22"/>
          <w:lang w:val="en-US"/>
        </w:rPr>
        <w:tab/>
      </w:r>
      <w:r w:rsidRPr="00F45FC3">
        <w:rPr>
          <w:rFonts w:eastAsia="Malgun Gothic"/>
        </w:rPr>
        <w:t>Passive Test Instrument</w:t>
      </w:r>
      <w:r>
        <w:tab/>
      </w:r>
      <w:r>
        <w:fldChar w:fldCharType="begin"/>
      </w:r>
      <w:r>
        <w:instrText xml:space="preserve"> PAGEREF _Toc34151116 \h </w:instrText>
      </w:r>
      <w:r>
        <w:fldChar w:fldCharType="separate"/>
      </w:r>
      <w:r>
        <w:t>10</w:t>
      </w:r>
      <w:r>
        <w:fldChar w:fldCharType="end"/>
      </w:r>
    </w:p>
    <w:p w14:paraId="4822D845" w14:textId="6AA2A736" w:rsidR="009D69F1" w:rsidRDefault="009D69F1">
      <w:pPr>
        <w:pStyle w:val="TOC2"/>
        <w:rPr>
          <w:rFonts w:asciiTheme="minorHAnsi" w:eastAsiaTheme="minorEastAsia" w:hAnsiTheme="minorHAnsi" w:cstheme="minorBidi"/>
          <w:sz w:val="22"/>
          <w:szCs w:val="22"/>
          <w:lang w:val="en-US"/>
        </w:rPr>
      </w:pPr>
      <w:r w:rsidRPr="00F45FC3">
        <w:rPr>
          <w:rFonts w:eastAsia="Malgun Gothic"/>
        </w:rPr>
        <w:t>5.4</w:t>
      </w:r>
      <w:r>
        <w:rPr>
          <w:rFonts w:asciiTheme="minorHAnsi" w:eastAsiaTheme="minorEastAsia" w:hAnsiTheme="minorHAnsi" w:cstheme="minorBidi"/>
          <w:sz w:val="22"/>
          <w:szCs w:val="22"/>
          <w:lang w:val="en-US"/>
        </w:rPr>
        <w:tab/>
      </w:r>
      <w:r w:rsidRPr="00F45FC3">
        <w:rPr>
          <w:rFonts w:eastAsia="Malgun Gothic"/>
        </w:rPr>
        <w:t>Interconnected Systems Under Test</w:t>
      </w:r>
      <w:r>
        <w:tab/>
      </w:r>
      <w:r>
        <w:fldChar w:fldCharType="begin"/>
      </w:r>
      <w:r>
        <w:instrText xml:space="preserve"> PAGEREF _Toc34151117 \h </w:instrText>
      </w:r>
      <w:r>
        <w:fldChar w:fldCharType="separate"/>
      </w:r>
      <w:r>
        <w:t>10</w:t>
      </w:r>
      <w:r>
        <w:fldChar w:fldCharType="end"/>
      </w:r>
    </w:p>
    <w:p w14:paraId="7BCFB813" w14:textId="2D3ED149" w:rsidR="009D69F1" w:rsidRDefault="009D69F1">
      <w:pPr>
        <w:pStyle w:val="TOC1"/>
        <w:rPr>
          <w:rFonts w:asciiTheme="minorHAnsi" w:eastAsiaTheme="minorEastAsia" w:hAnsiTheme="minorHAnsi" w:cstheme="minorBidi"/>
          <w:szCs w:val="22"/>
          <w:lang w:val="en-US"/>
        </w:rPr>
      </w:pPr>
      <w:r>
        <w:t>6</w:t>
      </w:r>
      <w:r>
        <w:rPr>
          <w:rFonts w:asciiTheme="minorHAnsi" w:eastAsiaTheme="minorEastAsia" w:hAnsiTheme="minorHAnsi" w:cstheme="minorBidi"/>
          <w:szCs w:val="22"/>
          <w:lang w:val="en-US"/>
        </w:rPr>
        <w:tab/>
      </w:r>
      <w:r>
        <w:t>Verification Tests</w:t>
      </w:r>
      <w:r>
        <w:tab/>
      </w:r>
      <w:r>
        <w:fldChar w:fldCharType="begin"/>
      </w:r>
      <w:r>
        <w:instrText xml:space="preserve"> PAGEREF _Toc34151118 \h </w:instrText>
      </w:r>
      <w:r>
        <w:fldChar w:fldCharType="separate"/>
      </w:r>
      <w:r>
        <w:t>11</w:t>
      </w:r>
      <w:r>
        <w:fldChar w:fldCharType="end"/>
      </w:r>
    </w:p>
    <w:p w14:paraId="6AD5B3BA" w14:textId="0A3CD699" w:rsidR="009D69F1" w:rsidRDefault="009D69F1">
      <w:pPr>
        <w:pStyle w:val="TOC2"/>
        <w:rPr>
          <w:rFonts w:asciiTheme="minorHAnsi" w:eastAsiaTheme="minorEastAsia" w:hAnsiTheme="minorHAnsi" w:cstheme="minorBidi"/>
          <w:sz w:val="22"/>
          <w:szCs w:val="22"/>
          <w:lang w:val="en-US"/>
        </w:rPr>
      </w:pPr>
      <w:r>
        <w:t>6.1</w:t>
      </w:r>
      <w:r>
        <w:rPr>
          <w:rFonts w:asciiTheme="minorHAnsi" w:eastAsiaTheme="minorEastAsia" w:hAnsiTheme="minorHAnsi" w:cstheme="minorBidi"/>
          <w:sz w:val="22"/>
          <w:szCs w:val="22"/>
          <w:lang w:val="en-US"/>
        </w:rPr>
        <w:tab/>
      </w:r>
      <w:r>
        <w:t>General</w:t>
      </w:r>
      <w:r>
        <w:tab/>
      </w:r>
      <w:r>
        <w:fldChar w:fldCharType="begin"/>
      </w:r>
      <w:r>
        <w:instrText xml:space="preserve"> PAGEREF _Toc34151119 \h </w:instrText>
      </w:r>
      <w:r>
        <w:fldChar w:fldCharType="separate"/>
      </w:r>
      <w:r>
        <w:t>11</w:t>
      </w:r>
      <w:r>
        <w:fldChar w:fldCharType="end"/>
      </w:r>
    </w:p>
    <w:p w14:paraId="235CC61B" w14:textId="4EDC461C" w:rsidR="009D69F1" w:rsidRDefault="009D69F1">
      <w:pPr>
        <w:pStyle w:val="TOC2"/>
        <w:rPr>
          <w:rFonts w:asciiTheme="minorHAnsi" w:eastAsiaTheme="minorEastAsia" w:hAnsiTheme="minorHAnsi" w:cstheme="minorBidi"/>
          <w:sz w:val="22"/>
          <w:szCs w:val="22"/>
          <w:lang w:val="en-US"/>
        </w:rPr>
      </w:pPr>
      <w:r>
        <w:t>6.2</w:t>
      </w:r>
      <w:r>
        <w:rPr>
          <w:rFonts w:asciiTheme="minorHAnsi" w:eastAsiaTheme="minorEastAsia" w:hAnsiTheme="minorHAnsi" w:cstheme="minorBidi"/>
          <w:sz w:val="22"/>
          <w:szCs w:val="22"/>
          <w:lang w:val="en-US"/>
        </w:rPr>
        <w:tab/>
      </w:r>
      <w:r>
        <w:t>RTCP Tests</w:t>
      </w:r>
      <w:r>
        <w:tab/>
      </w:r>
      <w:r>
        <w:fldChar w:fldCharType="begin"/>
      </w:r>
      <w:r>
        <w:instrText xml:space="preserve"> PAGEREF _Toc34151120 \h </w:instrText>
      </w:r>
      <w:r>
        <w:fldChar w:fldCharType="separate"/>
      </w:r>
      <w:r>
        <w:t>12</w:t>
      </w:r>
      <w:r>
        <w:fldChar w:fldCharType="end"/>
      </w:r>
    </w:p>
    <w:p w14:paraId="3928C410" w14:textId="27C2BC73" w:rsidR="009D69F1" w:rsidRDefault="009D69F1">
      <w:pPr>
        <w:pStyle w:val="TOC3"/>
        <w:rPr>
          <w:rFonts w:asciiTheme="minorHAnsi" w:eastAsiaTheme="minorEastAsia" w:hAnsiTheme="minorHAnsi" w:cstheme="minorBidi"/>
          <w:sz w:val="22"/>
          <w:szCs w:val="22"/>
          <w:lang w:val="en-US"/>
        </w:rPr>
      </w:pPr>
      <w:r>
        <w:t>6.2.1</w:t>
      </w:r>
      <w:r>
        <w:rPr>
          <w:rFonts w:asciiTheme="minorHAnsi" w:eastAsiaTheme="minorEastAsia" w:hAnsiTheme="minorHAnsi" w:cstheme="minorBidi"/>
          <w:sz w:val="22"/>
          <w:szCs w:val="22"/>
          <w:lang w:val="en-US"/>
        </w:rPr>
        <w:tab/>
      </w:r>
      <w:r>
        <w:t>General</w:t>
      </w:r>
      <w:r>
        <w:tab/>
      </w:r>
      <w:r>
        <w:fldChar w:fldCharType="begin"/>
      </w:r>
      <w:r>
        <w:instrText xml:space="preserve"> PAGEREF _Toc34151121 \h </w:instrText>
      </w:r>
      <w:r>
        <w:fldChar w:fldCharType="separate"/>
      </w:r>
      <w:r>
        <w:t>12</w:t>
      </w:r>
      <w:r>
        <w:fldChar w:fldCharType="end"/>
      </w:r>
    </w:p>
    <w:p w14:paraId="6BF673E0" w14:textId="5796980B" w:rsidR="009D69F1" w:rsidRDefault="009D69F1">
      <w:pPr>
        <w:pStyle w:val="TOC3"/>
        <w:rPr>
          <w:rFonts w:asciiTheme="minorHAnsi" w:eastAsiaTheme="minorEastAsia" w:hAnsiTheme="minorHAnsi" w:cstheme="minorBidi"/>
          <w:sz w:val="22"/>
          <w:szCs w:val="22"/>
          <w:lang w:val="en-US"/>
        </w:rPr>
      </w:pPr>
      <w:r>
        <w:t>6.2.2</w:t>
      </w:r>
      <w:r>
        <w:rPr>
          <w:rFonts w:asciiTheme="minorHAnsi" w:eastAsiaTheme="minorEastAsia" w:hAnsiTheme="minorHAnsi" w:cstheme="minorBidi"/>
          <w:sz w:val="22"/>
          <w:szCs w:val="22"/>
          <w:lang w:val="en-US"/>
        </w:rPr>
        <w:tab/>
      </w:r>
      <w:r>
        <w:t>Basic RTCP Tests</w:t>
      </w:r>
      <w:r>
        <w:tab/>
      </w:r>
      <w:r>
        <w:fldChar w:fldCharType="begin"/>
      </w:r>
      <w:r>
        <w:instrText xml:space="preserve"> PAGEREF _Toc34151122 \h </w:instrText>
      </w:r>
      <w:r>
        <w:fldChar w:fldCharType="separate"/>
      </w:r>
      <w:r>
        <w:t>12</w:t>
      </w:r>
      <w:r>
        <w:fldChar w:fldCharType="end"/>
      </w:r>
    </w:p>
    <w:p w14:paraId="68C83EF3" w14:textId="7FA18CEA" w:rsidR="009D69F1" w:rsidRDefault="009D69F1">
      <w:pPr>
        <w:pStyle w:val="TOC4"/>
        <w:rPr>
          <w:rFonts w:asciiTheme="minorHAnsi" w:eastAsiaTheme="minorEastAsia" w:hAnsiTheme="minorHAnsi" w:cstheme="minorBidi"/>
          <w:sz w:val="22"/>
          <w:szCs w:val="22"/>
          <w:lang w:val="en-US"/>
        </w:rPr>
      </w:pPr>
      <w:r>
        <w:t>6.2.2.1</w:t>
      </w:r>
      <w:r>
        <w:rPr>
          <w:rFonts w:asciiTheme="minorHAnsi" w:eastAsiaTheme="minorEastAsia" w:hAnsiTheme="minorHAnsi" w:cstheme="minorBidi"/>
          <w:sz w:val="22"/>
          <w:szCs w:val="22"/>
          <w:lang w:val="en-US"/>
        </w:rPr>
        <w:tab/>
      </w:r>
      <w:r>
        <w:t>Initial Sending No Data RTCP Test</w:t>
      </w:r>
      <w:r>
        <w:tab/>
      </w:r>
      <w:r>
        <w:fldChar w:fldCharType="begin"/>
      </w:r>
      <w:r>
        <w:instrText xml:space="preserve"> PAGEREF _Toc34151123 \h </w:instrText>
      </w:r>
      <w:r>
        <w:fldChar w:fldCharType="separate"/>
      </w:r>
      <w:r>
        <w:t>12</w:t>
      </w:r>
      <w:r>
        <w:fldChar w:fldCharType="end"/>
      </w:r>
    </w:p>
    <w:p w14:paraId="6523E3BD" w14:textId="459BD008" w:rsidR="009D69F1" w:rsidRDefault="009D69F1">
      <w:pPr>
        <w:pStyle w:val="TOC4"/>
        <w:rPr>
          <w:rFonts w:asciiTheme="minorHAnsi" w:eastAsiaTheme="minorEastAsia" w:hAnsiTheme="minorHAnsi" w:cstheme="minorBidi"/>
          <w:sz w:val="22"/>
          <w:szCs w:val="22"/>
          <w:lang w:val="en-US"/>
        </w:rPr>
      </w:pPr>
      <w:r>
        <w:t>6.2.2.2</w:t>
      </w:r>
      <w:r>
        <w:rPr>
          <w:rFonts w:asciiTheme="minorHAnsi" w:eastAsiaTheme="minorEastAsia" w:hAnsiTheme="minorHAnsi" w:cstheme="minorBidi"/>
          <w:sz w:val="22"/>
          <w:szCs w:val="22"/>
          <w:lang w:val="en-US"/>
        </w:rPr>
        <w:tab/>
      </w:r>
      <w:r>
        <w:t>Initial Receiving No Data RTCP Test</w:t>
      </w:r>
      <w:r>
        <w:tab/>
      </w:r>
      <w:r>
        <w:fldChar w:fldCharType="begin"/>
      </w:r>
      <w:r>
        <w:instrText xml:space="preserve"> PAGEREF _Toc34151124 \h </w:instrText>
      </w:r>
      <w:r>
        <w:fldChar w:fldCharType="separate"/>
      </w:r>
      <w:r>
        <w:t>13</w:t>
      </w:r>
      <w:r>
        <w:fldChar w:fldCharType="end"/>
      </w:r>
    </w:p>
    <w:p w14:paraId="2CE4C658" w14:textId="64A499B2" w:rsidR="009D69F1" w:rsidRDefault="009D69F1">
      <w:pPr>
        <w:pStyle w:val="TOC4"/>
        <w:rPr>
          <w:rFonts w:asciiTheme="minorHAnsi" w:eastAsiaTheme="minorEastAsia" w:hAnsiTheme="minorHAnsi" w:cstheme="minorBidi"/>
          <w:sz w:val="22"/>
          <w:szCs w:val="22"/>
          <w:lang w:val="en-US"/>
        </w:rPr>
      </w:pPr>
      <w:r>
        <w:t>6.2.2.3</w:t>
      </w:r>
      <w:r>
        <w:rPr>
          <w:rFonts w:asciiTheme="minorHAnsi" w:eastAsiaTheme="minorEastAsia" w:hAnsiTheme="minorHAnsi" w:cstheme="minorBidi"/>
          <w:sz w:val="22"/>
          <w:szCs w:val="22"/>
          <w:lang w:val="en-US"/>
        </w:rPr>
        <w:tab/>
      </w:r>
      <w:r>
        <w:t>Sending Data RTCP Test</w:t>
      </w:r>
      <w:r>
        <w:tab/>
      </w:r>
      <w:r>
        <w:fldChar w:fldCharType="begin"/>
      </w:r>
      <w:r>
        <w:instrText xml:space="preserve"> PAGEREF _Toc34151125 \h </w:instrText>
      </w:r>
      <w:r>
        <w:fldChar w:fldCharType="separate"/>
      </w:r>
      <w:r>
        <w:t>13</w:t>
      </w:r>
      <w:r>
        <w:fldChar w:fldCharType="end"/>
      </w:r>
    </w:p>
    <w:p w14:paraId="5F99DB09" w14:textId="09F8E46C" w:rsidR="009D69F1" w:rsidRDefault="009D69F1">
      <w:pPr>
        <w:pStyle w:val="TOC4"/>
        <w:rPr>
          <w:rFonts w:asciiTheme="minorHAnsi" w:eastAsiaTheme="minorEastAsia" w:hAnsiTheme="minorHAnsi" w:cstheme="minorBidi"/>
          <w:sz w:val="22"/>
          <w:szCs w:val="22"/>
          <w:lang w:val="en-US"/>
        </w:rPr>
      </w:pPr>
      <w:r>
        <w:t>6.2.2.4</w:t>
      </w:r>
      <w:r>
        <w:rPr>
          <w:rFonts w:asciiTheme="minorHAnsi" w:eastAsiaTheme="minorEastAsia" w:hAnsiTheme="minorHAnsi" w:cstheme="minorBidi"/>
          <w:sz w:val="22"/>
          <w:szCs w:val="22"/>
          <w:lang w:val="en-US"/>
        </w:rPr>
        <w:tab/>
      </w:r>
      <w:r>
        <w:t>Mid-Session Sending No Data RTCP Test</w:t>
      </w:r>
      <w:r>
        <w:tab/>
      </w:r>
      <w:r>
        <w:fldChar w:fldCharType="begin"/>
      </w:r>
      <w:r>
        <w:instrText xml:space="preserve"> PAGEREF _Toc34151126 \h </w:instrText>
      </w:r>
      <w:r>
        <w:fldChar w:fldCharType="separate"/>
      </w:r>
      <w:r>
        <w:t>13</w:t>
      </w:r>
      <w:r>
        <w:fldChar w:fldCharType="end"/>
      </w:r>
    </w:p>
    <w:p w14:paraId="2C74C389" w14:textId="2E723DFC" w:rsidR="009D69F1" w:rsidRDefault="009D69F1">
      <w:pPr>
        <w:pStyle w:val="TOC4"/>
        <w:rPr>
          <w:rFonts w:asciiTheme="minorHAnsi" w:eastAsiaTheme="minorEastAsia" w:hAnsiTheme="minorHAnsi" w:cstheme="minorBidi"/>
          <w:sz w:val="22"/>
          <w:szCs w:val="22"/>
          <w:lang w:val="en-US"/>
        </w:rPr>
      </w:pPr>
      <w:r>
        <w:t>6.2.2.5</w:t>
      </w:r>
      <w:r>
        <w:rPr>
          <w:rFonts w:asciiTheme="minorHAnsi" w:eastAsiaTheme="minorEastAsia" w:hAnsiTheme="minorHAnsi" w:cstheme="minorBidi"/>
          <w:sz w:val="22"/>
          <w:szCs w:val="22"/>
          <w:lang w:val="en-US"/>
        </w:rPr>
        <w:tab/>
      </w:r>
      <w:r>
        <w:t>Mid-Session Receiving No Data RTCP Test</w:t>
      </w:r>
      <w:r>
        <w:tab/>
      </w:r>
      <w:r>
        <w:fldChar w:fldCharType="begin"/>
      </w:r>
      <w:r>
        <w:instrText xml:space="preserve"> PAGEREF _Toc34151127 \h </w:instrText>
      </w:r>
      <w:r>
        <w:fldChar w:fldCharType="separate"/>
      </w:r>
      <w:r>
        <w:t>14</w:t>
      </w:r>
      <w:r>
        <w:fldChar w:fldCharType="end"/>
      </w:r>
    </w:p>
    <w:p w14:paraId="167E1B64" w14:textId="2EB3E57F" w:rsidR="009D69F1" w:rsidRDefault="009D69F1">
      <w:pPr>
        <w:pStyle w:val="TOC4"/>
        <w:rPr>
          <w:rFonts w:asciiTheme="minorHAnsi" w:eastAsiaTheme="minorEastAsia" w:hAnsiTheme="minorHAnsi" w:cstheme="minorBidi"/>
          <w:sz w:val="22"/>
          <w:szCs w:val="22"/>
          <w:lang w:val="en-US"/>
        </w:rPr>
      </w:pPr>
      <w:r>
        <w:t>6.2.2.6</w:t>
      </w:r>
      <w:r>
        <w:rPr>
          <w:rFonts w:asciiTheme="minorHAnsi" w:eastAsiaTheme="minorEastAsia" w:hAnsiTheme="minorHAnsi" w:cstheme="minorBidi"/>
          <w:sz w:val="22"/>
          <w:szCs w:val="22"/>
          <w:lang w:val="en-US"/>
        </w:rPr>
        <w:tab/>
      </w:r>
      <w:r>
        <w:t>Compound RTCP Packet Format Test</w:t>
      </w:r>
      <w:r>
        <w:tab/>
      </w:r>
      <w:r>
        <w:fldChar w:fldCharType="begin"/>
      </w:r>
      <w:r>
        <w:instrText xml:space="preserve"> PAGEREF _Toc34151128 \h </w:instrText>
      </w:r>
      <w:r>
        <w:fldChar w:fldCharType="separate"/>
      </w:r>
      <w:r>
        <w:t>14</w:t>
      </w:r>
      <w:r>
        <w:fldChar w:fldCharType="end"/>
      </w:r>
    </w:p>
    <w:p w14:paraId="7EED7CC7" w14:textId="78BFDC82" w:rsidR="009D69F1" w:rsidRDefault="009D69F1">
      <w:pPr>
        <w:pStyle w:val="TOC4"/>
        <w:rPr>
          <w:rFonts w:asciiTheme="minorHAnsi" w:eastAsiaTheme="minorEastAsia" w:hAnsiTheme="minorHAnsi" w:cstheme="minorBidi"/>
          <w:sz w:val="22"/>
          <w:szCs w:val="22"/>
          <w:lang w:val="en-US"/>
        </w:rPr>
      </w:pPr>
      <w:r>
        <w:t>6.2.2.7</w:t>
      </w:r>
      <w:r>
        <w:rPr>
          <w:rFonts w:asciiTheme="minorHAnsi" w:eastAsiaTheme="minorEastAsia" w:hAnsiTheme="minorHAnsi" w:cstheme="minorBidi"/>
          <w:sz w:val="22"/>
          <w:szCs w:val="22"/>
          <w:lang w:val="en-US"/>
        </w:rPr>
        <w:tab/>
      </w:r>
      <w:r>
        <w:t>RTCP Report Count Test</w:t>
      </w:r>
      <w:r>
        <w:tab/>
      </w:r>
      <w:r>
        <w:fldChar w:fldCharType="begin"/>
      </w:r>
      <w:r>
        <w:instrText xml:space="preserve"> PAGEREF _Toc34151129 \h </w:instrText>
      </w:r>
      <w:r>
        <w:fldChar w:fldCharType="separate"/>
      </w:r>
      <w:r>
        <w:t>15</w:t>
      </w:r>
      <w:r>
        <w:fldChar w:fldCharType="end"/>
      </w:r>
    </w:p>
    <w:p w14:paraId="77D8D9FF" w14:textId="668E47EE" w:rsidR="009D69F1" w:rsidRDefault="009D69F1">
      <w:pPr>
        <w:pStyle w:val="TOC3"/>
        <w:rPr>
          <w:rFonts w:asciiTheme="minorHAnsi" w:eastAsiaTheme="minorEastAsia" w:hAnsiTheme="minorHAnsi" w:cstheme="minorBidi"/>
          <w:sz w:val="22"/>
          <w:szCs w:val="22"/>
          <w:lang w:val="en-US"/>
        </w:rPr>
      </w:pPr>
      <w:r>
        <w:t>6.2.3</w:t>
      </w:r>
      <w:r>
        <w:rPr>
          <w:rFonts w:asciiTheme="minorHAnsi" w:eastAsiaTheme="minorEastAsia" w:hAnsiTheme="minorHAnsi" w:cstheme="minorBidi"/>
          <w:sz w:val="22"/>
          <w:szCs w:val="22"/>
          <w:lang w:val="en-US"/>
        </w:rPr>
        <w:tab/>
      </w:r>
      <w:r>
        <w:t>RTCP Bandwidth and Transmission Timing Tests</w:t>
      </w:r>
      <w:r>
        <w:tab/>
      </w:r>
      <w:r>
        <w:fldChar w:fldCharType="begin"/>
      </w:r>
      <w:r>
        <w:instrText xml:space="preserve"> PAGEREF _Toc34151130 \h </w:instrText>
      </w:r>
      <w:r>
        <w:fldChar w:fldCharType="separate"/>
      </w:r>
      <w:r>
        <w:t>15</w:t>
      </w:r>
      <w:r>
        <w:fldChar w:fldCharType="end"/>
      </w:r>
    </w:p>
    <w:p w14:paraId="553007A4" w14:textId="71BB02F5" w:rsidR="009D69F1" w:rsidRDefault="009D69F1">
      <w:pPr>
        <w:pStyle w:val="TOC4"/>
        <w:rPr>
          <w:rFonts w:asciiTheme="minorHAnsi" w:eastAsiaTheme="minorEastAsia" w:hAnsiTheme="minorHAnsi" w:cstheme="minorBidi"/>
          <w:sz w:val="22"/>
          <w:szCs w:val="22"/>
          <w:lang w:val="en-US"/>
        </w:rPr>
      </w:pPr>
      <w:r>
        <w:t>6.2.3.1</w:t>
      </w:r>
      <w:r>
        <w:rPr>
          <w:rFonts w:asciiTheme="minorHAnsi" w:eastAsiaTheme="minorEastAsia" w:hAnsiTheme="minorHAnsi" w:cstheme="minorBidi"/>
          <w:sz w:val="22"/>
          <w:szCs w:val="22"/>
          <w:lang w:val="en-US"/>
        </w:rPr>
        <w:tab/>
      </w:r>
      <w:r>
        <w:t>RTCP Disable Test</w:t>
      </w:r>
      <w:r>
        <w:tab/>
      </w:r>
      <w:r>
        <w:fldChar w:fldCharType="begin"/>
      </w:r>
      <w:r>
        <w:instrText xml:space="preserve"> PAGEREF _Toc34151131 \h </w:instrText>
      </w:r>
      <w:r>
        <w:fldChar w:fldCharType="separate"/>
      </w:r>
      <w:r>
        <w:t>15</w:t>
      </w:r>
      <w:r>
        <w:fldChar w:fldCharType="end"/>
      </w:r>
    </w:p>
    <w:p w14:paraId="2EA21019" w14:textId="0A591B00" w:rsidR="009D69F1" w:rsidRDefault="009D69F1">
      <w:pPr>
        <w:pStyle w:val="TOC4"/>
        <w:rPr>
          <w:rFonts w:asciiTheme="minorHAnsi" w:eastAsiaTheme="minorEastAsia" w:hAnsiTheme="minorHAnsi" w:cstheme="minorBidi"/>
          <w:sz w:val="22"/>
          <w:szCs w:val="22"/>
          <w:lang w:val="en-US"/>
        </w:rPr>
      </w:pPr>
      <w:r>
        <w:t>6.2.3.2</w:t>
      </w:r>
      <w:r>
        <w:rPr>
          <w:rFonts w:asciiTheme="minorHAnsi" w:eastAsiaTheme="minorEastAsia" w:hAnsiTheme="minorHAnsi" w:cstheme="minorBidi"/>
          <w:sz w:val="22"/>
          <w:szCs w:val="22"/>
          <w:lang w:val="en-US"/>
        </w:rPr>
        <w:tab/>
      </w:r>
      <w:r>
        <w:t>RTCP Basic Interval Test</w:t>
      </w:r>
      <w:r>
        <w:tab/>
      </w:r>
      <w:r>
        <w:fldChar w:fldCharType="begin"/>
      </w:r>
      <w:r>
        <w:instrText xml:space="preserve"> PAGEREF _Toc34151132 \h </w:instrText>
      </w:r>
      <w:r>
        <w:fldChar w:fldCharType="separate"/>
      </w:r>
      <w:r>
        <w:t>16</w:t>
      </w:r>
      <w:r>
        <w:fldChar w:fldCharType="end"/>
      </w:r>
    </w:p>
    <w:p w14:paraId="1A5049AE" w14:textId="6A853832" w:rsidR="009D69F1" w:rsidRDefault="009D69F1">
      <w:pPr>
        <w:pStyle w:val="TOC4"/>
        <w:rPr>
          <w:rFonts w:asciiTheme="minorHAnsi" w:eastAsiaTheme="minorEastAsia" w:hAnsiTheme="minorHAnsi" w:cstheme="minorBidi"/>
          <w:sz w:val="22"/>
          <w:szCs w:val="22"/>
          <w:lang w:val="en-US"/>
        </w:rPr>
      </w:pPr>
      <w:r>
        <w:t>6.2.3.3</w:t>
      </w:r>
      <w:r>
        <w:rPr>
          <w:rFonts w:asciiTheme="minorHAnsi" w:eastAsiaTheme="minorEastAsia" w:hAnsiTheme="minorHAnsi" w:cstheme="minorBidi"/>
          <w:sz w:val="22"/>
          <w:szCs w:val="22"/>
          <w:lang w:val="en-US"/>
        </w:rPr>
        <w:tab/>
      </w:r>
      <w:r>
        <w:t>RTCP Explicit Bandwidth Test</w:t>
      </w:r>
      <w:r>
        <w:tab/>
      </w:r>
      <w:r>
        <w:fldChar w:fldCharType="begin"/>
      </w:r>
      <w:r>
        <w:instrText xml:space="preserve"> PAGEREF _Toc34151133 \h </w:instrText>
      </w:r>
      <w:r>
        <w:fldChar w:fldCharType="separate"/>
      </w:r>
      <w:r>
        <w:t>16</w:t>
      </w:r>
      <w:r>
        <w:fldChar w:fldCharType="end"/>
      </w:r>
    </w:p>
    <w:p w14:paraId="15274D57" w14:textId="60052348" w:rsidR="009D69F1" w:rsidRDefault="009D69F1">
      <w:pPr>
        <w:pStyle w:val="TOC4"/>
        <w:rPr>
          <w:rFonts w:asciiTheme="minorHAnsi" w:eastAsiaTheme="minorEastAsia" w:hAnsiTheme="minorHAnsi" w:cstheme="minorBidi"/>
          <w:sz w:val="22"/>
          <w:szCs w:val="22"/>
          <w:lang w:val="en-US"/>
        </w:rPr>
      </w:pPr>
      <w:r>
        <w:t>6.2.3.4</w:t>
      </w:r>
      <w:r>
        <w:rPr>
          <w:rFonts w:asciiTheme="minorHAnsi" w:eastAsiaTheme="minorEastAsia" w:hAnsiTheme="minorHAnsi" w:cstheme="minorBidi"/>
          <w:sz w:val="22"/>
          <w:szCs w:val="22"/>
          <w:lang w:val="en-US"/>
        </w:rPr>
        <w:tab/>
      </w:r>
      <w:r>
        <w:t>RTCP Timeout Test</w:t>
      </w:r>
      <w:r>
        <w:tab/>
      </w:r>
      <w:r>
        <w:fldChar w:fldCharType="begin"/>
      </w:r>
      <w:r>
        <w:instrText xml:space="preserve"> PAGEREF _Toc34151134 \h </w:instrText>
      </w:r>
      <w:r>
        <w:fldChar w:fldCharType="separate"/>
      </w:r>
      <w:r>
        <w:t>17</w:t>
      </w:r>
      <w:r>
        <w:fldChar w:fldCharType="end"/>
      </w:r>
    </w:p>
    <w:p w14:paraId="1FCEADC4" w14:textId="0BC9181B" w:rsidR="009D69F1" w:rsidRDefault="009D69F1">
      <w:pPr>
        <w:pStyle w:val="TOC4"/>
        <w:rPr>
          <w:rFonts w:asciiTheme="minorHAnsi" w:eastAsiaTheme="minorEastAsia" w:hAnsiTheme="minorHAnsi" w:cstheme="minorBidi"/>
          <w:sz w:val="22"/>
          <w:szCs w:val="22"/>
          <w:lang w:val="en-US"/>
        </w:rPr>
      </w:pPr>
      <w:r>
        <w:t>6.2.3.5</w:t>
      </w:r>
      <w:r>
        <w:rPr>
          <w:rFonts w:asciiTheme="minorHAnsi" w:eastAsiaTheme="minorEastAsia" w:hAnsiTheme="minorHAnsi" w:cstheme="minorBidi"/>
          <w:sz w:val="22"/>
          <w:szCs w:val="22"/>
          <w:lang w:val="en-US"/>
        </w:rPr>
        <w:tab/>
      </w:r>
      <w:r>
        <w:t>RTCP Step Join Backoff Receiver Test</w:t>
      </w:r>
      <w:r>
        <w:tab/>
      </w:r>
      <w:r>
        <w:fldChar w:fldCharType="begin"/>
      </w:r>
      <w:r>
        <w:instrText xml:space="preserve"> PAGEREF _Toc34151135 \h </w:instrText>
      </w:r>
      <w:r>
        <w:fldChar w:fldCharType="separate"/>
      </w:r>
      <w:r>
        <w:t>18</w:t>
      </w:r>
      <w:r>
        <w:fldChar w:fldCharType="end"/>
      </w:r>
    </w:p>
    <w:p w14:paraId="56ED03A8" w14:textId="5A54D327" w:rsidR="009D69F1" w:rsidRDefault="009D69F1">
      <w:pPr>
        <w:pStyle w:val="TOC4"/>
        <w:rPr>
          <w:rFonts w:asciiTheme="minorHAnsi" w:eastAsiaTheme="minorEastAsia" w:hAnsiTheme="minorHAnsi" w:cstheme="minorBidi"/>
          <w:sz w:val="22"/>
          <w:szCs w:val="22"/>
          <w:lang w:val="en-US"/>
        </w:rPr>
      </w:pPr>
      <w:r>
        <w:t>6.2.3.6</w:t>
      </w:r>
      <w:r>
        <w:rPr>
          <w:rFonts w:asciiTheme="minorHAnsi" w:eastAsiaTheme="minorEastAsia" w:hAnsiTheme="minorHAnsi" w:cstheme="minorBidi"/>
          <w:sz w:val="22"/>
          <w:szCs w:val="22"/>
          <w:lang w:val="en-US"/>
        </w:rPr>
        <w:tab/>
      </w:r>
      <w:r>
        <w:t>RTCP Step Join Backoff Sender Test</w:t>
      </w:r>
      <w:r>
        <w:tab/>
      </w:r>
      <w:r>
        <w:fldChar w:fldCharType="begin"/>
      </w:r>
      <w:r>
        <w:instrText xml:space="preserve"> PAGEREF _Toc34151136 \h </w:instrText>
      </w:r>
      <w:r>
        <w:fldChar w:fldCharType="separate"/>
      </w:r>
      <w:r>
        <w:t>18</w:t>
      </w:r>
      <w:r>
        <w:fldChar w:fldCharType="end"/>
      </w:r>
    </w:p>
    <w:p w14:paraId="5DB21A7F" w14:textId="0A91D92B" w:rsidR="009D69F1" w:rsidRDefault="009D69F1">
      <w:pPr>
        <w:pStyle w:val="TOC3"/>
        <w:rPr>
          <w:rFonts w:asciiTheme="minorHAnsi" w:eastAsiaTheme="minorEastAsia" w:hAnsiTheme="minorHAnsi" w:cstheme="minorBidi"/>
          <w:sz w:val="22"/>
          <w:szCs w:val="22"/>
          <w:lang w:val="en-US"/>
        </w:rPr>
      </w:pPr>
      <w:r>
        <w:t>6.2.4</w:t>
      </w:r>
      <w:r>
        <w:rPr>
          <w:rFonts w:asciiTheme="minorHAnsi" w:eastAsiaTheme="minorEastAsia" w:hAnsiTheme="minorHAnsi" w:cstheme="minorBidi"/>
          <w:sz w:val="22"/>
          <w:szCs w:val="22"/>
          <w:lang w:val="en-US"/>
        </w:rPr>
        <w:tab/>
      </w:r>
      <w:r>
        <w:t>Sender Report Sender Info Tests</w:t>
      </w:r>
      <w:r>
        <w:tab/>
      </w:r>
      <w:r>
        <w:fldChar w:fldCharType="begin"/>
      </w:r>
      <w:r>
        <w:instrText xml:space="preserve"> PAGEREF _Toc34151137 \h </w:instrText>
      </w:r>
      <w:r>
        <w:fldChar w:fldCharType="separate"/>
      </w:r>
      <w:r>
        <w:t>18</w:t>
      </w:r>
      <w:r>
        <w:fldChar w:fldCharType="end"/>
      </w:r>
    </w:p>
    <w:p w14:paraId="14AF6B82" w14:textId="2554ED79" w:rsidR="009D69F1" w:rsidRDefault="009D69F1">
      <w:pPr>
        <w:pStyle w:val="TOC4"/>
        <w:rPr>
          <w:rFonts w:asciiTheme="minorHAnsi" w:eastAsiaTheme="minorEastAsia" w:hAnsiTheme="minorHAnsi" w:cstheme="minorBidi"/>
          <w:sz w:val="22"/>
          <w:szCs w:val="22"/>
          <w:lang w:val="en-US"/>
        </w:rPr>
      </w:pPr>
      <w:r>
        <w:t>6.2.4.1</w:t>
      </w:r>
      <w:r>
        <w:rPr>
          <w:rFonts w:asciiTheme="minorHAnsi" w:eastAsiaTheme="minorEastAsia" w:hAnsiTheme="minorHAnsi" w:cstheme="minorBidi"/>
          <w:sz w:val="22"/>
          <w:szCs w:val="22"/>
          <w:lang w:val="en-US"/>
        </w:rPr>
        <w:tab/>
      </w:r>
      <w:r>
        <w:t>Sender SSRC Test</w:t>
      </w:r>
      <w:r>
        <w:tab/>
      </w:r>
      <w:r>
        <w:fldChar w:fldCharType="begin"/>
      </w:r>
      <w:r>
        <w:instrText xml:space="preserve"> PAGEREF _Toc34151138 \h </w:instrText>
      </w:r>
      <w:r>
        <w:fldChar w:fldCharType="separate"/>
      </w:r>
      <w:r>
        <w:t>18</w:t>
      </w:r>
      <w:r>
        <w:fldChar w:fldCharType="end"/>
      </w:r>
    </w:p>
    <w:p w14:paraId="28BC06E3" w14:textId="3BAF25D5" w:rsidR="009D69F1" w:rsidRDefault="009D69F1">
      <w:pPr>
        <w:pStyle w:val="TOC4"/>
        <w:rPr>
          <w:rFonts w:asciiTheme="minorHAnsi" w:eastAsiaTheme="minorEastAsia" w:hAnsiTheme="minorHAnsi" w:cstheme="minorBidi"/>
          <w:sz w:val="22"/>
          <w:szCs w:val="22"/>
          <w:lang w:val="en-US"/>
        </w:rPr>
      </w:pPr>
      <w:r>
        <w:t>6.2.4.2</w:t>
      </w:r>
      <w:r>
        <w:rPr>
          <w:rFonts w:asciiTheme="minorHAnsi" w:eastAsiaTheme="minorEastAsia" w:hAnsiTheme="minorHAnsi" w:cstheme="minorBidi"/>
          <w:sz w:val="22"/>
          <w:szCs w:val="22"/>
          <w:lang w:val="en-US"/>
        </w:rPr>
        <w:tab/>
      </w:r>
      <w:r>
        <w:t>NTP Test</w:t>
      </w:r>
      <w:r>
        <w:tab/>
      </w:r>
      <w:r>
        <w:fldChar w:fldCharType="begin"/>
      </w:r>
      <w:r>
        <w:instrText xml:space="preserve"> PAGEREF _Toc34151139 \h </w:instrText>
      </w:r>
      <w:r>
        <w:fldChar w:fldCharType="separate"/>
      </w:r>
      <w:r>
        <w:t>18</w:t>
      </w:r>
      <w:r>
        <w:fldChar w:fldCharType="end"/>
      </w:r>
    </w:p>
    <w:p w14:paraId="5060EFD5" w14:textId="2799FDCA" w:rsidR="009D69F1" w:rsidRDefault="009D69F1">
      <w:pPr>
        <w:pStyle w:val="TOC4"/>
        <w:rPr>
          <w:rFonts w:asciiTheme="minorHAnsi" w:eastAsiaTheme="minorEastAsia" w:hAnsiTheme="minorHAnsi" w:cstheme="minorBidi"/>
          <w:sz w:val="22"/>
          <w:szCs w:val="22"/>
          <w:lang w:val="en-US"/>
        </w:rPr>
      </w:pPr>
      <w:r>
        <w:t>6.2.4.3</w:t>
      </w:r>
      <w:r>
        <w:rPr>
          <w:rFonts w:asciiTheme="minorHAnsi" w:eastAsiaTheme="minorEastAsia" w:hAnsiTheme="minorHAnsi" w:cstheme="minorBidi"/>
          <w:sz w:val="22"/>
          <w:szCs w:val="22"/>
          <w:lang w:val="en-US"/>
        </w:rPr>
        <w:tab/>
      </w:r>
      <w:r>
        <w:t>Wrapped NTP Test</w:t>
      </w:r>
      <w:r>
        <w:tab/>
      </w:r>
      <w:r>
        <w:fldChar w:fldCharType="begin"/>
      </w:r>
      <w:r>
        <w:instrText xml:space="preserve"> PAGEREF _Toc34151140 \h </w:instrText>
      </w:r>
      <w:r>
        <w:fldChar w:fldCharType="separate"/>
      </w:r>
      <w:r>
        <w:t>19</w:t>
      </w:r>
      <w:r>
        <w:fldChar w:fldCharType="end"/>
      </w:r>
    </w:p>
    <w:p w14:paraId="31DD8F27" w14:textId="242F0C41" w:rsidR="009D69F1" w:rsidRDefault="009D69F1">
      <w:pPr>
        <w:pStyle w:val="TOC4"/>
        <w:rPr>
          <w:rFonts w:asciiTheme="minorHAnsi" w:eastAsiaTheme="minorEastAsia" w:hAnsiTheme="minorHAnsi" w:cstheme="minorBidi"/>
          <w:sz w:val="22"/>
          <w:szCs w:val="22"/>
          <w:lang w:val="en-US"/>
        </w:rPr>
      </w:pPr>
      <w:r>
        <w:t>6.2.4.4</w:t>
      </w:r>
      <w:r>
        <w:rPr>
          <w:rFonts w:asciiTheme="minorHAnsi" w:eastAsiaTheme="minorEastAsia" w:hAnsiTheme="minorHAnsi" w:cstheme="minorBidi"/>
          <w:sz w:val="22"/>
          <w:szCs w:val="22"/>
          <w:lang w:val="en-US"/>
        </w:rPr>
        <w:tab/>
      </w:r>
      <w:r>
        <w:t>Time Stamp Test</w:t>
      </w:r>
      <w:r>
        <w:tab/>
      </w:r>
      <w:r>
        <w:fldChar w:fldCharType="begin"/>
      </w:r>
      <w:r>
        <w:instrText xml:space="preserve"> PAGEREF _Toc34151141 \h </w:instrText>
      </w:r>
      <w:r>
        <w:fldChar w:fldCharType="separate"/>
      </w:r>
      <w:r>
        <w:t>20</w:t>
      </w:r>
      <w:r>
        <w:fldChar w:fldCharType="end"/>
      </w:r>
    </w:p>
    <w:p w14:paraId="1BC99DAB" w14:textId="762B261A" w:rsidR="009D69F1" w:rsidRDefault="009D69F1">
      <w:pPr>
        <w:pStyle w:val="TOC4"/>
        <w:rPr>
          <w:rFonts w:asciiTheme="minorHAnsi" w:eastAsiaTheme="minorEastAsia" w:hAnsiTheme="minorHAnsi" w:cstheme="minorBidi"/>
          <w:sz w:val="22"/>
          <w:szCs w:val="22"/>
          <w:lang w:val="en-US"/>
        </w:rPr>
      </w:pPr>
      <w:r>
        <w:t>6.2.4.5</w:t>
      </w:r>
      <w:r>
        <w:rPr>
          <w:rFonts w:asciiTheme="minorHAnsi" w:eastAsiaTheme="minorEastAsia" w:hAnsiTheme="minorHAnsi" w:cstheme="minorBidi"/>
          <w:sz w:val="22"/>
          <w:szCs w:val="22"/>
          <w:lang w:val="en-US"/>
        </w:rPr>
        <w:tab/>
      </w:r>
      <w:r>
        <w:t>Wrapped Time Stamp Test</w:t>
      </w:r>
      <w:r>
        <w:tab/>
      </w:r>
      <w:r>
        <w:fldChar w:fldCharType="begin"/>
      </w:r>
      <w:r>
        <w:instrText xml:space="preserve"> PAGEREF _Toc34151142 \h </w:instrText>
      </w:r>
      <w:r>
        <w:fldChar w:fldCharType="separate"/>
      </w:r>
      <w:r>
        <w:t>20</w:t>
      </w:r>
      <w:r>
        <w:fldChar w:fldCharType="end"/>
      </w:r>
    </w:p>
    <w:p w14:paraId="20B25C13" w14:textId="12F69EC2" w:rsidR="009D69F1" w:rsidRDefault="009D69F1">
      <w:pPr>
        <w:pStyle w:val="TOC4"/>
        <w:rPr>
          <w:rFonts w:asciiTheme="minorHAnsi" w:eastAsiaTheme="minorEastAsia" w:hAnsiTheme="minorHAnsi" w:cstheme="minorBidi"/>
          <w:sz w:val="22"/>
          <w:szCs w:val="22"/>
          <w:lang w:val="en-US"/>
        </w:rPr>
      </w:pPr>
      <w:r>
        <w:t>6.2.4.6</w:t>
      </w:r>
      <w:r>
        <w:rPr>
          <w:rFonts w:asciiTheme="minorHAnsi" w:eastAsiaTheme="minorEastAsia" w:hAnsiTheme="minorHAnsi" w:cstheme="minorBidi"/>
          <w:sz w:val="22"/>
          <w:szCs w:val="22"/>
          <w:lang w:val="en-US"/>
        </w:rPr>
        <w:tab/>
      </w:r>
      <w:r>
        <w:t>Packet Count Test</w:t>
      </w:r>
      <w:r>
        <w:tab/>
      </w:r>
      <w:r>
        <w:fldChar w:fldCharType="begin"/>
      </w:r>
      <w:r>
        <w:instrText xml:space="preserve"> PAGEREF _Toc34151143 \h </w:instrText>
      </w:r>
      <w:r>
        <w:fldChar w:fldCharType="separate"/>
      </w:r>
      <w:r>
        <w:t>21</w:t>
      </w:r>
      <w:r>
        <w:fldChar w:fldCharType="end"/>
      </w:r>
    </w:p>
    <w:p w14:paraId="75830C28" w14:textId="224799D5" w:rsidR="009D69F1" w:rsidRDefault="009D69F1">
      <w:pPr>
        <w:pStyle w:val="TOC4"/>
        <w:rPr>
          <w:rFonts w:asciiTheme="minorHAnsi" w:eastAsiaTheme="minorEastAsia" w:hAnsiTheme="minorHAnsi" w:cstheme="minorBidi"/>
          <w:sz w:val="22"/>
          <w:szCs w:val="22"/>
          <w:lang w:val="en-US"/>
        </w:rPr>
      </w:pPr>
      <w:r>
        <w:t>6.2.4.7</w:t>
      </w:r>
      <w:r>
        <w:rPr>
          <w:rFonts w:asciiTheme="minorHAnsi" w:eastAsiaTheme="minorEastAsia" w:hAnsiTheme="minorHAnsi" w:cstheme="minorBidi"/>
          <w:sz w:val="22"/>
          <w:szCs w:val="22"/>
          <w:lang w:val="en-US"/>
        </w:rPr>
        <w:tab/>
      </w:r>
      <w:r>
        <w:t>Wrapped Packet Count Test</w:t>
      </w:r>
      <w:r>
        <w:tab/>
      </w:r>
      <w:r>
        <w:fldChar w:fldCharType="begin"/>
      </w:r>
      <w:r>
        <w:instrText xml:space="preserve"> PAGEREF _Toc34151144 \h </w:instrText>
      </w:r>
      <w:r>
        <w:fldChar w:fldCharType="separate"/>
      </w:r>
      <w:r>
        <w:t>21</w:t>
      </w:r>
      <w:r>
        <w:fldChar w:fldCharType="end"/>
      </w:r>
    </w:p>
    <w:p w14:paraId="3F7650C5" w14:textId="63DBD5A9" w:rsidR="009D69F1" w:rsidRDefault="009D69F1">
      <w:pPr>
        <w:pStyle w:val="TOC4"/>
        <w:rPr>
          <w:rFonts w:asciiTheme="minorHAnsi" w:eastAsiaTheme="minorEastAsia" w:hAnsiTheme="minorHAnsi" w:cstheme="minorBidi"/>
          <w:sz w:val="22"/>
          <w:szCs w:val="22"/>
          <w:lang w:val="en-US"/>
        </w:rPr>
      </w:pPr>
      <w:r>
        <w:t>6.2.4.8</w:t>
      </w:r>
      <w:r>
        <w:rPr>
          <w:rFonts w:asciiTheme="minorHAnsi" w:eastAsiaTheme="minorEastAsia" w:hAnsiTheme="minorHAnsi" w:cstheme="minorBidi"/>
          <w:sz w:val="22"/>
          <w:szCs w:val="22"/>
          <w:lang w:val="en-US"/>
        </w:rPr>
        <w:tab/>
      </w:r>
      <w:r>
        <w:t>Octet Count Test</w:t>
      </w:r>
      <w:r>
        <w:tab/>
      </w:r>
      <w:r>
        <w:fldChar w:fldCharType="begin"/>
      </w:r>
      <w:r>
        <w:instrText xml:space="preserve"> PAGEREF _Toc34151145 \h </w:instrText>
      </w:r>
      <w:r>
        <w:fldChar w:fldCharType="separate"/>
      </w:r>
      <w:r>
        <w:t>22</w:t>
      </w:r>
      <w:r>
        <w:fldChar w:fldCharType="end"/>
      </w:r>
    </w:p>
    <w:p w14:paraId="39056152" w14:textId="7A544715" w:rsidR="009D69F1" w:rsidRDefault="009D69F1">
      <w:pPr>
        <w:pStyle w:val="TOC4"/>
        <w:rPr>
          <w:rFonts w:asciiTheme="minorHAnsi" w:eastAsiaTheme="minorEastAsia" w:hAnsiTheme="minorHAnsi" w:cstheme="minorBidi"/>
          <w:sz w:val="22"/>
          <w:szCs w:val="22"/>
          <w:lang w:val="en-US"/>
        </w:rPr>
      </w:pPr>
      <w:r>
        <w:t>6.2.4.9</w:t>
      </w:r>
      <w:r>
        <w:rPr>
          <w:rFonts w:asciiTheme="minorHAnsi" w:eastAsiaTheme="minorEastAsia" w:hAnsiTheme="minorHAnsi" w:cstheme="minorBidi"/>
          <w:sz w:val="22"/>
          <w:szCs w:val="22"/>
          <w:lang w:val="en-US"/>
        </w:rPr>
        <w:tab/>
      </w:r>
      <w:r>
        <w:t>Wrapped Octet Count Test</w:t>
      </w:r>
      <w:r>
        <w:tab/>
      </w:r>
      <w:r>
        <w:fldChar w:fldCharType="begin"/>
      </w:r>
      <w:r>
        <w:instrText xml:space="preserve"> PAGEREF _Toc34151146 \h </w:instrText>
      </w:r>
      <w:r>
        <w:fldChar w:fldCharType="separate"/>
      </w:r>
      <w:r>
        <w:t>22</w:t>
      </w:r>
      <w:r>
        <w:fldChar w:fldCharType="end"/>
      </w:r>
    </w:p>
    <w:p w14:paraId="1E7352C5" w14:textId="1C85BD48" w:rsidR="009D69F1" w:rsidRDefault="009D69F1">
      <w:pPr>
        <w:pStyle w:val="TOC3"/>
        <w:rPr>
          <w:rFonts w:asciiTheme="minorHAnsi" w:eastAsiaTheme="minorEastAsia" w:hAnsiTheme="minorHAnsi" w:cstheme="minorBidi"/>
          <w:sz w:val="22"/>
          <w:szCs w:val="22"/>
          <w:lang w:val="en-US"/>
        </w:rPr>
      </w:pPr>
      <w:r>
        <w:t>6.2.5</w:t>
      </w:r>
      <w:r>
        <w:rPr>
          <w:rFonts w:asciiTheme="minorHAnsi" w:eastAsiaTheme="minorEastAsia" w:hAnsiTheme="minorHAnsi" w:cstheme="minorBidi"/>
          <w:sz w:val="22"/>
          <w:szCs w:val="22"/>
          <w:lang w:val="en-US"/>
        </w:rPr>
        <w:tab/>
      </w:r>
      <w:r>
        <w:t>Source Description (SDES) Tests</w:t>
      </w:r>
      <w:r>
        <w:tab/>
      </w:r>
      <w:r>
        <w:fldChar w:fldCharType="begin"/>
      </w:r>
      <w:r>
        <w:instrText xml:space="preserve"> PAGEREF _Toc34151147 \h </w:instrText>
      </w:r>
      <w:r>
        <w:fldChar w:fldCharType="separate"/>
      </w:r>
      <w:r>
        <w:t>24</w:t>
      </w:r>
      <w:r>
        <w:fldChar w:fldCharType="end"/>
      </w:r>
    </w:p>
    <w:p w14:paraId="493B0A16" w14:textId="5B695929" w:rsidR="009D69F1" w:rsidRDefault="009D69F1">
      <w:pPr>
        <w:pStyle w:val="TOC4"/>
        <w:rPr>
          <w:rFonts w:asciiTheme="minorHAnsi" w:eastAsiaTheme="minorEastAsia" w:hAnsiTheme="minorHAnsi" w:cstheme="minorBidi"/>
          <w:sz w:val="22"/>
          <w:szCs w:val="22"/>
          <w:lang w:val="en-US"/>
        </w:rPr>
      </w:pPr>
      <w:r>
        <w:t>6.2.5.1</w:t>
      </w:r>
      <w:r>
        <w:rPr>
          <w:rFonts w:asciiTheme="minorHAnsi" w:eastAsiaTheme="minorEastAsia" w:hAnsiTheme="minorHAnsi" w:cstheme="minorBidi"/>
          <w:sz w:val="22"/>
          <w:szCs w:val="22"/>
          <w:lang w:val="en-US"/>
        </w:rPr>
        <w:tab/>
      </w:r>
      <w:r>
        <w:t>Basic SDES Test</w:t>
      </w:r>
      <w:r>
        <w:tab/>
      </w:r>
      <w:r>
        <w:fldChar w:fldCharType="begin"/>
      </w:r>
      <w:r>
        <w:instrText xml:space="preserve"> PAGEREF _Toc34151148 \h </w:instrText>
      </w:r>
      <w:r>
        <w:fldChar w:fldCharType="separate"/>
      </w:r>
      <w:r>
        <w:t>24</w:t>
      </w:r>
      <w:r>
        <w:fldChar w:fldCharType="end"/>
      </w:r>
    </w:p>
    <w:p w14:paraId="78FEC282" w14:textId="081B13FF" w:rsidR="009D69F1" w:rsidRDefault="009D69F1">
      <w:pPr>
        <w:pStyle w:val="TOC4"/>
        <w:rPr>
          <w:rFonts w:asciiTheme="minorHAnsi" w:eastAsiaTheme="minorEastAsia" w:hAnsiTheme="minorHAnsi" w:cstheme="minorBidi"/>
          <w:sz w:val="22"/>
          <w:szCs w:val="22"/>
          <w:lang w:val="en-US"/>
        </w:rPr>
      </w:pPr>
      <w:r>
        <w:t>6.2.5.2</w:t>
      </w:r>
      <w:r>
        <w:rPr>
          <w:rFonts w:asciiTheme="minorHAnsi" w:eastAsiaTheme="minorEastAsia" w:hAnsiTheme="minorHAnsi" w:cstheme="minorBidi"/>
          <w:sz w:val="22"/>
          <w:szCs w:val="22"/>
          <w:lang w:val="en-US"/>
        </w:rPr>
        <w:tab/>
      </w:r>
      <w:r>
        <w:t>Canonical End-point Identifier (CNAME) Test</w:t>
      </w:r>
      <w:r>
        <w:tab/>
      </w:r>
      <w:r>
        <w:fldChar w:fldCharType="begin"/>
      </w:r>
      <w:r>
        <w:instrText xml:space="preserve"> PAGEREF _Toc34151149 \h </w:instrText>
      </w:r>
      <w:r>
        <w:fldChar w:fldCharType="separate"/>
      </w:r>
      <w:r>
        <w:t>24</w:t>
      </w:r>
      <w:r>
        <w:fldChar w:fldCharType="end"/>
      </w:r>
    </w:p>
    <w:p w14:paraId="6078F13B" w14:textId="59541688" w:rsidR="009D69F1" w:rsidRDefault="009D69F1">
      <w:pPr>
        <w:pStyle w:val="TOC3"/>
        <w:rPr>
          <w:rFonts w:asciiTheme="minorHAnsi" w:eastAsiaTheme="minorEastAsia" w:hAnsiTheme="minorHAnsi" w:cstheme="minorBidi"/>
          <w:sz w:val="22"/>
          <w:szCs w:val="22"/>
          <w:lang w:val="en-US"/>
        </w:rPr>
      </w:pPr>
      <w:r>
        <w:t>6.2.6</w:t>
      </w:r>
      <w:r>
        <w:rPr>
          <w:rFonts w:asciiTheme="minorHAnsi" w:eastAsiaTheme="minorEastAsia" w:hAnsiTheme="minorHAnsi" w:cstheme="minorBidi"/>
          <w:sz w:val="22"/>
          <w:szCs w:val="22"/>
          <w:lang w:val="en-US"/>
        </w:rPr>
        <w:tab/>
      </w:r>
      <w:r>
        <w:t>Receiver Report Block Tests</w:t>
      </w:r>
      <w:r>
        <w:tab/>
      </w:r>
      <w:r>
        <w:fldChar w:fldCharType="begin"/>
      </w:r>
      <w:r>
        <w:instrText xml:space="preserve"> PAGEREF _Toc34151150 \h </w:instrText>
      </w:r>
      <w:r>
        <w:fldChar w:fldCharType="separate"/>
      </w:r>
      <w:r>
        <w:t>25</w:t>
      </w:r>
      <w:r>
        <w:fldChar w:fldCharType="end"/>
      </w:r>
    </w:p>
    <w:p w14:paraId="1ACB55F4" w14:textId="440C61BF" w:rsidR="009D69F1" w:rsidRDefault="009D69F1">
      <w:pPr>
        <w:pStyle w:val="TOC4"/>
        <w:rPr>
          <w:rFonts w:asciiTheme="minorHAnsi" w:eastAsiaTheme="minorEastAsia" w:hAnsiTheme="minorHAnsi" w:cstheme="minorBidi"/>
          <w:sz w:val="22"/>
          <w:szCs w:val="22"/>
          <w:lang w:val="en-US"/>
        </w:rPr>
      </w:pPr>
      <w:r>
        <w:t>6.2.6.1</w:t>
      </w:r>
      <w:r>
        <w:rPr>
          <w:rFonts w:asciiTheme="minorHAnsi" w:eastAsiaTheme="minorEastAsia" w:hAnsiTheme="minorHAnsi" w:cstheme="minorBidi"/>
          <w:sz w:val="22"/>
          <w:szCs w:val="22"/>
          <w:lang w:val="en-US"/>
        </w:rPr>
        <w:tab/>
      </w:r>
      <w:r>
        <w:t>SSRC Consistency Test</w:t>
      </w:r>
      <w:r>
        <w:tab/>
      </w:r>
      <w:r>
        <w:fldChar w:fldCharType="begin"/>
      </w:r>
      <w:r>
        <w:instrText xml:space="preserve"> PAGEREF _Toc34151151 \h </w:instrText>
      </w:r>
      <w:r>
        <w:fldChar w:fldCharType="separate"/>
      </w:r>
      <w:r>
        <w:t>25</w:t>
      </w:r>
      <w:r>
        <w:fldChar w:fldCharType="end"/>
      </w:r>
    </w:p>
    <w:p w14:paraId="05AD2C3D" w14:textId="00513267" w:rsidR="009D69F1" w:rsidRDefault="009D69F1">
      <w:pPr>
        <w:pStyle w:val="TOC4"/>
        <w:rPr>
          <w:rFonts w:asciiTheme="minorHAnsi" w:eastAsiaTheme="minorEastAsia" w:hAnsiTheme="minorHAnsi" w:cstheme="minorBidi"/>
          <w:sz w:val="22"/>
          <w:szCs w:val="22"/>
          <w:lang w:val="en-US"/>
        </w:rPr>
      </w:pPr>
      <w:r>
        <w:t>6.2.6.2</w:t>
      </w:r>
      <w:r>
        <w:rPr>
          <w:rFonts w:asciiTheme="minorHAnsi" w:eastAsiaTheme="minorEastAsia" w:hAnsiTheme="minorHAnsi" w:cstheme="minorBidi"/>
          <w:sz w:val="22"/>
          <w:szCs w:val="22"/>
          <w:lang w:val="en-US"/>
        </w:rPr>
        <w:tab/>
      </w:r>
      <w:r>
        <w:t>SSRC Completeness Test</w:t>
      </w:r>
      <w:r>
        <w:tab/>
      </w:r>
      <w:r>
        <w:fldChar w:fldCharType="begin"/>
      </w:r>
      <w:r>
        <w:instrText xml:space="preserve"> PAGEREF _Toc34151152 \h </w:instrText>
      </w:r>
      <w:r>
        <w:fldChar w:fldCharType="separate"/>
      </w:r>
      <w:r>
        <w:t>25</w:t>
      </w:r>
      <w:r>
        <w:fldChar w:fldCharType="end"/>
      </w:r>
    </w:p>
    <w:p w14:paraId="5F86D548" w14:textId="3E31AEF1" w:rsidR="009D69F1" w:rsidRDefault="009D69F1">
      <w:pPr>
        <w:pStyle w:val="TOC4"/>
        <w:rPr>
          <w:rFonts w:asciiTheme="minorHAnsi" w:eastAsiaTheme="minorEastAsia" w:hAnsiTheme="minorHAnsi" w:cstheme="minorBidi"/>
          <w:sz w:val="22"/>
          <w:szCs w:val="22"/>
          <w:lang w:val="en-US"/>
        </w:rPr>
      </w:pPr>
      <w:r>
        <w:t>6.2.6.3</w:t>
      </w:r>
      <w:r>
        <w:rPr>
          <w:rFonts w:asciiTheme="minorHAnsi" w:eastAsiaTheme="minorEastAsia" w:hAnsiTheme="minorHAnsi" w:cstheme="minorBidi"/>
          <w:sz w:val="22"/>
          <w:szCs w:val="22"/>
          <w:lang w:val="en-US"/>
        </w:rPr>
        <w:tab/>
      </w:r>
      <w:r>
        <w:t>SSRC Change Test</w:t>
      </w:r>
      <w:r>
        <w:tab/>
      </w:r>
      <w:r>
        <w:fldChar w:fldCharType="begin"/>
      </w:r>
      <w:r>
        <w:instrText xml:space="preserve"> PAGEREF _Toc34151153 \h </w:instrText>
      </w:r>
      <w:r>
        <w:fldChar w:fldCharType="separate"/>
      </w:r>
      <w:r>
        <w:t>26</w:t>
      </w:r>
      <w:r>
        <w:fldChar w:fldCharType="end"/>
      </w:r>
    </w:p>
    <w:p w14:paraId="52B1230A" w14:textId="6067D4B6" w:rsidR="009D69F1" w:rsidRDefault="009D69F1">
      <w:pPr>
        <w:pStyle w:val="TOC4"/>
        <w:rPr>
          <w:rFonts w:asciiTheme="minorHAnsi" w:eastAsiaTheme="minorEastAsia" w:hAnsiTheme="minorHAnsi" w:cstheme="minorBidi"/>
          <w:sz w:val="22"/>
          <w:szCs w:val="22"/>
          <w:lang w:val="en-US"/>
        </w:rPr>
      </w:pPr>
      <w:r>
        <w:t>6.2.6.4</w:t>
      </w:r>
      <w:r>
        <w:rPr>
          <w:rFonts w:asciiTheme="minorHAnsi" w:eastAsiaTheme="minorEastAsia" w:hAnsiTheme="minorHAnsi" w:cstheme="minorBidi"/>
          <w:sz w:val="22"/>
          <w:szCs w:val="22"/>
          <w:lang w:val="en-US"/>
        </w:rPr>
        <w:tab/>
      </w:r>
      <w:r>
        <w:t>Initial Zero Loss Test</w:t>
      </w:r>
      <w:r>
        <w:tab/>
      </w:r>
      <w:r>
        <w:fldChar w:fldCharType="begin"/>
      </w:r>
      <w:r>
        <w:instrText xml:space="preserve"> PAGEREF _Toc34151154 \h </w:instrText>
      </w:r>
      <w:r>
        <w:fldChar w:fldCharType="separate"/>
      </w:r>
      <w:r>
        <w:t>26</w:t>
      </w:r>
      <w:r>
        <w:fldChar w:fldCharType="end"/>
      </w:r>
    </w:p>
    <w:p w14:paraId="709A2872" w14:textId="533C2DD7" w:rsidR="009D69F1" w:rsidRDefault="009D69F1">
      <w:pPr>
        <w:pStyle w:val="TOC4"/>
        <w:rPr>
          <w:rFonts w:asciiTheme="minorHAnsi" w:eastAsiaTheme="minorEastAsia" w:hAnsiTheme="minorHAnsi" w:cstheme="minorBidi"/>
          <w:sz w:val="22"/>
          <w:szCs w:val="22"/>
          <w:lang w:val="en-US"/>
        </w:rPr>
      </w:pPr>
      <w:r>
        <w:t>6.2.6.5</w:t>
      </w:r>
      <w:r>
        <w:rPr>
          <w:rFonts w:asciiTheme="minorHAnsi" w:eastAsiaTheme="minorEastAsia" w:hAnsiTheme="minorHAnsi" w:cstheme="minorBidi"/>
          <w:sz w:val="22"/>
          <w:szCs w:val="22"/>
          <w:lang w:val="en-US"/>
        </w:rPr>
        <w:tab/>
      </w:r>
      <w:r>
        <w:t>Zero Loss Test</w:t>
      </w:r>
      <w:r>
        <w:tab/>
      </w:r>
      <w:r>
        <w:fldChar w:fldCharType="begin"/>
      </w:r>
      <w:r>
        <w:instrText xml:space="preserve"> PAGEREF _Toc34151155 \h </w:instrText>
      </w:r>
      <w:r>
        <w:fldChar w:fldCharType="separate"/>
      </w:r>
      <w:r>
        <w:t>27</w:t>
      </w:r>
      <w:r>
        <w:fldChar w:fldCharType="end"/>
      </w:r>
    </w:p>
    <w:p w14:paraId="650E9A3E" w14:textId="44A582B1" w:rsidR="009D69F1" w:rsidRDefault="009D69F1">
      <w:pPr>
        <w:pStyle w:val="TOC4"/>
        <w:rPr>
          <w:rFonts w:asciiTheme="minorHAnsi" w:eastAsiaTheme="minorEastAsia" w:hAnsiTheme="minorHAnsi" w:cstheme="minorBidi"/>
          <w:sz w:val="22"/>
          <w:szCs w:val="22"/>
          <w:lang w:val="en-US"/>
        </w:rPr>
      </w:pPr>
      <w:r>
        <w:t>6.2.6.6</w:t>
      </w:r>
      <w:r>
        <w:rPr>
          <w:rFonts w:asciiTheme="minorHAnsi" w:eastAsiaTheme="minorEastAsia" w:hAnsiTheme="minorHAnsi" w:cstheme="minorBidi"/>
          <w:sz w:val="22"/>
          <w:szCs w:val="22"/>
          <w:lang w:val="en-US"/>
        </w:rPr>
        <w:tab/>
      </w:r>
      <w:r>
        <w:t>Loss Test</w:t>
      </w:r>
      <w:r>
        <w:tab/>
      </w:r>
      <w:r>
        <w:fldChar w:fldCharType="begin"/>
      </w:r>
      <w:r>
        <w:instrText xml:space="preserve"> PAGEREF _Toc34151156 \h </w:instrText>
      </w:r>
      <w:r>
        <w:fldChar w:fldCharType="separate"/>
      </w:r>
      <w:r>
        <w:t>27</w:t>
      </w:r>
      <w:r>
        <w:fldChar w:fldCharType="end"/>
      </w:r>
    </w:p>
    <w:p w14:paraId="7C402E09" w14:textId="1F0B7527" w:rsidR="009D69F1" w:rsidRDefault="009D69F1">
      <w:pPr>
        <w:pStyle w:val="TOC4"/>
        <w:rPr>
          <w:rFonts w:asciiTheme="minorHAnsi" w:eastAsiaTheme="minorEastAsia" w:hAnsiTheme="minorHAnsi" w:cstheme="minorBidi"/>
          <w:sz w:val="22"/>
          <w:szCs w:val="22"/>
          <w:lang w:val="en-US"/>
        </w:rPr>
      </w:pPr>
      <w:r>
        <w:t>6.2.6.7</w:t>
      </w:r>
      <w:r>
        <w:rPr>
          <w:rFonts w:asciiTheme="minorHAnsi" w:eastAsiaTheme="minorEastAsia" w:hAnsiTheme="minorHAnsi" w:cstheme="minorBidi"/>
          <w:sz w:val="22"/>
          <w:szCs w:val="22"/>
          <w:lang w:val="en-US"/>
        </w:rPr>
        <w:tab/>
      </w:r>
      <w:r>
        <w:t>Wrapped Loss Test</w:t>
      </w:r>
      <w:r>
        <w:tab/>
      </w:r>
      <w:r>
        <w:fldChar w:fldCharType="begin"/>
      </w:r>
      <w:r>
        <w:instrText xml:space="preserve"> PAGEREF _Toc34151157 \h </w:instrText>
      </w:r>
      <w:r>
        <w:fldChar w:fldCharType="separate"/>
      </w:r>
      <w:r>
        <w:t>28</w:t>
      </w:r>
      <w:r>
        <w:fldChar w:fldCharType="end"/>
      </w:r>
    </w:p>
    <w:p w14:paraId="45331697" w14:textId="5E924474" w:rsidR="009D69F1" w:rsidRDefault="009D69F1">
      <w:pPr>
        <w:pStyle w:val="TOC4"/>
        <w:rPr>
          <w:rFonts w:asciiTheme="minorHAnsi" w:eastAsiaTheme="minorEastAsia" w:hAnsiTheme="minorHAnsi" w:cstheme="minorBidi"/>
          <w:sz w:val="22"/>
          <w:szCs w:val="22"/>
          <w:lang w:val="en-US"/>
        </w:rPr>
      </w:pPr>
      <w:r>
        <w:t>6.2.6.8</w:t>
      </w:r>
      <w:r>
        <w:rPr>
          <w:rFonts w:asciiTheme="minorHAnsi" w:eastAsiaTheme="minorEastAsia" w:hAnsiTheme="minorHAnsi" w:cstheme="minorBidi"/>
          <w:sz w:val="22"/>
          <w:szCs w:val="22"/>
          <w:lang w:val="en-US"/>
        </w:rPr>
        <w:tab/>
      </w:r>
      <w:r>
        <w:t>Duplicate Loss Test</w:t>
      </w:r>
      <w:r>
        <w:tab/>
      </w:r>
      <w:r>
        <w:fldChar w:fldCharType="begin"/>
      </w:r>
      <w:r>
        <w:instrText xml:space="preserve"> PAGEREF _Toc34151158 \h </w:instrText>
      </w:r>
      <w:r>
        <w:fldChar w:fldCharType="separate"/>
      </w:r>
      <w:r>
        <w:t>29</w:t>
      </w:r>
      <w:r>
        <w:fldChar w:fldCharType="end"/>
      </w:r>
    </w:p>
    <w:p w14:paraId="53F67A7E" w14:textId="7908D00F" w:rsidR="009D69F1" w:rsidRDefault="009D69F1">
      <w:pPr>
        <w:pStyle w:val="TOC4"/>
        <w:rPr>
          <w:rFonts w:asciiTheme="minorHAnsi" w:eastAsiaTheme="minorEastAsia" w:hAnsiTheme="minorHAnsi" w:cstheme="minorBidi"/>
          <w:sz w:val="22"/>
          <w:szCs w:val="22"/>
          <w:lang w:val="en-US"/>
        </w:rPr>
      </w:pPr>
      <w:r>
        <w:lastRenderedPageBreak/>
        <w:t>6.2.6.9</w:t>
      </w:r>
      <w:r>
        <w:rPr>
          <w:rFonts w:asciiTheme="minorHAnsi" w:eastAsiaTheme="minorEastAsia" w:hAnsiTheme="minorHAnsi" w:cstheme="minorBidi"/>
          <w:sz w:val="22"/>
          <w:szCs w:val="22"/>
          <w:lang w:val="en-US"/>
        </w:rPr>
        <w:tab/>
      </w:r>
      <w:r>
        <w:t>Out-of-sequence Loss Test</w:t>
      </w:r>
      <w:r>
        <w:tab/>
      </w:r>
      <w:r>
        <w:fldChar w:fldCharType="begin"/>
      </w:r>
      <w:r>
        <w:instrText xml:space="preserve"> PAGEREF _Toc34151159 \h </w:instrText>
      </w:r>
      <w:r>
        <w:fldChar w:fldCharType="separate"/>
      </w:r>
      <w:r>
        <w:t>30</w:t>
      </w:r>
      <w:r>
        <w:fldChar w:fldCharType="end"/>
      </w:r>
    </w:p>
    <w:p w14:paraId="31C6133C" w14:textId="7E46855C" w:rsidR="009D69F1" w:rsidRDefault="009D69F1">
      <w:pPr>
        <w:pStyle w:val="TOC4"/>
        <w:rPr>
          <w:rFonts w:asciiTheme="minorHAnsi" w:eastAsiaTheme="minorEastAsia" w:hAnsiTheme="minorHAnsi" w:cstheme="minorBidi"/>
          <w:sz w:val="22"/>
          <w:szCs w:val="22"/>
          <w:lang w:val="en-US"/>
        </w:rPr>
      </w:pPr>
      <w:r>
        <w:t>6.2.6.10</w:t>
      </w:r>
      <w:r>
        <w:rPr>
          <w:rFonts w:asciiTheme="minorHAnsi" w:eastAsiaTheme="minorEastAsia" w:hAnsiTheme="minorHAnsi" w:cstheme="minorBidi"/>
          <w:sz w:val="22"/>
          <w:szCs w:val="22"/>
          <w:lang w:val="en-US"/>
        </w:rPr>
        <w:tab/>
      </w:r>
      <w:r>
        <w:t>All Loss Test</w:t>
      </w:r>
      <w:r>
        <w:tab/>
      </w:r>
      <w:r>
        <w:fldChar w:fldCharType="begin"/>
      </w:r>
      <w:r>
        <w:instrText xml:space="preserve"> PAGEREF _Toc34151160 \h </w:instrText>
      </w:r>
      <w:r>
        <w:fldChar w:fldCharType="separate"/>
      </w:r>
      <w:r>
        <w:t>31</w:t>
      </w:r>
      <w:r>
        <w:fldChar w:fldCharType="end"/>
      </w:r>
    </w:p>
    <w:p w14:paraId="16DCA803" w14:textId="28FF04B4" w:rsidR="009D69F1" w:rsidRDefault="009D69F1">
      <w:pPr>
        <w:pStyle w:val="TOC4"/>
        <w:rPr>
          <w:rFonts w:asciiTheme="minorHAnsi" w:eastAsiaTheme="minorEastAsia" w:hAnsiTheme="minorHAnsi" w:cstheme="minorBidi"/>
          <w:sz w:val="22"/>
          <w:szCs w:val="22"/>
          <w:lang w:val="en-US"/>
        </w:rPr>
      </w:pPr>
      <w:r>
        <w:t>6.2.6.11</w:t>
      </w:r>
      <w:r>
        <w:rPr>
          <w:rFonts w:asciiTheme="minorHAnsi" w:eastAsiaTheme="minorEastAsia" w:hAnsiTheme="minorHAnsi" w:cstheme="minorBidi"/>
          <w:sz w:val="22"/>
          <w:szCs w:val="22"/>
          <w:lang w:val="en-US"/>
        </w:rPr>
        <w:tab/>
      </w:r>
      <w:r>
        <w:t>Extended Highest Sequence Number Received Test</w:t>
      </w:r>
      <w:r>
        <w:tab/>
      </w:r>
      <w:r>
        <w:fldChar w:fldCharType="begin"/>
      </w:r>
      <w:r>
        <w:instrText xml:space="preserve"> PAGEREF _Toc34151161 \h </w:instrText>
      </w:r>
      <w:r>
        <w:fldChar w:fldCharType="separate"/>
      </w:r>
      <w:r>
        <w:t>32</w:t>
      </w:r>
      <w:r>
        <w:fldChar w:fldCharType="end"/>
      </w:r>
    </w:p>
    <w:p w14:paraId="2A262BF2" w14:textId="495FE53B" w:rsidR="009D69F1" w:rsidRDefault="009D69F1">
      <w:pPr>
        <w:pStyle w:val="TOC4"/>
        <w:rPr>
          <w:rFonts w:asciiTheme="minorHAnsi" w:eastAsiaTheme="minorEastAsia" w:hAnsiTheme="minorHAnsi" w:cstheme="minorBidi"/>
          <w:sz w:val="22"/>
          <w:szCs w:val="22"/>
          <w:lang w:val="en-US"/>
        </w:rPr>
      </w:pPr>
      <w:r>
        <w:t>6.2.6.12</w:t>
      </w:r>
      <w:r>
        <w:rPr>
          <w:rFonts w:asciiTheme="minorHAnsi" w:eastAsiaTheme="minorEastAsia" w:hAnsiTheme="minorHAnsi" w:cstheme="minorBidi"/>
          <w:sz w:val="22"/>
          <w:szCs w:val="22"/>
          <w:lang w:val="en-US"/>
        </w:rPr>
        <w:tab/>
      </w:r>
      <w:r>
        <w:t>Wrapped Extended Highest Sequence Number Received Test</w:t>
      </w:r>
      <w:r>
        <w:tab/>
      </w:r>
      <w:r>
        <w:fldChar w:fldCharType="begin"/>
      </w:r>
      <w:r>
        <w:instrText xml:space="preserve"> PAGEREF _Toc34151162 \h </w:instrText>
      </w:r>
      <w:r>
        <w:fldChar w:fldCharType="separate"/>
      </w:r>
      <w:r>
        <w:t>32</w:t>
      </w:r>
      <w:r>
        <w:fldChar w:fldCharType="end"/>
      </w:r>
    </w:p>
    <w:p w14:paraId="1570A6E0" w14:textId="056F332B" w:rsidR="009D69F1" w:rsidRDefault="009D69F1">
      <w:pPr>
        <w:pStyle w:val="TOC4"/>
        <w:rPr>
          <w:rFonts w:asciiTheme="minorHAnsi" w:eastAsiaTheme="minorEastAsia" w:hAnsiTheme="minorHAnsi" w:cstheme="minorBidi"/>
          <w:sz w:val="22"/>
          <w:szCs w:val="22"/>
          <w:lang w:val="en-US"/>
        </w:rPr>
      </w:pPr>
      <w:r>
        <w:t>6.2.6.13</w:t>
      </w:r>
      <w:r>
        <w:rPr>
          <w:rFonts w:asciiTheme="minorHAnsi" w:eastAsiaTheme="minorEastAsia" w:hAnsiTheme="minorHAnsi" w:cstheme="minorBidi"/>
          <w:sz w:val="22"/>
          <w:szCs w:val="22"/>
          <w:lang w:val="en-US"/>
        </w:rPr>
        <w:tab/>
      </w:r>
      <w:r>
        <w:t>Out-of-sequence Extended Highest Sequence Number Received Test</w:t>
      </w:r>
      <w:r>
        <w:tab/>
      </w:r>
      <w:r>
        <w:fldChar w:fldCharType="begin"/>
      </w:r>
      <w:r>
        <w:instrText xml:space="preserve"> PAGEREF _Toc34151163 \h </w:instrText>
      </w:r>
      <w:r>
        <w:fldChar w:fldCharType="separate"/>
      </w:r>
      <w:r>
        <w:t>33</w:t>
      </w:r>
      <w:r>
        <w:fldChar w:fldCharType="end"/>
      </w:r>
    </w:p>
    <w:p w14:paraId="1DBEAF8D" w14:textId="2FD179F1" w:rsidR="009D69F1" w:rsidRDefault="009D69F1">
      <w:pPr>
        <w:pStyle w:val="TOC4"/>
        <w:rPr>
          <w:rFonts w:asciiTheme="minorHAnsi" w:eastAsiaTheme="minorEastAsia" w:hAnsiTheme="minorHAnsi" w:cstheme="minorBidi"/>
          <w:sz w:val="22"/>
          <w:szCs w:val="22"/>
          <w:lang w:val="en-US"/>
        </w:rPr>
      </w:pPr>
      <w:r>
        <w:t>6.2.6.14</w:t>
      </w:r>
      <w:r>
        <w:rPr>
          <w:rFonts w:asciiTheme="minorHAnsi" w:eastAsiaTheme="minorEastAsia" w:hAnsiTheme="minorHAnsi" w:cstheme="minorBidi"/>
          <w:sz w:val="22"/>
          <w:szCs w:val="22"/>
          <w:lang w:val="en-US"/>
        </w:rPr>
        <w:tab/>
      </w:r>
      <w:r>
        <w:t>Interarrival Jitter Test</w:t>
      </w:r>
      <w:r>
        <w:tab/>
      </w:r>
      <w:r>
        <w:fldChar w:fldCharType="begin"/>
      </w:r>
      <w:r>
        <w:instrText xml:space="preserve"> PAGEREF _Toc34151164 \h </w:instrText>
      </w:r>
      <w:r>
        <w:fldChar w:fldCharType="separate"/>
      </w:r>
      <w:r>
        <w:t>33</w:t>
      </w:r>
      <w:r>
        <w:fldChar w:fldCharType="end"/>
      </w:r>
    </w:p>
    <w:p w14:paraId="37617556" w14:textId="4C049886" w:rsidR="009D69F1" w:rsidRDefault="009D69F1">
      <w:pPr>
        <w:pStyle w:val="TOC4"/>
        <w:rPr>
          <w:rFonts w:asciiTheme="minorHAnsi" w:eastAsiaTheme="minorEastAsia" w:hAnsiTheme="minorHAnsi" w:cstheme="minorBidi"/>
          <w:sz w:val="22"/>
          <w:szCs w:val="22"/>
          <w:lang w:val="en-US"/>
        </w:rPr>
      </w:pPr>
      <w:r>
        <w:t>6.2.6.15</w:t>
      </w:r>
      <w:r>
        <w:rPr>
          <w:rFonts w:asciiTheme="minorHAnsi" w:eastAsiaTheme="minorEastAsia" w:hAnsiTheme="minorHAnsi" w:cstheme="minorBidi"/>
          <w:sz w:val="22"/>
          <w:szCs w:val="22"/>
          <w:lang w:val="en-US"/>
        </w:rPr>
        <w:tab/>
      </w:r>
      <w:r>
        <w:t>Last Sender Report Timestamp Test</w:t>
      </w:r>
      <w:r>
        <w:tab/>
      </w:r>
      <w:r>
        <w:fldChar w:fldCharType="begin"/>
      </w:r>
      <w:r>
        <w:instrText xml:space="preserve"> PAGEREF _Toc34151165 \h </w:instrText>
      </w:r>
      <w:r>
        <w:fldChar w:fldCharType="separate"/>
      </w:r>
      <w:r>
        <w:t>34</w:t>
      </w:r>
      <w:r>
        <w:fldChar w:fldCharType="end"/>
      </w:r>
    </w:p>
    <w:p w14:paraId="30DF382A" w14:textId="463380F5" w:rsidR="009D69F1" w:rsidRDefault="009D69F1">
      <w:pPr>
        <w:pStyle w:val="TOC4"/>
        <w:rPr>
          <w:rFonts w:asciiTheme="minorHAnsi" w:eastAsiaTheme="minorEastAsia" w:hAnsiTheme="minorHAnsi" w:cstheme="minorBidi"/>
          <w:sz w:val="22"/>
          <w:szCs w:val="22"/>
          <w:lang w:val="en-US"/>
        </w:rPr>
      </w:pPr>
      <w:r>
        <w:t>6.2.6.16</w:t>
      </w:r>
      <w:r>
        <w:rPr>
          <w:rFonts w:asciiTheme="minorHAnsi" w:eastAsiaTheme="minorEastAsia" w:hAnsiTheme="minorHAnsi" w:cstheme="minorBidi"/>
          <w:sz w:val="22"/>
          <w:szCs w:val="22"/>
          <w:lang w:val="en-US"/>
        </w:rPr>
        <w:tab/>
      </w:r>
      <w:r>
        <w:t>Delay Since Last SR Test</w:t>
      </w:r>
      <w:r>
        <w:tab/>
      </w:r>
      <w:r>
        <w:fldChar w:fldCharType="begin"/>
      </w:r>
      <w:r>
        <w:instrText xml:space="preserve"> PAGEREF _Toc34151166 \h </w:instrText>
      </w:r>
      <w:r>
        <w:fldChar w:fldCharType="separate"/>
      </w:r>
      <w:r>
        <w:t>35</w:t>
      </w:r>
      <w:r>
        <w:fldChar w:fldCharType="end"/>
      </w:r>
    </w:p>
    <w:p w14:paraId="7E7A6784" w14:textId="7AF5B8B1" w:rsidR="009D69F1" w:rsidRDefault="009D69F1">
      <w:pPr>
        <w:pStyle w:val="TOC3"/>
        <w:rPr>
          <w:rFonts w:asciiTheme="minorHAnsi" w:eastAsiaTheme="minorEastAsia" w:hAnsiTheme="minorHAnsi" w:cstheme="minorBidi"/>
          <w:sz w:val="22"/>
          <w:szCs w:val="22"/>
          <w:lang w:val="en-US"/>
        </w:rPr>
      </w:pPr>
      <w:r>
        <w:t>6.2.7</w:t>
      </w:r>
      <w:r>
        <w:rPr>
          <w:rFonts w:asciiTheme="minorHAnsi" w:eastAsiaTheme="minorEastAsia" w:hAnsiTheme="minorHAnsi" w:cstheme="minorBidi"/>
          <w:sz w:val="22"/>
          <w:szCs w:val="22"/>
          <w:lang w:val="en-US"/>
        </w:rPr>
        <w:tab/>
      </w:r>
      <w:r>
        <w:t>Feedback Report Block Tests</w:t>
      </w:r>
      <w:r>
        <w:tab/>
      </w:r>
      <w:r>
        <w:fldChar w:fldCharType="begin"/>
      </w:r>
      <w:r>
        <w:instrText xml:space="preserve"> PAGEREF _Toc34151167 \h </w:instrText>
      </w:r>
      <w:r>
        <w:fldChar w:fldCharType="separate"/>
      </w:r>
      <w:r>
        <w:t>36</w:t>
      </w:r>
      <w:r>
        <w:fldChar w:fldCharType="end"/>
      </w:r>
    </w:p>
    <w:p w14:paraId="38E21F00" w14:textId="1C91B328" w:rsidR="009D69F1" w:rsidRDefault="009D69F1">
      <w:pPr>
        <w:pStyle w:val="TOC4"/>
        <w:rPr>
          <w:rFonts w:asciiTheme="minorHAnsi" w:eastAsiaTheme="minorEastAsia" w:hAnsiTheme="minorHAnsi" w:cstheme="minorBidi"/>
          <w:sz w:val="22"/>
          <w:szCs w:val="22"/>
          <w:lang w:val="en-US"/>
        </w:rPr>
      </w:pPr>
      <w:r>
        <w:t>6.2.7.1</w:t>
      </w:r>
      <w:r>
        <w:rPr>
          <w:rFonts w:asciiTheme="minorHAnsi" w:eastAsiaTheme="minorEastAsia" w:hAnsiTheme="minorHAnsi" w:cstheme="minorBidi"/>
          <w:sz w:val="22"/>
          <w:szCs w:val="22"/>
          <w:lang w:val="en-US"/>
        </w:rPr>
        <w:tab/>
      </w:r>
      <w:r>
        <w:t>Ignoring Unknown Feedback Report Test</w:t>
      </w:r>
      <w:r>
        <w:tab/>
      </w:r>
      <w:r>
        <w:fldChar w:fldCharType="begin"/>
      </w:r>
      <w:r>
        <w:instrText xml:space="preserve"> PAGEREF _Toc34151168 \h </w:instrText>
      </w:r>
      <w:r>
        <w:fldChar w:fldCharType="separate"/>
      </w:r>
      <w:r>
        <w:t>36</w:t>
      </w:r>
      <w:r>
        <w:fldChar w:fldCharType="end"/>
      </w:r>
    </w:p>
    <w:p w14:paraId="55CC1A24" w14:textId="2429630A" w:rsidR="009D69F1" w:rsidRDefault="009D69F1">
      <w:pPr>
        <w:pStyle w:val="TOC3"/>
        <w:rPr>
          <w:rFonts w:asciiTheme="minorHAnsi" w:eastAsiaTheme="minorEastAsia" w:hAnsiTheme="minorHAnsi" w:cstheme="minorBidi"/>
          <w:sz w:val="22"/>
          <w:szCs w:val="22"/>
          <w:lang w:val="en-US"/>
        </w:rPr>
      </w:pPr>
      <w:r>
        <w:t>6.2.8</w:t>
      </w:r>
      <w:r>
        <w:rPr>
          <w:rFonts w:asciiTheme="minorHAnsi" w:eastAsiaTheme="minorEastAsia" w:hAnsiTheme="minorHAnsi" w:cstheme="minorBidi"/>
          <w:sz w:val="22"/>
          <w:szCs w:val="22"/>
          <w:lang w:val="en-US"/>
        </w:rPr>
        <w:tab/>
      </w:r>
      <w:r>
        <w:t>Extended Report Block Tests</w:t>
      </w:r>
      <w:r>
        <w:tab/>
      </w:r>
      <w:r>
        <w:fldChar w:fldCharType="begin"/>
      </w:r>
      <w:r>
        <w:instrText xml:space="preserve"> PAGEREF _Toc34151169 \h </w:instrText>
      </w:r>
      <w:r>
        <w:fldChar w:fldCharType="separate"/>
      </w:r>
      <w:r>
        <w:t>36</w:t>
      </w:r>
      <w:r>
        <w:fldChar w:fldCharType="end"/>
      </w:r>
    </w:p>
    <w:p w14:paraId="1213BA70" w14:textId="0B3473CD" w:rsidR="009D69F1" w:rsidRDefault="009D69F1">
      <w:pPr>
        <w:pStyle w:val="TOC4"/>
        <w:rPr>
          <w:rFonts w:asciiTheme="minorHAnsi" w:eastAsiaTheme="minorEastAsia" w:hAnsiTheme="minorHAnsi" w:cstheme="minorBidi"/>
          <w:sz w:val="22"/>
          <w:szCs w:val="22"/>
          <w:lang w:val="en-US"/>
        </w:rPr>
      </w:pPr>
      <w:r>
        <w:t>6.2.8.1</w:t>
      </w:r>
      <w:r>
        <w:rPr>
          <w:rFonts w:asciiTheme="minorHAnsi" w:eastAsiaTheme="minorEastAsia" w:hAnsiTheme="minorHAnsi" w:cstheme="minorBidi"/>
          <w:sz w:val="22"/>
          <w:szCs w:val="22"/>
          <w:lang w:val="en-US"/>
        </w:rPr>
        <w:tab/>
      </w:r>
      <w:r>
        <w:t>Ignoring Unknown XR Test</w:t>
      </w:r>
      <w:r>
        <w:tab/>
      </w:r>
      <w:r>
        <w:fldChar w:fldCharType="begin"/>
      </w:r>
      <w:r>
        <w:instrText xml:space="preserve"> PAGEREF _Toc34151170 \h </w:instrText>
      </w:r>
      <w:r>
        <w:fldChar w:fldCharType="separate"/>
      </w:r>
      <w:r>
        <w:t>36</w:t>
      </w:r>
      <w:r>
        <w:fldChar w:fldCharType="end"/>
      </w:r>
    </w:p>
    <w:p w14:paraId="19E4089F" w14:textId="5A188E62" w:rsidR="009D69F1" w:rsidRDefault="009D69F1">
      <w:pPr>
        <w:pStyle w:val="TOC3"/>
        <w:rPr>
          <w:rFonts w:asciiTheme="minorHAnsi" w:eastAsiaTheme="minorEastAsia" w:hAnsiTheme="minorHAnsi" w:cstheme="minorBidi"/>
          <w:sz w:val="22"/>
          <w:szCs w:val="22"/>
          <w:lang w:val="en-US"/>
        </w:rPr>
      </w:pPr>
      <w:r>
        <w:t>6.2.9</w:t>
      </w:r>
      <w:r>
        <w:rPr>
          <w:rFonts w:asciiTheme="minorHAnsi" w:eastAsiaTheme="minorEastAsia" w:hAnsiTheme="minorHAnsi" w:cstheme="minorBidi"/>
          <w:sz w:val="22"/>
          <w:szCs w:val="22"/>
          <w:lang w:val="en-US"/>
        </w:rPr>
        <w:tab/>
      </w:r>
      <w:r>
        <w:t>APP Tests</w:t>
      </w:r>
      <w:r>
        <w:tab/>
      </w:r>
      <w:r>
        <w:fldChar w:fldCharType="begin"/>
      </w:r>
      <w:r>
        <w:instrText xml:space="preserve"> PAGEREF _Toc34151171 \h </w:instrText>
      </w:r>
      <w:r>
        <w:fldChar w:fldCharType="separate"/>
      </w:r>
      <w:r>
        <w:t>37</w:t>
      </w:r>
      <w:r>
        <w:fldChar w:fldCharType="end"/>
      </w:r>
    </w:p>
    <w:p w14:paraId="5C2B7C80" w14:textId="49E1B41A" w:rsidR="009D69F1" w:rsidRDefault="009D69F1">
      <w:pPr>
        <w:pStyle w:val="TOC4"/>
        <w:rPr>
          <w:rFonts w:asciiTheme="minorHAnsi" w:eastAsiaTheme="minorEastAsia" w:hAnsiTheme="minorHAnsi" w:cstheme="minorBidi"/>
          <w:sz w:val="22"/>
          <w:szCs w:val="22"/>
          <w:lang w:val="en-US"/>
        </w:rPr>
      </w:pPr>
      <w:r>
        <w:t>6.2.9.1</w:t>
      </w:r>
      <w:r>
        <w:rPr>
          <w:rFonts w:asciiTheme="minorHAnsi" w:eastAsiaTheme="minorEastAsia" w:hAnsiTheme="minorHAnsi" w:cstheme="minorBidi"/>
          <w:sz w:val="22"/>
          <w:szCs w:val="22"/>
          <w:lang w:val="en-US"/>
        </w:rPr>
        <w:tab/>
      </w:r>
      <w:r>
        <w:t>Ignoring Unknown APP Test</w:t>
      </w:r>
      <w:r>
        <w:tab/>
      </w:r>
      <w:r>
        <w:fldChar w:fldCharType="begin"/>
      </w:r>
      <w:r>
        <w:instrText xml:space="preserve"> PAGEREF _Toc34151172 \h </w:instrText>
      </w:r>
      <w:r>
        <w:fldChar w:fldCharType="separate"/>
      </w:r>
      <w:r>
        <w:t>37</w:t>
      </w:r>
      <w:r>
        <w:fldChar w:fldCharType="end"/>
      </w:r>
    </w:p>
    <w:p w14:paraId="0B5411F2" w14:textId="732A2525" w:rsidR="009D69F1" w:rsidRDefault="009D69F1">
      <w:pPr>
        <w:pStyle w:val="TOC3"/>
        <w:rPr>
          <w:rFonts w:asciiTheme="minorHAnsi" w:eastAsiaTheme="minorEastAsia" w:hAnsiTheme="minorHAnsi" w:cstheme="minorBidi"/>
          <w:sz w:val="22"/>
          <w:szCs w:val="22"/>
          <w:lang w:val="en-US"/>
        </w:rPr>
      </w:pPr>
      <w:r>
        <w:t>6.2.10</w:t>
      </w:r>
      <w:r>
        <w:rPr>
          <w:rFonts w:asciiTheme="minorHAnsi" w:eastAsiaTheme="minorEastAsia" w:hAnsiTheme="minorHAnsi" w:cstheme="minorBidi"/>
          <w:sz w:val="22"/>
          <w:szCs w:val="22"/>
          <w:lang w:val="en-US"/>
        </w:rPr>
        <w:tab/>
      </w:r>
      <w:r>
        <w:t>Reduced-Size Packet Tests</w:t>
      </w:r>
      <w:r>
        <w:tab/>
      </w:r>
      <w:r>
        <w:fldChar w:fldCharType="begin"/>
      </w:r>
      <w:r>
        <w:instrText xml:space="preserve"> PAGEREF _Toc34151173 \h </w:instrText>
      </w:r>
      <w:r>
        <w:fldChar w:fldCharType="separate"/>
      </w:r>
      <w:r>
        <w:t>37</w:t>
      </w:r>
      <w:r>
        <w:fldChar w:fldCharType="end"/>
      </w:r>
    </w:p>
    <w:p w14:paraId="3341236B" w14:textId="61456066" w:rsidR="009D69F1" w:rsidRDefault="009D69F1">
      <w:pPr>
        <w:pStyle w:val="TOC4"/>
        <w:rPr>
          <w:rFonts w:asciiTheme="minorHAnsi" w:eastAsiaTheme="minorEastAsia" w:hAnsiTheme="minorHAnsi" w:cstheme="minorBidi"/>
          <w:sz w:val="22"/>
          <w:szCs w:val="22"/>
          <w:lang w:val="en-US"/>
        </w:rPr>
      </w:pPr>
      <w:r>
        <w:t>6.2.10.1</w:t>
      </w:r>
      <w:r>
        <w:rPr>
          <w:rFonts w:asciiTheme="minorHAnsi" w:eastAsiaTheme="minorEastAsia" w:hAnsiTheme="minorHAnsi" w:cstheme="minorBidi"/>
          <w:sz w:val="22"/>
          <w:szCs w:val="22"/>
          <w:lang w:val="en-US"/>
        </w:rPr>
        <w:tab/>
      </w:r>
      <w:r>
        <w:t>Ignoring Unsupported Reduced-Size Test</w:t>
      </w:r>
      <w:r>
        <w:tab/>
      </w:r>
      <w:r>
        <w:fldChar w:fldCharType="begin"/>
      </w:r>
      <w:r>
        <w:instrText xml:space="preserve"> PAGEREF _Toc34151174 \h </w:instrText>
      </w:r>
      <w:r>
        <w:fldChar w:fldCharType="separate"/>
      </w:r>
      <w:r>
        <w:t>37</w:t>
      </w:r>
      <w:r>
        <w:fldChar w:fldCharType="end"/>
      </w:r>
    </w:p>
    <w:p w14:paraId="64F883AE" w14:textId="197588D8" w:rsidR="009D69F1" w:rsidRDefault="009D69F1">
      <w:pPr>
        <w:pStyle w:val="TOC2"/>
        <w:rPr>
          <w:rFonts w:asciiTheme="minorHAnsi" w:eastAsiaTheme="minorEastAsia" w:hAnsiTheme="minorHAnsi" w:cstheme="minorBidi"/>
          <w:sz w:val="22"/>
          <w:szCs w:val="22"/>
          <w:lang w:val="en-US"/>
        </w:rPr>
      </w:pPr>
      <w:r>
        <w:t>6.3</w:t>
      </w:r>
      <w:r>
        <w:rPr>
          <w:rFonts w:asciiTheme="minorHAnsi" w:eastAsiaTheme="minorEastAsia" w:hAnsiTheme="minorHAnsi" w:cstheme="minorBidi"/>
          <w:sz w:val="22"/>
          <w:szCs w:val="22"/>
          <w:lang w:val="en-US"/>
        </w:rPr>
        <w:tab/>
      </w:r>
      <w:r>
        <w:t>RTP Tests</w:t>
      </w:r>
      <w:r>
        <w:tab/>
      </w:r>
      <w:r>
        <w:fldChar w:fldCharType="begin"/>
      </w:r>
      <w:r>
        <w:instrText xml:space="preserve"> PAGEREF _Toc34151175 \h </w:instrText>
      </w:r>
      <w:r>
        <w:fldChar w:fldCharType="separate"/>
      </w:r>
      <w:r>
        <w:t>38</w:t>
      </w:r>
      <w:r>
        <w:fldChar w:fldCharType="end"/>
      </w:r>
    </w:p>
    <w:p w14:paraId="2CE092D0" w14:textId="7B1A829F" w:rsidR="009D69F1" w:rsidRDefault="009D69F1">
      <w:pPr>
        <w:pStyle w:val="TOC3"/>
        <w:rPr>
          <w:rFonts w:asciiTheme="minorHAnsi" w:eastAsiaTheme="minorEastAsia" w:hAnsiTheme="minorHAnsi" w:cstheme="minorBidi"/>
          <w:sz w:val="22"/>
          <w:szCs w:val="22"/>
          <w:lang w:val="en-US"/>
        </w:rPr>
      </w:pPr>
      <w:r>
        <w:t>6.3.1</w:t>
      </w:r>
      <w:r>
        <w:rPr>
          <w:rFonts w:asciiTheme="minorHAnsi" w:eastAsiaTheme="minorEastAsia" w:hAnsiTheme="minorHAnsi" w:cstheme="minorBidi"/>
          <w:sz w:val="22"/>
          <w:szCs w:val="22"/>
          <w:lang w:val="en-US"/>
        </w:rPr>
        <w:tab/>
      </w:r>
      <w:r>
        <w:t>General</w:t>
      </w:r>
      <w:r>
        <w:tab/>
      </w:r>
      <w:r>
        <w:fldChar w:fldCharType="begin"/>
      </w:r>
      <w:r>
        <w:instrText xml:space="preserve"> PAGEREF _Toc34151176 \h </w:instrText>
      </w:r>
      <w:r>
        <w:fldChar w:fldCharType="separate"/>
      </w:r>
      <w:r>
        <w:t>38</w:t>
      </w:r>
      <w:r>
        <w:fldChar w:fldCharType="end"/>
      </w:r>
    </w:p>
    <w:p w14:paraId="3E6CFEEB" w14:textId="3B02D14E" w:rsidR="009D69F1" w:rsidRDefault="009D69F1">
      <w:pPr>
        <w:pStyle w:val="TOC3"/>
        <w:rPr>
          <w:rFonts w:asciiTheme="minorHAnsi" w:eastAsiaTheme="minorEastAsia" w:hAnsiTheme="minorHAnsi" w:cstheme="minorBidi"/>
          <w:sz w:val="22"/>
          <w:szCs w:val="22"/>
          <w:lang w:val="en-US"/>
        </w:rPr>
      </w:pPr>
      <w:r>
        <w:t>6.3.2</w:t>
      </w:r>
      <w:r>
        <w:rPr>
          <w:rFonts w:asciiTheme="minorHAnsi" w:eastAsiaTheme="minorEastAsia" w:hAnsiTheme="minorHAnsi" w:cstheme="minorBidi"/>
          <w:sz w:val="22"/>
          <w:szCs w:val="22"/>
          <w:lang w:val="en-US"/>
        </w:rPr>
        <w:tab/>
      </w:r>
      <w:r>
        <w:t>Basic RTP Tests</w:t>
      </w:r>
      <w:r>
        <w:tab/>
      </w:r>
      <w:r>
        <w:fldChar w:fldCharType="begin"/>
      </w:r>
      <w:r>
        <w:instrText xml:space="preserve"> PAGEREF _Toc34151177 \h </w:instrText>
      </w:r>
      <w:r>
        <w:fldChar w:fldCharType="separate"/>
      </w:r>
      <w:r>
        <w:t>38</w:t>
      </w:r>
      <w:r>
        <w:fldChar w:fldCharType="end"/>
      </w:r>
    </w:p>
    <w:p w14:paraId="767C508A" w14:textId="2940D84A" w:rsidR="009D69F1" w:rsidRDefault="009D69F1">
      <w:pPr>
        <w:pStyle w:val="TOC4"/>
        <w:rPr>
          <w:rFonts w:asciiTheme="minorHAnsi" w:eastAsiaTheme="minorEastAsia" w:hAnsiTheme="minorHAnsi" w:cstheme="minorBidi"/>
          <w:sz w:val="22"/>
          <w:szCs w:val="22"/>
          <w:lang w:val="en-US"/>
        </w:rPr>
      </w:pPr>
      <w:r>
        <w:t>6.3.2.1</w:t>
      </w:r>
      <w:r>
        <w:rPr>
          <w:rFonts w:asciiTheme="minorHAnsi" w:eastAsiaTheme="minorEastAsia" w:hAnsiTheme="minorHAnsi" w:cstheme="minorBidi"/>
          <w:sz w:val="22"/>
          <w:szCs w:val="22"/>
          <w:lang w:val="en-US"/>
        </w:rPr>
        <w:tab/>
      </w:r>
      <w:r>
        <w:t>Receive RTP Padding Test</w:t>
      </w:r>
      <w:r>
        <w:tab/>
      </w:r>
      <w:r>
        <w:fldChar w:fldCharType="begin"/>
      </w:r>
      <w:r>
        <w:instrText xml:space="preserve"> PAGEREF _Toc34151178 \h </w:instrText>
      </w:r>
      <w:r>
        <w:fldChar w:fldCharType="separate"/>
      </w:r>
      <w:r>
        <w:t>38</w:t>
      </w:r>
      <w:r>
        <w:fldChar w:fldCharType="end"/>
      </w:r>
    </w:p>
    <w:p w14:paraId="1A2AAFCD" w14:textId="0CAD806F" w:rsidR="009D69F1" w:rsidRDefault="009D69F1">
      <w:pPr>
        <w:pStyle w:val="TOC4"/>
        <w:rPr>
          <w:rFonts w:asciiTheme="minorHAnsi" w:eastAsiaTheme="minorEastAsia" w:hAnsiTheme="minorHAnsi" w:cstheme="minorBidi"/>
          <w:sz w:val="22"/>
          <w:szCs w:val="22"/>
          <w:lang w:val="en-US"/>
        </w:rPr>
      </w:pPr>
      <w:r>
        <w:t>6.3.2.2</w:t>
      </w:r>
      <w:r>
        <w:rPr>
          <w:rFonts w:asciiTheme="minorHAnsi" w:eastAsiaTheme="minorEastAsia" w:hAnsiTheme="minorHAnsi" w:cstheme="minorBidi"/>
          <w:sz w:val="22"/>
          <w:szCs w:val="22"/>
          <w:lang w:val="en-US"/>
        </w:rPr>
        <w:tab/>
      </w:r>
      <w:r>
        <w:t>Initial SSRC Value Test</w:t>
      </w:r>
      <w:r>
        <w:tab/>
      </w:r>
      <w:r>
        <w:fldChar w:fldCharType="begin"/>
      </w:r>
      <w:r>
        <w:instrText xml:space="preserve"> PAGEREF _Toc34151179 \h </w:instrText>
      </w:r>
      <w:r>
        <w:fldChar w:fldCharType="separate"/>
      </w:r>
      <w:r>
        <w:t>38</w:t>
      </w:r>
      <w:r>
        <w:fldChar w:fldCharType="end"/>
      </w:r>
    </w:p>
    <w:p w14:paraId="72A71413" w14:textId="41D2B96C" w:rsidR="009D69F1" w:rsidRDefault="009D69F1">
      <w:pPr>
        <w:pStyle w:val="TOC4"/>
        <w:rPr>
          <w:rFonts w:asciiTheme="minorHAnsi" w:eastAsiaTheme="minorEastAsia" w:hAnsiTheme="minorHAnsi" w:cstheme="minorBidi"/>
          <w:sz w:val="22"/>
          <w:szCs w:val="22"/>
          <w:lang w:val="en-US"/>
        </w:rPr>
      </w:pPr>
      <w:r>
        <w:t>6.3.2.3</w:t>
      </w:r>
      <w:r>
        <w:rPr>
          <w:rFonts w:asciiTheme="minorHAnsi" w:eastAsiaTheme="minorEastAsia" w:hAnsiTheme="minorHAnsi" w:cstheme="minorBidi"/>
          <w:sz w:val="22"/>
          <w:szCs w:val="22"/>
          <w:lang w:val="en-US"/>
        </w:rPr>
        <w:tab/>
      </w:r>
      <w:r>
        <w:t>Initial Sequence Number Test</w:t>
      </w:r>
      <w:r>
        <w:tab/>
      </w:r>
      <w:r>
        <w:fldChar w:fldCharType="begin"/>
      </w:r>
      <w:r>
        <w:instrText xml:space="preserve"> PAGEREF _Toc34151180 \h </w:instrText>
      </w:r>
      <w:r>
        <w:fldChar w:fldCharType="separate"/>
      </w:r>
      <w:r>
        <w:t>39</w:t>
      </w:r>
      <w:r>
        <w:fldChar w:fldCharType="end"/>
      </w:r>
    </w:p>
    <w:p w14:paraId="0EBA1D7C" w14:textId="317B7728" w:rsidR="009D69F1" w:rsidRDefault="009D69F1">
      <w:pPr>
        <w:pStyle w:val="TOC4"/>
        <w:rPr>
          <w:rFonts w:asciiTheme="minorHAnsi" w:eastAsiaTheme="minorEastAsia" w:hAnsiTheme="minorHAnsi" w:cstheme="minorBidi"/>
          <w:sz w:val="22"/>
          <w:szCs w:val="22"/>
          <w:lang w:val="en-US"/>
        </w:rPr>
      </w:pPr>
      <w:r>
        <w:t>6.3.2.4</w:t>
      </w:r>
      <w:r>
        <w:rPr>
          <w:rFonts w:asciiTheme="minorHAnsi" w:eastAsiaTheme="minorEastAsia" w:hAnsiTheme="minorHAnsi" w:cstheme="minorBidi"/>
          <w:sz w:val="22"/>
          <w:szCs w:val="22"/>
          <w:lang w:val="en-US"/>
        </w:rPr>
        <w:tab/>
      </w:r>
      <w:r>
        <w:t>Initial Time Stamp Test</w:t>
      </w:r>
      <w:r>
        <w:tab/>
      </w:r>
      <w:r>
        <w:fldChar w:fldCharType="begin"/>
      </w:r>
      <w:r>
        <w:instrText xml:space="preserve"> PAGEREF _Toc34151181 \h </w:instrText>
      </w:r>
      <w:r>
        <w:fldChar w:fldCharType="separate"/>
      </w:r>
      <w:r>
        <w:t>39</w:t>
      </w:r>
      <w:r>
        <w:fldChar w:fldCharType="end"/>
      </w:r>
    </w:p>
    <w:p w14:paraId="1509C5D6" w14:textId="79D4C036" w:rsidR="009D69F1" w:rsidRDefault="009D69F1">
      <w:pPr>
        <w:pStyle w:val="TOC3"/>
        <w:rPr>
          <w:rFonts w:asciiTheme="minorHAnsi" w:eastAsiaTheme="minorEastAsia" w:hAnsiTheme="minorHAnsi" w:cstheme="minorBidi"/>
          <w:sz w:val="22"/>
          <w:szCs w:val="22"/>
          <w:lang w:val="en-US"/>
        </w:rPr>
      </w:pPr>
      <w:r>
        <w:t>6.3.3</w:t>
      </w:r>
      <w:r>
        <w:rPr>
          <w:rFonts w:asciiTheme="minorHAnsi" w:eastAsiaTheme="minorEastAsia" w:hAnsiTheme="minorHAnsi" w:cstheme="minorBidi"/>
          <w:sz w:val="22"/>
          <w:szCs w:val="22"/>
          <w:lang w:val="en-US"/>
        </w:rPr>
        <w:tab/>
      </w:r>
      <w:r>
        <w:t>RTP Header Extension Tests</w:t>
      </w:r>
      <w:r>
        <w:tab/>
      </w:r>
      <w:r>
        <w:fldChar w:fldCharType="begin"/>
      </w:r>
      <w:r>
        <w:instrText xml:space="preserve"> PAGEREF _Toc34151182 \h </w:instrText>
      </w:r>
      <w:r>
        <w:fldChar w:fldCharType="separate"/>
      </w:r>
      <w:r>
        <w:t>40</w:t>
      </w:r>
      <w:r>
        <w:fldChar w:fldCharType="end"/>
      </w:r>
    </w:p>
    <w:p w14:paraId="32F76787" w14:textId="0031338B" w:rsidR="009D69F1" w:rsidRDefault="009D69F1">
      <w:pPr>
        <w:pStyle w:val="TOC4"/>
        <w:rPr>
          <w:rFonts w:asciiTheme="minorHAnsi" w:eastAsiaTheme="minorEastAsia" w:hAnsiTheme="minorHAnsi" w:cstheme="minorBidi"/>
          <w:sz w:val="22"/>
          <w:szCs w:val="22"/>
          <w:lang w:val="en-US"/>
        </w:rPr>
      </w:pPr>
      <w:r>
        <w:t>6.3.3.1</w:t>
      </w:r>
      <w:r>
        <w:rPr>
          <w:rFonts w:asciiTheme="minorHAnsi" w:eastAsiaTheme="minorEastAsia" w:hAnsiTheme="minorHAnsi" w:cstheme="minorBidi"/>
          <w:sz w:val="22"/>
          <w:szCs w:val="22"/>
          <w:lang w:val="en-US"/>
        </w:rPr>
        <w:tab/>
      </w:r>
      <w:r>
        <w:t>Ignore Unknown Header Extension Test</w:t>
      </w:r>
      <w:r>
        <w:tab/>
      </w:r>
      <w:r>
        <w:fldChar w:fldCharType="begin"/>
      </w:r>
      <w:r>
        <w:instrText xml:space="preserve"> PAGEREF _Toc34151183 \h </w:instrText>
      </w:r>
      <w:r>
        <w:fldChar w:fldCharType="separate"/>
      </w:r>
      <w:r>
        <w:t>40</w:t>
      </w:r>
      <w:r>
        <w:fldChar w:fldCharType="end"/>
      </w:r>
    </w:p>
    <w:p w14:paraId="584B7624" w14:textId="7F249020" w:rsidR="009D69F1" w:rsidRDefault="009D69F1">
      <w:pPr>
        <w:pStyle w:val="TOC3"/>
        <w:rPr>
          <w:rFonts w:asciiTheme="minorHAnsi" w:eastAsiaTheme="minorEastAsia" w:hAnsiTheme="minorHAnsi" w:cstheme="minorBidi"/>
          <w:sz w:val="22"/>
          <w:szCs w:val="22"/>
          <w:lang w:val="en-US"/>
        </w:rPr>
      </w:pPr>
      <w:r>
        <w:t>6.3.4</w:t>
      </w:r>
      <w:r>
        <w:rPr>
          <w:rFonts w:asciiTheme="minorHAnsi" w:eastAsiaTheme="minorEastAsia" w:hAnsiTheme="minorHAnsi" w:cstheme="minorBidi"/>
          <w:sz w:val="22"/>
          <w:szCs w:val="22"/>
          <w:lang w:val="en-US"/>
        </w:rPr>
        <w:tab/>
      </w:r>
      <w:r>
        <w:t>RTP Contributing Source Tests</w:t>
      </w:r>
      <w:r>
        <w:tab/>
      </w:r>
      <w:r>
        <w:fldChar w:fldCharType="begin"/>
      </w:r>
      <w:r>
        <w:instrText xml:space="preserve"> PAGEREF _Toc34151184 \h </w:instrText>
      </w:r>
      <w:r>
        <w:fldChar w:fldCharType="separate"/>
      </w:r>
      <w:r>
        <w:t>40</w:t>
      </w:r>
      <w:r>
        <w:fldChar w:fldCharType="end"/>
      </w:r>
    </w:p>
    <w:p w14:paraId="62002396" w14:textId="040A7D5D" w:rsidR="009D69F1" w:rsidRDefault="009D69F1">
      <w:pPr>
        <w:pStyle w:val="TOC4"/>
        <w:rPr>
          <w:rFonts w:asciiTheme="minorHAnsi" w:eastAsiaTheme="minorEastAsia" w:hAnsiTheme="minorHAnsi" w:cstheme="minorBidi"/>
          <w:sz w:val="22"/>
          <w:szCs w:val="22"/>
          <w:lang w:val="en-US"/>
        </w:rPr>
      </w:pPr>
      <w:r>
        <w:t>6.3.4.1</w:t>
      </w:r>
      <w:r>
        <w:rPr>
          <w:rFonts w:asciiTheme="minorHAnsi" w:eastAsiaTheme="minorEastAsia" w:hAnsiTheme="minorHAnsi" w:cstheme="minorBidi"/>
          <w:sz w:val="22"/>
          <w:szCs w:val="22"/>
          <w:lang w:val="en-US"/>
        </w:rPr>
        <w:tab/>
      </w:r>
      <w:r>
        <w:t>Ignore Contributing Source Test</w:t>
      </w:r>
      <w:r>
        <w:tab/>
      </w:r>
      <w:r>
        <w:fldChar w:fldCharType="begin"/>
      </w:r>
      <w:r>
        <w:instrText xml:space="preserve"> PAGEREF _Toc34151185 \h </w:instrText>
      </w:r>
      <w:r>
        <w:fldChar w:fldCharType="separate"/>
      </w:r>
      <w:r>
        <w:t>40</w:t>
      </w:r>
      <w:r>
        <w:fldChar w:fldCharType="end"/>
      </w:r>
    </w:p>
    <w:p w14:paraId="3A620989" w14:textId="60547F3B" w:rsidR="009D69F1" w:rsidRDefault="009D69F1">
      <w:pPr>
        <w:pStyle w:val="TOC2"/>
        <w:rPr>
          <w:rFonts w:asciiTheme="minorHAnsi" w:eastAsiaTheme="minorEastAsia" w:hAnsiTheme="minorHAnsi" w:cstheme="minorBidi"/>
          <w:sz w:val="22"/>
          <w:szCs w:val="22"/>
          <w:lang w:val="en-US"/>
        </w:rPr>
      </w:pPr>
      <w:r>
        <w:t>6.4</w:t>
      </w:r>
      <w:r>
        <w:rPr>
          <w:rFonts w:asciiTheme="minorHAnsi" w:eastAsiaTheme="minorEastAsia" w:hAnsiTheme="minorHAnsi" w:cstheme="minorBidi"/>
          <w:sz w:val="22"/>
          <w:szCs w:val="22"/>
          <w:lang w:val="en-US"/>
        </w:rPr>
        <w:tab/>
      </w:r>
      <w:r>
        <w:t>SRTCP Tests</w:t>
      </w:r>
      <w:r>
        <w:tab/>
      </w:r>
      <w:r>
        <w:fldChar w:fldCharType="begin"/>
      </w:r>
      <w:r>
        <w:instrText xml:space="preserve"> PAGEREF _Toc34151186 \h </w:instrText>
      </w:r>
      <w:r>
        <w:fldChar w:fldCharType="separate"/>
      </w:r>
      <w:r>
        <w:t>41</w:t>
      </w:r>
      <w:r>
        <w:fldChar w:fldCharType="end"/>
      </w:r>
    </w:p>
    <w:p w14:paraId="5E1490A7" w14:textId="6E370E8A" w:rsidR="009D69F1" w:rsidRDefault="009D69F1">
      <w:pPr>
        <w:pStyle w:val="TOC3"/>
        <w:rPr>
          <w:rFonts w:asciiTheme="minorHAnsi" w:eastAsiaTheme="minorEastAsia" w:hAnsiTheme="minorHAnsi" w:cstheme="minorBidi"/>
          <w:sz w:val="22"/>
          <w:szCs w:val="22"/>
          <w:lang w:val="en-US"/>
        </w:rPr>
      </w:pPr>
      <w:r>
        <w:t>6.4.1</w:t>
      </w:r>
      <w:r>
        <w:rPr>
          <w:rFonts w:asciiTheme="minorHAnsi" w:eastAsiaTheme="minorEastAsia" w:hAnsiTheme="minorHAnsi" w:cstheme="minorBidi"/>
          <w:sz w:val="22"/>
          <w:szCs w:val="22"/>
          <w:lang w:val="en-US"/>
        </w:rPr>
        <w:tab/>
      </w:r>
      <w:r>
        <w:t>General</w:t>
      </w:r>
      <w:r>
        <w:tab/>
      </w:r>
      <w:r>
        <w:fldChar w:fldCharType="begin"/>
      </w:r>
      <w:r>
        <w:instrText xml:space="preserve"> PAGEREF _Toc34151187 \h </w:instrText>
      </w:r>
      <w:r>
        <w:fldChar w:fldCharType="separate"/>
      </w:r>
      <w:r>
        <w:t>41</w:t>
      </w:r>
      <w:r>
        <w:fldChar w:fldCharType="end"/>
      </w:r>
    </w:p>
    <w:p w14:paraId="55FE463C" w14:textId="1328CC83" w:rsidR="009D69F1" w:rsidRDefault="009D69F1">
      <w:pPr>
        <w:pStyle w:val="TOC2"/>
        <w:rPr>
          <w:rFonts w:asciiTheme="minorHAnsi" w:eastAsiaTheme="minorEastAsia" w:hAnsiTheme="minorHAnsi" w:cstheme="minorBidi"/>
          <w:sz w:val="22"/>
          <w:szCs w:val="22"/>
          <w:lang w:val="en-US"/>
        </w:rPr>
      </w:pPr>
      <w:r>
        <w:t>6.5</w:t>
      </w:r>
      <w:r>
        <w:rPr>
          <w:rFonts w:asciiTheme="minorHAnsi" w:eastAsiaTheme="minorEastAsia" w:hAnsiTheme="minorHAnsi" w:cstheme="minorBidi"/>
          <w:sz w:val="22"/>
          <w:szCs w:val="22"/>
          <w:lang w:val="en-US"/>
        </w:rPr>
        <w:tab/>
      </w:r>
      <w:r>
        <w:t>SRTP Tests</w:t>
      </w:r>
      <w:r>
        <w:tab/>
      </w:r>
      <w:r>
        <w:fldChar w:fldCharType="begin"/>
      </w:r>
      <w:r>
        <w:instrText xml:space="preserve"> PAGEREF _Toc34151188 \h </w:instrText>
      </w:r>
      <w:r>
        <w:fldChar w:fldCharType="separate"/>
      </w:r>
      <w:r>
        <w:t>41</w:t>
      </w:r>
      <w:r>
        <w:fldChar w:fldCharType="end"/>
      </w:r>
    </w:p>
    <w:p w14:paraId="16D95766" w14:textId="7787FE71" w:rsidR="009D69F1" w:rsidRDefault="009D69F1">
      <w:pPr>
        <w:pStyle w:val="TOC3"/>
        <w:rPr>
          <w:rFonts w:asciiTheme="minorHAnsi" w:eastAsiaTheme="minorEastAsia" w:hAnsiTheme="minorHAnsi" w:cstheme="minorBidi"/>
          <w:sz w:val="22"/>
          <w:szCs w:val="22"/>
          <w:lang w:val="en-US"/>
        </w:rPr>
      </w:pPr>
      <w:r>
        <w:t>6.5.1</w:t>
      </w:r>
      <w:r>
        <w:rPr>
          <w:rFonts w:asciiTheme="minorHAnsi" w:eastAsiaTheme="minorEastAsia" w:hAnsiTheme="minorHAnsi" w:cstheme="minorBidi"/>
          <w:sz w:val="22"/>
          <w:szCs w:val="22"/>
          <w:lang w:val="en-US"/>
        </w:rPr>
        <w:tab/>
      </w:r>
      <w:r>
        <w:t>General</w:t>
      </w:r>
      <w:r>
        <w:tab/>
      </w:r>
      <w:r>
        <w:fldChar w:fldCharType="begin"/>
      </w:r>
      <w:r>
        <w:instrText xml:space="preserve"> PAGEREF _Toc34151189 \h </w:instrText>
      </w:r>
      <w:r>
        <w:fldChar w:fldCharType="separate"/>
      </w:r>
      <w:r>
        <w:t>41</w:t>
      </w:r>
      <w:r>
        <w:fldChar w:fldCharType="end"/>
      </w:r>
    </w:p>
    <w:p w14:paraId="2AFA913D" w14:textId="7E67CBB1" w:rsidR="009D69F1" w:rsidRDefault="009D69F1">
      <w:pPr>
        <w:pStyle w:val="TOC1"/>
        <w:rPr>
          <w:rFonts w:asciiTheme="minorHAnsi" w:eastAsiaTheme="minorEastAsia" w:hAnsiTheme="minorHAnsi" w:cstheme="minorBidi"/>
          <w:szCs w:val="22"/>
          <w:lang w:val="en-US"/>
        </w:rPr>
      </w:pPr>
      <w:r>
        <w:t>7</w:t>
      </w:r>
      <w:r>
        <w:rPr>
          <w:rFonts w:asciiTheme="minorHAnsi" w:eastAsiaTheme="minorEastAsia" w:hAnsiTheme="minorHAnsi" w:cstheme="minorBidi"/>
          <w:szCs w:val="22"/>
          <w:lang w:val="en-US"/>
        </w:rPr>
        <w:tab/>
      </w:r>
      <w:r>
        <w:t>Conformance Indication</w:t>
      </w:r>
      <w:r>
        <w:tab/>
      </w:r>
      <w:r>
        <w:fldChar w:fldCharType="begin"/>
      </w:r>
      <w:r>
        <w:instrText xml:space="preserve"> PAGEREF _Toc34151190 \h </w:instrText>
      </w:r>
      <w:r>
        <w:fldChar w:fldCharType="separate"/>
      </w:r>
      <w:r>
        <w:t>41</w:t>
      </w:r>
      <w:r>
        <w:fldChar w:fldCharType="end"/>
      </w:r>
    </w:p>
    <w:p w14:paraId="69A298F0" w14:textId="4A18E153" w:rsidR="009D69F1" w:rsidRDefault="009D69F1">
      <w:pPr>
        <w:pStyle w:val="TOC2"/>
        <w:rPr>
          <w:rFonts w:asciiTheme="minorHAnsi" w:eastAsiaTheme="minorEastAsia" w:hAnsiTheme="minorHAnsi" w:cstheme="minorBidi"/>
          <w:sz w:val="22"/>
          <w:szCs w:val="22"/>
          <w:lang w:val="en-US"/>
        </w:rPr>
      </w:pPr>
      <w:r>
        <w:t>7.1</w:t>
      </w:r>
      <w:r>
        <w:rPr>
          <w:rFonts w:asciiTheme="minorHAnsi" w:eastAsiaTheme="minorEastAsia" w:hAnsiTheme="minorHAnsi" w:cstheme="minorBidi"/>
          <w:sz w:val="22"/>
          <w:szCs w:val="22"/>
          <w:lang w:val="en-US"/>
        </w:rPr>
        <w:tab/>
      </w:r>
      <w:r>
        <w:t>General</w:t>
      </w:r>
      <w:r>
        <w:tab/>
      </w:r>
      <w:r>
        <w:fldChar w:fldCharType="begin"/>
      </w:r>
      <w:r>
        <w:instrText xml:space="preserve"> PAGEREF _Toc34151191 \h </w:instrText>
      </w:r>
      <w:r>
        <w:fldChar w:fldCharType="separate"/>
      </w:r>
      <w:r>
        <w:t>41</w:t>
      </w:r>
      <w:r>
        <w:fldChar w:fldCharType="end"/>
      </w:r>
    </w:p>
    <w:p w14:paraId="1DD22FD7" w14:textId="6B2C6533" w:rsidR="009D69F1" w:rsidRDefault="009D69F1">
      <w:pPr>
        <w:pStyle w:val="TOC2"/>
        <w:rPr>
          <w:rFonts w:asciiTheme="minorHAnsi" w:eastAsiaTheme="minorEastAsia" w:hAnsiTheme="minorHAnsi" w:cstheme="minorBidi"/>
          <w:sz w:val="22"/>
          <w:szCs w:val="22"/>
          <w:lang w:val="en-US"/>
        </w:rPr>
      </w:pPr>
      <w:r>
        <w:t>7.2</w:t>
      </w:r>
      <w:r>
        <w:rPr>
          <w:rFonts w:asciiTheme="minorHAnsi" w:eastAsiaTheme="minorEastAsia" w:hAnsiTheme="minorHAnsi" w:cstheme="minorBidi"/>
          <w:sz w:val="22"/>
          <w:szCs w:val="22"/>
          <w:lang w:val="en-US"/>
        </w:rPr>
        <w:tab/>
      </w:r>
      <w:r>
        <w:t>The a=3gpp-rtp SDP attribute</w:t>
      </w:r>
      <w:r>
        <w:tab/>
      </w:r>
      <w:r>
        <w:fldChar w:fldCharType="begin"/>
      </w:r>
      <w:r>
        <w:instrText xml:space="preserve"> PAGEREF _Toc34151192 \h </w:instrText>
      </w:r>
      <w:r>
        <w:fldChar w:fldCharType="separate"/>
      </w:r>
      <w:r>
        <w:t>41</w:t>
      </w:r>
      <w:r>
        <w:fldChar w:fldCharType="end"/>
      </w:r>
    </w:p>
    <w:p w14:paraId="2382203A" w14:textId="3C1946F8" w:rsidR="009D69F1" w:rsidRDefault="009D69F1">
      <w:pPr>
        <w:pStyle w:val="TOC3"/>
        <w:rPr>
          <w:rFonts w:asciiTheme="minorHAnsi" w:eastAsiaTheme="minorEastAsia" w:hAnsiTheme="minorHAnsi" w:cstheme="minorBidi"/>
          <w:sz w:val="22"/>
          <w:szCs w:val="22"/>
          <w:lang w:val="en-US"/>
        </w:rPr>
      </w:pPr>
      <w:r>
        <w:t>7.2.1</w:t>
      </w:r>
      <w:r>
        <w:rPr>
          <w:rFonts w:asciiTheme="minorHAnsi" w:eastAsiaTheme="minorEastAsia" w:hAnsiTheme="minorHAnsi" w:cstheme="minorBidi"/>
          <w:sz w:val="22"/>
          <w:szCs w:val="22"/>
          <w:lang w:val="en-US"/>
        </w:rPr>
        <w:tab/>
      </w:r>
      <w:r>
        <w:t>General</w:t>
      </w:r>
      <w:r>
        <w:tab/>
      </w:r>
      <w:r>
        <w:fldChar w:fldCharType="begin"/>
      </w:r>
      <w:r>
        <w:instrText xml:space="preserve"> PAGEREF _Toc34151193 \h </w:instrText>
      </w:r>
      <w:r>
        <w:fldChar w:fldCharType="separate"/>
      </w:r>
      <w:r>
        <w:t>41</w:t>
      </w:r>
      <w:r>
        <w:fldChar w:fldCharType="end"/>
      </w:r>
    </w:p>
    <w:p w14:paraId="521B11BC" w14:textId="0E169085" w:rsidR="009D69F1" w:rsidRDefault="009D69F1">
      <w:pPr>
        <w:pStyle w:val="TOC3"/>
        <w:rPr>
          <w:rFonts w:asciiTheme="minorHAnsi" w:eastAsiaTheme="minorEastAsia" w:hAnsiTheme="minorHAnsi" w:cstheme="minorBidi"/>
          <w:sz w:val="22"/>
          <w:szCs w:val="22"/>
          <w:lang w:val="en-US"/>
        </w:rPr>
      </w:pPr>
      <w:r>
        <w:t>7.2.2</w:t>
      </w:r>
      <w:r>
        <w:rPr>
          <w:rFonts w:asciiTheme="minorHAnsi" w:eastAsiaTheme="minorEastAsia" w:hAnsiTheme="minorHAnsi" w:cstheme="minorBidi"/>
          <w:sz w:val="22"/>
          <w:szCs w:val="22"/>
          <w:lang w:val="en-US"/>
        </w:rPr>
        <w:tab/>
      </w:r>
      <w:r>
        <w:t>ABNF syntax and semantics</w:t>
      </w:r>
      <w:r>
        <w:tab/>
      </w:r>
      <w:r>
        <w:fldChar w:fldCharType="begin"/>
      </w:r>
      <w:r>
        <w:instrText xml:space="preserve"> PAGEREF _Toc34151194 \h </w:instrText>
      </w:r>
      <w:r>
        <w:fldChar w:fldCharType="separate"/>
      </w:r>
      <w:r>
        <w:t>41</w:t>
      </w:r>
      <w:r>
        <w:fldChar w:fldCharType="end"/>
      </w:r>
    </w:p>
    <w:p w14:paraId="738429C4" w14:textId="6E5A751B" w:rsidR="009D69F1" w:rsidRDefault="009D69F1">
      <w:pPr>
        <w:pStyle w:val="TOC3"/>
        <w:rPr>
          <w:rFonts w:asciiTheme="minorHAnsi" w:eastAsiaTheme="minorEastAsia" w:hAnsiTheme="minorHAnsi" w:cstheme="minorBidi"/>
          <w:sz w:val="22"/>
          <w:szCs w:val="22"/>
          <w:lang w:val="en-US"/>
        </w:rPr>
      </w:pPr>
      <w:r>
        <w:t>7.2.3</w:t>
      </w:r>
      <w:r>
        <w:rPr>
          <w:rFonts w:asciiTheme="minorHAnsi" w:eastAsiaTheme="minorEastAsia" w:hAnsiTheme="minorHAnsi" w:cstheme="minorBidi"/>
          <w:sz w:val="22"/>
          <w:szCs w:val="22"/>
          <w:lang w:val="en-US"/>
        </w:rPr>
        <w:tab/>
      </w:r>
      <w:r>
        <w:t>SDP offer/answer considerations</w:t>
      </w:r>
      <w:r>
        <w:tab/>
      </w:r>
      <w:r>
        <w:fldChar w:fldCharType="begin"/>
      </w:r>
      <w:r>
        <w:instrText xml:space="preserve"> PAGEREF _Toc34151195 \h </w:instrText>
      </w:r>
      <w:r>
        <w:fldChar w:fldCharType="separate"/>
      </w:r>
      <w:r>
        <w:t>42</w:t>
      </w:r>
      <w:r>
        <w:fldChar w:fldCharType="end"/>
      </w:r>
    </w:p>
    <w:p w14:paraId="3043478E" w14:textId="4098D428" w:rsidR="009D69F1" w:rsidRDefault="009D69F1">
      <w:pPr>
        <w:pStyle w:val="TOC3"/>
        <w:rPr>
          <w:rFonts w:asciiTheme="minorHAnsi" w:eastAsiaTheme="minorEastAsia" w:hAnsiTheme="minorHAnsi" w:cstheme="minorBidi"/>
          <w:sz w:val="22"/>
          <w:szCs w:val="22"/>
          <w:lang w:val="en-US"/>
        </w:rPr>
      </w:pPr>
      <w:r>
        <w:t>7.2.4</w:t>
      </w:r>
      <w:r>
        <w:rPr>
          <w:rFonts w:asciiTheme="minorHAnsi" w:eastAsiaTheme="minorEastAsia" w:hAnsiTheme="minorHAnsi" w:cstheme="minorBidi"/>
          <w:sz w:val="22"/>
          <w:szCs w:val="22"/>
          <w:lang w:val="en-US"/>
        </w:rPr>
        <w:tab/>
      </w:r>
      <w:r>
        <w:t>IANA registration information</w:t>
      </w:r>
      <w:r>
        <w:tab/>
      </w:r>
      <w:r>
        <w:fldChar w:fldCharType="begin"/>
      </w:r>
      <w:r>
        <w:instrText xml:space="preserve"> PAGEREF _Toc34151196 \h </w:instrText>
      </w:r>
      <w:r>
        <w:fldChar w:fldCharType="separate"/>
      </w:r>
      <w:r>
        <w:t>42</w:t>
      </w:r>
      <w:r>
        <w:fldChar w:fldCharType="end"/>
      </w:r>
    </w:p>
    <w:p w14:paraId="201CD619" w14:textId="5535C6BF" w:rsidR="009D69F1" w:rsidRDefault="009D69F1">
      <w:pPr>
        <w:pStyle w:val="TOC8"/>
        <w:rPr>
          <w:rFonts w:asciiTheme="minorHAnsi" w:eastAsiaTheme="minorEastAsia" w:hAnsiTheme="minorHAnsi" w:cstheme="minorBidi"/>
          <w:b w:val="0"/>
          <w:szCs w:val="22"/>
          <w:lang w:val="en-US"/>
        </w:rPr>
      </w:pPr>
      <w:r>
        <w:t>Annex A (informative): Change history</w:t>
      </w:r>
      <w:r>
        <w:tab/>
      </w:r>
      <w:r>
        <w:fldChar w:fldCharType="begin"/>
      </w:r>
      <w:r>
        <w:instrText xml:space="preserve"> PAGEREF _Toc34151197 \h </w:instrText>
      </w:r>
      <w:r>
        <w:fldChar w:fldCharType="separate"/>
      </w:r>
      <w:r>
        <w:t>43</w:t>
      </w:r>
      <w:r>
        <w:fldChar w:fldCharType="end"/>
      </w:r>
    </w:p>
    <w:p w14:paraId="613B312E" w14:textId="2338524D" w:rsidR="00080512" w:rsidRPr="004D3578" w:rsidRDefault="004D3578">
      <w:r w:rsidRPr="004D3578">
        <w:rPr>
          <w:noProof/>
          <w:sz w:val="22"/>
        </w:rPr>
        <w:fldChar w:fldCharType="end"/>
      </w:r>
    </w:p>
    <w:p w14:paraId="613B3130" w14:textId="0EF1DA0F" w:rsidR="0074026F" w:rsidRPr="007B600E" w:rsidRDefault="00080512" w:rsidP="00056992">
      <w:pPr>
        <w:pStyle w:val="Guidance"/>
      </w:pPr>
      <w:r w:rsidRPr="004D3578">
        <w:br w:type="page"/>
      </w:r>
    </w:p>
    <w:p w14:paraId="7CE0CFAC" w14:textId="77777777" w:rsidR="00A610A6" w:rsidRPr="00E32A99" w:rsidRDefault="00A610A6" w:rsidP="00A610A6">
      <w:pPr>
        <w:pStyle w:val="Heading1"/>
      </w:pPr>
      <w:bookmarkStart w:id="5" w:name="_Toc26447267"/>
      <w:bookmarkStart w:id="6" w:name="_Toc34151105"/>
      <w:r w:rsidRPr="00E32A99">
        <w:lastRenderedPageBreak/>
        <w:t>Foreword</w:t>
      </w:r>
      <w:bookmarkEnd w:id="5"/>
      <w:bookmarkEnd w:id="6"/>
    </w:p>
    <w:p w14:paraId="578BF231" w14:textId="77777777" w:rsidR="00A610A6" w:rsidRPr="00E32A99" w:rsidRDefault="00A610A6" w:rsidP="00A610A6">
      <w:r w:rsidRPr="00E32A99">
        <w:t>This Technical Specification has been produced by the 3rd Generation Partnership Project (3GPP).</w:t>
      </w:r>
    </w:p>
    <w:p w14:paraId="2ED7339E" w14:textId="77777777" w:rsidR="00A610A6" w:rsidRPr="00E32A99" w:rsidRDefault="00A610A6" w:rsidP="00A610A6">
      <w:r w:rsidRPr="00E32A99">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10E40ADE" w14:textId="77777777" w:rsidR="00A610A6" w:rsidRPr="00E32A99" w:rsidRDefault="00A610A6" w:rsidP="00A610A6">
      <w:pPr>
        <w:pStyle w:val="B1"/>
      </w:pPr>
      <w:r w:rsidRPr="00E32A99">
        <w:t>Version x.y.z</w:t>
      </w:r>
    </w:p>
    <w:p w14:paraId="1781B1A8" w14:textId="77777777" w:rsidR="00A610A6" w:rsidRPr="00E32A99" w:rsidRDefault="00A610A6" w:rsidP="00A610A6">
      <w:pPr>
        <w:pStyle w:val="B1"/>
      </w:pPr>
      <w:r w:rsidRPr="00E32A99">
        <w:t>where:</w:t>
      </w:r>
    </w:p>
    <w:p w14:paraId="658926B0" w14:textId="77777777" w:rsidR="00A610A6" w:rsidRPr="00E32A99" w:rsidRDefault="00A610A6" w:rsidP="00A610A6">
      <w:pPr>
        <w:pStyle w:val="B2"/>
      </w:pPr>
      <w:r w:rsidRPr="00E32A99">
        <w:t>x</w:t>
      </w:r>
      <w:r w:rsidRPr="00E32A99">
        <w:tab/>
        <w:t>the first digit:</w:t>
      </w:r>
    </w:p>
    <w:p w14:paraId="599E11AA" w14:textId="77777777" w:rsidR="00A610A6" w:rsidRPr="00E32A99" w:rsidRDefault="00A610A6" w:rsidP="00A610A6">
      <w:pPr>
        <w:pStyle w:val="B3"/>
      </w:pPr>
      <w:r w:rsidRPr="00E32A99">
        <w:t>1</w:t>
      </w:r>
      <w:r w:rsidRPr="00E32A99">
        <w:tab/>
        <w:t>presented to TSG for information;</w:t>
      </w:r>
    </w:p>
    <w:p w14:paraId="20189DE5" w14:textId="77777777" w:rsidR="00A610A6" w:rsidRPr="00E32A99" w:rsidRDefault="00A610A6" w:rsidP="00A610A6">
      <w:pPr>
        <w:pStyle w:val="B3"/>
      </w:pPr>
      <w:r w:rsidRPr="00E32A99">
        <w:t>2</w:t>
      </w:r>
      <w:r w:rsidRPr="00E32A99">
        <w:tab/>
        <w:t>presented to TSG for approval;</w:t>
      </w:r>
    </w:p>
    <w:p w14:paraId="6B6E2CAF" w14:textId="77777777" w:rsidR="00A610A6" w:rsidRPr="00E32A99" w:rsidRDefault="00A610A6" w:rsidP="00A610A6">
      <w:pPr>
        <w:pStyle w:val="B3"/>
      </w:pPr>
      <w:r w:rsidRPr="00E32A99">
        <w:t>3</w:t>
      </w:r>
      <w:r w:rsidRPr="00E32A99">
        <w:tab/>
        <w:t>or greater indicates TSG approved document under change control.</w:t>
      </w:r>
    </w:p>
    <w:p w14:paraId="7CB53540" w14:textId="77777777" w:rsidR="00A610A6" w:rsidRPr="00E32A99" w:rsidRDefault="00A610A6" w:rsidP="00A610A6">
      <w:pPr>
        <w:pStyle w:val="B2"/>
      </w:pPr>
      <w:r w:rsidRPr="00E32A99">
        <w:t>y</w:t>
      </w:r>
      <w:r w:rsidRPr="00E32A99">
        <w:tab/>
        <w:t>the second digit is incremented for all changes of substance, i.e. technical enhancements, corrections, updates, etc.</w:t>
      </w:r>
    </w:p>
    <w:p w14:paraId="4EC8C5DF" w14:textId="77777777" w:rsidR="00A610A6" w:rsidRPr="00E32A99" w:rsidRDefault="00A610A6" w:rsidP="00A610A6">
      <w:pPr>
        <w:pStyle w:val="B2"/>
      </w:pPr>
      <w:r w:rsidRPr="00E32A99">
        <w:t>z</w:t>
      </w:r>
      <w:r w:rsidRPr="00E32A99">
        <w:tab/>
        <w:t>the third digit is incremented when editorial only changes have been incorporated in the document.</w:t>
      </w:r>
    </w:p>
    <w:p w14:paraId="075BCBF7" w14:textId="77777777" w:rsidR="00A610A6" w:rsidRDefault="00A610A6" w:rsidP="00A610A6">
      <w:r>
        <w:t>In the present document, modal verbs have the following meanings:</w:t>
      </w:r>
    </w:p>
    <w:p w14:paraId="67AC6EF0" w14:textId="77777777" w:rsidR="00A610A6" w:rsidRDefault="00A610A6" w:rsidP="00A610A6">
      <w:pPr>
        <w:pStyle w:val="EX"/>
      </w:pPr>
      <w:r w:rsidRPr="008C384C">
        <w:rPr>
          <w:b/>
        </w:rPr>
        <w:t>shall</w:t>
      </w:r>
      <w:r>
        <w:tab/>
      </w:r>
      <w:r>
        <w:tab/>
        <w:t>indicates a mandatory requirement to do something</w:t>
      </w:r>
    </w:p>
    <w:p w14:paraId="5D28CD78" w14:textId="77777777" w:rsidR="00A610A6" w:rsidRDefault="00A610A6" w:rsidP="00A610A6">
      <w:pPr>
        <w:pStyle w:val="EX"/>
      </w:pPr>
      <w:r w:rsidRPr="008C384C">
        <w:rPr>
          <w:b/>
        </w:rPr>
        <w:t>shall not</w:t>
      </w:r>
      <w:r>
        <w:tab/>
        <w:t>indicates an interdiction (prohibition) to do something</w:t>
      </w:r>
    </w:p>
    <w:p w14:paraId="015F5E19" w14:textId="77777777" w:rsidR="00A610A6" w:rsidRPr="004D3578" w:rsidRDefault="00A610A6" w:rsidP="00A610A6">
      <w:r>
        <w:t>The constructions "shall" and "shall not" are confined to the context of normative provisions, and do not appear in Technical Reports.</w:t>
      </w:r>
    </w:p>
    <w:p w14:paraId="42A98EF8" w14:textId="77777777" w:rsidR="00A610A6" w:rsidRPr="004D3578" w:rsidRDefault="00A610A6" w:rsidP="00A610A6">
      <w:r>
        <w:t xml:space="preserve">The constructions "must" and "must not" are not used as substitutes for "shall" and "shall not". Their use is avoided insofar as possible, and they are </w:t>
      </w:r>
      <w:r w:rsidRPr="001F1132">
        <w:t>not</w:t>
      </w:r>
      <w:r>
        <w:t xml:space="preserve"> used in a normative context except in a direct citation from an external, referenced, non-3GPP document, or so as to maintain continuity of style when extending or modifying the provisions of such a referenced document.</w:t>
      </w:r>
    </w:p>
    <w:p w14:paraId="7DDE882C" w14:textId="77777777" w:rsidR="00A610A6" w:rsidRDefault="00A610A6" w:rsidP="00A610A6">
      <w:pPr>
        <w:pStyle w:val="EX"/>
      </w:pPr>
      <w:r w:rsidRPr="008C384C">
        <w:rPr>
          <w:b/>
        </w:rPr>
        <w:t>should</w:t>
      </w:r>
      <w:r>
        <w:tab/>
      </w:r>
      <w:r>
        <w:tab/>
        <w:t>indicates a recommendation to do something</w:t>
      </w:r>
    </w:p>
    <w:p w14:paraId="5D1B019C" w14:textId="77777777" w:rsidR="00A610A6" w:rsidRDefault="00A610A6" w:rsidP="00A610A6">
      <w:pPr>
        <w:pStyle w:val="EX"/>
      </w:pPr>
      <w:r w:rsidRPr="008C384C">
        <w:rPr>
          <w:b/>
        </w:rPr>
        <w:t>should not</w:t>
      </w:r>
      <w:r>
        <w:tab/>
        <w:t>indicates a recommendation not to do something</w:t>
      </w:r>
    </w:p>
    <w:p w14:paraId="7019A0CD" w14:textId="77777777" w:rsidR="00A610A6" w:rsidRDefault="00A610A6" w:rsidP="00A610A6">
      <w:pPr>
        <w:pStyle w:val="EX"/>
      </w:pPr>
      <w:r w:rsidRPr="00774DA4">
        <w:rPr>
          <w:b/>
        </w:rPr>
        <w:t>may</w:t>
      </w:r>
      <w:r>
        <w:tab/>
      </w:r>
      <w:r>
        <w:tab/>
        <w:t>indicates permission to do something</w:t>
      </w:r>
    </w:p>
    <w:p w14:paraId="223ABE3A" w14:textId="77777777" w:rsidR="00A610A6" w:rsidRDefault="00A610A6" w:rsidP="00A610A6">
      <w:pPr>
        <w:pStyle w:val="EX"/>
      </w:pPr>
      <w:r w:rsidRPr="00774DA4">
        <w:rPr>
          <w:b/>
        </w:rPr>
        <w:t>need not</w:t>
      </w:r>
      <w:r>
        <w:tab/>
        <w:t>indicates permission not to do something</w:t>
      </w:r>
    </w:p>
    <w:p w14:paraId="42A08452" w14:textId="77777777" w:rsidR="00A610A6" w:rsidRDefault="00A610A6" w:rsidP="00A610A6">
      <w:r>
        <w:t>The construction "may not" is ambiguous and is not used in normative elements. The unambiguous constructions "might not" or "shall not" are used instead, depending upon the meaning intended.</w:t>
      </w:r>
    </w:p>
    <w:p w14:paraId="2301220C" w14:textId="77777777" w:rsidR="00A610A6" w:rsidRDefault="00A610A6" w:rsidP="00A610A6">
      <w:pPr>
        <w:pStyle w:val="EX"/>
      </w:pPr>
      <w:r w:rsidRPr="00774DA4">
        <w:rPr>
          <w:b/>
        </w:rPr>
        <w:t>can</w:t>
      </w:r>
      <w:r>
        <w:tab/>
      </w:r>
      <w:r>
        <w:tab/>
        <w:t>indicates that something is possible</w:t>
      </w:r>
    </w:p>
    <w:p w14:paraId="7D83DB2E" w14:textId="77777777" w:rsidR="00A610A6" w:rsidRDefault="00A610A6" w:rsidP="00A610A6">
      <w:pPr>
        <w:pStyle w:val="EX"/>
      </w:pPr>
      <w:r w:rsidRPr="00774DA4">
        <w:rPr>
          <w:b/>
        </w:rPr>
        <w:t>cannot</w:t>
      </w:r>
      <w:r>
        <w:tab/>
      </w:r>
      <w:r>
        <w:tab/>
        <w:t>indicates that something is impossible</w:t>
      </w:r>
    </w:p>
    <w:p w14:paraId="467C7616" w14:textId="77777777" w:rsidR="00A610A6" w:rsidRDefault="00A610A6" w:rsidP="00A610A6">
      <w:r>
        <w:t>The constructions "can" and "cannot" are not substitutes for "may" and "need not".</w:t>
      </w:r>
    </w:p>
    <w:p w14:paraId="2FCB05EE" w14:textId="77777777" w:rsidR="00A610A6" w:rsidRDefault="00A610A6" w:rsidP="00A610A6">
      <w:pPr>
        <w:pStyle w:val="EX"/>
      </w:pPr>
      <w:r w:rsidRPr="00774DA4">
        <w:rPr>
          <w:b/>
        </w:rPr>
        <w:t>will</w:t>
      </w:r>
      <w:r>
        <w:tab/>
      </w:r>
      <w:r>
        <w:tab/>
        <w:t>indicates that something is certain or expected to happen as a result of action taken by an agency the behaviour of which is outside the scope of the present document</w:t>
      </w:r>
    </w:p>
    <w:p w14:paraId="1AAF506F" w14:textId="77777777" w:rsidR="00A610A6" w:rsidRDefault="00A610A6" w:rsidP="00A610A6">
      <w:pPr>
        <w:pStyle w:val="EX"/>
      </w:pPr>
      <w:r w:rsidRPr="00774DA4">
        <w:rPr>
          <w:b/>
        </w:rPr>
        <w:t>will</w:t>
      </w:r>
      <w:r>
        <w:rPr>
          <w:b/>
        </w:rPr>
        <w:t xml:space="preserve"> not</w:t>
      </w:r>
      <w:r>
        <w:tab/>
      </w:r>
      <w:r>
        <w:tab/>
        <w:t>indicates that something is certain or expected not to happen as a result of action taken by an agency the behaviour of which is outside the scope of the present document</w:t>
      </w:r>
    </w:p>
    <w:p w14:paraId="52AD650D" w14:textId="77777777" w:rsidR="00A610A6" w:rsidRDefault="00A610A6" w:rsidP="00A610A6">
      <w:pPr>
        <w:pStyle w:val="EX"/>
      </w:pPr>
      <w:r>
        <w:rPr>
          <w:b/>
        </w:rPr>
        <w:t>might</w:t>
      </w:r>
      <w:r w:rsidRPr="001F1132">
        <w:tab/>
        <w:t xml:space="preserve">indicates a likelihood that something will happen as a result of </w:t>
      </w:r>
      <w:r>
        <w:t xml:space="preserve">action taken by </w:t>
      </w:r>
      <w:r w:rsidRPr="001F1132">
        <w:t>some agency the</w:t>
      </w:r>
      <w:r>
        <w:t xml:space="preserve"> behaviour of which is outside the scope of the present document</w:t>
      </w:r>
    </w:p>
    <w:p w14:paraId="610A7C70" w14:textId="77777777" w:rsidR="00A610A6" w:rsidRDefault="00A610A6" w:rsidP="00A610A6">
      <w:pPr>
        <w:pStyle w:val="EX"/>
      </w:pPr>
      <w:r>
        <w:rPr>
          <w:b/>
        </w:rPr>
        <w:lastRenderedPageBreak/>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document</w:t>
      </w:r>
    </w:p>
    <w:p w14:paraId="6A54B0EC" w14:textId="77777777" w:rsidR="00A610A6" w:rsidRDefault="00A610A6" w:rsidP="00A610A6">
      <w:r>
        <w:t>In addition:</w:t>
      </w:r>
    </w:p>
    <w:p w14:paraId="4E143E93" w14:textId="77777777" w:rsidR="00A610A6" w:rsidRDefault="00A610A6" w:rsidP="00A610A6">
      <w:pPr>
        <w:pStyle w:val="EX"/>
      </w:pPr>
      <w:r w:rsidRPr="00647114">
        <w:rPr>
          <w:b/>
        </w:rPr>
        <w:t>is</w:t>
      </w:r>
      <w:r>
        <w:tab/>
        <w:t>(or any other verb in the indicative mood) indicates a statement of fact</w:t>
      </w:r>
    </w:p>
    <w:p w14:paraId="79B17C5E" w14:textId="77777777" w:rsidR="00A610A6" w:rsidRDefault="00A610A6" w:rsidP="00A610A6">
      <w:pPr>
        <w:pStyle w:val="EX"/>
      </w:pPr>
      <w:r w:rsidRPr="00647114">
        <w:rPr>
          <w:b/>
        </w:rPr>
        <w:t>is not</w:t>
      </w:r>
      <w:r>
        <w:tab/>
        <w:t>(or any other negative verb in the indicative mood) indicates a statement of fact</w:t>
      </w:r>
    </w:p>
    <w:p w14:paraId="28FD22BA" w14:textId="731947CB" w:rsidR="00A610A6" w:rsidRDefault="00A610A6" w:rsidP="00A610A6">
      <w:r>
        <w:t>The constructions "is" and "is not" do not indicate requirements.</w:t>
      </w:r>
    </w:p>
    <w:p w14:paraId="2BE42378" w14:textId="77777777" w:rsidR="00A610A6" w:rsidRDefault="00A610A6">
      <w:pPr>
        <w:spacing w:after="0"/>
      </w:pPr>
      <w:r>
        <w:br w:type="page"/>
      </w:r>
    </w:p>
    <w:p w14:paraId="54699F83" w14:textId="77777777" w:rsidR="00A610A6" w:rsidRPr="004D3578" w:rsidRDefault="00A610A6" w:rsidP="00A610A6"/>
    <w:p w14:paraId="61835CA1" w14:textId="77777777" w:rsidR="00A610A6" w:rsidRPr="00E32A99" w:rsidRDefault="00A610A6" w:rsidP="00A610A6">
      <w:pPr>
        <w:pStyle w:val="Heading1"/>
      </w:pPr>
      <w:bookmarkStart w:id="7" w:name="_Toc26447268"/>
      <w:bookmarkStart w:id="8" w:name="_Toc34151106"/>
      <w:r w:rsidRPr="00E32A99">
        <w:t>1</w:t>
      </w:r>
      <w:r w:rsidRPr="00E32A99">
        <w:tab/>
        <w:t>Scope</w:t>
      </w:r>
      <w:bookmarkEnd w:id="7"/>
      <w:bookmarkEnd w:id="8"/>
    </w:p>
    <w:p w14:paraId="078569DA" w14:textId="77777777" w:rsidR="00A610A6" w:rsidRPr="00E32A99" w:rsidRDefault="00A610A6" w:rsidP="00A610A6">
      <w:r w:rsidRPr="00E32A99">
        <w:t>The present document describes:</w:t>
      </w:r>
    </w:p>
    <w:p w14:paraId="243A901C" w14:textId="77777777" w:rsidR="00A610A6" w:rsidRPr="00E32A99" w:rsidRDefault="00A610A6" w:rsidP="00A610A6">
      <w:pPr>
        <w:pStyle w:val="B1"/>
      </w:pPr>
      <w:r w:rsidRPr="00E32A99">
        <w:t>-</w:t>
      </w:r>
      <w:r w:rsidRPr="00E32A99">
        <w:tab/>
        <w:t>Test cases needed to ensure an adequate level of RTP operation and RTP stream monitoring.</w:t>
      </w:r>
    </w:p>
    <w:p w14:paraId="75B759AF" w14:textId="77777777" w:rsidR="00A610A6" w:rsidRPr="00E32A99" w:rsidRDefault="00A610A6" w:rsidP="00A610A6">
      <w:pPr>
        <w:pStyle w:val="B1"/>
      </w:pPr>
      <w:r w:rsidRPr="00E32A99">
        <w:t>-</w:t>
      </w:r>
      <w:r w:rsidRPr="00E32A99">
        <w:tab/>
        <w:t>Test methods capable to verify that information contained in the RTP header and in RTCP is correct and consistent with the observed characteristics of the related RTP streams:</w:t>
      </w:r>
    </w:p>
    <w:p w14:paraId="15F894C6" w14:textId="77777777" w:rsidR="00A610A6" w:rsidRPr="00E32A99" w:rsidRDefault="00A610A6" w:rsidP="00A610A6">
      <w:pPr>
        <w:pStyle w:val="B2"/>
      </w:pPr>
      <w:r>
        <w:t>-</w:t>
      </w:r>
      <w:r>
        <w:tab/>
      </w:r>
      <w:r w:rsidRPr="00E32A99">
        <w:t>Between RTP/RTCP within the scope of a single RTP stream (e.g. between an RTP stream and the corresponding RTCP reporting from the remote party, or between an RTP stream and the corresponding RTCP metadata, e.g. for sampling clock accuracy compensation between RTP sender and RTP receiver).</w:t>
      </w:r>
    </w:p>
    <w:p w14:paraId="7C702FB1" w14:textId="77777777" w:rsidR="00A610A6" w:rsidRPr="00E32A99" w:rsidRDefault="00A610A6" w:rsidP="00A610A6">
      <w:pPr>
        <w:pStyle w:val="B2"/>
      </w:pPr>
      <w:r>
        <w:t>-</w:t>
      </w:r>
      <w:r>
        <w:tab/>
      </w:r>
      <w:r w:rsidRPr="00E32A99">
        <w:t>Between RTP/RTCP across RTP streams in the same RTP session (e.g. between sent and received RTP streams, or between audio RTP streams and video RTP streams).</w:t>
      </w:r>
    </w:p>
    <w:p w14:paraId="76E2893E" w14:textId="77777777" w:rsidR="00A610A6" w:rsidRPr="00E32A99" w:rsidRDefault="00A610A6" w:rsidP="00A610A6">
      <w:pPr>
        <w:pStyle w:val="B1"/>
      </w:pPr>
      <w:r>
        <w:t>-</w:t>
      </w:r>
      <w:r>
        <w:tab/>
      </w:r>
      <w:r w:rsidRPr="00E32A99">
        <w:t>Requirements on what constitutes acceptable RTP/RTCP protocol field values, including RTP payload header and RTP payload length, based on the observed characteristics of the related RTP streams.</w:t>
      </w:r>
    </w:p>
    <w:p w14:paraId="6BB7F7BF" w14:textId="77777777" w:rsidR="00A610A6" w:rsidRPr="00E32A99" w:rsidRDefault="00A610A6" w:rsidP="00A610A6">
      <w:pPr>
        <w:pStyle w:val="B1"/>
      </w:pPr>
      <w:r>
        <w:t>-</w:t>
      </w:r>
      <w:r>
        <w:tab/>
      </w:r>
      <w:r w:rsidRPr="00E32A99">
        <w:t>A method for an RTP/RTCP implementation to announce on the network that it has passed the necessary tests and conforms to the new specification.</w:t>
      </w:r>
    </w:p>
    <w:p w14:paraId="613B3158" w14:textId="77777777" w:rsidR="00080512" w:rsidRPr="004D3578" w:rsidRDefault="00080512">
      <w:pPr>
        <w:pStyle w:val="Heading1"/>
      </w:pPr>
      <w:bookmarkStart w:id="9" w:name="_Toc34151107"/>
      <w:r w:rsidRPr="004D3578">
        <w:t>2</w:t>
      </w:r>
      <w:r w:rsidRPr="004D3578">
        <w:tab/>
        <w:t>References</w:t>
      </w:r>
      <w:bookmarkEnd w:id="9"/>
    </w:p>
    <w:p w14:paraId="613B3159" w14:textId="77777777" w:rsidR="00080512" w:rsidRPr="004D3578" w:rsidRDefault="00080512">
      <w:r w:rsidRPr="004D3578">
        <w:t>The following documents contain provisions which, through reference in this text, constitute provisions of the present document.</w:t>
      </w:r>
    </w:p>
    <w:p w14:paraId="613B315A" w14:textId="77777777" w:rsidR="00080512" w:rsidRPr="004D3578" w:rsidRDefault="00051834" w:rsidP="00051834">
      <w:pPr>
        <w:pStyle w:val="B1"/>
      </w:pPr>
      <w:r>
        <w:t>-</w:t>
      </w:r>
      <w:r>
        <w:tab/>
      </w:r>
      <w:r w:rsidR="00080512" w:rsidRPr="004D3578">
        <w:t>References are either specific (identified by date of publication, edition numbe</w:t>
      </w:r>
      <w:r w:rsidR="00DC4DA2" w:rsidRPr="004D3578">
        <w:t>r, version number, etc.) or non</w:t>
      </w:r>
      <w:r w:rsidR="00DC4DA2" w:rsidRPr="004D3578">
        <w:noBreakHyphen/>
      </w:r>
      <w:r w:rsidR="00080512" w:rsidRPr="004D3578">
        <w:t>specific.</w:t>
      </w:r>
    </w:p>
    <w:p w14:paraId="613B315B" w14:textId="77777777" w:rsidR="00080512" w:rsidRPr="004D3578" w:rsidRDefault="00051834" w:rsidP="00051834">
      <w:pPr>
        <w:pStyle w:val="B1"/>
      </w:pPr>
      <w:r>
        <w:t>-</w:t>
      </w:r>
      <w:r>
        <w:tab/>
      </w:r>
      <w:r w:rsidR="00080512" w:rsidRPr="004D3578">
        <w:t>For a specific reference, subsequent revisions do not apply.</w:t>
      </w:r>
    </w:p>
    <w:p w14:paraId="613B315C" w14:textId="77777777" w:rsidR="00080512" w:rsidRPr="004D3578" w:rsidRDefault="00051834" w:rsidP="00051834">
      <w:pPr>
        <w:pStyle w:val="B1"/>
      </w:pPr>
      <w:r>
        <w:t>-</w:t>
      </w:r>
      <w:r>
        <w:tab/>
      </w:r>
      <w:r w:rsidR="00080512" w:rsidRPr="004D3578">
        <w:t>For a non-specific reference, the latest version applies. In the case of a reference to a 3GPP document (including a GSM document), a non-specific reference implicitly refers to the latest version of that document</w:t>
      </w:r>
      <w:r w:rsidR="00080512" w:rsidRPr="004D3578">
        <w:rPr>
          <w:i/>
        </w:rPr>
        <w:t xml:space="preserve"> in the same Release as the present document</w:t>
      </w:r>
      <w:r w:rsidR="00080512" w:rsidRPr="004D3578">
        <w:t>.</w:t>
      </w:r>
    </w:p>
    <w:p w14:paraId="613B315D" w14:textId="4B9314D8" w:rsidR="00EC4A25" w:rsidRDefault="00EC4A25" w:rsidP="00EC4A25">
      <w:pPr>
        <w:pStyle w:val="EX"/>
      </w:pPr>
      <w:r w:rsidRPr="004D3578">
        <w:t>[1]</w:t>
      </w:r>
      <w:r w:rsidRPr="004D3578">
        <w:tab/>
        <w:t>3GPP TR 21.905: "Vocabulary for 3GPP Specifications".</w:t>
      </w:r>
    </w:p>
    <w:p w14:paraId="64937437" w14:textId="18882B23" w:rsidR="004F681D" w:rsidRDefault="004F681D" w:rsidP="00EC4A25">
      <w:pPr>
        <w:pStyle w:val="EX"/>
      </w:pPr>
      <w:r>
        <w:t>[2]</w:t>
      </w:r>
      <w:r>
        <w:tab/>
        <w:t>IETF RFC 3550 (2003): "RTP: A Transport Protocol for Real-Time Applications"</w:t>
      </w:r>
      <w:r w:rsidR="00380CA7">
        <w:t>.</w:t>
      </w:r>
    </w:p>
    <w:p w14:paraId="105139B2" w14:textId="7DB1F944" w:rsidR="004F681D" w:rsidRDefault="004F681D" w:rsidP="00EC4A25">
      <w:pPr>
        <w:pStyle w:val="EX"/>
      </w:pPr>
      <w:r>
        <w:t>[3]</w:t>
      </w:r>
      <w:r>
        <w:tab/>
        <w:t>IETF RFC 3158 (2001): "RTP Testing Strategies"</w:t>
      </w:r>
      <w:r w:rsidR="00380CA7">
        <w:t>.</w:t>
      </w:r>
    </w:p>
    <w:p w14:paraId="213F300F" w14:textId="4282A3E6" w:rsidR="004F681D" w:rsidRDefault="007D3D2C" w:rsidP="00EC4A25">
      <w:pPr>
        <w:pStyle w:val="EX"/>
      </w:pPr>
      <w:r>
        <w:t>[4]</w:t>
      </w:r>
      <w:r>
        <w:tab/>
        <w:t>IETF RFC 3551 (2003): "RTP Profile for Audio and Video Conferences with Minimal Control"</w:t>
      </w:r>
      <w:r w:rsidR="00380CA7">
        <w:t>.</w:t>
      </w:r>
    </w:p>
    <w:p w14:paraId="74FE9A9C" w14:textId="26FC4402" w:rsidR="007D3D2C" w:rsidRDefault="007D3D2C" w:rsidP="00EC4A25">
      <w:pPr>
        <w:pStyle w:val="EX"/>
      </w:pPr>
      <w:r>
        <w:t>[5]</w:t>
      </w:r>
      <w:r>
        <w:tab/>
        <w:t>IETF RFC 3711 (2004): "The Secure Real-time Transport Protocol (SRTP)"</w:t>
      </w:r>
      <w:r w:rsidR="00380CA7">
        <w:t>.</w:t>
      </w:r>
    </w:p>
    <w:p w14:paraId="54395D02" w14:textId="77777777" w:rsidR="00EA43BC" w:rsidRDefault="00EA43BC" w:rsidP="00EA43BC">
      <w:pPr>
        <w:pStyle w:val="EX"/>
      </w:pPr>
      <w:r>
        <w:t>[6]</w:t>
      </w:r>
      <w:r>
        <w:tab/>
        <w:t>IETF RFC 3556 (2003): "Session Description Protocol (SDP) Bandwidth Modifiers for RTP Control Protocol (RTCP) Bandwidth".</w:t>
      </w:r>
    </w:p>
    <w:p w14:paraId="36C9C536" w14:textId="6BF151E6" w:rsidR="00380CA7" w:rsidRDefault="00380CA7" w:rsidP="00EA43BC">
      <w:pPr>
        <w:pStyle w:val="EX"/>
      </w:pPr>
      <w:r>
        <w:t>[</w:t>
      </w:r>
      <w:r w:rsidR="00EA43BC">
        <w:t>7</w:t>
      </w:r>
      <w:r>
        <w:t>]</w:t>
      </w:r>
      <w:r>
        <w:tab/>
        <w:t>IETF RFC 4585</w:t>
      </w:r>
      <w:r w:rsidR="001B448E">
        <w:t xml:space="preserve"> (2006): "Extended RTP Profile for Real-time Transport Control Protocol (RTCP) – Based Feedback (RTP/AVPF)".</w:t>
      </w:r>
    </w:p>
    <w:p w14:paraId="02BFE6E2" w14:textId="43951335" w:rsidR="00380CA7" w:rsidRPr="004D3578" w:rsidRDefault="00380CA7" w:rsidP="00EC4A25">
      <w:pPr>
        <w:pStyle w:val="EX"/>
      </w:pPr>
      <w:r>
        <w:t>[</w:t>
      </w:r>
      <w:r w:rsidR="00EA43BC">
        <w:t>8</w:t>
      </w:r>
      <w:r>
        <w:t>]</w:t>
      </w:r>
      <w:r>
        <w:tab/>
        <w:t xml:space="preserve">IETF RFC </w:t>
      </w:r>
      <w:r w:rsidR="001B448E">
        <w:t>5506 (2009): "Support for Reduced-Size Real-Time Transport Control Protocol (RTCP): Opportunities and Consequences".</w:t>
      </w:r>
    </w:p>
    <w:p w14:paraId="152D6E2F" w14:textId="706B7A38" w:rsidR="0013006A" w:rsidRDefault="0013006A" w:rsidP="0013006A">
      <w:pPr>
        <w:pStyle w:val="EX"/>
      </w:pPr>
      <w:r w:rsidRPr="004D3578">
        <w:t>[</w:t>
      </w:r>
      <w:r w:rsidR="00EA43BC">
        <w:t>9</w:t>
      </w:r>
      <w:r w:rsidRPr="004D3578">
        <w:t>]</w:t>
      </w:r>
      <w:r w:rsidRPr="004D3578">
        <w:tab/>
        <w:t>3GPP T</w:t>
      </w:r>
      <w:r>
        <w:t>S</w:t>
      </w:r>
      <w:r w:rsidRPr="004D3578">
        <w:t> 2</w:t>
      </w:r>
      <w:r>
        <w:t>6</w:t>
      </w:r>
      <w:r w:rsidRPr="004D3578">
        <w:t>.</w:t>
      </w:r>
      <w:r>
        <w:t>114</w:t>
      </w:r>
      <w:r w:rsidRPr="004D3578">
        <w:t>: "</w:t>
      </w:r>
      <w:r>
        <w:t>IP Multimedia Subsystem (IMS); Multimedia Telephony; Media handling and interaction</w:t>
      </w:r>
      <w:r w:rsidRPr="004D3578">
        <w:t>".</w:t>
      </w:r>
    </w:p>
    <w:p w14:paraId="7380D26C" w14:textId="77777777" w:rsidR="00666506" w:rsidRDefault="00666506" w:rsidP="00666506">
      <w:pPr>
        <w:keepLines/>
        <w:ind w:left="1702" w:hanging="1418"/>
      </w:pPr>
      <w:r>
        <w:t>[10]</w:t>
      </w:r>
      <w:r>
        <w:tab/>
        <w:t>3GPP TS 26.131: "Terminal acoustic characteristics for telephony; Requirements".</w:t>
      </w:r>
    </w:p>
    <w:p w14:paraId="30155DB7" w14:textId="553C882E" w:rsidR="00666506" w:rsidRDefault="00666506" w:rsidP="00666506">
      <w:pPr>
        <w:keepLines/>
        <w:ind w:left="1702" w:hanging="1418"/>
      </w:pPr>
      <w:r>
        <w:lastRenderedPageBreak/>
        <w:t>[11]</w:t>
      </w:r>
      <w:r>
        <w:tab/>
        <w:t>3GPP TS 26.132: "</w:t>
      </w:r>
      <w:r w:rsidRPr="00C65FE6">
        <w:t>Speech and video telephony terminal acoustic test specification</w:t>
      </w:r>
      <w:r>
        <w:t>".</w:t>
      </w:r>
    </w:p>
    <w:p w14:paraId="0E41256E" w14:textId="71E0E4B8" w:rsidR="004A3A4A" w:rsidRPr="00633A81" w:rsidRDefault="004A3A4A" w:rsidP="00666506">
      <w:pPr>
        <w:keepLines/>
        <w:ind w:left="1702" w:hanging="1418"/>
      </w:pPr>
      <w:r w:rsidRPr="004A3A4A">
        <w:t>[12]</w:t>
      </w:r>
      <w:r w:rsidRPr="004A3A4A">
        <w:tab/>
        <w:t>3GPP TS 34.229-1: "Internet Protocol (IP) multimedia call control protocol based on Session Initiation Protocol (SIP) and Session Description Protocol (SDP); User Equipment (UE) conformance specification; Part 1: Protocol conformance specification".</w:t>
      </w:r>
    </w:p>
    <w:p w14:paraId="37B37CC0" w14:textId="77777777" w:rsidR="002A2E27" w:rsidRPr="002A2E27" w:rsidRDefault="002A2E27" w:rsidP="002A2E27">
      <w:pPr>
        <w:keepLines/>
        <w:ind w:left="1702" w:hanging="1418"/>
      </w:pPr>
      <w:r w:rsidRPr="002A2E27">
        <w:t>[13]</w:t>
      </w:r>
      <w:r w:rsidRPr="002A2E27">
        <w:tab/>
        <w:t>IETF RFC 3611 (2003): "RTP Control Protocol Extended Reports (RTCP XR)".</w:t>
      </w:r>
    </w:p>
    <w:p w14:paraId="613B3161" w14:textId="77777777" w:rsidR="00080512" w:rsidRPr="004D3578" w:rsidRDefault="00080512">
      <w:pPr>
        <w:pStyle w:val="Heading1"/>
      </w:pPr>
      <w:bookmarkStart w:id="10" w:name="_Toc34151108"/>
      <w:r w:rsidRPr="004D3578">
        <w:t>3</w:t>
      </w:r>
      <w:r w:rsidRPr="004D3578">
        <w:tab/>
        <w:t>Definitions</w:t>
      </w:r>
      <w:r w:rsidR="00602AEA">
        <w:t xml:space="preserve"> of terms, symbols and abbreviations</w:t>
      </w:r>
      <w:bookmarkEnd w:id="10"/>
    </w:p>
    <w:p w14:paraId="613B3163" w14:textId="77777777" w:rsidR="00080512" w:rsidRPr="004D3578" w:rsidRDefault="00080512">
      <w:pPr>
        <w:pStyle w:val="Heading2"/>
      </w:pPr>
      <w:bookmarkStart w:id="11" w:name="_Toc34151109"/>
      <w:r w:rsidRPr="004D3578">
        <w:t>3.1</w:t>
      </w:r>
      <w:r w:rsidRPr="004D3578">
        <w:tab/>
      </w:r>
      <w:r w:rsidR="002B6339">
        <w:t>Terms</w:t>
      </w:r>
      <w:bookmarkEnd w:id="11"/>
    </w:p>
    <w:p w14:paraId="613B3164" w14:textId="77777777" w:rsidR="00080512" w:rsidRPr="004D3578" w:rsidRDefault="00080512">
      <w:r w:rsidRPr="004D3578">
        <w:t xml:space="preserve">For the purposes of the present document, the terms given in </w:t>
      </w:r>
      <w:r w:rsidR="00DF62CD">
        <w:t xml:space="preserve">3GPP </w:t>
      </w:r>
      <w:r w:rsidRPr="004D3578">
        <w:t>TR 21.905 [</w:t>
      </w:r>
      <w:r w:rsidR="004D3578" w:rsidRPr="004D3578">
        <w:t>1</w:t>
      </w:r>
      <w:r w:rsidRPr="004D3578">
        <w:t xml:space="preserve">] and the following apply. A term defined in the present document takes precedence over the definition of the same term, if any, in </w:t>
      </w:r>
      <w:r w:rsidR="00DF62CD">
        <w:t xml:space="preserve">3GPP </w:t>
      </w:r>
      <w:r w:rsidRPr="004D3578">
        <w:t>TR 21.905 [</w:t>
      </w:r>
      <w:r w:rsidR="004D3578" w:rsidRPr="004D3578">
        <w:t>1</w:t>
      </w:r>
      <w:r w:rsidRPr="004D3578">
        <w:t>].</w:t>
      </w:r>
    </w:p>
    <w:p w14:paraId="613B3168" w14:textId="77777777" w:rsidR="00080512" w:rsidRPr="004D3578" w:rsidRDefault="00080512">
      <w:pPr>
        <w:pStyle w:val="Heading2"/>
      </w:pPr>
      <w:bookmarkStart w:id="12" w:name="_Toc34151110"/>
      <w:r w:rsidRPr="004D3578">
        <w:t>3.2</w:t>
      </w:r>
      <w:r w:rsidRPr="004D3578">
        <w:tab/>
        <w:t>Symbols</w:t>
      </w:r>
      <w:bookmarkEnd w:id="12"/>
    </w:p>
    <w:p w14:paraId="613B3169" w14:textId="77777777" w:rsidR="00080512" w:rsidRPr="004D3578" w:rsidRDefault="00080512">
      <w:pPr>
        <w:keepNext/>
      </w:pPr>
      <w:r w:rsidRPr="004D3578">
        <w:t>For the purposes of the present document, the following symbols apply:</w:t>
      </w:r>
    </w:p>
    <w:p w14:paraId="58ABB1CF" w14:textId="63D102EA" w:rsidR="00056992" w:rsidRPr="00056992" w:rsidRDefault="00775ABF" w:rsidP="00056992">
      <w:pPr>
        <w:keepLines/>
        <w:spacing w:after="0"/>
        <w:ind w:left="1702" w:hanging="1418"/>
      </w:pPr>
      <m:oMath>
        <m:r>
          <w:rPr>
            <w:rFonts w:ascii="Cambria Math" w:hAnsi="Cambria Math"/>
          </w:rPr>
          <m:t>=</m:t>
        </m:r>
      </m:oMath>
      <w:r w:rsidR="00056992" w:rsidRPr="00056992">
        <w:tab/>
        <w:t>Equal to.</w:t>
      </w:r>
    </w:p>
    <w:p w14:paraId="4DD13601" w14:textId="1FAFC501" w:rsidR="00056992" w:rsidRPr="00056992" w:rsidRDefault="00775ABF" w:rsidP="00056992">
      <w:pPr>
        <w:keepLines/>
        <w:spacing w:after="0"/>
        <w:ind w:left="1702" w:hanging="1418"/>
      </w:pPr>
      <m:oMath>
        <m:r>
          <w:rPr>
            <w:rFonts w:ascii="Cambria Math" w:hAnsi="Cambria Math"/>
          </w:rPr>
          <m:t>≠</m:t>
        </m:r>
      </m:oMath>
      <w:r w:rsidR="00056992" w:rsidRPr="00056992">
        <w:tab/>
        <w:t>Not equal to.</w:t>
      </w:r>
    </w:p>
    <w:p w14:paraId="6E119C1A" w14:textId="0AC7CB50" w:rsidR="00056992" w:rsidRPr="00056992" w:rsidRDefault="00775ABF" w:rsidP="00056992">
      <w:pPr>
        <w:keepLines/>
        <w:spacing w:after="0"/>
        <w:ind w:left="1702" w:hanging="1418"/>
      </w:pPr>
      <m:oMath>
        <m:r>
          <w:rPr>
            <w:rFonts w:ascii="Cambria Math" w:hAnsi="Cambria Math"/>
          </w:rPr>
          <m:t>&lt;</m:t>
        </m:r>
      </m:oMath>
      <w:r w:rsidR="00056992" w:rsidRPr="00056992">
        <w:tab/>
        <w:t>Less than.</w:t>
      </w:r>
    </w:p>
    <w:p w14:paraId="349E862F" w14:textId="056FE509" w:rsidR="00056992" w:rsidRPr="00056992" w:rsidRDefault="00775ABF" w:rsidP="00056992">
      <w:pPr>
        <w:keepLines/>
        <w:spacing w:after="0"/>
        <w:ind w:left="1702" w:hanging="1418"/>
      </w:pPr>
      <m:oMath>
        <m:r>
          <w:rPr>
            <w:rFonts w:ascii="Cambria Math" w:hAnsi="Cambria Math"/>
          </w:rPr>
          <m:t>≤</m:t>
        </m:r>
      </m:oMath>
      <w:r w:rsidR="00056992" w:rsidRPr="00056992">
        <w:tab/>
        <w:t>Less than or equal to.</w:t>
      </w:r>
    </w:p>
    <w:p w14:paraId="408E92EA" w14:textId="5D754940" w:rsidR="00056992" w:rsidRPr="00056992" w:rsidRDefault="00775ABF" w:rsidP="00056992">
      <w:pPr>
        <w:keepLines/>
        <w:spacing w:after="0"/>
        <w:ind w:left="1702" w:hanging="1418"/>
      </w:pPr>
      <m:oMath>
        <m:r>
          <w:rPr>
            <w:rFonts w:ascii="Cambria Math" w:hAnsi="Cambria Math"/>
          </w:rPr>
          <m:t>&gt;</m:t>
        </m:r>
      </m:oMath>
      <w:r w:rsidR="00056992" w:rsidRPr="00056992">
        <w:tab/>
        <w:t>Greater than.</w:t>
      </w:r>
    </w:p>
    <w:p w14:paraId="38A6ECAE" w14:textId="38F303F6" w:rsidR="00056992" w:rsidRPr="00056992" w:rsidRDefault="00775ABF" w:rsidP="00056992">
      <w:pPr>
        <w:keepLines/>
        <w:spacing w:after="0"/>
        <w:ind w:left="1702" w:hanging="1418"/>
      </w:pPr>
      <m:oMath>
        <m:r>
          <w:rPr>
            <w:rFonts w:ascii="Cambria Math" w:hAnsi="Cambria Math"/>
          </w:rPr>
          <m:t>≥</m:t>
        </m:r>
      </m:oMath>
      <w:r w:rsidR="00056992" w:rsidRPr="00056992">
        <w:tab/>
        <w:t>Greater than or equal to.</w:t>
      </w:r>
    </w:p>
    <w:p w14:paraId="76D2A899" w14:textId="64DE4771" w:rsidR="00056992" w:rsidRPr="00056992" w:rsidRDefault="00775ABF" w:rsidP="00056992">
      <w:pPr>
        <w:keepLines/>
        <w:spacing w:after="0"/>
        <w:ind w:left="1702" w:hanging="1418"/>
      </w:pPr>
      <m:oMath>
        <m:r>
          <w:rPr>
            <w:rFonts w:ascii="Cambria Math" w:hAnsi="Cambria Math"/>
          </w:rPr>
          <m:t>+</m:t>
        </m:r>
      </m:oMath>
      <w:r w:rsidR="00056992" w:rsidRPr="00056992">
        <w:tab/>
        <w:t>Addition.</w:t>
      </w:r>
    </w:p>
    <w:p w14:paraId="0A9AEA2D" w14:textId="1A1642E9" w:rsidR="00056992" w:rsidRPr="00056992" w:rsidRDefault="00775ABF" w:rsidP="00056992">
      <w:pPr>
        <w:keepLines/>
        <w:spacing w:after="0"/>
        <w:ind w:left="1702" w:hanging="1418"/>
      </w:pPr>
      <m:oMath>
        <m:r>
          <w:rPr>
            <w:rFonts w:ascii="Cambria Math" w:hAnsi="Cambria Math"/>
          </w:rPr>
          <m:t>-</m:t>
        </m:r>
      </m:oMath>
      <w:r w:rsidR="00056992" w:rsidRPr="00056992">
        <w:t xml:space="preserve"> </w:t>
      </w:r>
      <w:r w:rsidR="00056992" w:rsidRPr="00056992">
        <w:tab/>
        <w:t>Subtraction.</w:t>
      </w:r>
    </w:p>
    <w:p w14:paraId="741665BC" w14:textId="4AFC6DDE" w:rsidR="00056992" w:rsidRPr="00056992" w:rsidRDefault="00775ABF" w:rsidP="00056992">
      <w:pPr>
        <w:keepLines/>
        <w:spacing w:after="0"/>
        <w:ind w:left="1702" w:hanging="1418"/>
      </w:pPr>
      <m:oMath>
        <m:r>
          <w:rPr>
            <w:rFonts w:ascii="Cambria Math" w:hAnsi="Cambria Math"/>
          </w:rPr>
          <m:t>∙</m:t>
        </m:r>
      </m:oMath>
      <w:r w:rsidR="00056992" w:rsidRPr="00056992">
        <w:tab/>
        <w:t xml:space="preserve">Multiplication (when unambiguous, also by juxtaposition of expressions, e.g. </w:t>
      </w:r>
      <m:oMath>
        <m:r>
          <w:rPr>
            <w:rFonts w:ascii="Cambria Math" w:hAnsi="Cambria Math"/>
          </w:rPr>
          <m:t>a∙b=ab</m:t>
        </m:r>
      </m:oMath>
      <w:r w:rsidR="00056992" w:rsidRPr="00056992">
        <w:t>).</w:t>
      </w:r>
    </w:p>
    <w:p w14:paraId="1A49CFA4" w14:textId="4898656A" w:rsidR="00056992" w:rsidRPr="00056992" w:rsidRDefault="00000000" w:rsidP="00056992">
      <w:pPr>
        <w:keepLines/>
        <w:spacing w:after="0"/>
        <w:ind w:left="1702" w:hanging="1418"/>
      </w:pPr>
      <m:oMath>
        <m:f>
          <m:fPr>
            <m:type m:val="skw"/>
            <m:ctrlPr>
              <w:rPr>
                <w:rFonts w:ascii="Cambria Math" w:hAnsi="Cambria Math"/>
                <w:i/>
              </w:rPr>
            </m:ctrlPr>
          </m:fPr>
          <m:num>
            <m:r>
              <w:rPr>
                <w:rFonts w:ascii="Cambria Math" w:hAnsi="Cambria Math"/>
              </w:rPr>
              <m:t xml:space="preserve"> </m:t>
            </m:r>
          </m:num>
          <m:den>
            <m:r>
              <w:rPr>
                <w:rFonts w:ascii="Cambria Math" w:hAnsi="Cambria Math"/>
              </w:rPr>
              <m:t xml:space="preserve"> </m:t>
            </m:r>
          </m:den>
        </m:f>
      </m:oMath>
      <w:r w:rsidR="00056992" w:rsidRPr="00056992">
        <w:tab/>
        <w:t>Division.</w:t>
      </w:r>
    </w:p>
    <w:p w14:paraId="1CAF8140" w14:textId="77777777" w:rsidR="00056992" w:rsidRPr="00056992" w:rsidRDefault="00056992" w:rsidP="00056992">
      <w:pPr>
        <w:keepLines/>
        <w:spacing w:after="0"/>
        <w:ind w:left="1702" w:hanging="1418"/>
      </w:pPr>
      <w:r w:rsidRPr="00056992">
        <w:t>%</w:t>
      </w:r>
      <w:r w:rsidRPr="00056992">
        <w:tab/>
        <w:t>Modulo, e.g. a % b, where the result is the remainder from a divided by b.</w:t>
      </w:r>
    </w:p>
    <w:p w14:paraId="13FE3058" w14:textId="1727F635" w:rsidR="00056992" w:rsidRPr="00056992" w:rsidRDefault="00775ABF" w:rsidP="00056992">
      <w:pPr>
        <w:keepLines/>
        <w:spacing w:after="0"/>
        <w:ind w:left="1702" w:hanging="1418"/>
      </w:pPr>
      <m:oMath>
        <m:r>
          <m:rPr>
            <m:sty m:val="p"/>
          </m:rPr>
          <w:rPr>
            <w:rFonts w:ascii="Cambria Math" w:hAnsi="Cambria Math"/>
          </w:rPr>
          <m:t>Σ</m:t>
        </m:r>
      </m:oMath>
      <w:r w:rsidR="00056992" w:rsidRPr="00056992">
        <w:tab/>
        <w:t xml:space="preserve">Sum, e.g.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expression</m:t>
            </m:r>
          </m:e>
        </m:nary>
      </m:oMath>
      <w:r w:rsidR="00056992" w:rsidRPr="00056992">
        <w:t xml:space="preserve"> is the sum of </w:t>
      </w:r>
      <m:oMath>
        <m:r>
          <w:rPr>
            <w:rFonts w:ascii="Cambria Math" w:hAnsi="Cambria Math"/>
          </w:rPr>
          <m:t>expression</m:t>
        </m:r>
      </m:oMath>
      <w:r w:rsidR="00056992" w:rsidRPr="00056992">
        <w:t xml:space="preserve"> over index </w:t>
      </w:r>
      <m:oMath>
        <m:r>
          <w:rPr>
            <w:rFonts w:ascii="Cambria Math" w:hAnsi="Cambria Math"/>
          </w:rPr>
          <m:t>i</m:t>
        </m:r>
      </m:oMath>
      <w:r w:rsidR="00056992" w:rsidRPr="00056992">
        <w:t xml:space="preserve"> ranging from </w:t>
      </w:r>
      <m:oMath>
        <m:r>
          <w:rPr>
            <w:rFonts w:ascii="Cambria Math" w:hAnsi="Cambria Math"/>
          </w:rPr>
          <m:t>1</m:t>
        </m:r>
      </m:oMath>
      <w:r w:rsidR="00056992" w:rsidRPr="00056992">
        <w:t xml:space="preserve"> to </w:t>
      </w:r>
      <m:oMath>
        <m:r>
          <w:rPr>
            <w:rFonts w:ascii="Cambria Math" w:hAnsi="Cambria Math"/>
          </w:rPr>
          <m:t>n</m:t>
        </m:r>
      </m:oMath>
      <w:r w:rsidR="00056992" w:rsidRPr="00056992">
        <w:t>.</w:t>
      </w:r>
    </w:p>
    <w:p w14:paraId="19916D5F" w14:textId="77777777" w:rsidR="00056992" w:rsidRPr="00056992" w:rsidRDefault="00056992" w:rsidP="00056992">
      <w:pPr>
        <w:keepLines/>
        <w:spacing w:after="0"/>
        <w:ind w:left="1702" w:hanging="1418"/>
      </w:pPr>
      <w:r w:rsidRPr="00056992">
        <w:t>&amp;</w:t>
      </w:r>
      <w:r w:rsidRPr="00056992">
        <w:tab/>
        <w:t>Bitwise AND.</w:t>
      </w:r>
    </w:p>
    <w:p w14:paraId="7B1DA156" w14:textId="77777777" w:rsidR="00056992" w:rsidRPr="00056992" w:rsidRDefault="00056992" w:rsidP="00056992">
      <w:pPr>
        <w:keepLines/>
        <w:spacing w:after="0"/>
        <w:ind w:left="1702" w:hanging="1418"/>
      </w:pPr>
      <w:r w:rsidRPr="00056992">
        <w:t>|</w:t>
      </w:r>
      <w:r w:rsidRPr="00056992">
        <w:tab/>
        <w:t>Bitwise OR.</w:t>
      </w:r>
    </w:p>
    <w:p w14:paraId="3AC3598D" w14:textId="4D9E1DFD" w:rsidR="00056992" w:rsidRPr="00056992" w:rsidRDefault="00775ABF" w:rsidP="00056992">
      <w:pPr>
        <w:keepLines/>
        <w:spacing w:after="0"/>
        <w:ind w:left="1702" w:hanging="1418"/>
      </w:pPr>
      <m:oMath>
        <m:r>
          <w:rPr>
            <w:rFonts w:ascii="Cambria Math" w:hAnsi="Cambria Math"/>
          </w:rPr>
          <m:t>≪</m:t>
        </m:r>
      </m:oMath>
      <w:r w:rsidR="00056992" w:rsidRPr="00056992">
        <w:tab/>
        <w:t xml:space="preserve">Logical shift left, e.g. </w:t>
      </w:r>
      <m:oMath>
        <m:r>
          <w:rPr>
            <w:rFonts w:ascii="Cambria Math" w:hAnsi="Cambria Math"/>
          </w:rPr>
          <m:t>a≪b</m:t>
        </m:r>
      </m:oMath>
      <w:r w:rsidR="00056992" w:rsidRPr="00056992">
        <w:t xml:space="preserve">, where </w:t>
      </w:r>
      <m:oMath>
        <m:r>
          <w:rPr>
            <w:rFonts w:ascii="Cambria Math" w:hAnsi="Cambria Math"/>
          </w:rPr>
          <m:t>a</m:t>
        </m:r>
      </m:oMath>
      <w:r w:rsidR="00056992" w:rsidRPr="00056992">
        <w:t xml:space="preserve"> is shifted left </w:t>
      </w:r>
      <m:oMath>
        <m:r>
          <w:rPr>
            <w:rFonts w:ascii="Cambria Math" w:hAnsi="Cambria Math"/>
          </w:rPr>
          <m:t>b</m:t>
        </m:r>
      </m:oMath>
      <w:r w:rsidR="00056992" w:rsidRPr="00056992">
        <w:t xml:space="preserve"> bits, shifting in 0 in least significant bit.</w:t>
      </w:r>
    </w:p>
    <w:p w14:paraId="734F530E" w14:textId="2FE78C75" w:rsidR="00056992" w:rsidRPr="00056992" w:rsidRDefault="00775ABF" w:rsidP="00056992">
      <w:pPr>
        <w:keepLines/>
        <w:spacing w:after="0"/>
        <w:ind w:left="1702" w:hanging="1418"/>
      </w:pPr>
      <m:oMath>
        <m:r>
          <w:rPr>
            <w:rFonts w:ascii="Cambria Math" w:hAnsi="Cambria Math"/>
          </w:rPr>
          <m:t>≫</m:t>
        </m:r>
      </m:oMath>
      <w:r w:rsidR="00056992" w:rsidRPr="00056992">
        <w:tab/>
        <w:t xml:space="preserve">Logical shift right, e.g. </w:t>
      </w:r>
      <m:oMath>
        <m:r>
          <w:rPr>
            <w:rFonts w:ascii="Cambria Math" w:hAnsi="Cambria Math"/>
          </w:rPr>
          <m:t>a≫b</m:t>
        </m:r>
      </m:oMath>
      <w:r w:rsidR="00056992" w:rsidRPr="00056992">
        <w:t xml:space="preserve"> where </w:t>
      </w:r>
      <m:oMath>
        <m:r>
          <w:rPr>
            <w:rFonts w:ascii="Cambria Math" w:hAnsi="Cambria Math"/>
          </w:rPr>
          <m:t>a</m:t>
        </m:r>
      </m:oMath>
      <w:r w:rsidR="00056992" w:rsidRPr="00056992">
        <w:t xml:space="preserve"> is shifted right </w:t>
      </w:r>
      <m:oMath>
        <m:r>
          <w:rPr>
            <w:rFonts w:ascii="Cambria Math" w:hAnsi="Cambria Math"/>
          </w:rPr>
          <m:t>b</m:t>
        </m:r>
      </m:oMath>
      <w:r w:rsidR="00056992" w:rsidRPr="00056992">
        <w:t xml:space="preserve"> bits, shifting in 0 in most significant bit.</w:t>
      </w:r>
    </w:p>
    <w:p w14:paraId="45324250" w14:textId="21C6D945" w:rsidR="00056992" w:rsidRPr="00056992" w:rsidRDefault="00775ABF" w:rsidP="00056992">
      <w:pPr>
        <w:keepLines/>
        <w:spacing w:after="0"/>
        <w:ind w:left="1702" w:hanging="1418"/>
      </w:pPr>
      <m:oMath>
        <m:r>
          <w:rPr>
            <w:rFonts w:ascii="Cambria Math" w:hAnsi="Cambria Math"/>
          </w:rPr>
          <m:t>∈</m:t>
        </m:r>
      </m:oMath>
      <w:r w:rsidR="00056992" w:rsidRPr="00056992">
        <w:tab/>
        <w:t>Belongs to.</w:t>
      </w:r>
    </w:p>
    <w:p w14:paraId="3426C537" w14:textId="66CF64E8" w:rsidR="00056992" w:rsidRPr="00056992" w:rsidRDefault="00775ABF" w:rsidP="00056992">
      <w:pPr>
        <w:keepLines/>
        <w:spacing w:after="0"/>
        <w:ind w:left="1702" w:hanging="1418"/>
      </w:pPr>
      <m:oMath>
        <m:r>
          <w:rPr>
            <w:rFonts w:ascii="Cambria Math" w:hAnsi="Cambria Math"/>
          </w:rPr>
          <m:t>∀</m:t>
        </m:r>
      </m:oMath>
      <w:r w:rsidR="00056992" w:rsidRPr="00056992">
        <w:tab/>
        <w:t>For all.</w:t>
      </w:r>
    </w:p>
    <w:p w14:paraId="4E6893C4" w14:textId="2EA24E5F" w:rsidR="00056992" w:rsidRPr="00056992" w:rsidRDefault="00775ABF" w:rsidP="00056992">
      <w:pPr>
        <w:keepLines/>
        <w:spacing w:after="0"/>
        <w:ind w:left="1702" w:hanging="1418"/>
      </w:pPr>
      <m:oMath>
        <m:r>
          <w:rPr>
            <w:rFonts w:ascii="Cambria Math" w:hAnsi="Cambria Math"/>
          </w:rPr>
          <m:t>∃</m:t>
        </m:r>
      </m:oMath>
      <w:r w:rsidR="00056992" w:rsidRPr="00056992">
        <w:tab/>
        <w:t>Exists.</w:t>
      </w:r>
    </w:p>
    <w:p w14:paraId="1CF9964E" w14:textId="755AB339" w:rsidR="00056992" w:rsidRPr="00056992" w:rsidRDefault="00775ABF" w:rsidP="00056992">
      <w:pPr>
        <w:keepLines/>
        <w:spacing w:after="0"/>
        <w:ind w:left="1702" w:hanging="1418"/>
      </w:pPr>
      <m:oMath>
        <m:r>
          <w:rPr>
            <w:rFonts w:ascii="Cambria Math" w:hAnsi="Cambria Math"/>
          </w:rPr>
          <m:t>∄</m:t>
        </m:r>
      </m:oMath>
      <w:r w:rsidR="00056992" w:rsidRPr="00056992">
        <w:tab/>
        <w:t>Does not exist.</w:t>
      </w:r>
    </w:p>
    <w:p w14:paraId="2E07E87B" w14:textId="036D0815" w:rsidR="00056992" w:rsidRPr="00056992" w:rsidRDefault="00000000" w:rsidP="00056992">
      <w:pPr>
        <w:keepLines/>
        <w:spacing w:after="0"/>
        <w:ind w:left="1702" w:hanging="1418"/>
      </w:pPr>
      <m:oMath>
        <m:d>
          <m:dPr>
            <m:begChr m:val="["/>
            <m:endChr m:val="]"/>
            <m:ctrlPr>
              <w:rPr>
                <w:rFonts w:ascii="Cambria Math" w:hAnsi="Cambria Math"/>
                <w:i/>
              </w:rPr>
            </m:ctrlPr>
          </m:dPr>
          <m:e>
            <m:r>
              <w:rPr>
                <w:rFonts w:ascii="Cambria Math" w:hAnsi="Cambria Math"/>
              </w:rPr>
              <m:t>a..b</m:t>
            </m:r>
          </m:e>
        </m:d>
      </m:oMath>
      <w:r w:rsidR="00056992" w:rsidRPr="00056992">
        <w:tab/>
        <w:t xml:space="preserve">Range of values, from </w:t>
      </w:r>
      <m:oMath>
        <m:r>
          <w:rPr>
            <w:rFonts w:ascii="Cambria Math" w:hAnsi="Cambria Math"/>
          </w:rPr>
          <m:t>a</m:t>
        </m:r>
      </m:oMath>
      <w:r w:rsidR="00056992" w:rsidRPr="00056992">
        <w:t xml:space="preserve"> to </w:t>
      </w:r>
      <m:oMath>
        <m:r>
          <w:rPr>
            <w:rFonts w:ascii="Cambria Math" w:hAnsi="Cambria Math"/>
          </w:rPr>
          <m:t>b</m:t>
        </m:r>
      </m:oMath>
      <w:r w:rsidR="00056992" w:rsidRPr="00056992">
        <w:t>, inclusive.</w:t>
      </w:r>
    </w:p>
    <w:p w14:paraId="006E8EBB" w14:textId="37D86CAE" w:rsidR="00056992" w:rsidRPr="00056992" w:rsidRDefault="00000000" w:rsidP="00056992">
      <w:pPr>
        <w:keepLines/>
        <w:spacing w:after="0"/>
        <w:ind w:left="1702" w:hanging="1418"/>
      </w:pPr>
      <m:oMath>
        <m:d>
          <m:dPr>
            <m:begChr m:val="{"/>
            <m:endChr m:val="}"/>
            <m:ctrlPr>
              <w:rPr>
                <w:rFonts w:ascii="Cambria Math" w:hAnsi="Cambria Math"/>
                <w:i/>
              </w:rPr>
            </m:ctrlPr>
          </m:dPr>
          <m:e>
            <m:r>
              <w:rPr>
                <w:rFonts w:ascii="Cambria Math" w:hAnsi="Cambria Math"/>
              </w:rPr>
              <m:t>expression</m:t>
            </m:r>
          </m:e>
        </m:d>
      </m:oMath>
      <w:r w:rsidR="00056992" w:rsidRPr="00056992">
        <w:tab/>
        <w:t xml:space="preserve">Set of unordered, unique values created from </w:t>
      </w:r>
      <m:oMath>
        <m:r>
          <w:rPr>
            <w:rFonts w:ascii="Cambria Math" w:hAnsi="Cambria Math"/>
          </w:rPr>
          <m:t>expression</m:t>
        </m:r>
      </m:oMath>
      <w:r w:rsidR="00056992" w:rsidRPr="00056992">
        <w:t>.</w:t>
      </w:r>
    </w:p>
    <w:p w14:paraId="2C663975" w14:textId="178B0F08" w:rsidR="00056992" w:rsidRPr="00056992" w:rsidRDefault="00000000" w:rsidP="00056992">
      <w:pPr>
        <w:keepLines/>
        <w:spacing w:after="0"/>
        <w:ind w:left="1702" w:hanging="1418"/>
      </w:pPr>
      <m:oMath>
        <m:d>
          <m:dPr>
            <m:begChr m:val="|"/>
            <m:endChr m:val="|"/>
            <m:ctrlPr>
              <w:rPr>
                <w:rFonts w:ascii="Cambria Math" w:hAnsi="Cambria Math"/>
                <w:i/>
              </w:rPr>
            </m:ctrlPr>
          </m:dPr>
          <m:e>
            <m:r>
              <w:rPr>
                <w:rFonts w:ascii="Cambria Math" w:hAnsi="Cambria Math"/>
              </w:rPr>
              <m:t>expression</m:t>
            </m:r>
          </m:e>
        </m:d>
      </m:oMath>
      <w:r w:rsidR="00056992" w:rsidRPr="00056992">
        <w:tab/>
        <w:t xml:space="preserve">Absolute value of </w:t>
      </w:r>
      <m:oMath>
        <m:r>
          <w:rPr>
            <w:rFonts w:ascii="Cambria Math" w:hAnsi="Cambria Math"/>
          </w:rPr>
          <m:t>expression</m:t>
        </m:r>
      </m:oMath>
      <w:r w:rsidR="00056992" w:rsidRPr="00056992">
        <w:t>.</w:t>
      </w:r>
    </w:p>
    <w:p w14:paraId="68B706B5" w14:textId="5A15DD8D" w:rsidR="00056992" w:rsidRPr="00056992" w:rsidRDefault="00000000" w:rsidP="00056992">
      <w:pPr>
        <w:keepLines/>
        <w:spacing w:after="0"/>
        <w:ind w:left="1702" w:hanging="1418"/>
      </w:pPr>
      <m:oMath>
        <m:d>
          <m:dPr>
            <m:begChr m:val="⌊"/>
            <m:endChr m:val="⌋"/>
            <m:ctrlPr>
              <w:rPr>
                <w:rFonts w:ascii="Cambria Math" w:hAnsi="Cambria Math"/>
                <w:i/>
              </w:rPr>
            </m:ctrlPr>
          </m:dPr>
          <m:e>
            <m:r>
              <w:rPr>
                <w:rFonts w:ascii="Cambria Math" w:hAnsi="Cambria Math"/>
              </w:rPr>
              <m:t>expression</m:t>
            </m:r>
          </m:e>
        </m:d>
      </m:oMath>
      <w:r w:rsidR="00056992" w:rsidRPr="00056992">
        <w:tab/>
        <w:t xml:space="preserve">Integer value of </w:t>
      </w:r>
      <m:oMath>
        <m:r>
          <w:rPr>
            <w:rFonts w:ascii="Cambria Math" w:hAnsi="Cambria Math"/>
          </w:rPr>
          <m:t>expression</m:t>
        </m:r>
      </m:oMath>
      <w:r w:rsidR="00056992" w:rsidRPr="00056992">
        <w:t>, the floor value, rounded towards zero.</w:t>
      </w:r>
    </w:p>
    <w:p w14:paraId="613B316C" w14:textId="77777777" w:rsidR="00080512" w:rsidRPr="004D3578" w:rsidRDefault="00080512">
      <w:pPr>
        <w:pStyle w:val="EW"/>
      </w:pPr>
    </w:p>
    <w:p w14:paraId="613B316D" w14:textId="77777777" w:rsidR="00080512" w:rsidRPr="004D3578" w:rsidRDefault="00080512">
      <w:pPr>
        <w:pStyle w:val="Heading2"/>
      </w:pPr>
      <w:bookmarkStart w:id="13" w:name="_Toc34151111"/>
      <w:r w:rsidRPr="004D3578">
        <w:t>3.3</w:t>
      </w:r>
      <w:r w:rsidRPr="004D3578">
        <w:tab/>
        <w:t>Abbreviations</w:t>
      </w:r>
      <w:bookmarkEnd w:id="13"/>
    </w:p>
    <w:p w14:paraId="613B316E" w14:textId="77777777" w:rsidR="00080512" w:rsidRPr="004D3578" w:rsidRDefault="00080512">
      <w:pPr>
        <w:keepNext/>
      </w:pPr>
      <w:r w:rsidRPr="004D3578">
        <w:t>For the purposes of the present document, the abb</w:t>
      </w:r>
      <w:r w:rsidR="004D3578" w:rsidRPr="004D3578">
        <w:t xml:space="preserve">reviations given in </w:t>
      </w:r>
      <w:r w:rsidR="00DF62CD">
        <w:t xml:space="preserve">3GPP </w:t>
      </w:r>
      <w:r w:rsidR="004D3578" w:rsidRPr="004D3578">
        <w:t>TR 21.905 [1</w:t>
      </w:r>
      <w:r w:rsidRPr="004D3578">
        <w:t>] and the following apply. An abbreviation defined in the present document takes precedence over the definition of the same abbre</w:t>
      </w:r>
      <w:r w:rsidR="004D3578" w:rsidRPr="004D3578">
        <w:t xml:space="preserve">viation, if any, in </w:t>
      </w:r>
      <w:r w:rsidR="00DF62CD">
        <w:t xml:space="preserve">3GPP </w:t>
      </w:r>
      <w:r w:rsidR="004D3578" w:rsidRPr="004D3578">
        <w:t>TR 21.905 [1</w:t>
      </w:r>
      <w:r w:rsidRPr="004D3578">
        <w:t>].</w:t>
      </w:r>
    </w:p>
    <w:p w14:paraId="5669ECCA" w14:textId="77777777" w:rsidR="002A2E27" w:rsidRPr="00CE6E34" w:rsidRDefault="002A2E27" w:rsidP="002A2E27">
      <w:pPr>
        <w:keepLines/>
        <w:spacing w:after="0"/>
        <w:ind w:left="1702" w:hanging="1418"/>
      </w:pPr>
      <w:r>
        <w:t>SUT</w:t>
      </w:r>
      <w:r>
        <w:tab/>
        <w:t>System Under Test</w:t>
      </w:r>
    </w:p>
    <w:p w14:paraId="613B3171" w14:textId="77777777" w:rsidR="00080512" w:rsidRPr="004D3578" w:rsidRDefault="00080512">
      <w:pPr>
        <w:pStyle w:val="EW"/>
      </w:pPr>
    </w:p>
    <w:p w14:paraId="613B3172" w14:textId="452FAB56" w:rsidR="00080512" w:rsidRPr="004D3578" w:rsidRDefault="00080512">
      <w:pPr>
        <w:pStyle w:val="Heading1"/>
      </w:pPr>
      <w:bookmarkStart w:id="14" w:name="_Toc34151112"/>
      <w:r w:rsidRPr="004D3578">
        <w:lastRenderedPageBreak/>
        <w:t>4</w:t>
      </w:r>
      <w:r w:rsidRPr="004D3578">
        <w:tab/>
      </w:r>
      <w:r w:rsidR="009B20FA">
        <w:t>Background</w:t>
      </w:r>
      <w:bookmarkEnd w:id="14"/>
    </w:p>
    <w:p w14:paraId="4191B12C" w14:textId="77777777" w:rsidR="001D604B" w:rsidRPr="001D604B" w:rsidRDefault="001D604B" w:rsidP="001D604B">
      <w:pPr>
        <w:overflowPunct w:val="0"/>
        <w:autoSpaceDE w:val="0"/>
        <w:autoSpaceDN w:val="0"/>
        <w:adjustRightInd w:val="0"/>
        <w:textAlignment w:val="baseline"/>
      </w:pPr>
      <w:r w:rsidRPr="001D604B">
        <w:t>Today's 3GPP conversational and real-time services (e.g. MTSI [9] and mission critical services) all use the RTP protocol [2] or the Secure RTP protocol [5] on top of UDP/IP as media transport. (S)RTP has a companion control protocol, (S)RTCP (also in [2] and [5]), which is optional but is typically also used. In the rest of the present document, only the terms RTP/RTCP are used for brevity but should be understood to be equally applicable to SRTP/SRTCP if nothing else is said.</w:t>
      </w:r>
    </w:p>
    <w:p w14:paraId="0D46CA24" w14:textId="77777777" w:rsidR="001D604B" w:rsidRPr="001D604B" w:rsidRDefault="001D604B" w:rsidP="001D604B">
      <w:pPr>
        <w:keepNext/>
        <w:keepLines/>
        <w:overflowPunct w:val="0"/>
        <w:autoSpaceDE w:val="0"/>
        <w:autoSpaceDN w:val="0"/>
        <w:adjustRightInd w:val="0"/>
        <w:textAlignment w:val="baseline"/>
      </w:pPr>
      <w:r w:rsidRPr="001D604B">
        <w:t>RTCP provides means to feedback statistical characteristics of a received RTP stream from RTP receiver to RTP sender, and to carry RTP stream metadata from RTP sender to RTP receiver, both during an active RTP session and in hold conditions where no RTP is sent. While RTP/RTCP information is designed to be useful to an ongoing real-time media session, the increased focus on automation and the consequential need for service observability and automatic performance measurements also makes it convenient and common to use RTP header and RTCP as one of the information sources to monitor the RTP streams for automation purposes. This is a very straightforward approach since it was one of the very design targets for RTP/RTCP, and both RTCP and RTP are extensible and can optionally carry various types of information. Service observability is paramount to enable any tuning or optimization to achieve a well-functioning system.</w:t>
      </w:r>
    </w:p>
    <w:p w14:paraId="6FC582CB" w14:textId="77777777" w:rsidR="001D604B" w:rsidRPr="001D604B" w:rsidRDefault="001D604B" w:rsidP="001D604B">
      <w:pPr>
        <w:overflowPunct w:val="0"/>
        <w:autoSpaceDE w:val="0"/>
        <w:autoSpaceDN w:val="0"/>
        <w:adjustRightInd w:val="0"/>
        <w:textAlignment w:val="baseline"/>
      </w:pPr>
      <w:r w:rsidRPr="001D604B">
        <w:t>However, RTCP information has little or no end-user impact on basic, single-media communication services such as a voice-only call. The reasons for this are mainly twofold:</w:t>
      </w:r>
    </w:p>
    <w:p w14:paraId="07379D09" w14:textId="77777777" w:rsidR="001D604B" w:rsidRPr="001D604B" w:rsidRDefault="001D604B" w:rsidP="001D604B">
      <w:pPr>
        <w:overflowPunct w:val="0"/>
        <w:autoSpaceDE w:val="0"/>
        <w:autoSpaceDN w:val="0"/>
        <w:adjustRightInd w:val="0"/>
        <w:ind w:left="568" w:hanging="284"/>
        <w:textAlignment w:val="baseline"/>
      </w:pPr>
      <w:r w:rsidRPr="001D604B">
        <w:t>1)</w:t>
      </w:r>
      <w:r w:rsidRPr="001D604B">
        <w:tab/>
        <w:t>One of the intended usages of RTCP feedback reporting functionality is to allow the RTP sender to adapt its sending rate to available transport capacity since a non-acknowledged transport such as UDP/IP has no built-in congestion control, but most voice-only calls today are both low-rate and fixed-rate that has no use for adaptation; and</w:t>
      </w:r>
    </w:p>
    <w:p w14:paraId="7B901C56" w14:textId="77777777" w:rsidR="001D604B" w:rsidRPr="001D604B" w:rsidRDefault="001D604B" w:rsidP="001D604B">
      <w:pPr>
        <w:overflowPunct w:val="0"/>
        <w:autoSpaceDE w:val="0"/>
        <w:autoSpaceDN w:val="0"/>
        <w:adjustRightInd w:val="0"/>
        <w:ind w:left="568" w:hanging="284"/>
        <w:textAlignment w:val="baseline"/>
      </w:pPr>
      <w:r w:rsidRPr="001D604B">
        <w:t>2)</w:t>
      </w:r>
      <w:r w:rsidRPr="001D604B">
        <w:tab/>
        <w:t>One of the other intended usages of RTCP is to provide enough metadata information to allow close time synchronization of different RTP streams, such as e.g. voice and video for a video call, but a voice-only call is single-media and has no use for such time synchronization.</w:t>
      </w:r>
    </w:p>
    <w:p w14:paraId="629C06AD" w14:textId="77777777" w:rsidR="001D604B" w:rsidRPr="001D604B" w:rsidRDefault="001D604B" w:rsidP="001D604B">
      <w:pPr>
        <w:overflowPunct w:val="0"/>
        <w:autoSpaceDE w:val="0"/>
        <w:autoSpaceDN w:val="0"/>
        <w:adjustRightInd w:val="0"/>
        <w:textAlignment w:val="baseline"/>
      </w:pPr>
      <w:r w:rsidRPr="001D604B">
        <w:t>Therefore, there is often no direct impact on the voice service performance if a UE or network-node implementation of the RTP stack includes incorrect (e.g. all-zero or random) data in RTCP for a voice-only call. RTCP information content only matters on service level when really making use of RTCP functionality such as for quality monitoring, somehow acting on varying transport characteristics (loss, delay, jitter), or when performing inter-media synchronization.</w:t>
      </w:r>
    </w:p>
    <w:p w14:paraId="16B9095F" w14:textId="77777777" w:rsidR="001D604B" w:rsidRPr="001D604B" w:rsidRDefault="001D604B" w:rsidP="001D604B">
      <w:pPr>
        <w:overflowPunct w:val="0"/>
        <w:autoSpaceDE w:val="0"/>
        <w:autoSpaceDN w:val="0"/>
        <w:adjustRightInd w:val="0"/>
        <w:textAlignment w:val="baseline"/>
      </w:pPr>
      <w:r w:rsidRPr="001D604B">
        <w:t>Also, while the call setup and modification protocol, SIP/SDP, is conformance tested in 3GPP scope (by TSG RAN WG5), no media-level tests are defined or performed there when the present document is written. RTP and RTCP are considered as media-level protocols in that conformance testing. The current overall level of RTCP implementation conformance and accuracy in 3GPP devices and in RTP/RTCP-terminating network nodes is therefore mostly unknown.</w:t>
      </w:r>
    </w:p>
    <w:p w14:paraId="53A931EA" w14:textId="77777777" w:rsidR="001D604B" w:rsidRPr="001D604B" w:rsidRDefault="001D604B" w:rsidP="001D604B">
      <w:pPr>
        <w:overflowPunct w:val="0"/>
        <w:autoSpaceDE w:val="0"/>
        <w:autoSpaceDN w:val="0"/>
        <w:adjustRightInd w:val="0"/>
        <w:textAlignment w:val="baseline"/>
      </w:pPr>
      <w:r w:rsidRPr="001D604B">
        <w:t>Since the information content in RTP/RTCP is often neither fundamental for the user-level experience nor explicitly tested today, there is a risk that automation, performance tuning efforts, and the application using the RTP/RTCP stack will work with incorrect data, potentially making wrong decisions that could result in worse rather than better performance.</w:t>
      </w:r>
    </w:p>
    <w:p w14:paraId="1B9C6ACB" w14:textId="0818272F" w:rsidR="00365817" w:rsidRPr="004D3578" w:rsidRDefault="00365817" w:rsidP="00365817">
      <w:pPr>
        <w:pStyle w:val="Heading1"/>
      </w:pPr>
      <w:bookmarkStart w:id="15" w:name="_Toc34151113"/>
      <w:r>
        <w:t>5</w:t>
      </w:r>
      <w:r w:rsidRPr="004D3578">
        <w:tab/>
      </w:r>
      <w:r>
        <w:t>Test Architectures</w:t>
      </w:r>
      <w:bookmarkEnd w:id="15"/>
    </w:p>
    <w:p w14:paraId="6682D4B5" w14:textId="77777777" w:rsidR="00365817" w:rsidRPr="004D3578" w:rsidRDefault="00365817" w:rsidP="00365817">
      <w:pPr>
        <w:pStyle w:val="Heading2"/>
      </w:pPr>
      <w:bookmarkStart w:id="16" w:name="_Toc34151114"/>
      <w:r>
        <w:t>5.1</w:t>
      </w:r>
      <w:r w:rsidRPr="004D3578">
        <w:tab/>
      </w:r>
      <w:r>
        <w:t>General</w:t>
      </w:r>
      <w:bookmarkEnd w:id="16"/>
    </w:p>
    <w:p w14:paraId="3E993C5E" w14:textId="090DAF87" w:rsidR="00056992" w:rsidRPr="00056992" w:rsidRDefault="00056992" w:rsidP="00056992">
      <w:pPr>
        <w:rPr>
          <w:rFonts w:eastAsia="Malgun Gothic"/>
        </w:rPr>
      </w:pPr>
      <w:r w:rsidRPr="00056992">
        <w:rPr>
          <w:rFonts w:eastAsia="Malgun Gothic"/>
        </w:rPr>
        <w:t>This clause describes a set of terms and possible ways to arrange the equipment used in the tests in subsequent clauses.</w:t>
      </w:r>
    </w:p>
    <w:p w14:paraId="17ADC2F5" w14:textId="77777777" w:rsidR="00056992" w:rsidRPr="00056992" w:rsidRDefault="00056992" w:rsidP="00056992">
      <w:pPr>
        <w:rPr>
          <w:rFonts w:eastAsia="Malgun Gothic"/>
        </w:rPr>
      </w:pPr>
      <w:r w:rsidRPr="00056992">
        <w:rPr>
          <w:rFonts w:eastAsia="Malgun Gothic"/>
        </w:rPr>
        <w:t>The "system under test" is the device or software to be tested.</w:t>
      </w:r>
    </w:p>
    <w:p w14:paraId="301CBAE7" w14:textId="77777777" w:rsidR="001D604B" w:rsidRPr="001D604B" w:rsidRDefault="00056992" w:rsidP="001D604B">
      <w:pPr>
        <w:rPr>
          <w:rFonts w:eastAsia="Malgun Gothic"/>
        </w:rPr>
      </w:pPr>
      <w:r w:rsidRPr="00056992">
        <w:rPr>
          <w:rFonts w:eastAsia="Malgun Gothic"/>
        </w:rPr>
        <w:t>The "test instrument" is the equipment used to observe RTP/RTCP output from the system under test, and in applicable cases also RTP/RTCP output from data injection</w:t>
      </w:r>
      <w:r w:rsidR="004A3A4A" w:rsidRPr="004A3A4A">
        <w:rPr>
          <w:rFonts w:eastAsia="Malgun Gothic"/>
        </w:rPr>
        <w:t>, similar to e.g. a "System Simulator" (SS) in TS 34.229-1 [12]</w:t>
      </w:r>
      <w:r w:rsidRPr="00056992">
        <w:rPr>
          <w:rFonts w:eastAsia="Malgun Gothic"/>
        </w:rPr>
        <w:t xml:space="preserve">. Depending on the test architecture used, it may also act as RTP/RTCP receiver for data sent from the system under test. </w:t>
      </w:r>
      <w:r w:rsidR="001D604B" w:rsidRPr="001D604B">
        <w:rPr>
          <w:rFonts w:eastAsia="Malgun Gothic"/>
        </w:rPr>
        <w:t>The test instrument also includes possibility to extract, calculate, and store information as described by the test procedures in clause 6 of the present document.</w:t>
      </w:r>
    </w:p>
    <w:p w14:paraId="593AF826" w14:textId="77777777" w:rsidR="001D604B" w:rsidRPr="001D604B" w:rsidRDefault="001D604B" w:rsidP="001D604B">
      <w:pPr>
        <w:overflowPunct w:val="0"/>
        <w:autoSpaceDE w:val="0"/>
        <w:autoSpaceDN w:val="0"/>
        <w:adjustRightInd w:val="0"/>
        <w:textAlignment w:val="baseline"/>
        <w:rPr>
          <w:rFonts w:eastAsia="Malgun Gothic"/>
        </w:rPr>
      </w:pPr>
      <w:r w:rsidRPr="001D604B">
        <w:rPr>
          <w:rFonts w:eastAsia="Malgun Gothic"/>
        </w:rPr>
        <w:lastRenderedPageBreak/>
        <w:t>The "data injection" is the device or equipment used to generate RTP/RTCP data sent to the system under test. It may be collocated or integrated with the test instrument. For some tests and test architectures, e.g. when two systems under test are interconnected, it may be part of the system under test. Data injection may also act as RTP/RTCP receiver for data sent from the system under test, e.g. when the test instrument does not include this functionality.</w:t>
      </w:r>
    </w:p>
    <w:p w14:paraId="464EA78A" w14:textId="4910058D" w:rsidR="001D604B" w:rsidRPr="001D604B" w:rsidRDefault="001D604B" w:rsidP="001D604B">
      <w:pPr>
        <w:overflowPunct w:val="0"/>
        <w:autoSpaceDE w:val="0"/>
        <w:autoSpaceDN w:val="0"/>
        <w:adjustRightInd w:val="0"/>
        <w:textAlignment w:val="baseline"/>
        <w:rPr>
          <w:rFonts w:eastAsia="Malgun Gothic"/>
        </w:rPr>
      </w:pPr>
      <w:r w:rsidRPr="001D604B">
        <w:rPr>
          <w:rFonts w:eastAsia="Malgun Gothic"/>
        </w:rPr>
        <w:t>In all tests, it is assumed that both systems under test, the test instrument</w:t>
      </w:r>
      <w:r w:rsidR="000D5352">
        <w:rPr>
          <w:rFonts w:eastAsia="Malgun Gothic"/>
        </w:rPr>
        <w:t>,</w:t>
      </w:r>
      <w:r w:rsidRPr="001D604B">
        <w:rPr>
          <w:rFonts w:eastAsia="Malgun Gothic"/>
        </w:rPr>
        <w:t xml:space="preserve"> and the data injection are active and connected to the network before starting the test procedure.</w:t>
      </w:r>
    </w:p>
    <w:p w14:paraId="527E3BE3" w14:textId="77777777" w:rsidR="001D604B" w:rsidRPr="001D604B" w:rsidRDefault="001D604B" w:rsidP="001D604B">
      <w:pPr>
        <w:overflowPunct w:val="0"/>
        <w:autoSpaceDE w:val="0"/>
        <w:autoSpaceDN w:val="0"/>
        <w:adjustRightInd w:val="0"/>
        <w:textAlignment w:val="baseline"/>
        <w:rPr>
          <w:rFonts w:eastAsia="Malgun Gothic"/>
        </w:rPr>
      </w:pPr>
      <w:r w:rsidRPr="001D604B">
        <w:rPr>
          <w:rFonts w:eastAsia="Malgun Gothic"/>
        </w:rPr>
        <w:t>Other test architectures than the ones suggested here may be used.</w:t>
      </w:r>
    </w:p>
    <w:p w14:paraId="3187DF91" w14:textId="2A3E67AB" w:rsidR="00056992" w:rsidRPr="00056992" w:rsidRDefault="00056992" w:rsidP="009D69F1">
      <w:pPr>
        <w:pStyle w:val="Heading2"/>
        <w:rPr>
          <w:rFonts w:eastAsia="Malgun Gothic"/>
        </w:rPr>
      </w:pPr>
      <w:bookmarkStart w:id="17" w:name="_Toc34151115"/>
      <w:r w:rsidRPr="00056992">
        <w:rPr>
          <w:rFonts w:eastAsia="Malgun Gothic"/>
        </w:rPr>
        <w:t>5.2</w:t>
      </w:r>
      <w:r w:rsidRPr="00056992">
        <w:rPr>
          <w:rFonts w:eastAsia="Malgun Gothic"/>
        </w:rPr>
        <w:tab/>
        <w:t>Active Test Instrument</w:t>
      </w:r>
      <w:bookmarkEnd w:id="17"/>
    </w:p>
    <w:p w14:paraId="44989737" w14:textId="06B1D6B5" w:rsidR="00056992" w:rsidRPr="00056992" w:rsidRDefault="00056992" w:rsidP="00056992">
      <w:pPr>
        <w:rPr>
          <w:rFonts w:eastAsia="Malgun Gothic"/>
        </w:rPr>
      </w:pPr>
      <w:r w:rsidRPr="00056992">
        <w:rPr>
          <w:rFonts w:eastAsia="Malgun Gothic"/>
        </w:rPr>
        <w:t>In this test architecture, depicted in Figure 5.2-1, the test instrument is capable of both observing RTP/RTCP traffic and acting as fully</w:t>
      </w:r>
      <w:r w:rsidR="000D5352">
        <w:rPr>
          <w:rFonts w:eastAsia="Malgun Gothic"/>
        </w:rPr>
        <w:t xml:space="preserve"> </w:t>
      </w:r>
      <w:r w:rsidRPr="00056992">
        <w:rPr>
          <w:rFonts w:eastAsia="Malgun Gothic"/>
        </w:rPr>
        <w:t>functional counterpart to the system under test, including both RTP/RTCP sender and receiver.</w:t>
      </w:r>
    </w:p>
    <w:p w14:paraId="2CEDF525" w14:textId="77777777" w:rsidR="00056992" w:rsidRPr="00056992" w:rsidRDefault="00056992" w:rsidP="00056992">
      <w:pPr>
        <w:jc w:val="center"/>
        <w:rPr>
          <w:rFonts w:eastAsia="Malgun Gothic"/>
        </w:rPr>
      </w:pPr>
      <w:r w:rsidRPr="00056992">
        <w:rPr>
          <w:rFonts w:eastAsia="Malgun Gothic"/>
        </w:rPr>
        <w:object w:dxaOrig="4321" w:dyaOrig="886" w14:anchorId="5927ABB0">
          <v:shape id="_x0000_i1026" type="#_x0000_t75" style="width:3in;height:43.9pt" o:ole="">
            <v:imagedata r:id="rId15" o:title=""/>
          </v:shape>
          <o:OLEObject Type="Embed" ProgID="Visio.Drawing.15" ShapeID="_x0000_i1026" DrawAspect="Content" ObjectID="_1782924397" r:id="rId16"/>
        </w:object>
      </w:r>
    </w:p>
    <w:p w14:paraId="3FE24FF4" w14:textId="2BF49F34" w:rsidR="00056992" w:rsidRPr="00056992" w:rsidRDefault="00056992" w:rsidP="00056992">
      <w:pPr>
        <w:keepNext/>
        <w:keepLines/>
        <w:overflowPunct w:val="0"/>
        <w:autoSpaceDE w:val="0"/>
        <w:autoSpaceDN w:val="0"/>
        <w:adjustRightInd w:val="0"/>
        <w:spacing w:before="60"/>
        <w:jc w:val="center"/>
        <w:rPr>
          <w:rFonts w:ascii="Arial" w:eastAsia="Malgun Gothic" w:hAnsi="Arial"/>
          <w:b/>
        </w:rPr>
      </w:pPr>
      <w:r w:rsidRPr="00056992">
        <w:rPr>
          <w:rFonts w:ascii="Arial" w:eastAsia="Malgun Gothic" w:hAnsi="Arial"/>
          <w:b/>
        </w:rPr>
        <w:t>Figure 5.2-1</w:t>
      </w:r>
      <w:r w:rsidR="001D604B">
        <w:rPr>
          <w:rFonts w:ascii="Arial" w:eastAsia="Malgun Gothic" w:hAnsi="Arial"/>
          <w:b/>
        </w:rPr>
        <w:t>:</w:t>
      </w:r>
      <w:r w:rsidRPr="00056992">
        <w:rPr>
          <w:rFonts w:ascii="Arial" w:eastAsia="Malgun Gothic" w:hAnsi="Arial"/>
          <w:b/>
        </w:rPr>
        <w:t xml:space="preserve"> Active Test Instrument</w:t>
      </w:r>
    </w:p>
    <w:p w14:paraId="6822105D" w14:textId="77777777" w:rsidR="00056992" w:rsidRPr="00056992" w:rsidRDefault="00056992" w:rsidP="00862D3D">
      <w:pPr>
        <w:pStyle w:val="Heading2"/>
        <w:rPr>
          <w:rFonts w:eastAsia="Malgun Gothic"/>
        </w:rPr>
      </w:pPr>
      <w:bookmarkStart w:id="18" w:name="_Toc34151116"/>
      <w:r w:rsidRPr="00056992">
        <w:rPr>
          <w:rFonts w:eastAsia="Malgun Gothic"/>
        </w:rPr>
        <w:t>5.3</w:t>
      </w:r>
      <w:r w:rsidRPr="00056992">
        <w:rPr>
          <w:rFonts w:eastAsia="Malgun Gothic"/>
        </w:rPr>
        <w:tab/>
        <w:t>Passive Test Instrument</w:t>
      </w:r>
      <w:bookmarkEnd w:id="18"/>
    </w:p>
    <w:p w14:paraId="7DDABFFC" w14:textId="77777777" w:rsidR="00056992" w:rsidRPr="00056992" w:rsidRDefault="00056992" w:rsidP="00056992">
      <w:pPr>
        <w:rPr>
          <w:rFonts w:eastAsia="Malgun Gothic"/>
        </w:rPr>
      </w:pPr>
      <w:r w:rsidRPr="00056992">
        <w:rPr>
          <w:rFonts w:eastAsia="Malgun Gothic"/>
        </w:rPr>
        <w:t>In this test architecture, depicted in Figure 5.3-1, the test instrument is only passively observing RTP/RTCP traffic, and data injection including both RTP/RTCP sender and receiver is acting as a counterpart to the system under test.</w:t>
      </w:r>
    </w:p>
    <w:p w14:paraId="4C041E95" w14:textId="77777777" w:rsidR="00056992" w:rsidRPr="00056992" w:rsidRDefault="00056992" w:rsidP="00056992">
      <w:pPr>
        <w:jc w:val="center"/>
        <w:rPr>
          <w:rFonts w:eastAsia="Malgun Gothic"/>
        </w:rPr>
      </w:pPr>
      <w:r w:rsidRPr="00056992">
        <w:rPr>
          <w:rFonts w:eastAsia="Malgun Gothic"/>
        </w:rPr>
        <w:object w:dxaOrig="5251" w:dyaOrig="2161" w14:anchorId="61F265D0">
          <v:shape id="_x0000_i1027" type="#_x0000_t75" style="width:262.15pt;height:108.4pt" o:ole="">
            <v:imagedata r:id="rId17" o:title=""/>
          </v:shape>
          <o:OLEObject Type="Embed" ProgID="Visio.Drawing.15" ShapeID="_x0000_i1027" DrawAspect="Content" ObjectID="_1782924398" r:id="rId18"/>
        </w:object>
      </w:r>
    </w:p>
    <w:p w14:paraId="551613AB" w14:textId="46D38DD3" w:rsidR="00056992" w:rsidRPr="00056992" w:rsidRDefault="00056992" w:rsidP="00056992">
      <w:pPr>
        <w:keepNext/>
        <w:keepLines/>
        <w:overflowPunct w:val="0"/>
        <w:autoSpaceDE w:val="0"/>
        <w:autoSpaceDN w:val="0"/>
        <w:adjustRightInd w:val="0"/>
        <w:spacing w:before="60"/>
        <w:jc w:val="center"/>
        <w:rPr>
          <w:rFonts w:ascii="Arial" w:eastAsia="Malgun Gothic" w:hAnsi="Arial"/>
          <w:b/>
        </w:rPr>
      </w:pPr>
      <w:r w:rsidRPr="00056992">
        <w:rPr>
          <w:rFonts w:ascii="Arial" w:eastAsia="Malgun Gothic" w:hAnsi="Arial"/>
          <w:b/>
        </w:rPr>
        <w:t>Figure 5.3-1</w:t>
      </w:r>
      <w:r w:rsidR="001D604B">
        <w:rPr>
          <w:rFonts w:ascii="Arial" w:eastAsia="Malgun Gothic" w:hAnsi="Arial"/>
          <w:b/>
        </w:rPr>
        <w:t>:</w:t>
      </w:r>
      <w:r w:rsidRPr="00056992">
        <w:rPr>
          <w:rFonts w:ascii="Arial" w:eastAsia="Malgun Gothic" w:hAnsi="Arial"/>
          <w:b/>
        </w:rPr>
        <w:t xml:space="preserve"> Passive Test Instrument</w:t>
      </w:r>
    </w:p>
    <w:p w14:paraId="4AFD6348" w14:textId="77777777" w:rsidR="00056992" w:rsidRPr="00056992" w:rsidRDefault="00056992" w:rsidP="00862D3D">
      <w:pPr>
        <w:pStyle w:val="Heading2"/>
        <w:rPr>
          <w:rFonts w:eastAsia="Malgun Gothic"/>
        </w:rPr>
      </w:pPr>
      <w:bookmarkStart w:id="19" w:name="_Toc34151117"/>
      <w:r w:rsidRPr="00056992">
        <w:rPr>
          <w:rFonts w:eastAsia="Malgun Gothic"/>
        </w:rPr>
        <w:t>5.4</w:t>
      </w:r>
      <w:r w:rsidRPr="00056992">
        <w:rPr>
          <w:rFonts w:eastAsia="Malgun Gothic"/>
        </w:rPr>
        <w:tab/>
        <w:t>Interconnected Systems Under Test</w:t>
      </w:r>
      <w:bookmarkEnd w:id="19"/>
    </w:p>
    <w:p w14:paraId="44D24776" w14:textId="77777777" w:rsidR="001D604B" w:rsidRPr="001D604B" w:rsidRDefault="001D604B" w:rsidP="001D604B">
      <w:pPr>
        <w:overflowPunct w:val="0"/>
        <w:autoSpaceDE w:val="0"/>
        <w:autoSpaceDN w:val="0"/>
        <w:adjustRightInd w:val="0"/>
        <w:textAlignment w:val="baseline"/>
        <w:rPr>
          <w:rFonts w:eastAsia="Malgun Gothic"/>
        </w:rPr>
      </w:pPr>
      <w:r w:rsidRPr="001D604B">
        <w:rPr>
          <w:rFonts w:eastAsia="Malgun Gothic"/>
        </w:rPr>
        <w:t>In this test architecture, the test instrument is either only passively observing RTP/RTCP traffic, depicted in Figure 5.4-1, or actively forwarding RTP/RTCP traffic, depicted in Figure 5.4-2, while two interconnected systems under test act as each other's RTP/RTCP sender and receiver counterparts.</w:t>
      </w:r>
    </w:p>
    <w:p w14:paraId="476C1EA2" w14:textId="77777777" w:rsidR="00056992" w:rsidRPr="00056992" w:rsidRDefault="00056992" w:rsidP="00D07A4F">
      <w:pPr>
        <w:keepNext/>
        <w:jc w:val="center"/>
        <w:rPr>
          <w:rFonts w:eastAsia="Malgun Gothic"/>
        </w:rPr>
      </w:pPr>
      <w:r w:rsidRPr="00056992">
        <w:rPr>
          <w:rFonts w:eastAsia="Malgun Gothic"/>
        </w:rPr>
        <w:object w:dxaOrig="5251" w:dyaOrig="2161" w14:anchorId="2B38C577">
          <v:shape id="_x0000_i1028" type="#_x0000_t75" style="width:262.15pt;height:108.4pt" o:ole="">
            <v:imagedata r:id="rId19" o:title=""/>
          </v:shape>
          <o:OLEObject Type="Embed" ProgID="Visio.Drawing.15" ShapeID="_x0000_i1028" DrawAspect="Content" ObjectID="_1782924399" r:id="rId20"/>
        </w:object>
      </w:r>
    </w:p>
    <w:p w14:paraId="19E006B1" w14:textId="71C2229B" w:rsidR="00056992" w:rsidRPr="00056992" w:rsidRDefault="00056992" w:rsidP="00056992">
      <w:pPr>
        <w:keepNext/>
        <w:keepLines/>
        <w:overflowPunct w:val="0"/>
        <w:autoSpaceDE w:val="0"/>
        <w:autoSpaceDN w:val="0"/>
        <w:adjustRightInd w:val="0"/>
        <w:spacing w:before="60"/>
        <w:jc w:val="center"/>
        <w:rPr>
          <w:rFonts w:ascii="Arial" w:eastAsia="Malgun Gothic" w:hAnsi="Arial"/>
          <w:b/>
        </w:rPr>
      </w:pPr>
      <w:r w:rsidRPr="00056992">
        <w:rPr>
          <w:rFonts w:ascii="Arial" w:eastAsia="Malgun Gothic" w:hAnsi="Arial"/>
          <w:b/>
        </w:rPr>
        <w:t>Figure 5.4-1</w:t>
      </w:r>
      <w:r w:rsidR="001D604B">
        <w:rPr>
          <w:rFonts w:ascii="Arial" w:eastAsia="Malgun Gothic" w:hAnsi="Arial"/>
          <w:b/>
        </w:rPr>
        <w:t>:</w:t>
      </w:r>
      <w:r w:rsidRPr="00056992">
        <w:rPr>
          <w:rFonts w:ascii="Arial" w:eastAsia="Malgun Gothic" w:hAnsi="Arial"/>
          <w:b/>
        </w:rPr>
        <w:t xml:space="preserve"> Interconnected Systems Under Test with Passive Test Instrument</w:t>
      </w:r>
    </w:p>
    <w:p w14:paraId="426D85F9" w14:textId="77777777" w:rsidR="00056992" w:rsidRPr="00056992" w:rsidRDefault="00056992" w:rsidP="00D07A4F">
      <w:pPr>
        <w:keepNext/>
        <w:jc w:val="center"/>
        <w:rPr>
          <w:rFonts w:eastAsia="Malgun Gothic"/>
        </w:rPr>
      </w:pPr>
      <w:r w:rsidRPr="00056992">
        <w:rPr>
          <w:rFonts w:eastAsia="Malgun Gothic"/>
        </w:rPr>
        <w:object w:dxaOrig="6376" w:dyaOrig="1876" w14:anchorId="3BFC2519">
          <v:shape id="_x0000_i1029" type="#_x0000_t75" style="width:318.4pt;height:94.5pt" o:ole="">
            <v:imagedata r:id="rId21" o:title=""/>
          </v:shape>
          <o:OLEObject Type="Embed" ProgID="Visio.Drawing.15" ShapeID="_x0000_i1029" DrawAspect="Content" ObjectID="_1782924400" r:id="rId22"/>
        </w:object>
      </w:r>
    </w:p>
    <w:p w14:paraId="7EB97AD8" w14:textId="4AF64328" w:rsidR="00056992" w:rsidRPr="00056992" w:rsidRDefault="00056992" w:rsidP="00056992">
      <w:pPr>
        <w:keepNext/>
        <w:keepLines/>
        <w:overflowPunct w:val="0"/>
        <w:autoSpaceDE w:val="0"/>
        <w:autoSpaceDN w:val="0"/>
        <w:adjustRightInd w:val="0"/>
        <w:spacing w:before="60"/>
        <w:jc w:val="center"/>
        <w:rPr>
          <w:rFonts w:ascii="Arial" w:eastAsia="Malgun Gothic" w:hAnsi="Arial"/>
          <w:b/>
        </w:rPr>
      </w:pPr>
      <w:r w:rsidRPr="00056992">
        <w:rPr>
          <w:rFonts w:ascii="Arial" w:eastAsia="Malgun Gothic" w:hAnsi="Arial"/>
          <w:b/>
        </w:rPr>
        <w:t>Figure 5.4-2</w:t>
      </w:r>
      <w:r w:rsidR="001D604B">
        <w:rPr>
          <w:rFonts w:ascii="Arial" w:eastAsia="Malgun Gothic" w:hAnsi="Arial"/>
          <w:b/>
        </w:rPr>
        <w:t>:</w:t>
      </w:r>
      <w:r w:rsidRPr="00056992">
        <w:rPr>
          <w:rFonts w:ascii="Arial" w:eastAsia="Malgun Gothic" w:hAnsi="Arial"/>
          <w:b/>
        </w:rPr>
        <w:t xml:space="preserve"> Interconnected Systems Under Test with Active Test Instrument</w:t>
      </w:r>
    </w:p>
    <w:p w14:paraId="536BA628" w14:textId="77777777" w:rsidR="00847155" w:rsidRPr="00847155" w:rsidRDefault="00847155" w:rsidP="00847155">
      <w:pPr>
        <w:keepNext/>
        <w:keepLines/>
        <w:overflowPunct w:val="0"/>
        <w:autoSpaceDE w:val="0"/>
        <w:autoSpaceDN w:val="0"/>
        <w:adjustRightInd w:val="0"/>
        <w:spacing w:before="180"/>
        <w:ind w:left="1134" w:hanging="1134"/>
        <w:textAlignment w:val="baseline"/>
        <w:outlineLvl w:val="1"/>
        <w:rPr>
          <w:rFonts w:ascii="Arial" w:eastAsia="Malgun Gothic" w:hAnsi="Arial"/>
          <w:sz w:val="32"/>
        </w:rPr>
      </w:pPr>
      <w:bookmarkStart w:id="20" w:name="_Toc26447280"/>
      <w:r w:rsidRPr="00847155">
        <w:rPr>
          <w:rFonts w:ascii="Arial" w:eastAsia="Malgun Gothic" w:hAnsi="Arial"/>
          <w:sz w:val="32"/>
        </w:rPr>
        <w:t>5.5</w:t>
      </w:r>
      <w:r w:rsidRPr="00847155">
        <w:rPr>
          <w:rFonts w:ascii="Arial" w:eastAsia="Malgun Gothic" w:hAnsi="Arial"/>
          <w:sz w:val="32"/>
        </w:rPr>
        <w:tab/>
        <w:t>Interconnected Systems Under Test with Data Injection</w:t>
      </w:r>
      <w:bookmarkEnd w:id="20"/>
    </w:p>
    <w:p w14:paraId="63D23EA5" w14:textId="77777777" w:rsidR="00847155" w:rsidRPr="00847155" w:rsidRDefault="00847155" w:rsidP="00847155">
      <w:pPr>
        <w:overflowPunct w:val="0"/>
        <w:autoSpaceDE w:val="0"/>
        <w:autoSpaceDN w:val="0"/>
        <w:adjustRightInd w:val="0"/>
        <w:textAlignment w:val="baseline"/>
        <w:rPr>
          <w:rFonts w:eastAsia="Malgun Gothic"/>
        </w:rPr>
      </w:pPr>
      <w:r w:rsidRPr="00847155">
        <w:rPr>
          <w:rFonts w:eastAsia="Malgun Gothic"/>
        </w:rPr>
        <w:t>In this test architecture, depicted in Figure 5.5-1, the test instrument is only passively observing RTP/RTCP traffic, while two interconnected systems under test act as each other's RTP/RTCP sender and receiver counterparts. Under the assumption that the systems under test lack necessary data injection capabilities, a separate data injection is included in the RTP/RTCP path with capability to make RTP/RTCP modifications on-path. Examples of such RTP/RTCP modifications could be setting certain sequence number or timestamp start values, dropping packets, duplicating packets, re-ordering packets, or adjusting the timing of sent packets. Individual test case procedures provide what RTP/RTCP modifications are applicable.</w:t>
      </w:r>
    </w:p>
    <w:p w14:paraId="53FA22DE" w14:textId="77777777" w:rsidR="00056992" w:rsidRPr="00056992" w:rsidRDefault="00056992" w:rsidP="00D07A4F">
      <w:pPr>
        <w:keepNext/>
        <w:jc w:val="center"/>
        <w:rPr>
          <w:rFonts w:eastAsia="Malgun Gothic"/>
        </w:rPr>
      </w:pPr>
      <w:r w:rsidRPr="00056992">
        <w:rPr>
          <w:rFonts w:eastAsia="Malgun Gothic"/>
        </w:rPr>
        <w:object w:dxaOrig="6376" w:dyaOrig="2581" w14:anchorId="5327F2C4">
          <v:shape id="_x0000_i1030" type="#_x0000_t75" style="width:318.4pt;height:129pt" o:ole="">
            <v:imagedata r:id="rId23" o:title=""/>
          </v:shape>
          <o:OLEObject Type="Embed" ProgID="Visio.Drawing.15" ShapeID="_x0000_i1030" DrawAspect="Content" ObjectID="_1782924401" r:id="rId24"/>
        </w:object>
      </w:r>
    </w:p>
    <w:p w14:paraId="3E187F88" w14:textId="3FE2FB99" w:rsidR="00056992" w:rsidRPr="00056992" w:rsidRDefault="00056992" w:rsidP="00056992">
      <w:pPr>
        <w:keepNext/>
        <w:keepLines/>
        <w:overflowPunct w:val="0"/>
        <w:autoSpaceDE w:val="0"/>
        <w:autoSpaceDN w:val="0"/>
        <w:adjustRightInd w:val="0"/>
        <w:spacing w:before="60"/>
        <w:jc w:val="center"/>
        <w:rPr>
          <w:rFonts w:ascii="Arial" w:eastAsia="Malgun Gothic" w:hAnsi="Arial"/>
          <w:b/>
        </w:rPr>
      </w:pPr>
      <w:r w:rsidRPr="00056992">
        <w:rPr>
          <w:rFonts w:ascii="Arial" w:eastAsia="Malgun Gothic" w:hAnsi="Arial"/>
          <w:b/>
        </w:rPr>
        <w:t>Figure 5.5-1</w:t>
      </w:r>
      <w:r w:rsidR="001D604B">
        <w:rPr>
          <w:rFonts w:ascii="Arial" w:eastAsia="Malgun Gothic" w:hAnsi="Arial"/>
          <w:b/>
        </w:rPr>
        <w:t>:</w:t>
      </w:r>
      <w:r w:rsidRPr="00056992">
        <w:rPr>
          <w:rFonts w:ascii="Arial" w:eastAsia="Malgun Gothic" w:hAnsi="Arial"/>
          <w:b/>
        </w:rPr>
        <w:t xml:space="preserve"> Interconnected Systems Under Test with Data Injection</w:t>
      </w:r>
    </w:p>
    <w:p w14:paraId="4CE158ED" w14:textId="77777777" w:rsidR="00056992" w:rsidRPr="00056992" w:rsidRDefault="00056992" w:rsidP="00056992">
      <w:pPr>
        <w:ind w:left="1418" w:hanging="1418"/>
        <w:rPr>
          <w:rFonts w:eastAsia="Malgun Gothic"/>
        </w:rPr>
      </w:pPr>
    </w:p>
    <w:p w14:paraId="040D2BBB" w14:textId="165A2F33" w:rsidR="00D6336C" w:rsidRPr="004D3578" w:rsidRDefault="00CA4089" w:rsidP="00D6336C">
      <w:pPr>
        <w:pStyle w:val="Heading1"/>
      </w:pPr>
      <w:bookmarkStart w:id="21" w:name="_Toc34151118"/>
      <w:r>
        <w:t>6</w:t>
      </w:r>
      <w:r w:rsidR="00D6336C" w:rsidRPr="004D3578">
        <w:tab/>
      </w:r>
      <w:r w:rsidR="00D6336C">
        <w:t>Verification Tests</w:t>
      </w:r>
      <w:bookmarkEnd w:id="21"/>
    </w:p>
    <w:p w14:paraId="5DDC7CC6" w14:textId="527F86BD" w:rsidR="00DB2F3F" w:rsidRPr="004D3578" w:rsidRDefault="00B73DF1" w:rsidP="00DB2F3F">
      <w:pPr>
        <w:pStyle w:val="Heading2"/>
      </w:pPr>
      <w:bookmarkStart w:id="22" w:name="_Toc34151119"/>
      <w:r>
        <w:t>6</w:t>
      </w:r>
      <w:r w:rsidR="00EA3852">
        <w:t>.</w:t>
      </w:r>
      <w:r w:rsidR="00765168">
        <w:t>1</w:t>
      </w:r>
      <w:r w:rsidR="00DB2F3F" w:rsidRPr="004D3578">
        <w:tab/>
      </w:r>
      <w:r w:rsidR="00DB2F3F">
        <w:t>General</w:t>
      </w:r>
      <w:bookmarkEnd w:id="22"/>
    </w:p>
    <w:p w14:paraId="13A01AFF" w14:textId="371C5FD8" w:rsidR="006D2CFB" w:rsidRDefault="006D2CFB" w:rsidP="00DB2F3F">
      <w:r>
        <w:t xml:space="preserve">All test descriptions </w:t>
      </w:r>
      <w:r w:rsidR="00E02E78">
        <w:t>in this clause</w:t>
      </w:r>
      <w:r>
        <w:t xml:space="preserve"> </w:t>
      </w:r>
      <w:r w:rsidR="009B4CB1">
        <w:t xml:space="preserve">use </w:t>
      </w:r>
      <w:r>
        <w:t xml:space="preserve">the </w:t>
      </w:r>
      <w:r w:rsidR="009B4CB1">
        <w:t>following layout:</w:t>
      </w:r>
    </w:p>
    <w:p w14:paraId="142FD8FD" w14:textId="7E045C15" w:rsidR="008A75ED" w:rsidRDefault="008A75ED" w:rsidP="008A75ED">
      <w:pPr>
        <w:ind w:left="1418" w:hanging="1418"/>
      </w:pPr>
      <w:r>
        <w:t>Purpose:</w:t>
      </w:r>
      <w:r>
        <w:tab/>
      </w:r>
      <w:r w:rsidRPr="006D2CFB">
        <w:rPr>
          <w:i/>
        </w:rPr>
        <w:t>Describe</w:t>
      </w:r>
      <w:r>
        <w:rPr>
          <w:i/>
        </w:rPr>
        <w:t>s</w:t>
      </w:r>
      <w:r w:rsidRPr="006D2CFB">
        <w:rPr>
          <w:i/>
        </w:rPr>
        <w:t xml:space="preserve"> </w:t>
      </w:r>
      <w:r>
        <w:rPr>
          <w:i/>
        </w:rPr>
        <w:t>what is tested</w:t>
      </w:r>
      <w:r w:rsidRPr="006D2CFB">
        <w:rPr>
          <w:i/>
        </w:rPr>
        <w:t>.</w:t>
      </w:r>
    </w:p>
    <w:p w14:paraId="758FB8D3" w14:textId="4FACB854" w:rsidR="00C60FB6" w:rsidRDefault="007E5A6D" w:rsidP="006D2CFB">
      <w:pPr>
        <w:ind w:left="1418" w:hanging="1418"/>
      </w:pPr>
      <w:r>
        <w:t>Status</w:t>
      </w:r>
      <w:r w:rsidR="00C60FB6">
        <w:t>:</w:t>
      </w:r>
      <w:r w:rsidR="00C60FB6">
        <w:tab/>
      </w:r>
      <w:r w:rsidR="00C60FB6" w:rsidRPr="006D2CFB">
        <w:rPr>
          <w:i/>
        </w:rPr>
        <w:t>Mandatory / Conditionally Mandatory</w:t>
      </w:r>
    </w:p>
    <w:p w14:paraId="63F098D3" w14:textId="77777777" w:rsidR="00847155" w:rsidRPr="00847155" w:rsidRDefault="00847155" w:rsidP="00847155">
      <w:pPr>
        <w:overflowPunct w:val="0"/>
        <w:autoSpaceDE w:val="0"/>
        <w:autoSpaceDN w:val="0"/>
        <w:adjustRightInd w:val="0"/>
        <w:ind w:left="1418" w:hanging="1418"/>
        <w:textAlignment w:val="baseline"/>
      </w:pPr>
      <w:r w:rsidRPr="00847155">
        <w:lastRenderedPageBreak/>
        <w:t>Preconditions:</w:t>
      </w:r>
      <w:r w:rsidRPr="00847155">
        <w:tab/>
      </w:r>
      <w:r w:rsidRPr="00847155">
        <w:rPr>
          <w:i/>
        </w:rPr>
        <w:t>Describes any preconditions to be fulfilled to run the test.</w:t>
      </w:r>
    </w:p>
    <w:p w14:paraId="2023BCC8" w14:textId="77777777" w:rsidR="00847155" w:rsidRPr="00847155" w:rsidRDefault="00847155" w:rsidP="00847155">
      <w:pPr>
        <w:overflowPunct w:val="0"/>
        <w:autoSpaceDE w:val="0"/>
        <w:autoSpaceDN w:val="0"/>
        <w:adjustRightInd w:val="0"/>
        <w:ind w:left="1418" w:hanging="1418"/>
        <w:textAlignment w:val="baseline"/>
      </w:pPr>
      <w:r w:rsidRPr="00847155">
        <w:t>Test procedure:</w:t>
      </w:r>
      <w:r w:rsidRPr="00847155">
        <w:tab/>
      </w:r>
      <w:r w:rsidRPr="00847155">
        <w:rPr>
          <w:i/>
        </w:rPr>
        <w:t>Describes the steps taken to run the test.</w:t>
      </w:r>
    </w:p>
    <w:p w14:paraId="160E0E3D" w14:textId="77777777" w:rsidR="00847155" w:rsidRPr="00847155" w:rsidRDefault="00847155" w:rsidP="00847155">
      <w:pPr>
        <w:overflowPunct w:val="0"/>
        <w:autoSpaceDE w:val="0"/>
        <w:autoSpaceDN w:val="0"/>
        <w:adjustRightInd w:val="0"/>
        <w:ind w:left="1418" w:hanging="1418"/>
        <w:textAlignment w:val="baseline"/>
      </w:pPr>
      <w:r w:rsidRPr="00847155">
        <w:t>Stop condition:</w:t>
      </w:r>
      <w:r w:rsidRPr="00847155">
        <w:tab/>
      </w:r>
      <w:r w:rsidRPr="00847155">
        <w:rPr>
          <w:i/>
        </w:rPr>
        <w:t>Describes the conditions when the test is concluded, in time order if more than a single condition.</w:t>
      </w:r>
    </w:p>
    <w:p w14:paraId="3444FBE0" w14:textId="77777777" w:rsidR="00847155" w:rsidRPr="00847155" w:rsidRDefault="00847155" w:rsidP="00847155">
      <w:pPr>
        <w:overflowPunct w:val="0"/>
        <w:autoSpaceDE w:val="0"/>
        <w:autoSpaceDN w:val="0"/>
        <w:adjustRightInd w:val="0"/>
        <w:ind w:left="1418" w:hanging="1418"/>
        <w:textAlignment w:val="baseline"/>
      </w:pPr>
      <w:r w:rsidRPr="00847155">
        <w:t>Pass criteria:</w:t>
      </w:r>
      <w:r w:rsidRPr="00847155">
        <w:tab/>
      </w:r>
      <w:r w:rsidRPr="00847155">
        <w:rPr>
          <w:i/>
        </w:rPr>
        <w:t>Describes the criteria to be met to pass the test.</w:t>
      </w:r>
    </w:p>
    <w:p w14:paraId="557F7F50" w14:textId="77777777" w:rsidR="00847155" w:rsidRPr="00847155" w:rsidRDefault="00847155" w:rsidP="00847155">
      <w:pPr>
        <w:overflowPunct w:val="0"/>
        <w:autoSpaceDE w:val="0"/>
        <w:autoSpaceDN w:val="0"/>
        <w:adjustRightInd w:val="0"/>
        <w:ind w:left="1418" w:hanging="1418"/>
        <w:textAlignment w:val="baseline"/>
      </w:pPr>
      <w:r w:rsidRPr="00847155">
        <w:t>Comments:</w:t>
      </w:r>
      <w:r w:rsidRPr="00847155">
        <w:tab/>
      </w:r>
      <w:r w:rsidRPr="00847155">
        <w:rPr>
          <w:i/>
        </w:rPr>
        <w:t>Any additional comments applicable to the test.</w:t>
      </w:r>
    </w:p>
    <w:p w14:paraId="466F423B" w14:textId="77777777" w:rsidR="00CA365B" w:rsidRDefault="00CA365B" w:rsidP="00CA365B">
      <w:r>
        <w:t>Mandatory tests are required to pass for a system under test.</w:t>
      </w:r>
    </w:p>
    <w:p w14:paraId="3A484FD2" w14:textId="1EE61FD5" w:rsidR="00CA365B" w:rsidRDefault="00CA365B" w:rsidP="00CA365B">
      <w:r>
        <w:t xml:space="preserve">Conditionally Mandatory tests are mandatory to pass if the functionality is supported/implemented by the system under test, can be </w:t>
      </w:r>
      <w:r w:rsidR="000D5352">
        <w:t xml:space="preserve">set or </w:t>
      </w:r>
      <w:r>
        <w:t xml:space="preserve">negotiated, and is correctly negotiated to be used during the test, the method of negotiation being described as part of the Preconditions section (see </w:t>
      </w:r>
      <w:r w:rsidR="0047495E">
        <w:t>above</w:t>
      </w:r>
      <w:r>
        <w:t>).</w:t>
      </w:r>
    </w:p>
    <w:p w14:paraId="7F50B9C9" w14:textId="68B15373" w:rsidR="004C37D0" w:rsidRPr="004D3578" w:rsidRDefault="00B73DF1" w:rsidP="004C37D0">
      <w:pPr>
        <w:pStyle w:val="Heading2"/>
      </w:pPr>
      <w:bookmarkStart w:id="23" w:name="_Toc34151120"/>
      <w:r>
        <w:t>6</w:t>
      </w:r>
      <w:r w:rsidR="00EA3852">
        <w:t>.</w:t>
      </w:r>
      <w:r w:rsidR="00E718BE">
        <w:t>2</w:t>
      </w:r>
      <w:r w:rsidR="004C37D0" w:rsidRPr="004D3578">
        <w:tab/>
      </w:r>
      <w:r w:rsidR="004C37D0">
        <w:t>RTCP Tests</w:t>
      </w:r>
      <w:bookmarkEnd w:id="23"/>
    </w:p>
    <w:p w14:paraId="2F1298E7" w14:textId="03F12926" w:rsidR="004C37D0" w:rsidRPr="004D3578" w:rsidRDefault="00024584" w:rsidP="004C37D0">
      <w:pPr>
        <w:pStyle w:val="Heading3"/>
      </w:pPr>
      <w:bookmarkStart w:id="24" w:name="_Toc34151121"/>
      <w:r>
        <w:t>6.2</w:t>
      </w:r>
      <w:r w:rsidR="004C37D0">
        <w:t>.1</w:t>
      </w:r>
      <w:r w:rsidR="004C37D0" w:rsidRPr="004D3578">
        <w:tab/>
      </w:r>
      <w:r w:rsidR="000D5907">
        <w:t>General</w:t>
      </w:r>
      <w:bookmarkEnd w:id="24"/>
    </w:p>
    <w:p w14:paraId="0E26729C" w14:textId="2F514A76" w:rsidR="001F4EA6" w:rsidRDefault="000D5907" w:rsidP="000D5907">
      <w:r>
        <w:t>This clause describes tests that are applicable to all types of RTCP and SRTCP packets.</w:t>
      </w:r>
      <w:r w:rsidR="001F4EA6">
        <w:t xml:space="preserve"> If not</w:t>
      </w:r>
      <w:r w:rsidR="004F681D">
        <w:t xml:space="preserve"> explicitly stated otherwise,</w:t>
      </w:r>
      <w:r w:rsidR="001F4EA6">
        <w:t xml:space="preserve"> </w:t>
      </w:r>
      <w:r w:rsidR="004F681D">
        <w:t xml:space="preserve">any reference to </w:t>
      </w:r>
      <w:r w:rsidR="00B66AB7">
        <w:t xml:space="preserve">RTCP is </w:t>
      </w:r>
      <w:r w:rsidR="004F681D">
        <w:t xml:space="preserve">equally </w:t>
      </w:r>
      <w:r w:rsidR="00B66AB7">
        <w:t>applicable to SRTCP.</w:t>
      </w:r>
      <w:r w:rsidR="007D3D2C">
        <w:t xml:space="preserve"> Tests that are only applicable to SRTCP and not to RTCP are specified in clause </w:t>
      </w:r>
      <w:r w:rsidR="00024584" w:rsidRPr="00D07A4F">
        <w:t>6.4</w:t>
      </w:r>
      <w:r w:rsidR="007D3D2C">
        <w:t>.</w:t>
      </w:r>
    </w:p>
    <w:p w14:paraId="0FDC6BA5" w14:textId="2512AE0C" w:rsidR="001F4EA6" w:rsidRDefault="001F4EA6" w:rsidP="000D5907">
      <w:r>
        <w:t>If not explicitly stated otherwise, a</w:t>
      </w:r>
      <w:r w:rsidR="000D5907">
        <w:t>ll tests in this clause assume that the system under test</w:t>
      </w:r>
      <w:r w:rsidR="00710E29">
        <w:t xml:space="preserve"> </w:t>
      </w:r>
      <w:r w:rsidR="002A2E27">
        <w:t xml:space="preserve">(SUT) and the test setup are </w:t>
      </w:r>
      <w:r w:rsidR="00710E29">
        <w:t>set to use</w:t>
      </w:r>
      <w:r>
        <w:t>:</w:t>
      </w:r>
    </w:p>
    <w:p w14:paraId="7923E356" w14:textId="4F74CE21" w:rsidR="001F4EA6" w:rsidRDefault="001F4EA6" w:rsidP="001F4EA6">
      <w:pPr>
        <w:pStyle w:val="B1"/>
      </w:pPr>
      <w:r>
        <w:t>1)</w:t>
      </w:r>
      <w:r>
        <w:tab/>
      </w:r>
      <w:r w:rsidR="000D5907">
        <w:t>AVP profile [</w:t>
      </w:r>
      <w:r w:rsidR="007D3D2C">
        <w:t>4</w:t>
      </w:r>
      <w:r w:rsidR="000D5907">
        <w:t>]</w:t>
      </w:r>
      <w:r w:rsidR="000769A8">
        <w:t xml:space="preserve"> for RTCP </w:t>
      </w:r>
      <w:r>
        <w:t>tests.</w:t>
      </w:r>
    </w:p>
    <w:p w14:paraId="70532A0D" w14:textId="2092200E" w:rsidR="000D5907" w:rsidRDefault="001F4EA6" w:rsidP="001F4EA6">
      <w:pPr>
        <w:pStyle w:val="B1"/>
      </w:pPr>
      <w:r>
        <w:t>2)</w:t>
      </w:r>
      <w:r>
        <w:tab/>
      </w:r>
      <w:r w:rsidR="000769A8">
        <w:t>SAVP profile [</w:t>
      </w:r>
      <w:r w:rsidR="007D3D2C">
        <w:t>5</w:t>
      </w:r>
      <w:r w:rsidR="000769A8">
        <w:t>] for SRTCP</w:t>
      </w:r>
      <w:r>
        <w:t xml:space="preserve"> tests</w:t>
      </w:r>
      <w:r w:rsidR="000D5907">
        <w:t>.</w:t>
      </w:r>
    </w:p>
    <w:p w14:paraId="5FD13BDB" w14:textId="58ABC066" w:rsidR="009C30B9" w:rsidRDefault="009C30B9" w:rsidP="009C30B9">
      <w:pPr>
        <w:pStyle w:val="B1"/>
      </w:pPr>
      <w:r>
        <w:t>3)</w:t>
      </w:r>
      <w:r>
        <w:tab/>
      </w:r>
      <w:r w:rsidR="002A2E27">
        <w:t>A known, n</w:t>
      </w:r>
      <w:r>
        <w:t>on-zero RTP session bandwidth.</w:t>
      </w:r>
    </w:p>
    <w:p w14:paraId="57D2B241" w14:textId="1254583B" w:rsidR="001F4EA6" w:rsidRDefault="009C30B9" w:rsidP="001F4EA6">
      <w:pPr>
        <w:pStyle w:val="B1"/>
      </w:pPr>
      <w:r>
        <w:t>4</w:t>
      </w:r>
      <w:r w:rsidR="001F4EA6">
        <w:t>)</w:t>
      </w:r>
      <w:r w:rsidR="001F4EA6">
        <w:tab/>
      </w:r>
      <w:r w:rsidR="00710E29">
        <w:t>N</w:t>
      </w:r>
      <w:r w:rsidR="001F4EA6">
        <w:t>on-zero RTCP bandwidth.</w:t>
      </w:r>
    </w:p>
    <w:p w14:paraId="7178325E" w14:textId="77777777" w:rsidR="002A2E27" w:rsidRDefault="002A2E27" w:rsidP="001F4EA6">
      <w:pPr>
        <w:pStyle w:val="B1"/>
      </w:pPr>
      <w:r w:rsidRPr="002A2E27">
        <w:t>5)</w:t>
      </w:r>
      <w:r w:rsidRPr="002A2E27">
        <w:tab/>
        <w:t>Lossless RTP and RTCP packet transmission.</w:t>
      </w:r>
    </w:p>
    <w:p w14:paraId="213910B9" w14:textId="77777777" w:rsidR="002A2E27" w:rsidRPr="002A2E27" w:rsidRDefault="002A2E27" w:rsidP="002A2E27">
      <w:pPr>
        <w:ind w:left="568" w:hanging="284"/>
      </w:pPr>
      <w:r w:rsidRPr="002A2E27">
        <w:t>6)</w:t>
      </w:r>
      <w:r w:rsidRPr="002A2E27">
        <w:tab/>
        <w:t>An RTCP report interval that is on average large enough to not exceed the set RTCP bandwidth, and where each RTCP report interval is kept within the minimum and maximum limits set by that (deterministic) average and the interval randomization described by section 6.3.1 of RFC 3550 [2].</w:t>
      </w:r>
    </w:p>
    <w:p w14:paraId="36831B94" w14:textId="5F441631" w:rsidR="001F4EA6" w:rsidRDefault="00380CA7" w:rsidP="00380CA7">
      <w:pPr>
        <w:pStyle w:val="NO"/>
      </w:pPr>
      <w:r>
        <w:t>NOTE 1:</w:t>
      </w:r>
      <w:r>
        <w:tab/>
        <w:t xml:space="preserve">The minimum, maximum, and average RTCP report intervals are not static parameters for an RTP/RTCP implementation but, as described in RFC 3550 [2], depend on conditions that vary with e.g. RTP session bandwidth, RTCP bandwidth, average size of RTCP packets, number of RTP session participants, and use of optional </w:t>
      </w:r>
      <w:r w:rsidR="001B448E">
        <w:t xml:space="preserve">RTP/RTCP </w:t>
      </w:r>
      <w:r>
        <w:t>features such as RTCP feedback [</w:t>
      </w:r>
      <w:r w:rsidR="00EA43BC">
        <w:t>7</w:t>
      </w:r>
      <w:r>
        <w:t xml:space="preserve">] </w:t>
      </w:r>
      <w:r w:rsidR="00951AD0">
        <w:t>and/</w:t>
      </w:r>
      <w:r>
        <w:t>or non-compound RTCP packets [</w:t>
      </w:r>
      <w:r w:rsidR="00EA43BC">
        <w:t>8</w:t>
      </w:r>
      <w:r>
        <w:t>].</w:t>
      </w:r>
    </w:p>
    <w:p w14:paraId="489CC1D9" w14:textId="705903B2" w:rsidR="00380CA7" w:rsidRDefault="00380CA7" w:rsidP="002E1EA9">
      <w:pPr>
        <w:pStyle w:val="NO"/>
      </w:pPr>
      <w:r>
        <w:t>NOTE 2:</w:t>
      </w:r>
      <w:r>
        <w:tab/>
      </w:r>
      <w:r w:rsidR="001B448E">
        <w:t xml:space="preserve">The method to set RTCP report interval </w:t>
      </w:r>
      <w:r w:rsidR="002E1EA9">
        <w:t xml:space="preserve">in the system under test </w:t>
      </w:r>
      <w:r w:rsidR="006132DE">
        <w:t>can</w:t>
      </w:r>
      <w:r w:rsidR="001B448E">
        <w:t xml:space="preserve"> vary. The RTCP report interval </w:t>
      </w:r>
      <w:r w:rsidR="00F84896">
        <w:t xml:space="preserve">can in some cases </w:t>
      </w:r>
      <w:r w:rsidR="001B448E">
        <w:t xml:space="preserve">be set directly, if the system under test has appropriate means to do so. The RTCP report interval </w:t>
      </w:r>
      <w:r w:rsidR="00F84896">
        <w:t xml:space="preserve">can </w:t>
      </w:r>
      <w:r w:rsidR="001B448E">
        <w:t xml:space="preserve">alternatively be set indirectly by e.g. </w:t>
      </w:r>
      <w:r w:rsidR="00F84896">
        <w:t xml:space="preserve">setting </w:t>
      </w:r>
      <w:r w:rsidR="001B448E">
        <w:t>an appropriate RTCP bandwidth in combination with pre-knowledge about the expected average RTCP packet size</w:t>
      </w:r>
      <w:r w:rsidR="00F84896">
        <w:t>. If it is not possible to set RTCP bandwidth directly, it could be possible to set an appropriate RTP session bandwidth and rely on RTCP bandwidth becoming the default 5</w:t>
      </w:r>
      <w:r w:rsidR="00847155">
        <w:t xml:space="preserve"> </w:t>
      </w:r>
      <w:r w:rsidR="00F84896">
        <w:t xml:space="preserve">% of </w:t>
      </w:r>
      <w:r w:rsidR="00E65518">
        <w:t xml:space="preserve">that </w:t>
      </w:r>
      <w:r w:rsidR="00F84896">
        <w:t>RTP session bandwidth.</w:t>
      </w:r>
    </w:p>
    <w:p w14:paraId="4A7548CB" w14:textId="78FD8674" w:rsidR="000D5907" w:rsidRPr="004D3578" w:rsidRDefault="00024584" w:rsidP="000D5907">
      <w:pPr>
        <w:pStyle w:val="Heading3"/>
      </w:pPr>
      <w:bookmarkStart w:id="25" w:name="_Toc34151122"/>
      <w:r>
        <w:t>6.2</w:t>
      </w:r>
      <w:r w:rsidR="000D5907">
        <w:t>.2</w:t>
      </w:r>
      <w:r w:rsidR="000D5907" w:rsidRPr="004D3578">
        <w:tab/>
      </w:r>
      <w:r w:rsidR="000D5907">
        <w:t>Basic RTCP Tests</w:t>
      </w:r>
      <w:bookmarkEnd w:id="25"/>
    </w:p>
    <w:p w14:paraId="1B2C27D7" w14:textId="6DF6574A" w:rsidR="00806821" w:rsidRPr="004D3578" w:rsidRDefault="00024584" w:rsidP="00806821">
      <w:pPr>
        <w:pStyle w:val="Heading4"/>
      </w:pPr>
      <w:bookmarkStart w:id="26" w:name="_Toc34151123"/>
      <w:r>
        <w:t>6.2</w:t>
      </w:r>
      <w:r w:rsidR="00806821">
        <w:t>.</w:t>
      </w:r>
      <w:r w:rsidR="00E65518">
        <w:t>2.1</w:t>
      </w:r>
      <w:r w:rsidR="00806821" w:rsidRPr="004D3578">
        <w:tab/>
      </w:r>
      <w:r w:rsidR="00806821">
        <w:t xml:space="preserve">Initial </w:t>
      </w:r>
      <w:r w:rsidR="00994E1C">
        <w:t xml:space="preserve">Sending </w:t>
      </w:r>
      <w:r w:rsidR="00806821">
        <w:t>No Data RTCP Test</w:t>
      </w:r>
      <w:bookmarkEnd w:id="26"/>
    </w:p>
    <w:p w14:paraId="7D68BF6A" w14:textId="47A3DED8" w:rsidR="008A75ED" w:rsidRDefault="008A75ED" w:rsidP="008A75ED">
      <w:pPr>
        <w:ind w:left="1418" w:hanging="1418"/>
      </w:pPr>
      <w:r>
        <w:t>Purpose:</w:t>
      </w:r>
      <w:r>
        <w:tab/>
        <w:t xml:space="preserve">Test </w:t>
      </w:r>
      <w:r w:rsidR="00487D6D">
        <w:t xml:space="preserve">if </w:t>
      </w:r>
      <w:r>
        <w:t xml:space="preserve">RTCP packets are generated </w:t>
      </w:r>
      <w:r w:rsidR="00487D6D">
        <w:t xml:space="preserve">by the SUT </w:t>
      </w:r>
      <w:r>
        <w:t xml:space="preserve">even if no RTP packets are sent or received </w:t>
      </w:r>
      <w:r w:rsidR="00487D6D">
        <w:t xml:space="preserve">by the SUT </w:t>
      </w:r>
      <w:r>
        <w:t>at the start of the session</w:t>
      </w:r>
      <w:r w:rsidRPr="006D2CFB">
        <w:rPr>
          <w:i/>
        </w:rPr>
        <w:t>.</w:t>
      </w:r>
    </w:p>
    <w:p w14:paraId="5AF63804" w14:textId="797BBA70" w:rsidR="00CA365B" w:rsidRPr="00CA365B" w:rsidRDefault="00CA365B" w:rsidP="00CA365B">
      <w:pPr>
        <w:ind w:left="1418" w:hanging="1418"/>
      </w:pPr>
      <w:r>
        <w:t>Status:</w:t>
      </w:r>
      <w:r>
        <w:tab/>
      </w:r>
      <w:r w:rsidRPr="00CA365B">
        <w:t>Mandatory</w:t>
      </w:r>
    </w:p>
    <w:p w14:paraId="716C9C62" w14:textId="4FFC1B3B" w:rsidR="00CA365B" w:rsidRPr="00CA365B" w:rsidRDefault="00CA365B" w:rsidP="00CA365B">
      <w:pPr>
        <w:ind w:left="1418" w:hanging="1418"/>
      </w:pPr>
      <w:r>
        <w:lastRenderedPageBreak/>
        <w:t>Preconditions:</w:t>
      </w:r>
      <w:r>
        <w:tab/>
      </w:r>
      <w:r w:rsidR="0047495E">
        <w:t xml:space="preserve">The </w:t>
      </w:r>
      <w:r w:rsidR="00487D6D">
        <w:t xml:space="preserve">SUT </w:t>
      </w:r>
      <w:r w:rsidR="0047495E">
        <w:t xml:space="preserve">is </w:t>
      </w:r>
      <w:r w:rsidR="00487D6D">
        <w:t xml:space="preserve">set </w:t>
      </w:r>
      <w:r w:rsidR="0047495E">
        <w:t xml:space="preserve">to not send any RTP packets from the start of the test session, e.g. </w:t>
      </w:r>
      <w:r w:rsidR="00487D6D">
        <w:t xml:space="preserve">pre-configured or </w:t>
      </w:r>
      <w:r w:rsidR="0047495E">
        <w:t>set as receive-only</w:t>
      </w:r>
      <w:r w:rsidR="00487D6D">
        <w:t xml:space="preserve"> through test instrument signalling</w:t>
      </w:r>
      <w:r w:rsidRPr="00CA365B">
        <w:t>.</w:t>
      </w:r>
    </w:p>
    <w:p w14:paraId="6EB84732" w14:textId="15AD9089" w:rsidR="00CA365B" w:rsidRPr="00CA365B" w:rsidRDefault="00CA365B" w:rsidP="00CA365B">
      <w:pPr>
        <w:ind w:left="1418" w:hanging="1418"/>
      </w:pPr>
      <w:r>
        <w:t>Test procedure:</w:t>
      </w:r>
      <w:r>
        <w:tab/>
      </w:r>
      <w:r w:rsidR="00865DFD">
        <w:t xml:space="preserve">Observe </w:t>
      </w:r>
      <w:r w:rsidR="00487D6D">
        <w:t xml:space="preserve">the SUT </w:t>
      </w:r>
      <w:r w:rsidR="00865DFD">
        <w:t>output</w:t>
      </w:r>
      <w:r w:rsidR="00BC3C65">
        <w:t>.</w:t>
      </w:r>
    </w:p>
    <w:p w14:paraId="52FAE5B7" w14:textId="1C2968F8" w:rsidR="00BC3C65" w:rsidRPr="00BC3C65" w:rsidRDefault="00BC3C65" w:rsidP="00BC3C65">
      <w:pPr>
        <w:ind w:left="1418" w:hanging="1418"/>
      </w:pPr>
      <w:r>
        <w:t>Stop condition:</w:t>
      </w:r>
      <w:r>
        <w:tab/>
      </w:r>
      <w:r w:rsidR="00F87D63">
        <w:t xml:space="preserve">RTCP packets are sent from </w:t>
      </w:r>
      <w:r w:rsidR="00487D6D">
        <w:t>the SUT</w:t>
      </w:r>
      <w:r w:rsidR="00F87D63">
        <w:t xml:space="preserve">, or </w:t>
      </w:r>
      <w:r w:rsidR="00951AD0">
        <w:t xml:space="preserve">time has passed corresponding to </w:t>
      </w:r>
      <w:r w:rsidR="00487D6D">
        <w:t xml:space="preserve">at least </w:t>
      </w:r>
      <w:r w:rsidR="00F87D63">
        <w:t>three maximum RTCP intervals (</w:t>
      </w:r>
      <w:r w:rsidR="00D75F5E">
        <w:t xml:space="preserve">see clause </w:t>
      </w:r>
      <w:r w:rsidR="00024584" w:rsidRPr="00D07A4F">
        <w:t>6.2</w:t>
      </w:r>
      <w:r w:rsidR="00D75F5E" w:rsidRPr="00D07A4F">
        <w:t>.1</w:t>
      </w:r>
      <w:r w:rsidR="00F87D63">
        <w:t>).</w:t>
      </w:r>
    </w:p>
    <w:p w14:paraId="2E904313" w14:textId="22B389EB" w:rsidR="00CA365B" w:rsidRPr="00CA365B" w:rsidRDefault="00CA365B" w:rsidP="00CA365B">
      <w:pPr>
        <w:ind w:left="1418" w:hanging="1418"/>
      </w:pPr>
      <w:r>
        <w:t>Pass criteria:</w:t>
      </w:r>
      <w:r>
        <w:tab/>
      </w:r>
      <w:r w:rsidR="00EC32AA">
        <w:t>1) No RTP packets are sent</w:t>
      </w:r>
      <w:r w:rsidR="00487D6D">
        <w:t xml:space="preserve"> from the SUT</w:t>
      </w:r>
      <w:r w:rsidR="00EC32AA">
        <w:t>.</w:t>
      </w:r>
      <w:r w:rsidR="00EC32AA">
        <w:br/>
        <w:t xml:space="preserve">2) RTCP packets </w:t>
      </w:r>
      <w:r w:rsidR="001B4518">
        <w:t xml:space="preserve">are sent </w:t>
      </w:r>
      <w:r w:rsidR="00487D6D">
        <w:t xml:space="preserve">from the SUT </w:t>
      </w:r>
      <w:r w:rsidR="00EC32AA">
        <w:t>containing at least a Receiver Report</w:t>
      </w:r>
      <w:r w:rsidRPr="00CA365B">
        <w:t>.</w:t>
      </w:r>
    </w:p>
    <w:p w14:paraId="042279C2" w14:textId="2D74B461" w:rsidR="00020FEF" w:rsidRDefault="00020FEF" w:rsidP="00020FEF">
      <w:pPr>
        <w:ind w:left="1418" w:hanging="1418"/>
      </w:pPr>
      <w:r>
        <w:t>Comments:</w:t>
      </w:r>
      <w:r>
        <w:tab/>
        <w:t xml:space="preserve">The test result is agnostic to RTP packets being received by the </w:t>
      </w:r>
      <w:r w:rsidR="00487D6D">
        <w:t xml:space="preserve">SUT </w:t>
      </w:r>
      <w:r>
        <w:t>or not.</w:t>
      </w:r>
      <w:r w:rsidR="0069322F">
        <w:t xml:space="preserve"> If the </w:t>
      </w:r>
      <w:r w:rsidR="00487D6D">
        <w:t xml:space="preserve">SUT </w:t>
      </w:r>
      <w:r w:rsidR="0069322F">
        <w:t>is not receiving any RTP packets, the Receiver Report will be empty (no report blocks</w:t>
      </w:r>
      <w:r w:rsidR="00487D6D">
        <w:t>, see also test 6.2.2.2</w:t>
      </w:r>
      <w:r w:rsidR="0069322F">
        <w:t>).</w:t>
      </w:r>
    </w:p>
    <w:p w14:paraId="21EC0C6D" w14:textId="1CE3DB6E" w:rsidR="00994E1C" w:rsidRPr="004D3578" w:rsidRDefault="00024584" w:rsidP="00994E1C">
      <w:pPr>
        <w:pStyle w:val="Heading4"/>
      </w:pPr>
      <w:bookmarkStart w:id="27" w:name="_Toc34151124"/>
      <w:r>
        <w:t>6.2</w:t>
      </w:r>
      <w:r w:rsidR="00994E1C">
        <w:t>.</w:t>
      </w:r>
      <w:r w:rsidR="00E65518">
        <w:t>2</w:t>
      </w:r>
      <w:r w:rsidR="00994E1C">
        <w:t>.</w:t>
      </w:r>
      <w:r w:rsidR="00E65518">
        <w:t>2</w:t>
      </w:r>
      <w:r w:rsidR="00994E1C" w:rsidRPr="004D3578">
        <w:tab/>
      </w:r>
      <w:r w:rsidR="00994E1C">
        <w:t>Initial Receiving No Data RTCP Test</w:t>
      </w:r>
      <w:bookmarkEnd w:id="27"/>
    </w:p>
    <w:p w14:paraId="14384A4B" w14:textId="34192219" w:rsidR="00395A1B" w:rsidRDefault="00395A1B" w:rsidP="00395A1B">
      <w:pPr>
        <w:ind w:left="1418" w:hanging="1418"/>
      </w:pPr>
      <w:r>
        <w:t>Purpose:</w:t>
      </w:r>
      <w:r>
        <w:tab/>
        <w:t xml:space="preserve">Test </w:t>
      </w:r>
      <w:r w:rsidR="00487D6D">
        <w:t xml:space="preserve">if </w:t>
      </w:r>
      <w:r>
        <w:t xml:space="preserve">RTCP Sender Reports or Receiver Reports </w:t>
      </w:r>
      <w:r w:rsidR="00487D6D">
        <w:t xml:space="preserve">without any Receiver Report blocks </w:t>
      </w:r>
      <w:r>
        <w:t xml:space="preserve">are generated </w:t>
      </w:r>
      <w:r w:rsidR="00487D6D">
        <w:t xml:space="preserve">by the SUT </w:t>
      </w:r>
      <w:r>
        <w:t>even if no RTP packets are received at the start of the session</w:t>
      </w:r>
      <w:r w:rsidRPr="006D2CFB">
        <w:rPr>
          <w:i/>
        </w:rPr>
        <w:t>.</w:t>
      </w:r>
    </w:p>
    <w:p w14:paraId="7FCDB62A" w14:textId="77777777" w:rsidR="009F68B0" w:rsidRPr="00CA365B" w:rsidRDefault="009F68B0" w:rsidP="009F68B0">
      <w:pPr>
        <w:ind w:left="1418" w:hanging="1418"/>
      </w:pPr>
      <w:r>
        <w:t>Status:</w:t>
      </w:r>
      <w:r>
        <w:tab/>
      </w:r>
      <w:r w:rsidRPr="00CA365B">
        <w:t>Mandatory</w:t>
      </w:r>
    </w:p>
    <w:p w14:paraId="11D275AD" w14:textId="37475FD1" w:rsidR="009F68B0" w:rsidRPr="00CA365B" w:rsidRDefault="009F68B0" w:rsidP="009F68B0">
      <w:pPr>
        <w:ind w:left="1418" w:hanging="1418"/>
      </w:pPr>
      <w:r>
        <w:t>Preconditions:</w:t>
      </w:r>
      <w:r>
        <w:tab/>
        <w:t xml:space="preserve">The </w:t>
      </w:r>
      <w:r w:rsidR="00487D6D">
        <w:t xml:space="preserve">SUT </w:t>
      </w:r>
      <w:r>
        <w:t xml:space="preserve">is </w:t>
      </w:r>
      <w:r w:rsidR="00487D6D">
        <w:t xml:space="preserve">set </w:t>
      </w:r>
      <w:r>
        <w:t xml:space="preserve">to not receive any RTP packets from the start of the test session, e.g. </w:t>
      </w:r>
      <w:r w:rsidR="00487D6D">
        <w:t xml:space="preserve">pre-configured, </w:t>
      </w:r>
      <w:r>
        <w:t>set as send-only</w:t>
      </w:r>
      <w:r w:rsidR="00487D6D">
        <w:t xml:space="preserve"> through test instrument signalling, or data injection configuration</w:t>
      </w:r>
      <w:r w:rsidRPr="00CA365B">
        <w:t>.</w:t>
      </w:r>
    </w:p>
    <w:p w14:paraId="2D6A9758" w14:textId="4833AAA5" w:rsidR="00BC3C65" w:rsidRPr="00CA365B" w:rsidRDefault="00BC3C65" w:rsidP="00BC3C65">
      <w:pPr>
        <w:ind w:left="1418" w:hanging="1418"/>
      </w:pPr>
      <w:r>
        <w:t>Test procedure:</w:t>
      </w:r>
      <w:r>
        <w:tab/>
      </w:r>
      <w:r w:rsidR="00865DFD">
        <w:t xml:space="preserve">Observe </w:t>
      </w:r>
      <w:r w:rsidR="00487D6D">
        <w:t xml:space="preserve">the SUT </w:t>
      </w:r>
      <w:r w:rsidR="00865DFD">
        <w:t>output.</w:t>
      </w:r>
    </w:p>
    <w:p w14:paraId="6D3CC749" w14:textId="0BC89EE3" w:rsidR="00BC3C65" w:rsidRPr="00BC3C65" w:rsidRDefault="00BC3C65" w:rsidP="00BC3C65">
      <w:pPr>
        <w:ind w:left="1418" w:hanging="1418"/>
      </w:pPr>
      <w:r>
        <w:t>Stop condition:</w:t>
      </w:r>
      <w:r>
        <w:tab/>
      </w:r>
      <w:r w:rsidR="00020FEF">
        <w:t xml:space="preserve">RTCP packets are sent from </w:t>
      </w:r>
      <w:r w:rsidR="00487D6D">
        <w:t>the SUT</w:t>
      </w:r>
      <w:r w:rsidR="00020FEF">
        <w:t xml:space="preserve">, or time has passed corresponding to </w:t>
      </w:r>
      <w:r w:rsidR="00487D6D">
        <w:t xml:space="preserve">at least </w:t>
      </w:r>
      <w:r w:rsidR="00020FEF">
        <w:t>three maximum RTCP intervals (</w:t>
      </w:r>
      <w:r w:rsidR="00D75F5E">
        <w:t xml:space="preserve">see clause </w:t>
      </w:r>
      <w:r w:rsidR="00024584" w:rsidRPr="00D07A4F">
        <w:t>6.2</w:t>
      </w:r>
      <w:r w:rsidR="00D75F5E" w:rsidRPr="00D07A4F">
        <w:t>.1</w:t>
      </w:r>
      <w:r w:rsidR="00020FEF">
        <w:t>)</w:t>
      </w:r>
      <w:r w:rsidRPr="00BC3C65">
        <w:t>.</w:t>
      </w:r>
    </w:p>
    <w:p w14:paraId="5FCAA471" w14:textId="03B75A0F" w:rsidR="009F68B0" w:rsidRPr="00CA365B" w:rsidRDefault="009F68B0" w:rsidP="009F68B0">
      <w:pPr>
        <w:ind w:left="1418" w:hanging="1418"/>
      </w:pPr>
      <w:r>
        <w:t>Pass criteria:</w:t>
      </w:r>
      <w:r>
        <w:tab/>
        <w:t xml:space="preserve">1) </w:t>
      </w:r>
      <w:r w:rsidR="00C46A2E">
        <w:t xml:space="preserve">No </w:t>
      </w:r>
      <w:r>
        <w:t xml:space="preserve">RTP packets are </w:t>
      </w:r>
      <w:r w:rsidR="00C46A2E">
        <w:t>received</w:t>
      </w:r>
      <w:r w:rsidR="00487D6D">
        <w:t xml:space="preserve"> by the SUT</w:t>
      </w:r>
      <w:r>
        <w:t>.</w:t>
      </w:r>
      <w:r>
        <w:br/>
        <w:t xml:space="preserve">2) RTCP packets </w:t>
      </w:r>
      <w:r w:rsidR="001B4518">
        <w:t xml:space="preserve">are sent </w:t>
      </w:r>
      <w:r w:rsidR="00487D6D">
        <w:t xml:space="preserve">by the SUT </w:t>
      </w:r>
      <w:r>
        <w:t xml:space="preserve">containing </w:t>
      </w:r>
      <w:r w:rsidR="00C46A2E">
        <w:t xml:space="preserve">at least a </w:t>
      </w:r>
      <w:r w:rsidR="001B4518">
        <w:t>Sender Report or Receiver Report</w:t>
      </w:r>
      <w:r w:rsidR="00280A64">
        <w:t>,</w:t>
      </w:r>
      <w:r w:rsidR="001B4518">
        <w:t xml:space="preserve"> with an </w:t>
      </w:r>
      <w:r w:rsidR="00C46A2E">
        <w:t>empty R</w:t>
      </w:r>
      <w:r>
        <w:t>e</w:t>
      </w:r>
      <w:r w:rsidR="00C46A2E">
        <w:t>ceiver</w:t>
      </w:r>
      <w:r>
        <w:t xml:space="preserve"> Report</w:t>
      </w:r>
      <w:r w:rsidR="001B4518">
        <w:t xml:space="preserve"> block, indicated by RC=0</w:t>
      </w:r>
      <w:r w:rsidRPr="00CA365B">
        <w:t>.</w:t>
      </w:r>
    </w:p>
    <w:p w14:paraId="16F4CC8C" w14:textId="2A841CD1" w:rsidR="00020FEF" w:rsidRDefault="00020FEF" w:rsidP="00020FEF">
      <w:pPr>
        <w:ind w:left="1418" w:hanging="1418"/>
      </w:pPr>
      <w:r>
        <w:t>Comments:</w:t>
      </w:r>
      <w:r>
        <w:tab/>
        <w:t xml:space="preserve">The test result is agnostic to RTP packets being sent by the </w:t>
      </w:r>
      <w:r w:rsidR="00487D6D">
        <w:t xml:space="preserve">SUT </w:t>
      </w:r>
      <w:r>
        <w:t>or not.</w:t>
      </w:r>
    </w:p>
    <w:p w14:paraId="7B30D6AF" w14:textId="21D84372" w:rsidR="0060397C" w:rsidRPr="004D3578" w:rsidRDefault="00024584" w:rsidP="0060397C">
      <w:pPr>
        <w:pStyle w:val="Heading4"/>
      </w:pPr>
      <w:bookmarkStart w:id="28" w:name="_Toc34151125"/>
      <w:r>
        <w:t>6.2</w:t>
      </w:r>
      <w:r w:rsidR="0060397C">
        <w:t>.</w:t>
      </w:r>
      <w:r w:rsidR="00E65518">
        <w:t>2</w:t>
      </w:r>
      <w:r w:rsidR="0060397C">
        <w:t>.</w:t>
      </w:r>
      <w:r w:rsidR="00E65518">
        <w:t>3</w:t>
      </w:r>
      <w:r w:rsidR="0060397C" w:rsidRPr="004D3578">
        <w:tab/>
      </w:r>
      <w:r w:rsidR="0060397C">
        <w:t>Sending Data RTCP Test</w:t>
      </w:r>
      <w:bookmarkEnd w:id="28"/>
    </w:p>
    <w:p w14:paraId="3D7243B7" w14:textId="5759C7BC" w:rsidR="00395A1B" w:rsidRDefault="00395A1B" w:rsidP="00395A1B">
      <w:pPr>
        <w:ind w:left="1418" w:hanging="1418"/>
      </w:pPr>
      <w:r>
        <w:t>Purpose:</w:t>
      </w:r>
      <w:r>
        <w:tab/>
        <w:t xml:space="preserve">Test </w:t>
      </w:r>
      <w:r w:rsidR="00487D6D">
        <w:t xml:space="preserve">if </w:t>
      </w:r>
      <w:r>
        <w:t xml:space="preserve">RTCP Sender Reports with nonzero content are sent </w:t>
      </w:r>
      <w:r w:rsidR="00487D6D">
        <w:t xml:space="preserve">by the SUT </w:t>
      </w:r>
      <w:r>
        <w:t>when RTP packets are sent</w:t>
      </w:r>
      <w:r w:rsidR="00487D6D">
        <w:t xml:space="preserve"> by the SUT</w:t>
      </w:r>
      <w:r w:rsidRPr="006D2CFB">
        <w:rPr>
          <w:i/>
        </w:rPr>
        <w:t>.</w:t>
      </w:r>
    </w:p>
    <w:p w14:paraId="27DF25CA" w14:textId="77777777" w:rsidR="005E4BC1" w:rsidRPr="00CA365B" w:rsidRDefault="005E4BC1" w:rsidP="005E4BC1">
      <w:pPr>
        <w:ind w:left="1418" w:hanging="1418"/>
      </w:pPr>
      <w:r>
        <w:t>Status:</w:t>
      </w:r>
      <w:r>
        <w:tab/>
      </w:r>
      <w:r w:rsidRPr="00CA365B">
        <w:t>Mandatory</w:t>
      </w:r>
    </w:p>
    <w:p w14:paraId="36B98DE6" w14:textId="697018EA" w:rsidR="005E4BC1" w:rsidRPr="00CA365B" w:rsidRDefault="005E4BC1" w:rsidP="005E4BC1">
      <w:pPr>
        <w:ind w:left="1418" w:hanging="1418"/>
      </w:pPr>
      <w:r>
        <w:t>Preconditions:</w:t>
      </w:r>
      <w:r>
        <w:tab/>
        <w:t xml:space="preserve">The </w:t>
      </w:r>
      <w:r w:rsidR="00487D6D">
        <w:t xml:space="preserve">SUT </w:t>
      </w:r>
      <w:r>
        <w:t xml:space="preserve">is </w:t>
      </w:r>
      <w:r w:rsidR="00487D6D">
        <w:t xml:space="preserve">set </w:t>
      </w:r>
      <w:r>
        <w:t xml:space="preserve">to </w:t>
      </w:r>
      <w:r w:rsidR="003C7345">
        <w:t xml:space="preserve">send </w:t>
      </w:r>
      <w:r>
        <w:t xml:space="preserve">RTP packets </w:t>
      </w:r>
      <w:r w:rsidR="003C7345">
        <w:t xml:space="preserve">during </w:t>
      </w:r>
      <w:r>
        <w:t xml:space="preserve">the test session, e.g. </w:t>
      </w:r>
      <w:r w:rsidR="00487D6D">
        <w:t xml:space="preserve">pre-configured or </w:t>
      </w:r>
      <w:r>
        <w:t xml:space="preserve">set as </w:t>
      </w:r>
      <w:r w:rsidR="003C7345">
        <w:t xml:space="preserve">send-receive or </w:t>
      </w:r>
      <w:r>
        <w:t>send-only</w:t>
      </w:r>
      <w:r w:rsidR="00487D6D">
        <w:t xml:space="preserve"> through test instrument signalling</w:t>
      </w:r>
      <w:r w:rsidRPr="00CA365B">
        <w:t>.</w:t>
      </w:r>
    </w:p>
    <w:p w14:paraId="28586550" w14:textId="0C78BD86" w:rsidR="00BC3C65" w:rsidRPr="00CA365B" w:rsidRDefault="00BC3C65" w:rsidP="00BC3C65">
      <w:pPr>
        <w:ind w:left="1418" w:hanging="1418"/>
      </w:pPr>
      <w:r>
        <w:t>Test procedure:</w:t>
      </w:r>
      <w:r>
        <w:tab/>
      </w:r>
      <w:r w:rsidR="00865DFD">
        <w:t xml:space="preserve">Observe </w:t>
      </w:r>
      <w:r w:rsidR="00487D6D">
        <w:t xml:space="preserve">the SUT </w:t>
      </w:r>
      <w:r w:rsidR="00865DFD">
        <w:t>output.</w:t>
      </w:r>
    </w:p>
    <w:p w14:paraId="62337A56" w14:textId="4798DF54" w:rsidR="00BC3C65" w:rsidRPr="00BC3C65" w:rsidRDefault="00BC3C65" w:rsidP="00BC3C65">
      <w:pPr>
        <w:ind w:left="1418" w:hanging="1418"/>
      </w:pPr>
      <w:r>
        <w:t>Stop condition:</w:t>
      </w:r>
      <w:r>
        <w:tab/>
        <w:t>1) One or more RTP packets are sent</w:t>
      </w:r>
      <w:r w:rsidR="00487D6D">
        <w:t xml:space="preserve"> by the SUT</w:t>
      </w:r>
      <w:r w:rsidRPr="00BC3C65">
        <w:t>.</w:t>
      </w:r>
      <w:r>
        <w:br/>
        <w:t xml:space="preserve">2) </w:t>
      </w:r>
      <w:r w:rsidR="00487D6D">
        <w:t xml:space="preserve">One or more </w:t>
      </w:r>
      <w:r>
        <w:t xml:space="preserve">RTCP </w:t>
      </w:r>
      <w:r w:rsidR="00773483">
        <w:t>packet</w:t>
      </w:r>
      <w:r w:rsidR="00487D6D">
        <w:t>s</w:t>
      </w:r>
      <w:r w:rsidR="00773483">
        <w:t xml:space="preserve"> </w:t>
      </w:r>
      <w:r w:rsidR="00487D6D">
        <w:t xml:space="preserve">are </w:t>
      </w:r>
      <w:r>
        <w:t>sent</w:t>
      </w:r>
      <w:r w:rsidR="00487D6D" w:rsidRPr="00487D6D">
        <w:t xml:space="preserve"> by the SUT, or time has passed corresponding to at least three maximum RTCP intervals (see clause </w:t>
      </w:r>
      <w:r w:rsidR="00487D6D" w:rsidRPr="00D07A4F">
        <w:t>6.2.1</w:t>
      </w:r>
      <w:r w:rsidR="00487D6D" w:rsidRPr="00487D6D">
        <w:t>)</w:t>
      </w:r>
      <w:r>
        <w:t>.</w:t>
      </w:r>
    </w:p>
    <w:p w14:paraId="2A010C05" w14:textId="2FC12F87" w:rsidR="005E4BC1" w:rsidRPr="00CA365B" w:rsidRDefault="005E4BC1" w:rsidP="005E4BC1">
      <w:pPr>
        <w:ind w:left="1418" w:hanging="1418"/>
      </w:pPr>
      <w:r>
        <w:t>Pass criteria:</w:t>
      </w:r>
      <w:r>
        <w:tab/>
        <w:t xml:space="preserve">1) RTP packets are </w:t>
      </w:r>
      <w:r w:rsidR="003C7345">
        <w:t>sent</w:t>
      </w:r>
      <w:r w:rsidR="00654CEF">
        <w:t xml:space="preserve"> by the SUT</w:t>
      </w:r>
      <w:r>
        <w:t>.</w:t>
      </w:r>
      <w:r>
        <w:br/>
        <w:t xml:space="preserve">2) </w:t>
      </w:r>
      <w:r w:rsidR="00020FEF">
        <w:t xml:space="preserve">At least one </w:t>
      </w:r>
      <w:r>
        <w:t>RTCP packet</w:t>
      </w:r>
      <w:r w:rsidR="00020FEF">
        <w:t xml:space="preserve"> is </w:t>
      </w:r>
      <w:r>
        <w:t xml:space="preserve">sent </w:t>
      </w:r>
      <w:r w:rsidR="00654CEF">
        <w:t xml:space="preserve">by the SUT </w:t>
      </w:r>
      <w:r>
        <w:t xml:space="preserve">containing </w:t>
      </w:r>
      <w:r w:rsidR="003C7345">
        <w:t xml:space="preserve">at least </w:t>
      </w:r>
      <w:r>
        <w:t>a Sender Report</w:t>
      </w:r>
      <w:r w:rsidRPr="00CA365B">
        <w:t>.</w:t>
      </w:r>
      <w:r w:rsidR="003C7345">
        <w:br/>
        <w:t xml:space="preserve">3) The Sender Report contains nonzero Sender Info fields (NTP timestamp, RTP timestamp, </w:t>
      </w:r>
      <w:r w:rsidR="00847155" w:rsidRPr="00E32A99">
        <w:t>sender</w:t>
      </w:r>
      <w:r w:rsidR="00847155">
        <w:t>'</w:t>
      </w:r>
      <w:r w:rsidR="00847155" w:rsidRPr="00E32A99">
        <w:t>s</w:t>
      </w:r>
      <w:r w:rsidR="003C7345">
        <w:t xml:space="preserve"> packet count, and </w:t>
      </w:r>
      <w:r w:rsidR="00847155" w:rsidRPr="00E32A99">
        <w:t>sender</w:t>
      </w:r>
      <w:r w:rsidR="00847155">
        <w:t>'</w:t>
      </w:r>
      <w:r w:rsidR="00847155" w:rsidRPr="00E32A99">
        <w:t>s</w:t>
      </w:r>
      <w:r w:rsidR="003C7345">
        <w:t xml:space="preserve"> octet count).</w:t>
      </w:r>
    </w:p>
    <w:p w14:paraId="54DDE915" w14:textId="4EBC7A06" w:rsidR="00020FEF" w:rsidRDefault="00020FEF" w:rsidP="00020FEF">
      <w:pPr>
        <w:ind w:left="1418" w:hanging="1418"/>
      </w:pPr>
      <w:r>
        <w:t>Comments:</w:t>
      </w:r>
      <w:r>
        <w:tab/>
        <w:t xml:space="preserve">The test result is agnostic to RTP packets being received by the </w:t>
      </w:r>
      <w:r w:rsidR="00654CEF">
        <w:t xml:space="preserve">SUT </w:t>
      </w:r>
      <w:r>
        <w:t>or not.</w:t>
      </w:r>
    </w:p>
    <w:p w14:paraId="38F5EC3A" w14:textId="4FE44C8A" w:rsidR="00806821" w:rsidRPr="004D3578" w:rsidRDefault="00024584" w:rsidP="00806821">
      <w:pPr>
        <w:pStyle w:val="Heading4"/>
      </w:pPr>
      <w:bookmarkStart w:id="29" w:name="_Toc34151126"/>
      <w:r>
        <w:t>6.2</w:t>
      </w:r>
      <w:r w:rsidR="00806821">
        <w:t>.</w:t>
      </w:r>
      <w:r w:rsidR="00E65518">
        <w:t>2</w:t>
      </w:r>
      <w:r w:rsidR="00806821">
        <w:t>.</w:t>
      </w:r>
      <w:r w:rsidR="00E65518">
        <w:t>4</w:t>
      </w:r>
      <w:r w:rsidR="00806821" w:rsidRPr="004D3578">
        <w:tab/>
      </w:r>
      <w:r w:rsidR="00806821">
        <w:t xml:space="preserve">Mid-Session </w:t>
      </w:r>
      <w:r w:rsidR="00994E1C">
        <w:t xml:space="preserve">Sending </w:t>
      </w:r>
      <w:r w:rsidR="00806821">
        <w:t>No Data RTCP Test</w:t>
      </w:r>
      <w:bookmarkEnd w:id="29"/>
    </w:p>
    <w:p w14:paraId="1FADEECD" w14:textId="1783766D" w:rsidR="00395A1B" w:rsidRPr="00395A1B" w:rsidRDefault="00395A1B" w:rsidP="00395A1B">
      <w:pPr>
        <w:ind w:left="1418" w:hanging="1418"/>
      </w:pPr>
      <w:r>
        <w:t>Purpose:</w:t>
      </w:r>
      <w:r>
        <w:tab/>
      </w:r>
      <w:r w:rsidR="00654CEF" w:rsidRPr="00654CEF">
        <w:t>Test if the content of Sender Reports sent by the SUT after the SUT has stopped sending RTP packets correctly reflect that RTP is no longer sent, and that RTCP transmission is changed to instead issue Receiver Reports at an appropriate time after RTP packet transmission was stopped</w:t>
      </w:r>
      <w:r w:rsidRPr="006D2CFB">
        <w:rPr>
          <w:i/>
        </w:rPr>
        <w:t>.</w:t>
      </w:r>
    </w:p>
    <w:p w14:paraId="75AF1467" w14:textId="77777777" w:rsidR="005A0378" w:rsidRPr="00CA365B" w:rsidRDefault="005A0378" w:rsidP="005A0378">
      <w:pPr>
        <w:ind w:left="1418" w:hanging="1418"/>
      </w:pPr>
      <w:r>
        <w:lastRenderedPageBreak/>
        <w:t>Status:</w:t>
      </w:r>
      <w:r>
        <w:tab/>
      </w:r>
      <w:r w:rsidRPr="00CA365B">
        <w:t>Mandatory</w:t>
      </w:r>
    </w:p>
    <w:p w14:paraId="58AE9D97" w14:textId="54F3B6CB" w:rsidR="005A0378" w:rsidRPr="00CA365B" w:rsidRDefault="005A0378" w:rsidP="005A0378">
      <w:pPr>
        <w:ind w:left="1418" w:hanging="1418"/>
      </w:pPr>
      <w:r>
        <w:t>Preconditions:</w:t>
      </w:r>
      <w:r>
        <w:tab/>
      </w:r>
      <w:r w:rsidR="009869A1">
        <w:t xml:space="preserve">1) The </w:t>
      </w:r>
      <w:r w:rsidR="00654CEF">
        <w:t xml:space="preserve">SUT </w:t>
      </w:r>
      <w:r w:rsidR="009869A1">
        <w:t xml:space="preserve">has passed tests </w:t>
      </w:r>
      <w:r w:rsidR="00024584" w:rsidRPr="00D07A4F">
        <w:t>6.2</w:t>
      </w:r>
      <w:r w:rsidR="009869A1" w:rsidRPr="00D07A4F">
        <w:t>.</w:t>
      </w:r>
      <w:r w:rsidR="00E65518" w:rsidRPr="00D07A4F">
        <w:t>2</w:t>
      </w:r>
      <w:r w:rsidR="009869A1" w:rsidRPr="00D07A4F">
        <w:t>.</w:t>
      </w:r>
      <w:r w:rsidR="00E65518" w:rsidRPr="00D07A4F">
        <w:t>1</w:t>
      </w:r>
      <w:r w:rsidR="009869A1">
        <w:t xml:space="preserve"> and </w:t>
      </w:r>
      <w:r w:rsidR="00024584" w:rsidRPr="00D07A4F">
        <w:t>6.2</w:t>
      </w:r>
      <w:r w:rsidR="009869A1" w:rsidRPr="00D07A4F">
        <w:t>.</w:t>
      </w:r>
      <w:r w:rsidR="00E65518" w:rsidRPr="00D07A4F">
        <w:t>2</w:t>
      </w:r>
      <w:r w:rsidR="009869A1" w:rsidRPr="00D07A4F">
        <w:t>.</w:t>
      </w:r>
      <w:r w:rsidR="00E65518" w:rsidRPr="00D07A4F">
        <w:t>3</w:t>
      </w:r>
      <w:r w:rsidR="009869A1">
        <w:t>.</w:t>
      </w:r>
      <w:r w:rsidR="009869A1">
        <w:br/>
        <w:t xml:space="preserve">2) </w:t>
      </w:r>
      <w:r>
        <w:t xml:space="preserve">The </w:t>
      </w:r>
      <w:r w:rsidR="00654CEF">
        <w:t xml:space="preserve">SUT </w:t>
      </w:r>
      <w:r>
        <w:t>is possible to control dynamically</w:t>
      </w:r>
      <w:r w:rsidR="00654CEF">
        <w:t xml:space="preserve"> </w:t>
      </w:r>
      <w:r w:rsidR="00654CEF" w:rsidRPr="00654CEF">
        <w:t>(e.g. directly through proprietary interfaces or via test instrument signalling)</w:t>
      </w:r>
      <w:r>
        <w:t xml:space="preserve"> during an ongoing RTP session to turn sending of RTP packets on and off</w:t>
      </w:r>
      <w:r w:rsidR="00280A64">
        <w:t>, while keeping the RTP session</w:t>
      </w:r>
      <w:r w:rsidRPr="00CA365B">
        <w:t>.</w:t>
      </w:r>
    </w:p>
    <w:p w14:paraId="3DE09288" w14:textId="216EC2AB" w:rsidR="005A0378" w:rsidRPr="00CA365B" w:rsidRDefault="005A0378" w:rsidP="005A0378">
      <w:pPr>
        <w:ind w:left="1418" w:hanging="1418"/>
      </w:pPr>
      <w:r>
        <w:t>Test procedure:</w:t>
      </w:r>
      <w:r>
        <w:tab/>
        <w:t xml:space="preserve">1) Set the </w:t>
      </w:r>
      <w:r w:rsidR="00654CEF">
        <w:t xml:space="preserve">SUT </w:t>
      </w:r>
      <w:r>
        <w:t>to send RTP packets.</w:t>
      </w:r>
      <w:r>
        <w:br/>
        <w:t xml:space="preserve">2) </w:t>
      </w:r>
      <w:r w:rsidR="00865DFD">
        <w:t xml:space="preserve">Observe the </w:t>
      </w:r>
      <w:r w:rsidR="00654CEF">
        <w:t xml:space="preserve">SUT </w:t>
      </w:r>
      <w:r w:rsidR="00865DFD">
        <w:t xml:space="preserve">output until at least one </w:t>
      </w:r>
      <w:r>
        <w:t>RTCP Sender Report</w:t>
      </w:r>
      <w:r w:rsidR="00865DFD">
        <w:t xml:space="preserve"> is sent</w:t>
      </w:r>
      <w:r w:rsidR="00654CEF" w:rsidRPr="00654CEF">
        <w:t xml:space="preserve"> by the SUT, or time has passed corresponding to at least three maximum RTCP intervals (see clause </w:t>
      </w:r>
      <w:r w:rsidR="00654CEF" w:rsidRPr="00D07A4F">
        <w:t>6.2.1</w:t>
      </w:r>
      <w:r w:rsidR="00654CEF" w:rsidRPr="00654CEF">
        <w:t>)</w:t>
      </w:r>
      <w:r w:rsidR="00865DFD">
        <w:t>.</w:t>
      </w:r>
      <w:r w:rsidR="00654CEF">
        <w:br/>
      </w:r>
      <w:r w:rsidR="00654CEF" w:rsidRPr="00654CEF">
        <w:t>3) If no RTCP Sender Report was sent by the SUT in step 2, stop the test and set it as failed.</w:t>
      </w:r>
      <w:r w:rsidR="00865DFD">
        <w:br/>
      </w:r>
      <w:r w:rsidR="00654CEF">
        <w:t>4</w:t>
      </w:r>
      <w:r w:rsidR="00865DFD">
        <w:t xml:space="preserve">) Set the </w:t>
      </w:r>
      <w:r w:rsidR="00654CEF">
        <w:t xml:space="preserve">SUT </w:t>
      </w:r>
      <w:r w:rsidR="00865DFD">
        <w:t>to not send RTP packets.</w:t>
      </w:r>
      <w:r w:rsidR="00865DFD">
        <w:br/>
      </w:r>
      <w:r w:rsidR="00654CEF">
        <w:t>5</w:t>
      </w:r>
      <w:r w:rsidR="00865DFD">
        <w:t xml:space="preserve">) </w:t>
      </w:r>
      <w:r w:rsidR="00D5760C">
        <w:t xml:space="preserve">Observe the </w:t>
      </w:r>
      <w:r w:rsidR="00654CEF">
        <w:t xml:space="preserve">SUT </w:t>
      </w:r>
      <w:r w:rsidR="00D5760C">
        <w:t>output.</w:t>
      </w:r>
    </w:p>
    <w:p w14:paraId="6B623BBA" w14:textId="10C85850" w:rsidR="005A0378" w:rsidRPr="00BC3C65" w:rsidRDefault="005A0378" w:rsidP="005A0378">
      <w:pPr>
        <w:ind w:left="1418" w:hanging="1418"/>
      </w:pPr>
      <w:r>
        <w:t>Stop condition:</w:t>
      </w:r>
      <w:r>
        <w:tab/>
      </w:r>
      <w:r w:rsidR="00654CEF">
        <w:t>At least t</w:t>
      </w:r>
      <w:r w:rsidR="00D5760C">
        <w:t xml:space="preserve">hree RTCP packets are sent </w:t>
      </w:r>
      <w:r w:rsidR="00654CEF" w:rsidRPr="00654CEF">
        <w:t xml:space="preserve">by the SUT during step 5 in the test procedure, or time has passed corresponding to at least three maximum RTCP intervals (see clause </w:t>
      </w:r>
      <w:r w:rsidR="00654CEF" w:rsidRPr="00D07A4F">
        <w:t>6.2.1</w:t>
      </w:r>
      <w:r w:rsidR="00654CEF" w:rsidRPr="00654CEF">
        <w:t>)</w:t>
      </w:r>
      <w:r w:rsidR="00654CEF">
        <w:t xml:space="preserve"> during </w:t>
      </w:r>
      <w:r w:rsidR="00D5760C">
        <w:t xml:space="preserve">step </w:t>
      </w:r>
      <w:r w:rsidR="00654CEF">
        <w:t>5</w:t>
      </w:r>
      <w:r w:rsidR="00D5760C">
        <w:t xml:space="preserve"> in the test procedure</w:t>
      </w:r>
      <w:r w:rsidRPr="00BC3C65">
        <w:t>.</w:t>
      </w:r>
    </w:p>
    <w:p w14:paraId="7F74F0BB" w14:textId="75A846A0" w:rsidR="005A0378" w:rsidRPr="00CA365B" w:rsidRDefault="005A0378" w:rsidP="005A0378">
      <w:pPr>
        <w:ind w:left="1418" w:hanging="1418"/>
      </w:pPr>
      <w:r>
        <w:t>Pass criteria:</w:t>
      </w:r>
      <w:r>
        <w:tab/>
      </w:r>
      <w:r w:rsidR="00D957AA">
        <w:t xml:space="preserve">The following </w:t>
      </w:r>
      <w:r w:rsidR="00654CEF">
        <w:t xml:space="preserve">conditions are </w:t>
      </w:r>
      <w:r w:rsidR="00D957AA">
        <w:t xml:space="preserve">fulfilled after step </w:t>
      </w:r>
      <w:r w:rsidR="00654CEF">
        <w:t>5</w:t>
      </w:r>
      <w:r w:rsidR="00D957AA">
        <w:t xml:space="preserve"> in the test procedure:</w:t>
      </w:r>
      <w:r w:rsidR="00D957AA">
        <w:br/>
      </w:r>
      <w:r>
        <w:t>1) No RTP packets are sent</w:t>
      </w:r>
      <w:r w:rsidR="00654CEF">
        <w:t xml:space="preserve"> by the SUT</w:t>
      </w:r>
      <w:r>
        <w:t>.</w:t>
      </w:r>
      <w:r>
        <w:br/>
        <w:t xml:space="preserve">2) </w:t>
      </w:r>
      <w:r w:rsidR="00C673F4">
        <w:t xml:space="preserve">The first two </w:t>
      </w:r>
      <w:r>
        <w:t xml:space="preserve">RTCP packets </w:t>
      </w:r>
      <w:r w:rsidR="00C673F4">
        <w:t xml:space="preserve">sent </w:t>
      </w:r>
      <w:r w:rsidR="00654CEF">
        <w:t xml:space="preserve">from the SUT </w:t>
      </w:r>
      <w:r w:rsidR="00E078A5">
        <w:t>contain</w:t>
      </w:r>
      <w:r w:rsidR="00C673F4">
        <w:t xml:space="preserve"> </w:t>
      </w:r>
      <w:r>
        <w:t>Sender Report</w:t>
      </w:r>
      <w:r w:rsidR="00C673F4">
        <w:t>s</w:t>
      </w:r>
      <w:r w:rsidR="00E30FC0" w:rsidRPr="00E30FC0">
        <w:t xml:space="preserve"> </w:t>
      </w:r>
      <w:r w:rsidR="00E30FC0">
        <w:t xml:space="preserve">with identical sender information in </w:t>
      </w:r>
      <w:r w:rsidR="00847155" w:rsidRPr="00E32A99">
        <w:t>sender</w:t>
      </w:r>
      <w:r w:rsidR="00847155">
        <w:t>'</w:t>
      </w:r>
      <w:r w:rsidR="00847155" w:rsidRPr="00E32A99">
        <w:t>s</w:t>
      </w:r>
      <w:r w:rsidR="00E30FC0">
        <w:t xml:space="preserve"> packet count and </w:t>
      </w:r>
      <w:r w:rsidR="00847155" w:rsidRPr="00E32A99">
        <w:t>sender</w:t>
      </w:r>
      <w:r w:rsidR="00847155">
        <w:t>'</w:t>
      </w:r>
      <w:r w:rsidR="00847155" w:rsidRPr="00E32A99">
        <w:t>s</w:t>
      </w:r>
      <w:r w:rsidR="00E30FC0">
        <w:t xml:space="preserve"> octet count</w:t>
      </w:r>
      <w:r w:rsidRPr="00CA365B">
        <w:t>.</w:t>
      </w:r>
      <w:r w:rsidR="00C673F4">
        <w:br/>
        <w:t xml:space="preserve">3) The third RTCP packet sent </w:t>
      </w:r>
      <w:r w:rsidR="00654CEF">
        <w:t xml:space="preserve">from the SUT </w:t>
      </w:r>
      <w:r w:rsidR="00E078A5">
        <w:t xml:space="preserve">contains </w:t>
      </w:r>
      <w:r w:rsidR="00C673F4">
        <w:t>a Receiver Report.</w:t>
      </w:r>
    </w:p>
    <w:p w14:paraId="402A2118" w14:textId="53AA5119" w:rsidR="00020FEF" w:rsidRDefault="00020FEF" w:rsidP="00020FEF">
      <w:pPr>
        <w:ind w:left="1418" w:hanging="1418"/>
      </w:pPr>
      <w:r>
        <w:t>Comments:</w:t>
      </w:r>
      <w:r>
        <w:tab/>
        <w:t xml:space="preserve">The test result is agnostic to RTP packets being received by the </w:t>
      </w:r>
      <w:r w:rsidR="00654CEF">
        <w:t xml:space="preserve">SUT </w:t>
      </w:r>
      <w:r>
        <w:t>or not.</w:t>
      </w:r>
      <w:r w:rsidR="007557B6">
        <w:br/>
        <w:t xml:space="preserve">IETF RFC 3550 </w:t>
      </w:r>
      <w:r w:rsidR="00654CEF">
        <w:t xml:space="preserve">[2] </w:t>
      </w:r>
      <w:r w:rsidR="007557B6">
        <w:t xml:space="preserve">section </w:t>
      </w:r>
      <w:r w:rsidR="005371A6">
        <w:t>6</w:t>
      </w:r>
      <w:r w:rsidR="008E424F">
        <w:t>.</w:t>
      </w:r>
      <w:r w:rsidR="005371A6">
        <w:t>4</w:t>
      </w:r>
      <w:r w:rsidR="008E424F">
        <w:t xml:space="preserve"> </w:t>
      </w:r>
      <w:r w:rsidR="00D0093B">
        <w:t xml:space="preserve">specifies to send </w:t>
      </w:r>
      <w:r w:rsidR="00996869">
        <w:t xml:space="preserve">a </w:t>
      </w:r>
      <w:r w:rsidR="00D0093B">
        <w:t>S</w:t>
      </w:r>
      <w:r w:rsidR="00996869">
        <w:t xml:space="preserve">ender </w:t>
      </w:r>
      <w:r w:rsidR="00D0093B">
        <w:t>R</w:t>
      </w:r>
      <w:r w:rsidR="00996869">
        <w:t>eport</w:t>
      </w:r>
      <w:r w:rsidR="00D0093B">
        <w:t xml:space="preserve"> if RTP was sent </w:t>
      </w:r>
      <w:r w:rsidR="006A1132">
        <w:t xml:space="preserve">during this RTCP reporting interval or the previous one, otherwise </w:t>
      </w:r>
      <w:r w:rsidR="00996869">
        <w:t xml:space="preserve">a </w:t>
      </w:r>
      <w:r w:rsidR="006A1132">
        <w:t>R</w:t>
      </w:r>
      <w:r w:rsidR="00996869">
        <w:t xml:space="preserve">eceiver </w:t>
      </w:r>
      <w:r w:rsidR="006A1132">
        <w:t>R</w:t>
      </w:r>
      <w:r w:rsidR="00996869">
        <w:t>eport</w:t>
      </w:r>
      <w:r w:rsidR="006A1132">
        <w:t xml:space="preserve"> is sent.</w:t>
      </w:r>
      <w:r w:rsidR="00B26DED">
        <w:t xml:space="preserve"> </w:t>
      </w:r>
      <w:r w:rsidR="00395A1B">
        <w:t>T</w:t>
      </w:r>
      <w:r w:rsidR="00B26DED">
        <w:t xml:space="preserve">he two </w:t>
      </w:r>
      <w:r w:rsidR="00654CEF">
        <w:t xml:space="preserve">first </w:t>
      </w:r>
      <w:r w:rsidR="00B26DED">
        <w:t>S</w:t>
      </w:r>
      <w:r w:rsidR="00395A1B">
        <w:t xml:space="preserve">ender </w:t>
      </w:r>
      <w:r w:rsidR="00B26DED">
        <w:t>R</w:t>
      </w:r>
      <w:r w:rsidR="00395A1B">
        <w:t>eports</w:t>
      </w:r>
      <w:r w:rsidR="00B26DED">
        <w:t xml:space="preserve"> </w:t>
      </w:r>
      <w:r w:rsidR="00654CEF">
        <w:t xml:space="preserve">in this test </w:t>
      </w:r>
      <w:r w:rsidR="00395A1B">
        <w:t xml:space="preserve">contain </w:t>
      </w:r>
      <w:r w:rsidR="00B26DED">
        <w:t xml:space="preserve">identical </w:t>
      </w:r>
      <w:r w:rsidR="00395A1B">
        <w:t xml:space="preserve">sender information </w:t>
      </w:r>
      <w:r w:rsidR="00B26DED">
        <w:t xml:space="preserve">in </w:t>
      </w:r>
      <w:r w:rsidR="00847155" w:rsidRPr="00E32A99">
        <w:t>sender</w:t>
      </w:r>
      <w:r w:rsidR="00847155">
        <w:t>'</w:t>
      </w:r>
      <w:r w:rsidR="00847155" w:rsidRPr="00E32A99">
        <w:t>s</w:t>
      </w:r>
      <w:r w:rsidR="00395A1B">
        <w:t xml:space="preserve"> packet count and </w:t>
      </w:r>
      <w:r w:rsidR="00847155" w:rsidRPr="00E32A99">
        <w:t>sender</w:t>
      </w:r>
      <w:r w:rsidR="00847155">
        <w:t>'</w:t>
      </w:r>
      <w:r w:rsidR="00847155" w:rsidRPr="00E32A99">
        <w:t>s</w:t>
      </w:r>
      <w:r w:rsidR="00395A1B">
        <w:t xml:space="preserve"> octet count since no packets were sent during the latter reporting period.</w:t>
      </w:r>
    </w:p>
    <w:p w14:paraId="22C08E30" w14:textId="62141C10" w:rsidR="00994E1C" w:rsidRPr="004D3578" w:rsidRDefault="00024584" w:rsidP="00994E1C">
      <w:pPr>
        <w:pStyle w:val="Heading4"/>
      </w:pPr>
      <w:bookmarkStart w:id="30" w:name="_Toc34151127"/>
      <w:r>
        <w:t>6.2</w:t>
      </w:r>
      <w:r w:rsidR="00994E1C">
        <w:t>.</w:t>
      </w:r>
      <w:r w:rsidR="00E65518">
        <w:t>2</w:t>
      </w:r>
      <w:r w:rsidR="00994E1C">
        <w:t>.</w:t>
      </w:r>
      <w:r w:rsidR="00E65518">
        <w:t>5</w:t>
      </w:r>
      <w:r w:rsidR="00994E1C" w:rsidRPr="004D3578">
        <w:tab/>
      </w:r>
      <w:r w:rsidR="00994E1C">
        <w:t>Mid-Session Receiving No Data RTCP Test</w:t>
      </w:r>
      <w:bookmarkEnd w:id="30"/>
    </w:p>
    <w:p w14:paraId="30DABFC1" w14:textId="771C3045" w:rsidR="00395A1B" w:rsidRPr="00395A1B" w:rsidRDefault="00395A1B" w:rsidP="00395A1B">
      <w:pPr>
        <w:ind w:left="1418" w:hanging="1418"/>
      </w:pPr>
      <w:r>
        <w:t>Purpose:</w:t>
      </w:r>
      <w:r>
        <w:tab/>
      </w:r>
      <w:r w:rsidR="000C59B7" w:rsidRPr="000C59B7">
        <w:t>Test if RTCP content from the SUT correctly indicates that no RTP packets were received by the SUT during the reporting period, even if RTP packets were received by the SUT previously in the RTP session</w:t>
      </w:r>
      <w:r w:rsidRPr="006D2CFB">
        <w:rPr>
          <w:i/>
        </w:rPr>
        <w:t>.</w:t>
      </w:r>
    </w:p>
    <w:p w14:paraId="0A076EA3" w14:textId="77777777" w:rsidR="00D957AA" w:rsidRPr="00CA365B" w:rsidRDefault="00D957AA" w:rsidP="00D957AA">
      <w:pPr>
        <w:ind w:left="1418" w:hanging="1418"/>
      </w:pPr>
      <w:r>
        <w:t>Status:</w:t>
      </w:r>
      <w:r>
        <w:tab/>
      </w:r>
      <w:r w:rsidRPr="00CA365B">
        <w:t>Mandatory</w:t>
      </w:r>
    </w:p>
    <w:p w14:paraId="5A2C065B" w14:textId="0EA00D4C" w:rsidR="00D957AA" w:rsidRPr="00CA365B" w:rsidRDefault="00D957AA" w:rsidP="00D957AA">
      <w:pPr>
        <w:ind w:left="1418" w:hanging="1418"/>
      </w:pPr>
      <w:r>
        <w:t>Preconditions:</w:t>
      </w:r>
      <w:r>
        <w:tab/>
        <w:t xml:space="preserve">1) The </w:t>
      </w:r>
      <w:r w:rsidR="000C59B7">
        <w:t xml:space="preserve">SUT </w:t>
      </w:r>
      <w:r>
        <w:t xml:space="preserve">has passed tests </w:t>
      </w:r>
      <w:r w:rsidR="00024584" w:rsidRPr="00D07A4F">
        <w:t>6.2</w:t>
      </w:r>
      <w:r w:rsidRPr="00D07A4F">
        <w:t>.2.2</w:t>
      </w:r>
      <w:r>
        <w:t xml:space="preserve"> and </w:t>
      </w:r>
      <w:r w:rsidR="00024584" w:rsidRPr="00D07A4F">
        <w:t>6.2</w:t>
      </w:r>
      <w:r w:rsidRPr="00D07A4F">
        <w:t>.2.3</w:t>
      </w:r>
      <w:r>
        <w:t>.</w:t>
      </w:r>
      <w:r>
        <w:br/>
        <w:t>2) The</w:t>
      </w:r>
      <w:r w:rsidR="00E078A5">
        <w:t xml:space="preserve"> data injection to the </w:t>
      </w:r>
      <w:r w:rsidR="000C59B7">
        <w:t xml:space="preserve">SUT </w:t>
      </w:r>
      <w:r>
        <w:t xml:space="preserve">is possible to control dynamically </w:t>
      </w:r>
      <w:r w:rsidR="000C59B7" w:rsidRPr="000C59B7">
        <w:t>(e.g. directly through proprietary interfaces or via test instrument signalling)</w:t>
      </w:r>
      <w:r w:rsidR="000C59B7">
        <w:t xml:space="preserve"> </w:t>
      </w:r>
      <w:r>
        <w:t>during an ongoing RTP session to turn sending of RTP packets on and off, while keeping the RTP session</w:t>
      </w:r>
      <w:r w:rsidRPr="00CA365B">
        <w:t>.</w:t>
      </w:r>
    </w:p>
    <w:p w14:paraId="65FCB22A" w14:textId="413C705B" w:rsidR="00D957AA" w:rsidRPr="00CA365B" w:rsidRDefault="00D957AA" w:rsidP="00D957AA">
      <w:pPr>
        <w:ind w:left="1418" w:hanging="1418"/>
      </w:pPr>
      <w:r>
        <w:t>Test procedure:</w:t>
      </w:r>
      <w:r>
        <w:tab/>
        <w:t xml:space="preserve">1) Set the </w:t>
      </w:r>
      <w:r w:rsidR="00E078A5">
        <w:t xml:space="preserve">data injection </w:t>
      </w:r>
      <w:r>
        <w:t>to send RTP packets</w:t>
      </w:r>
      <w:r w:rsidR="00F35D77">
        <w:t xml:space="preserve"> to the </w:t>
      </w:r>
      <w:r w:rsidR="000C59B7">
        <w:t>SUT</w:t>
      </w:r>
      <w:r>
        <w:t>.</w:t>
      </w:r>
      <w:r>
        <w:br/>
        <w:t xml:space="preserve">2) Observe the </w:t>
      </w:r>
      <w:r w:rsidR="000C59B7">
        <w:t xml:space="preserve">SUT </w:t>
      </w:r>
      <w:r>
        <w:t xml:space="preserve">output until at least one RTCP </w:t>
      </w:r>
      <w:r w:rsidR="00E078A5">
        <w:t xml:space="preserve">packet </w:t>
      </w:r>
      <w:r>
        <w:t>is sent</w:t>
      </w:r>
      <w:r w:rsidR="000C59B7" w:rsidRPr="000C59B7">
        <w:t xml:space="preserve"> from the SUT, or time has passed corresponding to at least three maximum RTCP intervals (see clause </w:t>
      </w:r>
      <w:r w:rsidR="000C59B7" w:rsidRPr="00D07A4F">
        <w:t>6.2.1</w:t>
      </w:r>
      <w:r w:rsidR="000C59B7" w:rsidRPr="000C59B7">
        <w:t>).</w:t>
      </w:r>
      <w:r w:rsidR="000C59B7" w:rsidRPr="000C59B7">
        <w:br/>
        <w:t>3) If no RTCP packet was sent by the SUT in step 2, stop the test and set it as failed</w:t>
      </w:r>
      <w:r>
        <w:t>.</w:t>
      </w:r>
      <w:r>
        <w:br/>
      </w:r>
      <w:r w:rsidR="000C59B7">
        <w:t>4</w:t>
      </w:r>
      <w:r>
        <w:t xml:space="preserve">) Set the </w:t>
      </w:r>
      <w:r w:rsidR="00E078A5">
        <w:t xml:space="preserve">data injection </w:t>
      </w:r>
      <w:r>
        <w:t>to not send RTP packets</w:t>
      </w:r>
      <w:r w:rsidR="00F35D77" w:rsidRPr="00F35D77">
        <w:t xml:space="preserve"> </w:t>
      </w:r>
      <w:r w:rsidR="00F35D77">
        <w:t xml:space="preserve">to the </w:t>
      </w:r>
      <w:r w:rsidR="000C59B7">
        <w:t>SUT</w:t>
      </w:r>
      <w:r>
        <w:t>.</w:t>
      </w:r>
      <w:r>
        <w:br/>
      </w:r>
      <w:r w:rsidR="000C59B7">
        <w:t>5</w:t>
      </w:r>
      <w:r>
        <w:t xml:space="preserve">) Observe the </w:t>
      </w:r>
      <w:r w:rsidR="000C59B7">
        <w:t xml:space="preserve">SUT </w:t>
      </w:r>
      <w:r>
        <w:t>output.</w:t>
      </w:r>
    </w:p>
    <w:p w14:paraId="2A4BDEAF" w14:textId="74361483" w:rsidR="00D957AA" w:rsidRPr="00BC3C65" w:rsidRDefault="00D957AA" w:rsidP="00D957AA">
      <w:pPr>
        <w:ind w:left="1418" w:hanging="1418"/>
      </w:pPr>
      <w:r>
        <w:t>Stop condition:</w:t>
      </w:r>
      <w:r>
        <w:tab/>
      </w:r>
      <w:r w:rsidR="000C59B7">
        <w:t>At least t</w:t>
      </w:r>
      <w:r w:rsidR="00E078A5">
        <w:t xml:space="preserve">wo </w:t>
      </w:r>
      <w:r>
        <w:t>RTCP packet</w:t>
      </w:r>
      <w:r w:rsidR="00E078A5">
        <w:t>s</w:t>
      </w:r>
      <w:r>
        <w:t xml:space="preserve"> </w:t>
      </w:r>
      <w:r w:rsidR="00E078A5">
        <w:t xml:space="preserve">are </w:t>
      </w:r>
      <w:r>
        <w:t xml:space="preserve">sent </w:t>
      </w:r>
      <w:r w:rsidR="000C59B7" w:rsidRPr="000C59B7">
        <w:t xml:space="preserve">by the SUT during step 5 in the test procedure, or time has passed corresponding to at least three maximum RTCP intervals (see clause </w:t>
      </w:r>
      <w:r w:rsidR="000C59B7" w:rsidRPr="00D07A4F">
        <w:t>6.2.1</w:t>
      </w:r>
      <w:r w:rsidR="000C59B7" w:rsidRPr="000C59B7">
        <w:t xml:space="preserve">) </w:t>
      </w:r>
      <w:r w:rsidR="000C59B7">
        <w:t xml:space="preserve">during </w:t>
      </w:r>
      <w:r>
        <w:t xml:space="preserve">step </w:t>
      </w:r>
      <w:r w:rsidR="000C59B7">
        <w:t>5</w:t>
      </w:r>
      <w:r>
        <w:t xml:space="preserve"> in the test procedure</w:t>
      </w:r>
      <w:r w:rsidRPr="00BC3C65">
        <w:t>.</w:t>
      </w:r>
    </w:p>
    <w:p w14:paraId="62B6D5C3" w14:textId="7F00F86F" w:rsidR="00D957AA" w:rsidRPr="00CA365B" w:rsidRDefault="00D957AA" w:rsidP="00D957AA">
      <w:pPr>
        <w:ind w:left="1418" w:hanging="1418"/>
      </w:pPr>
      <w:r>
        <w:t>Pass criteria:</w:t>
      </w:r>
      <w:r>
        <w:tab/>
        <w:t xml:space="preserve">The </w:t>
      </w:r>
      <w:r w:rsidR="00E078A5">
        <w:t xml:space="preserve">second </w:t>
      </w:r>
      <w:r>
        <w:t xml:space="preserve">RTCP packet sent </w:t>
      </w:r>
      <w:r w:rsidR="000C59B7" w:rsidRPr="000C59B7">
        <w:t xml:space="preserve">from the SUT during step 5 of the test procedure </w:t>
      </w:r>
      <w:r w:rsidR="00E078A5">
        <w:t xml:space="preserve">contains a </w:t>
      </w:r>
      <w:r>
        <w:t>Sender Report</w:t>
      </w:r>
      <w:r w:rsidR="00E078A5">
        <w:t xml:space="preserve"> or Receiver Report with an empty Receiver Report block, indicated by RC=0</w:t>
      </w:r>
      <w:r w:rsidRPr="00CA365B">
        <w:t>.</w:t>
      </w:r>
    </w:p>
    <w:p w14:paraId="1D1CA5C3" w14:textId="409C7645" w:rsidR="00D957AA" w:rsidRDefault="00D957AA" w:rsidP="00D957AA">
      <w:pPr>
        <w:ind w:left="1418" w:hanging="1418"/>
      </w:pPr>
      <w:r>
        <w:t>Comments:</w:t>
      </w:r>
      <w:r>
        <w:tab/>
        <w:t xml:space="preserve">The test result is agnostic to RTP packets being </w:t>
      </w:r>
      <w:r w:rsidR="00E078A5">
        <w:t xml:space="preserve">sent </w:t>
      </w:r>
      <w:r>
        <w:t xml:space="preserve">by the </w:t>
      </w:r>
      <w:r w:rsidR="000C59B7">
        <w:t xml:space="preserve">SUT </w:t>
      </w:r>
      <w:r>
        <w:t>or not.</w:t>
      </w:r>
      <w:r w:rsidR="00A36063">
        <w:br/>
        <w:t>If the data injection does</w:t>
      </w:r>
      <w:r w:rsidR="00847155">
        <w:t xml:space="preserve"> </w:t>
      </w:r>
      <w:r w:rsidR="00A36063">
        <w:t>n</w:t>
      </w:r>
      <w:r w:rsidR="00847155">
        <w:t>o</w:t>
      </w:r>
      <w:r w:rsidR="00A36063">
        <w:t xml:space="preserve">t perform step </w:t>
      </w:r>
      <w:r w:rsidR="000C59B7">
        <w:t>4</w:t>
      </w:r>
      <w:r w:rsidR="00A36063">
        <w:t xml:space="preserve"> fast enough after step 2, the </w:t>
      </w:r>
      <w:r w:rsidR="000C59B7">
        <w:t xml:space="preserve">SUT </w:t>
      </w:r>
      <w:r w:rsidR="00A36063">
        <w:t>may receive some RTP packets after step 2. Those RTP packets will then be reported on in the next RTCP packet sent</w:t>
      </w:r>
      <w:r w:rsidR="000C59B7">
        <w:t xml:space="preserve"> from the SUT</w:t>
      </w:r>
      <w:r w:rsidR="00A36063">
        <w:t xml:space="preserve">, which is the reason to use the second RTCP packet sent after step </w:t>
      </w:r>
      <w:r w:rsidR="000C59B7">
        <w:t>4</w:t>
      </w:r>
      <w:r w:rsidR="00A36063">
        <w:t xml:space="preserve"> as input to the pass criteria.</w:t>
      </w:r>
    </w:p>
    <w:p w14:paraId="56518EA5" w14:textId="42AB0825" w:rsidR="00445F85" w:rsidRPr="004D3578" w:rsidRDefault="00024584" w:rsidP="00445F85">
      <w:pPr>
        <w:pStyle w:val="Heading4"/>
      </w:pPr>
      <w:bookmarkStart w:id="31" w:name="_Toc34151128"/>
      <w:r>
        <w:lastRenderedPageBreak/>
        <w:t>6.2</w:t>
      </w:r>
      <w:r w:rsidR="00445F85">
        <w:t>.</w:t>
      </w:r>
      <w:r w:rsidR="00E65518">
        <w:t>2</w:t>
      </w:r>
      <w:r w:rsidR="00445F85">
        <w:t>.</w:t>
      </w:r>
      <w:r w:rsidR="00E65518">
        <w:t>6</w:t>
      </w:r>
      <w:r w:rsidR="00445F85" w:rsidRPr="004D3578">
        <w:tab/>
      </w:r>
      <w:r w:rsidR="00445F85">
        <w:t xml:space="preserve">Compound </w:t>
      </w:r>
      <w:r w:rsidR="00806821">
        <w:t xml:space="preserve">RTCP </w:t>
      </w:r>
      <w:r w:rsidR="00445F85">
        <w:t>Packet Format</w:t>
      </w:r>
      <w:r w:rsidR="004A2726">
        <w:t xml:space="preserve"> Test</w:t>
      </w:r>
      <w:bookmarkEnd w:id="31"/>
    </w:p>
    <w:p w14:paraId="7FB6B7B4" w14:textId="0DEA73EE" w:rsidR="00395A1B" w:rsidRPr="00395A1B" w:rsidRDefault="00395A1B" w:rsidP="00395A1B">
      <w:pPr>
        <w:ind w:left="1418" w:hanging="1418"/>
      </w:pPr>
      <w:r>
        <w:t>Purpose:</w:t>
      </w:r>
      <w:r>
        <w:tab/>
      </w:r>
      <w:r w:rsidR="000C59B7">
        <w:t>Test if the content and formatting of a compound RTCP packet sent by the SUT fulfils basic criteria</w:t>
      </w:r>
      <w:r w:rsidRPr="006D2CFB">
        <w:rPr>
          <w:i/>
        </w:rPr>
        <w:t>.</w:t>
      </w:r>
    </w:p>
    <w:p w14:paraId="4ADA3CFE" w14:textId="77777777" w:rsidR="00F35D77" w:rsidRPr="00CA365B" w:rsidRDefault="00F35D77" w:rsidP="00F35D77">
      <w:pPr>
        <w:ind w:left="1418" w:hanging="1418"/>
      </w:pPr>
      <w:r>
        <w:t>Status:</w:t>
      </w:r>
      <w:r>
        <w:tab/>
      </w:r>
      <w:r w:rsidRPr="00CA365B">
        <w:t>Mandatory</w:t>
      </w:r>
    </w:p>
    <w:p w14:paraId="3162ABEC" w14:textId="58119A3C" w:rsidR="00F35D77" w:rsidRPr="00CA365B" w:rsidRDefault="00F35D77" w:rsidP="00F35D77">
      <w:pPr>
        <w:ind w:left="1418" w:hanging="1418"/>
      </w:pPr>
      <w:r>
        <w:t>Preconditions:</w:t>
      </w:r>
      <w:r>
        <w:tab/>
        <w:t xml:space="preserve">1) The </w:t>
      </w:r>
      <w:r w:rsidR="000C59B7">
        <w:t xml:space="preserve">SUT </w:t>
      </w:r>
      <w:r>
        <w:t xml:space="preserve">has passed tests </w:t>
      </w:r>
      <w:r w:rsidR="00024584" w:rsidRPr="00D07A4F">
        <w:t>6.2</w:t>
      </w:r>
      <w:r w:rsidRPr="00D07A4F">
        <w:t>.2.1</w:t>
      </w:r>
      <w:r w:rsidRPr="004A42CA">
        <w:t xml:space="preserve"> – </w:t>
      </w:r>
      <w:r w:rsidR="00024584" w:rsidRPr="00D07A4F">
        <w:t>6.2</w:t>
      </w:r>
      <w:r w:rsidRPr="00D07A4F">
        <w:t>.2.5</w:t>
      </w:r>
      <w:r>
        <w:t>.</w:t>
      </w:r>
      <w:r>
        <w:br/>
        <w:t>2) Reduced-size RTCP [</w:t>
      </w:r>
      <w:r w:rsidR="00EA43BC">
        <w:t>8</w:t>
      </w:r>
      <w:r>
        <w:t xml:space="preserve">] is </w:t>
      </w:r>
      <w:r w:rsidRPr="00F35D77">
        <w:rPr>
          <w:i/>
        </w:rPr>
        <w:t>not</w:t>
      </w:r>
      <w:r>
        <w:t xml:space="preserve"> negotiated to be used in the session (see </w:t>
      </w:r>
      <w:r w:rsidR="000C59B7">
        <w:t>clause 6</w:t>
      </w:r>
      <w:r>
        <w:t>.</w:t>
      </w:r>
      <w:r w:rsidR="000C59B7">
        <w:t>2</w:t>
      </w:r>
      <w:r>
        <w:t>.1</w:t>
      </w:r>
      <w:r w:rsidR="000C59B7">
        <w:t>0</w:t>
      </w:r>
      <w:r w:rsidR="00B92610">
        <w:t xml:space="preserve"> </w:t>
      </w:r>
      <w:r>
        <w:t>for reduced-size tests)</w:t>
      </w:r>
      <w:r w:rsidR="003D6706">
        <w:t xml:space="preserve">, </w:t>
      </w:r>
      <w:r w:rsidR="00690342">
        <w:t xml:space="preserve">e.g. </w:t>
      </w:r>
      <w:r w:rsidR="003D6706">
        <w:t xml:space="preserve">indicated by "a=rtcp-rsize" </w:t>
      </w:r>
      <w:r w:rsidR="003D6706" w:rsidRPr="003D6706">
        <w:rPr>
          <w:i/>
        </w:rPr>
        <w:t>not</w:t>
      </w:r>
      <w:r w:rsidR="003D6706">
        <w:t xml:space="preserve"> being present in the SDP answer for the tested RTP media</w:t>
      </w:r>
      <w:r>
        <w:t>.</w:t>
      </w:r>
    </w:p>
    <w:p w14:paraId="316A59CC" w14:textId="3656E4E9" w:rsidR="00F35D77" w:rsidRPr="00CA365B" w:rsidRDefault="00F35D77" w:rsidP="00F35D77">
      <w:pPr>
        <w:ind w:left="1418" w:hanging="1418"/>
      </w:pPr>
      <w:r>
        <w:t>Test procedure:</w:t>
      </w:r>
      <w:r>
        <w:tab/>
        <w:t xml:space="preserve">Observe the </w:t>
      </w:r>
      <w:r w:rsidR="000C59B7">
        <w:t xml:space="preserve">SUT </w:t>
      </w:r>
      <w:r>
        <w:t xml:space="preserve">output from tests </w:t>
      </w:r>
      <w:r w:rsidR="00024584" w:rsidRPr="00D07A4F">
        <w:t>6.2</w:t>
      </w:r>
      <w:r w:rsidRPr="00D07A4F">
        <w:t>.2.1</w:t>
      </w:r>
      <w:r w:rsidRPr="004A42CA">
        <w:t xml:space="preserve"> – </w:t>
      </w:r>
      <w:r w:rsidR="00024584" w:rsidRPr="00D07A4F">
        <w:t>6.2</w:t>
      </w:r>
      <w:r w:rsidRPr="00D07A4F">
        <w:t>.2.5</w:t>
      </w:r>
      <w:r>
        <w:t>.</w:t>
      </w:r>
    </w:p>
    <w:p w14:paraId="5803B183" w14:textId="7D6B296D" w:rsidR="00F35D77" w:rsidRPr="00BC3C65" w:rsidRDefault="00F35D77" w:rsidP="00F35D77">
      <w:pPr>
        <w:ind w:left="1418" w:hanging="1418"/>
      </w:pPr>
      <w:r>
        <w:t>Stop condition:</w:t>
      </w:r>
      <w:r>
        <w:tab/>
        <w:t>Not applicable</w:t>
      </w:r>
      <w:r w:rsidR="00837EDC">
        <w:t xml:space="preserve"> (implicit through tests in </w:t>
      </w:r>
      <w:r w:rsidR="00024584" w:rsidRPr="00D07A4F">
        <w:t>6.2</w:t>
      </w:r>
      <w:r w:rsidR="00837EDC" w:rsidRPr="00D07A4F">
        <w:t>.2.1</w:t>
      </w:r>
      <w:r w:rsidR="00837EDC" w:rsidRPr="004A42CA">
        <w:t xml:space="preserve"> – </w:t>
      </w:r>
      <w:r w:rsidR="00024584" w:rsidRPr="00D07A4F">
        <w:t>6.2</w:t>
      </w:r>
      <w:r w:rsidR="00837EDC" w:rsidRPr="00D07A4F">
        <w:t>.2.5</w:t>
      </w:r>
      <w:r w:rsidR="00837EDC">
        <w:t>)</w:t>
      </w:r>
      <w:r w:rsidRPr="00BC3C65">
        <w:t>.</w:t>
      </w:r>
    </w:p>
    <w:p w14:paraId="20BDD698" w14:textId="7E91C50D" w:rsidR="00F35D77" w:rsidRPr="00CA365B" w:rsidRDefault="00F35D77" w:rsidP="00F35D77">
      <w:pPr>
        <w:ind w:left="1418" w:hanging="1418"/>
      </w:pPr>
      <w:r>
        <w:t>Pass criteria:</w:t>
      </w:r>
      <w:r>
        <w:tab/>
        <w:t xml:space="preserve">All RTCP packets sent </w:t>
      </w:r>
      <w:r w:rsidR="00FD6528">
        <w:t xml:space="preserve">from the SUT </w:t>
      </w:r>
      <w:r w:rsidR="003377CB">
        <w:t>fulfil</w:t>
      </w:r>
      <w:r w:rsidR="00FD6528">
        <w:t>s</w:t>
      </w:r>
      <w:r>
        <w:t>:</w:t>
      </w:r>
      <w:r>
        <w:br/>
        <w:t>1) A Sender Report or Receiver Report</w:t>
      </w:r>
      <w:r w:rsidR="003D6706">
        <w:t xml:space="preserve"> (equally acceptable for the outcome of this test) </w:t>
      </w:r>
      <w:r w:rsidR="003377CB">
        <w:t xml:space="preserve">is included </w:t>
      </w:r>
      <w:r w:rsidR="003D6706">
        <w:t xml:space="preserve">as the </w:t>
      </w:r>
      <w:r w:rsidR="003D6706" w:rsidRPr="00837EDC">
        <w:rPr>
          <w:i/>
        </w:rPr>
        <w:t>first part</w:t>
      </w:r>
      <w:r w:rsidR="003D6706">
        <w:t xml:space="preserve"> of the compound RTCP packet</w:t>
      </w:r>
      <w:r w:rsidRPr="00CA365B">
        <w:t>.</w:t>
      </w:r>
      <w:r>
        <w:br/>
        <w:t>2) A</w:t>
      </w:r>
      <w:r w:rsidR="003D6706">
        <w:t>n SDES packet with a</w:t>
      </w:r>
      <w:r>
        <w:t xml:space="preserve"> CNAME SDES item</w:t>
      </w:r>
      <w:r w:rsidR="003377CB">
        <w:t xml:space="preserve"> </w:t>
      </w:r>
      <w:r w:rsidR="000C59B7" w:rsidRPr="000C59B7">
        <w:t xml:space="preserve">(see also test </w:t>
      </w:r>
      <w:r w:rsidR="000C59B7" w:rsidRPr="00D07A4F">
        <w:t>6.2.5.2</w:t>
      </w:r>
      <w:r w:rsidR="000C59B7" w:rsidRPr="000C59B7">
        <w:t xml:space="preserve">) </w:t>
      </w:r>
      <w:r w:rsidR="003377CB">
        <w:t>is included in the compound RTCP packet</w:t>
      </w:r>
      <w:r w:rsidR="00B20A15">
        <w:t xml:space="preserve"> (</w:t>
      </w:r>
      <w:r w:rsidR="003377CB">
        <w:t xml:space="preserve">except when </w:t>
      </w:r>
      <w:r w:rsidR="00837EDC">
        <w:t>a</w:t>
      </w:r>
      <w:r w:rsidR="003377CB">
        <w:t xml:space="preserve"> compound RTCP packet is split for partial encryption</w:t>
      </w:r>
      <w:r w:rsidR="00837EDC">
        <w:t>, if used</w:t>
      </w:r>
      <w:r w:rsidR="00E03C95">
        <w:t>;</w:t>
      </w:r>
      <w:r w:rsidR="003377CB">
        <w:t xml:space="preserve"> see SRTCP tests in clause </w:t>
      </w:r>
      <w:r w:rsidR="000C59B7">
        <w:t>6.4</w:t>
      </w:r>
      <w:r w:rsidR="003377CB">
        <w:t>)</w:t>
      </w:r>
      <w:r>
        <w:t>.</w:t>
      </w:r>
      <w:r w:rsidR="003377CB">
        <w:br/>
        <w:t>3) Each RTCP packet in the compound RTCP packet starts on a 32-bit boundary.</w:t>
      </w:r>
      <w:r w:rsidR="003377CB">
        <w:br/>
        <w:t xml:space="preserve">4) Each RTCP packet in the compound RTCP packet has a length field with a value that is the </w:t>
      </w:r>
      <w:r w:rsidR="00B20A15">
        <w:t>number of 32-bit words minus one occupied by that RTCP packet, including the RTCP packet header and any padding.</w:t>
      </w:r>
      <w:r w:rsidR="000C59B7">
        <w:br/>
      </w:r>
      <w:r w:rsidR="000C59B7" w:rsidRPr="000C59B7">
        <w:t>5) The UDP packet that contains the compound RTCP packet in criteria 4 as payload has a Length field with a value that is 4 times the sum of the length fields in all the RTCP packets in the compound RTCP packet (the total RTCP size in bytes), plus 8 (the UDP header size in bytes).</w:t>
      </w:r>
    </w:p>
    <w:p w14:paraId="2824D3E0" w14:textId="53846126" w:rsidR="00806821" w:rsidRPr="004D3578" w:rsidRDefault="00024584" w:rsidP="00806821">
      <w:pPr>
        <w:pStyle w:val="Heading4"/>
      </w:pPr>
      <w:bookmarkStart w:id="32" w:name="_Toc34151129"/>
      <w:r>
        <w:t>6.2</w:t>
      </w:r>
      <w:r w:rsidR="00806821">
        <w:t>.</w:t>
      </w:r>
      <w:r w:rsidR="00E65518">
        <w:t>2</w:t>
      </w:r>
      <w:r w:rsidR="00806821">
        <w:t>.</w:t>
      </w:r>
      <w:r w:rsidR="00E65518">
        <w:t>7</w:t>
      </w:r>
      <w:r w:rsidR="00806821" w:rsidRPr="004D3578">
        <w:tab/>
      </w:r>
      <w:r w:rsidR="00806821">
        <w:t xml:space="preserve">RTCP </w:t>
      </w:r>
      <w:r w:rsidR="00B43A33">
        <w:t xml:space="preserve">Report Count </w:t>
      </w:r>
      <w:r w:rsidR="00806821">
        <w:t>Test</w:t>
      </w:r>
      <w:bookmarkEnd w:id="32"/>
    </w:p>
    <w:p w14:paraId="10E650FD" w14:textId="48F976DA" w:rsidR="00395A1B" w:rsidRPr="00395A1B" w:rsidRDefault="00395A1B" w:rsidP="00395A1B">
      <w:pPr>
        <w:ind w:left="1418" w:hanging="1418"/>
      </w:pPr>
      <w:r>
        <w:t>Purpose:</w:t>
      </w:r>
      <w:r>
        <w:tab/>
      </w:r>
      <w:r w:rsidR="000C59B7">
        <w:t>Test if RTCP packets sent by the SUT contain a correct and consistent report count and length fields</w:t>
      </w:r>
      <w:r w:rsidRPr="006D2CFB">
        <w:rPr>
          <w:i/>
        </w:rPr>
        <w:t>.</w:t>
      </w:r>
    </w:p>
    <w:p w14:paraId="519FEC4A" w14:textId="77777777" w:rsidR="005A4C70" w:rsidRPr="00CA365B" w:rsidRDefault="005A4C70" w:rsidP="005A4C70">
      <w:pPr>
        <w:ind w:left="1418" w:hanging="1418"/>
      </w:pPr>
      <w:r>
        <w:t>Status:</w:t>
      </w:r>
      <w:r>
        <w:tab/>
      </w:r>
      <w:r w:rsidRPr="00CA365B">
        <w:t>Mandatory</w:t>
      </w:r>
    </w:p>
    <w:p w14:paraId="7F38AFA4" w14:textId="25516163" w:rsidR="005A4C70" w:rsidRPr="00CA365B" w:rsidRDefault="005A4C70" w:rsidP="005A4C70">
      <w:pPr>
        <w:ind w:left="1418" w:hanging="1418"/>
      </w:pPr>
      <w:r>
        <w:t>Preconditions:</w:t>
      </w:r>
      <w:r>
        <w:tab/>
        <w:t xml:space="preserve">The </w:t>
      </w:r>
      <w:r w:rsidR="009863CA">
        <w:t xml:space="preserve">SUT </w:t>
      </w:r>
      <w:r>
        <w:t xml:space="preserve">has passed tests </w:t>
      </w:r>
      <w:r w:rsidR="00024584" w:rsidRPr="00D07A4F">
        <w:t>6.2</w:t>
      </w:r>
      <w:r w:rsidRPr="00D07A4F">
        <w:t>.2.1</w:t>
      </w:r>
      <w:r w:rsidRPr="004A42CA">
        <w:t xml:space="preserve"> – </w:t>
      </w:r>
      <w:r w:rsidR="00024584" w:rsidRPr="00D07A4F">
        <w:t>6.2</w:t>
      </w:r>
      <w:r w:rsidRPr="00D07A4F">
        <w:t>.2.5</w:t>
      </w:r>
      <w:r>
        <w:t>.</w:t>
      </w:r>
    </w:p>
    <w:p w14:paraId="3CB721D6" w14:textId="3E11E4C9" w:rsidR="005A4C70" w:rsidRPr="00CA365B" w:rsidRDefault="005A4C70" w:rsidP="005A4C70">
      <w:pPr>
        <w:ind w:left="1418" w:hanging="1418"/>
      </w:pPr>
      <w:r>
        <w:t>Test procedure:</w:t>
      </w:r>
      <w:r>
        <w:tab/>
        <w:t xml:space="preserve">Observe the </w:t>
      </w:r>
      <w:r w:rsidR="009863CA">
        <w:t xml:space="preserve">SUT </w:t>
      </w:r>
      <w:r>
        <w:t xml:space="preserve">output from tests </w:t>
      </w:r>
      <w:r w:rsidR="00024584" w:rsidRPr="00D07A4F">
        <w:t>6.2</w:t>
      </w:r>
      <w:r w:rsidRPr="00D07A4F">
        <w:t>.2.1</w:t>
      </w:r>
      <w:r w:rsidRPr="004A42CA">
        <w:t xml:space="preserve"> – </w:t>
      </w:r>
      <w:r w:rsidR="00024584" w:rsidRPr="00D07A4F">
        <w:t>6.2</w:t>
      </w:r>
      <w:r w:rsidRPr="00D07A4F">
        <w:t>.2.5</w:t>
      </w:r>
      <w:r>
        <w:t>.</w:t>
      </w:r>
    </w:p>
    <w:p w14:paraId="5899E0F0" w14:textId="64AE3EBC" w:rsidR="005A4C70" w:rsidRPr="00BC3C65" w:rsidRDefault="005A4C70" w:rsidP="005A4C70">
      <w:pPr>
        <w:ind w:left="1418" w:hanging="1418"/>
      </w:pPr>
      <w:r>
        <w:t>Stop condition:</w:t>
      </w:r>
      <w:r>
        <w:tab/>
        <w:t>Not applicable</w:t>
      </w:r>
      <w:r w:rsidR="00837EDC">
        <w:t xml:space="preserve"> (implicit through tests in </w:t>
      </w:r>
      <w:r w:rsidR="00024584" w:rsidRPr="00D07A4F">
        <w:t>6.2</w:t>
      </w:r>
      <w:r w:rsidR="00837EDC" w:rsidRPr="00D07A4F">
        <w:t>.2.1</w:t>
      </w:r>
      <w:r w:rsidR="00837EDC" w:rsidRPr="004A42CA">
        <w:t xml:space="preserve"> – </w:t>
      </w:r>
      <w:r w:rsidR="00024584" w:rsidRPr="00D07A4F">
        <w:t>6.2</w:t>
      </w:r>
      <w:r w:rsidR="00837EDC" w:rsidRPr="00D07A4F">
        <w:t>.2.5</w:t>
      </w:r>
      <w:r w:rsidR="00837EDC">
        <w:t>)</w:t>
      </w:r>
      <w:r w:rsidRPr="00BC3C65">
        <w:t>.</w:t>
      </w:r>
    </w:p>
    <w:p w14:paraId="22573AFE" w14:textId="4F82DA58" w:rsidR="005A4C70" w:rsidRPr="00CA365B" w:rsidRDefault="005A4C70" w:rsidP="005A4C70">
      <w:pPr>
        <w:ind w:left="1418" w:hanging="1418"/>
      </w:pPr>
      <w:r>
        <w:t>Pass criteria:</w:t>
      </w:r>
      <w:r>
        <w:tab/>
      </w:r>
      <w:r w:rsidR="00D74D51">
        <w:t xml:space="preserve">All RTCP packets sent </w:t>
      </w:r>
      <w:r w:rsidR="009863CA">
        <w:t xml:space="preserve">from the SUT </w:t>
      </w:r>
      <w:r w:rsidR="00D74D51">
        <w:t>fulfil</w:t>
      </w:r>
      <w:r w:rsidR="009863CA">
        <w:t>s</w:t>
      </w:r>
      <w:r w:rsidR="00D74D51">
        <w:t>:</w:t>
      </w:r>
      <w:r w:rsidR="00D74D51">
        <w:br/>
      </w:r>
      <w:r w:rsidR="0013006A">
        <w:t xml:space="preserve">1) </w:t>
      </w:r>
      <w:r w:rsidR="005A0A3A">
        <w:t xml:space="preserve">Regardless if the RTCP packet is a Sender Report or Receiver Report, the report count (RC) field is consistent with the number of </w:t>
      </w:r>
      <w:r w:rsidR="0013006A">
        <w:t>r</w:t>
      </w:r>
      <w:r w:rsidR="005A0A3A">
        <w:t xml:space="preserve">eport blocks </w:t>
      </w:r>
      <w:r w:rsidR="00D74D51">
        <w:t xml:space="preserve">observed to be </w:t>
      </w:r>
      <w:r w:rsidR="005A0A3A">
        <w:t>included in the packet</w:t>
      </w:r>
      <w:r w:rsidRPr="00CA365B">
        <w:t>.</w:t>
      </w:r>
      <w:r w:rsidR="0013006A">
        <w:br/>
        <w:t>2) The RTCP packet length field has a value that is the number of 32-bit words minus one occupied by that RTCP packet, including the RTCP packet header and any padding.</w:t>
      </w:r>
    </w:p>
    <w:p w14:paraId="766D9A48" w14:textId="204EA4B1" w:rsidR="005A0A3A" w:rsidRDefault="005A0A3A" w:rsidP="005A0A3A">
      <w:pPr>
        <w:ind w:left="1418" w:hanging="1418"/>
      </w:pPr>
      <w:r>
        <w:t>Comments:</w:t>
      </w:r>
      <w:r>
        <w:tab/>
        <w:t xml:space="preserve">This test does not cover a higher report count than 1, which can be required when more than a single RTP stream </w:t>
      </w:r>
      <w:r w:rsidR="00AD43FB">
        <w:t>is</w:t>
      </w:r>
      <w:r>
        <w:t xml:space="preserve"> sent in an RTP session, e.g. in multi-stream scenarios as described by TS 26.114 [</w:t>
      </w:r>
      <w:r w:rsidR="00EA43BC">
        <w:t>9</w:t>
      </w:r>
      <w:r>
        <w:t>] Annex S.</w:t>
      </w:r>
      <w:r w:rsidR="00837EDC">
        <w:t xml:space="preserve"> Tests </w:t>
      </w:r>
      <w:r w:rsidR="00204CE0">
        <w:t xml:space="preserve">covering a higher report count than 1 may be added in future revisions of </w:t>
      </w:r>
      <w:r w:rsidR="00B92610">
        <w:t>the present document</w:t>
      </w:r>
      <w:r w:rsidR="00204CE0">
        <w:t>.</w:t>
      </w:r>
    </w:p>
    <w:p w14:paraId="4A3D9631" w14:textId="77777777" w:rsidR="00271CD2" w:rsidRDefault="00271CD2" w:rsidP="00445F85"/>
    <w:p w14:paraId="6E7FC7BD" w14:textId="34308754" w:rsidR="008E5914" w:rsidRPr="004D3578" w:rsidRDefault="00024584" w:rsidP="008E5914">
      <w:pPr>
        <w:pStyle w:val="Heading3"/>
      </w:pPr>
      <w:bookmarkStart w:id="33" w:name="_Toc34151130"/>
      <w:r>
        <w:t>6.2</w:t>
      </w:r>
      <w:r w:rsidR="008E5914">
        <w:t>.</w:t>
      </w:r>
      <w:r w:rsidR="00E65518">
        <w:t>3</w:t>
      </w:r>
      <w:r w:rsidR="008E5914" w:rsidRPr="004D3578">
        <w:tab/>
      </w:r>
      <w:r w:rsidR="008E5914">
        <w:t>RTCP Bandwidth and Transmission Timing Tests</w:t>
      </w:r>
      <w:bookmarkEnd w:id="33"/>
    </w:p>
    <w:p w14:paraId="0B92B169" w14:textId="0EC2B8EE" w:rsidR="00271CD2" w:rsidRPr="004D3578" w:rsidRDefault="00024584" w:rsidP="00271CD2">
      <w:pPr>
        <w:pStyle w:val="Heading4"/>
      </w:pPr>
      <w:bookmarkStart w:id="34" w:name="_Toc34151131"/>
      <w:r>
        <w:t>6.2</w:t>
      </w:r>
      <w:r w:rsidR="00271CD2">
        <w:t>.</w:t>
      </w:r>
      <w:r w:rsidR="00E65518">
        <w:t>3</w:t>
      </w:r>
      <w:r w:rsidR="00271CD2">
        <w:t>.1</w:t>
      </w:r>
      <w:r w:rsidR="00271CD2" w:rsidRPr="004D3578">
        <w:tab/>
      </w:r>
      <w:r w:rsidR="00271CD2">
        <w:t>RTCP Disabl</w:t>
      </w:r>
      <w:r w:rsidR="00895E50">
        <w:t>e</w:t>
      </w:r>
      <w:r w:rsidR="00271CD2">
        <w:t xml:space="preserve"> Test</w:t>
      </w:r>
      <w:bookmarkEnd w:id="34"/>
    </w:p>
    <w:p w14:paraId="5D9F1E82" w14:textId="0EC38066" w:rsidR="00395A1B" w:rsidRPr="00395A1B" w:rsidRDefault="00395A1B" w:rsidP="00395A1B">
      <w:pPr>
        <w:ind w:left="1418" w:hanging="1418"/>
      </w:pPr>
      <w:r>
        <w:t>Purpose:</w:t>
      </w:r>
      <w:r>
        <w:tab/>
      </w:r>
      <w:r w:rsidR="009863CA">
        <w:t>Test if setting RTCP bandwidth to zero in SDP disables RTCP transmission from the SUT</w:t>
      </w:r>
      <w:r w:rsidRPr="006D2CFB">
        <w:rPr>
          <w:i/>
        </w:rPr>
        <w:t>.</w:t>
      </w:r>
    </w:p>
    <w:p w14:paraId="678E0CA3" w14:textId="61B31C38" w:rsidR="00AD43FB" w:rsidRPr="00CA365B" w:rsidRDefault="00AD43FB" w:rsidP="00AD43FB">
      <w:pPr>
        <w:ind w:left="1418" w:hanging="1418"/>
      </w:pPr>
      <w:r>
        <w:t>Status:</w:t>
      </w:r>
      <w:r>
        <w:tab/>
      </w:r>
      <w:r w:rsidR="009863CA">
        <w:t xml:space="preserve">Conditionally </w:t>
      </w:r>
      <w:r w:rsidRPr="00CA365B">
        <w:t>Mandatory</w:t>
      </w:r>
      <w:r w:rsidR="009863CA">
        <w:t xml:space="preserve"> (</w:t>
      </w:r>
      <w:r w:rsidR="00FD6528">
        <w:t>P</w:t>
      </w:r>
      <w:r w:rsidR="009863CA">
        <w:t>recondition 1)</w:t>
      </w:r>
    </w:p>
    <w:p w14:paraId="4F87AFA4" w14:textId="2E4EB8C7" w:rsidR="00AD43FB" w:rsidRPr="00CA365B" w:rsidRDefault="00AD43FB" w:rsidP="00AD43FB">
      <w:pPr>
        <w:ind w:left="1418" w:hanging="1418"/>
      </w:pPr>
      <w:r>
        <w:lastRenderedPageBreak/>
        <w:t>Preconditions:</w:t>
      </w:r>
      <w:r>
        <w:tab/>
      </w:r>
      <w:r w:rsidR="009863CA">
        <w:t xml:space="preserve">1) </w:t>
      </w:r>
      <w:r>
        <w:t xml:space="preserve">RTCP transmission </w:t>
      </w:r>
      <w:r w:rsidR="009863CA">
        <w:t xml:space="preserve">by the SUT </w:t>
      </w:r>
      <w:r>
        <w:t xml:space="preserve">is </w:t>
      </w:r>
      <w:r w:rsidR="00FC63EA">
        <w:t xml:space="preserve">disabled for the RTP session, e.g. </w:t>
      </w:r>
      <w:r w:rsidR="009863CA">
        <w:t xml:space="preserve">pre-configured or </w:t>
      </w:r>
      <w:r w:rsidR="00FC63EA">
        <w:t xml:space="preserve">negotiated in SDP by </w:t>
      </w:r>
      <w:r w:rsidR="001F6710">
        <w:t xml:space="preserve">both </w:t>
      </w:r>
      <w:r w:rsidR="00FC63EA">
        <w:t>b=R</w:t>
      </w:r>
      <w:r w:rsidR="00D45506">
        <w:t>S</w:t>
      </w:r>
      <w:r w:rsidR="00FC63EA">
        <w:t>:0 and b=R</w:t>
      </w:r>
      <w:r w:rsidR="00D45506">
        <w:t>R</w:t>
      </w:r>
      <w:r w:rsidR="00FC63EA">
        <w:t xml:space="preserve">:0 </w:t>
      </w:r>
      <w:r w:rsidR="001F6710">
        <w:t xml:space="preserve">being present </w:t>
      </w:r>
      <w:r w:rsidR="00FC63EA">
        <w:t>in the SDP answer</w:t>
      </w:r>
      <w:r w:rsidR="009C30B9">
        <w:t xml:space="preserve"> (zero RTCP bandwidth)</w:t>
      </w:r>
      <w:r w:rsidR="009863CA">
        <w:t xml:space="preserve"> through test instrument signalling</w:t>
      </w:r>
      <w:r w:rsidR="00FC63EA">
        <w:t>.</w:t>
      </w:r>
    </w:p>
    <w:p w14:paraId="236A0C08" w14:textId="7D2180BA" w:rsidR="00AD43FB" w:rsidRPr="00CA365B" w:rsidRDefault="00AD43FB" w:rsidP="00AD43FB">
      <w:pPr>
        <w:ind w:left="1418" w:hanging="1418"/>
      </w:pPr>
      <w:r>
        <w:t>Test procedure:</w:t>
      </w:r>
      <w:r>
        <w:tab/>
        <w:t xml:space="preserve">Observe the </w:t>
      </w:r>
      <w:r w:rsidR="009863CA">
        <w:t xml:space="preserve">SUT </w:t>
      </w:r>
      <w:r>
        <w:t>output.</w:t>
      </w:r>
    </w:p>
    <w:p w14:paraId="365C6680" w14:textId="09544ED8" w:rsidR="00AD43FB" w:rsidRPr="00BC3C65" w:rsidRDefault="00AD43FB" w:rsidP="00AD43FB">
      <w:pPr>
        <w:ind w:left="1418" w:hanging="1418"/>
      </w:pPr>
      <w:r>
        <w:t>Stop condition:</w:t>
      </w:r>
      <w:r>
        <w:tab/>
      </w:r>
      <w:r w:rsidR="00FC63EA">
        <w:t xml:space="preserve">Time has passed corresponding to </w:t>
      </w:r>
      <w:r w:rsidR="009863CA">
        <w:t xml:space="preserve">at least </w:t>
      </w:r>
      <w:r w:rsidR="00FC63EA">
        <w:t xml:space="preserve">three maximum RTCP intervals (see clause </w:t>
      </w:r>
      <w:r w:rsidR="00024584" w:rsidRPr="00D07A4F">
        <w:t>6.2</w:t>
      </w:r>
      <w:r w:rsidR="00FC63EA" w:rsidRPr="00D07A4F">
        <w:t>.1</w:t>
      </w:r>
      <w:r w:rsidR="00FC63EA">
        <w:t>)</w:t>
      </w:r>
      <w:r w:rsidRPr="00BC3C65">
        <w:t>.</w:t>
      </w:r>
    </w:p>
    <w:p w14:paraId="11D4FCF1" w14:textId="34B23833" w:rsidR="00AD43FB" w:rsidRPr="00CA365B" w:rsidRDefault="00AD43FB" w:rsidP="00AD43FB">
      <w:pPr>
        <w:ind w:left="1418" w:hanging="1418"/>
      </w:pPr>
      <w:r>
        <w:t>Pass criteria:</w:t>
      </w:r>
      <w:r>
        <w:tab/>
      </w:r>
      <w:r w:rsidR="00FC63EA">
        <w:t>No RTCP packets are sent</w:t>
      </w:r>
      <w:r w:rsidR="009863CA">
        <w:t xml:space="preserve"> from the SUT</w:t>
      </w:r>
      <w:r w:rsidR="00FC63EA">
        <w:t>.</w:t>
      </w:r>
    </w:p>
    <w:p w14:paraId="32F8651F" w14:textId="02615DE8" w:rsidR="00AD43FB" w:rsidRDefault="00AD43FB" w:rsidP="00AD43FB">
      <w:pPr>
        <w:ind w:left="1418" w:hanging="1418"/>
      </w:pPr>
      <w:r>
        <w:t>Comments:</w:t>
      </w:r>
      <w:r>
        <w:tab/>
      </w:r>
      <w:r w:rsidR="00FC63EA">
        <w:t xml:space="preserve">The test result is agnostic to RTP packets being sent or received by the </w:t>
      </w:r>
      <w:r w:rsidR="009863CA">
        <w:t>SUT</w:t>
      </w:r>
      <w:r>
        <w:t>.</w:t>
      </w:r>
    </w:p>
    <w:p w14:paraId="4BE8461F" w14:textId="6C5C51EA" w:rsidR="000E65A2" w:rsidRPr="004D3578" w:rsidRDefault="00024584" w:rsidP="000E65A2">
      <w:pPr>
        <w:pStyle w:val="Heading4"/>
      </w:pPr>
      <w:bookmarkStart w:id="35" w:name="_Toc34151132"/>
      <w:r>
        <w:t>6.2</w:t>
      </w:r>
      <w:r w:rsidR="000E65A2">
        <w:t>.</w:t>
      </w:r>
      <w:r w:rsidR="00E65518">
        <w:t>3</w:t>
      </w:r>
      <w:r w:rsidR="000E65A2">
        <w:t>.2</w:t>
      </w:r>
      <w:r w:rsidR="000E65A2" w:rsidRPr="004D3578">
        <w:tab/>
      </w:r>
      <w:r w:rsidR="000E65A2" w:rsidRPr="0075001F">
        <w:t xml:space="preserve">RTCP </w:t>
      </w:r>
      <w:r w:rsidR="00E074D2">
        <w:t xml:space="preserve">Basic </w:t>
      </w:r>
      <w:r w:rsidR="000E65A2" w:rsidRPr="0075001F">
        <w:t>Interval Test</w:t>
      </w:r>
      <w:bookmarkEnd w:id="35"/>
    </w:p>
    <w:p w14:paraId="4C581E2E" w14:textId="7EB204B6" w:rsidR="00056992" w:rsidRPr="00056992" w:rsidRDefault="00056992" w:rsidP="00056992">
      <w:pPr>
        <w:ind w:left="1418" w:hanging="1418"/>
      </w:pPr>
      <w:r w:rsidRPr="00056992">
        <w:t>Purpose:</w:t>
      </w:r>
      <w:r w:rsidRPr="00056992">
        <w:tab/>
        <w:t xml:space="preserve">Test if the time interval with which RTCP packets are sent </w:t>
      </w:r>
      <w:r w:rsidR="00242D22" w:rsidRPr="00242D22">
        <w:t xml:space="preserve">from the SUT keeps within the maximum RTCP bandwidth and </w:t>
      </w:r>
      <w:r w:rsidRPr="00056992">
        <w:t>complies with IETF RFC 3550 [2], including prescribed randomization of the time interval</w:t>
      </w:r>
      <w:r w:rsidR="00242D22">
        <w:t xml:space="preserve"> (if used)</w:t>
      </w:r>
      <w:r w:rsidRPr="00056992">
        <w:rPr>
          <w:i/>
        </w:rPr>
        <w:t>.</w:t>
      </w:r>
    </w:p>
    <w:p w14:paraId="662301CA" w14:textId="77777777" w:rsidR="001F6710" w:rsidRPr="00CA365B" w:rsidRDefault="001F6710" w:rsidP="001F6710">
      <w:pPr>
        <w:ind w:left="1418" w:hanging="1418"/>
      </w:pPr>
      <w:r>
        <w:t>Status:</w:t>
      </w:r>
      <w:r>
        <w:tab/>
      </w:r>
      <w:r w:rsidRPr="00CA365B">
        <w:t>Mandatory</w:t>
      </w:r>
    </w:p>
    <w:p w14:paraId="1C9DCE60" w14:textId="08FD2CE9" w:rsidR="00E044DD" w:rsidRPr="00E044DD" w:rsidRDefault="001F6710" w:rsidP="00E044DD">
      <w:pPr>
        <w:ind w:left="1418" w:hanging="1418"/>
      </w:pPr>
      <w:r>
        <w:t>Preconditions:</w:t>
      </w:r>
      <w:r>
        <w:tab/>
      </w:r>
      <w:r w:rsidR="000E08D0">
        <w:t xml:space="preserve">1) </w:t>
      </w:r>
      <w:r w:rsidR="00E074D2">
        <w:t xml:space="preserve">The </w:t>
      </w:r>
      <w:r w:rsidR="00242D22">
        <w:t xml:space="preserve">SUT </w:t>
      </w:r>
      <w:r w:rsidR="00E074D2">
        <w:t xml:space="preserve">is </w:t>
      </w:r>
      <w:r w:rsidR="00242D22">
        <w:t xml:space="preserve">set to not use any explicit RTCP bandwidth such that </w:t>
      </w:r>
      <w:r w:rsidR="00E074D2">
        <w:t xml:space="preserve">default RTCP </w:t>
      </w:r>
      <w:r w:rsidR="00242D22">
        <w:t xml:space="preserve">bandwidth is used </w:t>
      </w:r>
      <w:r w:rsidR="00E074D2">
        <w:t>(based on 5</w:t>
      </w:r>
      <w:r w:rsidR="00B92610">
        <w:t xml:space="preserve"> </w:t>
      </w:r>
      <w:r w:rsidR="00E074D2">
        <w:t xml:space="preserve">% </w:t>
      </w:r>
      <w:r w:rsidR="00242D22">
        <w:t xml:space="preserve">of the </w:t>
      </w:r>
      <w:r w:rsidR="00E074D2">
        <w:t xml:space="preserve">RTP </w:t>
      </w:r>
      <w:r w:rsidR="00242D22">
        <w:t xml:space="preserve">session </w:t>
      </w:r>
      <w:r w:rsidR="00E074D2">
        <w:t xml:space="preserve">bandwidth), e.g. </w:t>
      </w:r>
      <w:r w:rsidR="00242D22">
        <w:t xml:space="preserve">pre-configured or through </w:t>
      </w:r>
      <w:r w:rsidR="00E074D2">
        <w:t xml:space="preserve">neither "b=RS" nor "b=RR" </w:t>
      </w:r>
      <w:r w:rsidR="00242D22" w:rsidRPr="00242D22">
        <w:t xml:space="preserve">(see also test </w:t>
      </w:r>
      <w:r w:rsidR="00242D22" w:rsidRPr="00D07A4F">
        <w:t>6.2.3.</w:t>
      </w:r>
      <w:r w:rsidR="004A42CA" w:rsidRPr="00D07A4F">
        <w:t>3</w:t>
      </w:r>
      <w:r w:rsidR="00242D22" w:rsidRPr="00242D22">
        <w:t xml:space="preserve">) </w:t>
      </w:r>
      <w:r w:rsidR="00242D22">
        <w:t xml:space="preserve">being </w:t>
      </w:r>
      <w:r w:rsidR="00E074D2">
        <w:t>included in the SDP answer</w:t>
      </w:r>
      <w:r w:rsidR="00242D22">
        <w:t xml:space="preserve"> through test instrument signalling</w:t>
      </w:r>
      <w:r w:rsidR="00E074D2">
        <w:t>.</w:t>
      </w:r>
      <w:r w:rsidR="00242D22">
        <w:br/>
      </w:r>
      <w:r w:rsidR="00242D22" w:rsidRPr="00242D22">
        <w:t xml:space="preserve">2) The </w:t>
      </w:r>
      <w:r w:rsidR="00CF5CCE">
        <w:t>SUT</w:t>
      </w:r>
      <w:r w:rsidR="004730CD">
        <w:t xml:space="preserve"> </w:t>
      </w:r>
      <w:r w:rsidR="00242D22" w:rsidRPr="00242D22">
        <w:t>is set to send and receive RTP packets during the test session, e.g. pre-configured or set as send-receive in SDP answer through test instrument signalling.</w:t>
      </w:r>
      <w:r w:rsidR="00242D22" w:rsidRPr="00242D22">
        <w:br/>
        <w:t>3) The test RTP session contains no more than two participants (a point-to-point session).</w:t>
      </w:r>
    </w:p>
    <w:p w14:paraId="1DA80BA1" w14:textId="0674B4EB" w:rsidR="00056992" w:rsidRPr="00056992" w:rsidRDefault="001F6710" w:rsidP="00056992">
      <w:pPr>
        <w:ind w:left="1418" w:hanging="1418"/>
      </w:pPr>
      <w:r>
        <w:t>Test procedure:</w:t>
      </w:r>
      <w:r>
        <w:tab/>
      </w:r>
      <w:r w:rsidR="001A1A98">
        <w:t xml:space="preserve">1) </w:t>
      </w:r>
      <w:r>
        <w:t xml:space="preserve">Observe the </w:t>
      </w:r>
      <w:r w:rsidR="00242D22">
        <w:t xml:space="preserve">SUT </w:t>
      </w:r>
      <w:r>
        <w:t>output</w:t>
      </w:r>
      <w:r w:rsidR="001A1A98">
        <w:t>.</w:t>
      </w:r>
      <w:r w:rsidR="001A1A98">
        <w:br/>
      </w:r>
      <w:r w:rsidR="00056992" w:rsidRPr="00056992">
        <w:t>2) Note the reception time (</w:t>
      </w:r>
      <m:oMath>
        <m:sSub>
          <m:sSubPr>
            <m:ctrlPr>
              <w:rPr>
                <w:rFonts w:ascii="Cambria Math" w:hAnsi="Cambria Math"/>
                <w:i/>
                <w:vertAlign w:val="subscript"/>
              </w:rPr>
            </m:ctrlPr>
          </m:sSubPr>
          <m:e>
            <m:r>
              <w:rPr>
                <w:rFonts w:ascii="Cambria Math" w:hAnsi="Cambria Math"/>
                <w:vertAlign w:val="subscript"/>
              </w:rPr>
              <m:t>t</m:t>
            </m:r>
          </m:e>
          <m:sub>
            <m:r>
              <w:rPr>
                <w:rFonts w:ascii="Cambria Math" w:hAnsi="Cambria Math"/>
                <w:vertAlign w:val="subscript"/>
              </w:rPr>
              <m:t>i</m:t>
            </m:r>
          </m:sub>
        </m:sSub>
      </m:oMath>
      <w:r w:rsidR="00056992" w:rsidRPr="00056992">
        <w:t xml:space="preserve">) </w:t>
      </w:r>
      <w:r w:rsidR="00242D22" w:rsidRPr="00242D22">
        <w:t>and size (</w:t>
      </w:r>
      <m:oMath>
        <m:sSub>
          <m:sSubPr>
            <m:ctrlPr>
              <w:rPr>
                <w:rFonts w:ascii="Cambria Math" w:hAnsi="Cambria Math"/>
                <w:i/>
                <w:vertAlign w:val="subscript"/>
              </w:rPr>
            </m:ctrlPr>
          </m:sSubPr>
          <m:e>
            <m:r>
              <w:rPr>
                <w:rFonts w:ascii="Cambria Math" w:hAnsi="Cambria Math"/>
                <w:vertAlign w:val="subscript"/>
              </w:rPr>
              <m:t>S</m:t>
            </m:r>
          </m:e>
          <m:sub>
            <m:r>
              <w:rPr>
                <w:rFonts w:ascii="Cambria Math" w:hAnsi="Cambria Math"/>
                <w:vertAlign w:val="subscript"/>
              </w:rPr>
              <m:t>i</m:t>
            </m:r>
          </m:sub>
        </m:sSub>
      </m:oMath>
      <w:r w:rsidR="00242D22" w:rsidRPr="00242D22">
        <w:t xml:space="preserve">) in bits including UDP and IP headers </w:t>
      </w:r>
      <w:r w:rsidR="00056992" w:rsidRPr="00056992">
        <w:t xml:space="preserve">of each RTCP packet sent from the </w:t>
      </w:r>
      <w:r w:rsidR="00242D22">
        <w:t>SUT</w:t>
      </w:r>
      <w:r w:rsidR="00056992" w:rsidRPr="00056992">
        <w:t>.</w:t>
      </w:r>
      <w:r w:rsidR="00056992" w:rsidRPr="00056992">
        <w:br/>
        <w:t xml:space="preserve">3) Count the number of RTCP packets, </w:t>
      </w:r>
      <m:oMath>
        <m:r>
          <w:rPr>
            <w:rFonts w:ascii="Cambria Math" w:hAnsi="Cambria Math"/>
          </w:rPr>
          <m:t>n</m:t>
        </m:r>
      </m:oMath>
      <w:r w:rsidR="00056992" w:rsidRPr="00056992">
        <w:t xml:space="preserve">, sent from the </w:t>
      </w:r>
      <w:r w:rsidR="00242D22">
        <w:t>SUT</w:t>
      </w:r>
      <w:r w:rsidR="00056992" w:rsidRPr="00056992">
        <w:t>.</w:t>
      </w:r>
      <w:r w:rsidR="00056992" w:rsidRPr="00056992">
        <w:br/>
        <w:t xml:space="preserve">4) For each pair of subsequent RTCP packets, calculate the difference in </w:t>
      </w:r>
      <w:r w:rsidR="00242D22">
        <w:t>send</w:t>
      </w:r>
      <w:r w:rsidR="00242D22" w:rsidRPr="00056992">
        <w:t xml:space="preserve"> </w:t>
      </w:r>
      <w:r w:rsidR="00056992" w:rsidRPr="00056992">
        <w:t xml:space="preserve">time (called the interval), </w:t>
      </w:r>
      <m:oMath>
        <m:sSub>
          <m:sSubPr>
            <m:ctrlPr>
              <w:rPr>
                <w:rFonts w:ascii="Cambria Math" w:hAnsi="Cambria Math"/>
                <w:i/>
              </w:rPr>
            </m:ctrlPr>
          </m:sSubPr>
          <m:e>
            <m:r>
              <w:rPr>
                <w:rFonts w:ascii="Cambria Math" w:hAnsi="Cambria Math"/>
              </w:rPr>
              <m:t>I</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iϵ</m:t>
        </m:r>
        <m:d>
          <m:dPr>
            <m:begChr m:val="["/>
            <m:endChr m:val="]"/>
            <m:ctrlPr>
              <w:rPr>
                <w:rFonts w:ascii="Cambria Math" w:hAnsi="Cambria Math"/>
                <w:i/>
              </w:rPr>
            </m:ctrlPr>
          </m:dPr>
          <m:e>
            <m:r>
              <w:rPr>
                <w:rFonts w:ascii="Cambria Math" w:hAnsi="Cambria Math"/>
              </w:rPr>
              <m:t>2..n</m:t>
            </m:r>
          </m:e>
        </m:d>
      </m:oMath>
      <w:r w:rsidR="00056992" w:rsidRPr="00056992">
        <w:t>.</w:t>
      </w:r>
      <w:r w:rsidR="00056992" w:rsidRPr="00056992">
        <w:br/>
        <w:t xml:space="preserve">5) Calculate the average RTCP interval </w:t>
      </w:r>
      <m:oMath>
        <m:r>
          <w:rPr>
            <w:rFonts w:ascii="Cambria Math" w:hAnsi="Cambria Math"/>
            <w:vertAlign w:val="subscript"/>
          </w:rPr>
          <m:t>I=</m:t>
        </m:r>
        <m:f>
          <m:fPr>
            <m:ctrlPr>
              <w:rPr>
                <w:rFonts w:ascii="Cambria Math" w:hAnsi="Cambria Math"/>
                <w:i/>
                <w:vertAlign w:val="subscript"/>
              </w:rPr>
            </m:ctrlPr>
          </m:fPr>
          <m:num>
            <m:r>
              <w:rPr>
                <w:rFonts w:ascii="Cambria Math" w:hAnsi="Cambria Math"/>
                <w:vertAlign w:val="subscript"/>
              </w:rPr>
              <m:t>1</m:t>
            </m:r>
          </m:num>
          <m:den>
            <m:r>
              <w:rPr>
                <w:rFonts w:ascii="Cambria Math" w:hAnsi="Cambria Math"/>
                <w:vertAlign w:val="subscript"/>
              </w:rPr>
              <m:t>n-1</m:t>
            </m:r>
          </m:den>
        </m:f>
        <m:nary>
          <m:naryPr>
            <m:chr m:val="∑"/>
            <m:limLoc m:val="undOvr"/>
            <m:ctrlPr>
              <w:rPr>
                <w:rFonts w:ascii="Cambria Math" w:hAnsi="Cambria Math"/>
                <w:i/>
                <w:vertAlign w:val="subscript"/>
              </w:rPr>
            </m:ctrlPr>
          </m:naryPr>
          <m:sub>
            <m:r>
              <w:rPr>
                <w:rFonts w:ascii="Cambria Math" w:hAnsi="Cambria Math"/>
                <w:vertAlign w:val="subscript"/>
              </w:rPr>
              <m:t>i=2</m:t>
            </m:r>
          </m:sub>
          <m:sup>
            <m:r>
              <w:rPr>
                <w:rFonts w:ascii="Cambria Math" w:hAnsi="Cambria Math"/>
                <w:vertAlign w:val="subscript"/>
              </w:rPr>
              <m:t>n</m:t>
            </m:r>
          </m:sup>
          <m:e>
            <m:sSub>
              <m:sSubPr>
                <m:ctrlPr>
                  <w:rPr>
                    <w:rFonts w:ascii="Cambria Math" w:hAnsi="Cambria Math"/>
                    <w:i/>
                    <w:vertAlign w:val="subscript"/>
                  </w:rPr>
                </m:ctrlPr>
              </m:sSubPr>
              <m:e>
                <m:r>
                  <w:rPr>
                    <w:rFonts w:ascii="Cambria Math" w:hAnsi="Cambria Math"/>
                    <w:vertAlign w:val="subscript"/>
                  </w:rPr>
                  <m:t>I</m:t>
                </m:r>
              </m:e>
              <m:sub>
                <m:r>
                  <w:rPr>
                    <w:rFonts w:ascii="Cambria Math" w:hAnsi="Cambria Math"/>
                    <w:vertAlign w:val="subscript"/>
                  </w:rPr>
                  <m:t>i</m:t>
                </m:r>
              </m:sub>
            </m:sSub>
          </m:e>
        </m:nary>
      </m:oMath>
      <w:r w:rsidR="00056992" w:rsidRPr="00056992">
        <w:t>.</w:t>
      </w:r>
      <w:r w:rsidR="00242D22">
        <w:br/>
      </w:r>
      <w:r w:rsidR="00242D22" w:rsidRPr="00242D22">
        <w:t xml:space="preserve">6) Calculate the maximum RTCP interval </w:t>
      </w:r>
      <m:oMath>
        <m:sSub>
          <m:sSubPr>
            <m:ctrlPr>
              <w:rPr>
                <w:rFonts w:ascii="Cambria Math" w:hAnsi="Cambria Math"/>
                <w:i/>
              </w:rPr>
            </m:ctrlPr>
          </m:sSubPr>
          <m:e>
            <m:r>
              <w:rPr>
                <w:rFonts w:ascii="Cambria Math" w:hAnsi="Cambria Math"/>
              </w:rPr>
              <m:t>I</m:t>
            </m:r>
          </m:e>
          <m:sub>
            <m:r>
              <w:rPr>
                <w:rFonts w:ascii="Cambria Math" w:hAnsi="Cambria Math"/>
              </w:rPr>
              <m:t>max</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i</m:t>
                </m:r>
              </m:lim>
            </m:limLow>
          </m:fName>
          <m:e>
            <m:sSub>
              <m:sSubPr>
                <m:ctrlPr>
                  <w:rPr>
                    <w:rFonts w:ascii="Cambria Math" w:hAnsi="Cambria Math"/>
                    <w:i/>
                  </w:rPr>
                </m:ctrlPr>
              </m:sSubPr>
              <m:e>
                <m:r>
                  <w:rPr>
                    <w:rFonts w:ascii="Cambria Math" w:hAnsi="Cambria Math"/>
                  </w:rPr>
                  <m:t>I</m:t>
                </m:r>
              </m:e>
              <m:sub>
                <m:r>
                  <w:rPr>
                    <w:rFonts w:ascii="Cambria Math" w:hAnsi="Cambria Math"/>
                  </w:rPr>
                  <m:t>i</m:t>
                </m:r>
              </m:sub>
            </m:sSub>
          </m:e>
        </m:func>
      </m:oMath>
      <w:r w:rsidR="00242D22" w:rsidRPr="00242D22">
        <w:t>.</w:t>
      </w:r>
      <w:r w:rsidR="00242D22" w:rsidRPr="00242D22">
        <w:br/>
        <w:t xml:space="preserve">7) Calculate the minimum RTCP interval </w:t>
      </w:r>
      <m:oMath>
        <m:sSub>
          <m:sSubPr>
            <m:ctrlPr>
              <w:rPr>
                <w:rFonts w:ascii="Cambria Math" w:hAnsi="Cambria Math"/>
                <w:i/>
              </w:rPr>
            </m:ctrlPr>
          </m:sSubPr>
          <m:e>
            <m:r>
              <w:rPr>
                <w:rFonts w:ascii="Cambria Math" w:hAnsi="Cambria Math"/>
              </w:rPr>
              <m:t>I</m:t>
            </m:r>
          </m:e>
          <m:sub>
            <m:r>
              <w:rPr>
                <w:rFonts w:ascii="Cambria Math" w:hAnsi="Cambria Math"/>
              </w:rPr>
              <m:t>min</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i</m:t>
                </m:r>
              </m:lim>
            </m:limLow>
          </m:fName>
          <m:e>
            <m:sSub>
              <m:sSubPr>
                <m:ctrlPr>
                  <w:rPr>
                    <w:rFonts w:ascii="Cambria Math" w:hAnsi="Cambria Math"/>
                    <w:i/>
                  </w:rPr>
                </m:ctrlPr>
              </m:sSubPr>
              <m:e>
                <m:r>
                  <w:rPr>
                    <w:rFonts w:ascii="Cambria Math" w:hAnsi="Cambria Math"/>
                  </w:rPr>
                  <m:t>I</m:t>
                </m:r>
              </m:e>
              <m:sub>
                <m:r>
                  <w:rPr>
                    <w:rFonts w:ascii="Cambria Math" w:hAnsi="Cambria Math"/>
                  </w:rPr>
                  <m:t>i</m:t>
                </m:r>
              </m:sub>
            </m:sSub>
          </m:e>
        </m:func>
      </m:oMath>
      <w:r w:rsidR="00242D22" w:rsidRPr="00242D22">
        <w:t>.</w:t>
      </w:r>
      <w:r w:rsidR="00242D22" w:rsidRPr="00242D22">
        <w:br/>
        <w:t xml:space="preserve">8) Calculate the average RTCP bandwidth </w:t>
      </w:r>
      <m:oMath>
        <m:r>
          <w:rPr>
            <w:rFonts w:ascii="Cambria Math" w:hAnsi="Cambria Math"/>
          </w:rPr>
          <m:t>B=</m:t>
        </m:r>
        <m:f>
          <m:fPr>
            <m:type m:val="lin"/>
            <m:ctrlPr>
              <w:rPr>
                <w:rFonts w:ascii="Cambria Math" w:hAnsi="Cambria Math"/>
                <w:i/>
              </w:rPr>
            </m:ctrlPr>
          </m:fPr>
          <m:num>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sSub>
                      <m:sSubPr>
                        <m:ctrlPr>
                          <w:rPr>
                            <w:rFonts w:ascii="Cambria Math" w:hAnsi="Cambria Math"/>
                            <w:i/>
                          </w:rPr>
                        </m:ctrlPr>
                      </m:sSubPr>
                      <m:e>
                        <m:r>
                          <w:rPr>
                            <w:rFonts w:ascii="Cambria Math" w:hAnsi="Cambria Math"/>
                          </w:rPr>
                          <m:t>S</m:t>
                        </m:r>
                      </m:e>
                      <m:sub>
                        <m:r>
                          <w:rPr>
                            <w:rFonts w:ascii="Cambria Math" w:hAnsi="Cambria Math"/>
                          </w:rPr>
                          <m:t>i</m:t>
                        </m:r>
                      </m:sub>
                    </m:sSub>
                  </m:e>
                </m:nary>
              </m:e>
            </m:d>
          </m:num>
          <m:den>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i=2</m:t>
                    </m:r>
                  </m:sub>
                  <m:sup>
                    <m:r>
                      <w:rPr>
                        <w:rFonts w:ascii="Cambria Math" w:hAnsi="Cambria Math"/>
                      </w:rPr>
                      <m:t>n</m:t>
                    </m:r>
                  </m:sup>
                  <m:e>
                    <m:sSub>
                      <m:sSubPr>
                        <m:ctrlPr>
                          <w:rPr>
                            <w:rFonts w:ascii="Cambria Math" w:hAnsi="Cambria Math"/>
                            <w:i/>
                          </w:rPr>
                        </m:ctrlPr>
                      </m:sSubPr>
                      <m:e>
                        <m:r>
                          <w:rPr>
                            <w:rFonts w:ascii="Cambria Math" w:hAnsi="Cambria Math"/>
                          </w:rPr>
                          <m:t>I</m:t>
                        </m:r>
                      </m:e>
                      <m:sub>
                        <m:r>
                          <w:rPr>
                            <w:rFonts w:ascii="Cambria Math" w:hAnsi="Cambria Math"/>
                          </w:rPr>
                          <m:t>i</m:t>
                        </m:r>
                      </m:sub>
                    </m:sSub>
                  </m:e>
                </m:nary>
              </m:e>
            </m:d>
          </m:den>
        </m:f>
      </m:oMath>
      <w:r w:rsidR="00242D22" w:rsidRPr="00242D22">
        <w:t>.</w:t>
      </w:r>
      <w:r w:rsidR="00242D22" w:rsidRPr="00242D22">
        <w:br/>
        <w:t xml:space="preserve">9) Calculate the average RTCP packet size </w:t>
      </w:r>
      <m:oMath>
        <m:r>
          <w:rPr>
            <w:rFonts w:ascii="Cambria Math" w:hAnsi="Cambria Math"/>
            <w:vertAlign w:val="subscript"/>
          </w:rPr>
          <m:t>S=</m:t>
        </m:r>
        <m:f>
          <m:fPr>
            <m:ctrlPr>
              <w:rPr>
                <w:rFonts w:ascii="Cambria Math" w:hAnsi="Cambria Math"/>
                <w:i/>
                <w:vertAlign w:val="subscript"/>
              </w:rPr>
            </m:ctrlPr>
          </m:fPr>
          <m:num>
            <m:r>
              <w:rPr>
                <w:rFonts w:ascii="Cambria Math" w:hAnsi="Cambria Math"/>
                <w:vertAlign w:val="subscript"/>
              </w:rPr>
              <m:t>1</m:t>
            </m:r>
          </m:num>
          <m:den>
            <m:r>
              <w:rPr>
                <w:rFonts w:ascii="Cambria Math" w:hAnsi="Cambria Math"/>
                <w:vertAlign w:val="subscript"/>
              </w:rPr>
              <m:t>n-1</m:t>
            </m:r>
          </m:den>
        </m:f>
        <m:nary>
          <m:naryPr>
            <m:chr m:val="∑"/>
            <m:limLoc m:val="undOvr"/>
            <m:ctrlPr>
              <w:rPr>
                <w:rFonts w:ascii="Cambria Math" w:hAnsi="Cambria Math"/>
                <w:i/>
                <w:vertAlign w:val="subscript"/>
              </w:rPr>
            </m:ctrlPr>
          </m:naryPr>
          <m:sub>
            <m:r>
              <w:rPr>
                <w:rFonts w:ascii="Cambria Math" w:hAnsi="Cambria Math"/>
                <w:vertAlign w:val="subscript"/>
              </w:rPr>
              <m:t>i=1</m:t>
            </m:r>
          </m:sub>
          <m:sup>
            <m:r>
              <w:rPr>
                <w:rFonts w:ascii="Cambria Math" w:hAnsi="Cambria Math"/>
                <w:vertAlign w:val="subscript"/>
              </w:rPr>
              <m:t>n-1</m:t>
            </m:r>
          </m:sup>
          <m:e>
            <m:sSub>
              <m:sSubPr>
                <m:ctrlPr>
                  <w:rPr>
                    <w:rFonts w:ascii="Cambria Math" w:hAnsi="Cambria Math"/>
                    <w:i/>
                    <w:vertAlign w:val="subscript"/>
                  </w:rPr>
                </m:ctrlPr>
              </m:sSubPr>
              <m:e>
                <m:r>
                  <w:rPr>
                    <w:rFonts w:ascii="Cambria Math" w:hAnsi="Cambria Math"/>
                    <w:vertAlign w:val="subscript"/>
                  </w:rPr>
                  <m:t>S</m:t>
                </m:r>
              </m:e>
              <m:sub>
                <m:r>
                  <w:rPr>
                    <w:rFonts w:ascii="Cambria Math" w:hAnsi="Cambria Math"/>
                    <w:vertAlign w:val="subscript"/>
                  </w:rPr>
                  <m:t>i</m:t>
                </m:r>
              </m:sub>
            </m:sSub>
          </m:e>
        </m:nary>
      </m:oMath>
      <w:r w:rsidR="00242D22" w:rsidRPr="00242D22">
        <w:t>.</w:t>
      </w:r>
      <w:r w:rsidR="00242D22" w:rsidRPr="00242D22">
        <w:br/>
        <w:t xml:space="preserve">10) Calculate the maximum RTCP bandwidth </w:t>
      </w:r>
      <m:oMath>
        <m:sSub>
          <m:sSubPr>
            <m:ctrlPr>
              <w:rPr>
                <w:rFonts w:ascii="Cambria Math" w:hAnsi="Cambria Math"/>
                <w:i/>
                <w:vertAlign w:val="subscript"/>
              </w:rPr>
            </m:ctrlPr>
          </m:sSubPr>
          <m:e>
            <m:r>
              <w:rPr>
                <w:rFonts w:ascii="Cambria Math" w:hAnsi="Cambria Math"/>
                <w:vertAlign w:val="subscript"/>
              </w:rPr>
              <m:t>B</m:t>
            </m:r>
          </m:e>
          <m:sub>
            <m:r>
              <w:rPr>
                <w:rFonts w:ascii="Cambria Math" w:hAnsi="Cambria Math"/>
                <w:vertAlign w:val="subscript"/>
              </w:rPr>
              <m:t>M</m:t>
            </m:r>
          </m:sub>
        </m:sSub>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0.05B</m:t>
            </m:r>
          </m:e>
          <m:sub>
            <m:r>
              <w:rPr>
                <w:rFonts w:ascii="Cambria Math" w:hAnsi="Cambria Math"/>
                <w:vertAlign w:val="subscript"/>
              </w:rPr>
              <m:t>RTP</m:t>
            </m:r>
          </m:sub>
        </m:sSub>
      </m:oMath>
      <w:r w:rsidR="00242D22" w:rsidRPr="00242D22">
        <w:t xml:space="preserve">, where </w:t>
      </w:r>
      <m:oMath>
        <m:sSub>
          <m:sSubPr>
            <m:ctrlPr>
              <w:rPr>
                <w:rFonts w:ascii="Cambria Math" w:hAnsi="Cambria Math"/>
                <w:i/>
                <w:vertAlign w:val="subscript"/>
              </w:rPr>
            </m:ctrlPr>
          </m:sSubPr>
          <m:e>
            <m:r>
              <w:rPr>
                <w:rFonts w:ascii="Cambria Math" w:hAnsi="Cambria Math"/>
                <w:vertAlign w:val="subscript"/>
              </w:rPr>
              <m:t>B</m:t>
            </m:r>
          </m:e>
          <m:sub>
            <m:r>
              <w:rPr>
                <w:rFonts w:ascii="Cambria Math" w:hAnsi="Cambria Math"/>
                <w:vertAlign w:val="subscript"/>
              </w:rPr>
              <m:t>RTP</m:t>
            </m:r>
          </m:sub>
        </m:sSub>
      </m:oMath>
      <w:r w:rsidR="00242D22" w:rsidRPr="00242D22">
        <w:t xml:space="preserve"> = RTP session maximum bandwidth in bit/s, e.g. calculated from b=AS (converting from kbit/s to bit/s) in SDP answer.</w:t>
      </w:r>
    </w:p>
    <w:p w14:paraId="10DB5DB6" w14:textId="464D5B23" w:rsidR="001F6710" w:rsidRPr="00BC3C65" w:rsidRDefault="001F6710" w:rsidP="001F6710">
      <w:pPr>
        <w:ind w:left="1418" w:hanging="1418"/>
      </w:pPr>
      <w:r>
        <w:t>Stop condition:</w:t>
      </w:r>
      <w:r>
        <w:tab/>
      </w:r>
      <w:r w:rsidR="00E136E2">
        <w:t>At least 10 minutes</w:t>
      </w:r>
      <w:r w:rsidR="00174357">
        <w:t xml:space="preserve">, or 100 RTCP packets are </w:t>
      </w:r>
      <w:r w:rsidR="00242D22">
        <w:t>sent from the SUT</w:t>
      </w:r>
      <w:r w:rsidR="00174357">
        <w:t xml:space="preserve">, whichever </w:t>
      </w:r>
      <w:r w:rsidR="00242D22">
        <w:t xml:space="preserve">time </w:t>
      </w:r>
      <w:r w:rsidR="00174357">
        <w:t>is less</w:t>
      </w:r>
      <w:r w:rsidRPr="00BC3C65">
        <w:t>.</w:t>
      </w:r>
    </w:p>
    <w:p w14:paraId="0A74ED69" w14:textId="3059A53A" w:rsidR="00056992" w:rsidRPr="00056992" w:rsidRDefault="00E044DD" w:rsidP="00056992">
      <w:pPr>
        <w:ind w:left="1418" w:hanging="1418"/>
      </w:pPr>
      <w:r w:rsidRPr="00E044DD">
        <w:t>Pass criteria:</w:t>
      </w:r>
      <w:r w:rsidRPr="00E044DD">
        <w:tab/>
      </w:r>
      <w:r w:rsidR="00242D22" w:rsidRPr="00242D22">
        <w:t xml:space="preserve">1) </w:t>
      </w:r>
      <m:oMath>
        <m:r>
          <w:rPr>
            <w:rFonts w:ascii="Cambria Math" w:hAnsi="Cambria Math"/>
          </w:rPr>
          <m:t>B≤</m:t>
        </m:r>
        <m:sSub>
          <m:sSubPr>
            <m:ctrlPr>
              <w:rPr>
                <w:rFonts w:ascii="Cambria Math" w:hAnsi="Cambria Math"/>
                <w:i/>
              </w:rPr>
            </m:ctrlPr>
          </m:sSubPr>
          <m:e>
            <m:r>
              <w:rPr>
                <w:rFonts w:ascii="Cambria Math" w:hAnsi="Cambria Math"/>
              </w:rPr>
              <m:t>B</m:t>
            </m:r>
          </m:e>
          <m:sub>
            <m:r>
              <w:rPr>
                <w:rFonts w:ascii="Cambria Math" w:hAnsi="Cambria Math"/>
              </w:rPr>
              <m:t>M</m:t>
            </m:r>
          </m:sub>
        </m:sSub>
      </m:oMath>
      <w:r w:rsidR="00242D22" w:rsidRPr="00242D22">
        <w:t>.</w:t>
      </w:r>
      <w:r w:rsidR="00242D22">
        <w:br/>
        <w:t>2</w:t>
      </w:r>
      <w:r w:rsidRPr="00E044DD">
        <w:t xml:space="preserve">) </w:t>
      </w:r>
      <m:oMath>
        <m:sSub>
          <m:sSubPr>
            <m:ctrlPr>
              <w:rPr>
                <w:rFonts w:ascii="Cambria Math" w:hAnsi="Cambria Math"/>
                <w:i/>
              </w:rPr>
            </m:ctrlPr>
          </m:sSubPr>
          <m:e>
            <m:r>
              <w:rPr>
                <w:rFonts w:ascii="Cambria Math" w:hAnsi="Cambria Math"/>
              </w:rPr>
              <m:t>I</m:t>
            </m:r>
          </m:e>
          <m:sub>
            <m:r>
              <w:rPr>
                <w:rFonts w:ascii="Cambria Math" w:hAnsi="Cambria Math"/>
              </w:rPr>
              <m:t>min</m:t>
            </m:r>
          </m:sub>
        </m:sSub>
        <m:r>
          <w:rPr>
            <w:rFonts w:ascii="Cambria Math" w:hAnsi="Cambria Math"/>
          </w:rPr>
          <m:t>≥</m:t>
        </m:r>
        <m:f>
          <m:fPr>
            <m:ctrlPr>
              <w:rPr>
                <w:rFonts w:ascii="Cambria Math" w:hAnsi="Cambria Math"/>
                <w:i/>
              </w:rPr>
            </m:ctrlPr>
          </m:fPr>
          <m:num>
            <m:r>
              <w:rPr>
                <w:rFonts w:ascii="Cambria Math" w:hAnsi="Cambria Math"/>
              </w:rPr>
              <m:t>S</m:t>
            </m:r>
          </m:num>
          <m:den>
            <m:d>
              <m:dPr>
                <m:ctrlPr>
                  <w:rPr>
                    <w:rFonts w:ascii="Cambria Math" w:hAnsi="Cambria Math"/>
                    <w:i/>
                  </w:rPr>
                </m:ctrlPr>
              </m:dPr>
              <m:e>
                <m:r>
                  <w:rPr>
                    <w:rFonts w:ascii="Cambria Math" w:hAnsi="Cambria Math"/>
                  </w:rPr>
                  <m:t>e-1.5</m:t>
                </m:r>
              </m:e>
            </m:d>
            <m:sSub>
              <m:sSubPr>
                <m:ctrlPr>
                  <w:rPr>
                    <w:rFonts w:ascii="Cambria Math" w:hAnsi="Cambria Math"/>
                    <w:i/>
                  </w:rPr>
                </m:ctrlPr>
              </m:sSubPr>
              <m:e>
                <m:r>
                  <w:rPr>
                    <w:rFonts w:ascii="Cambria Math" w:hAnsi="Cambria Math"/>
                  </w:rPr>
                  <m:t>B</m:t>
                </m:r>
              </m:e>
              <m:sub>
                <m:r>
                  <w:rPr>
                    <w:rFonts w:ascii="Cambria Math" w:hAnsi="Cambria Math"/>
                  </w:rPr>
                  <m:t>M</m:t>
                </m:r>
              </m:sub>
            </m:sSub>
          </m:den>
        </m:f>
      </m:oMath>
      <w:r w:rsidRPr="00E044DD">
        <w:t xml:space="preserve">. </w:t>
      </w:r>
      <w:r w:rsidRPr="00E044DD">
        <w:br/>
      </w:r>
      <w:r w:rsidR="00BE1973">
        <w:t>3</w:t>
      </w:r>
      <w:r w:rsidRPr="00E044DD">
        <w:t xml:space="preserve">) </w:t>
      </w:r>
      <m:oMath>
        <m:sSub>
          <m:sSubPr>
            <m:ctrlPr>
              <w:rPr>
                <w:rFonts w:ascii="Cambria Math" w:hAnsi="Cambria Math"/>
                <w:i/>
              </w:rPr>
            </m:ctrlPr>
          </m:sSubPr>
          <m:e>
            <m:r>
              <w:rPr>
                <w:rFonts w:ascii="Cambria Math" w:hAnsi="Cambria Math"/>
              </w:rPr>
              <m:t>I</m:t>
            </m:r>
          </m:e>
          <m:sub>
            <m:r>
              <w:rPr>
                <w:rFonts w:ascii="Cambria Math" w:hAnsi="Cambria Math"/>
              </w:rPr>
              <m:t>max</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limLow>
          </m:fName>
          <m:e>
            <m:d>
              <m:dPr>
                <m:ctrlPr>
                  <w:rPr>
                    <w:rFonts w:ascii="Cambria Math" w:hAnsi="Cambria Math"/>
                    <w:i/>
                  </w:rPr>
                </m:ctrlPr>
              </m:dPr>
              <m:e>
                <m:f>
                  <m:fPr>
                    <m:ctrlPr>
                      <w:rPr>
                        <w:rFonts w:ascii="Cambria Math" w:hAnsi="Cambria Math"/>
                        <w:i/>
                      </w:rPr>
                    </m:ctrlPr>
                  </m:fPr>
                  <m:num>
                    <m:r>
                      <w:rPr>
                        <w:rFonts w:ascii="Cambria Math" w:hAnsi="Cambria Math"/>
                      </w:rPr>
                      <m:t>3S</m:t>
                    </m:r>
                  </m:num>
                  <m:den>
                    <m:d>
                      <m:dPr>
                        <m:ctrlPr>
                          <w:rPr>
                            <w:rFonts w:ascii="Cambria Math" w:hAnsi="Cambria Math"/>
                            <w:i/>
                          </w:rPr>
                        </m:ctrlPr>
                      </m:dPr>
                      <m:e>
                        <m:r>
                          <w:rPr>
                            <w:rFonts w:ascii="Cambria Math" w:hAnsi="Cambria Math"/>
                          </w:rPr>
                          <m:t>e-1.5</m:t>
                        </m:r>
                      </m:e>
                    </m:d>
                    <m:sSub>
                      <m:sSubPr>
                        <m:ctrlPr>
                          <w:rPr>
                            <w:rFonts w:ascii="Cambria Math" w:hAnsi="Cambria Math"/>
                            <w:i/>
                          </w:rPr>
                        </m:ctrlPr>
                      </m:sSubPr>
                      <m:e>
                        <m:r>
                          <w:rPr>
                            <w:rFonts w:ascii="Cambria Math" w:hAnsi="Cambria Math"/>
                          </w:rPr>
                          <m:t>B</m:t>
                        </m:r>
                      </m:e>
                      <m:sub>
                        <m:r>
                          <w:rPr>
                            <w:rFonts w:ascii="Cambria Math" w:hAnsi="Cambria Math"/>
                          </w:rPr>
                          <m:t>M</m:t>
                        </m:r>
                      </m:sub>
                    </m:sSub>
                  </m:den>
                </m:f>
              </m:e>
              <m:e>
                <m:f>
                  <m:fPr>
                    <m:ctrlPr>
                      <w:rPr>
                        <w:rFonts w:ascii="Cambria Math" w:hAnsi="Cambria Math"/>
                        <w:i/>
                      </w:rPr>
                    </m:ctrlPr>
                  </m:fPr>
                  <m:num>
                    <m:r>
                      <w:rPr>
                        <w:rFonts w:ascii="Cambria Math" w:hAnsi="Cambria Math"/>
                      </w:rPr>
                      <m:t>15</m:t>
                    </m:r>
                  </m:num>
                  <m:den>
                    <m:r>
                      <w:rPr>
                        <w:rFonts w:ascii="Cambria Math" w:hAnsi="Cambria Math"/>
                      </w:rPr>
                      <m:t>2</m:t>
                    </m:r>
                    <m:d>
                      <m:dPr>
                        <m:ctrlPr>
                          <w:rPr>
                            <w:rFonts w:ascii="Cambria Math" w:hAnsi="Cambria Math"/>
                            <w:i/>
                          </w:rPr>
                        </m:ctrlPr>
                      </m:dPr>
                      <m:e>
                        <m:r>
                          <w:rPr>
                            <w:rFonts w:ascii="Cambria Math" w:hAnsi="Cambria Math"/>
                          </w:rPr>
                          <m:t>e-1.5</m:t>
                        </m:r>
                      </m:e>
                    </m:d>
                  </m:den>
                </m:f>
              </m:e>
            </m:d>
          </m:e>
        </m:func>
      </m:oMath>
      <w:r w:rsidRPr="00E044DD">
        <w:t>.</w:t>
      </w:r>
    </w:p>
    <w:p w14:paraId="6E52BE11" w14:textId="5D38DB90" w:rsidR="00E044DD" w:rsidRPr="00E044DD" w:rsidRDefault="00E044DD" w:rsidP="00E044DD">
      <w:pPr>
        <w:ind w:left="1418" w:hanging="1418"/>
      </w:pPr>
      <w:r w:rsidRPr="00E044DD">
        <w:t>Comments:</w:t>
      </w:r>
      <w:r w:rsidRPr="00E044DD">
        <w:tab/>
        <w:t>This test allows an exception to IETF RFC 3550 [2] and the RTP testing strategies in [3] stating that an implementation fails the test if the RTCP packets are sent with a constant interval (not randomized).</w:t>
      </w:r>
      <w:r w:rsidR="00BE1973">
        <w:br/>
      </w:r>
      <w:r w:rsidR="00BE1973" w:rsidRPr="00E52976">
        <w:t>The calculation</w:t>
      </w:r>
      <w:r w:rsidR="00BE1973">
        <w:t>s</w:t>
      </w:r>
      <w:r w:rsidR="00BE1973" w:rsidRPr="00E52976">
        <w:t xml:space="preserve"> of </w:t>
      </w:r>
      <w:r w:rsidR="00BE1973">
        <w:t xml:space="preserve">bandwidth limits are </w:t>
      </w:r>
      <w:r w:rsidR="00BE1973" w:rsidRPr="00E52976">
        <w:t xml:space="preserve">seemingly not in accordance with the definition of IETF RFC 4566 section 5.8 that says b=AS is the RTP session bandwidth (all RTP streams that are sent and received in the RTP session), but 3GPP specifications commonly interpret </w:t>
      </w:r>
      <w:r w:rsidR="00BE1973">
        <w:t xml:space="preserve">SDP </w:t>
      </w:r>
      <w:r w:rsidR="00BE1973" w:rsidRPr="00E52976">
        <w:t xml:space="preserve">b= </w:t>
      </w:r>
      <w:r w:rsidR="00BE1973">
        <w:t xml:space="preserve">lines </w:t>
      </w:r>
      <w:r w:rsidR="00BE1973" w:rsidRPr="00E52976">
        <w:t>as receive bandwidth seen from the part sending the SDP, which is thus only half of the actual RTP session bandwidth in a bandwidth-symmetric point-to-point session</w:t>
      </w:r>
      <w:r w:rsidR="00BE1973">
        <w:t>.</w:t>
      </w:r>
      <w:r w:rsidR="00BE1973">
        <w:br/>
        <w:t xml:space="preserve">The maximum and minimum interval limits </w:t>
      </w:r>
      <w:r w:rsidR="00BE1973" w:rsidRPr="00E52976">
        <w:t xml:space="preserve">are chosen based on the </w:t>
      </w:r>
      <m:oMath>
        <m:d>
          <m:dPr>
            <m:begChr m:val="["/>
            <m:endChr m:val="]"/>
            <m:ctrlPr>
              <w:rPr>
                <w:rFonts w:ascii="Cambria Math" w:hAnsi="Cambria Math"/>
                <w:i/>
              </w:rPr>
            </m:ctrlPr>
          </m:dPr>
          <m:e>
            <m:r>
              <w:rPr>
                <w:rFonts w:ascii="Cambria Math" w:hAnsi="Cambria Math"/>
              </w:rPr>
              <m:t>0.5T..1.5T</m:t>
            </m:r>
          </m:e>
        </m:d>
      </m:oMath>
      <w:r w:rsidR="00BE1973" w:rsidRPr="00E52976">
        <w:t xml:space="preserve"> uniform distribution randomization of the RTCP interval, divided by the e-1.5 (=1.21828…) reconsideration factor, both taken from section 6.2.1 of IETF RFC 3550</w:t>
      </w:r>
      <w:r w:rsidR="00BE1973">
        <w:t xml:space="preserve">. The maximum allowed interval (the lowest RTCP bandwidth) in this test is a uniformly distributed and randomized interval based on the longest of the </w:t>
      </w:r>
      <w:r w:rsidR="00BE1973">
        <w:lastRenderedPageBreak/>
        <w:t>interval calculated from actual RTCP packet sizes and maximum RTCP bandwidth, and the default 5 second interval.</w:t>
      </w:r>
    </w:p>
    <w:p w14:paraId="6967D2DE" w14:textId="2D53910E" w:rsidR="00D52DF4" w:rsidRPr="004D3578" w:rsidRDefault="00024584" w:rsidP="00D52DF4">
      <w:pPr>
        <w:pStyle w:val="Heading4"/>
      </w:pPr>
      <w:bookmarkStart w:id="36" w:name="_Toc34151133"/>
      <w:r>
        <w:t>6.2</w:t>
      </w:r>
      <w:r w:rsidR="00D52DF4">
        <w:t>.3.</w:t>
      </w:r>
      <w:r w:rsidR="00BE1973">
        <w:t>3</w:t>
      </w:r>
      <w:r w:rsidR="00D52DF4" w:rsidRPr="004D3578">
        <w:tab/>
      </w:r>
      <w:r w:rsidR="00D52DF4">
        <w:t>RTCP Explicit Bandwidth Test</w:t>
      </w:r>
      <w:bookmarkEnd w:id="36"/>
    </w:p>
    <w:p w14:paraId="24F4E68D" w14:textId="7685A9D0" w:rsidR="00F16B17" w:rsidRPr="00F16B17" w:rsidRDefault="00F16B17" w:rsidP="00F16B17">
      <w:pPr>
        <w:ind w:left="1418" w:hanging="1418"/>
      </w:pPr>
      <w:r w:rsidRPr="00F16B17">
        <w:t>Purpose:</w:t>
      </w:r>
      <w:r w:rsidRPr="00F16B17">
        <w:tab/>
        <w:t xml:space="preserve">Test if the </w:t>
      </w:r>
      <w:r w:rsidR="00BE1973">
        <w:t xml:space="preserve">SUT keeps </w:t>
      </w:r>
      <w:r w:rsidRPr="00F16B17">
        <w:t xml:space="preserve">RTCP bandwidth within set maximum limit, e.g. by "b=RS" and "b=RR" in SDP, and the information in those is correctly interpreted with respect to </w:t>
      </w:r>
      <w:r w:rsidR="00506EFA">
        <w:t xml:space="preserve">SUT </w:t>
      </w:r>
      <w:r w:rsidRPr="00F16B17">
        <w:t>being sender in a point-to-point RTP session</w:t>
      </w:r>
      <w:r w:rsidRPr="00F16B17">
        <w:rPr>
          <w:i/>
        </w:rPr>
        <w:t>.</w:t>
      </w:r>
    </w:p>
    <w:p w14:paraId="6DE1A70A" w14:textId="2714ED6B" w:rsidR="00D52DF4" w:rsidRPr="00CA365B" w:rsidRDefault="00D52DF4" w:rsidP="00D52DF4">
      <w:pPr>
        <w:ind w:left="1418" w:hanging="1418"/>
      </w:pPr>
      <w:r>
        <w:t>Status:</w:t>
      </w:r>
      <w:r>
        <w:tab/>
        <w:t xml:space="preserve">Conditionally </w:t>
      </w:r>
      <w:r w:rsidRPr="00CA365B">
        <w:t>Mandatory</w:t>
      </w:r>
      <w:r w:rsidR="0069322F">
        <w:t xml:space="preserve"> (Precondition 1)</w:t>
      </w:r>
    </w:p>
    <w:p w14:paraId="04D22119" w14:textId="32E3431F" w:rsidR="00D52DF4" w:rsidRPr="00CA365B" w:rsidRDefault="00D52DF4" w:rsidP="00D52DF4">
      <w:pPr>
        <w:ind w:left="1418" w:hanging="1418"/>
      </w:pPr>
      <w:r>
        <w:t>Preconditions:</w:t>
      </w:r>
      <w:r>
        <w:tab/>
        <w:t xml:space="preserve">1) The </w:t>
      </w:r>
      <w:r w:rsidR="00BE1973">
        <w:t xml:space="preserve">SUT </w:t>
      </w:r>
      <w:r>
        <w:t>can set explicit RTCP bandwidth</w:t>
      </w:r>
      <w:r w:rsidR="00506EFA">
        <w:t>.</w:t>
      </w:r>
      <w:r w:rsidR="0077574A">
        <w:br/>
      </w:r>
      <w:r>
        <w:t xml:space="preserve">2) The </w:t>
      </w:r>
      <w:r w:rsidR="00BE1973">
        <w:t xml:space="preserve">SUT </w:t>
      </w:r>
      <w:r>
        <w:t xml:space="preserve">has passed test </w:t>
      </w:r>
      <w:r w:rsidR="00024584" w:rsidRPr="00D07A4F">
        <w:t>6.2</w:t>
      </w:r>
      <w:r w:rsidRPr="00D07A4F">
        <w:t>.3.</w:t>
      </w:r>
      <w:r w:rsidR="00BE1973" w:rsidRPr="00D07A4F">
        <w:t>2</w:t>
      </w:r>
      <w:r>
        <w:t>.</w:t>
      </w:r>
      <w:r>
        <w:br/>
      </w:r>
      <w:r w:rsidR="002F5EB3">
        <w:t>3</w:t>
      </w:r>
      <w:r>
        <w:t xml:space="preserve">) The </w:t>
      </w:r>
      <w:r w:rsidR="00BE1973">
        <w:t xml:space="preserve">SUT </w:t>
      </w:r>
      <w:r>
        <w:t xml:space="preserve">is </w:t>
      </w:r>
      <w:r w:rsidR="00BE1973">
        <w:t xml:space="preserve">set </w:t>
      </w:r>
      <w:r>
        <w:t xml:space="preserve">to send and receive RTP packets during the test session, e.g. </w:t>
      </w:r>
      <w:r w:rsidR="00BE1973">
        <w:t xml:space="preserve">pre-configured or </w:t>
      </w:r>
      <w:r>
        <w:t>set as send-receive in SDP answer</w:t>
      </w:r>
      <w:r w:rsidR="00BE1973">
        <w:t xml:space="preserve"> through test instrument signalling</w:t>
      </w:r>
      <w:r>
        <w:t>.</w:t>
      </w:r>
    </w:p>
    <w:p w14:paraId="0C4C764E" w14:textId="21C320C4" w:rsidR="00D52DF4" w:rsidRPr="00CA365B" w:rsidRDefault="00D52DF4" w:rsidP="00D52DF4">
      <w:pPr>
        <w:ind w:left="1418" w:hanging="1418"/>
      </w:pPr>
      <w:r>
        <w:t>Test procedure:</w:t>
      </w:r>
      <w:r>
        <w:tab/>
        <w:t>1) Negotiate an explicit RTCP bandwidth in SDP, setting "b=RS:625" and "b=RR:1875" in SDP answer.</w:t>
      </w:r>
      <w:r w:rsidR="002F5EB3">
        <w:br/>
        <w:t xml:space="preserve">2) Observe the </w:t>
      </w:r>
      <w:r w:rsidR="00BE1973">
        <w:t xml:space="preserve">SUT </w:t>
      </w:r>
      <w:r w:rsidR="002F5EB3">
        <w:t>output.</w:t>
      </w:r>
      <w:r w:rsidR="002F5EB3">
        <w:br/>
      </w:r>
      <w:r w:rsidR="00103CBC" w:rsidRPr="00103CBC">
        <w:t xml:space="preserve">3) Note the </w:t>
      </w:r>
      <w:bookmarkStart w:id="37" w:name="_Hlk24375050"/>
      <w:r w:rsidR="00103CBC" w:rsidRPr="00103CBC">
        <w:t>reception time (</w:t>
      </w:r>
      <m:oMath>
        <m:sSub>
          <m:sSubPr>
            <m:ctrlPr>
              <w:rPr>
                <w:rFonts w:ascii="Cambria Math" w:hAnsi="Cambria Math"/>
                <w:i/>
                <w:vertAlign w:val="subscript"/>
              </w:rPr>
            </m:ctrlPr>
          </m:sSubPr>
          <m:e>
            <m:r>
              <w:rPr>
                <w:rFonts w:ascii="Cambria Math" w:hAnsi="Cambria Math"/>
                <w:vertAlign w:val="subscript"/>
              </w:rPr>
              <m:t>t</m:t>
            </m:r>
          </m:e>
          <m:sub>
            <m:r>
              <w:rPr>
                <w:rFonts w:ascii="Cambria Math" w:hAnsi="Cambria Math"/>
                <w:vertAlign w:val="subscript"/>
              </w:rPr>
              <m:t>i</m:t>
            </m:r>
          </m:sub>
        </m:sSub>
      </m:oMath>
      <w:r w:rsidR="00103CBC" w:rsidRPr="00103CBC">
        <w:t xml:space="preserve">) </w:t>
      </w:r>
      <w:bookmarkEnd w:id="37"/>
      <w:r w:rsidR="00103CBC" w:rsidRPr="00103CBC">
        <w:t>and size (</w:t>
      </w:r>
      <m:oMath>
        <m:sSub>
          <m:sSubPr>
            <m:ctrlPr>
              <w:rPr>
                <w:rFonts w:ascii="Cambria Math" w:hAnsi="Cambria Math"/>
                <w:i/>
                <w:vertAlign w:val="subscript"/>
              </w:rPr>
            </m:ctrlPr>
          </m:sSubPr>
          <m:e>
            <m:r>
              <w:rPr>
                <w:rFonts w:ascii="Cambria Math" w:hAnsi="Cambria Math"/>
                <w:vertAlign w:val="subscript"/>
              </w:rPr>
              <m:t>S</m:t>
            </m:r>
          </m:e>
          <m:sub>
            <m:r>
              <w:rPr>
                <w:rFonts w:ascii="Cambria Math" w:hAnsi="Cambria Math"/>
                <w:vertAlign w:val="subscript"/>
              </w:rPr>
              <m:t>i</m:t>
            </m:r>
          </m:sub>
        </m:sSub>
      </m:oMath>
      <w:r w:rsidR="00103CBC" w:rsidRPr="00103CBC">
        <w:t xml:space="preserve">) in bits of each RTCP packet sent from the </w:t>
      </w:r>
      <w:r w:rsidR="00BE1973">
        <w:t>SUT</w:t>
      </w:r>
      <w:r w:rsidR="00103CBC" w:rsidRPr="00103CBC">
        <w:t>, including UDP and IP headers.</w:t>
      </w:r>
      <w:r w:rsidR="00103CBC" w:rsidRPr="00103CBC">
        <w:br/>
        <w:t xml:space="preserve">4) Count the number of RTCP packets, </w:t>
      </w:r>
      <m:oMath>
        <m:r>
          <w:rPr>
            <w:rFonts w:ascii="Cambria Math" w:hAnsi="Cambria Math"/>
          </w:rPr>
          <m:t>n</m:t>
        </m:r>
      </m:oMath>
      <w:r w:rsidR="00103CBC" w:rsidRPr="00103CBC">
        <w:t xml:space="preserve">, sent from the </w:t>
      </w:r>
      <w:r w:rsidR="00BE1973">
        <w:t>SUT</w:t>
      </w:r>
      <w:r w:rsidR="00103CBC" w:rsidRPr="00103CBC">
        <w:t>.</w:t>
      </w:r>
      <w:r w:rsidR="00103CBC" w:rsidRPr="00103CBC">
        <w:br/>
        <w:t xml:space="preserve">5) For each pair of subsequent RTCP packets, calculate the difference in </w:t>
      </w:r>
      <w:r w:rsidR="00BE1973">
        <w:t xml:space="preserve">send </w:t>
      </w:r>
      <w:r w:rsidR="00103CBC" w:rsidRPr="00103CBC">
        <w:t>time,</w:t>
      </w:r>
      <w:r w:rsidR="00103CBC" w:rsidRPr="00103CBC">
        <w:br/>
      </w:r>
      <m:oMath>
        <m:sSub>
          <m:sSubPr>
            <m:ctrlPr>
              <w:rPr>
                <w:rFonts w:ascii="Cambria Math" w:hAnsi="Cambria Math"/>
                <w:i/>
              </w:rPr>
            </m:ctrlPr>
          </m:sSubPr>
          <m:e>
            <m:r>
              <w:rPr>
                <w:rFonts w:ascii="Cambria Math" w:hAnsi="Cambria Math"/>
              </w:rPr>
              <m:t>I</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iϵ</m:t>
        </m:r>
        <m:d>
          <m:dPr>
            <m:begChr m:val="["/>
            <m:endChr m:val="]"/>
            <m:ctrlPr>
              <w:rPr>
                <w:rFonts w:ascii="Cambria Math" w:hAnsi="Cambria Math"/>
                <w:i/>
              </w:rPr>
            </m:ctrlPr>
          </m:dPr>
          <m:e>
            <m:r>
              <w:rPr>
                <w:rFonts w:ascii="Cambria Math" w:hAnsi="Cambria Math"/>
              </w:rPr>
              <m:t>2..n</m:t>
            </m:r>
          </m:e>
        </m:d>
      </m:oMath>
      <w:r w:rsidR="00103CBC" w:rsidRPr="00103CBC">
        <w:t>.</w:t>
      </w:r>
      <w:r w:rsidR="00103CBC" w:rsidRPr="00103CBC">
        <w:br/>
        <w:t xml:space="preserve">6) Calculate the average RTCP bandwidth </w:t>
      </w:r>
      <m:oMath>
        <m:r>
          <w:rPr>
            <w:rFonts w:ascii="Cambria Math" w:hAnsi="Cambria Math"/>
          </w:rPr>
          <m:t>B=</m:t>
        </m:r>
        <m:f>
          <m:fPr>
            <m:type m:val="lin"/>
            <m:ctrlPr>
              <w:rPr>
                <w:rFonts w:ascii="Cambria Math" w:hAnsi="Cambria Math"/>
                <w:i/>
              </w:rPr>
            </m:ctrlPr>
          </m:fPr>
          <m:num>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sSub>
                      <m:sSubPr>
                        <m:ctrlPr>
                          <w:rPr>
                            <w:rFonts w:ascii="Cambria Math" w:hAnsi="Cambria Math"/>
                            <w:i/>
                          </w:rPr>
                        </m:ctrlPr>
                      </m:sSubPr>
                      <m:e>
                        <m:r>
                          <w:rPr>
                            <w:rFonts w:ascii="Cambria Math" w:hAnsi="Cambria Math"/>
                          </w:rPr>
                          <m:t>S</m:t>
                        </m:r>
                      </m:e>
                      <m:sub>
                        <m:r>
                          <w:rPr>
                            <w:rFonts w:ascii="Cambria Math" w:hAnsi="Cambria Math"/>
                          </w:rPr>
                          <m:t>i</m:t>
                        </m:r>
                      </m:sub>
                    </m:sSub>
                  </m:e>
                </m:nary>
              </m:e>
            </m:d>
          </m:num>
          <m:den>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i=2</m:t>
                    </m:r>
                  </m:sub>
                  <m:sup>
                    <m:r>
                      <w:rPr>
                        <w:rFonts w:ascii="Cambria Math" w:hAnsi="Cambria Math"/>
                      </w:rPr>
                      <m:t>n</m:t>
                    </m:r>
                  </m:sup>
                  <m:e>
                    <m:sSub>
                      <m:sSubPr>
                        <m:ctrlPr>
                          <w:rPr>
                            <w:rFonts w:ascii="Cambria Math" w:hAnsi="Cambria Math"/>
                            <w:i/>
                          </w:rPr>
                        </m:ctrlPr>
                      </m:sSubPr>
                      <m:e>
                        <m:r>
                          <w:rPr>
                            <w:rFonts w:ascii="Cambria Math" w:hAnsi="Cambria Math"/>
                          </w:rPr>
                          <m:t>I</m:t>
                        </m:r>
                      </m:e>
                      <m:sub>
                        <m:r>
                          <w:rPr>
                            <w:rFonts w:ascii="Cambria Math" w:hAnsi="Cambria Math"/>
                          </w:rPr>
                          <m:t>i</m:t>
                        </m:r>
                      </m:sub>
                    </m:sSub>
                  </m:e>
                </m:nary>
              </m:e>
            </m:d>
          </m:den>
        </m:f>
      </m:oMath>
      <w:r w:rsidR="00103CBC" w:rsidRPr="00103CBC">
        <w:t>.</w:t>
      </w:r>
      <w:r w:rsidR="00103CBC" w:rsidRPr="00103CBC">
        <w:br/>
      </w:r>
      <w:r w:rsidR="0077574A">
        <w:t>7</w:t>
      </w:r>
      <w:r>
        <w:t xml:space="preserve">) </w:t>
      </w:r>
      <w:r w:rsidR="002F5EB3">
        <w:t>N</w:t>
      </w:r>
      <w:r>
        <w:t xml:space="preserve">ote the </w:t>
      </w:r>
      <w:r w:rsidR="002F5EB3">
        <w:t xml:space="preserve">test </w:t>
      </w:r>
      <w:r>
        <w:t>result</w:t>
      </w:r>
      <w:r w:rsidR="002F5EB3">
        <w:t xml:space="preserve"> from step </w:t>
      </w:r>
      <w:r w:rsidR="0077574A">
        <w:t>6</w:t>
      </w:r>
      <w:r>
        <w:t>.</w:t>
      </w:r>
      <w:r>
        <w:br/>
      </w:r>
      <w:r w:rsidR="0077574A">
        <w:t>8</w:t>
      </w:r>
      <w:r>
        <w:t>) Negotiate an explicit RTCP bandwidth in SDP, setting "b=RS:0" and "b=RR:2500" in SDP answer.</w:t>
      </w:r>
      <w:r>
        <w:br/>
      </w:r>
      <w:r w:rsidR="0077574A">
        <w:t>9</w:t>
      </w:r>
      <w:r>
        <w:t xml:space="preserve">) </w:t>
      </w:r>
      <w:r w:rsidR="002F5EB3">
        <w:t>Re-r</w:t>
      </w:r>
      <w:r>
        <w:t xml:space="preserve">un steps </w:t>
      </w:r>
      <w:r w:rsidR="002F5EB3">
        <w:t>2-</w:t>
      </w:r>
      <w:r w:rsidR="0077574A">
        <w:t>6</w:t>
      </w:r>
      <w:r w:rsidR="002F5EB3">
        <w:t xml:space="preserve"> and note the test result from step </w:t>
      </w:r>
      <w:r w:rsidR="0077574A">
        <w:t>6</w:t>
      </w:r>
      <w:r w:rsidR="002F5EB3">
        <w:t>.</w:t>
      </w:r>
    </w:p>
    <w:p w14:paraId="6C6346FB" w14:textId="55CCD299" w:rsidR="00D52DF4" w:rsidRPr="00BC3C65" w:rsidRDefault="00D52DF4" w:rsidP="00D52DF4">
      <w:pPr>
        <w:ind w:left="1418" w:hanging="1418"/>
      </w:pPr>
      <w:r>
        <w:t>Stop condition:</w:t>
      </w:r>
      <w:r>
        <w:tab/>
      </w:r>
      <w:r w:rsidR="002F5EB3">
        <w:t xml:space="preserve">At least 10 minutes, or 100 RTCP packets are </w:t>
      </w:r>
      <w:r w:rsidR="00BE1973">
        <w:t>sent from the SUT</w:t>
      </w:r>
      <w:r w:rsidR="002F5EB3">
        <w:t xml:space="preserve">, whichever </w:t>
      </w:r>
      <w:r w:rsidR="00BE1973">
        <w:t xml:space="preserve">time </w:t>
      </w:r>
      <w:r w:rsidR="002F5EB3">
        <w:t xml:space="preserve">is less, in each of steps </w:t>
      </w:r>
      <w:r w:rsidR="0077574A">
        <w:t>7</w:t>
      </w:r>
      <w:r w:rsidR="002F5EB3">
        <w:t xml:space="preserve"> and </w:t>
      </w:r>
      <w:r w:rsidR="0077574A">
        <w:t>9</w:t>
      </w:r>
      <w:r w:rsidRPr="00BC3C65">
        <w:t>.</w:t>
      </w:r>
    </w:p>
    <w:p w14:paraId="5F6141A5" w14:textId="3DF2DBEE" w:rsidR="00103CBC" w:rsidRPr="00103CBC" w:rsidRDefault="00103CBC" w:rsidP="00103CBC">
      <w:pPr>
        <w:ind w:left="1418" w:hanging="1418"/>
      </w:pPr>
      <w:r w:rsidRPr="00103CBC">
        <w:t>Pass criteria:</w:t>
      </w:r>
      <w:r w:rsidRPr="00103CBC">
        <w:tab/>
        <w:t>1)</w:t>
      </w:r>
      <m:oMath>
        <m:r>
          <w:rPr>
            <w:rFonts w:ascii="Cambria Math" w:hAnsi="Cambria Math"/>
          </w:rPr>
          <m:t>B≤2500 bit/s</m:t>
        </m:r>
      </m:oMath>
      <w:r w:rsidRPr="00103CBC">
        <w:t xml:space="preserve">, from step </w:t>
      </w:r>
      <w:r w:rsidR="00C52C12">
        <w:t>7</w:t>
      </w:r>
      <w:r w:rsidRPr="00103CBC">
        <w:t xml:space="preserve"> of this test.</w:t>
      </w:r>
      <w:r w:rsidRPr="00103CBC">
        <w:br/>
        <w:t>2)</w:t>
      </w:r>
      <m:oMath>
        <m:r>
          <w:rPr>
            <w:rFonts w:ascii="Cambria Math" w:hAnsi="Cambria Math"/>
          </w:rPr>
          <m:t>B≤2500 bit/s</m:t>
        </m:r>
      </m:oMath>
      <w:r w:rsidRPr="00103CBC">
        <w:t xml:space="preserve">, from step </w:t>
      </w:r>
      <w:r w:rsidR="00C52C12">
        <w:t>9</w:t>
      </w:r>
      <w:r w:rsidRPr="00103CBC">
        <w:t xml:space="preserve"> of this test.</w:t>
      </w:r>
    </w:p>
    <w:p w14:paraId="1A8453B8" w14:textId="66D28D42" w:rsidR="00D52DF4" w:rsidRDefault="00D52DF4" w:rsidP="00D52DF4">
      <w:pPr>
        <w:ind w:left="1418" w:hanging="1418"/>
      </w:pPr>
      <w:r>
        <w:t>Comments:</w:t>
      </w:r>
      <w:r>
        <w:tab/>
      </w:r>
      <w:r w:rsidR="0077574A">
        <w:t xml:space="preserve">Pass criteria 1 and 2 are identical because </w:t>
      </w:r>
      <w:r w:rsidR="000530EA">
        <w:t>the proportion of senders in this point-to-point RTP session (100</w:t>
      </w:r>
      <w:r w:rsidR="00B92610">
        <w:t xml:space="preserve"> </w:t>
      </w:r>
      <w:r w:rsidR="000530EA">
        <w:t>%) is larger than RS/(RS+RR)</w:t>
      </w:r>
      <w:r w:rsidR="00F568A3">
        <w:t xml:space="preserve"> and all RTP senders get their proportion of the (RS+RR) sum</w:t>
      </w:r>
      <w:r w:rsidR="000530EA">
        <w:t xml:space="preserve"> (see section 2 of IETF RFC 3556 [6]).</w:t>
      </w:r>
      <w:r w:rsidR="00F568A3">
        <w:br/>
      </w:r>
      <w:r w:rsidR="00F568A3" w:rsidRPr="00E52976">
        <w:t>The calculation</w:t>
      </w:r>
      <w:r w:rsidR="00F568A3">
        <w:t>s</w:t>
      </w:r>
      <w:r w:rsidR="00F568A3" w:rsidRPr="00E52976">
        <w:t xml:space="preserve"> of </w:t>
      </w:r>
      <w:r w:rsidR="00F568A3">
        <w:t xml:space="preserve">bandwidth limits are </w:t>
      </w:r>
      <w:r w:rsidR="00F568A3" w:rsidRPr="00E52976">
        <w:t xml:space="preserve">seemingly not in accordance with the definition of IETF RFC </w:t>
      </w:r>
      <w:r w:rsidR="00F568A3">
        <w:t>3556</w:t>
      </w:r>
      <w:r w:rsidR="00F568A3" w:rsidRPr="00E52976">
        <w:t xml:space="preserve"> section </w:t>
      </w:r>
      <w:r w:rsidR="00F568A3">
        <w:t>2</w:t>
      </w:r>
      <w:r w:rsidR="00F568A3" w:rsidRPr="00E52976">
        <w:t xml:space="preserve"> that says </w:t>
      </w:r>
      <w:r w:rsidR="00F568A3">
        <w:t>"RS" indicates the RTCP bandwidth allocated to active data senders and "RR" indicates the RTCP bandwidth allocated to other participants in</w:t>
      </w:r>
      <w:r w:rsidR="00F568A3" w:rsidRPr="00E52976">
        <w:t xml:space="preserve"> the RTP session (all RTP streams that are sent and received in the RTP session), but 3GPP specifications commonly interpret </w:t>
      </w:r>
      <w:r w:rsidR="00F568A3">
        <w:t xml:space="preserve">SDP </w:t>
      </w:r>
      <w:r w:rsidR="00F568A3" w:rsidRPr="00E52976">
        <w:t xml:space="preserve">b= </w:t>
      </w:r>
      <w:r w:rsidR="00F568A3">
        <w:t xml:space="preserve">lines </w:t>
      </w:r>
      <w:r w:rsidR="00F568A3" w:rsidRPr="00E52976">
        <w:t>as receive bandwidth seen from the part sending the SDP, which is thus only half of the actual RTP session bandwidth in a bandwidth-symmetric point-to-point session</w:t>
      </w:r>
      <w:r w:rsidR="00F568A3">
        <w:t>.</w:t>
      </w:r>
    </w:p>
    <w:p w14:paraId="732EA28B" w14:textId="28EC0165" w:rsidR="00E02E78" w:rsidRPr="004D3578" w:rsidRDefault="00024584" w:rsidP="00E02E78">
      <w:pPr>
        <w:pStyle w:val="Heading4"/>
      </w:pPr>
      <w:bookmarkStart w:id="38" w:name="_Toc34151134"/>
      <w:r>
        <w:t>6.2</w:t>
      </w:r>
      <w:r w:rsidR="00E02E78">
        <w:t>.3.</w:t>
      </w:r>
      <w:r w:rsidR="00F568A3">
        <w:t>4</w:t>
      </w:r>
      <w:r w:rsidR="00E02E78" w:rsidRPr="004D3578">
        <w:tab/>
      </w:r>
      <w:r w:rsidR="00E02E78">
        <w:t>RTCP Timeout Test</w:t>
      </w:r>
      <w:bookmarkEnd w:id="38"/>
    </w:p>
    <w:p w14:paraId="31E624DC" w14:textId="35AABE7C" w:rsidR="00395A1B" w:rsidRPr="00395A1B" w:rsidRDefault="00395A1B" w:rsidP="00395A1B">
      <w:pPr>
        <w:ind w:left="1418" w:hanging="1418"/>
      </w:pPr>
      <w:r>
        <w:t>Purpose:</w:t>
      </w:r>
      <w:r>
        <w:tab/>
      </w:r>
      <w:r w:rsidR="00F568A3">
        <w:t>Test if an RTP stream received by the SUT that is stopped at the sender without any explicit RTCP BYE times out correctly in the SUT and is reflected as such in the subsequent receiver reporting from the SUT</w:t>
      </w:r>
      <w:r w:rsidRPr="006D2CFB">
        <w:rPr>
          <w:i/>
        </w:rPr>
        <w:t>.</w:t>
      </w:r>
    </w:p>
    <w:p w14:paraId="356ECE3A" w14:textId="2C64B018" w:rsidR="00E02E78" w:rsidRPr="00CA365B" w:rsidRDefault="00E02E78" w:rsidP="00E02E78">
      <w:pPr>
        <w:ind w:left="1418" w:hanging="1418"/>
      </w:pPr>
      <w:r>
        <w:t>Status:</w:t>
      </w:r>
      <w:r>
        <w:tab/>
        <w:t xml:space="preserve">Conditionally </w:t>
      </w:r>
      <w:r w:rsidRPr="00CA365B">
        <w:t>Mandatory</w:t>
      </w:r>
      <w:r w:rsidR="0069322F">
        <w:t xml:space="preserve"> (Precondition 1)</w:t>
      </w:r>
    </w:p>
    <w:p w14:paraId="76EA68EC" w14:textId="5E4F0F80" w:rsidR="00E02E78" w:rsidRPr="00CA365B" w:rsidRDefault="00E02E78" w:rsidP="00E02E78">
      <w:pPr>
        <w:ind w:left="1418" w:hanging="1418"/>
      </w:pPr>
      <w:r>
        <w:t>Preconditions:</w:t>
      </w:r>
      <w:r>
        <w:tab/>
      </w:r>
      <w:r w:rsidR="00BA5BC3">
        <w:t xml:space="preserve">1) The </w:t>
      </w:r>
      <w:r w:rsidR="006A20E3">
        <w:t xml:space="preserve">SUT </w:t>
      </w:r>
      <w:r w:rsidR="00BA5BC3">
        <w:t xml:space="preserve">is capable of using multiple </w:t>
      </w:r>
      <w:r w:rsidR="00FA7161">
        <w:t xml:space="preserve">simultaneous </w:t>
      </w:r>
      <w:r w:rsidR="00BA5BC3">
        <w:t>RTP streams in a single RTP session.</w:t>
      </w:r>
      <w:r w:rsidR="00BA5BC3">
        <w:br/>
        <w:t>2</w:t>
      </w:r>
      <w:r>
        <w:t xml:space="preserve">) The </w:t>
      </w:r>
      <w:r w:rsidR="006A20E3">
        <w:t xml:space="preserve">SUT </w:t>
      </w:r>
      <w:r>
        <w:t xml:space="preserve">has passed tests </w:t>
      </w:r>
      <w:r w:rsidR="00024584" w:rsidRPr="00D07A4F">
        <w:t>6.2</w:t>
      </w:r>
      <w:r w:rsidRPr="00D07A4F">
        <w:t>.2.1</w:t>
      </w:r>
      <w:r w:rsidRPr="009F10F5">
        <w:t xml:space="preserve">, </w:t>
      </w:r>
      <w:r w:rsidR="00024584" w:rsidRPr="00D07A4F">
        <w:t>6.2</w:t>
      </w:r>
      <w:r w:rsidRPr="00D07A4F">
        <w:t>.2.3</w:t>
      </w:r>
      <w:r w:rsidRPr="009F10F5">
        <w:t xml:space="preserve"> and </w:t>
      </w:r>
      <w:r w:rsidR="00024584" w:rsidRPr="00D07A4F">
        <w:t>6.2</w:t>
      </w:r>
      <w:r w:rsidRPr="00D07A4F">
        <w:t>.2.5</w:t>
      </w:r>
      <w:r>
        <w:t>.</w:t>
      </w:r>
      <w:r>
        <w:br/>
      </w:r>
      <w:r w:rsidR="00BA5BC3">
        <w:t>3</w:t>
      </w:r>
      <w:r>
        <w:t xml:space="preserve">) The data injection to the </w:t>
      </w:r>
      <w:r w:rsidR="006A20E3">
        <w:t xml:space="preserve">SUT </w:t>
      </w:r>
      <w:r>
        <w:t xml:space="preserve">is possible to control dynamically during an ongoing RTP session to turn sending of RTP packets on and off, </w:t>
      </w:r>
      <w:r w:rsidR="006A20E3">
        <w:t xml:space="preserve">without any indication in session signalling and </w:t>
      </w:r>
      <w:r>
        <w:t>while keeping the RTP session</w:t>
      </w:r>
      <w:r w:rsidRPr="00CA365B">
        <w:t>.</w:t>
      </w:r>
    </w:p>
    <w:p w14:paraId="19C82E7B" w14:textId="6CED89BC" w:rsidR="00E02E78" w:rsidRPr="00CA365B" w:rsidRDefault="00E02E78" w:rsidP="00E02E78">
      <w:pPr>
        <w:ind w:left="1418" w:hanging="1418"/>
      </w:pPr>
      <w:r>
        <w:t>Test procedure:</w:t>
      </w:r>
      <w:r>
        <w:tab/>
        <w:t xml:space="preserve">1) Set the data injection to send RTP packets to the </w:t>
      </w:r>
      <w:r w:rsidR="006A20E3">
        <w:t>SUT</w:t>
      </w:r>
      <w:r>
        <w:t>.</w:t>
      </w:r>
      <w:r>
        <w:br/>
        <w:t xml:space="preserve">2) Observe the </w:t>
      </w:r>
      <w:r w:rsidR="006A20E3">
        <w:t xml:space="preserve">SUT </w:t>
      </w:r>
      <w:r>
        <w:t>output until at least one RTCP packet is sent</w:t>
      </w:r>
      <w:r w:rsidR="006A20E3">
        <w:t xml:space="preserve"> from the SUT</w:t>
      </w:r>
      <w:r>
        <w:t>.</w:t>
      </w:r>
      <w:r>
        <w:br/>
        <w:t>3) Set the data injection to not send RTP packets</w:t>
      </w:r>
      <w:r w:rsidRPr="00F35D77">
        <w:t xml:space="preserve"> </w:t>
      </w:r>
      <w:r>
        <w:t xml:space="preserve">to the </w:t>
      </w:r>
      <w:r w:rsidR="006A20E3">
        <w:t xml:space="preserve">SUT, not sending any RTCP BYE for the </w:t>
      </w:r>
      <w:r w:rsidR="006A20E3">
        <w:lastRenderedPageBreak/>
        <w:t>stopped RTP stream SSRC</w:t>
      </w:r>
      <w:r>
        <w:t>.</w:t>
      </w:r>
      <w:r>
        <w:br/>
        <w:t xml:space="preserve">4) Observe the </w:t>
      </w:r>
      <w:r w:rsidR="006A20E3">
        <w:t xml:space="preserve">SUT </w:t>
      </w:r>
      <w:r>
        <w:t>output.</w:t>
      </w:r>
    </w:p>
    <w:p w14:paraId="2FABEB31" w14:textId="29970CA9" w:rsidR="00E02E78" w:rsidRPr="00BC3C65" w:rsidRDefault="00E02E78" w:rsidP="00E02E78">
      <w:pPr>
        <w:ind w:left="1418" w:hanging="1418"/>
      </w:pPr>
      <w:r>
        <w:t>Stop condition:</w:t>
      </w:r>
      <w:r>
        <w:tab/>
        <w:t xml:space="preserve">Six (6) RTCP packets are sent </w:t>
      </w:r>
      <w:r w:rsidR="006A20E3">
        <w:t xml:space="preserve">from the SUT </w:t>
      </w:r>
      <w:r>
        <w:t>after step 3 in the test procedure</w:t>
      </w:r>
      <w:r w:rsidRPr="00BC3C65">
        <w:t>.</w:t>
      </w:r>
    </w:p>
    <w:p w14:paraId="716A8DB7" w14:textId="3C36AB04" w:rsidR="00E02E78" w:rsidRPr="00CA365B" w:rsidRDefault="00E02E78" w:rsidP="00E02E78">
      <w:pPr>
        <w:ind w:left="1418" w:hanging="1418"/>
      </w:pPr>
      <w:r>
        <w:t>Pass criteria:</w:t>
      </w:r>
      <w:r>
        <w:tab/>
        <w:t>The 6</w:t>
      </w:r>
      <w:r w:rsidRPr="000C1BB9">
        <w:rPr>
          <w:vertAlign w:val="superscript"/>
        </w:rPr>
        <w:t>th</w:t>
      </w:r>
      <w:r>
        <w:t xml:space="preserve"> RTCP packet sent </w:t>
      </w:r>
      <w:r w:rsidR="006A20E3">
        <w:t xml:space="preserve">from the SUT </w:t>
      </w:r>
      <w:r>
        <w:t xml:space="preserve">contains a Sender Report or Receiver Report that does </w:t>
      </w:r>
      <w:r w:rsidRPr="00741BFF">
        <w:rPr>
          <w:i/>
        </w:rPr>
        <w:t>not</w:t>
      </w:r>
      <w:r>
        <w:t xml:space="preserve"> contain any report block for the stopped SSRC from data injection</w:t>
      </w:r>
      <w:r w:rsidRPr="00CA365B">
        <w:t>.</w:t>
      </w:r>
    </w:p>
    <w:p w14:paraId="1FCB9A4C" w14:textId="3037395A" w:rsidR="00E02E78" w:rsidRDefault="00E02E78" w:rsidP="00E02E78">
      <w:pPr>
        <w:ind w:left="1418" w:hanging="1418"/>
      </w:pPr>
      <w:r>
        <w:t>Comments:</w:t>
      </w:r>
      <w:r>
        <w:tab/>
      </w:r>
      <w:r w:rsidR="00E30FC0">
        <w:t>An SSRC for which no packets ha</w:t>
      </w:r>
      <w:r w:rsidR="006A20E3">
        <w:t>ve</w:t>
      </w:r>
      <w:r w:rsidR="00E30FC0">
        <w:t xml:space="preserve"> been received during (per default) 5 or more RTCP intervals </w:t>
      </w:r>
      <w:r w:rsidR="00B92610">
        <w:t xml:space="preserve">will </w:t>
      </w:r>
      <w:r w:rsidR="00E30FC0">
        <w:t>be timed out, as described by section 6.3.5 of IETF RFC 3550</w:t>
      </w:r>
      <w:r w:rsidR="006A20E3">
        <w:t xml:space="preserve"> [2]</w:t>
      </w:r>
      <w:r w:rsidR="006A20E3" w:rsidRPr="003E56E8">
        <w:t>.</w:t>
      </w:r>
      <w:r w:rsidR="006A20E3">
        <w:t xml:space="preserve"> The stopped SSRC may be omitted in RTCP reporting from the SUT (but not timed out) already for the first RTCP reporting interval where no RTP packets for that SSRC reaches the SUT, as described by section 6.4 of IETF RFC 3550. The current test procedure and pass criteria do not test if RTCP bandwidth allocated to the SSRC that was timed out is correctly re-allocated to the remaining SSRCs, which may be added in a subsequent version of </w:t>
      </w:r>
      <w:r w:rsidR="00B31EB5">
        <w:t>the present document</w:t>
      </w:r>
      <w:r w:rsidR="00E30FC0">
        <w:t>.</w:t>
      </w:r>
    </w:p>
    <w:p w14:paraId="0E65D840" w14:textId="519FF25C" w:rsidR="00E61583" w:rsidRPr="004D3578" w:rsidRDefault="00024584" w:rsidP="00E61583">
      <w:pPr>
        <w:pStyle w:val="Heading4"/>
      </w:pPr>
      <w:bookmarkStart w:id="39" w:name="_Toc34151135"/>
      <w:r>
        <w:t>6.2</w:t>
      </w:r>
      <w:r w:rsidR="00E61583">
        <w:t>.3.</w:t>
      </w:r>
      <w:r w:rsidR="006A20E3">
        <w:t>5</w:t>
      </w:r>
      <w:r w:rsidR="00E61583" w:rsidRPr="004D3578">
        <w:tab/>
      </w:r>
      <w:r w:rsidR="00E61583">
        <w:t xml:space="preserve">RTCP Step Join Backoff </w:t>
      </w:r>
      <w:r w:rsidR="00867084">
        <w:t xml:space="preserve">Receiver </w:t>
      </w:r>
      <w:r w:rsidR="00E61583">
        <w:t>Test</w:t>
      </w:r>
      <w:bookmarkEnd w:id="39"/>
    </w:p>
    <w:p w14:paraId="2C1E257B" w14:textId="2C75F9CF" w:rsidR="006A20E3" w:rsidRDefault="006A20E3" w:rsidP="006A20E3">
      <w:pPr>
        <w:ind w:left="1418" w:hanging="1418"/>
        <w:rPr>
          <w:i/>
        </w:rPr>
      </w:pPr>
      <w:r w:rsidRPr="00E52976">
        <w:t>Purpose:</w:t>
      </w:r>
      <w:r w:rsidRPr="00E52976">
        <w:tab/>
        <w:t xml:space="preserve">Test if the </w:t>
      </w:r>
      <w:r>
        <w:t xml:space="preserve">time between first and second </w:t>
      </w:r>
      <w:r w:rsidRPr="00E52976">
        <w:t xml:space="preserve">RTCP </w:t>
      </w:r>
      <w:r>
        <w:t xml:space="preserve">packet sent from the SUT is appropriate (using sufficiently low but not too low RTCP bandwidth) when </w:t>
      </w:r>
      <w:r w:rsidR="00506EFA">
        <w:t xml:space="preserve">the </w:t>
      </w:r>
      <w:r>
        <w:t>SUT is joining as RTP receiver (non-sender) in an RTP session that the SUT can discover to already contain many participants, as described by section 6.2 of IETF RFC 3550 [2] and section 2.4.2 of IETF RFC 3158 [3]</w:t>
      </w:r>
      <w:r w:rsidRPr="00E52976">
        <w:rPr>
          <w:i/>
        </w:rPr>
        <w:t>.</w:t>
      </w:r>
    </w:p>
    <w:p w14:paraId="1B90B81A" w14:textId="4655B7BD" w:rsidR="006A20E3" w:rsidRPr="00E52976" w:rsidRDefault="006A20E3" w:rsidP="006A20E3">
      <w:pPr>
        <w:ind w:left="1418" w:hanging="1418"/>
      </w:pPr>
      <w:r>
        <w:t>F</w:t>
      </w:r>
      <w:r w:rsidR="00B31EB5">
        <w:t xml:space="preserve">or </w:t>
      </w:r>
      <w:r>
        <w:t>F</w:t>
      </w:r>
      <w:r w:rsidR="00B31EB5">
        <w:t xml:space="preserve">urther </w:t>
      </w:r>
      <w:r>
        <w:t>S</w:t>
      </w:r>
      <w:r w:rsidR="00B31EB5">
        <w:t>tudy</w:t>
      </w:r>
      <w:r>
        <w:t>.</w:t>
      </w:r>
    </w:p>
    <w:p w14:paraId="6D882137" w14:textId="0C40EA44" w:rsidR="00867084" w:rsidRPr="004D3578" w:rsidRDefault="00024584" w:rsidP="00867084">
      <w:pPr>
        <w:pStyle w:val="Heading4"/>
      </w:pPr>
      <w:bookmarkStart w:id="40" w:name="_Toc34151136"/>
      <w:r>
        <w:t>6.2</w:t>
      </w:r>
      <w:r w:rsidR="00867084">
        <w:t>.3.</w:t>
      </w:r>
      <w:r w:rsidR="006A20E3">
        <w:t>6</w:t>
      </w:r>
      <w:r w:rsidR="00867084" w:rsidRPr="004D3578">
        <w:tab/>
      </w:r>
      <w:r w:rsidR="00867084">
        <w:t>RTCP Step Join Backoff Sender</w:t>
      </w:r>
      <w:r w:rsidR="004758FD">
        <w:t xml:space="preserve"> </w:t>
      </w:r>
      <w:r w:rsidR="00867084">
        <w:t>Test</w:t>
      </w:r>
      <w:bookmarkEnd w:id="40"/>
    </w:p>
    <w:p w14:paraId="4835A698" w14:textId="66356FEA" w:rsidR="006A20E3" w:rsidRDefault="006A20E3" w:rsidP="006A20E3">
      <w:pPr>
        <w:ind w:left="1418" w:hanging="1418"/>
        <w:rPr>
          <w:i/>
        </w:rPr>
      </w:pPr>
      <w:r w:rsidRPr="00E52976">
        <w:t>Purpose:</w:t>
      </w:r>
      <w:r w:rsidRPr="00E52976">
        <w:tab/>
        <w:t xml:space="preserve">Test if the </w:t>
      </w:r>
      <w:r>
        <w:t xml:space="preserve">time between first and second </w:t>
      </w:r>
      <w:r w:rsidRPr="00E52976">
        <w:t xml:space="preserve">RTCP </w:t>
      </w:r>
      <w:r>
        <w:t xml:space="preserve">packet sent from the SUT is appropriate (using sufficiently low but not too low RTCP bandwidth) when </w:t>
      </w:r>
      <w:r w:rsidR="00506EFA">
        <w:t xml:space="preserve">the </w:t>
      </w:r>
      <w:r>
        <w:t>SUT is joining as RTP sender in an RTP session that the SUT can discover to already contain many participants, as described by section 6.2 of IETF RFC 3550 [2] and section 2.4.2 of IETF RFC 3158 [3]</w:t>
      </w:r>
      <w:r w:rsidRPr="00E52976">
        <w:rPr>
          <w:i/>
        </w:rPr>
        <w:t>.</w:t>
      </w:r>
    </w:p>
    <w:p w14:paraId="4D4500F7" w14:textId="5D0622C7" w:rsidR="006A20E3" w:rsidRDefault="006A20E3" w:rsidP="006A20E3">
      <w:pPr>
        <w:ind w:left="1418" w:hanging="1418"/>
        <w:rPr>
          <w:i/>
        </w:rPr>
      </w:pPr>
      <w:r>
        <w:t>F</w:t>
      </w:r>
      <w:r w:rsidR="00B31EB5">
        <w:t xml:space="preserve">or </w:t>
      </w:r>
      <w:r>
        <w:t>F</w:t>
      </w:r>
      <w:r w:rsidR="00B31EB5">
        <w:t xml:space="preserve">urther </w:t>
      </w:r>
      <w:r>
        <w:t>S</w:t>
      </w:r>
      <w:r w:rsidR="00B31EB5">
        <w:t>tudy</w:t>
      </w:r>
      <w:r w:rsidRPr="000D0650">
        <w:t>.</w:t>
      </w:r>
    </w:p>
    <w:p w14:paraId="04526C63" w14:textId="4CB3A457" w:rsidR="00E30FC0" w:rsidRDefault="00E30FC0" w:rsidP="00D63BC0">
      <w:pPr>
        <w:pStyle w:val="EditorsNote"/>
      </w:pPr>
    </w:p>
    <w:p w14:paraId="64FE22F8" w14:textId="49D8E50F" w:rsidR="008E5914" w:rsidRPr="004D3578" w:rsidRDefault="00024584" w:rsidP="008E5914">
      <w:pPr>
        <w:pStyle w:val="Heading3"/>
      </w:pPr>
      <w:bookmarkStart w:id="41" w:name="_Toc34151137"/>
      <w:r>
        <w:t>6.2</w:t>
      </w:r>
      <w:r w:rsidR="008E5914">
        <w:t>.</w:t>
      </w:r>
      <w:r w:rsidR="00E65518">
        <w:t>4</w:t>
      </w:r>
      <w:r w:rsidR="008E5914" w:rsidRPr="004D3578">
        <w:tab/>
      </w:r>
      <w:r w:rsidR="00E942E9">
        <w:t>Sender Report Sender Info Tests</w:t>
      </w:r>
      <w:bookmarkEnd w:id="41"/>
    </w:p>
    <w:p w14:paraId="5C6E1A43" w14:textId="3CF11251" w:rsidR="00D61B75" w:rsidRPr="004D3578" w:rsidRDefault="00024584" w:rsidP="001B54FB">
      <w:pPr>
        <w:pStyle w:val="Heading4"/>
      </w:pPr>
      <w:bookmarkStart w:id="42" w:name="_Toc34151138"/>
      <w:r>
        <w:t>6.2</w:t>
      </w:r>
      <w:r w:rsidR="00D61B75">
        <w:t>.</w:t>
      </w:r>
      <w:r w:rsidR="00E65518">
        <w:t>4</w:t>
      </w:r>
      <w:r w:rsidR="00D61B75">
        <w:t>.1</w:t>
      </w:r>
      <w:r w:rsidR="00D61B75" w:rsidRPr="004D3578">
        <w:tab/>
      </w:r>
      <w:r w:rsidR="00B43A33">
        <w:t>Sender SSRC Test</w:t>
      </w:r>
      <w:bookmarkEnd w:id="42"/>
    </w:p>
    <w:p w14:paraId="58322C70" w14:textId="546DF990" w:rsidR="00395A1B" w:rsidRPr="00395A1B" w:rsidRDefault="00395A1B" w:rsidP="00395A1B">
      <w:pPr>
        <w:ind w:left="1418" w:hanging="1418"/>
      </w:pPr>
      <w:r>
        <w:t>Purpose:</w:t>
      </w:r>
      <w:r>
        <w:tab/>
      </w:r>
      <w:r w:rsidR="006A20E3">
        <w:t>Test if all SSRC values included in RTCP sender information sent from the SUT corresponds to the SSRC of an RTP stream sent from the SUT, and that there are corresponding RTCP sender information for all RTP streams (one or more) sent from the SUT</w:t>
      </w:r>
      <w:r w:rsidRPr="006D2CFB">
        <w:rPr>
          <w:i/>
        </w:rPr>
        <w:t>.</w:t>
      </w:r>
    </w:p>
    <w:p w14:paraId="052C2397" w14:textId="77777777" w:rsidR="000741CF" w:rsidRPr="00CA365B" w:rsidRDefault="000741CF" w:rsidP="000741CF">
      <w:pPr>
        <w:ind w:left="1418" w:hanging="1418"/>
      </w:pPr>
      <w:r>
        <w:t>Status:</w:t>
      </w:r>
      <w:r>
        <w:tab/>
      </w:r>
      <w:r w:rsidRPr="00CA365B">
        <w:t>Mandatory</w:t>
      </w:r>
    </w:p>
    <w:p w14:paraId="095E1DD8" w14:textId="2F79229C" w:rsidR="000741CF" w:rsidRPr="00CA365B" w:rsidRDefault="000741CF" w:rsidP="000741CF">
      <w:pPr>
        <w:ind w:left="1418" w:hanging="1418"/>
      </w:pPr>
      <w:r>
        <w:t>Preconditions:</w:t>
      </w:r>
      <w:r>
        <w:tab/>
        <w:t xml:space="preserve">1) The </w:t>
      </w:r>
      <w:r w:rsidR="006A20E3">
        <w:t xml:space="preserve">SUT </w:t>
      </w:r>
      <w:r>
        <w:t xml:space="preserve">has passed test </w:t>
      </w:r>
      <w:r w:rsidR="00024584" w:rsidRPr="00D07A4F">
        <w:t>6.2</w:t>
      </w:r>
      <w:r w:rsidRPr="00D07A4F">
        <w:t>.2.3</w:t>
      </w:r>
      <w:r>
        <w:t>.</w:t>
      </w:r>
      <w:r>
        <w:br/>
        <w:t xml:space="preserve">2) The </w:t>
      </w:r>
      <w:r w:rsidR="006A20E3">
        <w:t xml:space="preserve">SUT </w:t>
      </w:r>
      <w:r>
        <w:t xml:space="preserve">is </w:t>
      </w:r>
      <w:r w:rsidR="006A20E3">
        <w:t xml:space="preserve">set </w:t>
      </w:r>
      <w:r>
        <w:t xml:space="preserve">to send RTP packets during the test session, e.g. </w:t>
      </w:r>
      <w:r w:rsidR="006A20E3">
        <w:t xml:space="preserve">pre-configured or </w:t>
      </w:r>
      <w:r>
        <w:t>set as send-receive or send-only</w:t>
      </w:r>
      <w:r w:rsidR="006A20E3">
        <w:t xml:space="preserve"> through test instrument signalling</w:t>
      </w:r>
      <w:r w:rsidRPr="00CA365B">
        <w:t>.</w:t>
      </w:r>
      <w:r w:rsidR="00875C22">
        <w:br/>
        <w:t xml:space="preserve">3) The number of simultaneously used SSRC identifiers </w:t>
      </w:r>
      <w:r w:rsidR="00F63C7B">
        <w:t xml:space="preserve">to be sent by the </w:t>
      </w:r>
      <w:r w:rsidR="006A20E3">
        <w:t xml:space="preserve">SUT </w:t>
      </w:r>
      <w:r w:rsidR="00875C22">
        <w:t>in the RTP session is known a-priori (only one in the single-stream case).</w:t>
      </w:r>
    </w:p>
    <w:p w14:paraId="7AAB8D9B" w14:textId="55317783" w:rsidR="000741CF" w:rsidRPr="00CA365B" w:rsidRDefault="000741CF" w:rsidP="000741CF">
      <w:pPr>
        <w:ind w:left="1418" w:hanging="1418"/>
      </w:pPr>
      <w:r>
        <w:t>Test procedure:</w:t>
      </w:r>
      <w:r>
        <w:tab/>
        <w:t xml:space="preserve">Observe </w:t>
      </w:r>
      <w:r w:rsidR="006A20E3">
        <w:t xml:space="preserve">the SUT </w:t>
      </w:r>
      <w:r>
        <w:t>output.</w:t>
      </w:r>
    </w:p>
    <w:p w14:paraId="22645E9C" w14:textId="0289C8A7" w:rsidR="000741CF" w:rsidRPr="00BC3C65" w:rsidRDefault="000741CF" w:rsidP="000741CF">
      <w:pPr>
        <w:ind w:left="1418" w:hanging="1418"/>
      </w:pPr>
      <w:r>
        <w:t>Stop condition:</w:t>
      </w:r>
      <w:r>
        <w:tab/>
        <w:t>1) RTP packets are sent</w:t>
      </w:r>
      <w:r w:rsidR="006A20E3">
        <w:t xml:space="preserve"> by the SUT</w:t>
      </w:r>
      <w:r w:rsidRPr="00BC3C65">
        <w:t>.</w:t>
      </w:r>
      <w:r>
        <w:br/>
        <w:t>2) At least three RTCP packets are sent</w:t>
      </w:r>
      <w:r w:rsidR="00875C22">
        <w:t xml:space="preserve"> per used SSRC identifier</w:t>
      </w:r>
      <w:r>
        <w:t xml:space="preserve"> </w:t>
      </w:r>
      <w:r w:rsidR="006A20E3">
        <w:t xml:space="preserve">from the SUT </w:t>
      </w:r>
      <w:r>
        <w:t xml:space="preserve">(at least the first </w:t>
      </w:r>
      <w:r w:rsidR="00875C22">
        <w:t>RTCP packet</w:t>
      </w:r>
      <w:r>
        <w:t xml:space="preserve"> may be sent before first RTP packet</w:t>
      </w:r>
      <w:r w:rsidR="00A661A3">
        <w:t xml:space="preserve"> for each SSRC</w:t>
      </w:r>
      <w:r>
        <w:t>).</w:t>
      </w:r>
    </w:p>
    <w:p w14:paraId="7F8E3E57" w14:textId="3549AEEC" w:rsidR="000741CF" w:rsidRPr="00CA365B" w:rsidRDefault="000741CF" w:rsidP="000741CF">
      <w:pPr>
        <w:ind w:left="1418" w:hanging="1418"/>
      </w:pPr>
      <w:r>
        <w:t>Pass criteria:</w:t>
      </w:r>
      <w:r>
        <w:tab/>
        <w:t xml:space="preserve">1) </w:t>
      </w:r>
      <w:r w:rsidR="005E152C">
        <w:t xml:space="preserve">The "SSRC of sender" header field in all RTCP packets </w:t>
      </w:r>
      <w:r w:rsidR="006A20E3">
        <w:t xml:space="preserve">sent by the SUT </w:t>
      </w:r>
      <w:r>
        <w:t xml:space="preserve">contains </w:t>
      </w:r>
      <w:r w:rsidR="005E152C">
        <w:t>a value that is identical to the "synchronization source (SSRC) identifier" header field in at least one of the RTP packets</w:t>
      </w:r>
      <w:r w:rsidR="006A20E3">
        <w:t xml:space="preserve"> sent by the SUT</w:t>
      </w:r>
      <w:r w:rsidR="005E152C">
        <w:t>.</w:t>
      </w:r>
      <w:r w:rsidR="005E152C">
        <w:br/>
        <w:t xml:space="preserve">2) The "synchronization source (SSRC) identifier" header field in all RTP packets </w:t>
      </w:r>
      <w:r w:rsidR="006A20E3">
        <w:t xml:space="preserve">sent by the SUT </w:t>
      </w:r>
      <w:r w:rsidR="005E152C">
        <w:lastRenderedPageBreak/>
        <w:t>contains a value that is identical to the "SSRC of sender" header field in at least one of the RTCP packets</w:t>
      </w:r>
      <w:r w:rsidR="006A20E3">
        <w:t xml:space="preserve"> sent by the SUT</w:t>
      </w:r>
      <w:r>
        <w:t>.</w:t>
      </w:r>
    </w:p>
    <w:p w14:paraId="0EFA8E3D" w14:textId="66C8615C" w:rsidR="000741CF" w:rsidRDefault="000741CF" w:rsidP="000741CF">
      <w:pPr>
        <w:ind w:left="1418" w:hanging="1418"/>
      </w:pPr>
      <w:r>
        <w:t>Comments:</w:t>
      </w:r>
      <w:r>
        <w:tab/>
        <w:t xml:space="preserve">The test result is agnostic to RTP packets being received by the </w:t>
      </w:r>
      <w:r w:rsidR="006A20E3">
        <w:t xml:space="preserve">SUT </w:t>
      </w:r>
      <w:r>
        <w:t>or not.</w:t>
      </w:r>
    </w:p>
    <w:p w14:paraId="671927B7" w14:textId="2A57E4A4" w:rsidR="00B43A33" w:rsidRPr="004D3578" w:rsidRDefault="00024584" w:rsidP="00B43A33">
      <w:pPr>
        <w:pStyle w:val="Heading4"/>
      </w:pPr>
      <w:bookmarkStart w:id="43" w:name="_Toc34151139"/>
      <w:r>
        <w:t>6.2</w:t>
      </w:r>
      <w:r w:rsidR="00B43A33">
        <w:t>.</w:t>
      </w:r>
      <w:r w:rsidR="00E65518">
        <w:t>4</w:t>
      </w:r>
      <w:r w:rsidR="00B43A33">
        <w:t>.2</w:t>
      </w:r>
      <w:r w:rsidR="00B43A33" w:rsidRPr="004D3578">
        <w:tab/>
      </w:r>
      <w:r w:rsidR="00B43A33">
        <w:t>NTP Test</w:t>
      </w:r>
      <w:bookmarkEnd w:id="43"/>
    </w:p>
    <w:p w14:paraId="6DED5FA8" w14:textId="304BE728" w:rsidR="00103CBC" w:rsidRPr="00103CBC" w:rsidRDefault="00103CBC" w:rsidP="00103CBC">
      <w:pPr>
        <w:ind w:left="1418" w:hanging="1418"/>
      </w:pPr>
      <w:r w:rsidRPr="00103CBC">
        <w:t>Purpose:</w:t>
      </w:r>
      <w:r w:rsidRPr="00103CBC">
        <w:tab/>
        <w:t xml:space="preserve">Test if the NTP timestamp field in successive RTCP packets </w:t>
      </w:r>
      <w:r w:rsidR="006A20E3">
        <w:t xml:space="preserve">sent from the SUT </w:t>
      </w:r>
      <w:r w:rsidRPr="00103CBC">
        <w:t xml:space="preserve">progresses with a consistent clock rate, and that the used NTP time format is correct </w:t>
      </w:r>
      <w:r w:rsidR="006A20E3">
        <w:t>(</w:t>
      </w:r>
      <w:r w:rsidRPr="00103CBC">
        <w:t>seconds in the high 32 bits</w:t>
      </w:r>
      <w:r w:rsidR="006A20E3">
        <w:t>)</w:t>
      </w:r>
      <w:r w:rsidRPr="00103CBC">
        <w:rPr>
          <w:i/>
        </w:rPr>
        <w:t>.</w:t>
      </w:r>
    </w:p>
    <w:p w14:paraId="06D74FA8" w14:textId="77777777" w:rsidR="00241171" w:rsidRPr="00CA365B" w:rsidRDefault="00241171" w:rsidP="00241171">
      <w:pPr>
        <w:ind w:left="1418" w:hanging="1418"/>
      </w:pPr>
      <w:r>
        <w:t>Status:</w:t>
      </w:r>
      <w:r>
        <w:tab/>
      </w:r>
      <w:r w:rsidRPr="00CA365B">
        <w:t>Mandatory</w:t>
      </w:r>
    </w:p>
    <w:p w14:paraId="0D178666" w14:textId="3982C7A4" w:rsidR="00241171" w:rsidRPr="00CA365B" w:rsidRDefault="00241171" w:rsidP="00241171">
      <w:pPr>
        <w:ind w:left="1418" w:hanging="1418"/>
      </w:pPr>
      <w:r>
        <w:t>Preconditions:</w:t>
      </w:r>
      <w:r>
        <w:tab/>
        <w:t xml:space="preserve">1) The </w:t>
      </w:r>
      <w:r w:rsidR="006A20E3">
        <w:t xml:space="preserve">SUT </w:t>
      </w:r>
      <w:r>
        <w:t xml:space="preserve">has passed test </w:t>
      </w:r>
      <w:r w:rsidR="00024584" w:rsidRPr="00D07A4F">
        <w:t>6.2</w:t>
      </w:r>
      <w:r w:rsidRPr="00D07A4F">
        <w:t>.2.3</w:t>
      </w:r>
      <w:r>
        <w:t>.</w:t>
      </w:r>
      <w:r>
        <w:br/>
        <w:t xml:space="preserve">2) The </w:t>
      </w:r>
      <w:r w:rsidR="006A20E3">
        <w:t xml:space="preserve">SUT </w:t>
      </w:r>
      <w:r>
        <w:t xml:space="preserve">is </w:t>
      </w:r>
      <w:r w:rsidR="006A20E3">
        <w:t xml:space="preserve">set </w:t>
      </w:r>
      <w:r>
        <w:t xml:space="preserve">to send RTP packets during the test session, e.g. </w:t>
      </w:r>
      <w:r w:rsidR="006A20E3">
        <w:t xml:space="preserve">pre-configured or </w:t>
      </w:r>
      <w:r>
        <w:t>set as send-receive or send-only</w:t>
      </w:r>
      <w:r w:rsidR="006A20E3">
        <w:t xml:space="preserve"> through test instrument signalling</w:t>
      </w:r>
      <w:r w:rsidRPr="00CA365B">
        <w:t>.</w:t>
      </w:r>
      <w:r w:rsidR="00C81CC8">
        <w:br/>
      </w:r>
      <w:r w:rsidR="00103CBC" w:rsidRPr="00103CBC">
        <w:t xml:space="preserve">3) The "NTP timestamp" field in the RTCP packet Sender Information </w:t>
      </w:r>
      <w:r w:rsidR="00D63BC0">
        <w:t xml:space="preserve">from the SUT </w:t>
      </w:r>
      <w:r w:rsidR="00103CBC" w:rsidRPr="00103CBC">
        <w:t>is monotonously increasing</w:t>
      </w:r>
      <w:r w:rsidR="00D63BC0">
        <w:t xml:space="preserve"> (value is not wrapping around, see also test </w:t>
      </w:r>
      <w:r w:rsidR="00D63BC0" w:rsidRPr="00D07A4F">
        <w:t>6.2.4.3</w:t>
      </w:r>
      <w:r w:rsidR="00D63BC0">
        <w:t>)</w:t>
      </w:r>
      <w:r w:rsidR="00103CBC" w:rsidRPr="00103CBC">
        <w:t>.</w:t>
      </w:r>
      <w:r w:rsidR="00103CBC" w:rsidRPr="00103CBC">
        <w:br/>
      </w:r>
      <w:r w:rsidR="00E30FC0">
        <w:t>4) The test network and test equipment contributes with an amount of time jitter that is insignificant to the test result.</w:t>
      </w:r>
    </w:p>
    <w:p w14:paraId="63855A63" w14:textId="17B55988" w:rsidR="00103CBC" w:rsidRPr="00103CBC" w:rsidRDefault="00241171" w:rsidP="00103CBC">
      <w:pPr>
        <w:ind w:left="1418" w:hanging="1418"/>
      </w:pPr>
      <w:r>
        <w:t>Test procedure:</w:t>
      </w:r>
      <w:r>
        <w:tab/>
      </w:r>
      <w:r w:rsidR="007F2AF4">
        <w:t xml:space="preserve">1) Observe the </w:t>
      </w:r>
      <w:r w:rsidR="00D63BC0">
        <w:t xml:space="preserve">SUT </w:t>
      </w:r>
      <w:r w:rsidR="007F2AF4">
        <w:t>output.</w:t>
      </w:r>
      <w:r w:rsidR="007F2AF4">
        <w:br/>
      </w:r>
      <w:r w:rsidR="00103CBC" w:rsidRPr="00103CBC">
        <w:t>2) Note the reception time (</w:t>
      </w:r>
      <m:oMath>
        <m:sSub>
          <m:sSubPr>
            <m:ctrlPr>
              <w:rPr>
                <w:rFonts w:ascii="Cambria Math" w:hAnsi="Cambria Math"/>
                <w:i/>
                <w:vertAlign w:val="subscript"/>
              </w:rPr>
            </m:ctrlPr>
          </m:sSubPr>
          <m:e>
            <m:r>
              <w:rPr>
                <w:rFonts w:ascii="Cambria Math" w:hAnsi="Cambria Math"/>
                <w:vertAlign w:val="subscript"/>
              </w:rPr>
              <m:t>t</m:t>
            </m:r>
          </m:e>
          <m:sub>
            <m:r>
              <w:rPr>
                <w:rFonts w:ascii="Cambria Math" w:hAnsi="Cambria Math"/>
                <w:vertAlign w:val="subscript"/>
              </w:rPr>
              <m:t>i</m:t>
            </m:r>
          </m:sub>
        </m:sSub>
      </m:oMath>
      <w:r w:rsidR="00103CBC" w:rsidRPr="00103CBC">
        <w:t>) and NTP timestamp field value (</w:t>
      </w:r>
      <m:oMath>
        <m:sSub>
          <m:sSubPr>
            <m:ctrlPr>
              <w:rPr>
                <w:rFonts w:ascii="Cambria Math" w:hAnsi="Cambria Math"/>
                <w:i/>
                <w:vertAlign w:val="subscript"/>
              </w:rPr>
            </m:ctrlPr>
          </m:sSubPr>
          <m:e>
            <m:r>
              <w:rPr>
                <w:rFonts w:ascii="Cambria Math" w:hAnsi="Cambria Math"/>
                <w:vertAlign w:val="subscript"/>
              </w:rPr>
              <m:t>w</m:t>
            </m:r>
          </m:e>
          <m:sub>
            <m:r>
              <w:rPr>
                <w:rFonts w:ascii="Cambria Math" w:hAnsi="Cambria Math"/>
                <w:vertAlign w:val="subscript"/>
              </w:rPr>
              <m:t>i</m:t>
            </m:r>
          </m:sub>
        </m:sSub>
      </m:oMath>
      <w:r w:rsidR="00103CBC" w:rsidRPr="00103CBC">
        <w:t xml:space="preserve">) of each RTCP packet sent from the </w:t>
      </w:r>
      <w:r w:rsidR="00D63BC0">
        <w:t>SUT</w:t>
      </w:r>
      <w:r w:rsidR="00103CBC" w:rsidRPr="00103CBC">
        <w:t>.</w:t>
      </w:r>
      <w:r w:rsidR="00103CBC" w:rsidRPr="00103CBC">
        <w:br/>
        <w:t xml:space="preserve">3) Count the number of RTCP packets, </w:t>
      </w:r>
      <m:oMath>
        <m:r>
          <w:rPr>
            <w:rFonts w:ascii="Cambria Math" w:hAnsi="Cambria Math"/>
          </w:rPr>
          <m:t>n</m:t>
        </m:r>
      </m:oMath>
      <w:r w:rsidR="00103CBC" w:rsidRPr="00103CBC">
        <w:t xml:space="preserve">, sent from the </w:t>
      </w:r>
      <w:r w:rsidR="00D63BC0">
        <w:t>SUT</w:t>
      </w:r>
      <w:r w:rsidR="00103CBC" w:rsidRPr="00103CBC">
        <w:t>.</w:t>
      </w:r>
      <w:r w:rsidR="00103CBC" w:rsidRPr="00103CBC">
        <w:br/>
        <w:t xml:space="preserve">4) </w:t>
      </w:r>
      <w:r w:rsidR="00D63BC0">
        <w:t xml:space="preserve">Using the first and last </w:t>
      </w:r>
      <w:r w:rsidR="00103CBC" w:rsidRPr="00103CBC">
        <w:t>RTCP packets</w:t>
      </w:r>
      <w:r w:rsidR="00D63BC0">
        <w:t xml:space="preserve"> sent from the SUT</w:t>
      </w:r>
      <w:r w:rsidR="00103CBC" w:rsidRPr="00103CBC">
        <w:t>, calculate the difference in reception time,</w:t>
      </w:r>
      <w:r w:rsidR="00103CBC" w:rsidRPr="00103CBC">
        <w:br/>
      </w:r>
      <m:oMath>
        <m:r>
          <w:rPr>
            <w:rFonts w:ascii="Cambria Math" w:hAnsi="Cambria Math"/>
          </w:rPr>
          <m:t>I=</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oMath>
      <w:r w:rsidR="00103CBC" w:rsidRPr="00103CBC">
        <w:t>, and difference in NTP time,</w:t>
      </w:r>
      <w:r w:rsidR="0011612A">
        <w:t xml:space="preserve"> </w:t>
      </w:r>
      <m:oMath>
        <m:r>
          <w:rPr>
            <w:rFonts w:ascii="Cambria Math" w:hAnsi="Cambria Math"/>
          </w:rPr>
          <m:t>N=</m:t>
        </m:r>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oMath>
      <w:r w:rsidR="00103CBC" w:rsidRPr="00103CBC">
        <w:t>.</w:t>
      </w:r>
      <w:r w:rsidR="00103CBC" w:rsidRPr="00103CBC">
        <w:br/>
        <w:t xml:space="preserve">5) Calculate the NTP timestamp clock rate estimate </w:t>
      </w:r>
      <m:oMath>
        <m:r>
          <w:rPr>
            <w:rFonts w:ascii="Cambria Math" w:hAnsi="Cambria Math"/>
          </w:rPr>
          <m:t>C=</m:t>
        </m:r>
        <m:f>
          <m:fPr>
            <m:type m:val="skw"/>
            <m:ctrlPr>
              <w:rPr>
                <w:rFonts w:ascii="Cambria Math" w:hAnsi="Cambria Math"/>
                <w:i/>
              </w:rPr>
            </m:ctrlPr>
          </m:fPr>
          <m:num>
            <m:r>
              <w:rPr>
                <w:rFonts w:ascii="Cambria Math" w:hAnsi="Cambria Math"/>
              </w:rPr>
              <m:t>N</m:t>
            </m:r>
          </m:num>
          <m:den>
            <m:r>
              <w:rPr>
                <w:rFonts w:ascii="Cambria Math" w:hAnsi="Cambria Math"/>
              </w:rPr>
              <m:t>I</m:t>
            </m:r>
          </m:den>
        </m:f>
      </m:oMath>
      <w:r w:rsidR="00103CBC" w:rsidRPr="00103CBC">
        <w:t>.</w:t>
      </w:r>
    </w:p>
    <w:p w14:paraId="3B19F514" w14:textId="7E93EC7A" w:rsidR="00241171" w:rsidRPr="00BC3C65" w:rsidRDefault="00241171" w:rsidP="00241171">
      <w:pPr>
        <w:ind w:left="1418" w:hanging="1418"/>
      </w:pPr>
      <w:r>
        <w:t>Stop condition:</w:t>
      </w:r>
      <w:r>
        <w:tab/>
        <w:t>1) RTP packets are sent</w:t>
      </w:r>
      <w:r w:rsidR="00D63BC0">
        <w:t xml:space="preserve"> from the SUT</w:t>
      </w:r>
      <w:r w:rsidRPr="00BC3C65">
        <w:t>.</w:t>
      </w:r>
      <w:r>
        <w:br/>
        <w:t xml:space="preserve">2) At least </w:t>
      </w:r>
      <w:r w:rsidR="008345C1">
        <w:t xml:space="preserve">30 seconds have passed from the first </w:t>
      </w:r>
      <w:r>
        <w:t xml:space="preserve">RTCP packet </w:t>
      </w:r>
      <w:r w:rsidR="008345C1">
        <w:t xml:space="preserve">was </w:t>
      </w:r>
      <w:r>
        <w:t xml:space="preserve">sent </w:t>
      </w:r>
      <w:r w:rsidR="008345C1">
        <w:t>from the SUT</w:t>
      </w:r>
      <w:r>
        <w:t>.</w:t>
      </w:r>
    </w:p>
    <w:p w14:paraId="2E609C65" w14:textId="1933CBB3" w:rsidR="00103CBC" w:rsidRPr="00103CBC" w:rsidRDefault="00103CBC" w:rsidP="00103CBC">
      <w:pPr>
        <w:ind w:left="1418" w:hanging="1418"/>
      </w:pPr>
      <w:r w:rsidRPr="00103CBC">
        <w:t>Pass criteria:</w:t>
      </w:r>
      <w:r w:rsidRPr="00103CBC">
        <w:tab/>
      </w:r>
      <m:oMath>
        <m:r>
          <w:rPr>
            <w:rFonts w:ascii="Cambria Math" w:hAnsi="Cambria Math"/>
          </w:rPr>
          <m:t>0.999≤</m:t>
        </m:r>
        <m:f>
          <m:fPr>
            <m:type m:val="skw"/>
            <m:ctrlPr>
              <w:rPr>
                <w:rFonts w:ascii="Cambria Math" w:hAnsi="Cambria Math"/>
                <w:i/>
              </w:rPr>
            </m:ctrlPr>
          </m:fPr>
          <m:num>
            <m:r>
              <w:rPr>
                <w:rFonts w:ascii="Cambria Math" w:hAnsi="Cambria Math"/>
              </w:rPr>
              <m:t>C</m:t>
            </m:r>
          </m:num>
          <m:den>
            <m:sSup>
              <m:sSupPr>
                <m:ctrlPr>
                  <w:rPr>
                    <w:rFonts w:ascii="Cambria Math" w:hAnsi="Cambria Math"/>
                    <w:i/>
                  </w:rPr>
                </m:ctrlPr>
              </m:sSupPr>
              <m:e>
                <m:r>
                  <w:rPr>
                    <w:rFonts w:ascii="Cambria Math" w:hAnsi="Cambria Math"/>
                  </w:rPr>
                  <m:t>2</m:t>
                </m:r>
              </m:e>
              <m:sup>
                <m:r>
                  <w:rPr>
                    <w:rFonts w:ascii="Cambria Math" w:hAnsi="Cambria Math"/>
                  </w:rPr>
                  <m:t>32</m:t>
                </m:r>
              </m:sup>
            </m:sSup>
          </m:den>
        </m:f>
        <m:r>
          <w:rPr>
            <w:rFonts w:ascii="Cambria Math" w:hAnsi="Cambria Math"/>
          </w:rPr>
          <m:t>≤1.001</m:t>
        </m:r>
      </m:oMath>
      <w:r w:rsidRPr="00103CBC">
        <w:t>.</w:t>
      </w:r>
    </w:p>
    <w:p w14:paraId="2639D042" w14:textId="731A5622" w:rsidR="00241171" w:rsidRDefault="00241171" w:rsidP="00241171">
      <w:pPr>
        <w:ind w:left="1418" w:hanging="1418"/>
      </w:pPr>
      <w:r>
        <w:t>Comments:</w:t>
      </w:r>
      <w:r>
        <w:tab/>
        <w:t xml:space="preserve">The test result is agnostic to RTP packets being received by the </w:t>
      </w:r>
      <w:r w:rsidR="008345C1">
        <w:t xml:space="preserve">SUT </w:t>
      </w:r>
      <w:r>
        <w:t>or not.</w:t>
      </w:r>
      <w:r w:rsidR="008C5C4E">
        <w:br/>
      </w:r>
      <w:r w:rsidR="009535D2">
        <w:t>NTP time calculations require 64-bit integer arithmetic capabilit</w:t>
      </w:r>
      <w:r w:rsidR="008C5C4E">
        <w:t>y</w:t>
      </w:r>
      <w:r w:rsidR="009535D2">
        <w:t>.</w:t>
      </w:r>
      <w:r w:rsidR="008C5C4E">
        <w:br/>
        <w:t xml:space="preserve">The pass criterion corresponds to a minimum </w:t>
      </w:r>
      <w:r w:rsidR="008345C1">
        <w:t xml:space="preserve">timestamp </w:t>
      </w:r>
      <w:r w:rsidR="008C5C4E">
        <w:t>clock accuracy of 0.1</w:t>
      </w:r>
      <w:r w:rsidR="00B92610">
        <w:t xml:space="preserve"> </w:t>
      </w:r>
      <w:r w:rsidR="008C5C4E">
        <w:t>% but a much higher accuracy should in general be expected.</w:t>
      </w:r>
      <w:r w:rsidR="008345C1" w:rsidRPr="008345C1">
        <w:t xml:space="preserve"> </w:t>
      </w:r>
      <w:r w:rsidR="008345C1">
        <w:t>The test setup can introduce packet delay jitter impacting measurement accuracy, which is mitigated by using a rather long test procedure and the above values are chosen as a trade-off</w:t>
      </w:r>
      <w:r w:rsidR="008345C1" w:rsidRPr="00B2466C">
        <w:t>.</w:t>
      </w:r>
    </w:p>
    <w:p w14:paraId="4528E11A" w14:textId="3D409CEB" w:rsidR="0062074F" w:rsidRPr="004D3578" w:rsidRDefault="00024584" w:rsidP="0062074F">
      <w:pPr>
        <w:pStyle w:val="Heading4"/>
      </w:pPr>
      <w:bookmarkStart w:id="44" w:name="_Toc34151140"/>
      <w:r>
        <w:t>6.2</w:t>
      </w:r>
      <w:r w:rsidR="0062074F">
        <w:t>.</w:t>
      </w:r>
      <w:r w:rsidR="00E65518">
        <w:t>4</w:t>
      </w:r>
      <w:r w:rsidR="0062074F">
        <w:t>.3</w:t>
      </w:r>
      <w:r w:rsidR="0062074F" w:rsidRPr="004D3578">
        <w:tab/>
      </w:r>
      <w:r w:rsidR="0062074F">
        <w:t>Wrapped NTP Test</w:t>
      </w:r>
      <w:bookmarkEnd w:id="44"/>
    </w:p>
    <w:p w14:paraId="4CFF06EC" w14:textId="179ED29F" w:rsidR="00103CBC" w:rsidRPr="00103CBC" w:rsidRDefault="00103CBC" w:rsidP="00103CBC">
      <w:pPr>
        <w:ind w:left="1418" w:hanging="1418"/>
      </w:pPr>
      <w:r w:rsidRPr="00103CBC">
        <w:t>Purpose:</w:t>
      </w:r>
      <w:r w:rsidRPr="00103CBC">
        <w:tab/>
        <w:t xml:space="preserve">Test if the NTP timestamp field in successive RTCP packets </w:t>
      </w:r>
      <w:r w:rsidR="008345C1">
        <w:t xml:space="preserve">sent from the SUT </w:t>
      </w:r>
      <w:r w:rsidRPr="00103CBC">
        <w:t>progresses with a consistent clock rate, even when the NTP timestamp field wraps around</w:t>
      </w:r>
      <w:r w:rsidRPr="00103CBC">
        <w:rPr>
          <w:i/>
        </w:rPr>
        <w:t>.</w:t>
      </w:r>
    </w:p>
    <w:p w14:paraId="344CAD97" w14:textId="54675AD3" w:rsidR="00A11271" w:rsidRPr="00CA365B" w:rsidRDefault="00A11271" w:rsidP="00A11271">
      <w:pPr>
        <w:ind w:left="1418" w:hanging="1418"/>
      </w:pPr>
      <w:r>
        <w:t>Status:</w:t>
      </w:r>
      <w:r>
        <w:tab/>
      </w:r>
      <w:r w:rsidR="000F54CA">
        <w:t xml:space="preserve">Conditionally </w:t>
      </w:r>
      <w:r w:rsidRPr="00CA365B">
        <w:t>Mandatory</w:t>
      </w:r>
      <w:r w:rsidR="000F54CA">
        <w:t xml:space="preserve"> (</w:t>
      </w:r>
      <w:r w:rsidR="00CF5CCE">
        <w:t>P</w:t>
      </w:r>
      <w:r w:rsidR="000F54CA">
        <w:t>recondition 3)</w:t>
      </w:r>
    </w:p>
    <w:p w14:paraId="7CAC3F89" w14:textId="72D8B7EE" w:rsidR="00A11271" w:rsidRPr="00CA365B" w:rsidRDefault="00A11271" w:rsidP="00A11271">
      <w:pPr>
        <w:ind w:left="1418" w:hanging="1418"/>
      </w:pPr>
      <w:r>
        <w:t>Preconditions:</w:t>
      </w:r>
      <w:r>
        <w:tab/>
        <w:t xml:space="preserve">1) The </w:t>
      </w:r>
      <w:r w:rsidR="008345C1">
        <w:t xml:space="preserve">SUT </w:t>
      </w:r>
      <w:r>
        <w:t xml:space="preserve">has passed test </w:t>
      </w:r>
      <w:r w:rsidR="00024584" w:rsidRPr="00D07A4F">
        <w:t>6.2</w:t>
      </w:r>
      <w:r w:rsidRPr="00D07A4F">
        <w:t>.4.2</w:t>
      </w:r>
      <w:r>
        <w:t>.</w:t>
      </w:r>
      <w:r>
        <w:br/>
        <w:t xml:space="preserve">2) The </w:t>
      </w:r>
      <w:r w:rsidR="008345C1">
        <w:t xml:space="preserve">SUT </w:t>
      </w:r>
      <w:r>
        <w:t xml:space="preserve">is </w:t>
      </w:r>
      <w:r w:rsidR="008345C1">
        <w:t xml:space="preserve">set </w:t>
      </w:r>
      <w:r>
        <w:t xml:space="preserve">to send RTP packets during the test session, e.g. </w:t>
      </w:r>
      <w:r w:rsidR="008345C1">
        <w:t xml:space="preserve">pre-configured or </w:t>
      </w:r>
      <w:r>
        <w:t>set as send-receive or send-only</w:t>
      </w:r>
      <w:r w:rsidR="008345C1">
        <w:t xml:space="preserve"> through test instrument signalling</w:t>
      </w:r>
      <w:r w:rsidRPr="00CA365B">
        <w:t>.</w:t>
      </w:r>
      <w:r>
        <w:br/>
        <w:t xml:space="preserve">3) The "NTP timestamp" field in the first RTCP packet Sender Information </w:t>
      </w:r>
      <w:r w:rsidR="008345C1">
        <w:t xml:space="preserve">sent from the SUT </w:t>
      </w:r>
      <w:r>
        <w:t>is set to a value close to 2</w:t>
      </w:r>
      <w:r w:rsidRPr="00A11271">
        <w:rPr>
          <w:vertAlign w:val="superscript"/>
        </w:rPr>
        <w:t>64</w:t>
      </w:r>
      <w:r>
        <w:t xml:space="preserve">-1 (when interpreted as an unsigned 64-bit integer), such that </w:t>
      </w:r>
      <w:r w:rsidR="00A07E95">
        <w:t>the value will wrap during the test</w:t>
      </w:r>
      <w:r>
        <w:t>.</w:t>
      </w:r>
      <w:r w:rsidR="008345C1">
        <w:br/>
      </w:r>
      <w:r w:rsidR="008345C1" w:rsidRPr="00B2466C">
        <w:t>4) The test network and test equipment contributes with an amount of time jitter that is insignificant to the test result.</w:t>
      </w:r>
    </w:p>
    <w:p w14:paraId="701E1B5A" w14:textId="408E0BF6" w:rsidR="00103CBC" w:rsidRPr="00103CBC" w:rsidRDefault="00A11271" w:rsidP="00103CBC">
      <w:pPr>
        <w:ind w:left="1418" w:hanging="1418"/>
      </w:pPr>
      <w:r>
        <w:t>Test procedure:</w:t>
      </w:r>
      <w:r>
        <w:tab/>
        <w:t xml:space="preserve">1) Observe the </w:t>
      </w:r>
      <w:r w:rsidR="008345C1">
        <w:t xml:space="preserve">SUT </w:t>
      </w:r>
      <w:r>
        <w:t>output.</w:t>
      </w:r>
      <w:r>
        <w:br/>
      </w:r>
      <w:r w:rsidR="00103CBC" w:rsidRPr="00103CBC">
        <w:t>2) Note the reception time (</w:t>
      </w:r>
      <m:oMath>
        <m:sSub>
          <m:sSubPr>
            <m:ctrlPr>
              <w:rPr>
                <w:rFonts w:ascii="Cambria Math" w:hAnsi="Cambria Math"/>
                <w:i/>
                <w:vertAlign w:val="subscript"/>
              </w:rPr>
            </m:ctrlPr>
          </m:sSubPr>
          <m:e>
            <m:r>
              <w:rPr>
                <w:rFonts w:ascii="Cambria Math" w:hAnsi="Cambria Math"/>
                <w:vertAlign w:val="subscript"/>
              </w:rPr>
              <m:t>t</m:t>
            </m:r>
          </m:e>
          <m:sub>
            <m:r>
              <w:rPr>
                <w:rFonts w:ascii="Cambria Math" w:hAnsi="Cambria Math"/>
                <w:vertAlign w:val="subscript"/>
              </w:rPr>
              <m:t>i</m:t>
            </m:r>
          </m:sub>
        </m:sSub>
      </m:oMath>
      <w:r w:rsidR="00103CBC" w:rsidRPr="00103CBC">
        <w:t>) and NTP timestamp field value (</w:t>
      </w:r>
      <m:oMath>
        <m:sSub>
          <m:sSubPr>
            <m:ctrlPr>
              <w:rPr>
                <w:rFonts w:ascii="Cambria Math" w:hAnsi="Cambria Math"/>
                <w:i/>
                <w:vertAlign w:val="subscript"/>
              </w:rPr>
            </m:ctrlPr>
          </m:sSubPr>
          <m:e>
            <m:r>
              <w:rPr>
                <w:rFonts w:ascii="Cambria Math" w:hAnsi="Cambria Math"/>
                <w:vertAlign w:val="subscript"/>
              </w:rPr>
              <m:t>w</m:t>
            </m:r>
          </m:e>
          <m:sub>
            <m:r>
              <w:rPr>
                <w:rFonts w:ascii="Cambria Math" w:hAnsi="Cambria Math"/>
                <w:vertAlign w:val="subscript"/>
              </w:rPr>
              <m:t>i</m:t>
            </m:r>
          </m:sub>
        </m:sSub>
      </m:oMath>
      <w:r w:rsidR="00103CBC" w:rsidRPr="00103CBC">
        <w:t xml:space="preserve">) of each RTCP packet sent from the </w:t>
      </w:r>
      <w:r w:rsidR="008345C1">
        <w:t>SUT</w:t>
      </w:r>
      <w:r w:rsidR="00103CBC" w:rsidRPr="00103CBC">
        <w:t>.</w:t>
      </w:r>
      <w:r w:rsidR="00103CBC" w:rsidRPr="00103CBC">
        <w:br/>
        <w:t xml:space="preserve">3) Count the number of RTCP packets, </w:t>
      </w:r>
      <m:oMath>
        <m:r>
          <w:rPr>
            <w:rFonts w:ascii="Cambria Math" w:hAnsi="Cambria Math"/>
          </w:rPr>
          <m:t>n</m:t>
        </m:r>
      </m:oMath>
      <w:r w:rsidR="00103CBC" w:rsidRPr="00103CBC">
        <w:t xml:space="preserve">, sent from the </w:t>
      </w:r>
      <w:r w:rsidR="008345C1">
        <w:t>SUT</w:t>
      </w:r>
      <w:r w:rsidR="00103CBC" w:rsidRPr="00103CBC">
        <w:t>.</w:t>
      </w:r>
      <w:r w:rsidR="00103CBC" w:rsidRPr="00103CBC">
        <w:br/>
        <w:t xml:space="preserve">4) </w:t>
      </w:r>
      <w:r w:rsidR="008345C1">
        <w:t xml:space="preserve">Using the first and last </w:t>
      </w:r>
      <w:r w:rsidR="00103CBC" w:rsidRPr="00103CBC">
        <w:t>RTCP packets</w:t>
      </w:r>
      <w:r w:rsidR="008345C1">
        <w:t xml:space="preserve"> sent from the SUT</w:t>
      </w:r>
      <w:r w:rsidR="00103CBC" w:rsidRPr="00103CBC">
        <w:t>, calculate the difference in reception time,</w:t>
      </w:r>
      <w:r w:rsidR="008345C1">
        <w:t xml:space="preserve"> </w:t>
      </w:r>
      <m:oMath>
        <m:r>
          <w:rPr>
            <w:rFonts w:ascii="Cambria Math" w:hAnsi="Cambria Math"/>
          </w:rPr>
          <m:t>I=</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oMath>
      <w:r w:rsidR="00103CBC" w:rsidRPr="00103CBC">
        <w:t>.</w:t>
      </w:r>
      <w:r w:rsidR="00103CBC" w:rsidRPr="00103CBC">
        <w:br/>
      </w:r>
      <w:r w:rsidR="00103CBC" w:rsidRPr="00103CBC">
        <w:lastRenderedPageBreak/>
        <w:t xml:space="preserve">5) </w:t>
      </w:r>
      <w:r w:rsidR="008345C1">
        <w:t xml:space="preserve">Using the first and last RTCP packets </w:t>
      </w:r>
      <w:r w:rsidR="00103CBC" w:rsidRPr="00103CBC">
        <w:t xml:space="preserve">with </w:t>
      </w:r>
      <m:oMath>
        <m:sSub>
          <m:sSubPr>
            <m:ctrlPr>
              <w:rPr>
                <w:rFonts w:ascii="Cambria Math" w:hAnsi="Cambria Math"/>
                <w:i/>
                <w:vertAlign w:val="subscript"/>
              </w:rPr>
            </m:ctrlPr>
          </m:sSubPr>
          <m:e>
            <m:r>
              <w:rPr>
                <w:rFonts w:ascii="Cambria Math" w:hAnsi="Cambria Math"/>
                <w:vertAlign w:val="subscript"/>
              </w:rPr>
              <m:t>w</m:t>
            </m:r>
          </m:e>
          <m:sub>
            <m:r>
              <w:rPr>
                <w:rFonts w:ascii="Cambria Math" w:hAnsi="Cambria Math"/>
                <w:vertAlign w:val="subscript"/>
              </w:rPr>
              <m:t>n</m:t>
            </m:r>
          </m:sub>
        </m:sSub>
        <m:r>
          <w:rPr>
            <w:rFonts w:ascii="Cambria Math" w:hAnsi="Cambria Math"/>
            <w:vertAlign w:val="subscript"/>
          </w:rPr>
          <m:t>&lt;</m:t>
        </m:r>
        <m:sSub>
          <m:sSubPr>
            <m:ctrlPr>
              <w:rPr>
                <w:rFonts w:ascii="Cambria Math" w:hAnsi="Cambria Math"/>
                <w:i/>
                <w:vertAlign w:val="subscript"/>
              </w:rPr>
            </m:ctrlPr>
          </m:sSubPr>
          <m:e>
            <m:r>
              <w:rPr>
                <w:rFonts w:ascii="Cambria Math" w:hAnsi="Cambria Math"/>
                <w:vertAlign w:val="subscript"/>
              </w:rPr>
              <m:t>w</m:t>
            </m:r>
          </m:e>
          <m:sub>
            <m:r>
              <w:rPr>
                <w:rFonts w:ascii="Cambria Math" w:hAnsi="Cambria Math"/>
                <w:vertAlign w:val="subscript"/>
              </w:rPr>
              <m:t>1</m:t>
            </m:r>
          </m:sub>
        </m:sSub>
      </m:oMath>
      <w:r w:rsidR="00103CBC" w:rsidRPr="00103CBC">
        <w:t xml:space="preserve"> when interpreting </w:t>
      </w:r>
      <m:oMath>
        <m:sSub>
          <m:sSubPr>
            <m:ctrlPr>
              <w:rPr>
                <w:rFonts w:ascii="Cambria Math" w:hAnsi="Cambria Math"/>
                <w:i/>
                <w:vertAlign w:val="subscript"/>
              </w:rPr>
            </m:ctrlPr>
          </m:sSubPr>
          <m:e>
            <m:r>
              <w:rPr>
                <w:rFonts w:ascii="Cambria Math" w:hAnsi="Cambria Math"/>
                <w:vertAlign w:val="subscript"/>
              </w:rPr>
              <m:t>w</m:t>
            </m:r>
          </m:e>
          <m:sub>
            <m:r>
              <w:rPr>
                <w:rFonts w:ascii="Cambria Math" w:hAnsi="Cambria Math"/>
                <w:vertAlign w:val="subscript"/>
              </w:rPr>
              <m:t>n</m:t>
            </m:r>
          </m:sub>
        </m:sSub>
      </m:oMath>
      <w:r w:rsidR="00103CBC" w:rsidRPr="00103CBC">
        <w:t xml:space="preserve"> and </w:t>
      </w:r>
      <m:oMath>
        <m:sSub>
          <m:sSubPr>
            <m:ctrlPr>
              <w:rPr>
                <w:rFonts w:ascii="Cambria Math" w:hAnsi="Cambria Math"/>
                <w:i/>
                <w:vertAlign w:val="subscript"/>
              </w:rPr>
            </m:ctrlPr>
          </m:sSubPr>
          <m:e>
            <m:r>
              <w:rPr>
                <w:rFonts w:ascii="Cambria Math" w:hAnsi="Cambria Math"/>
                <w:vertAlign w:val="subscript"/>
              </w:rPr>
              <m:t>w</m:t>
            </m:r>
          </m:e>
          <m:sub>
            <m:r>
              <w:rPr>
                <w:rFonts w:ascii="Cambria Math" w:hAnsi="Cambria Math"/>
                <w:vertAlign w:val="subscript"/>
              </w:rPr>
              <m:t>1</m:t>
            </m:r>
          </m:sub>
        </m:sSub>
      </m:oMath>
      <w:r w:rsidR="00103CBC" w:rsidRPr="00103CBC">
        <w:t xml:space="preserve"> as unsigned 64-bit values, calculate</w:t>
      </w:r>
      <w:r w:rsidR="008345C1">
        <w:t xml:space="preserve"> the difference in NTP time</w:t>
      </w:r>
      <w:r w:rsidR="0011612A">
        <w:t xml:space="preserve"> </w:t>
      </w:r>
      <m:oMath>
        <m:r>
          <w:rPr>
            <w:rFonts w:ascii="Cambria Math" w:hAnsi="Cambria Math"/>
            <w:vertAlign w:val="superscript"/>
          </w:rPr>
          <m:t>N=</m:t>
        </m:r>
        <m:sSup>
          <m:sSupPr>
            <m:ctrlPr>
              <w:rPr>
                <w:rFonts w:ascii="Cambria Math" w:hAnsi="Cambria Math"/>
                <w:i/>
                <w:vertAlign w:val="superscript"/>
              </w:rPr>
            </m:ctrlPr>
          </m:sSupPr>
          <m:e>
            <m:r>
              <w:rPr>
                <w:rFonts w:ascii="Cambria Math" w:hAnsi="Cambria Math"/>
                <w:vertAlign w:val="superscript"/>
              </w:rPr>
              <m:t>2</m:t>
            </m:r>
          </m:e>
          <m:sup>
            <m:r>
              <w:rPr>
                <w:rFonts w:ascii="Cambria Math" w:hAnsi="Cambria Math"/>
                <w:vertAlign w:val="superscript"/>
              </w:rPr>
              <m:t>64</m:t>
            </m:r>
          </m:sup>
        </m:sSup>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w</m:t>
            </m:r>
          </m:e>
          <m:sub>
            <m:r>
              <w:rPr>
                <w:rFonts w:ascii="Cambria Math" w:hAnsi="Cambria Math"/>
                <w:vertAlign w:val="superscript"/>
              </w:rPr>
              <m:t>1</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w</m:t>
            </m:r>
          </m:e>
          <m:sub>
            <m:r>
              <w:rPr>
                <w:rFonts w:ascii="Cambria Math" w:hAnsi="Cambria Math"/>
                <w:vertAlign w:val="superscript"/>
              </w:rPr>
              <m:t>n</m:t>
            </m:r>
          </m:sub>
        </m:sSub>
        <m:r>
          <w:rPr>
            <w:rFonts w:ascii="Cambria Math" w:hAnsi="Cambria Math"/>
            <w:vertAlign w:val="superscript"/>
          </w:rPr>
          <m:t>=</m:t>
        </m:r>
        <m:d>
          <m:dPr>
            <m:ctrlPr>
              <w:rPr>
                <w:rFonts w:ascii="Cambria Math" w:hAnsi="Cambria Math"/>
                <w:i/>
                <w:vertAlign w:val="superscript"/>
              </w:rPr>
            </m:ctrlPr>
          </m:dPr>
          <m:e>
            <m:sSup>
              <m:sSupPr>
                <m:ctrlPr>
                  <w:rPr>
                    <w:rFonts w:ascii="Cambria Math" w:hAnsi="Cambria Math"/>
                    <w:i/>
                    <w:vertAlign w:val="superscript"/>
                  </w:rPr>
                </m:ctrlPr>
              </m:sSupPr>
              <m:e>
                <m:r>
                  <w:rPr>
                    <w:rFonts w:ascii="Cambria Math" w:hAnsi="Cambria Math"/>
                    <w:vertAlign w:val="superscript"/>
                  </w:rPr>
                  <m:t>2</m:t>
                </m:r>
              </m:e>
              <m:sup>
                <m:r>
                  <w:rPr>
                    <w:rFonts w:ascii="Cambria Math" w:hAnsi="Cambria Math"/>
                    <w:vertAlign w:val="superscript"/>
                  </w:rPr>
                  <m:t>64</m:t>
                </m:r>
              </m:sup>
            </m:sSup>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w</m:t>
                </m:r>
              </m:e>
              <m:sub>
                <m:r>
                  <w:rPr>
                    <w:rFonts w:ascii="Cambria Math" w:hAnsi="Cambria Math"/>
                    <w:vertAlign w:val="superscript"/>
                  </w:rPr>
                  <m:t>n</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w</m:t>
                </m:r>
              </m:e>
              <m:sub>
                <m:r>
                  <w:rPr>
                    <w:rFonts w:ascii="Cambria Math" w:hAnsi="Cambria Math"/>
                    <w:vertAlign w:val="superscript"/>
                  </w:rPr>
                  <m:t>1</m:t>
                </m:r>
              </m:sub>
            </m:sSub>
          </m:e>
        </m:d>
        <m:r>
          <w:rPr>
            <w:rFonts w:ascii="Cambria Math" w:hAnsi="Cambria Math"/>
            <w:vertAlign w:val="superscript"/>
          </w:rPr>
          <m:t xml:space="preserve"> % </m:t>
        </m:r>
        <m:sSup>
          <m:sSupPr>
            <m:ctrlPr>
              <w:rPr>
                <w:rFonts w:ascii="Cambria Math" w:hAnsi="Cambria Math"/>
                <w:i/>
                <w:vertAlign w:val="superscript"/>
              </w:rPr>
            </m:ctrlPr>
          </m:sSupPr>
          <m:e>
            <m:r>
              <w:rPr>
                <w:rFonts w:ascii="Cambria Math" w:hAnsi="Cambria Math"/>
                <w:vertAlign w:val="superscript"/>
              </w:rPr>
              <m:t>2</m:t>
            </m:r>
          </m:e>
          <m:sup>
            <m:r>
              <w:rPr>
                <w:rFonts w:ascii="Cambria Math" w:hAnsi="Cambria Math"/>
                <w:vertAlign w:val="superscript"/>
              </w:rPr>
              <m:t>64</m:t>
            </m:r>
          </m:sup>
        </m:sSup>
      </m:oMath>
      <w:r w:rsidR="00103CBC" w:rsidRPr="00103CBC">
        <w:t>.</w:t>
      </w:r>
      <w:r w:rsidR="00103CBC" w:rsidRPr="00103CBC">
        <w:br/>
        <w:t>6) Calculate the NTP timestamp clock rate estimate</w:t>
      </w:r>
      <w:r w:rsidR="00ED2AD2">
        <w:t xml:space="preserve"> </w:t>
      </w:r>
      <m:oMath>
        <m:r>
          <w:rPr>
            <w:rFonts w:ascii="Cambria Math" w:hAnsi="Cambria Math"/>
          </w:rPr>
          <m:t>C=</m:t>
        </m:r>
        <m:f>
          <m:fPr>
            <m:type m:val="skw"/>
            <m:ctrlPr>
              <w:rPr>
                <w:rFonts w:ascii="Cambria Math" w:hAnsi="Cambria Math"/>
                <w:i/>
              </w:rPr>
            </m:ctrlPr>
          </m:fPr>
          <m:num>
            <m:r>
              <w:rPr>
                <w:rFonts w:ascii="Cambria Math" w:hAnsi="Cambria Math"/>
              </w:rPr>
              <m:t>N</m:t>
            </m:r>
          </m:num>
          <m:den>
            <m:r>
              <w:rPr>
                <w:rFonts w:ascii="Cambria Math" w:hAnsi="Cambria Math"/>
              </w:rPr>
              <m:t>I</m:t>
            </m:r>
          </m:den>
        </m:f>
      </m:oMath>
      <w:r w:rsidR="00103CBC" w:rsidRPr="00103CBC">
        <w:t>.</w:t>
      </w:r>
    </w:p>
    <w:p w14:paraId="7EBD691D" w14:textId="270C49CD" w:rsidR="00A11271" w:rsidRPr="00BC3C65" w:rsidRDefault="00A11271" w:rsidP="00A11271">
      <w:pPr>
        <w:ind w:left="1418" w:hanging="1418"/>
      </w:pPr>
      <w:r>
        <w:t>Stop condition:</w:t>
      </w:r>
      <w:r>
        <w:tab/>
        <w:t>1) RTP packets are sent</w:t>
      </w:r>
      <w:r w:rsidR="00ED2AD2">
        <w:t xml:space="preserve"> from the SUT</w:t>
      </w:r>
      <w:r w:rsidRPr="00BC3C65">
        <w:t>.</w:t>
      </w:r>
      <w:r>
        <w:br/>
        <w:t xml:space="preserve">2) At least </w:t>
      </w:r>
      <w:r w:rsidR="00ED2AD2">
        <w:t xml:space="preserve">30 seconds have passed from the first </w:t>
      </w:r>
      <w:r>
        <w:t xml:space="preserve">RTCP packet </w:t>
      </w:r>
      <w:r w:rsidR="00ED2AD2">
        <w:t xml:space="preserve">was </w:t>
      </w:r>
      <w:r>
        <w:t xml:space="preserve">sent </w:t>
      </w:r>
      <w:r w:rsidR="00ED2AD2">
        <w:t>from the SUT</w:t>
      </w:r>
      <w:r>
        <w:t>.</w:t>
      </w:r>
      <w:r w:rsidR="002E3F31">
        <w:br/>
        <w:t xml:space="preserve">3) The "NTP timestamp" field in the last RTCP packet Sender Information </w:t>
      </w:r>
      <w:r w:rsidR="00ED2AD2">
        <w:t xml:space="preserve">sent from the SUT </w:t>
      </w:r>
      <w:r w:rsidR="002E3F31">
        <w:t>is less than the "NTP timestamp" field in the first RTCP packet Sender Information</w:t>
      </w:r>
      <w:r w:rsidR="00ED2AD2">
        <w:t xml:space="preserve"> sent from the SUT</w:t>
      </w:r>
      <w:r w:rsidR="002E3F31">
        <w:t>, when interpreting those fields as unsigned 64-bit integers.</w:t>
      </w:r>
    </w:p>
    <w:p w14:paraId="649BF4B5" w14:textId="51306C8B" w:rsidR="00103CBC" w:rsidRPr="00103CBC" w:rsidRDefault="00103CBC" w:rsidP="00103CBC">
      <w:pPr>
        <w:ind w:left="1418" w:hanging="1418"/>
      </w:pPr>
      <w:r w:rsidRPr="00103CBC">
        <w:t>Pass criteria:</w:t>
      </w:r>
      <w:r w:rsidRPr="00103CBC">
        <w:tab/>
      </w:r>
      <m:oMath>
        <m:r>
          <w:rPr>
            <w:rFonts w:ascii="Cambria Math" w:hAnsi="Cambria Math"/>
          </w:rPr>
          <m:t>0.999≤</m:t>
        </m:r>
        <m:f>
          <m:fPr>
            <m:type m:val="skw"/>
            <m:ctrlPr>
              <w:rPr>
                <w:rFonts w:ascii="Cambria Math" w:hAnsi="Cambria Math"/>
                <w:i/>
              </w:rPr>
            </m:ctrlPr>
          </m:fPr>
          <m:num>
            <m:r>
              <w:rPr>
                <w:rFonts w:ascii="Cambria Math" w:hAnsi="Cambria Math"/>
              </w:rPr>
              <m:t>C</m:t>
            </m:r>
          </m:num>
          <m:den>
            <m:sSup>
              <m:sSupPr>
                <m:ctrlPr>
                  <w:rPr>
                    <w:rFonts w:ascii="Cambria Math" w:hAnsi="Cambria Math"/>
                    <w:i/>
                  </w:rPr>
                </m:ctrlPr>
              </m:sSupPr>
              <m:e>
                <m:r>
                  <w:rPr>
                    <w:rFonts w:ascii="Cambria Math" w:hAnsi="Cambria Math"/>
                  </w:rPr>
                  <m:t>2</m:t>
                </m:r>
              </m:e>
              <m:sup>
                <m:r>
                  <w:rPr>
                    <w:rFonts w:ascii="Cambria Math" w:hAnsi="Cambria Math"/>
                  </w:rPr>
                  <m:t>32</m:t>
                </m:r>
              </m:sup>
            </m:sSup>
          </m:den>
        </m:f>
        <m:r>
          <w:rPr>
            <w:rFonts w:ascii="Cambria Math" w:hAnsi="Cambria Math"/>
          </w:rPr>
          <m:t>≤1.001</m:t>
        </m:r>
      </m:oMath>
      <w:r w:rsidRPr="00103CBC">
        <w:t>.</w:t>
      </w:r>
    </w:p>
    <w:p w14:paraId="35383C98" w14:textId="49C0FF51" w:rsidR="00A11271" w:rsidRDefault="00A11271" w:rsidP="00A11271">
      <w:pPr>
        <w:ind w:left="1418" w:hanging="1418"/>
      </w:pPr>
      <w:r>
        <w:t>Comments:</w:t>
      </w:r>
      <w:r>
        <w:tab/>
        <w:t xml:space="preserve">The test result is agnostic to RTP packets being received by the </w:t>
      </w:r>
      <w:r w:rsidR="00ED2AD2">
        <w:t xml:space="preserve">SUT </w:t>
      </w:r>
      <w:r>
        <w:t>or not.</w:t>
      </w:r>
      <w:r>
        <w:br/>
        <w:t>NTP time calculations require 64-bit integer arithmetic capability.</w:t>
      </w:r>
      <w:r>
        <w:br/>
        <w:t xml:space="preserve">The pass criterion corresponds to a minimum </w:t>
      </w:r>
      <w:r w:rsidR="00406F11">
        <w:t xml:space="preserve">timestamp </w:t>
      </w:r>
      <w:r>
        <w:t>clock accuracy of 0.1</w:t>
      </w:r>
      <w:r w:rsidR="00B92610">
        <w:t xml:space="preserve"> </w:t>
      </w:r>
      <w:r>
        <w:t>% but a much higher accuracy should in general be expected.</w:t>
      </w:r>
      <w:r w:rsidR="00ED2AD2" w:rsidRPr="00ED2AD2">
        <w:t xml:space="preserve"> </w:t>
      </w:r>
      <w:r w:rsidR="00ED2AD2">
        <w:t>The test setup can introduce packet delay jitter impacting measurement accuracy, which is mitigated by using a rather long test procedure and the above values are chosen as a trade-off</w:t>
      </w:r>
      <w:r w:rsidR="00ED2AD2" w:rsidRPr="00B2466C">
        <w:t>.</w:t>
      </w:r>
    </w:p>
    <w:p w14:paraId="473D313F" w14:textId="7F7D4E6E" w:rsidR="00B43A33" w:rsidRPr="004D3578" w:rsidRDefault="00024584" w:rsidP="00B43A33">
      <w:pPr>
        <w:pStyle w:val="Heading4"/>
      </w:pPr>
      <w:bookmarkStart w:id="45" w:name="_Toc34151141"/>
      <w:r>
        <w:t>6.2</w:t>
      </w:r>
      <w:r w:rsidR="00B43A33">
        <w:t>.</w:t>
      </w:r>
      <w:r w:rsidR="00E65518">
        <w:t>4</w:t>
      </w:r>
      <w:r w:rsidR="00B43A33">
        <w:t>.</w:t>
      </w:r>
      <w:r w:rsidR="0062074F">
        <w:t>4</w:t>
      </w:r>
      <w:r w:rsidR="00B43A33" w:rsidRPr="004D3578">
        <w:tab/>
      </w:r>
      <w:r w:rsidR="00B43A33">
        <w:t>T</w:t>
      </w:r>
      <w:r w:rsidR="00C449DD">
        <w:t xml:space="preserve">ime </w:t>
      </w:r>
      <w:r w:rsidR="00B43A33">
        <w:t>S</w:t>
      </w:r>
      <w:r w:rsidR="00C449DD">
        <w:t>tamp</w:t>
      </w:r>
      <w:r w:rsidR="00B43A33">
        <w:t xml:space="preserve"> Test</w:t>
      </w:r>
      <w:bookmarkEnd w:id="45"/>
    </w:p>
    <w:p w14:paraId="51C116F6" w14:textId="036FF5E5" w:rsidR="00103CBC" w:rsidRPr="00103CBC" w:rsidRDefault="00103CBC" w:rsidP="00103CBC">
      <w:pPr>
        <w:ind w:left="1418" w:hanging="1418"/>
      </w:pPr>
      <w:r w:rsidRPr="00103CBC">
        <w:t>Purpose:</w:t>
      </w:r>
      <w:r w:rsidRPr="00103CBC">
        <w:tab/>
        <w:t xml:space="preserve">Test if the RTP timestamp field in successive RTCP packets </w:t>
      </w:r>
      <w:r w:rsidR="00ED2AD2">
        <w:t xml:space="preserve">sent from the SUT </w:t>
      </w:r>
      <w:r w:rsidRPr="00103CBC">
        <w:t>progresses with a clock rate that</w:t>
      </w:r>
      <w:r w:rsidR="00ED2AD2">
        <w:t>,</w:t>
      </w:r>
      <w:r w:rsidR="00ED2AD2" w:rsidRPr="001272D5">
        <w:t xml:space="preserve"> </w:t>
      </w:r>
      <w:r w:rsidR="00ED2AD2">
        <w:t>in relation to the NTP timestamp field,</w:t>
      </w:r>
      <w:r w:rsidRPr="00103CBC">
        <w:t xml:space="preserve"> is reasonably close to the set rate</w:t>
      </w:r>
      <w:r w:rsidR="00ED2AD2">
        <w:t xml:space="preserve"> for the RTP payload type related to this SSRC</w:t>
      </w:r>
      <w:r w:rsidRPr="00103CBC">
        <w:t>, e.g. from "a=rtpmap" line in SDP</w:t>
      </w:r>
      <w:r w:rsidRPr="00103CBC">
        <w:rPr>
          <w:i/>
        </w:rPr>
        <w:t>.</w:t>
      </w:r>
    </w:p>
    <w:p w14:paraId="06906398" w14:textId="77777777" w:rsidR="00994DE6" w:rsidRPr="00CA365B" w:rsidRDefault="00994DE6" w:rsidP="00994DE6">
      <w:pPr>
        <w:ind w:left="1418" w:hanging="1418"/>
      </w:pPr>
      <w:r>
        <w:t>Status:</w:t>
      </w:r>
      <w:r>
        <w:tab/>
      </w:r>
      <w:r w:rsidRPr="00CA365B">
        <w:t>Mandatory</w:t>
      </w:r>
    </w:p>
    <w:p w14:paraId="379D47DA" w14:textId="386F43B3" w:rsidR="00103CBC" w:rsidRPr="00103CBC" w:rsidRDefault="00994DE6" w:rsidP="00103CBC">
      <w:pPr>
        <w:ind w:left="1418" w:hanging="1418"/>
      </w:pPr>
      <w:r>
        <w:t>Preconditions:</w:t>
      </w:r>
      <w:r>
        <w:tab/>
        <w:t xml:space="preserve">1) The </w:t>
      </w:r>
      <w:r w:rsidR="00ED2AD2">
        <w:t xml:space="preserve">SUT </w:t>
      </w:r>
      <w:r>
        <w:t>has passed test</w:t>
      </w:r>
      <w:r w:rsidR="0017466D">
        <w:t>s</w:t>
      </w:r>
      <w:r>
        <w:t xml:space="preserve"> </w:t>
      </w:r>
      <w:r w:rsidR="00024584" w:rsidRPr="00D07A4F">
        <w:t>6.2</w:t>
      </w:r>
      <w:r w:rsidRPr="00D07A4F">
        <w:t>.2.3</w:t>
      </w:r>
      <w:r w:rsidR="00ED2AD2" w:rsidRPr="009F10F5">
        <w:t xml:space="preserve">, </w:t>
      </w:r>
      <w:r w:rsidR="00ED2AD2" w:rsidRPr="00D07A4F">
        <w:t>6.2.4.1</w:t>
      </w:r>
      <w:r w:rsidR="0017466D" w:rsidRPr="009F10F5">
        <w:t xml:space="preserve"> and </w:t>
      </w:r>
      <w:r w:rsidR="00024584" w:rsidRPr="00D07A4F">
        <w:t>6.2</w:t>
      </w:r>
      <w:r w:rsidR="0017466D" w:rsidRPr="00D07A4F">
        <w:t>.4.</w:t>
      </w:r>
      <w:r w:rsidR="00ED2AD2" w:rsidRPr="00D07A4F">
        <w:t>2</w:t>
      </w:r>
      <w:r w:rsidR="0017466D">
        <w:t>.</w:t>
      </w:r>
      <w:r>
        <w:br/>
        <w:t xml:space="preserve">2) The </w:t>
      </w:r>
      <w:r w:rsidR="00ED2AD2">
        <w:t xml:space="preserve">SUT </w:t>
      </w:r>
      <w:r>
        <w:t xml:space="preserve">is </w:t>
      </w:r>
      <w:r w:rsidR="00ED2AD2">
        <w:t xml:space="preserve">set </w:t>
      </w:r>
      <w:r>
        <w:t xml:space="preserve">to send RTP packets </w:t>
      </w:r>
      <w:r w:rsidR="0017466D">
        <w:t xml:space="preserve">for a single RTP stream (one SSRC) </w:t>
      </w:r>
      <w:r>
        <w:t xml:space="preserve">during the test session, e.g. </w:t>
      </w:r>
      <w:r w:rsidR="00ED2AD2">
        <w:t xml:space="preserve">pre-configured or </w:t>
      </w:r>
      <w:r>
        <w:t>set as send-receive or send-only</w:t>
      </w:r>
      <w:r w:rsidR="00ED2AD2">
        <w:t xml:space="preserve"> through test instrument signalling</w:t>
      </w:r>
      <w:r w:rsidRPr="00CA365B">
        <w:t>.</w:t>
      </w:r>
      <w:r>
        <w:br/>
      </w:r>
      <w:r w:rsidR="00103CBC" w:rsidRPr="00103CBC">
        <w:t xml:space="preserve">3) The "RTP timestamp" field in the RTCP packet Sender Information </w:t>
      </w:r>
      <w:r w:rsidR="00ED2AD2">
        <w:t xml:space="preserve">sent from the SUT </w:t>
      </w:r>
      <w:r w:rsidR="00103CBC" w:rsidRPr="00103CBC">
        <w:t>is monotonously increasing</w:t>
      </w:r>
      <w:r w:rsidR="00ED2AD2">
        <w:t xml:space="preserve"> (value is not wrapping around, see also test </w:t>
      </w:r>
      <w:r w:rsidR="00ED2AD2" w:rsidRPr="00D07A4F">
        <w:t>6.2.4.5</w:t>
      </w:r>
      <w:r w:rsidR="00ED2AD2">
        <w:t>)</w:t>
      </w:r>
      <w:r w:rsidR="00103CBC" w:rsidRPr="00103CBC">
        <w:t>.</w:t>
      </w:r>
    </w:p>
    <w:p w14:paraId="6FDADE9A" w14:textId="62A7F490" w:rsidR="00103CBC" w:rsidRPr="00103CBC" w:rsidRDefault="00994DE6" w:rsidP="00103CBC">
      <w:pPr>
        <w:ind w:left="1418" w:hanging="1418"/>
      </w:pPr>
      <w:r>
        <w:t>Test procedure:</w:t>
      </w:r>
      <w:r>
        <w:tab/>
        <w:t xml:space="preserve">1) Observe the </w:t>
      </w:r>
      <w:r w:rsidR="00ED2AD2">
        <w:t xml:space="preserve">SUT </w:t>
      </w:r>
      <w:r>
        <w:t>output.</w:t>
      </w:r>
      <w:r>
        <w:br/>
      </w:r>
      <w:r w:rsidR="00103CBC" w:rsidRPr="00103CBC">
        <w:t>2) Note the NTP timestamp field value (</w:t>
      </w:r>
      <m:oMath>
        <m:sSub>
          <m:sSubPr>
            <m:ctrlPr>
              <w:rPr>
                <w:rFonts w:ascii="Cambria Math" w:hAnsi="Cambria Math"/>
                <w:i/>
                <w:vertAlign w:val="subscript"/>
              </w:rPr>
            </m:ctrlPr>
          </m:sSubPr>
          <m:e>
            <m:r>
              <w:rPr>
                <w:rFonts w:ascii="Cambria Math" w:hAnsi="Cambria Math"/>
                <w:vertAlign w:val="subscript"/>
              </w:rPr>
              <m:t>w</m:t>
            </m:r>
          </m:e>
          <m:sub>
            <m:r>
              <w:rPr>
                <w:rFonts w:ascii="Cambria Math" w:hAnsi="Cambria Math"/>
                <w:vertAlign w:val="subscript"/>
              </w:rPr>
              <m:t>i</m:t>
            </m:r>
          </m:sub>
        </m:sSub>
      </m:oMath>
      <w:r w:rsidR="00103CBC" w:rsidRPr="00103CBC">
        <w:t>) and RTP timestamp field value (</w:t>
      </w:r>
      <m:oMath>
        <m:sSub>
          <m:sSubPr>
            <m:ctrlPr>
              <w:rPr>
                <w:rFonts w:ascii="Cambria Math" w:hAnsi="Cambria Math"/>
                <w:i/>
                <w:vertAlign w:val="subscript"/>
              </w:rPr>
            </m:ctrlPr>
          </m:sSubPr>
          <m:e>
            <m:r>
              <w:rPr>
                <w:rFonts w:ascii="Cambria Math" w:hAnsi="Cambria Math"/>
                <w:vertAlign w:val="subscript"/>
              </w:rPr>
              <m:t>r</m:t>
            </m:r>
          </m:e>
          <m:sub>
            <m:r>
              <w:rPr>
                <w:rFonts w:ascii="Cambria Math" w:hAnsi="Cambria Math"/>
                <w:vertAlign w:val="subscript"/>
              </w:rPr>
              <m:t>i</m:t>
            </m:r>
          </m:sub>
        </m:sSub>
      </m:oMath>
      <w:r w:rsidR="00103CBC" w:rsidRPr="00103CBC">
        <w:t xml:space="preserve">) of each RTCP packet sent from the </w:t>
      </w:r>
      <w:r w:rsidR="00ED2AD2">
        <w:t>SUT</w:t>
      </w:r>
      <w:r w:rsidR="00103CBC" w:rsidRPr="00103CBC">
        <w:t>.</w:t>
      </w:r>
      <w:r w:rsidR="00103CBC" w:rsidRPr="00103CBC">
        <w:br/>
        <w:t xml:space="preserve">3) Count the number of RTCP packets, </w:t>
      </w:r>
      <m:oMath>
        <m:r>
          <w:rPr>
            <w:rFonts w:ascii="Cambria Math" w:hAnsi="Cambria Math"/>
          </w:rPr>
          <m:t>n</m:t>
        </m:r>
      </m:oMath>
      <w:r w:rsidR="00103CBC" w:rsidRPr="00103CBC">
        <w:t xml:space="preserve">, sent from the </w:t>
      </w:r>
      <w:r w:rsidR="00ED2AD2">
        <w:t>SUT</w:t>
      </w:r>
      <w:r w:rsidR="00103CBC" w:rsidRPr="00103CBC">
        <w:t>.</w:t>
      </w:r>
      <w:r w:rsidR="00103CBC" w:rsidRPr="00103CBC">
        <w:br/>
        <w:t xml:space="preserve">4) </w:t>
      </w:r>
      <w:r w:rsidR="00ED2AD2">
        <w:t xml:space="preserve">Using the first and last </w:t>
      </w:r>
      <w:r w:rsidR="00103CBC" w:rsidRPr="00103CBC">
        <w:t>RTCP packet</w:t>
      </w:r>
      <w:r w:rsidR="00ED2AD2">
        <w:t xml:space="preserve"> sent from the SUT</w:t>
      </w:r>
      <w:r w:rsidR="00103CBC" w:rsidRPr="00103CBC">
        <w:t>, calculate the difference in NTP time,</w:t>
      </w:r>
      <w:r w:rsidR="009568B4">
        <w:br/>
      </w:r>
      <m:oMath>
        <m:r>
          <w:rPr>
            <w:rFonts w:ascii="Cambria Math" w:hAnsi="Cambria Math"/>
          </w:rPr>
          <m:t>N=</m:t>
        </m:r>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oMath>
      <w:r w:rsidR="00103CBC" w:rsidRPr="00103CBC">
        <w:t xml:space="preserve"> and difference in RTP time</w:t>
      </w:r>
      <w:r w:rsidR="00ED2AD2">
        <w:t>stamp</w:t>
      </w:r>
      <w:r w:rsidR="00103CBC" w:rsidRPr="00103CBC">
        <w:t>,</w:t>
      </w:r>
      <w:r w:rsidR="009568B4">
        <w:t xml:space="preserve"> </w:t>
      </w:r>
      <m:oMath>
        <m:r>
          <w:rPr>
            <w:rFonts w:ascii="Cambria Math" w:hAnsi="Cambria Math"/>
          </w:rPr>
          <m:t>T=</m:t>
        </m:r>
        <m:sSub>
          <m:sSubPr>
            <m:ctrlPr>
              <w:rPr>
                <w:rFonts w:ascii="Cambria Math" w:hAnsi="Cambria Math"/>
                <w:i/>
              </w:rPr>
            </m:ctrlPr>
          </m:sSubPr>
          <m:e>
            <m:r>
              <w:rPr>
                <w:rFonts w:ascii="Cambria Math" w:hAnsi="Cambria Math"/>
              </w:rPr>
              <m:t>r</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oMath>
      <w:r w:rsidR="00103CBC" w:rsidRPr="00103CBC">
        <w:t>.</w:t>
      </w:r>
      <w:r w:rsidR="00ED2AD2">
        <w:br/>
        <w:t>5</w:t>
      </w:r>
      <w:r w:rsidR="00ED2AD2" w:rsidRPr="00B2466C">
        <w:t xml:space="preserve">) Calculate the NTP timestamp </w:t>
      </w:r>
      <w:r w:rsidR="00ED2AD2">
        <w:t xml:space="preserve">difference in seconds </w:t>
      </w:r>
      <m:oMath>
        <m:r>
          <w:rPr>
            <w:rFonts w:ascii="Cambria Math" w:hAnsi="Cambria Math"/>
          </w:rPr>
          <m:t>D=</m:t>
        </m:r>
        <m:f>
          <m:fPr>
            <m:type m:val="skw"/>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2</m:t>
                </m:r>
              </m:e>
              <m:sup>
                <m:r>
                  <w:rPr>
                    <w:rFonts w:ascii="Cambria Math" w:hAnsi="Cambria Math"/>
                  </w:rPr>
                  <m:t>32</m:t>
                </m:r>
              </m:sup>
            </m:sSup>
          </m:den>
        </m:f>
      </m:oMath>
      <w:r w:rsidR="00ED2AD2" w:rsidRPr="00B2466C">
        <w:t>.</w:t>
      </w:r>
      <w:r w:rsidR="00103CBC" w:rsidRPr="00103CBC">
        <w:br/>
      </w:r>
      <w:r w:rsidR="00ED2AD2">
        <w:t>6</w:t>
      </w:r>
      <w:r w:rsidR="00103CBC" w:rsidRPr="00103CBC">
        <w:t xml:space="preserve">) Calculate the RTP timestamp rate estimate </w:t>
      </w:r>
      <m:oMath>
        <m:r>
          <w:rPr>
            <w:rFonts w:ascii="Cambria Math" w:hAnsi="Cambria Math"/>
          </w:rPr>
          <m:t>R=</m:t>
        </m:r>
        <m:f>
          <m:fPr>
            <m:type m:val="skw"/>
            <m:ctrlPr>
              <w:rPr>
                <w:rFonts w:ascii="Cambria Math" w:hAnsi="Cambria Math"/>
                <w:i/>
              </w:rPr>
            </m:ctrlPr>
          </m:fPr>
          <m:num>
            <m:r>
              <w:rPr>
                <w:rFonts w:ascii="Cambria Math" w:hAnsi="Cambria Math"/>
              </w:rPr>
              <m:t>T</m:t>
            </m:r>
          </m:num>
          <m:den>
            <m:r>
              <w:rPr>
                <w:rFonts w:ascii="Cambria Math" w:hAnsi="Cambria Math"/>
              </w:rPr>
              <m:t>D</m:t>
            </m:r>
          </m:den>
        </m:f>
      </m:oMath>
      <w:r w:rsidR="00103CBC" w:rsidRPr="00103CBC">
        <w:t>.</w:t>
      </w:r>
      <w:r w:rsidR="009568B4">
        <w:br/>
      </w:r>
      <w:r w:rsidR="00ED2AD2">
        <w:t>7</w:t>
      </w:r>
      <w:r w:rsidR="00103CBC" w:rsidRPr="00103CBC">
        <w:t xml:space="preserve">) Retrieve RTP Time Stamp rate information, </w:t>
      </w:r>
      <w:r w:rsidR="00103CBC" w:rsidRPr="0021084C">
        <w:rPr>
          <w:i/>
        </w:rPr>
        <w:t>S</w:t>
      </w:r>
      <w:r w:rsidR="00103CBC" w:rsidRPr="00103CBC">
        <w:t xml:space="preserve">, e.g. from "&lt;clock rate&gt;" on the SDP "a=rtpmap:&lt;payload type&gt; &lt;encoding name&gt;/&lt;clock rate&gt;" line, applicable for the RTP stream </w:t>
      </w:r>
      <w:r w:rsidR="00ED2AD2">
        <w:t xml:space="preserve">(SSRC) sent from the SUT </w:t>
      </w:r>
      <w:r w:rsidR="00103CBC" w:rsidRPr="00103CBC">
        <w:t xml:space="preserve">that the RTCP packets </w:t>
      </w:r>
      <w:r w:rsidR="00ED2AD2">
        <w:t xml:space="preserve">sent from the SUT </w:t>
      </w:r>
      <w:r w:rsidR="00103CBC" w:rsidRPr="00103CBC">
        <w:t>are associated with.</w:t>
      </w:r>
    </w:p>
    <w:p w14:paraId="0533F36D" w14:textId="725CD701" w:rsidR="00994DE6" w:rsidRPr="00BC3C65" w:rsidRDefault="00994DE6" w:rsidP="00994DE6">
      <w:pPr>
        <w:ind w:left="1418" w:hanging="1418"/>
      </w:pPr>
      <w:r>
        <w:t>Stop condition:</w:t>
      </w:r>
      <w:r>
        <w:tab/>
        <w:t>1) RTP packets are sent</w:t>
      </w:r>
      <w:r w:rsidR="00ED2AD2">
        <w:t xml:space="preserve"> from the SUT</w:t>
      </w:r>
      <w:r w:rsidRPr="00BC3C65">
        <w:t>.</w:t>
      </w:r>
      <w:r>
        <w:br/>
        <w:t xml:space="preserve">2) At least </w:t>
      </w:r>
      <w:r w:rsidR="00ED2AD2">
        <w:t xml:space="preserve">30 seconds have passed from the first </w:t>
      </w:r>
      <w:r>
        <w:t xml:space="preserve">RTCP packet </w:t>
      </w:r>
      <w:r w:rsidR="00ED2AD2">
        <w:t xml:space="preserve">was </w:t>
      </w:r>
      <w:r>
        <w:t xml:space="preserve">sent </w:t>
      </w:r>
      <w:r w:rsidR="00ED2AD2">
        <w:t>from the SUT</w:t>
      </w:r>
      <w:r>
        <w:t>.</w:t>
      </w:r>
    </w:p>
    <w:p w14:paraId="20B53E1C" w14:textId="71874633" w:rsidR="00103CBC" w:rsidRPr="00103CBC" w:rsidRDefault="00103CBC" w:rsidP="00103CBC">
      <w:pPr>
        <w:ind w:left="1418" w:hanging="1418"/>
      </w:pPr>
      <w:r w:rsidRPr="00103CBC">
        <w:t>Pass criteria:</w:t>
      </w:r>
      <w:r w:rsidRPr="00103CBC">
        <w:tab/>
      </w:r>
      <m:oMath>
        <m:r>
          <w:rPr>
            <w:rFonts w:ascii="Cambria Math" w:hAnsi="Cambria Math"/>
          </w:rPr>
          <m:t>0.999≤</m:t>
        </m:r>
        <m:f>
          <m:fPr>
            <m:type m:val="skw"/>
            <m:ctrlPr>
              <w:rPr>
                <w:rFonts w:ascii="Cambria Math" w:hAnsi="Cambria Math"/>
                <w:i/>
              </w:rPr>
            </m:ctrlPr>
          </m:fPr>
          <m:num>
            <m:r>
              <w:rPr>
                <w:rFonts w:ascii="Cambria Math" w:hAnsi="Cambria Math"/>
              </w:rPr>
              <m:t>R</m:t>
            </m:r>
          </m:num>
          <m:den>
            <m:r>
              <w:rPr>
                <w:rFonts w:ascii="Cambria Math" w:hAnsi="Cambria Math"/>
              </w:rPr>
              <m:t>S</m:t>
            </m:r>
          </m:den>
        </m:f>
        <m:r>
          <w:rPr>
            <w:rFonts w:ascii="Cambria Math" w:hAnsi="Cambria Math"/>
          </w:rPr>
          <m:t>≤1.001</m:t>
        </m:r>
      </m:oMath>
      <w:r w:rsidRPr="00103CBC">
        <w:t>.</w:t>
      </w:r>
    </w:p>
    <w:p w14:paraId="0261CC39" w14:textId="6D9D1786" w:rsidR="00994DE6" w:rsidRDefault="00994DE6" w:rsidP="00994DE6">
      <w:pPr>
        <w:ind w:left="1418" w:hanging="1418"/>
      </w:pPr>
      <w:r>
        <w:t>Comments:</w:t>
      </w:r>
      <w:r>
        <w:tab/>
        <w:t xml:space="preserve">The test result is agnostic to RTP packets being received by the </w:t>
      </w:r>
      <w:r w:rsidR="004730CD">
        <w:t xml:space="preserve">SUT </w:t>
      </w:r>
      <w:r>
        <w:t>or not.</w:t>
      </w:r>
      <w:r>
        <w:br/>
        <w:t>NTP time calculations require 64-bit integer arithmetic capability.</w:t>
      </w:r>
      <w:r>
        <w:br/>
        <w:t>The pass criteri</w:t>
      </w:r>
      <w:r w:rsidR="00A823AF">
        <w:t>a</w:t>
      </w:r>
      <w:r>
        <w:t xml:space="preserve"> correspond to a minimum </w:t>
      </w:r>
      <w:r w:rsidR="00406F11">
        <w:t xml:space="preserve">timestamp </w:t>
      </w:r>
      <w:r>
        <w:t>clock accuracy of 0.1</w:t>
      </w:r>
      <w:r w:rsidR="00B92610">
        <w:t xml:space="preserve"> </w:t>
      </w:r>
      <w:r>
        <w:t xml:space="preserve">% </w:t>
      </w:r>
      <w:r w:rsidR="0085200C">
        <w:t xml:space="preserve">in relation to NTP time </w:t>
      </w:r>
      <w:r>
        <w:t>but a much higher accuracy should in general be expected.</w:t>
      </w:r>
    </w:p>
    <w:p w14:paraId="355F0CB3" w14:textId="17970C56" w:rsidR="0062074F" w:rsidRPr="004D3578" w:rsidRDefault="00024584" w:rsidP="0062074F">
      <w:pPr>
        <w:pStyle w:val="Heading4"/>
      </w:pPr>
      <w:bookmarkStart w:id="46" w:name="_Toc34151142"/>
      <w:r>
        <w:t>6.2</w:t>
      </w:r>
      <w:r w:rsidR="0062074F">
        <w:t>.</w:t>
      </w:r>
      <w:r w:rsidR="00E65518">
        <w:t>4</w:t>
      </w:r>
      <w:r w:rsidR="0062074F">
        <w:t>.5</w:t>
      </w:r>
      <w:r w:rsidR="0062074F" w:rsidRPr="004D3578">
        <w:tab/>
      </w:r>
      <w:r w:rsidR="0062074F">
        <w:t>Wrapped Time Stamp Test</w:t>
      </w:r>
      <w:bookmarkEnd w:id="46"/>
    </w:p>
    <w:p w14:paraId="43897C78" w14:textId="0B1F81B7" w:rsidR="008A28AF" w:rsidRPr="008A28AF" w:rsidRDefault="008A28AF" w:rsidP="008A28AF">
      <w:pPr>
        <w:ind w:left="1418" w:hanging="1418"/>
      </w:pPr>
      <w:r w:rsidRPr="008A28AF">
        <w:t>Purpose:</w:t>
      </w:r>
      <w:r w:rsidRPr="008A28AF">
        <w:tab/>
        <w:t xml:space="preserve">Test if the RTP timestamp field in successive RTCP packets </w:t>
      </w:r>
      <w:r w:rsidR="0085200C">
        <w:t xml:space="preserve">sent from the SUT </w:t>
      </w:r>
      <w:r w:rsidRPr="008A28AF">
        <w:t>progresses with a clock rate that</w:t>
      </w:r>
      <w:r w:rsidR="0085200C">
        <w:t>,</w:t>
      </w:r>
      <w:r w:rsidR="0085200C" w:rsidRPr="001272D5">
        <w:t xml:space="preserve"> </w:t>
      </w:r>
      <w:r w:rsidR="0085200C">
        <w:t>in relation to the NTP timestamp field,</w:t>
      </w:r>
      <w:r w:rsidRPr="008A28AF">
        <w:t xml:space="preserve"> is reasonably close to the set rate, e.g. from "a=rtpmap" line in SDP</w:t>
      </w:r>
      <w:r w:rsidR="0085200C" w:rsidRPr="00B2466C">
        <w:t>, even when the RTP timestamp field wraps around</w:t>
      </w:r>
      <w:r w:rsidRPr="008A28AF">
        <w:rPr>
          <w:i/>
        </w:rPr>
        <w:t>.</w:t>
      </w:r>
    </w:p>
    <w:p w14:paraId="54A1869F" w14:textId="52BFF0AB" w:rsidR="00406F11" w:rsidRPr="00CA365B" w:rsidRDefault="00406F11" w:rsidP="00406F11">
      <w:pPr>
        <w:ind w:left="1418" w:hanging="1418"/>
      </w:pPr>
      <w:r>
        <w:lastRenderedPageBreak/>
        <w:t>Status:</w:t>
      </w:r>
      <w:r>
        <w:tab/>
      </w:r>
      <w:r w:rsidR="000F54CA">
        <w:t xml:space="preserve">Conditionally </w:t>
      </w:r>
      <w:r w:rsidRPr="00CA365B">
        <w:t>Mandatory</w:t>
      </w:r>
      <w:r w:rsidR="000F54CA">
        <w:t xml:space="preserve"> (</w:t>
      </w:r>
      <w:r w:rsidR="00CF5CCE">
        <w:t>P</w:t>
      </w:r>
      <w:r w:rsidR="000F54CA">
        <w:t>recondition 3)</w:t>
      </w:r>
    </w:p>
    <w:p w14:paraId="53B656BB" w14:textId="4E983322" w:rsidR="00406F11" w:rsidRPr="00CA365B" w:rsidRDefault="00406F11" w:rsidP="00406F11">
      <w:pPr>
        <w:ind w:left="1418" w:hanging="1418"/>
      </w:pPr>
      <w:r>
        <w:t>Preconditions:</w:t>
      </w:r>
      <w:r>
        <w:tab/>
        <w:t xml:space="preserve">1) The </w:t>
      </w:r>
      <w:r w:rsidR="0085200C">
        <w:t xml:space="preserve">SUT </w:t>
      </w:r>
      <w:r>
        <w:t xml:space="preserve">has passed test </w:t>
      </w:r>
      <w:r w:rsidR="00024584" w:rsidRPr="00D07A4F">
        <w:t>6.2</w:t>
      </w:r>
      <w:r w:rsidRPr="00D07A4F">
        <w:t>.4.4</w:t>
      </w:r>
      <w:r>
        <w:t>.</w:t>
      </w:r>
      <w:r>
        <w:br/>
        <w:t xml:space="preserve">2) The </w:t>
      </w:r>
      <w:r w:rsidR="0085200C">
        <w:t xml:space="preserve">SUT </w:t>
      </w:r>
      <w:r>
        <w:t xml:space="preserve">is </w:t>
      </w:r>
      <w:r w:rsidR="0085200C">
        <w:t xml:space="preserve">set </w:t>
      </w:r>
      <w:r>
        <w:t xml:space="preserve">to send RTP packets for a single RTP stream (one SSRC) during the test session, e.g. </w:t>
      </w:r>
      <w:r w:rsidR="0085200C">
        <w:t xml:space="preserve">pre-configured or </w:t>
      </w:r>
      <w:r>
        <w:t>set as send-receive or send-only</w:t>
      </w:r>
      <w:r w:rsidR="0085200C">
        <w:t xml:space="preserve"> through test instrument signalling</w:t>
      </w:r>
      <w:r w:rsidRPr="00CA365B">
        <w:t>.</w:t>
      </w:r>
      <w:r>
        <w:br/>
        <w:t xml:space="preserve">3) The "RTP timestamp" field in the first RTCP packet Sender Information </w:t>
      </w:r>
      <w:r w:rsidR="0085200C">
        <w:t xml:space="preserve">sent from the SUT </w:t>
      </w:r>
      <w:r>
        <w:t>is set to a value close to 2</w:t>
      </w:r>
      <w:r>
        <w:rPr>
          <w:vertAlign w:val="superscript"/>
        </w:rPr>
        <w:t>32</w:t>
      </w:r>
      <w:r>
        <w:t>-1 (when interpreted as an unsigned 32-bit integer), such that the value will wrap during the test.</w:t>
      </w:r>
    </w:p>
    <w:p w14:paraId="78922D8A" w14:textId="3586EB6E" w:rsidR="00E044DD" w:rsidRPr="00E044DD" w:rsidRDefault="00406F11" w:rsidP="00E044DD">
      <w:pPr>
        <w:ind w:left="1418" w:hanging="1418"/>
      </w:pPr>
      <w:r>
        <w:t>Test procedure:</w:t>
      </w:r>
      <w:r>
        <w:tab/>
        <w:t xml:space="preserve">1) Observe the </w:t>
      </w:r>
      <w:r w:rsidR="0085200C">
        <w:t xml:space="preserve">SUT </w:t>
      </w:r>
      <w:r>
        <w:t>output.</w:t>
      </w:r>
      <w:r>
        <w:br/>
      </w:r>
      <w:r w:rsidR="00E044DD" w:rsidRPr="00E044DD">
        <w:t>2) Note the NTP timestamp field value (</w:t>
      </w:r>
      <m:oMath>
        <m:sSub>
          <m:sSubPr>
            <m:ctrlPr>
              <w:rPr>
                <w:rFonts w:ascii="Cambria Math" w:hAnsi="Cambria Math"/>
                <w:i/>
                <w:vertAlign w:val="subscript"/>
              </w:rPr>
            </m:ctrlPr>
          </m:sSubPr>
          <m:e>
            <m:r>
              <w:rPr>
                <w:rFonts w:ascii="Cambria Math" w:hAnsi="Cambria Math"/>
                <w:vertAlign w:val="subscript"/>
              </w:rPr>
              <m:t>w</m:t>
            </m:r>
          </m:e>
          <m:sub>
            <m:r>
              <w:rPr>
                <w:rFonts w:ascii="Cambria Math" w:hAnsi="Cambria Math"/>
                <w:vertAlign w:val="subscript"/>
              </w:rPr>
              <m:t>i</m:t>
            </m:r>
          </m:sub>
        </m:sSub>
      </m:oMath>
      <w:r w:rsidR="00E044DD" w:rsidRPr="00E044DD">
        <w:t>) and RTP timestamp field value (</w:t>
      </w:r>
      <m:oMath>
        <m:sSub>
          <m:sSubPr>
            <m:ctrlPr>
              <w:rPr>
                <w:rFonts w:ascii="Cambria Math" w:hAnsi="Cambria Math"/>
                <w:i/>
                <w:vertAlign w:val="subscript"/>
              </w:rPr>
            </m:ctrlPr>
          </m:sSubPr>
          <m:e>
            <m:r>
              <w:rPr>
                <w:rFonts w:ascii="Cambria Math" w:hAnsi="Cambria Math"/>
                <w:vertAlign w:val="subscript"/>
              </w:rPr>
              <m:t>r</m:t>
            </m:r>
          </m:e>
          <m:sub>
            <m:r>
              <w:rPr>
                <w:rFonts w:ascii="Cambria Math" w:hAnsi="Cambria Math"/>
                <w:vertAlign w:val="subscript"/>
              </w:rPr>
              <m:t>i</m:t>
            </m:r>
          </m:sub>
        </m:sSub>
      </m:oMath>
      <w:r w:rsidR="00E044DD" w:rsidRPr="00E044DD">
        <w:t xml:space="preserve">) of each RTCP packet sent from the </w:t>
      </w:r>
      <w:r w:rsidR="0085200C">
        <w:t>SUT</w:t>
      </w:r>
      <w:r w:rsidR="00E044DD" w:rsidRPr="00E044DD">
        <w:t>.</w:t>
      </w:r>
      <w:r w:rsidR="00E044DD" w:rsidRPr="00E044DD">
        <w:br/>
        <w:t xml:space="preserve">3) Count the number of RTCP packets, </w:t>
      </w:r>
      <m:oMath>
        <m:r>
          <w:rPr>
            <w:rFonts w:ascii="Cambria Math" w:hAnsi="Cambria Math"/>
          </w:rPr>
          <m:t>n</m:t>
        </m:r>
      </m:oMath>
      <w:r w:rsidR="00E044DD" w:rsidRPr="00E044DD">
        <w:t xml:space="preserve">, sent from the </w:t>
      </w:r>
      <w:r w:rsidR="0085200C">
        <w:t>SUT</w:t>
      </w:r>
      <w:r w:rsidR="00E044DD" w:rsidRPr="00E044DD">
        <w:t>.</w:t>
      </w:r>
      <w:r w:rsidR="00E044DD" w:rsidRPr="00E044DD">
        <w:br/>
        <w:t xml:space="preserve">4) </w:t>
      </w:r>
      <w:r w:rsidR="0085200C">
        <w:t xml:space="preserve">Using the first and last </w:t>
      </w:r>
      <w:r w:rsidR="00E044DD" w:rsidRPr="00E044DD">
        <w:t>RTCP packets</w:t>
      </w:r>
      <w:r w:rsidR="0085200C">
        <w:t xml:space="preserve"> sent from the SUT</w:t>
      </w:r>
      <w:r w:rsidR="00E044DD" w:rsidRPr="00E044DD">
        <w:t>, calculate the difference in NTP time,</w:t>
      </w:r>
      <w:r w:rsidR="009568B4">
        <w:br/>
      </w:r>
      <m:oMath>
        <m:r>
          <w:rPr>
            <w:rFonts w:ascii="Cambria Math" w:hAnsi="Cambria Math"/>
          </w:rPr>
          <m:t>N=</m:t>
        </m:r>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oMath>
      <w:r w:rsidR="0085200C">
        <w:t>.</w:t>
      </w:r>
      <w:r w:rsidR="0085200C">
        <w:br/>
        <w:t>5</w:t>
      </w:r>
      <w:r w:rsidR="0085200C" w:rsidRPr="00B2466C">
        <w:t xml:space="preserve">) Calculate the NTP timestamp </w:t>
      </w:r>
      <w:r w:rsidR="0085200C">
        <w:t xml:space="preserve">difference in seconds </w:t>
      </w:r>
      <m:oMath>
        <m:r>
          <w:rPr>
            <w:rFonts w:ascii="Cambria Math" w:hAnsi="Cambria Math"/>
          </w:rPr>
          <m:t>D=</m:t>
        </m:r>
        <m:f>
          <m:fPr>
            <m:type m:val="skw"/>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2</m:t>
                </m:r>
              </m:e>
              <m:sup>
                <m:r>
                  <w:rPr>
                    <w:rFonts w:ascii="Cambria Math" w:hAnsi="Cambria Math"/>
                  </w:rPr>
                  <m:t>32</m:t>
                </m:r>
              </m:sup>
            </m:sSup>
          </m:den>
        </m:f>
      </m:oMath>
      <w:r w:rsidR="0085200C" w:rsidRPr="00B2466C">
        <w:t>.</w:t>
      </w:r>
      <w:r w:rsidR="00E044DD" w:rsidRPr="00E044DD">
        <w:t xml:space="preserve"> </w:t>
      </w:r>
      <w:r w:rsidR="00E044DD" w:rsidRPr="00E044DD">
        <w:br/>
        <w:t xml:space="preserve">6) </w:t>
      </w:r>
      <w:r w:rsidR="0085200C">
        <w:t xml:space="preserve">Using the first and last </w:t>
      </w:r>
      <w:r w:rsidR="00E044DD" w:rsidRPr="00E044DD">
        <w:t xml:space="preserve">RTCP packets with </w:t>
      </w:r>
      <m:oMath>
        <m:sSub>
          <m:sSubPr>
            <m:ctrlPr>
              <w:rPr>
                <w:rFonts w:ascii="Cambria Math" w:hAnsi="Cambria Math"/>
                <w:i/>
                <w:vertAlign w:val="subscript"/>
              </w:rPr>
            </m:ctrlPr>
          </m:sSubPr>
          <m:e>
            <m:r>
              <w:rPr>
                <w:rFonts w:ascii="Cambria Math" w:hAnsi="Cambria Math"/>
                <w:vertAlign w:val="subscript"/>
              </w:rPr>
              <m:t>r</m:t>
            </m:r>
          </m:e>
          <m:sub>
            <m:r>
              <w:rPr>
                <w:rFonts w:ascii="Cambria Math" w:hAnsi="Cambria Math"/>
                <w:vertAlign w:val="subscript"/>
              </w:rPr>
              <m:t>n</m:t>
            </m:r>
          </m:sub>
        </m:sSub>
        <m:r>
          <w:rPr>
            <w:rFonts w:ascii="Cambria Math" w:hAnsi="Cambria Math"/>
            <w:vertAlign w:val="subscript"/>
          </w:rPr>
          <m:t>&lt;</m:t>
        </m:r>
        <m:sSub>
          <m:sSubPr>
            <m:ctrlPr>
              <w:rPr>
                <w:rFonts w:ascii="Cambria Math" w:hAnsi="Cambria Math"/>
                <w:i/>
                <w:vertAlign w:val="subscript"/>
              </w:rPr>
            </m:ctrlPr>
          </m:sSubPr>
          <m:e>
            <m:r>
              <w:rPr>
                <w:rFonts w:ascii="Cambria Math" w:hAnsi="Cambria Math"/>
                <w:vertAlign w:val="subscript"/>
              </w:rPr>
              <m:t>r</m:t>
            </m:r>
          </m:e>
          <m:sub>
            <m:r>
              <w:rPr>
                <w:rFonts w:ascii="Cambria Math" w:hAnsi="Cambria Math"/>
                <w:vertAlign w:val="subscript"/>
              </w:rPr>
              <m:t>1</m:t>
            </m:r>
          </m:sub>
        </m:sSub>
      </m:oMath>
      <w:r w:rsidR="00E044DD" w:rsidRPr="00E044DD">
        <w:t xml:space="preserve"> when interpreting </w:t>
      </w:r>
      <m:oMath>
        <m:sSub>
          <m:sSubPr>
            <m:ctrlPr>
              <w:rPr>
                <w:rFonts w:ascii="Cambria Math" w:hAnsi="Cambria Math"/>
                <w:i/>
                <w:vertAlign w:val="subscript"/>
              </w:rPr>
            </m:ctrlPr>
          </m:sSubPr>
          <m:e>
            <m:r>
              <w:rPr>
                <w:rFonts w:ascii="Cambria Math" w:hAnsi="Cambria Math"/>
                <w:vertAlign w:val="subscript"/>
              </w:rPr>
              <m:t>r</m:t>
            </m:r>
          </m:e>
          <m:sub>
            <m:r>
              <w:rPr>
                <w:rFonts w:ascii="Cambria Math" w:hAnsi="Cambria Math"/>
                <w:vertAlign w:val="subscript"/>
              </w:rPr>
              <m:t>n</m:t>
            </m:r>
          </m:sub>
        </m:sSub>
      </m:oMath>
      <w:r w:rsidR="00E044DD" w:rsidRPr="00E044DD">
        <w:t xml:space="preserve"> and </w:t>
      </w:r>
      <m:oMath>
        <m:sSub>
          <m:sSubPr>
            <m:ctrlPr>
              <w:rPr>
                <w:rFonts w:ascii="Cambria Math" w:hAnsi="Cambria Math"/>
                <w:i/>
                <w:vertAlign w:val="subscript"/>
              </w:rPr>
            </m:ctrlPr>
          </m:sSubPr>
          <m:e>
            <m:r>
              <w:rPr>
                <w:rFonts w:ascii="Cambria Math" w:hAnsi="Cambria Math"/>
                <w:vertAlign w:val="subscript"/>
              </w:rPr>
              <m:t>r</m:t>
            </m:r>
          </m:e>
          <m:sub>
            <m:r>
              <w:rPr>
                <w:rFonts w:ascii="Cambria Math" w:hAnsi="Cambria Math"/>
                <w:vertAlign w:val="subscript"/>
              </w:rPr>
              <m:t>1</m:t>
            </m:r>
          </m:sub>
        </m:sSub>
      </m:oMath>
      <w:r w:rsidR="00E044DD" w:rsidRPr="00E044DD">
        <w:t xml:space="preserve"> as unsigned 32-bit values, calculate</w:t>
      </w:r>
      <w:r w:rsidR="009568B4">
        <w:t xml:space="preserve"> </w:t>
      </w:r>
      <m:oMath>
        <m:r>
          <w:rPr>
            <w:rFonts w:ascii="Cambria Math" w:hAnsi="Cambria Math"/>
            <w:vertAlign w:val="superscript"/>
          </w:rPr>
          <m:t>T=</m:t>
        </m:r>
        <m:sSup>
          <m:sSupPr>
            <m:ctrlPr>
              <w:rPr>
                <w:rFonts w:ascii="Cambria Math" w:hAnsi="Cambria Math"/>
                <w:i/>
                <w:vertAlign w:val="superscript"/>
              </w:rPr>
            </m:ctrlPr>
          </m:sSupPr>
          <m:e>
            <m:r>
              <w:rPr>
                <w:rFonts w:ascii="Cambria Math" w:hAnsi="Cambria Math"/>
                <w:vertAlign w:val="superscript"/>
              </w:rPr>
              <m:t>2</m:t>
            </m:r>
          </m:e>
          <m:sup>
            <m:r>
              <w:rPr>
                <w:rFonts w:ascii="Cambria Math" w:hAnsi="Cambria Math"/>
                <w:vertAlign w:val="superscript"/>
              </w:rPr>
              <m:t>32</m:t>
            </m:r>
          </m:sup>
        </m:sSup>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r</m:t>
            </m:r>
          </m:e>
          <m:sub>
            <m:r>
              <w:rPr>
                <w:rFonts w:ascii="Cambria Math" w:hAnsi="Cambria Math"/>
                <w:vertAlign w:val="superscript"/>
              </w:rPr>
              <m:t>1</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r</m:t>
            </m:r>
          </m:e>
          <m:sub>
            <m:r>
              <w:rPr>
                <w:rFonts w:ascii="Cambria Math" w:hAnsi="Cambria Math"/>
                <w:vertAlign w:val="superscript"/>
              </w:rPr>
              <m:t>n</m:t>
            </m:r>
          </m:sub>
        </m:sSub>
        <m:r>
          <w:rPr>
            <w:rFonts w:ascii="Cambria Math" w:hAnsi="Cambria Math"/>
            <w:vertAlign w:val="superscript"/>
          </w:rPr>
          <m:t>=</m:t>
        </m:r>
        <m:d>
          <m:dPr>
            <m:ctrlPr>
              <w:rPr>
                <w:rFonts w:ascii="Cambria Math" w:hAnsi="Cambria Math"/>
                <w:i/>
                <w:vertAlign w:val="superscript"/>
              </w:rPr>
            </m:ctrlPr>
          </m:dPr>
          <m:e>
            <m:sSup>
              <m:sSupPr>
                <m:ctrlPr>
                  <w:rPr>
                    <w:rFonts w:ascii="Cambria Math" w:hAnsi="Cambria Math"/>
                    <w:i/>
                    <w:vertAlign w:val="superscript"/>
                  </w:rPr>
                </m:ctrlPr>
              </m:sSupPr>
              <m:e>
                <m:r>
                  <w:rPr>
                    <w:rFonts w:ascii="Cambria Math" w:hAnsi="Cambria Math"/>
                    <w:vertAlign w:val="superscript"/>
                  </w:rPr>
                  <m:t>2</m:t>
                </m:r>
              </m:e>
              <m:sup>
                <m:r>
                  <w:rPr>
                    <w:rFonts w:ascii="Cambria Math" w:hAnsi="Cambria Math"/>
                    <w:vertAlign w:val="superscript"/>
                  </w:rPr>
                  <m:t>32</m:t>
                </m:r>
              </m:sup>
            </m:sSup>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r</m:t>
                </m:r>
              </m:e>
              <m:sub>
                <m:r>
                  <w:rPr>
                    <w:rFonts w:ascii="Cambria Math" w:hAnsi="Cambria Math"/>
                    <w:vertAlign w:val="superscript"/>
                  </w:rPr>
                  <m:t>n</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r</m:t>
                </m:r>
              </m:e>
              <m:sub>
                <m:r>
                  <w:rPr>
                    <w:rFonts w:ascii="Cambria Math" w:hAnsi="Cambria Math"/>
                    <w:vertAlign w:val="superscript"/>
                  </w:rPr>
                  <m:t>1</m:t>
                </m:r>
              </m:sub>
            </m:sSub>
          </m:e>
        </m:d>
        <m:r>
          <w:rPr>
            <w:rFonts w:ascii="Cambria Math" w:hAnsi="Cambria Math"/>
            <w:vertAlign w:val="superscript"/>
          </w:rPr>
          <m:t xml:space="preserve"> % </m:t>
        </m:r>
        <m:sSup>
          <m:sSupPr>
            <m:ctrlPr>
              <w:rPr>
                <w:rFonts w:ascii="Cambria Math" w:hAnsi="Cambria Math"/>
                <w:i/>
                <w:vertAlign w:val="superscript"/>
              </w:rPr>
            </m:ctrlPr>
          </m:sSupPr>
          <m:e>
            <m:r>
              <w:rPr>
                <w:rFonts w:ascii="Cambria Math" w:hAnsi="Cambria Math"/>
                <w:vertAlign w:val="superscript"/>
              </w:rPr>
              <m:t>2</m:t>
            </m:r>
          </m:e>
          <m:sup>
            <m:r>
              <w:rPr>
                <w:rFonts w:ascii="Cambria Math" w:hAnsi="Cambria Math"/>
                <w:vertAlign w:val="superscript"/>
              </w:rPr>
              <m:t>32</m:t>
            </m:r>
          </m:sup>
        </m:sSup>
      </m:oMath>
      <w:r w:rsidR="00E044DD" w:rsidRPr="00E044DD">
        <w:t>.</w:t>
      </w:r>
      <w:r w:rsidR="00E044DD" w:rsidRPr="00E044DD">
        <w:br/>
        <w:t xml:space="preserve">7) Calculate the RTP timestamp rate estimate </w:t>
      </w:r>
      <m:oMath>
        <m:r>
          <w:rPr>
            <w:rFonts w:ascii="Cambria Math" w:hAnsi="Cambria Math"/>
          </w:rPr>
          <m:t>R=</m:t>
        </m:r>
        <m:f>
          <m:fPr>
            <m:type m:val="skw"/>
            <m:ctrlPr>
              <w:rPr>
                <w:rFonts w:ascii="Cambria Math" w:hAnsi="Cambria Math"/>
                <w:i/>
              </w:rPr>
            </m:ctrlPr>
          </m:fPr>
          <m:num>
            <m:r>
              <w:rPr>
                <w:rFonts w:ascii="Cambria Math" w:hAnsi="Cambria Math"/>
              </w:rPr>
              <m:t>T</m:t>
            </m:r>
          </m:num>
          <m:den>
            <m:r>
              <w:rPr>
                <w:rFonts w:ascii="Cambria Math" w:hAnsi="Cambria Math"/>
              </w:rPr>
              <m:t>D</m:t>
            </m:r>
          </m:den>
        </m:f>
      </m:oMath>
      <w:r w:rsidR="00E044DD" w:rsidRPr="00E044DD">
        <w:t>.</w:t>
      </w:r>
      <w:r w:rsidR="00E044DD" w:rsidRPr="00E044DD">
        <w:br/>
      </w:r>
      <w:r w:rsidR="0085200C">
        <w:t>8</w:t>
      </w:r>
      <w:r w:rsidR="00E044DD" w:rsidRPr="00E044DD">
        <w:t xml:space="preserve">) Retrieve the intended RTP Time Stamp rate information, </w:t>
      </w:r>
      <w:r w:rsidR="00E044DD" w:rsidRPr="0021084C">
        <w:rPr>
          <w:i/>
        </w:rPr>
        <w:t>S</w:t>
      </w:r>
      <w:r w:rsidR="00E044DD" w:rsidRPr="00E044DD">
        <w:t>, e.g. from "</w:t>
      </w:r>
      <w:r w:rsidR="0085200C">
        <w:t>&lt;clock rate&gt;</w:t>
      </w:r>
      <w:r w:rsidR="00E044DD" w:rsidRPr="00E044DD">
        <w:t>" on the SDP "a=rtpmap</w:t>
      </w:r>
      <w:r w:rsidR="0085200C">
        <w:t>:&lt;payload type&gt; &lt;encoding name&gt;/&lt;clock rate&gt;</w:t>
      </w:r>
      <w:r w:rsidR="00E044DD" w:rsidRPr="00E044DD">
        <w:t xml:space="preserve">" line, applicable for the RTP stream </w:t>
      </w:r>
      <w:r w:rsidR="0085200C">
        <w:t xml:space="preserve">(SSRC) sent from the SUT </w:t>
      </w:r>
      <w:r w:rsidR="00E044DD" w:rsidRPr="00E044DD">
        <w:t xml:space="preserve">that the RTCP packets </w:t>
      </w:r>
      <w:r w:rsidR="0085200C">
        <w:t xml:space="preserve">sent from the SUT </w:t>
      </w:r>
      <w:r w:rsidR="00E044DD" w:rsidRPr="00E044DD">
        <w:t>are associated with.</w:t>
      </w:r>
    </w:p>
    <w:p w14:paraId="0BA847E6" w14:textId="146B4E5F" w:rsidR="00406F11" w:rsidRPr="00BC3C65" w:rsidRDefault="00406F11" w:rsidP="00406F11">
      <w:pPr>
        <w:ind w:left="1418" w:hanging="1418"/>
      </w:pPr>
      <w:r>
        <w:t>Stop condition:</w:t>
      </w:r>
      <w:r>
        <w:tab/>
        <w:t>1) RTP packets are sent</w:t>
      </w:r>
      <w:r w:rsidR="0085200C">
        <w:t xml:space="preserve"> from the SUT</w:t>
      </w:r>
      <w:r w:rsidRPr="00BC3C65">
        <w:t>.</w:t>
      </w:r>
      <w:r>
        <w:br/>
        <w:t xml:space="preserve">2) At least </w:t>
      </w:r>
      <w:r w:rsidR="0085200C">
        <w:t xml:space="preserve">30 seconds have passed from the first </w:t>
      </w:r>
      <w:r>
        <w:t xml:space="preserve">RTCP packet </w:t>
      </w:r>
      <w:r w:rsidR="0085200C">
        <w:t xml:space="preserve">was </w:t>
      </w:r>
      <w:r>
        <w:t xml:space="preserve">sent </w:t>
      </w:r>
      <w:r w:rsidR="0085200C">
        <w:t>from the SUT</w:t>
      </w:r>
      <w:r>
        <w:t>.</w:t>
      </w:r>
      <w:r>
        <w:br/>
        <w:t xml:space="preserve">3) The "RTP timestamp" field in the last RTCP packet Sender Information </w:t>
      </w:r>
      <w:r w:rsidR="0085200C">
        <w:t xml:space="preserve">sent from the SUT </w:t>
      </w:r>
      <w:r>
        <w:t>is less than the "RTP timestamp" field in the first RTCP packet Sender Information</w:t>
      </w:r>
      <w:r w:rsidR="0085200C">
        <w:t xml:space="preserve"> sent from the SUT</w:t>
      </w:r>
      <w:r>
        <w:t>, when interpreting those fields as unsigned 32-bit integers.</w:t>
      </w:r>
    </w:p>
    <w:p w14:paraId="35FBC192" w14:textId="303C1D82" w:rsidR="00E044DD" w:rsidRPr="00E044DD" w:rsidRDefault="00E044DD" w:rsidP="00E044DD">
      <w:pPr>
        <w:ind w:left="1418" w:hanging="1418"/>
      </w:pPr>
      <w:r w:rsidRPr="00E044DD">
        <w:t>Pass criteria:</w:t>
      </w:r>
      <w:r w:rsidRPr="00E044DD">
        <w:tab/>
      </w:r>
      <m:oMath>
        <m:r>
          <w:rPr>
            <w:rFonts w:ascii="Cambria Math" w:hAnsi="Cambria Math"/>
          </w:rPr>
          <m:t>0.999≤</m:t>
        </m:r>
        <m:f>
          <m:fPr>
            <m:type m:val="skw"/>
            <m:ctrlPr>
              <w:rPr>
                <w:rFonts w:ascii="Cambria Math" w:hAnsi="Cambria Math"/>
                <w:i/>
              </w:rPr>
            </m:ctrlPr>
          </m:fPr>
          <m:num>
            <m:r>
              <w:rPr>
                <w:rFonts w:ascii="Cambria Math" w:hAnsi="Cambria Math"/>
              </w:rPr>
              <m:t>R</m:t>
            </m:r>
          </m:num>
          <m:den>
            <m:r>
              <w:rPr>
                <w:rFonts w:ascii="Cambria Math" w:hAnsi="Cambria Math"/>
              </w:rPr>
              <m:t>S</m:t>
            </m:r>
          </m:den>
        </m:f>
        <m:r>
          <w:rPr>
            <w:rFonts w:ascii="Cambria Math" w:hAnsi="Cambria Math"/>
          </w:rPr>
          <m:t>≤1.001</m:t>
        </m:r>
      </m:oMath>
      <w:r w:rsidRPr="00E044DD">
        <w:t>.</w:t>
      </w:r>
    </w:p>
    <w:p w14:paraId="58795E70" w14:textId="0D44C08C" w:rsidR="00406F11" w:rsidRDefault="00406F11" w:rsidP="00406F11">
      <w:pPr>
        <w:ind w:left="1418" w:hanging="1418"/>
      </w:pPr>
      <w:r>
        <w:t>Comments:</w:t>
      </w:r>
      <w:r>
        <w:tab/>
        <w:t xml:space="preserve">The test result is agnostic to RTP packets being received by the </w:t>
      </w:r>
      <w:r w:rsidR="004730CD">
        <w:t xml:space="preserve">SUT </w:t>
      </w:r>
      <w:r>
        <w:t>or not.</w:t>
      </w:r>
      <w:r>
        <w:br/>
        <w:t>NTP time calculations require 64-bit integer arithmetic capability.</w:t>
      </w:r>
      <w:r>
        <w:br/>
        <w:t>The pass criteri</w:t>
      </w:r>
      <w:r w:rsidR="00A823AF">
        <w:t>a</w:t>
      </w:r>
      <w:r>
        <w:t xml:space="preserve"> correspond to a minimum timestamp clock accuracy of 0.1</w:t>
      </w:r>
      <w:r w:rsidR="00B92610">
        <w:t xml:space="preserve"> </w:t>
      </w:r>
      <w:r>
        <w:t xml:space="preserve">% </w:t>
      </w:r>
      <w:r w:rsidR="0085200C">
        <w:t xml:space="preserve">in relation to NTP time </w:t>
      </w:r>
      <w:r>
        <w:t>but a much higher accuracy should in general be expected.</w:t>
      </w:r>
    </w:p>
    <w:p w14:paraId="09E0C835" w14:textId="141F6496" w:rsidR="00B43A33" w:rsidRPr="004D3578" w:rsidRDefault="00024584" w:rsidP="00B43A33">
      <w:pPr>
        <w:pStyle w:val="Heading4"/>
      </w:pPr>
      <w:bookmarkStart w:id="47" w:name="_Toc34151143"/>
      <w:r>
        <w:t>6.2</w:t>
      </w:r>
      <w:r w:rsidR="00B43A33">
        <w:t>.</w:t>
      </w:r>
      <w:r w:rsidR="00E65518">
        <w:t>4</w:t>
      </w:r>
      <w:r w:rsidR="00B43A33">
        <w:t>.</w:t>
      </w:r>
      <w:r w:rsidR="0062074F">
        <w:t>6</w:t>
      </w:r>
      <w:r w:rsidR="00B43A33" w:rsidRPr="004D3578">
        <w:tab/>
      </w:r>
      <w:r w:rsidR="00B43A33">
        <w:t>Packet Count Test</w:t>
      </w:r>
      <w:bookmarkEnd w:id="47"/>
    </w:p>
    <w:p w14:paraId="46FC99AE" w14:textId="219B76CE" w:rsidR="00666506" w:rsidRPr="00666506" w:rsidRDefault="00666506" w:rsidP="00666506">
      <w:pPr>
        <w:ind w:left="1418" w:hanging="1418"/>
      </w:pPr>
      <w:r w:rsidRPr="00666506">
        <w:t>Purpose:</w:t>
      </w:r>
      <w:r w:rsidRPr="00666506">
        <w:tab/>
        <w:t xml:space="preserve">Test if the reported packet count </w:t>
      </w:r>
      <w:r w:rsidR="0066689C">
        <w:t xml:space="preserve">in RTCP sent </w:t>
      </w:r>
      <w:r w:rsidR="000D1D70">
        <w:t>from</w:t>
      </w:r>
      <w:r w:rsidR="0066689C">
        <w:t xml:space="preserve"> the SUT </w:t>
      </w:r>
      <w:r w:rsidRPr="00666506">
        <w:t>corresponds with RTP packets</w:t>
      </w:r>
      <w:r w:rsidR="0066689C">
        <w:t xml:space="preserve"> sent from the SUT</w:t>
      </w:r>
      <w:r w:rsidRPr="00666506">
        <w:rPr>
          <w:i/>
        </w:rPr>
        <w:t>.</w:t>
      </w:r>
    </w:p>
    <w:p w14:paraId="63A08006" w14:textId="77777777" w:rsidR="00666506" w:rsidRPr="00666506" w:rsidRDefault="00666506" w:rsidP="00666506">
      <w:pPr>
        <w:ind w:left="1418" w:hanging="1418"/>
      </w:pPr>
      <w:r w:rsidRPr="00666506">
        <w:t>Status:</w:t>
      </w:r>
      <w:r w:rsidRPr="00666506">
        <w:tab/>
        <w:t>Mandatory</w:t>
      </w:r>
    </w:p>
    <w:p w14:paraId="1F5C61E3" w14:textId="59FAFA31" w:rsidR="00666506" w:rsidRPr="00666506" w:rsidRDefault="00666506" w:rsidP="00666506">
      <w:pPr>
        <w:ind w:left="1418" w:hanging="1418"/>
      </w:pPr>
      <w:r w:rsidRPr="00666506">
        <w:t>Preconditions:</w:t>
      </w:r>
      <w:r w:rsidRPr="00666506">
        <w:tab/>
        <w:t xml:space="preserve">1) The </w:t>
      </w:r>
      <w:r w:rsidR="0066689C">
        <w:t xml:space="preserve">SUT </w:t>
      </w:r>
      <w:r w:rsidRPr="00666506">
        <w:t xml:space="preserve">has passed test </w:t>
      </w:r>
      <w:r w:rsidRPr="00D07A4F">
        <w:t>6.2.2.3</w:t>
      </w:r>
      <w:r w:rsidRPr="00666506">
        <w:t>.</w:t>
      </w:r>
      <w:r w:rsidRPr="00666506">
        <w:br/>
        <w:t xml:space="preserve">2) The </w:t>
      </w:r>
      <w:r w:rsidR="0066689C">
        <w:t xml:space="preserve">SUT </w:t>
      </w:r>
      <w:r w:rsidRPr="00666506">
        <w:t xml:space="preserve">is </w:t>
      </w:r>
      <w:r w:rsidR="0066689C">
        <w:t xml:space="preserve">set </w:t>
      </w:r>
      <w:r w:rsidRPr="00666506">
        <w:t xml:space="preserve">to send RTP packets during the test session, e.g. </w:t>
      </w:r>
      <w:r w:rsidR="0066689C" w:rsidRPr="00666506">
        <w:t xml:space="preserve">pre-configured </w:t>
      </w:r>
      <w:r w:rsidR="0066689C">
        <w:t xml:space="preserve">or </w:t>
      </w:r>
      <w:r w:rsidRPr="00666506">
        <w:t>set as send-receive or send-only</w:t>
      </w:r>
      <w:r w:rsidR="0066689C">
        <w:t xml:space="preserve"> through test instrument signalling</w:t>
      </w:r>
      <w:r w:rsidRPr="00666506">
        <w:t>.</w:t>
      </w:r>
    </w:p>
    <w:p w14:paraId="36241709" w14:textId="3CCB27BE" w:rsidR="00666506" w:rsidRPr="00666506" w:rsidRDefault="00666506" w:rsidP="00666506">
      <w:pPr>
        <w:ind w:left="1418" w:hanging="1418"/>
      </w:pPr>
      <w:r w:rsidRPr="00666506">
        <w:t>Test procedure:</w:t>
      </w:r>
      <w:r w:rsidRPr="00666506">
        <w:tab/>
        <w:t xml:space="preserve">1) Observe the </w:t>
      </w:r>
      <w:r w:rsidR="0066689C">
        <w:t xml:space="preserve">SUT </w:t>
      </w:r>
      <w:r w:rsidRPr="00666506">
        <w:t>output.</w:t>
      </w:r>
      <w:r w:rsidRPr="00666506">
        <w:br/>
        <w:t>2) Note the "</w:t>
      </w:r>
      <w:r w:rsidR="00E14E8A" w:rsidRPr="00E32A99">
        <w:t>sender</w:t>
      </w:r>
      <w:r w:rsidR="00E14E8A">
        <w:t>'</w:t>
      </w:r>
      <w:r w:rsidR="00E14E8A" w:rsidRPr="00E32A99">
        <w:t>s</w:t>
      </w:r>
      <w:r w:rsidRPr="00666506">
        <w:t xml:space="preserve"> packet count" field (</w:t>
      </w:r>
      <m:oMath>
        <m:sSub>
          <m:sSubPr>
            <m:ctrlPr>
              <w:rPr>
                <w:rFonts w:ascii="Cambria Math" w:hAnsi="Cambria Math"/>
                <w:i/>
                <w:vertAlign w:val="subscript"/>
              </w:rPr>
            </m:ctrlPr>
          </m:sSubPr>
          <m:e>
            <m:r>
              <w:rPr>
                <w:rFonts w:ascii="Cambria Math" w:hAnsi="Cambria Math"/>
                <w:vertAlign w:val="subscript"/>
              </w:rPr>
              <m:t>p</m:t>
            </m:r>
          </m:e>
          <m:sub>
            <m:r>
              <w:rPr>
                <w:rFonts w:ascii="Cambria Math" w:hAnsi="Cambria Math"/>
                <w:vertAlign w:val="subscript"/>
              </w:rPr>
              <m:t>i</m:t>
            </m:r>
          </m:sub>
        </m:sSub>
      </m:oMath>
      <w:r w:rsidRPr="00666506">
        <w:t xml:space="preserve">) of each RTCP packet sent from the </w:t>
      </w:r>
      <w:r w:rsidR="0066689C">
        <w:t>SUT</w:t>
      </w:r>
      <w:r w:rsidRPr="00666506">
        <w:t>.</w:t>
      </w:r>
      <w:r w:rsidRPr="00666506">
        <w:br/>
        <w:t>3) Count the number of RTCP packets (</w:t>
      </w:r>
      <m:oMath>
        <m:r>
          <w:rPr>
            <w:rFonts w:ascii="Cambria Math" w:hAnsi="Cambria Math"/>
          </w:rPr>
          <m:t>n</m:t>
        </m:r>
      </m:oMath>
      <w:r w:rsidRPr="00666506">
        <w:t xml:space="preserve">) sent from the </w:t>
      </w:r>
      <w:r w:rsidR="0066689C">
        <w:t>SUT</w:t>
      </w:r>
      <w:r w:rsidRPr="00666506">
        <w:t>.</w:t>
      </w:r>
      <w:r w:rsidRPr="00666506">
        <w:br/>
        <w:t>4) Count and note the number of RTP packets (</w:t>
      </w:r>
      <m:oMath>
        <m:sSub>
          <m:sSubPr>
            <m:ctrlPr>
              <w:rPr>
                <w:rFonts w:ascii="Cambria Math" w:hAnsi="Cambria Math"/>
                <w:i/>
                <w:vertAlign w:val="subscript"/>
              </w:rPr>
            </m:ctrlPr>
          </m:sSubPr>
          <m:e>
            <m:r>
              <w:rPr>
                <w:rFonts w:ascii="Cambria Math" w:hAnsi="Cambria Math"/>
                <w:vertAlign w:val="subscript"/>
              </w:rPr>
              <m:t>P</m:t>
            </m:r>
          </m:e>
          <m:sub>
            <m:r>
              <w:rPr>
                <w:rFonts w:ascii="Cambria Math" w:hAnsi="Cambria Math"/>
                <w:vertAlign w:val="subscript"/>
              </w:rPr>
              <m:t>i</m:t>
            </m:r>
          </m:sub>
        </m:sSub>
      </m:oMath>
      <w:r w:rsidRPr="00666506">
        <w:t xml:space="preserve">) sent from the </w:t>
      </w:r>
      <w:r w:rsidR="0066689C">
        <w:t xml:space="preserve">SUT </w:t>
      </w:r>
      <w:r w:rsidRPr="00666506">
        <w:t xml:space="preserve">between each pair </w:t>
      </w:r>
      <m:oMath>
        <m:d>
          <m:dPr>
            <m:begChr m:val="{"/>
            <m:endChr m:val="}"/>
            <m:ctrlPr>
              <w:rPr>
                <w:rFonts w:ascii="Cambria Math" w:hAnsi="Cambria Math"/>
                <w:i/>
              </w:rPr>
            </m:ctrlPr>
          </m:dPr>
          <m:e>
            <m:r>
              <w:rPr>
                <w:rFonts w:ascii="Cambria Math" w:hAnsi="Cambria Math"/>
              </w:rPr>
              <m:t>i-1, i</m:t>
            </m:r>
          </m:e>
        </m:d>
      </m:oMath>
      <w:r w:rsidRPr="00666506">
        <w:t xml:space="preserve"> of subsequent RTCP packets</w:t>
      </w:r>
      <w:r w:rsidR="0066689C">
        <w:t xml:space="preserve"> sent from the SUT.</w:t>
      </w:r>
      <w:r w:rsidRPr="00666506">
        <w:br/>
        <w:t>5) For each pair of subsequent RTCP packets, calculate the difference in packet count,</w:t>
      </w:r>
      <w:r w:rsidRPr="00666506">
        <w:br/>
      </w:r>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 iϵ</m:t>
        </m:r>
        <m:d>
          <m:dPr>
            <m:begChr m:val="["/>
            <m:endChr m:val="]"/>
            <m:ctrlPr>
              <w:rPr>
                <w:rFonts w:ascii="Cambria Math" w:hAnsi="Cambria Math"/>
                <w:i/>
              </w:rPr>
            </m:ctrlPr>
          </m:dPr>
          <m:e>
            <m:r>
              <w:rPr>
                <w:rFonts w:ascii="Cambria Math" w:hAnsi="Cambria Math"/>
              </w:rPr>
              <m:t>2..n</m:t>
            </m:r>
          </m:e>
        </m:d>
      </m:oMath>
      <w:r w:rsidRPr="00666506">
        <w:t>.</w:t>
      </w:r>
    </w:p>
    <w:p w14:paraId="21947862" w14:textId="44887256" w:rsidR="00666506" w:rsidRPr="00666506" w:rsidRDefault="00666506" w:rsidP="00666506">
      <w:pPr>
        <w:ind w:left="1418" w:hanging="1418"/>
      </w:pPr>
      <w:r w:rsidRPr="00666506">
        <w:t>Stop condition:</w:t>
      </w:r>
      <w:r w:rsidRPr="00666506">
        <w:tab/>
        <w:t>1) RTP packets are sent</w:t>
      </w:r>
      <w:r w:rsidR="0066689C">
        <w:t xml:space="preserve"> from the SUT</w:t>
      </w:r>
      <w:r w:rsidRPr="00666506">
        <w:t>.</w:t>
      </w:r>
      <w:r w:rsidRPr="00666506">
        <w:br/>
        <w:t xml:space="preserve">2) At least three RTCP packets are sent </w:t>
      </w:r>
      <w:r w:rsidR="0066689C">
        <w:t xml:space="preserve">from the SUT </w:t>
      </w:r>
      <w:r w:rsidRPr="00666506">
        <w:t xml:space="preserve">after the first RTP packet </w:t>
      </w:r>
      <w:r w:rsidR="0066689C">
        <w:t xml:space="preserve">sent from the SUT </w:t>
      </w:r>
      <w:r w:rsidRPr="00666506">
        <w:t>(one or more RTCP packets may be sent before first RTP packet).</w:t>
      </w:r>
    </w:p>
    <w:p w14:paraId="57DAFF59" w14:textId="77777777" w:rsidR="00666506" w:rsidRPr="00666506" w:rsidRDefault="00666506" w:rsidP="00666506">
      <w:pPr>
        <w:ind w:left="1418" w:hanging="1418"/>
      </w:pPr>
      <w:r w:rsidRPr="00666506">
        <w:t>Pass criteria:</w:t>
      </w:r>
      <w:r w:rsidRPr="00666506">
        <w:tab/>
      </w:r>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 for all i∈</m:t>
        </m:r>
        <m:d>
          <m:dPr>
            <m:begChr m:val="["/>
            <m:endChr m:val="]"/>
            <m:ctrlPr>
              <w:rPr>
                <w:rFonts w:ascii="Cambria Math" w:hAnsi="Cambria Math"/>
                <w:i/>
              </w:rPr>
            </m:ctrlPr>
          </m:dPr>
          <m:e>
            <m:r>
              <w:rPr>
                <w:rFonts w:ascii="Cambria Math" w:hAnsi="Cambria Math"/>
              </w:rPr>
              <m:t>2..n</m:t>
            </m:r>
          </m:e>
        </m:d>
      </m:oMath>
      <w:r w:rsidRPr="00666506">
        <w:t>.</w:t>
      </w:r>
    </w:p>
    <w:p w14:paraId="0782D892" w14:textId="681FE1B1" w:rsidR="00666506" w:rsidRPr="00666506" w:rsidRDefault="00666506" w:rsidP="00666506">
      <w:pPr>
        <w:ind w:left="1418" w:hanging="1418"/>
      </w:pPr>
      <w:r w:rsidRPr="00666506">
        <w:t>Comments:</w:t>
      </w:r>
      <w:r w:rsidRPr="00666506">
        <w:tab/>
        <w:t xml:space="preserve">The test result is agnostic to RTP packets being received by the </w:t>
      </w:r>
      <w:r w:rsidR="0066689C">
        <w:t xml:space="preserve">SUT </w:t>
      </w:r>
      <w:r w:rsidRPr="00666506">
        <w:t>or not.</w:t>
      </w:r>
    </w:p>
    <w:p w14:paraId="4A1E8191" w14:textId="219BD221" w:rsidR="00307B26" w:rsidRPr="004D3578" w:rsidRDefault="00024584" w:rsidP="00307B26">
      <w:pPr>
        <w:pStyle w:val="Heading4"/>
      </w:pPr>
      <w:bookmarkStart w:id="48" w:name="_Toc34151144"/>
      <w:r>
        <w:lastRenderedPageBreak/>
        <w:t>6.2</w:t>
      </w:r>
      <w:r w:rsidR="00307B26">
        <w:t>.</w:t>
      </w:r>
      <w:r w:rsidR="00E65518">
        <w:t>4</w:t>
      </w:r>
      <w:r w:rsidR="00307B26">
        <w:t>.</w:t>
      </w:r>
      <w:r w:rsidR="0062074F">
        <w:t>7</w:t>
      </w:r>
      <w:r w:rsidR="00307B26" w:rsidRPr="004D3578">
        <w:tab/>
      </w:r>
      <w:r w:rsidR="00307B26">
        <w:t>Wrapped Packet Count Test</w:t>
      </w:r>
      <w:bookmarkEnd w:id="48"/>
    </w:p>
    <w:p w14:paraId="0EA5CDCD" w14:textId="2A223CD6" w:rsidR="00666506" w:rsidRPr="00666506" w:rsidRDefault="00666506" w:rsidP="00666506">
      <w:pPr>
        <w:ind w:left="1418" w:hanging="1418"/>
      </w:pPr>
      <w:r w:rsidRPr="00666506">
        <w:t>Purpose:</w:t>
      </w:r>
      <w:r w:rsidRPr="00666506">
        <w:tab/>
        <w:t xml:space="preserve">Test if the reported packet count </w:t>
      </w:r>
      <w:r w:rsidR="0066689C">
        <w:t xml:space="preserve">in RTCP sent from the SUT </w:t>
      </w:r>
      <w:r w:rsidRPr="00666506">
        <w:t>corresponds with RTP packets</w:t>
      </w:r>
      <w:r w:rsidR="0066689C">
        <w:t xml:space="preserve"> sent from the SUT</w:t>
      </w:r>
      <w:r w:rsidRPr="00666506">
        <w:t>, even when the "</w:t>
      </w:r>
      <w:r w:rsidR="00E14E8A" w:rsidRPr="00E32A99">
        <w:t>sender</w:t>
      </w:r>
      <w:r w:rsidR="00E14E8A">
        <w:t>'</w:t>
      </w:r>
      <w:r w:rsidR="00E14E8A" w:rsidRPr="00E32A99">
        <w:t>s</w:t>
      </w:r>
      <w:r w:rsidRPr="00666506">
        <w:t xml:space="preserve"> packet count" field wraps around</w:t>
      </w:r>
      <w:r w:rsidRPr="00666506">
        <w:rPr>
          <w:i/>
        </w:rPr>
        <w:t>.</w:t>
      </w:r>
    </w:p>
    <w:p w14:paraId="09D4F104" w14:textId="7E84A90B" w:rsidR="00666506" w:rsidRPr="00666506" w:rsidRDefault="00666506" w:rsidP="00666506">
      <w:pPr>
        <w:ind w:left="1418" w:hanging="1418"/>
      </w:pPr>
      <w:r w:rsidRPr="00666506">
        <w:t>Status:</w:t>
      </w:r>
      <w:r w:rsidRPr="00666506">
        <w:tab/>
        <w:t>Conditionally Mandatory (</w:t>
      </w:r>
      <w:r w:rsidR="00CF5CCE">
        <w:t>P</w:t>
      </w:r>
      <w:r w:rsidRPr="00666506">
        <w:t>recondition 3)</w:t>
      </w:r>
    </w:p>
    <w:p w14:paraId="492EDB21" w14:textId="4A2B722C" w:rsidR="00666506" w:rsidRPr="00666506" w:rsidRDefault="00666506" w:rsidP="00666506">
      <w:pPr>
        <w:ind w:left="1418" w:hanging="1418"/>
      </w:pPr>
      <w:r w:rsidRPr="00666506">
        <w:t>Preconditions:</w:t>
      </w:r>
      <w:r w:rsidRPr="00666506">
        <w:tab/>
        <w:t xml:space="preserve">1) The </w:t>
      </w:r>
      <w:r w:rsidR="0066689C">
        <w:t xml:space="preserve">SUT </w:t>
      </w:r>
      <w:r w:rsidRPr="00666506">
        <w:t xml:space="preserve">has passed test </w:t>
      </w:r>
      <w:r w:rsidRPr="00D07A4F">
        <w:t>6.2.4.6</w:t>
      </w:r>
      <w:r w:rsidRPr="00666506">
        <w:t>.</w:t>
      </w:r>
      <w:r w:rsidRPr="00666506">
        <w:br/>
        <w:t xml:space="preserve">2) The </w:t>
      </w:r>
      <w:r w:rsidR="0066689C">
        <w:t xml:space="preserve">SUT </w:t>
      </w:r>
      <w:r w:rsidRPr="00666506">
        <w:t xml:space="preserve">is </w:t>
      </w:r>
      <w:r w:rsidR="0066689C">
        <w:t xml:space="preserve">set </w:t>
      </w:r>
      <w:r w:rsidRPr="00666506">
        <w:t xml:space="preserve">to send RTP packets during the test session, e.g. </w:t>
      </w:r>
      <w:r w:rsidR="0066689C" w:rsidRPr="00666506">
        <w:t xml:space="preserve">pre-configured </w:t>
      </w:r>
      <w:r w:rsidR="0066689C">
        <w:t xml:space="preserve">or </w:t>
      </w:r>
      <w:r w:rsidRPr="00666506">
        <w:t>set as send-receive or send-only</w:t>
      </w:r>
      <w:r w:rsidR="0066689C">
        <w:t xml:space="preserve"> through test instrument signalling</w:t>
      </w:r>
      <w:r w:rsidRPr="00666506">
        <w:t>.</w:t>
      </w:r>
      <w:r w:rsidRPr="00666506">
        <w:br/>
        <w:t>3) The "</w:t>
      </w:r>
      <w:r w:rsidR="00E14E8A" w:rsidRPr="00E32A99">
        <w:t>sender</w:t>
      </w:r>
      <w:r w:rsidR="00E14E8A">
        <w:t>'</w:t>
      </w:r>
      <w:r w:rsidR="00E14E8A" w:rsidRPr="00E32A99">
        <w:t>s</w:t>
      </w:r>
      <w:r w:rsidRPr="00666506">
        <w:t xml:space="preserve"> packet count" field in the first RTCP packet Sender Information </w:t>
      </w:r>
      <w:r w:rsidR="0066689C">
        <w:t xml:space="preserve">sent from the SUT </w:t>
      </w:r>
      <w:r w:rsidRPr="00666506">
        <w:t>is set to a value close to 2</w:t>
      </w:r>
      <w:r w:rsidRPr="00666506">
        <w:rPr>
          <w:vertAlign w:val="superscript"/>
        </w:rPr>
        <w:t>32</w:t>
      </w:r>
      <w:r w:rsidRPr="00666506">
        <w:t>-1 (when interpreted as an unsigned 32-bit integer), such that the value will wrap during the test.</w:t>
      </w:r>
    </w:p>
    <w:p w14:paraId="25994F11" w14:textId="6CE7A27E" w:rsidR="00666506" w:rsidRPr="00666506" w:rsidRDefault="00666506" w:rsidP="00666506">
      <w:pPr>
        <w:ind w:left="1418" w:hanging="1418"/>
      </w:pPr>
      <w:r w:rsidRPr="00666506">
        <w:t>Test procedure:</w:t>
      </w:r>
      <w:r w:rsidRPr="00666506">
        <w:tab/>
        <w:t xml:space="preserve">1) Observe the </w:t>
      </w:r>
      <w:r w:rsidR="0066689C">
        <w:t xml:space="preserve">SUT </w:t>
      </w:r>
      <w:r w:rsidRPr="00666506">
        <w:t>output.</w:t>
      </w:r>
      <w:r w:rsidRPr="00666506">
        <w:br/>
        <w:t>2) Note the "</w:t>
      </w:r>
      <w:r w:rsidR="00E14E8A" w:rsidRPr="00E32A99">
        <w:t>sender</w:t>
      </w:r>
      <w:r w:rsidR="00E14E8A">
        <w:t>'</w:t>
      </w:r>
      <w:r w:rsidR="00E14E8A" w:rsidRPr="00E32A99">
        <w:t>s</w:t>
      </w:r>
      <w:r w:rsidRPr="00666506">
        <w:t xml:space="preserve"> packet count" field (</w:t>
      </w:r>
      <m:oMath>
        <m:sSub>
          <m:sSubPr>
            <m:ctrlPr>
              <w:rPr>
                <w:rFonts w:ascii="Cambria Math" w:hAnsi="Cambria Math"/>
                <w:i/>
                <w:vertAlign w:val="subscript"/>
              </w:rPr>
            </m:ctrlPr>
          </m:sSubPr>
          <m:e>
            <m:r>
              <w:rPr>
                <w:rFonts w:ascii="Cambria Math" w:hAnsi="Cambria Math"/>
                <w:vertAlign w:val="subscript"/>
              </w:rPr>
              <m:t>p</m:t>
            </m:r>
          </m:e>
          <m:sub>
            <m:r>
              <w:rPr>
                <w:rFonts w:ascii="Cambria Math" w:hAnsi="Cambria Math"/>
                <w:vertAlign w:val="subscript"/>
              </w:rPr>
              <m:t>i</m:t>
            </m:r>
          </m:sub>
        </m:sSub>
      </m:oMath>
      <w:r w:rsidRPr="00666506">
        <w:t xml:space="preserve">) of each RTCP packet sent from the </w:t>
      </w:r>
      <w:r w:rsidR="004730CD">
        <w:t>SUT</w:t>
      </w:r>
      <w:r w:rsidRPr="00666506">
        <w:t>.</w:t>
      </w:r>
      <w:r w:rsidRPr="00666506">
        <w:br/>
        <w:t>3) Count the number of RTCP packets (</w:t>
      </w:r>
      <m:oMath>
        <m:r>
          <w:rPr>
            <w:rFonts w:ascii="Cambria Math" w:hAnsi="Cambria Math"/>
          </w:rPr>
          <m:t>n</m:t>
        </m:r>
      </m:oMath>
      <w:r w:rsidRPr="00666506">
        <w:t xml:space="preserve">) sent from the </w:t>
      </w:r>
      <w:r w:rsidR="0066689C">
        <w:t>SUT</w:t>
      </w:r>
      <w:r w:rsidRPr="00666506">
        <w:t>.</w:t>
      </w:r>
      <w:r w:rsidRPr="00666506">
        <w:br/>
        <w:t>4) Count and note the number of RTP packets (</w:t>
      </w:r>
      <m:oMath>
        <m:sSub>
          <m:sSubPr>
            <m:ctrlPr>
              <w:rPr>
                <w:rFonts w:ascii="Cambria Math" w:hAnsi="Cambria Math"/>
                <w:i/>
                <w:vertAlign w:val="subscript"/>
              </w:rPr>
            </m:ctrlPr>
          </m:sSubPr>
          <m:e>
            <m:r>
              <w:rPr>
                <w:rFonts w:ascii="Cambria Math" w:hAnsi="Cambria Math"/>
                <w:vertAlign w:val="subscript"/>
              </w:rPr>
              <m:t>P</m:t>
            </m:r>
          </m:e>
          <m:sub>
            <m:r>
              <w:rPr>
                <w:rFonts w:ascii="Cambria Math" w:hAnsi="Cambria Math"/>
                <w:vertAlign w:val="subscript"/>
              </w:rPr>
              <m:t>i</m:t>
            </m:r>
          </m:sub>
        </m:sSub>
      </m:oMath>
      <w:r w:rsidRPr="00666506">
        <w:t xml:space="preserve">) sent from the </w:t>
      </w:r>
      <w:r w:rsidR="0066689C">
        <w:t xml:space="preserve">SUT </w:t>
      </w:r>
      <w:r w:rsidRPr="00666506">
        <w:t xml:space="preserve">between each pair </w:t>
      </w:r>
      <m:oMath>
        <m:d>
          <m:dPr>
            <m:begChr m:val="{"/>
            <m:endChr m:val="}"/>
            <m:ctrlPr>
              <w:rPr>
                <w:rFonts w:ascii="Cambria Math" w:hAnsi="Cambria Math"/>
                <w:i/>
              </w:rPr>
            </m:ctrlPr>
          </m:dPr>
          <m:e>
            <m:r>
              <w:rPr>
                <w:rFonts w:ascii="Cambria Math" w:hAnsi="Cambria Math"/>
              </w:rPr>
              <m:t>i-1, i</m:t>
            </m:r>
          </m:e>
        </m:d>
      </m:oMath>
      <w:r w:rsidRPr="00666506">
        <w:t xml:space="preserve"> of subsequent RTCP packets</w:t>
      </w:r>
      <w:r w:rsidR="0066689C">
        <w:t xml:space="preserve"> sent from the SUT.</w:t>
      </w:r>
      <w:r w:rsidRPr="00666506">
        <w:br/>
        <w:t xml:space="preserve">5) For each pair of subsequent RTCP packets where </w:t>
      </w:r>
      <m:oMath>
        <m:sSub>
          <m:sSubPr>
            <m:ctrlPr>
              <w:rPr>
                <w:rFonts w:ascii="Cambria Math" w:hAnsi="Cambria Math"/>
                <w:i/>
                <w:vertAlign w:val="subscript"/>
              </w:rPr>
            </m:ctrlPr>
          </m:sSubPr>
          <m:e>
            <m:r>
              <w:rPr>
                <w:rFonts w:ascii="Cambria Math" w:hAnsi="Cambria Math"/>
                <w:vertAlign w:val="subscript"/>
              </w:rPr>
              <m:t>p</m:t>
            </m:r>
          </m:e>
          <m:sub>
            <m:r>
              <w:rPr>
                <w:rFonts w:ascii="Cambria Math" w:hAnsi="Cambria Math"/>
                <w:vertAlign w:val="subscript"/>
              </w:rPr>
              <m:t>i</m:t>
            </m:r>
          </m:sub>
        </m:sSub>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p</m:t>
            </m:r>
          </m:e>
          <m:sub>
            <m:r>
              <w:rPr>
                <w:rFonts w:ascii="Cambria Math" w:hAnsi="Cambria Math"/>
                <w:vertAlign w:val="subscript"/>
              </w:rPr>
              <m:t>i-1</m:t>
            </m:r>
          </m:sub>
        </m:sSub>
      </m:oMath>
      <w:r w:rsidRPr="00666506">
        <w:t xml:space="preserve"> when interpreting </w:t>
      </w:r>
      <m:oMath>
        <m:sSub>
          <m:sSubPr>
            <m:ctrlPr>
              <w:rPr>
                <w:rFonts w:ascii="Cambria Math" w:hAnsi="Cambria Math"/>
                <w:i/>
                <w:vertAlign w:val="subscript"/>
              </w:rPr>
            </m:ctrlPr>
          </m:sSubPr>
          <m:e>
            <m:r>
              <w:rPr>
                <w:rFonts w:ascii="Cambria Math" w:hAnsi="Cambria Math"/>
                <w:vertAlign w:val="subscript"/>
              </w:rPr>
              <m:t>p</m:t>
            </m:r>
          </m:e>
          <m:sub>
            <m:r>
              <w:rPr>
                <w:rFonts w:ascii="Cambria Math" w:hAnsi="Cambria Math"/>
                <w:vertAlign w:val="subscript"/>
              </w:rPr>
              <m:t>i</m:t>
            </m:r>
          </m:sub>
        </m:sSub>
      </m:oMath>
      <w:r w:rsidRPr="00666506">
        <w:t xml:space="preserve"> and </w:t>
      </w:r>
      <m:oMath>
        <m:sSub>
          <m:sSubPr>
            <m:ctrlPr>
              <w:rPr>
                <w:rFonts w:ascii="Cambria Math" w:hAnsi="Cambria Math"/>
                <w:i/>
                <w:vertAlign w:val="subscript"/>
              </w:rPr>
            </m:ctrlPr>
          </m:sSubPr>
          <m:e>
            <m:r>
              <w:rPr>
                <w:rFonts w:ascii="Cambria Math" w:hAnsi="Cambria Math"/>
                <w:vertAlign w:val="subscript"/>
              </w:rPr>
              <m:t>p</m:t>
            </m:r>
          </m:e>
          <m:sub>
            <m:r>
              <w:rPr>
                <w:rFonts w:ascii="Cambria Math" w:hAnsi="Cambria Math"/>
                <w:vertAlign w:val="subscript"/>
              </w:rPr>
              <m:t>i-1</m:t>
            </m:r>
          </m:sub>
        </m:sSub>
      </m:oMath>
      <w:r w:rsidRPr="00666506">
        <w:t xml:space="preserve"> as unsigned 32-bit values, calculate the difference in packet count, </w:t>
      </w:r>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 iϵ</m:t>
        </m:r>
        <m:d>
          <m:dPr>
            <m:begChr m:val="["/>
            <m:endChr m:val="]"/>
            <m:ctrlPr>
              <w:rPr>
                <w:rFonts w:ascii="Cambria Math" w:hAnsi="Cambria Math"/>
                <w:i/>
              </w:rPr>
            </m:ctrlPr>
          </m:dPr>
          <m:e>
            <m:r>
              <w:rPr>
                <w:rFonts w:ascii="Cambria Math" w:hAnsi="Cambria Math"/>
              </w:rPr>
              <m:t>2..n</m:t>
            </m:r>
          </m:e>
        </m:d>
      </m:oMath>
      <w:r w:rsidRPr="00666506">
        <w:t>.</w:t>
      </w:r>
      <w:r w:rsidRPr="00666506">
        <w:br/>
        <w:t xml:space="preserve">6) For each pair of subsequent RTCP packets where </w:t>
      </w:r>
      <m:oMath>
        <m:sSub>
          <m:sSubPr>
            <m:ctrlPr>
              <w:rPr>
                <w:rFonts w:ascii="Cambria Math" w:hAnsi="Cambria Math"/>
                <w:i/>
                <w:vertAlign w:val="subscript"/>
              </w:rPr>
            </m:ctrlPr>
          </m:sSubPr>
          <m:e>
            <m:r>
              <w:rPr>
                <w:rFonts w:ascii="Cambria Math" w:hAnsi="Cambria Math"/>
                <w:vertAlign w:val="subscript"/>
              </w:rPr>
              <m:t>p</m:t>
            </m:r>
          </m:e>
          <m:sub>
            <m:r>
              <w:rPr>
                <w:rFonts w:ascii="Cambria Math" w:hAnsi="Cambria Math"/>
                <w:vertAlign w:val="subscript"/>
              </w:rPr>
              <m:t>i</m:t>
            </m:r>
          </m:sub>
        </m:sSub>
        <m:r>
          <w:rPr>
            <w:rFonts w:ascii="Cambria Math" w:hAnsi="Cambria Math"/>
            <w:vertAlign w:val="subscript"/>
          </w:rPr>
          <m:t>&lt;</m:t>
        </m:r>
        <m:sSub>
          <m:sSubPr>
            <m:ctrlPr>
              <w:rPr>
                <w:rFonts w:ascii="Cambria Math" w:hAnsi="Cambria Math"/>
                <w:i/>
                <w:vertAlign w:val="subscript"/>
              </w:rPr>
            </m:ctrlPr>
          </m:sSubPr>
          <m:e>
            <m:r>
              <w:rPr>
                <w:rFonts w:ascii="Cambria Math" w:hAnsi="Cambria Math"/>
                <w:vertAlign w:val="subscript"/>
              </w:rPr>
              <m:t>p</m:t>
            </m:r>
          </m:e>
          <m:sub>
            <m:r>
              <w:rPr>
                <w:rFonts w:ascii="Cambria Math" w:hAnsi="Cambria Math"/>
                <w:vertAlign w:val="subscript"/>
              </w:rPr>
              <m:t>i-1</m:t>
            </m:r>
          </m:sub>
        </m:sSub>
      </m:oMath>
      <w:r w:rsidRPr="00666506">
        <w:t xml:space="preserve"> when interpreting </w:t>
      </w:r>
      <m:oMath>
        <m:sSub>
          <m:sSubPr>
            <m:ctrlPr>
              <w:rPr>
                <w:rFonts w:ascii="Cambria Math" w:hAnsi="Cambria Math"/>
                <w:i/>
                <w:vertAlign w:val="subscript"/>
              </w:rPr>
            </m:ctrlPr>
          </m:sSubPr>
          <m:e>
            <m:r>
              <w:rPr>
                <w:rFonts w:ascii="Cambria Math" w:hAnsi="Cambria Math"/>
                <w:vertAlign w:val="subscript"/>
              </w:rPr>
              <m:t>p</m:t>
            </m:r>
          </m:e>
          <m:sub>
            <m:r>
              <w:rPr>
                <w:rFonts w:ascii="Cambria Math" w:hAnsi="Cambria Math"/>
                <w:vertAlign w:val="subscript"/>
              </w:rPr>
              <m:t>i</m:t>
            </m:r>
          </m:sub>
        </m:sSub>
      </m:oMath>
      <w:r w:rsidRPr="00666506">
        <w:t xml:space="preserve"> and </w:t>
      </w:r>
      <m:oMath>
        <m:sSub>
          <m:sSubPr>
            <m:ctrlPr>
              <w:rPr>
                <w:rFonts w:ascii="Cambria Math" w:hAnsi="Cambria Math"/>
                <w:i/>
                <w:vertAlign w:val="subscript"/>
              </w:rPr>
            </m:ctrlPr>
          </m:sSubPr>
          <m:e>
            <m:r>
              <w:rPr>
                <w:rFonts w:ascii="Cambria Math" w:hAnsi="Cambria Math"/>
                <w:vertAlign w:val="subscript"/>
              </w:rPr>
              <m:t>p</m:t>
            </m:r>
          </m:e>
          <m:sub>
            <m:r>
              <w:rPr>
                <w:rFonts w:ascii="Cambria Math" w:hAnsi="Cambria Math"/>
                <w:vertAlign w:val="subscript"/>
              </w:rPr>
              <m:t>i-1</m:t>
            </m:r>
          </m:sub>
        </m:sSub>
      </m:oMath>
      <w:r w:rsidRPr="00666506">
        <w:t xml:space="preserve"> as unsigned 32-bit values, calculate </w:t>
      </w:r>
      <m:oMath>
        <m:sSub>
          <m:sSubPr>
            <m:ctrlPr>
              <w:rPr>
                <w:rFonts w:ascii="Cambria Math" w:hAnsi="Cambria Math"/>
                <w:i/>
                <w:vertAlign w:val="superscript"/>
              </w:rPr>
            </m:ctrlPr>
          </m:sSubPr>
          <m:e>
            <m:r>
              <w:rPr>
                <w:rFonts w:ascii="Cambria Math" w:hAnsi="Cambria Math"/>
                <w:vertAlign w:val="superscript"/>
              </w:rPr>
              <m:t>d</m:t>
            </m:r>
          </m:e>
          <m:sub>
            <m:r>
              <w:rPr>
                <w:rFonts w:ascii="Cambria Math" w:hAnsi="Cambria Math"/>
                <w:vertAlign w:val="superscript"/>
              </w:rPr>
              <m:t>i</m:t>
            </m:r>
          </m:sub>
        </m:sSub>
        <m:r>
          <w:rPr>
            <w:rFonts w:ascii="Cambria Math" w:hAnsi="Cambria Math"/>
            <w:vertAlign w:val="superscript"/>
          </w:rPr>
          <m:t>=</m:t>
        </m:r>
        <m:sSup>
          <m:sSupPr>
            <m:ctrlPr>
              <w:rPr>
                <w:rFonts w:ascii="Cambria Math" w:hAnsi="Cambria Math"/>
                <w:i/>
                <w:vertAlign w:val="superscript"/>
              </w:rPr>
            </m:ctrlPr>
          </m:sSupPr>
          <m:e>
            <m:r>
              <w:rPr>
                <w:rFonts w:ascii="Cambria Math" w:hAnsi="Cambria Math"/>
                <w:vertAlign w:val="superscript"/>
              </w:rPr>
              <m:t>2</m:t>
            </m:r>
          </m:e>
          <m:sup>
            <m:r>
              <w:rPr>
                <w:rFonts w:ascii="Cambria Math" w:hAnsi="Cambria Math"/>
                <w:vertAlign w:val="superscript"/>
              </w:rPr>
              <m:t>32</m:t>
            </m:r>
          </m:sup>
        </m:sSup>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i-1</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d>
          <m:dPr>
            <m:ctrlPr>
              <w:rPr>
                <w:rFonts w:ascii="Cambria Math" w:hAnsi="Cambria Math"/>
                <w:i/>
                <w:vertAlign w:val="superscript"/>
              </w:rPr>
            </m:ctrlPr>
          </m:dPr>
          <m:e>
            <m:sSup>
              <m:sSupPr>
                <m:ctrlPr>
                  <w:rPr>
                    <w:rFonts w:ascii="Cambria Math" w:hAnsi="Cambria Math"/>
                    <w:i/>
                    <w:vertAlign w:val="superscript"/>
                  </w:rPr>
                </m:ctrlPr>
              </m:sSupPr>
              <m:e>
                <m:r>
                  <w:rPr>
                    <w:rFonts w:ascii="Cambria Math" w:hAnsi="Cambria Math"/>
                    <w:vertAlign w:val="superscript"/>
                  </w:rPr>
                  <m:t>2</m:t>
                </m:r>
              </m:e>
              <m:sup>
                <m:r>
                  <w:rPr>
                    <w:rFonts w:ascii="Cambria Math" w:hAnsi="Cambria Math"/>
                    <w:vertAlign w:val="superscript"/>
                  </w:rPr>
                  <m:t>32</m:t>
                </m:r>
              </m:sup>
            </m:sSup>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i-1</m:t>
                </m:r>
              </m:sub>
            </m:sSub>
          </m:e>
        </m:d>
        <m:r>
          <w:rPr>
            <w:rFonts w:ascii="Cambria Math" w:hAnsi="Cambria Math"/>
            <w:vertAlign w:val="superscript"/>
          </w:rPr>
          <m:t xml:space="preserve"> % </m:t>
        </m:r>
        <m:sSup>
          <m:sSupPr>
            <m:ctrlPr>
              <w:rPr>
                <w:rFonts w:ascii="Cambria Math" w:hAnsi="Cambria Math"/>
                <w:i/>
                <w:vertAlign w:val="superscript"/>
              </w:rPr>
            </m:ctrlPr>
          </m:sSupPr>
          <m:e>
            <m:r>
              <w:rPr>
                <w:rFonts w:ascii="Cambria Math" w:hAnsi="Cambria Math"/>
                <w:vertAlign w:val="superscript"/>
              </w:rPr>
              <m:t>2</m:t>
            </m:r>
          </m:e>
          <m:sup>
            <m:r>
              <w:rPr>
                <w:rFonts w:ascii="Cambria Math" w:hAnsi="Cambria Math"/>
                <w:vertAlign w:val="superscript"/>
              </w:rPr>
              <m:t>32</m:t>
            </m:r>
          </m:sup>
        </m:sSup>
        <m:r>
          <w:rPr>
            <w:rFonts w:ascii="Cambria Math" w:hAnsi="Cambria Math"/>
            <w:vertAlign w:val="superscript"/>
          </w:rPr>
          <m:t>, i∈</m:t>
        </m:r>
        <m:d>
          <m:dPr>
            <m:begChr m:val="["/>
            <m:endChr m:val="]"/>
            <m:ctrlPr>
              <w:rPr>
                <w:rFonts w:ascii="Cambria Math" w:hAnsi="Cambria Math"/>
                <w:i/>
                <w:vertAlign w:val="superscript"/>
              </w:rPr>
            </m:ctrlPr>
          </m:dPr>
          <m:e>
            <m:r>
              <w:rPr>
                <w:rFonts w:ascii="Cambria Math" w:hAnsi="Cambria Math"/>
                <w:vertAlign w:val="superscript"/>
              </w:rPr>
              <m:t>2..n</m:t>
            </m:r>
          </m:e>
        </m:d>
      </m:oMath>
      <w:r w:rsidRPr="00666506">
        <w:t xml:space="preserve">. </w:t>
      </w:r>
    </w:p>
    <w:p w14:paraId="057AFCFF" w14:textId="3EF6F069" w:rsidR="00666506" w:rsidRPr="00666506" w:rsidRDefault="00666506" w:rsidP="00666506">
      <w:pPr>
        <w:ind w:left="1418" w:hanging="1418"/>
      </w:pPr>
      <w:r w:rsidRPr="00666506">
        <w:t>Stop condition:</w:t>
      </w:r>
      <w:r w:rsidRPr="00666506">
        <w:tab/>
        <w:t>1) RTP packets are sent</w:t>
      </w:r>
      <w:r w:rsidR="0066689C">
        <w:t xml:space="preserve"> from the SUT</w:t>
      </w:r>
      <w:r w:rsidRPr="00666506">
        <w:t>.</w:t>
      </w:r>
      <w:r w:rsidRPr="00666506">
        <w:br/>
        <w:t xml:space="preserve">2) At least three RTCP packets are sent </w:t>
      </w:r>
      <w:r w:rsidR="0066689C">
        <w:t xml:space="preserve">from the SUT </w:t>
      </w:r>
      <w:r w:rsidRPr="00666506">
        <w:t>after the first RTP packet (one or more RTCP packets may be sent before first RTP packet).</w:t>
      </w:r>
      <w:r w:rsidRPr="00666506">
        <w:br/>
        <w:t>3) The "</w:t>
      </w:r>
      <w:r w:rsidR="00E14E8A" w:rsidRPr="00E32A99">
        <w:t>sender</w:t>
      </w:r>
      <w:r w:rsidR="00E14E8A">
        <w:t>'</w:t>
      </w:r>
      <w:r w:rsidR="00E14E8A" w:rsidRPr="00E32A99">
        <w:t>s</w:t>
      </w:r>
      <w:r w:rsidRPr="00666506">
        <w:t xml:space="preserve"> packet count" field in the last RTCP packet Sender Information </w:t>
      </w:r>
      <w:r w:rsidR="0066689C">
        <w:t xml:space="preserve">sent from the SUT </w:t>
      </w:r>
      <w:r w:rsidRPr="00666506">
        <w:t>is less than the "</w:t>
      </w:r>
      <w:r w:rsidR="00E14E8A" w:rsidRPr="00E32A99">
        <w:t>sender</w:t>
      </w:r>
      <w:r w:rsidR="00E14E8A">
        <w:t>'</w:t>
      </w:r>
      <w:r w:rsidR="00E14E8A" w:rsidRPr="00E32A99">
        <w:t>s</w:t>
      </w:r>
      <w:r w:rsidRPr="00666506">
        <w:t xml:space="preserve"> packet count" field in the first RTCP packet Sender Information, when interpreting those fields as unsigned 32-bit integers.</w:t>
      </w:r>
    </w:p>
    <w:p w14:paraId="5A48707E" w14:textId="77777777" w:rsidR="00666506" w:rsidRPr="00666506" w:rsidRDefault="00666506" w:rsidP="00666506">
      <w:pPr>
        <w:ind w:left="1418" w:hanging="1418"/>
      </w:pPr>
      <w:r w:rsidRPr="00666506">
        <w:t>Pass criteria:</w:t>
      </w:r>
      <w:r w:rsidRPr="00666506">
        <w:tab/>
      </w:r>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 for all i∈</m:t>
        </m:r>
        <m:d>
          <m:dPr>
            <m:begChr m:val="["/>
            <m:endChr m:val="]"/>
            <m:ctrlPr>
              <w:rPr>
                <w:rFonts w:ascii="Cambria Math" w:hAnsi="Cambria Math"/>
                <w:i/>
              </w:rPr>
            </m:ctrlPr>
          </m:dPr>
          <m:e>
            <m:r>
              <w:rPr>
                <w:rFonts w:ascii="Cambria Math" w:hAnsi="Cambria Math"/>
              </w:rPr>
              <m:t>2..n</m:t>
            </m:r>
          </m:e>
        </m:d>
      </m:oMath>
      <w:r w:rsidRPr="00666506">
        <w:t>.</w:t>
      </w:r>
    </w:p>
    <w:p w14:paraId="281071E9" w14:textId="0D51A1AE" w:rsidR="00666506" w:rsidRPr="00666506" w:rsidRDefault="00666506" w:rsidP="00666506">
      <w:pPr>
        <w:ind w:left="1418" w:hanging="1418"/>
      </w:pPr>
      <w:r w:rsidRPr="00666506">
        <w:t>Comments:</w:t>
      </w:r>
      <w:r w:rsidRPr="00666506">
        <w:tab/>
        <w:t xml:space="preserve">The test result is agnostic to RTP packets being received by the </w:t>
      </w:r>
      <w:r w:rsidR="0066689C">
        <w:t xml:space="preserve">SUT </w:t>
      </w:r>
      <w:r w:rsidRPr="00666506">
        <w:t>or not.</w:t>
      </w:r>
    </w:p>
    <w:p w14:paraId="1EA3FD43" w14:textId="2C7086F9" w:rsidR="00B43A33" w:rsidRPr="004D3578" w:rsidRDefault="00024584" w:rsidP="00B43A33">
      <w:pPr>
        <w:pStyle w:val="Heading4"/>
      </w:pPr>
      <w:bookmarkStart w:id="49" w:name="_Toc34151145"/>
      <w:r>
        <w:t>6.2</w:t>
      </w:r>
      <w:r w:rsidR="00B43A33">
        <w:t>.</w:t>
      </w:r>
      <w:r w:rsidR="00E65518">
        <w:t>4</w:t>
      </w:r>
      <w:r w:rsidR="00B43A33">
        <w:t>.</w:t>
      </w:r>
      <w:r w:rsidR="0062074F">
        <w:t>8</w:t>
      </w:r>
      <w:r w:rsidR="00B43A33" w:rsidRPr="004D3578">
        <w:tab/>
      </w:r>
      <w:r w:rsidR="00B43A33">
        <w:t>Octet Count Test</w:t>
      </w:r>
      <w:bookmarkEnd w:id="49"/>
    </w:p>
    <w:p w14:paraId="0DAE4F55" w14:textId="0FB444E4" w:rsidR="00666506" w:rsidRPr="00666506" w:rsidRDefault="00666506" w:rsidP="00666506">
      <w:pPr>
        <w:ind w:left="1418" w:hanging="1418"/>
      </w:pPr>
      <w:r w:rsidRPr="00666506">
        <w:t>Purpose:</w:t>
      </w:r>
      <w:r w:rsidRPr="00666506">
        <w:tab/>
        <w:t xml:space="preserve">Test if the reported octet count </w:t>
      </w:r>
      <w:r w:rsidR="0066689C">
        <w:t xml:space="preserve">in RTCP sent from the SUT </w:t>
      </w:r>
      <w:r w:rsidRPr="00666506">
        <w:t>corresponds with RTP packets</w:t>
      </w:r>
      <w:r w:rsidR="0066689C">
        <w:t xml:space="preserve"> sent from the SUT</w:t>
      </w:r>
      <w:r w:rsidRPr="00666506">
        <w:rPr>
          <w:i/>
        </w:rPr>
        <w:t>.</w:t>
      </w:r>
    </w:p>
    <w:p w14:paraId="73263B2E" w14:textId="77777777" w:rsidR="00666506" w:rsidRPr="00666506" w:rsidRDefault="00666506" w:rsidP="00666506">
      <w:pPr>
        <w:ind w:left="1418" w:hanging="1418"/>
      </w:pPr>
      <w:r w:rsidRPr="00666506">
        <w:t>Status:</w:t>
      </w:r>
      <w:r w:rsidRPr="00666506">
        <w:tab/>
        <w:t>Mandatory</w:t>
      </w:r>
    </w:p>
    <w:p w14:paraId="1CB9429B" w14:textId="38691148" w:rsidR="00666506" w:rsidRPr="00666506" w:rsidRDefault="00666506" w:rsidP="00666506">
      <w:pPr>
        <w:ind w:left="1418" w:hanging="1418"/>
      </w:pPr>
      <w:r w:rsidRPr="00666506">
        <w:t>Preconditions:</w:t>
      </w:r>
      <w:r w:rsidRPr="00666506">
        <w:tab/>
        <w:t xml:space="preserve">1) The </w:t>
      </w:r>
      <w:r w:rsidR="0066689C">
        <w:t xml:space="preserve">SUT </w:t>
      </w:r>
      <w:r w:rsidRPr="00666506">
        <w:t xml:space="preserve">has passed test </w:t>
      </w:r>
      <w:r w:rsidRPr="00D07A4F">
        <w:t>6.2.2.3</w:t>
      </w:r>
      <w:r w:rsidRPr="00666506">
        <w:t>.</w:t>
      </w:r>
      <w:r w:rsidRPr="00666506">
        <w:br/>
        <w:t xml:space="preserve">2) The </w:t>
      </w:r>
      <w:r w:rsidR="0066689C">
        <w:t xml:space="preserve">SUT </w:t>
      </w:r>
      <w:r w:rsidRPr="00666506">
        <w:t xml:space="preserve">is </w:t>
      </w:r>
      <w:r w:rsidR="0066689C">
        <w:t xml:space="preserve">set </w:t>
      </w:r>
      <w:r w:rsidRPr="00666506">
        <w:t xml:space="preserve">to send RTP packets during the test session, e.g. </w:t>
      </w:r>
      <w:r w:rsidR="0066689C" w:rsidRPr="00666506">
        <w:t xml:space="preserve">pre-configured </w:t>
      </w:r>
      <w:r w:rsidR="0066689C">
        <w:t xml:space="preserve">or </w:t>
      </w:r>
      <w:r w:rsidRPr="00666506">
        <w:t>set as send-receive or send-only</w:t>
      </w:r>
      <w:r w:rsidR="0066689C">
        <w:t xml:space="preserve"> through test instrument signalling</w:t>
      </w:r>
      <w:r w:rsidRPr="00666506">
        <w:t>.</w:t>
      </w:r>
    </w:p>
    <w:p w14:paraId="0A3D078F" w14:textId="459DF765" w:rsidR="00666506" w:rsidRPr="00666506" w:rsidRDefault="00666506" w:rsidP="00666506">
      <w:pPr>
        <w:ind w:left="1418" w:hanging="1418"/>
      </w:pPr>
      <w:r w:rsidRPr="00666506">
        <w:t>Test procedure:</w:t>
      </w:r>
      <w:r w:rsidRPr="00666506">
        <w:tab/>
        <w:t xml:space="preserve">1) Observe the </w:t>
      </w:r>
      <w:r w:rsidR="0066689C">
        <w:t xml:space="preserve">SUT </w:t>
      </w:r>
      <w:r w:rsidRPr="00666506">
        <w:t>output.</w:t>
      </w:r>
      <w:r w:rsidRPr="00666506">
        <w:br/>
        <w:t>2) Note the "</w:t>
      </w:r>
      <w:r w:rsidR="00E14E8A" w:rsidRPr="00E32A99">
        <w:t>sender</w:t>
      </w:r>
      <w:r w:rsidR="00E14E8A">
        <w:t>'</w:t>
      </w:r>
      <w:r w:rsidR="00E14E8A" w:rsidRPr="00E32A99">
        <w:t>s</w:t>
      </w:r>
      <w:r w:rsidRPr="00666506">
        <w:t xml:space="preserve"> octet count" field (</w:t>
      </w:r>
      <m:oMath>
        <m:sSub>
          <m:sSubPr>
            <m:ctrlPr>
              <w:rPr>
                <w:rFonts w:ascii="Cambria Math" w:hAnsi="Cambria Math"/>
                <w:i/>
                <w:vertAlign w:val="subscript"/>
              </w:rPr>
            </m:ctrlPr>
          </m:sSubPr>
          <m:e>
            <m:r>
              <w:rPr>
                <w:rFonts w:ascii="Cambria Math" w:hAnsi="Cambria Math"/>
                <w:vertAlign w:val="subscript"/>
              </w:rPr>
              <m:t>c</m:t>
            </m:r>
          </m:e>
          <m:sub>
            <m:r>
              <w:rPr>
                <w:rFonts w:ascii="Cambria Math" w:hAnsi="Cambria Math"/>
                <w:vertAlign w:val="subscript"/>
              </w:rPr>
              <m:t>i</m:t>
            </m:r>
          </m:sub>
        </m:sSub>
      </m:oMath>
      <w:r w:rsidRPr="00666506">
        <w:t xml:space="preserve">) of each RTCP packet sent from the </w:t>
      </w:r>
      <w:r w:rsidR="0066689C">
        <w:t>SUT</w:t>
      </w:r>
      <w:r w:rsidRPr="00666506">
        <w:t>.</w:t>
      </w:r>
      <w:r w:rsidRPr="00666506">
        <w:br/>
        <w:t>3) Count the number of RTCP packets (</w:t>
      </w:r>
      <m:oMath>
        <m:r>
          <w:rPr>
            <w:rFonts w:ascii="Cambria Math" w:hAnsi="Cambria Math"/>
          </w:rPr>
          <m:t>n</m:t>
        </m:r>
      </m:oMath>
      <w:r w:rsidRPr="00666506">
        <w:t xml:space="preserve">) sent from the </w:t>
      </w:r>
      <w:r w:rsidR="0066689C">
        <w:t>SUT</w:t>
      </w:r>
      <w:r w:rsidRPr="00666506">
        <w:t>.</w:t>
      </w:r>
      <w:r w:rsidRPr="00666506">
        <w:br/>
        <w:t>4) Count and note the number of RTP packets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Pr="00666506">
        <w:t xml:space="preserve">) sent from the </w:t>
      </w:r>
      <w:r w:rsidR="0066689C">
        <w:t xml:space="preserve">SUT </w:t>
      </w:r>
      <w:r w:rsidRPr="00666506">
        <w:t xml:space="preserve">between each pair </w:t>
      </w:r>
      <m:oMath>
        <m:d>
          <m:dPr>
            <m:begChr m:val="{"/>
            <m:endChr m:val="}"/>
            <m:ctrlPr>
              <w:rPr>
                <w:rFonts w:ascii="Cambria Math" w:hAnsi="Cambria Math"/>
                <w:i/>
              </w:rPr>
            </m:ctrlPr>
          </m:dPr>
          <m:e>
            <m:r>
              <w:rPr>
                <w:rFonts w:ascii="Cambria Math" w:hAnsi="Cambria Math"/>
              </w:rPr>
              <m:t>i-1, i</m:t>
            </m:r>
          </m:e>
        </m:d>
      </m:oMath>
      <w:r w:rsidRPr="00666506">
        <w:t xml:space="preserve"> of subsequent RTCP packets</w:t>
      </w:r>
      <w:r w:rsidR="0066689C">
        <w:t xml:space="preserve"> sent from the SUT</w:t>
      </w:r>
      <w:r w:rsidRPr="00666506">
        <w:t>.</w:t>
      </w:r>
      <w:r w:rsidRPr="00666506">
        <w:br/>
        <w:t>5) Note the RTP payload size (</w:t>
      </w:r>
      <m:oMath>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N</m:t>
                </m:r>
              </m:e>
              <m:sub>
                <m:r>
                  <w:rPr>
                    <w:rFonts w:ascii="Cambria Math" w:hAnsi="Cambria Math"/>
                  </w:rPr>
                  <m:t>i</m:t>
                </m:r>
              </m:sub>
            </m:sSub>
          </m:sub>
        </m:sSub>
      </m:oMath>
      <w:r w:rsidRPr="00666506">
        <w:t xml:space="preserve">), with </w:t>
      </w:r>
      <m:oMath>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e>
        </m:d>
      </m:oMath>
      <w:r w:rsidRPr="00666506">
        <w:t>, excluding RTP</w:t>
      </w:r>
      <w:r w:rsidR="0066689C">
        <w:t>,</w:t>
      </w:r>
      <w:r w:rsidRPr="00666506">
        <w:t xml:space="preserve"> lower layer headers</w:t>
      </w:r>
      <w:r w:rsidR="0066689C">
        <w:t>,</w:t>
      </w:r>
      <w:r w:rsidRPr="00666506">
        <w:t xml:space="preserve"> and any RTP padding of each RTP packet sent from the </w:t>
      </w:r>
      <w:r w:rsidR="0066689C">
        <w:t xml:space="preserve">SUT </w:t>
      </w:r>
      <w:r w:rsidRPr="00666506">
        <w:t>between each pair of subsequent RTCP packets</w:t>
      </w:r>
      <w:r w:rsidR="0066689C">
        <w:t xml:space="preserve"> sent from the SUT</w:t>
      </w:r>
      <w:r w:rsidRPr="00666506">
        <w:t>.</w:t>
      </w:r>
      <w:r w:rsidRPr="00666506">
        <w:br/>
        <w:t xml:space="preserve">6) For each pair of subsequent RTCP packets, calculate the difference in octet count, </w:t>
      </w:r>
      <m:oMath>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i-1</m:t>
            </m:r>
          </m:sub>
        </m:sSub>
      </m:oMath>
      <w:r w:rsidRPr="00666506">
        <w:t xml:space="preserve">, and sum of RTP payload sizes </w:t>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=1</m:t>
            </m:r>
          </m:sub>
          <m:sup>
            <m:sSub>
              <m:sSubPr>
                <m:ctrlPr>
                  <w:rPr>
                    <w:rFonts w:ascii="Cambria Math" w:hAnsi="Cambria Math"/>
                    <w:i/>
                  </w:rPr>
                </m:ctrlPr>
              </m:sSubPr>
              <m:e>
                <m:r>
                  <w:rPr>
                    <w:rFonts w:ascii="Cambria Math" w:hAnsi="Cambria Math"/>
                  </w:rPr>
                  <m:t>P</m:t>
                </m:r>
              </m:e>
              <m:sub>
                <m:r>
                  <w:rPr>
                    <w:rFonts w:ascii="Cambria Math" w:hAnsi="Cambria Math"/>
                  </w:rPr>
                  <m:t>i</m:t>
                </m:r>
              </m:sub>
            </m:sSub>
          </m:sup>
          <m:e>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N</m:t>
                    </m:r>
                  </m:e>
                  <m:sub>
                    <m:r>
                      <w:rPr>
                        <w:rFonts w:ascii="Cambria Math" w:hAnsi="Cambria Math"/>
                      </w:rPr>
                      <m:t>i</m:t>
                    </m:r>
                  </m:sub>
                </m:sSub>
              </m:sub>
            </m:sSub>
          </m:e>
        </m:nary>
      </m:oMath>
      <w:r w:rsidRPr="00666506">
        <w:t xml:space="preserve"> with </w:t>
      </w:r>
      <m:oMath>
        <m:r>
          <w:rPr>
            <w:rFonts w:ascii="Cambria Math" w:hAnsi="Cambria Math"/>
          </w:rPr>
          <m:t>i∈</m:t>
        </m:r>
        <m:d>
          <m:dPr>
            <m:begChr m:val="["/>
            <m:endChr m:val="]"/>
            <m:ctrlPr>
              <w:rPr>
                <w:rFonts w:ascii="Cambria Math" w:hAnsi="Cambria Math"/>
                <w:i/>
              </w:rPr>
            </m:ctrlPr>
          </m:dPr>
          <m:e>
            <m:r>
              <w:rPr>
                <w:rFonts w:ascii="Cambria Math" w:hAnsi="Cambria Math"/>
              </w:rPr>
              <m:t>2..n</m:t>
            </m:r>
          </m:e>
        </m:d>
      </m:oMath>
      <w:r w:rsidRPr="00666506">
        <w:t xml:space="preserve">. </w:t>
      </w:r>
    </w:p>
    <w:p w14:paraId="6257A4DB" w14:textId="58C287F8" w:rsidR="00666506" w:rsidRPr="00666506" w:rsidRDefault="00666506" w:rsidP="00666506">
      <w:pPr>
        <w:ind w:left="1418" w:hanging="1418"/>
      </w:pPr>
      <w:r w:rsidRPr="00666506">
        <w:t>Stop condition:</w:t>
      </w:r>
      <w:r w:rsidRPr="00666506">
        <w:tab/>
        <w:t>1) RTP packets are sent</w:t>
      </w:r>
      <w:r w:rsidR="0066689C">
        <w:t xml:space="preserve"> from the SUT</w:t>
      </w:r>
      <w:r w:rsidRPr="00666506">
        <w:t>.</w:t>
      </w:r>
      <w:r w:rsidRPr="00666506">
        <w:br/>
        <w:t xml:space="preserve">2) At least three RTCP packets are sent </w:t>
      </w:r>
      <w:r w:rsidR="0066689C">
        <w:t xml:space="preserve">from the SUT </w:t>
      </w:r>
      <w:r w:rsidRPr="00666506">
        <w:t xml:space="preserve">after the first RTP packet </w:t>
      </w:r>
      <w:r w:rsidR="0066689C">
        <w:t xml:space="preserve">sent from the SUT </w:t>
      </w:r>
      <w:r w:rsidRPr="00666506">
        <w:t>(one or more RTCP packets may be sent before first RTP packet).</w:t>
      </w:r>
    </w:p>
    <w:p w14:paraId="575C5055" w14:textId="77777777" w:rsidR="00666506" w:rsidRPr="00666506" w:rsidRDefault="00666506" w:rsidP="00666506">
      <w:pPr>
        <w:ind w:left="1418" w:hanging="1418"/>
      </w:pPr>
      <w:r w:rsidRPr="00666506">
        <w:t>Pass criteria:</w:t>
      </w:r>
      <w:r w:rsidRPr="00666506">
        <w:tab/>
      </w:r>
      <m:oMath>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for all i∈</m:t>
        </m:r>
        <m:d>
          <m:dPr>
            <m:begChr m:val="["/>
            <m:endChr m:val="]"/>
            <m:ctrlPr>
              <w:rPr>
                <w:rFonts w:ascii="Cambria Math" w:hAnsi="Cambria Math"/>
                <w:i/>
              </w:rPr>
            </m:ctrlPr>
          </m:dPr>
          <m:e>
            <m:r>
              <w:rPr>
                <w:rFonts w:ascii="Cambria Math" w:hAnsi="Cambria Math"/>
              </w:rPr>
              <m:t>2..n</m:t>
            </m:r>
          </m:e>
        </m:d>
      </m:oMath>
      <w:r w:rsidRPr="00666506">
        <w:t>.</w:t>
      </w:r>
    </w:p>
    <w:p w14:paraId="0B82A081" w14:textId="5828B009" w:rsidR="00666506" w:rsidRPr="00666506" w:rsidRDefault="00666506" w:rsidP="00666506">
      <w:pPr>
        <w:ind w:left="1418" w:hanging="1418"/>
      </w:pPr>
      <w:r w:rsidRPr="00666506">
        <w:lastRenderedPageBreak/>
        <w:t>Comments:</w:t>
      </w:r>
      <w:r w:rsidRPr="00666506">
        <w:tab/>
        <w:t xml:space="preserve">The test result is agnostic to RTP packets being received by the </w:t>
      </w:r>
      <w:r w:rsidR="004730CD">
        <w:t>SUT</w:t>
      </w:r>
      <w:r w:rsidRPr="00666506">
        <w:t xml:space="preserve"> or not.</w:t>
      </w:r>
    </w:p>
    <w:p w14:paraId="5A35F0C4" w14:textId="344CF663" w:rsidR="00307B26" w:rsidRPr="004D3578" w:rsidRDefault="00024584" w:rsidP="00307B26">
      <w:pPr>
        <w:pStyle w:val="Heading4"/>
      </w:pPr>
      <w:bookmarkStart w:id="50" w:name="_Toc34151146"/>
      <w:r>
        <w:t>6.2</w:t>
      </w:r>
      <w:r w:rsidR="00307B26">
        <w:t>.</w:t>
      </w:r>
      <w:r w:rsidR="00E65518">
        <w:t>4</w:t>
      </w:r>
      <w:r w:rsidR="00307B26">
        <w:t>.</w:t>
      </w:r>
      <w:r w:rsidR="0062074F">
        <w:t>9</w:t>
      </w:r>
      <w:r w:rsidR="00307B26" w:rsidRPr="004D3578">
        <w:tab/>
      </w:r>
      <w:r w:rsidR="00307B26">
        <w:t>Wrapped Octet Count Test</w:t>
      </w:r>
      <w:bookmarkEnd w:id="50"/>
    </w:p>
    <w:p w14:paraId="740E7A2B" w14:textId="2BF63B03" w:rsidR="00666506" w:rsidRPr="00666506" w:rsidRDefault="00666506" w:rsidP="00666506">
      <w:pPr>
        <w:ind w:left="1418" w:hanging="1418"/>
      </w:pPr>
      <w:r w:rsidRPr="00666506">
        <w:t>Purpose:</w:t>
      </w:r>
      <w:r w:rsidRPr="00666506">
        <w:tab/>
        <w:t xml:space="preserve">Test if the reported octet count </w:t>
      </w:r>
      <w:r w:rsidR="00865439">
        <w:t xml:space="preserve">in RTCP sent from the SUT </w:t>
      </w:r>
      <w:r w:rsidRPr="00666506">
        <w:t>corresponds with RTP packets</w:t>
      </w:r>
      <w:r w:rsidR="00865439" w:rsidRPr="00865439">
        <w:t xml:space="preserve"> </w:t>
      </w:r>
      <w:r w:rsidR="00865439">
        <w:t>sent from the SUT</w:t>
      </w:r>
      <w:r w:rsidRPr="00666506">
        <w:t>, even when the "</w:t>
      </w:r>
      <w:r w:rsidR="00E14E8A" w:rsidRPr="00E32A99">
        <w:t>sender</w:t>
      </w:r>
      <w:r w:rsidR="00E14E8A">
        <w:t>'</w:t>
      </w:r>
      <w:r w:rsidR="00E14E8A" w:rsidRPr="00E32A99">
        <w:t>s</w:t>
      </w:r>
      <w:r w:rsidRPr="00666506">
        <w:t xml:space="preserve"> octet count" field wraps around</w:t>
      </w:r>
      <w:r w:rsidRPr="00666506">
        <w:rPr>
          <w:i/>
        </w:rPr>
        <w:t>.</w:t>
      </w:r>
    </w:p>
    <w:p w14:paraId="6A71AE3E" w14:textId="2042B197" w:rsidR="00666506" w:rsidRPr="00666506" w:rsidRDefault="00666506" w:rsidP="00666506">
      <w:pPr>
        <w:ind w:left="1418" w:hanging="1418"/>
      </w:pPr>
      <w:r w:rsidRPr="00666506">
        <w:t>Status:</w:t>
      </w:r>
      <w:r w:rsidRPr="00666506">
        <w:tab/>
        <w:t>Conditionally Mandatory (</w:t>
      </w:r>
      <w:r w:rsidR="00CF5CCE">
        <w:t>P</w:t>
      </w:r>
      <w:r w:rsidRPr="00666506">
        <w:t>recondition 3)</w:t>
      </w:r>
    </w:p>
    <w:p w14:paraId="26366CA6" w14:textId="60539B44" w:rsidR="00666506" w:rsidRPr="00666506" w:rsidRDefault="00666506" w:rsidP="00666506">
      <w:pPr>
        <w:ind w:left="1418" w:hanging="1418"/>
      </w:pPr>
      <w:r w:rsidRPr="00666506">
        <w:t>Preconditions:</w:t>
      </w:r>
      <w:r w:rsidRPr="00666506">
        <w:tab/>
        <w:t xml:space="preserve">1) The </w:t>
      </w:r>
      <w:r w:rsidR="00865439">
        <w:t xml:space="preserve">SUT </w:t>
      </w:r>
      <w:r w:rsidRPr="00666506">
        <w:t xml:space="preserve">has passed test </w:t>
      </w:r>
      <w:r w:rsidRPr="00D07A4F">
        <w:t>6.2.4.8</w:t>
      </w:r>
      <w:r w:rsidRPr="00666506">
        <w:t>.</w:t>
      </w:r>
      <w:r w:rsidRPr="00666506">
        <w:br/>
        <w:t xml:space="preserve">2) The </w:t>
      </w:r>
      <w:r w:rsidR="00865439">
        <w:t xml:space="preserve">SUT </w:t>
      </w:r>
      <w:r w:rsidRPr="00666506">
        <w:t xml:space="preserve">is </w:t>
      </w:r>
      <w:r w:rsidR="00865439">
        <w:t xml:space="preserve">set </w:t>
      </w:r>
      <w:r w:rsidRPr="00666506">
        <w:t xml:space="preserve">to send RTP packets during the test session, e.g. </w:t>
      </w:r>
      <w:r w:rsidR="00865439" w:rsidRPr="00666506">
        <w:t xml:space="preserve">pre-configured </w:t>
      </w:r>
      <w:r w:rsidR="00865439">
        <w:t xml:space="preserve">or </w:t>
      </w:r>
      <w:r w:rsidRPr="00666506">
        <w:t>set as send-receive or send-only</w:t>
      </w:r>
      <w:r w:rsidR="00865439">
        <w:t xml:space="preserve"> through test instrument signalling</w:t>
      </w:r>
      <w:r w:rsidRPr="00666506">
        <w:t>.</w:t>
      </w:r>
      <w:r w:rsidRPr="00666506">
        <w:br/>
        <w:t>3) The "</w:t>
      </w:r>
      <w:r w:rsidR="00E14E8A" w:rsidRPr="00E32A99">
        <w:t>sender</w:t>
      </w:r>
      <w:r w:rsidR="00E14E8A">
        <w:t>'</w:t>
      </w:r>
      <w:r w:rsidR="00E14E8A" w:rsidRPr="00E32A99">
        <w:t>s</w:t>
      </w:r>
      <w:r w:rsidRPr="00666506">
        <w:t xml:space="preserve"> octet count" field in the first RTCP packet Sender Information </w:t>
      </w:r>
      <w:r w:rsidR="00865439">
        <w:t xml:space="preserve">sent from the SUT </w:t>
      </w:r>
      <w:r w:rsidRPr="00666506">
        <w:t>is set to a value close to 2</w:t>
      </w:r>
      <w:r w:rsidRPr="00666506">
        <w:rPr>
          <w:vertAlign w:val="superscript"/>
        </w:rPr>
        <w:t>32</w:t>
      </w:r>
      <w:r w:rsidRPr="00666506">
        <w:t>-1 (when interpreted as an unsigned 32-bit integer), such that the value will wrap during the test.</w:t>
      </w:r>
    </w:p>
    <w:p w14:paraId="10F2D3E8" w14:textId="4E163172" w:rsidR="00666506" w:rsidRPr="00666506" w:rsidRDefault="00666506" w:rsidP="00666506">
      <w:pPr>
        <w:ind w:left="1418" w:hanging="1418"/>
      </w:pPr>
      <w:r w:rsidRPr="00666506">
        <w:t>Test procedure:</w:t>
      </w:r>
      <w:r w:rsidRPr="00666506">
        <w:tab/>
        <w:t xml:space="preserve">1) Observe the </w:t>
      </w:r>
      <w:r w:rsidR="00865439">
        <w:t xml:space="preserve">SUT </w:t>
      </w:r>
      <w:r w:rsidRPr="00666506">
        <w:t>output.</w:t>
      </w:r>
      <w:r w:rsidRPr="00666506">
        <w:br/>
        <w:t>2) Note the "</w:t>
      </w:r>
      <w:r w:rsidR="00E14E8A" w:rsidRPr="00E32A99">
        <w:t>sender</w:t>
      </w:r>
      <w:r w:rsidR="00E14E8A">
        <w:t>'</w:t>
      </w:r>
      <w:r w:rsidR="00E14E8A" w:rsidRPr="00E32A99">
        <w:t>s</w:t>
      </w:r>
      <w:r w:rsidRPr="00666506">
        <w:t xml:space="preserve"> octet count" field (</w:t>
      </w:r>
      <m:oMath>
        <m:sSub>
          <m:sSubPr>
            <m:ctrlPr>
              <w:rPr>
                <w:rFonts w:ascii="Cambria Math" w:hAnsi="Cambria Math"/>
                <w:i/>
                <w:vertAlign w:val="subscript"/>
              </w:rPr>
            </m:ctrlPr>
          </m:sSubPr>
          <m:e>
            <m:r>
              <w:rPr>
                <w:rFonts w:ascii="Cambria Math" w:hAnsi="Cambria Math"/>
                <w:vertAlign w:val="subscript"/>
              </w:rPr>
              <m:t>c</m:t>
            </m:r>
          </m:e>
          <m:sub>
            <m:r>
              <w:rPr>
                <w:rFonts w:ascii="Cambria Math" w:hAnsi="Cambria Math"/>
                <w:vertAlign w:val="subscript"/>
              </w:rPr>
              <m:t>i</m:t>
            </m:r>
          </m:sub>
        </m:sSub>
      </m:oMath>
      <w:r w:rsidRPr="00666506">
        <w:t xml:space="preserve">) of each RTCP packet sent from the </w:t>
      </w:r>
      <w:r w:rsidR="004730CD">
        <w:t>SUT</w:t>
      </w:r>
      <w:r w:rsidRPr="00666506">
        <w:t>.</w:t>
      </w:r>
      <w:r w:rsidRPr="00666506">
        <w:br/>
        <w:t>3) Count the number of RTCP packets (</w:t>
      </w:r>
      <m:oMath>
        <m:r>
          <w:rPr>
            <w:rFonts w:ascii="Cambria Math" w:hAnsi="Cambria Math"/>
          </w:rPr>
          <m:t>n</m:t>
        </m:r>
      </m:oMath>
      <w:r w:rsidRPr="00666506">
        <w:t xml:space="preserve">) sent from the </w:t>
      </w:r>
      <w:r w:rsidR="00865439">
        <w:t>SUT</w:t>
      </w:r>
      <w:r w:rsidRPr="00666506">
        <w:t>.</w:t>
      </w:r>
      <w:r w:rsidRPr="00666506">
        <w:br/>
        <w:t>4) Count and note the number of RTP packets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Pr="00666506">
        <w:t xml:space="preserve">) sent from the </w:t>
      </w:r>
      <w:r w:rsidR="00865439">
        <w:t xml:space="preserve">SUT </w:t>
      </w:r>
      <w:r w:rsidRPr="00666506">
        <w:t xml:space="preserve">between each pair </w:t>
      </w:r>
      <m:oMath>
        <m:d>
          <m:dPr>
            <m:begChr m:val="{"/>
            <m:endChr m:val="}"/>
            <m:ctrlPr>
              <w:rPr>
                <w:rFonts w:ascii="Cambria Math" w:hAnsi="Cambria Math"/>
                <w:i/>
              </w:rPr>
            </m:ctrlPr>
          </m:dPr>
          <m:e>
            <m:r>
              <w:rPr>
                <w:rFonts w:ascii="Cambria Math" w:hAnsi="Cambria Math"/>
              </w:rPr>
              <m:t>i-1, i</m:t>
            </m:r>
          </m:e>
        </m:d>
      </m:oMath>
      <w:r w:rsidRPr="00666506">
        <w:t xml:space="preserve"> of subsequent RTCP packets</w:t>
      </w:r>
      <w:r w:rsidR="00865439">
        <w:t xml:space="preserve"> sent from the SUT</w:t>
      </w:r>
      <w:r w:rsidRPr="00666506">
        <w:t>,</w:t>
      </w:r>
      <w:r w:rsidRPr="00666506">
        <w:br/>
        <w:t>5) Note the RTP payload size (</w:t>
      </w:r>
      <m:oMath>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N</m:t>
                </m:r>
              </m:e>
              <m:sub>
                <m:r>
                  <w:rPr>
                    <w:rFonts w:ascii="Cambria Math" w:hAnsi="Cambria Math"/>
                  </w:rPr>
                  <m:t>i</m:t>
                </m:r>
              </m:sub>
            </m:sSub>
          </m:sub>
        </m:sSub>
      </m:oMath>
      <w:r w:rsidRPr="00666506">
        <w:t xml:space="preserve">), with </w:t>
      </w:r>
      <m:oMath>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e>
        </m:d>
      </m:oMath>
      <w:r w:rsidRPr="00666506">
        <w:t>, excluding RTP</w:t>
      </w:r>
      <w:r w:rsidR="00865439">
        <w:t>,</w:t>
      </w:r>
      <w:r w:rsidRPr="00666506">
        <w:t xml:space="preserve"> lower layer headers</w:t>
      </w:r>
      <w:r w:rsidR="00865439">
        <w:t>,</w:t>
      </w:r>
      <w:r w:rsidRPr="00666506">
        <w:t xml:space="preserve"> and any RTP padding of each RTP packet sent from the </w:t>
      </w:r>
      <w:r w:rsidR="00865439">
        <w:t xml:space="preserve">SUT </w:t>
      </w:r>
      <w:r w:rsidRPr="00666506">
        <w:t>between each pair of subsequent RTCP packets</w:t>
      </w:r>
      <w:r w:rsidR="00865439">
        <w:t xml:space="preserve"> sent from the SUT</w:t>
      </w:r>
      <w:r w:rsidRPr="00666506">
        <w:t>.</w:t>
      </w:r>
      <w:r w:rsidRPr="00666506">
        <w:br/>
        <w:t xml:space="preserve">6) For each pair of subsequent RTCP packets, calculate the sum of RTP payload sizes </w:t>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=1</m:t>
            </m:r>
          </m:sub>
          <m:sup>
            <m:sSub>
              <m:sSubPr>
                <m:ctrlPr>
                  <w:rPr>
                    <w:rFonts w:ascii="Cambria Math" w:hAnsi="Cambria Math"/>
                    <w:i/>
                  </w:rPr>
                </m:ctrlPr>
              </m:sSubPr>
              <m:e>
                <m:r>
                  <w:rPr>
                    <w:rFonts w:ascii="Cambria Math" w:hAnsi="Cambria Math"/>
                  </w:rPr>
                  <m:t>P</m:t>
                </m:r>
              </m:e>
              <m:sub>
                <m:r>
                  <w:rPr>
                    <w:rFonts w:ascii="Cambria Math" w:hAnsi="Cambria Math"/>
                  </w:rPr>
                  <m:t>i</m:t>
                </m:r>
              </m:sub>
            </m:sSub>
          </m:sup>
          <m:e>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N</m:t>
                    </m:r>
                  </m:e>
                  <m:sub>
                    <m:r>
                      <w:rPr>
                        <w:rFonts w:ascii="Cambria Math" w:hAnsi="Cambria Math"/>
                      </w:rPr>
                      <m:t>i</m:t>
                    </m:r>
                  </m:sub>
                </m:sSub>
              </m:sub>
            </m:sSub>
          </m:e>
        </m:nary>
      </m:oMath>
      <w:r w:rsidRPr="00666506">
        <w:t xml:space="preserve"> with </w:t>
      </w:r>
      <m:oMath>
        <m:r>
          <w:rPr>
            <w:rFonts w:ascii="Cambria Math" w:hAnsi="Cambria Math"/>
          </w:rPr>
          <m:t>i∈</m:t>
        </m:r>
        <m:d>
          <m:dPr>
            <m:begChr m:val="["/>
            <m:endChr m:val="]"/>
            <m:ctrlPr>
              <w:rPr>
                <w:rFonts w:ascii="Cambria Math" w:hAnsi="Cambria Math"/>
                <w:i/>
              </w:rPr>
            </m:ctrlPr>
          </m:dPr>
          <m:e>
            <m:r>
              <w:rPr>
                <w:rFonts w:ascii="Cambria Math" w:hAnsi="Cambria Math"/>
              </w:rPr>
              <m:t>2..n</m:t>
            </m:r>
          </m:e>
        </m:d>
      </m:oMath>
      <w:r w:rsidRPr="00666506">
        <w:t>.</w:t>
      </w:r>
      <w:r w:rsidRPr="00666506">
        <w:br/>
        <w:t xml:space="preserve">7) For each pair of subsequent RTCP packets where </w:t>
      </w:r>
      <m:oMath>
        <m:sSub>
          <m:sSubPr>
            <m:ctrlPr>
              <w:rPr>
                <w:rFonts w:ascii="Cambria Math" w:hAnsi="Cambria Math"/>
                <w:i/>
                <w:vertAlign w:val="subscript"/>
              </w:rPr>
            </m:ctrlPr>
          </m:sSubPr>
          <m:e>
            <m:r>
              <w:rPr>
                <w:rFonts w:ascii="Cambria Math" w:hAnsi="Cambria Math"/>
                <w:vertAlign w:val="subscript"/>
              </w:rPr>
              <m:t>c</m:t>
            </m:r>
          </m:e>
          <m:sub>
            <m:r>
              <w:rPr>
                <w:rFonts w:ascii="Cambria Math" w:hAnsi="Cambria Math"/>
                <w:vertAlign w:val="subscript"/>
              </w:rPr>
              <m:t>i</m:t>
            </m:r>
          </m:sub>
        </m:sSub>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c</m:t>
            </m:r>
          </m:e>
          <m:sub>
            <m:r>
              <w:rPr>
                <w:rFonts w:ascii="Cambria Math" w:hAnsi="Cambria Math"/>
                <w:vertAlign w:val="subscript"/>
              </w:rPr>
              <m:t>i-1</m:t>
            </m:r>
          </m:sub>
        </m:sSub>
      </m:oMath>
      <w:r w:rsidRPr="00666506">
        <w:t xml:space="preserve"> when interpreting </w:t>
      </w:r>
      <m:oMath>
        <m:sSub>
          <m:sSubPr>
            <m:ctrlPr>
              <w:rPr>
                <w:rFonts w:ascii="Cambria Math" w:hAnsi="Cambria Math"/>
                <w:i/>
                <w:vertAlign w:val="subscript"/>
              </w:rPr>
            </m:ctrlPr>
          </m:sSubPr>
          <m:e>
            <m:r>
              <w:rPr>
                <w:rFonts w:ascii="Cambria Math" w:hAnsi="Cambria Math"/>
                <w:vertAlign w:val="subscript"/>
              </w:rPr>
              <m:t>c</m:t>
            </m:r>
          </m:e>
          <m:sub>
            <m:r>
              <w:rPr>
                <w:rFonts w:ascii="Cambria Math" w:hAnsi="Cambria Math"/>
                <w:vertAlign w:val="subscript"/>
              </w:rPr>
              <m:t>i</m:t>
            </m:r>
          </m:sub>
        </m:sSub>
      </m:oMath>
      <w:r w:rsidRPr="00666506">
        <w:t xml:space="preserve"> and </w:t>
      </w:r>
      <m:oMath>
        <m:sSub>
          <m:sSubPr>
            <m:ctrlPr>
              <w:rPr>
                <w:rFonts w:ascii="Cambria Math" w:hAnsi="Cambria Math"/>
                <w:i/>
                <w:vertAlign w:val="subscript"/>
              </w:rPr>
            </m:ctrlPr>
          </m:sSubPr>
          <m:e>
            <m:r>
              <w:rPr>
                <w:rFonts w:ascii="Cambria Math" w:hAnsi="Cambria Math"/>
                <w:vertAlign w:val="subscript"/>
              </w:rPr>
              <m:t>c</m:t>
            </m:r>
          </m:e>
          <m:sub>
            <m:r>
              <w:rPr>
                <w:rFonts w:ascii="Cambria Math" w:hAnsi="Cambria Math"/>
                <w:vertAlign w:val="subscript"/>
              </w:rPr>
              <m:t>i-1</m:t>
            </m:r>
          </m:sub>
        </m:sSub>
      </m:oMath>
      <w:r w:rsidRPr="00666506">
        <w:t xml:space="preserve"> as unsigned 32-bit values, calculate the difference in octet count, </w:t>
      </w:r>
      <m:oMath>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i-1</m:t>
            </m:r>
          </m:sub>
        </m:sSub>
        <m:r>
          <w:rPr>
            <w:rFonts w:ascii="Cambria Math" w:hAnsi="Cambria Math"/>
          </w:rPr>
          <m:t>, iϵ</m:t>
        </m:r>
        <m:d>
          <m:dPr>
            <m:begChr m:val="["/>
            <m:endChr m:val="]"/>
            <m:ctrlPr>
              <w:rPr>
                <w:rFonts w:ascii="Cambria Math" w:hAnsi="Cambria Math"/>
                <w:i/>
              </w:rPr>
            </m:ctrlPr>
          </m:dPr>
          <m:e>
            <m:r>
              <w:rPr>
                <w:rFonts w:ascii="Cambria Math" w:hAnsi="Cambria Math"/>
              </w:rPr>
              <m:t>2..n</m:t>
            </m:r>
          </m:e>
        </m:d>
      </m:oMath>
      <w:r w:rsidRPr="00666506">
        <w:t xml:space="preserve">. </w:t>
      </w:r>
      <w:r w:rsidRPr="00666506">
        <w:br/>
        <w:t xml:space="preserve">8) For each pair of subsequent RTCP packets where </w:t>
      </w:r>
      <m:oMath>
        <m:sSub>
          <m:sSubPr>
            <m:ctrlPr>
              <w:rPr>
                <w:rFonts w:ascii="Cambria Math" w:hAnsi="Cambria Math"/>
                <w:i/>
                <w:vertAlign w:val="subscript"/>
              </w:rPr>
            </m:ctrlPr>
          </m:sSubPr>
          <m:e>
            <m:r>
              <w:rPr>
                <w:rFonts w:ascii="Cambria Math" w:hAnsi="Cambria Math"/>
                <w:vertAlign w:val="subscript"/>
              </w:rPr>
              <m:t>c</m:t>
            </m:r>
          </m:e>
          <m:sub>
            <m:r>
              <w:rPr>
                <w:rFonts w:ascii="Cambria Math" w:hAnsi="Cambria Math"/>
                <w:vertAlign w:val="subscript"/>
              </w:rPr>
              <m:t>i</m:t>
            </m:r>
          </m:sub>
        </m:sSub>
        <m:r>
          <w:rPr>
            <w:rFonts w:ascii="Cambria Math" w:hAnsi="Cambria Math"/>
            <w:vertAlign w:val="subscript"/>
          </w:rPr>
          <m:t>&lt;</m:t>
        </m:r>
        <m:sSub>
          <m:sSubPr>
            <m:ctrlPr>
              <w:rPr>
                <w:rFonts w:ascii="Cambria Math" w:hAnsi="Cambria Math"/>
                <w:i/>
                <w:vertAlign w:val="subscript"/>
              </w:rPr>
            </m:ctrlPr>
          </m:sSubPr>
          <m:e>
            <m:r>
              <w:rPr>
                <w:rFonts w:ascii="Cambria Math" w:hAnsi="Cambria Math"/>
                <w:vertAlign w:val="subscript"/>
              </w:rPr>
              <m:t>c</m:t>
            </m:r>
          </m:e>
          <m:sub>
            <m:r>
              <w:rPr>
                <w:rFonts w:ascii="Cambria Math" w:hAnsi="Cambria Math"/>
                <w:vertAlign w:val="subscript"/>
              </w:rPr>
              <m:t>i-1</m:t>
            </m:r>
          </m:sub>
        </m:sSub>
      </m:oMath>
      <w:r w:rsidRPr="00666506">
        <w:t xml:space="preserve"> when interpreting </w:t>
      </w:r>
      <m:oMath>
        <m:sSub>
          <m:sSubPr>
            <m:ctrlPr>
              <w:rPr>
                <w:rFonts w:ascii="Cambria Math" w:hAnsi="Cambria Math"/>
                <w:i/>
                <w:vertAlign w:val="subscript"/>
              </w:rPr>
            </m:ctrlPr>
          </m:sSubPr>
          <m:e>
            <m:r>
              <w:rPr>
                <w:rFonts w:ascii="Cambria Math" w:hAnsi="Cambria Math"/>
                <w:vertAlign w:val="subscript"/>
              </w:rPr>
              <m:t>c</m:t>
            </m:r>
          </m:e>
          <m:sub>
            <m:r>
              <w:rPr>
                <w:rFonts w:ascii="Cambria Math" w:hAnsi="Cambria Math"/>
                <w:vertAlign w:val="subscript"/>
              </w:rPr>
              <m:t>i</m:t>
            </m:r>
          </m:sub>
        </m:sSub>
      </m:oMath>
      <w:r w:rsidRPr="00666506">
        <w:t xml:space="preserve"> and </w:t>
      </w:r>
      <m:oMath>
        <m:sSub>
          <m:sSubPr>
            <m:ctrlPr>
              <w:rPr>
                <w:rFonts w:ascii="Cambria Math" w:hAnsi="Cambria Math"/>
                <w:i/>
                <w:vertAlign w:val="subscript"/>
              </w:rPr>
            </m:ctrlPr>
          </m:sSubPr>
          <m:e>
            <m:r>
              <w:rPr>
                <w:rFonts w:ascii="Cambria Math" w:hAnsi="Cambria Math"/>
                <w:vertAlign w:val="subscript"/>
              </w:rPr>
              <m:t>c</m:t>
            </m:r>
          </m:e>
          <m:sub>
            <m:r>
              <w:rPr>
                <w:rFonts w:ascii="Cambria Math" w:hAnsi="Cambria Math"/>
                <w:vertAlign w:val="subscript"/>
              </w:rPr>
              <m:t>i-1</m:t>
            </m:r>
          </m:sub>
        </m:sSub>
      </m:oMath>
      <w:r w:rsidRPr="00666506">
        <w:t xml:space="preserve"> as unsigned 32-bit values, calculate </w:t>
      </w:r>
      <m:oMath>
        <m:sSub>
          <m:sSubPr>
            <m:ctrlPr>
              <w:rPr>
                <w:rFonts w:ascii="Cambria Math" w:hAnsi="Cambria Math"/>
                <w:i/>
                <w:vertAlign w:val="superscript"/>
              </w:rPr>
            </m:ctrlPr>
          </m:sSubPr>
          <m:e>
            <m:r>
              <w:rPr>
                <w:rFonts w:ascii="Cambria Math" w:hAnsi="Cambria Math"/>
                <w:vertAlign w:val="superscript"/>
              </w:rPr>
              <m:t>b</m:t>
            </m:r>
          </m:e>
          <m:sub>
            <m:r>
              <w:rPr>
                <w:rFonts w:ascii="Cambria Math" w:hAnsi="Cambria Math"/>
                <w:vertAlign w:val="superscript"/>
              </w:rPr>
              <m:t>i</m:t>
            </m:r>
          </m:sub>
        </m:sSub>
        <m:r>
          <w:rPr>
            <w:rFonts w:ascii="Cambria Math" w:hAnsi="Cambria Math"/>
            <w:vertAlign w:val="superscript"/>
          </w:rPr>
          <m:t>=</m:t>
        </m:r>
        <m:sSup>
          <m:sSupPr>
            <m:ctrlPr>
              <w:rPr>
                <w:rFonts w:ascii="Cambria Math" w:hAnsi="Cambria Math"/>
                <w:i/>
                <w:vertAlign w:val="superscript"/>
              </w:rPr>
            </m:ctrlPr>
          </m:sSupPr>
          <m:e>
            <m:r>
              <w:rPr>
                <w:rFonts w:ascii="Cambria Math" w:hAnsi="Cambria Math"/>
                <w:vertAlign w:val="superscript"/>
              </w:rPr>
              <m:t>2</m:t>
            </m:r>
          </m:e>
          <m:sup>
            <m:r>
              <w:rPr>
                <w:rFonts w:ascii="Cambria Math" w:hAnsi="Cambria Math"/>
                <w:vertAlign w:val="superscript"/>
              </w:rPr>
              <m:t>32</m:t>
            </m:r>
          </m:sup>
        </m:sSup>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c</m:t>
            </m:r>
          </m:e>
          <m:sub>
            <m:r>
              <w:rPr>
                <w:rFonts w:ascii="Cambria Math" w:hAnsi="Cambria Math"/>
                <w:vertAlign w:val="superscript"/>
              </w:rPr>
              <m:t>i-1</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c</m:t>
            </m:r>
          </m:e>
          <m:sub>
            <m:r>
              <w:rPr>
                <w:rFonts w:ascii="Cambria Math" w:hAnsi="Cambria Math"/>
                <w:vertAlign w:val="superscript"/>
              </w:rPr>
              <m:t>i</m:t>
            </m:r>
          </m:sub>
        </m:sSub>
        <m:r>
          <w:rPr>
            <w:rFonts w:ascii="Cambria Math" w:hAnsi="Cambria Math"/>
            <w:vertAlign w:val="superscript"/>
          </w:rPr>
          <m:t>=</m:t>
        </m:r>
        <m:d>
          <m:dPr>
            <m:ctrlPr>
              <w:rPr>
                <w:rFonts w:ascii="Cambria Math" w:hAnsi="Cambria Math"/>
                <w:i/>
                <w:vertAlign w:val="superscript"/>
              </w:rPr>
            </m:ctrlPr>
          </m:dPr>
          <m:e>
            <m:sSup>
              <m:sSupPr>
                <m:ctrlPr>
                  <w:rPr>
                    <w:rFonts w:ascii="Cambria Math" w:hAnsi="Cambria Math"/>
                    <w:i/>
                    <w:vertAlign w:val="superscript"/>
                  </w:rPr>
                </m:ctrlPr>
              </m:sSupPr>
              <m:e>
                <m:r>
                  <w:rPr>
                    <w:rFonts w:ascii="Cambria Math" w:hAnsi="Cambria Math"/>
                    <w:vertAlign w:val="superscript"/>
                  </w:rPr>
                  <m:t>2</m:t>
                </m:r>
              </m:e>
              <m:sup>
                <m:r>
                  <w:rPr>
                    <w:rFonts w:ascii="Cambria Math" w:hAnsi="Cambria Math"/>
                    <w:vertAlign w:val="superscript"/>
                  </w:rPr>
                  <m:t>32</m:t>
                </m:r>
              </m:sup>
            </m:sSup>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c</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c</m:t>
                </m:r>
              </m:e>
              <m:sub>
                <m:r>
                  <w:rPr>
                    <w:rFonts w:ascii="Cambria Math" w:hAnsi="Cambria Math"/>
                    <w:vertAlign w:val="superscript"/>
                  </w:rPr>
                  <m:t>i-1</m:t>
                </m:r>
              </m:sub>
            </m:sSub>
          </m:e>
        </m:d>
        <m:r>
          <w:rPr>
            <w:rFonts w:ascii="Cambria Math" w:hAnsi="Cambria Math"/>
            <w:vertAlign w:val="superscript"/>
          </w:rPr>
          <m:t xml:space="preserve"> % </m:t>
        </m:r>
        <m:sSup>
          <m:sSupPr>
            <m:ctrlPr>
              <w:rPr>
                <w:rFonts w:ascii="Cambria Math" w:hAnsi="Cambria Math"/>
                <w:i/>
                <w:vertAlign w:val="superscript"/>
              </w:rPr>
            </m:ctrlPr>
          </m:sSupPr>
          <m:e>
            <m:r>
              <w:rPr>
                <w:rFonts w:ascii="Cambria Math" w:hAnsi="Cambria Math"/>
                <w:vertAlign w:val="superscript"/>
              </w:rPr>
              <m:t>2</m:t>
            </m:r>
          </m:e>
          <m:sup>
            <m:r>
              <w:rPr>
                <w:rFonts w:ascii="Cambria Math" w:hAnsi="Cambria Math"/>
                <w:vertAlign w:val="superscript"/>
              </w:rPr>
              <m:t>32</m:t>
            </m:r>
          </m:sup>
        </m:sSup>
        <m:r>
          <w:rPr>
            <w:rFonts w:ascii="Cambria Math" w:hAnsi="Cambria Math"/>
            <w:vertAlign w:val="superscript"/>
          </w:rPr>
          <m:t>, i∈</m:t>
        </m:r>
        <m:d>
          <m:dPr>
            <m:begChr m:val="["/>
            <m:endChr m:val="]"/>
            <m:ctrlPr>
              <w:rPr>
                <w:rFonts w:ascii="Cambria Math" w:hAnsi="Cambria Math"/>
                <w:i/>
                <w:vertAlign w:val="superscript"/>
              </w:rPr>
            </m:ctrlPr>
          </m:dPr>
          <m:e>
            <m:r>
              <w:rPr>
                <w:rFonts w:ascii="Cambria Math" w:hAnsi="Cambria Math"/>
                <w:vertAlign w:val="superscript"/>
              </w:rPr>
              <m:t>2..n</m:t>
            </m:r>
          </m:e>
        </m:d>
      </m:oMath>
      <w:r w:rsidRPr="00666506">
        <w:t>.</w:t>
      </w:r>
    </w:p>
    <w:p w14:paraId="4EB81637" w14:textId="6F114517" w:rsidR="00666506" w:rsidRPr="00666506" w:rsidRDefault="00666506" w:rsidP="00666506">
      <w:pPr>
        <w:ind w:left="1418" w:hanging="1418"/>
      </w:pPr>
      <w:r w:rsidRPr="00666506">
        <w:t>Stop condition:</w:t>
      </w:r>
      <w:r w:rsidRPr="00666506">
        <w:tab/>
        <w:t>1) RTP packets are sent</w:t>
      </w:r>
      <w:r w:rsidR="000652D1">
        <w:t xml:space="preserve"> from the SUT</w:t>
      </w:r>
      <w:r w:rsidRPr="00666506">
        <w:t>.</w:t>
      </w:r>
      <w:r w:rsidRPr="00666506">
        <w:br/>
        <w:t xml:space="preserve">2) At least three RTCP packets are sent </w:t>
      </w:r>
      <w:r w:rsidR="000652D1">
        <w:t xml:space="preserve">from the SUT </w:t>
      </w:r>
      <w:r w:rsidRPr="00666506">
        <w:t xml:space="preserve">after the first RTP packet </w:t>
      </w:r>
      <w:r w:rsidR="000652D1">
        <w:t xml:space="preserve">sent from the SUT </w:t>
      </w:r>
      <w:r w:rsidRPr="00666506">
        <w:t>(one or more RTCP packets may be sent before first RTP packet).</w:t>
      </w:r>
      <w:r w:rsidRPr="00666506">
        <w:br/>
        <w:t>3) The "</w:t>
      </w:r>
      <w:r w:rsidR="00E14E8A" w:rsidRPr="00E32A99">
        <w:t>sender</w:t>
      </w:r>
      <w:r w:rsidR="00E14E8A">
        <w:t>'</w:t>
      </w:r>
      <w:r w:rsidR="00E14E8A" w:rsidRPr="00E32A99">
        <w:t>s</w:t>
      </w:r>
      <w:r w:rsidRPr="00666506">
        <w:t xml:space="preserve"> octet count" field in the last RTCP packet Sender Information </w:t>
      </w:r>
      <w:r w:rsidR="000652D1">
        <w:t xml:space="preserve">sent from the SUT </w:t>
      </w:r>
      <w:r w:rsidRPr="00666506">
        <w:t>is less than the "</w:t>
      </w:r>
      <w:r w:rsidR="00051197" w:rsidRPr="00E32A99">
        <w:t>sender</w:t>
      </w:r>
      <w:r w:rsidR="00051197">
        <w:t>'</w:t>
      </w:r>
      <w:r w:rsidR="00051197" w:rsidRPr="00E32A99">
        <w:t>s</w:t>
      </w:r>
      <w:r w:rsidRPr="00666506">
        <w:t xml:space="preserve"> octet count" field in the first RTCP packet Sender Information, when interpreting those fields as unsigned 32-bit integers</w:t>
      </w:r>
    </w:p>
    <w:p w14:paraId="073918E5" w14:textId="77777777" w:rsidR="00666506" w:rsidRPr="00666506" w:rsidRDefault="00666506" w:rsidP="00666506">
      <w:pPr>
        <w:ind w:left="1418" w:hanging="1418"/>
      </w:pPr>
      <w:r w:rsidRPr="00666506">
        <w:t>Pass criteria:</w:t>
      </w:r>
      <w:r w:rsidRPr="00666506">
        <w:tab/>
      </w:r>
      <m:oMath>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for all i∈</m:t>
        </m:r>
        <m:d>
          <m:dPr>
            <m:begChr m:val="["/>
            <m:endChr m:val="]"/>
            <m:ctrlPr>
              <w:rPr>
                <w:rFonts w:ascii="Cambria Math" w:hAnsi="Cambria Math"/>
                <w:i/>
              </w:rPr>
            </m:ctrlPr>
          </m:dPr>
          <m:e>
            <m:r>
              <w:rPr>
                <w:rFonts w:ascii="Cambria Math" w:hAnsi="Cambria Math"/>
              </w:rPr>
              <m:t>2..n</m:t>
            </m:r>
          </m:e>
        </m:d>
      </m:oMath>
      <w:r w:rsidRPr="00666506">
        <w:t>.</w:t>
      </w:r>
    </w:p>
    <w:p w14:paraId="347CC5A9" w14:textId="4473C8C4" w:rsidR="00666506" w:rsidRPr="00666506" w:rsidRDefault="00666506" w:rsidP="00666506">
      <w:pPr>
        <w:ind w:left="1418" w:hanging="1418"/>
      </w:pPr>
      <w:r w:rsidRPr="00666506">
        <w:t>Comments:</w:t>
      </w:r>
      <w:r w:rsidRPr="00666506">
        <w:tab/>
        <w:t xml:space="preserve">The test result is agnostic to RTP packets being received by the </w:t>
      </w:r>
      <w:r w:rsidR="000652D1">
        <w:t xml:space="preserve">SUT </w:t>
      </w:r>
      <w:r w:rsidRPr="00666506">
        <w:t>or not.</w:t>
      </w:r>
    </w:p>
    <w:p w14:paraId="02CEDF9C" w14:textId="77777777" w:rsidR="000652D1" w:rsidRPr="000652D1" w:rsidRDefault="000652D1" w:rsidP="000652D1">
      <w:pPr>
        <w:keepNext/>
        <w:keepLines/>
        <w:spacing w:before="120"/>
        <w:ind w:left="1418" w:hanging="1418"/>
        <w:outlineLvl w:val="3"/>
        <w:rPr>
          <w:rFonts w:ascii="Arial" w:hAnsi="Arial"/>
          <w:sz w:val="24"/>
        </w:rPr>
      </w:pPr>
      <w:r w:rsidRPr="000652D1">
        <w:rPr>
          <w:rFonts w:ascii="Arial" w:hAnsi="Arial"/>
          <w:sz w:val="24"/>
        </w:rPr>
        <w:t>6.2.4.10</w:t>
      </w:r>
      <w:r w:rsidRPr="000652D1">
        <w:rPr>
          <w:rFonts w:ascii="Arial" w:hAnsi="Arial"/>
          <w:sz w:val="24"/>
        </w:rPr>
        <w:tab/>
        <w:t>Synchronization Information Test</w:t>
      </w:r>
    </w:p>
    <w:p w14:paraId="55652203" w14:textId="77777777" w:rsidR="000652D1" w:rsidRPr="000652D1" w:rsidRDefault="000652D1" w:rsidP="000652D1">
      <w:pPr>
        <w:ind w:left="1418" w:hanging="1418"/>
        <w:rPr>
          <w:i/>
        </w:rPr>
      </w:pPr>
      <w:r w:rsidRPr="000652D1">
        <w:t>Purpose:</w:t>
      </w:r>
      <w:r w:rsidRPr="000652D1">
        <w:tab/>
        <w:t>Test if the RTCP sender information sent from the SUT and corresponding RTP for two or more streams that are sent simultaneously from the SUT and that are intended to be synchronized, are consistent enough to allow RTP receiver-side synchronization.</w:t>
      </w:r>
    </w:p>
    <w:p w14:paraId="23D6ABBB" w14:textId="77777777" w:rsidR="000652D1" w:rsidRPr="000652D1" w:rsidRDefault="000652D1" w:rsidP="000652D1">
      <w:pPr>
        <w:overflowPunct w:val="0"/>
        <w:autoSpaceDE w:val="0"/>
        <w:autoSpaceDN w:val="0"/>
        <w:adjustRightInd w:val="0"/>
        <w:ind w:left="1418" w:hanging="1418"/>
        <w:textAlignment w:val="baseline"/>
      </w:pPr>
      <w:r w:rsidRPr="000652D1">
        <w:t>Status:</w:t>
      </w:r>
      <w:r w:rsidRPr="000652D1">
        <w:tab/>
        <w:t>Mandatory</w:t>
      </w:r>
    </w:p>
    <w:p w14:paraId="7D86D8DB" w14:textId="77777777" w:rsidR="000652D1" w:rsidRPr="000652D1" w:rsidRDefault="000652D1" w:rsidP="000652D1">
      <w:pPr>
        <w:overflowPunct w:val="0"/>
        <w:autoSpaceDE w:val="0"/>
        <w:autoSpaceDN w:val="0"/>
        <w:adjustRightInd w:val="0"/>
        <w:ind w:left="1418" w:hanging="1418"/>
        <w:textAlignment w:val="baseline"/>
      </w:pPr>
      <w:r w:rsidRPr="000652D1">
        <w:t>Preconditions:</w:t>
      </w:r>
      <w:r w:rsidRPr="000652D1">
        <w:tab/>
        <w:t xml:space="preserve">1) The SUT has passed tests </w:t>
      </w:r>
      <w:r w:rsidRPr="00D07A4F">
        <w:t>6.2.4.2</w:t>
      </w:r>
      <w:r w:rsidRPr="009F10F5">
        <w:t xml:space="preserve">, </w:t>
      </w:r>
      <w:r w:rsidRPr="00D07A4F">
        <w:t>6.2.4.4</w:t>
      </w:r>
      <w:r w:rsidRPr="009F10F5">
        <w:t xml:space="preserve">, and </w:t>
      </w:r>
      <w:r w:rsidRPr="00D07A4F">
        <w:t>6.2.5.2</w:t>
      </w:r>
      <w:r w:rsidRPr="000652D1">
        <w:t>.</w:t>
      </w:r>
      <w:r w:rsidRPr="000652D1">
        <w:br/>
        <w:t>2) The SUT is set to send RTP packets during the test session, e.g. pre-configured or set as send-receive or send-only through test instrument signalling.</w:t>
      </w:r>
    </w:p>
    <w:p w14:paraId="393A450B" w14:textId="232BCB2D" w:rsidR="000652D1" w:rsidRPr="000652D1" w:rsidRDefault="000652D1" w:rsidP="000652D1">
      <w:pPr>
        <w:overflowPunct w:val="0"/>
        <w:autoSpaceDE w:val="0"/>
        <w:autoSpaceDN w:val="0"/>
        <w:adjustRightInd w:val="0"/>
        <w:ind w:left="1418" w:hanging="1418"/>
        <w:textAlignment w:val="baseline"/>
      </w:pPr>
      <w:r w:rsidRPr="000652D1">
        <w:t>Test procedure:</w:t>
      </w:r>
      <w:r w:rsidRPr="000652D1">
        <w:tab/>
        <w:t>1) Observe SUT output.</w:t>
      </w:r>
      <w:r w:rsidRPr="000652D1">
        <w:br/>
        <w:t>2) Note the "SSRC of sender" field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Pr="000652D1">
        <w:t>), NTP timestamp field (</w:t>
      </w:r>
      <m:oMath>
        <m:sSub>
          <m:sSubPr>
            <m:ctrlPr>
              <w:rPr>
                <w:rFonts w:ascii="Cambria Math" w:hAnsi="Cambria Math"/>
                <w:i/>
                <w:vertAlign w:val="subscript"/>
              </w:rPr>
            </m:ctrlPr>
          </m:sSubPr>
          <m:e>
            <m:r>
              <w:rPr>
                <w:rFonts w:ascii="Cambria Math" w:hAnsi="Cambria Math"/>
                <w:vertAlign w:val="subscript"/>
              </w:rPr>
              <m:t>w</m:t>
            </m:r>
          </m:e>
          <m:sub>
            <m:r>
              <w:rPr>
                <w:rFonts w:ascii="Cambria Math" w:hAnsi="Cambria Math"/>
                <w:vertAlign w:val="subscript"/>
              </w:rPr>
              <m:t>i</m:t>
            </m:r>
          </m:sub>
        </m:sSub>
      </m:oMath>
      <w:r w:rsidRPr="000652D1">
        <w:t>), RTP timestamp field (</w:t>
      </w:r>
      <m:oMath>
        <m:sSub>
          <m:sSubPr>
            <m:ctrlPr>
              <w:rPr>
                <w:rFonts w:ascii="Cambria Math" w:hAnsi="Cambria Math"/>
                <w:i/>
                <w:vertAlign w:val="subscript"/>
              </w:rPr>
            </m:ctrlPr>
          </m:sSubPr>
          <m:e>
            <m:r>
              <w:rPr>
                <w:rFonts w:ascii="Cambria Math" w:hAnsi="Cambria Math"/>
                <w:vertAlign w:val="subscript"/>
              </w:rPr>
              <m:t>r</m:t>
            </m:r>
          </m:e>
          <m:sub>
            <m:r>
              <w:rPr>
                <w:rFonts w:ascii="Cambria Math" w:hAnsi="Cambria Math"/>
                <w:vertAlign w:val="subscript"/>
              </w:rPr>
              <m:t>i</m:t>
            </m:r>
          </m:sub>
        </m:sSub>
      </m:oMath>
      <w:r w:rsidRPr="000652D1">
        <w:t>), and CNAME SDES item field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Pr="000652D1">
        <w:t>) values of each RTCP packet sent from the SUT.</w:t>
      </w:r>
      <w:r w:rsidRPr="000652D1">
        <w:br/>
        <w:t>3) Count the number of RTCP packets (</w:t>
      </w:r>
      <m:oMath>
        <m:r>
          <w:rPr>
            <w:rFonts w:ascii="Cambria Math" w:hAnsi="Cambria Math"/>
          </w:rPr>
          <m:t>n</m:t>
        </m:r>
      </m:oMath>
      <w:r w:rsidRPr="000652D1">
        <w:t>) sent from the SUT.</w:t>
      </w:r>
      <w:r w:rsidRPr="000652D1">
        <w:br/>
        <w:t>4) Note the reception time (</w:t>
      </w:r>
      <m:oMath>
        <m:sSub>
          <m:sSubPr>
            <m:ctrlPr>
              <w:rPr>
                <w:rFonts w:ascii="Cambria Math" w:hAnsi="Cambria Math"/>
                <w:i/>
                <w:vertAlign w:val="subscript"/>
              </w:rPr>
            </m:ctrlPr>
          </m:sSubPr>
          <m:e>
            <m:r>
              <w:rPr>
                <w:rFonts w:ascii="Cambria Math" w:hAnsi="Cambria Math"/>
                <w:vertAlign w:val="subscript"/>
              </w:rPr>
              <m:t>t</m:t>
            </m:r>
          </m:e>
          <m:sub>
            <m:r>
              <w:rPr>
                <w:rFonts w:ascii="Cambria Math" w:hAnsi="Cambria Math"/>
                <w:vertAlign w:val="subscript"/>
              </w:rPr>
              <m:t>j</m:t>
            </m:r>
          </m:sub>
        </m:sSub>
      </m:oMath>
      <w:r w:rsidRPr="000652D1">
        <w:t>), "SSRC identifier" field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rsidRPr="000652D1">
        <w:t>), and RTP timestamp field (</w:t>
      </w:r>
      <m:oMath>
        <m:sSub>
          <m:sSubPr>
            <m:ctrlPr>
              <w:rPr>
                <w:rFonts w:ascii="Cambria Math" w:hAnsi="Cambria Math"/>
                <w:i/>
                <w:vertAlign w:val="subscript"/>
              </w:rPr>
            </m:ctrlPr>
          </m:sSubPr>
          <m:e>
            <m:r>
              <w:rPr>
                <w:rFonts w:ascii="Cambria Math" w:hAnsi="Cambria Math"/>
                <w:vertAlign w:val="subscript"/>
              </w:rPr>
              <m:t>T</m:t>
            </m:r>
          </m:e>
          <m:sub>
            <m:r>
              <w:rPr>
                <w:rFonts w:ascii="Cambria Math" w:hAnsi="Cambria Math"/>
                <w:vertAlign w:val="subscript"/>
              </w:rPr>
              <m:t>j</m:t>
            </m:r>
          </m:sub>
        </m:sSub>
      </m:oMath>
      <w:r w:rsidRPr="000652D1">
        <w:t>) values of each RTP packet sent from the SUT.</w:t>
      </w:r>
      <w:r w:rsidRPr="000652D1">
        <w:br/>
        <w:t>5) Count the number of RTP packets (</w:t>
      </w:r>
      <m:oMath>
        <m:r>
          <w:rPr>
            <w:rFonts w:ascii="Cambria Math" w:hAnsi="Cambria Math"/>
          </w:rPr>
          <m:t>N</m:t>
        </m:r>
      </m:oMath>
      <w:r w:rsidRPr="000652D1">
        <w:t>) sent from the SUT.</w:t>
      </w:r>
      <w:r w:rsidRPr="000652D1">
        <w:br/>
        <w:t xml:space="preserve">6) For each SSRC value to be tested (indexed with </w:t>
      </w:r>
      <m:oMath>
        <m:r>
          <w:rPr>
            <w:rFonts w:ascii="Cambria Math" w:hAnsi="Cambria Math"/>
          </w:rPr>
          <m:t>k</m:t>
        </m:r>
      </m:oMath>
      <w:r w:rsidRPr="000652D1">
        <w:t xml:space="preserve">), retrieve RTP Time Stamp rate information </w:t>
      </w:r>
      <w:r w:rsidRPr="000652D1">
        <w:lastRenderedPageBreak/>
        <w:t>(</w:t>
      </w:r>
      <m:oMath>
        <m:sSub>
          <m:sSubPr>
            <m:ctrlPr>
              <w:rPr>
                <w:rFonts w:ascii="Cambria Math" w:hAnsi="Cambria Math"/>
                <w:i/>
              </w:rPr>
            </m:ctrlPr>
          </m:sSubPr>
          <m:e>
            <m:r>
              <w:rPr>
                <w:rFonts w:ascii="Cambria Math" w:hAnsi="Cambria Math"/>
              </w:rPr>
              <m:t>R</m:t>
            </m:r>
          </m:e>
          <m:sub>
            <m:r>
              <w:rPr>
                <w:rFonts w:ascii="Cambria Math" w:hAnsi="Cambria Math"/>
              </w:rPr>
              <m:t>k</m:t>
            </m:r>
          </m:sub>
        </m:sSub>
      </m:oMath>
      <w:r w:rsidRPr="000652D1">
        <w:t>), e.g. from "&lt;clock rate&gt;" on the SDP "a=rtpmap:&lt;payload type&gt; &lt;encoding name&gt;/&lt;clock rate&gt;" line, applicable for the SSRC sent from the SUT that the RTCP packets sent from the SUT are associated with (</w:t>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oMath>
      <w:r w:rsidRPr="000652D1">
        <w:t>).</w:t>
      </w:r>
      <w:r w:rsidRPr="000652D1">
        <w:br/>
        <w:t xml:space="preserve">7) For at least one RTCP and RTP packet pair for each SSRC value to be tested (indexed with </w:t>
      </w:r>
      <m:oMath>
        <m:r>
          <w:rPr>
            <w:rFonts w:ascii="Cambria Math" w:hAnsi="Cambria Math"/>
          </w:rPr>
          <m:t>k</m:t>
        </m:r>
      </m:oMath>
      <w:r w:rsidRPr="000652D1">
        <w:t xml:space="preserve">), calculate the nominal playout time </w:t>
      </w:r>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f>
          <m:fPr>
            <m:type m:val="skw"/>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k</m:t>
                </m:r>
              </m:sub>
            </m:sSub>
          </m:num>
          <m:den>
            <m:sSup>
              <m:sSupPr>
                <m:ctrlPr>
                  <w:rPr>
                    <w:rFonts w:ascii="Cambria Math" w:hAnsi="Cambria Math"/>
                    <w:i/>
                  </w:rPr>
                </m:ctrlPr>
              </m:sSupPr>
              <m:e>
                <m:r>
                  <w:rPr>
                    <w:rFonts w:ascii="Cambria Math" w:hAnsi="Cambria Math"/>
                  </w:rPr>
                  <m:t>2</m:t>
                </m:r>
              </m:e>
              <m:sup>
                <m:r>
                  <w:rPr>
                    <w:rFonts w:ascii="Cambria Math" w:hAnsi="Cambria Math"/>
                  </w:rPr>
                  <m:t>32</m:t>
                </m:r>
              </m:sup>
            </m:sSup>
          </m:den>
        </m:f>
        <m:r>
          <w:rPr>
            <w:rFonts w:ascii="Cambria Math" w:hAnsi="Cambria Math"/>
          </w:rPr>
          <m:t>+</m:t>
        </m:r>
        <m:f>
          <m:fPr>
            <m:type m:val="skw"/>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m:t>
                    </m:r>
                  </m:sub>
                </m:sSub>
              </m:e>
            </m:d>
          </m:num>
          <m:den>
            <m:sSub>
              <m:sSubPr>
                <m:ctrlPr>
                  <w:rPr>
                    <w:rFonts w:ascii="Cambria Math" w:hAnsi="Cambria Math"/>
                    <w:i/>
                  </w:rPr>
                </m:ctrlPr>
              </m:sSubPr>
              <m:e>
                <m:r>
                  <w:rPr>
                    <w:rFonts w:ascii="Cambria Math" w:hAnsi="Cambria Math"/>
                  </w:rPr>
                  <m:t>R</m:t>
                </m:r>
              </m:e>
              <m:sub>
                <m:r>
                  <w:rPr>
                    <w:rFonts w:ascii="Cambria Math" w:hAnsi="Cambria Math"/>
                  </w:rPr>
                  <m:t>k</m:t>
                </m:r>
              </m:sub>
            </m:sSub>
          </m:den>
        </m:f>
      </m:oMath>
      <w:r w:rsidRPr="000652D1">
        <w:t xml:space="preserve">, where </w:t>
      </w:r>
      <m:oMath>
        <m:sSub>
          <m:sSubPr>
            <m:ctrlPr>
              <w:rPr>
                <w:rFonts w:ascii="Cambria Math" w:hAnsi="Cambria Math"/>
                <w:i/>
                <w:vertAlign w:val="subscript"/>
              </w:rPr>
            </m:ctrlPr>
          </m:sSubPr>
          <m:e>
            <m:r>
              <w:rPr>
                <w:rFonts w:ascii="Cambria Math" w:hAnsi="Cambria Math"/>
                <w:vertAlign w:val="subscript"/>
              </w:rPr>
              <m:t>w</m:t>
            </m:r>
          </m:e>
          <m:sub>
            <m:r>
              <w:rPr>
                <w:rFonts w:ascii="Cambria Math" w:hAnsi="Cambria Math"/>
                <w:vertAlign w:val="subscript"/>
              </w:rPr>
              <m:t>k</m:t>
            </m:r>
          </m:sub>
        </m:sSub>
      </m:oMath>
      <w:r w:rsidRPr="000652D1">
        <w:t xml:space="preserve">, </w:t>
      </w:r>
      <m:oMath>
        <m:sSub>
          <m:sSubPr>
            <m:ctrlPr>
              <w:rPr>
                <w:rFonts w:ascii="Cambria Math" w:hAnsi="Cambria Math"/>
                <w:i/>
                <w:vertAlign w:val="subscript"/>
              </w:rPr>
            </m:ctrlPr>
          </m:sSubPr>
          <m:e>
            <m:r>
              <w:rPr>
                <w:rFonts w:ascii="Cambria Math" w:hAnsi="Cambria Math"/>
                <w:vertAlign w:val="subscript"/>
              </w:rPr>
              <m:t>r</m:t>
            </m:r>
          </m:e>
          <m:sub>
            <m:r>
              <w:rPr>
                <w:rFonts w:ascii="Cambria Math" w:hAnsi="Cambria Math"/>
                <w:vertAlign w:val="subscript"/>
              </w:rPr>
              <m:t>k</m:t>
            </m:r>
          </m:sub>
        </m:sSub>
      </m:oMath>
      <w:r w:rsidRPr="000652D1">
        <w:t xml:space="preserve">, </w:t>
      </w:r>
      <m:oMath>
        <m:sSub>
          <m:sSubPr>
            <m:ctrlPr>
              <w:rPr>
                <w:rFonts w:ascii="Cambria Math" w:hAnsi="Cambria Math"/>
                <w:i/>
              </w:rPr>
            </m:ctrlPr>
          </m:sSubPr>
          <m:e>
            <m:r>
              <w:rPr>
                <w:rFonts w:ascii="Cambria Math" w:hAnsi="Cambria Math"/>
              </w:rPr>
              <m:t>s</m:t>
            </m:r>
          </m:e>
          <m:sub>
            <m:r>
              <w:rPr>
                <w:rFonts w:ascii="Cambria Math" w:hAnsi="Cambria Math"/>
              </w:rPr>
              <m:t>k</m:t>
            </m:r>
          </m:sub>
        </m:sSub>
      </m:oMath>
      <w:r w:rsidRPr="000652D1">
        <w:t xml:space="preserve">, and </w:t>
      </w:r>
      <m:oMath>
        <m:sSub>
          <m:sSubPr>
            <m:ctrlPr>
              <w:rPr>
                <w:rFonts w:ascii="Cambria Math" w:hAnsi="Cambria Math"/>
                <w:i/>
              </w:rPr>
            </m:ctrlPr>
          </m:sSubPr>
          <m:e>
            <m:r>
              <w:rPr>
                <w:rFonts w:ascii="Cambria Math" w:hAnsi="Cambria Math"/>
              </w:rPr>
              <m:t>c</m:t>
            </m:r>
          </m:e>
          <m:sub>
            <m:r>
              <w:rPr>
                <w:rFonts w:ascii="Cambria Math" w:hAnsi="Cambria Math"/>
              </w:rPr>
              <m:t>k</m:t>
            </m:r>
          </m:sub>
        </m:sSub>
      </m:oMath>
      <w:r w:rsidRPr="000652D1">
        <w:t xml:space="preserve"> belong to a single RTCP packet, and </w:t>
      </w:r>
      <m:oMath>
        <m:sSub>
          <m:sSubPr>
            <m:ctrlPr>
              <w:rPr>
                <w:rFonts w:ascii="Cambria Math" w:hAnsi="Cambria Math"/>
                <w:i/>
                <w:vertAlign w:val="subscript"/>
              </w:rPr>
            </m:ctrlPr>
          </m:sSubPr>
          <m:e>
            <m:r>
              <w:rPr>
                <w:rFonts w:ascii="Cambria Math" w:hAnsi="Cambria Math"/>
                <w:vertAlign w:val="subscript"/>
              </w:rPr>
              <m:t>T</m:t>
            </m:r>
          </m:e>
          <m:sub>
            <m:r>
              <w:rPr>
                <w:rFonts w:ascii="Cambria Math" w:hAnsi="Cambria Math"/>
                <w:vertAlign w:val="subscript"/>
              </w:rPr>
              <m:t>k</m:t>
            </m:r>
          </m:sub>
        </m:sSub>
      </m:oMath>
      <w:r w:rsidRPr="000652D1">
        <w:t xml:space="preserve"> is taken from a corresponding RTP packet with </w:t>
      </w:r>
      <m:oMath>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oMath>
      <w:r w:rsidRPr="000652D1">
        <w:t>.</w:t>
      </w:r>
    </w:p>
    <w:p w14:paraId="0B7777AA" w14:textId="77777777" w:rsidR="000652D1" w:rsidRPr="000652D1" w:rsidRDefault="000652D1" w:rsidP="000652D1">
      <w:pPr>
        <w:overflowPunct w:val="0"/>
        <w:autoSpaceDE w:val="0"/>
        <w:autoSpaceDN w:val="0"/>
        <w:adjustRightInd w:val="0"/>
        <w:ind w:left="1418" w:hanging="1418"/>
        <w:textAlignment w:val="baseline"/>
      </w:pPr>
      <w:r w:rsidRPr="000652D1">
        <w:t>Stop condition:</w:t>
      </w:r>
      <w:r w:rsidRPr="000652D1">
        <w:tab/>
        <w:t xml:space="preserve">1) At least one RTP packet from all RTP streams (different SSRC identifiers,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rsidRPr="000652D1">
        <w:t>) to be synchronized are sent from the SUT.</w:t>
      </w:r>
      <w:r w:rsidRPr="000652D1">
        <w:br/>
        <w:t xml:space="preserve">2) At least one RTCP packet are sent from the SUT per used SSRC identifier, i.e. there exist both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Pr="000652D1">
        <w:t xml:space="preserve"> and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rsidRPr="000652D1">
        <w:t xml:space="preserve"> with all SSRC values that are to be included in the test (the first RTCP packet may be sent before first RTP packet for each SSRC).</w:t>
      </w:r>
    </w:p>
    <w:p w14:paraId="01365EDF" w14:textId="77777777" w:rsidR="000652D1" w:rsidRPr="000652D1" w:rsidRDefault="000652D1" w:rsidP="000652D1">
      <w:pPr>
        <w:overflowPunct w:val="0"/>
        <w:autoSpaceDE w:val="0"/>
        <w:autoSpaceDN w:val="0"/>
        <w:adjustRightInd w:val="0"/>
        <w:ind w:left="1418" w:hanging="1418"/>
        <w:textAlignment w:val="baseline"/>
      </w:pPr>
      <w:r w:rsidRPr="000652D1">
        <w:t>Pass criteria:</w:t>
      </w:r>
      <w:r w:rsidRPr="000652D1">
        <w:tab/>
        <w:t>The following is fulfilled for each SSRC value (</w:t>
      </w:r>
      <m:oMath>
        <m:sSub>
          <m:sSubPr>
            <m:ctrlPr>
              <w:rPr>
                <w:rFonts w:ascii="Cambria Math" w:hAnsi="Cambria Math"/>
                <w:i/>
              </w:rPr>
            </m:ctrlPr>
          </m:sSubPr>
          <m:e>
            <m:r>
              <w:rPr>
                <w:rFonts w:ascii="Cambria Math" w:hAnsi="Cambria Math"/>
              </w:rPr>
              <m:t>s</m:t>
            </m:r>
          </m:e>
          <m:sub>
            <m:r>
              <w:rPr>
                <w:rFonts w:ascii="Cambria Math" w:hAnsi="Cambria Math"/>
              </w:rPr>
              <m:t>k</m:t>
            </m:r>
          </m:sub>
        </m:sSub>
      </m:oMath>
      <w:r w:rsidRPr="000652D1">
        <w:t>) to be tested, used by RTCP and RTP packets sent from the SUT:</w:t>
      </w:r>
      <w:r w:rsidRPr="000652D1">
        <w:br/>
        <w:t>1) The CNAME SDES item field values (</w:t>
      </w:r>
      <m:oMath>
        <m:sSub>
          <m:sSubPr>
            <m:ctrlPr>
              <w:rPr>
                <w:rFonts w:ascii="Cambria Math" w:hAnsi="Cambria Math"/>
                <w:i/>
              </w:rPr>
            </m:ctrlPr>
          </m:sSubPr>
          <m:e>
            <m:r>
              <w:rPr>
                <w:rFonts w:ascii="Cambria Math" w:hAnsi="Cambria Math"/>
              </w:rPr>
              <m:t>c</m:t>
            </m:r>
          </m:e>
          <m:sub>
            <m:r>
              <w:rPr>
                <w:rFonts w:ascii="Cambria Math" w:hAnsi="Cambria Math"/>
              </w:rPr>
              <m:t>k</m:t>
            </m:r>
          </m:sub>
        </m:sSub>
      </m:oMath>
      <w:r w:rsidRPr="000652D1">
        <w:t>) are identical (if not, they are not intended to be synchronized).</w:t>
      </w:r>
      <w:r w:rsidRPr="000652D1">
        <w:br/>
        <w:t>2) The nominal playout times (</w:t>
      </w:r>
      <m:oMath>
        <m:sSub>
          <m:sSubPr>
            <m:ctrlPr>
              <w:rPr>
                <w:rFonts w:ascii="Cambria Math" w:hAnsi="Cambria Math"/>
                <w:i/>
              </w:rPr>
            </m:ctrlPr>
          </m:sSubPr>
          <m:e>
            <m:r>
              <w:rPr>
                <w:rFonts w:ascii="Cambria Math" w:hAnsi="Cambria Math"/>
              </w:rPr>
              <m:t>C</m:t>
            </m:r>
          </m:e>
          <m:sub>
            <m:r>
              <w:rPr>
                <w:rFonts w:ascii="Cambria Math" w:hAnsi="Cambria Math"/>
              </w:rPr>
              <m:t>k</m:t>
            </m:r>
          </m:sub>
        </m:sSub>
      </m:oMath>
      <w:r w:rsidRPr="000652D1">
        <w:t>) of an RTP packet using the tested SSRC value (</w:t>
      </w:r>
      <m:oMath>
        <m:sSub>
          <m:sSubPr>
            <m:ctrlPr>
              <w:rPr>
                <w:rFonts w:ascii="Cambria Math" w:hAnsi="Cambria Math"/>
                <w:i/>
              </w:rPr>
            </m:ctrlPr>
          </m:sSubPr>
          <m:e>
            <m:r>
              <w:rPr>
                <w:rFonts w:ascii="Cambria Math" w:hAnsi="Cambria Math"/>
              </w:rPr>
              <m:t>s</m:t>
            </m:r>
          </m:e>
          <m:sub>
            <m:r>
              <w:rPr>
                <w:rFonts w:ascii="Cambria Math" w:hAnsi="Cambria Math"/>
              </w:rPr>
              <m:t>k</m:t>
            </m:r>
          </m:sub>
        </m:sSub>
      </m:oMath>
      <w:r w:rsidRPr="000652D1">
        <w:t>) and an RTP packet using a different tested SSRC value (</w:t>
      </w:r>
      <m:oMath>
        <m:sSub>
          <m:sSubPr>
            <m:ctrlPr>
              <w:rPr>
                <w:rFonts w:ascii="Cambria Math" w:hAnsi="Cambria Math"/>
                <w:i/>
              </w:rPr>
            </m:ctrlPr>
          </m:sSubPr>
          <m:e>
            <m:r>
              <w:rPr>
                <w:rFonts w:ascii="Cambria Math" w:hAnsi="Cambria Math"/>
              </w:rPr>
              <m:t>s</m:t>
            </m:r>
          </m:e>
          <m:sub>
            <m:r>
              <w:rPr>
                <w:rFonts w:ascii="Cambria Math" w:hAnsi="Cambria Math"/>
              </w:rPr>
              <m:t>k+1</m:t>
            </m:r>
          </m:sub>
        </m:sSub>
      </m:oMath>
      <w:r w:rsidRPr="000652D1">
        <w:t>) that are received no more than 500 ms apart (</w:t>
      </w:r>
      <m:oMath>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e>
            </m:d>
          </m:e>
        </m:d>
        <m:r>
          <w:rPr>
            <w:rFonts w:ascii="Cambria Math" w:hAnsi="Cambria Math"/>
          </w:rPr>
          <m:t>≤0.5</m:t>
        </m:r>
      </m:oMath>
      <w:r w:rsidRPr="000652D1">
        <w:t xml:space="preserve">), are no more than 300 ms apart when adjusted for the difference in reception time; </w:t>
      </w:r>
      <m:oMath>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e>
            </m:d>
          </m:e>
        </m:d>
        <m:r>
          <w:rPr>
            <w:rFonts w:ascii="Cambria Math" w:hAnsi="Cambria Math"/>
          </w:rPr>
          <m:t>≤0.3</m:t>
        </m:r>
      </m:oMath>
      <w:r w:rsidRPr="000652D1">
        <w:t xml:space="preserve">. </w:t>
      </w:r>
    </w:p>
    <w:p w14:paraId="1DE247A3" w14:textId="77777777" w:rsidR="000652D1" w:rsidRPr="000652D1" w:rsidRDefault="000652D1" w:rsidP="000652D1">
      <w:pPr>
        <w:overflowPunct w:val="0"/>
        <w:autoSpaceDE w:val="0"/>
        <w:autoSpaceDN w:val="0"/>
        <w:adjustRightInd w:val="0"/>
        <w:ind w:left="1418" w:hanging="1418"/>
        <w:textAlignment w:val="baseline"/>
      </w:pPr>
      <w:r w:rsidRPr="000652D1">
        <w:t>Comments:</w:t>
      </w:r>
      <w:r w:rsidRPr="000652D1">
        <w:tab/>
        <w:t>This test only verifies that RTP streams sent from the SUT that are meant to be synchronized, are reasonably possible to synchronize based on RTP and RTCP information and RTP packet jitter for those RTP streams. It cannot and does not test how closely they will be synchronized on playout in the receiver since the details of RTP stream synchronization depends on the receiver implementation.</w:t>
      </w:r>
      <w:r w:rsidRPr="000652D1">
        <w:br/>
        <w:t>The test result is agnostic to RTP packets being received by the SUT or not.</w:t>
      </w:r>
    </w:p>
    <w:p w14:paraId="2FEE61A8" w14:textId="77777777" w:rsidR="00D61B75" w:rsidRDefault="00D61B75" w:rsidP="00621DC5"/>
    <w:p w14:paraId="563FDD75" w14:textId="15D9C0A6" w:rsidR="00E942E9" w:rsidRPr="004D3578" w:rsidRDefault="00024584" w:rsidP="00E942E9">
      <w:pPr>
        <w:pStyle w:val="Heading3"/>
      </w:pPr>
      <w:bookmarkStart w:id="51" w:name="_Toc34151147"/>
      <w:r>
        <w:t>6.2</w:t>
      </w:r>
      <w:r w:rsidR="00E942E9">
        <w:t>.</w:t>
      </w:r>
      <w:r w:rsidR="00E65518">
        <w:t>5</w:t>
      </w:r>
      <w:r w:rsidR="00E942E9" w:rsidRPr="004D3578">
        <w:tab/>
      </w:r>
      <w:bookmarkStart w:id="52" w:name="_Hlk18422449"/>
      <w:r w:rsidR="0062074F">
        <w:t>Source Description</w:t>
      </w:r>
      <w:r w:rsidR="007F1AE5">
        <w:t xml:space="preserve"> (</w:t>
      </w:r>
      <w:r w:rsidR="0062074F">
        <w:t>SDES</w:t>
      </w:r>
      <w:r w:rsidR="007F1AE5">
        <w:t>) Tests</w:t>
      </w:r>
      <w:bookmarkEnd w:id="51"/>
      <w:bookmarkEnd w:id="52"/>
    </w:p>
    <w:p w14:paraId="1143A278" w14:textId="16B6036B" w:rsidR="0062074F" w:rsidRPr="004D3578" w:rsidRDefault="00024584" w:rsidP="0062074F">
      <w:pPr>
        <w:pStyle w:val="Heading4"/>
      </w:pPr>
      <w:bookmarkStart w:id="53" w:name="_Toc34151148"/>
      <w:r>
        <w:t>6.2</w:t>
      </w:r>
      <w:r w:rsidR="0062074F">
        <w:t>.</w:t>
      </w:r>
      <w:r w:rsidR="00E65518">
        <w:t>5</w:t>
      </w:r>
      <w:r w:rsidR="0062074F">
        <w:t>.1</w:t>
      </w:r>
      <w:r w:rsidR="0062074F" w:rsidRPr="004D3578">
        <w:tab/>
      </w:r>
      <w:r w:rsidR="001202AF">
        <w:t>Basic SDES Test</w:t>
      </w:r>
      <w:bookmarkEnd w:id="53"/>
    </w:p>
    <w:p w14:paraId="5DF83923" w14:textId="16B693A5" w:rsidR="00395A1B" w:rsidRPr="00395A1B" w:rsidRDefault="00395A1B" w:rsidP="00395A1B">
      <w:pPr>
        <w:ind w:left="1418" w:hanging="1418"/>
      </w:pPr>
      <w:r>
        <w:t>Purpose:</w:t>
      </w:r>
      <w:r>
        <w:tab/>
      </w:r>
      <w:r w:rsidR="000652D1">
        <w:t>Test if RTCP SDES packets sent from the SUT fulfils a few basic criteria for content and length consistency</w:t>
      </w:r>
      <w:r w:rsidRPr="006D2CFB">
        <w:rPr>
          <w:i/>
        </w:rPr>
        <w:t>.</w:t>
      </w:r>
    </w:p>
    <w:p w14:paraId="7B741A79" w14:textId="77777777" w:rsidR="00906B96" w:rsidRPr="00CA365B" w:rsidRDefault="00906B96" w:rsidP="00906B96">
      <w:pPr>
        <w:ind w:left="1418" w:hanging="1418"/>
      </w:pPr>
      <w:r>
        <w:t>Status:</w:t>
      </w:r>
      <w:r>
        <w:tab/>
      </w:r>
      <w:r w:rsidRPr="00CA365B">
        <w:t>Mandatory</w:t>
      </w:r>
    </w:p>
    <w:p w14:paraId="30287B36" w14:textId="12289652" w:rsidR="00906B96" w:rsidRPr="00CA365B" w:rsidRDefault="00906B96" w:rsidP="00906B96">
      <w:pPr>
        <w:ind w:left="1418" w:hanging="1418"/>
      </w:pPr>
      <w:r>
        <w:t>Preconditions:</w:t>
      </w:r>
      <w:r>
        <w:tab/>
        <w:t xml:space="preserve">1) The </w:t>
      </w:r>
      <w:r w:rsidR="000652D1">
        <w:t xml:space="preserve">SUT </w:t>
      </w:r>
      <w:r>
        <w:t xml:space="preserve">has passed test </w:t>
      </w:r>
      <w:r w:rsidR="00024584" w:rsidRPr="00D07A4F">
        <w:t>6.2</w:t>
      </w:r>
      <w:r w:rsidRPr="00D07A4F">
        <w:t>.2.</w:t>
      </w:r>
      <w:r w:rsidR="009A01BD" w:rsidRPr="00D07A4F">
        <w:t>6</w:t>
      </w:r>
      <w:r>
        <w:t>.</w:t>
      </w:r>
      <w:r>
        <w:br/>
        <w:t xml:space="preserve">2) The </w:t>
      </w:r>
      <w:r w:rsidR="000652D1">
        <w:t xml:space="preserve">SUT </w:t>
      </w:r>
      <w:r>
        <w:t xml:space="preserve">is </w:t>
      </w:r>
      <w:r w:rsidR="000652D1">
        <w:t xml:space="preserve">set </w:t>
      </w:r>
      <w:r>
        <w:t xml:space="preserve">to send RTP packets during the test session, e.g. </w:t>
      </w:r>
      <w:r w:rsidR="000652D1">
        <w:t xml:space="preserve">pre-configured or </w:t>
      </w:r>
      <w:r>
        <w:t>set as send-receive or send-only</w:t>
      </w:r>
      <w:r w:rsidR="000652D1">
        <w:t xml:space="preserve"> through test instrument signalling</w:t>
      </w:r>
      <w:r w:rsidRPr="00CA365B">
        <w:t>.</w:t>
      </w:r>
    </w:p>
    <w:p w14:paraId="1C0B85C9" w14:textId="3A1B72A6" w:rsidR="00906B96" w:rsidRPr="00CA365B" w:rsidRDefault="00906B96" w:rsidP="00906B96">
      <w:pPr>
        <w:ind w:left="1418" w:hanging="1418"/>
      </w:pPr>
      <w:r>
        <w:t>Test procedure:</w:t>
      </w:r>
      <w:r>
        <w:tab/>
        <w:t xml:space="preserve">Observe </w:t>
      </w:r>
      <w:r w:rsidR="000652D1">
        <w:t xml:space="preserve">the SUT </w:t>
      </w:r>
      <w:r>
        <w:t>output.</w:t>
      </w:r>
    </w:p>
    <w:p w14:paraId="01182838" w14:textId="76B61B99" w:rsidR="00906B96" w:rsidRPr="00BC3C65" w:rsidRDefault="00906B96" w:rsidP="00906B96">
      <w:pPr>
        <w:ind w:left="1418" w:hanging="1418"/>
      </w:pPr>
      <w:r>
        <w:t>Stop condition:</w:t>
      </w:r>
      <w:r>
        <w:tab/>
        <w:t>1) RTP packets are sent</w:t>
      </w:r>
      <w:r w:rsidR="000652D1">
        <w:t xml:space="preserve"> from the SUT</w:t>
      </w:r>
      <w:r w:rsidRPr="00BC3C65">
        <w:t>.</w:t>
      </w:r>
      <w:r>
        <w:br/>
        <w:t xml:space="preserve">2) At least three RTCP packets are sent </w:t>
      </w:r>
      <w:r w:rsidR="000652D1">
        <w:t xml:space="preserve">from the SUT </w:t>
      </w:r>
      <w:r>
        <w:t>per used SSRC identifier (at least the first RTCP packet may be sent before first RTP packet for each SSRC).</w:t>
      </w:r>
    </w:p>
    <w:p w14:paraId="16CBA8AA" w14:textId="0F9B8DC9" w:rsidR="00906B96" w:rsidRPr="00CA365B" w:rsidRDefault="00906B96" w:rsidP="00906B96">
      <w:pPr>
        <w:ind w:left="1418" w:hanging="1418"/>
      </w:pPr>
      <w:r>
        <w:t>Pass criteria:</w:t>
      </w:r>
      <w:r>
        <w:tab/>
      </w:r>
      <w:r w:rsidR="003B603B">
        <w:t xml:space="preserve">The following </w:t>
      </w:r>
      <w:r w:rsidR="00880D9F">
        <w:t xml:space="preserve">is </w:t>
      </w:r>
      <w:r w:rsidR="003B603B">
        <w:t>fulfilled for all RTCP SDES packets</w:t>
      </w:r>
      <w:r w:rsidR="000652D1">
        <w:t xml:space="preserve"> sent from the SUT</w:t>
      </w:r>
      <w:r w:rsidR="003B603B">
        <w:t>:</w:t>
      </w:r>
      <w:r w:rsidR="003B603B">
        <w:br/>
      </w:r>
      <w:r>
        <w:t xml:space="preserve">1) </w:t>
      </w:r>
      <w:r w:rsidR="003B603B">
        <w:t>The</w:t>
      </w:r>
      <w:r w:rsidR="00A84E9C">
        <w:t xml:space="preserve"> source count (SC) header field</w:t>
      </w:r>
      <w:r w:rsidR="009A01BD">
        <w:t xml:space="preserve"> matches the number of SDES item chunks included in the respective RTCP SDES packet</w:t>
      </w:r>
      <w:r>
        <w:t>.</w:t>
      </w:r>
      <w:r w:rsidR="003B603B">
        <w:br/>
        <w:t>2) Each SDES item chunk ends with at least one octet containing a zero value.</w:t>
      </w:r>
      <w:r w:rsidR="003B603B">
        <w:br/>
        <w:t xml:space="preserve">3) Each SDES item in a chunk has a length field that corresponds to the text content length </w:t>
      </w:r>
      <w:r w:rsidR="007C3AB3">
        <w:t xml:space="preserve">in octets </w:t>
      </w:r>
      <w:r w:rsidR="003B603B">
        <w:t xml:space="preserve">of that SDES item, </w:t>
      </w:r>
      <w:r w:rsidR="007C3AB3">
        <w:t>corresponding to the distance in octets starting from the octet after that length field until the start of the next SDES item or until the terminating zero value octet (see above)</w:t>
      </w:r>
      <w:r w:rsidR="003B603B">
        <w:t>.</w:t>
      </w:r>
      <w:r w:rsidR="007C3AB3">
        <w:br/>
        <w:t xml:space="preserve">4) Each SDES item in a chunk with non-zero content length has a text content where the last octet value is not zero (is not a zero-terminated string). </w:t>
      </w:r>
    </w:p>
    <w:p w14:paraId="1E123DB4" w14:textId="5D9B002E" w:rsidR="00906B96" w:rsidRDefault="00906B96" w:rsidP="00906B96">
      <w:pPr>
        <w:ind w:left="1418" w:hanging="1418"/>
      </w:pPr>
      <w:r>
        <w:t>Comments:</w:t>
      </w:r>
      <w:r>
        <w:tab/>
        <w:t xml:space="preserve">The test result is agnostic to RTP packets being received by the </w:t>
      </w:r>
      <w:r w:rsidR="000652D1">
        <w:t xml:space="preserve">SUT </w:t>
      </w:r>
      <w:r>
        <w:t>or not.</w:t>
      </w:r>
    </w:p>
    <w:p w14:paraId="72CA97E8" w14:textId="4B7BB622" w:rsidR="0062074F" w:rsidRPr="004D3578" w:rsidRDefault="00024584" w:rsidP="0062074F">
      <w:pPr>
        <w:pStyle w:val="Heading4"/>
      </w:pPr>
      <w:bookmarkStart w:id="54" w:name="_Toc34151149"/>
      <w:r>
        <w:lastRenderedPageBreak/>
        <w:t>6.2</w:t>
      </w:r>
      <w:r w:rsidR="0062074F">
        <w:t>.</w:t>
      </w:r>
      <w:r w:rsidR="00E65518">
        <w:t>5</w:t>
      </w:r>
      <w:r w:rsidR="0062074F">
        <w:t>.</w:t>
      </w:r>
      <w:r w:rsidR="00F0373E">
        <w:t>2</w:t>
      </w:r>
      <w:r w:rsidR="0062074F" w:rsidRPr="004D3578">
        <w:tab/>
      </w:r>
      <w:r w:rsidR="0062074F" w:rsidRPr="0062074F">
        <w:t>Canonical End-point Identifier (CNAME) Test</w:t>
      </w:r>
      <w:bookmarkEnd w:id="54"/>
    </w:p>
    <w:p w14:paraId="6CF1A59C" w14:textId="1D5A8FA0" w:rsidR="00666506" w:rsidRPr="00666506" w:rsidRDefault="00666506" w:rsidP="00666506">
      <w:pPr>
        <w:ind w:left="1418" w:hanging="1418"/>
      </w:pPr>
      <w:r w:rsidRPr="00666506">
        <w:t>Purpose:</w:t>
      </w:r>
      <w:r w:rsidRPr="00666506">
        <w:tab/>
        <w:t xml:space="preserve">Test if CNAME content is identical for every RTCP packet </w:t>
      </w:r>
      <w:r w:rsidR="000652D1">
        <w:t xml:space="preserve">sent from the SUT </w:t>
      </w:r>
      <w:r w:rsidRPr="00666506">
        <w:t>belonging to the same RTP stream</w:t>
      </w:r>
      <w:r w:rsidRPr="00666506">
        <w:rPr>
          <w:i/>
        </w:rPr>
        <w:t>.</w:t>
      </w:r>
    </w:p>
    <w:p w14:paraId="0D6B3422" w14:textId="77777777" w:rsidR="00666506" w:rsidRPr="00666506" w:rsidRDefault="00666506" w:rsidP="00666506">
      <w:pPr>
        <w:ind w:left="1418" w:hanging="1418"/>
      </w:pPr>
      <w:r w:rsidRPr="00666506">
        <w:t>Status:</w:t>
      </w:r>
      <w:r w:rsidRPr="00666506">
        <w:tab/>
        <w:t>Mandatory</w:t>
      </w:r>
    </w:p>
    <w:p w14:paraId="64BBA38A" w14:textId="46D95E76" w:rsidR="00666506" w:rsidRPr="00666506" w:rsidRDefault="00666506" w:rsidP="00666506">
      <w:pPr>
        <w:ind w:left="1418" w:hanging="1418"/>
      </w:pPr>
      <w:r w:rsidRPr="00666506">
        <w:t>Preconditions:</w:t>
      </w:r>
      <w:r w:rsidRPr="00666506">
        <w:tab/>
        <w:t xml:space="preserve">1) The </w:t>
      </w:r>
      <w:r w:rsidR="000652D1">
        <w:t xml:space="preserve">SUT </w:t>
      </w:r>
      <w:r w:rsidRPr="00666506">
        <w:t xml:space="preserve">has passed test </w:t>
      </w:r>
      <w:r w:rsidRPr="00D07A4F">
        <w:t>6.2.5.1</w:t>
      </w:r>
      <w:r w:rsidRPr="00666506">
        <w:t>.</w:t>
      </w:r>
      <w:r w:rsidRPr="00666506">
        <w:br/>
        <w:t xml:space="preserve">2) The </w:t>
      </w:r>
      <w:r w:rsidR="000652D1">
        <w:t xml:space="preserve">SUT </w:t>
      </w:r>
      <w:r w:rsidRPr="00666506">
        <w:t xml:space="preserve">is </w:t>
      </w:r>
      <w:r w:rsidR="000652D1">
        <w:t xml:space="preserve">set </w:t>
      </w:r>
      <w:r w:rsidRPr="00666506">
        <w:t xml:space="preserve">to send RTP packets during the test session, e.g. </w:t>
      </w:r>
      <w:r w:rsidR="000652D1" w:rsidRPr="00666506">
        <w:t xml:space="preserve">pre-configured </w:t>
      </w:r>
      <w:r w:rsidR="000652D1">
        <w:t xml:space="preserve">or </w:t>
      </w:r>
      <w:r w:rsidRPr="00666506">
        <w:t>set as send-receive or send-only</w:t>
      </w:r>
      <w:r w:rsidR="000652D1">
        <w:t xml:space="preserve"> through test instrument signalling</w:t>
      </w:r>
      <w:r w:rsidRPr="00666506">
        <w:t>.</w:t>
      </w:r>
    </w:p>
    <w:p w14:paraId="0D7DBEE6" w14:textId="30755070" w:rsidR="00666506" w:rsidRPr="00666506" w:rsidRDefault="00666506" w:rsidP="00666506">
      <w:pPr>
        <w:ind w:left="1418" w:hanging="1418"/>
      </w:pPr>
      <w:r w:rsidRPr="00666506">
        <w:t>Test procedure:</w:t>
      </w:r>
      <w:r w:rsidRPr="00666506">
        <w:tab/>
        <w:t xml:space="preserve">1) Observe </w:t>
      </w:r>
      <w:r w:rsidR="000652D1">
        <w:t xml:space="preserve">the SUT </w:t>
      </w:r>
      <w:r w:rsidRPr="00666506">
        <w:t>output.</w:t>
      </w:r>
      <w:r w:rsidRPr="00666506">
        <w:br/>
        <w:t>2) Note the "SSRC of sender" field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Pr="00666506">
        <w:t>) and CNAME SDES item field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Pr="00666506">
        <w:t xml:space="preserve">) values of each RTCP packet sent from the </w:t>
      </w:r>
      <w:r w:rsidR="000652D1">
        <w:t>SUT</w:t>
      </w:r>
      <w:r w:rsidRPr="00666506">
        <w:t>.</w:t>
      </w:r>
      <w:r w:rsidRPr="00666506">
        <w:br/>
        <w:t>3) Count the number of RTCP packets (</w:t>
      </w:r>
      <m:oMath>
        <m:r>
          <w:rPr>
            <w:rFonts w:ascii="Cambria Math" w:hAnsi="Cambria Math"/>
          </w:rPr>
          <m:t>n</m:t>
        </m:r>
      </m:oMath>
      <w:r w:rsidRPr="00666506">
        <w:t xml:space="preserve">) sent from the </w:t>
      </w:r>
      <w:r w:rsidR="000652D1">
        <w:t>SUT</w:t>
      </w:r>
      <w:r w:rsidRPr="00666506">
        <w:t xml:space="preserve">. </w:t>
      </w:r>
    </w:p>
    <w:p w14:paraId="2C114842" w14:textId="1F9B9BD3" w:rsidR="00666506" w:rsidRPr="00666506" w:rsidRDefault="00666506" w:rsidP="00666506">
      <w:pPr>
        <w:ind w:left="1418" w:hanging="1418"/>
      </w:pPr>
      <w:r w:rsidRPr="00666506">
        <w:t>Stop condition:</w:t>
      </w:r>
      <w:r w:rsidRPr="00666506">
        <w:tab/>
        <w:t xml:space="preserve">1) RTP packets are sent from the </w:t>
      </w:r>
      <w:r w:rsidR="000652D1">
        <w:t>SUT</w:t>
      </w:r>
      <w:r w:rsidRPr="00666506">
        <w:t>.</w:t>
      </w:r>
      <w:r w:rsidRPr="00666506">
        <w:br/>
        <w:t xml:space="preserve">2) At least three RTCP packets are sent </w:t>
      </w:r>
      <w:r w:rsidR="000652D1">
        <w:t xml:space="preserve">from the SUT </w:t>
      </w:r>
      <w:r w:rsidRPr="00666506">
        <w:t xml:space="preserve">per used SSRC identifier after sending the first RTP packet </w:t>
      </w:r>
      <w:r w:rsidR="000652D1">
        <w:t xml:space="preserve">from the SUT </w:t>
      </w:r>
      <w:r w:rsidRPr="00666506">
        <w:t>for that SSRC identifier (one or more RTCP packets may be sent before first RTP packet for each SSRC).</w:t>
      </w:r>
    </w:p>
    <w:p w14:paraId="2E0DE97D" w14:textId="2D41D8FD" w:rsidR="00666506" w:rsidRPr="00666506" w:rsidRDefault="00666506" w:rsidP="00666506">
      <w:pPr>
        <w:ind w:left="1418" w:hanging="1418"/>
      </w:pPr>
      <w:r w:rsidRPr="00666506">
        <w:t>Pass criteria:</w:t>
      </w:r>
      <w:r w:rsidRPr="00666506">
        <w:tab/>
      </w: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 for all i∈</m:t>
        </m:r>
        <m:d>
          <m:dPr>
            <m:begChr m:val="["/>
            <m:endChr m:val="]"/>
            <m:ctrlPr>
              <w:rPr>
                <w:rFonts w:ascii="Cambria Math" w:hAnsi="Cambria Math"/>
                <w:i/>
              </w:rPr>
            </m:ctrlPr>
          </m:dPr>
          <m:e>
            <m:r>
              <w:rPr>
                <w:rFonts w:ascii="Cambria Math" w:hAnsi="Cambria Math"/>
              </w:rPr>
              <m:t>1..n</m:t>
            </m:r>
          </m:e>
        </m:d>
        <m:r>
          <w:rPr>
            <w:rFonts w:ascii="Cambria Math" w:hAnsi="Cambria Math"/>
          </w:rPr>
          <m:t xml:space="preserve"> and j∈</m:t>
        </m:r>
        <m:d>
          <m:dPr>
            <m:begChr m:val="["/>
            <m:endChr m:val="]"/>
            <m:ctrlPr>
              <w:rPr>
                <w:rFonts w:ascii="Cambria Math" w:hAnsi="Cambria Math"/>
                <w:i/>
              </w:rPr>
            </m:ctrlPr>
          </m:dPr>
          <m:e>
            <m:r>
              <w:rPr>
                <w:rFonts w:ascii="Cambria Math" w:hAnsi="Cambria Math"/>
              </w:rPr>
              <m:t>1..n</m:t>
            </m:r>
          </m:e>
        </m:d>
        <m:r>
          <w:rPr>
            <w:rFonts w:ascii="Cambria Math" w:hAnsi="Cambria Math"/>
          </w:rPr>
          <m:t xml:space="preserve"> where </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oMath>
      <w:r w:rsidRPr="00666506">
        <w:t xml:space="preserve">. </w:t>
      </w:r>
    </w:p>
    <w:p w14:paraId="66C32E42" w14:textId="522E30BC" w:rsidR="00666506" w:rsidRPr="00666506" w:rsidRDefault="00666506" w:rsidP="00666506">
      <w:pPr>
        <w:ind w:left="1418" w:hanging="1418"/>
      </w:pPr>
      <w:r w:rsidRPr="00666506">
        <w:t>Comments:</w:t>
      </w:r>
      <w:r w:rsidRPr="00666506">
        <w:tab/>
        <w:t xml:space="preserve">The test result is agnostic to RTP packets being received by the </w:t>
      </w:r>
      <w:r w:rsidR="000652D1">
        <w:t xml:space="preserve">SUT </w:t>
      </w:r>
      <w:r w:rsidRPr="00666506">
        <w:t>or not.</w:t>
      </w:r>
    </w:p>
    <w:p w14:paraId="57E70E5A" w14:textId="7B5D4877" w:rsidR="007F1AE5" w:rsidRPr="004D3578" w:rsidRDefault="00024584" w:rsidP="007F1AE5">
      <w:pPr>
        <w:pStyle w:val="Heading3"/>
      </w:pPr>
      <w:bookmarkStart w:id="55" w:name="_Toc34151150"/>
      <w:r>
        <w:t>6.2</w:t>
      </w:r>
      <w:r w:rsidR="007F1AE5">
        <w:t>.</w:t>
      </w:r>
      <w:r w:rsidR="00E65518">
        <w:t>6</w:t>
      </w:r>
      <w:r w:rsidR="007F1AE5" w:rsidRPr="004D3578">
        <w:tab/>
      </w:r>
      <w:r w:rsidR="007F1AE5">
        <w:t>Receiver Report Block Tests</w:t>
      </w:r>
      <w:bookmarkEnd w:id="55"/>
    </w:p>
    <w:p w14:paraId="5E72A5CE" w14:textId="519E16DB" w:rsidR="00E87DD2" w:rsidRPr="004D3578" w:rsidRDefault="00024584" w:rsidP="00A12403">
      <w:pPr>
        <w:pStyle w:val="Heading4"/>
      </w:pPr>
      <w:bookmarkStart w:id="56" w:name="_Toc34151151"/>
      <w:r>
        <w:t>6.2</w:t>
      </w:r>
      <w:r w:rsidR="00E87DD2">
        <w:t>.</w:t>
      </w:r>
      <w:r w:rsidR="00E65518">
        <w:t>6</w:t>
      </w:r>
      <w:r w:rsidR="00E87DD2">
        <w:t>.1</w:t>
      </w:r>
      <w:r w:rsidR="00E87DD2" w:rsidRPr="004D3578">
        <w:tab/>
      </w:r>
      <w:r w:rsidR="00A12403">
        <w:t xml:space="preserve">SSRC </w:t>
      </w:r>
      <w:r w:rsidR="00A212B5">
        <w:t xml:space="preserve">Consistency </w:t>
      </w:r>
      <w:r w:rsidR="00A12403">
        <w:t>Test</w:t>
      </w:r>
      <w:bookmarkEnd w:id="56"/>
    </w:p>
    <w:p w14:paraId="549591F6" w14:textId="23E2EEF3" w:rsidR="00395A1B" w:rsidRPr="00395A1B" w:rsidRDefault="00395A1B" w:rsidP="00395A1B">
      <w:pPr>
        <w:ind w:left="1418" w:hanging="1418"/>
      </w:pPr>
      <w:r>
        <w:t>Purpose:</w:t>
      </w:r>
      <w:r>
        <w:tab/>
      </w:r>
      <w:r w:rsidR="00220D8F">
        <w:t>Test if the SSRC value included in a RTCP report block sent from the SUT corresponds to the SSRC of a</w:t>
      </w:r>
      <w:r w:rsidR="00FA747C">
        <w:t>n</w:t>
      </w:r>
      <w:r w:rsidR="00220D8F">
        <w:t xml:space="preserve"> RTP stream received by the SUT</w:t>
      </w:r>
      <w:r w:rsidRPr="006D2CFB">
        <w:rPr>
          <w:i/>
        </w:rPr>
        <w:t>.</w:t>
      </w:r>
    </w:p>
    <w:p w14:paraId="2576BA89" w14:textId="77777777" w:rsidR="007230E6" w:rsidRPr="00CA365B" w:rsidRDefault="007230E6" w:rsidP="007230E6">
      <w:pPr>
        <w:ind w:left="1418" w:hanging="1418"/>
      </w:pPr>
      <w:r>
        <w:t>Status:</w:t>
      </w:r>
      <w:r>
        <w:tab/>
      </w:r>
      <w:r w:rsidRPr="00CA365B">
        <w:t>Mandatory</w:t>
      </w:r>
    </w:p>
    <w:p w14:paraId="56DED70F" w14:textId="3A6EFD9A" w:rsidR="007230E6" w:rsidRPr="00CA365B" w:rsidRDefault="007230E6" w:rsidP="007230E6">
      <w:pPr>
        <w:ind w:left="1418" w:hanging="1418"/>
      </w:pPr>
      <w:r>
        <w:t>Preconditions:</w:t>
      </w:r>
      <w:r>
        <w:tab/>
        <w:t xml:space="preserve">1) The </w:t>
      </w:r>
      <w:r w:rsidR="00220D8F">
        <w:t xml:space="preserve">SUT </w:t>
      </w:r>
      <w:r>
        <w:t xml:space="preserve">has passed tests </w:t>
      </w:r>
      <w:r w:rsidR="00024584" w:rsidRPr="00D07A4F">
        <w:t>6.2</w:t>
      </w:r>
      <w:r w:rsidRPr="00D07A4F">
        <w:t>.2.6</w:t>
      </w:r>
      <w:r w:rsidRPr="009F10F5">
        <w:t xml:space="preserve">, and </w:t>
      </w:r>
      <w:r w:rsidR="00024584" w:rsidRPr="00D07A4F">
        <w:t>6.2</w:t>
      </w:r>
      <w:r w:rsidRPr="00D07A4F">
        <w:t>.2.7</w:t>
      </w:r>
      <w:r>
        <w:t>.</w:t>
      </w:r>
      <w:r>
        <w:br/>
        <w:t xml:space="preserve">2) The </w:t>
      </w:r>
      <w:r w:rsidR="00220D8F">
        <w:t xml:space="preserve">SUT </w:t>
      </w:r>
      <w:r>
        <w:t xml:space="preserve">is </w:t>
      </w:r>
      <w:r w:rsidR="00220D8F">
        <w:t xml:space="preserve">set </w:t>
      </w:r>
      <w:r>
        <w:t xml:space="preserve">to receive RTP packets during the test session, e.g. </w:t>
      </w:r>
      <w:r w:rsidR="00220D8F">
        <w:t xml:space="preserve">pre-configured or </w:t>
      </w:r>
      <w:r>
        <w:t>set as send-receive or receive-only</w:t>
      </w:r>
      <w:r w:rsidR="00220D8F">
        <w:t xml:space="preserve"> through test instrument signalling</w:t>
      </w:r>
      <w:r w:rsidRPr="00CA365B">
        <w:t>.</w:t>
      </w:r>
      <w:r>
        <w:br/>
        <w:t>3) Data injection is set to send RTP.</w:t>
      </w:r>
    </w:p>
    <w:p w14:paraId="3DED4A9E" w14:textId="4F03D50F" w:rsidR="007230E6" w:rsidRPr="00CA365B" w:rsidRDefault="007230E6" w:rsidP="007230E6">
      <w:pPr>
        <w:ind w:left="1418" w:hanging="1418"/>
      </w:pPr>
      <w:r>
        <w:t>Test procedure:</w:t>
      </w:r>
      <w:r>
        <w:tab/>
        <w:t xml:space="preserve">Observe </w:t>
      </w:r>
      <w:r w:rsidR="00220D8F">
        <w:t xml:space="preserve">the SUT </w:t>
      </w:r>
      <w:r w:rsidR="00A354FF">
        <w:t xml:space="preserve">and data injection </w:t>
      </w:r>
      <w:r>
        <w:t>output.</w:t>
      </w:r>
    </w:p>
    <w:p w14:paraId="53546604" w14:textId="611191AA" w:rsidR="007230E6" w:rsidRPr="00BC3C65" w:rsidRDefault="007230E6" w:rsidP="007230E6">
      <w:pPr>
        <w:ind w:left="1418" w:hanging="1418"/>
      </w:pPr>
      <w:r>
        <w:t>Stop condition:</w:t>
      </w:r>
      <w:r>
        <w:tab/>
        <w:t>An RTCP packet is sent</w:t>
      </w:r>
      <w:r w:rsidR="00A354FF">
        <w:t xml:space="preserve"> from </w:t>
      </w:r>
      <w:r w:rsidR="00FA747C">
        <w:t>the SUT</w:t>
      </w:r>
      <w:r>
        <w:t>, containing at least a receiver report block.</w:t>
      </w:r>
    </w:p>
    <w:p w14:paraId="67DA8064" w14:textId="7BBA2D67" w:rsidR="007230E6" w:rsidRPr="00CA365B" w:rsidRDefault="007230E6" w:rsidP="007230E6">
      <w:pPr>
        <w:ind w:left="1418" w:hanging="1418"/>
      </w:pPr>
      <w:r>
        <w:t>Pass criteria:</w:t>
      </w:r>
      <w:r>
        <w:tab/>
        <w:t xml:space="preserve">The </w:t>
      </w:r>
      <w:r w:rsidR="00FA7161">
        <w:t xml:space="preserve">SSRC value in the RTCP report block </w:t>
      </w:r>
      <w:r w:rsidR="00FA747C">
        <w:t xml:space="preserve">sent from the SUT </w:t>
      </w:r>
      <w:r w:rsidR="00FA7161">
        <w:t>can be found as RTP header SSRC field value in at least one of the RTP packets sent from data injection</w:t>
      </w:r>
      <w:r>
        <w:t>.</w:t>
      </w:r>
    </w:p>
    <w:p w14:paraId="447C6D78" w14:textId="2B0E2E63" w:rsidR="007230E6" w:rsidRDefault="007230E6" w:rsidP="007230E6">
      <w:pPr>
        <w:ind w:left="1418" w:hanging="1418"/>
      </w:pPr>
      <w:r>
        <w:t>Comments:</w:t>
      </w:r>
      <w:r>
        <w:tab/>
        <w:t xml:space="preserve">The test result is agnostic to RTP packets being sent by the </w:t>
      </w:r>
      <w:r w:rsidR="00FA747C">
        <w:t xml:space="preserve">SUT </w:t>
      </w:r>
      <w:r>
        <w:t>or not.</w:t>
      </w:r>
      <w:r w:rsidR="00A354FF">
        <w:br/>
        <w:t xml:space="preserve">A report block </w:t>
      </w:r>
      <w:r w:rsidR="00FA747C">
        <w:t xml:space="preserve">sent by the SUT </w:t>
      </w:r>
      <w:r w:rsidR="00A354FF">
        <w:t xml:space="preserve">containing an SSRC value identical to the SSRC value in the RTP header of RTP packets </w:t>
      </w:r>
      <w:r w:rsidR="00FA747C">
        <w:t xml:space="preserve">received by the SUT </w:t>
      </w:r>
      <w:r w:rsidR="00A354FF">
        <w:t xml:space="preserve">is henceforth denoted as </w:t>
      </w:r>
      <w:r w:rsidR="00FA747C">
        <w:t xml:space="preserve">the SUT </w:t>
      </w:r>
      <w:r w:rsidR="00A354FF">
        <w:t>"reporting on" the RTP stream those RTP packets belong to.</w:t>
      </w:r>
    </w:p>
    <w:p w14:paraId="7369D0EE" w14:textId="3281A308" w:rsidR="00A212B5" w:rsidRPr="004D3578" w:rsidRDefault="00024584" w:rsidP="00A212B5">
      <w:pPr>
        <w:pStyle w:val="Heading4"/>
      </w:pPr>
      <w:bookmarkStart w:id="57" w:name="_Toc34151152"/>
      <w:r>
        <w:t>6.2</w:t>
      </w:r>
      <w:r w:rsidR="00A212B5">
        <w:t>.</w:t>
      </w:r>
      <w:r w:rsidR="00E65518">
        <w:t>6</w:t>
      </w:r>
      <w:r w:rsidR="00A212B5">
        <w:t>.2</w:t>
      </w:r>
      <w:r w:rsidR="00A212B5" w:rsidRPr="004D3578">
        <w:tab/>
      </w:r>
      <w:r w:rsidR="00A212B5">
        <w:t>SSRC Completeness Test</w:t>
      </w:r>
      <w:bookmarkEnd w:id="57"/>
    </w:p>
    <w:p w14:paraId="0A2836CB" w14:textId="5A16461C" w:rsidR="00666506" w:rsidRPr="00666506" w:rsidRDefault="00666506" w:rsidP="00666506">
      <w:pPr>
        <w:ind w:left="1418" w:hanging="1418"/>
      </w:pPr>
      <w:r w:rsidRPr="00666506">
        <w:t>Purpose:</w:t>
      </w:r>
      <w:r w:rsidRPr="00666506">
        <w:tab/>
        <w:t xml:space="preserve">Test if all RTP streams (all SSRC) </w:t>
      </w:r>
      <w:r w:rsidR="00FA747C">
        <w:t xml:space="preserve">sent by data injection and received by the SUT </w:t>
      </w:r>
      <w:r w:rsidRPr="00666506">
        <w:t>in the RTP session are reported on</w:t>
      </w:r>
      <w:r w:rsidR="00FA747C">
        <w:t xml:space="preserve"> by the SUT</w:t>
      </w:r>
      <w:r w:rsidRPr="00666506">
        <w:t>, while allowing that not all RTP streams are reported in every RTCP packet (e.g. due to RTCP packet MTU restrictions)</w:t>
      </w:r>
      <w:r w:rsidRPr="00666506">
        <w:rPr>
          <w:i/>
        </w:rPr>
        <w:t>.</w:t>
      </w:r>
    </w:p>
    <w:p w14:paraId="3FE8FDBE" w14:textId="57651583" w:rsidR="00FA7161" w:rsidRPr="00CA365B" w:rsidRDefault="00FA7161" w:rsidP="00FA7161">
      <w:pPr>
        <w:ind w:left="1418" w:hanging="1418"/>
      </w:pPr>
      <w:r>
        <w:t>Status:</w:t>
      </w:r>
      <w:r>
        <w:tab/>
        <w:t xml:space="preserve">Conditionally </w:t>
      </w:r>
      <w:r w:rsidRPr="00CA365B">
        <w:t>Mandatory</w:t>
      </w:r>
      <w:r w:rsidR="00A317F3">
        <w:t xml:space="preserve"> (Precondition 1)</w:t>
      </w:r>
    </w:p>
    <w:p w14:paraId="01E250B8" w14:textId="15E6EF4B" w:rsidR="00666506" w:rsidRPr="00666506" w:rsidRDefault="00FA7161" w:rsidP="00666506">
      <w:pPr>
        <w:ind w:left="1418" w:hanging="1418"/>
      </w:pPr>
      <w:r>
        <w:t>Preconditions:</w:t>
      </w:r>
      <w:r>
        <w:tab/>
        <w:t xml:space="preserve">1) The </w:t>
      </w:r>
      <w:r w:rsidR="00FA747C">
        <w:t xml:space="preserve">SUT </w:t>
      </w:r>
      <w:r>
        <w:t>is capable of using multiple simultaneous RTP streams in a single RTP session.</w:t>
      </w:r>
      <w:r>
        <w:br/>
        <w:t xml:space="preserve">2) The </w:t>
      </w:r>
      <w:r w:rsidR="00FA747C">
        <w:t xml:space="preserve">SUT </w:t>
      </w:r>
      <w:r>
        <w:t xml:space="preserve">has passed test </w:t>
      </w:r>
      <w:r w:rsidR="00024584" w:rsidRPr="00D07A4F">
        <w:t>6.2</w:t>
      </w:r>
      <w:r w:rsidRPr="00D07A4F">
        <w:t>.6.1</w:t>
      </w:r>
      <w:r>
        <w:t>.</w:t>
      </w:r>
      <w:r>
        <w:br/>
        <w:t xml:space="preserve">3) The </w:t>
      </w:r>
      <w:r w:rsidR="00FA747C">
        <w:t xml:space="preserve">SUT </w:t>
      </w:r>
      <w:r>
        <w:t xml:space="preserve">is </w:t>
      </w:r>
      <w:r w:rsidR="00FA747C">
        <w:t xml:space="preserve">set </w:t>
      </w:r>
      <w:r>
        <w:t xml:space="preserve">to receive RTP packets during the test session, e.g. </w:t>
      </w:r>
      <w:r w:rsidR="00FA747C">
        <w:t xml:space="preserve">pre-configured or </w:t>
      </w:r>
      <w:r>
        <w:t>set as send-receive or receive-only</w:t>
      </w:r>
      <w:r w:rsidR="00FA747C">
        <w:t xml:space="preserve"> through test instrument signalling</w:t>
      </w:r>
      <w:r w:rsidRPr="00CA365B">
        <w:t>.</w:t>
      </w:r>
      <w:r>
        <w:br/>
      </w:r>
      <w:r>
        <w:lastRenderedPageBreak/>
        <w:t>4) Data injection is set to send RTP.</w:t>
      </w:r>
      <w:r w:rsidR="002D4435">
        <w:br/>
      </w:r>
      <w:r w:rsidR="00666506" w:rsidRPr="00666506">
        <w:t>5) The number of simultaneously used, unique, SSRC values sent by the data injection in the RTP session (</w:t>
      </w:r>
      <m:oMath>
        <m:r>
          <w:rPr>
            <w:rFonts w:ascii="Cambria Math" w:hAnsi="Cambria Math"/>
          </w:rPr>
          <m:t>m</m:t>
        </m:r>
      </m:oMath>
      <w:r w:rsidR="00666506" w:rsidRPr="00666506">
        <w:t>) is known a-priori (only one in the single-stream case).</w:t>
      </w:r>
    </w:p>
    <w:p w14:paraId="623F4815" w14:textId="60EAB10F" w:rsidR="00666506" w:rsidRPr="00666506" w:rsidRDefault="00666506" w:rsidP="00666506">
      <w:pPr>
        <w:ind w:left="1418" w:hanging="1418"/>
      </w:pPr>
      <w:r w:rsidRPr="00666506">
        <w:t>Test procedure:</w:t>
      </w:r>
      <w:r w:rsidRPr="00666506">
        <w:tab/>
        <w:t xml:space="preserve">1) Observe </w:t>
      </w:r>
      <w:r w:rsidR="00FA747C">
        <w:t xml:space="preserve">SUT </w:t>
      </w:r>
      <w:r w:rsidRPr="00666506">
        <w:t>and data injection output.</w:t>
      </w:r>
      <w:r w:rsidRPr="00666506">
        <w:br/>
        <w:t>2) Note which SSRC values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Pr="00666506">
        <w:t xml:space="preserve">) that are included in RTCP report blocks sent from the </w:t>
      </w:r>
      <w:r w:rsidR="00FA747C">
        <w:t>SUT</w:t>
      </w:r>
      <w:r w:rsidRPr="00666506">
        <w:t>.</w:t>
      </w:r>
      <w:r w:rsidRPr="00666506">
        <w:br/>
        <w:t>3) Count the number of RTCP packets (</w:t>
      </w:r>
      <m:oMath>
        <m:r>
          <w:rPr>
            <w:rFonts w:ascii="Cambria Math" w:hAnsi="Cambria Math"/>
          </w:rPr>
          <m:t>n</m:t>
        </m:r>
      </m:oMath>
      <w:r w:rsidRPr="00666506">
        <w:t xml:space="preserve">) sent from the </w:t>
      </w:r>
      <w:r w:rsidR="00FA747C">
        <w:t>SUT</w:t>
      </w:r>
      <w:r w:rsidRPr="00666506">
        <w:t>.</w:t>
      </w:r>
      <w:r w:rsidRPr="00666506">
        <w:br/>
        <w:t>4) Note which SSRC values (</w:t>
      </w:r>
      <m:oMath>
        <m:sSub>
          <m:sSubPr>
            <m:ctrlPr>
              <w:rPr>
                <w:rFonts w:ascii="Cambria Math" w:hAnsi="Cambria Math"/>
                <w:i/>
              </w:rPr>
            </m:ctrlPr>
          </m:sSubPr>
          <m:e>
            <m:r>
              <w:rPr>
                <w:rFonts w:ascii="Cambria Math" w:hAnsi="Cambria Math"/>
              </w:rPr>
              <m:t>R</m:t>
            </m:r>
          </m:e>
          <m:sub>
            <m:r>
              <w:rPr>
                <w:rFonts w:ascii="Cambria Math" w:hAnsi="Cambria Math"/>
              </w:rPr>
              <m:t>j</m:t>
            </m:r>
          </m:sub>
        </m:sSub>
      </m:oMath>
      <w:r w:rsidRPr="00666506">
        <w:t>) that are included in RTP headers of RTP packets sent from data injection.</w:t>
      </w:r>
      <w:r w:rsidRPr="00666506">
        <w:br/>
        <w:t xml:space="preserve">5) Calculate the number of </w:t>
      </w:r>
      <w:r w:rsidR="00FA747C">
        <w:t xml:space="preserve">unique SSRC values </w:t>
      </w:r>
      <w:r w:rsidR="00FA747C" w:rsidRPr="00B2466C">
        <w:t>(</w:t>
      </w:r>
      <m:oMath>
        <m:r>
          <w:rPr>
            <w:rFonts w:ascii="Cambria Math" w:hAnsi="Cambria Math"/>
          </w:rPr>
          <m:t>k</m:t>
        </m:r>
      </m:oMath>
      <w:r w:rsidR="00FA747C" w:rsidRPr="00B2466C">
        <w:t xml:space="preserve">) </w:t>
      </w:r>
      <w:r w:rsidR="00FA747C">
        <w:t xml:space="preserve">in </w:t>
      </w:r>
      <w:r w:rsidRPr="00666506">
        <w:t xml:space="preserve">report blocks </w:t>
      </w:r>
      <w:r w:rsidR="00FA747C">
        <w:t>sent from the SUT</w:t>
      </w:r>
      <w:r w:rsidRPr="00666506">
        <w:t>.</w:t>
      </w:r>
    </w:p>
    <w:p w14:paraId="30BD3209" w14:textId="1C1F5881" w:rsidR="00666506" w:rsidRPr="00666506" w:rsidRDefault="00666506" w:rsidP="00666506">
      <w:pPr>
        <w:ind w:left="1418" w:hanging="1418"/>
      </w:pPr>
      <w:r w:rsidRPr="00666506">
        <w:t>Stop condition:</w:t>
      </w:r>
      <w:r w:rsidRPr="00666506">
        <w:tab/>
        <w:t xml:space="preserve">1) At least one RTP packet with SSRC value </w:t>
      </w:r>
      <m:oMath>
        <m:sSub>
          <m:sSubPr>
            <m:ctrlPr>
              <w:rPr>
                <w:rFonts w:ascii="Cambria Math" w:hAnsi="Cambria Math"/>
                <w:i/>
              </w:rPr>
            </m:ctrlPr>
          </m:sSubPr>
          <m:e>
            <m:r>
              <w:rPr>
                <w:rFonts w:ascii="Cambria Math" w:hAnsi="Cambria Math"/>
              </w:rPr>
              <m:t>R</m:t>
            </m:r>
          </m:e>
          <m:sub>
            <m:r>
              <w:rPr>
                <w:rFonts w:ascii="Cambria Math" w:hAnsi="Cambria Math"/>
              </w:rPr>
              <m:t>j</m:t>
            </m:r>
          </m:sub>
        </m:sSub>
      </m:oMath>
      <w:r w:rsidRPr="00666506">
        <w:t xml:space="preserve"> is sent from data injection for all </w:t>
      </w:r>
      <m:oMath>
        <m:r>
          <w:rPr>
            <w:rFonts w:ascii="Cambria Math" w:hAnsi="Cambria Math"/>
          </w:rPr>
          <m:t>j∈</m:t>
        </m:r>
        <m:d>
          <m:dPr>
            <m:begChr m:val="["/>
            <m:endChr m:val="]"/>
            <m:ctrlPr>
              <w:rPr>
                <w:rFonts w:ascii="Cambria Math" w:hAnsi="Cambria Math"/>
                <w:i/>
              </w:rPr>
            </m:ctrlPr>
          </m:dPr>
          <m:e>
            <m:r>
              <w:rPr>
                <w:rFonts w:ascii="Cambria Math" w:hAnsi="Cambria Math"/>
              </w:rPr>
              <m:t>1..m</m:t>
            </m:r>
          </m:e>
        </m:d>
      </m:oMath>
      <w:r w:rsidRPr="00666506">
        <w:t>.</w:t>
      </w:r>
      <w:r w:rsidRPr="00666506">
        <w:br/>
        <w:t xml:space="preserve">2) </w:t>
      </w:r>
      <m:oMath>
        <m:r>
          <w:rPr>
            <w:rFonts w:ascii="Cambria Math" w:hAnsi="Cambria Math"/>
          </w:rPr>
          <m:t>k=m</m:t>
        </m:r>
      </m:oMath>
      <w:r w:rsidRPr="00666506">
        <w:t>.</w:t>
      </w:r>
      <w:r w:rsidRPr="00666506">
        <w:br/>
      </w:r>
    </w:p>
    <w:p w14:paraId="65355D08" w14:textId="58C6BBE0" w:rsidR="00666506" w:rsidRPr="00666506" w:rsidRDefault="00666506" w:rsidP="00666506">
      <w:pPr>
        <w:ind w:left="1418" w:hanging="1418"/>
      </w:pPr>
      <w:r w:rsidRPr="00666506">
        <w:t>Pass criteria:</w:t>
      </w:r>
      <w:r w:rsidRPr="00666506">
        <w:tab/>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j</m:t>
                </m:r>
              </m:sub>
            </m:sSub>
          </m:e>
        </m:d>
        <m:r>
          <w:rPr>
            <w:rFonts w:ascii="Cambria Math" w:hAnsi="Cambria Math"/>
          </w:rPr>
          <m:t xml:space="preserve"> for all i∈</m:t>
        </m:r>
        <m:d>
          <m:dPr>
            <m:begChr m:val="["/>
            <m:endChr m:val="]"/>
            <m:ctrlPr>
              <w:rPr>
                <w:rFonts w:ascii="Cambria Math" w:hAnsi="Cambria Math"/>
                <w:i/>
              </w:rPr>
            </m:ctrlPr>
          </m:dPr>
          <m:e>
            <m:r>
              <w:rPr>
                <w:rFonts w:ascii="Cambria Math" w:hAnsi="Cambria Math"/>
              </w:rPr>
              <m:t>1..n</m:t>
            </m:r>
          </m:e>
        </m:d>
        <m:r>
          <w:rPr>
            <w:rFonts w:ascii="Cambria Math" w:hAnsi="Cambria Math"/>
          </w:rPr>
          <m:t xml:space="preserve"> and j∈</m:t>
        </m:r>
        <m:d>
          <m:dPr>
            <m:begChr m:val="["/>
            <m:endChr m:val="]"/>
            <m:ctrlPr>
              <w:rPr>
                <w:rFonts w:ascii="Cambria Math" w:hAnsi="Cambria Math"/>
                <w:i/>
              </w:rPr>
            </m:ctrlPr>
          </m:dPr>
          <m:e>
            <m:r>
              <w:rPr>
                <w:rFonts w:ascii="Cambria Math" w:hAnsi="Cambria Math"/>
              </w:rPr>
              <m:t>1..m</m:t>
            </m:r>
          </m:e>
        </m:d>
      </m:oMath>
      <w:r w:rsidRPr="00666506">
        <w:t>.</w:t>
      </w:r>
    </w:p>
    <w:p w14:paraId="64CC14A4" w14:textId="79931744" w:rsidR="00FA7161" w:rsidRDefault="00FA7161" w:rsidP="00666506">
      <w:pPr>
        <w:ind w:left="1418" w:hanging="1418"/>
      </w:pPr>
      <w:r>
        <w:t>Comments:</w:t>
      </w:r>
      <w:r>
        <w:tab/>
        <w:t xml:space="preserve">The test result is agnostic to RTP packets being sent by the </w:t>
      </w:r>
      <w:r w:rsidR="00FA747C">
        <w:t xml:space="preserve">SUT </w:t>
      </w:r>
      <w:r>
        <w:t>or not.</w:t>
      </w:r>
    </w:p>
    <w:p w14:paraId="1AE96D95" w14:textId="1AF073B5" w:rsidR="003C46F9" w:rsidRPr="004D3578" w:rsidRDefault="00024584" w:rsidP="003C46F9">
      <w:pPr>
        <w:pStyle w:val="Heading4"/>
      </w:pPr>
      <w:bookmarkStart w:id="58" w:name="_Toc34151153"/>
      <w:r>
        <w:t>6.2</w:t>
      </w:r>
      <w:r w:rsidR="003C46F9">
        <w:t>.</w:t>
      </w:r>
      <w:r w:rsidR="00E65518">
        <w:t>6</w:t>
      </w:r>
      <w:r w:rsidR="003C46F9">
        <w:t>.3</w:t>
      </w:r>
      <w:r w:rsidR="003C46F9" w:rsidRPr="004D3578">
        <w:tab/>
      </w:r>
      <w:r w:rsidR="003C46F9">
        <w:t>SSRC Change Test</w:t>
      </w:r>
      <w:bookmarkEnd w:id="58"/>
    </w:p>
    <w:p w14:paraId="505CF6CF" w14:textId="77777777" w:rsidR="00FA747C" w:rsidRDefault="00FA747C" w:rsidP="00FA747C">
      <w:pPr>
        <w:ind w:left="1418" w:hanging="1418"/>
        <w:rPr>
          <w:i/>
        </w:rPr>
      </w:pPr>
      <w:r w:rsidRPr="00B2466C">
        <w:t>Purpose:</w:t>
      </w:r>
      <w:r w:rsidRPr="00B2466C">
        <w:tab/>
        <w:t xml:space="preserve">Test if </w:t>
      </w:r>
      <w:r>
        <w:t xml:space="preserve">an </w:t>
      </w:r>
      <w:r w:rsidRPr="00B2466C">
        <w:t>RTP stream</w:t>
      </w:r>
      <w:r>
        <w:t xml:space="preserve"> received by the SUT that changes SSRC</w:t>
      </w:r>
      <w:r w:rsidRPr="00B2466C">
        <w:t xml:space="preserve"> </w:t>
      </w:r>
      <w:r>
        <w:t xml:space="preserve">is correctly </w:t>
      </w:r>
      <w:r w:rsidRPr="00B2466C">
        <w:t>reported on</w:t>
      </w:r>
      <w:r>
        <w:t xml:space="preserve"> by the SUT, keeping reporting separate per used SSRC value.</w:t>
      </w:r>
    </w:p>
    <w:p w14:paraId="660C0AA2" w14:textId="77777777" w:rsidR="00FA747C" w:rsidRPr="007B543A" w:rsidRDefault="00FA747C" w:rsidP="00FA747C">
      <w:pPr>
        <w:overflowPunct w:val="0"/>
        <w:autoSpaceDE w:val="0"/>
        <w:autoSpaceDN w:val="0"/>
        <w:adjustRightInd w:val="0"/>
        <w:ind w:left="1418" w:hanging="1418"/>
        <w:textAlignment w:val="baseline"/>
      </w:pPr>
      <w:r w:rsidRPr="007B543A">
        <w:t>Status:</w:t>
      </w:r>
      <w:r w:rsidRPr="007B543A">
        <w:tab/>
        <w:t>Mandatory</w:t>
      </w:r>
    </w:p>
    <w:p w14:paraId="7700E4EE" w14:textId="3DA55753" w:rsidR="00FA747C" w:rsidRPr="007B543A" w:rsidRDefault="00FA747C" w:rsidP="00FA747C">
      <w:pPr>
        <w:overflowPunct w:val="0"/>
        <w:autoSpaceDE w:val="0"/>
        <w:autoSpaceDN w:val="0"/>
        <w:adjustRightInd w:val="0"/>
        <w:ind w:left="1418" w:hanging="1418"/>
        <w:textAlignment w:val="baseline"/>
      </w:pPr>
      <w:r w:rsidRPr="007B543A">
        <w:t>Preconditions:</w:t>
      </w:r>
      <w:r w:rsidRPr="007B543A">
        <w:tab/>
        <w:t xml:space="preserve">1) The </w:t>
      </w:r>
      <w:r>
        <w:t>SUT</w:t>
      </w:r>
      <w:r w:rsidRPr="007B543A">
        <w:t xml:space="preserve"> has passed test</w:t>
      </w:r>
      <w:r>
        <w:t>s</w:t>
      </w:r>
      <w:r w:rsidRPr="007B543A">
        <w:t xml:space="preserve"> </w:t>
      </w:r>
      <w:r w:rsidRPr="00D07A4F">
        <w:t>6.2.6.4</w:t>
      </w:r>
      <w:r w:rsidRPr="00C769CE">
        <w:t xml:space="preserve"> </w:t>
      </w:r>
      <w:r w:rsidR="00C769CE">
        <w:t xml:space="preserve">and </w:t>
      </w:r>
      <w:r w:rsidRPr="00D07A4F">
        <w:t>6.2.6.6</w:t>
      </w:r>
      <w:r w:rsidRPr="007B543A">
        <w:t>.</w:t>
      </w:r>
      <w:r w:rsidRPr="007B543A">
        <w:br/>
        <w:t xml:space="preserve">2) The </w:t>
      </w:r>
      <w:r>
        <w:t>SUT</w:t>
      </w:r>
      <w:r w:rsidRPr="007B543A">
        <w:t xml:space="preserve"> is </w:t>
      </w:r>
      <w:r>
        <w:t xml:space="preserve">set </w:t>
      </w:r>
      <w:r w:rsidRPr="007B543A">
        <w:t xml:space="preserve">to receive RTP packets during the test session, e.g. </w:t>
      </w:r>
      <w:r>
        <w:t xml:space="preserve">pre-configured or </w:t>
      </w:r>
      <w:r w:rsidRPr="007B543A">
        <w:t>set as send-receive or receive-only</w:t>
      </w:r>
      <w:r>
        <w:t xml:space="preserve"> through test instrument signalling</w:t>
      </w:r>
      <w:r w:rsidRPr="007B543A">
        <w:t>.</w:t>
      </w:r>
      <w:r w:rsidRPr="007B543A">
        <w:br/>
        <w:t>3) Data injection is set to send a single RTP stream (one SSRC</w:t>
      </w:r>
      <w:r>
        <w:t xml:space="preserve">, </w:t>
      </w:r>
      <m:oMath>
        <m:sSub>
          <m:sSubPr>
            <m:ctrlPr>
              <w:rPr>
                <w:rFonts w:ascii="Cambria Math" w:hAnsi="Cambria Math"/>
                <w:i/>
                <w:vertAlign w:val="subscript"/>
              </w:rPr>
            </m:ctrlPr>
          </m:sSubPr>
          <m:e>
            <m:r>
              <w:rPr>
                <w:rFonts w:ascii="Cambria Math" w:hAnsi="Cambria Math"/>
                <w:vertAlign w:val="subscript"/>
              </w:rPr>
              <m:t>S</m:t>
            </m:r>
          </m:e>
          <m:sub>
            <m:r>
              <w:rPr>
                <w:rFonts w:ascii="Cambria Math" w:hAnsi="Cambria Math"/>
                <w:vertAlign w:val="subscript"/>
              </w:rPr>
              <m:t>i</m:t>
            </m:r>
          </m:sub>
        </m:sSub>
      </m:oMath>
      <w:r w:rsidRPr="007B543A">
        <w:t>) with monotonically increasing RTP sequence number (SN), and with the first RTP packet sent containing a non-zero RTP sequence number (SN)</w:t>
      </w:r>
      <w:r>
        <w:t>, with a packet loss status that can be changed during the test session according to the test procedure without change in session signalling towards the SUT</w:t>
      </w:r>
      <w:r w:rsidRPr="007B543A">
        <w:t>.</w:t>
      </w:r>
    </w:p>
    <w:p w14:paraId="785B76DE" w14:textId="68FECDF0" w:rsidR="00FA747C" w:rsidRPr="007B543A" w:rsidRDefault="00FA747C" w:rsidP="00FA747C">
      <w:pPr>
        <w:overflowPunct w:val="0"/>
        <w:autoSpaceDE w:val="0"/>
        <w:autoSpaceDN w:val="0"/>
        <w:adjustRightInd w:val="0"/>
        <w:ind w:left="1418" w:hanging="1418"/>
        <w:textAlignment w:val="baseline"/>
      </w:pPr>
      <w:r w:rsidRPr="007B543A">
        <w:t>Test procedure:</w:t>
      </w:r>
      <w:r w:rsidRPr="007B543A">
        <w:tab/>
      </w:r>
      <w:r>
        <w:t xml:space="preserve">1) </w:t>
      </w:r>
      <w:r w:rsidRPr="007B543A">
        <w:t xml:space="preserve">Observe </w:t>
      </w:r>
      <w:r>
        <w:t>SUT</w:t>
      </w:r>
      <w:r w:rsidRPr="007B543A">
        <w:t xml:space="preserve"> and data injection output.</w:t>
      </w:r>
      <w:r>
        <w:br/>
        <w:t xml:space="preserve">2) Send RTP packets for SSRC </w:t>
      </w:r>
      <m:oMath>
        <m:sSub>
          <m:sSubPr>
            <m:ctrlPr>
              <w:rPr>
                <w:rFonts w:ascii="Cambria Math" w:hAnsi="Cambria Math"/>
                <w:i/>
                <w:vertAlign w:val="subscript"/>
              </w:rPr>
            </m:ctrlPr>
          </m:sSubPr>
          <m:e>
            <m:r>
              <w:rPr>
                <w:rFonts w:ascii="Cambria Math" w:hAnsi="Cambria Math"/>
                <w:vertAlign w:val="subscript"/>
              </w:rPr>
              <m:t>S</m:t>
            </m:r>
          </m:e>
          <m:sub>
            <m:r>
              <w:rPr>
                <w:rFonts w:ascii="Cambria Math" w:hAnsi="Cambria Math"/>
                <w:vertAlign w:val="subscript"/>
              </w:rPr>
              <m:t>i</m:t>
            </m:r>
          </m:sub>
        </m:sSub>
      </m:oMath>
      <w:r>
        <w:t xml:space="preserve"> from data injection to the SUT with a low but nonzero amount of RTP packet loss. The exact amount of RTP packet loss and loss pattern is not important and may be chosen freely by the test equipment.</w:t>
      </w:r>
      <w:r>
        <w:br/>
        <w:t xml:space="preserve">3) Continue sending RTP packets for SSRC </w:t>
      </w:r>
      <m:oMath>
        <m:sSub>
          <m:sSubPr>
            <m:ctrlPr>
              <w:rPr>
                <w:rFonts w:ascii="Cambria Math" w:hAnsi="Cambria Math"/>
                <w:i/>
                <w:vertAlign w:val="subscript"/>
              </w:rPr>
            </m:ctrlPr>
          </m:sSubPr>
          <m:e>
            <m:r>
              <w:rPr>
                <w:rFonts w:ascii="Cambria Math" w:hAnsi="Cambria Math"/>
                <w:vertAlign w:val="subscript"/>
              </w:rPr>
              <m:t>S</m:t>
            </m:r>
          </m:e>
          <m:sub>
            <m:r>
              <w:rPr>
                <w:rFonts w:ascii="Cambria Math" w:hAnsi="Cambria Math"/>
                <w:vertAlign w:val="subscript"/>
              </w:rPr>
              <m:t>i</m:t>
            </m:r>
          </m:sub>
        </m:sSub>
      </m:oMath>
      <w:r>
        <w:rPr>
          <w:vertAlign w:val="subscript"/>
        </w:rPr>
        <w:t xml:space="preserve"> </w:t>
      </w:r>
      <w:r>
        <w:t>from data injection to the SUT, without any RTP packet loss.</w:t>
      </w:r>
      <w:r>
        <w:br/>
        <w:t xml:space="preserve">4) </w:t>
      </w:r>
      <w:r w:rsidRPr="00B2466C">
        <w:t>Note the fraction lost (</w:t>
      </w:r>
      <m:oMath>
        <m:sSub>
          <m:sSubPr>
            <m:ctrlPr>
              <w:rPr>
                <w:rFonts w:ascii="Cambria Math" w:hAnsi="Cambria Math"/>
                <w:i/>
                <w:vertAlign w:val="subscript"/>
              </w:rPr>
            </m:ctrlPr>
          </m:sSubPr>
          <m:e>
            <m:r>
              <w:rPr>
                <w:rFonts w:ascii="Cambria Math" w:hAnsi="Cambria Math"/>
                <w:vertAlign w:val="subscript"/>
              </w:rPr>
              <m:t>f</m:t>
            </m:r>
          </m:e>
          <m:sub>
            <m:r>
              <w:rPr>
                <w:rFonts w:ascii="Cambria Math" w:hAnsi="Cambria Math"/>
                <w:vertAlign w:val="subscript"/>
              </w:rPr>
              <m:t>i</m:t>
            </m:r>
          </m:sub>
        </m:sSub>
      </m:oMath>
      <w:r w:rsidRPr="00B2466C">
        <w:t xml:space="preserve">) </w:t>
      </w:r>
      <w:r>
        <w:t xml:space="preserve">and </w:t>
      </w:r>
      <w:r w:rsidRPr="00B2466C">
        <w:t>cumulative number of packets lost (</w:t>
      </w:r>
      <m:oMath>
        <m:sSub>
          <m:sSubPr>
            <m:ctrlPr>
              <w:rPr>
                <w:rFonts w:ascii="Cambria Math" w:hAnsi="Cambria Math"/>
                <w:i/>
                <w:vertAlign w:val="subscript"/>
              </w:rPr>
            </m:ctrlPr>
          </m:sSubPr>
          <m:e>
            <m:r>
              <w:rPr>
                <w:rFonts w:ascii="Cambria Math" w:hAnsi="Cambria Math"/>
                <w:vertAlign w:val="subscript"/>
              </w:rPr>
              <m:t>c</m:t>
            </m:r>
          </m:e>
          <m:sub>
            <m:r>
              <w:rPr>
                <w:rFonts w:ascii="Cambria Math" w:hAnsi="Cambria Math"/>
                <w:vertAlign w:val="subscript"/>
              </w:rPr>
              <m:t>i</m:t>
            </m:r>
          </m:sub>
        </m:sSub>
      </m:oMath>
      <w:r w:rsidRPr="00B2466C">
        <w:t>)</w:t>
      </w:r>
      <w:r>
        <w:t xml:space="preserve"> </w:t>
      </w:r>
      <w:r w:rsidRPr="00B2466C">
        <w:t xml:space="preserve">for </w:t>
      </w:r>
      <w:r>
        <w:t xml:space="preserve">an </w:t>
      </w:r>
      <w:r w:rsidRPr="00B2466C">
        <w:t xml:space="preserve">RTCP report block sent from the </w:t>
      </w:r>
      <w:r>
        <w:t>SUT,</w:t>
      </w:r>
      <w:r w:rsidRPr="00B2466C">
        <w:t xml:space="preserve"> reporting on the RTP stream </w:t>
      </w:r>
      <w:r>
        <w:t xml:space="preserve">with SSRC </w:t>
      </w:r>
      <m:oMath>
        <m:sSub>
          <m:sSubPr>
            <m:ctrlPr>
              <w:rPr>
                <w:rFonts w:ascii="Cambria Math" w:hAnsi="Cambria Math"/>
                <w:i/>
                <w:vertAlign w:val="subscript"/>
              </w:rPr>
            </m:ctrlPr>
          </m:sSubPr>
          <m:e>
            <m:r>
              <w:rPr>
                <w:rFonts w:ascii="Cambria Math" w:hAnsi="Cambria Math"/>
                <w:vertAlign w:val="subscript"/>
              </w:rPr>
              <m:t>S</m:t>
            </m:r>
          </m:e>
          <m:sub>
            <m:r>
              <w:rPr>
                <w:rFonts w:ascii="Cambria Math" w:hAnsi="Cambria Math"/>
                <w:vertAlign w:val="subscript"/>
              </w:rPr>
              <m:t>i</m:t>
            </m:r>
          </m:sub>
        </m:sSub>
      </m:oMath>
      <w:r>
        <w:t xml:space="preserve"> </w:t>
      </w:r>
      <w:r w:rsidRPr="00B2466C">
        <w:t>sent from data injection</w:t>
      </w:r>
      <w:r>
        <w:t>. There may be multiple such RTCP reports sent from the SUT and the test may choose any of those.</w:t>
      </w:r>
      <w:r>
        <w:br/>
        <w:t xml:space="preserve">5) Change the used SSRC to </w:t>
      </w:r>
      <m:oMath>
        <m:sSub>
          <m:sSubPr>
            <m:ctrlPr>
              <w:rPr>
                <w:rFonts w:ascii="Cambria Math" w:hAnsi="Cambria Math"/>
                <w:i/>
                <w:vertAlign w:val="subscript"/>
              </w:rPr>
            </m:ctrlPr>
          </m:sSubPr>
          <m:e>
            <m:r>
              <w:rPr>
                <w:rFonts w:ascii="Cambria Math" w:hAnsi="Cambria Math"/>
                <w:vertAlign w:val="subscript"/>
              </w:rPr>
              <m:t>S</m:t>
            </m:r>
          </m:e>
          <m:sub>
            <m:r>
              <w:rPr>
                <w:rFonts w:ascii="Cambria Math" w:hAnsi="Cambria Math"/>
                <w:vertAlign w:val="subscript"/>
              </w:rPr>
              <m:t>i+1</m:t>
            </m:r>
          </m:sub>
        </m:sSub>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S</m:t>
            </m:r>
          </m:e>
          <m:sub>
            <m:r>
              <w:rPr>
                <w:rFonts w:ascii="Cambria Math" w:hAnsi="Cambria Math"/>
                <w:vertAlign w:val="subscript"/>
              </w:rPr>
              <m:t>i</m:t>
            </m:r>
          </m:sub>
        </m:sSub>
      </m:oMath>
      <w:r>
        <w:t xml:space="preserve"> for RTP packets sent from data injection to the SUT (and stop sending any RTP packets with SSRC </w:t>
      </w:r>
      <m:oMath>
        <m:sSub>
          <m:sSubPr>
            <m:ctrlPr>
              <w:rPr>
                <w:rFonts w:ascii="Cambria Math" w:hAnsi="Cambria Math"/>
                <w:i/>
                <w:vertAlign w:val="subscript"/>
              </w:rPr>
            </m:ctrlPr>
          </m:sSubPr>
          <m:e>
            <m:r>
              <w:rPr>
                <w:rFonts w:ascii="Cambria Math" w:hAnsi="Cambria Math"/>
                <w:vertAlign w:val="subscript"/>
              </w:rPr>
              <m:t>S</m:t>
            </m:r>
          </m:e>
          <m:sub>
            <m:r>
              <w:rPr>
                <w:rFonts w:ascii="Cambria Math" w:hAnsi="Cambria Math"/>
                <w:vertAlign w:val="subscript"/>
              </w:rPr>
              <m:t>i</m:t>
            </m:r>
          </m:sub>
        </m:sSub>
      </m:oMath>
      <w:r>
        <w:t>), with other RTP header fields across the transition kept as if SSRC was not changed (keeping payload type, sequence number incremented by one, timestamp incremented similar to before, etc), still without any RTP packet loss.</w:t>
      </w:r>
      <w:r>
        <w:br/>
        <w:t xml:space="preserve">6) </w:t>
      </w:r>
      <w:r w:rsidRPr="00B2466C">
        <w:t>Note the fraction lost (</w:t>
      </w:r>
      <m:oMath>
        <m:sSub>
          <m:sSubPr>
            <m:ctrlPr>
              <w:rPr>
                <w:rFonts w:ascii="Cambria Math" w:hAnsi="Cambria Math"/>
                <w:i/>
                <w:vertAlign w:val="subscript"/>
              </w:rPr>
            </m:ctrlPr>
          </m:sSubPr>
          <m:e>
            <m:r>
              <w:rPr>
                <w:rFonts w:ascii="Cambria Math" w:hAnsi="Cambria Math"/>
                <w:vertAlign w:val="subscript"/>
              </w:rPr>
              <m:t>f</m:t>
            </m:r>
          </m:e>
          <m:sub>
            <m:r>
              <w:rPr>
                <w:rFonts w:ascii="Cambria Math" w:hAnsi="Cambria Math"/>
                <w:vertAlign w:val="subscript"/>
              </w:rPr>
              <m:t>i+1</m:t>
            </m:r>
          </m:sub>
        </m:sSub>
      </m:oMath>
      <w:r w:rsidRPr="00B2466C">
        <w:t xml:space="preserve">) </w:t>
      </w:r>
      <w:r>
        <w:t xml:space="preserve">and </w:t>
      </w:r>
      <w:r w:rsidRPr="00B2466C">
        <w:t>cumulative number of packets lost (</w:t>
      </w:r>
      <m:oMath>
        <m:sSub>
          <m:sSubPr>
            <m:ctrlPr>
              <w:rPr>
                <w:rFonts w:ascii="Cambria Math" w:hAnsi="Cambria Math"/>
                <w:i/>
                <w:vertAlign w:val="subscript"/>
              </w:rPr>
            </m:ctrlPr>
          </m:sSubPr>
          <m:e>
            <m:r>
              <w:rPr>
                <w:rFonts w:ascii="Cambria Math" w:hAnsi="Cambria Math"/>
                <w:vertAlign w:val="subscript"/>
              </w:rPr>
              <m:t>c</m:t>
            </m:r>
          </m:e>
          <m:sub>
            <m:r>
              <w:rPr>
                <w:rFonts w:ascii="Cambria Math" w:hAnsi="Cambria Math"/>
                <w:vertAlign w:val="subscript"/>
              </w:rPr>
              <m:t>i+1</m:t>
            </m:r>
          </m:sub>
        </m:sSub>
      </m:oMath>
      <w:r w:rsidRPr="00B2466C">
        <w:t xml:space="preserve">) for </w:t>
      </w:r>
      <w:r>
        <w:t xml:space="preserve">an </w:t>
      </w:r>
      <w:r w:rsidRPr="00B2466C">
        <w:t xml:space="preserve">RTCP report block sent from the </w:t>
      </w:r>
      <w:r>
        <w:t>SUT,</w:t>
      </w:r>
      <w:r w:rsidRPr="00B2466C">
        <w:t xml:space="preserve"> reporting on the RTP stream </w:t>
      </w:r>
      <w:r>
        <w:t xml:space="preserve">with SSRC </w:t>
      </w:r>
      <m:oMath>
        <m:sSub>
          <m:sSubPr>
            <m:ctrlPr>
              <w:rPr>
                <w:rFonts w:ascii="Cambria Math" w:hAnsi="Cambria Math"/>
                <w:i/>
                <w:vertAlign w:val="subscript"/>
              </w:rPr>
            </m:ctrlPr>
          </m:sSubPr>
          <m:e>
            <m:r>
              <w:rPr>
                <w:rFonts w:ascii="Cambria Math" w:hAnsi="Cambria Math"/>
                <w:vertAlign w:val="subscript"/>
              </w:rPr>
              <m:t>S</m:t>
            </m:r>
          </m:e>
          <m:sub>
            <m:r>
              <w:rPr>
                <w:rFonts w:ascii="Cambria Math" w:hAnsi="Cambria Math"/>
                <w:vertAlign w:val="subscript"/>
              </w:rPr>
              <m:t>i+1</m:t>
            </m:r>
          </m:sub>
        </m:sSub>
      </m:oMath>
      <w:r>
        <w:t xml:space="preserve"> </w:t>
      </w:r>
      <w:r w:rsidRPr="00B2466C">
        <w:t>sent from data injection</w:t>
      </w:r>
      <w:r>
        <w:t>. There may be multiple such RTCP reports sent from the SUT and the test shall choose the first one sent after the RTP SSRC change.</w:t>
      </w:r>
    </w:p>
    <w:p w14:paraId="67EC1EF4" w14:textId="77777777" w:rsidR="00FA747C" w:rsidRPr="007B543A" w:rsidRDefault="00FA747C" w:rsidP="00FA747C">
      <w:pPr>
        <w:overflowPunct w:val="0"/>
        <w:autoSpaceDE w:val="0"/>
        <w:autoSpaceDN w:val="0"/>
        <w:adjustRightInd w:val="0"/>
        <w:ind w:left="1418" w:hanging="1418"/>
        <w:textAlignment w:val="baseline"/>
      </w:pPr>
      <w:r w:rsidRPr="007B543A">
        <w:t>Stop condition:</w:t>
      </w:r>
      <w:r w:rsidRPr="007B543A">
        <w:tab/>
        <w:t xml:space="preserve">An RTCP packet is sent from </w:t>
      </w:r>
      <w:r>
        <w:t>the SUT</w:t>
      </w:r>
      <w:r w:rsidRPr="007B543A">
        <w:t xml:space="preserve">, containing at least a receiver report block reporting on the RTP stream </w:t>
      </w:r>
      <w:r>
        <w:t xml:space="preserve">with SSRC </w:t>
      </w:r>
      <m:oMath>
        <m:sSub>
          <m:sSubPr>
            <m:ctrlPr>
              <w:rPr>
                <w:rFonts w:ascii="Cambria Math" w:hAnsi="Cambria Math"/>
                <w:i/>
                <w:vertAlign w:val="subscript"/>
              </w:rPr>
            </m:ctrlPr>
          </m:sSubPr>
          <m:e>
            <m:r>
              <w:rPr>
                <w:rFonts w:ascii="Cambria Math" w:hAnsi="Cambria Math"/>
                <w:vertAlign w:val="subscript"/>
              </w:rPr>
              <m:t>S</m:t>
            </m:r>
          </m:e>
          <m:sub>
            <m:r>
              <w:rPr>
                <w:rFonts w:ascii="Cambria Math" w:hAnsi="Cambria Math"/>
                <w:vertAlign w:val="subscript"/>
              </w:rPr>
              <m:t>i+1</m:t>
            </m:r>
          </m:sub>
        </m:sSub>
      </m:oMath>
      <w:r>
        <w:t xml:space="preserve"> </w:t>
      </w:r>
      <w:r w:rsidRPr="007B543A">
        <w:t>from data injection.</w:t>
      </w:r>
    </w:p>
    <w:p w14:paraId="686C5DAA" w14:textId="77777777" w:rsidR="00FA747C" w:rsidRPr="007B543A" w:rsidRDefault="00FA747C" w:rsidP="00FA747C">
      <w:pPr>
        <w:overflowPunct w:val="0"/>
        <w:autoSpaceDE w:val="0"/>
        <w:autoSpaceDN w:val="0"/>
        <w:adjustRightInd w:val="0"/>
        <w:ind w:left="1418" w:hanging="1418"/>
        <w:textAlignment w:val="baseline"/>
      </w:pPr>
      <w:r w:rsidRPr="007B543A">
        <w:t>Pass criteria:</w:t>
      </w:r>
      <w:r w:rsidRPr="007B543A">
        <w:tab/>
        <w:t>1)</w:t>
      </w:r>
      <w:r>
        <w:t xml:space="preserve"> </w:t>
      </w:r>
      <m:oMath>
        <m:sSub>
          <m:sSubPr>
            <m:ctrlPr>
              <w:rPr>
                <w:rFonts w:ascii="Cambria Math" w:hAnsi="Cambria Math"/>
                <w:i/>
                <w:vertAlign w:val="subscript"/>
              </w:rPr>
            </m:ctrlPr>
          </m:sSubPr>
          <m:e>
            <m:r>
              <w:rPr>
                <w:rFonts w:ascii="Cambria Math" w:hAnsi="Cambria Math"/>
                <w:vertAlign w:val="subscript"/>
              </w:rPr>
              <m:t>c</m:t>
            </m:r>
          </m:e>
          <m:sub>
            <m:r>
              <w:rPr>
                <w:rFonts w:ascii="Cambria Math" w:hAnsi="Cambria Math"/>
                <w:vertAlign w:val="subscript"/>
              </w:rPr>
              <m:t>i</m:t>
            </m:r>
          </m:sub>
        </m:sSub>
        <m:r>
          <w:rPr>
            <w:rFonts w:ascii="Cambria Math" w:hAnsi="Cambria Math"/>
            <w:vertAlign w:val="subscript"/>
          </w:rPr>
          <m:t>≠0</m:t>
        </m:r>
      </m:oMath>
      <w:r>
        <w:t xml:space="preserve"> and </w:t>
      </w:r>
      <m:oMath>
        <m:sSub>
          <m:sSubPr>
            <m:ctrlPr>
              <w:rPr>
                <w:rFonts w:ascii="Cambria Math" w:hAnsi="Cambria Math"/>
                <w:i/>
                <w:vertAlign w:val="subscript"/>
              </w:rPr>
            </m:ctrlPr>
          </m:sSubPr>
          <m:e>
            <m:r>
              <w:rPr>
                <w:rFonts w:ascii="Cambria Math" w:hAnsi="Cambria Math"/>
                <w:vertAlign w:val="subscript"/>
              </w:rPr>
              <m:t>f</m:t>
            </m:r>
          </m:e>
          <m:sub>
            <m:r>
              <w:rPr>
                <w:rFonts w:ascii="Cambria Math" w:hAnsi="Cambria Math"/>
                <w:vertAlign w:val="subscript"/>
              </w:rPr>
              <m:t>i</m:t>
            </m:r>
          </m:sub>
        </m:sSub>
        <m:r>
          <w:rPr>
            <w:rFonts w:ascii="Cambria Math" w:hAnsi="Cambria Math"/>
            <w:vertAlign w:val="subscript"/>
          </w:rPr>
          <m:t>≠0</m:t>
        </m:r>
      </m:oMath>
      <w:r>
        <w:t>.</w:t>
      </w:r>
      <w:r w:rsidRPr="007B543A">
        <w:br/>
        <w:t>2)</w:t>
      </w:r>
      <w:r>
        <w:t xml:space="preserve"> </w:t>
      </w:r>
      <m:oMath>
        <m:sSub>
          <m:sSubPr>
            <m:ctrlPr>
              <w:rPr>
                <w:rFonts w:ascii="Cambria Math" w:hAnsi="Cambria Math"/>
                <w:i/>
                <w:vertAlign w:val="subscript"/>
              </w:rPr>
            </m:ctrlPr>
          </m:sSubPr>
          <m:e>
            <m:r>
              <w:rPr>
                <w:rFonts w:ascii="Cambria Math" w:hAnsi="Cambria Math"/>
                <w:vertAlign w:val="subscript"/>
              </w:rPr>
              <m:t>c</m:t>
            </m:r>
          </m:e>
          <m:sub>
            <m:r>
              <w:rPr>
                <w:rFonts w:ascii="Cambria Math" w:hAnsi="Cambria Math"/>
                <w:vertAlign w:val="subscript"/>
              </w:rPr>
              <m:t>i+1</m:t>
            </m:r>
          </m:sub>
        </m:sSub>
        <m:r>
          <w:rPr>
            <w:rFonts w:ascii="Cambria Math" w:hAnsi="Cambria Math"/>
            <w:vertAlign w:val="subscript"/>
          </w:rPr>
          <m:t>=0</m:t>
        </m:r>
      </m:oMath>
      <w:r>
        <w:t xml:space="preserve"> and </w:t>
      </w:r>
      <m:oMath>
        <m:sSub>
          <m:sSubPr>
            <m:ctrlPr>
              <w:rPr>
                <w:rFonts w:ascii="Cambria Math" w:hAnsi="Cambria Math"/>
                <w:i/>
                <w:vertAlign w:val="subscript"/>
              </w:rPr>
            </m:ctrlPr>
          </m:sSubPr>
          <m:e>
            <m:r>
              <w:rPr>
                <w:rFonts w:ascii="Cambria Math" w:hAnsi="Cambria Math"/>
                <w:vertAlign w:val="subscript"/>
              </w:rPr>
              <m:t>f</m:t>
            </m:r>
          </m:e>
          <m:sub>
            <m:r>
              <w:rPr>
                <w:rFonts w:ascii="Cambria Math" w:hAnsi="Cambria Math"/>
                <w:vertAlign w:val="subscript"/>
              </w:rPr>
              <m:t>i+1</m:t>
            </m:r>
          </m:sub>
        </m:sSub>
        <m:r>
          <w:rPr>
            <w:rFonts w:ascii="Cambria Math" w:hAnsi="Cambria Math"/>
            <w:vertAlign w:val="subscript"/>
          </w:rPr>
          <m:t>=0</m:t>
        </m:r>
      </m:oMath>
      <w:r w:rsidRPr="007B543A">
        <w:t>.</w:t>
      </w:r>
    </w:p>
    <w:p w14:paraId="20523999" w14:textId="187BE917" w:rsidR="00FA747C" w:rsidRPr="007B543A" w:rsidRDefault="00FA747C" w:rsidP="00FA747C">
      <w:pPr>
        <w:overflowPunct w:val="0"/>
        <w:autoSpaceDE w:val="0"/>
        <w:autoSpaceDN w:val="0"/>
        <w:adjustRightInd w:val="0"/>
        <w:ind w:left="1418" w:hanging="1418"/>
        <w:textAlignment w:val="baseline"/>
      </w:pPr>
      <w:r w:rsidRPr="007B543A">
        <w:t>Comments:</w:t>
      </w:r>
      <w:r w:rsidRPr="007B543A">
        <w:tab/>
      </w:r>
      <w:r>
        <w:t xml:space="preserve">The interarrival jitter field of the RTCP receiver report </w:t>
      </w:r>
      <w:r w:rsidR="00A341D9">
        <w:t>is</w:t>
      </w:r>
      <w:r>
        <w:t xml:space="preserve">, like cumulative number of packets lost and fraction lost fields in this test, also not kept across SSRC changes but restart from zero jitter. It is however deliberately not included as part of this test because it is hard to require the test equipment to achieve entirely predictable jitter or not introduce any jitter at all, to be able to construct a repeatable </w:t>
      </w:r>
      <w:r>
        <w:lastRenderedPageBreak/>
        <w:t>jitter pass criteria.</w:t>
      </w:r>
      <w:r>
        <w:br/>
      </w:r>
      <w:r w:rsidRPr="007B543A">
        <w:t xml:space="preserve">The test result is agnostic to RTP packets being sent by the </w:t>
      </w:r>
      <w:r>
        <w:t>SUT</w:t>
      </w:r>
      <w:r w:rsidRPr="007B543A">
        <w:t xml:space="preserve"> or not.</w:t>
      </w:r>
    </w:p>
    <w:p w14:paraId="1B385C65" w14:textId="7AFA8B3B" w:rsidR="00F0373E" w:rsidRPr="004D3578" w:rsidRDefault="005358B9" w:rsidP="00F0373E">
      <w:pPr>
        <w:pStyle w:val="Heading4"/>
      </w:pPr>
      <w:bookmarkStart w:id="59" w:name="_Toc34151154"/>
      <w:r>
        <w:t>6.2.6.4</w:t>
      </w:r>
      <w:r w:rsidR="00F0373E" w:rsidRPr="004D3578">
        <w:tab/>
      </w:r>
      <w:r w:rsidR="00F0373E">
        <w:t xml:space="preserve">Initial </w:t>
      </w:r>
      <w:r w:rsidR="007230E6">
        <w:t>Zero</w:t>
      </w:r>
      <w:r w:rsidR="00F0373E">
        <w:t xml:space="preserve"> Los</w:t>
      </w:r>
      <w:r w:rsidR="007230E6">
        <w:t>s</w:t>
      </w:r>
      <w:r w:rsidR="00F0373E">
        <w:t xml:space="preserve"> Test</w:t>
      </w:r>
      <w:bookmarkEnd w:id="59"/>
    </w:p>
    <w:p w14:paraId="4381CA51" w14:textId="67F70136" w:rsidR="00395A1B" w:rsidRPr="00395A1B" w:rsidRDefault="00395A1B" w:rsidP="00395A1B">
      <w:pPr>
        <w:ind w:left="1418" w:hanging="1418"/>
      </w:pPr>
      <w:r>
        <w:t>Purpose:</w:t>
      </w:r>
      <w:r>
        <w:tab/>
      </w:r>
      <w:r w:rsidR="00FA747C">
        <w:t>Test if loss-free reception of RTP packets by the SUT at RTP session start is correctly reported by the SUT as no loss in RTCP, even if the initial RTP sequence number is non-zero</w:t>
      </w:r>
      <w:r w:rsidRPr="006D2CFB">
        <w:rPr>
          <w:i/>
        </w:rPr>
        <w:t>.</w:t>
      </w:r>
    </w:p>
    <w:p w14:paraId="02DE1E82" w14:textId="77777777" w:rsidR="00BA5BC3" w:rsidRPr="00CA365B" w:rsidRDefault="00BA5BC3" w:rsidP="00BA5BC3">
      <w:pPr>
        <w:ind w:left="1418" w:hanging="1418"/>
      </w:pPr>
      <w:r>
        <w:t>Status:</w:t>
      </w:r>
      <w:r>
        <w:tab/>
      </w:r>
      <w:r w:rsidRPr="00CA365B">
        <w:t>Mandatory</w:t>
      </w:r>
    </w:p>
    <w:p w14:paraId="1E450A84" w14:textId="018A468F" w:rsidR="00BA5BC3" w:rsidRPr="00CA365B" w:rsidRDefault="00BA5BC3" w:rsidP="00BA5BC3">
      <w:pPr>
        <w:ind w:left="1418" w:hanging="1418"/>
      </w:pPr>
      <w:r>
        <w:t>Preconditions:</w:t>
      </w:r>
      <w:r>
        <w:tab/>
        <w:t xml:space="preserve">1) The </w:t>
      </w:r>
      <w:r w:rsidR="00FA747C">
        <w:t xml:space="preserve">SUT </w:t>
      </w:r>
      <w:r>
        <w:t xml:space="preserve">has passed test </w:t>
      </w:r>
      <w:r w:rsidR="00024584" w:rsidRPr="00D07A4F">
        <w:t>6.2</w:t>
      </w:r>
      <w:r w:rsidR="00F64092" w:rsidRPr="00D07A4F">
        <w:t>.6.1</w:t>
      </w:r>
      <w:r>
        <w:t>.</w:t>
      </w:r>
      <w:r>
        <w:br/>
        <w:t xml:space="preserve">2) The </w:t>
      </w:r>
      <w:r w:rsidR="00FA747C">
        <w:t xml:space="preserve">SUT </w:t>
      </w:r>
      <w:r>
        <w:t xml:space="preserve">is </w:t>
      </w:r>
      <w:r w:rsidR="00FA747C">
        <w:t xml:space="preserve">set </w:t>
      </w:r>
      <w:r>
        <w:t xml:space="preserve">to receive RTP packets during the test session, e.g. </w:t>
      </w:r>
      <w:r w:rsidR="00FA747C">
        <w:t xml:space="preserve">pre-configured or </w:t>
      </w:r>
      <w:r>
        <w:t>set as send-receive or receive-only</w:t>
      </w:r>
      <w:r w:rsidR="00FA747C">
        <w:t xml:space="preserve"> through test instrument signalling</w:t>
      </w:r>
      <w:r w:rsidRPr="00CA365B">
        <w:t>.</w:t>
      </w:r>
      <w:r w:rsidR="00D52DF4">
        <w:br/>
        <w:t xml:space="preserve">3) Data injection is </w:t>
      </w:r>
      <w:r w:rsidR="000C336B">
        <w:t>set to send a single RTP stream</w:t>
      </w:r>
      <w:r w:rsidR="00F64092">
        <w:t xml:space="preserve"> (one SSRC) without loss, </w:t>
      </w:r>
      <w:r w:rsidR="00390433">
        <w:t xml:space="preserve">with monotonically increasing RTP sequence number (SN), and </w:t>
      </w:r>
      <w:r w:rsidR="00F64092">
        <w:t>with the first RTP packet sent containing a non-zero RTP sequence number (SN).</w:t>
      </w:r>
    </w:p>
    <w:p w14:paraId="59B120A7" w14:textId="30C17CEB" w:rsidR="00BA5BC3" w:rsidRPr="00CA365B" w:rsidRDefault="00BA5BC3" w:rsidP="00BA5BC3">
      <w:pPr>
        <w:ind w:left="1418" w:hanging="1418"/>
      </w:pPr>
      <w:r>
        <w:t>Test procedure:</w:t>
      </w:r>
      <w:r>
        <w:tab/>
        <w:t xml:space="preserve">Observe </w:t>
      </w:r>
      <w:r w:rsidR="00FA747C">
        <w:t xml:space="preserve">the SUT </w:t>
      </w:r>
      <w:r w:rsidR="00A354FF">
        <w:t xml:space="preserve">and data injection </w:t>
      </w:r>
      <w:r>
        <w:t>output.</w:t>
      </w:r>
    </w:p>
    <w:p w14:paraId="7B3E8812" w14:textId="09E21A38" w:rsidR="00BA5BC3" w:rsidRPr="00BC3C65" w:rsidRDefault="00BA5BC3" w:rsidP="00BA5BC3">
      <w:pPr>
        <w:ind w:left="1418" w:hanging="1418"/>
      </w:pPr>
      <w:r>
        <w:t>Stop condition:</w:t>
      </w:r>
      <w:r>
        <w:tab/>
      </w:r>
      <w:r w:rsidR="002F255B">
        <w:t>1) RTP packets are sent from data injection.</w:t>
      </w:r>
      <w:r w:rsidR="002F255B">
        <w:br/>
        <w:t xml:space="preserve">2) </w:t>
      </w:r>
      <w:r w:rsidR="00F64092">
        <w:t xml:space="preserve">An </w:t>
      </w:r>
      <w:r>
        <w:t xml:space="preserve">RTCP packet </w:t>
      </w:r>
      <w:r w:rsidR="00FA3FC3">
        <w:t>is sent</w:t>
      </w:r>
      <w:r w:rsidR="00D82900">
        <w:t xml:space="preserve"> from </w:t>
      </w:r>
      <w:r w:rsidR="002F255B">
        <w:t>the SUT</w:t>
      </w:r>
      <w:r w:rsidR="00FA3FC3">
        <w:t xml:space="preserve">, </w:t>
      </w:r>
      <w:r w:rsidR="00F64092">
        <w:t>containing at least a receiver report block</w:t>
      </w:r>
      <w:r w:rsidR="00FA3FC3">
        <w:t xml:space="preserve"> reporting on the RTP stream from data injection.</w:t>
      </w:r>
    </w:p>
    <w:p w14:paraId="28F71FD7" w14:textId="421482F7" w:rsidR="00BA5BC3" w:rsidRPr="00CA365B" w:rsidRDefault="00BA5BC3" w:rsidP="00BA5BC3">
      <w:pPr>
        <w:ind w:left="1418" w:hanging="1418"/>
      </w:pPr>
      <w:r>
        <w:t>Pass criteria:</w:t>
      </w:r>
      <w:r>
        <w:tab/>
      </w:r>
      <w:r w:rsidR="00FA3FC3">
        <w:t xml:space="preserve">The report block </w:t>
      </w:r>
      <w:r w:rsidR="002F255B">
        <w:t xml:space="preserve">in the RTCP packet sent from the SUT </w:t>
      </w:r>
      <w:r w:rsidR="00FA3FC3">
        <w:t>reporting on the RTP stream from data injection fulfil</w:t>
      </w:r>
      <w:r w:rsidR="002F255B">
        <w:t>s</w:t>
      </w:r>
      <w:r w:rsidR="00FA3FC3">
        <w:t>:</w:t>
      </w:r>
      <w:r w:rsidR="00FA3FC3">
        <w:br/>
      </w:r>
      <w:r>
        <w:t xml:space="preserve">1) The </w:t>
      </w:r>
      <w:r w:rsidR="00FA3FC3">
        <w:t xml:space="preserve">fraction lost report block </w:t>
      </w:r>
      <w:r>
        <w:t xml:space="preserve">field </w:t>
      </w:r>
      <w:r w:rsidR="00FA3FC3">
        <w:t>is zero</w:t>
      </w:r>
      <w:r>
        <w:t>.</w:t>
      </w:r>
      <w:r>
        <w:br/>
        <w:t xml:space="preserve">2) </w:t>
      </w:r>
      <w:r w:rsidR="00FA3FC3">
        <w:t>The cumulative number of packets lost report block field is zero</w:t>
      </w:r>
      <w:r>
        <w:t>.</w:t>
      </w:r>
    </w:p>
    <w:p w14:paraId="2B8D33FA" w14:textId="27F10ACC" w:rsidR="00BA5BC3" w:rsidRDefault="00BA5BC3" w:rsidP="00BA5BC3">
      <w:pPr>
        <w:ind w:left="1418" w:hanging="1418"/>
      </w:pPr>
      <w:r>
        <w:t>Comments:</w:t>
      </w:r>
      <w:r>
        <w:tab/>
        <w:t xml:space="preserve">The test result is agnostic to RTP packets being sent by the </w:t>
      </w:r>
      <w:r w:rsidR="002F255B">
        <w:t xml:space="preserve">SUT </w:t>
      </w:r>
      <w:r>
        <w:t>or not.</w:t>
      </w:r>
    </w:p>
    <w:p w14:paraId="105BB509" w14:textId="6537F3CC" w:rsidR="00A12403" w:rsidRPr="004D3578" w:rsidRDefault="005358B9" w:rsidP="00A12403">
      <w:pPr>
        <w:pStyle w:val="Heading4"/>
      </w:pPr>
      <w:bookmarkStart w:id="60" w:name="_Toc34151155"/>
      <w:r>
        <w:t>6.2.6.5</w:t>
      </w:r>
      <w:r w:rsidR="00A12403" w:rsidRPr="004D3578">
        <w:tab/>
      </w:r>
      <w:r w:rsidR="00A12403">
        <w:t>Zero Los</w:t>
      </w:r>
      <w:r w:rsidR="00A36063">
        <w:t>s</w:t>
      </w:r>
      <w:r w:rsidR="00A12403">
        <w:t xml:space="preserve"> Test</w:t>
      </w:r>
      <w:bookmarkEnd w:id="60"/>
    </w:p>
    <w:p w14:paraId="196B2E58" w14:textId="41243FE0" w:rsidR="00395A1B" w:rsidRPr="00395A1B" w:rsidRDefault="00395A1B" w:rsidP="00395A1B">
      <w:pPr>
        <w:ind w:left="1418" w:hanging="1418"/>
      </w:pPr>
      <w:r>
        <w:t>Purpose:</w:t>
      </w:r>
      <w:r>
        <w:tab/>
      </w:r>
      <w:r w:rsidR="002F255B">
        <w:t>Test if loss-free reception of RTP packets by the SUT during a reporting period is correctly reflected in the RTCP report sent by the SUT</w:t>
      </w:r>
      <w:r w:rsidRPr="006D2CFB">
        <w:rPr>
          <w:i/>
        </w:rPr>
        <w:t>.</w:t>
      </w:r>
    </w:p>
    <w:p w14:paraId="47C40334" w14:textId="77777777" w:rsidR="00D82900" w:rsidRPr="00CA365B" w:rsidRDefault="00D82900" w:rsidP="00D82900">
      <w:pPr>
        <w:ind w:left="1418" w:hanging="1418"/>
      </w:pPr>
      <w:r>
        <w:t>Status:</w:t>
      </w:r>
      <w:r>
        <w:tab/>
      </w:r>
      <w:r w:rsidRPr="00CA365B">
        <w:t>Mandatory</w:t>
      </w:r>
    </w:p>
    <w:p w14:paraId="45BBAB9F" w14:textId="308C6978" w:rsidR="00D82900" w:rsidRPr="00CA365B" w:rsidRDefault="00D82900" w:rsidP="00D82900">
      <w:pPr>
        <w:ind w:left="1418" w:hanging="1418"/>
      </w:pPr>
      <w:r>
        <w:t>Preconditions:</w:t>
      </w:r>
      <w:r>
        <w:tab/>
        <w:t xml:space="preserve">1) The </w:t>
      </w:r>
      <w:r w:rsidR="002F255B">
        <w:t xml:space="preserve">SUT </w:t>
      </w:r>
      <w:r>
        <w:t xml:space="preserve">has passed test </w:t>
      </w:r>
      <w:r w:rsidR="005358B9" w:rsidRPr="00D07A4F">
        <w:t>6.2.6.4</w:t>
      </w:r>
      <w:r>
        <w:t>.</w:t>
      </w:r>
      <w:r>
        <w:br/>
        <w:t xml:space="preserve">2) The </w:t>
      </w:r>
      <w:r w:rsidR="002F255B">
        <w:t xml:space="preserve">SUT </w:t>
      </w:r>
      <w:r>
        <w:t xml:space="preserve">is </w:t>
      </w:r>
      <w:r w:rsidR="002F255B">
        <w:t xml:space="preserve">set </w:t>
      </w:r>
      <w:r>
        <w:t xml:space="preserve">to receive RTP packets during the test session, e.g. </w:t>
      </w:r>
      <w:r w:rsidR="002F255B">
        <w:t xml:space="preserve">pre-configured or </w:t>
      </w:r>
      <w:r>
        <w:t>set as send-receive or receive-only</w:t>
      </w:r>
      <w:r w:rsidR="002F255B">
        <w:t xml:space="preserve"> through test instrument signalling</w:t>
      </w:r>
      <w:r w:rsidRPr="00CA365B">
        <w:t>.</w:t>
      </w:r>
      <w:r>
        <w:br/>
        <w:t>3) Data injection is set to send a single RTP stream (one SSRC) without loss</w:t>
      </w:r>
      <w:r w:rsidR="00390433">
        <w:t xml:space="preserve"> and</w:t>
      </w:r>
      <w:r>
        <w:t xml:space="preserve"> with </w:t>
      </w:r>
      <w:r w:rsidR="00390433">
        <w:t xml:space="preserve">monotonically increasing </w:t>
      </w:r>
      <w:r>
        <w:t>RTP sequence number (SN).</w:t>
      </w:r>
    </w:p>
    <w:p w14:paraId="4BB3C269" w14:textId="15B6F02C" w:rsidR="00D82900" w:rsidRPr="00CA365B" w:rsidRDefault="00D82900" w:rsidP="00D82900">
      <w:pPr>
        <w:ind w:left="1418" w:hanging="1418"/>
      </w:pPr>
      <w:r>
        <w:t>Test procedure:</w:t>
      </w:r>
      <w:r>
        <w:tab/>
        <w:t xml:space="preserve">Observe </w:t>
      </w:r>
      <w:r w:rsidR="002F255B">
        <w:t xml:space="preserve">the SUT </w:t>
      </w:r>
      <w:r>
        <w:t>and data injection output.</w:t>
      </w:r>
    </w:p>
    <w:p w14:paraId="4A361335" w14:textId="262877B7" w:rsidR="00D82900" w:rsidRPr="00BC3C65" w:rsidRDefault="00D82900" w:rsidP="00D82900">
      <w:pPr>
        <w:ind w:left="1418" w:hanging="1418"/>
      </w:pPr>
      <w:r>
        <w:t>Stop condition:</w:t>
      </w:r>
      <w:r>
        <w:tab/>
      </w:r>
      <w:r w:rsidR="002F255B">
        <w:t>1) RTP packets are sent from data injection.</w:t>
      </w:r>
      <w:r w:rsidR="002F255B">
        <w:br/>
        <w:t xml:space="preserve">2) </w:t>
      </w:r>
      <w:r>
        <w:t xml:space="preserve">Two RTCP packets are sent from </w:t>
      </w:r>
      <w:r w:rsidR="002F255B">
        <w:t>the SUT</w:t>
      </w:r>
      <w:r>
        <w:t>, each containing at least a receiver report block reporting on the RTP stream from data injection.</w:t>
      </w:r>
    </w:p>
    <w:p w14:paraId="178BA2A9" w14:textId="5AC62AD7" w:rsidR="00D82900" w:rsidRPr="00CA365B" w:rsidRDefault="00D82900" w:rsidP="00D82900">
      <w:pPr>
        <w:ind w:left="1418" w:hanging="1418"/>
      </w:pPr>
      <w:r>
        <w:t>Pass criteria:</w:t>
      </w:r>
      <w:r>
        <w:tab/>
      </w:r>
      <w:r w:rsidR="00390433">
        <w:t xml:space="preserve">The report block in </w:t>
      </w:r>
      <w:r w:rsidR="002F255B">
        <w:t xml:space="preserve">the </w:t>
      </w:r>
      <w:r w:rsidR="00390433">
        <w:t xml:space="preserve">RTCP packets sent from the </w:t>
      </w:r>
      <w:r w:rsidR="002F255B">
        <w:t>SUT</w:t>
      </w:r>
      <w:r w:rsidR="00390433">
        <w:t>, reporting on the RTP stream from data injection fulfil</w:t>
      </w:r>
      <w:r w:rsidR="002F255B">
        <w:t>s</w:t>
      </w:r>
      <w:r w:rsidR="00390433">
        <w:t>:</w:t>
      </w:r>
      <w:r>
        <w:br/>
        <w:t>1) The fraction lost report block field is zero</w:t>
      </w:r>
      <w:r w:rsidR="00390433">
        <w:t xml:space="preserve"> in the second RTCP packet</w:t>
      </w:r>
      <w:r w:rsidR="002F255B">
        <w:t xml:space="preserve"> sent from the SUT during the test</w:t>
      </w:r>
      <w:r>
        <w:t>.</w:t>
      </w:r>
      <w:r>
        <w:br/>
        <w:t xml:space="preserve">2) The cumulative number of packets lost report block field </w:t>
      </w:r>
      <w:r w:rsidR="00390433">
        <w:t xml:space="preserve">value </w:t>
      </w:r>
      <w:r>
        <w:t xml:space="preserve">is </w:t>
      </w:r>
      <w:r w:rsidR="00390433">
        <w:t>identical in the first and second RTCP packet</w:t>
      </w:r>
      <w:r w:rsidR="002F255B">
        <w:t xml:space="preserve"> sent from the SUT during the test</w:t>
      </w:r>
      <w:r>
        <w:t>.</w:t>
      </w:r>
    </w:p>
    <w:p w14:paraId="62EBEF08" w14:textId="160241D1" w:rsidR="00D82900" w:rsidRDefault="00D82900" w:rsidP="00D82900">
      <w:pPr>
        <w:ind w:left="1418" w:hanging="1418"/>
      </w:pPr>
      <w:r>
        <w:t>Comments:</w:t>
      </w:r>
      <w:r>
        <w:tab/>
        <w:t xml:space="preserve">The test result is agnostic to RTP packets being sent by the </w:t>
      </w:r>
      <w:r w:rsidR="004730CD">
        <w:t>SUT</w:t>
      </w:r>
      <w:r>
        <w:t xml:space="preserve"> or not.</w:t>
      </w:r>
    </w:p>
    <w:p w14:paraId="32323A35" w14:textId="2216AB5F" w:rsidR="00A12403" w:rsidRPr="004D3578" w:rsidRDefault="005358B9" w:rsidP="00A12403">
      <w:pPr>
        <w:pStyle w:val="Heading4"/>
      </w:pPr>
      <w:bookmarkStart w:id="61" w:name="_Toc34151156"/>
      <w:r>
        <w:t>6.2.6.6</w:t>
      </w:r>
      <w:r w:rsidR="00A12403" w:rsidRPr="004D3578">
        <w:tab/>
      </w:r>
      <w:r w:rsidR="00A12403">
        <w:t>Los</w:t>
      </w:r>
      <w:r w:rsidR="00A36063">
        <w:t>s</w:t>
      </w:r>
      <w:r w:rsidR="00A12403">
        <w:t xml:space="preserve"> Test</w:t>
      </w:r>
      <w:bookmarkEnd w:id="61"/>
    </w:p>
    <w:p w14:paraId="010371CE" w14:textId="580E04D3" w:rsidR="00E044DD" w:rsidRPr="00E044DD" w:rsidRDefault="00E044DD" w:rsidP="00E044DD">
      <w:pPr>
        <w:ind w:left="1418" w:hanging="1418"/>
      </w:pPr>
      <w:r w:rsidRPr="00E044DD">
        <w:t>Purpose:</w:t>
      </w:r>
      <w:r w:rsidRPr="00E044DD">
        <w:tab/>
        <w:t xml:space="preserve">Test if the "fraction lost" and "cumulative number of packets lost" fields in the receiver report </w:t>
      </w:r>
      <w:r w:rsidR="002F255B">
        <w:t xml:space="preserve">sent from the SUT </w:t>
      </w:r>
      <w:r w:rsidRPr="00E044DD">
        <w:t>are consistent with one another and with the "extended last sequence number received" field</w:t>
      </w:r>
      <w:r w:rsidR="002F255B">
        <w:t xml:space="preserve"> in the same receiver report</w:t>
      </w:r>
      <w:r w:rsidRPr="00E044DD">
        <w:rPr>
          <w:i/>
        </w:rPr>
        <w:t>.</w:t>
      </w:r>
    </w:p>
    <w:p w14:paraId="368F4308" w14:textId="77777777" w:rsidR="003361CF" w:rsidRPr="00CA365B" w:rsidRDefault="003361CF" w:rsidP="003361CF">
      <w:pPr>
        <w:ind w:left="1418" w:hanging="1418"/>
      </w:pPr>
      <w:r>
        <w:lastRenderedPageBreak/>
        <w:t>Status:</w:t>
      </w:r>
      <w:r>
        <w:tab/>
      </w:r>
      <w:r w:rsidRPr="00CA365B">
        <w:t>Mandatory</w:t>
      </w:r>
    </w:p>
    <w:p w14:paraId="310B6B17" w14:textId="12DAB722" w:rsidR="003361CF" w:rsidRPr="00CA365B" w:rsidRDefault="003361CF" w:rsidP="003361CF">
      <w:pPr>
        <w:ind w:left="1418" w:hanging="1418"/>
      </w:pPr>
      <w:r>
        <w:t>Preconditions:</w:t>
      </w:r>
      <w:r>
        <w:tab/>
        <w:t xml:space="preserve">1) The </w:t>
      </w:r>
      <w:r w:rsidR="002F255B">
        <w:t xml:space="preserve">SUT </w:t>
      </w:r>
      <w:r>
        <w:t>has passed test</w:t>
      </w:r>
      <w:r w:rsidR="009D02AB">
        <w:t>s</w:t>
      </w:r>
      <w:r>
        <w:t xml:space="preserve"> </w:t>
      </w:r>
      <w:r w:rsidR="005358B9" w:rsidRPr="00D07A4F">
        <w:t>6.2.6.5</w:t>
      </w:r>
      <w:r w:rsidR="009D02AB" w:rsidRPr="00C769CE">
        <w:t xml:space="preserve"> and </w:t>
      </w:r>
      <w:r w:rsidR="005358B9" w:rsidRPr="00D07A4F">
        <w:t>6.2.6.1</w:t>
      </w:r>
      <w:r w:rsidR="009231AC" w:rsidRPr="00D07A4F">
        <w:t>1</w:t>
      </w:r>
      <w:r>
        <w:t>.</w:t>
      </w:r>
      <w:r>
        <w:br/>
        <w:t xml:space="preserve">2) The </w:t>
      </w:r>
      <w:r w:rsidR="002F255B">
        <w:t xml:space="preserve">SUT </w:t>
      </w:r>
      <w:r>
        <w:t xml:space="preserve">is </w:t>
      </w:r>
      <w:r w:rsidR="002F255B">
        <w:t xml:space="preserve">set </w:t>
      </w:r>
      <w:r>
        <w:t xml:space="preserve">to receive RTP packets during the test session, e.g. </w:t>
      </w:r>
      <w:r w:rsidR="002F255B">
        <w:t xml:space="preserve">pre-configured or </w:t>
      </w:r>
      <w:r>
        <w:t>set as send-receive or receive-only</w:t>
      </w:r>
      <w:r w:rsidR="002F255B">
        <w:t xml:space="preserve"> through test instrument signalling</w:t>
      </w:r>
      <w:r w:rsidRPr="00CA365B">
        <w:t>.</w:t>
      </w:r>
      <w:r>
        <w:br/>
        <w:t>3) Data injection is set to send a single RTP stream (one SSRC) with loss according to test procedure (below) and with monotonically increasing RTP sequence number (SN).</w:t>
      </w:r>
    </w:p>
    <w:p w14:paraId="4633CDB4" w14:textId="43B4F3E9" w:rsidR="00E044DD" w:rsidRPr="00E044DD" w:rsidRDefault="00E044DD" w:rsidP="00E044DD">
      <w:pPr>
        <w:tabs>
          <w:tab w:val="left" w:pos="1701"/>
        </w:tabs>
        <w:ind w:left="1425" w:hanging="1425"/>
      </w:pPr>
      <w:r w:rsidRPr="00E044DD">
        <w:t>Test procedure:</w:t>
      </w:r>
      <w:r w:rsidRPr="00E044DD">
        <w:tab/>
        <w:t xml:space="preserve">1) Observe </w:t>
      </w:r>
      <w:r w:rsidR="002F255B">
        <w:t xml:space="preserve">the SUT </w:t>
      </w:r>
      <w:r w:rsidRPr="00E044DD">
        <w:t>and data injection output.</w:t>
      </w:r>
      <w:r w:rsidRPr="00E044DD">
        <w:br/>
        <w:t>2) Note the extended last sequence number received (</w:t>
      </w:r>
      <m:oMath>
        <m:sSub>
          <m:sSubPr>
            <m:ctrlPr>
              <w:rPr>
                <w:rFonts w:ascii="Cambria Math" w:hAnsi="Cambria Math"/>
                <w:i/>
                <w:vertAlign w:val="subscript"/>
              </w:rPr>
            </m:ctrlPr>
          </m:sSubPr>
          <m:e>
            <m:r>
              <w:rPr>
                <w:rFonts w:ascii="Cambria Math" w:hAnsi="Cambria Math"/>
                <w:vertAlign w:val="subscript"/>
              </w:rPr>
              <m:t>s</m:t>
            </m:r>
          </m:e>
          <m:sub>
            <m:r>
              <w:rPr>
                <w:rFonts w:ascii="Cambria Math" w:hAnsi="Cambria Math"/>
                <w:vertAlign w:val="subscript"/>
              </w:rPr>
              <m:t>i</m:t>
            </m:r>
          </m:sub>
        </m:sSub>
      </m:oMath>
      <w:r w:rsidRPr="00E044DD">
        <w:t>), fraction lost (</w:t>
      </w:r>
      <m:oMath>
        <m:sSub>
          <m:sSubPr>
            <m:ctrlPr>
              <w:rPr>
                <w:rFonts w:ascii="Cambria Math" w:hAnsi="Cambria Math"/>
                <w:i/>
                <w:vertAlign w:val="subscript"/>
              </w:rPr>
            </m:ctrlPr>
          </m:sSubPr>
          <m:e>
            <m:r>
              <w:rPr>
                <w:rFonts w:ascii="Cambria Math" w:hAnsi="Cambria Math"/>
                <w:vertAlign w:val="subscript"/>
              </w:rPr>
              <m:t>f</m:t>
            </m:r>
          </m:e>
          <m:sub>
            <m:r>
              <w:rPr>
                <w:rFonts w:ascii="Cambria Math" w:hAnsi="Cambria Math"/>
                <w:vertAlign w:val="subscript"/>
              </w:rPr>
              <m:t>i</m:t>
            </m:r>
          </m:sub>
        </m:sSub>
      </m:oMath>
      <w:r w:rsidRPr="00E044DD">
        <w:t>) and cumulative number of packets lost (</w:t>
      </w:r>
      <m:oMath>
        <m:sSub>
          <m:sSubPr>
            <m:ctrlPr>
              <w:rPr>
                <w:rFonts w:ascii="Cambria Math" w:hAnsi="Cambria Math"/>
                <w:i/>
                <w:vertAlign w:val="subscript"/>
              </w:rPr>
            </m:ctrlPr>
          </m:sSubPr>
          <m:e>
            <m:r>
              <w:rPr>
                <w:rFonts w:ascii="Cambria Math" w:hAnsi="Cambria Math"/>
                <w:vertAlign w:val="subscript"/>
              </w:rPr>
              <m:t>c</m:t>
            </m:r>
          </m:e>
          <m:sub>
            <m:r>
              <w:rPr>
                <w:rFonts w:ascii="Cambria Math" w:hAnsi="Cambria Math"/>
                <w:vertAlign w:val="subscript"/>
              </w:rPr>
              <m:t>i</m:t>
            </m:r>
          </m:sub>
        </m:sSub>
      </m:oMath>
      <w:r w:rsidRPr="00E044DD">
        <w:t xml:space="preserve">) for each RTCP report block sent from the </w:t>
      </w:r>
      <w:r w:rsidR="002F255B">
        <w:t xml:space="preserve">SUT </w:t>
      </w:r>
      <w:r w:rsidRPr="00E044DD">
        <w:t>reporting on the RTP stream sent from data injection.</w:t>
      </w:r>
      <w:r w:rsidR="002F255B">
        <w:br/>
        <w:t>3) The below steps of this test procedure are designed to be run multiple times, using a few different loss patterns described in steps 5a)-5e) . Each repetition of the below steps may be run in immediate succession (successive RTCP reporting periods) or may be separated by loss-free RTCP periods. In either case, it is the responsibility of the test setup to ensure that the RTP packets dropped by data injection are reported on in the next RTCP report sent from the SUT, e.g. by letting data injection drop RTP packets just after an RTCP packet is sent from the SUT.</w:t>
      </w:r>
      <w:r w:rsidRPr="00E044DD">
        <w:br/>
      </w:r>
      <w:r w:rsidR="002F255B">
        <w:t>4</w:t>
      </w:r>
      <w:r w:rsidRPr="00E044DD">
        <w:t xml:space="preserve">) An RTCP packet, </w:t>
      </w:r>
      <m:oMath>
        <m:r>
          <w:rPr>
            <w:rFonts w:ascii="Cambria Math" w:hAnsi="Cambria Math"/>
          </w:rPr>
          <m:t>i-1</m:t>
        </m:r>
      </m:oMath>
      <w:r w:rsidRPr="00E044DD">
        <w:t xml:space="preserve">, is sent from the </w:t>
      </w:r>
      <w:r w:rsidR="002F255B">
        <w:t>SUT</w:t>
      </w:r>
      <w:r w:rsidRPr="00E044DD">
        <w:t>, reporting on the RTP stream from data injection.</w:t>
      </w:r>
      <w:r w:rsidR="002F255B">
        <w:t xml:space="preserve"> The value of </w:t>
      </w:r>
      <m:oMath>
        <m:r>
          <w:rPr>
            <w:rFonts w:ascii="Cambria Math" w:hAnsi="Cambria Math"/>
          </w:rPr>
          <m:t>i</m:t>
        </m:r>
      </m:oMath>
      <w:r w:rsidR="002F255B">
        <w:t xml:space="preserve"> and its relation to how many RTCP packets that are actually sent by the SUT is only significant in context of describing the test procedure and </w:t>
      </w:r>
      <m:oMath>
        <m:r>
          <w:rPr>
            <w:rFonts w:ascii="Cambria Math" w:hAnsi="Cambria Math"/>
          </w:rPr>
          <m:t>i</m:t>
        </m:r>
      </m:oMath>
      <w:r w:rsidR="002F255B">
        <w:t xml:space="preserve"> will be different across the repetitions related to steps 5a)-5e).</w:t>
      </w:r>
      <w:r w:rsidRPr="00E044DD">
        <w:br/>
      </w:r>
      <w:r w:rsidR="002F255B">
        <w:t>5</w:t>
      </w:r>
      <w:r w:rsidRPr="00E044DD">
        <w:t xml:space="preserve">) Drop RTP packets from data injection to the </w:t>
      </w:r>
      <w:r w:rsidR="002F255B">
        <w:t xml:space="preserve">SUT </w:t>
      </w:r>
      <w:r w:rsidRPr="00E044DD">
        <w:t xml:space="preserve">according to </w:t>
      </w:r>
      <w:r w:rsidR="002F255B">
        <w:t xml:space="preserve">the below sub-bullets, one sub-bullet per repetition, </w:t>
      </w:r>
      <m:oMath>
        <m:r>
          <w:rPr>
            <w:rFonts w:ascii="Cambria Math" w:hAnsi="Cambria Math"/>
          </w:rPr>
          <m:t>k</m:t>
        </m:r>
      </m:oMath>
      <w:r w:rsidR="002F255B">
        <w:t xml:space="preserve">, of </w:t>
      </w:r>
      <w:r w:rsidRPr="00E044DD">
        <w:t>step</w:t>
      </w:r>
      <w:r w:rsidR="002F255B">
        <w:t>s</w:t>
      </w:r>
      <w:r w:rsidRPr="00E044DD">
        <w:t xml:space="preserve"> </w:t>
      </w:r>
      <w:r w:rsidR="00357180">
        <w:t>4</w:t>
      </w:r>
      <w:r w:rsidR="002F255B">
        <w:t xml:space="preserve">-10, where </w:t>
      </w:r>
      <m:oMath>
        <m:sSub>
          <m:sSubPr>
            <m:ctrlPr>
              <w:rPr>
                <w:rFonts w:ascii="Cambria Math" w:hAnsi="Cambria Math"/>
                <w:i/>
              </w:rPr>
            </m:ctrlPr>
          </m:sSubPr>
          <m:e>
            <m:r>
              <w:rPr>
                <w:rFonts w:ascii="Cambria Math" w:hAnsi="Cambria Math"/>
              </w:rPr>
              <m:t>n</m:t>
            </m:r>
          </m:e>
          <m:sub>
            <m:r>
              <w:rPr>
                <w:rFonts w:ascii="Cambria Math" w:hAnsi="Cambria Math"/>
              </w:rPr>
              <m:t>k</m:t>
            </m:r>
          </m:sub>
        </m:sSub>
      </m:oMath>
      <w:r w:rsidR="002F255B">
        <w:t xml:space="preserve"> is the number of dropped RTP packets in the RTCP reporting period for that repetition:</w:t>
      </w:r>
      <w:r w:rsidRPr="00E044DD">
        <w:br/>
      </w:r>
      <w:r w:rsidR="002F255B" w:rsidRPr="00B2466C">
        <w:tab/>
        <w:t>a) A single RTP packet;</w:t>
      </w:r>
      <m:oMath>
        <m:r>
          <w:rPr>
            <w:rFonts w:ascii="Cambria Math" w:hAnsi="Cambria Math"/>
          </w:rPr>
          <m:t xml:space="preserve"> k=1, </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=1</m:t>
        </m:r>
      </m:oMath>
      <w:r w:rsidR="002F255B" w:rsidRPr="00B2466C">
        <w:t xml:space="preserve">. </w:t>
      </w:r>
      <w:r w:rsidR="002F255B" w:rsidRPr="00B2466C">
        <w:br/>
      </w:r>
      <w:r w:rsidR="002F255B" w:rsidRPr="00B2466C">
        <w:tab/>
        <w:t>b) Two RTP packets in succession;</w:t>
      </w:r>
      <m:oMath>
        <m:r>
          <w:rPr>
            <w:rFonts w:ascii="Cambria Math" w:hAnsi="Cambria Math"/>
          </w:rPr>
          <m:t xml:space="preserve"> k=2, </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=2</m:t>
        </m:r>
      </m:oMath>
      <w:r w:rsidR="002F255B" w:rsidRPr="00B2466C">
        <w:t xml:space="preserve">. </w:t>
      </w:r>
      <w:r w:rsidR="002F255B" w:rsidRPr="00B2466C">
        <w:br/>
      </w:r>
      <w:r w:rsidR="002F255B" w:rsidRPr="00B2466C">
        <w:tab/>
        <w:t>c) Two RTP packets with three RTP packets in between;</w:t>
      </w:r>
      <m:oMath>
        <m:r>
          <w:rPr>
            <w:rFonts w:ascii="Cambria Math" w:hAnsi="Cambria Math"/>
          </w:rPr>
          <m:t xml:space="preserve"> k=3, </m:t>
        </m:r>
        <m:sSub>
          <m:sSubPr>
            <m:ctrlPr>
              <w:rPr>
                <w:rFonts w:ascii="Cambria Math" w:hAnsi="Cambria Math"/>
                <w:i/>
              </w:rPr>
            </m:ctrlPr>
          </m:sSubPr>
          <m:e>
            <m:r>
              <w:rPr>
                <w:rFonts w:ascii="Cambria Math" w:hAnsi="Cambria Math"/>
              </w:rPr>
              <m:t>n</m:t>
            </m:r>
          </m:e>
          <m:sub>
            <m:r>
              <w:rPr>
                <w:rFonts w:ascii="Cambria Math" w:hAnsi="Cambria Math"/>
              </w:rPr>
              <m:t>3</m:t>
            </m:r>
          </m:sub>
        </m:sSub>
        <m:r>
          <w:rPr>
            <w:rFonts w:ascii="Cambria Math" w:hAnsi="Cambria Math"/>
          </w:rPr>
          <m:t>=2</m:t>
        </m:r>
      </m:oMath>
      <w:r w:rsidR="002F255B" w:rsidRPr="00B2466C">
        <w:t xml:space="preserve">. </w:t>
      </w:r>
      <w:r w:rsidR="002F255B" w:rsidRPr="00B2466C">
        <w:br/>
      </w:r>
      <w:r w:rsidR="002F255B" w:rsidRPr="00B2466C">
        <w:tab/>
        <w:t xml:space="preserve">d) Every </w:t>
      </w:r>
      <w:r w:rsidR="002F255B">
        <w:t>20</w:t>
      </w:r>
      <w:r w:rsidR="002F255B" w:rsidRPr="004B7C69">
        <w:rPr>
          <w:vertAlign w:val="superscript"/>
        </w:rPr>
        <w:t>th</w:t>
      </w:r>
      <w:r w:rsidR="002F255B">
        <w:t xml:space="preserve"> </w:t>
      </w:r>
      <w:r w:rsidR="002F255B" w:rsidRPr="00B2466C">
        <w:t>RTP packet;</w:t>
      </w:r>
      <m:oMath>
        <m:r>
          <w:rPr>
            <w:rFonts w:ascii="Cambria Math" w:hAnsi="Cambria Math"/>
          </w:rPr>
          <m:t xml:space="preserve"> k=4, </m:t>
        </m:r>
        <m:sSub>
          <m:sSubPr>
            <m:ctrlPr>
              <w:rPr>
                <w:rFonts w:ascii="Cambria Math" w:hAnsi="Cambria Math"/>
                <w:i/>
              </w:rPr>
            </m:ctrlPr>
          </m:sSubPr>
          <m:e>
            <m:r>
              <w:rPr>
                <w:rFonts w:ascii="Cambria Math" w:hAnsi="Cambria Math"/>
              </w:rPr>
              <m:t>n</m:t>
            </m:r>
          </m:e>
          <m:sub>
            <m:r>
              <w:rPr>
                <w:rFonts w:ascii="Cambria Math" w:hAnsi="Cambria Math"/>
              </w:rPr>
              <m:t>4</m:t>
            </m:r>
          </m:sub>
        </m:sSub>
        <m:r>
          <w:rPr>
            <w:rFonts w:ascii="Cambria Math" w:hAnsi="Cambria Math"/>
          </w:rPr>
          <m:t>=</m:t>
        </m:r>
        <m:f>
          <m:fPr>
            <m:type m:val="skw"/>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k</m:t>
                </m:r>
              </m:sub>
            </m:sSub>
          </m:num>
          <m:den>
            <m:r>
              <w:rPr>
                <w:rFonts w:ascii="Cambria Math" w:hAnsi="Cambria Math"/>
              </w:rPr>
              <m:t>20</m:t>
            </m:r>
          </m:den>
        </m:f>
      </m:oMath>
      <w:r w:rsidR="002F255B" w:rsidRPr="00B2466C">
        <w:t xml:space="preserve">. </w:t>
      </w:r>
      <w:r w:rsidR="002F255B" w:rsidRPr="00B2466C">
        <w:br/>
      </w:r>
      <w:r w:rsidR="002F255B" w:rsidRPr="00B2466C">
        <w:tab/>
        <w:t xml:space="preserve">e) Every </w:t>
      </w:r>
      <w:r w:rsidR="002F255B">
        <w:t>10</w:t>
      </w:r>
      <w:r w:rsidR="002F255B" w:rsidRPr="00ED3723">
        <w:rPr>
          <w:vertAlign w:val="superscript"/>
        </w:rPr>
        <w:t>th</w:t>
      </w:r>
      <w:r w:rsidR="002F255B">
        <w:t xml:space="preserve"> </w:t>
      </w:r>
      <w:r w:rsidR="002F255B" w:rsidRPr="00B2466C">
        <w:t>RTP packet;</w:t>
      </w:r>
      <m:oMath>
        <m:r>
          <w:rPr>
            <w:rFonts w:ascii="Cambria Math" w:hAnsi="Cambria Math"/>
          </w:rPr>
          <m:t xml:space="preserve"> k=5, </m:t>
        </m:r>
        <m:sSub>
          <m:sSubPr>
            <m:ctrlPr>
              <w:rPr>
                <w:rFonts w:ascii="Cambria Math" w:hAnsi="Cambria Math"/>
                <w:i/>
              </w:rPr>
            </m:ctrlPr>
          </m:sSubPr>
          <m:e>
            <m:r>
              <w:rPr>
                <w:rFonts w:ascii="Cambria Math" w:hAnsi="Cambria Math"/>
              </w:rPr>
              <m:t>n</m:t>
            </m:r>
          </m:e>
          <m:sub>
            <m:r>
              <w:rPr>
                <w:rFonts w:ascii="Cambria Math" w:hAnsi="Cambria Math"/>
              </w:rPr>
              <m:t>5</m:t>
            </m:r>
          </m:sub>
        </m:sSub>
        <m:r>
          <w:rPr>
            <w:rFonts w:ascii="Cambria Math" w:hAnsi="Cambria Math"/>
          </w:rPr>
          <m:t>=</m:t>
        </m:r>
        <m:f>
          <m:fPr>
            <m:type m:val="skw"/>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k</m:t>
                </m:r>
              </m:sub>
            </m:sSub>
          </m:num>
          <m:den>
            <m:r>
              <w:rPr>
                <w:rFonts w:ascii="Cambria Math" w:hAnsi="Cambria Math"/>
              </w:rPr>
              <m:t>10</m:t>
            </m:r>
          </m:den>
        </m:f>
      </m:oMath>
      <w:r w:rsidR="002F255B" w:rsidRPr="00B2466C">
        <w:t xml:space="preserve">. </w:t>
      </w:r>
      <w:r w:rsidR="002F255B" w:rsidRPr="00B2466C">
        <w:br/>
      </w:r>
      <w:r w:rsidR="002F255B">
        <w:t>6</w:t>
      </w:r>
      <w:r w:rsidRPr="00E044DD">
        <w:t xml:space="preserve">) An RTCP packet, </w:t>
      </w:r>
      <m:oMath>
        <m:r>
          <w:rPr>
            <w:rFonts w:ascii="Cambria Math" w:hAnsi="Cambria Math"/>
          </w:rPr>
          <m:t>i</m:t>
        </m:r>
      </m:oMath>
      <w:r w:rsidRPr="00E044DD">
        <w:t xml:space="preserve">, is sent from the </w:t>
      </w:r>
      <w:r w:rsidR="002F255B">
        <w:t>SUT</w:t>
      </w:r>
      <w:r w:rsidRPr="00E044DD">
        <w:t>, reporting on the RTP stream from data injection.</w:t>
      </w:r>
      <w:r w:rsidRPr="00E044DD">
        <w:br/>
      </w:r>
      <w:r w:rsidR="002F255B">
        <w:t>7</w:t>
      </w:r>
      <w:r w:rsidRPr="00E044DD">
        <w:t>) Calculate number of packets sent</w:t>
      </w:r>
      <w:r w:rsidR="007611CA">
        <w:t xml:space="preserve"> (disregarding packet drops)</w:t>
      </w:r>
      <w:r w:rsidR="00A341D9">
        <w:t xml:space="preserve"> </w:t>
      </w:r>
      <m:oMath>
        <m:sSub>
          <m:sSubPr>
            <m:ctrlPr>
              <w:rPr>
                <w:rFonts w:ascii="Cambria Math" w:hAnsi="Cambria Math"/>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i-1</m:t>
            </m:r>
          </m:sub>
        </m:sSub>
      </m:oMath>
      <w:r w:rsidRPr="00E044DD">
        <w:t>.</w:t>
      </w:r>
      <w:r w:rsidRPr="00E044DD">
        <w:br/>
      </w:r>
      <w:r w:rsidR="007611CA">
        <w:t>8</w:t>
      </w:r>
      <w:r w:rsidRPr="00E044DD">
        <w:t xml:space="preserve">) Calculate fraction lost </w:t>
      </w:r>
      <m:oMath>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d>
          <m:dPr>
            <m:begChr m:val="⌊"/>
            <m:endChr m:val="⌋"/>
            <m:ctrlPr>
              <w:rPr>
                <w:rFonts w:ascii="Cambria Math" w:hAnsi="Cambria Math"/>
                <w:i/>
              </w:rPr>
            </m:ctrlPr>
          </m:dPr>
          <m:e>
            <m:r>
              <w:rPr>
                <w:rFonts w:ascii="Cambria Math" w:hAnsi="Cambria Math"/>
              </w:rPr>
              <m:t>256</m:t>
            </m:r>
            <m:f>
              <m:fPr>
                <m:type m:val="skw"/>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k</m:t>
                    </m:r>
                  </m:sub>
                </m:sSub>
              </m:num>
              <m:den>
                <m:sSub>
                  <m:sSubPr>
                    <m:ctrlPr>
                      <w:rPr>
                        <w:rFonts w:ascii="Cambria Math" w:hAnsi="Cambria Math"/>
                        <w:i/>
                      </w:rPr>
                    </m:ctrlPr>
                  </m:sSubPr>
                  <m:e>
                    <m:r>
                      <w:rPr>
                        <w:rFonts w:ascii="Cambria Math" w:hAnsi="Cambria Math"/>
                      </w:rPr>
                      <m:t>N</m:t>
                    </m:r>
                  </m:e>
                  <m:sub>
                    <m:r>
                      <w:rPr>
                        <w:rFonts w:ascii="Cambria Math" w:hAnsi="Cambria Math"/>
                      </w:rPr>
                      <m:t>k</m:t>
                    </m:r>
                  </m:sub>
                </m:sSub>
              </m:den>
            </m:f>
          </m:e>
        </m:d>
      </m:oMath>
      <w:r w:rsidRPr="00E044DD">
        <w:t xml:space="preserve">, with </w:t>
      </w:r>
      <m:oMath>
        <m:sSub>
          <m:sSubPr>
            <m:ctrlPr>
              <w:rPr>
                <w:rFonts w:ascii="Cambria Math" w:hAnsi="Cambria Math"/>
                <w:i/>
              </w:rPr>
            </m:ctrlPr>
          </m:sSubPr>
          <m:e>
            <m:r>
              <w:rPr>
                <w:rFonts w:ascii="Cambria Math" w:hAnsi="Cambria Math"/>
              </w:rPr>
              <m:t>n</m:t>
            </m:r>
          </m:e>
          <m:sub>
            <m:r>
              <w:rPr>
                <w:rFonts w:ascii="Cambria Math" w:hAnsi="Cambria Math"/>
              </w:rPr>
              <m:t>k</m:t>
            </m:r>
          </m:sub>
        </m:sSub>
      </m:oMath>
      <w:r w:rsidRPr="00E044DD">
        <w:t xml:space="preserve"> set according to </w:t>
      </w:r>
      <w:r w:rsidR="007611CA">
        <w:t>5</w:t>
      </w:r>
      <w:r w:rsidRPr="00E044DD">
        <w:t xml:space="preserve">a) – </w:t>
      </w:r>
      <w:r w:rsidR="007611CA">
        <w:t>5</w:t>
      </w:r>
      <w:r w:rsidRPr="00E044DD">
        <w:t xml:space="preserve">e) </w:t>
      </w:r>
      <w:r w:rsidR="007611CA">
        <w:t>above</w:t>
      </w:r>
      <w:r w:rsidRPr="00E044DD">
        <w:t>.</w:t>
      </w:r>
      <w:r w:rsidRPr="00E044DD">
        <w:br/>
      </w:r>
      <w:r w:rsidR="007611CA">
        <w:t>9</w:t>
      </w:r>
      <w:r w:rsidRPr="00E044DD">
        <w:t xml:space="preserve">) Calculate packets lost </w:t>
      </w:r>
      <m:oMath>
        <m:sSub>
          <m:sSubPr>
            <m:ctrlPr>
              <w:rPr>
                <w:rFonts w:ascii="Cambria Math" w:hAnsi="Cambria Math"/>
                <w:i/>
              </w:rPr>
            </m:ctrlPr>
          </m:sSubPr>
          <m:e>
            <m:r>
              <w:rPr>
                <w:rFonts w:ascii="Cambria Math" w:hAnsi="Cambria Math"/>
              </w:rPr>
              <m:t>L</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i-1</m:t>
            </m:r>
          </m:sub>
        </m:sSub>
      </m:oMath>
      <w:r w:rsidRPr="00E044DD">
        <w:t>.</w:t>
      </w:r>
      <w:r w:rsidRPr="00E044DD">
        <w:br/>
      </w:r>
      <w:r w:rsidR="007611CA">
        <w:t>10</w:t>
      </w:r>
      <w:r w:rsidRPr="00E044DD">
        <w:t xml:space="preserve">) Repeat </w:t>
      </w:r>
      <w:r w:rsidR="007611CA">
        <w:t xml:space="preserve">from </w:t>
      </w:r>
      <w:r w:rsidRPr="00E044DD">
        <w:t>step 4</w:t>
      </w:r>
      <w:r w:rsidR="007611CA">
        <w:t>.</w:t>
      </w:r>
      <w:r w:rsidRPr="00E044DD">
        <w:br/>
      </w:r>
    </w:p>
    <w:p w14:paraId="4C675CB7" w14:textId="6E549DE7" w:rsidR="00E044DD" w:rsidRPr="00E044DD" w:rsidRDefault="00E044DD" w:rsidP="00E044DD">
      <w:pPr>
        <w:ind w:left="1418" w:hanging="1418"/>
      </w:pPr>
      <w:r w:rsidRPr="00E044DD">
        <w:t>Stop condition:</w:t>
      </w:r>
      <w:r w:rsidRPr="00E044DD">
        <w:tab/>
        <w:t xml:space="preserve">Step </w:t>
      </w:r>
      <w:r w:rsidR="007611CA">
        <w:t>9</w:t>
      </w:r>
      <w:r w:rsidRPr="00E044DD">
        <w:t xml:space="preserve"> is fulfilled for </w:t>
      </w:r>
      <m:oMath>
        <m:r>
          <w:rPr>
            <w:rFonts w:ascii="Cambria Math" w:hAnsi="Cambria Math"/>
          </w:rPr>
          <m:t>k=5</m:t>
        </m:r>
      </m:oMath>
      <w:r w:rsidRPr="00E044DD">
        <w:t xml:space="preserve">, repetition </w:t>
      </w:r>
      <w:r w:rsidR="007611CA">
        <w:t>5</w:t>
      </w:r>
      <w:r w:rsidRPr="00E044DD">
        <w:t>e).</w:t>
      </w:r>
    </w:p>
    <w:p w14:paraId="345CA8A8" w14:textId="3475C989" w:rsidR="00E044DD" w:rsidRPr="00E044DD" w:rsidRDefault="00E044DD" w:rsidP="00E044DD">
      <w:pPr>
        <w:ind w:left="1418" w:hanging="1418"/>
      </w:pPr>
      <w:r w:rsidRPr="00E044DD">
        <w:t>Pass criteria:</w:t>
      </w:r>
      <w:r w:rsidRPr="00E044DD">
        <w:tab/>
        <w:t xml:space="preserve">1) </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 for all k∈</m:t>
        </m:r>
        <m:d>
          <m:dPr>
            <m:begChr m:val="["/>
            <m:endChr m:val="]"/>
            <m:ctrlPr>
              <w:rPr>
                <w:rFonts w:ascii="Cambria Math" w:hAnsi="Cambria Math"/>
                <w:i/>
              </w:rPr>
            </m:ctrlPr>
          </m:dPr>
          <m:e>
            <m:r>
              <w:rPr>
                <w:rFonts w:ascii="Cambria Math" w:hAnsi="Cambria Math"/>
              </w:rPr>
              <m:t>1..5</m:t>
            </m:r>
          </m:e>
        </m:d>
      </m:oMath>
      <w:r w:rsidRPr="00E044DD">
        <w:t>.</w:t>
      </w:r>
      <w:r w:rsidRPr="00E044DD">
        <w:br/>
        <w:t xml:space="preserve">2) </w:t>
      </w:r>
      <m:oMath>
        <m:sSub>
          <m:sSubPr>
            <m:ctrlPr>
              <w:rPr>
                <w:rFonts w:ascii="Cambria Math" w:hAnsi="Cambria Math"/>
                <w:i/>
              </w:rPr>
            </m:ctrlPr>
          </m:sSubPr>
          <m:e>
            <m:r>
              <w:rPr>
                <w:rFonts w:ascii="Cambria Math" w:hAnsi="Cambria Math"/>
              </w:rPr>
              <m:t>L</m:t>
            </m:r>
          </m:e>
          <m:sub>
            <m:r>
              <w:rPr>
                <w:rFonts w:ascii="Cambria Math" w:hAnsi="Cambria Math"/>
              </w:rPr>
              <m:t>k</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k</m:t>
                </m:r>
              </m:sub>
            </m:sSub>
          </m:e>
        </m:d>
        <m:r>
          <w:rPr>
            <w:rFonts w:ascii="Cambria Math" w:hAnsi="Cambria Math"/>
          </w:rPr>
          <m:t>, for all k∈</m:t>
        </m:r>
        <m:d>
          <m:dPr>
            <m:begChr m:val="["/>
            <m:endChr m:val="]"/>
            <m:ctrlPr>
              <w:rPr>
                <w:rFonts w:ascii="Cambria Math" w:hAnsi="Cambria Math"/>
                <w:i/>
              </w:rPr>
            </m:ctrlPr>
          </m:dPr>
          <m:e>
            <m:r>
              <w:rPr>
                <w:rFonts w:ascii="Cambria Math" w:hAnsi="Cambria Math"/>
              </w:rPr>
              <m:t>1..5</m:t>
            </m:r>
          </m:e>
        </m:d>
      </m:oMath>
      <w:r w:rsidRPr="00E044DD">
        <w:t>.</w:t>
      </w:r>
    </w:p>
    <w:p w14:paraId="61BEF624" w14:textId="046B244D" w:rsidR="00E044DD" w:rsidRPr="00E044DD" w:rsidRDefault="00E044DD" w:rsidP="00E044DD">
      <w:pPr>
        <w:ind w:left="1418" w:hanging="1418"/>
      </w:pPr>
      <w:r w:rsidRPr="00E044DD">
        <w:t>Comments:</w:t>
      </w:r>
      <w:r w:rsidRPr="00E044DD">
        <w:tab/>
        <w:t xml:space="preserve">The test result is agnostic to RTP packets being sent by the </w:t>
      </w:r>
      <w:r w:rsidR="007611CA">
        <w:t xml:space="preserve">SUT </w:t>
      </w:r>
      <w:r w:rsidRPr="00E044DD">
        <w:t>or not.</w:t>
      </w:r>
      <w:r w:rsidRPr="00E044DD">
        <w:br/>
        <w:t xml:space="preserve">It is assumed that the information in extended last sequence number received is correct </w:t>
      </w:r>
      <w:r w:rsidR="007611CA">
        <w:t xml:space="preserve">(see test </w:t>
      </w:r>
      <w:r w:rsidR="007611CA" w:rsidRPr="00D07A4F">
        <w:t>6.2.6.11</w:t>
      </w:r>
      <w:r w:rsidR="007611CA">
        <w:t xml:space="preserve">) </w:t>
      </w:r>
      <w:r w:rsidRPr="00E044DD">
        <w:t>and enough to correlate with actual, observed RTP packet loss.</w:t>
      </w:r>
    </w:p>
    <w:p w14:paraId="1E4E3730" w14:textId="74A72163" w:rsidR="00F0373E" w:rsidRPr="004D3578" w:rsidRDefault="005358B9" w:rsidP="00F0373E">
      <w:pPr>
        <w:pStyle w:val="Heading4"/>
      </w:pPr>
      <w:bookmarkStart w:id="62" w:name="_Toc34151157"/>
      <w:r>
        <w:t>6.2.6.7</w:t>
      </w:r>
      <w:r w:rsidR="00F0373E" w:rsidRPr="004D3578">
        <w:tab/>
      </w:r>
      <w:r w:rsidR="00F0373E">
        <w:t>Wrapped Los</w:t>
      </w:r>
      <w:r w:rsidR="00A36063">
        <w:t>s</w:t>
      </w:r>
      <w:r w:rsidR="00F0373E">
        <w:t xml:space="preserve"> Test</w:t>
      </w:r>
      <w:bookmarkEnd w:id="62"/>
    </w:p>
    <w:p w14:paraId="3C55CF07" w14:textId="15C0AFB2" w:rsidR="00666506" w:rsidRPr="00666506" w:rsidRDefault="00666506" w:rsidP="00666506">
      <w:pPr>
        <w:ind w:left="1418" w:hanging="1418"/>
      </w:pPr>
      <w:r w:rsidRPr="00666506">
        <w:t>Purpose:</w:t>
      </w:r>
      <w:r w:rsidRPr="00666506">
        <w:tab/>
      </w:r>
      <w:bookmarkStart w:id="63" w:name="_Hlk25586263"/>
      <w:r w:rsidRPr="00666506">
        <w:t xml:space="preserve">Test if the "fraction lost" and "cumulative number of packets lost" fields in the receiver report </w:t>
      </w:r>
      <w:r w:rsidR="007611CA">
        <w:t xml:space="preserve">sent from the SUT </w:t>
      </w:r>
      <w:r w:rsidRPr="00666506">
        <w:t>are consistent with one another and with the "extended last sequence number received" field</w:t>
      </w:r>
      <w:r w:rsidR="007611CA">
        <w:t xml:space="preserve"> in the same receiver report</w:t>
      </w:r>
      <w:r w:rsidRPr="00666506">
        <w:t xml:space="preserve">, even when the RTP "sequence number" field </w:t>
      </w:r>
      <w:bookmarkEnd w:id="63"/>
      <w:r w:rsidR="007611CA">
        <w:t xml:space="preserve">in RTP packets sent from data injection </w:t>
      </w:r>
      <w:r w:rsidRPr="00666506">
        <w:t>wraps around</w:t>
      </w:r>
      <w:r w:rsidRPr="00666506">
        <w:rPr>
          <w:i/>
        </w:rPr>
        <w:t>.</w:t>
      </w:r>
    </w:p>
    <w:p w14:paraId="42F4193B" w14:textId="77777777" w:rsidR="00666506" w:rsidRPr="00666506" w:rsidRDefault="00666506" w:rsidP="00666506">
      <w:pPr>
        <w:ind w:left="1418" w:hanging="1418"/>
      </w:pPr>
      <w:r w:rsidRPr="00666506">
        <w:t>Status:</w:t>
      </w:r>
      <w:r w:rsidRPr="00666506">
        <w:tab/>
        <w:t>Conditionally Mandatory (Precondition 4)</w:t>
      </w:r>
    </w:p>
    <w:p w14:paraId="2978D689" w14:textId="2221B9ED" w:rsidR="00666506" w:rsidRPr="00666506" w:rsidRDefault="00666506" w:rsidP="00666506">
      <w:pPr>
        <w:ind w:left="1418" w:hanging="1418"/>
      </w:pPr>
      <w:r w:rsidRPr="00666506">
        <w:t>Preconditions:</w:t>
      </w:r>
      <w:r w:rsidRPr="00666506">
        <w:tab/>
        <w:t xml:space="preserve">1) The </w:t>
      </w:r>
      <w:r w:rsidR="007611CA">
        <w:t xml:space="preserve">SUT </w:t>
      </w:r>
      <w:r w:rsidRPr="00666506">
        <w:t xml:space="preserve">has passed tests </w:t>
      </w:r>
      <w:r w:rsidRPr="00D07A4F">
        <w:t>6.2.6.6</w:t>
      </w:r>
      <w:r w:rsidRPr="00C769CE">
        <w:t xml:space="preserve"> and </w:t>
      </w:r>
      <w:r w:rsidRPr="00D07A4F">
        <w:t>6.2.6.12</w:t>
      </w:r>
      <w:r w:rsidRPr="00666506">
        <w:t>.</w:t>
      </w:r>
      <w:r w:rsidRPr="00666506">
        <w:br/>
        <w:t xml:space="preserve">2) The </w:t>
      </w:r>
      <w:r w:rsidR="007611CA">
        <w:t xml:space="preserve">SUT </w:t>
      </w:r>
      <w:r w:rsidRPr="00666506">
        <w:t xml:space="preserve">is </w:t>
      </w:r>
      <w:r w:rsidR="007611CA">
        <w:t xml:space="preserve">set </w:t>
      </w:r>
      <w:r w:rsidRPr="00666506">
        <w:t xml:space="preserve">to receive RTP packets during the test session, e.g. </w:t>
      </w:r>
      <w:r w:rsidR="007611CA" w:rsidRPr="00666506">
        <w:t xml:space="preserve">pre-configured </w:t>
      </w:r>
      <w:r w:rsidR="007611CA">
        <w:t xml:space="preserve">or </w:t>
      </w:r>
      <w:r w:rsidRPr="00666506">
        <w:t>set as send-receive or receive-only</w:t>
      </w:r>
      <w:r w:rsidR="007611CA">
        <w:t xml:space="preserve"> through test instrument signalling</w:t>
      </w:r>
      <w:r w:rsidRPr="00666506">
        <w:t>.</w:t>
      </w:r>
      <w:r w:rsidRPr="00666506">
        <w:br/>
        <w:t>3) Data injection is set to send a single RTP stream (one SSRC) with loss according to test procedure (below).</w:t>
      </w:r>
      <w:r w:rsidRPr="00666506">
        <w:br/>
        <w:t xml:space="preserve">4) The "sequence number" (SN) field in the first RTP packet sent from data injection is set to a value </w:t>
      </w:r>
      <w:r w:rsidRPr="00666506">
        <w:lastRenderedPageBreak/>
        <w:t>close to 2</w:t>
      </w:r>
      <w:r w:rsidRPr="00666506">
        <w:rPr>
          <w:vertAlign w:val="superscript"/>
        </w:rPr>
        <w:t>16</w:t>
      </w:r>
      <w:r w:rsidRPr="00666506">
        <w:t>-1 (when interpreted as an unsigned 16-bit integer)</w:t>
      </w:r>
      <w:r w:rsidR="00845B01">
        <w:t xml:space="preserve"> in step 5 of the test procedure</w:t>
      </w:r>
      <w:r w:rsidRPr="00666506">
        <w:t xml:space="preserve">, such that the value will wrap during </w:t>
      </w:r>
      <w:r w:rsidR="00845B01">
        <w:t xml:space="preserve">each repetition of </w:t>
      </w:r>
      <w:r w:rsidRPr="00666506">
        <w:t>the test.</w:t>
      </w:r>
    </w:p>
    <w:p w14:paraId="1BCB010A" w14:textId="173A8CA3" w:rsidR="00666506" w:rsidRPr="00666506" w:rsidRDefault="00666506" w:rsidP="00666506">
      <w:pPr>
        <w:tabs>
          <w:tab w:val="left" w:pos="1701"/>
        </w:tabs>
        <w:ind w:left="1425" w:hanging="1425"/>
      </w:pPr>
      <w:r w:rsidRPr="00666506">
        <w:t>Test procedure:</w:t>
      </w:r>
      <w:r w:rsidRPr="00666506">
        <w:tab/>
        <w:t xml:space="preserve">1) Observe </w:t>
      </w:r>
      <w:r w:rsidR="007611CA">
        <w:t xml:space="preserve">the SUT </w:t>
      </w:r>
      <w:r w:rsidRPr="00666506">
        <w:t>and data injection output.</w:t>
      </w:r>
      <w:r w:rsidRPr="00666506">
        <w:br/>
        <w:t>2) Note the extended last sequence number received (</w:t>
      </w:r>
      <m:oMath>
        <m:sSub>
          <m:sSubPr>
            <m:ctrlPr>
              <w:rPr>
                <w:rFonts w:ascii="Cambria Math" w:hAnsi="Cambria Math"/>
                <w:i/>
                <w:vertAlign w:val="subscript"/>
              </w:rPr>
            </m:ctrlPr>
          </m:sSubPr>
          <m:e>
            <m:r>
              <w:rPr>
                <w:rFonts w:ascii="Cambria Math" w:hAnsi="Cambria Math"/>
                <w:vertAlign w:val="subscript"/>
              </w:rPr>
              <m:t>s</m:t>
            </m:r>
          </m:e>
          <m:sub>
            <m:r>
              <w:rPr>
                <w:rFonts w:ascii="Cambria Math" w:hAnsi="Cambria Math"/>
                <w:vertAlign w:val="subscript"/>
              </w:rPr>
              <m:t>i</m:t>
            </m:r>
          </m:sub>
        </m:sSub>
      </m:oMath>
      <w:r w:rsidRPr="00666506">
        <w:t>), fraction lost (</w:t>
      </w:r>
      <m:oMath>
        <m:sSub>
          <m:sSubPr>
            <m:ctrlPr>
              <w:rPr>
                <w:rFonts w:ascii="Cambria Math" w:hAnsi="Cambria Math"/>
                <w:i/>
                <w:vertAlign w:val="subscript"/>
              </w:rPr>
            </m:ctrlPr>
          </m:sSubPr>
          <m:e>
            <m:r>
              <w:rPr>
                <w:rFonts w:ascii="Cambria Math" w:hAnsi="Cambria Math"/>
                <w:vertAlign w:val="subscript"/>
              </w:rPr>
              <m:t>f</m:t>
            </m:r>
          </m:e>
          <m:sub>
            <m:r>
              <w:rPr>
                <w:rFonts w:ascii="Cambria Math" w:hAnsi="Cambria Math"/>
                <w:vertAlign w:val="subscript"/>
              </w:rPr>
              <m:t>i</m:t>
            </m:r>
          </m:sub>
        </m:sSub>
      </m:oMath>
      <w:r w:rsidRPr="00666506">
        <w:t>) and cumulative number of packets lost (</w:t>
      </w:r>
      <m:oMath>
        <m:sSub>
          <m:sSubPr>
            <m:ctrlPr>
              <w:rPr>
                <w:rFonts w:ascii="Cambria Math" w:hAnsi="Cambria Math"/>
                <w:i/>
                <w:vertAlign w:val="subscript"/>
              </w:rPr>
            </m:ctrlPr>
          </m:sSubPr>
          <m:e>
            <m:r>
              <w:rPr>
                <w:rFonts w:ascii="Cambria Math" w:hAnsi="Cambria Math"/>
                <w:vertAlign w:val="subscript"/>
              </w:rPr>
              <m:t>c</m:t>
            </m:r>
          </m:e>
          <m:sub>
            <m:r>
              <w:rPr>
                <w:rFonts w:ascii="Cambria Math" w:hAnsi="Cambria Math"/>
                <w:vertAlign w:val="subscript"/>
              </w:rPr>
              <m:t>i</m:t>
            </m:r>
          </m:sub>
        </m:sSub>
      </m:oMath>
      <w:r w:rsidRPr="00666506">
        <w:t xml:space="preserve">) for each RTCP report block sent from the </w:t>
      </w:r>
      <w:r w:rsidR="00845B01">
        <w:t xml:space="preserve">SUT </w:t>
      </w:r>
      <w:r w:rsidRPr="00666506">
        <w:t>reporting on the RTP stream sent from data injection.</w:t>
      </w:r>
      <w:r w:rsidR="00845B01">
        <w:br/>
        <w:t>3) The below steps of this test procedure are designed to be run multiple times, using a few different loss patterns described in steps 5a)-5e) . Each repetition of the below steps may be run in immediate succession (successive RTCP reporting periods) or may be separated by loss-free RTCP periods. In either case, it is the responsibility of the test setup to ensure that the RTP packets dropped by data injection are reported on in the next RTCP report sent from the SUT, e.g. by letting data injection drop RTP packets just after an RTCP packet is sent from the SUT.</w:t>
      </w:r>
      <w:r w:rsidRPr="00666506">
        <w:br/>
      </w:r>
      <w:r w:rsidR="00845B01">
        <w:t>4</w:t>
      </w:r>
      <w:r w:rsidRPr="00666506">
        <w:t xml:space="preserve">) An RTCP packet, </w:t>
      </w:r>
      <m:oMath>
        <m:r>
          <w:rPr>
            <w:rFonts w:ascii="Cambria Math" w:hAnsi="Cambria Math"/>
          </w:rPr>
          <m:t>i-1</m:t>
        </m:r>
      </m:oMath>
      <w:r w:rsidRPr="00666506">
        <w:t xml:space="preserve">, is sent from the </w:t>
      </w:r>
      <w:r w:rsidR="004730CD">
        <w:t>SUT</w:t>
      </w:r>
      <w:r w:rsidRPr="00666506">
        <w:t>, reporting on the RTP stream from data injection.</w:t>
      </w:r>
      <w:r w:rsidR="00845B01">
        <w:t xml:space="preserve"> The value of </w:t>
      </w:r>
      <m:oMath>
        <m:r>
          <w:rPr>
            <w:rFonts w:ascii="Cambria Math" w:hAnsi="Cambria Math"/>
          </w:rPr>
          <m:t>i</m:t>
        </m:r>
      </m:oMath>
      <w:r w:rsidR="00845B01">
        <w:t xml:space="preserve"> and its relation to how many RTCP packets that are actually sent by the SUT is only significant in context of describing the test procedure and </w:t>
      </w:r>
      <m:oMath>
        <m:r>
          <w:rPr>
            <w:rFonts w:ascii="Cambria Math" w:hAnsi="Cambria Math"/>
          </w:rPr>
          <m:t>i</m:t>
        </m:r>
      </m:oMath>
      <w:r w:rsidR="00845B01">
        <w:t xml:space="preserve"> will be different across the repetitions related to steps 5a)-5e).</w:t>
      </w:r>
      <w:r w:rsidRPr="00666506">
        <w:br/>
      </w:r>
      <w:r w:rsidR="00845B01">
        <w:t>5</w:t>
      </w:r>
      <w:r w:rsidRPr="00666506">
        <w:t xml:space="preserve">) Drop RTP packets from data injection to the </w:t>
      </w:r>
      <w:r w:rsidR="00845B01">
        <w:t xml:space="preserve">SUT </w:t>
      </w:r>
      <w:r w:rsidRPr="00666506">
        <w:t xml:space="preserve">according to </w:t>
      </w:r>
      <w:r w:rsidR="00845B01">
        <w:t xml:space="preserve">the below sub-bullets, one sub-bullet per repetition, </w:t>
      </w:r>
      <m:oMath>
        <m:r>
          <w:rPr>
            <w:rFonts w:ascii="Cambria Math" w:hAnsi="Cambria Math"/>
          </w:rPr>
          <m:t>k</m:t>
        </m:r>
      </m:oMath>
      <w:r w:rsidR="00845B01">
        <w:t xml:space="preserve">, of </w:t>
      </w:r>
      <w:r w:rsidRPr="00666506">
        <w:t>step</w:t>
      </w:r>
      <w:r w:rsidR="00845B01">
        <w:t>s</w:t>
      </w:r>
      <w:r w:rsidRPr="00666506">
        <w:t xml:space="preserve"> </w:t>
      </w:r>
      <w:r w:rsidR="00357180">
        <w:t>4</w:t>
      </w:r>
      <w:r w:rsidR="00845B01">
        <w:t xml:space="preserve">-10, where </w:t>
      </w:r>
      <m:oMath>
        <m:sSub>
          <m:sSubPr>
            <m:ctrlPr>
              <w:rPr>
                <w:rFonts w:ascii="Cambria Math" w:hAnsi="Cambria Math"/>
                <w:i/>
              </w:rPr>
            </m:ctrlPr>
          </m:sSubPr>
          <m:e>
            <m:r>
              <w:rPr>
                <w:rFonts w:ascii="Cambria Math" w:hAnsi="Cambria Math"/>
              </w:rPr>
              <m:t>n</m:t>
            </m:r>
          </m:e>
          <m:sub>
            <m:r>
              <w:rPr>
                <w:rFonts w:ascii="Cambria Math" w:hAnsi="Cambria Math"/>
              </w:rPr>
              <m:t>k</m:t>
            </m:r>
          </m:sub>
        </m:sSub>
      </m:oMath>
      <w:r w:rsidR="00845B01">
        <w:t xml:space="preserve"> is the number of dropped RTP packets in the RTCP reporting period for that repetition:</w:t>
      </w:r>
      <w:r w:rsidRPr="00666506">
        <w:br/>
      </w:r>
      <w:r w:rsidR="00845B01" w:rsidRPr="00B2466C">
        <w:tab/>
        <w:t>a) A single RTP packet;</w:t>
      </w:r>
      <w:r w:rsidR="00845B01">
        <w:t xml:space="preserve"> </w:t>
      </w:r>
      <m:oMath>
        <m:r>
          <w:rPr>
            <w:rFonts w:ascii="Cambria Math" w:hAnsi="Cambria Math"/>
          </w:rPr>
          <m:t xml:space="preserve">k=1, </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=1</m:t>
        </m:r>
      </m:oMath>
      <w:r w:rsidR="00845B01" w:rsidRPr="00B2466C">
        <w:t>.</w:t>
      </w:r>
      <w:r w:rsidR="00845B01" w:rsidRPr="00B2466C">
        <w:br/>
      </w:r>
      <w:r w:rsidR="00845B01" w:rsidRPr="00B2466C">
        <w:tab/>
        <w:t>b) Two RTP packets in succession;</w:t>
      </w:r>
      <w:r w:rsidR="00845B01">
        <w:t xml:space="preserve"> </w:t>
      </w:r>
      <m:oMath>
        <m:r>
          <w:rPr>
            <w:rFonts w:ascii="Cambria Math" w:hAnsi="Cambria Math"/>
          </w:rPr>
          <m:t xml:space="preserve">k=2, </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=2</m:t>
        </m:r>
      </m:oMath>
      <w:r w:rsidR="00845B01" w:rsidRPr="00B2466C">
        <w:t>.</w:t>
      </w:r>
      <w:r w:rsidR="00845B01" w:rsidRPr="00B2466C">
        <w:br/>
      </w:r>
      <w:r w:rsidR="00845B01" w:rsidRPr="00B2466C">
        <w:tab/>
        <w:t>c) Two RTP packets with three RTP packets in between;</w:t>
      </w:r>
      <w:r w:rsidR="00845B01">
        <w:t xml:space="preserve"> </w:t>
      </w:r>
      <m:oMath>
        <m:r>
          <w:rPr>
            <w:rFonts w:ascii="Cambria Math" w:hAnsi="Cambria Math"/>
          </w:rPr>
          <m:t xml:space="preserve">k=3, </m:t>
        </m:r>
        <m:sSub>
          <m:sSubPr>
            <m:ctrlPr>
              <w:rPr>
                <w:rFonts w:ascii="Cambria Math" w:hAnsi="Cambria Math"/>
                <w:i/>
              </w:rPr>
            </m:ctrlPr>
          </m:sSubPr>
          <m:e>
            <m:r>
              <w:rPr>
                <w:rFonts w:ascii="Cambria Math" w:hAnsi="Cambria Math"/>
              </w:rPr>
              <m:t>n</m:t>
            </m:r>
          </m:e>
          <m:sub>
            <m:r>
              <w:rPr>
                <w:rFonts w:ascii="Cambria Math" w:hAnsi="Cambria Math"/>
              </w:rPr>
              <m:t>3</m:t>
            </m:r>
          </m:sub>
        </m:sSub>
        <m:r>
          <w:rPr>
            <w:rFonts w:ascii="Cambria Math" w:hAnsi="Cambria Math"/>
          </w:rPr>
          <m:t>=2</m:t>
        </m:r>
      </m:oMath>
      <w:r w:rsidR="00845B01" w:rsidRPr="00B2466C">
        <w:t>.</w:t>
      </w:r>
      <w:r w:rsidR="00845B01" w:rsidRPr="00B2466C">
        <w:br/>
      </w:r>
      <w:r w:rsidR="00845B01" w:rsidRPr="00B2466C">
        <w:tab/>
        <w:t xml:space="preserve">d) Every </w:t>
      </w:r>
      <w:r w:rsidR="00845B01">
        <w:t>20</w:t>
      </w:r>
      <w:r w:rsidR="00845B01" w:rsidRPr="004B7C69">
        <w:rPr>
          <w:vertAlign w:val="superscript"/>
        </w:rPr>
        <w:t>th</w:t>
      </w:r>
      <w:r w:rsidR="00845B01">
        <w:t xml:space="preserve"> </w:t>
      </w:r>
      <w:r w:rsidR="00845B01" w:rsidRPr="00B2466C">
        <w:t>RTP packet;</w:t>
      </w:r>
      <w:r w:rsidR="00845B01">
        <w:t xml:space="preserve"> </w:t>
      </w:r>
      <m:oMath>
        <m:r>
          <w:rPr>
            <w:rFonts w:ascii="Cambria Math" w:hAnsi="Cambria Math"/>
          </w:rPr>
          <m:t xml:space="preserve">k=4, </m:t>
        </m:r>
        <m:sSub>
          <m:sSubPr>
            <m:ctrlPr>
              <w:rPr>
                <w:rFonts w:ascii="Cambria Math" w:hAnsi="Cambria Math"/>
                <w:i/>
              </w:rPr>
            </m:ctrlPr>
          </m:sSubPr>
          <m:e>
            <m:r>
              <w:rPr>
                <w:rFonts w:ascii="Cambria Math" w:hAnsi="Cambria Math"/>
              </w:rPr>
              <m:t>n</m:t>
            </m:r>
          </m:e>
          <m:sub>
            <m:r>
              <w:rPr>
                <w:rFonts w:ascii="Cambria Math" w:hAnsi="Cambria Math"/>
              </w:rPr>
              <m:t>4</m:t>
            </m:r>
          </m:sub>
        </m:sSub>
        <m:r>
          <w:rPr>
            <w:rFonts w:ascii="Cambria Math" w:hAnsi="Cambria Math"/>
          </w:rPr>
          <m:t>=</m:t>
        </m:r>
        <m:f>
          <m:fPr>
            <m:type m:val="skw"/>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k</m:t>
                </m:r>
              </m:sub>
            </m:sSub>
          </m:num>
          <m:den>
            <m:r>
              <w:rPr>
                <w:rFonts w:ascii="Cambria Math" w:hAnsi="Cambria Math"/>
              </w:rPr>
              <m:t>20</m:t>
            </m:r>
          </m:den>
        </m:f>
      </m:oMath>
      <w:r w:rsidR="00845B01" w:rsidRPr="00B2466C">
        <w:t>.</w:t>
      </w:r>
      <w:r w:rsidR="00845B01" w:rsidRPr="00B2466C">
        <w:br/>
      </w:r>
      <w:r w:rsidR="00845B01" w:rsidRPr="00B2466C">
        <w:tab/>
        <w:t xml:space="preserve">e) Every </w:t>
      </w:r>
      <w:r w:rsidR="00845B01">
        <w:t>10</w:t>
      </w:r>
      <w:r w:rsidR="00845B01" w:rsidRPr="00ED3723">
        <w:rPr>
          <w:vertAlign w:val="superscript"/>
        </w:rPr>
        <w:t>th</w:t>
      </w:r>
      <w:r w:rsidR="00845B01">
        <w:t xml:space="preserve"> </w:t>
      </w:r>
      <w:r w:rsidR="00845B01" w:rsidRPr="00B2466C">
        <w:t>RTP packet;</w:t>
      </w:r>
      <w:r w:rsidR="00845B01">
        <w:t xml:space="preserve"> </w:t>
      </w:r>
      <m:oMath>
        <m:r>
          <w:rPr>
            <w:rFonts w:ascii="Cambria Math" w:hAnsi="Cambria Math"/>
          </w:rPr>
          <m:t xml:space="preserve">k=5, </m:t>
        </m:r>
        <m:sSub>
          <m:sSubPr>
            <m:ctrlPr>
              <w:rPr>
                <w:rFonts w:ascii="Cambria Math" w:hAnsi="Cambria Math"/>
                <w:i/>
              </w:rPr>
            </m:ctrlPr>
          </m:sSubPr>
          <m:e>
            <m:r>
              <w:rPr>
                <w:rFonts w:ascii="Cambria Math" w:hAnsi="Cambria Math"/>
              </w:rPr>
              <m:t>n</m:t>
            </m:r>
          </m:e>
          <m:sub>
            <m:r>
              <w:rPr>
                <w:rFonts w:ascii="Cambria Math" w:hAnsi="Cambria Math"/>
              </w:rPr>
              <m:t>5</m:t>
            </m:r>
          </m:sub>
        </m:sSub>
        <m:r>
          <w:rPr>
            <w:rFonts w:ascii="Cambria Math" w:hAnsi="Cambria Math"/>
          </w:rPr>
          <m:t>=</m:t>
        </m:r>
        <m:f>
          <m:fPr>
            <m:type m:val="skw"/>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k</m:t>
                </m:r>
              </m:sub>
            </m:sSub>
          </m:num>
          <m:den>
            <m:r>
              <w:rPr>
                <w:rFonts w:ascii="Cambria Math" w:hAnsi="Cambria Math"/>
              </w:rPr>
              <m:t>10</m:t>
            </m:r>
          </m:den>
        </m:f>
      </m:oMath>
      <w:r w:rsidR="00845B01" w:rsidRPr="00B2466C">
        <w:t>.</w:t>
      </w:r>
      <w:r w:rsidR="00845B01" w:rsidRPr="00B2466C">
        <w:br/>
      </w:r>
      <w:r w:rsidR="00845B01">
        <w:t>6</w:t>
      </w:r>
      <w:r w:rsidRPr="00666506">
        <w:t xml:space="preserve">) An RTCP packet, </w:t>
      </w:r>
      <m:oMath>
        <m:r>
          <w:rPr>
            <w:rFonts w:ascii="Cambria Math" w:hAnsi="Cambria Math"/>
          </w:rPr>
          <m:t>i</m:t>
        </m:r>
      </m:oMath>
      <w:r w:rsidRPr="00666506">
        <w:t xml:space="preserve">, is sent from the </w:t>
      </w:r>
      <w:r w:rsidR="00845B01">
        <w:t>SUT</w:t>
      </w:r>
      <w:r w:rsidRPr="00666506">
        <w:t>, reporting on the RTP stream from data injection.</w:t>
      </w:r>
      <w:r w:rsidRPr="00666506">
        <w:br/>
      </w:r>
      <w:r w:rsidR="00845B01">
        <w:t>7</w:t>
      </w:r>
      <w:r w:rsidRPr="00666506">
        <w:t>) Calculate number of packets sent</w:t>
      </w:r>
      <w:r w:rsidR="00845B01">
        <w:t xml:space="preserve"> (disregarding packet drops)</w:t>
      </w:r>
      <w:r w:rsidRPr="00666506">
        <w:t xml:space="preserve"> </w:t>
      </w:r>
      <m:oMath>
        <m:sSub>
          <m:sSubPr>
            <m:ctrlPr>
              <w:rPr>
                <w:rFonts w:ascii="Cambria Math" w:hAnsi="Cambria Math"/>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i-1</m:t>
            </m:r>
          </m:sub>
        </m:sSub>
      </m:oMath>
      <w:r w:rsidRPr="00666506">
        <w:t>.</w:t>
      </w:r>
      <w:r w:rsidRPr="00666506">
        <w:br/>
      </w:r>
      <w:r w:rsidR="00845B01">
        <w:t>8</w:t>
      </w:r>
      <w:r w:rsidRPr="00666506">
        <w:t xml:space="preserve">) Calculate fraction lost </w:t>
      </w:r>
      <m:oMath>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d>
          <m:dPr>
            <m:begChr m:val="⌊"/>
            <m:endChr m:val="⌋"/>
            <m:ctrlPr>
              <w:rPr>
                <w:rFonts w:ascii="Cambria Math" w:hAnsi="Cambria Math"/>
                <w:i/>
              </w:rPr>
            </m:ctrlPr>
          </m:dPr>
          <m:e>
            <m:r>
              <w:rPr>
                <w:rFonts w:ascii="Cambria Math" w:hAnsi="Cambria Math"/>
              </w:rPr>
              <m:t>256</m:t>
            </m:r>
            <m:f>
              <m:fPr>
                <m:type m:val="skw"/>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k</m:t>
                    </m:r>
                  </m:sub>
                </m:sSub>
              </m:num>
              <m:den>
                <m:sSub>
                  <m:sSubPr>
                    <m:ctrlPr>
                      <w:rPr>
                        <w:rFonts w:ascii="Cambria Math" w:hAnsi="Cambria Math"/>
                        <w:i/>
                      </w:rPr>
                    </m:ctrlPr>
                  </m:sSubPr>
                  <m:e>
                    <m:r>
                      <w:rPr>
                        <w:rFonts w:ascii="Cambria Math" w:hAnsi="Cambria Math"/>
                      </w:rPr>
                      <m:t>N</m:t>
                    </m:r>
                  </m:e>
                  <m:sub>
                    <m:r>
                      <w:rPr>
                        <w:rFonts w:ascii="Cambria Math" w:hAnsi="Cambria Math"/>
                      </w:rPr>
                      <m:t>k</m:t>
                    </m:r>
                  </m:sub>
                </m:sSub>
              </m:den>
            </m:f>
          </m:e>
        </m:d>
      </m:oMath>
      <w:r w:rsidRPr="00666506">
        <w:t xml:space="preserve">, with </w:t>
      </w:r>
      <m:oMath>
        <m:sSub>
          <m:sSubPr>
            <m:ctrlPr>
              <w:rPr>
                <w:rFonts w:ascii="Cambria Math" w:hAnsi="Cambria Math"/>
                <w:i/>
              </w:rPr>
            </m:ctrlPr>
          </m:sSubPr>
          <m:e>
            <m:r>
              <w:rPr>
                <w:rFonts w:ascii="Cambria Math" w:hAnsi="Cambria Math"/>
              </w:rPr>
              <m:t>n</m:t>
            </m:r>
          </m:e>
          <m:sub>
            <m:r>
              <w:rPr>
                <w:rFonts w:ascii="Cambria Math" w:hAnsi="Cambria Math"/>
              </w:rPr>
              <m:t>k</m:t>
            </m:r>
          </m:sub>
        </m:sSub>
      </m:oMath>
      <w:r w:rsidRPr="00666506">
        <w:t xml:space="preserve"> set according to </w:t>
      </w:r>
      <w:r w:rsidR="00845B01">
        <w:t>5</w:t>
      </w:r>
      <w:r w:rsidRPr="00666506">
        <w:t xml:space="preserve">a) – </w:t>
      </w:r>
      <w:r w:rsidR="00845B01">
        <w:t>5</w:t>
      </w:r>
      <w:r w:rsidRPr="00666506">
        <w:t xml:space="preserve">e) </w:t>
      </w:r>
      <w:r w:rsidR="00845B01">
        <w:t>above</w:t>
      </w:r>
      <w:r w:rsidRPr="00666506">
        <w:t>.</w:t>
      </w:r>
      <w:r w:rsidRPr="00666506">
        <w:br/>
      </w:r>
      <w:r w:rsidR="00845B01">
        <w:t>9</w:t>
      </w:r>
      <w:r w:rsidRPr="00666506">
        <w:t xml:space="preserve">) Calculate packets lost </w:t>
      </w:r>
      <m:oMath>
        <m:sSub>
          <m:sSubPr>
            <m:ctrlPr>
              <w:rPr>
                <w:rFonts w:ascii="Cambria Math" w:hAnsi="Cambria Math"/>
                <w:i/>
              </w:rPr>
            </m:ctrlPr>
          </m:sSubPr>
          <m:e>
            <m:r>
              <w:rPr>
                <w:rFonts w:ascii="Cambria Math" w:hAnsi="Cambria Math"/>
              </w:rPr>
              <m:t>L</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i-1</m:t>
            </m:r>
          </m:sub>
        </m:sSub>
      </m:oMath>
      <w:r w:rsidRPr="00666506">
        <w:t>.</w:t>
      </w:r>
      <w:r w:rsidRPr="00666506">
        <w:br/>
      </w:r>
      <w:r w:rsidR="00845B01">
        <w:t>10</w:t>
      </w:r>
      <w:r w:rsidRPr="00666506">
        <w:t xml:space="preserve">) Repeat </w:t>
      </w:r>
      <w:r w:rsidR="00845B01">
        <w:t xml:space="preserve">from </w:t>
      </w:r>
      <w:r w:rsidRPr="00666506">
        <w:t>step 4</w:t>
      </w:r>
      <w:r w:rsidR="00845B01">
        <w:t>.</w:t>
      </w:r>
      <w:r w:rsidRPr="00666506">
        <w:br/>
      </w:r>
    </w:p>
    <w:p w14:paraId="55F3AA1C" w14:textId="4F09F4C1" w:rsidR="00666506" w:rsidRPr="00666506" w:rsidRDefault="00666506" w:rsidP="00666506">
      <w:pPr>
        <w:ind w:left="1418" w:hanging="1418"/>
      </w:pPr>
      <w:r w:rsidRPr="00666506">
        <w:t>Stop condition:</w:t>
      </w:r>
      <w:r w:rsidRPr="00666506">
        <w:tab/>
        <w:t xml:space="preserve">Step </w:t>
      </w:r>
      <w:r w:rsidR="00845B01">
        <w:t>9</w:t>
      </w:r>
      <w:r w:rsidRPr="00666506">
        <w:t xml:space="preserve"> is fulfilled for </w:t>
      </w:r>
      <m:oMath>
        <m:r>
          <w:rPr>
            <w:rFonts w:ascii="Cambria Math" w:hAnsi="Cambria Math"/>
          </w:rPr>
          <m:t xml:space="preserve"> k=5</m:t>
        </m:r>
      </m:oMath>
      <w:r w:rsidRPr="00666506">
        <w:t xml:space="preserve">, repetition </w:t>
      </w:r>
      <w:r w:rsidR="00845B01">
        <w:t>5</w:t>
      </w:r>
      <w:r w:rsidRPr="00666506">
        <w:t>e).</w:t>
      </w:r>
    </w:p>
    <w:p w14:paraId="7FD1C6F7" w14:textId="55D9ACB1" w:rsidR="00666506" w:rsidRPr="00666506" w:rsidRDefault="00666506" w:rsidP="00666506">
      <w:pPr>
        <w:ind w:left="1418" w:hanging="1418"/>
      </w:pPr>
      <w:r w:rsidRPr="00666506">
        <w:t>Pass criteria:</w:t>
      </w:r>
      <w:r w:rsidRPr="00666506">
        <w:tab/>
        <w:t xml:space="preserve">1) </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 for all k∈</m:t>
        </m:r>
        <m:d>
          <m:dPr>
            <m:begChr m:val="["/>
            <m:endChr m:val="]"/>
            <m:ctrlPr>
              <w:rPr>
                <w:rFonts w:ascii="Cambria Math" w:hAnsi="Cambria Math"/>
                <w:i/>
              </w:rPr>
            </m:ctrlPr>
          </m:dPr>
          <m:e>
            <m:r>
              <w:rPr>
                <w:rFonts w:ascii="Cambria Math" w:hAnsi="Cambria Math"/>
              </w:rPr>
              <m:t>1..5</m:t>
            </m:r>
          </m:e>
        </m:d>
      </m:oMath>
      <w:r w:rsidRPr="00666506">
        <w:t>.</w:t>
      </w:r>
      <w:r w:rsidRPr="00666506">
        <w:br/>
        <w:t xml:space="preserve">2) </w:t>
      </w:r>
      <m:oMath>
        <m:sSub>
          <m:sSubPr>
            <m:ctrlPr>
              <w:rPr>
                <w:rFonts w:ascii="Cambria Math" w:hAnsi="Cambria Math"/>
                <w:i/>
              </w:rPr>
            </m:ctrlPr>
          </m:sSubPr>
          <m:e>
            <m:r>
              <w:rPr>
                <w:rFonts w:ascii="Cambria Math" w:hAnsi="Cambria Math"/>
              </w:rPr>
              <m:t>L</m:t>
            </m:r>
          </m:e>
          <m:sub>
            <m:r>
              <w:rPr>
                <w:rFonts w:ascii="Cambria Math" w:hAnsi="Cambria Math"/>
              </w:rPr>
              <m:t>k</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k</m:t>
                </m:r>
              </m:sub>
            </m:sSub>
          </m:e>
        </m:d>
        <m:r>
          <w:rPr>
            <w:rFonts w:ascii="Cambria Math" w:hAnsi="Cambria Math"/>
          </w:rPr>
          <m:t>, for all k∈</m:t>
        </m:r>
        <m:d>
          <m:dPr>
            <m:begChr m:val="["/>
            <m:endChr m:val="]"/>
            <m:ctrlPr>
              <w:rPr>
                <w:rFonts w:ascii="Cambria Math" w:hAnsi="Cambria Math"/>
                <w:i/>
              </w:rPr>
            </m:ctrlPr>
          </m:dPr>
          <m:e>
            <m:r>
              <w:rPr>
                <w:rFonts w:ascii="Cambria Math" w:hAnsi="Cambria Math"/>
              </w:rPr>
              <m:t>1..5</m:t>
            </m:r>
          </m:e>
        </m:d>
      </m:oMath>
      <w:r w:rsidRPr="00666506">
        <w:t>.</w:t>
      </w:r>
    </w:p>
    <w:p w14:paraId="2DCAE6EB" w14:textId="1AC2EDC0" w:rsidR="00666506" w:rsidRPr="00666506" w:rsidRDefault="00666506" w:rsidP="00666506">
      <w:pPr>
        <w:ind w:left="1418" w:hanging="1418"/>
      </w:pPr>
      <w:r w:rsidRPr="00666506">
        <w:t>Comments:</w:t>
      </w:r>
      <w:r w:rsidRPr="00666506">
        <w:tab/>
        <w:t xml:space="preserve">The test result is agnostic to RTP packets being sent by the </w:t>
      </w:r>
      <w:r w:rsidR="00845B01">
        <w:t xml:space="preserve">SUT </w:t>
      </w:r>
      <w:r w:rsidRPr="00666506">
        <w:t>or not.</w:t>
      </w:r>
      <w:r w:rsidRPr="00666506">
        <w:br/>
        <w:t xml:space="preserve">It is assumed that the information in extended last sequence number received is correct </w:t>
      </w:r>
      <w:r w:rsidR="00845B01">
        <w:t xml:space="preserve">(see test </w:t>
      </w:r>
      <w:r w:rsidR="00845B01" w:rsidRPr="00D07A4F">
        <w:t>6.2.6.12</w:t>
      </w:r>
      <w:r w:rsidR="00845B01">
        <w:t xml:space="preserve">) </w:t>
      </w:r>
      <w:r w:rsidRPr="00666506">
        <w:t>and enough to correlate with actual, observed RTP packet loss.</w:t>
      </w:r>
    </w:p>
    <w:p w14:paraId="699B60D4" w14:textId="51BE5F6A" w:rsidR="001202AF" w:rsidRPr="004D3578" w:rsidRDefault="005358B9" w:rsidP="001202AF">
      <w:pPr>
        <w:pStyle w:val="Heading4"/>
      </w:pPr>
      <w:bookmarkStart w:id="64" w:name="_Toc34151158"/>
      <w:r>
        <w:t>6.2.6.8</w:t>
      </w:r>
      <w:r w:rsidR="001202AF" w:rsidRPr="004D3578">
        <w:tab/>
      </w:r>
      <w:r w:rsidR="001202AF">
        <w:t>Duplicate Los</w:t>
      </w:r>
      <w:r w:rsidR="00A36063">
        <w:t>s</w:t>
      </w:r>
      <w:r w:rsidR="001202AF">
        <w:t xml:space="preserve"> Test</w:t>
      </w:r>
      <w:bookmarkEnd w:id="64"/>
    </w:p>
    <w:p w14:paraId="30142119" w14:textId="7B51568C" w:rsidR="00666506" w:rsidRPr="00666506" w:rsidRDefault="00666506" w:rsidP="00666506">
      <w:pPr>
        <w:ind w:left="1418" w:hanging="1418"/>
      </w:pPr>
      <w:r w:rsidRPr="00666506">
        <w:t>Purpose:</w:t>
      </w:r>
      <w:r w:rsidRPr="00666506">
        <w:tab/>
        <w:t xml:space="preserve">Test if the "fraction lost" and "cumulative number of packets lost" fields in the receiver report </w:t>
      </w:r>
      <w:r w:rsidR="00845B01">
        <w:t xml:space="preserve">sent from the SUT </w:t>
      </w:r>
      <w:r w:rsidRPr="00666506">
        <w:t>are consistent with one another and with the "extended last sequence number received" field</w:t>
      </w:r>
      <w:r w:rsidR="00A02910">
        <w:t xml:space="preserve"> in the same receiver report</w:t>
      </w:r>
      <w:r w:rsidRPr="00666506">
        <w:t>, even when receiving duplicate RTP packets (with duplicate values in "sequence number" field)</w:t>
      </w:r>
      <w:r w:rsidR="00A02910">
        <w:t xml:space="preserve"> sent from data injection</w:t>
      </w:r>
      <w:r w:rsidRPr="00666506">
        <w:rPr>
          <w:i/>
        </w:rPr>
        <w:t>.</w:t>
      </w:r>
    </w:p>
    <w:p w14:paraId="0F467FBF" w14:textId="77777777" w:rsidR="00666506" w:rsidRPr="00666506" w:rsidRDefault="00666506" w:rsidP="00666506">
      <w:pPr>
        <w:ind w:left="1418" w:hanging="1418"/>
      </w:pPr>
      <w:r w:rsidRPr="00666506">
        <w:t>Status:</w:t>
      </w:r>
      <w:r w:rsidRPr="00666506">
        <w:tab/>
        <w:t>Conditionally Mandatory (Precondition 4)</w:t>
      </w:r>
    </w:p>
    <w:p w14:paraId="1E9F76B0" w14:textId="40B147F4" w:rsidR="00666506" w:rsidRPr="00666506" w:rsidRDefault="00666506" w:rsidP="00666506">
      <w:pPr>
        <w:ind w:left="1418" w:hanging="1418"/>
      </w:pPr>
      <w:r w:rsidRPr="00666506">
        <w:t>Preconditions:</w:t>
      </w:r>
      <w:r w:rsidRPr="00666506">
        <w:tab/>
        <w:t xml:space="preserve">1) The </w:t>
      </w:r>
      <w:r w:rsidR="00A02910">
        <w:t xml:space="preserve">SUT </w:t>
      </w:r>
      <w:r w:rsidRPr="00666506">
        <w:t xml:space="preserve">has passed test </w:t>
      </w:r>
      <w:r w:rsidRPr="00D07A4F">
        <w:t>6.2.6.6</w:t>
      </w:r>
      <w:r w:rsidRPr="00666506">
        <w:t>.</w:t>
      </w:r>
      <w:r w:rsidRPr="00666506">
        <w:br/>
        <w:t xml:space="preserve">2) The </w:t>
      </w:r>
      <w:r w:rsidR="00A02910">
        <w:t xml:space="preserve">SUT </w:t>
      </w:r>
      <w:r w:rsidRPr="00666506">
        <w:t xml:space="preserve">is </w:t>
      </w:r>
      <w:r w:rsidR="00A02910">
        <w:t xml:space="preserve">set </w:t>
      </w:r>
      <w:r w:rsidRPr="00666506">
        <w:t xml:space="preserve">to receive RTP packets during the test session, e.g. </w:t>
      </w:r>
      <w:r w:rsidR="00A02910" w:rsidRPr="00666506">
        <w:t xml:space="preserve">pre-configured </w:t>
      </w:r>
      <w:r w:rsidR="00A02910">
        <w:t xml:space="preserve">or </w:t>
      </w:r>
      <w:r w:rsidRPr="00666506">
        <w:t>set as send-receive or receive-only</w:t>
      </w:r>
      <w:r w:rsidR="00A02910">
        <w:t xml:space="preserve"> through test instrument signalling</w:t>
      </w:r>
      <w:r w:rsidRPr="00666506">
        <w:t>.</w:t>
      </w:r>
      <w:r w:rsidRPr="00666506">
        <w:br/>
        <w:t>3) Data injection is set to send a single RTP stream (one SSRC) with loss according to test procedure (below).</w:t>
      </w:r>
      <w:r w:rsidRPr="00666506">
        <w:br/>
        <w:t>4) Data injection is set to send some RTP packets multiple times according to test procedure (below).</w:t>
      </w:r>
    </w:p>
    <w:p w14:paraId="66990F88" w14:textId="756F1533" w:rsidR="00666506" w:rsidRPr="00666506" w:rsidRDefault="00666506" w:rsidP="00666506">
      <w:pPr>
        <w:tabs>
          <w:tab w:val="left" w:pos="1701"/>
          <w:tab w:val="left" w:pos="1985"/>
        </w:tabs>
        <w:ind w:left="1425" w:hanging="1425"/>
      </w:pPr>
      <w:r w:rsidRPr="00666506">
        <w:t>Test procedure:</w:t>
      </w:r>
      <w:r w:rsidRPr="00666506">
        <w:tab/>
        <w:t xml:space="preserve">1) Observe </w:t>
      </w:r>
      <w:r w:rsidR="004E78CE">
        <w:t xml:space="preserve">the SUT </w:t>
      </w:r>
      <w:r w:rsidRPr="00666506">
        <w:t>and data injection output.</w:t>
      </w:r>
      <w:r w:rsidRPr="00666506">
        <w:br/>
      </w:r>
      <w:bookmarkStart w:id="65" w:name="_Hlk25586803"/>
      <w:r w:rsidRPr="00666506">
        <w:t>2) Note the extended last sequence number received (</w:t>
      </w:r>
      <m:oMath>
        <m:sSub>
          <m:sSubPr>
            <m:ctrlPr>
              <w:rPr>
                <w:rFonts w:ascii="Cambria Math" w:hAnsi="Cambria Math"/>
                <w:i/>
                <w:vertAlign w:val="subscript"/>
              </w:rPr>
            </m:ctrlPr>
          </m:sSubPr>
          <m:e>
            <m:r>
              <w:rPr>
                <w:rFonts w:ascii="Cambria Math" w:hAnsi="Cambria Math"/>
                <w:vertAlign w:val="subscript"/>
              </w:rPr>
              <m:t>s</m:t>
            </m:r>
          </m:e>
          <m:sub>
            <m:r>
              <w:rPr>
                <w:rFonts w:ascii="Cambria Math" w:hAnsi="Cambria Math"/>
                <w:vertAlign w:val="subscript"/>
              </w:rPr>
              <m:t>i</m:t>
            </m:r>
          </m:sub>
        </m:sSub>
      </m:oMath>
      <w:r w:rsidRPr="00666506">
        <w:t>), fraction lost (</w:t>
      </w:r>
      <m:oMath>
        <m:sSub>
          <m:sSubPr>
            <m:ctrlPr>
              <w:rPr>
                <w:rFonts w:ascii="Cambria Math" w:hAnsi="Cambria Math"/>
                <w:i/>
                <w:vertAlign w:val="subscript"/>
              </w:rPr>
            </m:ctrlPr>
          </m:sSubPr>
          <m:e>
            <m:r>
              <w:rPr>
                <w:rFonts w:ascii="Cambria Math" w:hAnsi="Cambria Math"/>
                <w:vertAlign w:val="subscript"/>
              </w:rPr>
              <m:t>f</m:t>
            </m:r>
          </m:e>
          <m:sub>
            <m:r>
              <w:rPr>
                <w:rFonts w:ascii="Cambria Math" w:hAnsi="Cambria Math"/>
                <w:vertAlign w:val="subscript"/>
              </w:rPr>
              <m:t>i</m:t>
            </m:r>
          </m:sub>
        </m:sSub>
      </m:oMath>
      <w:r w:rsidRPr="00666506">
        <w:t>) and cumulative number of packets lost (</w:t>
      </w:r>
      <m:oMath>
        <m:sSub>
          <m:sSubPr>
            <m:ctrlPr>
              <w:rPr>
                <w:rFonts w:ascii="Cambria Math" w:hAnsi="Cambria Math"/>
                <w:i/>
                <w:vertAlign w:val="subscript"/>
              </w:rPr>
            </m:ctrlPr>
          </m:sSubPr>
          <m:e>
            <m:r>
              <w:rPr>
                <w:rFonts w:ascii="Cambria Math" w:hAnsi="Cambria Math"/>
                <w:vertAlign w:val="subscript"/>
              </w:rPr>
              <m:t>c</m:t>
            </m:r>
          </m:e>
          <m:sub>
            <m:r>
              <w:rPr>
                <w:rFonts w:ascii="Cambria Math" w:hAnsi="Cambria Math"/>
                <w:vertAlign w:val="subscript"/>
              </w:rPr>
              <m:t>i</m:t>
            </m:r>
          </m:sub>
        </m:sSub>
      </m:oMath>
      <w:r w:rsidRPr="00666506">
        <w:t xml:space="preserve">) for each RTCP report block sent from the </w:t>
      </w:r>
      <w:r w:rsidR="004E78CE">
        <w:t xml:space="preserve">SUT </w:t>
      </w:r>
      <w:r w:rsidRPr="00666506">
        <w:t>reporting on the RTP stream sent from data injection.</w:t>
      </w:r>
      <w:r w:rsidR="004E78CE">
        <w:br/>
      </w:r>
      <w:r w:rsidR="004E78CE">
        <w:lastRenderedPageBreak/>
        <w:t>3) The below steps of this test procedure are designed to be run multiple times, using a few different loss and duplication patterns described in steps 5a)-5e) . Each repetition of the below steps may be run in immediate succession (successive RTCP reporting periods) or may be separated by loss-free RTCP periods. In either case, it is the responsibility of the test setup to ensure that the RTP packets dropped or duplicated by data injection are reported on in the next RTCP report sent from the SUT, e.g. by letting data injection drop and duplicate RTP packets just after an RTCP packet is sent from the SUT.</w:t>
      </w:r>
      <w:r w:rsidRPr="00666506">
        <w:br/>
      </w:r>
      <w:r w:rsidR="004E78CE">
        <w:t>4</w:t>
      </w:r>
      <w:r w:rsidRPr="00666506">
        <w:t xml:space="preserve">) An RTCP packet, </w:t>
      </w:r>
      <m:oMath>
        <m:r>
          <w:rPr>
            <w:rFonts w:ascii="Cambria Math" w:hAnsi="Cambria Math"/>
          </w:rPr>
          <m:t>i-1</m:t>
        </m:r>
      </m:oMath>
      <w:r w:rsidRPr="00666506">
        <w:t xml:space="preserve">, is sent from the </w:t>
      </w:r>
      <w:r w:rsidR="00FE45ED">
        <w:t>SUT</w:t>
      </w:r>
      <w:r w:rsidRPr="00666506">
        <w:t>, reporting on the RTP stream from data injection.</w:t>
      </w:r>
      <w:r w:rsidR="00FE45ED" w:rsidRPr="00FE45ED">
        <w:t xml:space="preserve"> </w:t>
      </w:r>
      <w:r w:rsidR="00FE45ED">
        <w:t xml:space="preserve">The value of </w:t>
      </w:r>
      <m:oMath>
        <m:r>
          <w:rPr>
            <w:rFonts w:ascii="Cambria Math" w:hAnsi="Cambria Math"/>
          </w:rPr>
          <m:t>i</m:t>
        </m:r>
      </m:oMath>
      <w:r w:rsidR="00FE45ED">
        <w:t xml:space="preserve"> and its relation to how many RTCP packets that are actually sent by the SUT is only significant in context of describing the test procedure and </w:t>
      </w:r>
      <m:oMath>
        <m:r>
          <w:rPr>
            <w:rFonts w:ascii="Cambria Math" w:hAnsi="Cambria Math"/>
          </w:rPr>
          <m:t>i</m:t>
        </m:r>
      </m:oMath>
      <w:r w:rsidR="00FE45ED">
        <w:t xml:space="preserve"> will be different across the repetitions related to steps 5a)-5e).</w:t>
      </w:r>
      <w:r w:rsidRPr="00666506">
        <w:br/>
      </w:r>
      <w:r w:rsidR="00FE45ED">
        <w:t>5</w:t>
      </w:r>
      <w:r w:rsidRPr="00666506">
        <w:t xml:space="preserve">) Drop and </w:t>
      </w:r>
      <w:r w:rsidR="00FE45ED">
        <w:t xml:space="preserve">duplicate </w:t>
      </w:r>
      <w:r w:rsidRPr="00666506">
        <w:t xml:space="preserve">RTP packets from data injection to the </w:t>
      </w:r>
      <w:r w:rsidR="00FE45ED">
        <w:t xml:space="preserve">SUT </w:t>
      </w:r>
      <w:r w:rsidRPr="00666506">
        <w:t xml:space="preserve">according to </w:t>
      </w:r>
      <w:r w:rsidR="00FE45ED">
        <w:t xml:space="preserve">the below sub-bullets, one sub-bullet per repetition, </w:t>
      </w:r>
      <m:oMath>
        <m:r>
          <w:rPr>
            <w:rFonts w:ascii="Cambria Math" w:hAnsi="Cambria Math"/>
          </w:rPr>
          <m:t>k</m:t>
        </m:r>
      </m:oMath>
      <w:r w:rsidR="00FE45ED">
        <w:t xml:space="preserve">, of </w:t>
      </w:r>
      <w:r w:rsidRPr="00666506">
        <w:t xml:space="preserve">step </w:t>
      </w:r>
      <w:r w:rsidR="00357180">
        <w:t>4</w:t>
      </w:r>
      <w:r w:rsidR="00FE45ED">
        <w:t xml:space="preserve">-10, where </w:t>
      </w:r>
      <m:oMath>
        <m:sSub>
          <m:sSubPr>
            <m:ctrlPr>
              <w:rPr>
                <w:rFonts w:ascii="Cambria Math" w:hAnsi="Cambria Math"/>
                <w:i/>
              </w:rPr>
            </m:ctrlPr>
          </m:sSubPr>
          <m:e>
            <m:r>
              <w:rPr>
                <w:rFonts w:ascii="Cambria Math" w:hAnsi="Cambria Math"/>
              </w:rPr>
              <m:t>n</m:t>
            </m:r>
          </m:e>
          <m:sub>
            <m:r>
              <w:rPr>
                <w:rFonts w:ascii="Cambria Math" w:hAnsi="Cambria Math"/>
              </w:rPr>
              <m:t>k</m:t>
            </m:r>
          </m:sub>
        </m:sSub>
      </m:oMath>
      <w:r w:rsidR="00FE45ED">
        <w:t xml:space="preserve"> is the number of dropped RTP packets and </w:t>
      </w:r>
      <m:oMath>
        <m:sSub>
          <m:sSubPr>
            <m:ctrlPr>
              <w:rPr>
                <w:rFonts w:ascii="Cambria Math" w:hAnsi="Cambria Math"/>
                <w:i/>
              </w:rPr>
            </m:ctrlPr>
          </m:sSubPr>
          <m:e>
            <m:r>
              <w:rPr>
                <w:rFonts w:ascii="Cambria Math" w:hAnsi="Cambria Math"/>
              </w:rPr>
              <m:t>r</m:t>
            </m:r>
          </m:e>
          <m:sub>
            <m:r>
              <w:rPr>
                <w:rFonts w:ascii="Cambria Math" w:hAnsi="Cambria Math"/>
              </w:rPr>
              <m:t>k</m:t>
            </m:r>
          </m:sub>
        </m:sSub>
      </m:oMath>
      <w:r w:rsidR="00FE45ED">
        <w:t xml:space="preserve"> is the number of duplicated RTP packets in the RTCP reporting period for that repetition:</w:t>
      </w:r>
      <w:r w:rsidRPr="00666506">
        <w:br/>
      </w:r>
      <w:r w:rsidR="00FE45ED" w:rsidRPr="00B2466C">
        <w:tab/>
        <w:t xml:space="preserve">a) Drop a single RTP packet, </w:t>
      </w:r>
      <w:r w:rsidR="00FE45ED">
        <w:t>duplicate</w:t>
      </w:r>
      <w:r w:rsidR="00FE45ED" w:rsidRPr="00B2466C">
        <w:t xml:space="preserve"> a single non-dropped RTP packet;</w:t>
      </w:r>
      <w:r w:rsidR="00FE45ED" w:rsidRPr="00B2466C">
        <w:br/>
      </w:r>
      <w:r w:rsidR="00FE45ED" w:rsidRPr="00B2466C">
        <w:tab/>
      </w:r>
      <w:r w:rsidR="00FE45ED" w:rsidRPr="00B2466C">
        <w:tab/>
      </w:r>
      <m:oMath>
        <m:r>
          <w:rPr>
            <w:rFonts w:ascii="Cambria Math" w:hAnsi="Cambria Math"/>
          </w:rPr>
          <m:t xml:space="preserve">k=1, </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=1, </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=1</m:t>
        </m:r>
      </m:oMath>
      <w:r w:rsidR="00FE45ED" w:rsidRPr="00B2466C">
        <w:t xml:space="preserve">. </w:t>
      </w:r>
      <w:r w:rsidR="00FE45ED" w:rsidRPr="00B2466C">
        <w:br/>
      </w:r>
      <w:r w:rsidR="00FE45ED" w:rsidRPr="00B2466C">
        <w:tab/>
        <w:t xml:space="preserve">b) Drop two RTP packets in succession, </w:t>
      </w:r>
      <w:r w:rsidR="00FE45ED">
        <w:t>duplicate</w:t>
      </w:r>
      <w:r w:rsidR="00FE45ED" w:rsidRPr="00B2466C">
        <w:t xml:space="preserve"> a single non-dropped RTP packet;</w:t>
      </w:r>
      <w:r w:rsidR="00FE45ED" w:rsidRPr="00B2466C">
        <w:br/>
      </w:r>
      <w:r w:rsidR="00FE45ED" w:rsidRPr="00B2466C">
        <w:tab/>
      </w:r>
      <w:r w:rsidR="00FE45ED" w:rsidRPr="00B2466C">
        <w:tab/>
      </w:r>
      <m:oMath>
        <m:r>
          <w:rPr>
            <w:rFonts w:ascii="Cambria Math" w:hAnsi="Cambria Math"/>
          </w:rPr>
          <m:t xml:space="preserve">k=2, </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 xml:space="preserve">=2, </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=1</m:t>
        </m:r>
      </m:oMath>
      <w:r w:rsidR="00FE45ED" w:rsidRPr="00B2466C">
        <w:t xml:space="preserve">. </w:t>
      </w:r>
      <w:r w:rsidR="00FE45ED" w:rsidRPr="00B2466C">
        <w:br/>
      </w:r>
      <w:r w:rsidR="00FE45ED" w:rsidRPr="00B2466C">
        <w:tab/>
        <w:t xml:space="preserve">c) Drop two RTP packets with three RTP packets in between, </w:t>
      </w:r>
      <w:r w:rsidR="00FE45ED">
        <w:t>duplicate</w:t>
      </w:r>
      <w:r w:rsidR="00FE45ED" w:rsidRPr="00B2466C">
        <w:t xml:space="preserve"> three non-dropped RTP packets;</w:t>
      </w:r>
      <w:r w:rsidR="00FE45ED" w:rsidRPr="00B2466C">
        <w:br/>
      </w:r>
      <w:r w:rsidR="00FE45ED" w:rsidRPr="00B2466C">
        <w:tab/>
      </w:r>
      <w:r w:rsidR="00FE45ED" w:rsidRPr="00B2466C">
        <w:tab/>
      </w:r>
      <m:oMath>
        <m:r>
          <w:rPr>
            <w:rFonts w:ascii="Cambria Math" w:hAnsi="Cambria Math"/>
          </w:rPr>
          <m:t xml:space="preserve">k=3, </m:t>
        </m:r>
        <m:sSub>
          <m:sSubPr>
            <m:ctrlPr>
              <w:rPr>
                <w:rFonts w:ascii="Cambria Math" w:hAnsi="Cambria Math"/>
                <w:i/>
              </w:rPr>
            </m:ctrlPr>
          </m:sSubPr>
          <m:e>
            <m:r>
              <w:rPr>
                <w:rFonts w:ascii="Cambria Math" w:hAnsi="Cambria Math"/>
              </w:rPr>
              <m:t>n</m:t>
            </m:r>
          </m:e>
          <m:sub>
            <m:r>
              <w:rPr>
                <w:rFonts w:ascii="Cambria Math" w:hAnsi="Cambria Math"/>
              </w:rPr>
              <m:t>3</m:t>
            </m:r>
          </m:sub>
        </m:sSub>
        <m:r>
          <w:rPr>
            <w:rFonts w:ascii="Cambria Math" w:hAnsi="Cambria Math"/>
          </w:rPr>
          <m:t xml:space="preserve">=2, </m:t>
        </m:r>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=3</m:t>
        </m:r>
      </m:oMath>
      <w:r w:rsidR="00FE45ED" w:rsidRPr="00B2466C">
        <w:t xml:space="preserve">. </w:t>
      </w:r>
      <w:r w:rsidR="00FE45ED" w:rsidRPr="00B2466C">
        <w:br/>
      </w:r>
      <w:r w:rsidR="00FE45ED" w:rsidRPr="00B2466C">
        <w:tab/>
        <w:t xml:space="preserve">d) Drop every </w:t>
      </w:r>
      <w:r w:rsidR="00FE45ED">
        <w:t>20</w:t>
      </w:r>
      <w:r w:rsidR="00FE45ED" w:rsidRPr="001C12DE">
        <w:rPr>
          <w:vertAlign w:val="superscript"/>
        </w:rPr>
        <w:t>th</w:t>
      </w:r>
      <w:r w:rsidR="00FE45ED">
        <w:t xml:space="preserve"> </w:t>
      </w:r>
      <w:r w:rsidR="00FE45ED" w:rsidRPr="00B2466C">
        <w:t xml:space="preserve">RTP packet, </w:t>
      </w:r>
      <w:r w:rsidR="00FE45ED">
        <w:t>duplicate</w:t>
      </w:r>
      <w:r w:rsidR="00FE45ED" w:rsidRPr="00B2466C">
        <w:t xml:space="preserve"> every </w:t>
      </w:r>
      <w:r w:rsidR="00FE45ED">
        <w:t>20</w:t>
      </w:r>
      <w:r w:rsidR="00FE45ED" w:rsidRPr="001C12DE">
        <w:rPr>
          <w:vertAlign w:val="superscript"/>
        </w:rPr>
        <w:t>th</w:t>
      </w:r>
      <w:r w:rsidR="00FE45ED">
        <w:t xml:space="preserve"> </w:t>
      </w:r>
      <w:r w:rsidR="00FE45ED" w:rsidRPr="00B2466C">
        <w:t>non-dropped RTP packet;</w:t>
      </w:r>
      <w:r w:rsidR="00FE45ED" w:rsidRPr="00B2466C">
        <w:br/>
      </w:r>
      <w:r w:rsidR="00FE45ED" w:rsidRPr="00B2466C">
        <w:tab/>
      </w:r>
      <w:r w:rsidR="00FE45ED" w:rsidRPr="00B2466C">
        <w:tab/>
      </w:r>
      <m:oMath>
        <m:r>
          <w:rPr>
            <w:rFonts w:ascii="Cambria Math" w:hAnsi="Cambria Math"/>
          </w:rPr>
          <m:t xml:space="preserve">k=4, </m:t>
        </m:r>
        <m:sSub>
          <m:sSubPr>
            <m:ctrlPr>
              <w:rPr>
                <w:rFonts w:ascii="Cambria Math" w:hAnsi="Cambria Math"/>
                <w:i/>
              </w:rPr>
            </m:ctrlPr>
          </m:sSubPr>
          <m:e>
            <m:r>
              <w:rPr>
                <w:rFonts w:ascii="Cambria Math" w:hAnsi="Cambria Math"/>
              </w:rPr>
              <m:t>n</m:t>
            </m:r>
          </m:e>
          <m:sub>
            <m:r>
              <w:rPr>
                <w:rFonts w:ascii="Cambria Math" w:hAnsi="Cambria Math"/>
              </w:rPr>
              <m:t>4</m:t>
            </m:r>
          </m:sub>
        </m:sSub>
        <m:r>
          <w:rPr>
            <w:rFonts w:ascii="Cambria Math" w:hAnsi="Cambria Math"/>
          </w:rPr>
          <m:t>=</m:t>
        </m:r>
        <m:f>
          <m:fPr>
            <m:type m:val="skw"/>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k</m:t>
                </m:r>
              </m:sub>
            </m:sSub>
          </m:num>
          <m:den>
            <m:r>
              <w:rPr>
                <w:rFonts w:ascii="Cambria Math" w:hAnsi="Cambria Math"/>
              </w:rPr>
              <m:t>20</m:t>
            </m:r>
          </m:den>
        </m:f>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4</m:t>
            </m:r>
          </m:sub>
        </m:sSub>
        <m:r>
          <w:rPr>
            <w:rFonts w:ascii="Cambria Math" w:hAnsi="Cambria Math"/>
          </w:rPr>
          <m:t>=</m:t>
        </m:r>
        <m:f>
          <m:fPr>
            <m:type m:val="skw"/>
            <m:ctrlPr>
              <w:rPr>
                <w:rFonts w:ascii="Cambria Math" w:hAnsi="Cambria Math"/>
                <w:i/>
              </w:rPr>
            </m:ctrlPr>
          </m:fPr>
          <m:num>
            <m:sSub>
              <m:sSubPr>
                <m:ctrlPr>
                  <w:rPr>
                    <w:rFonts w:ascii="Cambria Math" w:hAnsi="Cambria Math"/>
                    <w:i/>
                  </w:rPr>
                </m:ctrlPr>
              </m:sSubPr>
              <m:e>
                <m:r>
                  <w:rPr>
                    <w:rFonts w:ascii="Cambria Math" w:hAnsi="Cambria Math"/>
                  </w:rPr>
                  <m:t>19N</m:t>
                </m:r>
              </m:e>
              <m:sub>
                <m:r>
                  <w:rPr>
                    <w:rFonts w:ascii="Cambria Math" w:hAnsi="Cambria Math"/>
                  </w:rPr>
                  <m:t>k</m:t>
                </m:r>
              </m:sub>
            </m:sSub>
          </m:num>
          <m:den>
            <m:r>
              <w:rPr>
                <w:rFonts w:ascii="Cambria Math" w:hAnsi="Cambria Math"/>
              </w:rPr>
              <m:t>400</m:t>
            </m:r>
          </m:den>
        </m:f>
      </m:oMath>
      <w:r w:rsidR="00FE45ED" w:rsidRPr="00B2466C">
        <w:t xml:space="preserve">. </w:t>
      </w:r>
      <w:r w:rsidR="00FE45ED" w:rsidRPr="00B2466C">
        <w:br/>
      </w:r>
      <w:r w:rsidR="00FE45ED" w:rsidRPr="00B2466C">
        <w:tab/>
        <w:t xml:space="preserve">e) Drop every </w:t>
      </w:r>
      <w:r w:rsidR="00FE45ED">
        <w:t>10</w:t>
      </w:r>
      <w:r w:rsidR="00FE45ED" w:rsidRPr="00713A82">
        <w:rPr>
          <w:vertAlign w:val="superscript"/>
        </w:rPr>
        <w:t>th</w:t>
      </w:r>
      <w:r w:rsidR="00FE45ED">
        <w:t xml:space="preserve"> </w:t>
      </w:r>
      <w:r w:rsidR="00FE45ED" w:rsidRPr="00B2466C">
        <w:t xml:space="preserve">RTP packet, </w:t>
      </w:r>
      <w:r w:rsidR="00FE45ED">
        <w:t>duplicate</w:t>
      </w:r>
      <w:r w:rsidR="00FE45ED" w:rsidRPr="00B2466C">
        <w:t xml:space="preserve"> every </w:t>
      </w:r>
      <w:r w:rsidR="00FE45ED">
        <w:t>20</w:t>
      </w:r>
      <w:r w:rsidR="00FE45ED" w:rsidRPr="00713A82">
        <w:rPr>
          <w:vertAlign w:val="superscript"/>
        </w:rPr>
        <w:t>th</w:t>
      </w:r>
      <w:r w:rsidR="00FE45ED">
        <w:t xml:space="preserve"> </w:t>
      </w:r>
      <w:r w:rsidR="00FE45ED" w:rsidRPr="00B2466C">
        <w:t>non-dropped RTP packet;</w:t>
      </w:r>
      <w:r w:rsidR="00FE45ED" w:rsidRPr="00B2466C">
        <w:br/>
      </w:r>
      <w:r w:rsidR="00FE45ED" w:rsidRPr="00B2466C">
        <w:tab/>
      </w:r>
      <w:r w:rsidR="00FE45ED" w:rsidRPr="00B2466C">
        <w:tab/>
      </w:r>
      <m:oMath>
        <m:r>
          <w:rPr>
            <w:rFonts w:ascii="Cambria Math" w:hAnsi="Cambria Math"/>
          </w:rPr>
          <m:t xml:space="preserve">k=5, </m:t>
        </m:r>
        <m:sSub>
          <m:sSubPr>
            <m:ctrlPr>
              <w:rPr>
                <w:rFonts w:ascii="Cambria Math" w:hAnsi="Cambria Math"/>
                <w:i/>
              </w:rPr>
            </m:ctrlPr>
          </m:sSubPr>
          <m:e>
            <m:r>
              <w:rPr>
                <w:rFonts w:ascii="Cambria Math" w:hAnsi="Cambria Math"/>
              </w:rPr>
              <m:t>n</m:t>
            </m:r>
          </m:e>
          <m:sub>
            <m:r>
              <w:rPr>
                <w:rFonts w:ascii="Cambria Math" w:hAnsi="Cambria Math"/>
              </w:rPr>
              <m:t>5</m:t>
            </m:r>
          </m:sub>
        </m:sSub>
        <m:r>
          <w:rPr>
            <w:rFonts w:ascii="Cambria Math" w:hAnsi="Cambria Math"/>
          </w:rPr>
          <m:t>=</m:t>
        </m:r>
        <m:f>
          <m:fPr>
            <m:type m:val="skw"/>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k</m:t>
                </m:r>
              </m:sub>
            </m:sSub>
          </m:num>
          <m:den>
            <m:r>
              <w:rPr>
                <w:rFonts w:ascii="Cambria Math" w:hAnsi="Cambria Math"/>
              </w:rPr>
              <m:t>10</m:t>
            </m:r>
          </m:den>
        </m:f>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4</m:t>
            </m:r>
          </m:sub>
        </m:sSub>
        <m:r>
          <w:rPr>
            <w:rFonts w:ascii="Cambria Math" w:hAnsi="Cambria Math"/>
          </w:rPr>
          <m:t>=</m:t>
        </m:r>
        <m:f>
          <m:fPr>
            <m:type m:val="skw"/>
            <m:ctrlPr>
              <w:rPr>
                <w:rFonts w:ascii="Cambria Math" w:hAnsi="Cambria Math"/>
                <w:i/>
              </w:rPr>
            </m:ctrlPr>
          </m:fPr>
          <m:num>
            <m:sSub>
              <m:sSubPr>
                <m:ctrlPr>
                  <w:rPr>
                    <w:rFonts w:ascii="Cambria Math" w:hAnsi="Cambria Math"/>
                    <w:i/>
                  </w:rPr>
                </m:ctrlPr>
              </m:sSubPr>
              <m:e>
                <m:r>
                  <w:rPr>
                    <w:rFonts w:ascii="Cambria Math" w:hAnsi="Cambria Math"/>
                  </w:rPr>
                  <m:t>9N</m:t>
                </m:r>
              </m:e>
              <m:sub>
                <m:r>
                  <w:rPr>
                    <w:rFonts w:ascii="Cambria Math" w:hAnsi="Cambria Math"/>
                  </w:rPr>
                  <m:t>k</m:t>
                </m:r>
              </m:sub>
            </m:sSub>
          </m:num>
          <m:den>
            <m:r>
              <w:rPr>
                <w:rFonts w:ascii="Cambria Math" w:hAnsi="Cambria Math"/>
              </w:rPr>
              <m:t>200</m:t>
            </m:r>
          </m:den>
        </m:f>
      </m:oMath>
      <w:r w:rsidR="00FE45ED" w:rsidRPr="00B2466C">
        <w:t xml:space="preserve">. </w:t>
      </w:r>
      <w:r w:rsidR="00FE45ED" w:rsidRPr="00B2466C">
        <w:br/>
      </w:r>
      <w:r w:rsidR="00FE45ED">
        <w:t>6</w:t>
      </w:r>
      <w:r w:rsidRPr="00666506">
        <w:t xml:space="preserve">) An RTCP packet, </w:t>
      </w:r>
      <m:oMath>
        <m:r>
          <w:rPr>
            <w:rFonts w:ascii="Cambria Math" w:hAnsi="Cambria Math"/>
          </w:rPr>
          <m:t>i</m:t>
        </m:r>
      </m:oMath>
      <w:r w:rsidRPr="00666506">
        <w:t xml:space="preserve">, is sent from the </w:t>
      </w:r>
      <w:r w:rsidR="00FE45ED">
        <w:t>SUT</w:t>
      </w:r>
      <w:r w:rsidRPr="00666506">
        <w:t>, reporting on the RTP stream from data injection.</w:t>
      </w:r>
      <w:r w:rsidRPr="00666506">
        <w:br/>
      </w:r>
      <w:r w:rsidR="00FE45ED">
        <w:t>7</w:t>
      </w:r>
      <w:r w:rsidRPr="00666506">
        <w:t>) Calculate number of packets sent</w:t>
      </w:r>
      <w:r w:rsidR="00FE45ED">
        <w:t xml:space="preserve"> (disregarding packet drops and duplications)</w:t>
      </w:r>
      <w:r w:rsidRPr="00666506">
        <w:t xml:space="preserve"> </w:t>
      </w:r>
      <m:oMath>
        <m:sSub>
          <m:sSubPr>
            <m:ctrlPr>
              <w:rPr>
                <w:rFonts w:ascii="Cambria Math" w:hAnsi="Cambria Math"/>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i-1</m:t>
            </m:r>
          </m:sub>
        </m:sSub>
      </m:oMath>
      <w:r w:rsidRPr="00666506">
        <w:t>.</w:t>
      </w:r>
      <w:r w:rsidRPr="00666506">
        <w:br/>
      </w:r>
      <w:r w:rsidR="00FE45ED">
        <w:t>8</w:t>
      </w:r>
      <w:r w:rsidRPr="00666506">
        <w:t xml:space="preserve">) Calculate fraction lost </w:t>
      </w:r>
      <m:oMath>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d>
          <m:dPr>
            <m:begChr m:val="⌊"/>
            <m:endChr m:val="⌋"/>
            <m:ctrlPr>
              <w:rPr>
                <w:rFonts w:ascii="Cambria Math" w:hAnsi="Cambria Math"/>
                <w:i/>
              </w:rPr>
            </m:ctrlPr>
          </m:dPr>
          <m:e>
            <m:r>
              <w:rPr>
                <w:rFonts w:ascii="Cambria Math" w:hAnsi="Cambria Math"/>
              </w:rPr>
              <m:t>256</m:t>
            </m:r>
            <m:f>
              <m:fPr>
                <m:type m:val="skw"/>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m:t>
                        </m:r>
                      </m:sub>
                    </m:sSub>
                  </m:e>
                </m:d>
              </m:num>
              <m:den>
                <m:sSub>
                  <m:sSubPr>
                    <m:ctrlPr>
                      <w:rPr>
                        <w:rFonts w:ascii="Cambria Math" w:hAnsi="Cambria Math"/>
                        <w:i/>
                      </w:rPr>
                    </m:ctrlPr>
                  </m:sSubPr>
                  <m:e>
                    <m:r>
                      <w:rPr>
                        <w:rFonts w:ascii="Cambria Math" w:hAnsi="Cambria Math"/>
                      </w:rPr>
                      <m:t>N</m:t>
                    </m:r>
                  </m:e>
                  <m:sub>
                    <m:r>
                      <w:rPr>
                        <w:rFonts w:ascii="Cambria Math" w:hAnsi="Cambria Math"/>
                      </w:rPr>
                      <m:t>k</m:t>
                    </m:r>
                  </m:sub>
                </m:sSub>
              </m:den>
            </m:f>
          </m:e>
        </m:d>
      </m:oMath>
      <w:r w:rsidRPr="00666506">
        <w:t xml:space="preserve">, with </w:t>
      </w:r>
      <m:oMath>
        <m:sSub>
          <m:sSubPr>
            <m:ctrlPr>
              <w:rPr>
                <w:rFonts w:ascii="Cambria Math" w:hAnsi="Cambria Math"/>
                <w:i/>
              </w:rPr>
            </m:ctrlPr>
          </m:sSubPr>
          <m:e>
            <m:r>
              <w:rPr>
                <w:rFonts w:ascii="Cambria Math" w:hAnsi="Cambria Math"/>
              </w:rPr>
              <m:t>n</m:t>
            </m:r>
          </m:e>
          <m:sub>
            <m:r>
              <w:rPr>
                <w:rFonts w:ascii="Cambria Math" w:hAnsi="Cambria Math"/>
              </w:rPr>
              <m:t>k</m:t>
            </m:r>
          </m:sub>
        </m:sSub>
      </m:oMath>
      <w:r w:rsidRPr="00666506">
        <w:t xml:space="preserve"> and </w:t>
      </w:r>
      <m:oMath>
        <m:sSub>
          <m:sSubPr>
            <m:ctrlPr>
              <w:rPr>
                <w:rFonts w:ascii="Cambria Math" w:hAnsi="Cambria Math"/>
                <w:i/>
              </w:rPr>
            </m:ctrlPr>
          </m:sSubPr>
          <m:e>
            <m:r>
              <w:rPr>
                <w:rFonts w:ascii="Cambria Math" w:hAnsi="Cambria Math"/>
              </w:rPr>
              <m:t>r</m:t>
            </m:r>
          </m:e>
          <m:sub>
            <m:r>
              <w:rPr>
                <w:rFonts w:ascii="Cambria Math" w:hAnsi="Cambria Math"/>
              </w:rPr>
              <m:t>k</m:t>
            </m:r>
          </m:sub>
        </m:sSub>
      </m:oMath>
      <w:r w:rsidRPr="00666506">
        <w:t xml:space="preserve"> set according to </w:t>
      </w:r>
      <w:r w:rsidR="00FE45ED">
        <w:t>5</w:t>
      </w:r>
      <w:r w:rsidRPr="00666506">
        <w:t xml:space="preserve">a) – </w:t>
      </w:r>
      <w:r w:rsidR="00FE45ED">
        <w:t>5</w:t>
      </w:r>
      <w:r w:rsidRPr="00666506">
        <w:t xml:space="preserve">e) </w:t>
      </w:r>
      <w:r w:rsidR="00FE45ED">
        <w:t>above</w:t>
      </w:r>
      <w:r w:rsidRPr="00666506">
        <w:t>.</w:t>
      </w:r>
      <w:r w:rsidRPr="00666506">
        <w:br/>
      </w:r>
      <w:r w:rsidR="00FE45ED">
        <w:t>9</w:t>
      </w:r>
      <w:r w:rsidRPr="00666506">
        <w:t xml:space="preserve">) Calculate packets lost </w:t>
      </w:r>
      <m:oMath>
        <m:sSub>
          <m:sSubPr>
            <m:ctrlPr>
              <w:rPr>
                <w:rFonts w:ascii="Cambria Math" w:hAnsi="Cambria Math"/>
                <w:i/>
              </w:rPr>
            </m:ctrlPr>
          </m:sSubPr>
          <m:e>
            <m:r>
              <w:rPr>
                <w:rFonts w:ascii="Cambria Math" w:hAnsi="Cambria Math"/>
              </w:rPr>
              <m:t>L</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i-1</m:t>
            </m:r>
          </m:sub>
        </m:sSub>
      </m:oMath>
      <w:r w:rsidRPr="00666506">
        <w:t>.</w:t>
      </w:r>
      <w:r w:rsidRPr="00666506">
        <w:br/>
      </w:r>
      <w:r w:rsidR="00FE45ED">
        <w:t>10</w:t>
      </w:r>
      <w:r w:rsidRPr="00666506">
        <w:t xml:space="preserve">) Repeat </w:t>
      </w:r>
      <w:r w:rsidR="00FE45ED">
        <w:t xml:space="preserve">from </w:t>
      </w:r>
      <w:r w:rsidRPr="00666506">
        <w:t>step 4</w:t>
      </w:r>
      <w:r w:rsidR="00FE45ED">
        <w:t>.</w:t>
      </w:r>
      <w:r w:rsidRPr="00666506">
        <w:br/>
      </w:r>
    </w:p>
    <w:bookmarkEnd w:id="65"/>
    <w:p w14:paraId="18F5CD32" w14:textId="1FA9FEAD" w:rsidR="00666506" w:rsidRPr="00666506" w:rsidRDefault="00666506" w:rsidP="00666506">
      <w:pPr>
        <w:ind w:left="1418" w:hanging="1418"/>
      </w:pPr>
      <w:r w:rsidRPr="00666506">
        <w:t>Stop condition:</w:t>
      </w:r>
      <w:r w:rsidRPr="00666506">
        <w:tab/>
        <w:t xml:space="preserve">Step </w:t>
      </w:r>
      <w:r w:rsidR="00FE45ED">
        <w:t>9</w:t>
      </w:r>
      <w:r w:rsidRPr="00666506">
        <w:t xml:space="preserve"> is fulfilled for </w:t>
      </w:r>
      <m:oMath>
        <m:r>
          <w:rPr>
            <w:rFonts w:ascii="Cambria Math" w:hAnsi="Cambria Math"/>
          </w:rPr>
          <m:t>k=5</m:t>
        </m:r>
      </m:oMath>
      <w:r w:rsidRPr="00666506">
        <w:t xml:space="preserve">, repetition </w:t>
      </w:r>
      <w:r w:rsidR="00FE45ED">
        <w:t>5</w:t>
      </w:r>
      <w:r w:rsidRPr="00666506">
        <w:t>e).</w:t>
      </w:r>
    </w:p>
    <w:p w14:paraId="28CDA326" w14:textId="769D15C0" w:rsidR="00666506" w:rsidRPr="00666506" w:rsidRDefault="00666506" w:rsidP="00666506">
      <w:pPr>
        <w:ind w:left="1418" w:hanging="1418"/>
      </w:pPr>
      <w:r w:rsidRPr="00666506">
        <w:t>Pass criteria:</w:t>
      </w:r>
      <w:r w:rsidRPr="00666506">
        <w:tab/>
        <w:t xml:space="preserve">1) </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 for all k∈</m:t>
        </m:r>
        <m:d>
          <m:dPr>
            <m:begChr m:val="["/>
            <m:endChr m:val="]"/>
            <m:ctrlPr>
              <w:rPr>
                <w:rFonts w:ascii="Cambria Math" w:hAnsi="Cambria Math"/>
                <w:i/>
              </w:rPr>
            </m:ctrlPr>
          </m:dPr>
          <m:e>
            <m:r>
              <w:rPr>
                <w:rFonts w:ascii="Cambria Math" w:hAnsi="Cambria Math"/>
              </w:rPr>
              <m:t>1..5</m:t>
            </m:r>
          </m:e>
        </m:d>
      </m:oMath>
      <w:r w:rsidRPr="00666506">
        <w:t>.</w:t>
      </w:r>
      <w:r w:rsidRPr="00666506">
        <w:br/>
        <w:t xml:space="preserve">2) </w:t>
      </w:r>
      <m:oMath>
        <m:sSub>
          <m:sSubPr>
            <m:ctrlPr>
              <w:rPr>
                <w:rFonts w:ascii="Cambria Math" w:hAnsi="Cambria Math"/>
                <w:i/>
              </w:rPr>
            </m:ctrlPr>
          </m:sSubPr>
          <m:e>
            <m:r>
              <w:rPr>
                <w:rFonts w:ascii="Cambria Math" w:hAnsi="Cambria Math"/>
              </w:rPr>
              <m:t>L</m:t>
            </m:r>
          </m:e>
          <m:sub>
            <m:r>
              <w:rPr>
                <w:rFonts w:ascii="Cambria Math" w:hAnsi="Cambria Math"/>
              </w:rPr>
              <m:t>k</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m:t>
                </m:r>
              </m:sub>
            </m:sSub>
          </m:e>
        </m:d>
        <m:r>
          <w:rPr>
            <w:rFonts w:ascii="Cambria Math" w:hAnsi="Cambria Math"/>
          </w:rPr>
          <m:t>, for all k∈</m:t>
        </m:r>
        <m:d>
          <m:dPr>
            <m:begChr m:val="["/>
            <m:endChr m:val="]"/>
            <m:ctrlPr>
              <w:rPr>
                <w:rFonts w:ascii="Cambria Math" w:hAnsi="Cambria Math"/>
                <w:i/>
              </w:rPr>
            </m:ctrlPr>
          </m:dPr>
          <m:e>
            <m:r>
              <w:rPr>
                <w:rFonts w:ascii="Cambria Math" w:hAnsi="Cambria Math"/>
              </w:rPr>
              <m:t>1..5</m:t>
            </m:r>
          </m:e>
        </m:d>
      </m:oMath>
      <w:r w:rsidRPr="00666506">
        <w:t>.</w:t>
      </w:r>
    </w:p>
    <w:p w14:paraId="73F8B42E" w14:textId="03586FF3" w:rsidR="00666506" w:rsidRPr="00666506" w:rsidRDefault="00666506" w:rsidP="00666506">
      <w:pPr>
        <w:ind w:left="1418" w:hanging="1418"/>
      </w:pPr>
      <w:r w:rsidRPr="00666506">
        <w:t>Comments:</w:t>
      </w:r>
      <w:r w:rsidRPr="00666506">
        <w:tab/>
        <w:t xml:space="preserve">The test result is agnostic to RTP packets being sent by the </w:t>
      </w:r>
      <w:r w:rsidR="00FE45ED">
        <w:t xml:space="preserve">SUT </w:t>
      </w:r>
      <w:r w:rsidRPr="00666506">
        <w:t>or not.</w:t>
      </w:r>
      <w:r w:rsidRPr="00666506">
        <w:br/>
        <w:t xml:space="preserve">It is assumed that the information in extended last sequence number received is correct </w:t>
      </w:r>
      <w:r w:rsidR="00056147">
        <w:t xml:space="preserve">(see test </w:t>
      </w:r>
      <w:r w:rsidR="00056147" w:rsidRPr="00D07A4F">
        <w:t>6.2.6.11</w:t>
      </w:r>
      <w:r w:rsidR="00056147">
        <w:t xml:space="preserve">) </w:t>
      </w:r>
      <w:r w:rsidRPr="00666506">
        <w:t>and enough to correlate with actual, observed RTP packet loss.</w:t>
      </w:r>
    </w:p>
    <w:p w14:paraId="27253E93" w14:textId="77777777" w:rsidR="00666506" w:rsidRPr="00666506" w:rsidRDefault="00666506" w:rsidP="00862D3D">
      <w:pPr>
        <w:pStyle w:val="Heading4"/>
      </w:pPr>
      <w:bookmarkStart w:id="66" w:name="_Toc34151159"/>
      <w:r w:rsidRPr="00666506">
        <w:t>6.2.6.9</w:t>
      </w:r>
      <w:r w:rsidRPr="00666506">
        <w:tab/>
        <w:t>Out-of-sequence Loss Test</w:t>
      </w:r>
      <w:bookmarkEnd w:id="66"/>
    </w:p>
    <w:p w14:paraId="1F935990" w14:textId="74760C32" w:rsidR="00666506" w:rsidRPr="00666506" w:rsidRDefault="00666506" w:rsidP="00666506">
      <w:pPr>
        <w:ind w:left="1418" w:hanging="1418"/>
      </w:pPr>
      <w:r w:rsidRPr="00666506">
        <w:t>Purpose:</w:t>
      </w:r>
      <w:r w:rsidRPr="00666506">
        <w:tab/>
        <w:t xml:space="preserve">Test if the "fraction lost" and "cumulative number of packets lost" fields in the receiver report </w:t>
      </w:r>
      <w:r w:rsidR="00056147">
        <w:t xml:space="preserve">sent from the SUT </w:t>
      </w:r>
      <w:r w:rsidRPr="00666506">
        <w:t>are consistent with one another and with the "extended last sequence number received" field</w:t>
      </w:r>
      <w:r w:rsidR="00056147">
        <w:t xml:space="preserve"> in the same receiver report</w:t>
      </w:r>
      <w:r w:rsidRPr="00666506">
        <w:t xml:space="preserve">, even when </w:t>
      </w:r>
      <w:r w:rsidR="00056147">
        <w:t xml:space="preserve">the SUT is </w:t>
      </w:r>
      <w:r w:rsidRPr="00666506">
        <w:t>receiving RTP packets with the "sequence number" field not monotonically incrementing</w:t>
      </w:r>
      <w:r w:rsidRPr="00666506">
        <w:rPr>
          <w:i/>
        </w:rPr>
        <w:t>.</w:t>
      </w:r>
    </w:p>
    <w:p w14:paraId="72DFA614" w14:textId="77777777" w:rsidR="00666506" w:rsidRPr="00666506" w:rsidRDefault="00666506" w:rsidP="00666506">
      <w:pPr>
        <w:ind w:left="1418" w:hanging="1418"/>
      </w:pPr>
      <w:r w:rsidRPr="00666506">
        <w:t>Status:</w:t>
      </w:r>
      <w:r w:rsidRPr="00666506">
        <w:tab/>
        <w:t>Conditionally Mandatory (Precondition 3)</w:t>
      </w:r>
    </w:p>
    <w:p w14:paraId="08F33306" w14:textId="22C65CB1" w:rsidR="00666506" w:rsidRPr="00666506" w:rsidRDefault="00666506" w:rsidP="00666506">
      <w:pPr>
        <w:ind w:left="1418" w:hanging="1418"/>
      </w:pPr>
      <w:r w:rsidRPr="00666506">
        <w:t>Preconditions:</w:t>
      </w:r>
      <w:r w:rsidRPr="00666506">
        <w:tab/>
        <w:t xml:space="preserve">1) The </w:t>
      </w:r>
      <w:r w:rsidR="00056147">
        <w:t xml:space="preserve">SUT </w:t>
      </w:r>
      <w:r w:rsidRPr="00666506">
        <w:t xml:space="preserve">has passed test </w:t>
      </w:r>
      <w:r w:rsidRPr="00D07A4F">
        <w:t>6.2.6.</w:t>
      </w:r>
      <w:r w:rsidR="00056147" w:rsidRPr="00D07A4F">
        <w:t>6</w:t>
      </w:r>
      <w:r w:rsidRPr="00666506">
        <w:t>.</w:t>
      </w:r>
      <w:r w:rsidRPr="00666506">
        <w:br/>
        <w:t xml:space="preserve">2) The </w:t>
      </w:r>
      <w:r w:rsidR="00056147">
        <w:t xml:space="preserve">SUT set </w:t>
      </w:r>
      <w:r w:rsidRPr="00666506">
        <w:t xml:space="preserve">to receive RTP packets during the test session, e.g. </w:t>
      </w:r>
      <w:r w:rsidR="00056147" w:rsidRPr="00666506">
        <w:t xml:space="preserve">is pre-configured </w:t>
      </w:r>
      <w:r w:rsidR="00056147">
        <w:t xml:space="preserve">or </w:t>
      </w:r>
      <w:r w:rsidRPr="00666506">
        <w:t>set as send-receive or receive-only</w:t>
      </w:r>
      <w:r w:rsidR="00056147">
        <w:t xml:space="preserve"> through test instrument signalling</w:t>
      </w:r>
      <w:r w:rsidRPr="00666506">
        <w:t>.</w:t>
      </w:r>
      <w:r w:rsidRPr="00666506">
        <w:br/>
        <w:t xml:space="preserve">3) Data injection is set to send a single RTP stream (one SSRC) </w:t>
      </w:r>
      <w:r w:rsidR="00056147">
        <w:t xml:space="preserve">with loss according to test procedure (below) and </w:t>
      </w:r>
      <w:r w:rsidRPr="00666506">
        <w:t>where the "sequence number" field in the RTP packet header is not generated with a constant increment of 1 (n, n+1, n+2, …) but with alternating increments of -1 and 3 (n+1, n, n+3, n+2, …).</w:t>
      </w:r>
    </w:p>
    <w:p w14:paraId="74F91411" w14:textId="6E01892A" w:rsidR="00666506" w:rsidRPr="00666506" w:rsidRDefault="00666506" w:rsidP="00666506">
      <w:pPr>
        <w:tabs>
          <w:tab w:val="left" w:pos="1701"/>
          <w:tab w:val="left" w:pos="1985"/>
        </w:tabs>
        <w:ind w:left="1425" w:hanging="1425"/>
      </w:pPr>
      <w:r w:rsidRPr="00666506">
        <w:t>Test procedure:</w:t>
      </w:r>
      <w:r w:rsidRPr="00666506">
        <w:tab/>
        <w:t xml:space="preserve">1) Observe the </w:t>
      </w:r>
      <w:r w:rsidR="00056147">
        <w:t xml:space="preserve">SUT </w:t>
      </w:r>
      <w:r w:rsidRPr="00666506">
        <w:t>and data injection output.</w:t>
      </w:r>
      <w:r w:rsidRPr="00666506">
        <w:br/>
        <w:t>2) Note the extended last sequence number received (</w:t>
      </w:r>
      <m:oMath>
        <m:sSub>
          <m:sSubPr>
            <m:ctrlPr>
              <w:rPr>
                <w:rFonts w:ascii="Cambria Math" w:hAnsi="Cambria Math"/>
                <w:i/>
                <w:vertAlign w:val="subscript"/>
              </w:rPr>
            </m:ctrlPr>
          </m:sSubPr>
          <m:e>
            <m:r>
              <w:rPr>
                <w:rFonts w:ascii="Cambria Math" w:hAnsi="Cambria Math"/>
                <w:vertAlign w:val="subscript"/>
              </w:rPr>
              <m:t>s</m:t>
            </m:r>
          </m:e>
          <m:sub>
            <m:r>
              <w:rPr>
                <w:rFonts w:ascii="Cambria Math" w:hAnsi="Cambria Math"/>
                <w:vertAlign w:val="subscript"/>
              </w:rPr>
              <m:t>i</m:t>
            </m:r>
          </m:sub>
        </m:sSub>
      </m:oMath>
      <w:r w:rsidRPr="00666506">
        <w:t>), fraction lost (</w:t>
      </w:r>
      <m:oMath>
        <m:sSub>
          <m:sSubPr>
            <m:ctrlPr>
              <w:rPr>
                <w:rFonts w:ascii="Cambria Math" w:hAnsi="Cambria Math"/>
                <w:i/>
                <w:vertAlign w:val="subscript"/>
              </w:rPr>
            </m:ctrlPr>
          </m:sSubPr>
          <m:e>
            <m:r>
              <w:rPr>
                <w:rFonts w:ascii="Cambria Math" w:hAnsi="Cambria Math"/>
                <w:vertAlign w:val="subscript"/>
              </w:rPr>
              <m:t>f</m:t>
            </m:r>
          </m:e>
          <m:sub>
            <m:r>
              <w:rPr>
                <w:rFonts w:ascii="Cambria Math" w:hAnsi="Cambria Math"/>
                <w:vertAlign w:val="subscript"/>
              </w:rPr>
              <m:t>i</m:t>
            </m:r>
          </m:sub>
        </m:sSub>
      </m:oMath>
      <w:r w:rsidRPr="00666506">
        <w:t>) and cumulative number of packets lost (</w:t>
      </w:r>
      <m:oMath>
        <m:sSub>
          <m:sSubPr>
            <m:ctrlPr>
              <w:rPr>
                <w:rFonts w:ascii="Cambria Math" w:hAnsi="Cambria Math"/>
                <w:i/>
                <w:vertAlign w:val="subscript"/>
              </w:rPr>
            </m:ctrlPr>
          </m:sSubPr>
          <m:e>
            <m:r>
              <w:rPr>
                <w:rFonts w:ascii="Cambria Math" w:hAnsi="Cambria Math"/>
                <w:vertAlign w:val="subscript"/>
              </w:rPr>
              <m:t>c</m:t>
            </m:r>
          </m:e>
          <m:sub>
            <m:r>
              <w:rPr>
                <w:rFonts w:ascii="Cambria Math" w:hAnsi="Cambria Math"/>
                <w:vertAlign w:val="subscript"/>
              </w:rPr>
              <m:t>i</m:t>
            </m:r>
          </m:sub>
        </m:sSub>
      </m:oMath>
      <w:r w:rsidRPr="00666506">
        <w:t xml:space="preserve">) for each RTCP report block sent from the </w:t>
      </w:r>
      <w:r w:rsidR="00056147">
        <w:t xml:space="preserve">SUT </w:t>
      </w:r>
      <w:r w:rsidRPr="00666506">
        <w:t xml:space="preserve">reporting on the RTP stream sent from </w:t>
      </w:r>
      <w:r w:rsidRPr="00666506">
        <w:lastRenderedPageBreak/>
        <w:t>data injection.</w:t>
      </w:r>
      <w:r w:rsidR="00056147">
        <w:br/>
        <w:t>3) The below steps of this test procedure are designed to be run multiple times, using a few different loss patterns described in steps 5a)-5e) . Each repetition of the below steps may be run in immediate succession (successive RTCP reporting periods) or may be separated by loss-free RTCP periods. In either case, it is the responsibility of the test setup to ensure that the RTP packets dropped by data injection are reported on in the next RTCP report sent from the SUT, e.g. by letting data injection drop RTP packets just after an RTCP packet is sent from the SUT.</w:t>
      </w:r>
      <w:r w:rsidRPr="00666506">
        <w:br/>
      </w:r>
      <w:r w:rsidR="00056147">
        <w:t>4</w:t>
      </w:r>
      <w:r w:rsidRPr="00666506">
        <w:t xml:space="preserve">) An RTCP packet, </w:t>
      </w:r>
      <m:oMath>
        <m:r>
          <w:rPr>
            <w:rFonts w:ascii="Cambria Math" w:hAnsi="Cambria Math"/>
          </w:rPr>
          <m:t>i-1</m:t>
        </m:r>
      </m:oMath>
      <w:r w:rsidRPr="00666506">
        <w:t xml:space="preserve">, is sent from the </w:t>
      </w:r>
      <w:r w:rsidR="00056147">
        <w:t>SUT</w:t>
      </w:r>
      <w:r w:rsidRPr="00666506">
        <w:t>, reporting on the RTP stream from data injection.</w:t>
      </w:r>
      <w:r w:rsidR="00056147" w:rsidRPr="00056147">
        <w:t xml:space="preserve"> </w:t>
      </w:r>
      <w:r w:rsidR="00056147">
        <w:t xml:space="preserve">The value of </w:t>
      </w:r>
      <m:oMath>
        <m:r>
          <w:rPr>
            <w:rFonts w:ascii="Cambria Math" w:hAnsi="Cambria Math"/>
          </w:rPr>
          <m:t>i</m:t>
        </m:r>
      </m:oMath>
      <w:r w:rsidR="00056147">
        <w:t xml:space="preserve"> and its relation to how many RTCP packets that are actually sent by the SUT is only significant in context of describing the test procedure and </w:t>
      </w:r>
      <m:oMath>
        <m:r>
          <w:rPr>
            <w:rFonts w:ascii="Cambria Math" w:hAnsi="Cambria Math"/>
          </w:rPr>
          <m:t>i</m:t>
        </m:r>
      </m:oMath>
      <w:r w:rsidR="00056147">
        <w:t xml:space="preserve"> will be different across the repetitions related to steps 5a)-5e).</w:t>
      </w:r>
      <w:r w:rsidRPr="00666506">
        <w:br/>
      </w:r>
      <w:r w:rsidR="00056147">
        <w:t>5</w:t>
      </w:r>
      <w:r w:rsidRPr="00666506">
        <w:t xml:space="preserve">) Drop RTP packets from data injection to the </w:t>
      </w:r>
      <w:r w:rsidR="00056147">
        <w:t xml:space="preserve">SUT </w:t>
      </w:r>
      <w:r w:rsidRPr="00666506">
        <w:t xml:space="preserve">according to </w:t>
      </w:r>
      <w:r w:rsidR="00056147">
        <w:t xml:space="preserve">the below sub-bullets, one sub-bullet per repetition, </w:t>
      </w:r>
      <m:oMath>
        <m:r>
          <w:rPr>
            <w:rFonts w:ascii="Cambria Math" w:hAnsi="Cambria Math"/>
          </w:rPr>
          <m:t>k</m:t>
        </m:r>
      </m:oMath>
      <w:r w:rsidR="00056147">
        <w:t>, of</w:t>
      </w:r>
      <w:r w:rsidR="00056147" w:rsidRPr="00B2466C">
        <w:t xml:space="preserve"> </w:t>
      </w:r>
      <w:r w:rsidRPr="00666506">
        <w:t>step</w:t>
      </w:r>
      <w:r w:rsidR="004C03EB">
        <w:t>s</w:t>
      </w:r>
      <w:r w:rsidRPr="00666506">
        <w:t xml:space="preserve"> </w:t>
      </w:r>
      <w:r w:rsidR="004C03EB">
        <w:t>4</w:t>
      </w:r>
      <w:r w:rsidR="00056147">
        <w:t xml:space="preserve">-10, where </w:t>
      </w:r>
      <m:oMath>
        <m:sSub>
          <m:sSubPr>
            <m:ctrlPr>
              <w:rPr>
                <w:rFonts w:ascii="Cambria Math" w:hAnsi="Cambria Math"/>
                <w:i/>
              </w:rPr>
            </m:ctrlPr>
          </m:sSubPr>
          <m:e>
            <m:r>
              <w:rPr>
                <w:rFonts w:ascii="Cambria Math" w:hAnsi="Cambria Math"/>
              </w:rPr>
              <m:t>n</m:t>
            </m:r>
          </m:e>
          <m:sub>
            <m:r>
              <w:rPr>
                <w:rFonts w:ascii="Cambria Math" w:hAnsi="Cambria Math"/>
              </w:rPr>
              <m:t>k</m:t>
            </m:r>
          </m:sub>
        </m:sSub>
      </m:oMath>
      <w:r w:rsidR="00056147">
        <w:t xml:space="preserve"> is the number of dropped RTP packets in the RTCP reporting period for that repetition:</w:t>
      </w:r>
      <w:r w:rsidRPr="00666506">
        <w:br/>
      </w:r>
      <w:r w:rsidR="00056147" w:rsidRPr="00B2466C">
        <w:tab/>
        <w:t xml:space="preserve">a) </w:t>
      </w:r>
      <w:r w:rsidR="00056147">
        <w:t>A</w:t>
      </w:r>
      <w:r w:rsidR="00056147" w:rsidRPr="00B2466C">
        <w:t xml:space="preserve"> single RTP packet;</w:t>
      </w:r>
      <w:r w:rsidR="00056147" w:rsidRPr="00B2466C">
        <w:br/>
      </w:r>
      <w:r w:rsidR="00056147" w:rsidRPr="00B2466C">
        <w:tab/>
      </w:r>
      <w:r w:rsidR="00056147" w:rsidRPr="00B2466C">
        <w:tab/>
      </w:r>
      <m:oMath>
        <m:r>
          <w:rPr>
            <w:rFonts w:ascii="Cambria Math" w:hAnsi="Cambria Math"/>
          </w:rPr>
          <m:t xml:space="preserve">k=1, </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=1</m:t>
        </m:r>
      </m:oMath>
      <w:r w:rsidR="00056147" w:rsidRPr="00B2466C">
        <w:t>.</w:t>
      </w:r>
      <w:r w:rsidR="00056147" w:rsidRPr="00B2466C">
        <w:br/>
      </w:r>
      <w:r w:rsidR="00056147" w:rsidRPr="00B2466C">
        <w:tab/>
        <w:t>b) Drop two RTP packets in succession;</w:t>
      </w:r>
      <w:r w:rsidR="00056147" w:rsidRPr="00B2466C">
        <w:br/>
      </w:r>
      <w:r w:rsidR="00056147" w:rsidRPr="00B2466C">
        <w:tab/>
      </w:r>
      <w:r w:rsidR="00056147" w:rsidRPr="00B2466C">
        <w:tab/>
      </w:r>
      <m:oMath>
        <m:r>
          <w:rPr>
            <w:rFonts w:ascii="Cambria Math" w:hAnsi="Cambria Math"/>
          </w:rPr>
          <m:t xml:space="preserve">k=2, </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=2</m:t>
        </m:r>
      </m:oMath>
      <w:r w:rsidR="00056147" w:rsidRPr="00B2466C">
        <w:t>.</w:t>
      </w:r>
      <w:r w:rsidR="00056147" w:rsidRPr="00B2466C">
        <w:br/>
      </w:r>
      <w:r w:rsidR="00056147" w:rsidRPr="00B2466C">
        <w:tab/>
        <w:t>c) Drop two RTP packets with three RTP packets in between;</w:t>
      </w:r>
      <w:r w:rsidR="00056147" w:rsidRPr="00B2466C">
        <w:br/>
      </w:r>
      <w:r w:rsidR="00056147" w:rsidRPr="00B2466C">
        <w:tab/>
      </w:r>
      <w:r w:rsidR="00056147" w:rsidRPr="00B2466C">
        <w:tab/>
      </w:r>
      <m:oMath>
        <m:r>
          <w:rPr>
            <w:rFonts w:ascii="Cambria Math" w:hAnsi="Cambria Math"/>
          </w:rPr>
          <m:t xml:space="preserve">k=3, </m:t>
        </m:r>
        <m:sSub>
          <m:sSubPr>
            <m:ctrlPr>
              <w:rPr>
                <w:rFonts w:ascii="Cambria Math" w:hAnsi="Cambria Math"/>
                <w:i/>
              </w:rPr>
            </m:ctrlPr>
          </m:sSubPr>
          <m:e>
            <m:r>
              <w:rPr>
                <w:rFonts w:ascii="Cambria Math" w:hAnsi="Cambria Math"/>
              </w:rPr>
              <m:t>n</m:t>
            </m:r>
          </m:e>
          <m:sub>
            <m:r>
              <w:rPr>
                <w:rFonts w:ascii="Cambria Math" w:hAnsi="Cambria Math"/>
              </w:rPr>
              <m:t>3</m:t>
            </m:r>
          </m:sub>
        </m:sSub>
        <m:r>
          <w:rPr>
            <w:rFonts w:ascii="Cambria Math" w:hAnsi="Cambria Math"/>
          </w:rPr>
          <m:t>=2</m:t>
        </m:r>
      </m:oMath>
      <w:r w:rsidR="00056147" w:rsidRPr="00B2466C">
        <w:t>.</w:t>
      </w:r>
      <w:r w:rsidR="00056147" w:rsidRPr="00B2466C">
        <w:br/>
      </w:r>
      <w:r w:rsidR="00056147" w:rsidRPr="00B2466C">
        <w:tab/>
        <w:t xml:space="preserve">d) Drop every </w:t>
      </w:r>
      <w:r w:rsidR="00056147">
        <w:t>20</w:t>
      </w:r>
      <w:r w:rsidR="00056147" w:rsidRPr="00A228E4">
        <w:rPr>
          <w:vertAlign w:val="superscript"/>
        </w:rPr>
        <w:t>th</w:t>
      </w:r>
      <w:r w:rsidR="00056147">
        <w:t xml:space="preserve"> </w:t>
      </w:r>
      <w:r w:rsidR="00056147" w:rsidRPr="00B2466C">
        <w:t>RTP packet;</w:t>
      </w:r>
      <w:r w:rsidR="00056147" w:rsidRPr="00B2466C">
        <w:br/>
      </w:r>
      <w:r w:rsidR="00056147" w:rsidRPr="00B2466C">
        <w:tab/>
      </w:r>
      <w:r w:rsidR="00056147" w:rsidRPr="00B2466C">
        <w:tab/>
      </w:r>
      <m:oMath>
        <m:r>
          <w:rPr>
            <w:rFonts w:ascii="Cambria Math" w:hAnsi="Cambria Math"/>
          </w:rPr>
          <m:t xml:space="preserve">k=4, </m:t>
        </m:r>
        <m:sSub>
          <m:sSubPr>
            <m:ctrlPr>
              <w:rPr>
                <w:rFonts w:ascii="Cambria Math" w:hAnsi="Cambria Math"/>
                <w:i/>
              </w:rPr>
            </m:ctrlPr>
          </m:sSubPr>
          <m:e>
            <m:r>
              <w:rPr>
                <w:rFonts w:ascii="Cambria Math" w:hAnsi="Cambria Math"/>
              </w:rPr>
              <m:t>n</m:t>
            </m:r>
          </m:e>
          <m:sub>
            <m:r>
              <w:rPr>
                <w:rFonts w:ascii="Cambria Math" w:hAnsi="Cambria Math"/>
              </w:rPr>
              <m:t>4</m:t>
            </m:r>
          </m:sub>
        </m:sSub>
        <m:r>
          <w:rPr>
            <w:rFonts w:ascii="Cambria Math" w:hAnsi="Cambria Math"/>
          </w:rPr>
          <m:t>=</m:t>
        </m:r>
        <m:f>
          <m:fPr>
            <m:type m:val="skw"/>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k</m:t>
                </m:r>
              </m:sub>
            </m:sSub>
          </m:num>
          <m:den>
            <m:r>
              <w:rPr>
                <w:rFonts w:ascii="Cambria Math" w:hAnsi="Cambria Math"/>
              </w:rPr>
              <m:t>20</m:t>
            </m:r>
          </m:den>
        </m:f>
      </m:oMath>
      <w:r w:rsidR="00056147" w:rsidRPr="00B2466C">
        <w:t>.</w:t>
      </w:r>
      <w:r w:rsidR="00056147" w:rsidRPr="00B2466C">
        <w:br/>
      </w:r>
      <w:r w:rsidR="00056147" w:rsidRPr="00B2466C">
        <w:tab/>
        <w:t xml:space="preserve">e) Drop every </w:t>
      </w:r>
      <w:r w:rsidR="00056147">
        <w:t>10</w:t>
      </w:r>
      <w:r w:rsidR="00056147" w:rsidRPr="00A228E4">
        <w:rPr>
          <w:vertAlign w:val="superscript"/>
        </w:rPr>
        <w:t>th</w:t>
      </w:r>
      <w:r w:rsidR="00056147">
        <w:t xml:space="preserve"> </w:t>
      </w:r>
      <w:r w:rsidR="00056147" w:rsidRPr="00B2466C">
        <w:t>RTP packet;</w:t>
      </w:r>
      <w:r w:rsidR="00056147" w:rsidRPr="00B2466C">
        <w:br/>
      </w:r>
      <w:r w:rsidR="00056147" w:rsidRPr="00B2466C">
        <w:tab/>
      </w:r>
      <w:r w:rsidR="00056147" w:rsidRPr="00B2466C">
        <w:tab/>
      </w:r>
      <m:oMath>
        <m:r>
          <w:rPr>
            <w:rFonts w:ascii="Cambria Math" w:hAnsi="Cambria Math"/>
          </w:rPr>
          <m:t xml:space="preserve">k=5, </m:t>
        </m:r>
        <m:sSub>
          <m:sSubPr>
            <m:ctrlPr>
              <w:rPr>
                <w:rFonts w:ascii="Cambria Math" w:hAnsi="Cambria Math"/>
                <w:i/>
              </w:rPr>
            </m:ctrlPr>
          </m:sSubPr>
          <m:e>
            <m:r>
              <w:rPr>
                <w:rFonts w:ascii="Cambria Math" w:hAnsi="Cambria Math"/>
              </w:rPr>
              <m:t>n</m:t>
            </m:r>
          </m:e>
          <m:sub>
            <m:r>
              <w:rPr>
                <w:rFonts w:ascii="Cambria Math" w:hAnsi="Cambria Math"/>
              </w:rPr>
              <m:t>5</m:t>
            </m:r>
          </m:sub>
        </m:sSub>
        <m:r>
          <w:rPr>
            <w:rFonts w:ascii="Cambria Math" w:hAnsi="Cambria Math"/>
          </w:rPr>
          <m:t>=</m:t>
        </m:r>
        <m:f>
          <m:fPr>
            <m:type m:val="skw"/>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k</m:t>
                </m:r>
              </m:sub>
            </m:sSub>
          </m:num>
          <m:den>
            <m:r>
              <w:rPr>
                <w:rFonts w:ascii="Cambria Math" w:hAnsi="Cambria Math"/>
              </w:rPr>
              <m:t>10</m:t>
            </m:r>
          </m:den>
        </m:f>
      </m:oMath>
      <w:r w:rsidR="00056147" w:rsidRPr="00B2466C">
        <w:t>.</w:t>
      </w:r>
      <w:r w:rsidR="00056147" w:rsidRPr="00B2466C">
        <w:br/>
      </w:r>
      <w:r w:rsidR="00056147">
        <w:t>6</w:t>
      </w:r>
      <w:r w:rsidRPr="00666506">
        <w:t xml:space="preserve">) An RTCP packet, </w:t>
      </w:r>
      <m:oMath>
        <m:r>
          <w:rPr>
            <w:rFonts w:ascii="Cambria Math" w:hAnsi="Cambria Math"/>
          </w:rPr>
          <m:t>i</m:t>
        </m:r>
      </m:oMath>
      <w:r w:rsidRPr="00666506">
        <w:t xml:space="preserve">, is sent from the </w:t>
      </w:r>
      <w:r w:rsidR="00056147">
        <w:t>SUT</w:t>
      </w:r>
      <w:r w:rsidRPr="00666506">
        <w:t>, reporting on the RTP stream from data injection.</w:t>
      </w:r>
      <w:r w:rsidRPr="00666506">
        <w:br/>
      </w:r>
      <w:r w:rsidR="00056147">
        <w:t>7</w:t>
      </w:r>
      <w:r w:rsidRPr="00666506">
        <w:t>) Calculate number of packets sent</w:t>
      </w:r>
      <w:r w:rsidR="00056147">
        <w:t xml:space="preserve"> (disregarding packet drops)</w:t>
      </w:r>
      <w:r w:rsidRPr="00666506">
        <w:t xml:space="preserve"> </w:t>
      </w:r>
      <m:oMath>
        <m:sSub>
          <m:sSubPr>
            <m:ctrlPr>
              <w:rPr>
                <w:rFonts w:ascii="Cambria Math" w:hAnsi="Cambria Math"/>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i-1</m:t>
            </m:r>
          </m:sub>
        </m:sSub>
      </m:oMath>
      <w:r w:rsidRPr="00666506">
        <w:t>.</w:t>
      </w:r>
      <w:r w:rsidRPr="00666506">
        <w:br/>
      </w:r>
      <w:r w:rsidR="00E151AE">
        <w:t>8</w:t>
      </w:r>
      <w:r w:rsidRPr="00666506">
        <w:t xml:space="preserve">) Calculate fraction lost </w:t>
      </w:r>
      <m:oMath>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d>
          <m:dPr>
            <m:begChr m:val="⌊"/>
            <m:endChr m:val="⌋"/>
            <m:ctrlPr>
              <w:rPr>
                <w:rFonts w:ascii="Cambria Math" w:hAnsi="Cambria Math"/>
                <w:i/>
              </w:rPr>
            </m:ctrlPr>
          </m:dPr>
          <m:e>
            <m:r>
              <w:rPr>
                <w:rFonts w:ascii="Cambria Math" w:hAnsi="Cambria Math"/>
              </w:rPr>
              <m:t>256</m:t>
            </m:r>
            <m:f>
              <m:fPr>
                <m:type m:val="skw"/>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k</m:t>
                    </m:r>
                  </m:sub>
                </m:sSub>
              </m:num>
              <m:den>
                <m:sSub>
                  <m:sSubPr>
                    <m:ctrlPr>
                      <w:rPr>
                        <w:rFonts w:ascii="Cambria Math" w:hAnsi="Cambria Math"/>
                        <w:i/>
                      </w:rPr>
                    </m:ctrlPr>
                  </m:sSubPr>
                  <m:e>
                    <m:r>
                      <w:rPr>
                        <w:rFonts w:ascii="Cambria Math" w:hAnsi="Cambria Math"/>
                      </w:rPr>
                      <m:t>N</m:t>
                    </m:r>
                  </m:e>
                  <m:sub>
                    <m:r>
                      <w:rPr>
                        <w:rFonts w:ascii="Cambria Math" w:hAnsi="Cambria Math"/>
                      </w:rPr>
                      <m:t>k</m:t>
                    </m:r>
                  </m:sub>
                </m:sSub>
              </m:den>
            </m:f>
          </m:e>
        </m:d>
      </m:oMath>
      <w:r w:rsidRPr="00666506">
        <w:t xml:space="preserve">, with </w:t>
      </w:r>
      <m:oMath>
        <m:sSub>
          <m:sSubPr>
            <m:ctrlPr>
              <w:rPr>
                <w:rFonts w:ascii="Cambria Math" w:hAnsi="Cambria Math"/>
                <w:i/>
              </w:rPr>
            </m:ctrlPr>
          </m:sSubPr>
          <m:e>
            <m:r>
              <w:rPr>
                <w:rFonts w:ascii="Cambria Math" w:hAnsi="Cambria Math"/>
              </w:rPr>
              <m:t>n</m:t>
            </m:r>
          </m:e>
          <m:sub>
            <m:r>
              <w:rPr>
                <w:rFonts w:ascii="Cambria Math" w:hAnsi="Cambria Math"/>
              </w:rPr>
              <m:t>k</m:t>
            </m:r>
          </m:sub>
        </m:sSub>
      </m:oMath>
      <w:r w:rsidRPr="00666506">
        <w:t xml:space="preserve"> set according to </w:t>
      </w:r>
      <w:r w:rsidR="00E151AE">
        <w:t>5</w:t>
      </w:r>
      <w:r w:rsidRPr="00666506">
        <w:t xml:space="preserve">a) – </w:t>
      </w:r>
      <w:r w:rsidR="00E151AE">
        <w:t>5</w:t>
      </w:r>
      <w:r w:rsidRPr="00666506">
        <w:t xml:space="preserve">e) </w:t>
      </w:r>
      <w:r w:rsidR="00E151AE">
        <w:t>above</w:t>
      </w:r>
      <w:r w:rsidRPr="00666506">
        <w:t>.</w:t>
      </w:r>
      <w:r w:rsidRPr="00666506">
        <w:br/>
      </w:r>
      <w:r w:rsidR="00E151AE">
        <w:t>9</w:t>
      </w:r>
      <w:r w:rsidRPr="00666506">
        <w:t xml:space="preserve">) Calculate packets lost </w:t>
      </w:r>
      <m:oMath>
        <m:sSub>
          <m:sSubPr>
            <m:ctrlPr>
              <w:rPr>
                <w:rFonts w:ascii="Cambria Math" w:hAnsi="Cambria Math"/>
                <w:i/>
              </w:rPr>
            </m:ctrlPr>
          </m:sSubPr>
          <m:e>
            <m:r>
              <w:rPr>
                <w:rFonts w:ascii="Cambria Math" w:hAnsi="Cambria Math"/>
              </w:rPr>
              <m:t>L</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i-1</m:t>
            </m:r>
          </m:sub>
        </m:sSub>
      </m:oMath>
      <w:r w:rsidRPr="00666506">
        <w:t>.</w:t>
      </w:r>
      <w:r w:rsidRPr="00666506">
        <w:br/>
      </w:r>
      <w:r w:rsidR="00E151AE">
        <w:t>10</w:t>
      </w:r>
      <w:r w:rsidRPr="00666506">
        <w:t xml:space="preserve">) Repeat </w:t>
      </w:r>
      <w:r w:rsidR="00E151AE">
        <w:t xml:space="preserve">from </w:t>
      </w:r>
      <w:r w:rsidRPr="00666506">
        <w:t>step 4</w:t>
      </w:r>
      <w:r w:rsidR="00E151AE">
        <w:t>.</w:t>
      </w:r>
      <w:r w:rsidRPr="00666506">
        <w:br/>
      </w:r>
    </w:p>
    <w:p w14:paraId="1283B46F" w14:textId="3D2458B3" w:rsidR="00666506" w:rsidRPr="00666506" w:rsidRDefault="00666506" w:rsidP="00666506">
      <w:pPr>
        <w:ind w:left="1418" w:hanging="1418"/>
      </w:pPr>
      <w:r w:rsidRPr="00666506">
        <w:t>Stop condition:</w:t>
      </w:r>
      <w:r w:rsidRPr="00666506">
        <w:tab/>
        <w:t xml:space="preserve">Step </w:t>
      </w:r>
      <w:r w:rsidR="00E151AE">
        <w:t>9</w:t>
      </w:r>
      <w:r w:rsidRPr="00666506">
        <w:t xml:space="preserve"> is fulfilled for</w:t>
      </w:r>
      <m:oMath>
        <m:r>
          <w:rPr>
            <w:rFonts w:ascii="Cambria Math" w:hAnsi="Cambria Math"/>
          </w:rPr>
          <m:t>k=5</m:t>
        </m:r>
      </m:oMath>
      <w:r w:rsidRPr="00666506">
        <w:t xml:space="preserve">, repetition </w:t>
      </w:r>
      <w:r w:rsidR="00E151AE">
        <w:t>5</w:t>
      </w:r>
      <w:r w:rsidRPr="00666506">
        <w:t>e).</w:t>
      </w:r>
    </w:p>
    <w:p w14:paraId="61ADBB4C" w14:textId="7F4E8388" w:rsidR="00666506" w:rsidRPr="00666506" w:rsidRDefault="00666506" w:rsidP="00666506">
      <w:pPr>
        <w:ind w:left="1418" w:hanging="1418"/>
      </w:pPr>
      <w:r w:rsidRPr="00666506">
        <w:t>Pass criteria:</w:t>
      </w:r>
      <w:r w:rsidRPr="00666506">
        <w:tab/>
        <w:t xml:space="preserve">1) </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 for all k∈</m:t>
        </m:r>
        <m:d>
          <m:dPr>
            <m:begChr m:val="["/>
            <m:endChr m:val="]"/>
            <m:ctrlPr>
              <w:rPr>
                <w:rFonts w:ascii="Cambria Math" w:hAnsi="Cambria Math"/>
                <w:i/>
              </w:rPr>
            </m:ctrlPr>
          </m:dPr>
          <m:e>
            <m:r>
              <w:rPr>
                <w:rFonts w:ascii="Cambria Math" w:hAnsi="Cambria Math"/>
              </w:rPr>
              <m:t>1..5</m:t>
            </m:r>
          </m:e>
        </m:d>
      </m:oMath>
      <w:r w:rsidRPr="00666506">
        <w:t>.</w:t>
      </w:r>
      <w:r w:rsidRPr="00666506">
        <w:br/>
        <w:t xml:space="preserve">2) </w:t>
      </w:r>
      <m:oMath>
        <m:sSub>
          <m:sSubPr>
            <m:ctrlPr>
              <w:rPr>
                <w:rFonts w:ascii="Cambria Math" w:hAnsi="Cambria Math"/>
                <w:i/>
              </w:rPr>
            </m:ctrlPr>
          </m:sSubPr>
          <m:e>
            <m:r>
              <w:rPr>
                <w:rFonts w:ascii="Cambria Math" w:hAnsi="Cambria Math"/>
              </w:rPr>
              <m:t>L</m:t>
            </m:r>
          </m:e>
          <m:sub>
            <m:r>
              <w:rPr>
                <w:rFonts w:ascii="Cambria Math" w:hAnsi="Cambria Math"/>
              </w:rPr>
              <m:t>k</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k</m:t>
                </m:r>
              </m:sub>
            </m:sSub>
          </m:e>
        </m:d>
        <m:r>
          <w:rPr>
            <w:rFonts w:ascii="Cambria Math" w:hAnsi="Cambria Math"/>
          </w:rPr>
          <m:t>, for all k∈</m:t>
        </m:r>
        <m:d>
          <m:dPr>
            <m:begChr m:val="["/>
            <m:endChr m:val="]"/>
            <m:ctrlPr>
              <w:rPr>
                <w:rFonts w:ascii="Cambria Math" w:hAnsi="Cambria Math"/>
                <w:i/>
              </w:rPr>
            </m:ctrlPr>
          </m:dPr>
          <m:e>
            <m:r>
              <w:rPr>
                <w:rFonts w:ascii="Cambria Math" w:hAnsi="Cambria Math"/>
              </w:rPr>
              <m:t>1..5</m:t>
            </m:r>
          </m:e>
        </m:d>
      </m:oMath>
      <w:r w:rsidRPr="00666506">
        <w:t>.</w:t>
      </w:r>
    </w:p>
    <w:p w14:paraId="60F73C8E" w14:textId="1173DC87" w:rsidR="00666506" w:rsidRPr="00666506" w:rsidRDefault="00666506" w:rsidP="00666506">
      <w:pPr>
        <w:ind w:left="1418" w:hanging="1418"/>
      </w:pPr>
      <w:r w:rsidRPr="00666506">
        <w:t>Comments:</w:t>
      </w:r>
      <w:r w:rsidRPr="00666506">
        <w:tab/>
        <w:t xml:space="preserve">The test result is agnostic to RTP packets being sent by the </w:t>
      </w:r>
      <w:r w:rsidR="00E151AE">
        <w:t xml:space="preserve">SUT </w:t>
      </w:r>
      <w:r w:rsidRPr="00666506">
        <w:t>or not.</w:t>
      </w:r>
      <w:r w:rsidR="00E151AE">
        <w:br/>
      </w:r>
      <w:r w:rsidR="00E151AE" w:rsidRPr="00B2466C">
        <w:t xml:space="preserve">It is assumed that the information in extended last sequence number received is correct </w:t>
      </w:r>
      <w:r w:rsidR="00E151AE">
        <w:t xml:space="preserve">(see test </w:t>
      </w:r>
      <w:r w:rsidR="00E151AE" w:rsidRPr="00D07A4F">
        <w:t>6.2.6.11</w:t>
      </w:r>
      <w:r w:rsidR="00E151AE">
        <w:t xml:space="preserve">) </w:t>
      </w:r>
      <w:r w:rsidR="00E151AE" w:rsidRPr="00B2466C">
        <w:t>and enough to correlate with actual, observed RTP packet loss</w:t>
      </w:r>
      <w:r w:rsidR="00E151AE">
        <w:t>.</w:t>
      </w:r>
    </w:p>
    <w:p w14:paraId="646E8B47" w14:textId="17BB85A2" w:rsidR="00F0373E" w:rsidRPr="004D3578" w:rsidRDefault="005358B9" w:rsidP="00F0373E">
      <w:pPr>
        <w:pStyle w:val="Heading4"/>
      </w:pPr>
      <w:bookmarkStart w:id="67" w:name="_Toc34151160"/>
      <w:r>
        <w:t>6.2.6.</w:t>
      </w:r>
      <w:r w:rsidR="00A66F06">
        <w:t>10</w:t>
      </w:r>
      <w:r w:rsidR="00F0373E" w:rsidRPr="004D3578">
        <w:tab/>
      </w:r>
      <w:r w:rsidR="00F0373E">
        <w:t>All Los</w:t>
      </w:r>
      <w:r w:rsidR="00D12435">
        <w:t>s</w:t>
      </w:r>
      <w:r w:rsidR="00F0373E">
        <w:t xml:space="preserve"> Test</w:t>
      </w:r>
      <w:bookmarkEnd w:id="67"/>
    </w:p>
    <w:p w14:paraId="5C3CA75C" w14:textId="77777777" w:rsidR="00E151AE" w:rsidRPr="007B543A" w:rsidRDefault="00E151AE" w:rsidP="00E151AE">
      <w:pPr>
        <w:overflowPunct w:val="0"/>
        <w:autoSpaceDE w:val="0"/>
        <w:autoSpaceDN w:val="0"/>
        <w:adjustRightInd w:val="0"/>
        <w:ind w:left="1418" w:hanging="1418"/>
        <w:textAlignment w:val="baseline"/>
      </w:pPr>
      <w:r w:rsidRPr="007B543A">
        <w:t>Purpose:</w:t>
      </w:r>
      <w:r w:rsidRPr="007B543A">
        <w:tab/>
      </w:r>
      <w:r>
        <w:t>Test if no RTP packets being received by the SUT during one or more reporting periods is correctly reflected in the RTCP reports sent by the SUT when receiving RTP packets again</w:t>
      </w:r>
      <w:r w:rsidRPr="007B543A">
        <w:rPr>
          <w:i/>
        </w:rPr>
        <w:t>.</w:t>
      </w:r>
    </w:p>
    <w:p w14:paraId="1DED6B43" w14:textId="77777777" w:rsidR="00E151AE" w:rsidRPr="007B543A" w:rsidRDefault="00E151AE" w:rsidP="00E151AE">
      <w:pPr>
        <w:overflowPunct w:val="0"/>
        <w:autoSpaceDE w:val="0"/>
        <w:autoSpaceDN w:val="0"/>
        <w:adjustRightInd w:val="0"/>
        <w:ind w:left="1418" w:hanging="1418"/>
        <w:textAlignment w:val="baseline"/>
      </w:pPr>
      <w:r w:rsidRPr="007B543A">
        <w:t>Status:</w:t>
      </w:r>
      <w:r w:rsidRPr="007B543A">
        <w:tab/>
        <w:t>Mandatory</w:t>
      </w:r>
    </w:p>
    <w:p w14:paraId="38389FF7" w14:textId="77777777" w:rsidR="00E151AE" w:rsidRPr="007B543A" w:rsidRDefault="00E151AE" w:rsidP="00E151AE">
      <w:pPr>
        <w:overflowPunct w:val="0"/>
        <w:autoSpaceDE w:val="0"/>
        <w:autoSpaceDN w:val="0"/>
        <w:adjustRightInd w:val="0"/>
        <w:ind w:left="1418" w:hanging="1418"/>
        <w:textAlignment w:val="baseline"/>
      </w:pPr>
      <w:r w:rsidRPr="007B543A">
        <w:t>Preconditions:</w:t>
      </w:r>
      <w:r w:rsidRPr="007B543A">
        <w:tab/>
        <w:t xml:space="preserve">1) The </w:t>
      </w:r>
      <w:r>
        <w:t>SUT</w:t>
      </w:r>
      <w:r w:rsidRPr="007B543A">
        <w:t xml:space="preserve"> has passed test</w:t>
      </w:r>
      <w:r>
        <w:t>s</w:t>
      </w:r>
      <w:r w:rsidRPr="007B543A">
        <w:t xml:space="preserve"> </w:t>
      </w:r>
      <w:r w:rsidRPr="00D07A4F">
        <w:t>6.2.6.4</w:t>
      </w:r>
      <w:r w:rsidRPr="00C769CE">
        <w:t xml:space="preserve"> and </w:t>
      </w:r>
      <w:r w:rsidRPr="00D07A4F">
        <w:t>6.2.6.5</w:t>
      </w:r>
      <w:r w:rsidRPr="007B543A">
        <w:t>.</w:t>
      </w:r>
      <w:r w:rsidRPr="007B543A">
        <w:br/>
        <w:t xml:space="preserve">2) The </w:t>
      </w:r>
      <w:r>
        <w:t>SUT</w:t>
      </w:r>
      <w:r w:rsidRPr="007B543A">
        <w:t xml:space="preserve"> is </w:t>
      </w:r>
      <w:r>
        <w:t xml:space="preserve">set </w:t>
      </w:r>
      <w:r w:rsidRPr="007B543A">
        <w:t xml:space="preserve">to receive RTP packets during the test session, e.g. </w:t>
      </w:r>
      <w:r>
        <w:t xml:space="preserve">pre-configured or </w:t>
      </w:r>
      <w:r w:rsidRPr="007B543A">
        <w:t>set as send-receive or receive-only</w:t>
      </w:r>
      <w:r>
        <w:t xml:space="preserve"> through test instrument signalling</w:t>
      </w:r>
      <w:r w:rsidRPr="007B543A">
        <w:t>.</w:t>
      </w:r>
      <w:r w:rsidRPr="007B543A">
        <w:br/>
        <w:t>3) Data injection is set to send a single RTP stream (one SSRC) with loss</w:t>
      </w:r>
      <w:r>
        <w:t xml:space="preserve"> according to the test procedure below</w:t>
      </w:r>
      <w:r w:rsidRPr="007B543A">
        <w:t>.</w:t>
      </w:r>
    </w:p>
    <w:p w14:paraId="6F5D8A2A" w14:textId="77777777" w:rsidR="00E151AE" w:rsidRPr="007B543A" w:rsidRDefault="00E151AE" w:rsidP="00E151AE">
      <w:pPr>
        <w:overflowPunct w:val="0"/>
        <w:autoSpaceDE w:val="0"/>
        <w:autoSpaceDN w:val="0"/>
        <w:adjustRightInd w:val="0"/>
        <w:ind w:left="1418" w:hanging="1418"/>
        <w:textAlignment w:val="baseline"/>
      </w:pPr>
      <w:r w:rsidRPr="007B543A">
        <w:t>Test procedure:</w:t>
      </w:r>
      <w:r w:rsidRPr="007B543A">
        <w:tab/>
      </w:r>
      <w:r>
        <w:t xml:space="preserve">1) </w:t>
      </w:r>
      <w:r w:rsidRPr="007B543A">
        <w:t xml:space="preserve">Observe </w:t>
      </w:r>
      <w:r>
        <w:t>SUT</w:t>
      </w:r>
      <w:r w:rsidRPr="007B543A">
        <w:t xml:space="preserve"> and data injection output.</w:t>
      </w:r>
      <w:r>
        <w:br/>
        <w:t xml:space="preserve">2) </w:t>
      </w:r>
      <w:r w:rsidRPr="00B2466C">
        <w:t>Note the cumulative number of packets lost (</w:t>
      </w:r>
      <m:oMath>
        <m:sSub>
          <m:sSubPr>
            <m:ctrlPr>
              <w:rPr>
                <w:rFonts w:ascii="Cambria Math" w:hAnsi="Cambria Math"/>
                <w:i/>
                <w:vertAlign w:val="subscript"/>
              </w:rPr>
            </m:ctrlPr>
          </m:sSubPr>
          <m:e>
            <m:r>
              <w:rPr>
                <w:rFonts w:ascii="Cambria Math" w:hAnsi="Cambria Math"/>
                <w:vertAlign w:val="subscript"/>
              </w:rPr>
              <m:t>c</m:t>
            </m:r>
          </m:e>
          <m:sub>
            <m:r>
              <w:rPr>
                <w:rFonts w:ascii="Cambria Math" w:hAnsi="Cambria Math"/>
                <w:vertAlign w:val="subscript"/>
              </w:rPr>
              <m:t>i</m:t>
            </m:r>
          </m:sub>
        </m:sSub>
      </m:oMath>
      <w:r w:rsidRPr="00B2466C">
        <w:t xml:space="preserve">) for each RTCP report block sent from the </w:t>
      </w:r>
      <w:r>
        <w:t>SUT</w:t>
      </w:r>
      <w:r w:rsidRPr="00B2466C">
        <w:t xml:space="preserve"> reporting on the RTP stream sent from data injection.</w:t>
      </w:r>
      <w:r w:rsidRPr="00B2466C">
        <w:br/>
      </w:r>
      <w:r>
        <w:t>3) RTP packets are sent from data injection.</w:t>
      </w:r>
      <w:r>
        <w:br/>
        <w:t>4</w:t>
      </w:r>
      <w:r w:rsidRPr="00B2466C">
        <w:t xml:space="preserve">) An RTCP packet, </w:t>
      </w:r>
      <m:oMath>
        <m:r>
          <w:rPr>
            <w:rFonts w:ascii="Cambria Math" w:hAnsi="Cambria Math"/>
          </w:rPr>
          <m:t>i=1</m:t>
        </m:r>
      </m:oMath>
      <w:r w:rsidRPr="00B2466C">
        <w:t xml:space="preserve">, is sent from the </w:t>
      </w:r>
      <w:r>
        <w:t>SUT</w:t>
      </w:r>
      <w:r w:rsidRPr="00B2466C">
        <w:t>, reporting on the RTP stream from data injection.</w:t>
      </w:r>
      <w:r>
        <w:t xml:space="preserve"> This RTCP packet is not necessarily the very first RTCP packet sent by the SUT in the RTP session but just the first in the scope of this test. The value of </w:t>
      </w:r>
      <m:oMath>
        <m:r>
          <w:rPr>
            <w:rFonts w:ascii="Cambria Math" w:hAnsi="Cambria Math"/>
          </w:rPr>
          <m:t>i</m:t>
        </m:r>
      </m:oMath>
      <w:r>
        <w:t xml:space="preserve"> and its relation to how many RTCP packets that are actually sent by the SUT is only significant in context of describing the test procedure.</w:t>
      </w:r>
      <w:r>
        <w:br/>
      </w:r>
      <w:r>
        <w:lastRenderedPageBreak/>
        <w:t>5) All RTP packets are prevented from reaching the SUT and dropped (not buffered), without modifying the session as seen from the SUT, e.g. through proprietary data injection interaction or through transport network actions.</w:t>
      </w:r>
      <w:r>
        <w:br/>
        <w:t xml:space="preserve">6) Note the sequence number </w:t>
      </w:r>
      <m:oMath>
        <m:sSub>
          <m:sSubPr>
            <m:ctrlPr>
              <w:rPr>
                <w:rFonts w:ascii="Cambria Math" w:hAnsi="Cambria Math"/>
                <w:i/>
                <w:vertAlign w:val="subscript"/>
              </w:rPr>
            </m:ctrlPr>
          </m:sSubPr>
          <m:e>
            <m:r>
              <w:rPr>
                <w:rFonts w:ascii="Cambria Math" w:hAnsi="Cambria Math"/>
                <w:vertAlign w:val="subscript"/>
              </w:rPr>
              <m:t>s</m:t>
            </m:r>
          </m:e>
          <m:sub>
            <m:r>
              <w:rPr>
                <w:rFonts w:ascii="Cambria Math" w:hAnsi="Cambria Math"/>
                <w:vertAlign w:val="subscript"/>
              </w:rPr>
              <m:t>1</m:t>
            </m:r>
          </m:sub>
        </m:sSub>
      </m:oMath>
      <w:r>
        <w:t xml:space="preserve"> of the last RTP packet reaching the SUT before the RTP loss period.</w:t>
      </w:r>
      <w:r>
        <w:br/>
        <w:t>6) At least two RTCP packets</w:t>
      </w:r>
      <w:r w:rsidRPr="00B2466C">
        <w:t xml:space="preserve">, </w:t>
      </w:r>
      <m:oMath>
        <m:r>
          <w:rPr>
            <w:rFonts w:ascii="Cambria Math" w:hAnsi="Cambria Math"/>
            <w:vertAlign w:val="subscript"/>
          </w:rPr>
          <m:t>i∈</m:t>
        </m:r>
        <m:d>
          <m:dPr>
            <m:begChr m:val="["/>
            <m:endChr m:val="]"/>
            <m:ctrlPr>
              <w:rPr>
                <w:rFonts w:ascii="Cambria Math" w:hAnsi="Cambria Math"/>
                <w:i/>
                <w:vertAlign w:val="subscript"/>
              </w:rPr>
            </m:ctrlPr>
          </m:dPr>
          <m:e>
            <m:r>
              <w:rPr>
                <w:rFonts w:ascii="Cambria Math" w:hAnsi="Cambria Math"/>
                <w:vertAlign w:val="subscript"/>
              </w:rPr>
              <m:t>2..n</m:t>
            </m:r>
          </m:e>
        </m:d>
      </m:oMath>
      <w:r w:rsidRPr="00B2466C">
        <w:t>,</w:t>
      </w:r>
      <w:r>
        <w:t xml:space="preserve"> are sent from the SUT</w:t>
      </w:r>
      <w:r w:rsidRPr="00B2466C">
        <w:t>, reporting on the RTP stream from data injection</w:t>
      </w:r>
      <w:r>
        <w:t xml:space="preserve"> (the first one likely covering the beginning of the all-loss period).</w:t>
      </w:r>
      <w:r>
        <w:br/>
        <w:t>7) RTP packets are no longer prevented from reaching the SUT, without modifying the session as seen from the SUT, e.g. through proprietary data injection interaction or through transport network actions.</w:t>
      </w:r>
      <w:r>
        <w:br/>
        <w:t xml:space="preserve">8) Note the sequence number </w:t>
      </w:r>
      <m:oMath>
        <m:sSub>
          <m:sSubPr>
            <m:ctrlPr>
              <w:rPr>
                <w:rFonts w:ascii="Cambria Math" w:hAnsi="Cambria Math"/>
                <w:i/>
                <w:vertAlign w:val="subscript"/>
              </w:rPr>
            </m:ctrlPr>
          </m:sSubPr>
          <m:e>
            <m:r>
              <w:rPr>
                <w:rFonts w:ascii="Cambria Math" w:hAnsi="Cambria Math"/>
                <w:vertAlign w:val="subscript"/>
              </w:rPr>
              <m:t>s</m:t>
            </m:r>
          </m:e>
          <m:sub>
            <m:r>
              <w:rPr>
                <w:rFonts w:ascii="Cambria Math" w:hAnsi="Cambria Math"/>
                <w:vertAlign w:val="subscript"/>
              </w:rPr>
              <m:t>2</m:t>
            </m:r>
          </m:sub>
        </m:sSub>
      </m:oMath>
      <w:r>
        <w:t xml:space="preserve"> of the first RTP packet reaching the SUT after the RTP loss period.</w:t>
      </w:r>
    </w:p>
    <w:p w14:paraId="728A5960" w14:textId="7DABDB81" w:rsidR="00E151AE" w:rsidRPr="007B543A" w:rsidRDefault="00E151AE" w:rsidP="00E151AE">
      <w:pPr>
        <w:overflowPunct w:val="0"/>
        <w:autoSpaceDE w:val="0"/>
        <w:autoSpaceDN w:val="0"/>
        <w:adjustRightInd w:val="0"/>
        <w:ind w:left="1418" w:hanging="1418"/>
        <w:textAlignment w:val="baseline"/>
      </w:pPr>
      <w:r w:rsidRPr="007B543A">
        <w:t>Stop condition:</w:t>
      </w:r>
      <w:r w:rsidRPr="007B543A">
        <w:tab/>
      </w:r>
      <w:r w:rsidRPr="00B2466C">
        <w:t xml:space="preserve">An RTCP packet, </w:t>
      </w:r>
      <m:oMath>
        <m:r>
          <w:rPr>
            <w:rFonts w:ascii="Cambria Math" w:hAnsi="Cambria Math"/>
          </w:rPr>
          <m:t>i=n+1</m:t>
        </m:r>
      </m:oMath>
      <w:r w:rsidRPr="00B2466C">
        <w:t xml:space="preserve">, is sent from the </w:t>
      </w:r>
      <w:r w:rsidR="004730CD">
        <w:t>SUT</w:t>
      </w:r>
      <w:r>
        <w:t xml:space="preserve"> after step 8 in the test procedure</w:t>
      </w:r>
      <w:r w:rsidRPr="007B543A">
        <w:t>.</w:t>
      </w:r>
    </w:p>
    <w:p w14:paraId="4093BC46" w14:textId="77777777" w:rsidR="00E151AE" w:rsidRPr="007B543A" w:rsidRDefault="00E151AE" w:rsidP="00E151AE">
      <w:pPr>
        <w:overflowPunct w:val="0"/>
        <w:autoSpaceDE w:val="0"/>
        <w:autoSpaceDN w:val="0"/>
        <w:adjustRightInd w:val="0"/>
        <w:ind w:left="1418" w:hanging="1418"/>
        <w:textAlignment w:val="baseline"/>
      </w:pPr>
      <w:r w:rsidRPr="007B543A">
        <w:t>Pass criteria:</w:t>
      </w:r>
      <w:r w:rsidRPr="007B543A">
        <w:tab/>
        <w:t xml:space="preserve">The report block in RTCP packets sent from the </w:t>
      </w:r>
      <w:r>
        <w:t>SUT</w:t>
      </w:r>
      <w:r w:rsidRPr="007B543A">
        <w:t>, reporting on the RTP stream from data injection fulfil</w:t>
      </w:r>
      <w:r>
        <w:t>s</w:t>
      </w:r>
      <w:r w:rsidRPr="007B543A">
        <w:t>:</w:t>
      </w:r>
      <w:r w:rsidRPr="007B543A">
        <w:br/>
      </w:r>
      <w:r>
        <w:t xml:space="preserve">1) RTCP packets with </w:t>
      </w:r>
      <m:oMath>
        <m:r>
          <w:rPr>
            <w:rFonts w:ascii="Cambria Math" w:hAnsi="Cambria Math"/>
            <w:vertAlign w:val="subscript"/>
          </w:rPr>
          <m:t>i∈</m:t>
        </m:r>
        <m:d>
          <m:dPr>
            <m:begChr m:val="["/>
            <m:endChr m:val="]"/>
            <m:ctrlPr>
              <w:rPr>
                <w:rFonts w:ascii="Cambria Math" w:hAnsi="Cambria Math"/>
                <w:i/>
                <w:vertAlign w:val="subscript"/>
              </w:rPr>
            </m:ctrlPr>
          </m:dPr>
          <m:e>
            <m:r>
              <w:rPr>
                <w:rFonts w:ascii="Cambria Math" w:hAnsi="Cambria Math"/>
                <w:vertAlign w:val="subscript"/>
              </w:rPr>
              <m:t>3..n</m:t>
            </m:r>
          </m:e>
        </m:d>
      </m:oMath>
      <w:r>
        <w:t xml:space="preserve"> do not contain any report block for the SSRC used by data injection and that was subjected to loss in step 5 of the test procedure.</w:t>
      </w:r>
      <w:r>
        <w:br/>
        <w:t>2</w:t>
      </w:r>
      <w:r w:rsidRPr="007B543A">
        <w:t xml:space="preserve">) </w:t>
      </w:r>
      <m:oMath>
        <m:sSub>
          <m:sSubPr>
            <m:ctrlPr>
              <w:rPr>
                <w:rFonts w:ascii="Cambria Math" w:hAnsi="Cambria Math"/>
                <w:i/>
                <w:vertAlign w:val="subscript"/>
              </w:rPr>
            </m:ctrlPr>
          </m:sSubPr>
          <m:e>
            <m:r>
              <w:rPr>
                <w:rFonts w:ascii="Cambria Math" w:hAnsi="Cambria Math"/>
                <w:vertAlign w:val="subscript"/>
              </w:rPr>
              <m:t>c</m:t>
            </m:r>
          </m:e>
          <m:sub>
            <m:r>
              <w:rPr>
                <w:rFonts w:ascii="Cambria Math" w:hAnsi="Cambria Math"/>
                <w:vertAlign w:val="subscript"/>
              </w:rPr>
              <m:t>n+1</m:t>
            </m:r>
          </m:sub>
        </m:sSub>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c</m:t>
            </m:r>
          </m:e>
          <m:sub>
            <m:r>
              <w:rPr>
                <w:rFonts w:ascii="Cambria Math" w:hAnsi="Cambria Math"/>
                <w:vertAlign w:val="subscript"/>
              </w:rPr>
              <m:t>1</m:t>
            </m:r>
          </m:sub>
        </m:sSub>
        <m:r>
          <w:rPr>
            <w:rFonts w:ascii="Cambria Math" w:hAnsi="Cambria Math"/>
            <w:vertAlign w:val="subscript"/>
          </w:rPr>
          <m:t>+</m:t>
        </m:r>
        <m:d>
          <m:dPr>
            <m:ctrlPr>
              <w:rPr>
                <w:rFonts w:ascii="Cambria Math" w:hAnsi="Cambria Math"/>
                <w:i/>
                <w:vertAlign w:val="subscript"/>
              </w:rPr>
            </m:ctrlPr>
          </m:dPr>
          <m:e>
            <m:sSub>
              <m:sSubPr>
                <m:ctrlPr>
                  <w:rPr>
                    <w:rFonts w:ascii="Cambria Math" w:hAnsi="Cambria Math"/>
                    <w:i/>
                    <w:vertAlign w:val="subscript"/>
                  </w:rPr>
                </m:ctrlPr>
              </m:sSubPr>
              <m:e>
                <m:r>
                  <w:rPr>
                    <w:rFonts w:ascii="Cambria Math" w:hAnsi="Cambria Math"/>
                    <w:vertAlign w:val="subscript"/>
                  </w:rPr>
                  <m:t>s</m:t>
                </m:r>
              </m:e>
              <m:sub>
                <m:r>
                  <w:rPr>
                    <w:rFonts w:ascii="Cambria Math" w:hAnsi="Cambria Math"/>
                    <w:vertAlign w:val="subscript"/>
                  </w:rPr>
                  <m:t>2</m:t>
                </m:r>
              </m:sub>
            </m:sSub>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s</m:t>
                </m:r>
              </m:e>
              <m:sub>
                <m:r>
                  <w:rPr>
                    <w:rFonts w:ascii="Cambria Math" w:hAnsi="Cambria Math"/>
                    <w:vertAlign w:val="subscript"/>
                  </w:rPr>
                  <m:t>1</m:t>
                </m:r>
              </m:sub>
            </m:sSub>
          </m:e>
        </m:d>
      </m:oMath>
      <w:r w:rsidRPr="007B543A">
        <w:t>.</w:t>
      </w:r>
    </w:p>
    <w:p w14:paraId="7EAAA1C4" w14:textId="77777777" w:rsidR="00E151AE" w:rsidRPr="007B543A" w:rsidRDefault="00E151AE" w:rsidP="00E151AE">
      <w:pPr>
        <w:overflowPunct w:val="0"/>
        <w:autoSpaceDE w:val="0"/>
        <w:autoSpaceDN w:val="0"/>
        <w:adjustRightInd w:val="0"/>
        <w:ind w:left="1418" w:hanging="1418"/>
        <w:textAlignment w:val="baseline"/>
      </w:pPr>
      <w:r w:rsidRPr="007B543A">
        <w:t>Comments:</w:t>
      </w:r>
      <w:r w:rsidRPr="007B543A">
        <w:tab/>
        <w:t xml:space="preserve">The test result is agnostic to RTP packets being sent by the </w:t>
      </w:r>
      <w:r>
        <w:t>SUT</w:t>
      </w:r>
      <w:r w:rsidRPr="007B543A">
        <w:t xml:space="preserve"> or not.</w:t>
      </w:r>
      <w:r>
        <w:t xml:space="preserve"> </w:t>
      </w:r>
      <m:oMath>
        <m:sSub>
          <m:sSubPr>
            <m:ctrlPr>
              <w:rPr>
                <w:rFonts w:ascii="Cambria Math" w:hAnsi="Cambria Math"/>
                <w:i/>
                <w:vertAlign w:val="subscript"/>
              </w:rPr>
            </m:ctrlPr>
          </m:sSubPr>
          <m:e>
            <m:r>
              <w:rPr>
                <w:rFonts w:ascii="Cambria Math" w:hAnsi="Cambria Math"/>
                <w:vertAlign w:val="subscript"/>
              </w:rPr>
              <m:t>s</m:t>
            </m:r>
          </m:e>
          <m:sub>
            <m:r>
              <w:rPr>
                <w:rFonts w:ascii="Cambria Math" w:hAnsi="Cambria Math"/>
                <w:vertAlign w:val="subscript"/>
              </w:rPr>
              <m:t>2</m:t>
            </m:r>
          </m:sub>
        </m:sSub>
      </m:oMath>
      <w:r>
        <w:t xml:space="preserve"> must be strictly larger than </w:t>
      </w:r>
      <m:oMath>
        <m:sSub>
          <m:sSubPr>
            <m:ctrlPr>
              <w:rPr>
                <w:rFonts w:ascii="Cambria Math" w:hAnsi="Cambria Math"/>
                <w:i/>
                <w:vertAlign w:val="subscript"/>
              </w:rPr>
            </m:ctrlPr>
          </m:sSubPr>
          <m:e>
            <m:r>
              <w:rPr>
                <w:rFonts w:ascii="Cambria Math" w:hAnsi="Cambria Math"/>
                <w:vertAlign w:val="subscript"/>
              </w:rPr>
              <m:t>s</m:t>
            </m:r>
          </m:e>
          <m:sub>
            <m:r>
              <w:rPr>
                <w:rFonts w:ascii="Cambria Math" w:hAnsi="Cambria Math"/>
                <w:vertAlign w:val="subscript"/>
              </w:rPr>
              <m:t>1</m:t>
            </m:r>
          </m:sub>
        </m:sSub>
      </m:oMath>
      <w:r>
        <w:t xml:space="preserve"> (i.e., not wrapped around) for the pass criteria to work as currently formulated.</w:t>
      </w:r>
    </w:p>
    <w:p w14:paraId="47AE1906" w14:textId="1A7E9AF8" w:rsidR="00C449DD" w:rsidRPr="004D3578" w:rsidRDefault="005358B9" w:rsidP="00C449DD">
      <w:pPr>
        <w:pStyle w:val="Heading4"/>
      </w:pPr>
      <w:bookmarkStart w:id="68" w:name="_Toc34151161"/>
      <w:r>
        <w:t>6.2.6.1</w:t>
      </w:r>
      <w:r w:rsidR="009231AC">
        <w:t>1</w:t>
      </w:r>
      <w:r w:rsidR="00C449DD" w:rsidRPr="004D3578">
        <w:tab/>
      </w:r>
      <w:r w:rsidR="00C449DD">
        <w:t>Extended Highest Sequence Number Received Test</w:t>
      </w:r>
      <w:bookmarkEnd w:id="68"/>
    </w:p>
    <w:p w14:paraId="2B7E8F64" w14:textId="659149B3" w:rsidR="00666506" w:rsidRPr="00666506" w:rsidRDefault="00666506" w:rsidP="00666506">
      <w:pPr>
        <w:ind w:left="1418" w:hanging="1418"/>
      </w:pPr>
      <w:r w:rsidRPr="00666506">
        <w:t>Purpose:</w:t>
      </w:r>
      <w:r w:rsidRPr="00666506">
        <w:tab/>
        <w:t xml:space="preserve">Test if the "extended last sequence number received" field in the receiver report </w:t>
      </w:r>
      <w:r w:rsidR="00604145">
        <w:t xml:space="preserve">sent from the SUT </w:t>
      </w:r>
      <w:r w:rsidRPr="00666506">
        <w:t>is consistent with RTP "sequence number" field</w:t>
      </w:r>
      <w:r w:rsidR="00604145">
        <w:t xml:space="preserve"> sent by data injection</w:t>
      </w:r>
      <w:r w:rsidRPr="00666506">
        <w:rPr>
          <w:i/>
        </w:rPr>
        <w:t>.</w:t>
      </w:r>
    </w:p>
    <w:p w14:paraId="314FB6F6" w14:textId="77777777" w:rsidR="00666506" w:rsidRPr="00666506" w:rsidRDefault="00666506" w:rsidP="00666506">
      <w:pPr>
        <w:ind w:left="1418" w:hanging="1418"/>
      </w:pPr>
      <w:r w:rsidRPr="00666506">
        <w:t>Status:</w:t>
      </w:r>
      <w:r w:rsidRPr="00666506">
        <w:tab/>
        <w:t>Mandatory</w:t>
      </w:r>
    </w:p>
    <w:p w14:paraId="5A2AC7B8" w14:textId="54358565" w:rsidR="00666506" w:rsidRPr="00666506" w:rsidRDefault="00666506" w:rsidP="00666506">
      <w:pPr>
        <w:ind w:left="1418" w:hanging="1418"/>
      </w:pPr>
      <w:r w:rsidRPr="00666506">
        <w:t>Preconditions:</w:t>
      </w:r>
      <w:r w:rsidRPr="00666506">
        <w:tab/>
        <w:t xml:space="preserve">1) The </w:t>
      </w:r>
      <w:r w:rsidR="00604145">
        <w:t xml:space="preserve">SUT </w:t>
      </w:r>
      <w:r w:rsidRPr="00666506">
        <w:t xml:space="preserve">has passed test </w:t>
      </w:r>
      <w:r w:rsidRPr="00D07A4F">
        <w:t>6.2.6.1</w:t>
      </w:r>
      <w:r w:rsidRPr="00666506">
        <w:t>.</w:t>
      </w:r>
      <w:r w:rsidRPr="00666506">
        <w:br/>
        <w:t xml:space="preserve">2) The </w:t>
      </w:r>
      <w:r w:rsidR="00604145">
        <w:t xml:space="preserve">SUT </w:t>
      </w:r>
      <w:r w:rsidRPr="00666506">
        <w:t xml:space="preserve">is </w:t>
      </w:r>
      <w:r w:rsidR="00604145">
        <w:t xml:space="preserve">set </w:t>
      </w:r>
      <w:r w:rsidRPr="00666506">
        <w:t xml:space="preserve">to receive RTP packets during the test session, e.g. </w:t>
      </w:r>
      <w:r w:rsidR="00604145" w:rsidRPr="00666506">
        <w:t xml:space="preserve">pre-configured </w:t>
      </w:r>
      <w:r w:rsidR="00604145">
        <w:t xml:space="preserve">or </w:t>
      </w:r>
      <w:r w:rsidRPr="00666506">
        <w:t>set as send-receive or receive-only</w:t>
      </w:r>
      <w:r w:rsidR="00604145">
        <w:t xml:space="preserve"> through test instrument signalling</w:t>
      </w:r>
      <w:r w:rsidRPr="00666506">
        <w:t>.</w:t>
      </w:r>
      <w:r w:rsidRPr="00666506">
        <w:br/>
        <w:t>3) Data injection is set to send a single RTP stream (one SSRC).</w:t>
      </w:r>
      <w:r w:rsidRPr="00666506">
        <w:br/>
        <w:t xml:space="preserve">4) The "sequence number" (SN) field in the first RTP packet sent from data injection is monotonously increasing (see </w:t>
      </w:r>
      <w:r w:rsidRPr="00D07A4F">
        <w:t>6.2.6.12</w:t>
      </w:r>
      <w:r w:rsidRPr="00666506">
        <w:t xml:space="preserve"> for test of wrapped value).</w:t>
      </w:r>
    </w:p>
    <w:p w14:paraId="363CBB35" w14:textId="3A23373D" w:rsidR="00666506" w:rsidRPr="00666506" w:rsidRDefault="00666506" w:rsidP="00666506">
      <w:pPr>
        <w:ind w:left="1418" w:hanging="1418"/>
      </w:pPr>
      <w:r w:rsidRPr="00666506">
        <w:t>Test procedure:</w:t>
      </w:r>
      <w:r w:rsidRPr="00666506">
        <w:tab/>
        <w:t xml:space="preserve">1) Observe the </w:t>
      </w:r>
      <w:r w:rsidR="00604145">
        <w:t xml:space="preserve">SUT </w:t>
      </w:r>
      <w:r w:rsidRPr="00666506">
        <w:t>and data injection output.</w:t>
      </w:r>
      <w:r w:rsidRPr="00666506">
        <w:br/>
        <w:t>2) Note the "extended last sequence number received" field (</w:t>
      </w:r>
      <m:oMath>
        <m:sSub>
          <m:sSubPr>
            <m:ctrlPr>
              <w:rPr>
                <w:rFonts w:ascii="Cambria Math" w:hAnsi="Cambria Math"/>
                <w:i/>
                <w:vertAlign w:val="subscript"/>
              </w:rPr>
            </m:ctrlPr>
          </m:sSubPr>
          <m:e>
            <m:r>
              <w:rPr>
                <w:rFonts w:ascii="Cambria Math" w:hAnsi="Cambria Math"/>
                <w:vertAlign w:val="subscript"/>
              </w:rPr>
              <m:t>e</m:t>
            </m:r>
          </m:e>
          <m:sub>
            <m:r>
              <w:rPr>
                <w:rFonts w:ascii="Cambria Math" w:hAnsi="Cambria Math"/>
                <w:vertAlign w:val="subscript"/>
              </w:rPr>
              <m:t>i</m:t>
            </m:r>
          </m:sub>
        </m:sSub>
      </m:oMath>
      <w:r w:rsidRPr="00666506">
        <w:t xml:space="preserve">) of each RTCP packet sent from the </w:t>
      </w:r>
      <w:r w:rsidR="00604145">
        <w:t xml:space="preserve">SUT </w:t>
      </w:r>
      <w:r w:rsidRPr="00666506">
        <w:t>.</w:t>
      </w:r>
      <w:r w:rsidRPr="00666506">
        <w:br/>
        <w:t>3) Count the number of RTCP packets (</w:t>
      </w:r>
      <m:oMath>
        <m:r>
          <w:rPr>
            <w:rFonts w:ascii="Cambria Math" w:hAnsi="Cambria Math"/>
          </w:rPr>
          <m:t>n</m:t>
        </m:r>
      </m:oMath>
      <w:r w:rsidRPr="00666506">
        <w:t xml:space="preserve">) sent from the </w:t>
      </w:r>
      <w:r w:rsidR="00604145">
        <w:t>SUT</w:t>
      </w:r>
      <w:r w:rsidRPr="00666506">
        <w:t>.</w:t>
      </w:r>
      <w:r w:rsidRPr="00666506">
        <w:br/>
        <w:t>4) Count the number of sent RTP packets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Pr="00666506">
        <w:t xml:space="preserve">) sent from data injection between each pair </w:t>
      </w:r>
      <m:oMath>
        <m:d>
          <m:dPr>
            <m:begChr m:val="{"/>
            <m:endChr m:val="}"/>
            <m:ctrlPr>
              <w:rPr>
                <w:rFonts w:ascii="Cambria Math" w:hAnsi="Cambria Math"/>
                <w:i/>
              </w:rPr>
            </m:ctrlPr>
          </m:dPr>
          <m:e>
            <m:r>
              <w:rPr>
                <w:rFonts w:ascii="Cambria Math" w:hAnsi="Cambria Math"/>
              </w:rPr>
              <m:t>i-1, i</m:t>
            </m:r>
          </m:e>
        </m:d>
      </m:oMath>
      <w:r w:rsidRPr="00666506">
        <w:t xml:space="preserve"> of subsequent RTCP packets sent from the </w:t>
      </w:r>
      <w:r w:rsidR="00604145">
        <w:t>SUT</w:t>
      </w:r>
      <w:r w:rsidRPr="00666506">
        <w:t>.</w:t>
      </w:r>
      <w:r w:rsidR="00604145" w:rsidRPr="00604145">
        <w:t xml:space="preserve"> </w:t>
      </w:r>
      <w:r w:rsidR="00604145">
        <w:t xml:space="preserve">The value of </w:t>
      </w:r>
      <m:oMath>
        <m:r>
          <w:rPr>
            <w:rFonts w:ascii="Cambria Math" w:hAnsi="Cambria Math"/>
          </w:rPr>
          <m:t>i</m:t>
        </m:r>
      </m:oMath>
      <w:r w:rsidR="00604145">
        <w:t xml:space="preserve"> and its relation to how many RTCP packets that are actually sent by the SUT is only significant in context of describing the test procedure.</w:t>
      </w:r>
      <w:r w:rsidRPr="00666506">
        <w:br/>
        <w:t>5) Note the "sequence number" field (</w:t>
      </w:r>
      <m:oMath>
        <m:sSub>
          <m:sSubPr>
            <m:ctrlPr>
              <w:rPr>
                <w:rFonts w:ascii="Cambria Math" w:hAnsi="Cambria Math"/>
                <w:i/>
                <w:vertAlign w:val="subscript"/>
              </w:rPr>
            </m:ctrlPr>
          </m:sSubPr>
          <m:e>
            <m:r>
              <w:rPr>
                <w:rFonts w:ascii="Cambria Math" w:hAnsi="Cambria Math"/>
                <w:vertAlign w:val="subscript"/>
              </w:rPr>
              <m:t>s</m:t>
            </m:r>
          </m:e>
          <m:sub>
            <m:r>
              <w:rPr>
                <w:rFonts w:ascii="Cambria Math" w:hAnsi="Cambria Math"/>
                <w:vertAlign w:val="subscript"/>
              </w:rPr>
              <m:t>i,j</m:t>
            </m:r>
          </m:sub>
        </m:sSub>
      </m:oMath>
      <w:r w:rsidRPr="00666506">
        <w:t>) of each RTP packet</w:t>
      </w:r>
      <w:r w:rsidR="00604145">
        <w:t xml:space="preserve"> sent by data injection</w:t>
      </w:r>
      <w:r w:rsidRPr="00666506">
        <w:t xml:space="preserve">, with </w:t>
      </w:r>
      <m:oMath>
        <m:r>
          <w:rPr>
            <w:rFonts w:ascii="Cambria Math" w:hAnsi="Cambria Math"/>
          </w:rPr>
          <m:t>j∈</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e>
        </m:d>
      </m:oMath>
      <w:r w:rsidRPr="00666506">
        <w:t>.</w:t>
      </w:r>
      <w:r w:rsidRPr="00666506">
        <w:br/>
        <w:t xml:space="preserve">6) Note the RTP packet number, </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=j</m:t>
        </m:r>
      </m:oMath>
      <w:r w:rsidRPr="00666506">
        <w:t xml:space="preserve">, where </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 xml:space="preserve"> % </m:t>
            </m:r>
            <m:sSup>
              <m:sSupPr>
                <m:ctrlPr>
                  <w:rPr>
                    <w:rFonts w:ascii="Cambria Math" w:hAnsi="Cambria Math"/>
                    <w:i/>
                  </w:rPr>
                </m:ctrlPr>
              </m:sSupPr>
              <m:e>
                <m:r>
                  <w:rPr>
                    <w:rFonts w:ascii="Cambria Math" w:hAnsi="Cambria Math"/>
                  </w:rPr>
                  <m:t>2</m:t>
                </m:r>
              </m:e>
              <m:sup>
                <m:r>
                  <w:rPr>
                    <w:rFonts w:ascii="Cambria Math" w:hAnsi="Cambria Math"/>
                  </w:rPr>
                  <m:t>16</m:t>
                </m:r>
              </m:sup>
            </m:sSup>
          </m:e>
        </m:d>
      </m:oMath>
      <w:r w:rsidRPr="00666506">
        <w:t xml:space="preserve">, or if no RTP packet with such </w:t>
      </w:r>
      <m:oMath>
        <m:sSub>
          <m:sSubPr>
            <m:ctrlPr>
              <w:rPr>
                <w:rFonts w:ascii="Cambria Math" w:hAnsi="Cambria Math"/>
                <w:i/>
                <w:vertAlign w:val="subscript"/>
              </w:rPr>
            </m:ctrlPr>
          </m:sSubPr>
          <m:e>
            <m:r>
              <w:rPr>
                <w:rFonts w:ascii="Cambria Math" w:hAnsi="Cambria Math"/>
                <w:vertAlign w:val="subscript"/>
              </w:rPr>
              <m:t>s</m:t>
            </m:r>
          </m:e>
          <m:sub>
            <m:r>
              <w:rPr>
                <w:rFonts w:ascii="Cambria Math" w:hAnsi="Cambria Math"/>
                <w:vertAlign w:val="subscript"/>
              </w:rPr>
              <m:t>i,j</m:t>
            </m:r>
          </m:sub>
        </m:sSub>
      </m:oMath>
      <w:r w:rsidRPr="00666506">
        <w:t xml:space="preserve"> exists, set </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=0</m:t>
        </m:r>
      </m:oMath>
      <w:r w:rsidRPr="00666506">
        <w:t>.</w:t>
      </w:r>
    </w:p>
    <w:p w14:paraId="52E6A02B" w14:textId="740AFAB8" w:rsidR="00666506" w:rsidRPr="00666506" w:rsidRDefault="00666506" w:rsidP="00666506">
      <w:pPr>
        <w:ind w:left="1418" w:hanging="1418"/>
      </w:pPr>
      <w:r w:rsidRPr="00666506">
        <w:t>Stop condition:</w:t>
      </w:r>
      <w:r w:rsidRPr="00666506">
        <w:tab/>
        <w:t>1) RTP packets are sent from data injection.</w:t>
      </w:r>
      <w:r w:rsidRPr="00666506">
        <w:br/>
        <w:t xml:space="preserve">2) At least three RTCP packets are sent from the </w:t>
      </w:r>
      <w:r w:rsidR="00604145">
        <w:t xml:space="preserve">SUT </w:t>
      </w:r>
      <w:r w:rsidRPr="00666506">
        <w:t>after the first RTP packet from data injection (one or more RTCP packets may be sent before first RTP packet).</w:t>
      </w:r>
    </w:p>
    <w:p w14:paraId="749B6922" w14:textId="77777777" w:rsidR="00666506" w:rsidRPr="00666506" w:rsidRDefault="00666506" w:rsidP="00666506">
      <w:pPr>
        <w:ind w:left="1418" w:hanging="1418"/>
      </w:pPr>
      <w:r w:rsidRPr="00666506">
        <w:t>Pass criteria:</w:t>
      </w:r>
      <w:r w:rsidRPr="00666506">
        <w:tab/>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e>
        </m:d>
        <m:r>
          <w:rPr>
            <w:rFonts w:ascii="Cambria Math" w:hAnsi="Cambria Math"/>
          </w:rPr>
          <m:t>, for all i∈</m:t>
        </m:r>
        <m:d>
          <m:dPr>
            <m:begChr m:val="["/>
            <m:endChr m:val="]"/>
            <m:ctrlPr>
              <w:rPr>
                <w:rFonts w:ascii="Cambria Math" w:hAnsi="Cambria Math"/>
                <w:i/>
              </w:rPr>
            </m:ctrlPr>
          </m:dPr>
          <m:e>
            <m:r>
              <w:rPr>
                <w:rFonts w:ascii="Cambria Math" w:hAnsi="Cambria Math"/>
              </w:rPr>
              <m:t>2..n</m:t>
            </m:r>
          </m:e>
        </m:d>
      </m:oMath>
      <w:r w:rsidRPr="00666506">
        <w:t>.</w:t>
      </w:r>
    </w:p>
    <w:p w14:paraId="091D438D" w14:textId="644163B2" w:rsidR="00666506" w:rsidRPr="00666506" w:rsidRDefault="00666506" w:rsidP="00666506">
      <w:pPr>
        <w:ind w:left="1418" w:hanging="1418"/>
      </w:pPr>
      <w:r w:rsidRPr="00666506">
        <w:t>Comments:</w:t>
      </w:r>
      <w:r w:rsidRPr="00666506">
        <w:tab/>
        <w:t xml:space="preserve">The test result is agnostic to RTP packets being sent by the </w:t>
      </w:r>
      <w:r w:rsidR="00604145">
        <w:t xml:space="preserve">SUT </w:t>
      </w:r>
      <w:r w:rsidRPr="00666506">
        <w:t>or not.</w:t>
      </w:r>
    </w:p>
    <w:p w14:paraId="5029CACD" w14:textId="7AF54741" w:rsidR="00C449DD" w:rsidRPr="004D3578" w:rsidRDefault="005358B9" w:rsidP="00C449DD">
      <w:pPr>
        <w:pStyle w:val="Heading4"/>
      </w:pPr>
      <w:bookmarkStart w:id="69" w:name="_Toc34151162"/>
      <w:r>
        <w:t>6.2.6.1</w:t>
      </w:r>
      <w:r w:rsidR="009231AC">
        <w:t>2</w:t>
      </w:r>
      <w:r w:rsidR="00C449DD" w:rsidRPr="004D3578">
        <w:tab/>
      </w:r>
      <w:r w:rsidR="00C449DD">
        <w:t>Wrapped Extended Highest Sequence Number Received Test</w:t>
      </w:r>
      <w:bookmarkEnd w:id="69"/>
    </w:p>
    <w:p w14:paraId="0DEBC6AA" w14:textId="3B9A916F" w:rsidR="00666506" w:rsidRPr="00666506" w:rsidRDefault="00666506" w:rsidP="00666506">
      <w:pPr>
        <w:ind w:left="1418" w:hanging="1418"/>
      </w:pPr>
      <w:r w:rsidRPr="00666506">
        <w:t>Purpose:</w:t>
      </w:r>
      <w:r w:rsidRPr="00666506">
        <w:tab/>
        <w:t xml:space="preserve">Test if the "extended last sequence number received" field in the receiver report </w:t>
      </w:r>
      <w:r w:rsidR="00604145">
        <w:t xml:space="preserve">sent from the SUT </w:t>
      </w:r>
      <w:r w:rsidRPr="00666506">
        <w:t>is consistent with RTP "sequence number" field</w:t>
      </w:r>
      <w:r w:rsidR="00604145">
        <w:t xml:space="preserve"> sent by data injection</w:t>
      </w:r>
      <w:r w:rsidRPr="00666506">
        <w:t xml:space="preserve">, even when the "sequence number" field wraps around, and the extended part above 16 bits </w:t>
      </w:r>
      <w:r w:rsidR="00604145">
        <w:t xml:space="preserve">sent from the SUT </w:t>
      </w:r>
      <w:r w:rsidRPr="00666506">
        <w:t>is properly incremented after wrap</w:t>
      </w:r>
      <w:r w:rsidRPr="00666506">
        <w:rPr>
          <w:i/>
        </w:rPr>
        <w:t>.</w:t>
      </w:r>
    </w:p>
    <w:p w14:paraId="293120A1" w14:textId="77777777" w:rsidR="00666506" w:rsidRPr="00666506" w:rsidRDefault="00666506" w:rsidP="00666506">
      <w:pPr>
        <w:ind w:left="1418" w:hanging="1418"/>
      </w:pPr>
      <w:r w:rsidRPr="00666506">
        <w:t>Status:</w:t>
      </w:r>
      <w:r w:rsidRPr="00666506">
        <w:tab/>
        <w:t>Conditionally Mandatory (Precondition 4)</w:t>
      </w:r>
    </w:p>
    <w:p w14:paraId="5CBD9528" w14:textId="1CDCCD0F" w:rsidR="00666506" w:rsidRPr="00666506" w:rsidRDefault="00666506" w:rsidP="00666506">
      <w:pPr>
        <w:ind w:left="1418" w:hanging="1418"/>
      </w:pPr>
      <w:r w:rsidRPr="00666506">
        <w:lastRenderedPageBreak/>
        <w:t>Preconditions:</w:t>
      </w:r>
      <w:r w:rsidRPr="00666506">
        <w:tab/>
        <w:t xml:space="preserve">1) The </w:t>
      </w:r>
      <w:r w:rsidR="00604145">
        <w:t xml:space="preserve">SUT </w:t>
      </w:r>
      <w:r w:rsidRPr="00666506">
        <w:t xml:space="preserve">has passed test </w:t>
      </w:r>
      <w:r w:rsidRPr="00D07A4F">
        <w:t>6.2.6.11</w:t>
      </w:r>
      <w:r w:rsidRPr="00666506">
        <w:t>.</w:t>
      </w:r>
      <w:r w:rsidRPr="00666506">
        <w:br/>
        <w:t xml:space="preserve">2) The </w:t>
      </w:r>
      <w:r w:rsidR="00604145">
        <w:t xml:space="preserve">SUT </w:t>
      </w:r>
      <w:r w:rsidRPr="00666506">
        <w:t xml:space="preserve">is </w:t>
      </w:r>
      <w:r w:rsidR="00604145">
        <w:t xml:space="preserve">set </w:t>
      </w:r>
      <w:r w:rsidRPr="00666506">
        <w:t xml:space="preserve">to receive RTP packets during the test session, e.g. </w:t>
      </w:r>
      <w:r w:rsidR="00604145" w:rsidRPr="00666506">
        <w:t xml:space="preserve">pre-configured </w:t>
      </w:r>
      <w:r w:rsidR="00604145">
        <w:t xml:space="preserve">or </w:t>
      </w:r>
      <w:r w:rsidRPr="00666506">
        <w:t>set as send-receive or receive-only</w:t>
      </w:r>
      <w:r w:rsidR="00604145">
        <w:t xml:space="preserve"> through test instrument signalling</w:t>
      </w:r>
      <w:r w:rsidRPr="00666506">
        <w:t>.</w:t>
      </w:r>
      <w:r w:rsidRPr="00666506">
        <w:br/>
        <w:t>3) Data injection is set to send a single RTP stream (one SSRC).</w:t>
      </w:r>
      <w:r w:rsidRPr="00666506">
        <w:br/>
        <w:t>4) The "sequence number" (SN) field in the first RTP packet sent from data injection is set to a value close to 2</w:t>
      </w:r>
      <w:r w:rsidRPr="00666506">
        <w:rPr>
          <w:vertAlign w:val="superscript"/>
        </w:rPr>
        <w:t>16</w:t>
      </w:r>
      <w:r w:rsidRPr="00666506">
        <w:t>-1 (when interpreted as an unsigned 16-bit integer), such that the value will wrap during the test.</w:t>
      </w:r>
    </w:p>
    <w:p w14:paraId="7010031C" w14:textId="58B995F0" w:rsidR="00666506" w:rsidRPr="00666506" w:rsidRDefault="00666506" w:rsidP="00666506">
      <w:pPr>
        <w:ind w:left="1418" w:hanging="1418"/>
      </w:pPr>
      <w:r w:rsidRPr="00666506">
        <w:t>Test procedure:</w:t>
      </w:r>
      <w:r w:rsidRPr="00666506">
        <w:tab/>
        <w:t xml:space="preserve">1) Observe the </w:t>
      </w:r>
      <w:r w:rsidR="00604145">
        <w:t xml:space="preserve">SUT </w:t>
      </w:r>
      <w:r w:rsidRPr="00666506">
        <w:t>and data injection output.</w:t>
      </w:r>
      <w:r w:rsidRPr="00666506">
        <w:br/>
        <w:t>2) Note the "extended last sequence number received" field (</w:t>
      </w:r>
      <m:oMath>
        <m:sSub>
          <m:sSubPr>
            <m:ctrlPr>
              <w:rPr>
                <w:rFonts w:ascii="Cambria Math" w:hAnsi="Cambria Math"/>
                <w:i/>
                <w:vertAlign w:val="subscript"/>
              </w:rPr>
            </m:ctrlPr>
          </m:sSubPr>
          <m:e>
            <m:r>
              <w:rPr>
                <w:rFonts w:ascii="Cambria Math" w:hAnsi="Cambria Math"/>
                <w:vertAlign w:val="subscript"/>
              </w:rPr>
              <m:t>e</m:t>
            </m:r>
          </m:e>
          <m:sub>
            <m:r>
              <w:rPr>
                <w:rFonts w:ascii="Cambria Math" w:hAnsi="Cambria Math"/>
                <w:vertAlign w:val="subscript"/>
              </w:rPr>
              <m:t>i</m:t>
            </m:r>
          </m:sub>
        </m:sSub>
      </m:oMath>
      <w:r w:rsidRPr="00666506">
        <w:t xml:space="preserve">) of each RTCP packet sent from the </w:t>
      </w:r>
      <w:r w:rsidR="00604145">
        <w:t>SUT</w:t>
      </w:r>
      <w:r w:rsidRPr="00666506">
        <w:t>.</w:t>
      </w:r>
      <w:r w:rsidRPr="00666506">
        <w:br/>
        <w:t>3) Count the number of RTCP packets (</w:t>
      </w:r>
      <m:oMath>
        <m:r>
          <w:rPr>
            <w:rFonts w:ascii="Cambria Math" w:hAnsi="Cambria Math"/>
          </w:rPr>
          <m:t>n</m:t>
        </m:r>
      </m:oMath>
      <w:r w:rsidRPr="00666506">
        <w:t xml:space="preserve">) sent from the </w:t>
      </w:r>
      <w:r w:rsidR="00604145">
        <w:t>SUT</w:t>
      </w:r>
      <w:r w:rsidRPr="00666506">
        <w:t>.</w:t>
      </w:r>
      <w:r w:rsidRPr="00666506">
        <w:br/>
        <w:t>4) Count the number of sent RTP packets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Pr="00666506">
        <w:t xml:space="preserve">) sent from data injection between each pair </w:t>
      </w:r>
      <m:oMath>
        <m:d>
          <m:dPr>
            <m:begChr m:val="{"/>
            <m:endChr m:val="}"/>
            <m:ctrlPr>
              <w:rPr>
                <w:rFonts w:ascii="Cambria Math" w:hAnsi="Cambria Math"/>
                <w:i/>
              </w:rPr>
            </m:ctrlPr>
          </m:dPr>
          <m:e>
            <m:r>
              <w:rPr>
                <w:rFonts w:ascii="Cambria Math" w:hAnsi="Cambria Math"/>
              </w:rPr>
              <m:t>i-1, i</m:t>
            </m:r>
          </m:e>
        </m:d>
      </m:oMath>
      <w:r w:rsidRPr="00666506">
        <w:t xml:space="preserve"> of subsequent RTCP packets sent from the </w:t>
      </w:r>
      <w:r w:rsidR="00604145">
        <w:t>SUT</w:t>
      </w:r>
      <w:r w:rsidRPr="00666506">
        <w:t>.</w:t>
      </w:r>
      <w:r w:rsidR="00604145" w:rsidRPr="00604145">
        <w:t xml:space="preserve"> </w:t>
      </w:r>
      <w:r w:rsidR="00604145">
        <w:t xml:space="preserve">The value of </w:t>
      </w:r>
      <m:oMath>
        <m:r>
          <w:rPr>
            <w:rFonts w:ascii="Cambria Math" w:hAnsi="Cambria Math"/>
          </w:rPr>
          <m:t>i</m:t>
        </m:r>
      </m:oMath>
      <w:r w:rsidR="00604145">
        <w:t xml:space="preserve"> and its relation to how many RTCP packets that are actually sent by the SUT is only significant in context of describing the test procedure.</w:t>
      </w:r>
      <w:r w:rsidRPr="00666506">
        <w:br/>
        <w:t>5) Note the "sequence number" field (</w:t>
      </w:r>
      <m:oMath>
        <m:sSub>
          <m:sSubPr>
            <m:ctrlPr>
              <w:rPr>
                <w:rFonts w:ascii="Cambria Math" w:hAnsi="Cambria Math"/>
                <w:i/>
                <w:vertAlign w:val="subscript"/>
              </w:rPr>
            </m:ctrlPr>
          </m:sSubPr>
          <m:e>
            <m:r>
              <w:rPr>
                <w:rFonts w:ascii="Cambria Math" w:hAnsi="Cambria Math"/>
                <w:vertAlign w:val="subscript"/>
              </w:rPr>
              <m:t>s</m:t>
            </m:r>
          </m:e>
          <m:sub>
            <m:r>
              <w:rPr>
                <w:rFonts w:ascii="Cambria Math" w:hAnsi="Cambria Math"/>
                <w:vertAlign w:val="subscript"/>
              </w:rPr>
              <m:t>i,j</m:t>
            </m:r>
          </m:sub>
        </m:sSub>
      </m:oMath>
      <w:r w:rsidRPr="00666506">
        <w:t>) of each RTP packet</w:t>
      </w:r>
      <w:r w:rsidR="00604145">
        <w:t xml:space="preserve"> send by data injection</w:t>
      </w:r>
      <w:r w:rsidRPr="00666506">
        <w:t xml:space="preserve">, with </w:t>
      </w:r>
      <m:oMath>
        <m:r>
          <w:rPr>
            <w:rFonts w:ascii="Cambria Math" w:hAnsi="Cambria Math"/>
          </w:rPr>
          <m:t>j∈</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e>
        </m:d>
      </m:oMath>
      <w:r w:rsidRPr="00666506">
        <w:t>.</w:t>
      </w:r>
      <w:r w:rsidRPr="00666506">
        <w:br/>
        <w:t xml:space="preserve">6) Note the RTP packet number, </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=j</m:t>
        </m:r>
      </m:oMath>
      <w:r w:rsidRPr="00666506">
        <w:t xml:space="preserve">, where </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 xml:space="preserve"> % </m:t>
            </m:r>
            <m:sSup>
              <m:sSupPr>
                <m:ctrlPr>
                  <w:rPr>
                    <w:rFonts w:ascii="Cambria Math" w:hAnsi="Cambria Math"/>
                    <w:i/>
                  </w:rPr>
                </m:ctrlPr>
              </m:sSupPr>
              <m:e>
                <m:r>
                  <w:rPr>
                    <w:rFonts w:ascii="Cambria Math" w:hAnsi="Cambria Math"/>
                  </w:rPr>
                  <m:t>2</m:t>
                </m:r>
              </m:e>
              <m:sup>
                <m:r>
                  <w:rPr>
                    <w:rFonts w:ascii="Cambria Math" w:hAnsi="Cambria Math"/>
                  </w:rPr>
                  <m:t>16</m:t>
                </m:r>
              </m:sup>
            </m:sSup>
          </m:e>
        </m:d>
      </m:oMath>
      <w:r w:rsidRPr="00666506">
        <w:t xml:space="preserve">, or if no RTP packet with such </w:t>
      </w:r>
      <m:oMath>
        <m:sSub>
          <m:sSubPr>
            <m:ctrlPr>
              <w:rPr>
                <w:rFonts w:ascii="Cambria Math" w:hAnsi="Cambria Math"/>
                <w:i/>
                <w:vertAlign w:val="subscript"/>
              </w:rPr>
            </m:ctrlPr>
          </m:sSubPr>
          <m:e>
            <m:r>
              <w:rPr>
                <w:rFonts w:ascii="Cambria Math" w:hAnsi="Cambria Math"/>
                <w:vertAlign w:val="subscript"/>
              </w:rPr>
              <m:t>s</m:t>
            </m:r>
          </m:e>
          <m:sub>
            <m:r>
              <w:rPr>
                <w:rFonts w:ascii="Cambria Math" w:hAnsi="Cambria Math"/>
                <w:vertAlign w:val="subscript"/>
              </w:rPr>
              <m:t>i,j</m:t>
            </m:r>
          </m:sub>
        </m:sSub>
      </m:oMath>
      <w:r w:rsidRPr="00666506">
        <w:t xml:space="preserve"> is received, set </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=0</m:t>
        </m:r>
      </m:oMath>
      <w:r w:rsidRPr="00666506">
        <w:t>.</w:t>
      </w:r>
    </w:p>
    <w:p w14:paraId="3154325F" w14:textId="62B9FF83" w:rsidR="00666506" w:rsidRPr="00666506" w:rsidRDefault="00666506" w:rsidP="00666506">
      <w:pPr>
        <w:ind w:left="1418" w:hanging="1418"/>
      </w:pPr>
      <w:r w:rsidRPr="00666506">
        <w:t>Stop condition:</w:t>
      </w:r>
      <w:r w:rsidRPr="00666506">
        <w:tab/>
        <w:t>1) RTP packets are sent from data injection.</w:t>
      </w:r>
      <w:r w:rsidRPr="00666506">
        <w:br/>
        <w:t xml:space="preserve">2) At least three RTCP packets are sent from the </w:t>
      </w:r>
      <w:r w:rsidR="00604145">
        <w:t xml:space="preserve">SUT </w:t>
      </w:r>
      <w:r w:rsidRPr="00666506">
        <w:t>after the first RTP packet from data injection (one or more RTCP packets may be sent before first RTP packet).</w:t>
      </w:r>
      <w:r w:rsidRPr="00666506">
        <w:br/>
        <w:t xml:space="preserve">3) </w:t>
      </w:r>
      <m:oMath>
        <m:sSub>
          <m:sSubPr>
            <m:ctrlPr>
              <w:rPr>
                <w:rFonts w:ascii="Cambria Math" w:hAnsi="Cambria Math"/>
                <w:i/>
              </w:rPr>
            </m:ctrlPr>
          </m:sSubPr>
          <m:e>
            <m:r>
              <w:rPr>
                <w:rFonts w:ascii="Cambria Math" w:hAnsi="Cambria Math"/>
              </w:rPr>
              <m:t>s</m:t>
            </m:r>
          </m:e>
          <m:sub>
            <m:r>
              <w:rPr>
                <w:rFonts w:ascii="Cambria Math" w:hAnsi="Cambria Math"/>
              </w:rPr>
              <m:t>1,1</m:t>
            </m:r>
          </m:sub>
        </m:sSub>
        <m:r>
          <w:rPr>
            <w:rFonts w:ascii="Cambria Math" w:hAnsi="Cambria Math"/>
          </w:rPr>
          <m:t>&gt;</m:t>
        </m:r>
        <m:sSub>
          <m:sSubPr>
            <m:ctrlPr>
              <w:rPr>
                <w:rFonts w:ascii="Cambria Math" w:hAnsi="Cambria Math"/>
                <w:i/>
              </w:rPr>
            </m:ctrlPr>
          </m:sSubPr>
          <m:e>
            <m:r>
              <w:rPr>
                <w:rFonts w:ascii="Cambria Math" w:hAnsi="Cambria Math"/>
              </w:rPr>
              <m:t>s</m:t>
            </m:r>
          </m:e>
          <m:sub>
            <m:r>
              <w:rPr>
                <w:rFonts w:ascii="Cambria Math" w:hAnsi="Cambria Math"/>
              </w:rPr>
              <m:t>n-1,</m:t>
            </m:r>
            <m:sSub>
              <m:sSubPr>
                <m:ctrlPr>
                  <w:rPr>
                    <w:rFonts w:ascii="Cambria Math" w:hAnsi="Cambria Math"/>
                    <w:i/>
                  </w:rPr>
                </m:ctrlPr>
              </m:sSubPr>
              <m:e>
                <m:r>
                  <w:rPr>
                    <w:rFonts w:ascii="Cambria Math" w:hAnsi="Cambria Math"/>
                  </w:rPr>
                  <m:t>P</m:t>
                </m:r>
              </m:e>
              <m:sub>
                <m:r>
                  <w:rPr>
                    <w:rFonts w:ascii="Cambria Math" w:hAnsi="Cambria Math"/>
                  </w:rPr>
                  <m:t>n-1</m:t>
                </m:r>
              </m:sub>
            </m:sSub>
          </m:sub>
        </m:sSub>
      </m:oMath>
      <w:r w:rsidRPr="00666506">
        <w:t xml:space="preserve"> when interpreted as unsigned 16-bit integers.</w:t>
      </w:r>
    </w:p>
    <w:p w14:paraId="061D4141" w14:textId="77777777" w:rsidR="00666506" w:rsidRPr="00666506" w:rsidRDefault="00666506" w:rsidP="00666506">
      <w:pPr>
        <w:ind w:left="1418" w:hanging="1418"/>
      </w:pPr>
      <w:r w:rsidRPr="00666506">
        <w:t>Pass criteria:</w:t>
      </w:r>
      <w:r w:rsidRPr="00666506">
        <w:tab/>
        <w:t xml:space="preserve">1) </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e>
        </m:d>
        <m:r>
          <w:rPr>
            <w:rFonts w:ascii="Cambria Math" w:hAnsi="Cambria Math"/>
          </w:rPr>
          <m:t>, for all i∈</m:t>
        </m:r>
        <m:d>
          <m:dPr>
            <m:begChr m:val="["/>
            <m:endChr m:val="]"/>
            <m:ctrlPr>
              <w:rPr>
                <w:rFonts w:ascii="Cambria Math" w:hAnsi="Cambria Math"/>
                <w:i/>
              </w:rPr>
            </m:ctrlPr>
          </m:dPr>
          <m:e>
            <m:r>
              <w:rPr>
                <w:rFonts w:ascii="Cambria Math" w:hAnsi="Cambria Math"/>
              </w:rPr>
              <m:t>2..n</m:t>
            </m:r>
          </m:e>
        </m:d>
      </m:oMath>
      <w:r w:rsidRPr="00666506">
        <w:t>.</w:t>
      </w:r>
      <w:r w:rsidRPr="00666506">
        <w:br/>
        <w:t xml:space="preserve">2) </w:t>
      </w:r>
      <m:oMath>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≫16</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≫16</m:t>
            </m:r>
          </m:e>
        </m:d>
        <m:r>
          <w:rPr>
            <w:rFonts w:ascii="Cambria Math" w:hAnsi="Cambria Math"/>
          </w:rPr>
          <m:t>=1</m:t>
        </m:r>
      </m:oMath>
      <w:r w:rsidRPr="00666506">
        <w:t>.</w:t>
      </w:r>
    </w:p>
    <w:p w14:paraId="2B5D0CD1" w14:textId="148C30F0" w:rsidR="00666506" w:rsidRPr="00666506" w:rsidRDefault="00666506" w:rsidP="00666506">
      <w:pPr>
        <w:ind w:left="1418" w:hanging="1418"/>
      </w:pPr>
      <w:r w:rsidRPr="00666506">
        <w:t>Comments:</w:t>
      </w:r>
      <w:r w:rsidRPr="00666506">
        <w:tab/>
        <w:t xml:space="preserve">The test result is agnostic to RTP packets being sent by the </w:t>
      </w:r>
      <w:r w:rsidR="00604145">
        <w:t xml:space="preserve">SUT </w:t>
      </w:r>
      <w:r w:rsidRPr="00666506">
        <w:t>or not.</w:t>
      </w:r>
    </w:p>
    <w:p w14:paraId="2BC17C3A" w14:textId="77777777" w:rsidR="00666506" w:rsidRPr="00666506" w:rsidRDefault="00666506" w:rsidP="00862D3D">
      <w:pPr>
        <w:pStyle w:val="Heading4"/>
      </w:pPr>
      <w:bookmarkStart w:id="70" w:name="_Toc34151163"/>
      <w:r w:rsidRPr="00666506">
        <w:t>6.2.6.13</w:t>
      </w:r>
      <w:r w:rsidRPr="00666506">
        <w:tab/>
        <w:t>Out-of-sequence Extended Highest Sequence Number Received Test</w:t>
      </w:r>
      <w:bookmarkEnd w:id="70"/>
    </w:p>
    <w:p w14:paraId="38C78FCB" w14:textId="2A51D23D" w:rsidR="00666506" w:rsidRPr="00666506" w:rsidRDefault="00666506" w:rsidP="00666506">
      <w:pPr>
        <w:ind w:left="1418" w:hanging="1418"/>
      </w:pPr>
      <w:r w:rsidRPr="00666506">
        <w:t>Purpose:</w:t>
      </w:r>
      <w:r w:rsidRPr="00666506">
        <w:tab/>
        <w:t xml:space="preserve">Test if the "extended last sequence number received" field in the receiver report </w:t>
      </w:r>
      <w:r w:rsidR="00604145">
        <w:t xml:space="preserve">sent from the SUT </w:t>
      </w:r>
      <w:r w:rsidRPr="00666506">
        <w:t>is consistent with RTP "sequence number" field</w:t>
      </w:r>
      <w:r w:rsidR="00604145">
        <w:t xml:space="preserve"> sent by data injection</w:t>
      </w:r>
      <w:r w:rsidRPr="00666506">
        <w:t xml:space="preserve">, even when the "sequence number" field </w:t>
      </w:r>
      <w:r w:rsidR="00604145">
        <w:t xml:space="preserve">in RTP packets sent by data injection is </w:t>
      </w:r>
      <w:r w:rsidRPr="00666506">
        <w:t>not monotonically incrementing</w:t>
      </w:r>
      <w:r w:rsidRPr="00666506">
        <w:rPr>
          <w:i/>
        </w:rPr>
        <w:t>.</w:t>
      </w:r>
    </w:p>
    <w:p w14:paraId="5AE4269A" w14:textId="77777777" w:rsidR="00666506" w:rsidRPr="00666506" w:rsidRDefault="00666506" w:rsidP="00666506">
      <w:pPr>
        <w:ind w:left="1418" w:hanging="1418"/>
      </w:pPr>
      <w:r w:rsidRPr="00666506">
        <w:t>Status:</w:t>
      </w:r>
      <w:r w:rsidRPr="00666506">
        <w:tab/>
        <w:t>Conditionally Mandatory (Precondition 3)</w:t>
      </w:r>
    </w:p>
    <w:p w14:paraId="7DA9C333" w14:textId="40DB76BB" w:rsidR="00666506" w:rsidRPr="00666506" w:rsidRDefault="00666506" w:rsidP="00666506">
      <w:pPr>
        <w:ind w:left="1418" w:hanging="1418"/>
      </w:pPr>
      <w:r w:rsidRPr="00666506">
        <w:t>Preconditions:</w:t>
      </w:r>
      <w:r w:rsidRPr="00666506">
        <w:tab/>
        <w:t xml:space="preserve">1) The </w:t>
      </w:r>
      <w:r w:rsidR="00604145">
        <w:t xml:space="preserve">SUT </w:t>
      </w:r>
      <w:r w:rsidRPr="00666506">
        <w:t xml:space="preserve">has passed test </w:t>
      </w:r>
      <w:r w:rsidRPr="00D07A4F">
        <w:t>6.2.6.11</w:t>
      </w:r>
      <w:r w:rsidRPr="00666506">
        <w:t>.</w:t>
      </w:r>
      <w:r w:rsidRPr="00666506">
        <w:br/>
        <w:t xml:space="preserve">2) The </w:t>
      </w:r>
      <w:r w:rsidR="00604145">
        <w:t xml:space="preserve">SUT </w:t>
      </w:r>
      <w:r w:rsidRPr="00666506">
        <w:t xml:space="preserve">is </w:t>
      </w:r>
      <w:r w:rsidR="00604145">
        <w:t xml:space="preserve">set </w:t>
      </w:r>
      <w:r w:rsidRPr="00666506">
        <w:t xml:space="preserve">to receive RTP packets during the test session, e.g. </w:t>
      </w:r>
      <w:r w:rsidR="00604145" w:rsidRPr="00666506">
        <w:t xml:space="preserve">pre-configured </w:t>
      </w:r>
      <w:r w:rsidR="00604145">
        <w:t xml:space="preserve">or </w:t>
      </w:r>
      <w:r w:rsidRPr="00666506">
        <w:t>set as send-receive or receive-only</w:t>
      </w:r>
      <w:r w:rsidR="00604145">
        <w:t xml:space="preserve"> through test instrument signalling</w:t>
      </w:r>
      <w:r w:rsidRPr="00666506">
        <w:t>.</w:t>
      </w:r>
      <w:r w:rsidRPr="00666506">
        <w:br/>
        <w:t>3) Data injection is set to send a single RTP stream (one SSRC) where the "sequence number" field in the RTP packet header is not generated with a constant increment of 1 (n, n+1, n+2, …) but with alternating increments of -1 and 3 (n+1, n, n+3, n+2, …).</w:t>
      </w:r>
    </w:p>
    <w:p w14:paraId="74B272E3" w14:textId="4974FFA5" w:rsidR="00666506" w:rsidRPr="00666506" w:rsidRDefault="00666506" w:rsidP="00666506">
      <w:pPr>
        <w:ind w:left="1418" w:hanging="1418"/>
      </w:pPr>
      <w:r w:rsidRPr="00666506">
        <w:t>Test procedure:</w:t>
      </w:r>
      <w:r w:rsidRPr="00666506">
        <w:tab/>
        <w:t xml:space="preserve">1) Observe the </w:t>
      </w:r>
      <w:r w:rsidR="00604145">
        <w:t xml:space="preserve">SUT </w:t>
      </w:r>
      <w:r w:rsidRPr="00666506">
        <w:t>and data injection output.</w:t>
      </w:r>
      <w:r w:rsidRPr="00666506">
        <w:br/>
        <w:t>2) Note the "extended last sequence number received" field (</w:t>
      </w:r>
      <m:oMath>
        <m:sSub>
          <m:sSubPr>
            <m:ctrlPr>
              <w:rPr>
                <w:rFonts w:ascii="Cambria Math" w:hAnsi="Cambria Math"/>
                <w:i/>
                <w:vertAlign w:val="subscript"/>
              </w:rPr>
            </m:ctrlPr>
          </m:sSubPr>
          <m:e>
            <m:r>
              <w:rPr>
                <w:rFonts w:ascii="Cambria Math" w:hAnsi="Cambria Math"/>
                <w:vertAlign w:val="subscript"/>
              </w:rPr>
              <m:t>e</m:t>
            </m:r>
          </m:e>
          <m:sub>
            <m:r>
              <w:rPr>
                <w:rFonts w:ascii="Cambria Math" w:hAnsi="Cambria Math"/>
                <w:vertAlign w:val="subscript"/>
              </w:rPr>
              <m:t>i</m:t>
            </m:r>
          </m:sub>
        </m:sSub>
      </m:oMath>
      <w:r w:rsidRPr="00666506">
        <w:t xml:space="preserve">) of each RTCP packet sent from the </w:t>
      </w:r>
      <w:r w:rsidR="00604145">
        <w:t>SUT</w:t>
      </w:r>
      <w:r w:rsidRPr="00666506">
        <w:t>.</w:t>
      </w:r>
      <w:r w:rsidRPr="00666506">
        <w:br/>
        <w:t>3) Count the number of RTCP packets (</w:t>
      </w:r>
      <m:oMath>
        <m:r>
          <w:rPr>
            <w:rFonts w:ascii="Cambria Math" w:hAnsi="Cambria Math"/>
          </w:rPr>
          <m:t>n</m:t>
        </m:r>
      </m:oMath>
      <w:r w:rsidRPr="00666506">
        <w:t xml:space="preserve">) sent from the </w:t>
      </w:r>
      <w:r w:rsidR="00604145">
        <w:t>SUT</w:t>
      </w:r>
      <w:r w:rsidRPr="00666506">
        <w:t>.</w:t>
      </w:r>
      <w:r w:rsidRPr="00666506">
        <w:br/>
        <w:t>4) Count the number of sent RTP packets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Pr="00666506">
        <w:t xml:space="preserve">) sent from data injection between each pair </w:t>
      </w:r>
      <m:oMath>
        <m:d>
          <m:dPr>
            <m:begChr m:val="{"/>
            <m:endChr m:val="}"/>
            <m:ctrlPr>
              <w:rPr>
                <w:rFonts w:ascii="Cambria Math" w:hAnsi="Cambria Math"/>
                <w:i/>
              </w:rPr>
            </m:ctrlPr>
          </m:dPr>
          <m:e>
            <m:r>
              <w:rPr>
                <w:rFonts w:ascii="Cambria Math" w:hAnsi="Cambria Math"/>
              </w:rPr>
              <m:t>i-1, i</m:t>
            </m:r>
          </m:e>
        </m:d>
      </m:oMath>
      <w:r w:rsidRPr="00666506">
        <w:t xml:space="preserve"> of subsequent RTCP packets sent from the </w:t>
      </w:r>
      <w:r w:rsidR="00394A4F">
        <w:t>SUT</w:t>
      </w:r>
      <w:r w:rsidRPr="00666506">
        <w:t>.</w:t>
      </w:r>
      <w:r w:rsidR="00394A4F" w:rsidRPr="00394A4F">
        <w:t xml:space="preserve"> </w:t>
      </w:r>
      <w:r w:rsidR="00394A4F">
        <w:t xml:space="preserve">The value of </w:t>
      </w:r>
      <m:oMath>
        <m:r>
          <w:rPr>
            <w:rFonts w:ascii="Cambria Math" w:hAnsi="Cambria Math"/>
          </w:rPr>
          <m:t>i</m:t>
        </m:r>
      </m:oMath>
      <w:r w:rsidR="00394A4F">
        <w:t xml:space="preserve"> and its relation to how many RTCP packets that are actually sent by the SUT is only significant in context of describing the test procedure.</w:t>
      </w:r>
      <w:r w:rsidRPr="00666506">
        <w:br/>
        <w:t>5) Note the "sequence number" field (</w:t>
      </w:r>
      <m:oMath>
        <m:sSub>
          <m:sSubPr>
            <m:ctrlPr>
              <w:rPr>
                <w:rFonts w:ascii="Cambria Math" w:hAnsi="Cambria Math"/>
                <w:i/>
                <w:vertAlign w:val="subscript"/>
              </w:rPr>
            </m:ctrlPr>
          </m:sSubPr>
          <m:e>
            <m:r>
              <w:rPr>
                <w:rFonts w:ascii="Cambria Math" w:hAnsi="Cambria Math"/>
                <w:vertAlign w:val="subscript"/>
              </w:rPr>
              <m:t>s</m:t>
            </m:r>
          </m:e>
          <m:sub>
            <m:r>
              <w:rPr>
                <w:rFonts w:ascii="Cambria Math" w:hAnsi="Cambria Math"/>
                <w:vertAlign w:val="subscript"/>
              </w:rPr>
              <m:t>i,j</m:t>
            </m:r>
          </m:sub>
        </m:sSub>
      </m:oMath>
      <w:r w:rsidRPr="00666506">
        <w:t>) of each RTP packet</w:t>
      </w:r>
      <w:r w:rsidR="00394A4F">
        <w:t xml:space="preserve"> sent by data injection</w:t>
      </w:r>
      <w:r w:rsidRPr="00666506">
        <w:t xml:space="preserve">, with </w:t>
      </w:r>
      <m:oMath>
        <m:r>
          <w:rPr>
            <w:rFonts w:ascii="Cambria Math" w:hAnsi="Cambria Math"/>
          </w:rPr>
          <m:t>j∈</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e>
        </m:d>
      </m:oMath>
      <w:r w:rsidRPr="00666506">
        <w:t>.</w:t>
      </w:r>
      <w:r w:rsidRPr="00666506">
        <w:br/>
        <w:t xml:space="preserve">6) Note the RTP packet number, </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=j</m:t>
        </m:r>
      </m:oMath>
      <w:r w:rsidRPr="00666506">
        <w:t xml:space="preserve">, where </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 xml:space="preserve"> % </m:t>
            </m:r>
            <m:sSup>
              <m:sSupPr>
                <m:ctrlPr>
                  <w:rPr>
                    <w:rFonts w:ascii="Cambria Math" w:hAnsi="Cambria Math"/>
                    <w:i/>
                  </w:rPr>
                </m:ctrlPr>
              </m:sSupPr>
              <m:e>
                <m:r>
                  <w:rPr>
                    <w:rFonts w:ascii="Cambria Math" w:hAnsi="Cambria Math"/>
                  </w:rPr>
                  <m:t>2</m:t>
                </m:r>
              </m:e>
              <m:sup>
                <m:r>
                  <w:rPr>
                    <w:rFonts w:ascii="Cambria Math" w:hAnsi="Cambria Math"/>
                  </w:rPr>
                  <m:t>16</m:t>
                </m:r>
              </m:sup>
            </m:sSup>
          </m:e>
        </m:d>
      </m:oMath>
      <w:r w:rsidRPr="00666506">
        <w:t xml:space="preserve">, or if no RTP packet with such </w:t>
      </w:r>
      <m:oMath>
        <m:sSub>
          <m:sSubPr>
            <m:ctrlPr>
              <w:rPr>
                <w:rFonts w:ascii="Cambria Math" w:hAnsi="Cambria Math"/>
                <w:i/>
                <w:vertAlign w:val="subscript"/>
              </w:rPr>
            </m:ctrlPr>
          </m:sSubPr>
          <m:e>
            <m:r>
              <w:rPr>
                <w:rFonts w:ascii="Cambria Math" w:hAnsi="Cambria Math"/>
                <w:vertAlign w:val="subscript"/>
              </w:rPr>
              <m:t>s</m:t>
            </m:r>
          </m:e>
          <m:sub>
            <m:r>
              <w:rPr>
                <w:rFonts w:ascii="Cambria Math" w:hAnsi="Cambria Math"/>
                <w:vertAlign w:val="subscript"/>
              </w:rPr>
              <m:t>i,j</m:t>
            </m:r>
          </m:sub>
        </m:sSub>
      </m:oMath>
      <w:r w:rsidRPr="00666506">
        <w:t xml:space="preserve"> </w:t>
      </w:r>
      <w:r w:rsidR="00394A4F">
        <w:t>exists</w:t>
      </w:r>
      <w:r w:rsidRPr="00666506">
        <w:t xml:space="preserve">, set </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=0</m:t>
        </m:r>
      </m:oMath>
      <w:r w:rsidRPr="00666506">
        <w:t>.</w:t>
      </w:r>
    </w:p>
    <w:p w14:paraId="7CEE55F0" w14:textId="28802FD0" w:rsidR="00666506" w:rsidRPr="00666506" w:rsidRDefault="00666506" w:rsidP="00666506">
      <w:pPr>
        <w:ind w:left="1418" w:hanging="1418"/>
      </w:pPr>
      <w:r w:rsidRPr="00666506">
        <w:t>Stop condition:</w:t>
      </w:r>
      <w:r w:rsidRPr="00666506">
        <w:tab/>
        <w:t>1) RTP packets are sent from data injection.</w:t>
      </w:r>
      <w:r w:rsidRPr="00666506">
        <w:br/>
        <w:t xml:space="preserve">2) At least three RTCP packets are sent from the </w:t>
      </w:r>
      <w:r w:rsidR="00394A4F">
        <w:t xml:space="preserve">SUT </w:t>
      </w:r>
      <w:r w:rsidRPr="00666506">
        <w:t>after the first RTP packet from data injection (one or more RTCP packets may be sent before first RTP packet).</w:t>
      </w:r>
    </w:p>
    <w:p w14:paraId="5E63D28B" w14:textId="77777777" w:rsidR="00666506" w:rsidRPr="00666506" w:rsidRDefault="00666506" w:rsidP="00666506">
      <w:pPr>
        <w:ind w:left="1418" w:hanging="1418"/>
      </w:pPr>
      <w:r w:rsidRPr="00666506">
        <w:t>Pass criteria:</w:t>
      </w:r>
      <w:r w:rsidRPr="00666506">
        <w:tab/>
        <w:t xml:space="preserve">1) </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e>
        </m:d>
        <m:r>
          <w:rPr>
            <w:rFonts w:ascii="Cambria Math" w:hAnsi="Cambria Math"/>
          </w:rPr>
          <m:t>, for all i∈</m:t>
        </m:r>
        <m:d>
          <m:dPr>
            <m:begChr m:val="["/>
            <m:endChr m:val="]"/>
            <m:ctrlPr>
              <w:rPr>
                <w:rFonts w:ascii="Cambria Math" w:hAnsi="Cambria Math"/>
                <w:i/>
              </w:rPr>
            </m:ctrlPr>
          </m:dPr>
          <m:e>
            <m:r>
              <w:rPr>
                <w:rFonts w:ascii="Cambria Math" w:hAnsi="Cambria Math"/>
              </w:rPr>
              <m:t>2..n</m:t>
            </m:r>
          </m:e>
        </m:d>
      </m:oMath>
      <w:r w:rsidRPr="00666506">
        <w:t>.</w:t>
      </w:r>
      <w:r w:rsidRPr="00666506">
        <w:br/>
        <w:t xml:space="preserve">2) </w:t>
      </w:r>
      <m:oMath>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 xml:space="preserve"> % </m:t>
            </m:r>
            <m:sSup>
              <m:sSupPr>
                <m:ctrlPr>
                  <w:rPr>
                    <w:rFonts w:ascii="Cambria Math" w:hAnsi="Cambria Math"/>
                    <w:i/>
                  </w:rPr>
                </m:ctrlPr>
              </m:sSupPr>
              <m:e>
                <m:r>
                  <w:rPr>
                    <w:rFonts w:ascii="Cambria Math" w:hAnsi="Cambria Math"/>
                  </w:rPr>
                  <m:t>2</m:t>
                </m:r>
              </m:e>
              <m:sup>
                <m:r>
                  <w:rPr>
                    <w:rFonts w:ascii="Cambria Math" w:hAnsi="Cambria Math"/>
                  </w:rPr>
                  <m:t>16</m:t>
                </m:r>
              </m:sup>
            </m:sSup>
          </m:e>
        </m:d>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j</m:t>
                </m:r>
              </m:lim>
            </m:limLow>
          </m:fName>
          <m:e>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e>
        </m:func>
        <m:r>
          <w:rPr>
            <w:rFonts w:ascii="Cambria Math" w:hAnsi="Cambria Math"/>
          </w:rPr>
          <m:t>for all i∈</m:t>
        </m:r>
        <m:d>
          <m:dPr>
            <m:begChr m:val="["/>
            <m:endChr m:val="]"/>
            <m:ctrlPr>
              <w:rPr>
                <w:rFonts w:ascii="Cambria Math" w:hAnsi="Cambria Math"/>
                <w:i/>
              </w:rPr>
            </m:ctrlPr>
          </m:dPr>
          <m:e>
            <m:r>
              <w:rPr>
                <w:rFonts w:ascii="Cambria Math" w:hAnsi="Cambria Math"/>
              </w:rPr>
              <m:t>2..n</m:t>
            </m:r>
          </m:e>
        </m:d>
        <m:r>
          <w:rPr>
            <w:rFonts w:ascii="Cambria Math" w:hAnsi="Cambria Math"/>
          </w:rPr>
          <m:t xml:space="preserve"> and j∈</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i</m:t>
                </m:r>
              </m:sub>
            </m:sSub>
          </m:e>
        </m:d>
      </m:oMath>
      <w:r w:rsidRPr="00666506">
        <w:t>.</w:t>
      </w:r>
    </w:p>
    <w:p w14:paraId="3691102A" w14:textId="58B7145B" w:rsidR="00666506" w:rsidRPr="00666506" w:rsidRDefault="00666506" w:rsidP="00666506">
      <w:pPr>
        <w:ind w:left="1418" w:hanging="1418"/>
      </w:pPr>
      <w:r w:rsidRPr="00666506">
        <w:lastRenderedPageBreak/>
        <w:t>Comments:</w:t>
      </w:r>
      <w:r w:rsidRPr="00666506">
        <w:tab/>
        <w:t xml:space="preserve">The test result is agnostic to RTP packets being sent by the </w:t>
      </w:r>
      <w:r w:rsidR="00394A4F">
        <w:t xml:space="preserve">SUT </w:t>
      </w:r>
      <w:r w:rsidRPr="00666506">
        <w:t>or not.</w:t>
      </w:r>
    </w:p>
    <w:p w14:paraId="7FC942E2" w14:textId="101FDC89" w:rsidR="00A212B5" w:rsidRPr="004D3578" w:rsidRDefault="005358B9" w:rsidP="00A212B5">
      <w:pPr>
        <w:pStyle w:val="Heading4"/>
      </w:pPr>
      <w:bookmarkStart w:id="71" w:name="_Toc34151164"/>
      <w:r>
        <w:t>6.2.6.1</w:t>
      </w:r>
      <w:r w:rsidR="009231AC">
        <w:t>4</w:t>
      </w:r>
      <w:r w:rsidR="00A212B5" w:rsidRPr="004D3578">
        <w:tab/>
      </w:r>
      <w:r w:rsidR="00053ED8">
        <w:t xml:space="preserve">Interarrival Jitter </w:t>
      </w:r>
      <w:r w:rsidR="00A212B5">
        <w:t>Test</w:t>
      </w:r>
      <w:bookmarkEnd w:id="71"/>
    </w:p>
    <w:p w14:paraId="125EAC93" w14:textId="0294C014" w:rsidR="00666506" w:rsidRPr="00666506" w:rsidRDefault="00666506" w:rsidP="00666506">
      <w:pPr>
        <w:ind w:left="1418" w:hanging="1418"/>
      </w:pPr>
      <w:r w:rsidRPr="00666506">
        <w:t>Purpose:</w:t>
      </w:r>
      <w:r w:rsidRPr="00666506">
        <w:tab/>
        <w:t>Test if the "interarrival jitter" field in the receiver report</w:t>
      </w:r>
      <w:r w:rsidR="00394A4F">
        <w:t xml:space="preserve"> sent from the SUT</w:t>
      </w:r>
      <w:r w:rsidRPr="00666506">
        <w:t>, as described by RTP [2] section 6.4.1, is consistent with RTP packets</w:t>
      </w:r>
      <w:r w:rsidR="00394A4F">
        <w:t xml:space="preserve"> sent by data injection</w:t>
      </w:r>
      <w:r w:rsidRPr="00666506">
        <w:rPr>
          <w:i/>
        </w:rPr>
        <w:t>.</w:t>
      </w:r>
    </w:p>
    <w:p w14:paraId="550F4EB4" w14:textId="77777777" w:rsidR="00666506" w:rsidRPr="00666506" w:rsidRDefault="00666506" w:rsidP="00666506">
      <w:pPr>
        <w:ind w:left="1418" w:hanging="1418"/>
      </w:pPr>
      <w:r w:rsidRPr="00666506">
        <w:t>Status:</w:t>
      </w:r>
      <w:r w:rsidRPr="00666506">
        <w:tab/>
        <w:t>Conditionally Mandatory (Precondition 3)</w:t>
      </w:r>
    </w:p>
    <w:p w14:paraId="474B3E49" w14:textId="3B1354DE" w:rsidR="00666506" w:rsidRPr="00666506" w:rsidRDefault="00666506" w:rsidP="00666506">
      <w:pPr>
        <w:ind w:left="1418" w:hanging="1418"/>
      </w:pPr>
      <w:r w:rsidRPr="00666506">
        <w:t>Preconditions:</w:t>
      </w:r>
      <w:r w:rsidRPr="00666506">
        <w:tab/>
        <w:t xml:space="preserve">1) The </w:t>
      </w:r>
      <w:r w:rsidR="00413869">
        <w:t xml:space="preserve">SUT </w:t>
      </w:r>
      <w:r w:rsidRPr="00666506">
        <w:t xml:space="preserve">has passed tests </w:t>
      </w:r>
      <w:r w:rsidRPr="00D07A4F">
        <w:t>6.2.4.2</w:t>
      </w:r>
      <w:r w:rsidRPr="00C769CE">
        <w:t xml:space="preserve">, </w:t>
      </w:r>
      <w:r w:rsidRPr="00D07A4F">
        <w:t>6.2.4.4</w:t>
      </w:r>
      <w:r w:rsidRPr="00C769CE">
        <w:t xml:space="preserve">, and </w:t>
      </w:r>
      <w:r w:rsidRPr="00D07A4F">
        <w:t>6.2.6.1</w:t>
      </w:r>
      <w:r w:rsidRPr="00666506">
        <w:t>.</w:t>
      </w:r>
      <w:r w:rsidRPr="00666506">
        <w:br/>
        <w:t xml:space="preserve">2) The </w:t>
      </w:r>
      <w:r w:rsidR="00413869">
        <w:t xml:space="preserve">SUT </w:t>
      </w:r>
      <w:r w:rsidRPr="00666506">
        <w:t xml:space="preserve">is </w:t>
      </w:r>
      <w:r w:rsidR="00413869">
        <w:t xml:space="preserve">set </w:t>
      </w:r>
      <w:r w:rsidRPr="00666506">
        <w:t xml:space="preserve">to receive RTP packets during the test session, e.g. </w:t>
      </w:r>
      <w:r w:rsidR="00413869" w:rsidRPr="00666506">
        <w:t xml:space="preserve">pre-configured </w:t>
      </w:r>
      <w:r w:rsidR="00413869">
        <w:t xml:space="preserve">or </w:t>
      </w:r>
      <w:r w:rsidRPr="00666506">
        <w:t>set as send-receive or receive-only</w:t>
      </w:r>
      <w:r w:rsidR="00413869">
        <w:t xml:space="preserve"> through test instrument signalling</w:t>
      </w:r>
      <w:r w:rsidRPr="00666506">
        <w:t>.</w:t>
      </w:r>
      <w:r w:rsidRPr="00666506">
        <w:br/>
        <w:t>3) Data injection is set to send a single RTP stream (one SSRC) that is subjected to delay variations according to delay and loss profiles from TS 26.132 [11] Annex E.3.</w:t>
      </w:r>
    </w:p>
    <w:p w14:paraId="2CA149C4" w14:textId="1D815582" w:rsidR="00666506" w:rsidRPr="00666506" w:rsidRDefault="00666506" w:rsidP="00666506">
      <w:pPr>
        <w:ind w:left="1418" w:hanging="1418"/>
        <w:rPr>
          <w:lang w:val="en-US"/>
        </w:rPr>
      </w:pPr>
      <w:r w:rsidRPr="00666506">
        <w:t>Test procedure:</w:t>
      </w:r>
      <w:r w:rsidRPr="00666506">
        <w:tab/>
        <w:t xml:space="preserve">1) Observe the </w:t>
      </w:r>
      <w:r w:rsidR="00413869">
        <w:t xml:space="preserve">SUT </w:t>
      </w:r>
      <w:r w:rsidRPr="00666506">
        <w:t>and data injection output.</w:t>
      </w:r>
      <w:r w:rsidRPr="00666506">
        <w:br/>
        <w:t>2) Retrieve RTP Time Stamp rate information (</w:t>
      </w:r>
      <m:oMath>
        <m:r>
          <w:rPr>
            <w:rFonts w:ascii="Cambria Math" w:hAnsi="Cambria Math"/>
          </w:rPr>
          <m:t>S</m:t>
        </m:r>
      </m:oMath>
      <w:r w:rsidRPr="00666506">
        <w:t>), e.g. from "&lt;clock rate&gt;" on the SDP "a=rtpmap:&lt;payload type&gt; &lt;encoding name&gt;/&lt;clock rate&gt;" line</w:t>
      </w:r>
      <w:r w:rsidR="00413869">
        <w:t xml:space="preserve"> used to set up the SUT session</w:t>
      </w:r>
      <w:r w:rsidRPr="00666506">
        <w:t xml:space="preserve">, applicable for the RTP stream that the RTCP packets </w:t>
      </w:r>
      <w:r w:rsidR="00413869">
        <w:t xml:space="preserve">sent from the SUT </w:t>
      </w:r>
      <w:r w:rsidRPr="00666506">
        <w:t>are associated with.</w:t>
      </w:r>
      <w:r w:rsidRPr="00666506">
        <w:br/>
        <w:t xml:space="preserve">3) For each delay and loss profile </w:t>
      </w:r>
      <m:oMath>
        <m:r>
          <w:rPr>
            <w:rFonts w:ascii="Cambria Math" w:hAnsi="Cambria Math"/>
          </w:rPr>
          <m:t>k</m:t>
        </m:r>
      </m:oMath>
      <w:r w:rsidRPr="00666506">
        <w:t xml:space="preserve"> from dly_profile_20msDRX_10pctBLER_e2e and dly_profile_20msDRX_10pctBLER_ue1_to_eNB2 in TS 26.131 [11] Annex E.3</w:t>
      </w:r>
      <w:r w:rsidR="00413869">
        <w:t xml:space="preserve"> (see also Table 6.2.6.14-1 below)</w:t>
      </w:r>
      <w:r w:rsidRPr="00666506">
        <w:t>, repeat the following steps:</w:t>
      </w:r>
      <w:r w:rsidRPr="00666506">
        <w:br/>
        <w:t>4) Start data injection sending RTP packets subjected to delay variations according to the delay and loss profile.</w:t>
      </w:r>
      <w:r w:rsidRPr="00666506">
        <w:br/>
        <w:t>5) Note the reception time (</w:t>
      </w:r>
      <m:oMath>
        <m:sSub>
          <m:sSubPr>
            <m:ctrlPr>
              <w:rPr>
                <w:rFonts w:ascii="Cambria Math" w:hAnsi="Cambria Math"/>
                <w:i/>
                <w:vertAlign w:val="subscript"/>
              </w:rPr>
            </m:ctrlPr>
          </m:sSubPr>
          <m:e>
            <m:r>
              <w:rPr>
                <w:rFonts w:ascii="Cambria Math" w:hAnsi="Cambria Math"/>
                <w:vertAlign w:val="subscript"/>
              </w:rPr>
              <m:t>t</m:t>
            </m:r>
          </m:e>
          <m:sub>
            <m:r>
              <w:rPr>
                <w:rFonts w:ascii="Cambria Math" w:hAnsi="Cambria Math"/>
                <w:vertAlign w:val="subscript"/>
              </w:rPr>
              <m:t>k,i</m:t>
            </m:r>
          </m:sub>
        </m:sSub>
      </m:oMath>
      <w:r w:rsidRPr="00666506">
        <w:t>) and "interarrival jitter" (</w:t>
      </w:r>
      <m:oMath>
        <m:sSub>
          <m:sSubPr>
            <m:ctrlPr>
              <w:rPr>
                <w:rFonts w:ascii="Cambria Math" w:hAnsi="Cambria Math"/>
                <w:i/>
                <w:vertAlign w:val="subscript"/>
              </w:rPr>
            </m:ctrlPr>
          </m:sSubPr>
          <m:e>
            <m:r>
              <w:rPr>
                <w:rFonts w:ascii="Cambria Math" w:hAnsi="Cambria Math"/>
                <w:vertAlign w:val="subscript"/>
              </w:rPr>
              <m:t>j</m:t>
            </m:r>
          </m:e>
          <m:sub>
            <m:r>
              <w:rPr>
                <w:rFonts w:ascii="Cambria Math" w:hAnsi="Cambria Math"/>
                <w:vertAlign w:val="subscript"/>
              </w:rPr>
              <m:t>k,i</m:t>
            </m:r>
          </m:sub>
        </m:sSub>
      </m:oMath>
      <w:r w:rsidRPr="00666506">
        <w:t xml:space="preserve">) field in the report block of each RTCP packet sent from the </w:t>
      </w:r>
      <w:r w:rsidR="00413869">
        <w:t>SUT</w:t>
      </w:r>
      <w:r w:rsidRPr="00666506">
        <w:t>.</w:t>
      </w:r>
      <w:r w:rsidRPr="00666506">
        <w:br/>
        <w:t>6) Count the number of RTCP packets (</w:t>
      </w:r>
      <m:oMath>
        <m:sSub>
          <m:sSubPr>
            <m:ctrlPr>
              <w:rPr>
                <w:rFonts w:ascii="Cambria Math" w:hAnsi="Cambria Math"/>
                <w:i/>
              </w:rPr>
            </m:ctrlPr>
          </m:sSubPr>
          <m:e>
            <m:r>
              <w:rPr>
                <w:rFonts w:ascii="Cambria Math" w:hAnsi="Cambria Math"/>
              </w:rPr>
              <m:t>n</m:t>
            </m:r>
          </m:e>
          <m:sub>
            <m:r>
              <w:rPr>
                <w:rFonts w:ascii="Cambria Math" w:hAnsi="Cambria Math"/>
              </w:rPr>
              <m:t>k</m:t>
            </m:r>
          </m:sub>
        </m:sSub>
      </m:oMath>
      <w:r w:rsidRPr="00666506">
        <w:t xml:space="preserve">) sent from the </w:t>
      </w:r>
      <w:r w:rsidR="00413869">
        <w:t>SUT</w:t>
      </w:r>
      <w:r w:rsidRPr="00666506">
        <w:t>.</w:t>
      </w:r>
      <w:r w:rsidRPr="00666506">
        <w:br/>
        <w:t>7) Count the number of sent RTP packets (</w:t>
      </w:r>
      <m:oMath>
        <m:sSub>
          <m:sSubPr>
            <m:ctrlPr>
              <w:rPr>
                <w:rFonts w:ascii="Cambria Math" w:hAnsi="Cambria Math"/>
                <w:i/>
              </w:rPr>
            </m:ctrlPr>
          </m:sSubPr>
          <m:e>
            <m:r>
              <w:rPr>
                <w:rFonts w:ascii="Cambria Math" w:hAnsi="Cambria Math"/>
              </w:rPr>
              <m:t>P</m:t>
            </m:r>
          </m:e>
          <m:sub>
            <m:r>
              <w:rPr>
                <w:rFonts w:ascii="Cambria Math" w:hAnsi="Cambria Math"/>
              </w:rPr>
              <m:t>k,i</m:t>
            </m:r>
          </m:sub>
        </m:sSub>
      </m:oMath>
      <w:r w:rsidRPr="00666506">
        <w:t xml:space="preserve">) sent from data injection between each pair </w:t>
      </w:r>
      <m:oMath>
        <m:d>
          <m:dPr>
            <m:begChr m:val="{"/>
            <m:endChr m:val="}"/>
            <m:ctrlPr>
              <w:rPr>
                <w:rFonts w:ascii="Cambria Math" w:hAnsi="Cambria Math"/>
                <w:i/>
              </w:rPr>
            </m:ctrlPr>
          </m:dPr>
          <m:e>
            <m:r>
              <w:rPr>
                <w:rFonts w:ascii="Cambria Math" w:hAnsi="Cambria Math"/>
              </w:rPr>
              <m:t>i-1, i</m:t>
            </m:r>
          </m:e>
        </m:d>
      </m:oMath>
      <w:r w:rsidRPr="00666506">
        <w:t xml:space="preserve"> of subsequent RTCP packets sent from the </w:t>
      </w:r>
      <w:r w:rsidR="00413869">
        <w:t>SUT</w:t>
      </w:r>
      <w:r w:rsidRPr="00666506">
        <w:t>.</w:t>
      </w:r>
      <w:r w:rsidR="00413869" w:rsidRPr="00413869">
        <w:t xml:space="preserve"> </w:t>
      </w:r>
      <w:r w:rsidR="00413869">
        <w:t xml:space="preserve">The value of </w:t>
      </w:r>
      <m:oMath>
        <m:r>
          <w:rPr>
            <w:rFonts w:ascii="Cambria Math" w:hAnsi="Cambria Math"/>
          </w:rPr>
          <m:t>i</m:t>
        </m:r>
      </m:oMath>
      <w:r w:rsidR="00413869">
        <w:t xml:space="preserve"> and its relation to how many RTCP packets that are actually sent by the SUT is only significant in context of describing the test procedure.</w:t>
      </w:r>
      <w:r w:rsidRPr="00666506">
        <w:br/>
        <w:t>8) Note the reception time (</w:t>
      </w:r>
      <m:oMath>
        <m:sSub>
          <m:sSubPr>
            <m:ctrlPr>
              <w:rPr>
                <w:rFonts w:ascii="Cambria Math" w:hAnsi="Cambria Math"/>
                <w:i/>
                <w:vertAlign w:val="subscript"/>
              </w:rPr>
            </m:ctrlPr>
          </m:sSubPr>
          <m:e>
            <m:r>
              <w:rPr>
                <w:rFonts w:ascii="Cambria Math" w:hAnsi="Cambria Math"/>
                <w:vertAlign w:val="subscript"/>
              </w:rPr>
              <m:t>r</m:t>
            </m:r>
          </m:e>
          <m:sub>
            <m:r>
              <w:rPr>
                <w:rFonts w:ascii="Cambria Math" w:hAnsi="Cambria Math"/>
                <w:vertAlign w:val="subscript"/>
              </w:rPr>
              <m:t>k,i,j</m:t>
            </m:r>
          </m:sub>
        </m:sSub>
      </m:oMath>
      <w:r w:rsidRPr="00666506">
        <w:t>) and "timestamp" field (</w:t>
      </w:r>
      <m:oMath>
        <m:sSub>
          <m:sSubPr>
            <m:ctrlPr>
              <w:rPr>
                <w:rFonts w:ascii="Cambria Math" w:hAnsi="Cambria Math"/>
                <w:i/>
                <w:vertAlign w:val="subscript"/>
              </w:rPr>
            </m:ctrlPr>
          </m:sSubPr>
          <m:e>
            <m:r>
              <w:rPr>
                <w:rFonts w:ascii="Cambria Math" w:hAnsi="Cambria Math"/>
                <w:vertAlign w:val="subscript"/>
              </w:rPr>
              <m:t>T</m:t>
            </m:r>
          </m:e>
          <m:sub>
            <m:r>
              <w:rPr>
                <w:rFonts w:ascii="Cambria Math" w:hAnsi="Cambria Math"/>
                <w:vertAlign w:val="subscript"/>
              </w:rPr>
              <m:t>k,i,j</m:t>
            </m:r>
          </m:sub>
        </m:sSub>
      </m:oMath>
      <w:r w:rsidRPr="00666506">
        <w:t>) of each RTP packet</w:t>
      </w:r>
      <w:r w:rsidR="00413869">
        <w:t xml:space="preserve"> sent from data injection</w:t>
      </w:r>
      <w:r w:rsidRPr="00666506">
        <w:t xml:space="preserve">, with </w:t>
      </w:r>
      <m:oMath>
        <m:r>
          <w:rPr>
            <w:rFonts w:ascii="Cambria Math" w:hAnsi="Cambria Math"/>
          </w:rPr>
          <m:t>j∈</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k,i</m:t>
                </m:r>
              </m:sub>
            </m:sSub>
          </m:e>
        </m:d>
      </m:oMath>
      <w:r w:rsidRPr="00666506">
        <w:t>.</w:t>
      </w:r>
      <w:r w:rsidRPr="00666506">
        <w:br/>
        <w:t xml:space="preserve">9) Calculate the arrival time </w:t>
      </w:r>
      <m:oMath>
        <m:sSub>
          <m:sSubPr>
            <m:ctrlPr>
              <w:rPr>
                <w:rFonts w:ascii="Cambria Math" w:hAnsi="Cambria Math"/>
                <w:i/>
                <w:vertAlign w:val="subscript"/>
              </w:rPr>
            </m:ctrlPr>
          </m:sSubPr>
          <m:e>
            <m:r>
              <w:rPr>
                <w:rFonts w:ascii="Cambria Math" w:hAnsi="Cambria Math"/>
                <w:vertAlign w:val="subscript"/>
              </w:rPr>
              <m:t>a</m:t>
            </m:r>
          </m:e>
          <m:sub>
            <m:r>
              <w:rPr>
                <w:rFonts w:ascii="Cambria Math" w:hAnsi="Cambria Math"/>
                <w:vertAlign w:val="subscript"/>
              </w:rPr>
              <m:t>k,i,j</m:t>
            </m:r>
          </m:sub>
        </m:sSub>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T</m:t>
            </m:r>
          </m:e>
          <m:sub>
            <m:r>
              <w:rPr>
                <w:rFonts w:ascii="Cambria Math" w:hAnsi="Cambria Math"/>
                <w:vertAlign w:val="subscript"/>
              </w:rPr>
              <m:t>k,1,1</m:t>
            </m:r>
          </m:sub>
        </m:sSub>
        <m:r>
          <w:rPr>
            <w:rFonts w:ascii="Cambria Math" w:hAnsi="Cambria Math"/>
            <w:vertAlign w:val="subscript"/>
          </w:rPr>
          <m:t>+</m:t>
        </m:r>
        <m:f>
          <m:fPr>
            <m:type m:val="skw"/>
            <m:ctrlPr>
              <w:rPr>
                <w:rFonts w:ascii="Cambria Math" w:hAnsi="Cambria Math"/>
                <w:i/>
                <w:vertAlign w:val="subscript"/>
              </w:rPr>
            </m:ctrlPr>
          </m:fPr>
          <m:num>
            <m:d>
              <m:dPr>
                <m:ctrlPr>
                  <w:rPr>
                    <w:rFonts w:ascii="Cambria Math" w:hAnsi="Cambria Math"/>
                    <w:i/>
                    <w:vertAlign w:val="subscript"/>
                  </w:rPr>
                </m:ctrlPr>
              </m:dPr>
              <m:e>
                <m:sSub>
                  <m:sSubPr>
                    <m:ctrlPr>
                      <w:rPr>
                        <w:rFonts w:ascii="Cambria Math" w:hAnsi="Cambria Math"/>
                        <w:i/>
                        <w:vertAlign w:val="subscript"/>
                      </w:rPr>
                    </m:ctrlPr>
                  </m:sSubPr>
                  <m:e>
                    <m:r>
                      <w:rPr>
                        <w:rFonts w:ascii="Cambria Math" w:hAnsi="Cambria Math"/>
                        <w:vertAlign w:val="subscript"/>
                      </w:rPr>
                      <m:t>r</m:t>
                    </m:r>
                  </m:e>
                  <m:sub>
                    <m:r>
                      <w:rPr>
                        <w:rFonts w:ascii="Cambria Math" w:hAnsi="Cambria Math"/>
                        <w:vertAlign w:val="subscript"/>
                      </w:rPr>
                      <m:t>k,i,j</m:t>
                    </m:r>
                  </m:sub>
                </m:sSub>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r</m:t>
                    </m:r>
                  </m:e>
                  <m:sub>
                    <m:r>
                      <w:rPr>
                        <w:rFonts w:ascii="Cambria Math" w:hAnsi="Cambria Math"/>
                        <w:vertAlign w:val="subscript"/>
                      </w:rPr>
                      <m:t>k,1,1</m:t>
                    </m:r>
                  </m:sub>
                </m:sSub>
              </m:e>
            </m:d>
          </m:num>
          <m:den>
            <m:r>
              <w:rPr>
                <w:rFonts w:ascii="Cambria Math" w:hAnsi="Cambria Math"/>
                <w:vertAlign w:val="subscript"/>
              </w:rPr>
              <m:t>S</m:t>
            </m:r>
          </m:den>
        </m:f>
      </m:oMath>
      <w:r w:rsidRPr="00666506">
        <w:t xml:space="preserve"> in timestamp units of each RTP packet</w:t>
      </w:r>
      <w:r w:rsidR="00413869">
        <w:t xml:space="preserve"> sent from data injection</w:t>
      </w:r>
      <w:r w:rsidRPr="00666506">
        <w:t xml:space="preserve">, with </w:t>
      </w:r>
      <m:oMath>
        <m:r>
          <w:rPr>
            <w:rFonts w:ascii="Cambria Math" w:hAnsi="Cambria Math"/>
          </w:rPr>
          <m:t>j∈</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k,i</m:t>
                </m:r>
              </m:sub>
            </m:sSub>
          </m:e>
        </m:d>
      </m:oMath>
      <w:r w:rsidRPr="00666506">
        <w:t xml:space="preserve">, and where </w:t>
      </w:r>
      <m:oMath>
        <m:sSub>
          <m:sSubPr>
            <m:ctrlPr>
              <w:rPr>
                <w:rFonts w:ascii="Cambria Math" w:hAnsi="Cambria Math"/>
                <w:i/>
                <w:vertAlign w:val="subscript"/>
              </w:rPr>
            </m:ctrlPr>
          </m:sSubPr>
          <m:e>
            <m:r>
              <w:rPr>
                <w:rFonts w:ascii="Cambria Math" w:hAnsi="Cambria Math"/>
                <w:vertAlign w:val="subscript"/>
              </w:rPr>
              <m:t>r</m:t>
            </m:r>
          </m:e>
          <m:sub>
            <m:r>
              <w:rPr>
                <w:rFonts w:ascii="Cambria Math" w:hAnsi="Cambria Math"/>
                <w:vertAlign w:val="subscript"/>
              </w:rPr>
              <m:t>k,1,1</m:t>
            </m:r>
          </m:sub>
        </m:sSub>
      </m:oMath>
      <w:r w:rsidRPr="00666506">
        <w:t xml:space="preserve"> is the reception time of the first received RTP packet with timestamp </w:t>
      </w:r>
      <m:oMath>
        <m:sSub>
          <m:sSubPr>
            <m:ctrlPr>
              <w:rPr>
                <w:rFonts w:ascii="Cambria Math" w:hAnsi="Cambria Math"/>
                <w:i/>
                <w:vertAlign w:val="subscript"/>
              </w:rPr>
            </m:ctrlPr>
          </m:sSubPr>
          <m:e>
            <m:r>
              <w:rPr>
                <w:rFonts w:ascii="Cambria Math" w:hAnsi="Cambria Math"/>
                <w:vertAlign w:val="subscript"/>
              </w:rPr>
              <m:t>T</m:t>
            </m:r>
          </m:e>
          <m:sub>
            <m:r>
              <w:rPr>
                <w:rFonts w:ascii="Cambria Math" w:hAnsi="Cambria Math"/>
                <w:vertAlign w:val="subscript"/>
              </w:rPr>
              <m:t>k,1,1</m:t>
            </m:r>
          </m:sub>
        </m:sSub>
      </m:oMath>
      <w:r w:rsidR="00413869">
        <w:t xml:space="preserve"> sent from data injection.</w:t>
      </w:r>
      <w:r w:rsidRPr="00666506">
        <w:br/>
        <w:t xml:space="preserve">10) Calculate the difference in </w:t>
      </w:r>
      <w:r w:rsidR="00413869">
        <w:t xml:space="preserve">RTP </w:t>
      </w:r>
      <w:r w:rsidRPr="00666506">
        <w:t xml:space="preserve">packet spacing </w:t>
      </w:r>
      <m:oMath>
        <m:sSub>
          <m:sSubPr>
            <m:ctrlPr>
              <w:rPr>
                <w:rFonts w:ascii="Cambria Math" w:hAnsi="Cambria Math"/>
                <w:i/>
                <w:vertAlign w:val="subscript"/>
              </w:rPr>
            </m:ctrlPr>
          </m:sSubPr>
          <m:e>
            <m:r>
              <w:rPr>
                <w:rFonts w:ascii="Cambria Math" w:hAnsi="Cambria Math"/>
                <w:vertAlign w:val="subscript"/>
              </w:rPr>
              <m:t>D</m:t>
            </m:r>
          </m:e>
          <m:sub>
            <m:r>
              <w:rPr>
                <w:rFonts w:ascii="Cambria Math" w:hAnsi="Cambria Math"/>
                <w:vertAlign w:val="subscript"/>
              </w:rPr>
              <m:t>k,i,j</m:t>
            </m:r>
          </m:sub>
        </m:sSub>
        <m:r>
          <w:rPr>
            <w:rFonts w:ascii="Cambria Math" w:hAnsi="Cambria Math"/>
            <w:vertAlign w:val="subscript"/>
          </w:rPr>
          <m:t>=</m:t>
        </m:r>
        <m:d>
          <m:dPr>
            <m:ctrlPr>
              <w:rPr>
                <w:rFonts w:ascii="Cambria Math" w:hAnsi="Cambria Math"/>
                <w:i/>
                <w:vertAlign w:val="subscript"/>
              </w:rPr>
            </m:ctrlPr>
          </m:dPr>
          <m:e>
            <m:sSub>
              <m:sSubPr>
                <m:ctrlPr>
                  <w:rPr>
                    <w:rFonts w:ascii="Cambria Math" w:hAnsi="Cambria Math"/>
                    <w:i/>
                    <w:vertAlign w:val="subscript"/>
                  </w:rPr>
                </m:ctrlPr>
              </m:sSubPr>
              <m:e>
                <m:r>
                  <w:rPr>
                    <w:rFonts w:ascii="Cambria Math" w:hAnsi="Cambria Math"/>
                    <w:vertAlign w:val="subscript"/>
                  </w:rPr>
                  <m:t>a</m:t>
                </m:r>
              </m:e>
              <m:sub>
                <m:r>
                  <w:rPr>
                    <w:rFonts w:ascii="Cambria Math" w:hAnsi="Cambria Math"/>
                    <w:vertAlign w:val="subscript"/>
                  </w:rPr>
                  <m:t>k,i,j</m:t>
                </m:r>
              </m:sub>
            </m:sSub>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T</m:t>
                </m:r>
              </m:e>
              <m:sub>
                <m:r>
                  <w:rPr>
                    <w:rFonts w:ascii="Cambria Math" w:hAnsi="Cambria Math"/>
                    <w:vertAlign w:val="subscript"/>
                  </w:rPr>
                  <m:t>k,i,j</m:t>
                </m:r>
              </m:sub>
            </m:sSub>
          </m:e>
        </m:d>
        <m:r>
          <w:rPr>
            <w:rFonts w:ascii="Cambria Math" w:hAnsi="Cambria Math"/>
            <w:vertAlign w:val="subscript"/>
          </w:rPr>
          <m:t>-</m:t>
        </m:r>
        <m:d>
          <m:dPr>
            <m:ctrlPr>
              <w:rPr>
                <w:rFonts w:ascii="Cambria Math" w:hAnsi="Cambria Math"/>
                <w:i/>
                <w:vertAlign w:val="subscript"/>
              </w:rPr>
            </m:ctrlPr>
          </m:dPr>
          <m:e>
            <m:sSub>
              <m:sSubPr>
                <m:ctrlPr>
                  <w:rPr>
                    <w:rFonts w:ascii="Cambria Math" w:hAnsi="Cambria Math"/>
                    <w:i/>
                    <w:vertAlign w:val="subscript"/>
                  </w:rPr>
                </m:ctrlPr>
              </m:sSubPr>
              <m:e>
                <m:r>
                  <w:rPr>
                    <w:rFonts w:ascii="Cambria Math" w:hAnsi="Cambria Math"/>
                    <w:vertAlign w:val="subscript"/>
                  </w:rPr>
                  <m:t>a</m:t>
                </m:r>
              </m:e>
              <m:sub>
                <m:r>
                  <w:rPr>
                    <w:rFonts w:ascii="Cambria Math" w:hAnsi="Cambria Math"/>
                    <w:vertAlign w:val="subscript"/>
                  </w:rPr>
                  <m:t>k,i,j-1</m:t>
                </m:r>
              </m:sub>
            </m:sSub>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T</m:t>
                </m:r>
              </m:e>
              <m:sub>
                <m:r>
                  <w:rPr>
                    <w:rFonts w:ascii="Cambria Math" w:hAnsi="Cambria Math"/>
                    <w:vertAlign w:val="subscript"/>
                  </w:rPr>
                  <m:t>k,i,j-1</m:t>
                </m:r>
              </m:sub>
            </m:sSub>
          </m:e>
        </m:d>
      </m:oMath>
      <w:r w:rsidRPr="00666506">
        <w:t xml:space="preserve">, with </w:t>
      </w:r>
      <m:oMath>
        <m:r>
          <w:rPr>
            <w:rFonts w:ascii="Cambria Math" w:hAnsi="Cambria Math"/>
          </w:rPr>
          <m:t>j∈</m:t>
        </m:r>
        <m:d>
          <m:dPr>
            <m:begChr m:val="["/>
            <m:end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P</m:t>
                </m:r>
              </m:e>
              <m:sub>
                <m:r>
                  <w:rPr>
                    <w:rFonts w:ascii="Cambria Math" w:hAnsi="Cambria Math"/>
                  </w:rPr>
                  <m:t>k,i</m:t>
                </m:r>
              </m:sub>
            </m:sSub>
          </m:e>
        </m:d>
      </m:oMath>
      <w:r w:rsidRPr="00666506">
        <w:t>.</w:t>
      </w:r>
      <w:r w:rsidRPr="00666506">
        <w:br/>
        <w:t xml:space="preserve">11) Calculate (not using integer arithmetic) the filtered </w:t>
      </w:r>
      <w:r w:rsidR="00413869">
        <w:t xml:space="preserve">RTP </w:t>
      </w:r>
      <w:r w:rsidRPr="00666506">
        <w:t xml:space="preserve">packet jitter </w:t>
      </w:r>
      <m:oMath>
        <m:sSub>
          <m:sSubPr>
            <m:ctrlPr>
              <w:rPr>
                <w:rFonts w:ascii="Cambria Math" w:hAnsi="Cambria Math"/>
                <w:i/>
              </w:rPr>
            </m:ctrlPr>
          </m:sSubPr>
          <m:e>
            <m:r>
              <w:rPr>
                <w:rFonts w:ascii="Cambria Math" w:hAnsi="Cambria Math"/>
              </w:rPr>
              <m:t>J</m:t>
            </m:r>
          </m:e>
          <m:sub>
            <m:r>
              <w:rPr>
                <w:rFonts w:ascii="Cambria Math" w:hAnsi="Cambria Math"/>
              </w:rPr>
              <m:t>k,i</m:t>
            </m:r>
          </m:sub>
        </m:sSub>
        <m:r>
          <w:rPr>
            <w:rFonts w:ascii="Cambria Math" w:hAnsi="Cambria Math"/>
          </w:rPr>
          <m:t>=</m:t>
        </m:r>
        <m:nary>
          <m:naryPr>
            <m:chr m:val="∑"/>
            <m:limLoc m:val="undOvr"/>
            <m:ctrlPr>
              <w:rPr>
                <w:rFonts w:ascii="Cambria Math" w:hAnsi="Cambria Math"/>
                <w:i/>
              </w:rPr>
            </m:ctrlPr>
          </m:naryPr>
          <m:sub>
            <m:r>
              <w:rPr>
                <w:rFonts w:ascii="Cambria Math" w:hAnsi="Cambria Math"/>
              </w:rPr>
              <m:t>j=2</m:t>
            </m:r>
          </m:sub>
          <m:sup>
            <m:sSub>
              <m:sSubPr>
                <m:ctrlPr>
                  <w:rPr>
                    <w:rFonts w:ascii="Cambria Math" w:hAnsi="Cambria Math"/>
                    <w:i/>
                  </w:rPr>
                </m:ctrlPr>
              </m:sSubPr>
              <m:e>
                <m:r>
                  <w:rPr>
                    <w:rFonts w:ascii="Cambria Math" w:hAnsi="Cambria Math"/>
                  </w:rPr>
                  <m:t>P</m:t>
                </m:r>
              </m:e>
              <m:sub>
                <m:r>
                  <w:rPr>
                    <w:rFonts w:ascii="Cambria Math" w:hAnsi="Cambria Math"/>
                  </w:rPr>
                  <m:t>k,i</m:t>
                </m:r>
              </m:sub>
            </m:sSub>
          </m:sup>
          <m:e>
            <m:sSub>
              <m:sSubPr>
                <m:ctrlPr>
                  <w:rPr>
                    <w:rFonts w:ascii="Cambria Math" w:hAnsi="Cambria Math"/>
                    <w:i/>
                  </w:rPr>
                </m:ctrlPr>
              </m:sSubPr>
              <m:e>
                <m:r>
                  <w:rPr>
                    <w:rFonts w:ascii="Cambria Math" w:hAnsi="Cambria Math"/>
                  </w:rPr>
                  <m:t>s</m:t>
                </m:r>
              </m:e>
              <m:sub>
                <m:r>
                  <w:rPr>
                    <w:rFonts w:ascii="Cambria Math" w:hAnsi="Cambria Math"/>
                  </w:rPr>
                  <m:t>j</m:t>
                </m:r>
              </m:sub>
            </m:sSub>
          </m:e>
        </m:nary>
      </m:oMath>
      <w:r w:rsidRPr="00666506">
        <w:t xml:space="preserve">, where </w:t>
      </w:r>
      <m:oMath>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f>
          <m:fPr>
            <m:type m:val="skw"/>
            <m:ctrlPr>
              <w:rPr>
                <w:rFonts w:ascii="Cambria Math" w:hAnsi="Cambria Math"/>
                <w:i/>
              </w:rPr>
            </m:ctrlPr>
          </m:fPr>
          <m:num>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k,i,j</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j-1</m:t>
                    </m:r>
                  </m:sub>
                </m:sSub>
              </m:e>
            </m:d>
          </m:num>
          <m:den>
            <m:r>
              <w:rPr>
                <w:rFonts w:ascii="Cambria Math" w:hAnsi="Cambria Math"/>
              </w:rPr>
              <m:t>16</m:t>
            </m:r>
          </m:den>
        </m:f>
      </m:oMath>
      <w:r w:rsidRPr="00666506">
        <w:t xml:space="preserve">, with </w:t>
      </w: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k,i-1</m:t>
            </m:r>
          </m:sub>
        </m:sSub>
      </m:oMath>
      <w:r w:rsidRPr="00666506">
        <w:t xml:space="preserve">, where </w:t>
      </w:r>
      <m:oMath>
        <m:sSub>
          <m:sSubPr>
            <m:ctrlPr>
              <w:rPr>
                <w:rFonts w:ascii="Cambria Math" w:hAnsi="Cambria Math"/>
                <w:i/>
              </w:rPr>
            </m:ctrlPr>
          </m:sSubPr>
          <m:e>
            <m:r>
              <w:rPr>
                <w:rFonts w:ascii="Cambria Math" w:hAnsi="Cambria Math"/>
              </w:rPr>
              <m:t>J</m:t>
            </m:r>
          </m:e>
          <m:sub>
            <m:r>
              <w:rPr>
                <w:rFonts w:ascii="Cambria Math" w:hAnsi="Cambria Math"/>
              </w:rPr>
              <m:t>k,i-1</m:t>
            </m:r>
          </m:sub>
        </m:sSub>
      </m:oMath>
      <w:r w:rsidRPr="00666506">
        <w:t xml:space="preserve"> corresponds to the filtered </w:t>
      </w:r>
      <w:r w:rsidR="00413869">
        <w:t xml:space="preserve">RTP </w:t>
      </w:r>
      <w:r w:rsidRPr="00666506">
        <w:t>packet jitter reported in previous RTCP packet</w:t>
      </w:r>
      <w:r w:rsidR="00413869">
        <w:t xml:space="preserve"> sent from the SUT</w:t>
      </w:r>
      <w:r w:rsidRPr="00666506">
        <w:t xml:space="preserve">, and </w:t>
      </w:r>
      <m:oMath>
        <m:sSub>
          <m:sSubPr>
            <m:ctrlPr>
              <w:rPr>
                <w:rFonts w:ascii="Cambria Math" w:hAnsi="Cambria Math"/>
                <w:i/>
              </w:rPr>
            </m:ctrlPr>
          </m:sSubPr>
          <m:e>
            <m:r>
              <w:rPr>
                <w:rFonts w:ascii="Cambria Math" w:hAnsi="Cambria Math"/>
              </w:rPr>
              <m:t>J</m:t>
            </m:r>
          </m:e>
          <m:sub>
            <m:r>
              <w:rPr>
                <w:rFonts w:ascii="Cambria Math" w:hAnsi="Cambria Math"/>
              </w:rPr>
              <m:t>k,1</m:t>
            </m:r>
          </m:sub>
        </m:sSub>
        <m:r>
          <w:rPr>
            <w:rFonts w:ascii="Cambria Math" w:hAnsi="Cambria Math"/>
          </w:rPr>
          <m:t>=0</m:t>
        </m:r>
      </m:oMath>
      <w:r w:rsidRPr="00666506">
        <w:t>.</w:t>
      </w:r>
      <w:r w:rsidRPr="00666506">
        <w:br/>
        <w:t xml:space="preserve">12) When there are no more delay and loss profile data to apply to RTP packets, stop sending RTP packets to avoid further impact to </w:t>
      </w:r>
      <m:oMath>
        <m:sSub>
          <m:sSubPr>
            <m:ctrlPr>
              <w:rPr>
                <w:rFonts w:ascii="Cambria Math" w:hAnsi="Cambria Math"/>
                <w:i/>
                <w:vertAlign w:val="subscript"/>
              </w:rPr>
            </m:ctrlPr>
          </m:sSubPr>
          <m:e>
            <m:r>
              <w:rPr>
                <w:rFonts w:ascii="Cambria Math" w:hAnsi="Cambria Math"/>
                <w:vertAlign w:val="subscript"/>
              </w:rPr>
              <m:t>J</m:t>
            </m:r>
          </m:e>
          <m:sub>
            <m:r>
              <w:rPr>
                <w:rFonts w:ascii="Cambria Math" w:hAnsi="Cambria Math"/>
                <w:vertAlign w:val="subscript"/>
              </w:rPr>
              <m:t>k,i</m:t>
            </m:r>
          </m:sub>
        </m:sSub>
      </m:oMath>
      <w:r w:rsidRPr="00666506">
        <w:t>.</w:t>
      </w:r>
    </w:p>
    <w:p w14:paraId="4297B679" w14:textId="4FB9A9E3" w:rsidR="00666506" w:rsidRPr="00666506" w:rsidRDefault="00666506" w:rsidP="00666506">
      <w:pPr>
        <w:ind w:left="1418" w:hanging="1418"/>
      </w:pPr>
      <w:r w:rsidRPr="00666506">
        <w:t>Stop condition:</w:t>
      </w:r>
      <w:r w:rsidRPr="00666506">
        <w:tab/>
        <w:t>1) RTP packets are sent from data injection.</w:t>
      </w:r>
      <w:r w:rsidRPr="00666506">
        <w:br/>
        <w:t xml:space="preserve">2) At least one RTCP packet is sent from the </w:t>
      </w:r>
      <w:r w:rsidR="00413869">
        <w:t>SUT</w:t>
      </w:r>
      <w:r w:rsidRPr="00666506">
        <w:t xml:space="preserve"> after the last RTP packet from data injection, for each delay and loss profile.</w:t>
      </w:r>
    </w:p>
    <w:p w14:paraId="51402ABB" w14:textId="09C2E6D2" w:rsidR="00666506" w:rsidRPr="00666506" w:rsidRDefault="00666506" w:rsidP="00666506">
      <w:pPr>
        <w:ind w:left="1418" w:hanging="1418"/>
      </w:pPr>
      <w:r w:rsidRPr="00666506">
        <w:t>Pass criteria:</w:t>
      </w:r>
      <w:r w:rsidRPr="00666506">
        <w:tab/>
      </w:r>
      <m:oMath>
        <m:sSub>
          <m:sSubPr>
            <m:ctrlPr>
              <w:rPr>
                <w:rFonts w:ascii="Cambria Math" w:hAnsi="Cambria Math"/>
                <w:i/>
              </w:rPr>
            </m:ctrlPr>
          </m:sSubPr>
          <m:e>
            <m:r>
              <w:rPr>
                <w:rFonts w:ascii="Cambria Math" w:hAnsi="Cambria Math"/>
              </w:rPr>
              <m:t>j</m:t>
            </m:r>
          </m:e>
          <m:sub>
            <m:r>
              <w:rPr>
                <w:rFonts w:ascii="Cambria Math" w:hAnsi="Cambria Math"/>
              </w:rPr>
              <m:t>k,</m:t>
            </m:r>
            <m:sSub>
              <m:sSubPr>
                <m:ctrlPr>
                  <w:rPr>
                    <w:rFonts w:ascii="Cambria Math" w:hAnsi="Cambria Math"/>
                    <w:i/>
                  </w:rPr>
                </m:ctrlPr>
              </m:sSubPr>
              <m:e>
                <m:r>
                  <w:rPr>
                    <w:rFonts w:ascii="Cambria Math" w:hAnsi="Cambria Math"/>
                  </w:rPr>
                  <m:t>n</m:t>
                </m:r>
              </m:e>
              <m:sub>
                <m:r>
                  <w:rPr>
                    <w:rFonts w:ascii="Cambria Math" w:hAnsi="Cambria Math"/>
                  </w:rPr>
                  <m:t>k</m:t>
                </m:r>
              </m:sub>
            </m:sSub>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k,</m:t>
                </m:r>
                <m:sSub>
                  <m:sSubPr>
                    <m:ctrlPr>
                      <w:rPr>
                        <w:rFonts w:ascii="Cambria Math" w:hAnsi="Cambria Math"/>
                        <w:i/>
                      </w:rPr>
                    </m:ctrlPr>
                  </m:sSubPr>
                  <m:e>
                    <m:r>
                      <w:rPr>
                        <w:rFonts w:ascii="Cambria Math" w:hAnsi="Cambria Math"/>
                      </w:rPr>
                      <m:t>n</m:t>
                    </m:r>
                  </m:e>
                  <m:sub>
                    <m:r>
                      <w:rPr>
                        <w:rFonts w:ascii="Cambria Math" w:hAnsi="Cambria Math"/>
                      </w:rPr>
                      <m:t>k</m:t>
                    </m:r>
                  </m:sub>
                </m:sSub>
              </m:sub>
            </m:sSub>
          </m:e>
        </m:d>
      </m:oMath>
      <w:r w:rsidRPr="00666506">
        <w:t xml:space="preserve">, for all </w:t>
      </w:r>
      <m:oMath>
        <m:r>
          <w:rPr>
            <w:rFonts w:ascii="Cambria Math" w:hAnsi="Cambria Math"/>
          </w:rPr>
          <m:t>k</m:t>
        </m:r>
      </m:oMath>
      <w:r w:rsidRPr="00666506">
        <w:t xml:space="preserve">, where expected, nominal values based only on delay and loss profile content, excluding any data injection </w:t>
      </w:r>
      <w:r w:rsidR="00413869">
        <w:t xml:space="preserve">or test instrument </w:t>
      </w:r>
      <w:r w:rsidRPr="00666506">
        <w:t>implementation impact, are (for information):</w:t>
      </w:r>
      <w:r w:rsidR="00725E59">
        <w:br/>
      </w:r>
      <w:r w:rsidR="00725E59">
        <w:br/>
      </w:r>
      <w:r w:rsidR="00725E59" w:rsidRPr="00725E59">
        <w:rPr>
          <w:rFonts w:ascii="Arial" w:hAnsi="Arial"/>
          <w:b/>
        </w:rPr>
        <w:t>Table 6.2.6.1</w:t>
      </w:r>
      <w:r w:rsidR="009231AC">
        <w:rPr>
          <w:rFonts w:ascii="Arial" w:hAnsi="Arial"/>
          <w:b/>
        </w:rPr>
        <w:t>4</w:t>
      </w:r>
      <w:r w:rsidR="00725E59" w:rsidRPr="00725E59">
        <w:rPr>
          <w:rFonts w:ascii="Arial" w:hAnsi="Arial"/>
          <w:b/>
        </w:rPr>
        <w:t>-1 Examples of delay and loss profile jitter</w:t>
      </w:r>
    </w:p>
    <w:tbl>
      <w:tblPr>
        <w:tblStyle w:val="TableGridLight1"/>
        <w:tblW w:w="7699" w:type="dxa"/>
        <w:tblInd w:w="1413" w:type="dxa"/>
        <w:tblLook w:val="04A0" w:firstRow="1" w:lastRow="0" w:firstColumn="1" w:lastColumn="0" w:noHBand="0" w:noVBand="1"/>
      </w:tblPr>
      <w:tblGrid>
        <w:gridCol w:w="4326"/>
        <w:gridCol w:w="333"/>
        <w:gridCol w:w="617"/>
        <w:gridCol w:w="1103"/>
        <w:gridCol w:w="1320"/>
      </w:tblGrid>
      <w:tr w:rsidR="00666506" w:rsidRPr="00666506" w14:paraId="4F58F013" w14:textId="77777777" w:rsidTr="00666506">
        <w:tc>
          <w:tcPr>
            <w:tcW w:w="4327" w:type="dxa"/>
          </w:tcPr>
          <w:p w14:paraId="25B41B8E" w14:textId="77777777" w:rsidR="00666506" w:rsidRPr="00666506" w:rsidRDefault="00666506" w:rsidP="00726B46">
            <w:pPr>
              <w:pStyle w:val="TAH"/>
            </w:pPr>
            <w:r w:rsidRPr="00666506">
              <w:t>Delay and loss profile</w:t>
            </w:r>
          </w:p>
        </w:tc>
        <w:tc>
          <w:tcPr>
            <w:tcW w:w="333" w:type="dxa"/>
          </w:tcPr>
          <w:p w14:paraId="0991E557" w14:textId="77777777" w:rsidR="00666506" w:rsidRPr="00666506" w:rsidRDefault="00666506" w:rsidP="00666506">
            <w:pPr>
              <w:jc w:val="center"/>
            </w:pPr>
            <m:oMathPara>
              <m:oMath>
                <m:r>
                  <w:rPr>
                    <w:rFonts w:ascii="Cambria Math" w:hAnsi="Cambria Math"/>
                  </w:rPr>
                  <m:t>k</m:t>
                </m:r>
              </m:oMath>
            </m:oMathPara>
          </w:p>
        </w:tc>
        <w:tc>
          <w:tcPr>
            <w:tcW w:w="616" w:type="dxa"/>
          </w:tcPr>
          <w:p w14:paraId="3D17EA69" w14:textId="77777777" w:rsidR="00666506" w:rsidRPr="00666506" w:rsidRDefault="00000000" w:rsidP="00666506">
            <w:pPr>
              <w:jc w:val="center"/>
              <w:rPr>
                <w:rFonts w:ascii="Arial" w:hAnsi="Arial"/>
              </w:rPr>
            </w:pPr>
            <m:oMathPara>
              <m:oMath>
                <m:sSub>
                  <m:sSubPr>
                    <m:ctrlPr>
                      <w:rPr>
                        <w:rFonts w:ascii="Cambria Math" w:hAnsi="Cambria Math"/>
                        <w:i/>
                      </w:rPr>
                    </m:ctrlPr>
                  </m:sSubPr>
                  <m:e>
                    <m:r>
                      <w:rPr>
                        <w:rFonts w:ascii="Cambria Math" w:hAnsi="Cambria Math"/>
                      </w:rPr>
                      <m:t>n</m:t>
                    </m:r>
                  </m:e>
                  <m:sub>
                    <m:r>
                      <w:rPr>
                        <w:rFonts w:ascii="Cambria Math" w:hAnsi="Cambria Math"/>
                      </w:rPr>
                      <m:t>k</m:t>
                    </m:r>
                  </m:sub>
                </m:sSub>
              </m:oMath>
            </m:oMathPara>
          </w:p>
        </w:tc>
        <w:tc>
          <w:tcPr>
            <w:tcW w:w="1103" w:type="dxa"/>
          </w:tcPr>
          <w:p w14:paraId="598893A3" w14:textId="77777777" w:rsidR="00666506" w:rsidRPr="00666506" w:rsidRDefault="00000000" w:rsidP="00666506">
            <w:pPr>
              <w:jc w:val="center"/>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k,</m:t>
                        </m:r>
                        <m:sSub>
                          <m:sSubPr>
                            <m:ctrlPr>
                              <w:rPr>
                                <w:rFonts w:ascii="Cambria Math" w:hAnsi="Cambria Math"/>
                                <w:i/>
                              </w:rPr>
                            </m:ctrlPr>
                          </m:sSubPr>
                          <m:e>
                            <m:r>
                              <w:rPr>
                                <w:rFonts w:ascii="Cambria Math" w:hAnsi="Cambria Math"/>
                              </w:rPr>
                              <m:t>n</m:t>
                            </m:r>
                          </m:e>
                          <m:sub>
                            <m:r>
                              <w:rPr>
                                <w:rFonts w:ascii="Cambria Math" w:hAnsi="Cambria Math"/>
                              </w:rPr>
                              <m:t>k</m:t>
                            </m:r>
                          </m:sub>
                        </m:sSub>
                      </m:sub>
                    </m:sSub>
                  </m:e>
                </m:d>
                <m:r>
                  <m:rPr>
                    <m:sty m:val="p"/>
                  </m:rPr>
                  <w:rPr>
                    <w:rFonts w:ascii="Cambria Math" w:hAnsi="Cambria Math"/>
                  </w:rPr>
                  <w:br/>
                </m:r>
              </m:oMath>
              <m:oMath>
                <m:r>
                  <w:rPr>
                    <w:rFonts w:ascii="Cambria Math" w:hAnsi="Cambria Math"/>
                  </w:rPr>
                  <m:t>S=8000</m:t>
                </m:r>
              </m:oMath>
            </m:oMathPara>
          </w:p>
        </w:tc>
        <w:tc>
          <w:tcPr>
            <w:tcW w:w="1320" w:type="dxa"/>
          </w:tcPr>
          <w:p w14:paraId="6794B7B8" w14:textId="77777777" w:rsidR="00666506" w:rsidRPr="00666506" w:rsidRDefault="00000000" w:rsidP="00666506">
            <w:pPr>
              <w:jc w:val="center"/>
              <w:rPr>
                <w:rFonts w:ascii="Arial" w:hAnsi="Arial"/>
              </w:rPr>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k,</m:t>
                        </m:r>
                        <m:sSub>
                          <m:sSubPr>
                            <m:ctrlPr>
                              <w:rPr>
                                <w:rFonts w:ascii="Cambria Math" w:hAnsi="Cambria Math"/>
                                <w:i/>
                              </w:rPr>
                            </m:ctrlPr>
                          </m:sSubPr>
                          <m:e>
                            <m:r>
                              <w:rPr>
                                <w:rFonts w:ascii="Cambria Math" w:hAnsi="Cambria Math"/>
                              </w:rPr>
                              <m:t>n</m:t>
                            </m:r>
                          </m:e>
                          <m:sub>
                            <m:r>
                              <w:rPr>
                                <w:rFonts w:ascii="Cambria Math" w:hAnsi="Cambria Math"/>
                              </w:rPr>
                              <m:t>k</m:t>
                            </m:r>
                          </m:sub>
                        </m:sSub>
                      </m:sub>
                    </m:sSub>
                  </m:e>
                </m:d>
                <m:r>
                  <m:rPr>
                    <m:sty m:val="p"/>
                  </m:rPr>
                  <w:rPr>
                    <w:rFonts w:ascii="Cambria Math" w:hAnsi="Cambria Math"/>
                  </w:rPr>
                  <w:br/>
                </m:r>
              </m:oMath>
              <m:oMath>
                <m:r>
                  <w:rPr>
                    <w:rFonts w:ascii="Cambria Math" w:hAnsi="Cambria Math"/>
                  </w:rPr>
                  <m:t>S=16000</m:t>
                </m:r>
              </m:oMath>
            </m:oMathPara>
          </w:p>
        </w:tc>
      </w:tr>
      <w:tr w:rsidR="00666506" w:rsidRPr="00666506" w14:paraId="52C1C981" w14:textId="77777777" w:rsidTr="00666506">
        <w:tc>
          <w:tcPr>
            <w:tcW w:w="4327" w:type="dxa"/>
          </w:tcPr>
          <w:p w14:paraId="21FEE7C4" w14:textId="77777777" w:rsidR="00666506" w:rsidRPr="00666506" w:rsidRDefault="00666506" w:rsidP="00726B46">
            <w:pPr>
              <w:pStyle w:val="TAL"/>
            </w:pPr>
            <w:r w:rsidRPr="00666506">
              <w:t>dly_profile_20msDRX_10pctBLER_e2e</w:t>
            </w:r>
          </w:p>
        </w:tc>
        <w:tc>
          <w:tcPr>
            <w:tcW w:w="333" w:type="dxa"/>
          </w:tcPr>
          <w:p w14:paraId="4B0DFC08" w14:textId="77777777" w:rsidR="00666506" w:rsidRPr="00666506" w:rsidRDefault="00666506" w:rsidP="00726B46">
            <w:pPr>
              <w:pStyle w:val="TAC"/>
            </w:pPr>
            <w:r w:rsidRPr="00666506">
              <w:t>1</w:t>
            </w:r>
          </w:p>
        </w:tc>
        <w:tc>
          <w:tcPr>
            <w:tcW w:w="616" w:type="dxa"/>
          </w:tcPr>
          <w:p w14:paraId="728A90BA" w14:textId="77777777" w:rsidR="00666506" w:rsidRPr="00666506" w:rsidRDefault="00666506" w:rsidP="00726B46">
            <w:pPr>
              <w:pStyle w:val="TAC"/>
            </w:pPr>
            <w:r w:rsidRPr="00666506">
              <w:t>8000</w:t>
            </w:r>
          </w:p>
        </w:tc>
        <w:tc>
          <w:tcPr>
            <w:tcW w:w="1103" w:type="dxa"/>
          </w:tcPr>
          <w:p w14:paraId="48DF16E5" w14:textId="77777777" w:rsidR="00666506" w:rsidRPr="00666506" w:rsidRDefault="00666506" w:rsidP="00726B46">
            <w:pPr>
              <w:pStyle w:val="TAC"/>
            </w:pPr>
            <w:r w:rsidRPr="00666506">
              <w:t>93</w:t>
            </w:r>
          </w:p>
        </w:tc>
        <w:tc>
          <w:tcPr>
            <w:tcW w:w="1320" w:type="dxa"/>
          </w:tcPr>
          <w:p w14:paraId="317E3B9D" w14:textId="77777777" w:rsidR="00666506" w:rsidRPr="00666506" w:rsidRDefault="00666506" w:rsidP="00726B46">
            <w:pPr>
              <w:pStyle w:val="TAC"/>
            </w:pPr>
            <w:r w:rsidRPr="00666506">
              <w:t>186</w:t>
            </w:r>
          </w:p>
        </w:tc>
      </w:tr>
      <w:tr w:rsidR="00666506" w:rsidRPr="00666506" w14:paraId="5B2287FE" w14:textId="77777777" w:rsidTr="00666506">
        <w:tc>
          <w:tcPr>
            <w:tcW w:w="4327" w:type="dxa"/>
          </w:tcPr>
          <w:p w14:paraId="6F5C4109" w14:textId="77777777" w:rsidR="00666506" w:rsidRPr="00666506" w:rsidRDefault="00666506" w:rsidP="00726B46">
            <w:pPr>
              <w:pStyle w:val="TAL"/>
            </w:pPr>
            <w:r w:rsidRPr="00666506">
              <w:t>dly_profile_20msDRX_10pctBLER_ue1_to_eNB2</w:t>
            </w:r>
          </w:p>
        </w:tc>
        <w:tc>
          <w:tcPr>
            <w:tcW w:w="333" w:type="dxa"/>
          </w:tcPr>
          <w:p w14:paraId="4137FB0B" w14:textId="77777777" w:rsidR="00666506" w:rsidRPr="00666506" w:rsidRDefault="00666506" w:rsidP="00726B46">
            <w:pPr>
              <w:pStyle w:val="TAC"/>
            </w:pPr>
            <w:r w:rsidRPr="00666506">
              <w:t>2</w:t>
            </w:r>
          </w:p>
        </w:tc>
        <w:tc>
          <w:tcPr>
            <w:tcW w:w="616" w:type="dxa"/>
          </w:tcPr>
          <w:p w14:paraId="1BA6A9BE" w14:textId="77777777" w:rsidR="00666506" w:rsidRPr="00666506" w:rsidRDefault="00666506" w:rsidP="00726B46">
            <w:pPr>
              <w:pStyle w:val="TAC"/>
            </w:pPr>
            <w:r w:rsidRPr="00666506">
              <w:t>8000</w:t>
            </w:r>
          </w:p>
        </w:tc>
        <w:tc>
          <w:tcPr>
            <w:tcW w:w="1103" w:type="dxa"/>
          </w:tcPr>
          <w:p w14:paraId="63CAA235" w14:textId="77777777" w:rsidR="00666506" w:rsidRPr="00666506" w:rsidRDefault="00666506" w:rsidP="00726B46">
            <w:pPr>
              <w:pStyle w:val="TAC"/>
            </w:pPr>
            <w:r w:rsidRPr="00666506">
              <w:t>27</w:t>
            </w:r>
          </w:p>
        </w:tc>
        <w:tc>
          <w:tcPr>
            <w:tcW w:w="1320" w:type="dxa"/>
          </w:tcPr>
          <w:p w14:paraId="6FBDB054" w14:textId="77777777" w:rsidR="00666506" w:rsidRPr="00666506" w:rsidRDefault="00666506" w:rsidP="00726B46">
            <w:pPr>
              <w:pStyle w:val="TAC"/>
            </w:pPr>
            <w:r w:rsidRPr="00666506">
              <w:t>55</w:t>
            </w:r>
          </w:p>
        </w:tc>
      </w:tr>
    </w:tbl>
    <w:p w14:paraId="56C7F051" w14:textId="77777777" w:rsidR="00666506" w:rsidRPr="00666506" w:rsidRDefault="00666506" w:rsidP="00666506">
      <w:pPr>
        <w:ind w:left="1418" w:hanging="1418"/>
      </w:pPr>
    </w:p>
    <w:p w14:paraId="4F5B337C" w14:textId="20B74C26" w:rsidR="00666506" w:rsidRPr="00666506" w:rsidRDefault="00666506" w:rsidP="00666506">
      <w:pPr>
        <w:ind w:left="1418" w:hanging="1418"/>
      </w:pPr>
      <w:r w:rsidRPr="00666506">
        <w:lastRenderedPageBreak/>
        <w:t>Comments:</w:t>
      </w:r>
      <w:r w:rsidRPr="00666506">
        <w:tab/>
        <w:t xml:space="preserve">The test result is agnostic to RTP packets being sent by the </w:t>
      </w:r>
      <w:r w:rsidR="00413869">
        <w:t xml:space="preserve">SUT </w:t>
      </w:r>
      <w:r w:rsidRPr="00666506">
        <w:t>or not.</w:t>
      </w:r>
    </w:p>
    <w:p w14:paraId="0114401C" w14:textId="40EF7D9D" w:rsidR="00053ED8" w:rsidRPr="004D3578" w:rsidRDefault="005358B9" w:rsidP="00053ED8">
      <w:pPr>
        <w:pStyle w:val="Heading4"/>
      </w:pPr>
      <w:bookmarkStart w:id="72" w:name="_Toc34151165"/>
      <w:r>
        <w:t>6.2.6.1</w:t>
      </w:r>
      <w:r w:rsidR="00413869">
        <w:t>5</w:t>
      </w:r>
      <w:r w:rsidR="00053ED8" w:rsidRPr="004D3578">
        <w:tab/>
      </w:r>
      <w:r w:rsidR="00053ED8">
        <w:t>Last Sender Report Timestamp Test</w:t>
      </w:r>
      <w:bookmarkEnd w:id="72"/>
    </w:p>
    <w:p w14:paraId="1EE63EAB" w14:textId="23A82227" w:rsidR="00666506" w:rsidRPr="00666506" w:rsidRDefault="00666506" w:rsidP="00666506">
      <w:pPr>
        <w:ind w:left="1418" w:hanging="1418"/>
      </w:pPr>
      <w:r w:rsidRPr="00666506">
        <w:t>Purpose:</w:t>
      </w:r>
      <w:r w:rsidRPr="00666506">
        <w:tab/>
        <w:t xml:space="preserve">Test if the LSR field in the receiver report from the </w:t>
      </w:r>
      <w:r w:rsidR="00413869">
        <w:t xml:space="preserve">SUT </w:t>
      </w:r>
      <w:r w:rsidRPr="00666506">
        <w:t xml:space="preserve">corresponds to middle 32 bits of "NTP timestamp" 64-bit field for some previous RTCP sender report sender info </w:t>
      </w:r>
      <w:r w:rsidR="00413869">
        <w:t xml:space="preserve">sent </w:t>
      </w:r>
      <w:r w:rsidRPr="00666506">
        <w:t>from data injection</w:t>
      </w:r>
      <w:r w:rsidRPr="00666506">
        <w:rPr>
          <w:i/>
        </w:rPr>
        <w:t>.</w:t>
      </w:r>
    </w:p>
    <w:p w14:paraId="01FEECB5" w14:textId="77777777" w:rsidR="00666506" w:rsidRPr="00666506" w:rsidRDefault="00666506" w:rsidP="00666506">
      <w:pPr>
        <w:ind w:left="1418" w:hanging="1418"/>
      </w:pPr>
      <w:r w:rsidRPr="00666506">
        <w:t>Status:</w:t>
      </w:r>
      <w:r w:rsidRPr="00666506">
        <w:tab/>
        <w:t>Mandatory</w:t>
      </w:r>
    </w:p>
    <w:p w14:paraId="2BCB9347" w14:textId="771FFAA9" w:rsidR="00666506" w:rsidRPr="00666506" w:rsidRDefault="00666506" w:rsidP="00666506">
      <w:pPr>
        <w:ind w:left="1418" w:hanging="1418"/>
      </w:pPr>
      <w:r w:rsidRPr="00666506">
        <w:t>Preconditions:</w:t>
      </w:r>
      <w:r w:rsidRPr="00666506">
        <w:tab/>
        <w:t xml:space="preserve">1) The </w:t>
      </w:r>
      <w:r w:rsidR="00413869">
        <w:t xml:space="preserve">SUT </w:t>
      </w:r>
      <w:r w:rsidRPr="00666506">
        <w:t xml:space="preserve">has passed test </w:t>
      </w:r>
      <w:r w:rsidRPr="00D07A4F">
        <w:t>6.2.2.</w:t>
      </w:r>
      <w:r w:rsidR="00C769CE" w:rsidRPr="00D07A4F">
        <w:t>6</w:t>
      </w:r>
      <w:r w:rsidRPr="00666506">
        <w:t>.</w:t>
      </w:r>
      <w:r w:rsidRPr="00666506">
        <w:br/>
        <w:t xml:space="preserve">2) The </w:t>
      </w:r>
      <w:r w:rsidR="00413869">
        <w:t xml:space="preserve">SUT </w:t>
      </w:r>
      <w:r w:rsidRPr="00666506">
        <w:t xml:space="preserve">is </w:t>
      </w:r>
      <w:r w:rsidR="00413869">
        <w:t xml:space="preserve">set </w:t>
      </w:r>
      <w:r w:rsidRPr="00666506">
        <w:t xml:space="preserve">to receive RTP packets during the test session, e.g. </w:t>
      </w:r>
      <w:r w:rsidR="00413869" w:rsidRPr="00666506">
        <w:t xml:space="preserve">pre-configured </w:t>
      </w:r>
      <w:r w:rsidR="00413869">
        <w:t xml:space="preserve">or </w:t>
      </w:r>
      <w:r w:rsidRPr="00666506">
        <w:t>set as send-receive or receive-only</w:t>
      </w:r>
      <w:r w:rsidR="00413869">
        <w:t xml:space="preserve"> through test instrument signalling</w:t>
      </w:r>
      <w:r w:rsidRPr="00666506">
        <w:t>.</w:t>
      </w:r>
      <w:r w:rsidRPr="00666506">
        <w:br/>
        <w:t>3) Data injection is set to send a single RTP stream (one SSRC).</w:t>
      </w:r>
    </w:p>
    <w:p w14:paraId="3BDDD520" w14:textId="702FF661" w:rsidR="00666506" w:rsidRPr="00666506" w:rsidRDefault="00666506" w:rsidP="00666506">
      <w:pPr>
        <w:ind w:left="1418" w:hanging="1418"/>
      </w:pPr>
      <w:r w:rsidRPr="00666506">
        <w:t>Test procedure:</w:t>
      </w:r>
      <w:r w:rsidRPr="00666506">
        <w:tab/>
        <w:t xml:space="preserve">1) Observe the </w:t>
      </w:r>
      <w:r w:rsidR="00413869">
        <w:t xml:space="preserve">SUT </w:t>
      </w:r>
      <w:r w:rsidRPr="00666506">
        <w:t>and data injection output.</w:t>
      </w:r>
      <w:r w:rsidRPr="00666506">
        <w:br/>
        <w:t>2) Note the LSR field (</w:t>
      </w:r>
      <m:oMath>
        <m:sSub>
          <m:sSubPr>
            <m:ctrlPr>
              <w:rPr>
                <w:rFonts w:ascii="Cambria Math" w:hAnsi="Cambria Math"/>
                <w:i/>
                <w:vertAlign w:val="subscript"/>
              </w:rPr>
            </m:ctrlPr>
          </m:sSubPr>
          <m:e>
            <m:r>
              <w:rPr>
                <w:rFonts w:ascii="Cambria Math" w:hAnsi="Cambria Math"/>
                <w:vertAlign w:val="subscript"/>
              </w:rPr>
              <m:t>L</m:t>
            </m:r>
          </m:e>
          <m:sub>
            <m:r>
              <w:rPr>
                <w:rFonts w:ascii="Cambria Math" w:hAnsi="Cambria Math"/>
                <w:vertAlign w:val="subscript"/>
              </w:rPr>
              <m:t>i</m:t>
            </m:r>
          </m:sub>
        </m:sSub>
      </m:oMath>
      <w:r w:rsidRPr="00666506">
        <w:t xml:space="preserve">) in the report block of each RTCP packet sent from the </w:t>
      </w:r>
      <w:r w:rsidR="00413869">
        <w:t>SUT</w:t>
      </w:r>
      <w:r w:rsidRPr="00666506">
        <w:t>.</w:t>
      </w:r>
      <w:r w:rsidRPr="00666506">
        <w:br/>
        <w:t>3) Count the number of RTCP packets (</w:t>
      </w:r>
      <m:oMath>
        <m:r>
          <w:rPr>
            <w:rFonts w:ascii="Cambria Math" w:hAnsi="Cambria Math"/>
          </w:rPr>
          <m:t>n</m:t>
        </m:r>
      </m:oMath>
      <w:r w:rsidRPr="00666506">
        <w:t xml:space="preserve">) sent from the </w:t>
      </w:r>
      <w:r w:rsidR="00413869">
        <w:t>SUT</w:t>
      </w:r>
      <w:r w:rsidRPr="00666506">
        <w:t>.</w:t>
      </w:r>
      <w:r w:rsidRPr="00666506">
        <w:br/>
        <w:t>4) Note the "NTP timestamp, most significant word" (</w:t>
      </w:r>
      <m:oMath>
        <m:sSub>
          <m:sSubPr>
            <m:ctrlPr>
              <w:rPr>
                <w:rFonts w:ascii="Cambria Math" w:hAnsi="Cambria Math"/>
                <w:i/>
                <w:vertAlign w:val="subscript"/>
              </w:rPr>
            </m:ctrlPr>
          </m:sSubPr>
          <m:e>
            <m:r>
              <w:rPr>
                <w:rFonts w:ascii="Cambria Math" w:hAnsi="Cambria Math"/>
                <w:vertAlign w:val="subscript"/>
              </w:rPr>
              <m:t>m</m:t>
            </m:r>
          </m:e>
          <m:sub>
            <m:r>
              <w:rPr>
                <w:rFonts w:ascii="Cambria Math" w:hAnsi="Cambria Math"/>
                <w:vertAlign w:val="subscript"/>
              </w:rPr>
              <m:t>j</m:t>
            </m:r>
          </m:sub>
        </m:sSub>
      </m:oMath>
      <w:r w:rsidRPr="00666506">
        <w:t>) and "NTP timestamp, least significant word" (</w:t>
      </w:r>
      <m:oMath>
        <m:sSub>
          <m:sSubPr>
            <m:ctrlPr>
              <w:rPr>
                <w:rFonts w:ascii="Cambria Math" w:hAnsi="Cambria Math"/>
                <w:i/>
                <w:vertAlign w:val="subscript"/>
              </w:rPr>
            </m:ctrlPr>
          </m:sSubPr>
          <m:e>
            <m:r>
              <w:rPr>
                <w:rFonts w:ascii="Cambria Math" w:hAnsi="Cambria Math"/>
                <w:vertAlign w:val="subscript"/>
              </w:rPr>
              <m:t>l</m:t>
            </m:r>
          </m:e>
          <m:sub>
            <m:r>
              <w:rPr>
                <w:rFonts w:ascii="Cambria Math" w:hAnsi="Cambria Math"/>
                <w:vertAlign w:val="subscript"/>
              </w:rPr>
              <m:t>j</m:t>
            </m:r>
          </m:sub>
        </m:sSub>
      </m:oMath>
      <w:r w:rsidRPr="00666506">
        <w:t>) fields in the sender information of each RTCP packet sent from data injection.</w:t>
      </w:r>
      <w:r w:rsidRPr="00666506">
        <w:br/>
        <w:t>5) Count the number of RTCP packets (</w:t>
      </w:r>
      <m:oMath>
        <m:r>
          <w:rPr>
            <w:rFonts w:ascii="Cambria Math" w:hAnsi="Cambria Math"/>
          </w:rPr>
          <m:t>p</m:t>
        </m:r>
      </m:oMath>
      <w:r w:rsidRPr="00666506">
        <w:t>) sent from data injection.</w:t>
      </w:r>
      <w:r w:rsidRPr="00666506">
        <w:br/>
        <w:t xml:space="preserve">6) Calculate the reduced-precision last SR NTP time </w:t>
      </w:r>
      <m:oMath>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j</m:t>
                    </m:r>
                  </m:sub>
                </m:sSub>
                <m:r>
                  <w:rPr>
                    <w:rFonts w:ascii="Cambria Math" w:hAnsi="Cambria Math"/>
                  </w:rPr>
                  <m:t xml:space="preserve"> &amp; </m:t>
                </m:r>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16</m:t>
                        </m:r>
                      </m:sup>
                    </m:sSup>
                    <m:r>
                      <w:rPr>
                        <w:rFonts w:ascii="Cambria Math" w:hAnsi="Cambria Math"/>
                      </w:rPr>
                      <m:t>-1</m:t>
                    </m:r>
                  </m:e>
                </m:d>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16</m:t>
                </m:r>
              </m:sup>
            </m:sSup>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16</m:t>
                </m:r>
              </m:sup>
            </m:sSup>
          </m:e>
        </m:d>
      </m:oMath>
      <w:r w:rsidRPr="00666506">
        <w:t xml:space="preserve"> for each RTCP packet sent from data injection, with </w:t>
      </w:r>
      <m:oMath>
        <m:r>
          <w:rPr>
            <w:rFonts w:ascii="Cambria Math" w:hAnsi="Cambria Math"/>
          </w:rPr>
          <m:t>j∈</m:t>
        </m:r>
        <m:d>
          <m:dPr>
            <m:begChr m:val="["/>
            <m:endChr m:val="]"/>
            <m:ctrlPr>
              <w:rPr>
                <w:rFonts w:ascii="Cambria Math" w:hAnsi="Cambria Math"/>
                <w:i/>
              </w:rPr>
            </m:ctrlPr>
          </m:dPr>
          <m:e>
            <m:r>
              <w:rPr>
                <w:rFonts w:ascii="Cambria Math" w:hAnsi="Cambria Math"/>
              </w:rPr>
              <m:t>1..p</m:t>
            </m:r>
          </m:e>
        </m:d>
      </m:oMath>
      <w:r w:rsidRPr="00666506">
        <w:t>.</w:t>
      </w:r>
      <w:r w:rsidRPr="00666506">
        <w:br/>
        <w:t xml:space="preserve">7) Note the RTCP packet number sent from data injection, </w:t>
      </w:r>
      <m:oMath>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=j</m:t>
        </m:r>
      </m:oMath>
      <w:r w:rsidRPr="00666506">
        <w:t xml:space="preserve">, where </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j</m:t>
            </m:r>
          </m:sub>
        </m:sSub>
      </m:oMath>
      <w:r w:rsidRPr="00666506">
        <w:t xml:space="preserve">, or if no RTCP packet with such </w:t>
      </w:r>
      <m:oMath>
        <m:sSub>
          <m:sSubPr>
            <m:ctrlPr>
              <w:rPr>
                <w:rFonts w:ascii="Cambria Math" w:hAnsi="Cambria Math"/>
                <w:i/>
                <w:vertAlign w:val="subscript"/>
              </w:rPr>
            </m:ctrlPr>
          </m:sSubPr>
          <m:e>
            <m:r>
              <w:rPr>
                <w:rFonts w:ascii="Cambria Math" w:hAnsi="Cambria Math"/>
                <w:vertAlign w:val="subscript"/>
              </w:rPr>
              <m:t>N</m:t>
            </m:r>
          </m:e>
          <m:sub>
            <m:r>
              <w:rPr>
                <w:rFonts w:ascii="Cambria Math" w:hAnsi="Cambria Math"/>
                <w:vertAlign w:val="subscript"/>
              </w:rPr>
              <m:t>j</m:t>
            </m:r>
          </m:sub>
        </m:sSub>
      </m:oMath>
      <w:r w:rsidRPr="00666506">
        <w:t xml:space="preserve"> exists, set </w:t>
      </w:r>
      <m:oMath>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=0</m:t>
        </m:r>
      </m:oMath>
      <w:r w:rsidRPr="00666506">
        <w:t>.</w:t>
      </w:r>
    </w:p>
    <w:p w14:paraId="4845FE4C" w14:textId="7B0BDED2" w:rsidR="00666506" w:rsidRPr="00666506" w:rsidRDefault="00666506" w:rsidP="00666506">
      <w:pPr>
        <w:ind w:left="1418" w:hanging="1418"/>
      </w:pPr>
      <w:r w:rsidRPr="00666506">
        <w:t>Stop condition:</w:t>
      </w:r>
      <w:r w:rsidRPr="00666506">
        <w:tab/>
        <w:t>1) RTP packets are sent from data injection.</w:t>
      </w:r>
      <w:r w:rsidRPr="00666506">
        <w:br/>
        <w:t>2) RTCP packets are sent from data injection.</w:t>
      </w:r>
      <w:r w:rsidRPr="00666506">
        <w:br/>
        <w:t xml:space="preserve">3) At least three RTCP packets with </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≠0</m:t>
        </m:r>
      </m:oMath>
      <w:r w:rsidRPr="00666506">
        <w:t xml:space="preserve"> are sent from the </w:t>
      </w:r>
      <w:r w:rsidR="00413869">
        <w:t xml:space="preserve">SUT </w:t>
      </w:r>
      <w:r w:rsidRPr="00666506">
        <w:t xml:space="preserve">after the first RTCP packet </w:t>
      </w:r>
      <w:r w:rsidR="00413869">
        <w:t xml:space="preserve">is sent </w:t>
      </w:r>
      <w:r w:rsidRPr="00666506">
        <w:t>from data injection.</w:t>
      </w:r>
    </w:p>
    <w:p w14:paraId="40398300" w14:textId="77777777" w:rsidR="00666506" w:rsidRPr="00666506" w:rsidRDefault="00666506" w:rsidP="00666506">
      <w:pPr>
        <w:ind w:left="1418" w:hanging="1418"/>
      </w:pPr>
      <w:r w:rsidRPr="00666506">
        <w:t>Pass criteria:</w:t>
      </w:r>
      <w:r w:rsidRPr="00666506">
        <w:tab/>
      </w:r>
      <m:oMath>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&gt;0, for at least one i∈</m:t>
        </m:r>
        <m:d>
          <m:dPr>
            <m:begChr m:val="["/>
            <m:endChr m:val="]"/>
            <m:ctrlPr>
              <w:rPr>
                <w:rFonts w:ascii="Cambria Math" w:hAnsi="Cambria Math"/>
                <w:i/>
              </w:rPr>
            </m:ctrlPr>
          </m:dPr>
          <m:e>
            <m:r>
              <w:rPr>
                <w:rFonts w:ascii="Cambria Math" w:hAnsi="Cambria Math"/>
              </w:rPr>
              <m:t>1..n</m:t>
            </m:r>
          </m:e>
        </m:d>
      </m:oMath>
      <w:r w:rsidRPr="00666506">
        <w:t>.</w:t>
      </w:r>
    </w:p>
    <w:p w14:paraId="79636539" w14:textId="11701A99" w:rsidR="00666506" w:rsidRPr="00666506" w:rsidRDefault="00666506" w:rsidP="00666506">
      <w:pPr>
        <w:ind w:left="1418" w:hanging="1418"/>
      </w:pPr>
      <w:r w:rsidRPr="00666506">
        <w:t>Comments:</w:t>
      </w:r>
      <w:r w:rsidRPr="00666506">
        <w:tab/>
        <w:t xml:space="preserve">The test result is agnostic to RTP packets being sent by the </w:t>
      </w:r>
      <w:r w:rsidR="00413869">
        <w:t xml:space="preserve">SUT </w:t>
      </w:r>
      <w:r w:rsidRPr="00666506">
        <w:t>or not.</w:t>
      </w:r>
    </w:p>
    <w:p w14:paraId="72CBDB4E" w14:textId="14B92040" w:rsidR="00053ED8" w:rsidRPr="004D3578" w:rsidRDefault="005358B9" w:rsidP="00053ED8">
      <w:pPr>
        <w:pStyle w:val="Heading4"/>
      </w:pPr>
      <w:bookmarkStart w:id="73" w:name="_Toc34151166"/>
      <w:r>
        <w:t>6.2.6.1</w:t>
      </w:r>
      <w:r w:rsidR="00C769CE">
        <w:t>6</w:t>
      </w:r>
      <w:r w:rsidR="00053ED8" w:rsidRPr="004D3578">
        <w:tab/>
      </w:r>
      <w:r w:rsidR="00053ED8">
        <w:t>Delay Since Last SR Test</w:t>
      </w:r>
      <w:bookmarkEnd w:id="73"/>
    </w:p>
    <w:p w14:paraId="14748FD9" w14:textId="0A7146E7" w:rsidR="00666506" w:rsidRPr="00666506" w:rsidRDefault="00666506" w:rsidP="00666506">
      <w:pPr>
        <w:ind w:left="1418" w:hanging="1418"/>
      </w:pPr>
      <w:r w:rsidRPr="00666506">
        <w:t>Purpose:</w:t>
      </w:r>
      <w:r w:rsidRPr="00666506">
        <w:tab/>
        <w:t xml:space="preserve">Test if the reception time and delay since last SR field in the receiver report from the </w:t>
      </w:r>
      <w:r w:rsidR="00413869">
        <w:t xml:space="preserve">SUT </w:t>
      </w:r>
      <w:r w:rsidRPr="00666506">
        <w:t>is consistent with observed reception time and NTP timestamp field of the corresponding RTCP sender report sender info from data injection</w:t>
      </w:r>
      <w:r w:rsidRPr="00666506">
        <w:rPr>
          <w:i/>
        </w:rPr>
        <w:t>.</w:t>
      </w:r>
    </w:p>
    <w:p w14:paraId="56BF2C48" w14:textId="77777777" w:rsidR="00666506" w:rsidRPr="00666506" w:rsidRDefault="00666506" w:rsidP="00666506">
      <w:pPr>
        <w:ind w:left="1418" w:hanging="1418"/>
      </w:pPr>
      <w:r w:rsidRPr="00666506">
        <w:t>Status:</w:t>
      </w:r>
      <w:r w:rsidRPr="00666506">
        <w:tab/>
        <w:t>Mandatory</w:t>
      </w:r>
    </w:p>
    <w:p w14:paraId="7F12A5B0" w14:textId="20C05A2C" w:rsidR="00666506" w:rsidRPr="00666506" w:rsidRDefault="00666506" w:rsidP="00666506">
      <w:pPr>
        <w:ind w:left="1418" w:hanging="1418"/>
      </w:pPr>
      <w:r w:rsidRPr="00666506">
        <w:t>Preconditions:</w:t>
      </w:r>
      <w:r w:rsidRPr="00666506">
        <w:tab/>
        <w:t xml:space="preserve">1) The </w:t>
      </w:r>
      <w:r w:rsidR="00413869">
        <w:t xml:space="preserve">SUT </w:t>
      </w:r>
      <w:r w:rsidRPr="00666506">
        <w:t xml:space="preserve">has passed test </w:t>
      </w:r>
      <w:r w:rsidRPr="00D07A4F">
        <w:t>6.2.6.1</w:t>
      </w:r>
      <w:r w:rsidR="00C769CE" w:rsidRPr="00D07A4F">
        <w:t>5</w:t>
      </w:r>
      <w:r w:rsidRPr="00666506">
        <w:t>.</w:t>
      </w:r>
      <w:r w:rsidRPr="00666506">
        <w:br/>
        <w:t xml:space="preserve">2) The </w:t>
      </w:r>
      <w:r w:rsidR="00413869">
        <w:t xml:space="preserve">SUT </w:t>
      </w:r>
      <w:r w:rsidRPr="00666506">
        <w:t xml:space="preserve">is </w:t>
      </w:r>
      <w:r w:rsidR="00413869">
        <w:t xml:space="preserve">set </w:t>
      </w:r>
      <w:r w:rsidRPr="00666506">
        <w:t xml:space="preserve">to receive RTP packets during the test session, e.g. </w:t>
      </w:r>
      <w:r w:rsidR="00413869" w:rsidRPr="00666506">
        <w:t xml:space="preserve">pre-configured </w:t>
      </w:r>
      <w:r w:rsidR="00413869">
        <w:t xml:space="preserve">or </w:t>
      </w:r>
      <w:r w:rsidRPr="00666506">
        <w:t>set as send-receive or receive-only</w:t>
      </w:r>
      <w:r w:rsidR="00413869">
        <w:t xml:space="preserve"> through test instrument signalling</w:t>
      </w:r>
      <w:r w:rsidRPr="00666506">
        <w:t>.</w:t>
      </w:r>
      <w:r w:rsidRPr="00666506">
        <w:br/>
        <w:t>3) Data injection is set to send a single RTP stream (one SSRC).</w:t>
      </w:r>
    </w:p>
    <w:p w14:paraId="096B417C" w14:textId="659ED1A9" w:rsidR="00666506" w:rsidRPr="00666506" w:rsidRDefault="00666506" w:rsidP="00666506">
      <w:pPr>
        <w:ind w:left="1418" w:hanging="1418"/>
      </w:pPr>
      <w:r w:rsidRPr="00666506">
        <w:t>Test procedure:</w:t>
      </w:r>
      <w:r w:rsidRPr="00666506">
        <w:tab/>
        <w:t xml:space="preserve">1) Observe the </w:t>
      </w:r>
      <w:r w:rsidR="00413869">
        <w:t xml:space="preserve">SUT </w:t>
      </w:r>
      <w:r w:rsidRPr="00666506">
        <w:t>and data injection output.</w:t>
      </w:r>
      <w:r w:rsidRPr="00666506">
        <w:br/>
        <w:t>2) Note the LSR (</w:t>
      </w:r>
      <m:oMath>
        <m:sSub>
          <m:sSubPr>
            <m:ctrlPr>
              <w:rPr>
                <w:rFonts w:ascii="Cambria Math" w:hAnsi="Cambria Math"/>
                <w:i/>
                <w:vertAlign w:val="subscript"/>
              </w:rPr>
            </m:ctrlPr>
          </m:sSubPr>
          <m:e>
            <m:r>
              <w:rPr>
                <w:rFonts w:ascii="Cambria Math" w:hAnsi="Cambria Math"/>
                <w:vertAlign w:val="subscript"/>
              </w:rPr>
              <m:t>L</m:t>
            </m:r>
          </m:e>
          <m:sub>
            <m:r>
              <w:rPr>
                <w:rFonts w:ascii="Cambria Math" w:hAnsi="Cambria Math"/>
                <w:vertAlign w:val="subscript"/>
              </w:rPr>
              <m:t>i</m:t>
            </m:r>
          </m:sub>
        </m:sSub>
      </m:oMath>
      <w:r w:rsidRPr="00666506">
        <w:t>) and "delay since last LSR" (DLSR) (</w:t>
      </w:r>
      <m:oMath>
        <m:sSub>
          <m:sSubPr>
            <m:ctrlPr>
              <w:rPr>
                <w:rFonts w:ascii="Cambria Math" w:hAnsi="Cambria Math"/>
                <w:i/>
                <w:vertAlign w:val="subscript"/>
              </w:rPr>
            </m:ctrlPr>
          </m:sSubPr>
          <m:e>
            <m:r>
              <w:rPr>
                <w:rFonts w:ascii="Cambria Math" w:hAnsi="Cambria Math"/>
                <w:vertAlign w:val="subscript"/>
              </w:rPr>
              <m:t>D</m:t>
            </m:r>
          </m:e>
          <m:sub>
            <m:r>
              <w:rPr>
                <w:rFonts w:ascii="Cambria Math" w:hAnsi="Cambria Math"/>
                <w:vertAlign w:val="subscript"/>
              </w:rPr>
              <m:t>i</m:t>
            </m:r>
          </m:sub>
        </m:sSub>
      </m:oMath>
      <w:r w:rsidRPr="00666506">
        <w:t>) fields in the report block and reception time (</w:t>
      </w:r>
      <m:oMath>
        <m:sSub>
          <m:sSubPr>
            <m:ctrlPr>
              <w:rPr>
                <w:rFonts w:ascii="Cambria Math" w:hAnsi="Cambria Math"/>
                <w:i/>
                <w:vertAlign w:val="subscript"/>
              </w:rPr>
            </m:ctrlPr>
          </m:sSubPr>
          <m:e>
            <m:r>
              <w:rPr>
                <w:rFonts w:ascii="Cambria Math" w:hAnsi="Cambria Math"/>
                <w:vertAlign w:val="subscript"/>
              </w:rPr>
              <m:t>t</m:t>
            </m:r>
          </m:e>
          <m:sub>
            <m:r>
              <w:rPr>
                <w:rFonts w:ascii="Cambria Math" w:hAnsi="Cambria Math"/>
                <w:vertAlign w:val="subscript"/>
              </w:rPr>
              <m:t>i</m:t>
            </m:r>
          </m:sub>
        </m:sSub>
      </m:oMath>
      <w:r w:rsidRPr="00666506">
        <w:t xml:space="preserve">) of each RTCP packet sent from the </w:t>
      </w:r>
      <w:r w:rsidR="00413869">
        <w:t>SUT</w:t>
      </w:r>
      <w:r w:rsidRPr="00666506">
        <w:t>.</w:t>
      </w:r>
      <w:r w:rsidRPr="00666506">
        <w:br/>
        <w:t>3) Count the number of RTCP packets (</w:t>
      </w:r>
      <m:oMath>
        <m:r>
          <w:rPr>
            <w:rFonts w:ascii="Cambria Math" w:hAnsi="Cambria Math"/>
          </w:rPr>
          <m:t>n</m:t>
        </m:r>
      </m:oMath>
      <w:r w:rsidRPr="00666506">
        <w:t xml:space="preserve">) sent from the </w:t>
      </w:r>
      <w:r w:rsidR="00413869">
        <w:t>SUT</w:t>
      </w:r>
      <w:r w:rsidRPr="00666506">
        <w:t>.</w:t>
      </w:r>
      <w:r w:rsidRPr="00666506">
        <w:br/>
        <w:t>4) Note the "NTP timestamp, most significant word" (</w:t>
      </w:r>
      <m:oMath>
        <m:sSub>
          <m:sSubPr>
            <m:ctrlPr>
              <w:rPr>
                <w:rFonts w:ascii="Cambria Math" w:hAnsi="Cambria Math"/>
                <w:i/>
                <w:vertAlign w:val="subscript"/>
              </w:rPr>
            </m:ctrlPr>
          </m:sSubPr>
          <m:e>
            <m:r>
              <w:rPr>
                <w:rFonts w:ascii="Cambria Math" w:hAnsi="Cambria Math"/>
                <w:vertAlign w:val="subscript"/>
              </w:rPr>
              <m:t>m</m:t>
            </m:r>
          </m:e>
          <m:sub>
            <m:r>
              <w:rPr>
                <w:rFonts w:ascii="Cambria Math" w:hAnsi="Cambria Math"/>
                <w:vertAlign w:val="subscript"/>
              </w:rPr>
              <m:t>j</m:t>
            </m:r>
          </m:sub>
        </m:sSub>
      </m:oMath>
      <w:r w:rsidRPr="00666506">
        <w:t>) and "NTP timestamp, least significant word" (</w:t>
      </w:r>
      <m:oMath>
        <m:sSub>
          <m:sSubPr>
            <m:ctrlPr>
              <w:rPr>
                <w:rFonts w:ascii="Cambria Math" w:hAnsi="Cambria Math"/>
                <w:i/>
                <w:vertAlign w:val="subscript"/>
              </w:rPr>
            </m:ctrlPr>
          </m:sSubPr>
          <m:e>
            <m:r>
              <w:rPr>
                <w:rFonts w:ascii="Cambria Math" w:hAnsi="Cambria Math"/>
                <w:vertAlign w:val="subscript"/>
              </w:rPr>
              <m:t>l</m:t>
            </m:r>
          </m:e>
          <m:sub>
            <m:r>
              <w:rPr>
                <w:rFonts w:ascii="Cambria Math" w:hAnsi="Cambria Math"/>
                <w:vertAlign w:val="subscript"/>
              </w:rPr>
              <m:t>j</m:t>
            </m:r>
          </m:sub>
        </m:sSub>
      </m:oMath>
      <w:r w:rsidRPr="00666506">
        <w:t>) fields in the sender information, and reception time (</w:t>
      </w:r>
      <m:oMath>
        <m:sSub>
          <m:sSubPr>
            <m:ctrlPr>
              <w:rPr>
                <w:rFonts w:ascii="Cambria Math" w:hAnsi="Cambria Math"/>
                <w:i/>
                <w:vertAlign w:val="subscript"/>
              </w:rPr>
            </m:ctrlPr>
          </m:sSubPr>
          <m:e>
            <m:r>
              <w:rPr>
                <w:rFonts w:ascii="Cambria Math" w:hAnsi="Cambria Math"/>
                <w:vertAlign w:val="subscript"/>
              </w:rPr>
              <m:t>r</m:t>
            </m:r>
          </m:e>
          <m:sub>
            <m:r>
              <w:rPr>
                <w:rFonts w:ascii="Cambria Math" w:hAnsi="Cambria Math"/>
                <w:vertAlign w:val="subscript"/>
              </w:rPr>
              <m:t>j</m:t>
            </m:r>
          </m:sub>
        </m:sSub>
      </m:oMath>
      <w:r w:rsidRPr="00666506">
        <w:t>) of each RTCP packet sent from data injection.</w:t>
      </w:r>
      <w:r w:rsidRPr="00666506">
        <w:br/>
        <w:t>5) Count the number of RTCP packets (</w:t>
      </w:r>
      <m:oMath>
        <m:r>
          <w:rPr>
            <w:rFonts w:ascii="Cambria Math" w:hAnsi="Cambria Math"/>
          </w:rPr>
          <m:t>p</m:t>
        </m:r>
      </m:oMath>
      <w:r w:rsidRPr="00666506">
        <w:t>) sent from data injection.</w:t>
      </w:r>
      <w:r w:rsidRPr="00666506">
        <w:br/>
        <w:t xml:space="preserve">6) Calculate the reduced-precision last SR NTP time </w:t>
      </w:r>
      <m:oMath>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j</m:t>
                    </m:r>
                  </m:sub>
                </m:sSub>
                <m:r>
                  <w:rPr>
                    <w:rFonts w:ascii="Cambria Math" w:hAnsi="Cambria Math"/>
                  </w:rPr>
                  <m:t xml:space="preserve"> &amp; </m:t>
                </m:r>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16</m:t>
                        </m:r>
                      </m:sup>
                    </m:sSup>
                    <m:r>
                      <w:rPr>
                        <w:rFonts w:ascii="Cambria Math" w:hAnsi="Cambria Math"/>
                      </w:rPr>
                      <m:t>-1</m:t>
                    </m:r>
                  </m:e>
                </m:d>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16</m:t>
                </m:r>
              </m:sup>
            </m:sSup>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16</m:t>
                </m:r>
              </m:sup>
            </m:sSup>
          </m:e>
        </m:d>
      </m:oMath>
      <w:r w:rsidRPr="00666506">
        <w:t xml:space="preserve"> for each RTCP packet sent from data injection, with </w:t>
      </w:r>
      <m:oMath>
        <m:r>
          <w:rPr>
            <w:rFonts w:ascii="Cambria Math" w:hAnsi="Cambria Math"/>
          </w:rPr>
          <m:t>j∈</m:t>
        </m:r>
        <m:d>
          <m:dPr>
            <m:begChr m:val="["/>
            <m:endChr m:val="]"/>
            <m:ctrlPr>
              <w:rPr>
                <w:rFonts w:ascii="Cambria Math" w:hAnsi="Cambria Math"/>
                <w:i/>
              </w:rPr>
            </m:ctrlPr>
          </m:dPr>
          <m:e>
            <m:r>
              <w:rPr>
                <w:rFonts w:ascii="Cambria Math" w:hAnsi="Cambria Math"/>
              </w:rPr>
              <m:t>1..p</m:t>
            </m:r>
          </m:e>
        </m:d>
      </m:oMath>
      <w:r w:rsidRPr="00666506">
        <w:t>.</w:t>
      </w:r>
      <w:r w:rsidRPr="00666506">
        <w:br/>
        <w:t xml:space="preserve">7) Calculate the data injection reporting interval </w:t>
      </w:r>
      <m:oMath>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j-1</m:t>
            </m:r>
          </m:sub>
        </m:sSub>
      </m:oMath>
      <w:r w:rsidRPr="00666506">
        <w:t xml:space="preserve">, for </w:t>
      </w:r>
      <m:oMath>
        <m:r>
          <w:rPr>
            <w:rFonts w:ascii="Cambria Math" w:hAnsi="Cambria Math"/>
          </w:rPr>
          <m:t>j∈</m:t>
        </m:r>
        <m:d>
          <m:dPr>
            <m:begChr m:val="["/>
            <m:endChr m:val="]"/>
            <m:ctrlPr>
              <w:rPr>
                <w:rFonts w:ascii="Cambria Math" w:hAnsi="Cambria Math"/>
                <w:i/>
              </w:rPr>
            </m:ctrlPr>
          </m:dPr>
          <m:e>
            <m:r>
              <w:rPr>
                <w:rFonts w:ascii="Cambria Math" w:hAnsi="Cambria Math"/>
              </w:rPr>
              <m:t>2..p</m:t>
            </m:r>
          </m:e>
        </m:d>
      </m:oMath>
      <w:r w:rsidRPr="00666506">
        <w:t>.</w:t>
      </w:r>
      <w:r w:rsidRPr="00666506">
        <w:br/>
        <w:t xml:space="preserve">8) Note the RTCP packet number sent from data injection, </w:t>
      </w:r>
      <m:oMath>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=j</m:t>
        </m:r>
      </m:oMath>
      <w:r w:rsidRPr="00666506">
        <w:t xml:space="preserve">, where </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j</m:t>
            </m:r>
          </m:sub>
        </m:sSub>
      </m:oMath>
      <w:r w:rsidRPr="00666506">
        <w:t xml:space="preserve">, or if no RTCP packet with such </w:t>
      </w:r>
      <m:oMath>
        <m:sSub>
          <m:sSubPr>
            <m:ctrlPr>
              <w:rPr>
                <w:rFonts w:ascii="Cambria Math" w:hAnsi="Cambria Math"/>
                <w:i/>
                <w:vertAlign w:val="subscript"/>
              </w:rPr>
            </m:ctrlPr>
          </m:sSubPr>
          <m:e>
            <m:r>
              <w:rPr>
                <w:rFonts w:ascii="Cambria Math" w:hAnsi="Cambria Math"/>
                <w:vertAlign w:val="subscript"/>
              </w:rPr>
              <m:t>N</m:t>
            </m:r>
          </m:e>
          <m:sub>
            <m:r>
              <w:rPr>
                <w:rFonts w:ascii="Cambria Math" w:hAnsi="Cambria Math"/>
                <w:vertAlign w:val="subscript"/>
              </w:rPr>
              <m:t>j</m:t>
            </m:r>
          </m:sub>
        </m:sSub>
      </m:oMath>
      <w:r w:rsidRPr="00666506">
        <w:t xml:space="preserve"> exists, set </w:t>
      </w:r>
      <m:oMath>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=0</m:t>
        </m:r>
      </m:oMath>
      <w:r w:rsidRPr="00666506">
        <w:t>.</w:t>
      </w:r>
      <w:r w:rsidRPr="00666506">
        <w:br/>
      </w:r>
      <w:r w:rsidRPr="00666506">
        <w:lastRenderedPageBreak/>
        <w:t xml:space="preserve">9) Calculate the observed round-trip reporting time, </w:t>
      </w:r>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q</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oMath>
      <w:r w:rsidRPr="00666506">
        <w:t xml:space="preserve"> for all </w:t>
      </w:r>
      <m:oMath>
        <m:r>
          <w:rPr>
            <w:rFonts w:ascii="Cambria Math" w:hAnsi="Cambria Math"/>
          </w:rPr>
          <m:t>i</m:t>
        </m:r>
      </m:oMath>
      <w:r w:rsidRPr="00666506">
        <w:t xml:space="preserve"> with </w:t>
      </w:r>
      <m:oMath>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≠0</m:t>
        </m:r>
      </m:oMath>
      <w:r w:rsidR="00413869">
        <w:t xml:space="preserve">, where </w:t>
      </w:r>
      <m:oMath>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q</m:t>
                </m:r>
              </m:e>
              <m:sub>
                <m:r>
                  <w:rPr>
                    <w:rFonts w:ascii="Cambria Math" w:hAnsi="Cambria Math"/>
                  </w:rPr>
                  <m:t>i</m:t>
                </m:r>
              </m:sub>
            </m:sSub>
          </m:sub>
        </m:sSub>
      </m:oMath>
      <w:r w:rsidR="00413869">
        <w:t xml:space="preserve"> is the  </w:t>
      </w:r>
      <m:oMath>
        <m:sSub>
          <m:sSubPr>
            <m:ctrlPr>
              <w:rPr>
                <w:rFonts w:ascii="Cambria Math" w:hAnsi="Cambria Math"/>
                <w:i/>
              </w:rPr>
            </m:ctrlPr>
          </m:sSubPr>
          <m:e>
            <m:r>
              <w:rPr>
                <w:rFonts w:ascii="Cambria Math" w:hAnsi="Cambria Math"/>
              </w:rPr>
              <m:t>r</m:t>
            </m:r>
          </m:e>
          <m:sub>
            <m:r>
              <w:rPr>
                <w:rFonts w:ascii="Cambria Math" w:hAnsi="Cambria Math"/>
              </w:rPr>
              <m:t>j</m:t>
            </m:r>
          </m:sub>
        </m:sSub>
      </m:oMath>
      <w:r w:rsidR="00413869">
        <w:t xml:space="preserve"> with </w:t>
      </w:r>
      <m:oMath>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=j</m:t>
        </m:r>
      </m:oMath>
      <w:r w:rsidRPr="00666506">
        <w:t>.</w:t>
      </w:r>
      <w:r w:rsidRPr="00666506">
        <w:br/>
        <w:t xml:space="preserve">10) Calculate the round-trip time,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q</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f>
          <m:fPr>
            <m:type m:val="skw"/>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i</m:t>
                </m:r>
              </m:sub>
            </m:sSub>
          </m:num>
          <m:den>
            <m:r>
              <w:rPr>
                <w:rFonts w:ascii="Cambria Math" w:hAnsi="Cambria Math"/>
              </w:rPr>
              <m:t>65536</m:t>
            </m:r>
          </m:den>
        </m:f>
      </m:oMath>
      <w:r w:rsidRPr="00666506">
        <w:t xml:space="preserve"> for all </w:t>
      </w:r>
      <m:oMath>
        <m:r>
          <w:rPr>
            <w:rFonts w:ascii="Cambria Math" w:hAnsi="Cambria Math"/>
          </w:rPr>
          <m:t>i</m:t>
        </m:r>
      </m:oMath>
      <w:r w:rsidRPr="00666506">
        <w:t xml:space="preserve"> with </w:t>
      </w:r>
      <m:oMath>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≠0</m:t>
        </m:r>
      </m:oMath>
      <w:r w:rsidRPr="00666506">
        <w:t>.</w:t>
      </w:r>
    </w:p>
    <w:p w14:paraId="72BBDEED" w14:textId="18DE2E64" w:rsidR="00666506" w:rsidRPr="00666506" w:rsidRDefault="00666506" w:rsidP="00666506">
      <w:pPr>
        <w:ind w:left="1418" w:hanging="1418"/>
      </w:pPr>
      <w:r w:rsidRPr="00666506">
        <w:t>Stop condition:</w:t>
      </w:r>
      <w:r w:rsidRPr="00666506">
        <w:tab/>
        <w:t>1) RTP packets are sent from data injection.</w:t>
      </w:r>
      <w:r w:rsidRPr="00666506">
        <w:br/>
        <w:t>2) RTCP packets are sent from data injection.</w:t>
      </w:r>
      <w:r w:rsidRPr="00666506">
        <w:br/>
        <w:t xml:space="preserve">3) At least three RTCP packets with </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≠0</m:t>
        </m:r>
      </m:oMath>
      <w:r w:rsidRPr="00666506">
        <w:t xml:space="preserve"> and </w:t>
      </w:r>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≠0</m:t>
        </m:r>
      </m:oMath>
      <w:r w:rsidRPr="00666506">
        <w:t xml:space="preserve"> are sent from the </w:t>
      </w:r>
      <w:r w:rsidR="00413869">
        <w:t xml:space="preserve">SUT </w:t>
      </w:r>
      <w:r w:rsidRPr="00666506">
        <w:t>after the first RTCP packet from data injection.</w:t>
      </w:r>
    </w:p>
    <w:p w14:paraId="2C6422BC" w14:textId="4CB9FE2E" w:rsidR="00666506" w:rsidRPr="00666506" w:rsidRDefault="00666506" w:rsidP="00666506">
      <w:pPr>
        <w:ind w:left="1418" w:hanging="1418"/>
      </w:pPr>
      <w:r w:rsidRPr="00666506">
        <w:t>Pass criteria:</w:t>
      </w:r>
      <w:r w:rsidRPr="00666506">
        <w:tab/>
        <w:t xml:space="preserve">1) </w:t>
      </w:r>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f>
          <m:fPr>
            <m:type m:val="skw"/>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i</m:t>
                </m:r>
              </m:sub>
            </m:sSub>
          </m:num>
          <m:den>
            <m:r>
              <w:rPr>
                <w:rFonts w:ascii="Cambria Math" w:hAnsi="Cambria Math"/>
              </w:rPr>
              <m:t>65536</m:t>
            </m:r>
          </m:den>
        </m:f>
      </m:oMath>
      <w:r w:rsidRPr="00666506">
        <w:t xml:space="preserve"> for all </w:t>
      </w:r>
      <m:oMath>
        <m:r>
          <w:rPr>
            <w:rFonts w:ascii="Cambria Math" w:hAnsi="Cambria Math"/>
          </w:rPr>
          <m:t>i</m:t>
        </m:r>
      </m:oMath>
      <w:r w:rsidRPr="00666506">
        <w:t xml:space="preserve"> with </w:t>
      </w:r>
      <m:oMath>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≠0</m:t>
        </m:r>
      </m:oMath>
      <w:r w:rsidR="004F6C4A">
        <w:t>, i.e. the DLSR value cannot represent a longer time than the entire, observed round-trip time</w:t>
      </w:r>
      <w:r w:rsidRPr="00666506">
        <w:t>.</w:t>
      </w:r>
      <w:r w:rsidRPr="00666506">
        <w:br/>
        <w:t xml:space="preserve">2) </w:t>
      </w:r>
      <m:oMath>
        <m:f>
          <m:fPr>
            <m:type m:val="skw"/>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i</m:t>
                </m:r>
              </m:sub>
            </m:sSub>
          </m:num>
          <m:den>
            <m:r>
              <w:rPr>
                <w:rFonts w:ascii="Cambria Math" w:hAnsi="Cambria Math"/>
              </w:rPr>
              <m:t>65536</m:t>
            </m:r>
          </m:den>
        </m:f>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j</m:t>
                </m:r>
              </m:lim>
            </m:limLow>
          </m:fName>
          <m:e>
            <m:sSub>
              <m:sSubPr>
                <m:ctrlPr>
                  <w:rPr>
                    <w:rFonts w:ascii="Cambria Math" w:hAnsi="Cambria Math"/>
                    <w:i/>
                  </w:rPr>
                </m:ctrlPr>
              </m:sSubPr>
              <m:e>
                <m:r>
                  <w:rPr>
                    <w:rFonts w:ascii="Cambria Math" w:hAnsi="Cambria Math"/>
                  </w:rPr>
                  <m:t>s</m:t>
                </m:r>
              </m:e>
              <m:sub>
                <m:r>
                  <w:rPr>
                    <w:rFonts w:ascii="Cambria Math" w:hAnsi="Cambria Math"/>
                  </w:rPr>
                  <m:t>j</m:t>
                </m:r>
              </m:sub>
            </m:sSub>
          </m:e>
        </m:func>
      </m:oMath>
      <w:r w:rsidRPr="00666506">
        <w:t xml:space="preserve"> for all </w:t>
      </w:r>
      <m:oMath>
        <m:r>
          <w:rPr>
            <w:rFonts w:ascii="Cambria Math" w:hAnsi="Cambria Math"/>
          </w:rPr>
          <m:t>i</m:t>
        </m:r>
      </m:oMath>
      <w:r w:rsidRPr="00666506">
        <w:t xml:space="preserve"> with </w:t>
      </w:r>
      <m:oMath>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≠0</m:t>
        </m:r>
      </m:oMath>
      <w:r w:rsidRPr="00666506">
        <w:t xml:space="preserve"> and </w:t>
      </w:r>
      <m:oMath>
        <m:r>
          <w:rPr>
            <w:rFonts w:ascii="Cambria Math" w:hAnsi="Cambria Math"/>
          </w:rPr>
          <m:t>j∈</m:t>
        </m:r>
        <m:d>
          <m:dPr>
            <m:begChr m:val="["/>
            <m:endChr m:val="]"/>
            <m:ctrlPr>
              <w:rPr>
                <w:rFonts w:ascii="Cambria Math" w:hAnsi="Cambria Math"/>
                <w:i/>
              </w:rPr>
            </m:ctrlPr>
          </m:dPr>
          <m:e>
            <m:r>
              <w:rPr>
                <w:rFonts w:ascii="Cambria Math" w:hAnsi="Cambria Math"/>
              </w:rPr>
              <m:t>2..p</m:t>
            </m:r>
          </m:e>
        </m:d>
      </m:oMath>
      <w:r w:rsidR="004F6C4A">
        <w:t>, i.e. the DLSR value cannot represent a time that exceeds an RTCP reporting interval</w:t>
      </w:r>
      <w:r w:rsidRPr="00666506">
        <w:t>.</w:t>
      </w:r>
    </w:p>
    <w:p w14:paraId="18954ADC" w14:textId="1EA67EAF" w:rsidR="00666506" w:rsidRPr="00666506" w:rsidRDefault="00666506" w:rsidP="00666506">
      <w:pPr>
        <w:ind w:left="1418" w:hanging="1418"/>
      </w:pPr>
      <w:r w:rsidRPr="00666506">
        <w:t>Comments:</w:t>
      </w:r>
      <w:r w:rsidRPr="00666506">
        <w:tab/>
      </w:r>
      <w:r w:rsidR="004F6C4A">
        <w:t>This test only performs a sanity check of the DLSR field sent from the SUT since the DLSR field value in general cannot be verified without close knowledge of SUT detailed conditions and implementation.</w:t>
      </w:r>
      <w:r w:rsidR="004F6C4A">
        <w:br/>
      </w:r>
      <w:r w:rsidRPr="00666506">
        <w:t xml:space="preserve">The test result is agnostic to RTP packets being sent by the </w:t>
      </w:r>
      <w:r w:rsidR="004F6C4A">
        <w:t xml:space="preserve">SUT </w:t>
      </w:r>
      <w:r w:rsidRPr="00666506">
        <w:t>or not.</w:t>
      </w:r>
    </w:p>
    <w:p w14:paraId="01DF515D" w14:textId="7B821D61" w:rsidR="00121630" w:rsidRPr="004D3578" w:rsidRDefault="00024584" w:rsidP="00121630">
      <w:pPr>
        <w:pStyle w:val="Heading3"/>
      </w:pPr>
      <w:bookmarkStart w:id="74" w:name="_Toc34151167"/>
      <w:r>
        <w:t>6.2</w:t>
      </w:r>
      <w:r w:rsidR="00121630">
        <w:t>.</w:t>
      </w:r>
      <w:r w:rsidR="004F6C4A">
        <w:t>7</w:t>
      </w:r>
      <w:r w:rsidR="00121630" w:rsidRPr="004D3578">
        <w:tab/>
      </w:r>
      <w:r w:rsidR="00121630">
        <w:t>Feedback Report Block Tests</w:t>
      </w:r>
      <w:bookmarkEnd w:id="74"/>
    </w:p>
    <w:p w14:paraId="2BFC83E9" w14:textId="7ED8DAD8" w:rsidR="003D0BAB" w:rsidRPr="004D3578" w:rsidRDefault="00024584" w:rsidP="003D0BAB">
      <w:pPr>
        <w:pStyle w:val="Heading4"/>
      </w:pPr>
      <w:bookmarkStart w:id="75" w:name="_Toc34151168"/>
      <w:r>
        <w:t>6.2</w:t>
      </w:r>
      <w:r w:rsidR="003D0BAB">
        <w:t>.</w:t>
      </w:r>
      <w:r w:rsidR="004F6C4A">
        <w:t>7</w:t>
      </w:r>
      <w:r w:rsidR="003D0BAB">
        <w:t>.1</w:t>
      </w:r>
      <w:r w:rsidR="003D0BAB" w:rsidRPr="004D3578">
        <w:tab/>
      </w:r>
      <w:r w:rsidR="004F6C4A">
        <w:t>Ignoring Unknown Feedback Report Test</w:t>
      </w:r>
      <w:bookmarkEnd w:id="75"/>
    </w:p>
    <w:p w14:paraId="0AC75765" w14:textId="77777777" w:rsidR="004F6C4A" w:rsidRDefault="004F6C4A" w:rsidP="004F6C4A">
      <w:pPr>
        <w:ind w:left="1418" w:hanging="1418"/>
        <w:rPr>
          <w:i/>
        </w:rPr>
      </w:pPr>
      <w:r w:rsidRPr="002E3245">
        <w:t>Purpose:</w:t>
      </w:r>
      <w:r w:rsidRPr="002E3245">
        <w:tab/>
        <w:t xml:space="preserve">Test if </w:t>
      </w:r>
      <w:r>
        <w:t>receiving an RTCP feedback report [7] of unknown (non-negotiated) type is correctly ignored by the SUT without negative impact on other RTP/RTCP operation</w:t>
      </w:r>
      <w:r w:rsidRPr="002E3245">
        <w:rPr>
          <w:i/>
        </w:rPr>
        <w:t>.</w:t>
      </w:r>
    </w:p>
    <w:p w14:paraId="330D4910" w14:textId="77777777" w:rsidR="004F6C4A" w:rsidRPr="00895402" w:rsidRDefault="004F6C4A" w:rsidP="004F6C4A">
      <w:pPr>
        <w:ind w:left="1418" w:hanging="1418"/>
      </w:pPr>
      <w:bookmarkStart w:id="76" w:name="_Hlk33187787"/>
      <w:r w:rsidRPr="00895402">
        <w:t>Status:</w:t>
      </w:r>
      <w:r w:rsidRPr="00895402">
        <w:tab/>
      </w:r>
      <w:r>
        <w:t>M</w:t>
      </w:r>
      <w:r w:rsidRPr="00895402">
        <w:t>andatory</w:t>
      </w:r>
      <w:r>
        <w:t xml:space="preserve"> </w:t>
      </w:r>
    </w:p>
    <w:p w14:paraId="1FB8C447" w14:textId="77777777" w:rsidR="004F6C4A" w:rsidRPr="00895402" w:rsidRDefault="004F6C4A" w:rsidP="004F6C4A">
      <w:pPr>
        <w:ind w:left="1418" w:hanging="1418"/>
      </w:pPr>
      <w:r w:rsidRPr="00895402">
        <w:t>Preconditions:</w:t>
      </w:r>
      <w:r w:rsidRPr="00895402">
        <w:tab/>
      </w:r>
      <w:r>
        <w:t>1) The SUT is set to not use RTCP Feedback messages during the test session, e.g. pre-configured or through no "a=rtcp-fb" lines being included in SDP signalling from the test instrument.</w:t>
      </w:r>
      <w:r>
        <w:br/>
        <w:t xml:space="preserve">2) </w:t>
      </w:r>
      <w:r w:rsidRPr="00895402">
        <w:t xml:space="preserve">The </w:t>
      </w:r>
      <w:r>
        <w:t>SUT</w:t>
      </w:r>
      <w:r w:rsidRPr="00895402">
        <w:t xml:space="preserve"> is </w:t>
      </w:r>
      <w:r>
        <w:t xml:space="preserve">set </w:t>
      </w:r>
      <w:r w:rsidRPr="00895402">
        <w:t xml:space="preserve">to send RTP packets during the test session, e.g. </w:t>
      </w:r>
      <w:r>
        <w:t xml:space="preserve">pre-configured or </w:t>
      </w:r>
      <w:r w:rsidRPr="00895402">
        <w:t>set as send-receive or send-only</w:t>
      </w:r>
      <w:r>
        <w:t xml:space="preserve"> through test instrument signalling</w:t>
      </w:r>
      <w:r w:rsidRPr="00895402">
        <w:t>.</w:t>
      </w:r>
    </w:p>
    <w:p w14:paraId="0E4EACFD" w14:textId="77777777" w:rsidR="004F6C4A" w:rsidRPr="00895402" w:rsidRDefault="004F6C4A" w:rsidP="004F6C4A">
      <w:pPr>
        <w:ind w:left="1418" w:hanging="1418"/>
      </w:pPr>
      <w:r w:rsidRPr="00895402">
        <w:t>Test procedure:</w:t>
      </w:r>
      <w:r w:rsidRPr="00895402">
        <w:tab/>
      </w:r>
      <w:r>
        <w:t xml:space="preserve">1) </w:t>
      </w:r>
      <w:r w:rsidRPr="00895402">
        <w:t xml:space="preserve">Observe </w:t>
      </w:r>
      <w:r>
        <w:t xml:space="preserve">SUT </w:t>
      </w:r>
      <w:r w:rsidRPr="00895402">
        <w:t>output.</w:t>
      </w:r>
      <w:r>
        <w:br/>
        <w:t>2) RTP and RTCP packets are sent from the SUT.</w:t>
      </w:r>
      <w:r>
        <w:br/>
        <w:t>3) Data injection sends an RTCP Feedback message to the SUT, as part of a compound RTCP message starting with a RTCP SR or RR. The RTCP Feedback message is characterized by the Payload Type (PT) field in the RTCP header set to either 205 (RTPFB) or 206 (PSFB), and the Feedback Message Type (FMT) may be chosen freely by data injection and set to any value.</w:t>
      </w:r>
    </w:p>
    <w:p w14:paraId="7B4F2D8A" w14:textId="77777777" w:rsidR="004F6C4A" w:rsidRPr="00895402" w:rsidRDefault="004F6C4A" w:rsidP="004F6C4A">
      <w:pPr>
        <w:ind w:left="1418" w:hanging="1418"/>
      </w:pPr>
      <w:r w:rsidRPr="00895402">
        <w:t>Stop condition:</w:t>
      </w:r>
      <w:r w:rsidRPr="00895402">
        <w:tab/>
        <w:t xml:space="preserve">One or more RTP packets </w:t>
      </w:r>
      <w:r>
        <w:t xml:space="preserve">and one or more </w:t>
      </w:r>
      <w:r w:rsidRPr="00895402">
        <w:t>RTCP packet</w:t>
      </w:r>
      <w:r>
        <w:t>s</w:t>
      </w:r>
      <w:r w:rsidRPr="00895402">
        <w:t xml:space="preserve"> </w:t>
      </w:r>
      <w:r>
        <w:t>are</w:t>
      </w:r>
      <w:r w:rsidRPr="00895402">
        <w:t xml:space="preserve"> sent</w:t>
      </w:r>
      <w:r>
        <w:t xml:space="preserve"> by the SUT</w:t>
      </w:r>
      <w:r w:rsidRPr="00895402">
        <w:t xml:space="preserve">, or time has passed corresponding to </w:t>
      </w:r>
      <w:r>
        <w:t xml:space="preserve">at least </w:t>
      </w:r>
      <w:r w:rsidRPr="00895402">
        <w:t xml:space="preserve">three maximum RTCP intervals (see clause </w:t>
      </w:r>
      <w:r w:rsidRPr="00D07A4F">
        <w:t>6.2.1</w:t>
      </w:r>
      <w:r>
        <w:t>)</w:t>
      </w:r>
      <w:r w:rsidRPr="00895402">
        <w:t xml:space="preserve">. </w:t>
      </w:r>
    </w:p>
    <w:p w14:paraId="2792F9DA" w14:textId="77777777" w:rsidR="004F6C4A" w:rsidRPr="00895402" w:rsidRDefault="004F6C4A" w:rsidP="004F6C4A">
      <w:pPr>
        <w:ind w:left="1418" w:hanging="1418"/>
      </w:pPr>
      <w:r w:rsidRPr="00895402">
        <w:t>Pass criteria:</w:t>
      </w:r>
      <w:r w:rsidRPr="00895402">
        <w:tab/>
        <w:t xml:space="preserve">RTP </w:t>
      </w:r>
      <w:r>
        <w:t xml:space="preserve">and RTCP </w:t>
      </w:r>
      <w:r w:rsidRPr="00895402">
        <w:t>packets are sent</w:t>
      </w:r>
      <w:r>
        <w:t xml:space="preserve"> by the SUT after step 3 in the test procedure</w:t>
      </w:r>
      <w:r w:rsidRPr="00895402">
        <w:t>.</w:t>
      </w:r>
    </w:p>
    <w:p w14:paraId="4C87D744" w14:textId="77777777" w:rsidR="004F6C4A" w:rsidRPr="00895402" w:rsidRDefault="004F6C4A" w:rsidP="004F6C4A">
      <w:pPr>
        <w:ind w:left="1418" w:hanging="1418"/>
      </w:pPr>
      <w:r w:rsidRPr="00895402">
        <w:t>Comments:</w:t>
      </w:r>
      <w:r w:rsidRPr="00895402">
        <w:tab/>
      </w:r>
      <w:r>
        <w:t>The test only tries to detect if the RTP/RTCP stack in the SUT is operational after receiving an unexpected RTCP FB message in the sense that RTP and RTCP packets are still sent from the SUT. The test does not check for more detailed signs of SUT RTP/RTCP stack malfunction</w:t>
      </w:r>
      <w:r w:rsidRPr="00C723CB">
        <w:t xml:space="preserve"> </w:t>
      </w:r>
      <w:r>
        <w:t>after receiving the unexpected RTCP message.</w:t>
      </w:r>
      <w:r>
        <w:br/>
      </w:r>
      <w:r w:rsidRPr="00895402">
        <w:t xml:space="preserve">The test result is agnostic to RTP packets being received by the </w:t>
      </w:r>
      <w:r>
        <w:t xml:space="preserve">SUT </w:t>
      </w:r>
      <w:r w:rsidRPr="00895402">
        <w:t>or not.</w:t>
      </w:r>
    </w:p>
    <w:bookmarkEnd w:id="76"/>
    <w:p w14:paraId="39E39881" w14:textId="1AEDC82D" w:rsidR="00122CAE" w:rsidRPr="004D3578" w:rsidRDefault="004F6C4A" w:rsidP="005E4113">
      <w:pPr>
        <w:pStyle w:val="Heading3"/>
      </w:pPr>
      <w:r w:rsidDel="004F6C4A">
        <w:t xml:space="preserve"> </w:t>
      </w:r>
      <w:bookmarkStart w:id="77" w:name="_Toc34151169"/>
      <w:r w:rsidR="00024584">
        <w:t>6.2</w:t>
      </w:r>
      <w:r w:rsidR="00122CAE">
        <w:t>.</w:t>
      </w:r>
      <w:r>
        <w:t>8</w:t>
      </w:r>
      <w:r w:rsidR="00122CAE" w:rsidRPr="004D3578">
        <w:tab/>
      </w:r>
      <w:r w:rsidR="00122CAE">
        <w:t>Extended Report Block Tests</w:t>
      </w:r>
      <w:bookmarkEnd w:id="77"/>
    </w:p>
    <w:p w14:paraId="5370FC93" w14:textId="18D75BE5" w:rsidR="002437AD" w:rsidRPr="004D3578" w:rsidRDefault="00024584" w:rsidP="002437AD">
      <w:pPr>
        <w:pStyle w:val="Heading4"/>
      </w:pPr>
      <w:bookmarkStart w:id="78" w:name="_Toc34151170"/>
      <w:r>
        <w:t>6.2</w:t>
      </w:r>
      <w:r w:rsidR="002437AD">
        <w:t>.</w:t>
      </w:r>
      <w:r w:rsidR="004F6C4A">
        <w:t>8</w:t>
      </w:r>
      <w:r w:rsidR="002437AD">
        <w:t>.1</w:t>
      </w:r>
      <w:r w:rsidR="002437AD" w:rsidRPr="004D3578">
        <w:tab/>
      </w:r>
      <w:r w:rsidR="004F6C4A">
        <w:t>Ignoring Unknown XR Test</w:t>
      </w:r>
      <w:bookmarkEnd w:id="78"/>
    </w:p>
    <w:p w14:paraId="1D90FE1E" w14:textId="77777777" w:rsidR="004F6C4A" w:rsidRDefault="004F6C4A" w:rsidP="004F6C4A">
      <w:pPr>
        <w:ind w:left="1418" w:hanging="1418"/>
        <w:rPr>
          <w:i/>
        </w:rPr>
      </w:pPr>
      <w:r w:rsidRPr="002E3245">
        <w:t>Purpose:</w:t>
      </w:r>
      <w:r w:rsidRPr="002E3245">
        <w:tab/>
        <w:t xml:space="preserve">Test if </w:t>
      </w:r>
      <w:r>
        <w:t>receiving an RTCP XR [13] packet of unknown (non-negotiated) type is correctly ignored by the SUT without negative impact on other RTP/RTCP operation</w:t>
      </w:r>
      <w:r w:rsidRPr="002E3245">
        <w:rPr>
          <w:i/>
        </w:rPr>
        <w:t>.</w:t>
      </w:r>
    </w:p>
    <w:p w14:paraId="74546C9C" w14:textId="77777777" w:rsidR="004F6C4A" w:rsidRPr="00895402" w:rsidRDefault="004F6C4A" w:rsidP="004F6C4A">
      <w:pPr>
        <w:ind w:left="1418" w:hanging="1418"/>
      </w:pPr>
      <w:bookmarkStart w:id="79" w:name="_Hlk33097546"/>
      <w:r w:rsidRPr="00895402">
        <w:t>Status:</w:t>
      </w:r>
      <w:r w:rsidRPr="00895402">
        <w:tab/>
      </w:r>
      <w:r>
        <w:t>M</w:t>
      </w:r>
      <w:r w:rsidRPr="00895402">
        <w:t>andatory</w:t>
      </w:r>
      <w:r>
        <w:t xml:space="preserve"> </w:t>
      </w:r>
    </w:p>
    <w:p w14:paraId="65D787F8" w14:textId="77777777" w:rsidR="004F6C4A" w:rsidRPr="00895402" w:rsidRDefault="004F6C4A" w:rsidP="004F6C4A">
      <w:pPr>
        <w:ind w:left="1418" w:hanging="1418"/>
      </w:pPr>
      <w:r w:rsidRPr="00895402">
        <w:lastRenderedPageBreak/>
        <w:t>Preconditions:</w:t>
      </w:r>
      <w:r w:rsidRPr="00895402">
        <w:tab/>
      </w:r>
      <w:r>
        <w:t>1) The SUT is set to not use RTCP XR messages during the test session, e.g. pre-configured or through no "a=rtcp-xr" lines being included in SDP signalling from the test instrument.</w:t>
      </w:r>
      <w:r>
        <w:br/>
        <w:t xml:space="preserve">2) </w:t>
      </w:r>
      <w:r w:rsidRPr="00895402">
        <w:t xml:space="preserve">The </w:t>
      </w:r>
      <w:r>
        <w:t>SUT</w:t>
      </w:r>
      <w:r w:rsidRPr="00895402">
        <w:t xml:space="preserve"> is </w:t>
      </w:r>
      <w:r>
        <w:t xml:space="preserve">set </w:t>
      </w:r>
      <w:r w:rsidRPr="00895402">
        <w:t xml:space="preserve">to send RTP packets during the test session, e.g. </w:t>
      </w:r>
      <w:r>
        <w:t xml:space="preserve">pre-configured or </w:t>
      </w:r>
      <w:r w:rsidRPr="00895402">
        <w:t>set as send-receive or send-only</w:t>
      </w:r>
      <w:r>
        <w:t xml:space="preserve"> through test instrument signalling</w:t>
      </w:r>
      <w:r w:rsidRPr="00895402">
        <w:t>.</w:t>
      </w:r>
    </w:p>
    <w:p w14:paraId="18881322" w14:textId="77777777" w:rsidR="004F6C4A" w:rsidRPr="00895402" w:rsidRDefault="004F6C4A" w:rsidP="004F6C4A">
      <w:pPr>
        <w:ind w:left="1418" w:hanging="1418"/>
      </w:pPr>
      <w:r w:rsidRPr="00895402">
        <w:t>Test procedure:</w:t>
      </w:r>
      <w:r w:rsidRPr="00895402">
        <w:tab/>
      </w:r>
      <w:r>
        <w:t xml:space="preserve">1) </w:t>
      </w:r>
      <w:r w:rsidRPr="00895402">
        <w:t xml:space="preserve">Observe </w:t>
      </w:r>
      <w:r>
        <w:t xml:space="preserve">SUT </w:t>
      </w:r>
      <w:r w:rsidRPr="00895402">
        <w:t>output.</w:t>
      </w:r>
      <w:r>
        <w:br/>
        <w:t>2) RTP and RTCP packets are sent from the SUT.</w:t>
      </w:r>
      <w:r>
        <w:br/>
        <w:t>3) Data injection sends an RTCP Feedback message to the SUT, as part of a compound RTCP message starting with a RTCP SR or RR. The RTCP Feedback message is characterized by the Payload Type (PT) field in the RTCP header set to 207, and the reserved bits are all set to zero.</w:t>
      </w:r>
    </w:p>
    <w:p w14:paraId="3752B141" w14:textId="77777777" w:rsidR="004F6C4A" w:rsidRPr="00895402" w:rsidRDefault="004F6C4A" w:rsidP="004F6C4A">
      <w:pPr>
        <w:ind w:left="1418" w:hanging="1418"/>
      </w:pPr>
      <w:r w:rsidRPr="00895402">
        <w:t>Stop condition:</w:t>
      </w:r>
      <w:r w:rsidRPr="00895402">
        <w:tab/>
        <w:t xml:space="preserve">One or more RTP packets </w:t>
      </w:r>
      <w:r>
        <w:t xml:space="preserve">and one or more </w:t>
      </w:r>
      <w:r w:rsidRPr="00895402">
        <w:t>RTCP packet</w:t>
      </w:r>
      <w:r>
        <w:t>s</w:t>
      </w:r>
      <w:r w:rsidRPr="00895402">
        <w:t xml:space="preserve"> </w:t>
      </w:r>
      <w:r>
        <w:t>are</w:t>
      </w:r>
      <w:r w:rsidRPr="00895402">
        <w:t xml:space="preserve"> sent</w:t>
      </w:r>
      <w:r>
        <w:t xml:space="preserve"> by the SUT</w:t>
      </w:r>
      <w:r w:rsidRPr="00895402">
        <w:t xml:space="preserve">, or time has passed corresponding to </w:t>
      </w:r>
      <w:r>
        <w:t xml:space="preserve">at least </w:t>
      </w:r>
      <w:r w:rsidRPr="00895402">
        <w:t xml:space="preserve">three maximum RTCP intervals (see clause </w:t>
      </w:r>
      <w:r w:rsidRPr="00D07A4F">
        <w:t>6.2.1</w:t>
      </w:r>
      <w:r>
        <w:t>)</w:t>
      </w:r>
      <w:r w:rsidRPr="00895402">
        <w:t xml:space="preserve">. </w:t>
      </w:r>
    </w:p>
    <w:p w14:paraId="7A66E366" w14:textId="77777777" w:rsidR="004F6C4A" w:rsidRPr="00895402" w:rsidRDefault="004F6C4A" w:rsidP="004F6C4A">
      <w:pPr>
        <w:ind w:left="1418" w:hanging="1418"/>
      </w:pPr>
      <w:r w:rsidRPr="00895402">
        <w:t>Pass criteria:</w:t>
      </w:r>
      <w:r w:rsidRPr="00895402">
        <w:tab/>
        <w:t xml:space="preserve">RTP </w:t>
      </w:r>
      <w:r>
        <w:t xml:space="preserve">and RTCP </w:t>
      </w:r>
      <w:r w:rsidRPr="00895402">
        <w:t>packets are sent</w:t>
      </w:r>
      <w:r>
        <w:t xml:space="preserve"> by the SUT after step 3 in the test procedure</w:t>
      </w:r>
      <w:r w:rsidRPr="00895402">
        <w:t>.</w:t>
      </w:r>
    </w:p>
    <w:p w14:paraId="582EC99F" w14:textId="77777777" w:rsidR="004F6C4A" w:rsidRPr="00895402" w:rsidRDefault="004F6C4A" w:rsidP="004F6C4A">
      <w:pPr>
        <w:ind w:left="1418" w:hanging="1418"/>
      </w:pPr>
      <w:r w:rsidRPr="00895402">
        <w:t>Comments:</w:t>
      </w:r>
      <w:r w:rsidRPr="00895402">
        <w:tab/>
      </w:r>
      <w:r>
        <w:t>The test only tries to detect if the RTP/RTCP stack in the SUT is operational after receiving an unexpected RTCP XR message in the sense that RTP and RTCP packets are still sent from the SUT. The test does not check for more detailed signs of SUT RTP/RTCP stack malfunction</w:t>
      </w:r>
      <w:r w:rsidRPr="00C723CB">
        <w:t xml:space="preserve"> </w:t>
      </w:r>
      <w:r>
        <w:t>after receiving the unexpected RTCP message.</w:t>
      </w:r>
      <w:r>
        <w:br/>
      </w:r>
      <w:r w:rsidRPr="00895402">
        <w:t xml:space="preserve">The test result is agnostic to RTP packets being received by the </w:t>
      </w:r>
      <w:r>
        <w:t xml:space="preserve">SUT </w:t>
      </w:r>
      <w:r w:rsidRPr="00895402">
        <w:t>or not.</w:t>
      </w:r>
    </w:p>
    <w:p w14:paraId="7A7E5A99" w14:textId="4750131A" w:rsidR="00122CAE" w:rsidRPr="004D3578" w:rsidRDefault="00024584" w:rsidP="004F6C4A">
      <w:pPr>
        <w:pStyle w:val="Heading3"/>
      </w:pPr>
      <w:bookmarkStart w:id="80" w:name="_Toc34151171"/>
      <w:bookmarkEnd w:id="79"/>
      <w:r>
        <w:t>6.2</w:t>
      </w:r>
      <w:r w:rsidR="00122CAE">
        <w:t>.</w:t>
      </w:r>
      <w:r w:rsidR="004F6C4A">
        <w:t>9</w:t>
      </w:r>
      <w:r w:rsidR="00122CAE" w:rsidRPr="004D3578">
        <w:tab/>
      </w:r>
      <w:r w:rsidR="00122CAE">
        <w:t>APP Tests</w:t>
      </w:r>
      <w:bookmarkEnd w:id="80"/>
    </w:p>
    <w:p w14:paraId="68C01D12" w14:textId="77777777" w:rsidR="004F6C4A" w:rsidRPr="007B543A" w:rsidRDefault="004F6C4A" w:rsidP="009D69F1">
      <w:pPr>
        <w:pStyle w:val="Heading4"/>
      </w:pPr>
      <w:bookmarkStart w:id="81" w:name="_Toc34151172"/>
      <w:r w:rsidRPr="00837873">
        <w:t>6.2.9.1</w:t>
      </w:r>
      <w:r w:rsidRPr="007B543A">
        <w:tab/>
      </w:r>
      <w:r>
        <w:t>Ignoring Unknown APP Test</w:t>
      </w:r>
      <w:bookmarkEnd w:id="81"/>
    </w:p>
    <w:p w14:paraId="2D2828F0" w14:textId="77777777" w:rsidR="004F6C4A" w:rsidRDefault="004F6C4A" w:rsidP="004F6C4A">
      <w:pPr>
        <w:ind w:left="1418" w:hanging="1418"/>
        <w:rPr>
          <w:i/>
        </w:rPr>
      </w:pPr>
      <w:r w:rsidRPr="002E3245">
        <w:t>Purpose:</w:t>
      </w:r>
      <w:r w:rsidRPr="002E3245">
        <w:tab/>
        <w:t xml:space="preserve">Test if </w:t>
      </w:r>
      <w:r>
        <w:t>receiving an RTCP APP packet (see section 6.7 of IETF RFC 3550 [2]) with unknown name is correctly ignored by the SUT without negative impact on other RTP/RTCP operation</w:t>
      </w:r>
      <w:r w:rsidRPr="002E3245">
        <w:rPr>
          <w:i/>
        </w:rPr>
        <w:t>.</w:t>
      </w:r>
    </w:p>
    <w:p w14:paraId="78B73A27" w14:textId="77777777" w:rsidR="004F6C4A" w:rsidRPr="00895402" w:rsidRDefault="004F6C4A" w:rsidP="004F6C4A">
      <w:pPr>
        <w:ind w:left="1418" w:hanging="1418"/>
      </w:pPr>
      <w:r w:rsidRPr="007B543A" w:rsidDel="00837873">
        <w:rPr>
          <w:color w:val="FF0000"/>
        </w:rPr>
        <w:t xml:space="preserve"> </w:t>
      </w:r>
      <w:r w:rsidRPr="00895402">
        <w:t>Status:</w:t>
      </w:r>
      <w:r w:rsidRPr="00895402">
        <w:tab/>
      </w:r>
      <w:r>
        <w:t>M</w:t>
      </w:r>
      <w:r w:rsidRPr="00895402">
        <w:t>andatory</w:t>
      </w:r>
      <w:r>
        <w:t xml:space="preserve"> </w:t>
      </w:r>
    </w:p>
    <w:p w14:paraId="283EE880" w14:textId="77777777" w:rsidR="004F6C4A" w:rsidRPr="00895402" w:rsidRDefault="004F6C4A" w:rsidP="004F6C4A">
      <w:pPr>
        <w:ind w:left="1418" w:hanging="1418"/>
      </w:pPr>
      <w:r w:rsidRPr="00895402">
        <w:t>Preconditions:</w:t>
      </w:r>
      <w:r w:rsidRPr="00895402">
        <w:tab/>
      </w:r>
      <w:r>
        <w:t xml:space="preserve">1) </w:t>
      </w:r>
      <w:r w:rsidRPr="00895402">
        <w:t xml:space="preserve">The </w:t>
      </w:r>
      <w:r>
        <w:t>SUT</w:t>
      </w:r>
      <w:r w:rsidRPr="00895402">
        <w:t xml:space="preserve"> is </w:t>
      </w:r>
      <w:r>
        <w:t xml:space="preserve">set </w:t>
      </w:r>
      <w:r w:rsidRPr="00895402">
        <w:t xml:space="preserve">to send RTP packets during the test session, e.g. </w:t>
      </w:r>
      <w:r>
        <w:t xml:space="preserve">pre-configured or </w:t>
      </w:r>
      <w:r w:rsidRPr="00895402">
        <w:t>set as send-receive or send-only</w:t>
      </w:r>
      <w:r>
        <w:t xml:space="preserve"> through test instrument signalling</w:t>
      </w:r>
      <w:r w:rsidRPr="00895402">
        <w:t>.</w:t>
      </w:r>
    </w:p>
    <w:p w14:paraId="106A3392" w14:textId="6DA27C50" w:rsidR="004F6C4A" w:rsidRPr="00895402" w:rsidRDefault="004F6C4A" w:rsidP="004F6C4A">
      <w:pPr>
        <w:ind w:left="1418" w:hanging="1418"/>
      </w:pPr>
      <w:r w:rsidRPr="00895402">
        <w:t>Test procedure:</w:t>
      </w:r>
      <w:r w:rsidRPr="00895402">
        <w:tab/>
      </w:r>
      <w:r>
        <w:t xml:space="preserve">1) </w:t>
      </w:r>
      <w:r w:rsidRPr="00895402">
        <w:t xml:space="preserve">Observe </w:t>
      </w:r>
      <w:r>
        <w:t xml:space="preserve">SUT </w:t>
      </w:r>
      <w:r w:rsidRPr="00895402">
        <w:t>output.</w:t>
      </w:r>
      <w:r>
        <w:br/>
        <w:t>2) RTP and RTCP packets are sent from the SUT.</w:t>
      </w:r>
      <w:r>
        <w:br/>
        <w:t xml:space="preserve">3) Data injection sends an RTCP APP message to the SUT, as part of a compound RTCP message starting with a RTCP SR or RR. The RTCP APP message is characterized by the Payload Type (PT) field in the RTCP header set to 204, the subtype field may be chosen freely by data injection and set to any value, and the name field may be chosen freely by data injection from any sequence of four ASCII characters, with the exception that if the SUT is known to explicitly recognize APP messages with certain name field values, the name field </w:t>
      </w:r>
      <w:r w:rsidR="00592DD4">
        <w:t>is</w:t>
      </w:r>
      <w:r>
        <w:t xml:space="preserve"> not set to any of those values.</w:t>
      </w:r>
    </w:p>
    <w:p w14:paraId="55491CF0" w14:textId="77777777" w:rsidR="004F6C4A" w:rsidRPr="00895402" w:rsidRDefault="004F6C4A" w:rsidP="004F6C4A">
      <w:pPr>
        <w:ind w:left="1418" w:hanging="1418"/>
      </w:pPr>
      <w:r w:rsidRPr="00895402">
        <w:t>Stop condition:</w:t>
      </w:r>
      <w:r w:rsidRPr="00895402">
        <w:tab/>
        <w:t xml:space="preserve">One or more RTP packets </w:t>
      </w:r>
      <w:r>
        <w:t xml:space="preserve">and one or more </w:t>
      </w:r>
      <w:r w:rsidRPr="00895402">
        <w:t>RTCP packet</w:t>
      </w:r>
      <w:r>
        <w:t>s</w:t>
      </w:r>
      <w:r w:rsidRPr="00895402">
        <w:t xml:space="preserve"> </w:t>
      </w:r>
      <w:r>
        <w:t>are</w:t>
      </w:r>
      <w:r w:rsidRPr="00895402">
        <w:t xml:space="preserve"> sent</w:t>
      </w:r>
      <w:r>
        <w:t xml:space="preserve"> by the SUT</w:t>
      </w:r>
      <w:r w:rsidRPr="00895402">
        <w:t xml:space="preserve">, or time has passed corresponding to </w:t>
      </w:r>
      <w:r>
        <w:t xml:space="preserve">at least </w:t>
      </w:r>
      <w:r w:rsidRPr="00895402">
        <w:t xml:space="preserve">three maximum RTCP intervals (see clause </w:t>
      </w:r>
      <w:r w:rsidRPr="00D07A4F">
        <w:t>6.2.1</w:t>
      </w:r>
      <w:r>
        <w:t>)</w:t>
      </w:r>
      <w:r w:rsidRPr="00895402">
        <w:t xml:space="preserve">. </w:t>
      </w:r>
    </w:p>
    <w:p w14:paraId="70E8062A" w14:textId="77777777" w:rsidR="004F6C4A" w:rsidRPr="00895402" w:rsidRDefault="004F6C4A" w:rsidP="004F6C4A">
      <w:pPr>
        <w:ind w:left="1418" w:hanging="1418"/>
      </w:pPr>
      <w:r w:rsidRPr="00895402">
        <w:t>Pass criteria:</w:t>
      </w:r>
      <w:r w:rsidRPr="00895402">
        <w:tab/>
        <w:t xml:space="preserve">RTP </w:t>
      </w:r>
      <w:r>
        <w:t xml:space="preserve">and RTCP </w:t>
      </w:r>
      <w:r w:rsidRPr="00895402">
        <w:t>packets are sent</w:t>
      </w:r>
      <w:r>
        <w:t xml:space="preserve"> by the SUT after step 3 in the test procedure</w:t>
      </w:r>
      <w:r w:rsidRPr="00895402">
        <w:t>.</w:t>
      </w:r>
    </w:p>
    <w:p w14:paraId="10417771" w14:textId="77777777" w:rsidR="004F6C4A" w:rsidRPr="00895402" w:rsidRDefault="004F6C4A" w:rsidP="004F6C4A">
      <w:pPr>
        <w:ind w:left="1418" w:hanging="1418"/>
      </w:pPr>
      <w:r w:rsidRPr="00895402">
        <w:t>Comments:</w:t>
      </w:r>
      <w:r w:rsidRPr="00895402">
        <w:tab/>
      </w:r>
      <w:r>
        <w:t>The test only tries to detect if the RTP/RTCP stack in the SUT is operational after receiving an unexpected RTCP APP message in the sense that RTP and RTCP packets are still sent from the SUT. The test does not check for more detailed signs of SUT RTP/RTCP stack malfunction</w:t>
      </w:r>
      <w:r w:rsidRPr="00C723CB">
        <w:t xml:space="preserve"> </w:t>
      </w:r>
      <w:r>
        <w:t>after receiving the unexpected RTCP message.</w:t>
      </w:r>
      <w:r>
        <w:br/>
      </w:r>
      <w:r w:rsidRPr="00895402">
        <w:t xml:space="preserve">The test result is agnostic to RTP packets being received by the </w:t>
      </w:r>
      <w:r>
        <w:t xml:space="preserve">SUT </w:t>
      </w:r>
      <w:r w:rsidRPr="00895402">
        <w:t>or not.</w:t>
      </w:r>
    </w:p>
    <w:p w14:paraId="08C7BB06" w14:textId="32437C37" w:rsidR="00122CAE" w:rsidRPr="004D3578" w:rsidRDefault="00024584" w:rsidP="004F6C4A">
      <w:pPr>
        <w:pStyle w:val="Heading3"/>
      </w:pPr>
      <w:bookmarkStart w:id="82" w:name="_Toc34151173"/>
      <w:r>
        <w:t>6.2</w:t>
      </w:r>
      <w:r w:rsidR="00122CAE">
        <w:t>.1</w:t>
      </w:r>
      <w:r w:rsidR="004F6C4A">
        <w:t>0</w:t>
      </w:r>
      <w:r w:rsidR="00122CAE" w:rsidRPr="004D3578">
        <w:tab/>
      </w:r>
      <w:r w:rsidR="00122CAE">
        <w:t>Reduced-Size Packet Tests</w:t>
      </w:r>
      <w:bookmarkEnd w:id="82"/>
    </w:p>
    <w:p w14:paraId="0864301F" w14:textId="77777777" w:rsidR="004F6C4A" w:rsidRPr="007B543A" w:rsidRDefault="004F6C4A" w:rsidP="009D69F1">
      <w:pPr>
        <w:pStyle w:val="Heading4"/>
      </w:pPr>
      <w:bookmarkStart w:id="83" w:name="_Toc34151174"/>
      <w:r w:rsidRPr="00837873">
        <w:t>6.2.10.1</w:t>
      </w:r>
      <w:r w:rsidRPr="007B543A">
        <w:tab/>
      </w:r>
      <w:r>
        <w:t>Ignoring Unsupported Reduced-Size Test</w:t>
      </w:r>
      <w:bookmarkEnd w:id="83"/>
    </w:p>
    <w:p w14:paraId="0696C8E4" w14:textId="77777777" w:rsidR="004F6C4A" w:rsidRDefault="004F6C4A" w:rsidP="004F6C4A">
      <w:pPr>
        <w:ind w:left="1418" w:hanging="1418"/>
        <w:rPr>
          <w:i/>
        </w:rPr>
      </w:pPr>
      <w:r w:rsidRPr="002E3245">
        <w:t>Purpose:</w:t>
      </w:r>
      <w:r w:rsidRPr="002E3245">
        <w:tab/>
        <w:t xml:space="preserve">Test if </w:t>
      </w:r>
      <w:r>
        <w:t>receiving a reduced-size RTCP packet [8] when its use is not negotiated is correctly ignored by the SUT without negative impact on other RTP/RTCP operation</w:t>
      </w:r>
      <w:r w:rsidRPr="002E3245">
        <w:rPr>
          <w:i/>
        </w:rPr>
        <w:t>.</w:t>
      </w:r>
    </w:p>
    <w:p w14:paraId="61A58C12" w14:textId="77777777" w:rsidR="004F6C4A" w:rsidRPr="00895402" w:rsidRDefault="004F6C4A" w:rsidP="004F6C4A">
      <w:pPr>
        <w:ind w:left="1418" w:hanging="1418"/>
      </w:pPr>
      <w:r w:rsidRPr="00895402">
        <w:t>Status:</w:t>
      </w:r>
      <w:r w:rsidRPr="00895402">
        <w:tab/>
      </w:r>
      <w:r>
        <w:t>M</w:t>
      </w:r>
      <w:r w:rsidRPr="00895402">
        <w:t>andatory</w:t>
      </w:r>
      <w:r>
        <w:t xml:space="preserve"> </w:t>
      </w:r>
    </w:p>
    <w:p w14:paraId="26FB860D" w14:textId="77777777" w:rsidR="004F6C4A" w:rsidRPr="00895402" w:rsidRDefault="004F6C4A" w:rsidP="004F6C4A">
      <w:pPr>
        <w:ind w:left="1418" w:hanging="1418"/>
      </w:pPr>
      <w:r w:rsidRPr="00895402">
        <w:lastRenderedPageBreak/>
        <w:t>Preconditions:</w:t>
      </w:r>
      <w:r w:rsidRPr="00895402">
        <w:tab/>
      </w:r>
      <w:r>
        <w:t>1) The SUT is set to not use reduced-size RTCP messages during the test session, e.g. pre-configured or through no "a=rtcp-rsize" lines being included in SDP signalling from the test instrument.</w:t>
      </w:r>
      <w:r>
        <w:br/>
        <w:t xml:space="preserve">2) </w:t>
      </w:r>
      <w:r w:rsidRPr="00895402">
        <w:t xml:space="preserve">The </w:t>
      </w:r>
      <w:r>
        <w:t>SUT</w:t>
      </w:r>
      <w:r w:rsidRPr="00895402">
        <w:t xml:space="preserve"> is </w:t>
      </w:r>
      <w:r>
        <w:t xml:space="preserve">set </w:t>
      </w:r>
      <w:r w:rsidRPr="00895402">
        <w:t xml:space="preserve">to send RTP packets during the test session, e.g. </w:t>
      </w:r>
      <w:r>
        <w:t xml:space="preserve">pre-configured or </w:t>
      </w:r>
      <w:r w:rsidRPr="00895402">
        <w:t>set as send-receive or send-only</w:t>
      </w:r>
      <w:r>
        <w:t xml:space="preserve"> through test instrument signalling</w:t>
      </w:r>
      <w:r w:rsidRPr="00895402">
        <w:t>.</w:t>
      </w:r>
    </w:p>
    <w:p w14:paraId="1A526FB3" w14:textId="7EF8038C" w:rsidR="004F6C4A" w:rsidRPr="00895402" w:rsidRDefault="004F6C4A" w:rsidP="004F6C4A">
      <w:pPr>
        <w:ind w:left="1418" w:hanging="1418"/>
      </w:pPr>
      <w:r w:rsidRPr="00895402">
        <w:t>Test procedure:</w:t>
      </w:r>
      <w:r w:rsidRPr="00895402">
        <w:tab/>
      </w:r>
      <w:r>
        <w:t xml:space="preserve">1) </w:t>
      </w:r>
      <w:r w:rsidRPr="00895402">
        <w:t xml:space="preserve">Observe </w:t>
      </w:r>
      <w:r>
        <w:t xml:space="preserve">SUT </w:t>
      </w:r>
      <w:r w:rsidRPr="00895402">
        <w:t>output.</w:t>
      </w:r>
      <w:r>
        <w:br/>
        <w:t>2) RTP and RTCP packets are sent from the SUT.</w:t>
      </w:r>
      <w:r>
        <w:br/>
        <w:t>3) Data injection sends one or more compound RTCP messages to the SUT.</w:t>
      </w:r>
      <w:r>
        <w:br/>
        <w:t>4) Data injection sends a reduced-size RTCP message to the SUT, not a compound RTCP starting with a RTCP SR or RR. What reduced-size RTCP message to use may be chosen freely by data injection as long as it is a correct and well-formed RTCP message, but can e.g. be a single RTCP Generic NACK (see section 6.2.1 of IETF RFC 4585 [7]).</w:t>
      </w:r>
    </w:p>
    <w:p w14:paraId="6793EABC" w14:textId="77777777" w:rsidR="004F6C4A" w:rsidRPr="00895402" w:rsidRDefault="004F6C4A" w:rsidP="004F6C4A">
      <w:pPr>
        <w:ind w:left="1418" w:hanging="1418"/>
      </w:pPr>
      <w:r w:rsidRPr="00895402">
        <w:t>Stop condition:</w:t>
      </w:r>
      <w:r w:rsidRPr="00895402">
        <w:tab/>
        <w:t xml:space="preserve">One or more RTP packets </w:t>
      </w:r>
      <w:r>
        <w:t xml:space="preserve">and one or more </w:t>
      </w:r>
      <w:r w:rsidRPr="00895402">
        <w:t>RTCP packet</w:t>
      </w:r>
      <w:r>
        <w:t>s</w:t>
      </w:r>
      <w:r w:rsidRPr="00895402">
        <w:t xml:space="preserve"> </w:t>
      </w:r>
      <w:r>
        <w:t>are</w:t>
      </w:r>
      <w:r w:rsidRPr="00895402">
        <w:t xml:space="preserve"> sent</w:t>
      </w:r>
      <w:r>
        <w:t xml:space="preserve"> by the SUT</w:t>
      </w:r>
      <w:r w:rsidRPr="00895402">
        <w:t xml:space="preserve">, or time has passed corresponding to </w:t>
      </w:r>
      <w:r>
        <w:t xml:space="preserve">at least </w:t>
      </w:r>
      <w:r w:rsidRPr="00895402">
        <w:t xml:space="preserve">three maximum RTCP intervals (see clause </w:t>
      </w:r>
      <w:r w:rsidRPr="00D07A4F">
        <w:t>6.2.1</w:t>
      </w:r>
      <w:r>
        <w:t>)</w:t>
      </w:r>
      <w:r w:rsidRPr="00895402">
        <w:t xml:space="preserve">. </w:t>
      </w:r>
    </w:p>
    <w:p w14:paraId="30A11DCB" w14:textId="77777777" w:rsidR="004F6C4A" w:rsidRPr="00895402" w:rsidRDefault="004F6C4A" w:rsidP="004F6C4A">
      <w:pPr>
        <w:ind w:left="1418" w:hanging="1418"/>
      </w:pPr>
      <w:r w:rsidRPr="00895402">
        <w:t>Pass criteria:</w:t>
      </w:r>
      <w:r w:rsidRPr="00895402">
        <w:tab/>
        <w:t xml:space="preserve">RTP </w:t>
      </w:r>
      <w:r>
        <w:t xml:space="preserve">and RTCP </w:t>
      </w:r>
      <w:r w:rsidRPr="00895402">
        <w:t>packets are sent</w:t>
      </w:r>
      <w:r>
        <w:t xml:space="preserve"> by the SUT after step 4 in the test procedure</w:t>
      </w:r>
      <w:r w:rsidRPr="00895402">
        <w:t>.</w:t>
      </w:r>
    </w:p>
    <w:p w14:paraId="3000B303" w14:textId="77777777" w:rsidR="004F6C4A" w:rsidRPr="00895402" w:rsidRDefault="004F6C4A" w:rsidP="004F6C4A">
      <w:pPr>
        <w:ind w:left="1418" w:hanging="1418"/>
      </w:pPr>
      <w:r w:rsidRPr="00895402">
        <w:t>Comments:</w:t>
      </w:r>
      <w:r w:rsidRPr="00895402">
        <w:tab/>
      </w:r>
      <w:r>
        <w:t>The test only tries to detect if the RTP/RTCP stack in the SUT is operational after receiving an unexpected reduced-size RTCP message in the sense that RTP and RTCP packets are still sent from the SUT. The test does not check for more detailed signs of SUT RTP/RTCP stack malfunction after receiving the unexpected RTCP message.</w:t>
      </w:r>
      <w:r>
        <w:br/>
      </w:r>
      <w:r w:rsidRPr="00895402">
        <w:t xml:space="preserve">The test result is agnostic to RTP packets being received by the </w:t>
      </w:r>
      <w:r>
        <w:t xml:space="preserve">SUT </w:t>
      </w:r>
      <w:r w:rsidRPr="00895402">
        <w:t>or not.</w:t>
      </w:r>
    </w:p>
    <w:p w14:paraId="3975B0A4" w14:textId="010A1AFB" w:rsidR="00F26501" w:rsidRPr="004D3578" w:rsidRDefault="00024584" w:rsidP="00F26501">
      <w:pPr>
        <w:pStyle w:val="Heading2"/>
      </w:pPr>
      <w:bookmarkStart w:id="84" w:name="_Toc34151175"/>
      <w:r>
        <w:t>6.3</w:t>
      </w:r>
      <w:r w:rsidR="00F26501" w:rsidRPr="004D3578">
        <w:tab/>
      </w:r>
      <w:r w:rsidR="00F26501">
        <w:t>RTP Tests</w:t>
      </w:r>
      <w:bookmarkEnd w:id="84"/>
    </w:p>
    <w:p w14:paraId="55BC293B" w14:textId="7A5BB9C4" w:rsidR="00F26501" w:rsidRPr="004D3578" w:rsidRDefault="00024584" w:rsidP="00F26501">
      <w:pPr>
        <w:pStyle w:val="Heading3"/>
      </w:pPr>
      <w:bookmarkStart w:id="85" w:name="_Toc34151176"/>
      <w:r>
        <w:t>6.3</w:t>
      </w:r>
      <w:r w:rsidR="00F26501">
        <w:t>.1</w:t>
      </w:r>
      <w:r w:rsidR="00F26501" w:rsidRPr="004D3578">
        <w:tab/>
      </w:r>
      <w:r w:rsidR="00F26501">
        <w:t>General</w:t>
      </w:r>
      <w:bookmarkEnd w:id="85"/>
    </w:p>
    <w:p w14:paraId="45912743" w14:textId="725FD5C7" w:rsidR="009337CF" w:rsidRDefault="009337CF" w:rsidP="009337CF">
      <w:r>
        <w:t xml:space="preserve">This clause describes tests that are applicable to all RTP and SRTP packets. If not explicitly stated otherwise, any reference to RTP is equally applicable to SRTP. Tests that are only applicable to SRTP and not to RTP are specified in clause </w:t>
      </w:r>
      <w:r w:rsidR="00DF06E2" w:rsidRPr="00D07A4F">
        <w:t>6</w:t>
      </w:r>
      <w:r w:rsidRPr="00D07A4F">
        <w:t>.</w:t>
      </w:r>
      <w:r w:rsidR="00024584" w:rsidRPr="00D07A4F">
        <w:t>5</w:t>
      </w:r>
      <w:r>
        <w:t>.</w:t>
      </w:r>
    </w:p>
    <w:p w14:paraId="00619D84" w14:textId="6F4E67F8" w:rsidR="00F26501" w:rsidRPr="004D3578" w:rsidRDefault="00F42B63" w:rsidP="005E4113">
      <w:pPr>
        <w:pStyle w:val="Heading3"/>
      </w:pPr>
      <w:r w:rsidRPr="00E32A99" w:rsidDel="00F42B63">
        <w:t xml:space="preserve"> </w:t>
      </w:r>
      <w:bookmarkStart w:id="86" w:name="_Toc34151177"/>
      <w:r w:rsidR="00024584">
        <w:t>6.3</w:t>
      </w:r>
      <w:r w:rsidR="00F26501">
        <w:t>.2</w:t>
      </w:r>
      <w:r w:rsidR="00F26501" w:rsidRPr="004D3578">
        <w:tab/>
      </w:r>
      <w:r w:rsidR="0016559B">
        <w:t xml:space="preserve">Basic </w:t>
      </w:r>
      <w:r w:rsidR="00F26501">
        <w:t>RTP Tests</w:t>
      </w:r>
      <w:bookmarkEnd w:id="86"/>
    </w:p>
    <w:p w14:paraId="4F505B02" w14:textId="77777777" w:rsidR="004A3A4A" w:rsidRPr="004A3A4A" w:rsidRDefault="004A3A4A" w:rsidP="009D69F1">
      <w:pPr>
        <w:pStyle w:val="Heading4"/>
      </w:pPr>
      <w:bookmarkStart w:id="87" w:name="_Toc26447286"/>
      <w:bookmarkStart w:id="88" w:name="_Toc34151178"/>
      <w:r w:rsidRPr="004A3A4A">
        <w:t>6.3.2.1</w:t>
      </w:r>
      <w:r w:rsidRPr="004A3A4A">
        <w:tab/>
        <w:t>Receive RTP Padding Test</w:t>
      </w:r>
      <w:bookmarkEnd w:id="87"/>
      <w:bookmarkEnd w:id="88"/>
    </w:p>
    <w:p w14:paraId="58C03AA9" w14:textId="278BA718" w:rsidR="004A3A4A" w:rsidRPr="004A3A4A" w:rsidRDefault="004A3A4A" w:rsidP="004A3A4A">
      <w:pPr>
        <w:ind w:left="1418" w:hanging="1418"/>
        <w:rPr>
          <w:i/>
        </w:rPr>
      </w:pPr>
      <w:r w:rsidRPr="004A3A4A">
        <w:t>Purpose:</w:t>
      </w:r>
      <w:r w:rsidRPr="004A3A4A">
        <w:tab/>
        <w:t>Test if RTP packets with padding are correctly received</w:t>
      </w:r>
      <w:r w:rsidR="008050CF">
        <w:t xml:space="preserve"> by the SUT</w:t>
      </w:r>
      <w:r w:rsidRPr="004A3A4A">
        <w:rPr>
          <w:i/>
        </w:rPr>
        <w:t>.</w:t>
      </w:r>
    </w:p>
    <w:p w14:paraId="61CEFEBC" w14:textId="77777777" w:rsidR="008050CF" w:rsidRPr="008050CF" w:rsidRDefault="008050CF" w:rsidP="008050CF">
      <w:pPr>
        <w:ind w:left="1418" w:hanging="1418"/>
      </w:pPr>
      <w:r w:rsidRPr="008050CF">
        <w:t>Status:</w:t>
      </w:r>
      <w:r w:rsidRPr="008050CF">
        <w:tab/>
        <w:t xml:space="preserve">Mandatory </w:t>
      </w:r>
    </w:p>
    <w:p w14:paraId="5D0F6EAD" w14:textId="77777777" w:rsidR="008050CF" w:rsidRPr="008050CF" w:rsidRDefault="008050CF" w:rsidP="008050CF">
      <w:pPr>
        <w:ind w:left="1418" w:hanging="1418"/>
      </w:pPr>
      <w:r w:rsidRPr="008050CF">
        <w:t>Preconditions:</w:t>
      </w:r>
      <w:r w:rsidRPr="008050CF">
        <w:tab/>
        <w:t>1) The SUT is set to receive RTP packets during the test session, e.g. pre-configured or set as send-receive or receive-only through test instrument signalling.</w:t>
      </w:r>
      <w:r w:rsidRPr="008050CF">
        <w:br/>
        <w:t>2) Data injection is set to use RTP padding as described by sections 4 and 5.1 of RFC 3550 in some or all RTP packets during the test session (RTP header P bit set). Any number of padding octets (larger than zero) suitable to the test instrument may be chosen.</w:t>
      </w:r>
    </w:p>
    <w:p w14:paraId="3415D0C5" w14:textId="77777777" w:rsidR="008050CF" w:rsidRPr="008050CF" w:rsidRDefault="008050CF" w:rsidP="008050CF">
      <w:pPr>
        <w:ind w:left="1418" w:hanging="1418"/>
      </w:pPr>
      <w:r w:rsidRPr="008050CF">
        <w:t>Test procedure:</w:t>
      </w:r>
      <w:r w:rsidRPr="008050CF">
        <w:tab/>
        <w:t>1) Observe the SUT application-level output based on RTP packet payload, e.g. audio from a speaker and/or video on a screen.</w:t>
      </w:r>
      <w:r w:rsidRPr="008050CF">
        <w:br/>
        <w:t>2) RTP packets with RTP payload and RTP padding are sent from data injection.</w:t>
      </w:r>
    </w:p>
    <w:p w14:paraId="43F6DAF3" w14:textId="77777777" w:rsidR="008050CF" w:rsidRPr="008050CF" w:rsidRDefault="008050CF" w:rsidP="008050CF">
      <w:pPr>
        <w:ind w:left="1418" w:hanging="1418"/>
      </w:pPr>
      <w:r w:rsidRPr="008050CF">
        <w:t>Stop condition:</w:t>
      </w:r>
      <w:r w:rsidRPr="008050CF">
        <w:tab/>
        <w:t>Ten or more seconds have passed after first RTP packet was sent from data injection.</w:t>
      </w:r>
    </w:p>
    <w:p w14:paraId="703A7DC2" w14:textId="77777777" w:rsidR="008050CF" w:rsidRPr="008050CF" w:rsidRDefault="008050CF" w:rsidP="008050CF">
      <w:pPr>
        <w:ind w:left="1418" w:hanging="1418"/>
      </w:pPr>
      <w:r w:rsidRPr="008050CF">
        <w:t>Pass criteria:</w:t>
      </w:r>
      <w:r w:rsidRPr="008050CF">
        <w:tab/>
        <w:t>Application-level output from the SUT exist as expected (e.g. audio and/or video) and is undistorted compared to a corresponding test setup where RTP padding is not used.</w:t>
      </w:r>
    </w:p>
    <w:p w14:paraId="0EF76162" w14:textId="77777777" w:rsidR="008050CF" w:rsidRPr="008050CF" w:rsidRDefault="008050CF" w:rsidP="008050CF">
      <w:pPr>
        <w:ind w:left="1418" w:hanging="1418"/>
      </w:pPr>
      <w:r w:rsidRPr="008050CF">
        <w:t>Comments:</w:t>
      </w:r>
      <w:r w:rsidRPr="008050CF">
        <w:tab/>
        <w:t>The test result is agnostic to RTP packets being sent by the SUT or not.</w:t>
      </w:r>
    </w:p>
    <w:p w14:paraId="235BE4E3" w14:textId="45E95F5D" w:rsidR="004A3A4A" w:rsidRPr="004A3A4A" w:rsidRDefault="004A3A4A" w:rsidP="009D69F1">
      <w:pPr>
        <w:pStyle w:val="Heading4"/>
      </w:pPr>
      <w:bookmarkStart w:id="89" w:name="_Toc34151179"/>
      <w:r w:rsidRPr="004A3A4A">
        <w:t>6.3.2.</w:t>
      </w:r>
      <w:r w:rsidR="008050CF">
        <w:t>2</w:t>
      </w:r>
      <w:r w:rsidRPr="004A3A4A">
        <w:tab/>
      </w:r>
      <w:r w:rsidR="008050CF">
        <w:t xml:space="preserve">Initial </w:t>
      </w:r>
      <w:r w:rsidRPr="004A3A4A">
        <w:t>SSRC Value Test</w:t>
      </w:r>
      <w:bookmarkEnd w:id="89"/>
    </w:p>
    <w:p w14:paraId="17689635" w14:textId="00A47CD7" w:rsidR="004A3A4A" w:rsidRPr="004A3A4A" w:rsidRDefault="004A3A4A" w:rsidP="004A3A4A">
      <w:pPr>
        <w:ind w:left="1418" w:hanging="1418"/>
        <w:rPr>
          <w:i/>
        </w:rPr>
      </w:pPr>
      <w:r w:rsidRPr="004A3A4A">
        <w:t>Purpose:</w:t>
      </w:r>
      <w:r w:rsidRPr="004A3A4A">
        <w:tab/>
        <w:t xml:space="preserve">Test if the SSRC value is chosen randomly </w:t>
      </w:r>
      <w:r w:rsidR="008050CF">
        <w:t xml:space="preserve">by the SUT </w:t>
      </w:r>
      <w:r w:rsidRPr="004A3A4A">
        <w:t>for every new RTP stream</w:t>
      </w:r>
      <w:r w:rsidR="008050CF">
        <w:t xml:space="preserve"> sent by the SUT</w:t>
      </w:r>
      <w:r w:rsidRPr="004A3A4A">
        <w:rPr>
          <w:i/>
        </w:rPr>
        <w:t>.</w:t>
      </w:r>
    </w:p>
    <w:p w14:paraId="1F54CC72" w14:textId="77777777" w:rsidR="008050CF" w:rsidRPr="008050CF" w:rsidRDefault="008050CF" w:rsidP="008050CF">
      <w:pPr>
        <w:overflowPunct w:val="0"/>
        <w:autoSpaceDE w:val="0"/>
        <w:autoSpaceDN w:val="0"/>
        <w:adjustRightInd w:val="0"/>
        <w:ind w:left="1418" w:hanging="1418"/>
        <w:textAlignment w:val="baseline"/>
      </w:pPr>
      <w:r w:rsidRPr="008050CF">
        <w:lastRenderedPageBreak/>
        <w:t>Status:</w:t>
      </w:r>
      <w:r w:rsidRPr="008050CF">
        <w:tab/>
        <w:t>Mandatory</w:t>
      </w:r>
    </w:p>
    <w:p w14:paraId="13340749" w14:textId="77777777" w:rsidR="008050CF" w:rsidRPr="008050CF" w:rsidRDefault="008050CF" w:rsidP="008050CF">
      <w:pPr>
        <w:overflowPunct w:val="0"/>
        <w:autoSpaceDE w:val="0"/>
        <w:autoSpaceDN w:val="0"/>
        <w:adjustRightInd w:val="0"/>
        <w:ind w:left="1418" w:hanging="1418"/>
        <w:textAlignment w:val="baseline"/>
      </w:pPr>
      <w:r w:rsidRPr="008050CF">
        <w:t>Preconditions:</w:t>
      </w:r>
      <w:r w:rsidRPr="008050CF">
        <w:tab/>
        <w:t>The SUT is set to send RTP packets during the test session, e.g. pre-configured or set as send-receive or send-only through test instrument signalling.</w:t>
      </w:r>
    </w:p>
    <w:p w14:paraId="4E083524" w14:textId="6C7F7AED" w:rsidR="008050CF" w:rsidRPr="008050CF" w:rsidRDefault="008050CF" w:rsidP="008050CF">
      <w:pPr>
        <w:overflowPunct w:val="0"/>
        <w:autoSpaceDE w:val="0"/>
        <w:autoSpaceDN w:val="0"/>
        <w:adjustRightInd w:val="0"/>
        <w:ind w:left="1418" w:hanging="1418"/>
        <w:textAlignment w:val="baseline"/>
      </w:pPr>
      <w:r w:rsidRPr="008050CF">
        <w:t>Test procedure:</w:t>
      </w:r>
      <w:r w:rsidRPr="008050CF">
        <w:tab/>
        <w:t>1) Observe the SUT output.</w:t>
      </w:r>
      <w:r w:rsidRPr="008050CF">
        <w:br/>
        <w:t>2) Note synchronization source (SSRC) field values (</w:t>
      </w:r>
      <m:oMath>
        <m:sSub>
          <m:sSubPr>
            <m:ctrlPr>
              <w:rPr>
                <w:rFonts w:ascii="Cambria Math" w:hAnsi="Cambria Math"/>
                <w:i/>
                <w:vertAlign w:val="subscript"/>
              </w:rPr>
            </m:ctrlPr>
          </m:sSubPr>
          <m:e>
            <m:r>
              <w:rPr>
                <w:rFonts w:ascii="Cambria Math" w:hAnsi="Cambria Math"/>
                <w:vertAlign w:val="subscript"/>
              </w:rPr>
              <m:t>s</m:t>
            </m:r>
          </m:e>
          <m:sub>
            <m:r>
              <w:rPr>
                <w:rFonts w:ascii="Cambria Math" w:hAnsi="Cambria Math"/>
                <w:vertAlign w:val="subscript"/>
              </w:rPr>
              <m:t>i</m:t>
            </m:r>
          </m:sub>
        </m:sSub>
      </m:oMath>
      <w:r w:rsidRPr="008050CF">
        <w:t>) in RTP packet headers from different RTP streams (</w:t>
      </w:r>
      <m:oMath>
        <m:r>
          <w:rPr>
            <w:rFonts w:ascii="Cambria Math" w:hAnsi="Cambria Math"/>
            <w:vertAlign w:val="subscript"/>
          </w:rPr>
          <m:t>i</m:t>
        </m:r>
      </m:oMath>
      <w:r w:rsidRPr="008050CF">
        <w:t>) sent from the SUT.</w:t>
      </w:r>
      <w:r w:rsidRPr="008050CF">
        <w:br/>
        <w:t>3) Start sending three or more new RTP streams from the SUT, one after the other (one at a time) or sent simultaneously. Any method suitable to the SUT and the test instrument may be chosen to achi</w:t>
      </w:r>
      <w:r w:rsidR="00476043">
        <w:t>e</w:t>
      </w:r>
      <w:r w:rsidRPr="008050CF">
        <w:t xml:space="preserve">ve this, e.g. making three or more calls with the SUT, adding and removing an RTP stream three or more times during a single session (call), or adding three or more simultaneous RTP streams for a single session (call). </w:t>
      </w:r>
      <w:r w:rsidRPr="008050CF">
        <w:br/>
        <w:t xml:space="preserve">4) Count the number of different RTP streams (different SSRC values), </w:t>
      </w:r>
      <m:oMath>
        <m:r>
          <w:rPr>
            <w:rFonts w:ascii="Cambria Math" w:hAnsi="Cambria Math"/>
          </w:rPr>
          <m:t>n</m:t>
        </m:r>
      </m:oMath>
      <w:r w:rsidRPr="008050CF">
        <w:t>, sent during the test from the SUT.</w:t>
      </w:r>
    </w:p>
    <w:p w14:paraId="2BEB73B5" w14:textId="77777777" w:rsidR="008050CF" w:rsidRPr="008050CF" w:rsidRDefault="008050CF" w:rsidP="008050CF">
      <w:pPr>
        <w:overflowPunct w:val="0"/>
        <w:autoSpaceDE w:val="0"/>
        <w:autoSpaceDN w:val="0"/>
        <w:adjustRightInd w:val="0"/>
        <w:ind w:left="1418" w:hanging="1418"/>
        <w:textAlignment w:val="baseline"/>
      </w:pPr>
      <w:r w:rsidRPr="008050CF">
        <w:t>Stop condition:</w:t>
      </w:r>
      <w:r w:rsidRPr="008050CF">
        <w:tab/>
        <w:t>RTP packets for three or more, separate RTP streams are sent from the SUT.</w:t>
      </w:r>
    </w:p>
    <w:p w14:paraId="02C2A121" w14:textId="77777777" w:rsidR="008050CF" w:rsidRPr="008050CF" w:rsidRDefault="008050CF" w:rsidP="008050CF">
      <w:pPr>
        <w:overflowPunct w:val="0"/>
        <w:autoSpaceDE w:val="0"/>
        <w:autoSpaceDN w:val="0"/>
        <w:adjustRightInd w:val="0"/>
        <w:ind w:left="1418" w:hanging="1418"/>
        <w:textAlignment w:val="baseline"/>
      </w:pPr>
      <w:r w:rsidRPr="008050CF">
        <w:t>Pass criteria:</w:t>
      </w:r>
      <w:r w:rsidRPr="008050CF">
        <w:tab/>
        <w:t xml:space="preserve">1) </w:t>
      </w:r>
      <m:oMath>
        <m:sSub>
          <m:sSubPr>
            <m:ctrlPr>
              <w:rPr>
                <w:rFonts w:ascii="Cambria Math" w:hAnsi="Cambria Math"/>
                <w:i/>
                <w:vertAlign w:val="subscript"/>
              </w:rPr>
            </m:ctrlPr>
          </m:sSubPr>
          <m:e>
            <m:r>
              <w:rPr>
                <w:rFonts w:ascii="Cambria Math" w:hAnsi="Cambria Math"/>
                <w:vertAlign w:val="subscript"/>
              </w:rPr>
              <m:t>s</m:t>
            </m:r>
          </m:e>
          <m:sub>
            <m:r>
              <w:rPr>
                <w:rFonts w:ascii="Cambria Math" w:hAnsi="Cambria Math"/>
                <w:vertAlign w:val="subscript"/>
              </w:rPr>
              <m:t>i</m:t>
            </m:r>
          </m:sub>
        </m:sSub>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s</m:t>
            </m:r>
          </m:e>
          <m:sub>
            <m:r>
              <w:rPr>
                <w:rFonts w:ascii="Cambria Math" w:hAnsi="Cambria Math"/>
                <w:vertAlign w:val="subscript"/>
              </w:rPr>
              <m:t>i-1</m:t>
            </m:r>
          </m:sub>
        </m:sSub>
        <m:r>
          <w:rPr>
            <w:rFonts w:ascii="Cambria Math" w:hAnsi="Cambria Math"/>
            <w:vertAlign w:val="subscript"/>
          </w:rPr>
          <m:t xml:space="preserve"> for all i∈</m:t>
        </m:r>
        <m:d>
          <m:dPr>
            <m:begChr m:val="["/>
            <m:endChr m:val="]"/>
            <m:ctrlPr>
              <w:rPr>
                <w:rFonts w:ascii="Cambria Math" w:hAnsi="Cambria Math"/>
                <w:i/>
                <w:vertAlign w:val="subscript"/>
              </w:rPr>
            </m:ctrlPr>
          </m:dPr>
          <m:e>
            <m:r>
              <w:rPr>
                <w:rFonts w:ascii="Cambria Math" w:hAnsi="Cambria Math"/>
                <w:vertAlign w:val="subscript"/>
              </w:rPr>
              <m:t>2..n</m:t>
            </m:r>
          </m:e>
        </m:d>
      </m:oMath>
      <w:r w:rsidRPr="008050CF">
        <w:t>.</w:t>
      </w:r>
      <w:r w:rsidRPr="008050CF">
        <w:br/>
        <w:t xml:space="preserve">2) </w:t>
      </w:r>
      <m:oMath>
        <m:sSub>
          <m:sSubPr>
            <m:ctrlPr>
              <w:rPr>
                <w:rFonts w:ascii="Cambria Math" w:hAnsi="Cambria Math"/>
                <w:i/>
                <w:vertAlign w:val="subscript"/>
              </w:rPr>
            </m:ctrlPr>
          </m:sSubPr>
          <m:e>
            <m:r>
              <w:rPr>
                <w:rFonts w:ascii="Cambria Math" w:hAnsi="Cambria Math"/>
                <w:vertAlign w:val="subscript"/>
              </w:rPr>
              <m:t>s</m:t>
            </m:r>
          </m:e>
          <m:sub>
            <m:r>
              <w:rPr>
                <w:rFonts w:ascii="Cambria Math" w:hAnsi="Cambria Math"/>
                <w:vertAlign w:val="subscript"/>
              </w:rPr>
              <m:t>i</m:t>
            </m:r>
          </m:sub>
        </m:sSub>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s</m:t>
            </m:r>
          </m:e>
          <m:sub>
            <m:r>
              <w:rPr>
                <w:rFonts w:ascii="Cambria Math" w:hAnsi="Cambria Math"/>
                <w:vertAlign w:val="subscript"/>
              </w:rPr>
              <m:t>i-1</m:t>
            </m:r>
          </m:sub>
        </m:sSub>
        <m:r>
          <w:rPr>
            <w:rFonts w:ascii="Cambria Math" w:hAnsi="Cambria Math"/>
            <w:vertAlign w:val="subscript"/>
          </w:rPr>
          <m:t>+1 for all i∈</m:t>
        </m:r>
        <m:d>
          <m:dPr>
            <m:begChr m:val="["/>
            <m:endChr m:val="]"/>
            <m:ctrlPr>
              <w:rPr>
                <w:rFonts w:ascii="Cambria Math" w:hAnsi="Cambria Math"/>
                <w:i/>
                <w:vertAlign w:val="subscript"/>
              </w:rPr>
            </m:ctrlPr>
          </m:dPr>
          <m:e>
            <m:r>
              <w:rPr>
                <w:rFonts w:ascii="Cambria Math" w:hAnsi="Cambria Math"/>
                <w:vertAlign w:val="subscript"/>
              </w:rPr>
              <m:t>2..n</m:t>
            </m:r>
          </m:e>
        </m:d>
      </m:oMath>
      <w:r w:rsidRPr="008050CF">
        <w:t>.</w:t>
      </w:r>
      <w:r w:rsidRPr="008050CF">
        <w:br/>
        <w:t xml:space="preserve">3) </w:t>
      </w:r>
      <m:oMath>
        <m:sSub>
          <m:sSubPr>
            <m:ctrlPr>
              <w:rPr>
                <w:rFonts w:ascii="Cambria Math" w:hAnsi="Cambria Math"/>
                <w:i/>
                <w:vertAlign w:val="subscript"/>
              </w:rPr>
            </m:ctrlPr>
          </m:sSubPr>
          <m:e>
            <m:r>
              <w:rPr>
                <w:rFonts w:ascii="Cambria Math" w:hAnsi="Cambria Math"/>
                <w:vertAlign w:val="subscript"/>
              </w:rPr>
              <m:t>s</m:t>
            </m:r>
          </m:e>
          <m:sub>
            <m:r>
              <w:rPr>
                <w:rFonts w:ascii="Cambria Math" w:hAnsi="Cambria Math"/>
                <w:vertAlign w:val="subscript"/>
              </w:rPr>
              <m:t>i</m:t>
            </m:r>
          </m:sub>
        </m:sSub>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s</m:t>
            </m:r>
          </m:e>
          <m:sub>
            <m:r>
              <w:rPr>
                <w:rFonts w:ascii="Cambria Math" w:hAnsi="Cambria Math"/>
                <w:vertAlign w:val="subscript"/>
              </w:rPr>
              <m:t>i-1</m:t>
            </m:r>
          </m:sub>
        </m:sSub>
        <m:r>
          <w:rPr>
            <w:rFonts w:ascii="Cambria Math" w:hAnsi="Cambria Math"/>
            <w:vertAlign w:val="subscript"/>
          </w:rPr>
          <m:t>-1 for all i∈</m:t>
        </m:r>
        <m:d>
          <m:dPr>
            <m:begChr m:val="["/>
            <m:endChr m:val="]"/>
            <m:ctrlPr>
              <w:rPr>
                <w:rFonts w:ascii="Cambria Math" w:hAnsi="Cambria Math"/>
                <w:i/>
                <w:vertAlign w:val="subscript"/>
              </w:rPr>
            </m:ctrlPr>
          </m:dPr>
          <m:e>
            <m:r>
              <w:rPr>
                <w:rFonts w:ascii="Cambria Math" w:hAnsi="Cambria Math"/>
                <w:vertAlign w:val="subscript"/>
              </w:rPr>
              <m:t>2..n</m:t>
            </m:r>
          </m:e>
        </m:d>
      </m:oMath>
      <w:r w:rsidRPr="008050CF">
        <w:t>.</w:t>
      </w:r>
    </w:p>
    <w:p w14:paraId="7FAC0F34" w14:textId="77777777" w:rsidR="008050CF" w:rsidRPr="008050CF" w:rsidRDefault="008050CF" w:rsidP="008050CF">
      <w:pPr>
        <w:overflowPunct w:val="0"/>
        <w:autoSpaceDE w:val="0"/>
        <w:autoSpaceDN w:val="0"/>
        <w:adjustRightInd w:val="0"/>
        <w:ind w:left="1418" w:hanging="1418"/>
        <w:textAlignment w:val="baseline"/>
      </w:pPr>
      <w:r w:rsidRPr="008050CF">
        <w:t>Comments:</w:t>
      </w:r>
      <w:r w:rsidRPr="008050CF">
        <w:tab/>
        <w:t>The test pass criteria are a rough approximation of testing that the SSRC is a random value, i.e. simply testing that SSRC values are not all the same and not an increasing or decreasing sequence. Testing that the SSRC value is truly a random number would require a much more elaborate formula. The test result is agnostic to RTP packets being received by the SUT or not.</w:t>
      </w:r>
    </w:p>
    <w:p w14:paraId="07B9051F" w14:textId="7F4C98B6" w:rsidR="004A3A4A" w:rsidRPr="004A3A4A" w:rsidRDefault="004A3A4A" w:rsidP="009D69F1">
      <w:pPr>
        <w:pStyle w:val="Heading4"/>
      </w:pPr>
      <w:bookmarkStart w:id="90" w:name="_Toc34151180"/>
      <w:r w:rsidRPr="004A3A4A">
        <w:t>6.3.2.</w:t>
      </w:r>
      <w:r w:rsidR="008050CF">
        <w:t>3</w:t>
      </w:r>
      <w:r w:rsidRPr="004A3A4A">
        <w:tab/>
        <w:t>Initial Sequence Number Test</w:t>
      </w:r>
      <w:bookmarkEnd w:id="90"/>
    </w:p>
    <w:p w14:paraId="60062B16" w14:textId="0352A2FB" w:rsidR="004A3A4A" w:rsidRPr="004A3A4A" w:rsidRDefault="004A3A4A" w:rsidP="004A3A4A">
      <w:pPr>
        <w:ind w:left="1418" w:hanging="1418"/>
        <w:rPr>
          <w:i/>
        </w:rPr>
      </w:pPr>
      <w:r w:rsidRPr="004A3A4A">
        <w:t>Purpose:</w:t>
      </w:r>
      <w:r w:rsidRPr="004A3A4A">
        <w:tab/>
        <w:t xml:space="preserve">Test if the Sequence Number start value is chosen randomly </w:t>
      </w:r>
      <w:r w:rsidR="008050CF">
        <w:t xml:space="preserve">by the SUT </w:t>
      </w:r>
      <w:r w:rsidRPr="004A3A4A">
        <w:t>for every new RTP stream</w:t>
      </w:r>
      <w:r w:rsidR="008050CF">
        <w:t xml:space="preserve"> sent by the SUT</w:t>
      </w:r>
      <w:r w:rsidRPr="004A3A4A">
        <w:rPr>
          <w:i/>
        </w:rPr>
        <w:t>.</w:t>
      </w:r>
    </w:p>
    <w:p w14:paraId="4538788B" w14:textId="77777777" w:rsidR="008050CF" w:rsidRPr="008050CF" w:rsidRDefault="008050CF" w:rsidP="008050CF">
      <w:pPr>
        <w:overflowPunct w:val="0"/>
        <w:autoSpaceDE w:val="0"/>
        <w:autoSpaceDN w:val="0"/>
        <w:adjustRightInd w:val="0"/>
        <w:ind w:left="1418" w:hanging="1418"/>
        <w:textAlignment w:val="baseline"/>
      </w:pPr>
      <w:r w:rsidRPr="008050CF">
        <w:t>Status:</w:t>
      </w:r>
      <w:r w:rsidRPr="008050CF">
        <w:tab/>
        <w:t>Mandatory</w:t>
      </w:r>
    </w:p>
    <w:p w14:paraId="22755699" w14:textId="77777777" w:rsidR="008050CF" w:rsidRPr="008050CF" w:rsidRDefault="008050CF" w:rsidP="008050CF">
      <w:pPr>
        <w:overflowPunct w:val="0"/>
        <w:autoSpaceDE w:val="0"/>
        <w:autoSpaceDN w:val="0"/>
        <w:adjustRightInd w:val="0"/>
        <w:ind w:left="1418" w:hanging="1418"/>
        <w:textAlignment w:val="baseline"/>
      </w:pPr>
      <w:r w:rsidRPr="008050CF">
        <w:t>Preconditions:</w:t>
      </w:r>
      <w:r w:rsidRPr="008050CF">
        <w:tab/>
        <w:t>The SUT is set to send RTP packets during the test session, e.g. pre-configured or set as send-receive or send-only through test instrument signalling.</w:t>
      </w:r>
    </w:p>
    <w:p w14:paraId="0A87E6DB" w14:textId="0AED0AB3" w:rsidR="008050CF" w:rsidRPr="008050CF" w:rsidRDefault="008050CF" w:rsidP="008050CF">
      <w:pPr>
        <w:overflowPunct w:val="0"/>
        <w:autoSpaceDE w:val="0"/>
        <w:autoSpaceDN w:val="0"/>
        <w:adjustRightInd w:val="0"/>
        <w:ind w:left="1418" w:hanging="1418"/>
        <w:textAlignment w:val="baseline"/>
      </w:pPr>
      <w:r w:rsidRPr="008050CF">
        <w:t>Test procedure:</w:t>
      </w:r>
      <w:r w:rsidRPr="008050CF">
        <w:tab/>
        <w:t>1) Observe the SUT output.</w:t>
      </w:r>
      <w:r w:rsidRPr="008050CF">
        <w:br/>
        <w:t>2) Note the sequence number (SN) field value (</w:t>
      </w:r>
      <m:oMath>
        <m:sSub>
          <m:sSubPr>
            <m:ctrlPr>
              <w:rPr>
                <w:rFonts w:ascii="Cambria Math" w:hAnsi="Cambria Math"/>
                <w:i/>
                <w:vertAlign w:val="subscript"/>
              </w:rPr>
            </m:ctrlPr>
          </m:sSubPr>
          <m:e>
            <m:r>
              <w:rPr>
                <w:rFonts w:ascii="Cambria Math" w:hAnsi="Cambria Math"/>
                <w:vertAlign w:val="subscript"/>
              </w:rPr>
              <m:t>S</m:t>
            </m:r>
          </m:e>
          <m:sub>
            <m:r>
              <w:rPr>
                <w:rFonts w:ascii="Cambria Math" w:hAnsi="Cambria Math"/>
                <w:vertAlign w:val="subscript"/>
              </w:rPr>
              <m:t>i</m:t>
            </m:r>
          </m:sub>
        </m:sSub>
      </m:oMath>
      <w:r w:rsidRPr="008050CF">
        <w:t>) of the first RTP packet header of each RTP stream (</w:t>
      </w:r>
      <m:oMath>
        <m:r>
          <w:rPr>
            <w:rFonts w:ascii="Cambria Math" w:hAnsi="Cambria Math"/>
            <w:vertAlign w:val="subscript"/>
          </w:rPr>
          <m:t>i</m:t>
        </m:r>
      </m:oMath>
      <w:r w:rsidRPr="008050CF">
        <w:t>) sent from the SUT.</w:t>
      </w:r>
      <w:r w:rsidRPr="008050CF">
        <w:br/>
        <w:t>3) Start sending three or more new RTP streams from the SUT, one after the other (one at a time) or sent simultaneously. Any method suitable to the SUT and the test instrument may be chosen to achi</w:t>
      </w:r>
      <w:r>
        <w:t>e</w:t>
      </w:r>
      <w:r w:rsidRPr="008050CF">
        <w:t xml:space="preserve">ve this, e.g. making three or more calls with the SUT, adding and removing an RTP stream three or more times during a single session (call), or adding three or more simultaneous RTP streams for a single session (call). </w:t>
      </w:r>
      <w:r w:rsidRPr="008050CF">
        <w:br/>
        <w:t xml:space="preserve">4) Count the number of different RTP streams (different SSRC values), </w:t>
      </w:r>
      <m:oMath>
        <m:r>
          <w:rPr>
            <w:rFonts w:ascii="Cambria Math" w:hAnsi="Cambria Math"/>
          </w:rPr>
          <m:t>n</m:t>
        </m:r>
      </m:oMath>
      <w:r w:rsidRPr="008050CF">
        <w:t>, sent during the test from the SUT.</w:t>
      </w:r>
    </w:p>
    <w:p w14:paraId="1AB006AC" w14:textId="77777777" w:rsidR="008050CF" w:rsidRPr="008050CF" w:rsidRDefault="008050CF" w:rsidP="008050CF">
      <w:pPr>
        <w:overflowPunct w:val="0"/>
        <w:autoSpaceDE w:val="0"/>
        <w:autoSpaceDN w:val="0"/>
        <w:adjustRightInd w:val="0"/>
        <w:ind w:left="1418" w:hanging="1418"/>
        <w:textAlignment w:val="baseline"/>
      </w:pPr>
      <w:r w:rsidRPr="008050CF">
        <w:t>Stop condition:</w:t>
      </w:r>
      <w:r w:rsidRPr="008050CF">
        <w:tab/>
        <w:t>RTP packets for three or more, separate RTP streams are sent from the SUT.</w:t>
      </w:r>
    </w:p>
    <w:p w14:paraId="6DFCC747" w14:textId="77777777" w:rsidR="008050CF" w:rsidRPr="008050CF" w:rsidRDefault="008050CF" w:rsidP="008050CF">
      <w:pPr>
        <w:overflowPunct w:val="0"/>
        <w:autoSpaceDE w:val="0"/>
        <w:autoSpaceDN w:val="0"/>
        <w:adjustRightInd w:val="0"/>
        <w:ind w:left="1418" w:hanging="1418"/>
        <w:textAlignment w:val="baseline"/>
      </w:pPr>
      <w:r w:rsidRPr="008050CF">
        <w:t>Pass criteria:</w:t>
      </w:r>
      <w:r w:rsidRPr="008050CF">
        <w:tab/>
        <w:t xml:space="preserve">1) </w:t>
      </w:r>
      <m:oMath>
        <m:sSub>
          <m:sSubPr>
            <m:ctrlPr>
              <w:rPr>
                <w:rFonts w:ascii="Cambria Math" w:hAnsi="Cambria Math"/>
                <w:i/>
                <w:vertAlign w:val="subscript"/>
              </w:rPr>
            </m:ctrlPr>
          </m:sSubPr>
          <m:e>
            <m:r>
              <w:rPr>
                <w:rFonts w:ascii="Cambria Math" w:hAnsi="Cambria Math"/>
                <w:vertAlign w:val="subscript"/>
              </w:rPr>
              <m:t>S</m:t>
            </m:r>
          </m:e>
          <m:sub>
            <m:r>
              <w:rPr>
                <w:rFonts w:ascii="Cambria Math" w:hAnsi="Cambria Math"/>
                <w:vertAlign w:val="subscript"/>
              </w:rPr>
              <m:t>i</m:t>
            </m:r>
          </m:sub>
        </m:sSub>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S</m:t>
            </m:r>
          </m:e>
          <m:sub>
            <m:r>
              <w:rPr>
                <w:rFonts w:ascii="Cambria Math" w:hAnsi="Cambria Math"/>
                <w:vertAlign w:val="subscript"/>
              </w:rPr>
              <m:t>i-1</m:t>
            </m:r>
          </m:sub>
        </m:sSub>
        <m:r>
          <w:rPr>
            <w:rFonts w:ascii="Cambria Math" w:hAnsi="Cambria Math"/>
            <w:vertAlign w:val="subscript"/>
          </w:rPr>
          <m:t xml:space="preserve"> for all i∈</m:t>
        </m:r>
        <m:d>
          <m:dPr>
            <m:begChr m:val="["/>
            <m:endChr m:val="]"/>
            <m:ctrlPr>
              <w:rPr>
                <w:rFonts w:ascii="Cambria Math" w:hAnsi="Cambria Math"/>
                <w:i/>
                <w:vertAlign w:val="subscript"/>
              </w:rPr>
            </m:ctrlPr>
          </m:dPr>
          <m:e>
            <m:r>
              <w:rPr>
                <w:rFonts w:ascii="Cambria Math" w:hAnsi="Cambria Math"/>
                <w:vertAlign w:val="subscript"/>
              </w:rPr>
              <m:t>2..n</m:t>
            </m:r>
          </m:e>
        </m:d>
      </m:oMath>
      <w:r w:rsidRPr="008050CF">
        <w:rPr>
          <w:vertAlign w:val="subscript"/>
        </w:rPr>
        <w:t>.</w:t>
      </w:r>
      <w:r w:rsidRPr="008050CF">
        <w:br/>
        <w:t xml:space="preserve">2) </w:t>
      </w:r>
      <m:oMath>
        <m:sSub>
          <m:sSubPr>
            <m:ctrlPr>
              <w:rPr>
                <w:rFonts w:ascii="Cambria Math" w:hAnsi="Cambria Math"/>
                <w:i/>
                <w:vertAlign w:val="subscript"/>
              </w:rPr>
            </m:ctrlPr>
          </m:sSubPr>
          <m:e>
            <m:r>
              <w:rPr>
                <w:rFonts w:ascii="Cambria Math" w:hAnsi="Cambria Math"/>
                <w:vertAlign w:val="subscript"/>
              </w:rPr>
              <m:t>S</m:t>
            </m:r>
          </m:e>
          <m:sub>
            <m:r>
              <w:rPr>
                <w:rFonts w:ascii="Cambria Math" w:hAnsi="Cambria Math"/>
                <w:vertAlign w:val="subscript"/>
              </w:rPr>
              <m:t>i</m:t>
            </m:r>
          </m:sub>
        </m:sSub>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S</m:t>
            </m:r>
          </m:e>
          <m:sub>
            <m:r>
              <w:rPr>
                <w:rFonts w:ascii="Cambria Math" w:hAnsi="Cambria Math"/>
                <w:vertAlign w:val="subscript"/>
              </w:rPr>
              <m:t>i-1</m:t>
            </m:r>
          </m:sub>
        </m:sSub>
        <m:r>
          <w:rPr>
            <w:rFonts w:ascii="Cambria Math" w:hAnsi="Cambria Math"/>
            <w:vertAlign w:val="subscript"/>
          </w:rPr>
          <m:t>+1 for all i∈</m:t>
        </m:r>
        <m:d>
          <m:dPr>
            <m:begChr m:val="["/>
            <m:endChr m:val="]"/>
            <m:ctrlPr>
              <w:rPr>
                <w:rFonts w:ascii="Cambria Math" w:hAnsi="Cambria Math"/>
                <w:i/>
                <w:vertAlign w:val="subscript"/>
              </w:rPr>
            </m:ctrlPr>
          </m:dPr>
          <m:e>
            <m:r>
              <w:rPr>
                <w:rFonts w:ascii="Cambria Math" w:hAnsi="Cambria Math"/>
                <w:vertAlign w:val="subscript"/>
              </w:rPr>
              <m:t>2..n</m:t>
            </m:r>
          </m:e>
        </m:d>
      </m:oMath>
      <w:r w:rsidRPr="008050CF">
        <w:rPr>
          <w:vertAlign w:val="subscript"/>
        </w:rPr>
        <w:t>.</w:t>
      </w:r>
      <w:r w:rsidRPr="008050CF">
        <w:br/>
        <w:t xml:space="preserve">3) </w:t>
      </w:r>
      <m:oMath>
        <m:sSub>
          <m:sSubPr>
            <m:ctrlPr>
              <w:rPr>
                <w:rFonts w:ascii="Cambria Math" w:hAnsi="Cambria Math"/>
                <w:i/>
                <w:vertAlign w:val="subscript"/>
              </w:rPr>
            </m:ctrlPr>
          </m:sSubPr>
          <m:e>
            <m:r>
              <w:rPr>
                <w:rFonts w:ascii="Cambria Math" w:hAnsi="Cambria Math"/>
                <w:vertAlign w:val="subscript"/>
              </w:rPr>
              <m:t>S</m:t>
            </m:r>
          </m:e>
          <m:sub>
            <m:r>
              <w:rPr>
                <w:rFonts w:ascii="Cambria Math" w:hAnsi="Cambria Math"/>
                <w:vertAlign w:val="subscript"/>
              </w:rPr>
              <m:t>i</m:t>
            </m:r>
          </m:sub>
        </m:sSub>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S</m:t>
            </m:r>
          </m:e>
          <m:sub>
            <m:r>
              <w:rPr>
                <w:rFonts w:ascii="Cambria Math" w:hAnsi="Cambria Math"/>
                <w:vertAlign w:val="subscript"/>
              </w:rPr>
              <m:t>i-1</m:t>
            </m:r>
          </m:sub>
        </m:sSub>
        <m:r>
          <w:rPr>
            <w:rFonts w:ascii="Cambria Math" w:hAnsi="Cambria Math"/>
            <w:vertAlign w:val="subscript"/>
          </w:rPr>
          <m:t>-1 for all i∈</m:t>
        </m:r>
        <m:d>
          <m:dPr>
            <m:begChr m:val="["/>
            <m:endChr m:val="]"/>
            <m:ctrlPr>
              <w:rPr>
                <w:rFonts w:ascii="Cambria Math" w:hAnsi="Cambria Math"/>
                <w:i/>
                <w:vertAlign w:val="subscript"/>
              </w:rPr>
            </m:ctrlPr>
          </m:dPr>
          <m:e>
            <m:r>
              <w:rPr>
                <w:rFonts w:ascii="Cambria Math" w:hAnsi="Cambria Math"/>
                <w:vertAlign w:val="subscript"/>
              </w:rPr>
              <m:t>2..n</m:t>
            </m:r>
          </m:e>
        </m:d>
      </m:oMath>
      <w:r w:rsidRPr="008050CF">
        <w:rPr>
          <w:vertAlign w:val="subscript"/>
        </w:rPr>
        <w:t>.</w:t>
      </w:r>
    </w:p>
    <w:p w14:paraId="1575E3FC" w14:textId="77777777" w:rsidR="008050CF" w:rsidRPr="008050CF" w:rsidRDefault="008050CF" w:rsidP="008050CF">
      <w:pPr>
        <w:overflowPunct w:val="0"/>
        <w:autoSpaceDE w:val="0"/>
        <w:autoSpaceDN w:val="0"/>
        <w:adjustRightInd w:val="0"/>
        <w:ind w:left="1418" w:hanging="1418"/>
        <w:textAlignment w:val="baseline"/>
      </w:pPr>
      <w:r w:rsidRPr="008050CF">
        <w:t>Comments:</w:t>
      </w:r>
      <w:r w:rsidRPr="008050CF">
        <w:tab/>
        <w:t>The test pass criteria are a rough approximation of testing that the first SN is a random value, i.e. simply testing that the first SN values are not all the same and not an increasing or decreasing sequence. Testing that the first SN value is truly a random number would require a much more elaborate formula. The test result is agnostic to RTP packets being received by the SUT or not.</w:t>
      </w:r>
    </w:p>
    <w:p w14:paraId="3C5E194B" w14:textId="67AA4FA5" w:rsidR="004A3A4A" w:rsidRPr="004A3A4A" w:rsidRDefault="004A3A4A" w:rsidP="009D69F1">
      <w:pPr>
        <w:pStyle w:val="Heading4"/>
      </w:pPr>
      <w:bookmarkStart w:id="91" w:name="_Toc34151181"/>
      <w:r w:rsidRPr="004A3A4A">
        <w:t>6.3.2.</w:t>
      </w:r>
      <w:r w:rsidR="008050CF">
        <w:t>4</w:t>
      </w:r>
      <w:r w:rsidRPr="004A3A4A">
        <w:tab/>
        <w:t>Initial Time Stamp Test</w:t>
      </w:r>
      <w:bookmarkEnd w:id="91"/>
    </w:p>
    <w:p w14:paraId="00FD2E7D" w14:textId="0CB85861" w:rsidR="004A3A4A" w:rsidRPr="004A3A4A" w:rsidRDefault="004A3A4A" w:rsidP="004A3A4A">
      <w:pPr>
        <w:ind w:left="1418" w:hanging="1418"/>
        <w:rPr>
          <w:i/>
        </w:rPr>
      </w:pPr>
      <w:r w:rsidRPr="004A3A4A">
        <w:t>Purpose:</w:t>
      </w:r>
      <w:r w:rsidRPr="004A3A4A">
        <w:tab/>
        <w:t xml:space="preserve">Test if the </w:t>
      </w:r>
      <w:r w:rsidR="008050CF">
        <w:t xml:space="preserve">timestamp </w:t>
      </w:r>
      <w:r w:rsidRPr="004A3A4A">
        <w:t xml:space="preserve">start value is chosen randomly </w:t>
      </w:r>
      <w:r w:rsidR="008050CF">
        <w:t xml:space="preserve">by the SUT </w:t>
      </w:r>
      <w:r w:rsidRPr="004A3A4A">
        <w:t>for every new RTP stream</w:t>
      </w:r>
      <w:r w:rsidR="008050CF">
        <w:t xml:space="preserve"> sent by the SUT</w:t>
      </w:r>
      <w:r w:rsidRPr="004A3A4A">
        <w:rPr>
          <w:i/>
        </w:rPr>
        <w:t>.</w:t>
      </w:r>
    </w:p>
    <w:p w14:paraId="1DF96A2F" w14:textId="77777777" w:rsidR="008050CF" w:rsidRPr="008050CF" w:rsidRDefault="008050CF" w:rsidP="008050CF">
      <w:pPr>
        <w:overflowPunct w:val="0"/>
        <w:autoSpaceDE w:val="0"/>
        <w:autoSpaceDN w:val="0"/>
        <w:adjustRightInd w:val="0"/>
        <w:ind w:left="1418" w:hanging="1418"/>
        <w:textAlignment w:val="baseline"/>
      </w:pPr>
      <w:r w:rsidRPr="008050CF">
        <w:lastRenderedPageBreak/>
        <w:t>Status:</w:t>
      </w:r>
      <w:r w:rsidRPr="008050CF">
        <w:tab/>
        <w:t>Mandatory</w:t>
      </w:r>
    </w:p>
    <w:p w14:paraId="046B3C35" w14:textId="77777777" w:rsidR="008050CF" w:rsidRPr="008050CF" w:rsidRDefault="008050CF" w:rsidP="008050CF">
      <w:pPr>
        <w:overflowPunct w:val="0"/>
        <w:autoSpaceDE w:val="0"/>
        <w:autoSpaceDN w:val="0"/>
        <w:adjustRightInd w:val="0"/>
        <w:ind w:left="1418" w:hanging="1418"/>
        <w:textAlignment w:val="baseline"/>
      </w:pPr>
      <w:r w:rsidRPr="008050CF">
        <w:t>Preconditions:</w:t>
      </w:r>
      <w:r w:rsidRPr="008050CF">
        <w:tab/>
        <w:t>The SUT is set to send RTP packets during the test session, e.g. pre-configured or set as send-receive or send-only through test instrument signalling.</w:t>
      </w:r>
    </w:p>
    <w:p w14:paraId="20F17A66" w14:textId="01ED0E4B" w:rsidR="008050CF" w:rsidRPr="008050CF" w:rsidRDefault="008050CF" w:rsidP="008050CF">
      <w:pPr>
        <w:overflowPunct w:val="0"/>
        <w:autoSpaceDE w:val="0"/>
        <w:autoSpaceDN w:val="0"/>
        <w:adjustRightInd w:val="0"/>
        <w:ind w:left="1418" w:hanging="1418"/>
        <w:textAlignment w:val="baseline"/>
      </w:pPr>
      <w:r w:rsidRPr="008050CF">
        <w:t>Test procedure:</w:t>
      </w:r>
      <w:r w:rsidRPr="008050CF">
        <w:tab/>
        <w:t>1) Observe the SUT output.</w:t>
      </w:r>
      <w:r w:rsidRPr="008050CF">
        <w:br/>
        <w:t>2) Note the timestamp field value (</w:t>
      </w:r>
      <m:oMath>
        <m:sSub>
          <m:sSubPr>
            <m:ctrlPr>
              <w:rPr>
                <w:rFonts w:ascii="Cambria Math" w:hAnsi="Cambria Math"/>
                <w:i/>
                <w:vertAlign w:val="subscript"/>
              </w:rPr>
            </m:ctrlPr>
          </m:sSubPr>
          <m:e>
            <m:r>
              <w:rPr>
                <w:rFonts w:ascii="Cambria Math" w:hAnsi="Cambria Math"/>
                <w:vertAlign w:val="subscript"/>
              </w:rPr>
              <m:t>T</m:t>
            </m:r>
          </m:e>
          <m:sub>
            <m:r>
              <w:rPr>
                <w:rFonts w:ascii="Cambria Math" w:hAnsi="Cambria Math"/>
                <w:vertAlign w:val="subscript"/>
              </w:rPr>
              <m:t>i</m:t>
            </m:r>
          </m:sub>
        </m:sSub>
      </m:oMath>
      <w:r w:rsidRPr="008050CF">
        <w:t>) of the first RTP packet header of each RTP stream (</w:t>
      </w:r>
      <m:oMath>
        <m:r>
          <w:rPr>
            <w:rFonts w:ascii="Cambria Math" w:hAnsi="Cambria Math"/>
            <w:vertAlign w:val="subscript"/>
          </w:rPr>
          <m:t>i</m:t>
        </m:r>
      </m:oMath>
      <w:r w:rsidRPr="008050CF">
        <w:t>) sent from the SUT.</w:t>
      </w:r>
      <w:r w:rsidRPr="008050CF">
        <w:br/>
        <w:t>3) Start sending three or more new RTP streams from the SUT, one after the other (one at a time) or sent simultaneously. Any method suitable to the SUT and the test instrument may be chosen to achi</w:t>
      </w:r>
      <w:r w:rsidR="004730CD">
        <w:t>e</w:t>
      </w:r>
      <w:r w:rsidRPr="008050CF">
        <w:t xml:space="preserve">ve this, e.g. making three or more calls with the SUT, adding and removing a single RTP stream three or more times during a single session (call), or adding three or more simultaneous RTP streams for a single session (call). </w:t>
      </w:r>
      <w:r w:rsidRPr="008050CF">
        <w:br/>
        <w:t xml:space="preserve">4) Count the number of different RTP streams (different SSRC values), </w:t>
      </w:r>
      <m:oMath>
        <m:r>
          <w:rPr>
            <w:rFonts w:ascii="Cambria Math" w:hAnsi="Cambria Math"/>
          </w:rPr>
          <m:t>n</m:t>
        </m:r>
      </m:oMath>
      <w:r w:rsidRPr="008050CF">
        <w:t>, sent during the test from the SUT.</w:t>
      </w:r>
    </w:p>
    <w:p w14:paraId="6AF156EC" w14:textId="77777777" w:rsidR="008050CF" w:rsidRPr="008050CF" w:rsidRDefault="008050CF" w:rsidP="008050CF">
      <w:pPr>
        <w:overflowPunct w:val="0"/>
        <w:autoSpaceDE w:val="0"/>
        <w:autoSpaceDN w:val="0"/>
        <w:adjustRightInd w:val="0"/>
        <w:ind w:left="1418" w:hanging="1418"/>
        <w:textAlignment w:val="baseline"/>
      </w:pPr>
      <w:r w:rsidRPr="008050CF">
        <w:t>Stop condition:</w:t>
      </w:r>
      <w:r w:rsidRPr="008050CF">
        <w:tab/>
        <w:t>RTP packets for three or more, separate RTP streams have been sent from the SUT.</w:t>
      </w:r>
    </w:p>
    <w:p w14:paraId="47A07A98" w14:textId="77777777" w:rsidR="008050CF" w:rsidRPr="008050CF" w:rsidRDefault="008050CF" w:rsidP="008050CF">
      <w:pPr>
        <w:overflowPunct w:val="0"/>
        <w:autoSpaceDE w:val="0"/>
        <w:autoSpaceDN w:val="0"/>
        <w:adjustRightInd w:val="0"/>
        <w:ind w:left="1418" w:hanging="1418"/>
        <w:textAlignment w:val="baseline"/>
      </w:pPr>
      <w:r w:rsidRPr="008050CF">
        <w:t>Pass criteria:</w:t>
      </w:r>
      <w:r w:rsidRPr="008050CF">
        <w:tab/>
        <w:t xml:space="preserve">1) </w:t>
      </w:r>
      <m:oMath>
        <m:sSub>
          <m:sSubPr>
            <m:ctrlPr>
              <w:rPr>
                <w:rFonts w:ascii="Cambria Math" w:hAnsi="Cambria Math"/>
                <w:i/>
                <w:vertAlign w:val="subscript"/>
              </w:rPr>
            </m:ctrlPr>
          </m:sSubPr>
          <m:e>
            <m:r>
              <w:rPr>
                <w:rFonts w:ascii="Cambria Math" w:hAnsi="Cambria Math"/>
                <w:vertAlign w:val="subscript"/>
              </w:rPr>
              <m:t>T</m:t>
            </m:r>
          </m:e>
          <m:sub>
            <m:r>
              <w:rPr>
                <w:rFonts w:ascii="Cambria Math" w:hAnsi="Cambria Math"/>
                <w:vertAlign w:val="subscript"/>
              </w:rPr>
              <m:t>i</m:t>
            </m:r>
          </m:sub>
        </m:sSub>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T</m:t>
            </m:r>
          </m:e>
          <m:sub>
            <m:r>
              <w:rPr>
                <w:rFonts w:ascii="Cambria Math" w:hAnsi="Cambria Math"/>
                <w:vertAlign w:val="subscript"/>
              </w:rPr>
              <m:t>i-1</m:t>
            </m:r>
          </m:sub>
        </m:sSub>
        <m:r>
          <w:rPr>
            <w:rFonts w:ascii="Cambria Math" w:hAnsi="Cambria Math"/>
            <w:vertAlign w:val="subscript"/>
          </w:rPr>
          <m:t xml:space="preserve"> for all i∈</m:t>
        </m:r>
        <m:d>
          <m:dPr>
            <m:begChr m:val="["/>
            <m:endChr m:val="]"/>
            <m:ctrlPr>
              <w:rPr>
                <w:rFonts w:ascii="Cambria Math" w:hAnsi="Cambria Math"/>
                <w:i/>
                <w:vertAlign w:val="subscript"/>
              </w:rPr>
            </m:ctrlPr>
          </m:dPr>
          <m:e>
            <m:r>
              <w:rPr>
                <w:rFonts w:ascii="Cambria Math" w:hAnsi="Cambria Math"/>
                <w:vertAlign w:val="subscript"/>
              </w:rPr>
              <m:t>2..n</m:t>
            </m:r>
          </m:e>
        </m:d>
      </m:oMath>
      <w:r w:rsidRPr="008050CF">
        <w:rPr>
          <w:vertAlign w:val="subscript"/>
        </w:rPr>
        <w:t>.</w:t>
      </w:r>
      <w:r w:rsidRPr="008050CF">
        <w:br/>
        <w:t xml:space="preserve">2) </w:t>
      </w:r>
      <m:oMath>
        <m:sSub>
          <m:sSubPr>
            <m:ctrlPr>
              <w:rPr>
                <w:rFonts w:ascii="Cambria Math" w:hAnsi="Cambria Math"/>
                <w:i/>
                <w:vertAlign w:val="subscript"/>
              </w:rPr>
            </m:ctrlPr>
          </m:sSubPr>
          <m:e>
            <m:r>
              <w:rPr>
                <w:rFonts w:ascii="Cambria Math" w:hAnsi="Cambria Math"/>
                <w:vertAlign w:val="subscript"/>
              </w:rPr>
              <m:t>T</m:t>
            </m:r>
          </m:e>
          <m:sub>
            <m:r>
              <w:rPr>
                <w:rFonts w:ascii="Cambria Math" w:hAnsi="Cambria Math"/>
                <w:vertAlign w:val="subscript"/>
              </w:rPr>
              <m:t>i</m:t>
            </m:r>
          </m:sub>
        </m:sSub>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T</m:t>
            </m:r>
          </m:e>
          <m:sub>
            <m:r>
              <w:rPr>
                <w:rFonts w:ascii="Cambria Math" w:hAnsi="Cambria Math"/>
                <w:vertAlign w:val="subscript"/>
              </w:rPr>
              <m:t>i-1</m:t>
            </m:r>
          </m:sub>
        </m:sSub>
        <m:r>
          <w:rPr>
            <w:rFonts w:ascii="Cambria Math" w:hAnsi="Cambria Math"/>
            <w:vertAlign w:val="subscript"/>
          </w:rPr>
          <m:t>+1 for all i∈</m:t>
        </m:r>
        <m:d>
          <m:dPr>
            <m:begChr m:val="["/>
            <m:endChr m:val="]"/>
            <m:ctrlPr>
              <w:rPr>
                <w:rFonts w:ascii="Cambria Math" w:hAnsi="Cambria Math"/>
                <w:i/>
                <w:vertAlign w:val="subscript"/>
              </w:rPr>
            </m:ctrlPr>
          </m:dPr>
          <m:e>
            <m:r>
              <w:rPr>
                <w:rFonts w:ascii="Cambria Math" w:hAnsi="Cambria Math"/>
                <w:vertAlign w:val="subscript"/>
              </w:rPr>
              <m:t>2..n</m:t>
            </m:r>
          </m:e>
        </m:d>
      </m:oMath>
      <w:r w:rsidRPr="008050CF">
        <w:rPr>
          <w:vertAlign w:val="subscript"/>
        </w:rPr>
        <w:t>.</w:t>
      </w:r>
      <w:r w:rsidRPr="008050CF">
        <w:br/>
        <w:t xml:space="preserve">3) </w:t>
      </w:r>
      <m:oMath>
        <m:sSub>
          <m:sSubPr>
            <m:ctrlPr>
              <w:rPr>
                <w:rFonts w:ascii="Cambria Math" w:hAnsi="Cambria Math"/>
                <w:i/>
                <w:vertAlign w:val="subscript"/>
              </w:rPr>
            </m:ctrlPr>
          </m:sSubPr>
          <m:e>
            <m:r>
              <w:rPr>
                <w:rFonts w:ascii="Cambria Math" w:hAnsi="Cambria Math"/>
                <w:vertAlign w:val="subscript"/>
              </w:rPr>
              <m:t>T</m:t>
            </m:r>
          </m:e>
          <m:sub>
            <m:r>
              <w:rPr>
                <w:rFonts w:ascii="Cambria Math" w:hAnsi="Cambria Math"/>
                <w:vertAlign w:val="subscript"/>
              </w:rPr>
              <m:t>i</m:t>
            </m:r>
          </m:sub>
        </m:sSub>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T</m:t>
            </m:r>
          </m:e>
          <m:sub>
            <m:r>
              <w:rPr>
                <w:rFonts w:ascii="Cambria Math" w:hAnsi="Cambria Math"/>
                <w:vertAlign w:val="subscript"/>
              </w:rPr>
              <m:t>i-1</m:t>
            </m:r>
          </m:sub>
        </m:sSub>
        <m:r>
          <w:rPr>
            <w:rFonts w:ascii="Cambria Math" w:hAnsi="Cambria Math"/>
            <w:vertAlign w:val="subscript"/>
          </w:rPr>
          <m:t>-1 for all i∈</m:t>
        </m:r>
        <m:d>
          <m:dPr>
            <m:begChr m:val="["/>
            <m:endChr m:val="]"/>
            <m:ctrlPr>
              <w:rPr>
                <w:rFonts w:ascii="Cambria Math" w:hAnsi="Cambria Math"/>
                <w:i/>
                <w:vertAlign w:val="subscript"/>
              </w:rPr>
            </m:ctrlPr>
          </m:dPr>
          <m:e>
            <m:r>
              <w:rPr>
                <w:rFonts w:ascii="Cambria Math" w:hAnsi="Cambria Math"/>
                <w:vertAlign w:val="subscript"/>
              </w:rPr>
              <m:t>2..n</m:t>
            </m:r>
          </m:e>
        </m:d>
      </m:oMath>
      <w:r w:rsidRPr="008050CF">
        <w:rPr>
          <w:vertAlign w:val="subscript"/>
        </w:rPr>
        <w:t>.</w:t>
      </w:r>
    </w:p>
    <w:p w14:paraId="728BF18E" w14:textId="77777777" w:rsidR="008050CF" w:rsidRPr="008050CF" w:rsidRDefault="008050CF" w:rsidP="008050CF">
      <w:pPr>
        <w:overflowPunct w:val="0"/>
        <w:autoSpaceDE w:val="0"/>
        <w:autoSpaceDN w:val="0"/>
        <w:adjustRightInd w:val="0"/>
        <w:ind w:left="1418" w:hanging="1418"/>
        <w:textAlignment w:val="baseline"/>
      </w:pPr>
      <w:r w:rsidRPr="008050CF">
        <w:t>Comments:</w:t>
      </w:r>
      <w:r w:rsidRPr="008050CF">
        <w:tab/>
        <w:t>The test pass criteria are a rough approximation of testing that the first TS is a random value, i.e. simply testing that the first TS values are not all the same and not an increasing or decreasing sequence. Testing that the first TS value is truly a random number would require a much more elaborate formula. The test result is agnostic to RTP packets being received by the SUT or not.</w:t>
      </w:r>
    </w:p>
    <w:p w14:paraId="459A2596" w14:textId="5B7B939E" w:rsidR="00F26501" w:rsidRPr="004D3578" w:rsidRDefault="00024584" w:rsidP="00F26501">
      <w:pPr>
        <w:pStyle w:val="Heading3"/>
      </w:pPr>
      <w:bookmarkStart w:id="92" w:name="_Toc34151182"/>
      <w:r>
        <w:t>6.3</w:t>
      </w:r>
      <w:r w:rsidR="00F26501">
        <w:t>.3</w:t>
      </w:r>
      <w:r w:rsidR="00F26501" w:rsidRPr="004D3578">
        <w:tab/>
      </w:r>
      <w:r w:rsidR="00F26501">
        <w:t>RTP Header Extension Tests</w:t>
      </w:r>
      <w:bookmarkEnd w:id="92"/>
    </w:p>
    <w:p w14:paraId="4F386DDF" w14:textId="77777777" w:rsidR="004A3A4A" w:rsidRPr="004A3A4A" w:rsidRDefault="004A3A4A" w:rsidP="009D69F1">
      <w:pPr>
        <w:pStyle w:val="Heading4"/>
      </w:pPr>
      <w:bookmarkStart w:id="93" w:name="_Toc34151183"/>
      <w:r w:rsidRPr="004A3A4A">
        <w:t>6.3.3.1</w:t>
      </w:r>
      <w:r w:rsidRPr="004A3A4A">
        <w:tab/>
        <w:t>Ignore Unknown Header Extension Test</w:t>
      </w:r>
      <w:bookmarkEnd w:id="93"/>
    </w:p>
    <w:p w14:paraId="42DBD250" w14:textId="269B4A6A" w:rsidR="004A3A4A" w:rsidRPr="004A3A4A" w:rsidRDefault="004A3A4A" w:rsidP="004A3A4A">
      <w:pPr>
        <w:ind w:left="1418" w:hanging="1418"/>
        <w:rPr>
          <w:i/>
        </w:rPr>
      </w:pPr>
      <w:r w:rsidRPr="004A3A4A">
        <w:t>Purpose:</w:t>
      </w:r>
      <w:r w:rsidRPr="004A3A4A">
        <w:tab/>
        <w:t xml:space="preserve">Test if </w:t>
      </w:r>
      <w:r w:rsidR="008050CF">
        <w:t>the SUT correctly ignores the RTP header extension when</w:t>
      </w:r>
      <w:r w:rsidR="008050CF" w:rsidRPr="004A3A4A">
        <w:t xml:space="preserve"> </w:t>
      </w:r>
      <w:r w:rsidRPr="004A3A4A">
        <w:t xml:space="preserve">receiving RTP packets with an unknown header extension but </w:t>
      </w:r>
      <w:r w:rsidR="008050CF">
        <w:t xml:space="preserve">that the SUT still </w:t>
      </w:r>
      <w:r w:rsidRPr="004A3A4A">
        <w:t>accepts the RTP payload</w:t>
      </w:r>
      <w:r w:rsidR="008050CF">
        <w:t xml:space="preserve"> of those RTP packets</w:t>
      </w:r>
      <w:r w:rsidRPr="004A3A4A">
        <w:rPr>
          <w:i/>
        </w:rPr>
        <w:t>.</w:t>
      </w:r>
    </w:p>
    <w:p w14:paraId="586EF4CE" w14:textId="77777777" w:rsidR="008050CF" w:rsidRPr="008050CF" w:rsidRDefault="008050CF" w:rsidP="008050CF">
      <w:pPr>
        <w:ind w:left="1418" w:hanging="1418"/>
      </w:pPr>
      <w:r w:rsidRPr="008050CF">
        <w:t>Status:</w:t>
      </w:r>
      <w:r w:rsidRPr="008050CF">
        <w:tab/>
        <w:t xml:space="preserve">Mandatory </w:t>
      </w:r>
    </w:p>
    <w:p w14:paraId="33B27627" w14:textId="77777777" w:rsidR="008050CF" w:rsidRPr="008050CF" w:rsidRDefault="008050CF" w:rsidP="008050CF">
      <w:pPr>
        <w:ind w:left="1418" w:hanging="1418"/>
      </w:pPr>
      <w:r w:rsidRPr="008050CF">
        <w:t>Preconditions:</w:t>
      </w:r>
      <w:r w:rsidRPr="008050CF">
        <w:tab/>
        <w:t>1) The SUT is set to not use RTP header extensions during the test session, e.g. pre-configured or through no "a=extmap" lines being included in SDP signalling from the test instrument.</w:t>
      </w:r>
      <w:r w:rsidRPr="008050CF">
        <w:br/>
        <w:t>2) The SUT is set to receive RTP packets during the test session, e.g. pre-configured or set as send-receive or receive-only through test instrument signalling.</w:t>
      </w:r>
      <w:r w:rsidRPr="008050CF">
        <w:br/>
        <w:t>3) Data injection is set to use RTP header extension (RTP header X field set to 1) in some or all RTP packets during the test session, even though not announced through test instrument signalling. Any RTP header extension content according to section 5.3.1 of RFC 3550 that is suitable to the test instrument may be chosen, but the RTP header extension length field must be set larger than zero and the amount of RTP header extension data included in the RTP packet before the RTP payload must correspond to that length in each RTP packet.</w:t>
      </w:r>
    </w:p>
    <w:p w14:paraId="606B7E8C" w14:textId="77777777" w:rsidR="008050CF" w:rsidRPr="008050CF" w:rsidRDefault="008050CF" w:rsidP="008050CF">
      <w:pPr>
        <w:ind w:left="1418" w:hanging="1418"/>
      </w:pPr>
      <w:r w:rsidRPr="008050CF">
        <w:t>Test procedure:</w:t>
      </w:r>
      <w:r w:rsidRPr="008050CF">
        <w:tab/>
        <w:t>1) Observe the SUT application-level output based on RTP packet payload, e.g. audio from a speaker and/or video on a screen.</w:t>
      </w:r>
      <w:r w:rsidRPr="008050CF">
        <w:br/>
        <w:t>2) RTP packets with RTP header extension and RTP payload are sent from data injection.</w:t>
      </w:r>
    </w:p>
    <w:p w14:paraId="16E2AC89" w14:textId="77777777" w:rsidR="008050CF" w:rsidRPr="008050CF" w:rsidRDefault="008050CF" w:rsidP="008050CF">
      <w:pPr>
        <w:ind w:left="1418" w:hanging="1418"/>
      </w:pPr>
      <w:r w:rsidRPr="008050CF">
        <w:t>Stop condition:</w:t>
      </w:r>
      <w:r w:rsidRPr="008050CF">
        <w:tab/>
        <w:t>Ten or more seconds have passed after first RTP packet was sent from data injection.</w:t>
      </w:r>
    </w:p>
    <w:p w14:paraId="1101B7EC" w14:textId="77777777" w:rsidR="008050CF" w:rsidRPr="008050CF" w:rsidRDefault="008050CF" w:rsidP="008050CF">
      <w:pPr>
        <w:ind w:left="1418" w:hanging="1418"/>
      </w:pPr>
      <w:r w:rsidRPr="008050CF">
        <w:t>Pass criteria:</w:t>
      </w:r>
      <w:r w:rsidRPr="008050CF">
        <w:tab/>
        <w:t>Application-level output from the SUT exist as expected (e.g. audio and/or video) and is undistorted compared to a corresponding test setup where RTP header extension is not used.</w:t>
      </w:r>
    </w:p>
    <w:p w14:paraId="09F99C66" w14:textId="77777777" w:rsidR="008050CF" w:rsidRPr="008050CF" w:rsidRDefault="008050CF" w:rsidP="008050CF">
      <w:pPr>
        <w:ind w:left="1418" w:hanging="1418"/>
      </w:pPr>
      <w:r w:rsidRPr="008050CF">
        <w:t>Comments:</w:t>
      </w:r>
      <w:r w:rsidRPr="008050CF">
        <w:tab/>
        <w:t>The test result is agnostic to RTP packets being sent by the SUT or not.</w:t>
      </w:r>
    </w:p>
    <w:p w14:paraId="450C908D" w14:textId="5CEBE730" w:rsidR="00F26501" w:rsidRPr="004D3578" w:rsidRDefault="00024584" w:rsidP="00F26501">
      <w:pPr>
        <w:pStyle w:val="Heading3"/>
      </w:pPr>
      <w:bookmarkStart w:id="94" w:name="_Toc34151184"/>
      <w:r>
        <w:lastRenderedPageBreak/>
        <w:t>6.3</w:t>
      </w:r>
      <w:r w:rsidR="00F26501">
        <w:t>.4</w:t>
      </w:r>
      <w:r w:rsidR="00F26501" w:rsidRPr="004D3578">
        <w:tab/>
      </w:r>
      <w:r w:rsidR="00F26501">
        <w:t>RTP Contributing Source Tests</w:t>
      </w:r>
      <w:bookmarkEnd w:id="94"/>
    </w:p>
    <w:p w14:paraId="7BD9C678" w14:textId="77777777" w:rsidR="004A3A4A" w:rsidRPr="004A3A4A" w:rsidRDefault="004A3A4A" w:rsidP="009D69F1">
      <w:pPr>
        <w:pStyle w:val="Heading4"/>
      </w:pPr>
      <w:bookmarkStart w:id="95" w:name="_Toc34151185"/>
      <w:r w:rsidRPr="004A3A4A">
        <w:t>6.3.4.1</w:t>
      </w:r>
      <w:r w:rsidRPr="004A3A4A">
        <w:tab/>
        <w:t>Ignore Contributing Source Test</w:t>
      </w:r>
      <w:bookmarkEnd w:id="95"/>
    </w:p>
    <w:p w14:paraId="6C9FEDFD" w14:textId="578D0E10" w:rsidR="004A3A4A" w:rsidRPr="004A3A4A" w:rsidRDefault="004A3A4A" w:rsidP="004A3A4A">
      <w:pPr>
        <w:ind w:left="1418" w:hanging="1418"/>
        <w:rPr>
          <w:i/>
        </w:rPr>
      </w:pPr>
      <w:r w:rsidRPr="004A3A4A">
        <w:t>Purpose:</w:t>
      </w:r>
      <w:r w:rsidRPr="004A3A4A">
        <w:tab/>
        <w:t xml:space="preserve">Test if </w:t>
      </w:r>
      <w:r w:rsidR="002A2E27">
        <w:t>the SUT correctly ignores the CSRC list when</w:t>
      </w:r>
      <w:r w:rsidR="002A2E27" w:rsidRPr="004A3A4A">
        <w:t xml:space="preserve"> </w:t>
      </w:r>
      <w:r w:rsidRPr="004A3A4A">
        <w:t xml:space="preserve">receiving RTP packets with a non-zero CC field and CSRC list but </w:t>
      </w:r>
      <w:r w:rsidR="002A2E27">
        <w:t xml:space="preserve">that the SUT still </w:t>
      </w:r>
      <w:r w:rsidRPr="004A3A4A">
        <w:t>accepts the RTP payload</w:t>
      </w:r>
      <w:r w:rsidR="002A2E27">
        <w:t xml:space="preserve"> of those RTP packets</w:t>
      </w:r>
      <w:r w:rsidRPr="004A3A4A">
        <w:rPr>
          <w:i/>
        </w:rPr>
        <w:t>.</w:t>
      </w:r>
    </w:p>
    <w:p w14:paraId="50E169D0" w14:textId="77777777" w:rsidR="002A2E27" w:rsidRPr="002A2E27" w:rsidRDefault="002A2E27" w:rsidP="002A2E27">
      <w:pPr>
        <w:ind w:left="1418" w:hanging="1418"/>
      </w:pPr>
      <w:r w:rsidRPr="002A2E27">
        <w:t>Status:</w:t>
      </w:r>
      <w:r w:rsidRPr="002A2E27">
        <w:tab/>
        <w:t xml:space="preserve">Mandatory </w:t>
      </w:r>
    </w:p>
    <w:p w14:paraId="72A523BB" w14:textId="77777777" w:rsidR="002A2E27" w:rsidRPr="002A2E27" w:rsidRDefault="002A2E27" w:rsidP="002A2E27">
      <w:pPr>
        <w:ind w:left="1418" w:hanging="1418"/>
      </w:pPr>
      <w:r w:rsidRPr="002A2E27">
        <w:t>Preconditions:</w:t>
      </w:r>
      <w:r w:rsidRPr="002A2E27">
        <w:tab/>
        <w:t>1) The SUT is set to receive RTP packets during the test session, e.g. pre-configured or set as send-receive or receive-only through test instrument signalling.</w:t>
      </w:r>
      <w:r w:rsidRPr="002A2E27">
        <w:br/>
        <w:t>2) Data injection is set to use a CSRC list in some or all RTP packets during the test session (RTP header CC &gt; 0). Any CSRC content suitable to the test instrument may be chosen, but the number of 32-bit CSRC values included in the CSRC list must correspond to the CC field in each RTP packet.</w:t>
      </w:r>
    </w:p>
    <w:p w14:paraId="4458AE9A" w14:textId="77777777" w:rsidR="002A2E27" w:rsidRPr="002A2E27" w:rsidRDefault="002A2E27" w:rsidP="002A2E27">
      <w:pPr>
        <w:ind w:left="1418" w:hanging="1418"/>
      </w:pPr>
      <w:r w:rsidRPr="002A2E27">
        <w:t>Test procedure:</w:t>
      </w:r>
      <w:r w:rsidRPr="002A2E27">
        <w:tab/>
        <w:t>1) Observe the SUT application-level output based on RTP packet payload, e.g. audio from a speaker and/or video on a screen.</w:t>
      </w:r>
      <w:r w:rsidRPr="002A2E27">
        <w:br/>
        <w:t>2) RTP packets with CSRC list and RTP payload are sent from data injection.</w:t>
      </w:r>
    </w:p>
    <w:p w14:paraId="192F128E" w14:textId="77777777" w:rsidR="002A2E27" w:rsidRPr="002A2E27" w:rsidRDefault="002A2E27" w:rsidP="002A2E27">
      <w:pPr>
        <w:ind w:left="1418" w:hanging="1418"/>
      </w:pPr>
      <w:r w:rsidRPr="002A2E27">
        <w:t>Stop condition:</w:t>
      </w:r>
      <w:r w:rsidRPr="002A2E27">
        <w:tab/>
        <w:t>Ten or more seconds have passed after first RTP packet was sent from data injection.</w:t>
      </w:r>
    </w:p>
    <w:p w14:paraId="3DE78570" w14:textId="77777777" w:rsidR="002A2E27" w:rsidRPr="002A2E27" w:rsidRDefault="002A2E27" w:rsidP="002A2E27">
      <w:pPr>
        <w:ind w:left="1418" w:hanging="1418"/>
      </w:pPr>
      <w:r w:rsidRPr="002A2E27">
        <w:t>Pass criteria:</w:t>
      </w:r>
      <w:r w:rsidRPr="002A2E27">
        <w:tab/>
        <w:t>Application-level output from the SUT exist as expected (e.g. audio and/or video) and is undistorted compared to a corresponding test setup where CSRC list is not used.</w:t>
      </w:r>
    </w:p>
    <w:p w14:paraId="75F6E7D6" w14:textId="77777777" w:rsidR="002A2E27" w:rsidRPr="002A2E27" w:rsidRDefault="002A2E27" w:rsidP="002A2E27">
      <w:pPr>
        <w:ind w:left="1418" w:hanging="1418"/>
      </w:pPr>
      <w:r w:rsidRPr="002A2E27">
        <w:t>Comments:</w:t>
      </w:r>
      <w:r w:rsidRPr="002A2E27">
        <w:tab/>
        <w:t>The test result is agnostic to RTP packets being sent by the SUT or not.</w:t>
      </w:r>
    </w:p>
    <w:p w14:paraId="6C0E23AB" w14:textId="2B415A0D" w:rsidR="008D50DD" w:rsidRPr="004D3578" w:rsidRDefault="00024584" w:rsidP="008D50DD">
      <w:pPr>
        <w:pStyle w:val="Heading2"/>
      </w:pPr>
      <w:bookmarkStart w:id="96" w:name="_Toc34151186"/>
      <w:r>
        <w:t>6.4</w:t>
      </w:r>
      <w:r w:rsidR="008D50DD" w:rsidRPr="004D3578">
        <w:tab/>
      </w:r>
      <w:r w:rsidR="008D50DD">
        <w:t>SRTCP Tests</w:t>
      </w:r>
      <w:bookmarkEnd w:id="96"/>
    </w:p>
    <w:p w14:paraId="692D152A" w14:textId="7CF23A13" w:rsidR="00A209DD" w:rsidRPr="004D3578" w:rsidRDefault="00024584" w:rsidP="00A209DD">
      <w:pPr>
        <w:pStyle w:val="Heading3"/>
      </w:pPr>
      <w:bookmarkStart w:id="97" w:name="_Toc34151187"/>
      <w:r>
        <w:t>6.4</w:t>
      </w:r>
      <w:r w:rsidR="00A209DD">
        <w:t>.1</w:t>
      </w:r>
      <w:r w:rsidR="00A209DD" w:rsidRPr="004D3578">
        <w:tab/>
      </w:r>
      <w:r w:rsidR="00A209DD">
        <w:t>General</w:t>
      </w:r>
      <w:bookmarkEnd w:id="97"/>
    </w:p>
    <w:p w14:paraId="614CEA55" w14:textId="3A12652A" w:rsidR="009337CF" w:rsidRDefault="009337CF" w:rsidP="009337CF">
      <w:r>
        <w:t xml:space="preserve">This clause describes tests that are only applicable to SRTCP but not to RTCP. Tests that are applicable to both SRTCP and RTCP are described in clause </w:t>
      </w:r>
      <w:r w:rsidR="00DF06E2" w:rsidRPr="00D07A4F">
        <w:t>6</w:t>
      </w:r>
      <w:r w:rsidRPr="00D07A4F">
        <w:t>.</w:t>
      </w:r>
      <w:r w:rsidR="00024584" w:rsidRPr="00D07A4F">
        <w:t>2</w:t>
      </w:r>
      <w:r>
        <w:t>.</w:t>
      </w:r>
    </w:p>
    <w:p w14:paraId="28354A99" w14:textId="70BFBEA8" w:rsidR="00F26501" w:rsidRPr="004D3578" w:rsidRDefault="00012ED6" w:rsidP="00F26501">
      <w:pPr>
        <w:pStyle w:val="Heading2"/>
      </w:pPr>
      <w:bookmarkStart w:id="98" w:name="_Toc34151188"/>
      <w:r>
        <w:t>6</w:t>
      </w:r>
      <w:r w:rsidR="00EA3852">
        <w:t>.</w:t>
      </w:r>
      <w:r>
        <w:t>5</w:t>
      </w:r>
      <w:r w:rsidR="00F26501" w:rsidRPr="004D3578">
        <w:tab/>
      </w:r>
      <w:r w:rsidR="00F26501">
        <w:t>SRTP Tests</w:t>
      </w:r>
      <w:bookmarkEnd w:id="98"/>
    </w:p>
    <w:p w14:paraId="65CEE986" w14:textId="64A01C35" w:rsidR="00F26501" w:rsidRPr="004D3578" w:rsidRDefault="001A7EF1" w:rsidP="00F26501">
      <w:pPr>
        <w:pStyle w:val="Heading3"/>
      </w:pPr>
      <w:bookmarkStart w:id="99" w:name="_Toc34151189"/>
      <w:r>
        <w:t>6</w:t>
      </w:r>
      <w:r w:rsidR="00EA3852">
        <w:t>.</w:t>
      </w:r>
      <w:r w:rsidR="00012ED6">
        <w:t>5</w:t>
      </w:r>
      <w:r w:rsidR="00F26501">
        <w:t>.1</w:t>
      </w:r>
      <w:r w:rsidR="00F26501" w:rsidRPr="004D3578">
        <w:tab/>
      </w:r>
      <w:r w:rsidR="00F26501">
        <w:t>General</w:t>
      </w:r>
      <w:bookmarkEnd w:id="99"/>
    </w:p>
    <w:p w14:paraId="50457EFB" w14:textId="7505C488" w:rsidR="009337CF" w:rsidRDefault="009337CF" w:rsidP="009337CF">
      <w:r>
        <w:t xml:space="preserve">This clause describes tests that are only applicable to SRTP but not to RTP. Tests that are applicable to both SRTP and RTP are described in clause </w:t>
      </w:r>
      <w:r w:rsidR="00012ED6" w:rsidRPr="00D07A4F">
        <w:t>6</w:t>
      </w:r>
      <w:r w:rsidRPr="00D07A4F">
        <w:t>.</w:t>
      </w:r>
      <w:r w:rsidR="00012ED6" w:rsidRPr="00D07A4F">
        <w:t>3</w:t>
      </w:r>
      <w:r>
        <w:t>.</w:t>
      </w:r>
    </w:p>
    <w:p w14:paraId="46A68991" w14:textId="77777777" w:rsidR="00AE421D" w:rsidRPr="004D3578" w:rsidRDefault="00AE421D" w:rsidP="00AE421D">
      <w:pPr>
        <w:pStyle w:val="Heading1"/>
      </w:pPr>
      <w:bookmarkStart w:id="100" w:name="_Toc34151190"/>
      <w:bookmarkStart w:id="101" w:name="_Hlk33712740"/>
      <w:bookmarkStart w:id="102" w:name="historyclause"/>
      <w:r>
        <w:t>7</w:t>
      </w:r>
      <w:r w:rsidRPr="004D3578">
        <w:tab/>
      </w:r>
      <w:r>
        <w:t>Conformance Indication</w:t>
      </w:r>
      <w:bookmarkEnd w:id="100"/>
    </w:p>
    <w:p w14:paraId="7DF85145" w14:textId="77777777" w:rsidR="00AE421D" w:rsidRPr="004D3578" w:rsidRDefault="00AE421D" w:rsidP="00AE421D">
      <w:pPr>
        <w:pStyle w:val="Heading2"/>
      </w:pPr>
      <w:bookmarkStart w:id="103" w:name="_Toc34151191"/>
      <w:r>
        <w:t>7.1</w:t>
      </w:r>
      <w:r w:rsidRPr="004D3578">
        <w:tab/>
      </w:r>
      <w:r>
        <w:t>General</w:t>
      </w:r>
      <w:bookmarkEnd w:id="103"/>
    </w:p>
    <w:p w14:paraId="3A52BCDA" w14:textId="77777777" w:rsidR="00AE421D" w:rsidRDefault="00AE421D" w:rsidP="00AE421D">
      <w:r>
        <w:t>An RTP/RTCP implementation conforming to this specification should announce its compliance during call setup. Announcing compliance to this specification must use an SDP attribute "a=3gpp-rtp" (see clause 7.2).</w:t>
      </w:r>
    </w:p>
    <w:p w14:paraId="1323C98B" w14:textId="77777777" w:rsidR="00AE421D" w:rsidRPr="004D3578" w:rsidRDefault="00AE421D" w:rsidP="00AE421D">
      <w:pPr>
        <w:pStyle w:val="Heading2"/>
      </w:pPr>
      <w:bookmarkStart w:id="104" w:name="_Toc34151192"/>
      <w:r>
        <w:t>7.2</w:t>
      </w:r>
      <w:r w:rsidRPr="004D3578">
        <w:tab/>
      </w:r>
      <w:r>
        <w:t>The a=3gpp-rtp SDP attribute</w:t>
      </w:r>
      <w:bookmarkEnd w:id="104"/>
    </w:p>
    <w:p w14:paraId="5EF7A4DF" w14:textId="77777777" w:rsidR="00AE421D" w:rsidRDefault="00AE421D" w:rsidP="00AE421D">
      <w:pPr>
        <w:pStyle w:val="Heading3"/>
      </w:pPr>
      <w:bookmarkStart w:id="105" w:name="_Toc34151193"/>
      <w:r>
        <w:t>7.2.1</w:t>
      </w:r>
      <w:r>
        <w:tab/>
        <w:t>General</w:t>
      </w:r>
      <w:bookmarkEnd w:id="105"/>
    </w:p>
    <w:p w14:paraId="5D7CF4DF" w14:textId="27F0D0B0" w:rsidR="00AE421D" w:rsidRDefault="00AE421D" w:rsidP="00AE421D">
      <w:r>
        <w:t xml:space="preserve">The a=3gpp-rtp attribute may be provided on SDP session level, SDP media level or both. It is not defined for use on source or dcsa level. If used on SDP session level, it must be taken as applicable to all m= lines in the SDP using any RTP profile, e.g. RTP/AVP, RTP/AVPF, RTP/SAVP, or RTP/SAVPF. If used on SDP media level using any RTP </w:t>
      </w:r>
      <w:r>
        <w:lastRenderedPageBreak/>
        <w:t>profile, it must be taken as applicable only to that media description. It is not defined for use on non-RTP SDP media level.</w:t>
      </w:r>
    </w:p>
    <w:p w14:paraId="1DCB0480" w14:textId="77777777" w:rsidR="00AE421D" w:rsidRDefault="00AE421D" w:rsidP="00AE421D">
      <w:pPr>
        <w:pStyle w:val="Heading3"/>
      </w:pPr>
      <w:bookmarkStart w:id="106" w:name="_Toc34151194"/>
      <w:r>
        <w:t>7.2.2</w:t>
      </w:r>
      <w:r>
        <w:tab/>
        <w:t>ABNF syntax and semantics</w:t>
      </w:r>
      <w:bookmarkEnd w:id="106"/>
    </w:p>
    <w:p w14:paraId="10787526" w14:textId="77777777" w:rsidR="00AE421D" w:rsidRPr="00CF6427" w:rsidRDefault="00AE421D" w:rsidP="00AE421D">
      <w:r w:rsidRPr="00CF6427">
        <w:t>The 3gpp-rtp ABNF syntax is:</w:t>
      </w:r>
    </w:p>
    <w:p w14:paraId="7832F3B1" w14:textId="77777777" w:rsidR="00AE421D" w:rsidRPr="00A93F73" w:rsidRDefault="00AE421D" w:rsidP="00AE421D">
      <w:pPr>
        <w:rPr>
          <w:lang w:val="sv-SE"/>
        </w:rPr>
      </w:pPr>
      <w:r w:rsidRPr="00A93F73">
        <w:rPr>
          <w:lang w:val="sv-SE"/>
        </w:rPr>
        <w:t>3gpp-rtp-value = [3gpp-rtp-extension]</w:t>
      </w:r>
    </w:p>
    <w:p w14:paraId="55BBB2AE" w14:textId="77777777" w:rsidR="00AE421D" w:rsidRPr="00D07A4F" w:rsidRDefault="00AE421D" w:rsidP="00AE421D">
      <w:pPr>
        <w:rPr>
          <w:lang w:val="sv-SE"/>
        </w:rPr>
      </w:pPr>
      <w:r w:rsidRPr="00D07A4F">
        <w:rPr>
          <w:lang w:val="sv-SE"/>
        </w:rPr>
        <w:t>3gpp-rtp-extension = byte-string</w:t>
      </w:r>
    </w:p>
    <w:p w14:paraId="1CC28DE9" w14:textId="77777777" w:rsidR="00AE421D" w:rsidRPr="00CF6427" w:rsidRDefault="00AE421D" w:rsidP="00AE421D">
      <w:r w:rsidRPr="00CF6427">
        <w:t xml:space="preserve">; </w:t>
      </w:r>
      <w:r>
        <w:t xml:space="preserve">SP and </w:t>
      </w:r>
      <w:r w:rsidRPr="00CF6427">
        <w:t>byte-string as defined by IETF RFC 4566</w:t>
      </w:r>
    </w:p>
    <w:p w14:paraId="6ECAEF2B" w14:textId="77777777" w:rsidR="00AE421D" w:rsidRDefault="00AE421D" w:rsidP="00AE421D">
      <w:r>
        <w:t>Example:</w:t>
      </w:r>
    </w:p>
    <w:p w14:paraId="7A46486B" w14:textId="77777777" w:rsidR="00AE421D" w:rsidRDefault="00AE421D" w:rsidP="00AE421D">
      <w:r>
        <w:t>a=3gpp-rtp</w:t>
      </w:r>
    </w:p>
    <w:p w14:paraId="75551E30" w14:textId="77777777" w:rsidR="00AE421D" w:rsidRDefault="00AE421D" w:rsidP="00AE421D">
      <w:r>
        <w:t>The optional attribute value is defined to allow for future extensibility and has currently no defined use.</w:t>
      </w:r>
    </w:p>
    <w:p w14:paraId="5D74183D" w14:textId="77777777" w:rsidR="00AE421D" w:rsidRDefault="00AE421D" w:rsidP="00AE421D">
      <w:pPr>
        <w:pStyle w:val="Heading3"/>
      </w:pPr>
      <w:bookmarkStart w:id="107" w:name="_Toc34151195"/>
      <w:r>
        <w:t>7.2.3</w:t>
      </w:r>
      <w:r>
        <w:tab/>
        <w:t>SDP offer/answer considerations</w:t>
      </w:r>
      <w:bookmarkEnd w:id="107"/>
    </w:p>
    <w:p w14:paraId="49D2BF4A" w14:textId="77777777" w:rsidR="00AE421D" w:rsidRDefault="00AE421D" w:rsidP="00AE421D">
      <w:r>
        <w:t>This attribute is a unilateral announcement from the party creating the SDP offer or answer, and there are thus no SDP offer/answer considerations. When announcing compliance to this specification, the a=3gpp-rtp attribute shall be included in the SDP offer, and shall be included in the SDP answer regardless if it was also present in the corresponding SDP offer.</w:t>
      </w:r>
    </w:p>
    <w:p w14:paraId="35015FA3" w14:textId="77777777" w:rsidR="00AE421D" w:rsidRDefault="00AE421D" w:rsidP="00AE421D">
      <w:r>
        <w:t>The optional attribute value should not be included in an SDP offer or answer sent by implementers of this specification and shall be ignored if received in an SDP offer or answer.</w:t>
      </w:r>
    </w:p>
    <w:p w14:paraId="10BEBD52" w14:textId="77777777" w:rsidR="00AE421D" w:rsidRDefault="00AE421D" w:rsidP="00AE421D">
      <w:pPr>
        <w:pStyle w:val="Heading3"/>
      </w:pPr>
      <w:bookmarkStart w:id="108" w:name="_Toc34151196"/>
      <w:r>
        <w:t>7.2.4</w:t>
      </w:r>
      <w:r>
        <w:tab/>
        <w:t>IANA registration information</w:t>
      </w:r>
      <w:bookmarkEnd w:id="108"/>
    </w:p>
    <w:p w14:paraId="0071A2BF" w14:textId="77777777" w:rsidR="00AE421D" w:rsidRDefault="00AE421D" w:rsidP="00AE421D">
      <w:r>
        <w:t>Contact name, email address, and telephone number:</w:t>
      </w:r>
    </w:p>
    <w:p w14:paraId="227D3675" w14:textId="77777777" w:rsidR="00AE421D" w:rsidRDefault="00AE421D" w:rsidP="00AE421D">
      <w:r>
        <w:tab/>
        <w:t>3GPP Specifications Manager</w:t>
      </w:r>
    </w:p>
    <w:p w14:paraId="389EDB68" w14:textId="77777777" w:rsidR="00AE421D" w:rsidRDefault="00AE421D" w:rsidP="00AE421D">
      <w:r>
        <w:tab/>
      </w:r>
      <w:hyperlink r:id="rId25" w:history="1">
        <w:r w:rsidRPr="00B23424">
          <w:rPr>
            <w:rStyle w:val="Hyperlink"/>
          </w:rPr>
          <w:t>3gppContact@etsi.org</w:t>
        </w:r>
      </w:hyperlink>
    </w:p>
    <w:p w14:paraId="4153ECE6" w14:textId="77777777" w:rsidR="00AE421D" w:rsidRDefault="00AE421D" w:rsidP="00AE421D">
      <w:r>
        <w:tab/>
        <w:t>+33 (0)492944200</w:t>
      </w:r>
    </w:p>
    <w:p w14:paraId="4BB41A0E" w14:textId="77777777" w:rsidR="00AE421D" w:rsidRDefault="00AE421D" w:rsidP="00AE421D">
      <w:r>
        <w:t>Attribute Name (as it will appear in SDP):</w:t>
      </w:r>
    </w:p>
    <w:p w14:paraId="57587782" w14:textId="77777777" w:rsidR="00AE421D" w:rsidRDefault="00AE421D" w:rsidP="00AE421D">
      <w:r>
        <w:tab/>
        <w:t>3gpp-rtp</w:t>
      </w:r>
    </w:p>
    <w:p w14:paraId="77ED89B2" w14:textId="77777777" w:rsidR="00AE421D" w:rsidRDefault="00AE421D" w:rsidP="00AE421D">
      <w:r>
        <w:t>Long-form Attribute Name in English:</w:t>
      </w:r>
    </w:p>
    <w:p w14:paraId="6EC858D6" w14:textId="77777777" w:rsidR="00AE421D" w:rsidRDefault="00AE421D" w:rsidP="00AE421D">
      <w:r>
        <w:tab/>
        <w:t>3GPP-conformant RTP/RTCP implementation</w:t>
      </w:r>
    </w:p>
    <w:p w14:paraId="17050E98" w14:textId="77777777" w:rsidR="00AE421D" w:rsidRDefault="00AE421D" w:rsidP="00AE421D">
      <w:r>
        <w:t>Type of Attribute:</w:t>
      </w:r>
    </w:p>
    <w:p w14:paraId="380D92A5" w14:textId="77777777" w:rsidR="00AE421D" w:rsidRDefault="00AE421D" w:rsidP="00AE421D">
      <w:r>
        <w:tab/>
        <w:t>Session level and media level</w:t>
      </w:r>
    </w:p>
    <w:p w14:paraId="7BBF8AF8" w14:textId="77777777" w:rsidR="00AE421D" w:rsidRDefault="00AE421D" w:rsidP="00AE421D">
      <w:r>
        <w:t>Is Attribute Value subject to the Charset Attribute?</w:t>
      </w:r>
    </w:p>
    <w:p w14:paraId="7E4353C9" w14:textId="77777777" w:rsidR="00AE421D" w:rsidRDefault="00AE421D" w:rsidP="00AE421D">
      <w:r>
        <w:tab/>
        <w:t>This attribute is not dependent on charset.</w:t>
      </w:r>
    </w:p>
    <w:p w14:paraId="77F2446C" w14:textId="77777777" w:rsidR="00AE421D" w:rsidRDefault="00AE421D" w:rsidP="00AE421D">
      <w:r>
        <w:t>Purpose of the attribute:</w:t>
      </w:r>
    </w:p>
    <w:p w14:paraId="2437CD8F" w14:textId="77777777" w:rsidR="00AE421D" w:rsidRDefault="00AE421D" w:rsidP="00AE421D">
      <w:r>
        <w:tab/>
        <w:t>This attribute is used to indicate the RTP/RTCP stack conformance to 3GPP TS 26.139.</w:t>
      </w:r>
    </w:p>
    <w:p w14:paraId="0BD5B733" w14:textId="77777777" w:rsidR="00AE421D" w:rsidRDefault="00AE421D" w:rsidP="00AE421D">
      <w:r>
        <w:t>Appropriate Attribute Values for this Attribute:</w:t>
      </w:r>
    </w:p>
    <w:p w14:paraId="20E1E79C" w14:textId="77777777" w:rsidR="00AE421D" w:rsidRDefault="00AE421D" w:rsidP="00AE421D">
      <w:r>
        <w:tab/>
        <w:t>See 3GPP TS 26.139 clause 7.2.2 for ABNF and detailed usage.</w:t>
      </w:r>
    </w:p>
    <w:p w14:paraId="157F1B79" w14:textId="77777777" w:rsidR="00AE421D" w:rsidRDefault="00AE421D" w:rsidP="00AE421D">
      <w:r>
        <w:t>MUX Category for this Attribute:</w:t>
      </w:r>
    </w:p>
    <w:p w14:paraId="484DB597" w14:textId="77777777" w:rsidR="00AE421D" w:rsidRPr="00C94E86" w:rsidRDefault="00AE421D" w:rsidP="00AE421D">
      <w:r>
        <w:lastRenderedPageBreak/>
        <w:tab/>
        <w:t>IDENTICAL</w:t>
      </w:r>
    </w:p>
    <w:p w14:paraId="613B31E6" w14:textId="1E63C558" w:rsidR="00080512" w:rsidRPr="004D3578" w:rsidRDefault="00080512">
      <w:pPr>
        <w:pStyle w:val="Heading8"/>
      </w:pPr>
      <w:bookmarkStart w:id="109" w:name="_Toc34151197"/>
      <w:bookmarkEnd w:id="101"/>
      <w:r w:rsidRPr="004D3578">
        <w:t xml:space="preserve">Annex </w:t>
      </w:r>
      <w:r w:rsidR="00726B46">
        <w:t>A</w:t>
      </w:r>
      <w:r w:rsidRPr="004D3578">
        <w:t xml:space="preserve"> (informative):</w:t>
      </w:r>
      <w:r w:rsidRPr="004D3578">
        <w:br/>
        <w:t>Change history</w:t>
      </w:r>
      <w:bookmarkEnd w:id="109"/>
    </w:p>
    <w:bookmarkEnd w:id="102"/>
    <w:p w14:paraId="613B31E8" w14:textId="77777777" w:rsidR="00054A22" w:rsidRPr="00235394" w:rsidRDefault="00054A22" w:rsidP="00054A22">
      <w:pPr>
        <w:pStyle w:val="TH"/>
      </w:pPr>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425"/>
        <w:gridCol w:w="425"/>
        <w:gridCol w:w="425"/>
        <w:gridCol w:w="4962"/>
        <w:gridCol w:w="708"/>
      </w:tblGrid>
      <w:tr w:rsidR="003952D7" w:rsidRPr="00E32A99" w14:paraId="034E9F3B" w14:textId="77777777" w:rsidTr="00896813">
        <w:trPr>
          <w:cantSplit/>
        </w:trPr>
        <w:tc>
          <w:tcPr>
            <w:tcW w:w="9639" w:type="dxa"/>
            <w:gridSpan w:val="8"/>
            <w:tcBorders>
              <w:bottom w:val="nil"/>
            </w:tcBorders>
            <w:shd w:val="solid" w:color="FFFFFF" w:fill="auto"/>
          </w:tcPr>
          <w:p w14:paraId="5B666C1E" w14:textId="77777777" w:rsidR="003952D7" w:rsidRPr="00E32A99" w:rsidRDefault="003952D7" w:rsidP="00896813">
            <w:pPr>
              <w:pStyle w:val="TAL"/>
              <w:jc w:val="center"/>
              <w:rPr>
                <w:b/>
                <w:sz w:val="16"/>
              </w:rPr>
            </w:pPr>
            <w:r w:rsidRPr="00E32A99">
              <w:rPr>
                <w:b/>
              </w:rPr>
              <w:t>Change history</w:t>
            </w:r>
          </w:p>
        </w:tc>
      </w:tr>
      <w:tr w:rsidR="003952D7" w:rsidRPr="00E32A99" w14:paraId="7928B1D7" w14:textId="77777777" w:rsidTr="00896813">
        <w:tc>
          <w:tcPr>
            <w:tcW w:w="800" w:type="dxa"/>
            <w:shd w:val="pct10" w:color="auto" w:fill="FFFFFF"/>
          </w:tcPr>
          <w:p w14:paraId="7A3F5639" w14:textId="77777777" w:rsidR="003952D7" w:rsidRPr="00E32A99" w:rsidRDefault="003952D7" w:rsidP="00896813">
            <w:pPr>
              <w:pStyle w:val="TAL"/>
              <w:rPr>
                <w:b/>
                <w:sz w:val="16"/>
              </w:rPr>
            </w:pPr>
            <w:r w:rsidRPr="00E32A99">
              <w:rPr>
                <w:b/>
                <w:sz w:val="16"/>
              </w:rPr>
              <w:t>Date</w:t>
            </w:r>
          </w:p>
        </w:tc>
        <w:tc>
          <w:tcPr>
            <w:tcW w:w="800" w:type="dxa"/>
            <w:shd w:val="pct10" w:color="auto" w:fill="FFFFFF"/>
          </w:tcPr>
          <w:p w14:paraId="6ADBC6F6" w14:textId="77777777" w:rsidR="003952D7" w:rsidRPr="00E32A99" w:rsidRDefault="003952D7" w:rsidP="00896813">
            <w:pPr>
              <w:pStyle w:val="TAL"/>
              <w:rPr>
                <w:b/>
                <w:sz w:val="16"/>
              </w:rPr>
            </w:pPr>
            <w:r w:rsidRPr="00E32A99">
              <w:rPr>
                <w:b/>
                <w:sz w:val="16"/>
              </w:rPr>
              <w:t>Meeting</w:t>
            </w:r>
          </w:p>
        </w:tc>
        <w:tc>
          <w:tcPr>
            <w:tcW w:w="1094" w:type="dxa"/>
            <w:shd w:val="pct10" w:color="auto" w:fill="FFFFFF"/>
          </w:tcPr>
          <w:p w14:paraId="0C6CBEAF" w14:textId="77777777" w:rsidR="003952D7" w:rsidRPr="00E32A99" w:rsidRDefault="003952D7" w:rsidP="00896813">
            <w:pPr>
              <w:pStyle w:val="TAL"/>
              <w:rPr>
                <w:b/>
                <w:sz w:val="16"/>
              </w:rPr>
            </w:pPr>
            <w:r w:rsidRPr="00E32A99">
              <w:rPr>
                <w:b/>
                <w:sz w:val="16"/>
              </w:rPr>
              <w:t>TDoc</w:t>
            </w:r>
          </w:p>
        </w:tc>
        <w:tc>
          <w:tcPr>
            <w:tcW w:w="425" w:type="dxa"/>
            <w:shd w:val="pct10" w:color="auto" w:fill="FFFFFF"/>
          </w:tcPr>
          <w:p w14:paraId="42DC0808" w14:textId="77777777" w:rsidR="003952D7" w:rsidRPr="00E32A99" w:rsidRDefault="003952D7" w:rsidP="00896813">
            <w:pPr>
              <w:pStyle w:val="TAL"/>
              <w:rPr>
                <w:b/>
                <w:sz w:val="16"/>
              </w:rPr>
            </w:pPr>
            <w:r w:rsidRPr="00E32A99">
              <w:rPr>
                <w:b/>
                <w:sz w:val="16"/>
              </w:rPr>
              <w:t>CR</w:t>
            </w:r>
          </w:p>
        </w:tc>
        <w:tc>
          <w:tcPr>
            <w:tcW w:w="425" w:type="dxa"/>
            <w:shd w:val="pct10" w:color="auto" w:fill="FFFFFF"/>
          </w:tcPr>
          <w:p w14:paraId="0E2CE730" w14:textId="77777777" w:rsidR="003952D7" w:rsidRPr="00E32A99" w:rsidRDefault="003952D7" w:rsidP="00896813">
            <w:pPr>
              <w:pStyle w:val="TAL"/>
              <w:rPr>
                <w:b/>
                <w:sz w:val="16"/>
              </w:rPr>
            </w:pPr>
            <w:r w:rsidRPr="00E32A99">
              <w:rPr>
                <w:b/>
                <w:sz w:val="16"/>
              </w:rPr>
              <w:t>Rev</w:t>
            </w:r>
          </w:p>
        </w:tc>
        <w:tc>
          <w:tcPr>
            <w:tcW w:w="425" w:type="dxa"/>
            <w:shd w:val="pct10" w:color="auto" w:fill="FFFFFF"/>
          </w:tcPr>
          <w:p w14:paraId="6BADCC77" w14:textId="77777777" w:rsidR="003952D7" w:rsidRPr="00E32A99" w:rsidRDefault="003952D7" w:rsidP="00896813">
            <w:pPr>
              <w:pStyle w:val="TAL"/>
              <w:rPr>
                <w:b/>
                <w:sz w:val="16"/>
              </w:rPr>
            </w:pPr>
            <w:r w:rsidRPr="00E32A99">
              <w:rPr>
                <w:b/>
                <w:sz w:val="16"/>
              </w:rPr>
              <w:t>Cat</w:t>
            </w:r>
          </w:p>
        </w:tc>
        <w:tc>
          <w:tcPr>
            <w:tcW w:w="4962" w:type="dxa"/>
            <w:shd w:val="pct10" w:color="auto" w:fill="FFFFFF"/>
          </w:tcPr>
          <w:p w14:paraId="0589DBA2" w14:textId="77777777" w:rsidR="003952D7" w:rsidRPr="00E32A99" w:rsidRDefault="003952D7" w:rsidP="00896813">
            <w:pPr>
              <w:pStyle w:val="TAL"/>
              <w:rPr>
                <w:b/>
                <w:sz w:val="16"/>
              </w:rPr>
            </w:pPr>
            <w:r w:rsidRPr="00E32A99">
              <w:rPr>
                <w:b/>
                <w:sz w:val="16"/>
              </w:rPr>
              <w:t>Subject/Comment</w:t>
            </w:r>
          </w:p>
        </w:tc>
        <w:tc>
          <w:tcPr>
            <w:tcW w:w="708" w:type="dxa"/>
            <w:shd w:val="pct10" w:color="auto" w:fill="FFFFFF"/>
          </w:tcPr>
          <w:p w14:paraId="14BB86A2" w14:textId="77777777" w:rsidR="003952D7" w:rsidRPr="00E32A99" w:rsidRDefault="003952D7" w:rsidP="00896813">
            <w:pPr>
              <w:pStyle w:val="TAL"/>
              <w:rPr>
                <w:b/>
                <w:sz w:val="16"/>
              </w:rPr>
            </w:pPr>
            <w:r w:rsidRPr="00E32A99">
              <w:rPr>
                <w:b/>
                <w:sz w:val="16"/>
              </w:rPr>
              <w:t>New version</w:t>
            </w:r>
          </w:p>
        </w:tc>
      </w:tr>
      <w:tr w:rsidR="003952D7" w:rsidRPr="00E32A99" w14:paraId="3EA099FF" w14:textId="77777777" w:rsidTr="00896813">
        <w:tc>
          <w:tcPr>
            <w:tcW w:w="800" w:type="dxa"/>
            <w:shd w:val="solid" w:color="FFFFFF" w:fill="auto"/>
          </w:tcPr>
          <w:p w14:paraId="293B7FC4" w14:textId="77777777" w:rsidR="003952D7" w:rsidRPr="00E32A99" w:rsidRDefault="003952D7" w:rsidP="00896813">
            <w:pPr>
              <w:pStyle w:val="TAC"/>
              <w:rPr>
                <w:sz w:val="16"/>
                <w:szCs w:val="16"/>
              </w:rPr>
            </w:pPr>
            <w:r w:rsidRPr="00E32A99">
              <w:rPr>
                <w:sz w:val="16"/>
                <w:szCs w:val="16"/>
              </w:rPr>
              <w:t>2019-12</w:t>
            </w:r>
          </w:p>
        </w:tc>
        <w:tc>
          <w:tcPr>
            <w:tcW w:w="800" w:type="dxa"/>
            <w:shd w:val="solid" w:color="FFFFFF" w:fill="auto"/>
          </w:tcPr>
          <w:p w14:paraId="6AA14304" w14:textId="77777777" w:rsidR="003952D7" w:rsidRPr="00E32A99" w:rsidRDefault="003952D7" w:rsidP="00896813">
            <w:pPr>
              <w:pStyle w:val="TAC"/>
              <w:rPr>
                <w:sz w:val="16"/>
                <w:szCs w:val="16"/>
              </w:rPr>
            </w:pPr>
            <w:r w:rsidRPr="00E32A99">
              <w:rPr>
                <w:sz w:val="16"/>
                <w:szCs w:val="16"/>
              </w:rPr>
              <w:t>SA#86</w:t>
            </w:r>
          </w:p>
        </w:tc>
        <w:tc>
          <w:tcPr>
            <w:tcW w:w="1094" w:type="dxa"/>
            <w:shd w:val="solid" w:color="FFFFFF" w:fill="auto"/>
          </w:tcPr>
          <w:p w14:paraId="4794CEDD" w14:textId="77777777" w:rsidR="003952D7" w:rsidRPr="00E32A99" w:rsidRDefault="003952D7" w:rsidP="00896813">
            <w:pPr>
              <w:pStyle w:val="TAC"/>
              <w:rPr>
                <w:sz w:val="16"/>
                <w:szCs w:val="16"/>
              </w:rPr>
            </w:pPr>
            <w:r w:rsidRPr="00E32A99">
              <w:rPr>
                <w:sz w:val="16"/>
                <w:szCs w:val="16"/>
              </w:rPr>
              <w:t>SP-190991</w:t>
            </w:r>
          </w:p>
        </w:tc>
        <w:tc>
          <w:tcPr>
            <w:tcW w:w="425" w:type="dxa"/>
            <w:shd w:val="solid" w:color="FFFFFF" w:fill="auto"/>
          </w:tcPr>
          <w:p w14:paraId="32D0C908" w14:textId="77777777" w:rsidR="003952D7" w:rsidRPr="00E32A99" w:rsidRDefault="003952D7" w:rsidP="00896813">
            <w:pPr>
              <w:pStyle w:val="TAL"/>
              <w:rPr>
                <w:sz w:val="16"/>
                <w:szCs w:val="16"/>
              </w:rPr>
            </w:pPr>
          </w:p>
        </w:tc>
        <w:tc>
          <w:tcPr>
            <w:tcW w:w="425" w:type="dxa"/>
            <w:shd w:val="solid" w:color="FFFFFF" w:fill="auto"/>
          </w:tcPr>
          <w:p w14:paraId="0EBCFC18" w14:textId="77777777" w:rsidR="003952D7" w:rsidRPr="00E32A99" w:rsidRDefault="003952D7" w:rsidP="00896813">
            <w:pPr>
              <w:pStyle w:val="TAR"/>
              <w:rPr>
                <w:sz w:val="16"/>
                <w:szCs w:val="16"/>
              </w:rPr>
            </w:pPr>
          </w:p>
        </w:tc>
        <w:tc>
          <w:tcPr>
            <w:tcW w:w="425" w:type="dxa"/>
            <w:shd w:val="solid" w:color="FFFFFF" w:fill="auto"/>
          </w:tcPr>
          <w:p w14:paraId="031FE370" w14:textId="77777777" w:rsidR="003952D7" w:rsidRPr="00E32A99" w:rsidRDefault="003952D7" w:rsidP="00896813">
            <w:pPr>
              <w:pStyle w:val="TAC"/>
              <w:rPr>
                <w:sz w:val="16"/>
                <w:szCs w:val="16"/>
              </w:rPr>
            </w:pPr>
          </w:p>
        </w:tc>
        <w:tc>
          <w:tcPr>
            <w:tcW w:w="4962" w:type="dxa"/>
            <w:shd w:val="solid" w:color="FFFFFF" w:fill="auto"/>
          </w:tcPr>
          <w:p w14:paraId="7964F46F" w14:textId="77777777" w:rsidR="003952D7" w:rsidRPr="00E32A99" w:rsidRDefault="003952D7" w:rsidP="00896813">
            <w:pPr>
              <w:pStyle w:val="TAL"/>
              <w:rPr>
                <w:sz w:val="16"/>
                <w:szCs w:val="16"/>
              </w:rPr>
            </w:pPr>
            <w:r w:rsidRPr="00E32A99">
              <w:rPr>
                <w:sz w:val="16"/>
                <w:szCs w:val="16"/>
              </w:rPr>
              <w:t>Presented to TSG SA#86 (for information)</w:t>
            </w:r>
          </w:p>
        </w:tc>
        <w:tc>
          <w:tcPr>
            <w:tcW w:w="708" w:type="dxa"/>
            <w:shd w:val="solid" w:color="FFFFFF" w:fill="auto"/>
          </w:tcPr>
          <w:p w14:paraId="310241BC" w14:textId="77777777" w:rsidR="003952D7" w:rsidRPr="00E32A99" w:rsidRDefault="003952D7" w:rsidP="00896813">
            <w:pPr>
              <w:pStyle w:val="TAC"/>
              <w:rPr>
                <w:sz w:val="16"/>
                <w:szCs w:val="16"/>
              </w:rPr>
            </w:pPr>
            <w:r w:rsidRPr="00E32A99">
              <w:rPr>
                <w:sz w:val="16"/>
                <w:szCs w:val="16"/>
              </w:rPr>
              <w:t>1.0.0</w:t>
            </w:r>
          </w:p>
        </w:tc>
      </w:tr>
      <w:tr w:rsidR="00D07A4F" w:rsidRPr="00E32A99" w14:paraId="16D2ECD4" w14:textId="77777777" w:rsidTr="002109EA">
        <w:tc>
          <w:tcPr>
            <w:tcW w:w="800" w:type="dxa"/>
            <w:tcBorders>
              <w:bottom w:val="single" w:sz="12" w:space="0" w:color="auto"/>
            </w:tcBorders>
            <w:shd w:val="solid" w:color="FFFFFF" w:fill="auto"/>
          </w:tcPr>
          <w:p w14:paraId="46679D37" w14:textId="476C466F" w:rsidR="00D07A4F" w:rsidRPr="00E32A99" w:rsidRDefault="00D07A4F" w:rsidP="00D07A4F">
            <w:pPr>
              <w:pStyle w:val="TAC"/>
              <w:rPr>
                <w:sz w:val="16"/>
                <w:szCs w:val="16"/>
              </w:rPr>
            </w:pPr>
            <w:bookmarkStart w:id="110" w:name="_Hlk35886103"/>
            <w:r>
              <w:rPr>
                <w:sz w:val="16"/>
                <w:szCs w:val="16"/>
              </w:rPr>
              <w:t>2020-03</w:t>
            </w:r>
          </w:p>
        </w:tc>
        <w:tc>
          <w:tcPr>
            <w:tcW w:w="800" w:type="dxa"/>
            <w:tcBorders>
              <w:bottom w:val="single" w:sz="12" w:space="0" w:color="auto"/>
            </w:tcBorders>
            <w:shd w:val="solid" w:color="FFFFFF" w:fill="auto"/>
          </w:tcPr>
          <w:p w14:paraId="10072FCF" w14:textId="74C7B291" w:rsidR="00D07A4F" w:rsidRPr="00E32A99" w:rsidRDefault="00D07A4F" w:rsidP="00D07A4F">
            <w:pPr>
              <w:pStyle w:val="TAC"/>
              <w:rPr>
                <w:sz w:val="16"/>
                <w:szCs w:val="16"/>
              </w:rPr>
            </w:pPr>
            <w:r>
              <w:rPr>
                <w:sz w:val="16"/>
                <w:szCs w:val="16"/>
              </w:rPr>
              <w:t>SA#87-e</w:t>
            </w:r>
          </w:p>
        </w:tc>
        <w:tc>
          <w:tcPr>
            <w:tcW w:w="1094" w:type="dxa"/>
            <w:tcBorders>
              <w:bottom w:val="single" w:sz="12" w:space="0" w:color="auto"/>
            </w:tcBorders>
            <w:shd w:val="solid" w:color="FFFFFF" w:fill="auto"/>
          </w:tcPr>
          <w:p w14:paraId="7EC1D018" w14:textId="06A382DD" w:rsidR="00D07A4F" w:rsidRPr="00E32A99" w:rsidRDefault="00D07A4F" w:rsidP="00D07A4F">
            <w:pPr>
              <w:pStyle w:val="TAC"/>
              <w:rPr>
                <w:sz w:val="16"/>
                <w:szCs w:val="16"/>
              </w:rPr>
            </w:pPr>
            <w:r>
              <w:rPr>
                <w:sz w:val="16"/>
                <w:szCs w:val="16"/>
              </w:rPr>
              <w:t>SP-200047</w:t>
            </w:r>
          </w:p>
        </w:tc>
        <w:tc>
          <w:tcPr>
            <w:tcW w:w="425" w:type="dxa"/>
            <w:tcBorders>
              <w:bottom w:val="single" w:sz="12" w:space="0" w:color="auto"/>
            </w:tcBorders>
            <w:shd w:val="solid" w:color="FFFFFF" w:fill="auto"/>
          </w:tcPr>
          <w:p w14:paraId="6C5915E3" w14:textId="77777777" w:rsidR="00D07A4F" w:rsidRPr="00E32A99" w:rsidRDefault="00D07A4F" w:rsidP="00D07A4F">
            <w:pPr>
              <w:pStyle w:val="TAL"/>
              <w:rPr>
                <w:sz w:val="16"/>
                <w:szCs w:val="16"/>
              </w:rPr>
            </w:pPr>
          </w:p>
        </w:tc>
        <w:tc>
          <w:tcPr>
            <w:tcW w:w="425" w:type="dxa"/>
            <w:tcBorders>
              <w:bottom w:val="single" w:sz="12" w:space="0" w:color="auto"/>
            </w:tcBorders>
            <w:shd w:val="solid" w:color="FFFFFF" w:fill="auto"/>
          </w:tcPr>
          <w:p w14:paraId="30A99855" w14:textId="77777777" w:rsidR="00D07A4F" w:rsidRPr="00E32A99" w:rsidRDefault="00D07A4F" w:rsidP="00D07A4F">
            <w:pPr>
              <w:pStyle w:val="TAR"/>
              <w:rPr>
                <w:sz w:val="16"/>
                <w:szCs w:val="16"/>
              </w:rPr>
            </w:pPr>
          </w:p>
        </w:tc>
        <w:tc>
          <w:tcPr>
            <w:tcW w:w="425" w:type="dxa"/>
            <w:tcBorders>
              <w:bottom w:val="single" w:sz="12" w:space="0" w:color="auto"/>
            </w:tcBorders>
            <w:shd w:val="solid" w:color="FFFFFF" w:fill="auto"/>
          </w:tcPr>
          <w:p w14:paraId="7545B9E3" w14:textId="77777777" w:rsidR="00D07A4F" w:rsidRPr="00E32A99" w:rsidRDefault="00D07A4F" w:rsidP="00D07A4F">
            <w:pPr>
              <w:pStyle w:val="TAC"/>
              <w:rPr>
                <w:sz w:val="16"/>
                <w:szCs w:val="16"/>
              </w:rPr>
            </w:pPr>
          </w:p>
        </w:tc>
        <w:tc>
          <w:tcPr>
            <w:tcW w:w="4962" w:type="dxa"/>
            <w:tcBorders>
              <w:bottom w:val="single" w:sz="12" w:space="0" w:color="auto"/>
            </w:tcBorders>
            <w:shd w:val="solid" w:color="FFFFFF" w:fill="auto"/>
          </w:tcPr>
          <w:p w14:paraId="0EF91E79" w14:textId="1A323E95" w:rsidR="00D07A4F" w:rsidRPr="00E32A99" w:rsidRDefault="00D07A4F" w:rsidP="00D07A4F">
            <w:pPr>
              <w:pStyle w:val="TAL"/>
              <w:rPr>
                <w:sz w:val="16"/>
                <w:szCs w:val="16"/>
              </w:rPr>
            </w:pPr>
            <w:r w:rsidRPr="00E32A99">
              <w:rPr>
                <w:sz w:val="16"/>
                <w:szCs w:val="16"/>
              </w:rPr>
              <w:t>Presented to TSG SA#8</w:t>
            </w:r>
            <w:r>
              <w:rPr>
                <w:sz w:val="16"/>
                <w:szCs w:val="16"/>
              </w:rPr>
              <w:t>7-e</w:t>
            </w:r>
            <w:r w:rsidRPr="00E32A99">
              <w:rPr>
                <w:sz w:val="16"/>
                <w:szCs w:val="16"/>
              </w:rPr>
              <w:t xml:space="preserve"> (for </w:t>
            </w:r>
            <w:r>
              <w:rPr>
                <w:sz w:val="16"/>
                <w:szCs w:val="16"/>
              </w:rPr>
              <w:t>approval</w:t>
            </w:r>
            <w:r w:rsidRPr="00E32A99">
              <w:rPr>
                <w:sz w:val="16"/>
                <w:szCs w:val="16"/>
              </w:rPr>
              <w:t>)</w:t>
            </w:r>
          </w:p>
        </w:tc>
        <w:tc>
          <w:tcPr>
            <w:tcW w:w="708" w:type="dxa"/>
            <w:tcBorders>
              <w:bottom w:val="single" w:sz="12" w:space="0" w:color="auto"/>
            </w:tcBorders>
            <w:shd w:val="solid" w:color="FFFFFF" w:fill="auto"/>
          </w:tcPr>
          <w:p w14:paraId="0612B5BE" w14:textId="137F335B" w:rsidR="00D07A4F" w:rsidRPr="00E32A99" w:rsidRDefault="00D07A4F" w:rsidP="00D07A4F">
            <w:pPr>
              <w:pStyle w:val="TAC"/>
              <w:rPr>
                <w:sz w:val="16"/>
                <w:szCs w:val="16"/>
              </w:rPr>
            </w:pPr>
            <w:r>
              <w:rPr>
                <w:sz w:val="16"/>
                <w:szCs w:val="16"/>
              </w:rPr>
              <w:t>2.0.0</w:t>
            </w:r>
          </w:p>
        </w:tc>
      </w:tr>
      <w:bookmarkEnd w:id="110"/>
      <w:tr w:rsidR="00540507" w:rsidRPr="00E32A99" w14:paraId="3CDB4608" w14:textId="77777777" w:rsidTr="00E87F48">
        <w:tc>
          <w:tcPr>
            <w:tcW w:w="800" w:type="dxa"/>
            <w:tcBorders>
              <w:top w:val="single" w:sz="12" w:space="0" w:color="auto"/>
              <w:bottom w:val="single" w:sz="12" w:space="0" w:color="auto"/>
            </w:tcBorders>
            <w:shd w:val="solid" w:color="FFFFFF" w:fill="auto"/>
          </w:tcPr>
          <w:p w14:paraId="75BCB3DB" w14:textId="06884434" w:rsidR="00540507" w:rsidRDefault="00540507" w:rsidP="00540507">
            <w:pPr>
              <w:pStyle w:val="TAC"/>
              <w:rPr>
                <w:sz w:val="16"/>
                <w:szCs w:val="16"/>
              </w:rPr>
            </w:pPr>
            <w:r>
              <w:rPr>
                <w:sz w:val="16"/>
                <w:szCs w:val="16"/>
              </w:rPr>
              <w:t>2020-03</w:t>
            </w:r>
          </w:p>
        </w:tc>
        <w:tc>
          <w:tcPr>
            <w:tcW w:w="800" w:type="dxa"/>
            <w:tcBorders>
              <w:top w:val="single" w:sz="12" w:space="0" w:color="auto"/>
              <w:bottom w:val="single" w:sz="12" w:space="0" w:color="auto"/>
            </w:tcBorders>
            <w:shd w:val="solid" w:color="FFFFFF" w:fill="auto"/>
          </w:tcPr>
          <w:p w14:paraId="634CC700" w14:textId="34AD35AA" w:rsidR="00540507" w:rsidRDefault="00540507" w:rsidP="00540507">
            <w:pPr>
              <w:pStyle w:val="TAC"/>
              <w:rPr>
                <w:sz w:val="16"/>
                <w:szCs w:val="16"/>
              </w:rPr>
            </w:pPr>
            <w:r>
              <w:rPr>
                <w:sz w:val="16"/>
                <w:szCs w:val="16"/>
              </w:rPr>
              <w:t>SA#87-e</w:t>
            </w:r>
          </w:p>
        </w:tc>
        <w:tc>
          <w:tcPr>
            <w:tcW w:w="1094" w:type="dxa"/>
            <w:tcBorders>
              <w:top w:val="single" w:sz="12" w:space="0" w:color="auto"/>
              <w:bottom w:val="single" w:sz="12" w:space="0" w:color="auto"/>
            </w:tcBorders>
            <w:shd w:val="solid" w:color="FFFFFF" w:fill="auto"/>
          </w:tcPr>
          <w:p w14:paraId="137B4151" w14:textId="73F08C21" w:rsidR="00540507" w:rsidRDefault="00540507" w:rsidP="00540507">
            <w:pPr>
              <w:pStyle w:val="TAC"/>
              <w:rPr>
                <w:sz w:val="16"/>
                <w:szCs w:val="16"/>
              </w:rPr>
            </w:pPr>
            <w:r>
              <w:rPr>
                <w:sz w:val="16"/>
                <w:szCs w:val="16"/>
              </w:rPr>
              <w:t>SP-200047</w:t>
            </w:r>
          </w:p>
        </w:tc>
        <w:tc>
          <w:tcPr>
            <w:tcW w:w="425" w:type="dxa"/>
            <w:tcBorders>
              <w:top w:val="single" w:sz="12" w:space="0" w:color="auto"/>
              <w:bottom w:val="single" w:sz="12" w:space="0" w:color="auto"/>
            </w:tcBorders>
            <w:shd w:val="solid" w:color="FFFFFF" w:fill="auto"/>
          </w:tcPr>
          <w:p w14:paraId="7A856CA1" w14:textId="77777777" w:rsidR="00540507" w:rsidRPr="00E32A99" w:rsidRDefault="00540507" w:rsidP="00540507">
            <w:pPr>
              <w:pStyle w:val="TAL"/>
              <w:rPr>
                <w:sz w:val="16"/>
                <w:szCs w:val="16"/>
              </w:rPr>
            </w:pPr>
          </w:p>
        </w:tc>
        <w:tc>
          <w:tcPr>
            <w:tcW w:w="425" w:type="dxa"/>
            <w:tcBorders>
              <w:top w:val="single" w:sz="12" w:space="0" w:color="auto"/>
              <w:bottom w:val="single" w:sz="12" w:space="0" w:color="auto"/>
            </w:tcBorders>
            <w:shd w:val="solid" w:color="FFFFFF" w:fill="auto"/>
          </w:tcPr>
          <w:p w14:paraId="6BA56322" w14:textId="77777777" w:rsidR="00540507" w:rsidRPr="00E32A99" w:rsidRDefault="00540507" w:rsidP="00540507">
            <w:pPr>
              <w:pStyle w:val="TAR"/>
              <w:rPr>
                <w:sz w:val="16"/>
                <w:szCs w:val="16"/>
              </w:rPr>
            </w:pPr>
          </w:p>
        </w:tc>
        <w:tc>
          <w:tcPr>
            <w:tcW w:w="425" w:type="dxa"/>
            <w:tcBorders>
              <w:top w:val="single" w:sz="12" w:space="0" w:color="auto"/>
              <w:bottom w:val="single" w:sz="12" w:space="0" w:color="auto"/>
            </w:tcBorders>
            <w:shd w:val="solid" w:color="FFFFFF" w:fill="auto"/>
          </w:tcPr>
          <w:p w14:paraId="42D8F8ED" w14:textId="77777777" w:rsidR="00540507" w:rsidRPr="00E32A99" w:rsidRDefault="00540507" w:rsidP="00540507">
            <w:pPr>
              <w:pStyle w:val="TAC"/>
              <w:rPr>
                <w:sz w:val="16"/>
                <w:szCs w:val="16"/>
              </w:rPr>
            </w:pPr>
          </w:p>
        </w:tc>
        <w:tc>
          <w:tcPr>
            <w:tcW w:w="4962" w:type="dxa"/>
            <w:tcBorders>
              <w:top w:val="single" w:sz="12" w:space="0" w:color="auto"/>
              <w:bottom w:val="single" w:sz="12" w:space="0" w:color="auto"/>
            </w:tcBorders>
            <w:shd w:val="solid" w:color="FFFFFF" w:fill="auto"/>
          </w:tcPr>
          <w:p w14:paraId="18D27364" w14:textId="434853D0" w:rsidR="00540507" w:rsidRPr="00E32A99" w:rsidRDefault="00255531" w:rsidP="00540507">
            <w:pPr>
              <w:pStyle w:val="TAL"/>
              <w:rPr>
                <w:sz w:val="16"/>
                <w:szCs w:val="16"/>
              </w:rPr>
            </w:pPr>
            <w:r>
              <w:rPr>
                <w:sz w:val="16"/>
                <w:szCs w:val="16"/>
              </w:rPr>
              <w:t>Aproved by</w:t>
            </w:r>
            <w:r w:rsidR="00540507" w:rsidRPr="00E32A99">
              <w:rPr>
                <w:sz w:val="16"/>
                <w:szCs w:val="16"/>
              </w:rPr>
              <w:t xml:space="preserve"> TSG SA#8</w:t>
            </w:r>
            <w:r w:rsidR="00540507">
              <w:rPr>
                <w:sz w:val="16"/>
                <w:szCs w:val="16"/>
              </w:rPr>
              <w:t>7-e</w:t>
            </w:r>
            <w:r w:rsidR="00540507" w:rsidRPr="00E32A99">
              <w:rPr>
                <w:sz w:val="16"/>
                <w:szCs w:val="16"/>
              </w:rPr>
              <w:t xml:space="preserve"> </w:t>
            </w:r>
          </w:p>
        </w:tc>
        <w:tc>
          <w:tcPr>
            <w:tcW w:w="708" w:type="dxa"/>
            <w:tcBorders>
              <w:top w:val="single" w:sz="12" w:space="0" w:color="auto"/>
              <w:bottom w:val="single" w:sz="12" w:space="0" w:color="auto"/>
            </w:tcBorders>
            <w:shd w:val="solid" w:color="FFFFFF" w:fill="auto"/>
          </w:tcPr>
          <w:p w14:paraId="5CA18E41" w14:textId="5C284262" w:rsidR="00540507" w:rsidRDefault="00540507" w:rsidP="00540507">
            <w:pPr>
              <w:pStyle w:val="TAC"/>
              <w:rPr>
                <w:sz w:val="16"/>
                <w:szCs w:val="16"/>
              </w:rPr>
            </w:pPr>
            <w:r>
              <w:rPr>
                <w:sz w:val="16"/>
                <w:szCs w:val="16"/>
              </w:rPr>
              <w:t>16.0.0</w:t>
            </w:r>
          </w:p>
        </w:tc>
      </w:tr>
      <w:tr w:rsidR="002109EA" w:rsidRPr="00E32A99" w14:paraId="7EC692E9" w14:textId="77777777" w:rsidTr="00E87F48">
        <w:tc>
          <w:tcPr>
            <w:tcW w:w="800" w:type="dxa"/>
            <w:tcBorders>
              <w:top w:val="single" w:sz="12" w:space="0" w:color="auto"/>
              <w:bottom w:val="single" w:sz="12" w:space="0" w:color="auto"/>
            </w:tcBorders>
            <w:shd w:val="solid" w:color="FFFFFF" w:fill="auto"/>
          </w:tcPr>
          <w:p w14:paraId="67358401" w14:textId="531E953B" w:rsidR="002109EA" w:rsidRDefault="002109EA" w:rsidP="00540507">
            <w:pPr>
              <w:pStyle w:val="TAC"/>
              <w:rPr>
                <w:sz w:val="16"/>
                <w:szCs w:val="16"/>
              </w:rPr>
            </w:pPr>
            <w:r>
              <w:rPr>
                <w:sz w:val="16"/>
                <w:szCs w:val="16"/>
              </w:rPr>
              <w:t>2022-04</w:t>
            </w:r>
          </w:p>
        </w:tc>
        <w:tc>
          <w:tcPr>
            <w:tcW w:w="800" w:type="dxa"/>
            <w:tcBorders>
              <w:top w:val="single" w:sz="12" w:space="0" w:color="auto"/>
              <w:bottom w:val="single" w:sz="12" w:space="0" w:color="auto"/>
            </w:tcBorders>
            <w:shd w:val="solid" w:color="FFFFFF" w:fill="auto"/>
          </w:tcPr>
          <w:p w14:paraId="0B161613" w14:textId="02790A51" w:rsidR="002109EA" w:rsidRDefault="002109EA" w:rsidP="00540507">
            <w:pPr>
              <w:pStyle w:val="TAC"/>
              <w:rPr>
                <w:sz w:val="16"/>
                <w:szCs w:val="16"/>
              </w:rPr>
            </w:pPr>
            <w:r>
              <w:rPr>
                <w:sz w:val="16"/>
                <w:szCs w:val="16"/>
              </w:rPr>
              <w:t>-</w:t>
            </w:r>
          </w:p>
        </w:tc>
        <w:tc>
          <w:tcPr>
            <w:tcW w:w="1094" w:type="dxa"/>
            <w:tcBorders>
              <w:top w:val="single" w:sz="12" w:space="0" w:color="auto"/>
              <w:bottom w:val="single" w:sz="12" w:space="0" w:color="auto"/>
            </w:tcBorders>
            <w:shd w:val="solid" w:color="FFFFFF" w:fill="auto"/>
          </w:tcPr>
          <w:p w14:paraId="6959861B" w14:textId="3DA90CFD" w:rsidR="002109EA" w:rsidRDefault="002109EA" w:rsidP="00540507">
            <w:pPr>
              <w:pStyle w:val="TAC"/>
              <w:rPr>
                <w:sz w:val="16"/>
                <w:szCs w:val="16"/>
              </w:rPr>
            </w:pPr>
            <w:r>
              <w:rPr>
                <w:sz w:val="16"/>
                <w:szCs w:val="16"/>
              </w:rPr>
              <w:t>-</w:t>
            </w:r>
          </w:p>
        </w:tc>
        <w:tc>
          <w:tcPr>
            <w:tcW w:w="425" w:type="dxa"/>
            <w:tcBorders>
              <w:top w:val="single" w:sz="12" w:space="0" w:color="auto"/>
              <w:bottom w:val="single" w:sz="12" w:space="0" w:color="auto"/>
            </w:tcBorders>
            <w:shd w:val="solid" w:color="FFFFFF" w:fill="auto"/>
          </w:tcPr>
          <w:p w14:paraId="2A7AA449" w14:textId="2DF71463" w:rsidR="002109EA" w:rsidRPr="00E32A99" w:rsidRDefault="002109EA" w:rsidP="00540507">
            <w:pPr>
              <w:pStyle w:val="TAL"/>
              <w:rPr>
                <w:sz w:val="16"/>
                <w:szCs w:val="16"/>
              </w:rPr>
            </w:pPr>
            <w:r>
              <w:rPr>
                <w:sz w:val="16"/>
                <w:szCs w:val="16"/>
              </w:rPr>
              <w:t>-</w:t>
            </w:r>
          </w:p>
        </w:tc>
        <w:tc>
          <w:tcPr>
            <w:tcW w:w="425" w:type="dxa"/>
            <w:tcBorders>
              <w:top w:val="single" w:sz="12" w:space="0" w:color="auto"/>
              <w:bottom w:val="single" w:sz="12" w:space="0" w:color="auto"/>
            </w:tcBorders>
            <w:shd w:val="solid" w:color="FFFFFF" w:fill="auto"/>
          </w:tcPr>
          <w:p w14:paraId="3DFD3C44" w14:textId="3DC9CAE8" w:rsidR="002109EA" w:rsidRPr="00E32A99" w:rsidRDefault="002109EA" w:rsidP="00540507">
            <w:pPr>
              <w:pStyle w:val="TAR"/>
              <w:rPr>
                <w:sz w:val="16"/>
                <w:szCs w:val="16"/>
              </w:rPr>
            </w:pPr>
            <w:r>
              <w:rPr>
                <w:sz w:val="16"/>
                <w:szCs w:val="16"/>
              </w:rPr>
              <w:t>-</w:t>
            </w:r>
          </w:p>
        </w:tc>
        <w:tc>
          <w:tcPr>
            <w:tcW w:w="425" w:type="dxa"/>
            <w:tcBorders>
              <w:top w:val="single" w:sz="12" w:space="0" w:color="auto"/>
              <w:bottom w:val="single" w:sz="12" w:space="0" w:color="auto"/>
            </w:tcBorders>
            <w:shd w:val="solid" w:color="FFFFFF" w:fill="auto"/>
          </w:tcPr>
          <w:p w14:paraId="36FDDBF0" w14:textId="653A6517" w:rsidR="002109EA" w:rsidRPr="00E32A99" w:rsidRDefault="002109EA" w:rsidP="00540507">
            <w:pPr>
              <w:pStyle w:val="TAC"/>
              <w:rPr>
                <w:sz w:val="16"/>
                <w:szCs w:val="16"/>
              </w:rPr>
            </w:pPr>
            <w:r>
              <w:rPr>
                <w:sz w:val="16"/>
                <w:szCs w:val="16"/>
              </w:rPr>
              <w:t>-</w:t>
            </w:r>
          </w:p>
        </w:tc>
        <w:tc>
          <w:tcPr>
            <w:tcW w:w="4962" w:type="dxa"/>
            <w:tcBorders>
              <w:top w:val="single" w:sz="12" w:space="0" w:color="auto"/>
              <w:bottom w:val="single" w:sz="12" w:space="0" w:color="auto"/>
            </w:tcBorders>
            <w:shd w:val="solid" w:color="FFFFFF" w:fill="auto"/>
          </w:tcPr>
          <w:p w14:paraId="43EB5ADB" w14:textId="7AADC427" w:rsidR="002109EA" w:rsidRDefault="002109EA" w:rsidP="00540507">
            <w:pPr>
              <w:pStyle w:val="TAL"/>
              <w:rPr>
                <w:sz w:val="16"/>
                <w:szCs w:val="16"/>
              </w:rPr>
            </w:pPr>
            <w:r>
              <w:rPr>
                <w:sz w:val="16"/>
                <w:szCs w:val="16"/>
              </w:rPr>
              <w:t>Update to Rel-17 version (MCC)</w:t>
            </w:r>
          </w:p>
        </w:tc>
        <w:tc>
          <w:tcPr>
            <w:tcW w:w="708" w:type="dxa"/>
            <w:tcBorders>
              <w:top w:val="single" w:sz="12" w:space="0" w:color="auto"/>
              <w:bottom w:val="single" w:sz="12" w:space="0" w:color="auto"/>
            </w:tcBorders>
            <w:shd w:val="solid" w:color="FFFFFF" w:fill="auto"/>
          </w:tcPr>
          <w:p w14:paraId="37096724" w14:textId="2B68D30D" w:rsidR="002109EA" w:rsidRPr="002109EA" w:rsidRDefault="002109EA" w:rsidP="00540507">
            <w:pPr>
              <w:pStyle w:val="TAC"/>
              <w:rPr>
                <w:b/>
                <w:sz w:val="16"/>
                <w:szCs w:val="16"/>
              </w:rPr>
            </w:pPr>
            <w:r w:rsidRPr="002109EA">
              <w:rPr>
                <w:b/>
                <w:sz w:val="16"/>
                <w:szCs w:val="16"/>
              </w:rPr>
              <w:t>17.0.0</w:t>
            </w:r>
          </w:p>
        </w:tc>
      </w:tr>
      <w:tr w:rsidR="00E87F48" w:rsidRPr="00E32A99" w14:paraId="298C7791" w14:textId="77777777" w:rsidTr="002109EA">
        <w:tc>
          <w:tcPr>
            <w:tcW w:w="800" w:type="dxa"/>
            <w:tcBorders>
              <w:top w:val="single" w:sz="12" w:space="0" w:color="auto"/>
            </w:tcBorders>
            <w:shd w:val="solid" w:color="FFFFFF" w:fill="auto"/>
          </w:tcPr>
          <w:p w14:paraId="0CB192DE" w14:textId="645CF8F3" w:rsidR="00E87F48" w:rsidRDefault="00E87F48" w:rsidP="00540507">
            <w:pPr>
              <w:pStyle w:val="TAC"/>
              <w:rPr>
                <w:sz w:val="16"/>
                <w:szCs w:val="16"/>
              </w:rPr>
            </w:pPr>
            <w:r>
              <w:rPr>
                <w:sz w:val="16"/>
                <w:szCs w:val="16"/>
              </w:rPr>
              <w:t>2024-03</w:t>
            </w:r>
          </w:p>
        </w:tc>
        <w:tc>
          <w:tcPr>
            <w:tcW w:w="800" w:type="dxa"/>
            <w:tcBorders>
              <w:top w:val="single" w:sz="12" w:space="0" w:color="auto"/>
            </w:tcBorders>
            <w:shd w:val="solid" w:color="FFFFFF" w:fill="auto"/>
          </w:tcPr>
          <w:p w14:paraId="135BF8D6" w14:textId="4C737FBA" w:rsidR="00E87F48" w:rsidRDefault="00E87F48" w:rsidP="00540507">
            <w:pPr>
              <w:pStyle w:val="TAC"/>
              <w:rPr>
                <w:sz w:val="16"/>
                <w:szCs w:val="16"/>
              </w:rPr>
            </w:pPr>
            <w:r>
              <w:rPr>
                <w:sz w:val="16"/>
                <w:szCs w:val="16"/>
              </w:rPr>
              <w:t>SA#103</w:t>
            </w:r>
          </w:p>
        </w:tc>
        <w:tc>
          <w:tcPr>
            <w:tcW w:w="1094" w:type="dxa"/>
            <w:tcBorders>
              <w:top w:val="single" w:sz="12" w:space="0" w:color="auto"/>
            </w:tcBorders>
            <w:shd w:val="solid" w:color="FFFFFF" w:fill="auto"/>
          </w:tcPr>
          <w:p w14:paraId="4A65E755" w14:textId="0FFD97CC" w:rsidR="00E87F48" w:rsidRDefault="00E87F48" w:rsidP="00540507">
            <w:pPr>
              <w:pStyle w:val="TAC"/>
              <w:rPr>
                <w:sz w:val="16"/>
                <w:szCs w:val="16"/>
              </w:rPr>
            </w:pPr>
            <w:r>
              <w:rPr>
                <w:sz w:val="16"/>
                <w:szCs w:val="16"/>
              </w:rPr>
              <w:t>-</w:t>
            </w:r>
          </w:p>
        </w:tc>
        <w:tc>
          <w:tcPr>
            <w:tcW w:w="425" w:type="dxa"/>
            <w:tcBorders>
              <w:top w:val="single" w:sz="12" w:space="0" w:color="auto"/>
            </w:tcBorders>
            <w:shd w:val="solid" w:color="FFFFFF" w:fill="auto"/>
          </w:tcPr>
          <w:p w14:paraId="42688D8F" w14:textId="1899FD0B" w:rsidR="00E87F48" w:rsidRDefault="00E87F48" w:rsidP="00540507">
            <w:pPr>
              <w:pStyle w:val="TAL"/>
              <w:rPr>
                <w:sz w:val="16"/>
                <w:szCs w:val="16"/>
              </w:rPr>
            </w:pPr>
            <w:r>
              <w:rPr>
                <w:sz w:val="16"/>
                <w:szCs w:val="16"/>
              </w:rPr>
              <w:t>-</w:t>
            </w:r>
          </w:p>
        </w:tc>
        <w:tc>
          <w:tcPr>
            <w:tcW w:w="425" w:type="dxa"/>
            <w:tcBorders>
              <w:top w:val="single" w:sz="12" w:space="0" w:color="auto"/>
            </w:tcBorders>
            <w:shd w:val="solid" w:color="FFFFFF" w:fill="auto"/>
          </w:tcPr>
          <w:p w14:paraId="400B6D15" w14:textId="5D48569C" w:rsidR="00E87F48" w:rsidRDefault="00E87F48" w:rsidP="00540507">
            <w:pPr>
              <w:pStyle w:val="TAR"/>
              <w:rPr>
                <w:sz w:val="16"/>
                <w:szCs w:val="16"/>
              </w:rPr>
            </w:pPr>
            <w:r>
              <w:rPr>
                <w:sz w:val="16"/>
                <w:szCs w:val="16"/>
              </w:rPr>
              <w:t>-</w:t>
            </w:r>
          </w:p>
        </w:tc>
        <w:tc>
          <w:tcPr>
            <w:tcW w:w="425" w:type="dxa"/>
            <w:tcBorders>
              <w:top w:val="single" w:sz="12" w:space="0" w:color="auto"/>
            </w:tcBorders>
            <w:shd w:val="solid" w:color="FFFFFF" w:fill="auto"/>
          </w:tcPr>
          <w:p w14:paraId="11649912" w14:textId="119E3122" w:rsidR="00E87F48" w:rsidRDefault="00E87F48" w:rsidP="00540507">
            <w:pPr>
              <w:pStyle w:val="TAC"/>
              <w:rPr>
                <w:sz w:val="16"/>
                <w:szCs w:val="16"/>
              </w:rPr>
            </w:pPr>
            <w:r>
              <w:rPr>
                <w:sz w:val="16"/>
                <w:szCs w:val="16"/>
              </w:rPr>
              <w:t>-</w:t>
            </w:r>
          </w:p>
        </w:tc>
        <w:tc>
          <w:tcPr>
            <w:tcW w:w="4962" w:type="dxa"/>
            <w:tcBorders>
              <w:top w:val="single" w:sz="12" w:space="0" w:color="auto"/>
            </w:tcBorders>
            <w:shd w:val="solid" w:color="FFFFFF" w:fill="auto"/>
          </w:tcPr>
          <w:p w14:paraId="5B51043B" w14:textId="1070AFC1" w:rsidR="00E87F48" w:rsidRDefault="00E87F48" w:rsidP="00540507">
            <w:pPr>
              <w:pStyle w:val="TAL"/>
              <w:rPr>
                <w:sz w:val="16"/>
                <w:szCs w:val="16"/>
              </w:rPr>
            </w:pPr>
            <w:r>
              <w:rPr>
                <w:sz w:val="16"/>
                <w:szCs w:val="16"/>
              </w:rPr>
              <w:t>Update to Rel-18 version (MCC)</w:t>
            </w:r>
          </w:p>
        </w:tc>
        <w:tc>
          <w:tcPr>
            <w:tcW w:w="708" w:type="dxa"/>
            <w:tcBorders>
              <w:top w:val="single" w:sz="12" w:space="0" w:color="auto"/>
            </w:tcBorders>
            <w:shd w:val="solid" w:color="FFFFFF" w:fill="auto"/>
          </w:tcPr>
          <w:p w14:paraId="4E1C2A38" w14:textId="2F3479E1" w:rsidR="00E87F48" w:rsidRPr="00E87F48" w:rsidRDefault="00E87F48" w:rsidP="00540507">
            <w:pPr>
              <w:pStyle w:val="TAC"/>
              <w:rPr>
                <w:b/>
                <w:sz w:val="16"/>
                <w:szCs w:val="16"/>
              </w:rPr>
            </w:pPr>
            <w:r w:rsidRPr="00E87F48">
              <w:rPr>
                <w:b/>
                <w:sz w:val="16"/>
                <w:szCs w:val="16"/>
              </w:rPr>
              <w:t>18.0.0</w:t>
            </w:r>
          </w:p>
        </w:tc>
      </w:tr>
    </w:tbl>
    <w:p w14:paraId="613B3264" w14:textId="77777777" w:rsidR="00080512" w:rsidRDefault="00080512" w:rsidP="00BC12ED"/>
    <w:sectPr w:rsidR="00080512">
      <w:headerReference w:type="default" r:id="rId26"/>
      <w:footerReference w:type="default" r:id="rId27"/>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3742C0" w14:textId="77777777" w:rsidR="0003634F" w:rsidRDefault="0003634F">
      <w:r>
        <w:separator/>
      </w:r>
    </w:p>
  </w:endnote>
  <w:endnote w:type="continuationSeparator" w:id="0">
    <w:p w14:paraId="73D6E019" w14:textId="77777777" w:rsidR="0003634F" w:rsidRDefault="000363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G Times (WN)">
    <w:altName w:val="Arial"/>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algun Gothic">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3B3274" w14:textId="77777777" w:rsidR="00896813" w:rsidRDefault="00896813">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4D4B32" w14:textId="77777777" w:rsidR="0003634F" w:rsidRDefault="0003634F">
      <w:r>
        <w:separator/>
      </w:r>
    </w:p>
  </w:footnote>
  <w:footnote w:type="continuationSeparator" w:id="0">
    <w:p w14:paraId="45761FB6" w14:textId="77777777" w:rsidR="0003634F" w:rsidRDefault="000363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3B3270" w14:textId="69CA4030" w:rsidR="00896813" w:rsidRDefault="00896813">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7C02FF">
      <w:rPr>
        <w:rFonts w:ascii="Arial" w:hAnsi="Arial" w:cs="Arial"/>
        <w:b/>
        <w:noProof/>
        <w:sz w:val="18"/>
        <w:szCs w:val="18"/>
      </w:rPr>
      <w:t>3GPP TS 26.139 V18.0.0 (2024-03)</w:t>
    </w:r>
    <w:r>
      <w:rPr>
        <w:rFonts w:ascii="Arial" w:hAnsi="Arial" w:cs="Arial"/>
        <w:b/>
        <w:sz w:val="18"/>
        <w:szCs w:val="18"/>
      </w:rPr>
      <w:fldChar w:fldCharType="end"/>
    </w:r>
  </w:p>
  <w:p w14:paraId="613B3271" w14:textId="77777777" w:rsidR="00896813" w:rsidRDefault="00896813">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14:paraId="613B3272" w14:textId="0C866F09" w:rsidR="00896813" w:rsidRDefault="00896813">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7C02FF">
      <w:rPr>
        <w:rFonts w:ascii="Arial" w:hAnsi="Arial" w:cs="Arial"/>
        <w:b/>
        <w:noProof/>
        <w:sz w:val="18"/>
        <w:szCs w:val="18"/>
      </w:rPr>
      <w:t>Release 18</w:t>
    </w:r>
    <w:r>
      <w:rPr>
        <w:rFonts w:ascii="Arial" w:hAnsi="Arial" w:cs="Arial"/>
        <w:b/>
        <w:sz w:val="18"/>
        <w:szCs w:val="18"/>
      </w:rPr>
      <w:fldChar w:fldCharType="end"/>
    </w:r>
  </w:p>
  <w:p w14:paraId="613B3273" w14:textId="77777777" w:rsidR="00896813" w:rsidRDefault="008968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268C2C8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D096BFD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86665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D700DE24"/>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62BE6EC0"/>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8327A70"/>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87214E2"/>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4AA1854"/>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F56B95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4384CF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31EB4532"/>
    <w:multiLevelType w:val="hybridMultilevel"/>
    <w:tmpl w:val="23C6E8BA"/>
    <w:lvl w:ilvl="0" w:tplc="43D849DE">
      <w:start w:val="4"/>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3" w15:restartNumberingAfterBreak="0">
    <w:nsid w:val="41021F25"/>
    <w:multiLevelType w:val="hybridMultilevel"/>
    <w:tmpl w:val="37E4B4A2"/>
    <w:lvl w:ilvl="0" w:tplc="04090001">
      <w:start w:val="6"/>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73410482">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866213908">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203754727">
    <w:abstractNumId w:val="11"/>
  </w:num>
  <w:num w:numId="4" w16cid:durableId="67118581">
    <w:abstractNumId w:val="14"/>
  </w:num>
  <w:num w:numId="5" w16cid:durableId="1411655327">
    <w:abstractNumId w:val="13"/>
  </w:num>
  <w:num w:numId="6" w16cid:durableId="81801740">
    <w:abstractNumId w:val="12"/>
  </w:num>
  <w:num w:numId="7" w16cid:durableId="1734618176">
    <w:abstractNumId w:val="8"/>
  </w:num>
  <w:num w:numId="8" w16cid:durableId="1852453274">
    <w:abstractNumId w:val="9"/>
  </w:num>
  <w:num w:numId="9" w16cid:durableId="55781812">
    <w:abstractNumId w:val="7"/>
  </w:num>
  <w:num w:numId="10" w16cid:durableId="798576096">
    <w:abstractNumId w:val="6"/>
  </w:num>
  <w:num w:numId="11" w16cid:durableId="985083648">
    <w:abstractNumId w:val="5"/>
  </w:num>
  <w:num w:numId="12" w16cid:durableId="1178233606">
    <w:abstractNumId w:val="4"/>
  </w:num>
  <w:num w:numId="13" w16cid:durableId="1180317431">
    <w:abstractNumId w:val="3"/>
  </w:num>
  <w:num w:numId="14" w16cid:durableId="1316109993">
    <w:abstractNumId w:val="2"/>
  </w:num>
  <w:num w:numId="15" w16cid:durableId="714043594">
    <w:abstractNumId w:val="1"/>
  </w:num>
  <w:num w:numId="16" w16cid:durableId="5445643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01EAB"/>
    <w:rsid w:val="000027ED"/>
    <w:rsid w:val="000078D0"/>
    <w:rsid w:val="00012ED6"/>
    <w:rsid w:val="00020FEF"/>
    <w:rsid w:val="00021AB3"/>
    <w:rsid w:val="00024584"/>
    <w:rsid w:val="00033397"/>
    <w:rsid w:val="0003634F"/>
    <w:rsid w:val="00040095"/>
    <w:rsid w:val="00051197"/>
    <w:rsid w:val="00051834"/>
    <w:rsid w:val="000530EA"/>
    <w:rsid w:val="00053ED8"/>
    <w:rsid w:val="00054A22"/>
    <w:rsid w:val="00056147"/>
    <w:rsid w:val="00056992"/>
    <w:rsid w:val="000571D2"/>
    <w:rsid w:val="00062023"/>
    <w:rsid w:val="000652D1"/>
    <w:rsid w:val="000655A6"/>
    <w:rsid w:val="00066770"/>
    <w:rsid w:val="000741CF"/>
    <w:rsid w:val="000769A8"/>
    <w:rsid w:val="00080512"/>
    <w:rsid w:val="00080A36"/>
    <w:rsid w:val="0008110B"/>
    <w:rsid w:val="00092276"/>
    <w:rsid w:val="00097679"/>
    <w:rsid w:val="000B0B08"/>
    <w:rsid w:val="000B3633"/>
    <w:rsid w:val="000C1712"/>
    <w:rsid w:val="000C1BB9"/>
    <w:rsid w:val="000C276E"/>
    <w:rsid w:val="000C336B"/>
    <w:rsid w:val="000C47C3"/>
    <w:rsid w:val="000C4B05"/>
    <w:rsid w:val="000C59B7"/>
    <w:rsid w:val="000D1D70"/>
    <w:rsid w:val="000D5352"/>
    <w:rsid w:val="000D58AB"/>
    <w:rsid w:val="000D5907"/>
    <w:rsid w:val="000D7C6E"/>
    <w:rsid w:val="000E08D0"/>
    <w:rsid w:val="000E65A2"/>
    <w:rsid w:val="000F54CA"/>
    <w:rsid w:val="00103CBC"/>
    <w:rsid w:val="0011201A"/>
    <w:rsid w:val="0011612A"/>
    <w:rsid w:val="001202AF"/>
    <w:rsid w:val="00121630"/>
    <w:rsid w:val="00122CAE"/>
    <w:rsid w:val="0013006A"/>
    <w:rsid w:val="00133525"/>
    <w:rsid w:val="00154D8F"/>
    <w:rsid w:val="0016154D"/>
    <w:rsid w:val="00162D2D"/>
    <w:rsid w:val="00163D5C"/>
    <w:rsid w:val="001644C5"/>
    <w:rsid w:val="0016559B"/>
    <w:rsid w:val="00174357"/>
    <w:rsid w:val="0017466D"/>
    <w:rsid w:val="00175A04"/>
    <w:rsid w:val="001826B9"/>
    <w:rsid w:val="00193BC2"/>
    <w:rsid w:val="001A0D62"/>
    <w:rsid w:val="001A1A98"/>
    <w:rsid w:val="001A4C42"/>
    <w:rsid w:val="001A7EF1"/>
    <w:rsid w:val="001B448E"/>
    <w:rsid w:val="001B4518"/>
    <w:rsid w:val="001B54FB"/>
    <w:rsid w:val="001B7416"/>
    <w:rsid w:val="001C21C3"/>
    <w:rsid w:val="001C4A69"/>
    <w:rsid w:val="001D02C2"/>
    <w:rsid w:val="001D604B"/>
    <w:rsid w:val="001E0771"/>
    <w:rsid w:val="001F09CE"/>
    <w:rsid w:val="001F0C1D"/>
    <w:rsid w:val="001F1132"/>
    <w:rsid w:val="001F168B"/>
    <w:rsid w:val="001F1985"/>
    <w:rsid w:val="001F4EA6"/>
    <w:rsid w:val="001F6710"/>
    <w:rsid w:val="00202F7F"/>
    <w:rsid w:val="002041F3"/>
    <w:rsid w:val="00204CE0"/>
    <w:rsid w:val="0021084C"/>
    <w:rsid w:val="002109EA"/>
    <w:rsid w:val="00212D94"/>
    <w:rsid w:val="00214A46"/>
    <w:rsid w:val="00215AAD"/>
    <w:rsid w:val="00220D8F"/>
    <w:rsid w:val="00222A9D"/>
    <w:rsid w:val="00227B31"/>
    <w:rsid w:val="00227B35"/>
    <w:rsid w:val="002347A2"/>
    <w:rsid w:val="00241171"/>
    <w:rsid w:val="00242D22"/>
    <w:rsid w:val="002437AD"/>
    <w:rsid w:val="00247D2E"/>
    <w:rsid w:val="002509E6"/>
    <w:rsid w:val="00252179"/>
    <w:rsid w:val="00255531"/>
    <w:rsid w:val="002571BE"/>
    <w:rsid w:val="00261951"/>
    <w:rsid w:val="0026369C"/>
    <w:rsid w:val="0026459F"/>
    <w:rsid w:val="002675F0"/>
    <w:rsid w:val="00271CD2"/>
    <w:rsid w:val="00280A64"/>
    <w:rsid w:val="00285CBB"/>
    <w:rsid w:val="00294812"/>
    <w:rsid w:val="00296495"/>
    <w:rsid w:val="002A2D6D"/>
    <w:rsid w:val="002A2E27"/>
    <w:rsid w:val="002B5008"/>
    <w:rsid w:val="002B6339"/>
    <w:rsid w:val="002D4435"/>
    <w:rsid w:val="002E00EE"/>
    <w:rsid w:val="002E1EA9"/>
    <w:rsid w:val="002E26A5"/>
    <w:rsid w:val="002E3F31"/>
    <w:rsid w:val="002F255B"/>
    <w:rsid w:val="002F5EB3"/>
    <w:rsid w:val="002F6E71"/>
    <w:rsid w:val="00307B26"/>
    <w:rsid w:val="0031188C"/>
    <w:rsid w:val="003172DC"/>
    <w:rsid w:val="00323C4A"/>
    <w:rsid w:val="003329C9"/>
    <w:rsid w:val="003361CF"/>
    <w:rsid w:val="003377CB"/>
    <w:rsid w:val="00347472"/>
    <w:rsid w:val="00352FE6"/>
    <w:rsid w:val="0035462D"/>
    <w:rsid w:val="0035606A"/>
    <w:rsid w:val="00357180"/>
    <w:rsid w:val="00365817"/>
    <w:rsid w:val="003751EB"/>
    <w:rsid w:val="003765B8"/>
    <w:rsid w:val="00380CA7"/>
    <w:rsid w:val="00385474"/>
    <w:rsid w:val="0038748E"/>
    <w:rsid w:val="00390433"/>
    <w:rsid w:val="00394A4F"/>
    <w:rsid w:val="00394F4C"/>
    <w:rsid w:val="003952D7"/>
    <w:rsid w:val="00395A1B"/>
    <w:rsid w:val="003A4717"/>
    <w:rsid w:val="003A7CFF"/>
    <w:rsid w:val="003B4851"/>
    <w:rsid w:val="003B603B"/>
    <w:rsid w:val="003C3971"/>
    <w:rsid w:val="003C3D7F"/>
    <w:rsid w:val="003C46F9"/>
    <w:rsid w:val="003C7345"/>
    <w:rsid w:val="003D0BAB"/>
    <w:rsid w:val="003D2C74"/>
    <w:rsid w:val="003D6706"/>
    <w:rsid w:val="003E4FF1"/>
    <w:rsid w:val="00406F11"/>
    <w:rsid w:val="00413869"/>
    <w:rsid w:val="00423334"/>
    <w:rsid w:val="00425942"/>
    <w:rsid w:val="00426C2D"/>
    <w:rsid w:val="004345EC"/>
    <w:rsid w:val="0043577C"/>
    <w:rsid w:val="00436C94"/>
    <w:rsid w:val="00441070"/>
    <w:rsid w:val="00441646"/>
    <w:rsid w:val="00445D73"/>
    <w:rsid w:val="00445F85"/>
    <w:rsid w:val="004562B4"/>
    <w:rsid w:val="0047223B"/>
    <w:rsid w:val="004730CD"/>
    <w:rsid w:val="0047495E"/>
    <w:rsid w:val="004758FD"/>
    <w:rsid w:val="00476043"/>
    <w:rsid w:val="004843E4"/>
    <w:rsid w:val="0048449E"/>
    <w:rsid w:val="00487D6D"/>
    <w:rsid w:val="00490CBC"/>
    <w:rsid w:val="00491E5B"/>
    <w:rsid w:val="00497A0A"/>
    <w:rsid w:val="00497BBC"/>
    <w:rsid w:val="004A2726"/>
    <w:rsid w:val="004A3A4A"/>
    <w:rsid w:val="004A3F31"/>
    <w:rsid w:val="004A42CA"/>
    <w:rsid w:val="004C03EB"/>
    <w:rsid w:val="004C37D0"/>
    <w:rsid w:val="004C71D7"/>
    <w:rsid w:val="004D3578"/>
    <w:rsid w:val="004D6F05"/>
    <w:rsid w:val="004D7A2E"/>
    <w:rsid w:val="004E213A"/>
    <w:rsid w:val="004E78CE"/>
    <w:rsid w:val="004F0988"/>
    <w:rsid w:val="004F3340"/>
    <w:rsid w:val="004F681D"/>
    <w:rsid w:val="004F6C4A"/>
    <w:rsid w:val="004F6EDA"/>
    <w:rsid w:val="005003A3"/>
    <w:rsid w:val="00506EFA"/>
    <w:rsid w:val="0053388B"/>
    <w:rsid w:val="00535773"/>
    <w:rsid w:val="005358B9"/>
    <w:rsid w:val="005371A6"/>
    <w:rsid w:val="00540507"/>
    <w:rsid w:val="00543E6C"/>
    <w:rsid w:val="00553AE8"/>
    <w:rsid w:val="00555D37"/>
    <w:rsid w:val="00560D5E"/>
    <w:rsid w:val="00561F8E"/>
    <w:rsid w:val="00565087"/>
    <w:rsid w:val="0058720E"/>
    <w:rsid w:val="005921FA"/>
    <w:rsid w:val="00592DD4"/>
    <w:rsid w:val="005A0378"/>
    <w:rsid w:val="005A0A3A"/>
    <w:rsid w:val="005A1210"/>
    <w:rsid w:val="005A4C70"/>
    <w:rsid w:val="005A6B06"/>
    <w:rsid w:val="005C7949"/>
    <w:rsid w:val="005D0BE9"/>
    <w:rsid w:val="005D2E01"/>
    <w:rsid w:val="005D6206"/>
    <w:rsid w:val="005D7526"/>
    <w:rsid w:val="005E0519"/>
    <w:rsid w:val="005E152C"/>
    <w:rsid w:val="005E4113"/>
    <w:rsid w:val="005E4BC1"/>
    <w:rsid w:val="005F37D5"/>
    <w:rsid w:val="00602AEA"/>
    <w:rsid w:val="0060397C"/>
    <w:rsid w:val="00604145"/>
    <w:rsid w:val="006132DE"/>
    <w:rsid w:val="00614FDF"/>
    <w:rsid w:val="00615459"/>
    <w:rsid w:val="0062074F"/>
    <w:rsid w:val="00621DC5"/>
    <w:rsid w:val="00633035"/>
    <w:rsid w:val="0063543D"/>
    <w:rsid w:val="00647114"/>
    <w:rsid w:val="00653E04"/>
    <w:rsid w:val="00654CEF"/>
    <w:rsid w:val="00666506"/>
    <w:rsid w:val="0066689C"/>
    <w:rsid w:val="0067788E"/>
    <w:rsid w:val="006849AC"/>
    <w:rsid w:val="00686A12"/>
    <w:rsid w:val="00690342"/>
    <w:rsid w:val="0069322F"/>
    <w:rsid w:val="006A1132"/>
    <w:rsid w:val="006A20E3"/>
    <w:rsid w:val="006A323F"/>
    <w:rsid w:val="006A506B"/>
    <w:rsid w:val="006A7E04"/>
    <w:rsid w:val="006B30D0"/>
    <w:rsid w:val="006C28B6"/>
    <w:rsid w:val="006C3D95"/>
    <w:rsid w:val="006C7001"/>
    <w:rsid w:val="006D2CFB"/>
    <w:rsid w:val="006D3F7E"/>
    <w:rsid w:val="006D5400"/>
    <w:rsid w:val="006E0F6A"/>
    <w:rsid w:val="006E5C86"/>
    <w:rsid w:val="006F3F89"/>
    <w:rsid w:val="00701893"/>
    <w:rsid w:val="00703BE6"/>
    <w:rsid w:val="007072E7"/>
    <w:rsid w:val="00710E29"/>
    <w:rsid w:val="00713C44"/>
    <w:rsid w:val="00720D12"/>
    <w:rsid w:val="007230E6"/>
    <w:rsid w:val="00725E59"/>
    <w:rsid w:val="00726B46"/>
    <w:rsid w:val="00732BB1"/>
    <w:rsid w:val="00734A5B"/>
    <w:rsid w:val="0073708C"/>
    <w:rsid w:val="0074026F"/>
    <w:rsid w:val="00741BFF"/>
    <w:rsid w:val="007429F6"/>
    <w:rsid w:val="00744E76"/>
    <w:rsid w:val="0075001F"/>
    <w:rsid w:val="0075442B"/>
    <w:rsid w:val="007557B6"/>
    <w:rsid w:val="007611CA"/>
    <w:rsid w:val="00765168"/>
    <w:rsid w:val="00765DAF"/>
    <w:rsid w:val="007677A9"/>
    <w:rsid w:val="00771B19"/>
    <w:rsid w:val="00772DE4"/>
    <w:rsid w:val="00773483"/>
    <w:rsid w:val="00774DA4"/>
    <w:rsid w:val="0077574A"/>
    <w:rsid w:val="00775ABF"/>
    <w:rsid w:val="0078052D"/>
    <w:rsid w:val="00781F0F"/>
    <w:rsid w:val="00786FE9"/>
    <w:rsid w:val="007B4F62"/>
    <w:rsid w:val="007B600E"/>
    <w:rsid w:val="007C02FF"/>
    <w:rsid w:val="007C0542"/>
    <w:rsid w:val="007C3AB3"/>
    <w:rsid w:val="007C5961"/>
    <w:rsid w:val="007C6EEE"/>
    <w:rsid w:val="007D3D2C"/>
    <w:rsid w:val="007D64D4"/>
    <w:rsid w:val="007E19B8"/>
    <w:rsid w:val="007E5A6D"/>
    <w:rsid w:val="007E73D0"/>
    <w:rsid w:val="007F0F4A"/>
    <w:rsid w:val="007F1AE5"/>
    <w:rsid w:val="007F2AF4"/>
    <w:rsid w:val="007F3A95"/>
    <w:rsid w:val="007F7DFB"/>
    <w:rsid w:val="008028A4"/>
    <w:rsid w:val="00802BFD"/>
    <w:rsid w:val="008050CF"/>
    <w:rsid w:val="00806037"/>
    <w:rsid w:val="00806821"/>
    <w:rsid w:val="00830747"/>
    <w:rsid w:val="008308B3"/>
    <w:rsid w:val="008345C1"/>
    <w:rsid w:val="00837EDC"/>
    <w:rsid w:val="0084068A"/>
    <w:rsid w:val="00845B01"/>
    <w:rsid w:val="008470BD"/>
    <w:rsid w:val="00847155"/>
    <w:rsid w:val="0084722A"/>
    <w:rsid w:val="0085200C"/>
    <w:rsid w:val="00862D3D"/>
    <w:rsid w:val="00865439"/>
    <w:rsid w:val="00865DFD"/>
    <w:rsid w:val="00867084"/>
    <w:rsid w:val="00875C22"/>
    <w:rsid w:val="008768CA"/>
    <w:rsid w:val="00880D9F"/>
    <w:rsid w:val="00881342"/>
    <w:rsid w:val="00890CCB"/>
    <w:rsid w:val="00892425"/>
    <w:rsid w:val="00895E50"/>
    <w:rsid w:val="00896813"/>
    <w:rsid w:val="008A08E4"/>
    <w:rsid w:val="008A28AF"/>
    <w:rsid w:val="008A75ED"/>
    <w:rsid w:val="008B22D7"/>
    <w:rsid w:val="008C1890"/>
    <w:rsid w:val="008C384C"/>
    <w:rsid w:val="008C5C4E"/>
    <w:rsid w:val="008D2714"/>
    <w:rsid w:val="008D50DD"/>
    <w:rsid w:val="008E033E"/>
    <w:rsid w:val="008E424F"/>
    <w:rsid w:val="008E46A4"/>
    <w:rsid w:val="008E5914"/>
    <w:rsid w:val="008E59DE"/>
    <w:rsid w:val="0090271F"/>
    <w:rsid w:val="00902E23"/>
    <w:rsid w:val="00906B96"/>
    <w:rsid w:val="00907739"/>
    <w:rsid w:val="009114D7"/>
    <w:rsid w:val="0091186A"/>
    <w:rsid w:val="0091348E"/>
    <w:rsid w:val="00917CCB"/>
    <w:rsid w:val="009231AC"/>
    <w:rsid w:val="0092618F"/>
    <w:rsid w:val="009337CF"/>
    <w:rsid w:val="009362F0"/>
    <w:rsid w:val="0093760E"/>
    <w:rsid w:val="009378B0"/>
    <w:rsid w:val="00942179"/>
    <w:rsid w:val="00942EC2"/>
    <w:rsid w:val="0094523E"/>
    <w:rsid w:val="00951AD0"/>
    <w:rsid w:val="009535D2"/>
    <w:rsid w:val="009568B4"/>
    <w:rsid w:val="009636C2"/>
    <w:rsid w:val="00964567"/>
    <w:rsid w:val="009863CA"/>
    <w:rsid w:val="009869A1"/>
    <w:rsid w:val="00992F17"/>
    <w:rsid w:val="00994DE6"/>
    <w:rsid w:val="00994E1C"/>
    <w:rsid w:val="00996869"/>
    <w:rsid w:val="009A01BD"/>
    <w:rsid w:val="009B20FA"/>
    <w:rsid w:val="009B4CB1"/>
    <w:rsid w:val="009C1061"/>
    <w:rsid w:val="009C30B9"/>
    <w:rsid w:val="009C4B9C"/>
    <w:rsid w:val="009D02AB"/>
    <w:rsid w:val="009D64AF"/>
    <w:rsid w:val="009D69F1"/>
    <w:rsid w:val="009E4404"/>
    <w:rsid w:val="009F05FF"/>
    <w:rsid w:val="009F10F5"/>
    <w:rsid w:val="009F37B7"/>
    <w:rsid w:val="009F68B0"/>
    <w:rsid w:val="00A02910"/>
    <w:rsid w:val="00A0555A"/>
    <w:rsid w:val="00A077DF"/>
    <w:rsid w:val="00A07E95"/>
    <w:rsid w:val="00A10C0C"/>
    <w:rsid w:val="00A10F02"/>
    <w:rsid w:val="00A1125B"/>
    <w:rsid w:val="00A11271"/>
    <w:rsid w:val="00A12403"/>
    <w:rsid w:val="00A164B4"/>
    <w:rsid w:val="00A209DD"/>
    <w:rsid w:val="00A212B5"/>
    <w:rsid w:val="00A26956"/>
    <w:rsid w:val="00A317F3"/>
    <w:rsid w:val="00A341D9"/>
    <w:rsid w:val="00A354FF"/>
    <w:rsid w:val="00A36063"/>
    <w:rsid w:val="00A415E1"/>
    <w:rsid w:val="00A53724"/>
    <w:rsid w:val="00A610A6"/>
    <w:rsid w:val="00A661A3"/>
    <w:rsid w:val="00A66F06"/>
    <w:rsid w:val="00A72534"/>
    <w:rsid w:val="00A73129"/>
    <w:rsid w:val="00A758F9"/>
    <w:rsid w:val="00A82346"/>
    <w:rsid w:val="00A823AF"/>
    <w:rsid w:val="00A83DCE"/>
    <w:rsid w:val="00A84E9C"/>
    <w:rsid w:val="00A92BA1"/>
    <w:rsid w:val="00AA311B"/>
    <w:rsid w:val="00AA3533"/>
    <w:rsid w:val="00AB5DAD"/>
    <w:rsid w:val="00AB7049"/>
    <w:rsid w:val="00AC6BC6"/>
    <w:rsid w:val="00AC78AF"/>
    <w:rsid w:val="00AD43FB"/>
    <w:rsid w:val="00AE421D"/>
    <w:rsid w:val="00AE71FF"/>
    <w:rsid w:val="00B02ADE"/>
    <w:rsid w:val="00B04A48"/>
    <w:rsid w:val="00B04BA4"/>
    <w:rsid w:val="00B14733"/>
    <w:rsid w:val="00B15449"/>
    <w:rsid w:val="00B1736C"/>
    <w:rsid w:val="00B17A40"/>
    <w:rsid w:val="00B20A15"/>
    <w:rsid w:val="00B22D4A"/>
    <w:rsid w:val="00B26DED"/>
    <w:rsid w:val="00B31EB5"/>
    <w:rsid w:val="00B34C35"/>
    <w:rsid w:val="00B42C6E"/>
    <w:rsid w:val="00B43A33"/>
    <w:rsid w:val="00B66AB7"/>
    <w:rsid w:val="00B73DF1"/>
    <w:rsid w:val="00B82296"/>
    <w:rsid w:val="00B92610"/>
    <w:rsid w:val="00B93086"/>
    <w:rsid w:val="00B961BF"/>
    <w:rsid w:val="00BA19ED"/>
    <w:rsid w:val="00BA4B8D"/>
    <w:rsid w:val="00BA5BC3"/>
    <w:rsid w:val="00BB4DA3"/>
    <w:rsid w:val="00BC0F7D"/>
    <w:rsid w:val="00BC12ED"/>
    <w:rsid w:val="00BC3C65"/>
    <w:rsid w:val="00BD0062"/>
    <w:rsid w:val="00BE020B"/>
    <w:rsid w:val="00BE1973"/>
    <w:rsid w:val="00BE25FF"/>
    <w:rsid w:val="00BE3255"/>
    <w:rsid w:val="00BE6E4F"/>
    <w:rsid w:val="00BF128E"/>
    <w:rsid w:val="00C00433"/>
    <w:rsid w:val="00C115CC"/>
    <w:rsid w:val="00C1496A"/>
    <w:rsid w:val="00C23D42"/>
    <w:rsid w:val="00C302AB"/>
    <w:rsid w:val="00C319F5"/>
    <w:rsid w:val="00C33079"/>
    <w:rsid w:val="00C334E2"/>
    <w:rsid w:val="00C440D2"/>
    <w:rsid w:val="00C449DD"/>
    <w:rsid w:val="00C45231"/>
    <w:rsid w:val="00C46852"/>
    <w:rsid w:val="00C46A2E"/>
    <w:rsid w:val="00C505EE"/>
    <w:rsid w:val="00C51450"/>
    <w:rsid w:val="00C52C12"/>
    <w:rsid w:val="00C60FB6"/>
    <w:rsid w:val="00C67377"/>
    <w:rsid w:val="00C673F4"/>
    <w:rsid w:val="00C6776D"/>
    <w:rsid w:val="00C71096"/>
    <w:rsid w:val="00C72833"/>
    <w:rsid w:val="00C769CE"/>
    <w:rsid w:val="00C80CBB"/>
    <w:rsid w:val="00C80F1D"/>
    <w:rsid w:val="00C81CC8"/>
    <w:rsid w:val="00C92265"/>
    <w:rsid w:val="00C93F40"/>
    <w:rsid w:val="00C96190"/>
    <w:rsid w:val="00CA365B"/>
    <w:rsid w:val="00CA3D0C"/>
    <w:rsid w:val="00CA4089"/>
    <w:rsid w:val="00CA59BF"/>
    <w:rsid w:val="00CB36F1"/>
    <w:rsid w:val="00CC1239"/>
    <w:rsid w:val="00CD14E0"/>
    <w:rsid w:val="00CD5FC8"/>
    <w:rsid w:val="00CE490D"/>
    <w:rsid w:val="00CF14E1"/>
    <w:rsid w:val="00CF5CCE"/>
    <w:rsid w:val="00CF79DF"/>
    <w:rsid w:val="00D0093B"/>
    <w:rsid w:val="00D07A4F"/>
    <w:rsid w:val="00D12435"/>
    <w:rsid w:val="00D15521"/>
    <w:rsid w:val="00D34DF7"/>
    <w:rsid w:val="00D41153"/>
    <w:rsid w:val="00D45506"/>
    <w:rsid w:val="00D50546"/>
    <w:rsid w:val="00D52DF4"/>
    <w:rsid w:val="00D549D9"/>
    <w:rsid w:val="00D56218"/>
    <w:rsid w:val="00D5760C"/>
    <w:rsid w:val="00D57972"/>
    <w:rsid w:val="00D61B75"/>
    <w:rsid w:val="00D6336C"/>
    <w:rsid w:val="00D63BC0"/>
    <w:rsid w:val="00D675A9"/>
    <w:rsid w:val="00D738D6"/>
    <w:rsid w:val="00D74D51"/>
    <w:rsid w:val="00D755EB"/>
    <w:rsid w:val="00D75F5E"/>
    <w:rsid w:val="00D82900"/>
    <w:rsid w:val="00D82E36"/>
    <w:rsid w:val="00D87E00"/>
    <w:rsid w:val="00D90DF4"/>
    <w:rsid w:val="00D9134D"/>
    <w:rsid w:val="00D944F8"/>
    <w:rsid w:val="00D957AA"/>
    <w:rsid w:val="00DA1B03"/>
    <w:rsid w:val="00DA4C61"/>
    <w:rsid w:val="00DA7A03"/>
    <w:rsid w:val="00DB1818"/>
    <w:rsid w:val="00DB1980"/>
    <w:rsid w:val="00DB2F3F"/>
    <w:rsid w:val="00DB5EE9"/>
    <w:rsid w:val="00DB641E"/>
    <w:rsid w:val="00DC309B"/>
    <w:rsid w:val="00DC4DA2"/>
    <w:rsid w:val="00DC59E5"/>
    <w:rsid w:val="00DD3237"/>
    <w:rsid w:val="00DD4C17"/>
    <w:rsid w:val="00DD5C7C"/>
    <w:rsid w:val="00DD79CD"/>
    <w:rsid w:val="00DF06E2"/>
    <w:rsid w:val="00DF2B1F"/>
    <w:rsid w:val="00DF62CD"/>
    <w:rsid w:val="00E02E78"/>
    <w:rsid w:val="00E03C95"/>
    <w:rsid w:val="00E04176"/>
    <w:rsid w:val="00E044DD"/>
    <w:rsid w:val="00E0643C"/>
    <w:rsid w:val="00E074D2"/>
    <w:rsid w:val="00E078A5"/>
    <w:rsid w:val="00E136E2"/>
    <w:rsid w:val="00E14E8A"/>
    <w:rsid w:val="00E151AE"/>
    <w:rsid w:val="00E16509"/>
    <w:rsid w:val="00E30FC0"/>
    <w:rsid w:val="00E44582"/>
    <w:rsid w:val="00E4731D"/>
    <w:rsid w:val="00E61583"/>
    <w:rsid w:val="00E65518"/>
    <w:rsid w:val="00E718BE"/>
    <w:rsid w:val="00E734B9"/>
    <w:rsid w:val="00E746D5"/>
    <w:rsid w:val="00E77645"/>
    <w:rsid w:val="00E87DD2"/>
    <w:rsid w:val="00E87F48"/>
    <w:rsid w:val="00E942E9"/>
    <w:rsid w:val="00EA3852"/>
    <w:rsid w:val="00EA43BC"/>
    <w:rsid w:val="00EB2253"/>
    <w:rsid w:val="00EC1511"/>
    <w:rsid w:val="00EC32AA"/>
    <w:rsid w:val="00EC44E1"/>
    <w:rsid w:val="00EC4A25"/>
    <w:rsid w:val="00ED2AD2"/>
    <w:rsid w:val="00ED5849"/>
    <w:rsid w:val="00F025A2"/>
    <w:rsid w:val="00F0373E"/>
    <w:rsid w:val="00F04712"/>
    <w:rsid w:val="00F16B17"/>
    <w:rsid w:val="00F1788C"/>
    <w:rsid w:val="00F210A2"/>
    <w:rsid w:val="00F22EC7"/>
    <w:rsid w:val="00F246DC"/>
    <w:rsid w:val="00F26501"/>
    <w:rsid w:val="00F325C8"/>
    <w:rsid w:val="00F35D77"/>
    <w:rsid w:val="00F42297"/>
    <w:rsid w:val="00F42B63"/>
    <w:rsid w:val="00F47C82"/>
    <w:rsid w:val="00F547B8"/>
    <w:rsid w:val="00F568A3"/>
    <w:rsid w:val="00F63C7B"/>
    <w:rsid w:val="00F64092"/>
    <w:rsid w:val="00F6493D"/>
    <w:rsid w:val="00F653B8"/>
    <w:rsid w:val="00F70A38"/>
    <w:rsid w:val="00F83ADD"/>
    <w:rsid w:val="00F84896"/>
    <w:rsid w:val="00F876D3"/>
    <w:rsid w:val="00F87D63"/>
    <w:rsid w:val="00F90C85"/>
    <w:rsid w:val="00FA1266"/>
    <w:rsid w:val="00FA3FC3"/>
    <w:rsid w:val="00FA7161"/>
    <w:rsid w:val="00FA747C"/>
    <w:rsid w:val="00FB199E"/>
    <w:rsid w:val="00FB5527"/>
    <w:rsid w:val="00FC1192"/>
    <w:rsid w:val="00FC63EA"/>
    <w:rsid w:val="00FD6528"/>
    <w:rsid w:val="00FE45ED"/>
    <w:rsid w:val="00FE57EA"/>
  </w:rsids>
  <m:mathPr>
    <m:mathFont m:val="Cambria Math"/>
    <m:brkBin m:val="before"/>
    <m:brkBinSub m:val="--"/>
    <m:smallFrac m:val="0"/>
    <m:dispDef/>
    <m:lMargin m:val="0"/>
    <m:rMargin m:val="0"/>
    <m:defJc m:val="centerGroup"/>
    <m:wrapIndent m:val="1440"/>
    <m:intLim m:val="subSup"/>
    <m:naryLim m:val="undOvr"/>
  </m:mathPr>
  <w:themeFontLang w:val="en-GB" w:bidi="b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3B30CA"/>
  <w15:chartTrackingRefBased/>
  <w15:docId w15:val="{8B658AAB-25BA-4B02-9C4C-A09B24856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val="en-GB"/>
    </w:rPr>
  </w:style>
  <w:style w:type="paragraph" w:styleId="Heading1">
    <w:name w:val="heading 1"/>
    <w:next w:val="Normal"/>
    <w:qFormat/>
    <w:pPr>
      <w:keepNext/>
      <w:keepLines/>
      <w:pBdr>
        <w:top w:val="single" w:sz="12" w:space="3" w:color="auto"/>
      </w:pBdr>
      <w:spacing w:before="240" w:after="180"/>
      <w:ind w:left="1134" w:hanging="1134"/>
      <w:outlineLvl w:val="0"/>
    </w:pPr>
    <w:rPr>
      <w:rFonts w:ascii="Arial" w:hAnsi="Arial"/>
      <w:sz w:val="36"/>
      <w:lang w:val="en-GB"/>
    </w:rPr>
  </w:style>
  <w:style w:type="paragraph" w:styleId="Heading2">
    <w:name w:val="heading 2"/>
    <w:basedOn w:val="Heading1"/>
    <w:next w:val="Normal"/>
    <w:qFormat/>
    <w:pPr>
      <w:pBdr>
        <w:top w:val="none" w:sz="0" w:space="0" w:color="auto"/>
      </w:pBdr>
      <w:spacing w:before="180"/>
      <w:outlineLvl w:val="1"/>
    </w:pPr>
    <w:rPr>
      <w:sz w:val="32"/>
    </w:rPr>
  </w:style>
  <w:style w:type="paragraph" w:styleId="Heading3">
    <w:name w:val="heading 3"/>
    <w:basedOn w:val="Heading2"/>
    <w:next w:val="Normal"/>
    <w:qFormat/>
    <w:pPr>
      <w:spacing w:before="120"/>
      <w:outlineLvl w:val="2"/>
    </w:pPr>
    <w:rPr>
      <w:sz w:val="28"/>
    </w:rPr>
  </w:style>
  <w:style w:type="paragraph" w:styleId="Heading4">
    <w:name w:val="heading 4"/>
    <w:basedOn w:val="Heading3"/>
    <w:next w:val="Normal"/>
    <w:qFormat/>
    <w:pPr>
      <w:ind w:left="1418" w:hanging="1418"/>
      <w:outlineLvl w:val="3"/>
    </w:pPr>
    <w:rPr>
      <w:sz w:val="24"/>
    </w:rPr>
  </w:style>
  <w:style w:type="paragraph" w:styleId="Heading5">
    <w:name w:val="heading 5"/>
    <w:basedOn w:val="Heading4"/>
    <w:next w:val="Normal"/>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val="en-GB"/>
    </w:rPr>
  </w:style>
  <w:style w:type="paragraph" w:customStyle="1" w:styleId="EQ">
    <w:name w:val="EQ"/>
    <w:basedOn w:val="Normal"/>
    <w:next w:val="Normal"/>
    <w:pPr>
      <w:keepLines/>
      <w:tabs>
        <w:tab w:val="center" w:pos="4536"/>
        <w:tab w:val="right" w:pos="9072"/>
      </w:tabs>
    </w:pPr>
  </w:style>
  <w:style w:type="character" w:customStyle="1" w:styleId="ZGSM">
    <w:name w:val="ZGSM"/>
  </w:style>
  <w:style w:type="paragraph" w:styleId="Header">
    <w:name w:val="header"/>
    <w:pPr>
      <w:widowControl w:val="0"/>
      <w:overflowPunct w:val="0"/>
      <w:autoSpaceDE w:val="0"/>
      <w:autoSpaceDN w:val="0"/>
      <w:adjustRightInd w:val="0"/>
      <w:textAlignment w:val="baseline"/>
    </w:pPr>
    <w:rPr>
      <w:rFonts w:ascii="Arial" w:hAnsi="Arial"/>
      <w:b/>
      <w:sz w:val="18"/>
      <w:lang w:val="en-GB" w:eastAsia="ja-JP"/>
    </w:rPr>
  </w:style>
  <w:style w:type="paragraph" w:customStyle="1" w:styleId="ZD">
    <w:name w:val="ZD"/>
    <w:pPr>
      <w:framePr w:wrap="notBeside" w:vAnchor="page" w:hAnchor="margin" w:y="15764"/>
      <w:widowControl w:val="0"/>
    </w:pPr>
    <w:rPr>
      <w:rFonts w:ascii="Arial" w:hAnsi="Arial"/>
      <w:noProof/>
      <w:sz w:val="32"/>
      <w:lang w:val="en-GB"/>
    </w:rPr>
  </w:style>
  <w:style w:type="paragraph" w:styleId="TOC5">
    <w:name w:val="toc 5"/>
    <w:basedOn w:val="TOC4"/>
    <w:semiHidden/>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pPr>
      <w:keepLines/>
      <w:ind w:left="1135" w:hanging="851"/>
    </w:p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val="en-GB"/>
    </w:rPr>
  </w:style>
  <w:style w:type="paragraph" w:customStyle="1" w:styleId="TAR">
    <w:name w:val="TAR"/>
    <w:basedOn w:val="TAL"/>
    <w:pPr>
      <w:jc w:val="right"/>
    </w:pPr>
  </w:style>
  <w:style w:type="paragraph" w:customStyle="1" w:styleId="TAL">
    <w:name w:val="TAL"/>
    <w:basedOn w:val="Normal"/>
    <w:pPr>
      <w:keepNext/>
      <w:keepLines/>
      <w:spacing w:after="0"/>
    </w:pPr>
    <w:rPr>
      <w:rFonts w:ascii="Arial" w:hAnsi="Arial"/>
      <w:sz w:val="18"/>
    </w:rPr>
  </w:style>
  <w:style w:type="paragraph" w:customStyle="1" w:styleId="TAH">
    <w:name w:val="TAH"/>
    <w:basedOn w:val="TAC"/>
    <w:rPr>
      <w:b/>
    </w:rPr>
  </w:style>
  <w:style w:type="paragraph" w:customStyle="1" w:styleId="TAC">
    <w:name w:val="TAC"/>
    <w:basedOn w:val="TAL"/>
    <w:pPr>
      <w:jc w:val="center"/>
    </w:pPr>
  </w:style>
  <w:style w:type="paragraph" w:customStyle="1" w:styleId="LD">
    <w:name w:val="LD"/>
    <w:pPr>
      <w:keepNext/>
      <w:keepLines/>
      <w:spacing w:line="180" w:lineRule="exact"/>
    </w:pPr>
    <w:rPr>
      <w:rFonts w:ascii="Courier New" w:hAnsi="Courier New"/>
      <w:lang w:val="en-GB"/>
    </w:rPr>
  </w:style>
  <w:style w:type="paragraph" w:customStyle="1" w:styleId="EX">
    <w:name w:val="EX"/>
    <w:basedOn w:val="Normal"/>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Normal"/>
    <w:pPr>
      <w:ind w:left="568" w:hanging="284"/>
    </w:pPr>
  </w:style>
  <w:style w:type="paragraph" w:styleId="TOC6">
    <w:name w:val="toc 6"/>
    <w:basedOn w:val="TOC5"/>
    <w:next w:val="Normal"/>
    <w:semiHidden/>
    <w:pPr>
      <w:ind w:left="1985" w:hanging="1985"/>
    </w:pPr>
  </w:style>
  <w:style w:type="paragraph" w:styleId="TOC7">
    <w:name w:val="toc 7"/>
    <w:basedOn w:val="TOC6"/>
    <w:next w:val="Normal"/>
    <w:semiHidden/>
    <w:pPr>
      <w:ind w:left="2268" w:hanging="2268"/>
    </w:pPr>
  </w:style>
  <w:style w:type="paragraph" w:customStyle="1" w:styleId="EditorsNote">
    <w:name w:val="Editor's Note"/>
    <w:basedOn w:val="NO"/>
    <w:rPr>
      <w:color w:val="FF0000"/>
    </w:rPr>
  </w:style>
  <w:style w:type="paragraph" w:customStyle="1" w:styleId="TH">
    <w:name w:val="TH"/>
    <w:basedOn w:val="Normal"/>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val="en-GB"/>
    </w:rPr>
  </w:style>
  <w:style w:type="paragraph" w:customStyle="1" w:styleId="ZB">
    <w:name w:val="ZB"/>
    <w:pPr>
      <w:framePr w:w="10206" w:h="284" w:hRule="exact" w:wrap="notBeside" w:vAnchor="page" w:hAnchor="margin" w:y="1986"/>
      <w:widowControl w:val="0"/>
      <w:ind w:right="28"/>
      <w:jc w:val="right"/>
    </w:pPr>
    <w:rPr>
      <w:rFonts w:ascii="Arial" w:hAnsi="Arial"/>
      <w:i/>
      <w:noProof/>
      <w:lang w:val="en-GB"/>
    </w:rPr>
  </w:style>
  <w:style w:type="paragraph" w:customStyle="1" w:styleId="ZT">
    <w:name w:val="ZT"/>
    <w:pPr>
      <w:framePr w:wrap="notBeside" w:hAnchor="margin" w:yAlign="center"/>
      <w:widowControl w:val="0"/>
      <w:spacing w:line="240" w:lineRule="atLeast"/>
      <w:jc w:val="right"/>
    </w:pPr>
    <w:rPr>
      <w:rFonts w:ascii="Arial" w:hAnsi="Arial"/>
      <w:b/>
      <w:sz w:val="34"/>
      <w:lang w:val="en-GB"/>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val="en-GB"/>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pPr>
    <w:rPr>
      <w:rFonts w:ascii="Arial" w:hAnsi="Arial"/>
      <w:noProof/>
      <w:lang w:val="en-GB"/>
    </w:rPr>
  </w:style>
  <w:style w:type="paragraph" w:customStyle="1" w:styleId="TF">
    <w:name w:val="TF"/>
    <w:basedOn w:val="TH"/>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val="en-GB"/>
    </w:rPr>
  </w:style>
  <w:style w:type="paragraph" w:customStyle="1" w:styleId="B2">
    <w:name w:val="B2"/>
    <w:basedOn w:val="Normal"/>
    <w:pPr>
      <w:ind w:left="851" w:hanging="284"/>
    </w:pPr>
  </w:style>
  <w:style w:type="paragraph" w:customStyle="1" w:styleId="B3">
    <w:name w:val="B3"/>
    <w:basedOn w:val="Normal"/>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hAnsi="Segoe UI" w:cs="Segoe UI"/>
      <w:sz w:val="18"/>
      <w:szCs w:val="18"/>
      <w:lang w:val="en-GB"/>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4026F"/>
    <w:rPr>
      <w:color w:val="0563C1"/>
      <w:u w:val="single"/>
    </w:rPr>
  </w:style>
  <w:style w:type="character" w:styleId="UnresolvedMention">
    <w:name w:val="Unresolved Mention"/>
    <w:uiPriority w:val="99"/>
    <w:semiHidden/>
    <w:unhideWhenUsed/>
    <w:rsid w:val="0074026F"/>
    <w:rPr>
      <w:color w:val="605E5C"/>
      <w:shd w:val="clear" w:color="auto" w:fill="E1DFDD"/>
    </w:rPr>
  </w:style>
  <w:style w:type="character" w:styleId="CommentReference">
    <w:name w:val="annotation reference"/>
    <w:basedOn w:val="DefaultParagraphFont"/>
    <w:rsid w:val="004D6F05"/>
    <w:rPr>
      <w:sz w:val="16"/>
      <w:szCs w:val="16"/>
    </w:rPr>
  </w:style>
  <w:style w:type="paragraph" w:styleId="CommentText">
    <w:name w:val="annotation text"/>
    <w:basedOn w:val="Normal"/>
    <w:link w:val="CommentTextChar"/>
    <w:rsid w:val="004D6F05"/>
  </w:style>
  <w:style w:type="character" w:customStyle="1" w:styleId="CommentTextChar">
    <w:name w:val="Comment Text Char"/>
    <w:basedOn w:val="DefaultParagraphFont"/>
    <w:link w:val="CommentText"/>
    <w:rsid w:val="004D6F05"/>
    <w:rPr>
      <w:lang w:val="en-GB"/>
    </w:rPr>
  </w:style>
  <w:style w:type="paragraph" w:styleId="CommentSubject">
    <w:name w:val="annotation subject"/>
    <w:basedOn w:val="CommentText"/>
    <w:next w:val="CommentText"/>
    <w:link w:val="CommentSubjectChar"/>
    <w:rsid w:val="004D6F05"/>
    <w:rPr>
      <w:b/>
      <w:bCs/>
    </w:rPr>
  </w:style>
  <w:style w:type="character" w:customStyle="1" w:styleId="CommentSubjectChar">
    <w:name w:val="Comment Subject Char"/>
    <w:basedOn w:val="CommentTextChar"/>
    <w:link w:val="CommentSubject"/>
    <w:rsid w:val="004D6F05"/>
    <w:rPr>
      <w:b/>
      <w:bCs/>
      <w:lang w:val="en-GB"/>
    </w:rPr>
  </w:style>
  <w:style w:type="paragraph" w:styleId="ListNumber">
    <w:name w:val="List Number"/>
    <w:basedOn w:val="Normal"/>
    <w:rsid w:val="00666506"/>
    <w:pPr>
      <w:numPr>
        <w:numId w:val="7"/>
      </w:numPr>
      <w:contextualSpacing/>
    </w:pPr>
  </w:style>
  <w:style w:type="table" w:customStyle="1" w:styleId="TableGridLight1">
    <w:name w:val="Table Grid Light1"/>
    <w:basedOn w:val="TableNormal"/>
    <w:next w:val="TableGridLight"/>
    <w:uiPriority w:val="40"/>
    <w:rsid w:val="00666506"/>
    <w:rPr>
      <w:rFonts w:ascii="CG Times (WN)" w:hAnsi="CG Times (WN)"/>
      <w:lang w:val="fr-FR" w:eastAsia="fr-FR"/>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TableGridLight">
    <w:name w:val="Grid Table Light"/>
    <w:basedOn w:val="TableNormal"/>
    <w:uiPriority w:val="40"/>
    <w:rsid w:val="0066650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ibliography">
    <w:name w:val="Bibliography"/>
    <w:basedOn w:val="Normal"/>
    <w:next w:val="Normal"/>
    <w:uiPriority w:val="37"/>
    <w:semiHidden/>
    <w:unhideWhenUsed/>
    <w:rsid w:val="002109EA"/>
  </w:style>
  <w:style w:type="paragraph" w:styleId="BlockText">
    <w:name w:val="Block Text"/>
    <w:basedOn w:val="Normal"/>
    <w:rsid w:val="002109EA"/>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BodyText">
    <w:name w:val="Body Text"/>
    <w:basedOn w:val="Normal"/>
    <w:link w:val="BodyTextChar"/>
    <w:rsid w:val="002109EA"/>
    <w:pPr>
      <w:spacing w:after="120"/>
    </w:pPr>
  </w:style>
  <w:style w:type="character" w:customStyle="1" w:styleId="BodyTextChar">
    <w:name w:val="Body Text Char"/>
    <w:basedOn w:val="DefaultParagraphFont"/>
    <w:link w:val="BodyText"/>
    <w:rsid w:val="002109EA"/>
    <w:rPr>
      <w:lang w:val="en-GB"/>
    </w:rPr>
  </w:style>
  <w:style w:type="paragraph" w:styleId="BodyText2">
    <w:name w:val="Body Text 2"/>
    <w:basedOn w:val="Normal"/>
    <w:link w:val="BodyText2Char"/>
    <w:rsid w:val="002109EA"/>
    <w:pPr>
      <w:spacing w:after="120" w:line="480" w:lineRule="auto"/>
    </w:pPr>
  </w:style>
  <w:style w:type="character" w:customStyle="1" w:styleId="BodyText2Char">
    <w:name w:val="Body Text 2 Char"/>
    <w:basedOn w:val="DefaultParagraphFont"/>
    <w:link w:val="BodyText2"/>
    <w:rsid w:val="002109EA"/>
    <w:rPr>
      <w:lang w:val="en-GB"/>
    </w:rPr>
  </w:style>
  <w:style w:type="paragraph" w:styleId="BodyText3">
    <w:name w:val="Body Text 3"/>
    <w:basedOn w:val="Normal"/>
    <w:link w:val="BodyText3Char"/>
    <w:rsid w:val="002109EA"/>
    <w:pPr>
      <w:spacing w:after="120"/>
    </w:pPr>
    <w:rPr>
      <w:sz w:val="16"/>
      <w:szCs w:val="16"/>
    </w:rPr>
  </w:style>
  <w:style w:type="character" w:customStyle="1" w:styleId="BodyText3Char">
    <w:name w:val="Body Text 3 Char"/>
    <w:basedOn w:val="DefaultParagraphFont"/>
    <w:link w:val="BodyText3"/>
    <w:rsid w:val="002109EA"/>
    <w:rPr>
      <w:sz w:val="16"/>
      <w:szCs w:val="16"/>
      <w:lang w:val="en-GB"/>
    </w:rPr>
  </w:style>
  <w:style w:type="paragraph" w:styleId="BodyTextFirstIndent">
    <w:name w:val="Body Text First Indent"/>
    <w:basedOn w:val="BodyText"/>
    <w:link w:val="BodyTextFirstIndentChar"/>
    <w:rsid w:val="002109EA"/>
    <w:pPr>
      <w:spacing w:after="180"/>
      <w:ind w:firstLine="360"/>
    </w:pPr>
  </w:style>
  <w:style w:type="character" w:customStyle="1" w:styleId="BodyTextFirstIndentChar">
    <w:name w:val="Body Text First Indent Char"/>
    <w:basedOn w:val="BodyTextChar"/>
    <w:link w:val="BodyTextFirstIndent"/>
    <w:rsid w:val="002109EA"/>
    <w:rPr>
      <w:lang w:val="en-GB"/>
    </w:rPr>
  </w:style>
  <w:style w:type="paragraph" w:styleId="BodyTextIndent">
    <w:name w:val="Body Text Indent"/>
    <w:basedOn w:val="Normal"/>
    <w:link w:val="BodyTextIndentChar"/>
    <w:rsid w:val="002109EA"/>
    <w:pPr>
      <w:spacing w:after="120"/>
      <w:ind w:left="283"/>
    </w:pPr>
  </w:style>
  <w:style w:type="character" w:customStyle="1" w:styleId="BodyTextIndentChar">
    <w:name w:val="Body Text Indent Char"/>
    <w:basedOn w:val="DefaultParagraphFont"/>
    <w:link w:val="BodyTextIndent"/>
    <w:rsid w:val="002109EA"/>
    <w:rPr>
      <w:lang w:val="en-GB"/>
    </w:rPr>
  </w:style>
  <w:style w:type="paragraph" w:styleId="BodyTextFirstIndent2">
    <w:name w:val="Body Text First Indent 2"/>
    <w:basedOn w:val="BodyTextIndent"/>
    <w:link w:val="BodyTextFirstIndent2Char"/>
    <w:rsid w:val="002109EA"/>
    <w:pPr>
      <w:spacing w:after="180"/>
      <w:ind w:left="360" w:firstLine="360"/>
    </w:pPr>
  </w:style>
  <w:style w:type="character" w:customStyle="1" w:styleId="BodyTextFirstIndent2Char">
    <w:name w:val="Body Text First Indent 2 Char"/>
    <w:basedOn w:val="BodyTextIndentChar"/>
    <w:link w:val="BodyTextFirstIndent2"/>
    <w:rsid w:val="002109EA"/>
    <w:rPr>
      <w:lang w:val="en-GB"/>
    </w:rPr>
  </w:style>
  <w:style w:type="paragraph" w:styleId="BodyTextIndent2">
    <w:name w:val="Body Text Indent 2"/>
    <w:basedOn w:val="Normal"/>
    <w:link w:val="BodyTextIndent2Char"/>
    <w:rsid w:val="002109EA"/>
    <w:pPr>
      <w:spacing w:after="120" w:line="480" w:lineRule="auto"/>
      <w:ind w:left="283"/>
    </w:pPr>
  </w:style>
  <w:style w:type="character" w:customStyle="1" w:styleId="BodyTextIndent2Char">
    <w:name w:val="Body Text Indent 2 Char"/>
    <w:basedOn w:val="DefaultParagraphFont"/>
    <w:link w:val="BodyTextIndent2"/>
    <w:rsid w:val="002109EA"/>
    <w:rPr>
      <w:lang w:val="en-GB"/>
    </w:rPr>
  </w:style>
  <w:style w:type="paragraph" w:styleId="BodyTextIndent3">
    <w:name w:val="Body Text Indent 3"/>
    <w:basedOn w:val="Normal"/>
    <w:link w:val="BodyTextIndent3Char"/>
    <w:rsid w:val="002109EA"/>
    <w:pPr>
      <w:spacing w:after="120"/>
      <w:ind w:left="283"/>
    </w:pPr>
    <w:rPr>
      <w:sz w:val="16"/>
      <w:szCs w:val="16"/>
    </w:rPr>
  </w:style>
  <w:style w:type="character" w:customStyle="1" w:styleId="BodyTextIndent3Char">
    <w:name w:val="Body Text Indent 3 Char"/>
    <w:basedOn w:val="DefaultParagraphFont"/>
    <w:link w:val="BodyTextIndent3"/>
    <w:rsid w:val="002109EA"/>
    <w:rPr>
      <w:sz w:val="16"/>
      <w:szCs w:val="16"/>
      <w:lang w:val="en-GB"/>
    </w:rPr>
  </w:style>
  <w:style w:type="paragraph" w:styleId="Caption">
    <w:name w:val="caption"/>
    <w:basedOn w:val="Normal"/>
    <w:next w:val="Normal"/>
    <w:semiHidden/>
    <w:unhideWhenUsed/>
    <w:qFormat/>
    <w:rsid w:val="002109EA"/>
    <w:pPr>
      <w:spacing w:after="200"/>
    </w:pPr>
    <w:rPr>
      <w:i/>
      <w:iCs/>
      <w:color w:val="44546A" w:themeColor="text2"/>
      <w:sz w:val="18"/>
      <w:szCs w:val="18"/>
    </w:rPr>
  </w:style>
  <w:style w:type="paragraph" w:styleId="Closing">
    <w:name w:val="Closing"/>
    <w:basedOn w:val="Normal"/>
    <w:link w:val="ClosingChar"/>
    <w:rsid w:val="002109EA"/>
    <w:pPr>
      <w:spacing w:after="0"/>
      <w:ind w:left="4252"/>
    </w:pPr>
  </w:style>
  <w:style w:type="character" w:customStyle="1" w:styleId="ClosingChar">
    <w:name w:val="Closing Char"/>
    <w:basedOn w:val="DefaultParagraphFont"/>
    <w:link w:val="Closing"/>
    <w:rsid w:val="002109EA"/>
    <w:rPr>
      <w:lang w:val="en-GB"/>
    </w:rPr>
  </w:style>
  <w:style w:type="paragraph" w:styleId="Date">
    <w:name w:val="Date"/>
    <w:basedOn w:val="Normal"/>
    <w:next w:val="Normal"/>
    <w:link w:val="DateChar"/>
    <w:rsid w:val="002109EA"/>
  </w:style>
  <w:style w:type="character" w:customStyle="1" w:styleId="DateChar">
    <w:name w:val="Date Char"/>
    <w:basedOn w:val="DefaultParagraphFont"/>
    <w:link w:val="Date"/>
    <w:rsid w:val="002109EA"/>
    <w:rPr>
      <w:lang w:val="en-GB"/>
    </w:rPr>
  </w:style>
  <w:style w:type="paragraph" w:styleId="DocumentMap">
    <w:name w:val="Document Map"/>
    <w:basedOn w:val="Normal"/>
    <w:link w:val="DocumentMapChar"/>
    <w:rsid w:val="002109EA"/>
    <w:pPr>
      <w:spacing w:after="0"/>
    </w:pPr>
    <w:rPr>
      <w:rFonts w:ascii="Segoe UI" w:hAnsi="Segoe UI" w:cs="Segoe UI"/>
      <w:sz w:val="16"/>
      <w:szCs w:val="16"/>
    </w:rPr>
  </w:style>
  <w:style w:type="character" w:customStyle="1" w:styleId="DocumentMapChar">
    <w:name w:val="Document Map Char"/>
    <w:basedOn w:val="DefaultParagraphFont"/>
    <w:link w:val="DocumentMap"/>
    <w:rsid w:val="002109EA"/>
    <w:rPr>
      <w:rFonts w:ascii="Segoe UI" w:hAnsi="Segoe UI" w:cs="Segoe UI"/>
      <w:sz w:val="16"/>
      <w:szCs w:val="16"/>
      <w:lang w:val="en-GB"/>
    </w:rPr>
  </w:style>
  <w:style w:type="paragraph" w:styleId="E-mailSignature">
    <w:name w:val="E-mail Signature"/>
    <w:basedOn w:val="Normal"/>
    <w:link w:val="E-mailSignatureChar"/>
    <w:rsid w:val="002109EA"/>
    <w:pPr>
      <w:spacing w:after="0"/>
    </w:pPr>
  </w:style>
  <w:style w:type="character" w:customStyle="1" w:styleId="E-mailSignatureChar">
    <w:name w:val="E-mail Signature Char"/>
    <w:basedOn w:val="DefaultParagraphFont"/>
    <w:link w:val="E-mailSignature"/>
    <w:rsid w:val="002109EA"/>
    <w:rPr>
      <w:lang w:val="en-GB"/>
    </w:rPr>
  </w:style>
  <w:style w:type="paragraph" w:styleId="EndnoteText">
    <w:name w:val="endnote text"/>
    <w:basedOn w:val="Normal"/>
    <w:link w:val="EndnoteTextChar"/>
    <w:rsid w:val="002109EA"/>
    <w:pPr>
      <w:spacing w:after="0"/>
    </w:pPr>
  </w:style>
  <w:style w:type="character" w:customStyle="1" w:styleId="EndnoteTextChar">
    <w:name w:val="Endnote Text Char"/>
    <w:basedOn w:val="DefaultParagraphFont"/>
    <w:link w:val="EndnoteText"/>
    <w:rsid w:val="002109EA"/>
    <w:rPr>
      <w:lang w:val="en-GB"/>
    </w:rPr>
  </w:style>
  <w:style w:type="paragraph" w:styleId="EnvelopeAddress">
    <w:name w:val="envelope address"/>
    <w:basedOn w:val="Normal"/>
    <w:rsid w:val="002109EA"/>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rsid w:val="002109EA"/>
    <w:pPr>
      <w:spacing w:after="0"/>
    </w:pPr>
    <w:rPr>
      <w:rFonts w:asciiTheme="majorHAnsi" w:eastAsiaTheme="majorEastAsia" w:hAnsiTheme="majorHAnsi" w:cstheme="majorBidi"/>
    </w:rPr>
  </w:style>
  <w:style w:type="paragraph" w:styleId="FootnoteText">
    <w:name w:val="footnote text"/>
    <w:basedOn w:val="Normal"/>
    <w:link w:val="FootnoteTextChar"/>
    <w:rsid w:val="002109EA"/>
    <w:pPr>
      <w:spacing w:after="0"/>
    </w:pPr>
  </w:style>
  <w:style w:type="character" w:customStyle="1" w:styleId="FootnoteTextChar">
    <w:name w:val="Footnote Text Char"/>
    <w:basedOn w:val="DefaultParagraphFont"/>
    <w:link w:val="FootnoteText"/>
    <w:rsid w:val="002109EA"/>
    <w:rPr>
      <w:lang w:val="en-GB"/>
    </w:rPr>
  </w:style>
  <w:style w:type="paragraph" w:styleId="HTMLAddress">
    <w:name w:val="HTML Address"/>
    <w:basedOn w:val="Normal"/>
    <w:link w:val="HTMLAddressChar"/>
    <w:rsid w:val="002109EA"/>
    <w:pPr>
      <w:spacing w:after="0"/>
    </w:pPr>
    <w:rPr>
      <w:i/>
      <w:iCs/>
    </w:rPr>
  </w:style>
  <w:style w:type="character" w:customStyle="1" w:styleId="HTMLAddressChar">
    <w:name w:val="HTML Address Char"/>
    <w:basedOn w:val="DefaultParagraphFont"/>
    <w:link w:val="HTMLAddress"/>
    <w:rsid w:val="002109EA"/>
    <w:rPr>
      <w:i/>
      <w:iCs/>
      <w:lang w:val="en-GB"/>
    </w:rPr>
  </w:style>
  <w:style w:type="paragraph" w:styleId="HTMLPreformatted">
    <w:name w:val="HTML Preformatted"/>
    <w:basedOn w:val="Normal"/>
    <w:link w:val="HTMLPreformattedChar"/>
    <w:rsid w:val="002109EA"/>
    <w:pPr>
      <w:spacing w:after="0"/>
    </w:pPr>
    <w:rPr>
      <w:rFonts w:ascii="Consolas" w:hAnsi="Consolas"/>
    </w:rPr>
  </w:style>
  <w:style w:type="character" w:customStyle="1" w:styleId="HTMLPreformattedChar">
    <w:name w:val="HTML Preformatted Char"/>
    <w:basedOn w:val="DefaultParagraphFont"/>
    <w:link w:val="HTMLPreformatted"/>
    <w:rsid w:val="002109EA"/>
    <w:rPr>
      <w:rFonts w:ascii="Consolas" w:hAnsi="Consolas"/>
      <w:lang w:val="en-GB"/>
    </w:rPr>
  </w:style>
  <w:style w:type="paragraph" w:styleId="Index1">
    <w:name w:val="index 1"/>
    <w:basedOn w:val="Normal"/>
    <w:next w:val="Normal"/>
    <w:rsid w:val="002109EA"/>
    <w:pPr>
      <w:spacing w:after="0"/>
      <w:ind w:left="200" w:hanging="200"/>
    </w:pPr>
  </w:style>
  <w:style w:type="paragraph" w:styleId="Index2">
    <w:name w:val="index 2"/>
    <w:basedOn w:val="Normal"/>
    <w:next w:val="Normal"/>
    <w:rsid w:val="002109EA"/>
    <w:pPr>
      <w:spacing w:after="0"/>
      <w:ind w:left="400" w:hanging="200"/>
    </w:pPr>
  </w:style>
  <w:style w:type="paragraph" w:styleId="Index3">
    <w:name w:val="index 3"/>
    <w:basedOn w:val="Normal"/>
    <w:next w:val="Normal"/>
    <w:rsid w:val="002109EA"/>
    <w:pPr>
      <w:spacing w:after="0"/>
      <w:ind w:left="600" w:hanging="200"/>
    </w:pPr>
  </w:style>
  <w:style w:type="paragraph" w:styleId="Index4">
    <w:name w:val="index 4"/>
    <w:basedOn w:val="Normal"/>
    <w:next w:val="Normal"/>
    <w:rsid w:val="002109EA"/>
    <w:pPr>
      <w:spacing w:after="0"/>
      <w:ind w:left="800" w:hanging="200"/>
    </w:pPr>
  </w:style>
  <w:style w:type="paragraph" w:styleId="Index5">
    <w:name w:val="index 5"/>
    <w:basedOn w:val="Normal"/>
    <w:next w:val="Normal"/>
    <w:rsid w:val="002109EA"/>
    <w:pPr>
      <w:spacing w:after="0"/>
      <w:ind w:left="1000" w:hanging="200"/>
    </w:pPr>
  </w:style>
  <w:style w:type="paragraph" w:styleId="Index6">
    <w:name w:val="index 6"/>
    <w:basedOn w:val="Normal"/>
    <w:next w:val="Normal"/>
    <w:rsid w:val="002109EA"/>
    <w:pPr>
      <w:spacing w:after="0"/>
      <w:ind w:left="1200" w:hanging="200"/>
    </w:pPr>
  </w:style>
  <w:style w:type="paragraph" w:styleId="Index7">
    <w:name w:val="index 7"/>
    <w:basedOn w:val="Normal"/>
    <w:next w:val="Normal"/>
    <w:rsid w:val="002109EA"/>
    <w:pPr>
      <w:spacing w:after="0"/>
      <w:ind w:left="1400" w:hanging="200"/>
    </w:pPr>
  </w:style>
  <w:style w:type="paragraph" w:styleId="Index8">
    <w:name w:val="index 8"/>
    <w:basedOn w:val="Normal"/>
    <w:next w:val="Normal"/>
    <w:rsid w:val="002109EA"/>
    <w:pPr>
      <w:spacing w:after="0"/>
      <w:ind w:left="1600" w:hanging="200"/>
    </w:pPr>
  </w:style>
  <w:style w:type="paragraph" w:styleId="Index9">
    <w:name w:val="index 9"/>
    <w:basedOn w:val="Normal"/>
    <w:next w:val="Normal"/>
    <w:rsid w:val="002109EA"/>
    <w:pPr>
      <w:spacing w:after="0"/>
      <w:ind w:left="1800" w:hanging="200"/>
    </w:pPr>
  </w:style>
  <w:style w:type="paragraph" w:styleId="IndexHeading">
    <w:name w:val="index heading"/>
    <w:basedOn w:val="Normal"/>
    <w:next w:val="Index1"/>
    <w:rsid w:val="002109EA"/>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2109E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2109EA"/>
    <w:rPr>
      <w:i/>
      <w:iCs/>
      <w:color w:val="4472C4" w:themeColor="accent1"/>
      <w:lang w:val="en-GB"/>
    </w:rPr>
  </w:style>
  <w:style w:type="paragraph" w:styleId="List">
    <w:name w:val="List"/>
    <w:basedOn w:val="Normal"/>
    <w:rsid w:val="002109EA"/>
    <w:pPr>
      <w:ind w:left="283" w:hanging="283"/>
      <w:contextualSpacing/>
    </w:pPr>
  </w:style>
  <w:style w:type="paragraph" w:styleId="List2">
    <w:name w:val="List 2"/>
    <w:basedOn w:val="Normal"/>
    <w:rsid w:val="002109EA"/>
    <w:pPr>
      <w:ind w:left="566" w:hanging="283"/>
      <w:contextualSpacing/>
    </w:pPr>
  </w:style>
  <w:style w:type="paragraph" w:styleId="List3">
    <w:name w:val="List 3"/>
    <w:basedOn w:val="Normal"/>
    <w:rsid w:val="002109EA"/>
    <w:pPr>
      <w:ind w:left="849" w:hanging="283"/>
      <w:contextualSpacing/>
    </w:pPr>
  </w:style>
  <w:style w:type="paragraph" w:styleId="List4">
    <w:name w:val="List 4"/>
    <w:basedOn w:val="Normal"/>
    <w:rsid w:val="002109EA"/>
    <w:pPr>
      <w:ind w:left="1132" w:hanging="283"/>
      <w:contextualSpacing/>
    </w:pPr>
  </w:style>
  <w:style w:type="paragraph" w:styleId="List5">
    <w:name w:val="List 5"/>
    <w:basedOn w:val="Normal"/>
    <w:rsid w:val="002109EA"/>
    <w:pPr>
      <w:ind w:left="1415" w:hanging="283"/>
      <w:contextualSpacing/>
    </w:pPr>
  </w:style>
  <w:style w:type="paragraph" w:styleId="ListBullet">
    <w:name w:val="List Bullet"/>
    <w:basedOn w:val="Normal"/>
    <w:rsid w:val="002109EA"/>
    <w:pPr>
      <w:numPr>
        <w:numId w:val="8"/>
      </w:numPr>
      <w:contextualSpacing/>
    </w:pPr>
  </w:style>
  <w:style w:type="paragraph" w:styleId="ListBullet2">
    <w:name w:val="List Bullet 2"/>
    <w:basedOn w:val="Normal"/>
    <w:rsid w:val="002109EA"/>
    <w:pPr>
      <w:numPr>
        <w:numId w:val="9"/>
      </w:numPr>
      <w:contextualSpacing/>
    </w:pPr>
  </w:style>
  <w:style w:type="paragraph" w:styleId="ListBullet3">
    <w:name w:val="List Bullet 3"/>
    <w:basedOn w:val="Normal"/>
    <w:rsid w:val="002109EA"/>
    <w:pPr>
      <w:numPr>
        <w:numId w:val="10"/>
      </w:numPr>
      <w:contextualSpacing/>
    </w:pPr>
  </w:style>
  <w:style w:type="paragraph" w:styleId="ListBullet4">
    <w:name w:val="List Bullet 4"/>
    <w:basedOn w:val="Normal"/>
    <w:rsid w:val="002109EA"/>
    <w:pPr>
      <w:numPr>
        <w:numId w:val="11"/>
      </w:numPr>
      <w:contextualSpacing/>
    </w:pPr>
  </w:style>
  <w:style w:type="paragraph" w:styleId="ListBullet5">
    <w:name w:val="List Bullet 5"/>
    <w:basedOn w:val="Normal"/>
    <w:rsid w:val="002109EA"/>
    <w:pPr>
      <w:numPr>
        <w:numId w:val="12"/>
      </w:numPr>
      <w:contextualSpacing/>
    </w:pPr>
  </w:style>
  <w:style w:type="paragraph" w:styleId="ListContinue">
    <w:name w:val="List Continue"/>
    <w:basedOn w:val="Normal"/>
    <w:rsid w:val="002109EA"/>
    <w:pPr>
      <w:spacing w:after="120"/>
      <w:ind w:left="283"/>
      <w:contextualSpacing/>
    </w:pPr>
  </w:style>
  <w:style w:type="paragraph" w:styleId="ListContinue2">
    <w:name w:val="List Continue 2"/>
    <w:basedOn w:val="Normal"/>
    <w:rsid w:val="002109EA"/>
    <w:pPr>
      <w:spacing w:after="120"/>
      <w:ind w:left="566"/>
      <w:contextualSpacing/>
    </w:pPr>
  </w:style>
  <w:style w:type="paragraph" w:styleId="ListContinue3">
    <w:name w:val="List Continue 3"/>
    <w:basedOn w:val="Normal"/>
    <w:rsid w:val="002109EA"/>
    <w:pPr>
      <w:spacing w:after="120"/>
      <w:ind w:left="849"/>
      <w:contextualSpacing/>
    </w:pPr>
  </w:style>
  <w:style w:type="paragraph" w:styleId="ListContinue4">
    <w:name w:val="List Continue 4"/>
    <w:basedOn w:val="Normal"/>
    <w:rsid w:val="002109EA"/>
    <w:pPr>
      <w:spacing w:after="120"/>
      <w:ind w:left="1132"/>
      <w:contextualSpacing/>
    </w:pPr>
  </w:style>
  <w:style w:type="paragraph" w:styleId="ListContinue5">
    <w:name w:val="List Continue 5"/>
    <w:basedOn w:val="Normal"/>
    <w:rsid w:val="002109EA"/>
    <w:pPr>
      <w:spacing w:after="120"/>
      <w:ind w:left="1415"/>
      <w:contextualSpacing/>
    </w:pPr>
  </w:style>
  <w:style w:type="paragraph" w:styleId="ListNumber2">
    <w:name w:val="List Number 2"/>
    <w:basedOn w:val="Normal"/>
    <w:rsid w:val="002109EA"/>
    <w:pPr>
      <w:numPr>
        <w:numId w:val="13"/>
      </w:numPr>
      <w:contextualSpacing/>
    </w:pPr>
  </w:style>
  <w:style w:type="paragraph" w:styleId="ListNumber3">
    <w:name w:val="List Number 3"/>
    <w:basedOn w:val="Normal"/>
    <w:rsid w:val="002109EA"/>
    <w:pPr>
      <w:numPr>
        <w:numId w:val="14"/>
      </w:numPr>
      <w:contextualSpacing/>
    </w:pPr>
  </w:style>
  <w:style w:type="paragraph" w:styleId="ListNumber4">
    <w:name w:val="List Number 4"/>
    <w:basedOn w:val="Normal"/>
    <w:rsid w:val="002109EA"/>
    <w:pPr>
      <w:numPr>
        <w:numId w:val="15"/>
      </w:numPr>
      <w:contextualSpacing/>
    </w:pPr>
  </w:style>
  <w:style w:type="paragraph" w:styleId="ListNumber5">
    <w:name w:val="List Number 5"/>
    <w:basedOn w:val="Normal"/>
    <w:rsid w:val="002109EA"/>
    <w:pPr>
      <w:numPr>
        <w:numId w:val="16"/>
      </w:numPr>
      <w:contextualSpacing/>
    </w:pPr>
  </w:style>
  <w:style w:type="paragraph" w:styleId="ListParagraph">
    <w:name w:val="List Paragraph"/>
    <w:basedOn w:val="Normal"/>
    <w:uiPriority w:val="34"/>
    <w:qFormat/>
    <w:rsid w:val="002109EA"/>
    <w:pPr>
      <w:ind w:left="720"/>
      <w:contextualSpacing/>
    </w:pPr>
  </w:style>
  <w:style w:type="paragraph" w:styleId="MacroText">
    <w:name w:val="macro"/>
    <w:link w:val="MacroTextChar"/>
    <w:rsid w:val="002109EA"/>
    <w:pPr>
      <w:tabs>
        <w:tab w:val="left" w:pos="480"/>
        <w:tab w:val="left" w:pos="960"/>
        <w:tab w:val="left" w:pos="1440"/>
        <w:tab w:val="left" w:pos="1920"/>
        <w:tab w:val="left" w:pos="2400"/>
        <w:tab w:val="left" w:pos="2880"/>
        <w:tab w:val="left" w:pos="3360"/>
        <w:tab w:val="left" w:pos="3840"/>
        <w:tab w:val="left" w:pos="4320"/>
      </w:tabs>
    </w:pPr>
    <w:rPr>
      <w:rFonts w:ascii="Consolas" w:hAnsi="Consolas"/>
      <w:lang w:val="en-GB"/>
    </w:rPr>
  </w:style>
  <w:style w:type="character" w:customStyle="1" w:styleId="MacroTextChar">
    <w:name w:val="Macro Text Char"/>
    <w:basedOn w:val="DefaultParagraphFont"/>
    <w:link w:val="MacroText"/>
    <w:rsid w:val="002109EA"/>
    <w:rPr>
      <w:rFonts w:ascii="Consolas" w:hAnsi="Consolas"/>
      <w:lang w:val="en-GB"/>
    </w:rPr>
  </w:style>
  <w:style w:type="paragraph" w:styleId="MessageHeader">
    <w:name w:val="Message Header"/>
    <w:basedOn w:val="Normal"/>
    <w:link w:val="MessageHeaderChar"/>
    <w:rsid w:val="002109EA"/>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2109EA"/>
    <w:rPr>
      <w:rFonts w:asciiTheme="majorHAnsi" w:eastAsiaTheme="majorEastAsia" w:hAnsiTheme="majorHAnsi" w:cstheme="majorBidi"/>
      <w:sz w:val="24"/>
      <w:szCs w:val="24"/>
      <w:shd w:val="pct20" w:color="auto" w:fill="auto"/>
      <w:lang w:val="en-GB"/>
    </w:rPr>
  </w:style>
  <w:style w:type="paragraph" w:styleId="NoSpacing">
    <w:name w:val="No Spacing"/>
    <w:uiPriority w:val="1"/>
    <w:qFormat/>
    <w:rsid w:val="002109EA"/>
    <w:rPr>
      <w:lang w:val="en-GB"/>
    </w:rPr>
  </w:style>
  <w:style w:type="paragraph" w:styleId="NormalWeb">
    <w:name w:val="Normal (Web)"/>
    <w:basedOn w:val="Normal"/>
    <w:rsid w:val="002109EA"/>
    <w:rPr>
      <w:sz w:val="24"/>
      <w:szCs w:val="24"/>
    </w:rPr>
  </w:style>
  <w:style w:type="paragraph" w:styleId="NormalIndent">
    <w:name w:val="Normal Indent"/>
    <w:basedOn w:val="Normal"/>
    <w:rsid w:val="002109EA"/>
    <w:pPr>
      <w:ind w:left="720"/>
    </w:pPr>
  </w:style>
  <w:style w:type="paragraph" w:styleId="NoteHeading">
    <w:name w:val="Note Heading"/>
    <w:basedOn w:val="Normal"/>
    <w:next w:val="Normal"/>
    <w:link w:val="NoteHeadingChar"/>
    <w:rsid w:val="002109EA"/>
    <w:pPr>
      <w:spacing w:after="0"/>
    </w:pPr>
  </w:style>
  <w:style w:type="character" w:customStyle="1" w:styleId="NoteHeadingChar">
    <w:name w:val="Note Heading Char"/>
    <w:basedOn w:val="DefaultParagraphFont"/>
    <w:link w:val="NoteHeading"/>
    <w:rsid w:val="002109EA"/>
    <w:rPr>
      <w:lang w:val="en-GB"/>
    </w:rPr>
  </w:style>
  <w:style w:type="paragraph" w:styleId="PlainText">
    <w:name w:val="Plain Text"/>
    <w:basedOn w:val="Normal"/>
    <w:link w:val="PlainTextChar"/>
    <w:rsid w:val="002109EA"/>
    <w:pPr>
      <w:spacing w:after="0"/>
    </w:pPr>
    <w:rPr>
      <w:rFonts w:ascii="Consolas" w:hAnsi="Consolas"/>
      <w:sz w:val="21"/>
      <w:szCs w:val="21"/>
    </w:rPr>
  </w:style>
  <w:style w:type="character" w:customStyle="1" w:styleId="PlainTextChar">
    <w:name w:val="Plain Text Char"/>
    <w:basedOn w:val="DefaultParagraphFont"/>
    <w:link w:val="PlainText"/>
    <w:rsid w:val="002109EA"/>
    <w:rPr>
      <w:rFonts w:ascii="Consolas" w:hAnsi="Consolas"/>
      <w:sz w:val="21"/>
      <w:szCs w:val="21"/>
      <w:lang w:val="en-GB"/>
    </w:rPr>
  </w:style>
  <w:style w:type="paragraph" w:styleId="Quote">
    <w:name w:val="Quote"/>
    <w:basedOn w:val="Normal"/>
    <w:next w:val="Normal"/>
    <w:link w:val="QuoteChar"/>
    <w:uiPriority w:val="29"/>
    <w:qFormat/>
    <w:rsid w:val="002109EA"/>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2109EA"/>
    <w:rPr>
      <w:i/>
      <w:iCs/>
      <w:color w:val="404040" w:themeColor="text1" w:themeTint="BF"/>
      <w:lang w:val="en-GB"/>
    </w:rPr>
  </w:style>
  <w:style w:type="paragraph" w:styleId="Salutation">
    <w:name w:val="Salutation"/>
    <w:basedOn w:val="Normal"/>
    <w:next w:val="Normal"/>
    <w:link w:val="SalutationChar"/>
    <w:rsid w:val="002109EA"/>
  </w:style>
  <w:style w:type="character" w:customStyle="1" w:styleId="SalutationChar">
    <w:name w:val="Salutation Char"/>
    <w:basedOn w:val="DefaultParagraphFont"/>
    <w:link w:val="Salutation"/>
    <w:rsid w:val="002109EA"/>
    <w:rPr>
      <w:lang w:val="en-GB"/>
    </w:rPr>
  </w:style>
  <w:style w:type="paragraph" w:styleId="Signature">
    <w:name w:val="Signature"/>
    <w:basedOn w:val="Normal"/>
    <w:link w:val="SignatureChar"/>
    <w:rsid w:val="002109EA"/>
    <w:pPr>
      <w:spacing w:after="0"/>
      <w:ind w:left="4252"/>
    </w:pPr>
  </w:style>
  <w:style w:type="character" w:customStyle="1" w:styleId="SignatureChar">
    <w:name w:val="Signature Char"/>
    <w:basedOn w:val="DefaultParagraphFont"/>
    <w:link w:val="Signature"/>
    <w:rsid w:val="002109EA"/>
    <w:rPr>
      <w:lang w:val="en-GB"/>
    </w:rPr>
  </w:style>
  <w:style w:type="paragraph" w:styleId="Subtitle">
    <w:name w:val="Subtitle"/>
    <w:basedOn w:val="Normal"/>
    <w:next w:val="Normal"/>
    <w:link w:val="SubtitleChar"/>
    <w:qFormat/>
    <w:rsid w:val="002109EA"/>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2109EA"/>
    <w:rPr>
      <w:rFonts w:asciiTheme="minorHAnsi" w:eastAsiaTheme="minorEastAsia" w:hAnsiTheme="minorHAnsi" w:cstheme="minorBidi"/>
      <w:color w:val="5A5A5A" w:themeColor="text1" w:themeTint="A5"/>
      <w:spacing w:val="15"/>
      <w:sz w:val="22"/>
      <w:szCs w:val="22"/>
      <w:lang w:val="en-GB"/>
    </w:rPr>
  </w:style>
  <w:style w:type="paragraph" w:styleId="TableofAuthorities">
    <w:name w:val="table of authorities"/>
    <w:basedOn w:val="Normal"/>
    <w:next w:val="Normal"/>
    <w:rsid w:val="002109EA"/>
    <w:pPr>
      <w:spacing w:after="0"/>
      <w:ind w:left="200" w:hanging="200"/>
    </w:pPr>
  </w:style>
  <w:style w:type="paragraph" w:styleId="TableofFigures">
    <w:name w:val="table of figures"/>
    <w:basedOn w:val="Normal"/>
    <w:next w:val="Normal"/>
    <w:rsid w:val="002109EA"/>
    <w:pPr>
      <w:spacing w:after="0"/>
    </w:pPr>
  </w:style>
  <w:style w:type="paragraph" w:styleId="Title">
    <w:name w:val="Title"/>
    <w:basedOn w:val="Normal"/>
    <w:next w:val="Normal"/>
    <w:link w:val="TitleChar"/>
    <w:qFormat/>
    <w:rsid w:val="002109EA"/>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2109EA"/>
    <w:rPr>
      <w:rFonts w:asciiTheme="majorHAnsi" w:eastAsiaTheme="majorEastAsia" w:hAnsiTheme="majorHAnsi" w:cstheme="majorBidi"/>
      <w:spacing w:val="-10"/>
      <w:kern w:val="28"/>
      <w:sz w:val="56"/>
      <w:szCs w:val="56"/>
      <w:lang w:val="en-GB"/>
    </w:rPr>
  </w:style>
  <w:style w:type="paragraph" w:styleId="TOAHeading">
    <w:name w:val="toa heading"/>
    <w:basedOn w:val="Normal"/>
    <w:next w:val="Normal"/>
    <w:rsid w:val="002109EA"/>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2109EA"/>
    <w:pPr>
      <w:pBdr>
        <w:top w:val="none" w:sz="0" w:space="0" w:color="auto"/>
      </w:pBdr>
      <w:spacing w:after="0"/>
      <w:ind w:left="0" w:firstLine="0"/>
      <w:outlineLvl w:val="9"/>
    </w:pPr>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oleObject" Target="embeddings/oleObject1.bin"/><Relationship Id="rId18" Type="http://schemas.openxmlformats.org/officeDocument/2006/relationships/package" Target="embeddings/Microsoft_Visio_Drawing1.vsdx"/><Relationship Id="rId26" Type="http://schemas.openxmlformats.org/officeDocument/2006/relationships/header" Target="header1.xml"/><Relationship Id="rId3" Type="http://schemas.openxmlformats.org/officeDocument/2006/relationships/customXml" Target="../customXml/item2.xml"/><Relationship Id="rId21" Type="http://schemas.openxmlformats.org/officeDocument/2006/relationships/image" Target="media/image6.emf"/><Relationship Id="rId7" Type="http://schemas.openxmlformats.org/officeDocument/2006/relationships/styles" Target="styles.xml"/><Relationship Id="rId12" Type="http://schemas.openxmlformats.org/officeDocument/2006/relationships/image" Target="media/image1.emf"/><Relationship Id="rId17" Type="http://schemas.openxmlformats.org/officeDocument/2006/relationships/image" Target="media/image4.emf"/><Relationship Id="rId25" Type="http://schemas.openxmlformats.org/officeDocument/2006/relationships/hyperlink" Target="mailto:3gppContact@etsi.org" TargetMode="External"/><Relationship Id="rId2" Type="http://schemas.openxmlformats.org/officeDocument/2006/relationships/customXml" Target="../customXml/item1.xml"/><Relationship Id="rId16" Type="http://schemas.openxmlformats.org/officeDocument/2006/relationships/package" Target="embeddings/Microsoft_Visio_Drawing.vsdx"/><Relationship Id="rId20" Type="http://schemas.openxmlformats.org/officeDocument/2006/relationships/package" Target="embeddings/Microsoft_Visio_Drawing2.vsdx"/><Relationship Id="rId29"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package" Target="embeddings/Microsoft_Visio_Drawing4.vsdx"/><Relationship Id="rId5" Type="http://schemas.openxmlformats.org/officeDocument/2006/relationships/customXml" Target="../customXml/item4.xml"/><Relationship Id="rId15" Type="http://schemas.openxmlformats.org/officeDocument/2006/relationships/image" Target="media/image3.emf"/><Relationship Id="rId23" Type="http://schemas.openxmlformats.org/officeDocument/2006/relationships/image" Target="media/image7.emf"/><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5.emf"/><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package" Target="embeddings/Microsoft_Visio_Drawing3.vsdx"/><Relationship Id="rId27"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ekaloa\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3AA7AC0C743A294CADF60F661720E3E6" ma:contentTypeVersion="11" ma:contentTypeDescription="Create a new document." ma:contentTypeScope="" ma:versionID="6ae74f595dba44cf8ae2dee0f496025a">
  <xsd:schema xmlns:xsd="http://www.w3.org/2001/XMLSchema" xmlns:xs="http://www.w3.org/2001/XMLSchema" xmlns:p="http://schemas.microsoft.com/office/2006/metadata/properties" xmlns:ns3="6f846979-0e6f-42ff-8b87-e1893efeda99" xmlns:ns4="db33437f-65a5-48c5-b537-19efd290f967" targetNamespace="http://schemas.microsoft.com/office/2006/metadata/properties" ma:root="true" ma:fieldsID="4810ac031f19db5b513deec3e099bf6b" ns3:_="" ns4:_="">
    <xsd:import namespace="6f846979-0e6f-42ff-8b87-e1893efeda99"/>
    <xsd:import namespace="db33437f-65a5-48c5-b537-19efd290f967"/>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846979-0e6f-42ff-8b87-e1893efeda9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b33437f-65a5-48c5-b537-19efd290f96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B3F7014-271E-4838-A562-5D3980B7C146}">
  <ds:schemaRefs>
    <ds:schemaRef ds:uri="http://schemas.openxmlformats.org/officeDocument/2006/bibliography"/>
  </ds:schemaRefs>
</ds:datastoreItem>
</file>

<file path=customXml/itemProps2.xml><?xml version="1.0" encoding="utf-8"?>
<ds:datastoreItem xmlns:ds="http://schemas.openxmlformats.org/officeDocument/2006/customXml" ds:itemID="{A1C8E77F-72A6-4C65-A820-D6FAA00F73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f846979-0e6f-42ff-8b87-e1893efeda99"/>
    <ds:schemaRef ds:uri="db33437f-65a5-48c5-b537-19efd290f9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1BD4A86-EC64-42B9-872E-2EE0C5AA533D}">
  <ds:schemaRefs>
    <ds:schemaRef ds:uri="http://schemas.microsoft.com/sharepoint/v3/contenttype/forms"/>
  </ds:schemaRefs>
</ds:datastoreItem>
</file>

<file path=customXml/itemProps4.xml><?xml version="1.0" encoding="utf-8"?>
<ds:datastoreItem xmlns:ds="http://schemas.openxmlformats.org/officeDocument/2006/customXml" ds:itemID="{EFB5CF83-DC76-4602-A3CF-5D67BB35E10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3GPP_70.dot</Template>
  <TotalTime>0</TotalTime>
  <Pages>43</Pages>
  <Words>19955</Words>
  <Characters>105766</Characters>
  <Application>Microsoft Office Word</Application>
  <DocSecurity>0</DocSecurity>
  <Lines>881</Lines>
  <Paragraphs>250</Paragraphs>
  <ScaleCrop>false</ScaleCrop>
  <HeadingPairs>
    <vt:vector size="2" baseType="variant">
      <vt:variant>
        <vt:lpstr>Title</vt:lpstr>
      </vt:variant>
      <vt:variant>
        <vt:i4>1</vt:i4>
      </vt:variant>
    </vt:vector>
  </HeadingPairs>
  <TitlesOfParts>
    <vt:vector size="1" baseType="lpstr">
      <vt:lpstr>3GPP TS 26.139</vt:lpstr>
    </vt:vector>
  </TitlesOfParts>
  <Company>ETSI</Company>
  <LinksUpToDate>false</LinksUpToDate>
  <CharactersWithSpaces>125471</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26.139</dc:title>
  <dc:subject>RTP/RTCP Verification Procedures (Release 18)</dc:subject>
  <dc:creator>MCC Support</dc:creator>
  <cp:keywords>RTP, RTCP, SRTP, SRTCP, verification</cp:keywords>
  <dc:description/>
  <cp:lastModifiedBy>Wilhelm Meding</cp:lastModifiedBy>
  <cp:revision>3</cp:revision>
  <cp:lastPrinted>2019-02-25T14:05:00Z</cp:lastPrinted>
  <dcterms:created xsi:type="dcterms:W3CDTF">2024-07-19T18:00:00Z</dcterms:created>
  <dcterms:modified xsi:type="dcterms:W3CDTF">2024-07-19T18:00:00Z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0x0101003AA7AC0C743A294CADF60F661720E3E6</vt:lpwstr>
  </property>
</Properties>
</file>