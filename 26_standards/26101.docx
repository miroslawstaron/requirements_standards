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72757" w:rsidRPr="00EE1B70" w14:paraId="4A848C6A" w14:textId="77777777" w:rsidTr="00B14DEF">
        <w:trPr>
          <w:cantSplit/>
        </w:trPr>
        <w:tc>
          <w:tcPr>
            <w:tcW w:w="10423" w:type="dxa"/>
            <w:gridSpan w:val="2"/>
            <w:shd w:val="clear" w:color="auto" w:fill="auto"/>
          </w:tcPr>
          <w:p w14:paraId="036EBE3B" w14:textId="0F91757C" w:rsidR="00572757" w:rsidRPr="00EE1B70" w:rsidRDefault="00572757" w:rsidP="00B14DEF">
            <w:pPr>
              <w:pStyle w:val="ZA"/>
              <w:framePr w:w="0" w:hRule="auto" w:wrap="auto" w:vAnchor="margin" w:hAnchor="text" w:yAlign="inline"/>
            </w:pPr>
            <w:bookmarkStart w:id="0" w:name="page1"/>
            <w:r w:rsidRPr="00BD08FD">
              <w:rPr>
                <w:sz w:val="64"/>
              </w:rPr>
              <w:t xml:space="preserve">3GPP TS 26.101 </w:t>
            </w:r>
            <w:r w:rsidRPr="00BD08FD">
              <w:t>V</w:t>
            </w:r>
            <w:r w:rsidR="00B6498B">
              <w:t>18.0.0</w:t>
            </w:r>
            <w:r w:rsidRPr="00BD08FD">
              <w:t xml:space="preserve"> </w:t>
            </w:r>
            <w:r w:rsidRPr="00BD08FD">
              <w:rPr>
                <w:sz w:val="32"/>
              </w:rPr>
              <w:t>(</w:t>
            </w:r>
            <w:r w:rsidR="00B6498B">
              <w:rPr>
                <w:sz w:val="32"/>
              </w:rPr>
              <w:t>2024-03</w:t>
            </w:r>
            <w:r w:rsidRPr="00BD08FD">
              <w:rPr>
                <w:sz w:val="32"/>
              </w:rPr>
              <w:t>)</w:t>
            </w:r>
          </w:p>
        </w:tc>
      </w:tr>
      <w:tr w:rsidR="00572757" w:rsidRPr="00EE1B70" w14:paraId="093C8761" w14:textId="77777777" w:rsidTr="00B14DEF">
        <w:trPr>
          <w:cantSplit/>
          <w:trHeight w:hRule="exact" w:val="1134"/>
        </w:trPr>
        <w:tc>
          <w:tcPr>
            <w:tcW w:w="10423" w:type="dxa"/>
            <w:gridSpan w:val="2"/>
            <w:shd w:val="clear" w:color="auto" w:fill="auto"/>
          </w:tcPr>
          <w:p w14:paraId="5A0B9413" w14:textId="77777777" w:rsidR="00572757" w:rsidRPr="00EE1B70" w:rsidRDefault="00572757" w:rsidP="00B14DEF">
            <w:pPr>
              <w:pStyle w:val="TAR"/>
            </w:pPr>
            <w:r w:rsidRPr="00BD08FD">
              <w:t>Technical Specification</w:t>
            </w:r>
          </w:p>
        </w:tc>
      </w:tr>
      <w:tr w:rsidR="00572757" w:rsidRPr="00EE1B70" w14:paraId="0B35F34C" w14:textId="77777777" w:rsidTr="00B14DEF">
        <w:trPr>
          <w:cantSplit/>
          <w:trHeight w:hRule="exact" w:val="3685"/>
        </w:trPr>
        <w:tc>
          <w:tcPr>
            <w:tcW w:w="10423" w:type="dxa"/>
            <w:gridSpan w:val="2"/>
            <w:shd w:val="clear" w:color="auto" w:fill="auto"/>
          </w:tcPr>
          <w:p w14:paraId="72224BFB" w14:textId="77777777" w:rsidR="00572757" w:rsidRPr="00BD08FD" w:rsidRDefault="00572757" w:rsidP="00B14DEF">
            <w:pPr>
              <w:pStyle w:val="ZT"/>
              <w:framePr w:wrap="auto" w:hAnchor="text" w:yAlign="inline"/>
            </w:pPr>
            <w:r w:rsidRPr="00BD08FD">
              <w:t>3rd Generation Partnership Project;</w:t>
            </w:r>
          </w:p>
          <w:p w14:paraId="28C9E1C8" w14:textId="77777777" w:rsidR="00572757" w:rsidRPr="00BD08FD" w:rsidRDefault="00572757" w:rsidP="00B14DEF">
            <w:pPr>
              <w:pStyle w:val="ZT"/>
              <w:framePr w:wrap="auto" w:hAnchor="text" w:yAlign="inline"/>
            </w:pPr>
            <w:r w:rsidRPr="00BD08FD">
              <w:t>Technical Specification Group Services and System Aspects;</w:t>
            </w:r>
          </w:p>
          <w:p w14:paraId="63E78A66" w14:textId="77777777" w:rsidR="00572757" w:rsidRPr="00BD08FD" w:rsidRDefault="00572757" w:rsidP="00B14DEF">
            <w:pPr>
              <w:pStyle w:val="ZT"/>
              <w:framePr w:wrap="auto" w:hAnchor="text" w:yAlign="inline"/>
            </w:pPr>
            <w:r w:rsidRPr="00BD08FD">
              <w:t>Mandatory speech codec speech processing functions;</w:t>
            </w:r>
          </w:p>
          <w:p w14:paraId="44B5559A" w14:textId="77777777" w:rsidR="00572757" w:rsidRPr="00BD08FD" w:rsidRDefault="00572757" w:rsidP="00B14DEF">
            <w:pPr>
              <w:pStyle w:val="ZT"/>
              <w:framePr w:wrap="auto" w:hAnchor="text" w:yAlign="inline"/>
            </w:pPr>
            <w:r w:rsidRPr="00BD08FD">
              <w:t>Adaptive Multi-Rate (</w:t>
            </w:r>
            <w:smartTag w:uri="urn:schemas-microsoft-com:office:smarttags" w:element="stockticker">
              <w:r w:rsidRPr="00BD08FD">
                <w:t>AMR</w:t>
              </w:r>
            </w:smartTag>
            <w:r w:rsidRPr="00BD08FD">
              <w:t>) speech codec frame structure</w:t>
            </w:r>
          </w:p>
          <w:p w14:paraId="7BA1DA05" w14:textId="1ED85FA5" w:rsidR="00572757" w:rsidRPr="00EE1B70" w:rsidRDefault="00572757" w:rsidP="00B14DEF">
            <w:pPr>
              <w:pStyle w:val="ZT"/>
              <w:framePr w:wrap="auto" w:hAnchor="text" w:yAlign="inline"/>
              <w:rPr>
                <w:i/>
                <w:sz w:val="28"/>
              </w:rPr>
            </w:pPr>
            <w:r w:rsidRPr="00BD08FD">
              <w:t>(</w:t>
            </w:r>
            <w:r w:rsidRPr="00BD08FD">
              <w:rPr>
                <w:rStyle w:val="ZGSM"/>
              </w:rPr>
              <w:t>Release</w:t>
            </w:r>
            <w:r w:rsidR="00B6498B">
              <w:rPr>
                <w:rStyle w:val="ZGSM"/>
              </w:rPr>
              <w:t xml:space="preserve"> 18</w:t>
            </w:r>
            <w:r w:rsidRPr="00BD08FD">
              <w:t>)</w:t>
            </w:r>
          </w:p>
        </w:tc>
      </w:tr>
      <w:tr w:rsidR="00572757" w:rsidRPr="00EE1B70" w14:paraId="74454BF0" w14:textId="77777777" w:rsidTr="00B14DEF">
        <w:trPr>
          <w:cantSplit/>
        </w:trPr>
        <w:tc>
          <w:tcPr>
            <w:tcW w:w="10423" w:type="dxa"/>
            <w:gridSpan w:val="2"/>
            <w:shd w:val="clear" w:color="auto" w:fill="auto"/>
          </w:tcPr>
          <w:p w14:paraId="2FC3594B" w14:textId="77777777" w:rsidR="00572757" w:rsidRPr="00BD08FD" w:rsidRDefault="00572757" w:rsidP="00B14DEF">
            <w:pPr>
              <w:pStyle w:val="FP"/>
            </w:pPr>
          </w:p>
        </w:tc>
      </w:tr>
      <w:bookmarkStart w:id="1" w:name="_MON_1684549432"/>
      <w:bookmarkEnd w:id="1"/>
      <w:tr w:rsidR="00572757" w:rsidRPr="00EE1B70" w14:paraId="6F3C00E9" w14:textId="77777777" w:rsidTr="00B14DEF">
        <w:trPr>
          <w:cantSplit/>
          <w:trHeight w:hRule="exact" w:val="1531"/>
        </w:trPr>
        <w:tc>
          <w:tcPr>
            <w:tcW w:w="4883" w:type="dxa"/>
            <w:shd w:val="clear" w:color="auto" w:fill="auto"/>
          </w:tcPr>
          <w:p w14:paraId="217F3126" w14:textId="30247ECC" w:rsidR="00572757" w:rsidRPr="00EE1B70" w:rsidRDefault="00B6498B" w:rsidP="00B14DEF">
            <w:pPr>
              <w:rPr>
                <w:i/>
              </w:rPr>
            </w:pPr>
            <w:r w:rsidRPr="00B6498B">
              <w:rPr>
                <w:i/>
              </w:rPr>
              <w:object w:dxaOrig="2026" w:dyaOrig="1251" w14:anchorId="7F35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06421" r:id="rId8"/>
              </w:object>
            </w:r>
          </w:p>
        </w:tc>
        <w:tc>
          <w:tcPr>
            <w:tcW w:w="5540" w:type="dxa"/>
            <w:shd w:val="clear" w:color="auto" w:fill="auto"/>
          </w:tcPr>
          <w:p w14:paraId="278D3521" w14:textId="303A5584" w:rsidR="00572757" w:rsidRPr="00EE1B70" w:rsidRDefault="009C6679" w:rsidP="00B14DEF">
            <w:pPr>
              <w:jc w:val="right"/>
            </w:pPr>
            <w:r>
              <w:rPr>
                <w:noProof/>
              </w:rPr>
              <w:drawing>
                <wp:inline distT="0" distB="0" distL="0" distR="0" wp14:anchorId="76E3277C" wp14:editId="3D603E14">
                  <wp:extent cx="162433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572757" w:rsidRPr="00EE1B70" w14:paraId="39E35ECA" w14:textId="77777777" w:rsidTr="00B14DEF">
        <w:trPr>
          <w:cantSplit/>
          <w:trHeight w:hRule="exact" w:val="5783"/>
        </w:trPr>
        <w:tc>
          <w:tcPr>
            <w:tcW w:w="10423" w:type="dxa"/>
            <w:gridSpan w:val="2"/>
            <w:shd w:val="clear" w:color="auto" w:fill="auto"/>
          </w:tcPr>
          <w:p w14:paraId="6BFBE73F" w14:textId="77777777" w:rsidR="00572757" w:rsidRPr="00EE1B70" w:rsidRDefault="00572757" w:rsidP="00B14DEF">
            <w:pPr>
              <w:pStyle w:val="FP"/>
              <w:rPr>
                <w:b/>
              </w:rPr>
            </w:pPr>
          </w:p>
        </w:tc>
      </w:tr>
      <w:tr w:rsidR="00572757" w:rsidRPr="00EE1B70" w14:paraId="054A57F7" w14:textId="77777777" w:rsidTr="00B14DEF">
        <w:trPr>
          <w:cantSplit/>
          <w:trHeight w:hRule="exact" w:val="964"/>
        </w:trPr>
        <w:tc>
          <w:tcPr>
            <w:tcW w:w="10423" w:type="dxa"/>
            <w:gridSpan w:val="2"/>
            <w:shd w:val="clear" w:color="auto" w:fill="auto"/>
          </w:tcPr>
          <w:p w14:paraId="62B82B72" w14:textId="77777777" w:rsidR="00572757" w:rsidRPr="00EE1B70" w:rsidRDefault="00572757" w:rsidP="00B14DEF">
            <w:pPr>
              <w:rPr>
                <w:sz w:val="16"/>
              </w:rPr>
            </w:pPr>
            <w:bookmarkStart w:id="2" w:name="warningNotice"/>
            <w:r w:rsidRPr="00EE1B70">
              <w:rPr>
                <w:sz w:val="16"/>
              </w:rPr>
              <w:t>The present document has been developed within the 3rd Generation Partnership Project (3GPP</w:t>
            </w:r>
            <w:r w:rsidRPr="00EE1B70">
              <w:rPr>
                <w:sz w:val="16"/>
                <w:vertAlign w:val="superscript"/>
              </w:rPr>
              <w:t xml:space="preserve"> TM</w:t>
            </w:r>
            <w:r w:rsidRPr="00EE1B70">
              <w:rPr>
                <w:sz w:val="16"/>
              </w:rPr>
              <w:t>) and may be further elaborated for the purposes of 3GPP.</w:t>
            </w:r>
            <w:r w:rsidRPr="00EE1B70">
              <w:rPr>
                <w:sz w:val="16"/>
              </w:rPr>
              <w:br/>
              <w:t>The present document has not been subject to any approval process by the 3GPP</w:t>
            </w:r>
            <w:r w:rsidRPr="00EE1B70">
              <w:rPr>
                <w:sz w:val="16"/>
                <w:vertAlign w:val="superscript"/>
              </w:rPr>
              <w:t xml:space="preserve"> </w:t>
            </w:r>
            <w:r w:rsidRPr="00EE1B70">
              <w:rPr>
                <w:sz w:val="16"/>
              </w:rPr>
              <w:t>Organizational Partners and shall not be implemented.</w:t>
            </w:r>
            <w:r w:rsidRPr="00EE1B70">
              <w:rPr>
                <w:sz w:val="16"/>
              </w:rPr>
              <w:br/>
              <w:t>This Specification is provided for future development work within 3GPP</w:t>
            </w:r>
            <w:r w:rsidRPr="00EE1B70">
              <w:rPr>
                <w:sz w:val="16"/>
                <w:vertAlign w:val="superscript"/>
              </w:rPr>
              <w:t xml:space="preserve"> </w:t>
            </w:r>
            <w:r w:rsidRPr="00EE1B70">
              <w:rPr>
                <w:sz w:val="16"/>
              </w:rPr>
              <w:t>only. The Organizational Partners accept no liability for any use of this Specification.</w:t>
            </w:r>
            <w:r w:rsidRPr="00EE1B70">
              <w:rPr>
                <w:sz w:val="16"/>
              </w:rPr>
              <w:br/>
              <w:t>Specifications and Reports for implementation of the 3GPP</w:t>
            </w:r>
            <w:r w:rsidRPr="00EE1B70">
              <w:rPr>
                <w:sz w:val="16"/>
                <w:vertAlign w:val="superscript"/>
              </w:rPr>
              <w:t xml:space="preserve"> TM</w:t>
            </w:r>
            <w:r w:rsidRPr="00EE1B70">
              <w:rPr>
                <w:sz w:val="16"/>
              </w:rPr>
              <w:t xml:space="preserve"> system should be obtained via the 3GPP Organizational Partners' Publications Offices.</w:t>
            </w:r>
            <w:bookmarkEnd w:id="2"/>
          </w:p>
          <w:p w14:paraId="4E6799DE" w14:textId="77777777" w:rsidR="00572757" w:rsidRPr="00EE1B70" w:rsidRDefault="00572757" w:rsidP="00B14DEF">
            <w:pPr>
              <w:pStyle w:val="ZV"/>
              <w:framePr w:w="0" w:wrap="auto" w:vAnchor="margin" w:hAnchor="text" w:yAlign="inline"/>
            </w:pPr>
          </w:p>
          <w:p w14:paraId="7786B13D" w14:textId="77777777" w:rsidR="00572757" w:rsidRPr="00EE1B70" w:rsidRDefault="00572757" w:rsidP="00B14DEF">
            <w:pPr>
              <w:rPr>
                <w:sz w:val="16"/>
              </w:rPr>
            </w:pPr>
          </w:p>
        </w:tc>
      </w:tr>
      <w:bookmarkEnd w:id="0"/>
    </w:tbl>
    <w:p w14:paraId="101D5A4D" w14:textId="77777777" w:rsidR="00572757" w:rsidRPr="00EE1B70" w:rsidRDefault="00572757" w:rsidP="00572757">
      <w:pPr>
        <w:sectPr w:rsidR="00572757" w:rsidRPr="00EE1B70" w:rsidSect="00EA27E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72757" w:rsidRPr="00EE1B70" w14:paraId="06CAE5AF" w14:textId="77777777" w:rsidTr="00B14DEF">
        <w:trPr>
          <w:cantSplit/>
          <w:trHeight w:hRule="exact" w:val="5669"/>
        </w:trPr>
        <w:tc>
          <w:tcPr>
            <w:tcW w:w="10423" w:type="dxa"/>
            <w:shd w:val="clear" w:color="auto" w:fill="auto"/>
          </w:tcPr>
          <w:p w14:paraId="511DFEF5" w14:textId="77777777" w:rsidR="00572757" w:rsidRPr="00EE1B70" w:rsidRDefault="00572757" w:rsidP="00B14DEF">
            <w:pPr>
              <w:pStyle w:val="FP"/>
            </w:pPr>
            <w:bookmarkStart w:id="3" w:name="page2"/>
          </w:p>
        </w:tc>
      </w:tr>
      <w:tr w:rsidR="00572757" w:rsidRPr="00EE1B70" w14:paraId="277FA4C2" w14:textId="77777777" w:rsidTr="00B14DEF">
        <w:trPr>
          <w:cantSplit/>
          <w:trHeight w:hRule="exact" w:val="5386"/>
        </w:trPr>
        <w:tc>
          <w:tcPr>
            <w:tcW w:w="10423" w:type="dxa"/>
            <w:shd w:val="clear" w:color="auto" w:fill="auto"/>
          </w:tcPr>
          <w:p w14:paraId="30DA1489" w14:textId="77777777" w:rsidR="00572757" w:rsidRPr="00EE1B70" w:rsidRDefault="00572757" w:rsidP="00B14DEF">
            <w:pPr>
              <w:pStyle w:val="FP"/>
              <w:spacing w:after="240"/>
              <w:ind w:left="2835" w:right="2835"/>
              <w:jc w:val="center"/>
              <w:rPr>
                <w:rFonts w:ascii="Arial" w:hAnsi="Arial"/>
                <w:b/>
                <w:i/>
                <w:noProof/>
              </w:rPr>
            </w:pPr>
            <w:bookmarkStart w:id="4" w:name="coords3gpp"/>
            <w:r w:rsidRPr="00EE1B70">
              <w:rPr>
                <w:rFonts w:ascii="Arial" w:hAnsi="Arial"/>
                <w:b/>
                <w:i/>
                <w:noProof/>
              </w:rPr>
              <w:t>3GPP</w:t>
            </w:r>
          </w:p>
          <w:p w14:paraId="39529AD2" w14:textId="77777777" w:rsidR="00572757" w:rsidRPr="00EE1B70" w:rsidRDefault="00572757" w:rsidP="00B14DEF">
            <w:pPr>
              <w:pStyle w:val="FP"/>
              <w:pBdr>
                <w:bottom w:val="single" w:sz="6" w:space="1" w:color="auto"/>
              </w:pBdr>
              <w:ind w:left="2835" w:right="2835"/>
              <w:jc w:val="center"/>
              <w:rPr>
                <w:noProof/>
              </w:rPr>
            </w:pPr>
            <w:r w:rsidRPr="00EE1B70">
              <w:rPr>
                <w:noProof/>
              </w:rPr>
              <w:t>Postal address</w:t>
            </w:r>
          </w:p>
          <w:p w14:paraId="310A35F8" w14:textId="77777777" w:rsidR="00572757" w:rsidRPr="00EE1B70" w:rsidRDefault="00572757" w:rsidP="00B14DEF">
            <w:pPr>
              <w:pStyle w:val="FP"/>
              <w:ind w:left="2835" w:right="2835"/>
              <w:jc w:val="center"/>
              <w:rPr>
                <w:rFonts w:ascii="Arial" w:hAnsi="Arial"/>
                <w:noProof/>
                <w:sz w:val="18"/>
              </w:rPr>
            </w:pPr>
          </w:p>
          <w:p w14:paraId="6FC5301A" w14:textId="77777777" w:rsidR="00572757" w:rsidRPr="00EE1B70" w:rsidRDefault="00572757" w:rsidP="00B14DEF">
            <w:pPr>
              <w:pStyle w:val="FP"/>
              <w:pBdr>
                <w:bottom w:val="single" w:sz="6" w:space="1" w:color="auto"/>
              </w:pBdr>
              <w:spacing w:before="240"/>
              <w:ind w:left="2835" w:right="2835"/>
              <w:jc w:val="center"/>
              <w:rPr>
                <w:noProof/>
              </w:rPr>
            </w:pPr>
            <w:r w:rsidRPr="00EE1B70">
              <w:rPr>
                <w:noProof/>
              </w:rPr>
              <w:t>3GPP support office address</w:t>
            </w:r>
          </w:p>
          <w:p w14:paraId="7AD33A72" w14:textId="77777777" w:rsidR="00572757" w:rsidRPr="00EE1B70" w:rsidRDefault="00572757" w:rsidP="00B14DEF">
            <w:pPr>
              <w:pStyle w:val="FP"/>
              <w:ind w:left="2835" w:right="2835"/>
              <w:jc w:val="center"/>
              <w:rPr>
                <w:rFonts w:ascii="Arial" w:hAnsi="Arial"/>
                <w:noProof/>
                <w:sz w:val="18"/>
              </w:rPr>
            </w:pPr>
            <w:r w:rsidRPr="00EE1B70">
              <w:rPr>
                <w:rFonts w:ascii="Arial" w:hAnsi="Arial"/>
                <w:noProof/>
                <w:sz w:val="18"/>
              </w:rPr>
              <w:t>650 Route des Lucioles - Sophia Antipolis</w:t>
            </w:r>
          </w:p>
          <w:p w14:paraId="147621ED" w14:textId="77777777" w:rsidR="00572757" w:rsidRPr="00EE1B70" w:rsidRDefault="00572757" w:rsidP="00B14DEF">
            <w:pPr>
              <w:pStyle w:val="FP"/>
              <w:ind w:left="2835" w:right="2835"/>
              <w:jc w:val="center"/>
              <w:rPr>
                <w:rFonts w:ascii="Arial" w:hAnsi="Arial"/>
                <w:noProof/>
                <w:sz w:val="18"/>
              </w:rPr>
            </w:pPr>
            <w:r w:rsidRPr="00EE1B70">
              <w:rPr>
                <w:rFonts w:ascii="Arial" w:hAnsi="Arial"/>
                <w:noProof/>
                <w:sz w:val="18"/>
              </w:rPr>
              <w:t>Valbonne - FRANCE</w:t>
            </w:r>
          </w:p>
          <w:p w14:paraId="130033FA" w14:textId="77777777" w:rsidR="00572757" w:rsidRPr="00EE1B70" w:rsidRDefault="00572757" w:rsidP="00B14DEF">
            <w:pPr>
              <w:pStyle w:val="FP"/>
              <w:spacing w:after="20"/>
              <w:ind w:left="2835" w:right="2835"/>
              <w:jc w:val="center"/>
              <w:rPr>
                <w:rFonts w:ascii="Arial" w:hAnsi="Arial"/>
                <w:noProof/>
                <w:sz w:val="18"/>
              </w:rPr>
            </w:pPr>
            <w:r w:rsidRPr="00EE1B70">
              <w:rPr>
                <w:rFonts w:ascii="Arial" w:hAnsi="Arial"/>
                <w:noProof/>
                <w:sz w:val="18"/>
              </w:rPr>
              <w:t>Tel.: +33 4 92 94 42 00 Fax: +33 4 93 65 47 16</w:t>
            </w:r>
          </w:p>
          <w:p w14:paraId="09D6BE1D" w14:textId="77777777" w:rsidR="00572757" w:rsidRPr="00EE1B70" w:rsidRDefault="00572757" w:rsidP="00B14DEF">
            <w:pPr>
              <w:pStyle w:val="FP"/>
              <w:pBdr>
                <w:bottom w:val="single" w:sz="6" w:space="1" w:color="auto"/>
              </w:pBdr>
              <w:spacing w:before="240"/>
              <w:ind w:left="2835" w:right="2835"/>
              <w:jc w:val="center"/>
              <w:rPr>
                <w:noProof/>
              </w:rPr>
            </w:pPr>
            <w:r w:rsidRPr="00EE1B70">
              <w:rPr>
                <w:noProof/>
              </w:rPr>
              <w:t>Internet</w:t>
            </w:r>
          </w:p>
          <w:p w14:paraId="0E480C2B" w14:textId="77777777" w:rsidR="00572757" w:rsidRPr="00EE1B70" w:rsidRDefault="00572757" w:rsidP="00B14DEF">
            <w:pPr>
              <w:pStyle w:val="FP"/>
              <w:ind w:left="2835" w:right="2835"/>
              <w:jc w:val="center"/>
              <w:rPr>
                <w:rFonts w:ascii="Arial" w:hAnsi="Arial"/>
                <w:noProof/>
                <w:sz w:val="18"/>
              </w:rPr>
            </w:pPr>
            <w:r w:rsidRPr="00EE1B70">
              <w:rPr>
                <w:rFonts w:ascii="Arial" w:hAnsi="Arial"/>
                <w:noProof/>
                <w:sz w:val="18"/>
              </w:rPr>
              <w:t>http://www.3gpp.org</w:t>
            </w:r>
            <w:bookmarkEnd w:id="4"/>
          </w:p>
          <w:p w14:paraId="7D0798D8" w14:textId="77777777" w:rsidR="00572757" w:rsidRPr="00EE1B70" w:rsidRDefault="00572757" w:rsidP="00B14DEF">
            <w:pPr>
              <w:rPr>
                <w:noProof/>
              </w:rPr>
            </w:pPr>
          </w:p>
        </w:tc>
      </w:tr>
      <w:tr w:rsidR="00572757" w:rsidRPr="00EE1B70" w14:paraId="5931AF03" w14:textId="77777777" w:rsidTr="00B14DEF">
        <w:trPr>
          <w:cantSplit/>
        </w:trPr>
        <w:tc>
          <w:tcPr>
            <w:tcW w:w="10423" w:type="dxa"/>
            <w:shd w:val="clear" w:color="auto" w:fill="auto"/>
            <w:vAlign w:val="bottom"/>
          </w:tcPr>
          <w:p w14:paraId="66E07DEA" w14:textId="77777777" w:rsidR="00572757" w:rsidRPr="00EE1B70" w:rsidRDefault="00572757" w:rsidP="00B14DEF">
            <w:pPr>
              <w:pStyle w:val="FP"/>
              <w:pBdr>
                <w:bottom w:val="single" w:sz="6" w:space="1" w:color="auto"/>
              </w:pBdr>
              <w:spacing w:after="240"/>
              <w:jc w:val="center"/>
              <w:rPr>
                <w:rFonts w:ascii="Arial" w:hAnsi="Arial"/>
                <w:b/>
                <w:i/>
                <w:noProof/>
              </w:rPr>
            </w:pPr>
            <w:bookmarkStart w:id="5" w:name="copyrightNotification"/>
            <w:r w:rsidRPr="00EE1B70">
              <w:rPr>
                <w:rFonts w:ascii="Arial" w:hAnsi="Arial"/>
                <w:b/>
                <w:i/>
                <w:noProof/>
              </w:rPr>
              <w:t>Copyright Notification</w:t>
            </w:r>
          </w:p>
          <w:p w14:paraId="4D4B793C" w14:textId="77777777" w:rsidR="00572757" w:rsidRPr="00EE1B70" w:rsidRDefault="00572757" w:rsidP="00B14DEF">
            <w:pPr>
              <w:pStyle w:val="FP"/>
              <w:jc w:val="center"/>
              <w:rPr>
                <w:noProof/>
              </w:rPr>
            </w:pPr>
            <w:r w:rsidRPr="00EE1B70">
              <w:rPr>
                <w:noProof/>
              </w:rPr>
              <w:t>No part may be reproduced except as authorized by written permission.</w:t>
            </w:r>
            <w:r w:rsidRPr="00EE1B70">
              <w:rPr>
                <w:noProof/>
              </w:rPr>
              <w:br/>
              <w:t>The copyright and the foregoing restriction extend to reproduction in all media.</w:t>
            </w:r>
          </w:p>
          <w:p w14:paraId="6376DCF8" w14:textId="77777777" w:rsidR="00572757" w:rsidRPr="00EE1B70" w:rsidRDefault="00572757" w:rsidP="00B14DEF">
            <w:pPr>
              <w:pStyle w:val="FP"/>
              <w:jc w:val="center"/>
              <w:rPr>
                <w:noProof/>
              </w:rPr>
            </w:pPr>
          </w:p>
          <w:p w14:paraId="6207FEB1" w14:textId="6726A75A" w:rsidR="00572757" w:rsidRPr="00EE1B70" w:rsidRDefault="00572757" w:rsidP="00B14DEF">
            <w:pPr>
              <w:pStyle w:val="FP"/>
              <w:jc w:val="center"/>
              <w:rPr>
                <w:noProof/>
                <w:sz w:val="18"/>
              </w:rPr>
            </w:pPr>
            <w:r w:rsidRPr="00EE1B70">
              <w:rPr>
                <w:noProof/>
                <w:sz w:val="18"/>
              </w:rPr>
              <w:t>©</w:t>
            </w:r>
            <w:r w:rsidR="00B6498B">
              <w:rPr>
                <w:noProof/>
                <w:sz w:val="18"/>
              </w:rPr>
              <w:t xml:space="preserve"> 2024</w:t>
            </w:r>
            <w:r w:rsidRPr="00EE1B70">
              <w:rPr>
                <w:noProof/>
                <w:sz w:val="18"/>
              </w:rPr>
              <w:t>, 3GPP Organizational Partners (ARIB, ATIS, CCSA, ETSI, TSDSI, TTA, TTC).</w:t>
            </w:r>
            <w:bookmarkStart w:id="6" w:name="copyrightaddon"/>
            <w:bookmarkEnd w:id="6"/>
          </w:p>
          <w:p w14:paraId="67C2BC04" w14:textId="77777777" w:rsidR="00572757" w:rsidRPr="00EE1B70" w:rsidRDefault="00572757" w:rsidP="00B14DEF">
            <w:pPr>
              <w:pStyle w:val="FP"/>
              <w:jc w:val="center"/>
              <w:rPr>
                <w:noProof/>
                <w:sz w:val="18"/>
              </w:rPr>
            </w:pPr>
            <w:r w:rsidRPr="00EE1B70">
              <w:rPr>
                <w:noProof/>
                <w:sz w:val="18"/>
              </w:rPr>
              <w:t>All rights reserved.</w:t>
            </w:r>
          </w:p>
          <w:p w14:paraId="34B3DEFD" w14:textId="77777777" w:rsidR="00572757" w:rsidRPr="00EE1B70" w:rsidRDefault="00572757" w:rsidP="00B14DEF">
            <w:pPr>
              <w:pStyle w:val="FP"/>
              <w:rPr>
                <w:noProof/>
                <w:sz w:val="18"/>
              </w:rPr>
            </w:pPr>
          </w:p>
          <w:p w14:paraId="737E5B36" w14:textId="77777777" w:rsidR="00572757" w:rsidRPr="00EE1B70" w:rsidRDefault="00572757" w:rsidP="00B14DEF">
            <w:pPr>
              <w:pStyle w:val="FP"/>
              <w:rPr>
                <w:noProof/>
                <w:sz w:val="18"/>
              </w:rPr>
            </w:pPr>
            <w:r w:rsidRPr="00EE1B70">
              <w:rPr>
                <w:noProof/>
                <w:sz w:val="18"/>
              </w:rPr>
              <w:t>UMTS™ is a Trade Mark of ETSI registered for the benefit of its members</w:t>
            </w:r>
          </w:p>
          <w:p w14:paraId="517E1583" w14:textId="77777777" w:rsidR="00572757" w:rsidRPr="00EE1B70" w:rsidRDefault="00572757" w:rsidP="00B14DEF">
            <w:pPr>
              <w:pStyle w:val="FP"/>
              <w:rPr>
                <w:noProof/>
                <w:sz w:val="18"/>
              </w:rPr>
            </w:pPr>
            <w:r w:rsidRPr="00EE1B70">
              <w:rPr>
                <w:noProof/>
                <w:sz w:val="18"/>
              </w:rPr>
              <w:t>3GPP™ is a Trade Mark of ETSI registered for the benefit of its Members and of the 3GPP Organizational Partners</w:t>
            </w:r>
            <w:r w:rsidRPr="00EE1B70">
              <w:rPr>
                <w:noProof/>
                <w:sz w:val="18"/>
              </w:rPr>
              <w:br/>
              <w:t>LTE™ is a Trade Mark of ETSI registered for the benefit of its Members and of the 3GPP Organizational Partners</w:t>
            </w:r>
          </w:p>
          <w:p w14:paraId="6D0C15D5" w14:textId="77777777" w:rsidR="00572757" w:rsidRPr="00EE1B70" w:rsidRDefault="00572757" w:rsidP="00B14DEF">
            <w:pPr>
              <w:pStyle w:val="FP"/>
              <w:rPr>
                <w:noProof/>
                <w:sz w:val="18"/>
              </w:rPr>
            </w:pPr>
            <w:r w:rsidRPr="00EE1B70">
              <w:rPr>
                <w:noProof/>
                <w:sz w:val="18"/>
              </w:rPr>
              <w:t>GSM® and the GSM logo are registered and owned by the GSM Association</w:t>
            </w:r>
            <w:bookmarkEnd w:id="5"/>
          </w:p>
          <w:p w14:paraId="03AE8504" w14:textId="77777777" w:rsidR="00572757" w:rsidRPr="00EE1B70" w:rsidRDefault="00572757" w:rsidP="00B14DEF"/>
        </w:tc>
      </w:tr>
      <w:bookmarkEnd w:id="3"/>
    </w:tbl>
    <w:p w14:paraId="31C6B642" w14:textId="6213E7A5" w:rsidR="00E609C2" w:rsidRPr="00BD08FD" w:rsidRDefault="00572757">
      <w:pPr>
        <w:pStyle w:val="TT"/>
      </w:pPr>
      <w:r w:rsidRPr="00EE1B70">
        <w:br w:type="page"/>
      </w:r>
      <w:r w:rsidR="00E609C2" w:rsidRPr="00BD08FD">
        <w:lastRenderedPageBreak/>
        <w:t>Contents</w:t>
      </w:r>
    </w:p>
    <w:p w14:paraId="2F4AE15D" w14:textId="77777777" w:rsidR="00723198" w:rsidRDefault="00723198">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_Toc517268082 \h </w:instrText>
      </w:r>
      <w:r>
        <w:fldChar w:fldCharType="separate"/>
      </w:r>
      <w:r>
        <w:t>4</w:t>
      </w:r>
      <w:r>
        <w:fldChar w:fldCharType="end"/>
      </w:r>
    </w:p>
    <w:p w14:paraId="66B46907" w14:textId="77777777" w:rsidR="00723198" w:rsidRDefault="00723198">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_Toc517268083 \h </w:instrText>
      </w:r>
      <w:r>
        <w:fldChar w:fldCharType="separate"/>
      </w:r>
      <w:r>
        <w:t>5</w:t>
      </w:r>
      <w:r>
        <w:fldChar w:fldCharType="end"/>
      </w:r>
    </w:p>
    <w:p w14:paraId="322E0CE2" w14:textId="77777777" w:rsidR="00723198" w:rsidRDefault="00723198">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_Toc517268084 \h </w:instrText>
      </w:r>
      <w:r>
        <w:fldChar w:fldCharType="separate"/>
      </w:r>
      <w:r>
        <w:t>5</w:t>
      </w:r>
      <w:r>
        <w:fldChar w:fldCharType="end"/>
      </w:r>
    </w:p>
    <w:p w14:paraId="2BB0FDB0" w14:textId="77777777" w:rsidR="00723198" w:rsidRDefault="00723198">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_Toc517268085 \h </w:instrText>
      </w:r>
      <w:r>
        <w:fldChar w:fldCharType="separate"/>
      </w:r>
      <w:r>
        <w:t>5</w:t>
      </w:r>
      <w:r>
        <w:fldChar w:fldCharType="end"/>
      </w:r>
    </w:p>
    <w:p w14:paraId="40011CA2" w14:textId="77777777" w:rsidR="00723198" w:rsidRDefault="00723198">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_Toc517268086 \h </w:instrText>
      </w:r>
      <w:r>
        <w:fldChar w:fldCharType="separate"/>
      </w:r>
      <w:r>
        <w:t>5</w:t>
      </w:r>
      <w:r>
        <w:fldChar w:fldCharType="end"/>
      </w:r>
    </w:p>
    <w:p w14:paraId="05B44893" w14:textId="77777777" w:rsidR="00723198" w:rsidRDefault="00723198">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_Toc517268087 \h </w:instrText>
      </w:r>
      <w:r>
        <w:fldChar w:fldCharType="separate"/>
      </w:r>
      <w:r>
        <w:t>5</w:t>
      </w:r>
      <w:r>
        <w:fldChar w:fldCharType="end"/>
      </w:r>
    </w:p>
    <w:p w14:paraId="7050DB15" w14:textId="77777777" w:rsidR="00723198" w:rsidRDefault="00723198">
      <w:pPr>
        <w:pStyle w:val="TOC1"/>
        <w:rPr>
          <w:rFonts w:ascii="Calibri" w:hAnsi="Calibri"/>
          <w:szCs w:val="22"/>
          <w:lang w:val="en-US"/>
        </w:rPr>
      </w:pPr>
      <w:r>
        <w:t>4</w:t>
      </w:r>
      <w:r>
        <w:rPr>
          <w:rFonts w:ascii="Calibri" w:hAnsi="Calibri"/>
          <w:szCs w:val="22"/>
          <w:lang w:val="en-US"/>
        </w:rPr>
        <w:tab/>
      </w:r>
      <w:r>
        <w:t>AMR codec frame format (AMR IF1)</w:t>
      </w:r>
      <w:r>
        <w:tab/>
      </w:r>
      <w:r>
        <w:fldChar w:fldCharType="begin" w:fldLock="1"/>
      </w:r>
      <w:r>
        <w:instrText xml:space="preserve"> PAGEREF _Toc517268088 \h </w:instrText>
      </w:r>
      <w:r>
        <w:fldChar w:fldCharType="separate"/>
      </w:r>
      <w:r>
        <w:t>6</w:t>
      </w:r>
      <w:r>
        <w:fldChar w:fldCharType="end"/>
      </w:r>
    </w:p>
    <w:p w14:paraId="68F1B0DC" w14:textId="77777777" w:rsidR="00723198" w:rsidRDefault="00723198">
      <w:pPr>
        <w:pStyle w:val="TOC2"/>
        <w:rPr>
          <w:rFonts w:ascii="Calibri" w:hAnsi="Calibri"/>
          <w:sz w:val="22"/>
          <w:szCs w:val="22"/>
          <w:lang w:val="en-US"/>
        </w:rPr>
      </w:pPr>
      <w:r>
        <w:t>4.1</w:t>
      </w:r>
      <w:r>
        <w:rPr>
          <w:rFonts w:ascii="Calibri" w:hAnsi="Calibri"/>
          <w:sz w:val="22"/>
          <w:szCs w:val="22"/>
          <w:lang w:val="en-US"/>
        </w:rPr>
        <w:tab/>
      </w:r>
      <w:r>
        <w:t>AMR Header and AMR Auxiliary Information</w:t>
      </w:r>
      <w:r>
        <w:tab/>
      </w:r>
      <w:r>
        <w:fldChar w:fldCharType="begin" w:fldLock="1"/>
      </w:r>
      <w:r>
        <w:instrText xml:space="preserve"> PAGEREF _Toc517268089 \h </w:instrText>
      </w:r>
      <w:r>
        <w:fldChar w:fldCharType="separate"/>
      </w:r>
      <w:r>
        <w:t>6</w:t>
      </w:r>
      <w:r>
        <w:fldChar w:fldCharType="end"/>
      </w:r>
    </w:p>
    <w:p w14:paraId="1B1AC80F" w14:textId="77777777" w:rsidR="00723198" w:rsidRPr="00723198" w:rsidRDefault="00723198">
      <w:pPr>
        <w:pStyle w:val="TOC3"/>
        <w:rPr>
          <w:rFonts w:ascii="Calibri" w:hAnsi="Calibri"/>
          <w:sz w:val="22"/>
          <w:szCs w:val="22"/>
          <w:lang w:val="fr-FR"/>
        </w:rPr>
      </w:pPr>
      <w:r w:rsidRPr="00723198">
        <w:rPr>
          <w:lang w:val="fr-FR"/>
        </w:rPr>
        <w:t>4.1.1</w:t>
      </w:r>
      <w:r w:rsidRPr="00723198">
        <w:rPr>
          <w:rFonts w:ascii="Calibri" w:hAnsi="Calibri"/>
          <w:sz w:val="22"/>
          <w:szCs w:val="22"/>
          <w:lang w:val="fr-FR"/>
        </w:rPr>
        <w:tab/>
      </w:r>
      <w:r w:rsidRPr="00723198">
        <w:rPr>
          <w:lang w:val="fr-FR"/>
        </w:rPr>
        <w:t>Frame Type, Mode Indication, and Mode Request</w:t>
      </w:r>
      <w:r w:rsidRPr="00723198">
        <w:rPr>
          <w:lang w:val="fr-FR"/>
        </w:rPr>
        <w:tab/>
      </w:r>
      <w:r>
        <w:fldChar w:fldCharType="begin" w:fldLock="1"/>
      </w:r>
      <w:r w:rsidRPr="00723198">
        <w:rPr>
          <w:lang w:val="fr-FR"/>
        </w:rPr>
        <w:instrText xml:space="preserve"> PAGEREF _Toc517268090 \h </w:instrText>
      </w:r>
      <w:r>
        <w:fldChar w:fldCharType="separate"/>
      </w:r>
      <w:r w:rsidRPr="00723198">
        <w:rPr>
          <w:lang w:val="fr-FR"/>
        </w:rPr>
        <w:t>6</w:t>
      </w:r>
      <w:r>
        <w:fldChar w:fldCharType="end"/>
      </w:r>
    </w:p>
    <w:p w14:paraId="6D799CA5" w14:textId="77777777" w:rsidR="00723198" w:rsidRDefault="00723198">
      <w:pPr>
        <w:pStyle w:val="TOC3"/>
        <w:rPr>
          <w:rFonts w:ascii="Calibri" w:hAnsi="Calibri"/>
          <w:sz w:val="22"/>
          <w:szCs w:val="22"/>
          <w:lang w:val="en-US"/>
        </w:rPr>
      </w:pPr>
      <w:r>
        <w:t>4.1.2</w:t>
      </w:r>
      <w:r>
        <w:rPr>
          <w:rFonts w:ascii="Calibri" w:hAnsi="Calibri"/>
          <w:sz w:val="22"/>
          <w:szCs w:val="22"/>
          <w:lang w:val="en-US"/>
        </w:rPr>
        <w:tab/>
      </w:r>
      <w:r>
        <w:t>Frame Quality Indicator</w:t>
      </w:r>
      <w:r>
        <w:tab/>
      </w:r>
      <w:r>
        <w:fldChar w:fldCharType="begin" w:fldLock="1"/>
      </w:r>
      <w:r>
        <w:instrText xml:space="preserve"> PAGEREF _Toc517268091 \h </w:instrText>
      </w:r>
      <w:r>
        <w:fldChar w:fldCharType="separate"/>
      </w:r>
      <w:r>
        <w:t>7</w:t>
      </w:r>
      <w:r>
        <w:fldChar w:fldCharType="end"/>
      </w:r>
    </w:p>
    <w:p w14:paraId="6D7B64CB" w14:textId="77777777" w:rsidR="00723198" w:rsidRDefault="00723198">
      <w:pPr>
        <w:pStyle w:val="TOC3"/>
        <w:rPr>
          <w:rFonts w:ascii="Calibri" w:hAnsi="Calibri"/>
          <w:sz w:val="22"/>
          <w:szCs w:val="22"/>
          <w:lang w:val="en-US"/>
        </w:rPr>
      </w:pPr>
      <w:r>
        <w:t>4.1.3</w:t>
      </w:r>
      <w:r>
        <w:rPr>
          <w:rFonts w:ascii="Calibri" w:hAnsi="Calibri"/>
          <w:sz w:val="22"/>
          <w:szCs w:val="22"/>
          <w:lang w:val="en-US"/>
        </w:rPr>
        <w:tab/>
      </w:r>
      <w:r>
        <w:t>Mapping to TX_TYPE and RX_TYPE</w:t>
      </w:r>
      <w:r>
        <w:tab/>
      </w:r>
      <w:r>
        <w:fldChar w:fldCharType="begin" w:fldLock="1"/>
      </w:r>
      <w:r>
        <w:instrText xml:space="preserve"> PAGEREF _Toc517268092 \h </w:instrText>
      </w:r>
      <w:r>
        <w:fldChar w:fldCharType="separate"/>
      </w:r>
      <w:r>
        <w:t>7</w:t>
      </w:r>
      <w:r>
        <w:fldChar w:fldCharType="end"/>
      </w:r>
    </w:p>
    <w:p w14:paraId="31D6AD84" w14:textId="77777777" w:rsidR="00723198" w:rsidRPr="00723198" w:rsidRDefault="00723198">
      <w:pPr>
        <w:pStyle w:val="TOC3"/>
        <w:rPr>
          <w:rFonts w:ascii="Calibri" w:hAnsi="Calibri"/>
          <w:sz w:val="22"/>
          <w:szCs w:val="22"/>
          <w:lang w:val="fr-FR"/>
        </w:rPr>
      </w:pPr>
      <w:r w:rsidRPr="00723198">
        <w:rPr>
          <w:lang w:val="fr-FR"/>
        </w:rPr>
        <w:t>4.1.4</w:t>
      </w:r>
      <w:r w:rsidRPr="00723198">
        <w:rPr>
          <w:rFonts w:ascii="Calibri" w:hAnsi="Calibri"/>
          <w:sz w:val="22"/>
          <w:szCs w:val="22"/>
          <w:lang w:val="fr-FR"/>
        </w:rPr>
        <w:tab/>
      </w:r>
      <w:r w:rsidRPr="00723198">
        <w:rPr>
          <w:lang w:val="fr-FR"/>
        </w:rPr>
        <w:t>Codec CRC</w:t>
      </w:r>
      <w:r w:rsidRPr="00723198">
        <w:rPr>
          <w:lang w:val="fr-FR"/>
        </w:rPr>
        <w:tab/>
      </w:r>
      <w:r>
        <w:fldChar w:fldCharType="begin" w:fldLock="1"/>
      </w:r>
      <w:r w:rsidRPr="00723198">
        <w:rPr>
          <w:lang w:val="fr-FR"/>
        </w:rPr>
        <w:instrText xml:space="preserve"> PAGEREF _Toc517268093 \h </w:instrText>
      </w:r>
      <w:r>
        <w:fldChar w:fldCharType="separate"/>
      </w:r>
      <w:r w:rsidRPr="00723198">
        <w:rPr>
          <w:lang w:val="fr-FR"/>
        </w:rPr>
        <w:t>8</w:t>
      </w:r>
      <w:r>
        <w:fldChar w:fldCharType="end"/>
      </w:r>
    </w:p>
    <w:p w14:paraId="13CB7ED7" w14:textId="77777777" w:rsidR="00723198" w:rsidRPr="00723198" w:rsidRDefault="00723198">
      <w:pPr>
        <w:pStyle w:val="TOC2"/>
        <w:rPr>
          <w:rFonts w:ascii="Calibri" w:hAnsi="Calibri"/>
          <w:sz w:val="22"/>
          <w:szCs w:val="22"/>
          <w:lang w:val="fr-FR"/>
        </w:rPr>
      </w:pPr>
      <w:r w:rsidRPr="00723198">
        <w:rPr>
          <w:lang w:val="fr-FR"/>
        </w:rPr>
        <w:t>4.2</w:t>
      </w:r>
      <w:r w:rsidRPr="00723198">
        <w:rPr>
          <w:rFonts w:ascii="Calibri" w:hAnsi="Calibri"/>
          <w:sz w:val="22"/>
          <w:szCs w:val="22"/>
          <w:lang w:val="fr-FR"/>
        </w:rPr>
        <w:tab/>
      </w:r>
      <w:r w:rsidRPr="00723198">
        <w:rPr>
          <w:lang w:val="fr-FR"/>
        </w:rPr>
        <w:t>AMR Core Frame</w:t>
      </w:r>
      <w:r w:rsidRPr="00723198">
        <w:rPr>
          <w:lang w:val="fr-FR"/>
        </w:rPr>
        <w:tab/>
      </w:r>
      <w:r>
        <w:fldChar w:fldCharType="begin" w:fldLock="1"/>
      </w:r>
      <w:r w:rsidRPr="00723198">
        <w:rPr>
          <w:lang w:val="fr-FR"/>
        </w:rPr>
        <w:instrText xml:space="preserve"> PAGEREF _Toc517268094 \h </w:instrText>
      </w:r>
      <w:r>
        <w:fldChar w:fldCharType="separate"/>
      </w:r>
      <w:r w:rsidRPr="00723198">
        <w:rPr>
          <w:lang w:val="fr-FR"/>
        </w:rPr>
        <w:t>8</w:t>
      </w:r>
      <w:r>
        <w:fldChar w:fldCharType="end"/>
      </w:r>
    </w:p>
    <w:p w14:paraId="00CDC870" w14:textId="77777777" w:rsidR="00723198" w:rsidRDefault="00723198">
      <w:pPr>
        <w:pStyle w:val="TOC3"/>
        <w:rPr>
          <w:rFonts w:ascii="Calibri" w:hAnsi="Calibri"/>
          <w:sz w:val="22"/>
          <w:szCs w:val="22"/>
          <w:lang w:val="en-US"/>
        </w:rPr>
      </w:pPr>
      <w:r>
        <w:t>4.2.1</w:t>
      </w:r>
      <w:r>
        <w:rPr>
          <w:rFonts w:ascii="Calibri" w:hAnsi="Calibri"/>
          <w:sz w:val="22"/>
          <w:szCs w:val="22"/>
          <w:lang w:val="en-US"/>
        </w:rPr>
        <w:tab/>
      </w:r>
      <w:r>
        <w:t>AMR Core Frame with speech bits: Bit ordering</w:t>
      </w:r>
      <w:r>
        <w:tab/>
      </w:r>
      <w:r>
        <w:fldChar w:fldCharType="begin" w:fldLock="1"/>
      </w:r>
      <w:r>
        <w:instrText xml:space="preserve"> PAGEREF _Toc517268095 \h </w:instrText>
      </w:r>
      <w:r>
        <w:fldChar w:fldCharType="separate"/>
      </w:r>
      <w:r>
        <w:t>8</w:t>
      </w:r>
      <w:r>
        <w:fldChar w:fldCharType="end"/>
      </w:r>
    </w:p>
    <w:p w14:paraId="718F2B5B" w14:textId="77777777" w:rsidR="00723198" w:rsidRDefault="00723198">
      <w:pPr>
        <w:pStyle w:val="TOC3"/>
        <w:rPr>
          <w:rFonts w:ascii="Calibri" w:hAnsi="Calibri"/>
          <w:sz w:val="22"/>
          <w:szCs w:val="22"/>
          <w:lang w:val="en-US"/>
        </w:rPr>
      </w:pPr>
      <w:r>
        <w:t>4.2.2</w:t>
      </w:r>
      <w:r>
        <w:rPr>
          <w:rFonts w:ascii="Calibri" w:hAnsi="Calibri"/>
          <w:sz w:val="22"/>
          <w:szCs w:val="22"/>
          <w:lang w:val="en-US"/>
        </w:rPr>
        <w:tab/>
      </w:r>
      <w:r>
        <w:t>AMR Core Frame with speech bits: Class division</w:t>
      </w:r>
      <w:r>
        <w:tab/>
      </w:r>
      <w:r>
        <w:fldChar w:fldCharType="begin" w:fldLock="1"/>
      </w:r>
      <w:r>
        <w:instrText xml:space="preserve"> PAGEREF _Toc517268096 \h </w:instrText>
      </w:r>
      <w:r>
        <w:fldChar w:fldCharType="separate"/>
      </w:r>
      <w:r>
        <w:t>9</w:t>
      </w:r>
      <w:r>
        <w:fldChar w:fldCharType="end"/>
      </w:r>
    </w:p>
    <w:p w14:paraId="1C7F2485" w14:textId="77777777" w:rsidR="00723198" w:rsidRDefault="00723198">
      <w:pPr>
        <w:pStyle w:val="TOC3"/>
        <w:rPr>
          <w:rFonts w:ascii="Calibri" w:hAnsi="Calibri"/>
          <w:sz w:val="22"/>
          <w:szCs w:val="22"/>
          <w:lang w:val="en-US"/>
        </w:rPr>
      </w:pPr>
      <w:r>
        <w:t>4.2.3</w:t>
      </w:r>
      <w:r>
        <w:rPr>
          <w:rFonts w:ascii="Calibri" w:hAnsi="Calibri"/>
          <w:sz w:val="22"/>
          <w:szCs w:val="22"/>
          <w:lang w:val="en-US"/>
        </w:rPr>
        <w:tab/>
      </w:r>
      <w:r>
        <w:t>AMR Core Frame with comfort noise bits</w:t>
      </w:r>
      <w:r>
        <w:tab/>
      </w:r>
      <w:r>
        <w:fldChar w:fldCharType="begin" w:fldLock="1"/>
      </w:r>
      <w:r>
        <w:instrText xml:space="preserve"> PAGEREF _Toc517268097 \h </w:instrText>
      </w:r>
      <w:r>
        <w:fldChar w:fldCharType="separate"/>
      </w:r>
      <w:r>
        <w:t>9</w:t>
      </w:r>
      <w:r>
        <w:fldChar w:fldCharType="end"/>
      </w:r>
    </w:p>
    <w:p w14:paraId="54A8B4E4" w14:textId="77777777" w:rsidR="00723198" w:rsidRDefault="00723198">
      <w:pPr>
        <w:pStyle w:val="TOC2"/>
        <w:rPr>
          <w:rFonts w:ascii="Calibri" w:hAnsi="Calibri"/>
          <w:sz w:val="22"/>
          <w:szCs w:val="22"/>
          <w:lang w:val="en-US"/>
        </w:rPr>
      </w:pPr>
      <w:r>
        <w:t>4.3</w:t>
      </w:r>
      <w:r>
        <w:rPr>
          <w:rFonts w:ascii="Calibri" w:hAnsi="Calibri"/>
          <w:sz w:val="22"/>
          <w:szCs w:val="22"/>
          <w:lang w:val="en-US"/>
        </w:rPr>
        <w:tab/>
      </w:r>
      <w:r>
        <w:t>AMR frame composition</w:t>
      </w:r>
      <w:r>
        <w:tab/>
      </w:r>
      <w:r>
        <w:fldChar w:fldCharType="begin" w:fldLock="1"/>
      </w:r>
      <w:r>
        <w:instrText xml:space="preserve"> PAGEREF _Toc517268098 \h </w:instrText>
      </w:r>
      <w:r>
        <w:fldChar w:fldCharType="separate"/>
      </w:r>
      <w:r>
        <w:t>10</w:t>
      </w:r>
      <w:r>
        <w:fldChar w:fldCharType="end"/>
      </w:r>
    </w:p>
    <w:p w14:paraId="67307FF8" w14:textId="77777777" w:rsidR="00723198" w:rsidRDefault="00723198">
      <w:pPr>
        <w:pStyle w:val="TOC2"/>
        <w:rPr>
          <w:rFonts w:ascii="Calibri" w:hAnsi="Calibri"/>
          <w:sz w:val="22"/>
          <w:szCs w:val="22"/>
          <w:lang w:val="en-US"/>
        </w:rPr>
      </w:pPr>
      <w:r>
        <w:t>4.4</w:t>
      </w:r>
      <w:r>
        <w:rPr>
          <w:rFonts w:ascii="Calibri" w:hAnsi="Calibri"/>
          <w:sz w:val="22"/>
          <w:szCs w:val="22"/>
          <w:lang w:val="en-US"/>
        </w:rPr>
        <w:tab/>
      </w:r>
      <w:r>
        <w:t>GSM-EFR Frame Composition</w:t>
      </w:r>
      <w:r>
        <w:tab/>
      </w:r>
      <w:r>
        <w:fldChar w:fldCharType="begin" w:fldLock="1"/>
      </w:r>
      <w:r>
        <w:instrText xml:space="preserve"> PAGEREF _Toc517268099 \h </w:instrText>
      </w:r>
      <w:r>
        <w:fldChar w:fldCharType="separate"/>
      </w:r>
      <w:r>
        <w:t>11</w:t>
      </w:r>
      <w:r>
        <w:fldChar w:fldCharType="end"/>
      </w:r>
    </w:p>
    <w:p w14:paraId="4AAA3192" w14:textId="77777777" w:rsidR="00723198" w:rsidRDefault="00723198">
      <w:pPr>
        <w:pStyle w:val="TOC3"/>
        <w:rPr>
          <w:rFonts w:ascii="Calibri" w:hAnsi="Calibri"/>
          <w:sz w:val="22"/>
          <w:szCs w:val="22"/>
          <w:lang w:val="en-US"/>
        </w:rPr>
      </w:pPr>
      <w:r>
        <w:t>4.4.1</w:t>
      </w:r>
      <w:r>
        <w:rPr>
          <w:rFonts w:ascii="Calibri" w:hAnsi="Calibri"/>
          <w:sz w:val="22"/>
          <w:szCs w:val="22"/>
          <w:lang w:val="en-US"/>
        </w:rPr>
        <w:tab/>
      </w:r>
      <w:r>
        <w:t>GSM-EFR Frame with speech bits</w:t>
      </w:r>
      <w:r>
        <w:tab/>
      </w:r>
      <w:r>
        <w:fldChar w:fldCharType="begin" w:fldLock="1"/>
      </w:r>
      <w:r>
        <w:instrText xml:space="preserve"> PAGEREF _Toc517268100 \h </w:instrText>
      </w:r>
      <w:r>
        <w:fldChar w:fldCharType="separate"/>
      </w:r>
      <w:r>
        <w:t>12</w:t>
      </w:r>
      <w:r>
        <w:fldChar w:fldCharType="end"/>
      </w:r>
    </w:p>
    <w:p w14:paraId="7E3C9E21" w14:textId="77777777" w:rsidR="00723198" w:rsidRDefault="00723198">
      <w:pPr>
        <w:pStyle w:val="TOC3"/>
        <w:rPr>
          <w:rFonts w:ascii="Calibri" w:hAnsi="Calibri"/>
          <w:sz w:val="22"/>
          <w:szCs w:val="22"/>
          <w:lang w:val="en-US"/>
        </w:rPr>
      </w:pPr>
      <w:r>
        <w:t>4.4.2</w:t>
      </w:r>
      <w:r>
        <w:rPr>
          <w:rFonts w:ascii="Calibri" w:hAnsi="Calibri"/>
          <w:sz w:val="22"/>
          <w:szCs w:val="22"/>
          <w:lang w:val="en-US"/>
        </w:rPr>
        <w:tab/>
      </w:r>
      <w:r>
        <w:t>GSM-EFR Frame with comfort noise bits</w:t>
      </w:r>
      <w:r>
        <w:tab/>
      </w:r>
      <w:r>
        <w:fldChar w:fldCharType="begin" w:fldLock="1"/>
      </w:r>
      <w:r>
        <w:instrText xml:space="preserve"> PAGEREF _Toc517268101 \h </w:instrText>
      </w:r>
      <w:r>
        <w:fldChar w:fldCharType="separate"/>
      </w:r>
      <w:r>
        <w:t>12</w:t>
      </w:r>
      <w:r>
        <w:fldChar w:fldCharType="end"/>
      </w:r>
    </w:p>
    <w:p w14:paraId="768B4DFF" w14:textId="77777777" w:rsidR="00723198" w:rsidRDefault="00723198" w:rsidP="00723198">
      <w:pPr>
        <w:pStyle w:val="TOC8"/>
        <w:rPr>
          <w:rFonts w:ascii="Calibri" w:hAnsi="Calibri"/>
          <w:b w:val="0"/>
          <w:szCs w:val="22"/>
          <w:lang w:val="en-US"/>
        </w:rPr>
      </w:pPr>
      <w:r>
        <w:t>Annex A (informative):</w:t>
      </w:r>
      <w:r>
        <w:tab/>
        <w:t>AMR Interface Format 2 (with octet alignment)</w:t>
      </w:r>
      <w:r>
        <w:tab/>
      </w:r>
      <w:r>
        <w:fldChar w:fldCharType="begin" w:fldLock="1"/>
      </w:r>
      <w:r>
        <w:instrText xml:space="preserve"> PAGEREF _Toc517268102 \h </w:instrText>
      </w:r>
      <w:r>
        <w:fldChar w:fldCharType="separate"/>
      </w:r>
      <w:r>
        <w:t>13</w:t>
      </w:r>
      <w:r>
        <w:fldChar w:fldCharType="end"/>
      </w:r>
    </w:p>
    <w:p w14:paraId="593C3322" w14:textId="77777777" w:rsidR="00723198" w:rsidRDefault="00723198" w:rsidP="00723198">
      <w:pPr>
        <w:pStyle w:val="TOC8"/>
        <w:rPr>
          <w:rFonts w:ascii="Calibri" w:hAnsi="Calibri"/>
          <w:b w:val="0"/>
          <w:szCs w:val="22"/>
          <w:lang w:val="en-US"/>
        </w:rPr>
      </w:pPr>
      <w:r>
        <w:t>Annex B (normative):</w:t>
      </w:r>
      <w:r>
        <w:tab/>
        <w:t>Tables for AMR Core Frame bit ordering</w:t>
      </w:r>
      <w:r>
        <w:tab/>
      </w:r>
      <w:r>
        <w:fldChar w:fldCharType="begin" w:fldLock="1"/>
      </w:r>
      <w:r>
        <w:instrText xml:space="preserve"> PAGEREF _Toc517268103 \h </w:instrText>
      </w:r>
      <w:r>
        <w:fldChar w:fldCharType="separate"/>
      </w:r>
      <w:r>
        <w:t>17</w:t>
      </w:r>
      <w:r>
        <w:fldChar w:fldCharType="end"/>
      </w:r>
    </w:p>
    <w:p w14:paraId="75829729" w14:textId="77777777" w:rsidR="00723198" w:rsidRDefault="00723198" w:rsidP="00723198">
      <w:pPr>
        <w:pStyle w:val="TOC8"/>
        <w:rPr>
          <w:rFonts w:ascii="Calibri" w:hAnsi="Calibri"/>
          <w:b w:val="0"/>
          <w:szCs w:val="22"/>
          <w:lang w:val="en-US"/>
        </w:rPr>
      </w:pPr>
      <w:r>
        <w:t>Annex C (informative):</w:t>
      </w:r>
      <w:r>
        <w:tab/>
        <w:t>Change history</w:t>
      </w:r>
      <w:r>
        <w:tab/>
      </w:r>
      <w:r>
        <w:fldChar w:fldCharType="begin" w:fldLock="1"/>
      </w:r>
      <w:r>
        <w:instrText xml:space="preserve"> PAGEREF _Toc517268104 \h </w:instrText>
      </w:r>
      <w:r>
        <w:fldChar w:fldCharType="separate"/>
      </w:r>
      <w:r>
        <w:t>20</w:t>
      </w:r>
      <w:r>
        <w:fldChar w:fldCharType="end"/>
      </w:r>
    </w:p>
    <w:p w14:paraId="2DEDEABE" w14:textId="77777777" w:rsidR="00E609C2" w:rsidRPr="00BD08FD" w:rsidRDefault="00723198">
      <w:r>
        <w:rPr>
          <w:noProof/>
          <w:sz w:val="22"/>
        </w:rPr>
        <w:fldChar w:fldCharType="end"/>
      </w:r>
    </w:p>
    <w:p w14:paraId="1B5355C4" w14:textId="77777777" w:rsidR="00E609C2" w:rsidRPr="00BD08FD" w:rsidRDefault="00E609C2">
      <w:pPr>
        <w:pStyle w:val="Heading1"/>
      </w:pPr>
      <w:r w:rsidRPr="00BD08FD">
        <w:br w:type="page"/>
      </w:r>
      <w:bookmarkStart w:id="7" w:name="_Toc517268082"/>
      <w:r w:rsidRPr="00BD08FD">
        <w:lastRenderedPageBreak/>
        <w:t>Foreword</w:t>
      </w:r>
      <w:bookmarkEnd w:id="7"/>
    </w:p>
    <w:p w14:paraId="670DF267" w14:textId="77777777" w:rsidR="00E609C2" w:rsidRPr="00BD08FD" w:rsidRDefault="00E609C2">
      <w:r w:rsidRPr="00BD08FD">
        <w:t>This Technical Specification has been produced by the 3</w:t>
      </w:r>
      <w:r w:rsidRPr="00BD08FD">
        <w:rPr>
          <w:vertAlign w:val="superscript"/>
        </w:rPr>
        <w:t>rd</w:t>
      </w:r>
      <w:r w:rsidRPr="00BD08FD">
        <w:t xml:space="preserve"> Generation Partnership Project (3GPP).</w:t>
      </w:r>
    </w:p>
    <w:p w14:paraId="1D194E15" w14:textId="77777777" w:rsidR="00E609C2" w:rsidRPr="00BD08FD" w:rsidRDefault="00E609C2">
      <w:r w:rsidRPr="00BD08FD">
        <w:t xml:space="preserve">The contents of the present document are subject to continuing work within the </w:t>
      </w:r>
      <w:smartTag w:uri="urn:schemas-microsoft-com:office:smarttags" w:element="stockticker">
        <w:r w:rsidRPr="00BD08FD">
          <w:t>TSG</w:t>
        </w:r>
      </w:smartTag>
      <w:r w:rsidRPr="00BD08FD">
        <w:t xml:space="preserve"> and may change following formal </w:t>
      </w:r>
      <w:smartTag w:uri="urn:schemas-microsoft-com:office:smarttags" w:element="stockticker">
        <w:r w:rsidRPr="00BD08FD">
          <w:t>TSG</w:t>
        </w:r>
      </w:smartTag>
      <w:r w:rsidRPr="00BD08FD">
        <w:t xml:space="preserve"> approval. Should the </w:t>
      </w:r>
      <w:smartTag w:uri="urn:schemas-microsoft-com:office:smarttags" w:element="stockticker">
        <w:r w:rsidRPr="00BD08FD">
          <w:t>TSG</w:t>
        </w:r>
      </w:smartTag>
      <w:r w:rsidRPr="00BD08FD">
        <w:t xml:space="preserve"> modify the contents of the present document, it will be re-released by the </w:t>
      </w:r>
      <w:smartTag w:uri="urn:schemas-microsoft-com:office:smarttags" w:element="stockticker">
        <w:r w:rsidRPr="00BD08FD">
          <w:t>TSG</w:t>
        </w:r>
      </w:smartTag>
      <w:r w:rsidRPr="00BD08FD">
        <w:t xml:space="preserve"> with an identifying change of release date and an increase in version number as follows:</w:t>
      </w:r>
    </w:p>
    <w:p w14:paraId="6ED54E59" w14:textId="77777777" w:rsidR="00E609C2" w:rsidRPr="00BD08FD" w:rsidRDefault="00E609C2">
      <w:pPr>
        <w:pStyle w:val="B1"/>
      </w:pPr>
      <w:r w:rsidRPr="00BD08FD">
        <w:t>Version x.y.z</w:t>
      </w:r>
    </w:p>
    <w:p w14:paraId="082B9A8E" w14:textId="77777777" w:rsidR="00E609C2" w:rsidRPr="00BD08FD" w:rsidRDefault="00E609C2">
      <w:pPr>
        <w:pStyle w:val="B1"/>
      </w:pPr>
      <w:r w:rsidRPr="00BD08FD">
        <w:t>where:</w:t>
      </w:r>
    </w:p>
    <w:p w14:paraId="0BD4F48F" w14:textId="77777777" w:rsidR="00E609C2" w:rsidRPr="00BD08FD" w:rsidRDefault="00E609C2">
      <w:pPr>
        <w:pStyle w:val="B2"/>
      </w:pPr>
      <w:r w:rsidRPr="00BD08FD">
        <w:t>x</w:t>
      </w:r>
      <w:r w:rsidRPr="00BD08FD">
        <w:tab/>
        <w:t>the first digit:</w:t>
      </w:r>
    </w:p>
    <w:p w14:paraId="03B6C38E" w14:textId="77777777" w:rsidR="00E609C2" w:rsidRPr="00BD08FD" w:rsidRDefault="00E609C2">
      <w:pPr>
        <w:pStyle w:val="B3"/>
      </w:pPr>
      <w:r w:rsidRPr="00BD08FD">
        <w:t>1</w:t>
      </w:r>
      <w:r w:rsidRPr="00BD08FD">
        <w:tab/>
        <w:t xml:space="preserve">presented to </w:t>
      </w:r>
      <w:smartTag w:uri="urn:schemas-microsoft-com:office:smarttags" w:element="stockticker">
        <w:r w:rsidRPr="00BD08FD">
          <w:t>TSG</w:t>
        </w:r>
      </w:smartTag>
      <w:r w:rsidRPr="00BD08FD">
        <w:t xml:space="preserve"> for information;</w:t>
      </w:r>
    </w:p>
    <w:p w14:paraId="1578DB81" w14:textId="77777777" w:rsidR="00E609C2" w:rsidRPr="00BD08FD" w:rsidRDefault="00E609C2">
      <w:pPr>
        <w:pStyle w:val="B3"/>
      </w:pPr>
      <w:r w:rsidRPr="00BD08FD">
        <w:t>2</w:t>
      </w:r>
      <w:r w:rsidRPr="00BD08FD">
        <w:tab/>
        <w:t xml:space="preserve">presented to </w:t>
      </w:r>
      <w:smartTag w:uri="urn:schemas-microsoft-com:office:smarttags" w:element="stockticker">
        <w:r w:rsidRPr="00BD08FD">
          <w:t>TSG</w:t>
        </w:r>
      </w:smartTag>
      <w:r w:rsidRPr="00BD08FD">
        <w:t xml:space="preserve"> for approval;</w:t>
      </w:r>
    </w:p>
    <w:p w14:paraId="5889B130" w14:textId="77777777" w:rsidR="00E609C2" w:rsidRPr="00BD08FD" w:rsidRDefault="00E609C2">
      <w:pPr>
        <w:pStyle w:val="B3"/>
      </w:pPr>
      <w:r w:rsidRPr="00BD08FD">
        <w:t>3</w:t>
      </w:r>
      <w:r w:rsidRPr="00BD08FD">
        <w:tab/>
        <w:t xml:space="preserve">or greater indicates </w:t>
      </w:r>
      <w:smartTag w:uri="urn:schemas-microsoft-com:office:smarttags" w:element="stockticker">
        <w:r w:rsidRPr="00BD08FD">
          <w:t>TSG</w:t>
        </w:r>
      </w:smartTag>
      <w:r w:rsidRPr="00BD08FD">
        <w:t xml:space="preserve"> approved document under change control.</w:t>
      </w:r>
    </w:p>
    <w:p w14:paraId="355F69A9" w14:textId="77777777" w:rsidR="00E609C2" w:rsidRPr="00BD08FD" w:rsidRDefault="00E609C2">
      <w:pPr>
        <w:pStyle w:val="B2"/>
      </w:pPr>
      <w:r w:rsidRPr="00BD08FD">
        <w:t>y</w:t>
      </w:r>
      <w:r w:rsidRPr="00BD08FD">
        <w:tab/>
        <w:t>the second digit is incremented for all changes of substance, i.e. technical enhancements, corrections, updates, etc.</w:t>
      </w:r>
    </w:p>
    <w:p w14:paraId="28654F77" w14:textId="77777777" w:rsidR="00E609C2" w:rsidRPr="00BD08FD" w:rsidRDefault="00E609C2">
      <w:pPr>
        <w:pStyle w:val="B2"/>
      </w:pPr>
      <w:r w:rsidRPr="00BD08FD">
        <w:t>z</w:t>
      </w:r>
      <w:r w:rsidRPr="00BD08FD">
        <w:tab/>
        <w:t>the third digit is incremented when editorial only changes have been incorporated in the document.</w:t>
      </w:r>
    </w:p>
    <w:p w14:paraId="51A63E41" w14:textId="77777777" w:rsidR="00E609C2" w:rsidRPr="00BD08FD" w:rsidRDefault="00E609C2">
      <w:pPr>
        <w:pStyle w:val="B2"/>
      </w:pPr>
      <w:r w:rsidRPr="00BD08FD">
        <w:br w:type="page"/>
      </w:r>
    </w:p>
    <w:p w14:paraId="71AF1C07" w14:textId="77777777" w:rsidR="00E609C2" w:rsidRPr="00BD08FD" w:rsidRDefault="00E609C2">
      <w:pPr>
        <w:pStyle w:val="Heading1"/>
      </w:pPr>
      <w:bookmarkStart w:id="8" w:name="_Toc517268083"/>
      <w:r w:rsidRPr="00BD08FD">
        <w:lastRenderedPageBreak/>
        <w:t>1</w:t>
      </w:r>
      <w:r w:rsidRPr="00BD08FD">
        <w:tab/>
        <w:t>Scope</w:t>
      </w:r>
      <w:bookmarkEnd w:id="8"/>
    </w:p>
    <w:p w14:paraId="65D31F45" w14:textId="77777777" w:rsidR="00E609C2" w:rsidRPr="00BD08FD" w:rsidRDefault="00E609C2">
      <w:r w:rsidRPr="00BD08FD">
        <w:t>The present document describes a generic frame format for the Adaptive Multi-Rate (</w:t>
      </w:r>
      <w:smartTag w:uri="urn:schemas-microsoft-com:office:smarttags" w:element="stockticker">
        <w:r w:rsidRPr="00BD08FD">
          <w:t>AMR</w:t>
        </w:r>
      </w:smartTag>
      <w:r w:rsidRPr="00BD08FD">
        <w:t>) speech codec and the Enhanced Full Rate (GSM-EFR) speech codec. This format shall be used as a common reference point when interfacing speech frames between different elements of the 3G system and between different systems. Appropriate mappings to and from this generic frame format will be used within and between each system element.</w:t>
      </w:r>
    </w:p>
    <w:p w14:paraId="6F63751A" w14:textId="77777777" w:rsidR="00E609C2" w:rsidRPr="00BD08FD" w:rsidRDefault="00E609C2">
      <w:r w:rsidRPr="00BD08FD">
        <w:t xml:space="preserve">Annex A describes a second frame format which shall be used when octet alignment of </w:t>
      </w:r>
      <w:smartTag w:uri="urn:schemas-microsoft-com:office:smarttags" w:element="stockticker">
        <w:r w:rsidRPr="00BD08FD">
          <w:t>AMR</w:t>
        </w:r>
      </w:smartTag>
      <w:r w:rsidRPr="00BD08FD">
        <w:t xml:space="preserve"> frames is required.</w:t>
      </w:r>
    </w:p>
    <w:p w14:paraId="55905AE2" w14:textId="77777777" w:rsidR="00E609C2" w:rsidRPr="00BD08FD" w:rsidRDefault="00E609C2">
      <w:pPr>
        <w:pStyle w:val="Heading1"/>
      </w:pPr>
      <w:bookmarkStart w:id="9" w:name="_Toc517268084"/>
      <w:r w:rsidRPr="00BD08FD">
        <w:t>2</w:t>
      </w:r>
      <w:r w:rsidRPr="00BD08FD">
        <w:tab/>
        <w:t>References</w:t>
      </w:r>
      <w:bookmarkEnd w:id="9"/>
    </w:p>
    <w:p w14:paraId="1DFB746F" w14:textId="77777777" w:rsidR="00E609C2" w:rsidRPr="00BD08FD" w:rsidRDefault="00E609C2">
      <w:r w:rsidRPr="00BD08FD">
        <w:t>The following documents contain provisions which, through reference in this text, constitute provisions of the present document.</w:t>
      </w:r>
    </w:p>
    <w:p w14:paraId="52AE821E" w14:textId="77777777" w:rsidR="00E609C2" w:rsidRPr="00BD08FD" w:rsidRDefault="00BF10D7" w:rsidP="00BF10D7">
      <w:pPr>
        <w:pStyle w:val="B1"/>
      </w:pPr>
      <w:r w:rsidRPr="00BD08FD">
        <w:t>-</w:t>
      </w:r>
      <w:r w:rsidRPr="00BD08FD">
        <w:tab/>
      </w:r>
      <w:r w:rsidR="00E609C2" w:rsidRPr="00BD08FD">
        <w:t>References are either specific (identified by date of publication, edition number, version number, etc.) or non</w:t>
      </w:r>
      <w:r w:rsidR="00E609C2" w:rsidRPr="00BD08FD">
        <w:noBreakHyphen/>
        <w:t>specific.</w:t>
      </w:r>
    </w:p>
    <w:p w14:paraId="0BC290CB" w14:textId="77777777" w:rsidR="00E609C2" w:rsidRPr="00BD08FD" w:rsidRDefault="00BF10D7" w:rsidP="00BF10D7">
      <w:pPr>
        <w:pStyle w:val="B1"/>
      </w:pPr>
      <w:r w:rsidRPr="00BD08FD">
        <w:t>-</w:t>
      </w:r>
      <w:r w:rsidRPr="00BD08FD">
        <w:tab/>
      </w:r>
      <w:r w:rsidR="00E609C2" w:rsidRPr="00BD08FD">
        <w:t>For a specific reference, subsequent revisions do not apply.</w:t>
      </w:r>
    </w:p>
    <w:p w14:paraId="423971B2" w14:textId="77777777" w:rsidR="00E609C2" w:rsidRPr="00BD08FD" w:rsidRDefault="00BF10D7" w:rsidP="00BF10D7">
      <w:pPr>
        <w:pStyle w:val="B1"/>
      </w:pPr>
      <w:r w:rsidRPr="00BD08FD">
        <w:t>-</w:t>
      </w:r>
      <w:r w:rsidRPr="00BD08FD">
        <w:tab/>
      </w:r>
      <w:r w:rsidR="00E609C2" w:rsidRPr="00BD08FD">
        <w:t xml:space="preserve">For a non-specific reference, the latest version applies.  In the case of a reference to a 3GPP document (including a GSM document), a non-specific reference implicitly refers to the latest version of that document </w:t>
      </w:r>
      <w:r w:rsidR="00E609C2" w:rsidRPr="00BD08FD">
        <w:rPr>
          <w:i/>
          <w:iCs/>
        </w:rPr>
        <w:t>in the same Release as the present document</w:t>
      </w:r>
      <w:r w:rsidR="00E609C2" w:rsidRPr="00BD08FD">
        <w:t>.</w:t>
      </w:r>
    </w:p>
    <w:p w14:paraId="30CB8B1D" w14:textId="77777777" w:rsidR="00E609C2" w:rsidRPr="00BD08FD" w:rsidRDefault="00E609C2">
      <w:pPr>
        <w:pStyle w:val="EX"/>
      </w:pPr>
      <w:r w:rsidRPr="00BD08FD">
        <w:t>[1]</w:t>
      </w:r>
      <w:r w:rsidRPr="00BD08FD">
        <w:tab/>
        <w:t>TS 26.090: "</w:t>
      </w:r>
      <w:smartTag w:uri="urn:schemas-microsoft-com:office:smarttags" w:element="stockticker">
        <w:r w:rsidRPr="00BD08FD">
          <w:t>AMR</w:t>
        </w:r>
      </w:smartTag>
      <w:r w:rsidRPr="00BD08FD">
        <w:t xml:space="preserve"> Speech Codec; Speech Transcoding Functions".</w:t>
      </w:r>
    </w:p>
    <w:p w14:paraId="0BA49C06" w14:textId="77777777" w:rsidR="00E609C2" w:rsidRPr="00BD08FD" w:rsidRDefault="00E609C2">
      <w:pPr>
        <w:pStyle w:val="EX"/>
      </w:pPr>
      <w:r w:rsidRPr="00BD08FD">
        <w:t>[2]</w:t>
      </w:r>
      <w:r w:rsidRPr="00BD08FD">
        <w:tab/>
        <w:t>TS 26.093: "</w:t>
      </w:r>
      <w:smartTag w:uri="urn:schemas-microsoft-com:office:smarttags" w:element="stockticker">
        <w:r w:rsidRPr="00BD08FD">
          <w:t>AMR</w:t>
        </w:r>
      </w:smartTag>
      <w:r w:rsidRPr="00BD08FD">
        <w:t xml:space="preserve"> Speech Codec; Source Controlled Rate Operation".</w:t>
      </w:r>
    </w:p>
    <w:p w14:paraId="45024668" w14:textId="77777777" w:rsidR="00E609C2" w:rsidRPr="00BD08FD" w:rsidRDefault="00E609C2">
      <w:pPr>
        <w:pStyle w:val="EX"/>
      </w:pPr>
      <w:r w:rsidRPr="00BD08FD">
        <w:t>[3]</w:t>
      </w:r>
      <w:r w:rsidRPr="00BD08FD">
        <w:tab/>
        <w:t>TS 26.092: "</w:t>
      </w:r>
      <w:smartTag w:uri="urn:schemas-microsoft-com:office:smarttags" w:element="stockticker">
        <w:r w:rsidRPr="00BD08FD">
          <w:t>AMR</w:t>
        </w:r>
      </w:smartTag>
      <w:r w:rsidRPr="00BD08FD">
        <w:t xml:space="preserve"> Speech Codec; Comfort Noise Aspects".</w:t>
      </w:r>
    </w:p>
    <w:p w14:paraId="0353CE6A" w14:textId="77777777" w:rsidR="00E609C2" w:rsidRPr="00BD08FD" w:rsidRDefault="00E609C2">
      <w:pPr>
        <w:pStyle w:val="EX"/>
      </w:pPr>
      <w:r w:rsidRPr="00BD08FD">
        <w:t>[4]</w:t>
      </w:r>
      <w:r w:rsidRPr="00BD08FD">
        <w:tab/>
        <w:t>TS 46.060: "EFR Speech Codec; Speech Transcoding Functions".</w:t>
      </w:r>
    </w:p>
    <w:p w14:paraId="412268B0" w14:textId="77777777" w:rsidR="00E609C2" w:rsidRPr="00BD08FD" w:rsidRDefault="00E609C2">
      <w:pPr>
        <w:pStyle w:val="EX"/>
      </w:pPr>
      <w:r w:rsidRPr="00BD08FD">
        <w:t>[5]</w:t>
      </w:r>
      <w:r w:rsidRPr="00BD08FD">
        <w:tab/>
        <w:t>TS 46.062: "EFR Speech Codec; Comfort Noise Aspects".</w:t>
      </w:r>
    </w:p>
    <w:p w14:paraId="6016F9E9" w14:textId="77777777" w:rsidR="00E609C2" w:rsidRPr="00BD08FD" w:rsidRDefault="00E609C2">
      <w:pPr>
        <w:pStyle w:val="Heading1"/>
      </w:pPr>
      <w:bookmarkStart w:id="10" w:name="_Toc517268085"/>
      <w:r w:rsidRPr="00BD08FD">
        <w:t>3</w:t>
      </w:r>
      <w:r w:rsidRPr="00BD08FD">
        <w:tab/>
        <w:t>Definitions and Abbreviations</w:t>
      </w:r>
      <w:bookmarkEnd w:id="10"/>
    </w:p>
    <w:p w14:paraId="6C7E458B" w14:textId="77777777" w:rsidR="00E609C2" w:rsidRPr="00BD08FD" w:rsidRDefault="00E609C2">
      <w:pPr>
        <w:pStyle w:val="Heading2"/>
        <w:tabs>
          <w:tab w:val="left" w:pos="1140"/>
        </w:tabs>
        <w:ind w:left="1140" w:hanging="1140"/>
      </w:pPr>
      <w:bookmarkStart w:id="11" w:name="_Toc517268086"/>
      <w:r w:rsidRPr="00BD08FD">
        <w:t>3.1</w:t>
      </w:r>
      <w:r w:rsidRPr="00BD08FD">
        <w:tab/>
        <w:t>Definitions</w:t>
      </w:r>
      <w:bookmarkEnd w:id="11"/>
    </w:p>
    <w:p w14:paraId="433EE6E6" w14:textId="77777777" w:rsidR="00E609C2" w:rsidRPr="00BD08FD" w:rsidRDefault="00E609C2">
      <w:r w:rsidRPr="00BD08FD">
        <w:t>For the purposes of the present document, the following terms and definitions apply:</w:t>
      </w:r>
    </w:p>
    <w:p w14:paraId="5F2CD3B4" w14:textId="77777777" w:rsidR="00E609C2" w:rsidRPr="00BD08FD" w:rsidRDefault="00E609C2">
      <w:smartTag w:uri="urn:schemas-microsoft-com:office:smarttags" w:element="stockticker">
        <w:r w:rsidRPr="00BD08FD">
          <w:rPr>
            <w:b/>
          </w:rPr>
          <w:t>AMR</w:t>
        </w:r>
      </w:smartTag>
      <w:r w:rsidRPr="00BD08FD">
        <w:rPr>
          <w:b/>
        </w:rPr>
        <w:t xml:space="preserve"> mode:</w:t>
      </w:r>
      <w:r w:rsidRPr="00BD08FD">
        <w:t xml:space="preserve"> one of the eight </w:t>
      </w:r>
      <w:smartTag w:uri="urn:schemas-microsoft-com:office:smarttags" w:element="stockticker">
        <w:r w:rsidRPr="00BD08FD">
          <w:t>AMR</w:t>
        </w:r>
      </w:smartTag>
      <w:r w:rsidRPr="00BD08FD">
        <w:t xml:space="preserve"> codec bit-rates denoted also with indices 0 to 7 where 0 maps to the 4.75 kbis/s mode and 7 maps to the 12.2 kbit/s mode.</w:t>
      </w:r>
    </w:p>
    <w:p w14:paraId="55C28B89" w14:textId="77777777" w:rsidR="00E609C2" w:rsidRPr="00BD08FD" w:rsidRDefault="00E609C2">
      <w:smartTag w:uri="urn:schemas-microsoft-com:office:smarttags" w:element="stockticker">
        <w:r w:rsidRPr="00BD08FD">
          <w:rPr>
            <w:b/>
          </w:rPr>
          <w:t>AMR</w:t>
        </w:r>
      </w:smartTag>
      <w:r w:rsidRPr="00BD08FD">
        <w:rPr>
          <w:b/>
        </w:rPr>
        <w:t xml:space="preserve"> codec mode:</w:t>
      </w:r>
      <w:r w:rsidRPr="00BD08FD">
        <w:t xml:space="preserve"> same as </w:t>
      </w:r>
      <w:smartTag w:uri="urn:schemas-microsoft-com:office:smarttags" w:element="stockticker">
        <w:r w:rsidRPr="00BD08FD">
          <w:t>AMR</w:t>
        </w:r>
      </w:smartTag>
      <w:r w:rsidRPr="00BD08FD">
        <w:t xml:space="preserve"> mode.</w:t>
      </w:r>
    </w:p>
    <w:p w14:paraId="236FFD3C" w14:textId="77777777" w:rsidR="00E609C2" w:rsidRPr="00BD08FD" w:rsidRDefault="00E609C2">
      <w:r w:rsidRPr="00BD08FD">
        <w:rPr>
          <w:b/>
        </w:rPr>
        <w:t>RX_TYPE:</w:t>
      </w:r>
      <w:r w:rsidRPr="00BD08FD">
        <w:t xml:space="preserve"> classification of the received frame as defined in [2].</w:t>
      </w:r>
    </w:p>
    <w:p w14:paraId="1A52A0F2" w14:textId="77777777" w:rsidR="00E609C2" w:rsidRPr="00BD08FD" w:rsidRDefault="00E609C2">
      <w:pPr>
        <w:spacing w:after="0"/>
      </w:pPr>
      <w:r w:rsidRPr="00BD08FD">
        <w:rPr>
          <w:b/>
        </w:rPr>
        <w:t>TX_TYPE:</w:t>
      </w:r>
      <w:r w:rsidRPr="00BD08FD">
        <w:t xml:space="preserve"> classification of the transmitted frame as defined in [2].</w:t>
      </w:r>
    </w:p>
    <w:p w14:paraId="6EF51597" w14:textId="77777777" w:rsidR="00E609C2" w:rsidRPr="00BD08FD" w:rsidRDefault="00E609C2">
      <w:pPr>
        <w:pStyle w:val="Heading2"/>
      </w:pPr>
      <w:bookmarkStart w:id="12" w:name="_Toc517268087"/>
      <w:r w:rsidRPr="00BD08FD">
        <w:t>3.2</w:t>
      </w:r>
      <w:r w:rsidRPr="00BD08FD">
        <w:tab/>
        <w:t>Abbreviations</w:t>
      </w:r>
      <w:bookmarkEnd w:id="12"/>
    </w:p>
    <w:p w14:paraId="4B4A2C1A" w14:textId="77777777" w:rsidR="00E609C2" w:rsidRPr="00BD08FD" w:rsidRDefault="00E609C2">
      <w:pPr>
        <w:keepNext/>
      </w:pPr>
      <w:r w:rsidRPr="00BD08FD">
        <w:t>For the purposes of the present document, the following abbreviations apply:</w:t>
      </w:r>
    </w:p>
    <w:p w14:paraId="778AD129" w14:textId="77777777" w:rsidR="00E609C2" w:rsidRPr="00BD08FD" w:rsidRDefault="00E609C2">
      <w:pPr>
        <w:pStyle w:val="EW"/>
      </w:pPr>
      <w:smartTag w:uri="urn:schemas-microsoft-com:office:smarttags" w:element="stockticker">
        <w:r w:rsidRPr="00BD08FD">
          <w:t>CRC</w:t>
        </w:r>
      </w:smartTag>
      <w:r w:rsidRPr="00BD08FD">
        <w:tab/>
        <w:t>Cyclic Redundancy Check</w:t>
      </w:r>
    </w:p>
    <w:p w14:paraId="23870B6E" w14:textId="77777777" w:rsidR="00E609C2" w:rsidRPr="00BD08FD" w:rsidRDefault="00E609C2">
      <w:pPr>
        <w:pStyle w:val="EW"/>
      </w:pPr>
      <w:r w:rsidRPr="00BD08FD">
        <w:t>FQI</w:t>
      </w:r>
      <w:r w:rsidRPr="00BD08FD">
        <w:tab/>
        <w:t>Frame Quality Indicator</w:t>
      </w:r>
    </w:p>
    <w:p w14:paraId="0ECE466B" w14:textId="77777777" w:rsidR="00E609C2" w:rsidRPr="00BD08FD" w:rsidRDefault="00E609C2">
      <w:pPr>
        <w:pStyle w:val="EW"/>
      </w:pPr>
      <w:r w:rsidRPr="00BD08FD">
        <w:t>GSM</w:t>
      </w:r>
      <w:r w:rsidRPr="00BD08FD">
        <w:tab/>
        <w:t xml:space="preserve">Global System for </w:t>
      </w:r>
      <w:smartTag w:uri="urn:schemas-microsoft-com:office:smarttags" w:element="place">
        <w:r w:rsidRPr="00BD08FD">
          <w:t>Mobile</w:t>
        </w:r>
      </w:smartTag>
      <w:r w:rsidRPr="00BD08FD">
        <w:t xml:space="preserve"> communication</w:t>
      </w:r>
    </w:p>
    <w:p w14:paraId="1A7026FA" w14:textId="77777777" w:rsidR="00E609C2" w:rsidRPr="00BD08FD" w:rsidRDefault="00E609C2">
      <w:pPr>
        <w:pStyle w:val="EW"/>
      </w:pPr>
      <w:r w:rsidRPr="00BD08FD">
        <w:t>LSB</w:t>
      </w:r>
      <w:r w:rsidRPr="00BD08FD">
        <w:tab/>
        <w:t>Least Significant Bit</w:t>
      </w:r>
    </w:p>
    <w:p w14:paraId="5B940FD2" w14:textId="77777777" w:rsidR="00E609C2" w:rsidRPr="00BD08FD" w:rsidRDefault="00E609C2">
      <w:pPr>
        <w:pStyle w:val="EW"/>
      </w:pPr>
      <w:smartTag w:uri="urn:schemas-microsoft-com:office:smarttags" w:element="stockticker">
        <w:r w:rsidRPr="00BD08FD">
          <w:t>MSB</w:t>
        </w:r>
      </w:smartTag>
      <w:r w:rsidRPr="00BD08FD">
        <w:tab/>
        <w:t>Most Significant Bit</w:t>
      </w:r>
    </w:p>
    <w:p w14:paraId="5A2FE4AC" w14:textId="77777777" w:rsidR="00E609C2" w:rsidRPr="00BD08FD" w:rsidRDefault="00E609C2">
      <w:pPr>
        <w:pStyle w:val="EW"/>
      </w:pPr>
      <w:r w:rsidRPr="00BD08FD">
        <w:t>RX</w:t>
      </w:r>
      <w:r w:rsidRPr="00BD08FD">
        <w:tab/>
        <w:t>Receive</w:t>
      </w:r>
    </w:p>
    <w:p w14:paraId="7A647E36" w14:textId="77777777" w:rsidR="00E609C2" w:rsidRPr="00BD08FD" w:rsidRDefault="00E609C2">
      <w:pPr>
        <w:pStyle w:val="EW"/>
      </w:pPr>
      <w:r w:rsidRPr="00BD08FD">
        <w:t>PDC</w:t>
      </w:r>
      <w:r w:rsidRPr="00BD08FD">
        <w:tab/>
        <w:t>Personal Digital Communication (ARIB standard)</w:t>
      </w:r>
    </w:p>
    <w:p w14:paraId="7C4AD4C0" w14:textId="77777777" w:rsidR="00E609C2" w:rsidRPr="00BD08FD" w:rsidRDefault="00E609C2">
      <w:pPr>
        <w:pStyle w:val="EW"/>
      </w:pPr>
      <w:smartTag w:uri="urn:schemas-microsoft-com:office:smarttags" w:element="stockticker">
        <w:r w:rsidRPr="00BD08FD">
          <w:lastRenderedPageBreak/>
          <w:t>SCR</w:t>
        </w:r>
      </w:smartTag>
      <w:r w:rsidRPr="00BD08FD">
        <w:tab/>
        <w:t>Source Controlled Rate operation</w:t>
      </w:r>
    </w:p>
    <w:p w14:paraId="5DD0C2C2" w14:textId="77777777" w:rsidR="00E609C2" w:rsidRPr="00BD08FD" w:rsidRDefault="00E609C2">
      <w:pPr>
        <w:pStyle w:val="EW"/>
      </w:pPr>
      <w:smartTag w:uri="urn:schemas-microsoft-com:office:smarttags" w:element="stockticker">
        <w:r w:rsidRPr="00BD08FD">
          <w:t>SID</w:t>
        </w:r>
      </w:smartTag>
      <w:r w:rsidRPr="00BD08FD">
        <w:tab/>
        <w:t>Silence Descriptor (Comfort Noise Frame)</w:t>
      </w:r>
    </w:p>
    <w:p w14:paraId="2CCC73CE" w14:textId="77777777" w:rsidR="00E609C2" w:rsidRPr="00BD08FD" w:rsidRDefault="00E609C2">
      <w:pPr>
        <w:pStyle w:val="EW"/>
      </w:pPr>
      <w:r w:rsidRPr="00BD08FD">
        <w:t>TDMA</w:t>
      </w:r>
      <w:r w:rsidRPr="00BD08FD">
        <w:tab/>
        <w:t>Time Division Multiple Access (IS-641)</w:t>
      </w:r>
    </w:p>
    <w:p w14:paraId="3A836BD2" w14:textId="77777777" w:rsidR="00E609C2" w:rsidRPr="00BD08FD" w:rsidRDefault="00E609C2">
      <w:pPr>
        <w:pStyle w:val="EX"/>
      </w:pPr>
      <w:r w:rsidRPr="00BD08FD">
        <w:t>TX</w:t>
      </w:r>
      <w:r w:rsidRPr="00BD08FD">
        <w:tab/>
        <w:t>Transmit</w:t>
      </w:r>
    </w:p>
    <w:p w14:paraId="5ECC23CA" w14:textId="77777777" w:rsidR="00E609C2" w:rsidRPr="00BD08FD" w:rsidRDefault="00E609C2">
      <w:pPr>
        <w:pStyle w:val="Heading1"/>
      </w:pPr>
      <w:bookmarkStart w:id="13" w:name="_Toc517268088"/>
      <w:smartTag w:uri="urn:schemas-microsoft-com:office:smarttags" w:element="time">
        <w:smartTagPr>
          <w:attr w:name="Hour" w:val="4"/>
          <w:attr w:name="Minute" w:val="00"/>
        </w:smartTagPr>
        <w:r w:rsidRPr="00BD08FD">
          <w:t>4</w:t>
        </w:r>
        <w:r w:rsidRPr="00BD08FD">
          <w:tab/>
        </w:r>
        <w:smartTag w:uri="urn:schemas-microsoft-com:office:smarttags" w:element="stockticker">
          <w:r w:rsidRPr="00BD08FD">
            <w:t>AM</w:t>
          </w:r>
        </w:smartTag>
      </w:smartTag>
      <w:r w:rsidRPr="00BD08FD">
        <w:t>R codec frame format (</w:t>
      </w:r>
      <w:smartTag w:uri="urn:schemas-microsoft-com:office:smarttags" w:element="stockticker">
        <w:r w:rsidRPr="00BD08FD">
          <w:t>AMR</w:t>
        </w:r>
      </w:smartTag>
      <w:r w:rsidRPr="00BD08FD">
        <w:t xml:space="preserve"> IF1)</w:t>
      </w:r>
      <w:bookmarkEnd w:id="13"/>
    </w:p>
    <w:p w14:paraId="5885E7AE" w14:textId="77777777" w:rsidR="00E609C2" w:rsidRPr="00BD08FD" w:rsidRDefault="00E609C2">
      <w:r w:rsidRPr="00BD08FD">
        <w:t xml:space="preserve">This clause describes the generic frame format for both the speech and comfort noise frames of the </w:t>
      </w:r>
      <w:smartTag w:uri="urn:schemas-microsoft-com:office:smarttags" w:element="stockticker">
        <w:r w:rsidRPr="00BD08FD">
          <w:t>AMR</w:t>
        </w:r>
      </w:smartTag>
      <w:r w:rsidRPr="00BD08FD">
        <w:t xml:space="preserve"> speech codec. This format is referred to as </w:t>
      </w:r>
      <w:smartTag w:uri="urn:schemas-microsoft-com:office:smarttags" w:element="stockticker">
        <w:r w:rsidRPr="00BD08FD">
          <w:t>AMR</w:t>
        </w:r>
      </w:smartTag>
      <w:r w:rsidRPr="00BD08FD">
        <w:t xml:space="preserve"> Interface Format 1 (</w:t>
      </w:r>
      <w:smartTag w:uri="urn:schemas-microsoft-com:office:smarttags" w:element="stockticker">
        <w:r w:rsidRPr="00BD08FD">
          <w:t>AMR</w:t>
        </w:r>
      </w:smartTag>
      <w:r w:rsidRPr="00BD08FD">
        <w:t xml:space="preserve"> IF1). Annex A describes </w:t>
      </w:r>
      <w:smartTag w:uri="urn:schemas-microsoft-com:office:smarttags" w:element="stockticker">
        <w:r w:rsidRPr="00BD08FD">
          <w:t>AMR</w:t>
        </w:r>
      </w:smartTag>
      <w:r w:rsidRPr="00BD08FD">
        <w:t xml:space="preserve"> Interface Format 2 (</w:t>
      </w:r>
      <w:smartTag w:uri="urn:schemas-microsoft-com:office:smarttags" w:element="stockticker">
        <w:r w:rsidRPr="00BD08FD">
          <w:t>AMR</w:t>
        </w:r>
      </w:smartTag>
      <w:r w:rsidRPr="00BD08FD">
        <w:t> IF2).</w:t>
      </w:r>
    </w:p>
    <w:p w14:paraId="2415DC3F" w14:textId="77777777" w:rsidR="00E609C2" w:rsidRPr="00BD08FD" w:rsidRDefault="00E609C2">
      <w:pPr>
        <w:tabs>
          <w:tab w:val="left" w:pos="7088"/>
        </w:tabs>
      </w:pPr>
      <w:r w:rsidRPr="00BD08FD">
        <w:t xml:space="preserve">Each </w:t>
      </w:r>
      <w:smartTag w:uri="urn:schemas-microsoft-com:office:smarttags" w:element="stockticker">
        <w:r w:rsidRPr="00BD08FD">
          <w:t>AMR</w:t>
        </w:r>
      </w:smartTag>
      <w:r w:rsidRPr="00BD08FD">
        <w:t xml:space="preserve"> codec mode follows the generic frame structure depicted in figure 1. The frame is divided into three parts: </w:t>
      </w:r>
      <w:smartTag w:uri="urn:schemas-microsoft-com:office:smarttags" w:element="stockticker">
        <w:r w:rsidRPr="00BD08FD">
          <w:t>AMR</w:t>
        </w:r>
      </w:smartTag>
      <w:r w:rsidRPr="00BD08FD">
        <w:t xml:space="preserve"> Header, </w:t>
      </w:r>
      <w:smartTag w:uri="urn:schemas-microsoft-com:office:smarttags" w:element="stockticker">
        <w:r w:rsidRPr="00BD08FD">
          <w:t>AMR</w:t>
        </w:r>
      </w:smartTag>
      <w:r w:rsidRPr="00BD08FD">
        <w:t xml:space="preserve"> Auxiliary Information, and </w:t>
      </w:r>
      <w:smartTag w:uri="urn:schemas-microsoft-com:office:smarttags" w:element="stockticker">
        <w:r w:rsidRPr="00BD08FD">
          <w:t>AMR</w:t>
        </w:r>
      </w:smartTag>
      <w:r w:rsidRPr="00BD08FD">
        <w:t xml:space="preserve"> Core Frame. The </w:t>
      </w:r>
      <w:smartTag w:uri="urn:schemas-microsoft-com:office:smarttags" w:element="stockticker">
        <w:r w:rsidRPr="00BD08FD">
          <w:t>AMR</w:t>
        </w:r>
      </w:smartTag>
      <w:r w:rsidRPr="00BD08FD">
        <w:t xml:space="preserve"> Header part includes the Frame Type and the Frame Quality Indicator fields. The </w:t>
      </w:r>
      <w:smartTag w:uri="urn:schemas-microsoft-com:office:smarttags" w:element="stockticker">
        <w:r w:rsidRPr="00BD08FD">
          <w:t>AMR</w:t>
        </w:r>
      </w:smartTag>
      <w:r w:rsidRPr="00BD08FD">
        <w:t xml:space="preserve"> auxiliary information part includes the Mode Indication, Mode Request, and Codec </w:t>
      </w:r>
      <w:smartTag w:uri="urn:schemas-microsoft-com:office:smarttags" w:element="stockticker">
        <w:r w:rsidRPr="00BD08FD">
          <w:t>CRC</w:t>
        </w:r>
      </w:smartTag>
      <w:r w:rsidRPr="00BD08FD">
        <w:t xml:space="preserve"> fields.  The </w:t>
      </w:r>
      <w:smartTag w:uri="urn:schemas-microsoft-com:office:smarttags" w:element="stockticker">
        <w:r w:rsidRPr="00BD08FD">
          <w:t>AMR</w:t>
        </w:r>
      </w:smartTag>
      <w:r w:rsidRPr="00BD08FD">
        <w:t xml:space="preserve"> Core Frame part consists of the speech parameter bits or, in case of a comfort noise frame, the comfort noise parameter bits. In case of a comfort noise frame, the comfort noise parameters replace Class A bits of </w:t>
      </w:r>
      <w:smartTag w:uri="urn:schemas-microsoft-com:office:smarttags" w:element="stockticker">
        <w:r w:rsidRPr="00BD08FD">
          <w:t>AMR</w:t>
        </w:r>
      </w:smartTag>
      <w:r w:rsidRPr="00BD08FD">
        <w:t xml:space="preserve"> Core Frame while Class B and C bits are omitted.</w:t>
      </w:r>
    </w:p>
    <w:p w14:paraId="75AF3526" w14:textId="2AF4311A" w:rsidR="00E609C2" w:rsidRPr="00BD08FD" w:rsidRDefault="009C6679">
      <w:pPr>
        <w:pStyle w:val="TH"/>
      </w:pPr>
      <w:r>
        <w:rPr>
          <w:noProof/>
        </w:rPr>
        <w:drawing>
          <wp:inline distT="0" distB="0" distL="0" distR="0" wp14:anchorId="67C7A972" wp14:editId="585AB590">
            <wp:extent cx="4324350" cy="20955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095500"/>
                    </a:xfrm>
                    <a:prstGeom prst="rect">
                      <a:avLst/>
                    </a:prstGeom>
                    <a:noFill/>
                    <a:ln>
                      <a:noFill/>
                    </a:ln>
                  </pic:spPr>
                </pic:pic>
              </a:graphicData>
            </a:graphic>
          </wp:inline>
        </w:drawing>
      </w:r>
    </w:p>
    <w:p w14:paraId="5D96F1F5" w14:textId="77777777" w:rsidR="00E609C2" w:rsidRPr="00BD08FD" w:rsidRDefault="00E609C2">
      <w:pPr>
        <w:pStyle w:val="TF"/>
      </w:pPr>
      <w:r w:rsidRPr="00BD08FD">
        <w:t xml:space="preserve">Figure 1: Generic </w:t>
      </w:r>
      <w:smartTag w:uri="urn:schemas-microsoft-com:office:smarttags" w:element="stockticker">
        <w:r w:rsidRPr="00BD08FD">
          <w:t>AMR</w:t>
        </w:r>
      </w:smartTag>
      <w:r w:rsidRPr="00BD08FD">
        <w:t xml:space="preserve"> frame structure</w:t>
      </w:r>
    </w:p>
    <w:p w14:paraId="02CD274A" w14:textId="77777777" w:rsidR="00E609C2" w:rsidRPr="00BD08FD" w:rsidRDefault="00E609C2">
      <w:pPr>
        <w:pStyle w:val="Heading2"/>
      </w:pPr>
      <w:bookmarkStart w:id="14" w:name="_Toc517268089"/>
      <w:r w:rsidRPr="00BD08FD">
        <w:t>4.1</w:t>
      </w:r>
      <w:r w:rsidRPr="00BD08FD">
        <w:tab/>
      </w:r>
      <w:smartTag w:uri="urn:schemas-microsoft-com:office:smarttags" w:element="stockticker">
        <w:r w:rsidRPr="00BD08FD">
          <w:t>AMR</w:t>
        </w:r>
      </w:smartTag>
      <w:r w:rsidRPr="00BD08FD">
        <w:t xml:space="preserve"> Header and </w:t>
      </w:r>
      <w:smartTag w:uri="urn:schemas-microsoft-com:office:smarttags" w:element="stockticker">
        <w:r w:rsidRPr="00BD08FD">
          <w:t>AMR</w:t>
        </w:r>
      </w:smartTag>
      <w:r w:rsidRPr="00BD08FD">
        <w:t xml:space="preserve"> Auxiliary Information</w:t>
      </w:r>
      <w:bookmarkEnd w:id="14"/>
    </w:p>
    <w:p w14:paraId="1368E8D9" w14:textId="77777777" w:rsidR="00E609C2" w:rsidRPr="00BD08FD" w:rsidRDefault="00E609C2">
      <w:r w:rsidRPr="00BD08FD">
        <w:t xml:space="preserve">This subclause describes the </w:t>
      </w:r>
      <w:smartTag w:uri="urn:schemas-microsoft-com:office:smarttags" w:element="stockticker">
        <w:r w:rsidRPr="00BD08FD">
          <w:t>AMR</w:t>
        </w:r>
      </w:smartTag>
      <w:r w:rsidRPr="00BD08FD">
        <w:t xml:space="preserve"> Header of figure 1.</w:t>
      </w:r>
    </w:p>
    <w:p w14:paraId="3AB991B2" w14:textId="77777777" w:rsidR="00E609C2" w:rsidRPr="00BD08FD" w:rsidRDefault="00E609C2">
      <w:pPr>
        <w:pStyle w:val="Heading3"/>
      </w:pPr>
      <w:bookmarkStart w:id="15" w:name="_Toc517268090"/>
      <w:r w:rsidRPr="00BD08FD">
        <w:t>4.1.1</w:t>
      </w:r>
      <w:r w:rsidRPr="00BD08FD">
        <w:tab/>
        <w:t>Frame Type, Mode Indication, and Mode Request</w:t>
      </w:r>
      <w:bookmarkEnd w:id="15"/>
    </w:p>
    <w:p w14:paraId="7C17215E" w14:textId="77777777" w:rsidR="00E609C2" w:rsidRPr="00BD08FD" w:rsidRDefault="00E609C2">
      <w:r w:rsidRPr="00BD08FD">
        <w:t xml:space="preserve">Table 1a defines the 4-bit Frame Type field. Frame Type can indicate the use of one of the eight </w:t>
      </w:r>
      <w:smartTag w:uri="urn:schemas-microsoft-com:office:smarttags" w:element="stockticker">
        <w:r w:rsidRPr="00BD08FD">
          <w:t>AMR</w:t>
        </w:r>
      </w:smartTag>
      <w:r w:rsidRPr="00BD08FD">
        <w:t xml:space="preserve"> codec modes, one of four different comfort noise frames, or an empty frame. In addition, three Frame Type Indices are reserved for future use. The same table is reused for the Mode Indication and Mode Request fields which are 3-bit fields each and are defined only in the range 0…7 to specify one of the eight </w:t>
      </w:r>
      <w:smartTag w:uri="urn:schemas-microsoft-com:office:smarttags" w:element="stockticker">
        <w:r w:rsidRPr="00BD08FD">
          <w:t>AMR</w:t>
        </w:r>
      </w:smartTag>
      <w:r w:rsidRPr="00BD08FD">
        <w:t xml:space="preserve"> codec modes.</w:t>
      </w:r>
    </w:p>
    <w:p w14:paraId="1E680CD6" w14:textId="77777777" w:rsidR="00E609C2" w:rsidRPr="00BD08FD" w:rsidRDefault="00E609C2">
      <w:pPr>
        <w:pStyle w:val="TH"/>
      </w:pPr>
      <w:r w:rsidRPr="00BD08FD">
        <w:lastRenderedPageBreak/>
        <w:t>Table 1a: Interpretation of Frame Type,</w:t>
      </w:r>
      <w:r w:rsidRPr="00BD08FD">
        <w:br/>
        <w:t>Mode Indication and Mode Request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1134"/>
        <w:gridCol w:w="5387"/>
      </w:tblGrid>
      <w:tr w:rsidR="00E609C2" w:rsidRPr="00BD08FD" w14:paraId="58573A77" w14:textId="77777777">
        <w:trPr>
          <w:jc w:val="center"/>
        </w:trPr>
        <w:tc>
          <w:tcPr>
            <w:tcW w:w="1134" w:type="dxa"/>
          </w:tcPr>
          <w:p w14:paraId="18C1209F" w14:textId="77777777" w:rsidR="00E609C2" w:rsidRPr="00BD08FD" w:rsidRDefault="00E609C2">
            <w:pPr>
              <w:pStyle w:val="TAH"/>
            </w:pPr>
            <w:r w:rsidRPr="00BD08FD">
              <w:t>Frame Type</w:t>
            </w:r>
            <w:r w:rsidRPr="00BD08FD">
              <w:br/>
            </w:r>
          </w:p>
        </w:tc>
        <w:tc>
          <w:tcPr>
            <w:tcW w:w="1134" w:type="dxa"/>
          </w:tcPr>
          <w:p w14:paraId="440D340D" w14:textId="77777777" w:rsidR="00E609C2" w:rsidRPr="00BD08FD" w:rsidRDefault="00E609C2">
            <w:pPr>
              <w:pStyle w:val="TAH"/>
            </w:pPr>
            <w:r w:rsidRPr="00BD08FD">
              <w:t>Mode Indication</w:t>
            </w:r>
          </w:p>
        </w:tc>
        <w:tc>
          <w:tcPr>
            <w:tcW w:w="1134" w:type="dxa"/>
          </w:tcPr>
          <w:p w14:paraId="4992AAB8" w14:textId="77777777" w:rsidR="00E609C2" w:rsidRPr="00BD08FD" w:rsidRDefault="00E609C2">
            <w:pPr>
              <w:pStyle w:val="TAH"/>
            </w:pPr>
            <w:r w:rsidRPr="00BD08FD">
              <w:t>Mode Request</w:t>
            </w:r>
          </w:p>
        </w:tc>
        <w:tc>
          <w:tcPr>
            <w:tcW w:w="5387" w:type="dxa"/>
          </w:tcPr>
          <w:p w14:paraId="1AAC2013" w14:textId="77777777" w:rsidR="00E609C2" w:rsidRPr="00BD08FD" w:rsidRDefault="00E609C2">
            <w:pPr>
              <w:pStyle w:val="TAH"/>
            </w:pPr>
            <w:r w:rsidRPr="00BD08FD">
              <w:t>Frame content (</w:t>
            </w:r>
            <w:smartTag w:uri="urn:schemas-microsoft-com:office:smarttags" w:element="stockticker">
              <w:r w:rsidRPr="00BD08FD">
                <w:t>AMR</w:t>
              </w:r>
            </w:smartTag>
            <w:r w:rsidRPr="00BD08FD">
              <w:t xml:space="preserve"> mode, comfort noise, or other)</w:t>
            </w:r>
          </w:p>
        </w:tc>
      </w:tr>
      <w:tr w:rsidR="00E609C2" w:rsidRPr="00BD08FD" w14:paraId="20AE6938" w14:textId="77777777">
        <w:trPr>
          <w:jc w:val="center"/>
        </w:trPr>
        <w:tc>
          <w:tcPr>
            <w:tcW w:w="1134" w:type="dxa"/>
          </w:tcPr>
          <w:p w14:paraId="256ABE99" w14:textId="77777777" w:rsidR="00E609C2" w:rsidRPr="00BD08FD" w:rsidRDefault="00E609C2">
            <w:pPr>
              <w:pStyle w:val="TAL"/>
              <w:jc w:val="center"/>
            </w:pPr>
            <w:r w:rsidRPr="00BD08FD">
              <w:t>0</w:t>
            </w:r>
          </w:p>
        </w:tc>
        <w:tc>
          <w:tcPr>
            <w:tcW w:w="1134" w:type="dxa"/>
          </w:tcPr>
          <w:p w14:paraId="0B1EC57B" w14:textId="77777777" w:rsidR="00E609C2" w:rsidRPr="00BD08FD" w:rsidRDefault="00E609C2">
            <w:pPr>
              <w:pStyle w:val="TAL"/>
              <w:jc w:val="center"/>
            </w:pPr>
            <w:r w:rsidRPr="00BD08FD">
              <w:t>0</w:t>
            </w:r>
          </w:p>
        </w:tc>
        <w:tc>
          <w:tcPr>
            <w:tcW w:w="1134" w:type="dxa"/>
          </w:tcPr>
          <w:p w14:paraId="368AC79E" w14:textId="77777777" w:rsidR="00E609C2" w:rsidRPr="00BD08FD" w:rsidRDefault="00E609C2">
            <w:pPr>
              <w:pStyle w:val="TAL"/>
              <w:jc w:val="center"/>
            </w:pPr>
            <w:r w:rsidRPr="00BD08FD">
              <w:t>0</w:t>
            </w:r>
          </w:p>
        </w:tc>
        <w:tc>
          <w:tcPr>
            <w:tcW w:w="5387" w:type="dxa"/>
          </w:tcPr>
          <w:p w14:paraId="0518BA44" w14:textId="77777777" w:rsidR="00E609C2" w:rsidRPr="00BD08FD" w:rsidRDefault="00E609C2">
            <w:pPr>
              <w:pStyle w:val="TAL"/>
            </w:pPr>
            <w:smartTag w:uri="urn:schemas-microsoft-com:office:smarttags" w:element="stockticker">
              <w:r w:rsidRPr="00BD08FD">
                <w:t>AMR</w:t>
              </w:r>
            </w:smartTag>
            <w:r w:rsidRPr="00BD08FD">
              <w:t xml:space="preserve"> 4,75 kbit/s </w:t>
            </w:r>
          </w:p>
        </w:tc>
      </w:tr>
      <w:tr w:rsidR="00E609C2" w:rsidRPr="00BD08FD" w14:paraId="51D1EEC7" w14:textId="77777777">
        <w:trPr>
          <w:jc w:val="center"/>
        </w:trPr>
        <w:tc>
          <w:tcPr>
            <w:tcW w:w="1134" w:type="dxa"/>
          </w:tcPr>
          <w:p w14:paraId="5E074AC1" w14:textId="77777777" w:rsidR="00E609C2" w:rsidRPr="00BD08FD" w:rsidRDefault="00E609C2">
            <w:pPr>
              <w:pStyle w:val="TAL"/>
              <w:jc w:val="center"/>
            </w:pPr>
            <w:r w:rsidRPr="00BD08FD">
              <w:t>1</w:t>
            </w:r>
          </w:p>
        </w:tc>
        <w:tc>
          <w:tcPr>
            <w:tcW w:w="1134" w:type="dxa"/>
          </w:tcPr>
          <w:p w14:paraId="58CBBDE8" w14:textId="77777777" w:rsidR="00E609C2" w:rsidRPr="00BD08FD" w:rsidRDefault="00E609C2">
            <w:pPr>
              <w:pStyle w:val="TAL"/>
              <w:jc w:val="center"/>
            </w:pPr>
            <w:r w:rsidRPr="00BD08FD">
              <w:t>1</w:t>
            </w:r>
          </w:p>
        </w:tc>
        <w:tc>
          <w:tcPr>
            <w:tcW w:w="1134" w:type="dxa"/>
          </w:tcPr>
          <w:p w14:paraId="1B41476C" w14:textId="77777777" w:rsidR="00E609C2" w:rsidRPr="00BD08FD" w:rsidRDefault="00E609C2">
            <w:pPr>
              <w:pStyle w:val="TAL"/>
              <w:jc w:val="center"/>
            </w:pPr>
            <w:r w:rsidRPr="00BD08FD">
              <w:t>1</w:t>
            </w:r>
          </w:p>
        </w:tc>
        <w:tc>
          <w:tcPr>
            <w:tcW w:w="5387" w:type="dxa"/>
          </w:tcPr>
          <w:p w14:paraId="325DC16B" w14:textId="77777777" w:rsidR="00E609C2" w:rsidRPr="00BD08FD" w:rsidRDefault="00E609C2">
            <w:pPr>
              <w:pStyle w:val="TAL"/>
            </w:pPr>
            <w:smartTag w:uri="urn:schemas-microsoft-com:office:smarttags" w:element="stockticker">
              <w:r w:rsidRPr="00BD08FD">
                <w:t>AMR</w:t>
              </w:r>
            </w:smartTag>
            <w:r w:rsidRPr="00BD08FD">
              <w:t xml:space="preserve"> 5,15 kbit/s </w:t>
            </w:r>
          </w:p>
        </w:tc>
      </w:tr>
      <w:tr w:rsidR="00E609C2" w:rsidRPr="00BD08FD" w14:paraId="5C42B188" w14:textId="77777777">
        <w:trPr>
          <w:jc w:val="center"/>
        </w:trPr>
        <w:tc>
          <w:tcPr>
            <w:tcW w:w="1134" w:type="dxa"/>
          </w:tcPr>
          <w:p w14:paraId="7DC21803" w14:textId="77777777" w:rsidR="00E609C2" w:rsidRPr="00BD08FD" w:rsidRDefault="00E609C2">
            <w:pPr>
              <w:pStyle w:val="TAL"/>
              <w:jc w:val="center"/>
            </w:pPr>
            <w:r w:rsidRPr="00BD08FD">
              <w:t>2</w:t>
            </w:r>
          </w:p>
        </w:tc>
        <w:tc>
          <w:tcPr>
            <w:tcW w:w="1134" w:type="dxa"/>
          </w:tcPr>
          <w:p w14:paraId="1A20357C" w14:textId="77777777" w:rsidR="00E609C2" w:rsidRPr="00BD08FD" w:rsidRDefault="00E609C2">
            <w:pPr>
              <w:pStyle w:val="TAL"/>
              <w:jc w:val="center"/>
            </w:pPr>
            <w:r w:rsidRPr="00BD08FD">
              <w:t>2</w:t>
            </w:r>
          </w:p>
        </w:tc>
        <w:tc>
          <w:tcPr>
            <w:tcW w:w="1134" w:type="dxa"/>
          </w:tcPr>
          <w:p w14:paraId="60B09C67" w14:textId="77777777" w:rsidR="00E609C2" w:rsidRPr="00BD08FD" w:rsidRDefault="00E609C2">
            <w:pPr>
              <w:pStyle w:val="TAL"/>
              <w:jc w:val="center"/>
            </w:pPr>
            <w:r w:rsidRPr="00BD08FD">
              <w:t>2</w:t>
            </w:r>
          </w:p>
        </w:tc>
        <w:tc>
          <w:tcPr>
            <w:tcW w:w="5387" w:type="dxa"/>
          </w:tcPr>
          <w:p w14:paraId="726D0AC2" w14:textId="77777777" w:rsidR="00E609C2" w:rsidRPr="00BD08FD" w:rsidRDefault="00E609C2">
            <w:pPr>
              <w:pStyle w:val="TAL"/>
            </w:pPr>
            <w:smartTag w:uri="urn:schemas-microsoft-com:office:smarttags" w:element="stockticker">
              <w:r w:rsidRPr="00BD08FD">
                <w:t>AMR</w:t>
              </w:r>
            </w:smartTag>
            <w:r w:rsidRPr="00BD08FD">
              <w:t xml:space="preserve"> 5,90 kbit/s </w:t>
            </w:r>
          </w:p>
        </w:tc>
      </w:tr>
      <w:tr w:rsidR="00E609C2" w:rsidRPr="00BD08FD" w14:paraId="65EADF63" w14:textId="77777777">
        <w:trPr>
          <w:jc w:val="center"/>
        </w:trPr>
        <w:tc>
          <w:tcPr>
            <w:tcW w:w="1134" w:type="dxa"/>
          </w:tcPr>
          <w:p w14:paraId="05A18E65" w14:textId="77777777" w:rsidR="00E609C2" w:rsidRPr="00BD08FD" w:rsidRDefault="00E609C2">
            <w:pPr>
              <w:pStyle w:val="TAL"/>
              <w:jc w:val="center"/>
            </w:pPr>
            <w:r w:rsidRPr="00BD08FD">
              <w:t>3</w:t>
            </w:r>
          </w:p>
        </w:tc>
        <w:tc>
          <w:tcPr>
            <w:tcW w:w="1134" w:type="dxa"/>
          </w:tcPr>
          <w:p w14:paraId="21E05FF5" w14:textId="77777777" w:rsidR="00E609C2" w:rsidRPr="00BD08FD" w:rsidRDefault="00E609C2">
            <w:pPr>
              <w:pStyle w:val="TAL"/>
              <w:jc w:val="center"/>
            </w:pPr>
            <w:r w:rsidRPr="00BD08FD">
              <w:t>3</w:t>
            </w:r>
          </w:p>
        </w:tc>
        <w:tc>
          <w:tcPr>
            <w:tcW w:w="1134" w:type="dxa"/>
          </w:tcPr>
          <w:p w14:paraId="37CDF460" w14:textId="77777777" w:rsidR="00E609C2" w:rsidRPr="00BD08FD" w:rsidRDefault="00E609C2">
            <w:pPr>
              <w:pStyle w:val="TAL"/>
              <w:jc w:val="center"/>
            </w:pPr>
            <w:r w:rsidRPr="00BD08FD">
              <w:t>3</w:t>
            </w:r>
          </w:p>
        </w:tc>
        <w:tc>
          <w:tcPr>
            <w:tcW w:w="5387" w:type="dxa"/>
          </w:tcPr>
          <w:p w14:paraId="7324CD74" w14:textId="77777777" w:rsidR="00E609C2" w:rsidRPr="00BD08FD" w:rsidRDefault="00E609C2">
            <w:pPr>
              <w:pStyle w:val="TAL"/>
            </w:pPr>
            <w:smartTag w:uri="urn:schemas-microsoft-com:office:smarttags" w:element="stockticker">
              <w:r w:rsidRPr="00BD08FD">
                <w:t>AMR</w:t>
              </w:r>
            </w:smartTag>
            <w:r w:rsidRPr="00BD08FD">
              <w:t xml:space="preserve"> 6,70 kbit/s (PDC-EFR)</w:t>
            </w:r>
          </w:p>
        </w:tc>
      </w:tr>
      <w:tr w:rsidR="00E609C2" w:rsidRPr="00BD08FD" w14:paraId="6AE099CA" w14:textId="77777777">
        <w:trPr>
          <w:jc w:val="center"/>
        </w:trPr>
        <w:tc>
          <w:tcPr>
            <w:tcW w:w="1134" w:type="dxa"/>
          </w:tcPr>
          <w:p w14:paraId="7E88C9BA" w14:textId="77777777" w:rsidR="00E609C2" w:rsidRPr="00BD08FD" w:rsidRDefault="00E609C2">
            <w:pPr>
              <w:pStyle w:val="TAL"/>
              <w:jc w:val="center"/>
            </w:pPr>
            <w:r w:rsidRPr="00BD08FD">
              <w:t>4</w:t>
            </w:r>
          </w:p>
        </w:tc>
        <w:tc>
          <w:tcPr>
            <w:tcW w:w="1134" w:type="dxa"/>
          </w:tcPr>
          <w:p w14:paraId="60AFF2EF" w14:textId="77777777" w:rsidR="00E609C2" w:rsidRPr="00BD08FD" w:rsidRDefault="00E609C2">
            <w:pPr>
              <w:pStyle w:val="TAL"/>
              <w:jc w:val="center"/>
            </w:pPr>
            <w:r w:rsidRPr="00BD08FD">
              <w:t>4</w:t>
            </w:r>
          </w:p>
        </w:tc>
        <w:tc>
          <w:tcPr>
            <w:tcW w:w="1134" w:type="dxa"/>
          </w:tcPr>
          <w:p w14:paraId="59079928" w14:textId="77777777" w:rsidR="00E609C2" w:rsidRPr="00BD08FD" w:rsidRDefault="00E609C2">
            <w:pPr>
              <w:pStyle w:val="TAL"/>
              <w:jc w:val="center"/>
            </w:pPr>
            <w:r w:rsidRPr="00BD08FD">
              <w:t>4</w:t>
            </w:r>
          </w:p>
        </w:tc>
        <w:tc>
          <w:tcPr>
            <w:tcW w:w="5387" w:type="dxa"/>
          </w:tcPr>
          <w:p w14:paraId="138B87AC" w14:textId="77777777" w:rsidR="00E609C2" w:rsidRPr="00BD08FD" w:rsidRDefault="00E609C2">
            <w:pPr>
              <w:pStyle w:val="TAL"/>
            </w:pPr>
            <w:smartTag w:uri="urn:schemas-microsoft-com:office:smarttags" w:element="stockticker">
              <w:r w:rsidRPr="00BD08FD">
                <w:t>AMR</w:t>
              </w:r>
            </w:smartTag>
            <w:r w:rsidRPr="00BD08FD">
              <w:t xml:space="preserve"> 7,40 kbit/s (TDMA-EFR)</w:t>
            </w:r>
          </w:p>
        </w:tc>
      </w:tr>
      <w:tr w:rsidR="00E609C2" w:rsidRPr="00BD08FD" w14:paraId="251C5CBD" w14:textId="77777777">
        <w:trPr>
          <w:jc w:val="center"/>
        </w:trPr>
        <w:tc>
          <w:tcPr>
            <w:tcW w:w="1134" w:type="dxa"/>
          </w:tcPr>
          <w:p w14:paraId="4578BF16" w14:textId="77777777" w:rsidR="00E609C2" w:rsidRPr="00BD08FD" w:rsidRDefault="00E609C2">
            <w:pPr>
              <w:pStyle w:val="TAL"/>
              <w:jc w:val="center"/>
            </w:pPr>
            <w:r w:rsidRPr="00BD08FD">
              <w:t>5</w:t>
            </w:r>
          </w:p>
        </w:tc>
        <w:tc>
          <w:tcPr>
            <w:tcW w:w="1134" w:type="dxa"/>
          </w:tcPr>
          <w:p w14:paraId="44478DA0" w14:textId="77777777" w:rsidR="00E609C2" w:rsidRPr="00BD08FD" w:rsidRDefault="00E609C2">
            <w:pPr>
              <w:pStyle w:val="TAL"/>
              <w:jc w:val="center"/>
            </w:pPr>
            <w:r w:rsidRPr="00BD08FD">
              <w:t>5</w:t>
            </w:r>
          </w:p>
        </w:tc>
        <w:tc>
          <w:tcPr>
            <w:tcW w:w="1134" w:type="dxa"/>
          </w:tcPr>
          <w:p w14:paraId="08111CC7" w14:textId="77777777" w:rsidR="00E609C2" w:rsidRPr="00BD08FD" w:rsidRDefault="00E609C2">
            <w:pPr>
              <w:pStyle w:val="TAL"/>
              <w:jc w:val="center"/>
            </w:pPr>
            <w:r w:rsidRPr="00BD08FD">
              <w:t>5</w:t>
            </w:r>
          </w:p>
        </w:tc>
        <w:tc>
          <w:tcPr>
            <w:tcW w:w="5387" w:type="dxa"/>
          </w:tcPr>
          <w:p w14:paraId="1389B61E" w14:textId="77777777" w:rsidR="00E609C2" w:rsidRPr="00BD08FD" w:rsidRDefault="00E609C2">
            <w:pPr>
              <w:pStyle w:val="TAL"/>
            </w:pPr>
            <w:smartTag w:uri="urn:schemas-microsoft-com:office:smarttags" w:element="stockticker">
              <w:r w:rsidRPr="00BD08FD">
                <w:t>AMR</w:t>
              </w:r>
            </w:smartTag>
            <w:r w:rsidRPr="00BD08FD">
              <w:t xml:space="preserve"> 7,95 kbit/s </w:t>
            </w:r>
          </w:p>
        </w:tc>
      </w:tr>
      <w:tr w:rsidR="00E609C2" w:rsidRPr="00BD08FD" w14:paraId="2EC1FD72" w14:textId="77777777">
        <w:trPr>
          <w:jc w:val="center"/>
        </w:trPr>
        <w:tc>
          <w:tcPr>
            <w:tcW w:w="1134" w:type="dxa"/>
          </w:tcPr>
          <w:p w14:paraId="4C1E8F35" w14:textId="77777777" w:rsidR="00E609C2" w:rsidRPr="00BD08FD" w:rsidRDefault="00E609C2">
            <w:pPr>
              <w:pStyle w:val="TAL"/>
              <w:jc w:val="center"/>
            </w:pPr>
            <w:r w:rsidRPr="00BD08FD">
              <w:t>6</w:t>
            </w:r>
          </w:p>
        </w:tc>
        <w:tc>
          <w:tcPr>
            <w:tcW w:w="1134" w:type="dxa"/>
          </w:tcPr>
          <w:p w14:paraId="4B68C835" w14:textId="77777777" w:rsidR="00E609C2" w:rsidRPr="00BD08FD" w:rsidRDefault="00E609C2">
            <w:pPr>
              <w:pStyle w:val="TAL"/>
              <w:jc w:val="center"/>
            </w:pPr>
            <w:r w:rsidRPr="00BD08FD">
              <w:t>6</w:t>
            </w:r>
          </w:p>
        </w:tc>
        <w:tc>
          <w:tcPr>
            <w:tcW w:w="1134" w:type="dxa"/>
          </w:tcPr>
          <w:p w14:paraId="0DD57EEF" w14:textId="77777777" w:rsidR="00E609C2" w:rsidRPr="00BD08FD" w:rsidRDefault="00E609C2">
            <w:pPr>
              <w:pStyle w:val="TAL"/>
              <w:jc w:val="center"/>
            </w:pPr>
            <w:r w:rsidRPr="00BD08FD">
              <w:t>6</w:t>
            </w:r>
          </w:p>
        </w:tc>
        <w:tc>
          <w:tcPr>
            <w:tcW w:w="5387" w:type="dxa"/>
          </w:tcPr>
          <w:p w14:paraId="52735CF5" w14:textId="77777777" w:rsidR="00E609C2" w:rsidRPr="00BD08FD" w:rsidRDefault="00E609C2">
            <w:pPr>
              <w:pStyle w:val="TAL"/>
            </w:pPr>
            <w:smartTag w:uri="urn:schemas-microsoft-com:office:smarttags" w:element="stockticker">
              <w:r w:rsidRPr="00BD08FD">
                <w:t>AMR</w:t>
              </w:r>
            </w:smartTag>
            <w:r w:rsidRPr="00BD08FD">
              <w:t xml:space="preserve"> 10,2 kbit/s </w:t>
            </w:r>
          </w:p>
        </w:tc>
      </w:tr>
      <w:tr w:rsidR="00E609C2" w:rsidRPr="00BD08FD" w14:paraId="12A3C04E" w14:textId="77777777">
        <w:trPr>
          <w:jc w:val="center"/>
        </w:trPr>
        <w:tc>
          <w:tcPr>
            <w:tcW w:w="1134" w:type="dxa"/>
          </w:tcPr>
          <w:p w14:paraId="6324BB1B" w14:textId="77777777" w:rsidR="00E609C2" w:rsidRPr="00BD08FD" w:rsidRDefault="00E609C2">
            <w:pPr>
              <w:pStyle w:val="TAL"/>
              <w:jc w:val="center"/>
            </w:pPr>
            <w:r w:rsidRPr="00BD08FD">
              <w:t>7</w:t>
            </w:r>
          </w:p>
        </w:tc>
        <w:tc>
          <w:tcPr>
            <w:tcW w:w="1134" w:type="dxa"/>
          </w:tcPr>
          <w:p w14:paraId="132AD999" w14:textId="77777777" w:rsidR="00E609C2" w:rsidRPr="00BD08FD" w:rsidRDefault="00E609C2">
            <w:pPr>
              <w:pStyle w:val="TAL"/>
              <w:jc w:val="center"/>
            </w:pPr>
            <w:r w:rsidRPr="00BD08FD">
              <w:t>7</w:t>
            </w:r>
          </w:p>
        </w:tc>
        <w:tc>
          <w:tcPr>
            <w:tcW w:w="1134" w:type="dxa"/>
          </w:tcPr>
          <w:p w14:paraId="6DEA6D70" w14:textId="77777777" w:rsidR="00E609C2" w:rsidRPr="00BD08FD" w:rsidRDefault="00E609C2">
            <w:pPr>
              <w:pStyle w:val="TAL"/>
              <w:jc w:val="center"/>
            </w:pPr>
            <w:r w:rsidRPr="00BD08FD">
              <w:t>7</w:t>
            </w:r>
          </w:p>
        </w:tc>
        <w:tc>
          <w:tcPr>
            <w:tcW w:w="5387" w:type="dxa"/>
          </w:tcPr>
          <w:p w14:paraId="55755DFE" w14:textId="77777777" w:rsidR="00E609C2" w:rsidRPr="00BD08FD" w:rsidRDefault="00E609C2">
            <w:pPr>
              <w:pStyle w:val="TAL"/>
            </w:pPr>
            <w:smartTag w:uri="urn:schemas-microsoft-com:office:smarttags" w:element="stockticker">
              <w:r w:rsidRPr="00BD08FD">
                <w:t>AMR</w:t>
              </w:r>
            </w:smartTag>
            <w:r w:rsidRPr="00BD08FD">
              <w:t xml:space="preserve"> 12,2 kbit/s (GSM-EFR)</w:t>
            </w:r>
          </w:p>
        </w:tc>
      </w:tr>
      <w:tr w:rsidR="00E609C2" w:rsidRPr="00BD08FD" w14:paraId="37761263" w14:textId="77777777">
        <w:trPr>
          <w:jc w:val="center"/>
        </w:trPr>
        <w:tc>
          <w:tcPr>
            <w:tcW w:w="1134" w:type="dxa"/>
          </w:tcPr>
          <w:p w14:paraId="2F151A72" w14:textId="77777777" w:rsidR="00E609C2" w:rsidRPr="00BD08FD" w:rsidRDefault="00E609C2">
            <w:pPr>
              <w:pStyle w:val="TAL"/>
              <w:jc w:val="center"/>
            </w:pPr>
            <w:r w:rsidRPr="00BD08FD">
              <w:t>8</w:t>
            </w:r>
          </w:p>
        </w:tc>
        <w:tc>
          <w:tcPr>
            <w:tcW w:w="1134" w:type="dxa"/>
          </w:tcPr>
          <w:p w14:paraId="57A46466" w14:textId="77777777" w:rsidR="00E609C2" w:rsidRPr="00BD08FD" w:rsidRDefault="00E609C2">
            <w:pPr>
              <w:pStyle w:val="TAL"/>
              <w:jc w:val="center"/>
            </w:pPr>
            <w:r w:rsidRPr="00BD08FD">
              <w:t>-</w:t>
            </w:r>
          </w:p>
        </w:tc>
        <w:tc>
          <w:tcPr>
            <w:tcW w:w="1134" w:type="dxa"/>
          </w:tcPr>
          <w:p w14:paraId="58AC86DA" w14:textId="77777777" w:rsidR="00E609C2" w:rsidRPr="00BD08FD" w:rsidRDefault="00E609C2">
            <w:pPr>
              <w:pStyle w:val="TAL"/>
              <w:jc w:val="center"/>
            </w:pPr>
            <w:r w:rsidRPr="00BD08FD">
              <w:t>-</w:t>
            </w:r>
          </w:p>
        </w:tc>
        <w:tc>
          <w:tcPr>
            <w:tcW w:w="5387" w:type="dxa"/>
          </w:tcPr>
          <w:p w14:paraId="6DBE4550" w14:textId="77777777" w:rsidR="00E609C2" w:rsidRPr="00BD08FD" w:rsidRDefault="00E609C2">
            <w:pPr>
              <w:pStyle w:val="TAL"/>
            </w:pPr>
            <w:smartTag w:uri="urn:schemas-microsoft-com:office:smarttags" w:element="stockticker">
              <w:r w:rsidRPr="00BD08FD">
                <w:t>AMR</w:t>
              </w:r>
            </w:smartTag>
            <w:r w:rsidRPr="00BD08FD">
              <w:t xml:space="preserve"> </w:t>
            </w:r>
            <w:smartTag w:uri="urn:schemas-microsoft-com:office:smarttags" w:element="stockticker">
              <w:r w:rsidRPr="00BD08FD">
                <w:t>SID</w:t>
              </w:r>
            </w:smartTag>
          </w:p>
        </w:tc>
      </w:tr>
      <w:tr w:rsidR="00E609C2" w:rsidRPr="00BD08FD" w14:paraId="7993288C" w14:textId="77777777">
        <w:trPr>
          <w:jc w:val="center"/>
        </w:trPr>
        <w:tc>
          <w:tcPr>
            <w:tcW w:w="1134" w:type="dxa"/>
          </w:tcPr>
          <w:p w14:paraId="47AC3169" w14:textId="77777777" w:rsidR="00E609C2" w:rsidRPr="00BD08FD" w:rsidRDefault="00E609C2">
            <w:pPr>
              <w:pStyle w:val="TAL"/>
              <w:jc w:val="center"/>
            </w:pPr>
            <w:r w:rsidRPr="00BD08FD">
              <w:t>9</w:t>
            </w:r>
          </w:p>
        </w:tc>
        <w:tc>
          <w:tcPr>
            <w:tcW w:w="1134" w:type="dxa"/>
          </w:tcPr>
          <w:p w14:paraId="33F073FE" w14:textId="77777777" w:rsidR="00E609C2" w:rsidRPr="00BD08FD" w:rsidRDefault="00E609C2">
            <w:pPr>
              <w:pStyle w:val="TAL"/>
              <w:jc w:val="center"/>
            </w:pPr>
            <w:r w:rsidRPr="00BD08FD">
              <w:t>-</w:t>
            </w:r>
          </w:p>
        </w:tc>
        <w:tc>
          <w:tcPr>
            <w:tcW w:w="1134" w:type="dxa"/>
          </w:tcPr>
          <w:p w14:paraId="2A9EB1DD" w14:textId="77777777" w:rsidR="00E609C2" w:rsidRPr="00BD08FD" w:rsidRDefault="00E609C2">
            <w:pPr>
              <w:pStyle w:val="TAL"/>
              <w:jc w:val="center"/>
            </w:pPr>
            <w:r w:rsidRPr="00BD08FD">
              <w:t>-</w:t>
            </w:r>
          </w:p>
        </w:tc>
        <w:tc>
          <w:tcPr>
            <w:tcW w:w="5387" w:type="dxa"/>
          </w:tcPr>
          <w:p w14:paraId="251A35EA" w14:textId="77777777" w:rsidR="00E609C2" w:rsidRPr="00BD08FD" w:rsidRDefault="00E609C2">
            <w:pPr>
              <w:pStyle w:val="TAL"/>
            </w:pPr>
            <w:r w:rsidRPr="00BD08FD">
              <w:t xml:space="preserve">GSM-EFR </w:t>
            </w:r>
            <w:smartTag w:uri="urn:schemas-microsoft-com:office:smarttags" w:element="stockticker">
              <w:r w:rsidRPr="00BD08FD">
                <w:t>SID</w:t>
              </w:r>
            </w:smartTag>
          </w:p>
        </w:tc>
      </w:tr>
      <w:tr w:rsidR="00E609C2" w:rsidRPr="00BD08FD" w14:paraId="7A57C93C" w14:textId="77777777">
        <w:trPr>
          <w:jc w:val="center"/>
        </w:trPr>
        <w:tc>
          <w:tcPr>
            <w:tcW w:w="1134" w:type="dxa"/>
          </w:tcPr>
          <w:p w14:paraId="1D877B32" w14:textId="77777777" w:rsidR="00E609C2" w:rsidRPr="00BD08FD" w:rsidRDefault="00E609C2">
            <w:pPr>
              <w:pStyle w:val="TAL"/>
              <w:jc w:val="center"/>
            </w:pPr>
            <w:r w:rsidRPr="00BD08FD">
              <w:t>10</w:t>
            </w:r>
          </w:p>
        </w:tc>
        <w:tc>
          <w:tcPr>
            <w:tcW w:w="1134" w:type="dxa"/>
          </w:tcPr>
          <w:p w14:paraId="718DFC36" w14:textId="77777777" w:rsidR="00E609C2" w:rsidRPr="00BD08FD" w:rsidRDefault="00E609C2">
            <w:pPr>
              <w:pStyle w:val="TAL"/>
              <w:jc w:val="center"/>
            </w:pPr>
            <w:r w:rsidRPr="00BD08FD">
              <w:t>-</w:t>
            </w:r>
          </w:p>
        </w:tc>
        <w:tc>
          <w:tcPr>
            <w:tcW w:w="1134" w:type="dxa"/>
          </w:tcPr>
          <w:p w14:paraId="6F1195A8" w14:textId="77777777" w:rsidR="00E609C2" w:rsidRPr="00BD08FD" w:rsidRDefault="00E609C2">
            <w:pPr>
              <w:pStyle w:val="TAL"/>
              <w:jc w:val="center"/>
            </w:pPr>
            <w:r w:rsidRPr="00BD08FD">
              <w:t>-</w:t>
            </w:r>
          </w:p>
        </w:tc>
        <w:tc>
          <w:tcPr>
            <w:tcW w:w="5387" w:type="dxa"/>
          </w:tcPr>
          <w:p w14:paraId="10A7398E" w14:textId="77777777" w:rsidR="00E609C2" w:rsidRPr="00BD08FD" w:rsidRDefault="00E609C2">
            <w:pPr>
              <w:pStyle w:val="TAL"/>
            </w:pPr>
            <w:r w:rsidRPr="00BD08FD">
              <w:t xml:space="preserve">TDMA-EFR </w:t>
            </w:r>
            <w:smartTag w:uri="urn:schemas-microsoft-com:office:smarttags" w:element="stockticker">
              <w:r w:rsidRPr="00BD08FD">
                <w:t>SID</w:t>
              </w:r>
            </w:smartTag>
            <w:r w:rsidRPr="00BD08FD">
              <w:t xml:space="preserve"> </w:t>
            </w:r>
          </w:p>
        </w:tc>
      </w:tr>
      <w:tr w:rsidR="00E609C2" w:rsidRPr="00BD08FD" w14:paraId="4D8624DC" w14:textId="77777777">
        <w:trPr>
          <w:jc w:val="center"/>
        </w:trPr>
        <w:tc>
          <w:tcPr>
            <w:tcW w:w="1134" w:type="dxa"/>
          </w:tcPr>
          <w:p w14:paraId="14CFFC09" w14:textId="77777777" w:rsidR="00E609C2" w:rsidRPr="00BD08FD" w:rsidRDefault="00E609C2">
            <w:pPr>
              <w:pStyle w:val="TAL"/>
              <w:jc w:val="center"/>
            </w:pPr>
            <w:r w:rsidRPr="00BD08FD">
              <w:t>11</w:t>
            </w:r>
          </w:p>
        </w:tc>
        <w:tc>
          <w:tcPr>
            <w:tcW w:w="1134" w:type="dxa"/>
          </w:tcPr>
          <w:p w14:paraId="0A0494DA" w14:textId="77777777" w:rsidR="00E609C2" w:rsidRPr="00BD08FD" w:rsidRDefault="00E609C2">
            <w:pPr>
              <w:pStyle w:val="TAL"/>
              <w:jc w:val="center"/>
            </w:pPr>
            <w:r w:rsidRPr="00BD08FD">
              <w:t>-</w:t>
            </w:r>
          </w:p>
        </w:tc>
        <w:tc>
          <w:tcPr>
            <w:tcW w:w="1134" w:type="dxa"/>
          </w:tcPr>
          <w:p w14:paraId="6CCF2FC8" w14:textId="77777777" w:rsidR="00E609C2" w:rsidRPr="00BD08FD" w:rsidRDefault="00E609C2">
            <w:pPr>
              <w:pStyle w:val="TAL"/>
              <w:jc w:val="center"/>
            </w:pPr>
            <w:r w:rsidRPr="00BD08FD">
              <w:t>-</w:t>
            </w:r>
          </w:p>
        </w:tc>
        <w:tc>
          <w:tcPr>
            <w:tcW w:w="5387" w:type="dxa"/>
          </w:tcPr>
          <w:p w14:paraId="6368FB86" w14:textId="77777777" w:rsidR="00E609C2" w:rsidRPr="00BD08FD" w:rsidRDefault="00E609C2">
            <w:pPr>
              <w:pStyle w:val="TAL"/>
            </w:pPr>
            <w:r w:rsidRPr="00BD08FD">
              <w:t xml:space="preserve">PDC-EFR </w:t>
            </w:r>
            <w:smartTag w:uri="urn:schemas-microsoft-com:office:smarttags" w:element="stockticker">
              <w:r w:rsidRPr="00BD08FD">
                <w:t>SID</w:t>
              </w:r>
            </w:smartTag>
          </w:p>
        </w:tc>
      </w:tr>
      <w:tr w:rsidR="00E609C2" w:rsidRPr="00BD08FD" w14:paraId="2CBE920B" w14:textId="77777777">
        <w:trPr>
          <w:jc w:val="center"/>
        </w:trPr>
        <w:tc>
          <w:tcPr>
            <w:tcW w:w="1134" w:type="dxa"/>
          </w:tcPr>
          <w:p w14:paraId="2E40FC51" w14:textId="77777777" w:rsidR="00E609C2" w:rsidRPr="00BD08FD" w:rsidRDefault="00E609C2">
            <w:pPr>
              <w:pStyle w:val="TAL"/>
              <w:jc w:val="center"/>
            </w:pPr>
            <w:r w:rsidRPr="00BD08FD">
              <w:t>12-14</w:t>
            </w:r>
          </w:p>
        </w:tc>
        <w:tc>
          <w:tcPr>
            <w:tcW w:w="1134" w:type="dxa"/>
          </w:tcPr>
          <w:p w14:paraId="0E1C7497" w14:textId="77777777" w:rsidR="00E609C2" w:rsidRPr="00BD08FD" w:rsidRDefault="00E609C2">
            <w:pPr>
              <w:pStyle w:val="TAL"/>
              <w:jc w:val="center"/>
            </w:pPr>
            <w:r w:rsidRPr="00BD08FD">
              <w:t>-</w:t>
            </w:r>
          </w:p>
        </w:tc>
        <w:tc>
          <w:tcPr>
            <w:tcW w:w="1134" w:type="dxa"/>
          </w:tcPr>
          <w:p w14:paraId="74B16B11" w14:textId="77777777" w:rsidR="00E609C2" w:rsidRPr="00BD08FD" w:rsidRDefault="00E609C2">
            <w:pPr>
              <w:pStyle w:val="TAL"/>
              <w:jc w:val="center"/>
            </w:pPr>
            <w:r w:rsidRPr="00BD08FD">
              <w:t>-</w:t>
            </w:r>
          </w:p>
        </w:tc>
        <w:tc>
          <w:tcPr>
            <w:tcW w:w="5387" w:type="dxa"/>
          </w:tcPr>
          <w:p w14:paraId="55655D71" w14:textId="77777777" w:rsidR="00E609C2" w:rsidRPr="00BD08FD" w:rsidRDefault="00E609C2">
            <w:pPr>
              <w:pStyle w:val="TAL"/>
            </w:pPr>
            <w:r w:rsidRPr="00BD08FD">
              <w:t>For future use</w:t>
            </w:r>
          </w:p>
        </w:tc>
      </w:tr>
      <w:tr w:rsidR="00E609C2" w:rsidRPr="00BD08FD" w14:paraId="5AB0FAE5" w14:textId="77777777">
        <w:trPr>
          <w:jc w:val="center"/>
        </w:trPr>
        <w:tc>
          <w:tcPr>
            <w:tcW w:w="1134" w:type="dxa"/>
          </w:tcPr>
          <w:p w14:paraId="25F5693E" w14:textId="77777777" w:rsidR="00E609C2" w:rsidRPr="00BD08FD" w:rsidRDefault="00E609C2">
            <w:pPr>
              <w:pStyle w:val="TAL"/>
              <w:jc w:val="center"/>
            </w:pPr>
            <w:r w:rsidRPr="00BD08FD">
              <w:t>15</w:t>
            </w:r>
          </w:p>
        </w:tc>
        <w:tc>
          <w:tcPr>
            <w:tcW w:w="1134" w:type="dxa"/>
          </w:tcPr>
          <w:p w14:paraId="52D340AC" w14:textId="77777777" w:rsidR="00E609C2" w:rsidRPr="00BD08FD" w:rsidRDefault="00E609C2">
            <w:pPr>
              <w:pStyle w:val="TAL"/>
              <w:jc w:val="center"/>
            </w:pPr>
            <w:r w:rsidRPr="00BD08FD">
              <w:t>-</w:t>
            </w:r>
          </w:p>
        </w:tc>
        <w:tc>
          <w:tcPr>
            <w:tcW w:w="1134" w:type="dxa"/>
          </w:tcPr>
          <w:p w14:paraId="0D64D576" w14:textId="77777777" w:rsidR="00E609C2" w:rsidRPr="00BD08FD" w:rsidRDefault="00E609C2">
            <w:pPr>
              <w:pStyle w:val="TAL"/>
              <w:jc w:val="center"/>
            </w:pPr>
            <w:r w:rsidRPr="00BD08FD">
              <w:t>-</w:t>
            </w:r>
          </w:p>
        </w:tc>
        <w:tc>
          <w:tcPr>
            <w:tcW w:w="5387" w:type="dxa"/>
          </w:tcPr>
          <w:p w14:paraId="705DD493" w14:textId="77777777" w:rsidR="00E609C2" w:rsidRPr="00BD08FD" w:rsidRDefault="00E609C2">
            <w:pPr>
              <w:pStyle w:val="TAL"/>
            </w:pPr>
            <w:r w:rsidRPr="00BD08FD">
              <w:t xml:space="preserve">No Data (No transmission/No reception) </w:t>
            </w:r>
          </w:p>
        </w:tc>
      </w:tr>
    </w:tbl>
    <w:p w14:paraId="529607D2" w14:textId="77777777" w:rsidR="00E609C2" w:rsidRPr="00BD08FD" w:rsidRDefault="00E609C2"/>
    <w:p w14:paraId="60B6DAF4" w14:textId="77777777" w:rsidR="00E609C2" w:rsidRPr="00BD08FD" w:rsidRDefault="00E609C2">
      <w:pPr>
        <w:pStyle w:val="Heading3"/>
      </w:pPr>
      <w:bookmarkStart w:id="16" w:name="_Toc517268091"/>
      <w:r w:rsidRPr="00BD08FD">
        <w:t>4.1.2</w:t>
      </w:r>
      <w:r w:rsidRPr="00BD08FD">
        <w:tab/>
        <w:t>Frame Quality Indicator</w:t>
      </w:r>
      <w:bookmarkEnd w:id="16"/>
    </w:p>
    <w:p w14:paraId="61FAB069" w14:textId="77777777" w:rsidR="00E609C2" w:rsidRPr="00BD08FD" w:rsidRDefault="00E609C2">
      <w:r w:rsidRPr="00BD08FD">
        <w:t>The content of the Frame Quality Indicator field is defined in Table 1b. The field length is one bit. The Frame Quality Indicator indicates whether the data in the frame contains errors.</w:t>
      </w:r>
    </w:p>
    <w:p w14:paraId="694E89F4" w14:textId="77777777" w:rsidR="00E609C2" w:rsidRPr="00BD08FD" w:rsidRDefault="00E609C2">
      <w:pPr>
        <w:pStyle w:val="TH"/>
      </w:pPr>
      <w:r w:rsidRPr="00BD08FD">
        <w:t>Table 1b: Definition of Frame Quality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4132"/>
      </w:tblGrid>
      <w:tr w:rsidR="00E609C2" w:rsidRPr="00BD08FD" w14:paraId="2AE35445" w14:textId="77777777">
        <w:trPr>
          <w:jc w:val="center"/>
        </w:trPr>
        <w:tc>
          <w:tcPr>
            <w:tcW w:w="1668" w:type="dxa"/>
          </w:tcPr>
          <w:p w14:paraId="050F3F5E" w14:textId="77777777" w:rsidR="00E609C2" w:rsidRPr="00BD08FD" w:rsidRDefault="00E609C2">
            <w:pPr>
              <w:pStyle w:val="TAH"/>
            </w:pPr>
            <w:r w:rsidRPr="00BD08FD">
              <w:t>Frame Quality Indicator (FQI)</w:t>
            </w:r>
          </w:p>
        </w:tc>
        <w:tc>
          <w:tcPr>
            <w:tcW w:w="4132" w:type="dxa"/>
          </w:tcPr>
          <w:p w14:paraId="34FEB7F0" w14:textId="77777777" w:rsidR="00E609C2" w:rsidRPr="00BD08FD" w:rsidRDefault="00E609C2">
            <w:pPr>
              <w:pStyle w:val="TAH"/>
            </w:pPr>
            <w:r w:rsidRPr="00BD08FD">
              <w:t>Quality of data</w:t>
            </w:r>
          </w:p>
        </w:tc>
      </w:tr>
      <w:tr w:rsidR="00E609C2" w:rsidRPr="00BD08FD" w14:paraId="1CFB9BE0" w14:textId="77777777">
        <w:trPr>
          <w:jc w:val="center"/>
        </w:trPr>
        <w:tc>
          <w:tcPr>
            <w:tcW w:w="1668" w:type="dxa"/>
          </w:tcPr>
          <w:p w14:paraId="6E24ABFD" w14:textId="77777777" w:rsidR="00E609C2" w:rsidRPr="00BD08FD" w:rsidRDefault="00E609C2">
            <w:pPr>
              <w:pStyle w:val="TAL"/>
            </w:pPr>
            <w:r w:rsidRPr="00BD08FD">
              <w:t>0</w:t>
            </w:r>
          </w:p>
        </w:tc>
        <w:tc>
          <w:tcPr>
            <w:tcW w:w="4132" w:type="dxa"/>
          </w:tcPr>
          <w:p w14:paraId="0FE6E959" w14:textId="77777777" w:rsidR="00E609C2" w:rsidRPr="00BD08FD" w:rsidRDefault="00E609C2">
            <w:pPr>
              <w:pStyle w:val="TAL"/>
            </w:pPr>
            <w:r w:rsidRPr="00BD08FD">
              <w:t>Bad frame or Corrupted frame</w:t>
            </w:r>
          </w:p>
          <w:p w14:paraId="2892A61E" w14:textId="77777777" w:rsidR="00E609C2" w:rsidRPr="00BD08FD" w:rsidRDefault="00E609C2">
            <w:pPr>
              <w:pStyle w:val="TAL"/>
            </w:pPr>
            <w:r w:rsidRPr="00BD08FD">
              <w:t>(bits may be used to assist error concealment)</w:t>
            </w:r>
          </w:p>
        </w:tc>
      </w:tr>
      <w:tr w:rsidR="00E609C2" w:rsidRPr="00BD08FD" w14:paraId="6CE8B7E3" w14:textId="77777777">
        <w:trPr>
          <w:jc w:val="center"/>
        </w:trPr>
        <w:tc>
          <w:tcPr>
            <w:tcW w:w="1668" w:type="dxa"/>
          </w:tcPr>
          <w:p w14:paraId="7B97A515" w14:textId="77777777" w:rsidR="00E609C2" w:rsidRPr="00BD08FD" w:rsidRDefault="00E609C2">
            <w:pPr>
              <w:pStyle w:val="TAL"/>
            </w:pPr>
            <w:r w:rsidRPr="00BD08FD">
              <w:t>1</w:t>
            </w:r>
          </w:p>
        </w:tc>
        <w:tc>
          <w:tcPr>
            <w:tcW w:w="4132" w:type="dxa"/>
          </w:tcPr>
          <w:p w14:paraId="03A50620" w14:textId="77777777" w:rsidR="00E609C2" w:rsidRPr="00BD08FD" w:rsidRDefault="00E609C2">
            <w:pPr>
              <w:pStyle w:val="TAL"/>
            </w:pPr>
            <w:r w:rsidRPr="00BD08FD">
              <w:t>Good frame</w:t>
            </w:r>
          </w:p>
        </w:tc>
      </w:tr>
    </w:tbl>
    <w:p w14:paraId="36E37D7F" w14:textId="77777777" w:rsidR="00E609C2" w:rsidRPr="00BD08FD" w:rsidRDefault="00E609C2"/>
    <w:p w14:paraId="505238B1" w14:textId="77777777" w:rsidR="00E609C2" w:rsidRPr="00BD08FD" w:rsidRDefault="00E609C2">
      <w:pPr>
        <w:pStyle w:val="Heading3"/>
      </w:pPr>
      <w:bookmarkStart w:id="17" w:name="_Toc517268092"/>
      <w:r w:rsidRPr="00BD08FD">
        <w:t>4.1.3</w:t>
      </w:r>
      <w:r w:rsidRPr="00BD08FD">
        <w:tab/>
        <w:t>Mapping to TX_TYPE and RX_TYPE</w:t>
      </w:r>
      <w:bookmarkEnd w:id="17"/>
    </w:p>
    <w:p w14:paraId="7D55CA0B" w14:textId="77777777" w:rsidR="00E609C2" w:rsidRPr="00BD08FD" w:rsidRDefault="00E609C2">
      <w:pPr>
        <w:keepLines/>
      </w:pPr>
      <w:r w:rsidRPr="00BD08FD">
        <w:t xml:space="preserve">Table 1c shows how the </w:t>
      </w:r>
      <w:smartTag w:uri="urn:schemas-microsoft-com:office:smarttags" w:element="stockticker">
        <w:r w:rsidRPr="00BD08FD">
          <w:t>AMR</w:t>
        </w:r>
      </w:smartTag>
      <w:r w:rsidRPr="00BD08FD">
        <w:t xml:space="preserve"> Header data (FQI and Frame Type) maps to the TX_TYPE and RX_TYPE frames defined in [2].</w:t>
      </w:r>
    </w:p>
    <w:p w14:paraId="5F350FD7" w14:textId="77777777" w:rsidR="00E609C2" w:rsidRPr="00BD08FD" w:rsidRDefault="00E609C2">
      <w:pPr>
        <w:pStyle w:val="TH"/>
      </w:pPr>
      <w:r w:rsidRPr="00BD08FD">
        <w:lastRenderedPageBreak/>
        <w:t>Table 1c: Mapping of Frame Quality Indicator and Frame Type to</w:t>
      </w:r>
      <w:r w:rsidRPr="00BD08FD">
        <w:br/>
        <w:t>TX_TYPE and RX_TYPE [2], respectively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276"/>
        <w:gridCol w:w="1701"/>
        <w:gridCol w:w="4678"/>
      </w:tblGrid>
      <w:tr w:rsidR="00E609C2" w:rsidRPr="00BD08FD" w14:paraId="5883800B" w14:textId="77777777">
        <w:trPr>
          <w:trHeight w:val="708"/>
          <w:jc w:val="center"/>
        </w:trPr>
        <w:tc>
          <w:tcPr>
            <w:tcW w:w="1242" w:type="dxa"/>
          </w:tcPr>
          <w:p w14:paraId="11AD9116" w14:textId="77777777" w:rsidR="00E609C2" w:rsidRPr="00BD08FD" w:rsidRDefault="00E609C2">
            <w:pPr>
              <w:pStyle w:val="TAH"/>
            </w:pPr>
            <w:r w:rsidRPr="00BD08FD">
              <w:t xml:space="preserve">Frame Quality Indicator </w:t>
            </w:r>
          </w:p>
        </w:tc>
        <w:tc>
          <w:tcPr>
            <w:tcW w:w="1276" w:type="dxa"/>
          </w:tcPr>
          <w:p w14:paraId="4AA3B4A3" w14:textId="77777777" w:rsidR="00E609C2" w:rsidRPr="00BD08FD" w:rsidRDefault="00E609C2">
            <w:pPr>
              <w:pStyle w:val="TAH"/>
            </w:pPr>
            <w:r w:rsidRPr="00BD08FD">
              <w:t xml:space="preserve">Frame Type Index </w:t>
            </w:r>
          </w:p>
        </w:tc>
        <w:tc>
          <w:tcPr>
            <w:tcW w:w="1701" w:type="dxa"/>
          </w:tcPr>
          <w:p w14:paraId="05559B2C" w14:textId="77777777" w:rsidR="00E609C2" w:rsidRPr="00BD08FD" w:rsidRDefault="00E609C2">
            <w:pPr>
              <w:pStyle w:val="TAH"/>
            </w:pPr>
            <w:r w:rsidRPr="00BD08FD">
              <w:t>TX_TYPE or</w:t>
            </w:r>
            <w:r w:rsidRPr="00BD08FD">
              <w:br/>
              <w:t>RX_TYPE</w:t>
            </w:r>
          </w:p>
        </w:tc>
        <w:tc>
          <w:tcPr>
            <w:tcW w:w="4678" w:type="dxa"/>
          </w:tcPr>
          <w:p w14:paraId="402EA52D" w14:textId="77777777" w:rsidR="00E609C2" w:rsidRPr="00BD08FD" w:rsidRDefault="00E609C2">
            <w:pPr>
              <w:pStyle w:val="TAH"/>
            </w:pPr>
            <w:r w:rsidRPr="00BD08FD">
              <w:t>Comment</w:t>
            </w:r>
          </w:p>
        </w:tc>
      </w:tr>
      <w:tr w:rsidR="00E609C2" w:rsidRPr="00BD08FD" w14:paraId="55C553DB" w14:textId="77777777">
        <w:trPr>
          <w:jc w:val="center"/>
        </w:trPr>
        <w:tc>
          <w:tcPr>
            <w:tcW w:w="1242" w:type="dxa"/>
          </w:tcPr>
          <w:p w14:paraId="47D417E3" w14:textId="77777777" w:rsidR="00E609C2" w:rsidRPr="00BD08FD" w:rsidRDefault="00E609C2">
            <w:pPr>
              <w:pStyle w:val="TAC"/>
            </w:pPr>
            <w:r w:rsidRPr="00BD08FD">
              <w:t>1</w:t>
            </w:r>
          </w:p>
        </w:tc>
        <w:tc>
          <w:tcPr>
            <w:tcW w:w="1276" w:type="dxa"/>
          </w:tcPr>
          <w:p w14:paraId="2EA53CE7" w14:textId="77777777" w:rsidR="00E609C2" w:rsidRPr="00BD08FD" w:rsidRDefault="00E609C2">
            <w:pPr>
              <w:pStyle w:val="TAC"/>
            </w:pPr>
            <w:r w:rsidRPr="00BD08FD">
              <w:t>0-7</w:t>
            </w:r>
          </w:p>
        </w:tc>
        <w:tc>
          <w:tcPr>
            <w:tcW w:w="1701" w:type="dxa"/>
          </w:tcPr>
          <w:p w14:paraId="141E30CE" w14:textId="77777777" w:rsidR="00E609C2" w:rsidRPr="00BD08FD" w:rsidRDefault="00E609C2">
            <w:pPr>
              <w:pStyle w:val="TAL"/>
            </w:pPr>
            <w:r w:rsidRPr="00BD08FD">
              <w:t>SPEECH_GOOD</w:t>
            </w:r>
          </w:p>
        </w:tc>
        <w:tc>
          <w:tcPr>
            <w:tcW w:w="4678" w:type="dxa"/>
          </w:tcPr>
          <w:p w14:paraId="6542FBDE" w14:textId="77777777" w:rsidR="00E609C2" w:rsidRPr="00BD08FD" w:rsidRDefault="00E609C2">
            <w:pPr>
              <w:pStyle w:val="TAL"/>
            </w:pPr>
            <w:r w:rsidRPr="00BD08FD">
              <w:t>The specific Frame Type Index depends on the bit-rate being used.</w:t>
            </w:r>
          </w:p>
        </w:tc>
      </w:tr>
      <w:tr w:rsidR="00E609C2" w:rsidRPr="00BD08FD" w14:paraId="1BD6B4C7" w14:textId="77777777">
        <w:trPr>
          <w:jc w:val="center"/>
        </w:trPr>
        <w:tc>
          <w:tcPr>
            <w:tcW w:w="1242" w:type="dxa"/>
          </w:tcPr>
          <w:p w14:paraId="0E2EDB18" w14:textId="77777777" w:rsidR="00E609C2" w:rsidRPr="00BD08FD" w:rsidRDefault="00E609C2">
            <w:pPr>
              <w:pStyle w:val="TAC"/>
            </w:pPr>
            <w:r w:rsidRPr="00BD08FD">
              <w:t>0</w:t>
            </w:r>
          </w:p>
        </w:tc>
        <w:tc>
          <w:tcPr>
            <w:tcW w:w="1276" w:type="dxa"/>
          </w:tcPr>
          <w:p w14:paraId="3697D5BA" w14:textId="77777777" w:rsidR="00E609C2" w:rsidRPr="00BD08FD" w:rsidRDefault="00E609C2">
            <w:pPr>
              <w:pStyle w:val="TAC"/>
            </w:pPr>
            <w:r w:rsidRPr="00BD08FD">
              <w:t>0-7</w:t>
            </w:r>
          </w:p>
        </w:tc>
        <w:tc>
          <w:tcPr>
            <w:tcW w:w="1701" w:type="dxa"/>
          </w:tcPr>
          <w:p w14:paraId="79EF0846" w14:textId="77777777" w:rsidR="00E609C2" w:rsidRPr="00BD08FD" w:rsidRDefault="00E609C2">
            <w:pPr>
              <w:pStyle w:val="TAL"/>
            </w:pPr>
            <w:r w:rsidRPr="00BD08FD">
              <w:t>SPEECH_BAD</w:t>
            </w:r>
          </w:p>
        </w:tc>
        <w:tc>
          <w:tcPr>
            <w:tcW w:w="4678" w:type="dxa"/>
          </w:tcPr>
          <w:p w14:paraId="621D5F1D" w14:textId="77777777" w:rsidR="00E609C2" w:rsidRPr="00BD08FD" w:rsidRDefault="00E609C2">
            <w:pPr>
              <w:pStyle w:val="TAL"/>
            </w:pPr>
            <w:r w:rsidRPr="00BD08FD">
              <w:t>The specific Frame Type Index depends on the bit-rate being used. The corrupted data may be used to assist error concealment.</w:t>
            </w:r>
          </w:p>
        </w:tc>
      </w:tr>
      <w:tr w:rsidR="00E609C2" w:rsidRPr="00BD08FD" w14:paraId="346247A2" w14:textId="77777777">
        <w:trPr>
          <w:jc w:val="center"/>
        </w:trPr>
        <w:tc>
          <w:tcPr>
            <w:tcW w:w="1242" w:type="dxa"/>
          </w:tcPr>
          <w:p w14:paraId="16E1F696" w14:textId="77777777" w:rsidR="00E609C2" w:rsidRPr="00BD08FD" w:rsidRDefault="00E609C2">
            <w:pPr>
              <w:pStyle w:val="TAC"/>
            </w:pPr>
            <w:r w:rsidRPr="00BD08FD">
              <w:t>1</w:t>
            </w:r>
          </w:p>
        </w:tc>
        <w:tc>
          <w:tcPr>
            <w:tcW w:w="1276" w:type="dxa"/>
          </w:tcPr>
          <w:p w14:paraId="75BD861F" w14:textId="77777777" w:rsidR="00E609C2" w:rsidRPr="00BD08FD" w:rsidRDefault="00E609C2">
            <w:pPr>
              <w:pStyle w:val="TAC"/>
            </w:pPr>
            <w:r w:rsidRPr="00BD08FD">
              <w:t>8</w:t>
            </w:r>
            <w:r w:rsidRPr="00BD08FD">
              <w:br/>
              <w:t>8</w:t>
            </w:r>
          </w:p>
        </w:tc>
        <w:tc>
          <w:tcPr>
            <w:tcW w:w="1701" w:type="dxa"/>
          </w:tcPr>
          <w:p w14:paraId="02CF44DB" w14:textId="77777777" w:rsidR="00E609C2" w:rsidRPr="00BD08FD" w:rsidRDefault="00E609C2">
            <w:pPr>
              <w:pStyle w:val="TAL"/>
            </w:pPr>
            <w:smartTag w:uri="urn:schemas-microsoft-com:office:smarttags" w:element="stockticker">
              <w:r w:rsidRPr="00BD08FD">
                <w:t>SID</w:t>
              </w:r>
            </w:smartTag>
            <w:r w:rsidRPr="00BD08FD">
              <w:t xml:space="preserve">_FIRST or </w:t>
            </w:r>
            <w:r w:rsidRPr="00BD08FD">
              <w:br/>
            </w:r>
            <w:smartTag w:uri="urn:schemas-microsoft-com:office:smarttags" w:element="stockticker">
              <w:r w:rsidRPr="00BD08FD">
                <w:t>SID</w:t>
              </w:r>
            </w:smartTag>
            <w:r w:rsidRPr="00BD08FD">
              <w:t>_UPDATE</w:t>
            </w:r>
          </w:p>
        </w:tc>
        <w:tc>
          <w:tcPr>
            <w:tcW w:w="4678" w:type="dxa"/>
          </w:tcPr>
          <w:p w14:paraId="6491471E" w14:textId="77777777" w:rsidR="00E609C2" w:rsidRPr="00BD08FD" w:rsidRDefault="00E609C2">
            <w:pPr>
              <w:pStyle w:val="TAL"/>
            </w:pPr>
            <w:r w:rsidRPr="00BD08FD">
              <w:t xml:space="preserve">For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 xml:space="preserve">_FIRST and  </w:t>
            </w:r>
            <w:smartTag w:uri="urn:schemas-microsoft-com:office:smarttags" w:element="stockticker">
              <w:r w:rsidRPr="00BD08FD">
                <w:t>SID</w:t>
              </w:r>
            </w:smartTag>
            <w:r w:rsidRPr="00BD08FD">
              <w:t>_UPDATE</w:t>
            </w:r>
            <w:r w:rsidRPr="00BD08FD">
              <w:br/>
              <w:t xml:space="preserve">are differentiated using one Class A bit: </w:t>
            </w:r>
            <w:smartTag w:uri="urn:schemas-microsoft-com:office:smarttags" w:element="stockticker">
              <w:r w:rsidRPr="00BD08FD">
                <w:t>STI</w:t>
              </w:r>
            </w:smartTag>
            <w:r w:rsidRPr="00BD08FD">
              <w:t>.</w:t>
            </w:r>
          </w:p>
        </w:tc>
      </w:tr>
      <w:tr w:rsidR="00E609C2" w:rsidRPr="00BD08FD" w14:paraId="20254D72" w14:textId="77777777">
        <w:trPr>
          <w:jc w:val="center"/>
        </w:trPr>
        <w:tc>
          <w:tcPr>
            <w:tcW w:w="1242" w:type="dxa"/>
          </w:tcPr>
          <w:p w14:paraId="3962D463" w14:textId="77777777" w:rsidR="00E609C2" w:rsidRPr="00BD08FD" w:rsidRDefault="00E609C2">
            <w:pPr>
              <w:pStyle w:val="TAC"/>
            </w:pPr>
            <w:r w:rsidRPr="00BD08FD">
              <w:t>0</w:t>
            </w:r>
          </w:p>
        </w:tc>
        <w:tc>
          <w:tcPr>
            <w:tcW w:w="1276" w:type="dxa"/>
          </w:tcPr>
          <w:p w14:paraId="1F7ABF32" w14:textId="77777777" w:rsidR="00E609C2" w:rsidRPr="00BD08FD" w:rsidRDefault="00E609C2">
            <w:pPr>
              <w:pStyle w:val="TAC"/>
            </w:pPr>
            <w:r w:rsidRPr="00BD08FD">
              <w:t>8</w:t>
            </w:r>
          </w:p>
        </w:tc>
        <w:tc>
          <w:tcPr>
            <w:tcW w:w="1701" w:type="dxa"/>
          </w:tcPr>
          <w:p w14:paraId="4305A3DA" w14:textId="77777777" w:rsidR="00E609C2" w:rsidRPr="00BD08FD" w:rsidRDefault="00E609C2">
            <w:pPr>
              <w:pStyle w:val="TAL"/>
            </w:pPr>
            <w:smartTag w:uri="urn:schemas-microsoft-com:office:smarttags" w:element="stockticker">
              <w:r w:rsidRPr="00BD08FD">
                <w:t>SID</w:t>
              </w:r>
            </w:smartTag>
            <w:r w:rsidRPr="00BD08FD">
              <w:t>_BAD</w:t>
            </w:r>
          </w:p>
        </w:tc>
        <w:tc>
          <w:tcPr>
            <w:tcW w:w="4678" w:type="dxa"/>
          </w:tcPr>
          <w:p w14:paraId="4A6BAEFF" w14:textId="77777777" w:rsidR="00E609C2" w:rsidRPr="00BD08FD" w:rsidRDefault="00E609C2">
            <w:pPr>
              <w:pStyle w:val="TAL"/>
            </w:pPr>
            <w:r w:rsidRPr="00BD08FD">
              <w:t xml:space="preserve">For </w:t>
            </w:r>
            <w:smartTag w:uri="urn:schemas-microsoft-com:office:smarttags" w:element="stockticker">
              <w:r w:rsidRPr="00BD08FD">
                <w:t>AMR</w:t>
              </w:r>
            </w:smartTag>
          </w:p>
        </w:tc>
      </w:tr>
      <w:tr w:rsidR="00E609C2" w:rsidRPr="00BD08FD" w14:paraId="2DB21A40" w14:textId="77777777">
        <w:trPr>
          <w:jc w:val="center"/>
        </w:trPr>
        <w:tc>
          <w:tcPr>
            <w:tcW w:w="1242" w:type="dxa"/>
          </w:tcPr>
          <w:p w14:paraId="5218DBF7" w14:textId="77777777" w:rsidR="00E609C2" w:rsidRPr="00BD08FD" w:rsidRDefault="00E609C2">
            <w:pPr>
              <w:pStyle w:val="TAC"/>
            </w:pPr>
            <w:r w:rsidRPr="00BD08FD">
              <w:t>1</w:t>
            </w:r>
          </w:p>
        </w:tc>
        <w:tc>
          <w:tcPr>
            <w:tcW w:w="1276" w:type="dxa"/>
          </w:tcPr>
          <w:p w14:paraId="1EBB6C7F" w14:textId="77777777" w:rsidR="00E609C2" w:rsidRPr="00BD08FD" w:rsidRDefault="00E609C2">
            <w:pPr>
              <w:pStyle w:val="TAC"/>
            </w:pPr>
            <w:r w:rsidRPr="00BD08FD">
              <w:t>9</w:t>
            </w:r>
          </w:p>
        </w:tc>
        <w:tc>
          <w:tcPr>
            <w:tcW w:w="1701" w:type="dxa"/>
          </w:tcPr>
          <w:p w14:paraId="173E0ED8" w14:textId="77777777" w:rsidR="00E609C2" w:rsidRPr="00BD08FD" w:rsidRDefault="00E609C2">
            <w:pPr>
              <w:pStyle w:val="TAL"/>
            </w:pPr>
            <w:r w:rsidRPr="00BD08FD">
              <w:t xml:space="preserve">GSM-EFR </w:t>
            </w:r>
            <w:smartTag w:uri="urn:schemas-microsoft-com:office:smarttags" w:element="stockticker">
              <w:r w:rsidRPr="00BD08FD">
                <w:t>SID</w:t>
              </w:r>
            </w:smartTag>
          </w:p>
        </w:tc>
        <w:tc>
          <w:tcPr>
            <w:tcW w:w="4678" w:type="dxa"/>
          </w:tcPr>
          <w:p w14:paraId="42CC2B9E" w14:textId="77777777" w:rsidR="00E609C2" w:rsidRPr="00BD08FD" w:rsidRDefault="00E609C2">
            <w:pPr>
              <w:pStyle w:val="TAL"/>
            </w:pPr>
            <w:r w:rsidRPr="00BD08FD">
              <w:t>For GSM-EFR</w:t>
            </w:r>
          </w:p>
        </w:tc>
      </w:tr>
      <w:tr w:rsidR="00E609C2" w:rsidRPr="00BD08FD" w14:paraId="39EA5673" w14:textId="77777777">
        <w:trPr>
          <w:jc w:val="center"/>
        </w:trPr>
        <w:tc>
          <w:tcPr>
            <w:tcW w:w="1242" w:type="dxa"/>
          </w:tcPr>
          <w:p w14:paraId="24A5D887" w14:textId="77777777" w:rsidR="00E609C2" w:rsidRPr="00BD08FD" w:rsidRDefault="00E609C2">
            <w:pPr>
              <w:pStyle w:val="TAC"/>
            </w:pPr>
            <w:r w:rsidRPr="00BD08FD">
              <w:t>0</w:t>
            </w:r>
          </w:p>
        </w:tc>
        <w:tc>
          <w:tcPr>
            <w:tcW w:w="1276" w:type="dxa"/>
          </w:tcPr>
          <w:p w14:paraId="09706D44" w14:textId="77777777" w:rsidR="00E609C2" w:rsidRPr="00BD08FD" w:rsidRDefault="00E609C2">
            <w:pPr>
              <w:pStyle w:val="TAC"/>
            </w:pPr>
            <w:r w:rsidRPr="00BD08FD">
              <w:t>9</w:t>
            </w:r>
          </w:p>
        </w:tc>
        <w:tc>
          <w:tcPr>
            <w:tcW w:w="1701" w:type="dxa"/>
          </w:tcPr>
          <w:p w14:paraId="391C825A" w14:textId="77777777" w:rsidR="00E609C2" w:rsidRPr="00BD08FD" w:rsidRDefault="00E609C2">
            <w:pPr>
              <w:pStyle w:val="TAL"/>
            </w:pPr>
            <w:r w:rsidRPr="00BD08FD">
              <w:t xml:space="preserve">GSM-EFR </w:t>
            </w:r>
            <w:smartTag w:uri="urn:schemas-microsoft-com:office:smarttags" w:element="stockticker">
              <w:r w:rsidRPr="00BD08FD">
                <w:t>SID</w:t>
              </w:r>
            </w:smartTag>
            <w:r w:rsidRPr="00BD08FD">
              <w:t>_BAD</w:t>
            </w:r>
          </w:p>
        </w:tc>
        <w:tc>
          <w:tcPr>
            <w:tcW w:w="4678" w:type="dxa"/>
          </w:tcPr>
          <w:p w14:paraId="15C17676" w14:textId="77777777" w:rsidR="00E609C2" w:rsidRPr="00BD08FD" w:rsidRDefault="00E609C2">
            <w:pPr>
              <w:pStyle w:val="TAL"/>
            </w:pPr>
            <w:r w:rsidRPr="00BD08FD">
              <w:t>For GSM-EFR</w:t>
            </w:r>
          </w:p>
        </w:tc>
      </w:tr>
      <w:tr w:rsidR="00E609C2" w:rsidRPr="00BD08FD" w14:paraId="04214007" w14:textId="77777777">
        <w:trPr>
          <w:jc w:val="center"/>
        </w:trPr>
        <w:tc>
          <w:tcPr>
            <w:tcW w:w="1242" w:type="dxa"/>
          </w:tcPr>
          <w:p w14:paraId="6E033B7D" w14:textId="77777777" w:rsidR="00E609C2" w:rsidRPr="00BD08FD" w:rsidRDefault="00E609C2">
            <w:pPr>
              <w:pStyle w:val="TAC"/>
            </w:pPr>
            <w:r w:rsidRPr="00BD08FD">
              <w:t>1</w:t>
            </w:r>
          </w:p>
        </w:tc>
        <w:tc>
          <w:tcPr>
            <w:tcW w:w="1276" w:type="dxa"/>
          </w:tcPr>
          <w:p w14:paraId="0D0E0FB7" w14:textId="77777777" w:rsidR="00E609C2" w:rsidRPr="00BD08FD" w:rsidRDefault="00E609C2">
            <w:pPr>
              <w:pStyle w:val="TAC"/>
            </w:pPr>
            <w:r w:rsidRPr="00BD08FD">
              <w:t>10-11</w:t>
            </w:r>
          </w:p>
        </w:tc>
        <w:tc>
          <w:tcPr>
            <w:tcW w:w="1701" w:type="dxa"/>
          </w:tcPr>
          <w:p w14:paraId="6F7DA922" w14:textId="77777777" w:rsidR="00E609C2" w:rsidRPr="00BD08FD" w:rsidRDefault="00E609C2">
            <w:pPr>
              <w:pStyle w:val="TAL"/>
            </w:pPr>
            <w:smartTag w:uri="urn:schemas-microsoft-com:office:smarttags" w:element="stockticker">
              <w:r w:rsidRPr="00BD08FD">
                <w:t>SID</w:t>
              </w:r>
            </w:smartTag>
            <w:r w:rsidRPr="00BD08FD">
              <w:t>_UPDATE</w:t>
            </w:r>
          </w:p>
        </w:tc>
        <w:tc>
          <w:tcPr>
            <w:tcW w:w="4678" w:type="dxa"/>
          </w:tcPr>
          <w:p w14:paraId="42CE6C65" w14:textId="77777777" w:rsidR="00E609C2" w:rsidRPr="00BD08FD" w:rsidRDefault="00E609C2">
            <w:pPr>
              <w:pStyle w:val="TAL"/>
            </w:pPr>
            <w:r w:rsidRPr="00BD08FD">
              <w:t>For TDMA-EFR and PDC-EFR</w:t>
            </w:r>
          </w:p>
        </w:tc>
      </w:tr>
      <w:tr w:rsidR="00E609C2" w:rsidRPr="00BD08FD" w14:paraId="52034D8E" w14:textId="77777777">
        <w:trPr>
          <w:jc w:val="center"/>
        </w:trPr>
        <w:tc>
          <w:tcPr>
            <w:tcW w:w="1242" w:type="dxa"/>
          </w:tcPr>
          <w:p w14:paraId="0AA1FE26" w14:textId="77777777" w:rsidR="00E609C2" w:rsidRPr="00BD08FD" w:rsidRDefault="00E609C2">
            <w:pPr>
              <w:pStyle w:val="TAC"/>
            </w:pPr>
            <w:r w:rsidRPr="00BD08FD">
              <w:t>0</w:t>
            </w:r>
          </w:p>
        </w:tc>
        <w:tc>
          <w:tcPr>
            <w:tcW w:w="1276" w:type="dxa"/>
          </w:tcPr>
          <w:p w14:paraId="039FB4BA" w14:textId="77777777" w:rsidR="00E609C2" w:rsidRPr="00BD08FD" w:rsidRDefault="00E609C2">
            <w:pPr>
              <w:pStyle w:val="TAC"/>
            </w:pPr>
            <w:r w:rsidRPr="00BD08FD">
              <w:t>10-11</w:t>
            </w:r>
          </w:p>
        </w:tc>
        <w:tc>
          <w:tcPr>
            <w:tcW w:w="1701" w:type="dxa"/>
          </w:tcPr>
          <w:p w14:paraId="20E4EA89" w14:textId="77777777" w:rsidR="00E609C2" w:rsidRPr="00BD08FD" w:rsidRDefault="00E609C2">
            <w:pPr>
              <w:pStyle w:val="TAL"/>
            </w:pPr>
            <w:smartTag w:uri="urn:schemas-microsoft-com:office:smarttags" w:element="stockticker">
              <w:r w:rsidRPr="00BD08FD">
                <w:t>SID</w:t>
              </w:r>
            </w:smartTag>
            <w:r w:rsidRPr="00BD08FD">
              <w:t>_BAD</w:t>
            </w:r>
          </w:p>
        </w:tc>
        <w:tc>
          <w:tcPr>
            <w:tcW w:w="4678" w:type="dxa"/>
          </w:tcPr>
          <w:p w14:paraId="09064EA2" w14:textId="77777777" w:rsidR="00E609C2" w:rsidRPr="00BD08FD" w:rsidRDefault="00E609C2">
            <w:pPr>
              <w:pStyle w:val="TAL"/>
            </w:pPr>
            <w:r w:rsidRPr="00BD08FD">
              <w:t>For TDMA-EFR and PDC-EFR</w:t>
            </w:r>
          </w:p>
        </w:tc>
      </w:tr>
      <w:tr w:rsidR="00E609C2" w:rsidRPr="00BD08FD" w14:paraId="2FBB573C" w14:textId="77777777">
        <w:trPr>
          <w:jc w:val="center"/>
        </w:trPr>
        <w:tc>
          <w:tcPr>
            <w:tcW w:w="1242" w:type="dxa"/>
          </w:tcPr>
          <w:p w14:paraId="63C31CF8" w14:textId="77777777" w:rsidR="00E609C2" w:rsidRPr="00BD08FD" w:rsidRDefault="00E609C2">
            <w:pPr>
              <w:pStyle w:val="TAC"/>
            </w:pPr>
            <w:r w:rsidRPr="00BD08FD">
              <w:t>1</w:t>
            </w:r>
          </w:p>
        </w:tc>
        <w:tc>
          <w:tcPr>
            <w:tcW w:w="1276" w:type="dxa"/>
          </w:tcPr>
          <w:p w14:paraId="4F3B54DF" w14:textId="77777777" w:rsidR="00E609C2" w:rsidRPr="00BD08FD" w:rsidRDefault="00E609C2">
            <w:pPr>
              <w:pStyle w:val="TAC"/>
            </w:pPr>
            <w:r w:rsidRPr="00BD08FD">
              <w:t>15</w:t>
            </w:r>
          </w:p>
        </w:tc>
        <w:tc>
          <w:tcPr>
            <w:tcW w:w="1701" w:type="dxa"/>
          </w:tcPr>
          <w:p w14:paraId="3233D5BD" w14:textId="77777777" w:rsidR="00E609C2" w:rsidRPr="00BD08FD" w:rsidRDefault="00E609C2">
            <w:pPr>
              <w:pStyle w:val="TAL"/>
            </w:pPr>
            <w:r w:rsidRPr="00BD08FD">
              <w:t>NO_</w:t>
            </w:r>
            <w:smartTag w:uri="urn:schemas-microsoft-com:office:smarttags" w:element="stockticker">
              <w:r w:rsidRPr="00BD08FD">
                <w:t>DATA</w:t>
              </w:r>
            </w:smartTag>
          </w:p>
        </w:tc>
        <w:tc>
          <w:tcPr>
            <w:tcW w:w="4678" w:type="dxa"/>
          </w:tcPr>
          <w:p w14:paraId="099B8EA0" w14:textId="77777777" w:rsidR="00E609C2" w:rsidRPr="00BD08FD" w:rsidRDefault="00E609C2">
            <w:pPr>
              <w:pStyle w:val="TAL"/>
            </w:pPr>
            <w:r w:rsidRPr="00BD08FD">
              <w:t>Typically a non-transmitted frame or an erased or stolen frame with no data usable to assist error concealment.</w:t>
            </w:r>
          </w:p>
        </w:tc>
      </w:tr>
    </w:tbl>
    <w:p w14:paraId="410E5ABC" w14:textId="77777777" w:rsidR="00E609C2" w:rsidRPr="00BD08FD" w:rsidRDefault="00E609C2">
      <w:pPr>
        <w:pStyle w:val="FP"/>
        <w:rPr>
          <w:noProof/>
        </w:rPr>
      </w:pPr>
    </w:p>
    <w:p w14:paraId="5EBBB224" w14:textId="77777777" w:rsidR="00E609C2" w:rsidRPr="00BD08FD" w:rsidRDefault="00E609C2">
      <w:pPr>
        <w:pStyle w:val="Heading3"/>
      </w:pPr>
      <w:bookmarkStart w:id="18" w:name="_Toc517268093"/>
      <w:r w:rsidRPr="00BD08FD">
        <w:t>4.1.4</w:t>
      </w:r>
      <w:r w:rsidRPr="00BD08FD">
        <w:tab/>
        <w:t xml:space="preserve">Codec </w:t>
      </w:r>
      <w:smartTag w:uri="urn:schemas-microsoft-com:office:smarttags" w:element="stockticker">
        <w:r w:rsidRPr="00BD08FD">
          <w:t>CRC</w:t>
        </w:r>
      </w:smartTag>
      <w:bookmarkEnd w:id="18"/>
    </w:p>
    <w:p w14:paraId="61ADF2BB" w14:textId="77777777" w:rsidR="00E609C2" w:rsidRPr="00BD08FD" w:rsidRDefault="00E609C2">
      <w:r w:rsidRPr="00BD08FD">
        <w:t xml:space="preserve">Generic </w:t>
      </w:r>
      <w:smartTag w:uri="urn:schemas-microsoft-com:office:smarttags" w:element="stockticker">
        <w:r w:rsidRPr="00BD08FD">
          <w:t>AMR</w:t>
        </w:r>
      </w:smartTag>
      <w:r w:rsidRPr="00BD08FD">
        <w:t xml:space="preserve"> codec frames with Frame Type 0.11 are associated with an 8-bit </w:t>
      </w:r>
      <w:smartTag w:uri="urn:schemas-microsoft-com:office:smarttags" w:element="stockticker">
        <w:r w:rsidRPr="00BD08FD">
          <w:t>CRC</w:t>
        </w:r>
      </w:smartTag>
      <w:r w:rsidRPr="00BD08FD">
        <w:t xml:space="preserve"> for error-detection purposes. The Codec </w:t>
      </w:r>
      <w:smartTag w:uri="urn:schemas-microsoft-com:office:smarttags" w:element="stockticker">
        <w:r w:rsidRPr="00BD08FD">
          <w:t>CRC</w:t>
        </w:r>
      </w:smartTag>
      <w:r w:rsidRPr="00BD08FD">
        <w:t xml:space="preserve"> field of </w:t>
      </w:r>
      <w:smartTag w:uri="urn:schemas-microsoft-com:office:smarttags" w:element="stockticker">
        <w:r w:rsidRPr="00BD08FD">
          <w:t>AMR</w:t>
        </w:r>
      </w:smartTag>
      <w:r w:rsidRPr="00BD08FD">
        <w:t xml:space="preserve"> Auxiliary Information in figure 1 contains the value of this </w:t>
      </w:r>
      <w:smartTag w:uri="urn:schemas-microsoft-com:office:smarttags" w:element="stockticker">
        <w:r w:rsidRPr="00BD08FD">
          <w:t>CRC</w:t>
        </w:r>
      </w:smartTag>
      <w:r w:rsidRPr="00BD08FD">
        <w:t>. These eight parity bits are generated by the cyclic generator polynomial:</w:t>
      </w:r>
    </w:p>
    <w:p w14:paraId="6945E019" w14:textId="77777777" w:rsidR="00E609C2" w:rsidRPr="00BD08FD" w:rsidRDefault="00E609C2">
      <w:pPr>
        <w:pStyle w:val="B1"/>
      </w:pPr>
      <w:r w:rsidRPr="00BD08FD">
        <w:t>-</w:t>
      </w:r>
      <w:r w:rsidRPr="00BD08FD">
        <w:tab/>
        <w:t>G(x)=D</w:t>
      </w:r>
      <w:r w:rsidRPr="00BD08FD">
        <w:rPr>
          <w:vertAlign w:val="superscript"/>
        </w:rPr>
        <w:t>8</w:t>
      </w:r>
      <w:r w:rsidRPr="00BD08FD">
        <w:t xml:space="preserve"> + D</w:t>
      </w:r>
      <w:r w:rsidRPr="00BD08FD">
        <w:rPr>
          <w:vertAlign w:val="superscript"/>
        </w:rPr>
        <w:t>6</w:t>
      </w:r>
      <w:r w:rsidRPr="00BD08FD">
        <w:t xml:space="preserve"> + D</w:t>
      </w:r>
      <w:r w:rsidRPr="00BD08FD">
        <w:rPr>
          <w:vertAlign w:val="superscript"/>
        </w:rPr>
        <w:t>5</w:t>
      </w:r>
      <w:r w:rsidRPr="00BD08FD">
        <w:t xml:space="preserve"> + D</w:t>
      </w:r>
      <w:r w:rsidRPr="00BD08FD">
        <w:rPr>
          <w:vertAlign w:val="superscript"/>
        </w:rPr>
        <w:t>4</w:t>
      </w:r>
      <w:r w:rsidRPr="00BD08FD">
        <w:t xml:space="preserve"> + 1</w:t>
      </w:r>
    </w:p>
    <w:p w14:paraId="38B31C10" w14:textId="77777777" w:rsidR="00E609C2" w:rsidRPr="00BD08FD" w:rsidRDefault="00E609C2">
      <w:r w:rsidRPr="00BD08FD">
        <w:t xml:space="preserve">which is computed over all Class A bits of </w:t>
      </w:r>
      <w:smartTag w:uri="urn:schemas-microsoft-com:office:smarttags" w:element="stockticker">
        <w:r w:rsidRPr="00BD08FD">
          <w:t>AMR</w:t>
        </w:r>
      </w:smartTag>
      <w:r w:rsidRPr="00BD08FD">
        <w:t xml:space="preserve"> Core Frame. Class A bits for Frame Types 0.7 are defined in subclause 4.2.2 (for speech bits) and for Frame Types 8.11 in subclause 4.2.3 (for comfort noise bits).</w:t>
      </w:r>
    </w:p>
    <w:p w14:paraId="4A486AC1" w14:textId="77777777" w:rsidR="00E609C2" w:rsidRPr="00BD08FD" w:rsidRDefault="00E609C2">
      <w:r w:rsidRPr="00BD08FD">
        <w:t xml:space="preserve">When Frame Type Index of table 1a is 15 the </w:t>
      </w:r>
      <w:smartTag w:uri="urn:schemas-microsoft-com:office:smarttags" w:element="stockticker">
        <w:r w:rsidRPr="00BD08FD">
          <w:t>CRC</w:t>
        </w:r>
      </w:smartTag>
      <w:r w:rsidRPr="00BD08FD">
        <w:t xml:space="preserve"> field is not included in the Generic </w:t>
      </w:r>
      <w:smartTag w:uri="urn:schemas-microsoft-com:office:smarttags" w:element="stockticker">
        <w:r w:rsidRPr="00BD08FD">
          <w:t>AMR</w:t>
        </w:r>
      </w:smartTag>
      <w:r w:rsidRPr="00BD08FD">
        <w:t xml:space="preserve"> frame.</w:t>
      </w:r>
    </w:p>
    <w:p w14:paraId="573438E4" w14:textId="77777777" w:rsidR="00E609C2" w:rsidRPr="00BD08FD" w:rsidRDefault="00E609C2">
      <w:pPr>
        <w:pStyle w:val="Heading2"/>
      </w:pPr>
      <w:bookmarkStart w:id="19" w:name="_Toc517268094"/>
      <w:r w:rsidRPr="00BD08FD">
        <w:t>4.2</w:t>
      </w:r>
      <w:r w:rsidRPr="00BD08FD">
        <w:tab/>
      </w:r>
      <w:smartTag w:uri="urn:schemas-microsoft-com:office:smarttags" w:element="stockticker">
        <w:r w:rsidRPr="00BD08FD">
          <w:t>AMR</w:t>
        </w:r>
      </w:smartTag>
      <w:r w:rsidRPr="00BD08FD">
        <w:t xml:space="preserve"> Core Frame</w:t>
      </w:r>
      <w:bookmarkEnd w:id="19"/>
    </w:p>
    <w:p w14:paraId="09776750" w14:textId="77777777" w:rsidR="00E609C2" w:rsidRPr="00BD08FD" w:rsidRDefault="00E609C2">
      <w:r w:rsidRPr="00BD08FD">
        <w:t xml:space="preserve">This subclause contains the description of </w:t>
      </w:r>
      <w:smartTag w:uri="urn:schemas-microsoft-com:office:smarttags" w:element="stockticker">
        <w:r w:rsidRPr="00BD08FD">
          <w:t>AMR</w:t>
        </w:r>
      </w:smartTag>
      <w:r w:rsidRPr="00BD08FD">
        <w:t xml:space="preserve"> Core Frame of figure 1. The descriptions for </w:t>
      </w:r>
      <w:smartTag w:uri="urn:schemas-microsoft-com:office:smarttags" w:element="stockticker">
        <w:r w:rsidRPr="00BD08FD">
          <w:t>AMR</w:t>
        </w:r>
      </w:smartTag>
      <w:r w:rsidRPr="00BD08FD">
        <w:t xml:space="preserve"> Core Frame with speech bits and with comfort noise bit are given separately.</w:t>
      </w:r>
    </w:p>
    <w:p w14:paraId="44C30B6E" w14:textId="77777777" w:rsidR="00E609C2" w:rsidRPr="00BD08FD" w:rsidRDefault="00E609C2">
      <w:pPr>
        <w:pStyle w:val="Heading3"/>
      </w:pPr>
      <w:bookmarkStart w:id="20" w:name="_Toc517268095"/>
      <w:r w:rsidRPr="00BD08FD">
        <w:t>4.2.1</w:t>
      </w:r>
      <w:r w:rsidRPr="00BD08FD">
        <w:tab/>
      </w:r>
      <w:smartTag w:uri="urn:schemas-microsoft-com:office:smarttags" w:element="stockticker">
        <w:r w:rsidRPr="00BD08FD">
          <w:t>AMR</w:t>
        </w:r>
      </w:smartTag>
      <w:r w:rsidRPr="00BD08FD">
        <w:t xml:space="preserve"> Core Frame with speech bits: Bit ordering</w:t>
      </w:r>
      <w:bookmarkEnd w:id="20"/>
    </w:p>
    <w:p w14:paraId="099A4A9D" w14:textId="77777777" w:rsidR="00E609C2" w:rsidRPr="00BD08FD" w:rsidRDefault="00E609C2">
      <w:r w:rsidRPr="00BD08FD">
        <w:t xml:space="preserve">This subclause describes how </w:t>
      </w:r>
      <w:smartTag w:uri="urn:schemas-microsoft-com:office:smarttags" w:element="stockticker">
        <w:r w:rsidRPr="00BD08FD">
          <w:t>AMR</w:t>
        </w:r>
      </w:smartTag>
      <w:r w:rsidRPr="00BD08FD">
        <w:t xml:space="preserve"> Core Frame carries the coded speech data. The bits produced by the speech encoder are denoted as {</w:t>
      </w:r>
      <w:r w:rsidRPr="00BD08FD">
        <w:rPr>
          <w:i/>
        </w:rPr>
        <w:t>s</w:t>
      </w:r>
      <w:r w:rsidRPr="00BD08FD">
        <w:t>(1),</w:t>
      </w:r>
      <w:r w:rsidRPr="00BD08FD">
        <w:rPr>
          <w:i/>
        </w:rPr>
        <w:t>s</w:t>
      </w:r>
      <w:r w:rsidRPr="00BD08FD">
        <w:t>(2),...,</w:t>
      </w:r>
      <w:r w:rsidRPr="00BD08FD">
        <w:rPr>
          <w:i/>
        </w:rPr>
        <w:t>s</w:t>
      </w:r>
      <w:r w:rsidRPr="00BD08FD">
        <w:t>(</w:t>
      </w:r>
      <w:r w:rsidRPr="00BD08FD">
        <w:rPr>
          <w:i/>
        </w:rPr>
        <w:t>K</w:t>
      </w:r>
      <w:r w:rsidRPr="00BD08FD">
        <w:t xml:space="preserve">)}, where </w:t>
      </w:r>
      <w:r w:rsidRPr="00BD08FD">
        <w:rPr>
          <w:i/>
        </w:rPr>
        <w:t>K</w:t>
      </w:r>
      <w:r w:rsidRPr="00BD08FD">
        <w:t xml:space="preserve"> refers to the number of bits produced by the speech encoder as shown in table 2. The notation </w:t>
      </w:r>
      <w:r w:rsidRPr="00BD08FD">
        <w:rPr>
          <w:i/>
        </w:rPr>
        <w:t>s</w:t>
      </w:r>
      <w:r w:rsidRPr="00BD08FD">
        <w:t>(</w:t>
      </w:r>
      <w:r w:rsidRPr="00BD08FD">
        <w:rPr>
          <w:i/>
        </w:rPr>
        <w:t>i</w:t>
      </w:r>
      <w:r w:rsidRPr="00BD08FD">
        <w:t xml:space="preserve">) follows that of [1]. The speech encoder output bits are ordered according to their subjective importance. This bit ordering can be utilized for error protection purposes when the speech data is, for example, carried over a radio interface. Tables B.1 to B.8 in Annex B define the </w:t>
      </w:r>
      <w:smartTag w:uri="urn:schemas-microsoft-com:office:smarttags" w:element="stockticker">
        <w:r w:rsidRPr="00BD08FD">
          <w:t>AMR</w:t>
        </w:r>
      </w:smartTag>
      <w:r w:rsidRPr="00BD08FD">
        <w:t xml:space="preserve"> IF1 bit ordering for all the eight </w:t>
      </w:r>
      <w:smartTag w:uri="urn:schemas-microsoft-com:office:smarttags" w:element="stockticker">
        <w:r w:rsidRPr="00BD08FD">
          <w:t>AMR</w:t>
        </w:r>
      </w:smartTag>
      <w:r w:rsidRPr="00BD08FD">
        <w:t xml:space="preserve"> codec modes. In these tables the speech bits are numbered in the order they are produced by the corresponding speech encoder as described in the relevant tables of TS 26.090 [1]. The reordered bits are denoted below, in the order of decreasing importance, as {</w:t>
      </w:r>
      <w:r w:rsidRPr="00BD08FD">
        <w:rPr>
          <w:i/>
        </w:rPr>
        <w:t>d</w:t>
      </w:r>
      <w:r w:rsidRPr="00BD08FD">
        <w:t>(0),</w:t>
      </w:r>
      <w:r w:rsidRPr="00BD08FD">
        <w:rPr>
          <w:i/>
        </w:rPr>
        <w:t>d</w:t>
      </w:r>
      <w:r w:rsidRPr="00BD08FD">
        <w:t>(1),...,</w:t>
      </w:r>
      <w:r w:rsidRPr="00BD08FD">
        <w:rPr>
          <w:i/>
        </w:rPr>
        <w:t>d</w:t>
      </w:r>
      <w:r w:rsidRPr="00BD08FD">
        <w:t>(</w:t>
      </w:r>
      <w:r w:rsidRPr="00BD08FD">
        <w:rPr>
          <w:i/>
        </w:rPr>
        <w:t>K-1</w:t>
      </w:r>
      <w:r w:rsidRPr="00BD08FD">
        <w:t>)}.</w:t>
      </w:r>
    </w:p>
    <w:p w14:paraId="7F2D1FBB" w14:textId="77777777" w:rsidR="00E609C2" w:rsidRPr="00BD08FD" w:rsidRDefault="00E609C2">
      <w:r w:rsidRPr="00BD08FD">
        <w:t>The ordering algorithm is described in pseudo code as:</w:t>
      </w:r>
    </w:p>
    <w:p w14:paraId="012739B4" w14:textId="77777777" w:rsidR="00E609C2" w:rsidRPr="00BD08FD" w:rsidRDefault="00E609C2">
      <w:pPr>
        <w:pStyle w:val="B1"/>
      </w:pPr>
      <w:r w:rsidRPr="00BD08FD">
        <w:t>-</w:t>
      </w:r>
      <w:r w:rsidRPr="00BD08FD">
        <w:tab/>
        <w:t>for</w:t>
      </w:r>
      <w:r w:rsidRPr="00BD08FD">
        <w:rPr>
          <w:i/>
        </w:rPr>
        <w:t xml:space="preserve"> j</w:t>
      </w:r>
      <w:r w:rsidRPr="00BD08FD">
        <w:t xml:space="preserve"> = 0 to </w:t>
      </w:r>
      <w:r w:rsidRPr="00BD08FD">
        <w:rPr>
          <w:i/>
        </w:rPr>
        <w:t>K</w:t>
      </w:r>
      <w:r w:rsidRPr="00BD08FD">
        <w:t>-1</w:t>
      </w:r>
    </w:p>
    <w:p w14:paraId="58DD701A" w14:textId="77777777" w:rsidR="00E609C2" w:rsidRPr="00BD08FD" w:rsidRDefault="00E609C2">
      <w:pPr>
        <w:pStyle w:val="B1"/>
      </w:pPr>
      <w:r w:rsidRPr="00BD08FD">
        <w:t>-</w:t>
      </w:r>
      <w:r w:rsidRPr="00BD08FD">
        <w:tab/>
      </w:r>
      <w:r w:rsidRPr="00BD08FD">
        <w:rPr>
          <w:i/>
        </w:rPr>
        <w:t>d</w:t>
      </w:r>
      <w:r w:rsidRPr="00BD08FD">
        <w:t>(</w:t>
      </w:r>
      <w:r w:rsidRPr="00BD08FD">
        <w:rPr>
          <w:i/>
        </w:rPr>
        <w:t>j</w:t>
      </w:r>
      <w:r w:rsidRPr="00BD08FD">
        <w:t xml:space="preserve">) := </w:t>
      </w:r>
      <w:r w:rsidRPr="00BD08FD">
        <w:rPr>
          <w:i/>
        </w:rPr>
        <w:t>s</w:t>
      </w:r>
      <w:r w:rsidRPr="00BD08FD">
        <w:t>(</w:t>
      </w:r>
      <w:r w:rsidRPr="00BD08FD">
        <w:rPr>
          <w:i/>
        </w:rPr>
        <w:t>table</w:t>
      </w:r>
      <w:r w:rsidRPr="00BD08FD">
        <w:rPr>
          <w:i/>
          <w:vertAlign w:val="subscript"/>
        </w:rPr>
        <w:t>m</w:t>
      </w:r>
      <w:r w:rsidRPr="00BD08FD">
        <w:t>(</w:t>
      </w:r>
      <w:r w:rsidRPr="00BD08FD">
        <w:rPr>
          <w:i/>
        </w:rPr>
        <w:t>j</w:t>
      </w:r>
      <w:r w:rsidRPr="00BD08FD">
        <w:t>)+1);</w:t>
      </w:r>
    </w:p>
    <w:p w14:paraId="42227AC0" w14:textId="77777777" w:rsidR="00E609C2" w:rsidRPr="00BD08FD" w:rsidRDefault="00E609C2">
      <w:r w:rsidRPr="00BD08FD">
        <w:t xml:space="preserve">where </w:t>
      </w:r>
      <w:r w:rsidRPr="00BD08FD">
        <w:rPr>
          <w:i/>
        </w:rPr>
        <w:t>table</w:t>
      </w:r>
      <w:r w:rsidRPr="00BD08FD">
        <w:rPr>
          <w:i/>
          <w:vertAlign w:val="subscript"/>
        </w:rPr>
        <w:t>m</w:t>
      </w:r>
      <w:r w:rsidRPr="00BD08FD">
        <w:t>(</w:t>
      </w:r>
      <w:r w:rsidRPr="00BD08FD">
        <w:rPr>
          <w:i/>
        </w:rPr>
        <w:t>j</w:t>
      </w:r>
      <w:r w:rsidRPr="00BD08FD">
        <w:t xml:space="preserve">) refers to the relevant table in Annex B depending on the </w:t>
      </w:r>
      <w:smartTag w:uri="urn:schemas-microsoft-com:office:smarttags" w:element="stockticker">
        <w:r w:rsidRPr="00BD08FD">
          <w:t>AMR</w:t>
        </w:r>
      </w:smartTag>
      <w:r w:rsidRPr="00BD08FD">
        <w:t xml:space="preserve"> mode </w:t>
      </w:r>
      <w:r w:rsidRPr="00BD08FD">
        <w:rPr>
          <w:i/>
        </w:rPr>
        <w:t>m</w:t>
      </w:r>
      <w:r w:rsidRPr="00BD08FD">
        <w:t>=0..7. The Annex B tables should be read line by line from left to right. The first element of the table has the index 0.</w:t>
      </w:r>
    </w:p>
    <w:p w14:paraId="3FCBECDE" w14:textId="77777777" w:rsidR="00E609C2" w:rsidRPr="00BD08FD" w:rsidRDefault="00E609C2">
      <w:pPr>
        <w:pStyle w:val="Heading3"/>
      </w:pPr>
      <w:bookmarkStart w:id="21" w:name="_Toc517268096"/>
      <w:r w:rsidRPr="00BD08FD">
        <w:lastRenderedPageBreak/>
        <w:t>4.2.2</w:t>
      </w:r>
      <w:r w:rsidRPr="00BD08FD">
        <w:tab/>
      </w:r>
      <w:smartTag w:uri="urn:schemas-microsoft-com:office:smarttags" w:element="stockticker">
        <w:r w:rsidRPr="00BD08FD">
          <w:t>AMR</w:t>
        </w:r>
      </w:smartTag>
      <w:r w:rsidRPr="00BD08FD">
        <w:t xml:space="preserve"> Core Frame with speech bits: Class division</w:t>
      </w:r>
      <w:bookmarkEnd w:id="21"/>
    </w:p>
    <w:p w14:paraId="0D4AE7AE" w14:textId="77777777" w:rsidR="00E609C2" w:rsidRPr="00BD08FD" w:rsidRDefault="00E609C2">
      <w:r w:rsidRPr="00BD08FD">
        <w:t>The reordered bits are further divided into three indicative classes according to their subjective importance.  This class division is only informative and provides supporting information for mapping this generic format into specific formats. The three different importance classes can then be subject to different error protection in the network.</w:t>
      </w:r>
    </w:p>
    <w:p w14:paraId="0DA6A853" w14:textId="77777777" w:rsidR="00E609C2" w:rsidRPr="00BD08FD" w:rsidRDefault="00E609C2">
      <w:r w:rsidRPr="00BD08FD">
        <w:t xml:space="preserve">The importance classes are Class A, Class B, and Class C. Class A contains the bits most sensitive to errors and any error in these bits typically results in a corrupted speech frame which should not be decoded without applying appropriate error concealment. This class is protected by the Codec </w:t>
      </w:r>
      <w:smartTag w:uri="urn:schemas-microsoft-com:office:smarttags" w:element="stockticker">
        <w:r w:rsidRPr="00BD08FD">
          <w:t>CRC</w:t>
        </w:r>
      </w:smartTag>
      <w:r w:rsidRPr="00BD08FD">
        <w:t xml:space="preserve"> in </w:t>
      </w:r>
      <w:smartTag w:uri="urn:schemas-microsoft-com:office:smarttags" w:element="stockticker">
        <w:r w:rsidRPr="00BD08FD">
          <w:t>AMR</w:t>
        </w:r>
      </w:smartTag>
      <w:r w:rsidRPr="00BD08FD">
        <w:t xml:space="preserve"> Auxiliary Information. Classes B and C contain bits where increasing error rates gradually reduce the speech quality, but decoding of an erroneous speech frame is usually possible without annoying artefacts. Class B bits are more sensitive to errors than Class C bits. The importance ordering applies also within the three different classes and there are no significant step-wise changes in subjective importance between neighbouring bits at the class borders.</w:t>
      </w:r>
    </w:p>
    <w:p w14:paraId="4D942EC6" w14:textId="77777777" w:rsidR="00E609C2" w:rsidRPr="00BD08FD" w:rsidRDefault="00E609C2">
      <w:r w:rsidRPr="00BD08FD">
        <w:t xml:space="preserve">The number of speech bits in each class (Class A, Class B, and Class C) for each </w:t>
      </w:r>
      <w:smartTag w:uri="urn:schemas-microsoft-com:office:smarttags" w:element="stockticker">
        <w:r w:rsidRPr="00BD08FD">
          <w:t>AMR</w:t>
        </w:r>
      </w:smartTag>
      <w:r w:rsidRPr="00BD08FD">
        <w:t xml:space="preserve"> mode is shown in table 2. The classification in table 2 and the importance ordering </w:t>
      </w:r>
      <w:r w:rsidRPr="00BD08FD">
        <w:rPr>
          <w:i/>
        </w:rPr>
        <w:t>d</w:t>
      </w:r>
      <w:r w:rsidRPr="00BD08FD">
        <w:t>(</w:t>
      </w:r>
      <w:r w:rsidRPr="00BD08FD">
        <w:rPr>
          <w:i/>
        </w:rPr>
        <w:t>j</w:t>
      </w:r>
      <w:r w:rsidRPr="00BD08FD">
        <w:t xml:space="preserve">), together, are sufficient to assign all speech bits to their correct classes. For example, when the </w:t>
      </w:r>
      <w:smartTag w:uri="urn:schemas-microsoft-com:office:smarttags" w:element="stockticker">
        <w:r w:rsidRPr="00BD08FD">
          <w:t>AMR</w:t>
        </w:r>
      </w:smartTag>
      <w:r w:rsidRPr="00BD08FD">
        <w:t xml:space="preserve"> codec mode is 4.75, then the Class A bits are </w:t>
      </w:r>
      <w:r w:rsidRPr="00BD08FD">
        <w:rPr>
          <w:i/>
        </w:rPr>
        <w:t>d</w:t>
      </w:r>
      <w:r w:rsidRPr="00BD08FD">
        <w:t>(0)..</w:t>
      </w:r>
      <w:r w:rsidRPr="00BD08FD">
        <w:rPr>
          <w:i/>
        </w:rPr>
        <w:t>d</w:t>
      </w:r>
      <w:r w:rsidRPr="00BD08FD">
        <w:t xml:space="preserve">(41), Class B bits are </w:t>
      </w:r>
      <w:r w:rsidRPr="00BD08FD">
        <w:rPr>
          <w:i/>
        </w:rPr>
        <w:t>d</w:t>
      </w:r>
      <w:r w:rsidRPr="00BD08FD">
        <w:t>(42)..</w:t>
      </w:r>
      <w:r w:rsidRPr="00BD08FD">
        <w:rPr>
          <w:i/>
        </w:rPr>
        <w:t>d</w:t>
      </w:r>
      <w:r w:rsidRPr="00BD08FD">
        <w:t>(94), and there are no Class C bits.</w:t>
      </w:r>
    </w:p>
    <w:p w14:paraId="48D34BBA" w14:textId="77777777" w:rsidR="00E609C2" w:rsidRPr="00BD08FD" w:rsidRDefault="00E609C2">
      <w:pPr>
        <w:pStyle w:val="TH"/>
      </w:pPr>
      <w:r w:rsidRPr="00BD08FD">
        <w:t xml:space="preserve">Table 2: Number of bits in Classes A, B, and C for each </w:t>
      </w:r>
      <w:smartTag w:uri="urn:schemas-microsoft-com:office:smarttags" w:element="stockticker">
        <w:r w:rsidRPr="00BD08FD">
          <w:t>AMR</w:t>
        </w:r>
      </w:smartTag>
      <w:r w:rsidRPr="00BD08FD">
        <w:t xml:space="preserve"> codec mode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1559"/>
        <w:gridCol w:w="1134"/>
        <w:gridCol w:w="1134"/>
        <w:gridCol w:w="1417"/>
        <w:gridCol w:w="992"/>
        <w:gridCol w:w="1134"/>
      </w:tblGrid>
      <w:tr w:rsidR="00E609C2" w:rsidRPr="00BD08FD" w14:paraId="73826EEC" w14:textId="77777777">
        <w:trPr>
          <w:trHeight w:val="712"/>
          <w:jc w:val="center"/>
        </w:trPr>
        <w:tc>
          <w:tcPr>
            <w:tcW w:w="1559" w:type="dxa"/>
          </w:tcPr>
          <w:p w14:paraId="6D0D0AB0" w14:textId="77777777" w:rsidR="00E609C2" w:rsidRPr="00BD08FD" w:rsidRDefault="00E609C2">
            <w:pPr>
              <w:pStyle w:val="TAH"/>
            </w:pPr>
            <w:r w:rsidRPr="00BD08FD">
              <w:t>Frame Type</w:t>
            </w:r>
          </w:p>
        </w:tc>
        <w:tc>
          <w:tcPr>
            <w:tcW w:w="1134" w:type="dxa"/>
          </w:tcPr>
          <w:p w14:paraId="28600643" w14:textId="77777777" w:rsidR="00E609C2" w:rsidRPr="00BD08FD" w:rsidRDefault="00E609C2">
            <w:pPr>
              <w:pStyle w:val="TAH"/>
            </w:pPr>
            <w:smartTag w:uri="urn:schemas-microsoft-com:office:smarttags" w:element="stockticker">
              <w:r w:rsidRPr="00BD08FD">
                <w:t>AMR</w:t>
              </w:r>
            </w:smartTag>
            <w:r w:rsidRPr="00BD08FD">
              <w:br/>
              <w:t>codec mode</w:t>
            </w:r>
          </w:p>
        </w:tc>
        <w:tc>
          <w:tcPr>
            <w:tcW w:w="1134" w:type="dxa"/>
          </w:tcPr>
          <w:p w14:paraId="06DD09CA" w14:textId="77777777" w:rsidR="00E609C2" w:rsidRPr="00BD08FD" w:rsidRDefault="00E609C2">
            <w:pPr>
              <w:pStyle w:val="TAH"/>
            </w:pPr>
            <w:r w:rsidRPr="00BD08FD">
              <w:t>Total number of bits</w:t>
            </w:r>
          </w:p>
        </w:tc>
        <w:tc>
          <w:tcPr>
            <w:tcW w:w="1417" w:type="dxa"/>
          </w:tcPr>
          <w:p w14:paraId="68CD4EDD" w14:textId="77777777" w:rsidR="00E609C2" w:rsidRPr="00BD08FD" w:rsidRDefault="00E609C2">
            <w:pPr>
              <w:pStyle w:val="TAH"/>
            </w:pPr>
            <w:r w:rsidRPr="00BD08FD">
              <w:t>Class A</w:t>
            </w:r>
          </w:p>
        </w:tc>
        <w:tc>
          <w:tcPr>
            <w:tcW w:w="992" w:type="dxa"/>
          </w:tcPr>
          <w:p w14:paraId="2757753D" w14:textId="77777777" w:rsidR="00E609C2" w:rsidRPr="00BD08FD" w:rsidRDefault="00E609C2">
            <w:pPr>
              <w:pStyle w:val="TAH"/>
            </w:pPr>
            <w:r w:rsidRPr="00BD08FD">
              <w:t>Class B</w:t>
            </w:r>
          </w:p>
        </w:tc>
        <w:tc>
          <w:tcPr>
            <w:tcW w:w="1134" w:type="dxa"/>
          </w:tcPr>
          <w:p w14:paraId="61396FC9" w14:textId="77777777" w:rsidR="00E609C2" w:rsidRPr="00BD08FD" w:rsidRDefault="00E609C2">
            <w:pPr>
              <w:pStyle w:val="TAH"/>
            </w:pPr>
            <w:r w:rsidRPr="00BD08FD">
              <w:t>Class C</w:t>
            </w:r>
          </w:p>
        </w:tc>
      </w:tr>
      <w:tr w:rsidR="00E609C2" w:rsidRPr="00BD08FD" w14:paraId="031EC7A7" w14:textId="77777777">
        <w:trPr>
          <w:jc w:val="center"/>
        </w:trPr>
        <w:tc>
          <w:tcPr>
            <w:tcW w:w="1559" w:type="dxa"/>
          </w:tcPr>
          <w:p w14:paraId="6DE64C11" w14:textId="77777777" w:rsidR="00E609C2" w:rsidRPr="00BD08FD" w:rsidRDefault="00E609C2">
            <w:pPr>
              <w:pStyle w:val="TAC"/>
              <w:rPr>
                <w:b/>
                <w:bCs/>
              </w:rPr>
            </w:pPr>
            <w:r w:rsidRPr="00BD08FD">
              <w:rPr>
                <w:b/>
                <w:bCs/>
              </w:rPr>
              <w:t>0</w:t>
            </w:r>
          </w:p>
        </w:tc>
        <w:tc>
          <w:tcPr>
            <w:tcW w:w="1134" w:type="dxa"/>
          </w:tcPr>
          <w:p w14:paraId="37011D97" w14:textId="77777777" w:rsidR="00E609C2" w:rsidRPr="00BD08FD" w:rsidRDefault="00E609C2">
            <w:pPr>
              <w:pStyle w:val="TAC"/>
            </w:pPr>
            <w:r w:rsidRPr="00BD08FD">
              <w:t>4,75</w:t>
            </w:r>
          </w:p>
        </w:tc>
        <w:tc>
          <w:tcPr>
            <w:tcW w:w="1134" w:type="dxa"/>
          </w:tcPr>
          <w:p w14:paraId="40D8F59C" w14:textId="77777777" w:rsidR="00E609C2" w:rsidRPr="00BD08FD" w:rsidRDefault="00E609C2">
            <w:pPr>
              <w:pStyle w:val="TAC"/>
            </w:pPr>
            <w:r w:rsidRPr="00BD08FD">
              <w:t>95</w:t>
            </w:r>
          </w:p>
        </w:tc>
        <w:tc>
          <w:tcPr>
            <w:tcW w:w="1417" w:type="dxa"/>
          </w:tcPr>
          <w:p w14:paraId="5E532DA6" w14:textId="77777777" w:rsidR="00E609C2" w:rsidRPr="00BD08FD" w:rsidRDefault="00E609C2">
            <w:pPr>
              <w:pStyle w:val="TAC"/>
            </w:pPr>
            <w:r w:rsidRPr="00BD08FD">
              <w:t>42</w:t>
            </w:r>
          </w:p>
        </w:tc>
        <w:tc>
          <w:tcPr>
            <w:tcW w:w="992" w:type="dxa"/>
          </w:tcPr>
          <w:p w14:paraId="380B1A30" w14:textId="77777777" w:rsidR="00E609C2" w:rsidRPr="00BD08FD" w:rsidRDefault="00E609C2">
            <w:pPr>
              <w:pStyle w:val="TAC"/>
            </w:pPr>
            <w:r w:rsidRPr="00BD08FD">
              <w:t>53</w:t>
            </w:r>
          </w:p>
        </w:tc>
        <w:tc>
          <w:tcPr>
            <w:tcW w:w="1134" w:type="dxa"/>
          </w:tcPr>
          <w:p w14:paraId="1CF877F6" w14:textId="77777777" w:rsidR="00E609C2" w:rsidRPr="00BD08FD" w:rsidRDefault="00E609C2">
            <w:pPr>
              <w:pStyle w:val="TAC"/>
            </w:pPr>
            <w:r w:rsidRPr="00BD08FD">
              <w:t>0</w:t>
            </w:r>
          </w:p>
        </w:tc>
      </w:tr>
      <w:tr w:rsidR="00E609C2" w:rsidRPr="00BD08FD" w14:paraId="27D300B7" w14:textId="77777777">
        <w:trPr>
          <w:jc w:val="center"/>
        </w:trPr>
        <w:tc>
          <w:tcPr>
            <w:tcW w:w="1559" w:type="dxa"/>
          </w:tcPr>
          <w:p w14:paraId="4EDDF662" w14:textId="77777777" w:rsidR="00E609C2" w:rsidRPr="00BD08FD" w:rsidRDefault="00E609C2">
            <w:pPr>
              <w:pStyle w:val="TAC"/>
              <w:rPr>
                <w:b/>
                <w:bCs/>
              </w:rPr>
            </w:pPr>
            <w:r w:rsidRPr="00BD08FD">
              <w:rPr>
                <w:b/>
                <w:bCs/>
              </w:rPr>
              <w:t>1</w:t>
            </w:r>
          </w:p>
        </w:tc>
        <w:tc>
          <w:tcPr>
            <w:tcW w:w="1134" w:type="dxa"/>
          </w:tcPr>
          <w:p w14:paraId="3441E798" w14:textId="77777777" w:rsidR="00E609C2" w:rsidRPr="00BD08FD" w:rsidRDefault="00E609C2">
            <w:pPr>
              <w:pStyle w:val="TAC"/>
            </w:pPr>
            <w:r w:rsidRPr="00BD08FD">
              <w:t>5,15</w:t>
            </w:r>
          </w:p>
        </w:tc>
        <w:tc>
          <w:tcPr>
            <w:tcW w:w="1134" w:type="dxa"/>
          </w:tcPr>
          <w:p w14:paraId="5F5E8277" w14:textId="77777777" w:rsidR="00E609C2" w:rsidRPr="00BD08FD" w:rsidRDefault="00E609C2">
            <w:pPr>
              <w:pStyle w:val="TAC"/>
            </w:pPr>
            <w:r w:rsidRPr="00BD08FD">
              <w:t>103</w:t>
            </w:r>
          </w:p>
        </w:tc>
        <w:tc>
          <w:tcPr>
            <w:tcW w:w="1417" w:type="dxa"/>
          </w:tcPr>
          <w:p w14:paraId="47BFFDAD" w14:textId="77777777" w:rsidR="00E609C2" w:rsidRPr="00BD08FD" w:rsidRDefault="00E609C2">
            <w:pPr>
              <w:pStyle w:val="TAC"/>
            </w:pPr>
            <w:r w:rsidRPr="00BD08FD">
              <w:t>49</w:t>
            </w:r>
          </w:p>
        </w:tc>
        <w:tc>
          <w:tcPr>
            <w:tcW w:w="992" w:type="dxa"/>
          </w:tcPr>
          <w:p w14:paraId="2B73A5A6" w14:textId="77777777" w:rsidR="00E609C2" w:rsidRPr="00BD08FD" w:rsidRDefault="00E609C2">
            <w:pPr>
              <w:pStyle w:val="TAC"/>
            </w:pPr>
            <w:r w:rsidRPr="00BD08FD">
              <w:t>54</w:t>
            </w:r>
          </w:p>
        </w:tc>
        <w:tc>
          <w:tcPr>
            <w:tcW w:w="1134" w:type="dxa"/>
          </w:tcPr>
          <w:p w14:paraId="0EA695F1" w14:textId="77777777" w:rsidR="00E609C2" w:rsidRPr="00BD08FD" w:rsidRDefault="00E609C2">
            <w:pPr>
              <w:pStyle w:val="TAC"/>
            </w:pPr>
            <w:r w:rsidRPr="00BD08FD">
              <w:t>0</w:t>
            </w:r>
          </w:p>
        </w:tc>
      </w:tr>
      <w:tr w:rsidR="00E609C2" w:rsidRPr="00BD08FD" w14:paraId="516EACE9" w14:textId="77777777">
        <w:trPr>
          <w:jc w:val="center"/>
        </w:trPr>
        <w:tc>
          <w:tcPr>
            <w:tcW w:w="1559" w:type="dxa"/>
          </w:tcPr>
          <w:p w14:paraId="64CF2EDD" w14:textId="77777777" w:rsidR="00E609C2" w:rsidRPr="00BD08FD" w:rsidRDefault="00E609C2">
            <w:pPr>
              <w:pStyle w:val="TAC"/>
              <w:rPr>
                <w:b/>
                <w:bCs/>
              </w:rPr>
            </w:pPr>
            <w:r w:rsidRPr="00BD08FD">
              <w:rPr>
                <w:b/>
                <w:bCs/>
              </w:rPr>
              <w:t>2</w:t>
            </w:r>
          </w:p>
        </w:tc>
        <w:tc>
          <w:tcPr>
            <w:tcW w:w="1134" w:type="dxa"/>
          </w:tcPr>
          <w:p w14:paraId="7B45D1F0" w14:textId="77777777" w:rsidR="00E609C2" w:rsidRPr="00BD08FD" w:rsidRDefault="00E609C2">
            <w:pPr>
              <w:pStyle w:val="TAC"/>
            </w:pPr>
            <w:r w:rsidRPr="00BD08FD">
              <w:t>5,90</w:t>
            </w:r>
          </w:p>
        </w:tc>
        <w:tc>
          <w:tcPr>
            <w:tcW w:w="1134" w:type="dxa"/>
          </w:tcPr>
          <w:p w14:paraId="4093D57B" w14:textId="77777777" w:rsidR="00E609C2" w:rsidRPr="00BD08FD" w:rsidRDefault="00E609C2">
            <w:pPr>
              <w:pStyle w:val="TAC"/>
            </w:pPr>
            <w:r w:rsidRPr="00BD08FD">
              <w:t>118</w:t>
            </w:r>
          </w:p>
        </w:tc>
        <w:tc>
          <w:tcPr>
            <w:tcW w:w="1417" w:type="dxa"/>
          </w:tcPr>
          <w:p w14:paraId="02719BBD" w14:textId="77777777" w:rsidR="00E609C2" w:rsidRPr="00BD08FD" w:rsidRDefault="00E609C2">
            <w:pPr>
              <w:pStyle w:val="TAC"/>
            </w:pPr>
            <w:r w:rsidRPr="00BD08FD">
              <w:t>55</w:t>
            </w:r>
          </w:p>
        </w:tc>
        <w:tc>
          <w:tcPr>
            <w:tcW w:w="992" w:type="dxa"/>
          </w:tcPr>
          <w:p w14:paraId="5B706325" w14:textId="77777777" w:rsidR="00E609C2" w:rsidRPr="00BD08FD" w:rsidRDefault="00E609C2">
            <w:pPr>
              <w:pStyle w:val="TAC"/>
            </w:pPr>
            <w:r w:rsidRPr="00BD08FD">
              <w:t>63</w:t>
            </w:r>
          </w:p>
        </w:tc>
        <w:tc>
          <w:tcPr>
            <w:tcW w:w="1134" w:type="dxa"/>
          </w:tcPr>
          <w:p w14:paraId="01987936" w14:textId="77777777" w:rsidR="00E609C2" w:rsidRPr="00BD08FD" w:rsidRDefault="00E609C2">
            <w:pPr>
              <w:pStyle w:val="TAC"/>
            </w:pPr>
            <w:r w:rsidRPr="00BD08FD">
              <w:t>0</w:t>
            </w:r>
          </w:p>
        </w:tc>
      </w:tr>
      <w:tr w:rsidR="00E609C2" w:rsidRPr="00BD08FD" w14:paraId="4EBE67BF" w14:textId="77777777">
        <w:trPr>
          <w:jc w:val="center"/>
        </w:trPr>
        <w:tc>
          <w:tcPr>
            <w:tcW w:w="1559" w:type="dxa"/>
          </w:tcPr>
          <w:p w14:paraId="1DEC4B80" w14:textId="77777777" w:rsidR="00E609C2" w:rsidRPr="00BD08FD" w:rsidRDefault="00E609C2">
            <w:pPr>
              <w:pStyle w:val="TAC"/>
              <w:rPr>
                <w:b/>
                <w:bCs/>
              </w:rPr>
            </w:pPr>
            <w:r w:rsidRPr="00BD08FD">
              <w:rPr>
                <w:b/>
                <w:bCs/>
              </w:rPr>
              <w:t>3</w:t>
            </w:r>
          </w:p>
        </w:tc>
        <w:tc>
          <w:tcPr>
            <w:tcW w:w="1134" w:type="dxa"/>
          </w:tcPr>
          <w:p w14:paraId="0D193F2D" w14:textId="77777777" w:rsidR="00E609C2" w:rsidRPr="00BD08FD" w:rsidRDefault="00E609C2">
            <w:pPr>
              <w:pStyle w:val="TAC"/>
            </w:pPr>
            <w:r w:rsidRPr="00BD08FD">
              <w:t>6,70</w:t>
            </w:r>
          </w:p>
        </w:tc>
        <w:tc>
          <w:tcPr>
            <w:tcW w:w="1134" w:type="dxa"/>
          </w:tcPr>
          <w:p w14:paraId="1C995460" w14:textId="77777777" w:rsidR="00E609C2" w:rsidRPr="00BD08FD" w:rsidRDefault="00E609C2">
            <w:pPr>
              <w:pStyle w:val="TAC"/>
            </w:pPr>
            <w:r w:rsidRPr="00BD08FD">
              <w:t>134</w:t>
            </w:r>
          </w:p>
        </w:tc>
        <w:tc>
          <w:tcPr>
            <w:tcW w:w="1417" w:type="dxa"/>
          </w:tcPr>
          <w:p w14:paraId="4146B51A" w14:textId="77777777" w:rsidR="00E609C2" w:rsidRPr="00BD08FD" w:rsidRDefault="00E609C2">
            <w:pPr>
              <w:pStyle w:val="TAC"/>
            </w:pPr>
            <w:r w:rsidRPr="00BD08FD">
              <w:t>58</w:t>
            </w:r>
          </w:p>
        </w:tc>
        <w:tc>
          <w:tcPr>
            <w:tcW w:w="992" w:type="dxa"/>
          </w:tcPr>
          <w:p w14:paraId="509E7232" w14:textId="77777777" w:rsidR="00E609C2" w:rsidRPr="00BD08FD" w:rsidRDefault="00E609C2">
            <w:pPr>
              <w:pStyle w:val="TAC"/>
            </w:pPr>
            <w:r w:rsidRPr="00BD08FD">
              <w:t>76</w:t>
            </w:r>
          </w:p>
        </w:tc>
        <w:tc>
          <w:tcPr>
            <w:tcW w:w="1134" w:type="dxa"/>
          </w:tcPr>
          <w:p w14:paraId="698FDA81" w14:textId="77777777" w:rsidR="00E609C2" w:rsidRPr="00BD08FD" w:rsidRDefault="00E609C2">
            <w:pPr>
              <w:pStyle w:val="TAC"/>
            </w:pPr>
            <w:r w:rsidRPr="00BD08FD">
              <w:t>0</w:t>
            </w:r>
          </w:p>
        </w:tc>
      </w:tr>
      <w:tr w:rsidR="00E609C2" w:rsidRPr="00BD08FD" w14:paraId="3054D218" w14:textId="77777777">
        <w:trPr>
          <w:jc w:val="center"/>
        </w:trPr>
        <w:tc>
          <w:tcPr>
            <w:tcW w:w="1559" w:type="dxa"/>
          </w:tcPr>
          <w:p w14:paraId="799EDEE7" w14:textId="77777777" w:rsidR="00E609C2" w:rsidRPr="00BD08FD" w:rsidRDefault="00E609C2">
            <w:pPr>
              <w:pStyle w:val="TAC"/>
              <w:rPr>
                <w:b/>
                <w:bCs/>
              </w:rPr>
            </w:pPr>
            <w:r w:rsidRPr="00BD08FD">
              <w:rPr>
                <w:b/>
                <w:bCs/>
              </w:rPr>
              <w:t>4</w:t>
            </w:r>
          </w:p>
        </w:tc>
        <w:tc>
          <w:tcPr>
            <w:tcW w:w="1134" w:type="dxa"/>
          </w:tcPr>
          <w:p w14:paraId="5EDA3FEC" w14:textId="77777777" w:rsidR="00E609C2" w:rsidRPr="00BD08FD" w:rsidRDefault="00E609C2">
            <w:pPr>
              <w:pStyle w:val="TAC"/>
            </w:pPr>
            <w:r w:rsidRPr="00BD08FD">
              <w:t>7,40</w:t>
            </w:r>
          </w:p>
        </w:tc>
        <w:tc>
          <w:tcPr>
            <w:tcW w:w="1134" w:type="dxa"/>
          </w:tcPr>
          <w:p w14:paraId="75D3323F" w14:textId="77777777" w:rsidR="00E609C2" w:rsidRPr="00BD08FD" w:rsidRDefault="00E609C2">
            <w:pPr>
              <w:pStyle w:val="TAC"/>
            </w:pPr>
            <w:r w:rsidRPr="00BD08FD">
              <w:t>148</w:t>
            </w:r>
          </w:p>
        </w:tc>
        <w:tc>
          <w:tcPr>
            <w:tcW w:w="1417" w:type="dxa"/>
          </w:tcPr>
          <w:p w14:paraId="423BA235" w14:textId="77777777" w:rsidR="00E609C2" w:rsidRPr="00BD08FD" w:rsidRDefault="00E609C2">
            <w:pPr>
              <w:pStyle w:val="TAC"/>
            </w:pPr>
            <w:r w:rsidRPr="00BD08FD">
              <w:t>61</w:t>
            </w:r>
          </w:p>
        </w:tc>
        <w:tc>
          <w:tcPr>
            <w:tcW w:w="992" w:type="dxa"/>
          </w:tcPr>
          <w:p w14:paraId="04CAA6E5" w14:textId="77777777" w:rsidR="00E609C2" w:rsidRPr="00BD08FD" w:rsidRDefault="00E609C2">
            <w:pPr>
              <w:pStyle w:val="TAC"/>
            </w:pPr>
            <w:r w:rsidRPr="00BD08FD">
              <w:t>87</w:t>
            </w:r>
          </w:p>
        </w:tc>
        <w:tc>
          <w:tcPr>
            <w:tcW w:w="1134" w:type="dxa"/>
          </w:tcPr>
          <w:p w14:paraId="6D715849" w14:textId="77777777" w:rsidR="00E609C2" w:rsidRPr="00BD08FD" w:rsidRDefault="00E609C2">
            <w:pPr>
              <w:pStyle w:val="TAC"/>
            </w:pPr>
            <w:r w:rsidRPr="00BD08FD">
              <w:t>0</w:t>
            </w:r>
          </w:p>
        </w:tc>
      </w:tr>
      <w:tr w:rsidR="00E609C2" w:rsidRPr="00BD08FD" w14:paraId="70CF1CF5" w14:textId="77777777">
        <w:trPr>
          <w:jc w:val="center"/>
        </w:trPr>
        <w:tc>
          <w:tcPr>
            <w:tcW w:w="1559" w:type="dxa"/>
          </w:tcPr>
          <w:p w14:paraId="410CBA03" w14:textId="77777777" w:rsidR="00E609C2" w:rsidRPr="00BD08FD" w:rsidRDefault="00E609C2">
            <w:pPr>
              <w:pStyle w:val="TAC"/>
              <w:rPr>
                <w:b/>
                <w:bCs/>
              </w:rPr>
            </w:pPr>
            <w:r w:rsidRPr="00BD08FD">
              <w:rPr>
                <w:b/>
                <w:bCs/>
              </w:rPr>
              <w:t>5</w:t>
            </w:r>
          </w:p>
        </w:tc>
        <w:tc>
          <w:tcPr>
            <w:tcW w:w="1134" w:type="dxa"/>
          </w:tcPr>
          <w:p w14:paraId="2048D005" w14:textId="77777777" w:rsidR="00E609C2" w:rsidRPr="00BD08FD" w:rsidRDefault="00E609C2">
            <w:pPr>
              <w:pStyle w:val="TAC"/>
            </w:pPr>
            <w:r w:rsidRPr="00BD08FD">
              <w:t>7,95</w:t>
            </w:r>
          </w:p>
        </w:tc>
        <w:tc>
          <w:tcPr>
            <w:tcW w:w="1134" w:type="dxa"/>
          </w:tcPr>
          <w:p w14:paraId="24611BDF" w14:textId="77777777" w:rsidR="00E609C2" w:rsidRPr="00BD08FD" w:rsidRDefault="00E609C2">
            <w:pPr>
              <w:pStyle w:val="TAC"/>
            </w:pPr>
            <w:r w:rsidRPr="00BD08FD">
              <w:t>159</w:t>
            </w:r>
          </w:p>
        </w:tc>
        <w:tc>
          <w:tcPr>
            <w:tcW w:w="1417" w:type="dxa"/>
          </w:tcPr>
          <w:p w14:paraId="3C76FB80" w14:textId="77777777" w:rsidR="00E609C2" w:rsidRPr="00BD08FD" w:rsidRDefault="00E609C2">
            <w:pPr>
              <w:pStyle w:val="TAC"/>
            </w:pPr>
            <w:r w:rsidRPr="00BD08FD">
              <w:t>75</w:t>
            </w:r>
          </w:p>
        </w:tc>
        <w:tc>
          <w:tcPr>
            <w:tcW w:w="992" w:type="dxa"/>
          </w:tcPr>
          <w:p w14:paraId="3B9B2DE6" w14:textId="77777777" w:rsidR="00E609C2" w:rsidRPr="00BD08FD" w:rsidRDefault="00E609C2">
            <w:pPr>
              <w:pStyle w:val="TAC"/>
            </w:pPr>
            <w:r w:rsidRPr="00BD08FD">
              <w:t>84</w:t>
            </w:r>
          </w:p>
        </w:tc>
        <w:tc>
          <w:tcPr>
            <w:tcW w:w="1134" w:type="dxa"/>
          </w:tcPr>
          <w:p w14:paraId="4B3CA692" w14:textId="77777777" w:rsidR="00E609C2" w:rsidRPr="00BD08FD" w:rsidRDefault="00E609C2">
            <w:pPr>
              <w:pStyle w:val="TAC"/>
            </w:pPr>
            <w:r w:rsidRPr="00BD08FD">
              <w:t>0</w:t>
            </w:r>
          </w:p>
        </w:tc>
      </w:tr>
      <w:tr w:rsidR="00E609C2" w:rsidRPr="00BD08FD" w14:paraId="1D5EE412" w14:textId="77777777">
        <w:trPr>
          <w:jc w:val="center"/>
        </w:trPr>
        <w:tc>
          <w:tcPr>
            <w:tcW w:w="1559" w:type="dxa"/>
          </w:tcPr>
          <w:p w14:paraId="5496CEC0" w14:textId="77777777" w:rsidR="00E609C2" w:rsidRPr="00BD08FD" w:rsidRDefault="00E609C2">
            <w:pPr>
              <w:pStyle w:val="TAC"/>
              <w:rPr>
                <w:b/>
                <w:bCs/>
              </w:rPr>
            </w:pPr>
            <w:r w:rsidRPr="00BD08FD">
              <w:rPr>
                <w:b/>
                <w:bCs/>
              </w:rPr>
              <w:t>6</w:t>
            </w:r>
          </w:p>
        </w:tc>
        <w:tc>
          <w:tcPr>
            <w:tcW w:w="1134" w:type="dxa"/>
          </w:tcPr>
          <w:p w14:paraId="38867D62" w14:textId="77777777" w:rsidR="00E609C2" w:rsidRPr="00BD08FD" w:rsidRDefault="00E609C2">
            <w:pPr>
              <w:pStyle w:val="TAC"/>
            </w:pPr>
            <w:r w:rsidRPr="00BD08FD">
              <w:t>10,2</w:t>
            </w:r>
          </w:p>
        </w:tc>
        <w:tc>
          <w:tcPr>
            <w:tcW w:w="1134" w:type="dxa"/>
          </w:tcPr>
          <w:p w14:paraId="1A84E614" w14:textId="77777777" w:rsidR="00E609C2" w:rsidRPr="00BD08FD" w:rsidRDefault="00E609C2">
            <w:pPr>
              <w:pStyle w:val="TAC"/>
            </w:pPr>
            <w:r w:rsidRPr="00BD08FD">
              <w:t>204</w:t>
            </w:r>
          </w:p>
        </w:tc>
        <w:tc>
          <w:tcPr>
            <w:tcW w:w="1417" w:type="dxa"/>
          </w:tcPr>
          <w:p w14:paraId="777B600F" w14:textId="77777777" w:rsidR="00E609C2" w:rsidRPr="00BD08FD" w:rsidRDefault="00E609C2">
            <w:pPr>
              <w:pStyle w:val="TAC"/>
            </w:pPr>
            <w:r w:rsidRPr="00BD08FD">
              <w:t>65</w:t>
            </w:r>
          </w:p>
        </w:tc>
        <w:tc>
          <w:tcPr>
            <w:tcW w:w="992" w:type="dxa"/>
          </w:tcPr>
          <w:p w14:paraId="532114A3" w14:textId="77777777" w:rsidR="00E609C2" w:rsidRPr="00BD08FD" w:rsidRDefault="00E609C2">
            <w:pPr>
              <w:pStyle w:val="TAC"/>
            </w:pPr>
            <w:r w:rsidRPr="00BD08FD">
              <w:t>99</w:t>
            </w:r>
          </w:p>
        </w:tc>
        <w:tc>
          <w:tcPr>
            <w:tcW w:w="1134" w:type="dxa"/>
          </w:tcPr>
          <w:p w14:paraId="37218E5A" w14:textId="77777777" w:rsidR="00E609C2" w:rsidRPr="00BD08FD" w:rsidRDefault="00E609C2">
            <w:pPr>
              <w:pStyle w:val="TAC"/>
            </w:pPr>
            <w:r w:rsidRPr="00BD08FD">
              <w:t>40</w:t>
            </w:r>
          </w:p>
        </w:tc>
      </w:tr>
      <w:tr w:rsidR="00E609C2" w:rsidRPr="00BD08FD" w14:paraId="12DF416E" w14:textId="77777777">
        <w:trPr>
          <w:jc w:val="center"/>
        </w:trPr>
        <w:tc>
          <w:tcPr>
            <w:tcW w:w="1559" w:type="dxa"/>
          </w:tcPr>
          <w:p w14:paraId="5C60440E" w14:textId="77777777" w:rsidR="00E609C2" w:rsidRPr="00BD08FD" w:rsidRDefault="00E609C2">
            <w:pPr>
              <w:pStyle w:val="TAC"/>
              <w:rPr>
                <w:b/>
                <w:bCs/>
              </w:rPr>
            </w:pPr>
            <w:r w:rsidRPr="00BD08FD">
              <w:rPr>
                <w:b/>
                <w:bCs/>
              </w:rPr>
              <w:t>7</w:t>
            </w:r>
          </w:p>
        </w:tc>
        <w:tc>
          <w:tcPr>
            <w:tcW w:w="1134" w:type="dxa"/>
          </w:tcPr>
          <w:p w14:paraId="741FABCB" w14:textId="77777777" w:rsidR="00E609C2" w:rsidRPr="00BD08FD" w:rsidRDefault="00E609C2">
            <w:pPr>
              <w:pStyle w:val="TAC"/>
            </w:pPr>
            <w:r w:rsidRPr="00BD08FD">
              <w:t>12,2</w:t>
            </w:r>
          </w:p>
        </w:tc>
        <w:tc>
          <w:tcPr>
            <w:tcW w:w="1134" w:type="dxa"/>
          </w:tcPr>
          <w:p w14:paraId="7E0E7B5C" w14:textId="77777777" w:rsidR="00E609C2" w:rsidRPr="00BD08FD" w:rsidRDefault="00E609C2">
            <w:pPr>
              <w:pStyle w:val="TAC"/>
            </w:pPr>
            <w:r w:rsidRPr="00BD08FD">
              <w:t>244</w:t>
            </w:r>
          </w:p>
        </w:tc>
        <w:tc>
          <w:tcPr>
            <w:tcW w:w="1417" w:type="dxa"/>
          </w:tcPr>
          <w:p w14:paraId="0C9F78ED" w14:textId="77777777" w:rsidR="00E609C2" w:rsidRPr="00BD08FD" w:rsidRDefault="00E609C2">
            <w:pPr>
              <w:pStyle w:val="TAC"/>
            </w:pPr>
            <w:r w:rsidRPr="00BD08FD">
              <w:t>81</w:t>
            </w:r>
          </w:p>
        </w:tc>
        <w:tc>
          <w:tcPr>
            <w:tcW w:w="992" w:type="dxa"/>
          </w:tcPr>
          <w:p w14:paraId="5CEEE35A" w14:textId="77777777" w:rsidR="00E609C2" w:rsidRPr="00BD08FD" w:rsidRDefault="00E609C2">
            <w:pPr>
              <w:pStyle w:val="TAC"/>
            </w:pPr>
            <w:r w:rsidRPr="00BD08FD">
              <w:t>103</w:t>
            </w:r>
          </w:p>
        </w:tc>
        <w:tc>
          <w:tcPr>
            <w:tcW w:w="1134" w:type="dxa"/>
          </w:tcPr>
          <w:p w14:paraId="5394E9EE" w14:textId="77777777" w:rsidR="00E609C2" w:rsidRPr="00BD08FD" w:rsidRDefault="00E609C2">
            <w:pPr>
              <w:pStyle w:val="TAC"/>
            </w:pPr>
            <w:r w:rsidRPr="00BD08FD">
              <w:t>60</w:t>
            </w:r>
          </w:p>
        </w:tc>
      </w:tr>
    </w:tbl>
    <w:p w14:paraId="19DDD701" w14:textId="77777777" w:rsidR="00E609C2" w:rsidRPr="00BD08FD" w:rsidRDefault="00E609C2"/>
    <w:p w14:paraId="6E8E041F" w14:textId="77777777" w:rsidR="00E609C2" w:rsidRPr="00BD08FD" w:rsidRDefault="00E609C2">
      <w:pPr>
        <w:pStyle w:val="Heading3"/>
      </w:pPr>
      <w:bookmarkStart w:id="22" w:name="_Toc517268097"/>
      <w:r w:rsidRPr="00BD08FD">
        <w:t>4.2.3</w:t>
      </w:r>
      <w:r w:rsidRPr="00BD08FD">
        <w:tab/>
      </w:r>
      <w:smartTag w:uri="urn:schemas-microsoft-com:office:smarttags" w:element="stockticker">
        <w:r w:rsidRPr="00BD08FD">
          <w:t>AMR</w:t>
        </w:r>
      </w:smartTag>
      <w:r w:rsidRPr="00BD08FD">
        <w:t xml:space="preserve"> Core Frame with comfort noise bits</w:t>
      </w:r>
      <w:bookmarkEnd w:id="22"/>
    </w:p>
    <w:p w14:paraId="59411365" w14:textId="77777777" w:rsidR="00E609C2" w:rsidRPr="00BD08FD" w:rsidRDefault="00E609C2">
      <w:r w:rsidRPr="00BD08FD">
        <w:t xml:space="preserve">The </w:t>
      </w:r>
      <w:smartTag w:uri="urn:schemas-microsoft-com:office:smarttags" w:element="stockticker">
        <w:r w:rsidRPr="00BD08FD">
          <w:t>AMR</w:t>
        </w:r>
      </w:smartTag>
      <w:r w:rsidRPr="00BD08FD">
        <w:t xml:space="preserve"> Core Frame content for the additional frame type with Frame Type Index 8 in table 1a is described in this subclause. This consists of the frame related to Source Controlled Rate Operation specified in [2].</w:t>
      </w:r>
    </w:p>
    <w:p w14:paraId="3091E687" w14:textId="77777777" w:rsidR="00E609C2" w:rsidRPr="00BD08FD" w:rsidRDefault="00E609C2">
      <w:r w:rsidRPr="00BD08FD">
        <w:t xml:space="preserve">The data content (comfort noise bits) of the additional frame types is carried in </w:t>
      </w:r>
      <w:smartTag w:uri="urn:schemas-microsoft-com:office:smarttags" w:element="stockticker">
        <w:r w:rsidRPr="00BD08FD">
          <w:t>AMR</w:t>
        </w:r>
      </w:smartTag>
      <w:r w:rsidRPr="00BD08FD">
        <w:t xml:space="preserve"> Core Frame. The comfort noise bits are all mapped to Class A of </w:t>
      </w:r>
      <w:smartTag w:uri="urn:schemas-microsoft-com:office:smarttags" w:element="stockticker">
        <w:r w:rsidRPr="00BD08FD">
          <w:t>AMR</w:t>
        </w:r>
      </w:smartTag>
      <w:r w:rsidRPr="00BD08FD">
        <w:t xml:space="preserve"> Core Frame and Classes B and C are not used. This is a notation convention only and the class division has no meaning for comfort noise bits.</w:t>
      </w:r>
    </w:p>
    <w:p w14:paraId="6845A4E7" w14:textId="77777777" w:rsidR="00E609C2" w:rsidRPr="00BD08FD" w:rsidRDefault="00E609C2">
      <w:r w:rsidRPr="00BD08FD">
        <w:t xml:space="preserve">The number of bits in each class (Class A, Class B, and Class C) for the </w:t>
      </w:r>
      <w:smartTag w:uri="urn:schemas-microsoft-com:office:smarttags" w:element="stockticker">
        <w:r w:rsidRPr="00BD08FD">
          <w:t>AMR</w:t>
        </w:r>
      </w:smartTag>
      <w:r w:rsidRPr="00BD08FD">
        <w:t xml:space="preserve"> comfort noise bits (Frame Type Index 8) is shown in table 3. The contents of </w:t>
      </w:r>
      <w:smartTag w:uri="urn:schemas-microsoft-com:office:smarttags" w:element="stockticker">
        <w:r w:rsidRPr="00BD08FD">
          <w:t>SID</w:t>
        </w:r>
      </w:smartTag>
      <w:r w:rsidRPr="00BD08FD">
        <w:t xml:space="preserve">_UPDATE and </w:t>
      </w:r>
      <w:smartTag w:uri="urn:schemas-microsoft-com:office:smarttags" w:element="stockticker">
        <w:r w:rsidRPr="00BD08FD">
          <w:t>SID</w:t>
        </w:r>
      </w:smartTag>
      <w:r w:rsidRPr="00BD08FD">
        <w:t>_FIRST are divided into three parts (</w:t>
      </w:r>
      <w:smartTag w:uri="urn:schemas-microsoft-com:office:smarttags" w:element="stockticker">
        <w:r w:rsidRPr="00BD08FD">
          <w:t>SID</w:t>
        </w:r>
      </w:smartTag>
      <w:r w:rsidRPr="00BD08FD">
        <w:t xml:space="preserve"> Type Indicator (</w:t>
      </w:r>
      <w:smartTag w:uri="urn:schemas-microsoft-com:office:smarttags" w:element="stockticker">
        <w:r w:rsidRPr="00BD08FD">
          <w:t>STI</w:t>
        </w:r>
      </w:smartTag>
      <w:r w:rsidRPr="00BD08FD">
        <w:t xml:space="preserve">), Mode Indication (mi(i)), and Comfort Noise Parameters (s(i)) as defined in [2]. In case of </w:t>
      </w:r>
      <w:smartTag w:uri="urn:schemas-microsoft-com:office:smarttags" w:element="stockticker">
        <w:r w:rsidRPr="00BD08FD">
          <w:t>SID</w:t>
        </w:r>
      </w:smartTag>
      <w:r w:rsidRPr="00BD08FD">
        <w:t xml:space="preserve">_FIRST the Comfort Noise Parameters bits (s(i)) shall be set to </w:t>
      </w:r>
      <w:r w:rsidR="00BD08FD">
        <w:t>"</w:t>
      </w:r>
      <w:r w:rsidRPr="00BD08FD">
        <w:t>0</w:t>
      </w:r>
      <w:r w:rsidR="00BD08FD">
        <w:t>"</w:t>
      </w:r>
      <w:r w:rsidRPr="00BD08FD">
        <w:t>.</w:t>
      </w:r>
    </w:p>
    <w:p w14:paraId="52D42648" w14:textId="77777777" w:rsidR="00E609C2" w:rsidRPr="00BD08FD" w:rsidRDefault="00E609C2">
      <w:r w:rsidRPr="00BD08FD">
        <w:t xml:space="preserve">The comfort noise parameter bits produced by the </w:t>
      </w:r>
      <w:smartTag w:uri="urn:schemas-microsoft-com:office:smarttags" w:element="stockticker">
        <w:r w:rsidRPr="00BD08FD">
          <w:t>AMR</w:t>
        </w:r>
      </w:smartTag>
      <w:r w:rsidRPr="00BD08FD">
        <w:t xml:space="preserve"> speech encoder are denoted as s(i) = {</w:t>
      </w:r>
      <w:r w:rsidRPr="00BD08FD">
        <w:rPr>
          <w:i/>
        </w:rPr>
        <w:t>s</w:t>
      </w:r>
      <w:r w:rsidRPr="00BD08FD">
        <w:t>(1),</w:t>
      </w:r>
      <w:r w:rsidRPr="00BD08FD">
        <w:rPr>
          <w:i/>
        </w:rPr>
        <w:t>s</w:t>
      </w:r>
      <w:r w:rsidRPr="00BD08FD">
        <w:t>(2),...,</w:t>
      </w:r>
      <w:r w:rsidRPr="00BD08FD">
        <w:rPr>
          <w:i/>
        </w:rPr>
        <w:t>s</w:t>
      </w:r>
      <w:r w:rsidRPr="00BD08FD">
        <w:t>(</w:t>
      </w:r>
      <w:r w:rsidRPr="00BD08FD">
        <w:rPr>
          <w:i/>
        </w:rPr>
        <w:t>35</w:t>
      </w:r>
      <w:r w:rsidRPr="00BD08FD">
        <w:t xml:space="preserve">)}. The notation </w:t>
      </w:r>
      <w:r w:rsidRPr="00BD08FD">
        <w:rPr>
          <w:i/>
        </w:rPr>
        <w:t>s</w:t>
      </w:r>
      <w:r w:rsidRPr="00BD08FD">
        <w:t>(</w:t>
      </w:r>
      <w:r w:rsidRPr="00BD08FD">
        <w:rPr>
          <w:i/>
        </w:rPr>
        <w:t>i</w:t>
      </w:r>
      <w:r w:rsidRPr="00BD08FD">
        <w:t xml:space="preserve">) follows that of [3]. These bits are numbered in the order they are produced by the </w:t>
      </w:r>
      <w:smartTag w:uri="urn:schemas-microsoft-com:office:smarttags" w:element="stockticker">
        <w:r w:rsidRPr="00BD08FD">
          <w:t>AMR</w:t>
        </w:r>
      </w:smartTag>
      <w:r w:rsidRPr="00BD08FD">
        <w:t xml:space="preserve"> encoder without any reordering. These bits are followed by the </w:t>
      </w:r>
      <w:smartTag w:uri="urn:schemas-microsoft-com:office:smarttags" w:element="stockticker">
        <w:r w:rsidRPr="00BD08FD">
          <w:t>SID</w:t>
        </w:r>
      </w:smartTag>
      <w:r w:rsidRPr="00BD08FD">
        <w:t xml:space="preserve"> Type Indicator </w:t>
      </w:r>
      <w:smartTag w:uri="urn:schemas-microsoft-com:office:smarttags" w:element="stockticker">
        <w:r w:rsidRPr="00BD08FD">
          <w:rPr>
            <w:b/>
          </w:rPr>
          <w:t>STI</w:t>
        </w:r>
      </w:smartTag>
      <w:r w:rsidRPr="00BD08FD">
        <w:rPr>
          <w:b/>
        </w:rPr>
        <w:t xml:space="preserve"> </w:t>
      </w:r>
      <w:r w:rsidRPr="00BD08FD">
        <w:t xml:space="preserve">and the Mode Indication </w:t>
      </w:r>
      <w:r w:rsidRPr="00BD08FD">
        <w:br/>
        <w:t>mi(i) ={</w:t>
      </w:r>
      <w:r w:rsidRPr="00BD08FD">
        <w:rPr>
          <w:i/>
        </w:rPr>
        <w:t>mi</w:t>
      </w:r>
      <w:r w:rsidRPr="00BD08FD">
        <w:t xml:space="preserve">(0), </w:t>
      </w:r>
      <w:r w:rsidRPr="00BD08FD">
        <w:rPr>
          <w:i/>
        </w:rPr>
        <w:t>mi</w:t>
      </w:r>
      <w:r w:rsidRPr="00BD08FD">
        <w:t xml:space="preserve">(1), </w:t>
      </w:r>
      <w:r w:rsidRPr="00BD08FD">
        <w:rPr>
          <w:i/>
        </w:rPr>
        <w:t>mi</w:t>
      </w:r>
      <w:r w:rsidRPr="00BD08FD">
        <w:t>(2)} ={L</w:t>
      </w:r>
      <w:r w:rsidRPr="00BD08FD">
        <w:rPr>
          <w:i/>
        </w:rPr>
        <w:t xml:space="preserve">SB .. </w:t>
      </w:r>
      <w:smartTag w:uri="urn:schemas-microsoft-com:office:smarttags" w:element="stockticker">
        <w:r w:rsidRPr="00BD08FD">
          <w:rPr>
            <w:i/>
          </w:rPr>
          <w:t>MSB</w:t>
        </w:r>
      </w:smartTag>
      <w:r w:rsidRPr="00BD08FD">
        <w:t xml:space="preserve">}. Thus, the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 xml:space="preserve"> or comfort noise bits {</w:t>
      </w:r>
      <w:r w:rsidRPr="00BD08FD">
        <w:rPr>
          <w:i/>
        </w:rPr>
        <w:t>d</w:t>
      </w:r>
      <w:r w:rsidRPr="00BD08FD">
        <w:t>(0),</w:t>
      </w:r>
      <w:r w:rsidRPr="00BD08FD">
        <w:rPr>
          <w:i/>
        </w:rPr>
        <w:t>d</w:t>
      </w:r>
      <w:r w:rsidRPr="00BD08FD">
        <w:t>(1),…,</w:t>
      </w:r>
      <w:r w:rsidRPr="00BD08FD">
        <w:rPr>
          <w:i/>
        </w:rPr>
        <w:t>d</w:t>
      </w:r>
      <w:r w:rsidRPr="00BD08FD">
        <w:t>(38)}are formed as defined by the pseudo code below.</w:t>
      </w:r>
    </w:p>
    <w:p w14:paraId="2FCD755E" w14:textId="77777777" w:rsidR="00E609C2" w:rsidRPr="00BD08FD" w:rsidRDefault="00E609C2">
      <w:pPr>
        <w:pStyle w:val="B1"/>
      </w:pPr>
      <w:r w:rsidRPr="00BD08FD">
        <w:t>-</w:t>
      </w:r>
      <w:r w:rsidRPr="00BD08FD">
        <w:tab/>
        <w:t xml:space="preserve">for </w:t>
      </w:r>
      <w:r w:rsidRPr="00BD08FD">
        <w:rPr>
          <w:i/>
        </w:rPr>
        <w:t>j</w:t>
      </w:r>
      <w:r w:rsidRPr="00BD08FD">
        <w:t xml:space="preserve"> = 0 to 34;</w:t>
      </w:r>
    </w:p>
    <w:p w14:paraId="781C6F7C" w14:textId="77777777" w:rsidR="00E609C2" w:rsidRPr="00BD08FD" w:rsidRDefault="00E609C2">
      <w:pPr>
        <w:pStyle w:val="B1"/>
      </w:pPr>
      <w:r w:rsidRPr="00BD08FD">
        <w:t>-</w:t>
      </w:r>
      <w:r w:rsidRPr="00BD08FD">
        <w:tab/>
      </w:r>
      <w:r w:rsidRPr="00BD08FD">
        <w:rPr>
          <w:i/>
        </w:rPr>
        <w:t>d</w:t>
      </w:r>
      <w:r w:rsidRPr="00BD08FD">
        <w:t>(</w:t>
      </w:r>
      <w:r w:rsidRPr="00BD08FD">
        <w:rPr>
          <w:i/>
        </w:rPr>
        <w:t>j</w:t>
      </w:r>
      <w:r w:rsidRPr="00BD08FD">
        <w:t xml:space="preserve">) := </w:t>
      </w:r>
      <w:r w:rsidRPr="00BD08FD">
        <w:rPr>
          <w:i/>
        </w:rPr>
        <w:t>s</w:t>
      </w:r>
      <w:r w:rsidRPr="00BD08FD">
        <w:t>(</w:t>
      </w:r>
      <w:r w:rsidRPr="00BD08FD">
        <w:rPr>
          <w:i/>
        </w:rPr>
        <w:t>j</w:t>
      </w:r>
      <w:r w:rsidRPr="00BD08FD">
        <w:t>+1);</w:t>
      </w:r>
    </w:p>
    <w:p w14:paraId="75EDEE2A" w14:textId="77777777" w:rsidR="00E609C2" w:rsidRPr="00BD08FD" w:rsidRDefault="00E609C2">
      <w:pPr>
        <w:pStyle w:val="B1"/>
      </w:pPr>
      <w:r w:rsidRPr="00BD08FD">
        <w:t>-</w:t>
      </w:r>
      <w:r w:rsidRPr="00BD08FD">
        <w:tab/>
      </w:r>
      <w:r w:rsidRPr="00BD08FD">
        <w:rPr>
          <w:i/>
        </w:rPr>
        <w:t>d</w:t>
      </w:r>
      <w:r w:rsidRPr="00BD08FD">
        <w:t xml:space="preserve">(35) := </w:t>
      </w:r>
      <w:smartTag w:uri="urn:schemas-microsoft-com:office:smarttags" w:element="stockticker">
        <w:r w:rsidRPr="00BD08FD">
          <w:rPr>
            <w:b/>
          </w:rPr>
          <w:t>STI</w:t>
        </w:r>
      </w:smartTag>
      <w:r w:rsidRPr="00BD08FD">
        <w:rPr>
          <w:bCs/>
        </w:rPr>
        <w:t>;</w:t>
      </w:r>
    </w:p>
    <w:p w14:paraId="43D6C6DB" w14:textId="77777777" w:rsidR="00E609C2" w:rsidRPr="00BD08FD" w:rsidRDefault="00E609C2">
      <w:pPr>
        <w:pStyle w:val="B1"/>
      </w:pPr>
      <w:r w:rsidRPr="00BD08FD">
        <w:t>-</w:t>
      </w:r>
      <w:r w:rsidRPr="00BD08FD">
        <w:tab/>
        <w:t xml:space="preserve">for </w:t>
      </w:r>
      <w:r w:rsidRPr="00BD08FD">
        <w:rPr>
          <w:i/>
        </w:rPr>
        <w:t>j</w:t>
      </w:r>
      <w:r w:rsidRPr="00BD08FD">
        <w:t xml:space="preserve"> = 36 to 38;</w:t>
      </w:r>
    </w:p>
    <w:p w14:paraId="2197944E" w14:textId="77777777" w:rsidR="00E609C2" w:rsidRPr="00BD08FD" w:rsidRDefault="00E609C2">
      <w:pPr>
        <w:pStyle w:val="B1"/>
      </w:pPr>
      <w:r w:rsidRPr="00BD08FD">
        <w:t>-</w:t>
      </w:r>
      <w:r w:rsidRPr="00BD08FD">
        <w:tab/>
      </w:r>
      <w:r w:rsidRPr="00BD08FD">
        <w:rPr>
          <w:i/>
        </w:rPr>
        <w:t>d</w:t>
      </w:r>
      <w:r w:rsidRPr="00BD08FD">
        <w:t>(</w:t>
      </w:r>
      <w:r w:rsidRPr="00BD08FD">
        <w:rPr>
          <w:i/>
        </w:rPr>
        <w:t>j</w:t>
      </w:r>
      <w:r w:rsidRPr="00BD08FD">
        <w:t xml:space="preserve">) := </w:t>
      </w:r>
      <w:r w:rsidRPr="00BD08FD">
        <w:rPr>
          <w:i/>
        </w:rPr>
        <w:t>mi</w:t>
      </w:r>
      <w:r w:rsidRPr="00BD08FD">
        <w:t>(</w:t>
      </w:r>
      <w:r w:rsidRPr="00BD08FD">
        <w:rPr>
          <w:i/>
        </w:rPr>
        <w:t>j</w:t>
      </w:r>
      <w:r w:rsidRPr="00BD08FD">
        <w:t xml:space="preserve">-36). Note: This mapping is different to the usual mapping: LSB first. </w:t>
      </w:r>
    </w:p>
    <w:p w14:paraId="4F213885" w14:textId="77777777" w:rsidR="00E609C2" w:rsidRPr="00BD08FD" w:rsidRDefault="00002F01">
      <w:pPr>
        <w:pStyle w:val="B1"/>
      </w:pPr>
      <w:r>
        <w:lastRenderedPageBreak/>
        <w:tab/>
      </w:r>
      <w:r w:rsidR="00E609C2" w:rsidRPr="00BD08FD">
        <w:t xml:space="preserve">Note: The alternative would be: </w:t>
      </w:r>
      <w:r w:rsidR="00E609C2" w:rsidRPr="00BD08FD">
        <w:rPr>
          <w:i/>
        </w:rPr>
        <w:t>d</w:t>
      </w:r>
      <w:r w:rsidR="00E609C2" w:rsidRPr="00BD08FD">
        <w:t>(</w:t>
      </w:r>
      <w:r w:rsidR="00E609C2" w:rsidRPr="00BD08FD">
        <w:rPr>
          <w:i/>
        </w:rPr>
        <w:t>j</w:t>
      </w:r>
      <w:r w:rsidR="00E609C2" w:rsidRPr="00BD08FD">
        <w:t xml:space="preserve">) := </w:t>
      </w:r>
      <w:r w:rsidR="00E609C2" w:rsidRPr="00BD08FD">
        <w:rPr>
          <w:i/>
        </w:rPr>
        <w:t>mi</w:t>
      </w:r>
      <w:r w:rsidR="00E609C2" w:rsidRPr="00BD08FD">
        <w:t xml:space="preserve">(38-j): </w:t>
      </w:r>
      <w:smartTag w:uri="urn:schemas-microsoft-com:office:smarttags" w:element="stockticker">
        <w:r w:rsidR="00E609C2" w:rsidRPr="00BD08FD">
          <w:t>MSB</w:t>
        </w:r>
      </w:smartTag>
      <w:r w:rsidR="00E609C2" w:rsidRPr="00BD08FD">
        <w:t xml:space="preserve"> first.</w:t>
      </w:r>
    </w:p>
    <w:p w14:paraId="48822B65" w14:textId="77777777" w:rsidR="00E609C2" w:rsidRPr="00BD08FD" w:rsidRDefault="00E609C2">
      <w:pPr>
        <w:pStyle w:val="TH"/>
      </w:pPr>
      <w:r w:rsidRPr="00BD08FD">
        <w:t>Table 3. Bit classification for Frame Type 8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850"/>
        <w:gridCol w:w="709"/>
        <w:gridCol w:w="1559"/>
        <w:gridCol w:w="992"/>
        <w:gridCol w:w="1276"/>
        <w:gridCol w:w="1276"/>
        <w:gridCol w:w="1134"/>
        <w:gridCol w:w="992"/>
        <w:gridCol w:w="992"/>
      </w:tblGrid>
      <w:tr w:rsidR="00E609C2" w:rsidRPr="00BD08FD" w14:paraId="3188018F" w14:textId="77777777">
        <w:trPr>
          <w:cantSplit/>
          <w:trHeight w:val="346"/>
        </w:trPr>
        <w:tc>
          <w:tcPr>
            <w:tcW w:w="850" w:type="dxa"/>
          </w:tcPr>
          <w:p w14:paraId="44C79CCE" w14:textId="77777777" w:rsidR="00E609C2" w:rsidRPr="00BD08FD" w:rsidRDefault="00E609C2">
            <w:pPr>
              <w:pStyle w:val="TAH"/>
            </w:pPr>
            <w:r w:rsidRPr="00BD08FD">
              <w:t>Frame Type Index</w:t>
            </w:r>
          </w:p>
        </w:tc>
        <w:tc>
          <w:tcPr>
            <w:tcW w:w="709" w:type="dxa"/>
          </w:tcPr>
          <w:p w14:paraId="38D75FE1" w14:textId="77777777" w:rsidR="00E609C2" w:rsidRPr="00BD08FD" w:rsidRDefault="00E609C2">
            <w:pPr>
              <w:pStyle w:val="TAH"/>
            </w:pPr>
            <w:r w:rsidRPr="00BD08FD">
              <w:t>FQI</w:t>
            </w:r>
          </w:p>
        </w:tc>
        <w:tc>
          <w:tcPr>
            <w:tcW w:w="1559" w:type="dxa"/>
          </w:tcPr>
          <w:p w14:paraId="39861ACC" w14:textId="77777777" w:rsidR="00E609C2" w:rsidRPr="00BD08FD" w:rsidRDefault="00E609C2">
            <w:pPr>
              <w:pStyle w:val="TAH"/>
            </w:pPr>
            <w:smartTag w:uri="urn:schemas-microsoft-com:office:smarttags" w:element="stockticker">
              <w:r w:rsidRPr="00BD08FD">
                <w:t>AMR</w:t>
              </w:r>
            </w:smartTag>
          </w:p>
          <w:p w14:paraId="68BED8B4" w14:textId="77777777" w:rsidR="00E609C2" w:rsidRPr="00BD08FD" w:rsidRDefault="00E609C2">
            <w:pPr>
              <w:pStyle w:val="TAH"/>
            </w:pPr>
            <w:r w:rsidRPr="00BD08FD">
              <w:t>TX_TYPE or RX_TYPE</w:t>
            </w:r>
          </w:p>
        </w:tc>
        <w:tc>
          <w:tcPr>
            <w:tcW w:w="992" w:type="dxa"/>
          </w:tcPr>
          <w:p w14:paraId="7C8C4E00" w14:textId="77777777" w:rsidR="00E609C2" w:rsidRPr="00BD08FD" w:rsidRDefault="00E609C2">
            <w:pPr>
              <w:pStyle w:val="TAH"/>
            </w:pPr>
            <w:r w:rsidRPr="00BD08FD">
              <w:t>Total number of bits</w:t>
            </w:r>
          </w:p>
        </w:tc>
        <w:tc>
          <w:tcPr>
            <w:tcW w:w="3686" w:type="dxa"/>
            <w:gridSpan w:val="3"/>
          </w:tcPr>
          <w:p w14:paraId="2D994352" w14:textId="77777777" w:rsidR="00E609C2" w:rsidRPr="00BD08FD" w:rsidRDefault="00E609C2">
            <w:pPr>
              <w:pStyle w:val="TAH"/>
            </w:pPr>
            <w:r w:rsidRPr="00BD08FD">
              <w:t>Class A</w:t>
            </w:r>
          </w:p>
        </w:tc>
        <w:tc>
          <w:tcPr>
            <w:tcW w:w="992" w:type="dxa"/>
          </w:tcPr>
          <w:p w14:paraId="6BB87B3A" w14:textId="77777777" w:rsidR="00E609C2" w:rsidRPr="00BD08FD" w:rsidRDefault="00E609C2">
            <w:pPr>
              <w:pStyle w:val="TAH"/>
            </w:pPr>
            <w:r w:rsidRPr="00BD08FD">
              <w:t>Class B</w:t>
            </w:r>
          </w:p>
        </w:tc>
        <w:tc>
          <w:tcPr>
            <w:tcW w:w="992" w:type="dxa"/>
          </w:tcPr>
          <w:p w14:paraId="1F5C4321" w14:textId="77777777" w:rsidR="00E609C2" w:rsidRPr="00BD08FD" w:rsidRDefault="00E609C2">
            <w:pPr>
              <w:pStyle w:val="TAH"/>
            </w:pPr>
            <w:r w:rsidRPr="00BD08FD">
              <w:t>Class C</w:t>
            </w:r>
          </w:p>
        </w:tc>
      </w:tr>
      <w:tr w:rsidR="00E609C2" w:rsidRPr="00BD08FD" w14:paraId="309C1FCD" w14:textId="77777777">
        <w:trPr>
          <w:cantSplit/>
        </w:trPr>
        <w:tc>
          <w:tcPr>
            <w:tcW w:w="850" w:type="dxa"/>
          </w:tcPr>
          <w:p w14:paraId="49B0AA1C" w14:textId="77777777" w:rsidR="00E609C2" w:rsidRPr="00BD08FD" w:rsidRDefault="00E609C2">
            <w:pPr>
              <w:pStyle w:val="TAC"/>
            </w:pPr>
          </w:p>
        </w:tc>
        <w:tc>
          <w:tcPr>
            <w:tcW w:w="709" w:type="dxa"/>
          </w:tcPr>
          <w:p w14:paraId="197AC1E0" w14:textId="77777777" w:rsidR="00E609C2" w:rsidRPr="00BD08FD" w:rsidRDefault="00E609C2">
            <w:pPr>
              <w:pStyle w:val="TAC"/>
            </w:pPr>
          </w:p>
        </w:tc>
        <w:tc>
          <w:tcPr>
            <w:tcW w:w="1559" w:type="dxa"/>
          </w:tcPr>
          <w:p w14:paraId="156C6FB7" w14:textId="77777777" w:rsidR="00E609C2" w:rsidRPr="00BD08FD" w:rsidRDefault="00E609C2">
            <w:pPr>
              <w:pStyle w:val="TAC"/>
            </w:pPr>
          </w:p>
        </w:tc>
        <w:tc>
          <w:tcPr>
            <w:tcW w:w="992" w:type="dxa"/>
          </w:tcPr>
          <w:p w14:paraId="7C0681F0" w14:textId="77777777" w:rsidR="00E609C2" w:rsidRPr="00BD08FD" w:rsidRDefault="00E609C2">
            <w:pPr>
              <w:pStyle w:val="TAC"/>
            </w:pPr>
          </w:p>
        </w:tc>
        <w:tc>
          <w:tcPr>
            <w:tcW w:w="1276" w:type="dxa"/>
          </w:tcPr>
          <w:p w14:paraId="20B3D8D0" w14:textId="77777777" w:rsidR="00E609C2" w:rsidRPr="00BD08FD" w:rsidRDefault="00E609C2">
            <w:pPr>
              <w:pStyle w:val="TAC"/>
            </w:pPr>
            <w:smartTag w:uri="urn:schemas-microsoft-com:office:smarttags" w:element="stockticker">
              <w:r w:rsidRPr="00BD08FD">
                <w:rPr>
                  <w:b/>
                </w:rPr>
                <w:t>SID</w:t>
              </w:r>
            </w:smartTag>
            <w:r w:rsidRPr="00BD08FD">
              <w:rPr>
                <w:b/>
              </w:rPr>
              <w:t xml:space="preserve"> Type Indicator (</w:t>
            </w:r>
            <w:smartTag w:uri="urn:schemas-microsoft-com:office:smarttags" w:element="stockticker">
              <w:r w:rsidRPr="00BD08FD">
                <w:rPr>
                  <w:b/>
                </w:rPr>
                <w:t>STI</w:t>
              </w:r>
            </w:smartTag>
            <w:r w:rsidRPr="00BD08FD">
              <w:rPr>
                <w:b/>
              </w:rPr>
              <w:t>)</w:t>
            </w:r>
          </w:p>
        </w:tc>
        <w:tc>
          <w:tcPr>
            <w:tcW w:w="1276" w:type="dxa"/>
          </w:tcPr>
          <w:p w14:paraId="2E916A85" w14:textId="77777777" w:rsidR="00E609C2" w:rsidRPr="00BD08FD" w:rsidRDefault="00E609C2">
            <w:pPr>
              <w:pStyle w:val="TAC"/>
            </w:pPr>
            <w:r w:rsidRPr="00BD08FD">
              <w:rPr>
                <w:b/>
              </w:rPr>
              <w:t>Mode</w:t>
            </w:r>
            <w:r w:rsidRPr="00BD08FD">
              <w:rPr>
                <w:b/>
              </w:rPr>
              <w:br/>
              <w:t>Indication</w:t>
            </w:r>
            <w:r w:rsidRPr="00BD08FD">
              <w:rPr>
                <w:b/>
              </w:rPr>
              <w:br/>
              <w:t>mi(i)</w:t>
            </w:r>
          </w:p>
        </w:tc>
        <w:tc>
          <w:tcPr>
            <w:tcW w:w="1134" w:type="dxa"/>
          </w:tcPr>
          <w:p w14:paraId="1BB04AAF" w14:textId="77777777" w:rsidR="00E609C2" w:rsidRPr="00BD08FD" w:rsidRDefault="00E609C2">
            <w:pPr>
              <w:pStyle w:val="TAC"/>
            </w:pPr>
            <w:r w:rsidRPr="00BD08FD">
              <w:rPr>
                <w:b/>
              </w:rPr>
              <w:t>Comfort</w:t>
            </w:r>
            <w:r w:rsidRPr="00BD08FD">
              <w:rPr>
                <w:b/>
              </w:rPr>
              <w:br/>
              <w:t>Noise Parameter s(i)</w:t>
            </w:r>
          </w:p>
        </w:tc>
        <w:tc>
          <w:tcPr>
            <w:tcW w:w="992" w:type="dxa"/>
          </w:tcPr>
          <w:p w14:paraId="552DD14C" w14:textId="77777777" w:rsidR="00E609C2" w:rsidRPr="00BD08FD" w:rsidRDefault="00E609C2">
            <w:pPr>
              <w:pStyle w:val="TAC"/>
            </w:pPr>
          </w:p>
        </w:tc>
        <w:tc>
          <w:tcPr>
            <w:tcW w:w="992" w:type="dxa"/>
          </w:tcPr>
          <w:p w14:paraId="59C33383" w14:textId="77777777" w:rsidR="00E609C2" w:rsidRPr="00BD08FD" w:rsidRDefault="00E609C2">
            <w:pPr>
              <w:pStyle w:val="TAC"/>
            </w:pPr>
          </w:p>
        </w:tc>
      </w:tr>
      <w:tr w:rsidR="00E609C2" w:rsidRPr="00BD08FD" w14:paraId="19D7E4D9" w14:textId="77777777">
        <w:tc>
          <w:tcPr>
            <w:tcW w:w="850" w:type="dxa"/>
          </w:tcPr>
          <w:p w14:paraId="707CD4EF" w14:textId="77777777" w:rsidR="00E609C2" w:rsidRPr="00BD08FD" w:rsidRDefault="00E609C2">
            <w:pPr>
              <w:pStyle w:val="TAC"/>
            </w:pPr>
            <w:r w:rsidRPr="00BD08FD">
              <w:t>8</w:t>
            </w:r>
          </w:p>
        </w:tc>
        <w:tc>
          <w:tcPr>
            <w:tcW w:w="709" w:type="dxa"/>
          </w:tcPr>
          <w:p w14:paraId="0001D063" w14:textId="77777777" w:rsidR="00E609C2" w:rsidRPr="00BD08FD" w:rsidRDefault="00E609C2">
            <w:pPr>
              <w:pStyle w:val="TAC"/>
            </w:pPr>
            <w:r w:rsidRPr="00BD08FD">
              <w:t>1</w:t>
            </w:r>
          </w:p>
        </w:tc>
        <w:tc>
          <w:tcPr>
            <w:tcW w:w="1559" w:type="dxa"/>
          </w:tcPr>
          <w:p w14:paraId="60A4074E" w14:textId="77777777" w:rsidR="00E609C2" w:rsidRPr="00BD08FD" w:rsidRDefault="00E609C2">
            <w:pPr>
              <w:pStyle w:val="TAC"/>
            </w:pPr>
            <w:smartTag w:uri="urn:schemas-microsoft-com:office:smarttags" w:element="stockticker">
              <w:r w:rsidRPr="00BD08FD">
                <w:t>SID</w:t>
              </w:r>
            </w:smartTag>
            <w:r w:rsidRPr="00BD08FD">
              <w:t>_UPDATE</w:t>
            </w:r>
          </w:p>
        </w:tc>
        <w:tc>
          <w:tcPr>
            <w:tcW w:w="992" w:type="dxa"/>
          </w:tcPr>
          <w:p w14:paraId="0FB93506" w14:textId="77777777" w:rsidR="00E609C2" w:rsidRPr="00BD08FD" w:rsidRDefault="00E609C2">
            <w:pPr>
              <w:pStyle w:val="TAC"/>
            </w:pPr>
            <w:r w:rsidRPr="00BD08FD">
              <w:t>39</w:t>
            </w:r>
          </w:p>
        </w:tc>
        <w:tc>
          <w:tcPr>
            <w:tcW w:w="1276" w:type="dxa"/>
          </w:tcPr>
          <w:p w14:paraId="4F33E7EB" w14:textId="77777777" w:rsidR="00E609C2" w:rsidRPr="00BD08FD" w:rsidRDefault="00E609C2">
            <w:pPr>
              <w:pStyle w:val="TAC"/>
            </w:pPr>
            <w:r w:rsidRPr="00BD08FD">
              <w:t>1 (= "1")</w:t>
            </w:r>
          </w:p>
        </w:tc>
        <w:tc>
          <w:tcPr>
            <w:tcW w:w="1276" w:type="dxa"/>
          </w:tcPr>
          <w:p w14:paraId="1554F9D1" w14:textId="77777777" w:rsidR="00E609C2" w:rsidRPr="00BD08FD" w:rsidRDefault="00E609C2">
            <w:pPr>
              <w:pStyle w:val="TAC"/>
            </w:pPr>
            <w:r w:rsidRPr="00BD08FD">
              <w:t>3</w:t>
            </w:r>
          </w:p>
        </w:tc>
        <w:tc>
          <w:tcPr>
            <w:tcW w:w="1134" w:type="dxa"/>
          </w:tcPr>
          <w:p w14:paraId="7800796D" w14:textId="77777777" w:rsidR="00E609C2" w:rsidRPr="00BD08FD" w:rsidRDefault="00E609C2">
            <w:pPr>
              <w:pStyle w:val="TAC"/>
            </w:pPr>
            <w:r w:rsidRPr="00BD08FD">
              <w:t>35</w:t>
            </w:r>
          </w:p>
        </w:tc>
        <w:tc>
          <w:tcPr>
            <w:tcW w:w="992" w:type="dxa"/>
          </w:tcPr>
          <w:p w14:paraId="453F34C5" w14:textId="77777777" w:rsidR="00E609C2" w:rsidRPr="00BD08FD" w:rsidRDefault="00E609C2">
            <w:pPr>
              <w:pStyle w:val="TAC"/>
            </w:pPr>
            <w:r w:rsidRPr="00BD08FD">
              <w:t>0</w:t>
            </w:r>
          </w:p>
        </w:tc>
        <w:tc>
          <w:tcPr>
            <w:tcW w:w="992" w:type="dxa"/>
          </w:tcPr>
          <w:p w14:paraId="24D8523E" w14:textId="77777777" w:rsidR="00E609C2" w:rsidRPr="00BD08FD" w:rsidRDefault="00E609C2">
            <w:pPr>
              <w:pStyle w:val="TAC"/>
            </w:pPr>
            <w:r w:rsidRPr="00BD08FD">
              <w:t>0</w:t>
            </w:r>
          </w:p>
        </w:tc>
      </w:tr>
      <w:tr w:rsidR="00E609C2" w:rsidRPr="00BD08FD" w14:paraId="5B176671" w14:textId="77777777">
        <w:tc>
          <w:tcPr>
            <w:tcW w:w="850" w:type="dxa"/>
          </w:tcPr>
          <w:p w14:paraId="0A7327E3" w14:textId="77777777" w:rsidR="00E609C2" w:rsidRPr="00BD08FD" w:rsidRDefault="00E609C2">
            <w:pPr>
              <w:pStyle w:val="TAC"/>
            </w:pPr>
            <w:r w:rsidRPr="00BD08FD">
              <w:t>8</w:t>
            </w:r>
          </w:p>
        </w:tc>
        <w:tc>
          <w:tcPr>
            <w:tcW w:w="709" w:type="dxa"/>
          </w:tcPr>
          <w:p w14:paraId="7ECDD4C7" w14:textId="77777777" w:rsidR="00E609C2" w:rsidRPr="00BD08FD" w:rsidRDefault="00E609C2">
            <w:pPr>
              <w:pStyle w:val="TAC"/>
            </w:pPr>
            <w:r w:rsidRPr="00BD08FD">
              <w:t>1</w:t>
            </w:r>
          </w:p>
        </w:tc>
        <w:tc>
          <w:tcPr>
            <w:tcW w:w="1559" w:type="dxa"/>
          </w:tcPr>
          <w:p w14:paraId="3968C1AA" w14:textId="77777777" w:rsidR="00E609C2" w:rsidRPr="00BD08FD" w:rsidRDefault="00E609C2">
            <w:pPr>
              <w:pStyle w:val="TAC"/>
            </w:pPr>
            <w:smartTag w:uri="urn:schemas-microsoft-com:office:smarttags" w:element="stockticker">
              <w:r w:rsidRPr="00BD08FD">
                <w:t>SID</w:t>
              </w:r>
            </w:smartTag>
            <w:r w:rsidRPr="00BD08FD">
              <w:t>_FIRST</w:t>
            </w:r>
          </w:p>
        </w:tc>
        <w:tc>
          <w:tcPr>
            <w:tcW w:w="992" w:type="dxa"/>
          </w:tcPr>
          <w:p w14:paraId="02DA7BD7" w14:textId="77777777" w:rsidR="00E609C2" w:rsidRPr="00BD08FD" w:rsidRDefault="00E609C2">
            <w:pPr>
              <w:pStyle w:val="TAC"/>
            </w:pPr>
            <w:r w:rsidRPr="00BD08FD">
              <w:t>39</w:t>
            </w:r>
          </w:p>
        </w:tc>
        <w:tc>
          <w:tcPr>
            <w:tcW w:w="1276" w:type="dxa"/>
          </w:tcPr>
          <w:p w14:paraId="12CD9BDC" w14:textId="77777777" w:rsidR="00E609C2" w:rsidRPr="00BD08FD" w:rsidRDefault="00E609C2">
            <w:pPr>
              <w:pStyle w:val="TAC"/>
            </w:pPr>
            <w:r w:rsidRPr="00BD08FD">
              <w:t>1 (= "0")</w:t>
            </w:r>
          </w:p>
        </w:tc>
        <w:tc>
          <w:tcPr>
            <w:tcW w:w="1276" w:type="dxa"/>
          </w:tcPr>
          <w:p w14:paraId="74E0F59A" w14:textId="77777777" w:rsidR="00E609C2" w:rsidRPr="00BD08FD" w:rsidRDefault="00E609C2">
            <w:pPr>
              <w:pStyle w:val="TAC"/>
            </w:pPr>
            <w:r w:rsidRPr="00BD08FD">
              <w:t>3</w:t>
            </w:r>
          </w:p>
        </w:tc>
        <w:tc>
          <w:tcPr>
            <w:tcW w:w="1134" w:type="dxa"/>
          </w:tcPr>
          <w:p w14:paraId="753B0C01" w14:textId="77777777" w:rsidR="00E609C2" w:rsidRPr="00BD08FD" w:rsidRDefault="00E609C2">
            <w:pPr>
              <w:pStyle w:val="TAC"/>
            </w:pPr>
            <w:r w:rsidRPr="00BD08FD">
              <w:t>35 (= "0")</w:t>
            </w:r>
          </w:p>
        </w:tc>
        <w:tc>
          <w:tcPr>
            <w:tcW w:w="992" w:type="dxa"/>
          </w:tcPr>
          <w:p w14:paraId="75487454" w14:textId="77777777" w:rsidR="00E609C2" w:rsidRPr="00BD08FD" w:rsidRDefault="00E609C2">
            <w:pPr>
              <w:pStyle w:val="TAC"/>
            </w:pPr>
            <w:r w:rsidRPr="00BD08FD">
              <w:t>0</w:t>
            </w:r>
          </w:p>
        </w:tc>
        <w:tc>
          <w:tcPr>
            <w:tcW w:w="992" w:type="dxa"/>
          </w:tcPr>
          <w:p w14:paraId="77A39EFE" w14:textId="77777777" w:rsidR="00E609C2" w:rsidRPr="00BD08FD" w:rsidRDefault="00E609C2">
            <w:pPr>
              <w:pStyle w:val="TAC"/>
            </w:pPr>
            <w:r w:rsidRPr="00BD08FD">
              <w:t>0</w:t>
            </w:r>
          </w:p>
        </w:tc>
      </w:tr>
      <w:tr w:rsidR="00E609C2" w:rsidRPr="00BD08FD" w14:paraId="0382FC13" w14:textId="77777777">
        <w:tc>
          <w:tcPr>
            <w:tcW w:w="850" w:type="dxa"/>
          </w:tcPr>
          <w:p w14:paraId="2BC1D3BF" w14:textId="77777777" w:rsidR="00E609C2" w:rsidRPr="00BD08FD" w:rsidRDefault="00E609C2">
            <w:pPr>
              <w:pStyle w:val="TAC"/>
            </w:pPr>
            <w:r w:rsidRPr="00BD08FD">
              <w:t>8</w:t>
            </w:r>
          </w:p>
        </w:tc>
        <w:tc>
          <w:tcPr>
            <w:tcW w:w="709" w:type="dxa"/>
          </w:tcPr>
          <w:p w14:paraId="45E4FFEE" w14:textId="77777777" w:rsidR="00E609C2" w:rsidRPr="00BD08FD" w:rsidRDefault="00E609C2">
            <w:pPr>
              <w:pStyle w:val="TAC"/>
            </w:pPr>
            <w:r w:rsidRPr="00BD08FD">
              <w:t>0</w:t>
            </w:r>
          </w:p>
        </w:tc>
        <w:tc>
          <w:tcPr>
            <w:tcW w:w="1559" w:type="dxa"/>
          </w:tcPr>
          <w:p w14:paraId="7D3B3A7A" w14:textId="77777777" w:rsidR="00E609C2" w:rsidRPr="00BD08FD" w:rsidRDefault="00E609C2">
            <w:pPr>
              <w:pStyle w:val="TAC"/>
            </w:pPr>
            <w:smartTag w:uri="urn:schemas-microsoft-com:office:smarttags" w:element="stockticker">
              <w:r w:rsidRPr="00BD08FD">
                <w:t>SID</w:t>
              </w:r>
            </w:smartTag>
            <w:r w:rsidRPr="00BD08FD">
              <w:t>_BAD</w:t>
            </w:r>
          </w:p>
        </w:tc>
        <w:tc>
          <w:tcPr>
            <w:tcW w:w="992" w:type="dxa"/>
          </w:tcPr>
          <w:p w14:paraId="643F6589" w14:textId="77777777" w:rsidR="00E609C2" w:rsidRPr="00BD08FD" w:rsidRDefault="00E609C2">
            <w:pPr>
              <w:pStyle w:val="TAC"/>
            </w:pPr>
            <w:r w:rsidRPr="00BD08FD">
              <w:t>39</w:t>
            </w:r>
          </w:p>
        </w:tc>
        <w:tc>
          <w:tcPr>
            <w:tcW w:w="1276" w:type="dxa"/>
          </w:tcPr>
          <w:p w14:paraId="6F27257D" w14:textId="77777777" w:rsidR="00E609C2" w:rsidRPr="00BD08FD" w:rsidRDefault="00E609C2">
            <w:pPr>
              <w:pStyle w:val="TAC"/>
            </w:pPr>
            <w:r w:rsidRPr="00BD08FD">
              <w:t>1</w:t>
            </w:r>
          </w:p>
        </w:tc>
        <w:tc>
          <w:tcPr>
            <w:tcW w:w="1276" w:type="dxa"/>
          </w:tcPr>
          <w:p w14:paraId="4BD61BC1" w14:textId="77777777" w:rsidR="00E609C2" w:rsidRPr="00BD08FD" w:rsidRDefault="00E609C2">
            <w:pPr>
              <w:pStyle w:val="TAC"/>
            </w:pPr>
            <w:r w:rsidRPr="00BD08FD">
              <w:t>3</w:t>
            </w:r>
          </w:p>
        </w:tc>
        <w:tc>
          <w:tcPr>
            <w:tcW w:w="1134" w:type="dxa"/>
          </w:tcPr>
          <w:p w14:paraId="6FF391F4" w14:textId="77777777" w:rsidR="00E609C2" w:rsidRPr="00BD08FD" w:rsidRDefault="00E609C2">
            <w:pPr>
              <w:pStyle w:val="TAC"/>
            </w:pPr>
            <w:r w:rsidRPr="00BD08FD">
              <w:t>35</w:t>
            </w:r>
          </w:p>
        </w:tc>
        <w:tc>
          <w:tcPr>
            <w:tcW w:w="992" w:type="dxa"/>
          </w:tcPr>
          <w:p w14:paraId="6E332B7C" w14:textId="77777777" w:rsidR="00E609C2" w:rsidRPr="00BD08FD" w:rsidRDefault="00E609C2">
            <w:pPr>
              <w:pStyle w:val="TAC"/>
            </w:pPr>
            <w:r w:rsidRPr="00BD08FD">
              <w:t>0</w:t>
            </w:r>
          </w:p>
        </w:tc>
        <w:tc>
          <w:tcPr>
            <w:tcW w:w="992" w:type="dxa"/>
          </w:tcPr>
          <w:p w14:paraId="3C1818FA" w14:textId="77777777" w:rsidR="00E609C2" w:rsidRPr="00BD08FD" w:rsidRDefault="00E609C2">
            <w:pPr>
              <w:pStyle w:val="TAC"/>
            </w:pPr>
            <w:r w:rsidRPr="00BD08FD">
              <w:t>0</w:t>
            </w:r>
          </w:p>
        </w:tc>
      </w:tr>
    </w:tbl>
    <w:p w14:paraId="530D22CB" w14:textId="77777777" w:rsidR="00E609C2" w:rsidRPr="00BD08FD" w:rsidRDefault="00E609C2"/>
    <w:p w14:paraId="39FCA0EF" w14:textId="77777777" w:rsidR="00E609C2" w:rsidRPr="00BD08FD" w:rsidRDefault="00E609C2">
      <w:r w:rsidRPr="00BD08FD">
        <w:t xml:space="preserve">The number of bits in each class (Class A, Class B, and Class C) for the comfort noise bits of Frame Types 9-11 is shown in Table 7. </w:t>
      </w:r>
    </w:p>
    <w:p w14:paraId="2BB6CCD6" w14:textId="77777777" w:rsidR="00E609C2" w:rsidRPr="00BD08FD" w:rsidRDefault="00E609C2">
      <w:pPr>
        <w:pStyle w:val="FP"/>
      </w:pPr>
    </w:p>
    <w:p w14:paraId="1EDD09AE" w14:textId="77777777" w:rsidR="00E609C2" w:rsidRPr="00BD08FD" w:rsidRDefault="00E609C2">
      <w:pPr>
        <w:pStyle w:val="TH"/>
      </w:pPr>
      <w:r w:rsidRPr="00BD08FD">
        <w:t>Table 4: void</w:t>
      </w:r>
    </w:p>
    <w:p w14:paraId="20C92D2F" w14:textId="77777777" w:rsidR="00E609C2" w:rsidRPr="00BD08FD" w:rsidRDefault="00E609C2">
      <w:pPr>
        <w:pStyle w:val="FP"/>
      </w:pPr>
    </w:p>
    <w:p w14:paraId="60D716CD" w14:textId="77777777" w:rsidR="00E609C2" w:rsidRPr="00BD08FD" w:rsidRDefault="00E609C2">
      <w:pPr>
        <w:pStyle w:val="Heading2"/>
      </w:pPr>
      <w:bookmarkStart w:id="23" w:name="_Toc517268098"/>
      <w:r w:rsidRPr="00BD08FD">
        <w:t>4.3</w:t>
      </w:r>
      <w:r w:rsidRPr="00BD08FD">
        <w:tab/>
      </w:r>
      <w:smartTag w:uri="urn:schemas-microsoft-com:office:smarttags" w:element="stockticker">
        <w:r w:rsidRPr="00BD08FD">
          <w:t>AMR</w:t>
        </w:r>
      </w:smartTag>
      <w:r w:rsidRPr="00BD08FD">
        <w:t xml:space="preserve"> frame composition</w:t>
      </w:r>
      <w:bookmarkEnd w:id="23"/>
    </w:p>
    <w:p w14:paraId="36928F30" w14:textId="77777777" w:rsidR="00E609C2" w:rsidRPr="00BD08FD" w:rsidRDefault="00E609C2">
      <w:r w:rsidRPr="00BD08FD">
        <w:t xml:space="preserve">The generic </w:t>
      </w:r>
      <w:smartTag w:uri="urn:schemas-microsoft-com:office:smarttags" w:element="stockticker">
        <w:r w:rsidRPr="00BD08FD">
          <w:t>AMR</w:t>
        </w:r>
      </w:smartTag>
      <w:r w:rsidRPr="00BD08FD">
        <w:t xml:space="preserve"> frame is formed as a concatenation of </w:t>
      </w:r>
      <w:smartTag w:uri="urn:schemas-microsoft-com:office:smarttags" w:element="stockticker">
        <w:r w:rsidRPr="00BD08FD">
          <w:t>AMR</w:t>
        </w:r>
      </w:smartTag>
      <w:r w:rsidRPr="00BD08FD">
        <w:t xml:space="preserve"> Header, </w:t>
      </w:r>
      <w:smartTag w:uri="urn:schemas-microsoft-com:office:smarttags" w:element="stockticker">
        <w:r w:rsidRPr="00BD08FD">
          <w:t>AMR</w:t>
        </w:r>
      </w:smartTag>
      <w:r w:rsidRPr="00BD08FD">
        <w:t xml:space="preserve"> Auxiliary Information and the </w:t>
      </w:r>
      <w:smartTag w:uri="urn:schemas-microsoft-com:office:smarttags" w:element="stockticker">
        <w:r w:rsidRPr="00BD08FD">
          <w:t>AMR</w:t>
        </w:r>
      </w:smartTag>
      <w:r w:rsidRPr="00BD08FD">
        <w:t xml:space="preserve"> Core Frame, in this order. The </w:t>
      </w:r>
      <w:smartTag w:uri="urn:schemas-microsoft-com:office:smarttags" w:element="stockticker">
        <w:r w:rsidRPr="00BD08FD">
          <w:t>MSB</w:t>
        </w:r>
      </w:smartTag>
      <w:r w:rsidRPr="00BD08FD">
        <w:t xml:space="preserve"> of the Frame Type is placed in bit 8 of the first octet (see example in table 5 below), the LSB of the Frame Type is placed in bit 5. Then the next parameter follows, which is the Frame Quality Indicator, and so on. Between Mode Request and Codec </w:t>
      </w:r>
      <w:smartTag w:uri="urn:schemas-microsoft-com:office:smarttags" w:element="stockticker">
        <w:r w:rsidRPr="00BD08FD">
          <w:t>CRC</w:t>
        </w:r>
      </w:smartTag>
      <w:r w:rsidRPr="00BD08FD">
        <w:t xml:space="preserve"> five spare bits are inserted to align the Codec </w:t>
      </w:r>
      <w:smartTag w:uri="urn:schemas-microsoft-com:office:smarttags" w:element="stockticker">
        <w:r w:rsidRPr="00BD08FD">
          <w:t>CRC</w:t>
        </w:r>
      </w:smartTag>
      <w:r w:rsidRPr="00BD08FD">
        <w:t xml:space="preserve"> and the </w:t>
      </w:r>
      <w:smartTag w:uri="urn:schemas-microsoft-com:office:smarttags" w:element="stockticker">
        <w:r w:rsidRPr="00BD08FD">
          <w:t>AMR</w:t>
        </w:r>
      </w:smartTag>
      <w:r w:rsidRPr="00BD08FD">
        <w:t xml:space="preserve"> Core frame to the octet boundary. The first bit of the </w:t>
      </w:r>
      <w:smartTag w:uri="urn:schemas-microsoft-com:office:smarttags" w:element="stockticker">
        <w:r w:rsidRPr="00BD08FD">
          <w:t>AMR</w:t>
        </w:r>
      </w:smartTag>
      <w:r w:rsidRPr="00BD08FD">
        <w:t xml:space="preserve"> Core frame d(0) is placed in bit 8 of octet 4. The last bit of the generic </w:t>
      </w:r>
      <w:smartTag w:uri="urn:schemas-microsoft-com:office:smarttags" w:element="stockticker">
        <w:r w:rsidRPr="00BD08FD">
          <w:t>AMR</w:t>
        </w:r>
      </w:smartTag>
      <w:r w:rsidRPr="00BD08FD">
        <w:t xml:space="preserve"> frame is the last bit of </w:t>
      </w:r>
      <w:smartTag w:uri="urn:schemas-microsoft-com:office:smarttags" w:element="stockticker">
        <w:r w:rsidRPr="00BD08FD">
          <w:t>AMR</w:t>
        </w:r>
      </w:smartTag>
      <w:r w:rsidRPr="00BD08FD">
        <w:t xml:space="preserve"> Core Frame, which is the last bit of speech bits or the last bit of comfort noise bits, as defined in subclauses 4.2.1 and 4.2.3. Table 5 shows the composition for the example of the Codec Mode 6.7kbit/s and table 6 shows the composition for the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 xml:space="preserve"> frame.</w:t>
      </w:r>
    </w:p>
    <w:p w14:paraId="2F8C00AD" w14:textId="77777777" w:rsidR="00E609C2" w:rsidRPr="00BD08FD" w:rsidRDefault="00E609C2">
      <w:pPr>
        <w:pStyle w:val="TH"/>
      </w:pPr>
      <w:r w:rsidRPr="00BD08FD">
        <w:t xml:space="preserve">Table 5: Mapping of an </w:t>
      </w:r>
      <w:smartTag w:uri="urn:schemas-microsoft-com:office:smarttags" w:element="stockticker">
        <w:r w:rsidRPr="00BD08FD">
          <w:t>AMR</w:t>
        </w:r>
      </w:smartTag>
      <w:r w:rsidRPr="00BD08FD">
        <w:t xml:space="preserve"> speech coding mode into the generic </w:t>
      </w:r>
      <w:smartTag w:uri="urn:schemas-microsoft-com:office:smarttags" w:element="stockticker">
        <w:r w:rsidRPr="00BD08FD">
          <w:t>AMR</w:t>
        </w:r>
      </w:smartTag>
      <w:r w:rsidRPr="00BD08FD">
        <w:t xml:space="preserve"> frame, </w:t>
      </w:r>
      <w:smartTag w:uri="urn:schemas-microsoft-com:office:smarttags" w:element="stockticker">
        <w:r w:rsidRPr="00BD08FD">
          <w:t>AMR</w:t>
        </w:r>
      </w:smartTag>
      <w:r w:rsidRPr="00BD08FD">
        <w:t xml:space="preserve"> IF1,</w:t>
      </w:r>
      <w:r w:rsidRPr="00BD08FD">
        <w:br/>
        <w:t xml:space="preserve">example: </w:t>
      </w:r>
      <w:smartTag w:uri="urn:schemas-microsoft-com:office:smarttags" w:element="stockticker">
        <w:r w:rsidRPr="00BD08FD">
          <w:t>AMR</w:t>
        </w:r>
      </w:smartTag>
      <w:r w:rsidRPr="00BD08FD">
        <w:t xml:space="preserve"> 6.7 kbit/s,  "good frame", Mode Request = 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21"/>
        <w:gridCol w:w="1021"/>
        <w:gridCol w:w="1021"/>
        <w:gridCol w:w="1021"/>
        <w:gridCol w:w="1021"/>
        <w:gridCol w:w="1021"/>
        <w:gridCol w:w="1021"/>
        <w:gridCol w:w="1021"/>
      </w:tblGrid>
      <w:tr w:rsidR="00E609C2" w:rsidRPr="00BD08FD" w14:paraId="469FF9A9" w14:textId="77777777">
        <w:trPr>
          <w:cantSplit/>
          <w:jc w:val="center"/>
        </w:trPr>
        <w:tc>
          <w:tcPr>
            <w:tcW w:w="1021" w:type="dxa"/>
            <w:tcBorders>
              <w:top w:val="single" w:sz="4" w:space="0" w:color="auto"/>
            </w:tcBorders>
          </w:tcPr>
          <w:p w14:paraId="2902B754" w14:textId="77777777" w:rsidR="00E609C2" w:rsidRPr="00BD08FD" w:rsidRDefault="00E609C2">
            <w:pPr>
              <w:pStyle w:val="TAC"/>
              <w:rPr>
                <w:b/>
              </w:rPr>
            </w:pPr>
          </w:p>
        </w:tc>
        <w:tc>
          <w:tcPr>
            <w:tcW w:w="1021" w:type="dxa"/>
            <w:tcBorders>
              <w:top w:val="single" w:sz="4" w:space="0" w:color="auto"/>
            </w:tcBorders>
          </w:tcPr>
          <w:p w14:paraId="683FDA1E" w14:textId="77777777" w:rsidR="00E609C2" w:rsidRPr="00BD08FD" w:rsidRDefault="00E609C2">
            <w:pPr>
              <w:pStyle w:val="TAH"/>
            </w:pPr>
          </w:p>
          <w:p w14:paraId="749FB179" w14:textId="77777777" w:rsidR="00E609C2" w:rsidRPr="00BD08FD" w:rsidRDefault="00E609C2">
            <w:pPr>
              <w:pStyle w:val="TAH"/>
            </w:pPr>
            <w:smartTag w:uri="urn:schemas-microsoft-com:office:smarttags" w:element="stockticker">
              <w:r w:rsidRPr="00BD08FD">
                <w:t>MSB</w:t>
              </w:r>
            </w:smartTag>
          </w:p>
        </w:tc>
        <w:tc>
          <w:tcPr>
            <w:tcW w:w="6126" w:type="dxa"/>
            <w:gridSpan w:val="6"/>
            <w:tcBorders>
              <w:top w:val="single" w:sz="4" w:space="0" w:color="auto"/>
            </w:tcBorders>
          </w:tcPr>
          <w:p w14:paraId="2D686379" w14:textId="77777777" w:rsidR="00E609C2" w:rsidRPr="00BD08FD" w:rsidRDefault="00E609C2">
            <w:pPr>
              <w:pStyle w:val="TAH"/>
            </w:pPr>
            <w:r w:rsidRPr="00BD08FD">
              <w:t>Mapping of bits</w:t>
            </w:r>
            <w:r w:rsidRPr="00BD08FD">
              <w:br/>
            </w:r>
            <w:smartTag w:uri="urn:schemas-microsoft-com:office:smarttags" w:element="stockticker">
              <w:r w:rsidRPr="00BD08FD">
                <w:t>AMR</w:t>
              </w:r>
            </w:smartTag>
            <w:r w:rsidRPr="00BD08FD">
              <w:t xml:space="preserve"> 6.7</w:t>
            </w:r>
          </w:p>
        </w:tc>
        <w:tc>
          <w:tcPr>
            <w:tcW w:w="1021" w:type="dxa"/>
            <w:tcBorders>
              <w:top w:val="single" w:sz="4" w:space="0" w:color="auto"/>
            </w:tcBorders>
          </w:tcPr>
          <w:p w14:paraId="18BCDDD2" w14:textId="77777777" w:rsidR="00E609C2" w:rsidRPr="00BD08FD" w:rsidRDefault="00E609C2">
            <w:pPr>
              <w:pStyle w:val="TAH"/>
            </w:pPr>
          </w:p>
          <w:p w14:paraId="209671FF" w14:textId="77777777" w:rsidR="00E609C2" w:rsidRPr="00BD08FD" w:rsidRDefault="00E609C2">
            <w:pPr>
              <w:pStyle w:val="TAH"/>
            </w:pPr>
            <w:r w:rsidRPr="00BD08FD">
              <w:t>LSB</w:t>
            </w:r>
          </w:p>
        </w:tc>
      </w:tr>
      <w:tr w:rsidR="00E609C2" w:rsidRPr="00BD08FD" w14:paraId="18F23AB9" w14:textId="77777777">
        <w:trPr>
          <w:jc w:val="center"/>
        </w:trPr>
        <w:tc>
          <w:tcPr>
            <w:tcW w:w="1021" w:type="dxa"/>
          </w:tcPr>
          <w:p w14:paraId="0239A0D0" w14:textId="77777777" w:rsidR="00E609C2" w:rsidRPr="00BD08FD" w:rsidRDefault="00E609C2">
            <w:pPr>
              <w:pStyle w:val="TAC"/>
              <w:rPr>
                <w:b/>
              </w:rPr>
            </w:pPr>
            <w:r w:rsidRPr="00BD08FD">
              <w:rPr>
                <w:b/>
              </w:rPr>
              <w:t>Octet</w:t>
            </w:r>
          </w:p>
          <w:p w14:paraId="77DB0BEC" w14:textId="77777777" w:rsidR="00E609C2" w:rsidRPr="00BD08FD" w:rsidRDefault="00E609C2">
            <w:pPr>
              <w:pStyle w:val="TAC"/>
              <w:rPr>
                <w:b/>
              </w:rPr>
            </w:pPr>
          </w:p>
        </w:tc>
        <w:tc>
          <w:tcPr>
            <w:tcW w:w="1021" w:type="dxa"/>
            <w:tcBorders>
              <w:bottom w:val="nil"/>
            </w:tcBorders>
          </w:tcPr>
          <w:p w14:paraId="29655E11" w14:textId="77777777" w:rsidR="00E609C2" w:rsidRPr="00BD08FD" w:rsidRDefault="00E609C2">
            <w:pPr>
              <w:pStyle w:val="TAH"/>
            </w:pPr>
            <w:r w:rsidRPr="00BD08FD">
              <w:t>bit 8</w:t>
            </w:r>
          </w:p>
        </w:tc>
        <w:tc>
          <w:tcPr>
            <w:tcW w:w="1021" w:type="dxa"/>
            <w:tcBorders>
              <w:bottom w:val="nil"/>
            </w:tcBorders>
          </w:tcPr>
          <w:p w14:paraId="30D66A00" w14:textId="77777777" w:rsidR="00E609C2" w:rsidRPr="00BD08FD" w:rsidRDefault="00E609C2">
            <w:pPr>
              <w:pStyle w:val="TAH"/>
            </w:pPr>
            <w:r w:rsidRPr="00BD08FD">
              <w:t>bit 7</w:t>
            </w:r>
          </w:p>
        </w:tc>
        <w:tc>
          <w:tcPr>
            <w:tcW w:w="1021" w:type="dxa"/>
            <w:tcBorders>
              <w:bottom w:val="nil"/>
            </w:tcBorders>
          </w:tcPr>
          <w:p w14:paraId="2CAD41D7" w14:textId="77777777" w:rsidR="00E609C2" w:rsidRPr="00BD08FD" w:rsidRDefault="00E609C2">
            <w:pPr>
              <w:pStyle w:val="TAH"/>
            </w:pPr>
            <w:r w:rsidRPr="00BD08FD">
              <w:t>bit 6</w:t>
            </w:r>
          </w:p>
        </w:tc>
        <w:tc>
          <w:tcPr>
            <w:tcW w:w="1021" w:type="dxa"/>
            <w:tcBorders>
              <w:bottom w:val="nil"/>
            </w:tcBorders>
          </w:tcPr>
          <w:p w14:paraId="0DC3A5A8" w14:textId="77777777" w:rsidR="00E609C2" w:rsidRPr="00BD08FD" w:rsidRDefault="00E609C2">
            <w:pPr>
              <w:pStyle w:val="TAH"/>
            </w:pPr>
            <w:r w:rsidRPr="00BD08FD">
              <w:t>bit 5</w:t>
            </w:r>
          </w:p>
        </w:tc>
        <w:tc>
          <w:tcPr>
            <w:tcW w:w="1021" w:type="dxa"/>
            <w:tcBorders>
              <w:bottom w:val="nil"/>
            </w:tcBorders>
          </w:tcPr>
          <w:p w14:paraId="25B6DBA0" w14:textId="77777777" w:rsidR="00E609C2" w:rsidRPr="00BD08FD" w:rsidRDefault="00E609C2">
            <w:pPr>
              <w:pStyle w:val="TAH"/>
            </w:pPr>
            <w:r w:rsidRPr="00BD08FD">
              <w:t>bit 4</w:t>
            </w:r>
          </w:p>
        </w:tc>
        <w:tc>
          <w:tcPr>
            <w:tcW w:w="1021" w:type="dxa"/>
            <w:tcBorders>
              <w:bottom w:val="nil"/>
            </w:tcBorders>
          </w:tcPr>
          <w:p w14:paraId="73144870" w14:textId="77777777" w:rsidR="00E609C2" w:rsidRPr="00BD08FD" w:rsidRDefault="00E609C2">
            <w:pPr>
              <w:pStyle w:val="TAH"/>
            </w:pPr>
            <w:r w:rsidRPr="00BD08FD">
              <w:t>bit 3</w:t>
            </w:r>
          </w:p>
        </w:tc>
        <w:tc>
          <w:tcPr>
            <w:tcW w:w="1021" w:type="dxa"/>
            <w:tcBorders>
              <w:bottom w:val="nil"/>
            </w:tcBorders>
          </w:tcPr>
          <w:p w14:paraId="6C2BDD2E" w14:textId="77777777" w:rsidR="00E609C2" w:rsidRPr="00BD08FD" w:rsidRDefault="00E609C2">
            <w:pPr>
              <w:pStyle w:val="TAH"/>
            </w:pPr>
            <w:r w:rsidRPr="00BD08FD">
              <w:t>bit 2</w:t>
            </w:r>
          </w:p>
        </w:tc>
        <w:tc>
          <w:tcPr>
            <w:tcW w:w="1021" w:type="dxa"/>
            <w:tcBorders>
              <w:bottom w:val="nil"/>
            </w:tcBorders>
          </w:tcPr>
          <w:p w14:paraId="69D12E83" w14:textId="77777777" w:rsidR="00E609C2" w:rsidRPr="00BD08FD" w:rsidRDefault="00E609C2">
            <w:pPr>
              <w:pStyle w:val="TAH"/>
            </w:pPr>
            <w:r w:rsidRPr="00BD08FD">
              <w:t>bit 1</w:t>
            </w:r>
          </w:p>
        </w:tc>
      </w:tr>
      <w:tr w:rsidR="00E609C2" w:rsidRPr="00BD08FD" w14:paraId="6A2CE83D" w14:textId="77777777">
        <w:trPr>
          <w:cantSplit/>
          <w:jc w:val="center"/>
        </w:trPr>
        <w:tc>
          <w:tcPr>
            <w:tcW w:w="1021" w:type="dxa"/>
            <w:vMerge w:val="restart"/>
          </w:tcPr>
          <w:p w14:paraId="1FC38A99" w14:textId="77777777" w:rsidR="00E609C2" w:rsidRPr="00BD08FD" w:rsidRDefault="00E609C2">
            <w:pPr>
              <w:pStyle w:val="TAC"/>
              <w:rPr>
                <w:b/>
              </w:rPr>
            </w:pPr>
            <w:r w:rsidRPr="00BD08FD">
              <w:rPr>
                <w:b/>
              </w:rPr>
              <w:t>1</w:t>
            </w:r>
          </w:p>
        </w:tc>
        <w:tc>
          <w:tcPr>
            <w:tcW w:w="4084" w:type="dxa"/>
            <w:gridSpan w:val="4"/>
            <w:tcBorders>
              <w:top w:val="single" w:sz="6" w:space="0" w:color="auto"/>
              <w:bottom w:val="nil"/>
            </w:tcBorders>
          </w:tcPr>
          <w:p w14:paraId="2BA8DCAF" w14:textId="77777777" w:rsidR="00E609C2" w:rsidRPr="00BD08FD" w:rsidRDefault="00E609C2">
            <w:pPr>
              <w:pStyle w:val="TAH"/>
              <w:rPr>
                <w:b w:val="0"/>
              </w:rPr>
            </w:pPr>
            <w:r w:rsidRPr="00BD08FD">
              <w:rPr>
                <w:b w:val="0"/>
              </w:rPr>
              <w:t>Frame Type (=3)</w:t>
            </w:r>
          </w:p>
        </w:tc>
        <w:tc>
          <w:tcPr>
            <w:tcW w:w="1021" w:type="dxa"/>
            <w:tcBorders>
              <w:top w:val="single" w:sz="6" w:space="0" w:color="auto"/>
              <w:bottom w:val="nil"/>
            </w:tcBorders>
          </w:tcPr>
          <w:p w14:paraId="0826FBE5" w14:textId="77777777" w:rsidR="00E609C2" w:rsidRPr="00BD08FD" w:rsidRDefault="00E609C2">
            <w:pPr>
              <w:pStyle w:val="TAH"/>
              <w:rPr>
                <w:b w:val="0"/>
              </w:rPr>
            </w:pPr>
            <w:r w:rsidRPr="00BD08FD">
              <w:rPr>
                <w:b w:val="0"/>
              </w:rPr>
              <w:t>FQI</w:t>
            </w:r>
          </w:p>
        </w:tc>
        <w:tc>
          <w:tcPr>
            <w:tcW w:w="3063" w:type="dxa"/>
            <w:gridSpan w:val="3"/>
            <w:tcBorders>
              <w:top w:val="single" w:sz="6" w:space="0" w:color="auto"/>
              <w:bottom w:val="nil"/>
            </w:tcBorders>
          </w:tcPr>
          <w:p w14:paraId="5A9A3D42" w14:textId="77777777" w:rsidR="00E609C2" w:rsidRPr="00BD08FD" w:rsidRDefault="00E609C2">
            <w:pPr>
              <w:pStyle w:val="TAH"/>
              <w:rPr>
                <w:b w:val="0"/>
              </w:rPr>
            </w:pPr>
            <w:r w:rsidRPr="00BD08FD">
              <w:rPr>
                <w:b w:val="0"/>
              </w:rPr>
              <w:t>Mode Indication (=3)</w:t>
            </w:r>
          </w:p>
        </w:tc>
      </w:tr>
      <w:tr w:rsidR="00E609C2" w:rsidRPr="00BD08FD" w14:paraId="640DF4C0" w14:textId="77777777">
        <w:trPr>
          <w:cantSplit/>
          <w:jc w:val="center"/>
        </w:trPr>
        <w:tc>
          <w:tcPr>
            <w:tcW w:w="1021" w:type="dxa"/>
            <w:vMerge/>
          </w:tcPr>
          <w:p w14:paraId="57D64F24" w14:textId="77777777" w:rsidR="00E609C2" w:rsidRPr="00BD08FD" w:rsidRDefault="00E609C2">
            <w:pPr>
              <w:pStyle w:val="TAC"/>
              <w:rPr>
                <w:b/>
              </w:rPr>
            </w:pPr>
          </w:p>
        </w:tc>
        <w:tc>
          <w:tcPr>
            <w:tcW w:w="1021" w:type="dxa"/>
            <w:tcBorders>
              <w:top w:val="single" w:sz="6" w:space="0" w:color="auto"/>
              <w:bottom w:val="nil"/>
            </w:tcBorders>
          </w:tcPr>
          <w:p w14:paraId="53A6EFE5"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464DF989"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386AD257"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751417B6"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1EDEA598"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5E837116"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73965406"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69224DC2" w14:textId="77777777" w:rsidR="00E609C2" w:rsidRPr="00BD08FD" w:rsidRDefault="00E609C2">
            <w:pPr>
              <w:pStyle w:val="TAH"/>
              <w:rPr>
                <w:b w:val="0"/>
              </w:rPr>
            </w:pPr>
            <w:r w:rsidRPr="00BD08FD">
              <w:rPr>
                <w:b w:val="0"/>
              </w:rPr>
              <w:t>1</w:t>
            </w:r>
          </w:p>
        </w:tc>
      </w:tr>
      <w:tr w:rsidR="00E609C2" w:rsidRPr="00BD08FD" w14:paraId="26FD6AD7" w14:textId="77777777">
        <w:trPr>
          <w:cantSplit/>
          <w:jc w:val="center"/>
        </w:trPr>
        <w:tc>
          <w:tcPr>
            <w:tcW w:w="1021" w:type="dxa"/>
            <w:vMerge w:val="restart"/>
            <w:tcBorders>
              <w:right w:val="nil"/>
            </w:tcBorders>
          </w:tcPr>
          <w:p w14:paraId="06734B76" w14:textId="77777777" w:rsidR="00E609C2" w:rsidRPr="00BD08FD" w:rsidRDefault="00E609C2">
            <w:pPr>
              <w:pStyle w:val="TAC"/>
              <w:rPr>
                <w:b/>
              </w:rPr>
            </w:pPr>
            <w:r w:rsidRPr="00BD08FD">
              <w:rPr>
                <w:b/>
              </w:rPr>
              <w:t>2</w:t>
            </w:r>
          </w:p>
        </w:tc>
        <w:tc>
          <w:tcPr>
            <w:tcW w:w="3063" w:type="dxa"/>
            <w:gridSpan w:val="3"/>
            <w:tcBorders>
              <w:top w:val="single" w:sz="4" w:space="0" w:color="auto"/>
              <w:left w:val="single" w:sz="4" w:space="0" w:color="auto"/>
              <w:bottom w:val="single" w:sz="6" w:space="0" w:color="auto"/>
              <w:right w:val="single" w:sz="4" w:space="0" w:color="auto"/>
            </w:tcBorders>
          </w:tcPr>
          <w:p w14:paraId="10229BF4" w14:textId="77777777" w:rsidR="00E609C2" w:rsidRPr="00BD08FD" w:rsidRDefault="00E609C2">
            <w:pPr>
              <w:pStyle w:val="TAH"/>
              <w:rPr>
                <w:b w:val="0"/>
              </w:rPr>
            </w:pPr>
            <w:r w:rsidRPr="00BD08FD">
              <w:rPr>
                <w:b w:val="0"/>
              </w:rPr>
              <w:t>Mode Request (=1)</w:t>
            </w:r>
          </w:p>
        </w:tc>
        <w:tc>
          <w:tcPr>
            <w:tcW w:w="5105" w:type="dxa"/>
            <w:gridSpan w:val="5"/>
            <w:tcBorders>
              <w:top w:val="single" w:sz="4" w:space="0" w:color="auto"/>
              <w:left w:val="nil"/>
              <w:bottom w:val="nil"/>
            </w:tcBorders>
          </w:tcPr>
          <w:p w14:paraId="1AC587F4" w14:textId="77777777" w:rsidR="00E609C2" w:rsidRPr="00BD08FD" w:rsidRDefault="00E609C2">
            <w:pPr>
              <w:pStyle w:val="TAH"/>
              <w:rPr>
                <w:b w:val="0"/>
              </w:rPr>
            </w:pPr>
            <w:r w:rsidRPr="00BD08FD">
              <w:rPr>
                <w:b w:val="0"/>
              </w:rPr>
              <w:t>spare</w:t>
            </w:r>
          </w:p>
        </w:tc>
      </w:tr>
      <w:tr w:rsidR="00E609C2" w:rsidRPr="00BD08FD" w14:paraId="56D25CB9" w14:textId="77777777">
        <w:trPr>
          <w:cantSplit/>
          <w:jc w:val="center"/>
        </w:trPr>
        <w:tc>
          <w:tcPr>
            <w:tcW w:w="1021" w:type="dxa"/>
            <w:vMerge/>
            <w:tcBorders>
              <w:right w:val="nil"/>
            </w:tcBorders>
          </w:tcPr>
          <w:p w14:paraId="62F893B8" w14:textId="77777777" w:rsidR="00E609C2" w:rsidRPr="00BD08FD" w:rsidRDefault="00E609C2">
            <w:pPr>
              <w:pStyle w:val="TAC"/>
              <w:rPr>
                <w:b/>
              </w:rPr>
            </w:pPr>
          </w:p>
        </w:tc>
        <w:tc>
          <w:tcPr>
            <w:tcW w:w="1021" w:type="dxa"/>
            <w:tcBorders>
              <w:top w:val="single" w:sz="6" w:space="0" w:color="auto"/>
              <w:left w:val="single" w:sz="4" w:space="0" w:color="auto"/>
              <w:bottom w:val="nil"/>
            </w:tcBorders>
          </w:tcPr>
          <w:p w14:paraId="7547DCF9"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60F52235" w14:textId="77777777" w:rsidR="00E609C2" w:rsidRPr="00BD08FD" w:rsidRDefault="00E609C2">
            <w:pPr>
              <w:pStyle w:val="TAH"/>
              <w:rPr>
                <w:b w:val="0"/>
              </w:rPr>
            </w:pPr>
            <w:r w:rsidRPr="00BD08FD">
              <w:rPr>
                <w:b w:val="0"/>
              </w:rPr>
              <w:t>0</w:t>
            </w:r>
          </w:p>
        </w:tc>
        <w:tc>
          <w:tcPr>
            <w:tcW w:w="1021" w:type="dxa"/>
            <w:tcBorders>
              <w:top w:val="single" w:sz="6" w:space="0" w:color="auto"/>
              <w:bottom w:val="nil"/>
              <w:right w:val="single" w:sz="4" w:space="0" w:color="auto"/>
            </w:tcBorders>
          </w:tcPr>
          <w:p w14:paraId="372E3EDE" w14:textId="77777777" w:rsidR="00E609C2" w:rsidRPr="00BD08FD" w:rsidRDefault="00E609C2">
            <w:pPr>
              <w:pStyle w:val="TAH"/>
              <w:rPr>
                <w:b w:val="0"/>
              </w:rPr>
            </w:pPr>
            <w:r w:rsidRPr="00BD08FD">
              <w:rPr>
                <w:b w:val="0"/>
              </w:rPr>
              <w:t>1</w:t>
            </w:r>
          </w:p>
        </w:tc>
        <w:tc>
          <w:tcPr>
            <w:tcW w:w="1021" w:type="dxa"/>
            <w:tcBorders>
              <w:top w:val="single" w:sz="4" w:space="0" w:color="auto"/>
              <w:left w:val="nil"/>
              <w:bottom w:val="nil"/>
            </w:tcBorders>
          </w:tcPr>
          <w:p w14:paraId="042EAEE8"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0DF8AF1C"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18627AD3"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150EA63B"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6E0BD409" w14:textId="77777777" w:rsidR="00E609C2" w:rsidRPr="00BD08FD" w:rsidRDefault="00E609C2">
            <w:pPr>
              <w:pStyle w:val="TAH"/>
              <w:rPr>
                <w:b w:val="0"/>
              </w:rPr>
            </w:pPr>
            <w:r w:rsidRPr="00BD08FD">
              <w:rPr>
                <w:b w:val="0"/>
              </w:rPr>
              <w:t>0</w:t>
            </w:r>
          </w:p>
        </w:tc>
      </w:tr>
      <w:tr w:rsidR="00E609C2" w:rsidRPr="00BD08FD" w14:paraId="6555DED3" w14:textId="77777777">
        <w:trPr>
          <w:cantSplit/>
          <w:jc w:val="center"/>
        </w:trPr>
        <w:tc>
          <w:tcPr>
            <w:tcW w:w="1021" w:type="dxa"/>
            <w:vMerge w:val="restart"/>
          </w:tcPr>
          <w:p w14:paraId="5F3BFDFF" w14:textId="77777777" w:rsidR="00E609C2" w:rsidRPr="00BD08FD" w:rsidRDefault="00E609C2">
            <w:pPr>
              <w:pStyle w:val="TAC"/>
              <w:rPr>
                <w:b/>
              </w:rPr>
            </w:pPr>
            <w:r w:rsidRPr="00BD08FD">
              <w:rPr>
                <w:b/>
              </w:rPr>
              <w:t>3</w:t>
            </w:r>
          </w:p>
        </w:tc>
        <w:tc>
          <w:tcPr>
            <w:tcW w:w="8168" w:type="dxa"/>
            <w:gridSpan w:val="8"/>
            <w:tcBorders>
              <w:top w:val="single" w:sz="4" w:space="0" w:color="auto"/>
              <w:bottom w:val="single" w:sz="6" w:space="0" w:color="auto"/>
            </w:tcBorders>
          </w:tcPr>
          <w:p w14:paraId="1B8C02D8" w14:textId="77777777" w:rsidR="00E609C2" w:rsidRPr="00BD08FD" w:rsidRDefault="00E609C2">
            <w:pPr>
              <w:pStyle w:val="TAH"/>
              <w:rPr>
                <w:b w:val="0"/>
              </w:rPr>
            </w:pPr>
            <w:r w:rsidRPr="00BD08FD">
              <w:rPr>
                <w:b w:val="0"/>
              </w:rPr>
              <w:t xml:space="preserve">Codec </w:t>
            </w:r>
            <w:smartTag w:uri="urn:schemas-microsoft-com:office:smarttags" w:element="stockticker">
              <w:r w:rsidRPr="00BD08FD">
                <w:rPr>
                  <w:b w:val="0"/>
                </w:rPr>
                <w:t>CRC</w:t>
              </w:r>
            </w:smartTag>
          </w:p>
        </w:tc>
      </w:tr>
      <w:tr w:rsidR="00E609C2" w:rsidRPr="00BD08FD" w14:paraId="09A644A5" w14:textId="77777777">
        <w:trPr>
          <w:cantSplit/>
          <w:jc w:val="center"/>
        </w:trPr>
        <w:tc>
          <w:tcPr>
            <w:tcW w:w="1021" w:type="dxa"/>
            <w:vMerge/>
          </w:tcPr>
          <w:p w14:paraId="2A5233FF" w14:textId="77777777" w:rsidR="00E609C2" w:rsidRPr="00BD08FD" w:rsidRDefault="00E609C2">
            <w:pPr>
              <w:pStyle w:val="TAC"/>
              <w:rPr>
                <w:b/>
              </w:rPr>
            </w:pPr>
          </w:p>
        </w:tc>
        <w:tc>
          <w:tcPr>
            <w:tcW w:w="1021" w:type="dxa"/>
            <w:tcBorders>
              <w:top w:val="nil"/>
              <w:bottom w:val="nil"/>
            </w:tcBorders>
          </w:tcPr>
          <w:p w14:paraId="2EA19455"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(7)</w:t>
            </w:r>
          </w:p>
        </w:tc>
        <w:tc>
          <w:tcPr>
            <w:tcW w:w="1021" w:type="dxa"/>
            <w:tcBorders>
              <w:top w:val="nil"/>
              <w:bottom w:val="nil"/>
            </w:tcBorders>
          </w:tcPr>
          <w:p w14:paraId="07C43A6D"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(6)</w:t>
            </w:r>
          </w:p>
        </w:tc>
        <w:tc>
          <w:tcPr>
            <w:tcW w:w="1021" w:type="dxa"/>
            <w:tcBorders>
              <w:top w:val="nil"/>
              <w:bottom w:val="nil"/>
            </w:tcBorders>
          </w:tcPr>
          <w:p w14:paraId="0E022E42"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(5)</w:t>
            </w:r>
          </w:p>
        </w:tc>
        <w:tc>
          <w:tcPr>
            <w:tcW w:w="1021" w:type="dxa"/>
            <w:tcBorders>
              <w:bottom w:val="nil"/>
            </w:tcBorders>
          </w:tcPr>
          <w:p w14:paraId="04B55879"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(4)</w:t>
            </w:r>
          </w:p>
        </w:tc>
        <w:tc>
          <w:tcPr>
            <w:tcW w:w="1021" w:type="dxa"/>
            <w:tcBorders>
              <w:bottom w:val="nil"/>
            </w:tcBorders>
          </w:tcPr>
          <w:p w14:paraId="3C0FB9CD"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(3)</w:t>
            </w:r>
          </w:p>
        </w:tc>
        <w:tc>
          <w:tcPr>
            <w:tcW w:w="1021" w:type="dxa"/>
            <w:tcBorders>
              <w:bottom w:val="nil"/>
            </w:tcBorders>
          </w:tcPr>
          <w:p w14:paraId="4257CEE1"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(2)</w:t>
            </w:r>
          </w:p>
        </w:tc>
        <w:tc>
          <w:tcPr>
            <w:tcW w:w="1021" w:type="dxa"/>
            <w:tcBorders>
              <w:bottom w:val="nil"/>
            </w:tcBorders>
          </w:tcPr>
          <w:p w14:paraId="3DA86CAC"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(1)</w:t>
            </w:r>
          </w:p>
        </w:tc>
        <w:tc>
          <w:tcPr>
            <w:tcW w:w="1021" w:type="dxa"/>
            <w:tcBorders>
              <w:bottom w:val="nil"/>
            </w:tcBorders>
          </w:tcPr>
          <w:p w14:paraId="015DE1A6"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(0)</w:t>
            </w:r>
          </w:p>
        </w:tc>
      </w:tr>
      <w:tr w:rsidR="00E609C2" w:rsidRPr="00BD08FD" w14:paraId="55CF8AD8" w14:textId="77777777">
        <w:trPr>
          <w:cantSplit/>
          <w:jc w:val="center"/>
        </w:trPr>
        <w:tc>
          <w:tcPr>
            <w:tcW w:w="1021" w:type="dxa"/>
            <w:vMerge w:val="restart"/>
            <w:tcBorders>
              <w:right w:val="nil"/>
            </w:tcBorders>
          </w:tcPr>
          <w:p w14:paraId="4AA42F48" w14:textId="77777777" w:rsidR="00E609C2" w:rsidRPr="00BD08FD" w:rsidRDefault="00E609C2">
            <w:pPr>
              <w:pStyle w:val="TAC"/>
              <w:rPr>
                <w:b/>
              </w:rPr>
            </w:pPr>
            <w:r w:rsidRPr="00BD08FD">
              <w:rPr>
                <w:b/>
              </w:rPr>
              <w:t>4</w:t>
            </w:r>
          </w:p>
        </w:tc>
        <w:tc>
          <w:tcPr>
            <w:tcW w:w="8168" w:type="dxa"/>
            <w:gridSpan w:val="8"/>
            <w:tcBorders>
              <w:top w:val="single" w:sz="4" w:space="0" w:color="auto"/>
              <w:left w:val="single" w:sz="4" w:space="0" w:color="auto"/>
              <w:bottom w:val="single" w:sz="6" w:space="0" w:color="auto"/>
            </w:tcBorders>
          </w:tcPr>
          <w:p w14:paraId="17B6AB1F" w14:textId="77777777" w:rsidR="00E609C2" w:rsidRPr="00BD08FD" w:rsidRDefault="00E609C2">
            <w:pPr>
              <w:pStyle w:val="TAH"/>
              <w:rPr>
                <w:b w:val="0"/>
              </w:rPr>
            </w:pPr>
            <w:smartTag w:uri="urn:schemas-microsoft-com:office:smarttags" w:element="stockticker">
              <w:r w:rsidRPr="00BD08FD">
                <w:rPr>
                  <w:b w:val="0"/>
                </w:rPr>
                <w:t>AMR</w:t>
              </w:r>
            </w:smartTag>
            <w:r w:rsidRPr="00BD08FD">
              <w:rPr>
                <w:b w:val="0"/>
              </w:rPr>
              <w:t xml:space="preserve"> Core Frame (octet 1)</w:t>
            </w:r>
          </w:p>
        </w:tc>
      </w:tr>
      <w:tr w:rsidR="00E609C2" w:rsidRPr="00BD08FD" w14:paraId="4D8DFCBC" w14:textId="77777777">
        <w:trPr>
          <w:cantSplit/>
          <w:jc w:val="center"/>
        </w:trPr>
        <w:tc>
          <w:tcPr>
            <w:tcW w:w="1021" w:type="dxa"/>
            <w:vMerge/>
            <w:tcBorders>
              <w:right w:val="nil"/>
            </w:tcBorders>
          </w:tcPr>
          <w:p w14:paraId="160E5E5B" w14:textId="77777777" w:rsidR="00E609C2" w:rsidRPr="00BD08FD" w:rsidRDefault="00E609C2">
            <w:pPr>
              <w:pStyle w:val="TAC"/>
              <w:rPr>
                <w:b/>
              </w:rPr>
            </w:pPr>
          </w:p>
        </w:tc>
        <w:tc>
          <w:tcPr>
            <w:tcW w:w="1021" w:type="dxa"/>
            <w:tcBorders>
              <w:top w:val="single" w:sz="6" w:space="0" w:color="auto"/>
              <w:left w:val="single" w:sz="4" w:space="0" w:color="auto"/>
              <w:bottom w:val="nil"/>
            </w:tcBorders>
          </w:tcPr>
          <w:p w14:paraId="40469363" w14:textId="77777777" w:rsidR="00E609C2" w:rsidRPr="00BD08FD" w:rsidRDefault="00E609C2">
            <w:pPr>
              <w:pStyle w:val="TAH"/>
              <w:rPr>
                <w:b w:val="0"/>
              </w:rPr>
            </w:pPr>
            <w:r w:rsidRPr="00BD08FD">
              <w:rPr>
                <w:b w:val="0"/>
              </w:rPr>
              <w:t>d(0)</w:t>
            </w:r>
          </w:p>
        </w:tc>
        <w:tc>
          <w:tcPr>
            <w:tcW w:w="1021" w:type="dxa"/>
            <w:tcBorders>
              <w:top w:val="single" w:sz="6" w:space="0" w:color="auto"/>
              <w:bottom w:val="nil"/>
            </w:tcBorders>
          </w:tcPr>
          <w:p w14:paraId="6E911DFF" w14:textId="77777777" w:rsidR="00E609C2" w:rsidRPr="00BD08FD" w:rsidRDefault="00E609C2">
            <w:pPr>
              <w:pStyle w:val="TAH"/>
              <w:rPr>
                <w:b w:val="0"/>
              </w:rPr>
            </w:pPr>
            <w:r w:rsidRPr="00BD08FD">
              <w:rPr>
                <w:b w:val="0"/>
              </w:rPr>
              <w:t>d(1)</w:t>
            </w:r>
          </w:p>
        </w:tc>
        <w:tc>
          <w:tcPr>
            <w:tcW w:w="1021" w:type="dxa"/>
            <w:tcBorders>
              <w:top w:val="single" w:sz="6" w:space="0" w:color="auto"/>
              <w:bottom w:val="nil"/>
            </w:tcBorders>
          </w:tcPr>
          <w:p w14:paraId="5038A218" w14:textId="77777777" w:rsidR="00E609C2" w:rsidRPr="00BD08FD" w:rsidRDefault="00E609C2">
            <w:pPr>
              <w:pStyle w:val="TAH"/>
              <w:rPr>
                <w:b w:val="0"/>
              </w:rPr>
            </w:pPr>
            <w:r w:rsidRPr="00BD08FD">
              <w:rPr>
                <w:b w:val="0"/>
              </w:rPr>
              <w:t>d(2)</w:t>
            </w:r>
          </w:p>
        </w:tc>
        <w:tc>
          <w:tcPr>
            <w:tcW w:w="1021" w:type="dxa"/>
            <w:tcBorders>
              <w:top w:val="single" w:sz="6" w:space="0" w:color="auto"/>
              <w:bottom w:val="nil"/>
            </w:tcBorders>
          </w:tcPr>
          <w:p w14:paraId="27AF4045" w14:textId="77777777" w:rsidR="00E609C2" w:rsidRPr="00BD08FD" w:rsidRDefault="00E609C2">
            <w:pPr>
              <w:pStyle w:val="TAH"/>
              <w:rPr>
                <w:b w:val="0"/>
              </w:rPr>
            </w:pPr>
            <w:r w:rsidRPr="00BD08FD">
              <w:rPr>
                <w:b w:val="0"/>
              </w:rPr>
              <w:t>d(3)</w:t>
            </w:r>
          </w:p>
        </w:tc>
        <w:tc>
          <w:tcPr>
            <w:tcW w:w="1021" w:type="dxa"/>
            <w:tcBorders>
              <w:top w:val="single" w:sz="6" w:space="0" w:color="auto"/>
              <w:bottom w:val="nil"/>
            </w:tcBorders>
          </w:tcPr>
          <w:p w14:paraId="094170D6" w14:textId="77777777" w:rsidR="00E609C2" w:rsidRPr="00BD08FD" w:rsidRDefault="00E609C2">
            <w:pPr>
              <w:pStyle w:val="TAH"/>
              <w:rPr>
                <w:b w:val="0"/>
              </w:rPr>
            </w:pPr>
            <w:r w:rsidRPr="00BD08FD">
              <w:rPr>
                <w:b w:val="0"/>
              </w:rPr>
              <w:t>d(4)</w:t>
            </w:r>
          </w:p>
        </w:tc>
        <w:tc>
          <w:tcPr>
            <w:tcW w:w="1021" w:type="dxa"/>
            <w:tcBorders>
              <w:top w:val="single" w:sz="6" w:space="0" w:color="auto"/>
              <w:bottom w:val="nil"/>
            </w:tcBorders>
          </w:tcPr>
          <w:p w14:paraId="2E926615" w14:textId="77777777" w:rsidR="00E609C2" w:rsidRPr="00BD08FD" w:rsidRDefault="00E609C2">
            <w:pPr>
              <w:pStyle w:val="TAH"/>
              <w:rPr>
                <w:b w:val="0"/>
              </w:rPr>
            </w:pPr>
            <w:r w:rsidRPr="00BD08FD">
              <w:rPr>
                <w:b w:val="0"/>
              </w:rPr>
              <w:t>d(5)</w:t>
            </w:r>
          </w:p>
        </w:tc>
        <w:tc>
          <w:tcPr>
            <w:tcW w:w="1021" w:type="dxa"/>
            <w:tcBorders>
              <w:top w:val="single" w:sz="6" w:space="0" w:color="auto"/>
              <w:bottom w:val="nil"/>
            </w:tcBorders>
          </w:tcPr>
          <w:p w14:paraId="41631124" w14:textId="77777777" w:rsidR="00E609C2" w:rsidRPr="00BD08FD" w:rsidRDefault="00E609C2">
            <w:pPr>
              <w:pStyle w:val="TAH"/>
              <w:rPr>
                <w:b w:val="0"/>
              </w:rPr>
            </w:pPr>
            <w:r w:rsidRPr="00BD08FD">
              <w:rPr>
                <w:b w:val="0"/>
              </w:rPr>
              <w:t>d(6)</w:t>
            </w:r>
          </w:p>
        </w:tc>
        <w:tc>
          <w:tcPr>
            <w:tcW w:w="1021" w:type="dxa"/>
            <w:tcBorders>
              <w:top w:val="single" w:sz="6" w:space="0" w:color="auto"/>
              <w:bottom w:val="nil"/>
            </w:tcBorders>
          </w:tcPr>
          <w:p w14:paraId="10955FEF" w14:textId="77777777" w:rsidR="00E609C2" w:rsidRPr="00BD08FD" w:rsidRDefault="00E609C2">
            <w:pPr>
              <w:pStyle w:val="TAH"/>
              <w:rPr>
                <w:b w:val="0"/>
              </w:rPr>
            </w:pPr>
            <w:r w:rsidRPr="00BD08FD">
              <w:rPr>
                <w:b w:val="0"/>
              </w:rPr>
              <w:t>d(7)</w:t>
            </w:r>
          </w:p>
        </w:tc>
      </w:tr>
      <w:tr w:rsidR="00E609C2" w:rsidRPr="00BD08FD" w14:paraId="1F165B84" w14:textId="77777777">
        <w:trPr>
          <w:cantSplit/>
          <w:jc w:val="center"/>
        </w:trPr>
        <w:tc>
          <w:tcPr>
            <w:tcW w:w="1021" w:type="dxa"/>
            <w:vMerge w:val="restart"/>
            <w:tcBorders>
              <w:right w:val="nil"/>
            </w:tcBorders>
          </w:tcPr>
          <w:p w14:paraId="5B2598E1" w14:textId="77777777" w:rsidR="00E609C2" w:rsidRPr="00BD08FD" w:rsidRDefault="00E609C2">
            <w:pPr>
              <w:pStyle w:val="TAC"/>
              <w:rPr>
                <w:b/>
              </w:rPr>
            </w:pPr>
            <w:r w:rsidRPr="00BD08FD">
              <w:rPr>
                <w:b/>
              </w:rPr>
              <w:t>5..19</w:t>
            </w:r>
          </w:p>
        </w:tc>
        <w:tc>
          <w:tcPr>
            <w:tcW w:w="8168" w:type="dxa"/>
            <w:gridSpan w:val="8"/>
            <w:tcBorders>
              <w:top w:val="single" w:sz="4" w:space="0" w:color="auto"/>
              <w:left w:val="single" w:sz="4" w:space="0" w:color="auto"/>
              <w:bottom w:val="single" w:sz="4" w:space="0" w:color="auto"/>
            </w:tcBorders>
          </w:tcPr>
          <w:p w14:paraId="4C66CEBF" w14:textId="77777777" w:rsidR="00E609C2" w:rsidRPr="00BD08FD" w:rsidRDefault="00E609C2">
            <w:pPr>
              <w:pStyle w:val="TAH"/>
              <w:rPr>
                <w:b w:val="0"/>
              </w:rPr>
            </w:pPr>
          </w:p>
        </w:tc>
      </w:tr>
      <w:tr w:rsidR="00E609C2" w:rsidRPr="00BD08FD" w14:paraId="25B67814" w14:textId="77777777">
        <w:trPr>
          <w:cantSplit/>
          <w:jc w:val="center"/>
        </w:trPr>
        <w:tc>
          <w:tcPr>
            <w:tcW w:w="1021" w:type="dxa"/>
            <w:vMerge/>
          </w:tcPr>
          <w:p w14:paraId="37C1A089" w14:textId="77777777" w:rsidR="00E609C2" w:rsidRPr="00BD08FD" w:rsidRDefault="00E609C2">
            <w:pPr>
              <w:pStyle w:val="TAC"/>
              <w:rPr>
                <w:b/>
              </w:rPr>
            </w:pPr>
          </w:p>
        </w:tc>
        <w:tc>
          <w:tcPr>
            <w:tcW w:w="1021" w:type="dxa"/>
            <w:tcBorders>
              <w:top w:val="nil"/>
              <w:bottom w:val="nil"/>
            </w:tcBorders>
          </w:tcPr>
          <w:p w14:paraId="1A38697C" w14:textId="77777777" w:rsidR="00E609C2" w:rsidRPr="00BD08FD" w:rsidRDefault="00E609C2">
            <w:pPr>
              <w:pStyle w:val="TAH"/>
              <w:rPr>
                <w:b w:val="0"/>
              </w:rPr>
            </w:pPr>
          </w:p>
        </w:tc>
        <w:tc>
          <w:tcPr>
            <w:tcW w:w="1021" w:type="dxa"/>
            <w:tcBorders>
              <w:top w:val="nil"/>
              <w:bottom w:val="nil"/>
            </w:tcBorders>
          </w:tcPr>
          <w:p w14:paraId="013378FE" w14:textId="77777777" w:rsidR="00E609C2" w:rsidRPr="00BD08FD" w:rsidRDefault="00E609C2">
            <w:pPr>
              <w:pStyle w:val="TAH"/>
              <w:rPr>
                <w:b w:val="0"/>
              </w:rPr>
            </w:pPr>
          </w:p>
        </w:tc>
        <w:tc>
          <w:tcPr>
            <w:tcW w:w="1021" w:type="dxa"/>
            <w:tcBorders>
              <w:top w:val="nil"/>
              <w:bottom w:val="nil"/>
            </w:tcBorders>
          </w:tcPr>
          <w:p w14:paraId="2EB54B91" w14:textId="77777777" w:rsidR="00E609C2" w:rsidRPr="00BD08FD" w:rsidRDefault="00E609C2">
            <w:pPr>
              <w:pStyle w:val="TAH"/>
              <w:rPr>
                <w:b w:val="0"/>
              </w:rPr>
            </w:pPr>
          </w:p>
        </w:tc>
        <w:tc>
          <w:tcPr>
            <w:tcW w:w="1021" w:type="dxa"/>
            <w:tcBorders>
              <w:top w:val="nil"/>
              <w:bottom w:val="nil"/>
            </w:tcBorders>
          </w:tcPr>
          <w:p w14:paraId="7C20C25B" w14:textId="77777777" w:rsidR="00E609C2" w:rsidRPr="00BD08FD" w:rsidRDefault="00E609C2">
            <w:pPr>
              <w:pStyle w:val="TAH"/>
              <w:rPr>
                <w:b w:val="0"/>
              </w:rPr>
            </w:pPr>
          </w:p>
        </w:tc>
        <w:tc>
          <w:tcPr>
            <w:tcW w:w="1021" w:type="dxa"/>
            <w:tcBorders>
              <w:top w:val="nil"/>
              <w:bottom w:val="nil"/>
            </w:tcBorders>
          </w:tcPr>
          <w:p w14:paraId="0FCD09BF" w14:textId="77777777" w:rsidR="00E609C2" w:rsidRPr="00BD08FD" w:rsidRDefault="00E609C2">
            <w:pPr>
              <w:pStyle w:val="TAH"/>
              <w:rPr>
                <w:b w:val="0"/>
              </w:rPr>
            </w:pPr>
          </w:p>
        </w:tc>
        <w:tc>
          <w:tcPr>
            <w:tcW w:w="1021" w:type="dxa"/>
            <w:tcBorders>
              <w:top w:val="nil"/>
              <w:bottom w:val="nil"/>
            </w:tcBorders>
          </w:tcPr>
          <w:p w14:paraId="47FB96D0" w14:textId="77777777" w:rsidR="00E609C2" w:rsidRPr="00BD08FD" w:rsidRDefault="00E609C2">
            <w:pPr>
              <w:pStyle w:val="TAH"/>
              <w:rPr>
                <w:b w:val="0"/>
              </w:rPr>
            </w:pPr>
          </w:p>
        </w:tc>
        <w:tc>
          <w:tcPr>
            <w:tcW w:w="1021" w:type="dxa"/>
            <w:tcBorders>
              <w:top w:val="nil"/>
              <w:bottom w:val="nil"/>
            </w:tcBorders>
          </w:tcPr>
          <w:p w14:paraId="19D58CC5" w14:textId="77777777" w:rsidR="00E609C2" w:rsidRPr="00BD08FD" w:rsidRDefault="00E609C2">
            <w:pPr>
              <w:pStyle w:val="TAH"/>
              <w:rPr>
                <w:b w:val="0"/>
              </w:rPr>
            </w:pPr>
          </w:p>
        </w:tc>
        <w:tc>
          <w:tcPr>
            <w:tcW w:w="1021" w:type="dxa"/>
            <w:tcBorders>
              <w:top w:val="nil"/>
              <w:bottom w:val="nil"/>
            </w:tcBorders>
          </w:tcPr>
          <w:p w14:paraId="308627ED" w14:textId="77777777" w:rsidR="00E609C2" w:rsidRPr="00BD08FD" w:rsidRDefault="00E609C2">
            <w:pPr>
              <w:pStyle w:val="TAH"/>
              <w:rPr>
                <w:b w:val="0"/>
              </w:rPr>
            </w:pPr>
          </w:p>
        </w:tc>
      </w:tr>
      <w:tr w:rsidR="00E609C2" w:rsidRPr="00BD08FD" w14:paraId="1E15609D" w14:textId="77777777">
        <w:trPr>
          <w:cantSplit/>
          <w:jc w:val="center"/>
        </w:trPr>
        <w:tc>
          <w:tcPr>
            <w:tcW w:w="1021" w:type="dxa"/>
            <w:vMerge w:val="restart"/>
          </w:tcPr>
          <w:p w14:paraId="64296DF5" w14:textId="77777777" w:rsidR="00E609C2" w:rsidRPr="00BD08FD" w:rsidRDefault="00E609C2">
            <w:pPr>
              <w:pStyle w:val="TAC"/>
              <w:rPr>
                <w:b/>
              </w:rPr>
            </w:pPr>
            <w:r w:rsidRPr="00BD08FD">
              <w:rPr>
                <w:b/>
              </w:rPr>
              <w:t>20</w:t>
            </w:r>
          </w:p>
        </w:tc>
        <w:tc>
          <w:tcPr>
            <w:tcW w:w="6126" w:type="dxa"/>
            <w:gridSpan w:val="6"/>
            <w:tcBorders>
              <w:top w:val="single" w:sz="6" w:space="0" w:color="auto"/>
              <w:bottom w:val="single" w:sz="6" w:space="0" w:color="auto"/>
            </w:tcBorders>
          </w:tcPr>
          <w:p w14:paraId="246C2FEA" w14:textId="77777777" w:rsidR="00E609C2" w:rsidRPr="00BD08FD" w:rsidRDefault="00E609C2">
            <w:pPr>
              <w:pStyle w:val="TAH"/>
              <w:rPr>
                <w:b w:val="0"/>
              </w:rPr>
            </w:pPr>
            <w:smartTag w:uri="urn:schemas-microsoft-com:office:smarttags" w:element="stockticker">
              <w:r w:rsidRPr="00BD08FD">
                <w:rPr>
                  <w:b w:val="0"/>
                </w:rPr>
                <w:t>AMR</w:t>
              </w:r>
            </w:smartTag>
            <w:r w:rsidRPr="00BD08FD">
              <w:rPr>
                <w:b w:val="0"/>
              </w:rPr>
              <w:t xml:space="preserve"> Core Frame (octet 17)</w:t>
            </w:r>
          </w:p>
        </w:tc>
        <w:tc>
          <w:tcPr>
            <w:tcW w:w="2042" w:type="dxa"/>
            <w:gridSpan w:val="2"/>
            <w:tcBorders>
              <w:top w:val="single" w:sz="6" w:space="0" w:color="auto"/>
              <w:bottom w:val="single" w:sz="6" w:space="0" w:color="auto"/>
            </w:tcBorders>
          </w:tcPr>
          <w:p w14:paraId="6576EAAA" w14:textId="77777777" w:rsidR="00E609C2" w:rsidRPr="00BD08FD" w:rsidRDefault="00E609C2">
            <w:pPr>
              <w:pStyle w:val="TAH"/>
              <w:rPr>
                <w:b w:val="0"/>
              </w:rPr>
            </w:pPr>
            <w:r w:rsidRPr="00BD08FD">
              <w:rPr>
                <w:b w:val="0"/>
              </w:rPr>
              <w:t>undefined</w:t>
            </w:r>
          </w:p>
        </w:tc>
      </w:tr>
      <w:tr w:rsidR="00E609C2" w:rsidRPr="00BD08FD" w14:paraId="35575D5D" w14:textId="77777777">
        <w:trPr>
          <w:cantSplit/>
          <w:jc w:val="center"/>
        </w:trPr>
        <w:tc>
          <w:tcPr>
            <w:tcW w:w="1021" w:type="dxa"/>
            <w:vMerge/>
          </w:tcPr>
          <w:p w14:paraId="35282D3E" w14:textId="77777777" w:rsidR="00E609C2" w:rsidRPr="00BD08FD" w:rsidRDefault="00E609C2">
            <w:pPr>
              <w:pStyle w:val="TAC"/>
              <w:rPr>
                <w:b/>
              </w:rPr>
            </w:pPr>
          </w:p>
        </w:tc>
        <w:tc>
          <w:tcPr>
            <w:tcW w:w="1021" w:type="dxa"/>
            <w:tcBorders>
              <w:top w:val="single" w:sz="6" w:space="0" w:color="auto"/>
              <w:bottom w:val="single" w:sz="6" w:space="0" w:color="auto"/>
            </w:tcBorders>
          </w:tcPr>
          <w:p w14:paraId="615C84EE" w14:textId="77777777" w:rsidR="00E609C2" w:rsidRPr="00BD08FD" w:rsidRDefault="00E609C2">
            <w:pPr>
              <w:pStyle w:val="TAH"/>
              <w:rPr>
                <w:b w:val="0"/>
              </w:rPr>
            </w:pPr>
            <w:r w:rsidRPr="00BD08FD">
              <w:rPr>
                <w:b w:val="0"/>
              </w:rPr>
              <w:t>d(128)</w:t>
            </w:r>
          </w:p>
        </w:tc>
        <w:tc>
          <w:tcPr>
            <w:tcW w:w="1021" w:type="dxa"/>
            <w:tcBorders>
              <w:top w:val="single" w:sz="6" w:space="0" w:color="auto"/>
              <w:bottom w:val="single" w:sz="6" w:space="0" w:color="auto"/>
            </w:tcBorders>
          </w:tcPr>
          <w:p w14:paraId="35647D65" w14:textId="77777777" w:rsidR="00E609C2" w:rsidRPr="00BD08FD" w:rsidRDefault="00E609C2">
            <w:pPr>
              <w:pStyle w:val="TAH"/>
              <w:rPr>
                <w:b w:val="0"/>
              </w:rPr>
            </w:pPr>
            <w:r w:rsidRPr="00BD08FD">
              <w:rPr>
                <w:b w:val="0"/>
              </w:rPr>
              <w:t>d(129)</w:t>
            </w:r>
          </w:p>
        </w:tc>
        <w:tc>
          <w:tcPr>
            <w:tcW w:w="1021" w:type="dxa"/>
            <w:tcBorders>
              <w:top w:val="single" w:sz="6" w:space="0" w:color="auto"/>
              <w:bottom w:val="single" w:sz="6" w:space="0" w:color="auto"/>
            </w:tcBorders>
          </w:tcPr>
          <w:p w14:paraId="6B2B6AD9" w14:textId="77777777" w:rsidR="00E609C2" w:rsidRPr="00BD08FD" w:rsidRDefault="00E609C2">
            <w:pPr>
              <w:pStyle w:val="TAH"/>
              <w:rPr>
                <w:b w:val="0"/>
              </w:rPr>
            </w:pPr>
            <w:r w:rsidRPr="00BD08FD">
              <w:rPr>
                <w:b w:val="0"/>
              </w:rPr>
              <w:t>d(130)</w:t>
            </w:r>
          </w:p>
        </w:tc>
        <w:tc>
          <w:tcPr>
            <w:tcW w:w="1021" w:type="dxa"/>
            <w:tcBorders>
              <w:top w:val="single" w:sz="6" w:space="0" w:color="auto"/>
              <w:bottom w:val="single" w:sz="6" w:space="0" w:color="auto"/>
            </w:tcBorders>
          </w:tcPr>
          <w:p w14:paraId="7BAEFAE5" w14:textId="77777777" w:rsidR="00E609C2" w:rsidRPr="00BD08FD" w:rsidRDefault="00E609C2">
            <w:pPr>
              <w:pStyle w:val="TAH"/>
              <w:rPr>
                <w:b w:val="0"/>
              </w:rPr>
            </w:pPr>
            <w:r w:rsidRPr="00BD08FD">
              <w:rPr>
                <w:b w:val="0"/>
              </w:rPr>
              <w:t>d(131)</w:t>
            </w:r>
          </w:p>
        </w:tc>
        <w:tc>
          <w:tcPr>
            <w:tcW w:w="1021" w:type="dxa"/>
            <w:tcBorders>
              <w:top w:val="single" w:sz="6" w:space="0" w:color="auto"/>
              <w:bottom w:val="single" w:sz="6" w:space="0" w:color="auto"/>
            </w:tcBorders>
          </w:tcPr>
          <w:p w14:paraId="02DC0AF9" w14:textId="77777777" w:rsidR="00E609C2" w:rsidRPr="00BD08FD" w:rsidRDefault="00E609C2">
            <w:pPr>
              <w:pStyle w:val="TAH"/>
              <w:rPr>
                <w:b w:val="0"/>
              </w:rPr>
            </w:pPr>
            <w:r w:rsidRPr="00BD08FD">
              <w:rPr>
                <w:b w:val="0"/>
              </w:rPr>
              <w:t>d(132)</w:t>
            </w:r>
          </w:p>
        </w:tc>
        <w:tc>
          <w:tcPr>
            <w:tcW w:w="1021" w:type="dxa"/>
            <w:tcBorders>
              <w:top w:val="single" w:sz="6" w:space="0" w:color="auto"/>
              <w:bottom w:val="single" w:sz="6" w:space="0" w:color="auto"/>
            </w:tcBorders>
          </w:tcPr>
          <w:p w14:paraId="4E9D9599" w14:textId="77777777" w:rsidR="00E609C2" w:rsidRPr="00BD08FD" w:rsidRDefault="00E609C2">
            <w:pPr>
              <w:pStyle w:val="TAH"/>
              <w:rPr>
                <w:b w:val="0"/>
              </w:rPr>
            </w:pPr>
            <w:r w:rsidRPr="00BD08FD">
              <w:rPr>
                <w:b w:val="0"/>
              </w:rPr>
              <w:t>d(133)</w:t>
            </w:r>
          </w:p>
        </w:tc>
        <w:tc>
          <w:tcPr>
            <w:tcW w:w="1021" w:type="dxa"/>
            <w:tcBorders>
              <w:top w:val="single" w:sz="6" w:space="0" w:color="auto"/>
              <w:bottom w:val="single" w:sz="6" w:space="0" w:color="auto"/>
            </w:tcBorders>
          </w:tcPr>
          <w:p w14:paraId="0E80EFB2" w14:textId="77777777" w:rsidR="00E609C2" w:rsidRPr="00BD08FD" w:rsidRDefault="00E609C2">
            <w:pPr>
              <w:pStyle w:val="TAH"/>
              <w:rPr>
                <w:b w:val="0"/>
              </w:rPr>
            </w:pPr>
          </w:p>
        </w:tc>
        <w:tc>
          <w:tcPr>
            <w:tcW w:w="1021" w:type="dxa"/>
            <w:tcBorders>
              <w:top w:val="single" w:sz="6" w:space="0" w:color="auto"/>
              <w:bottom w:val="single" w:sz="6" w:space="0" w:color="auto"/>
            </w:tcBorders>
          </w:tcPr>
          <w:p w14:paraId="0378335E" w14:textId="77777777" w:rsidR="00E609C2" w:rsidRPr="00BD08FD" w:rsidRDefault="00E609C2">
            <w:pPr>
              <w:pStyle w:val="TAH"/>
              <w:rPr>
                <w:b w:val="0"/>
              </w:rPr>
            </w:pPr>
          </w:p>
        </w:tc>
      </w:tr>
    </w:tbl>
    <w:p w14:paraId="73A585CF" w14:textId="77777777" w:rsidR="00E609C2" w:rsidRPr="00BD08FD" w:rsidRDefault="00E609C2"/>
    <w:p w14:paraId="300B4BEA" w14:textId="77777777" w:rsidR="00E609C2" w:rsidRPr="00BD08FD" w:rsidRDefault="00E609C2">
      <w:pPr>
        <w:pStyle w:val="TH"/>
      </w:pPr>
      <w:r w:rsidRPr="00BD08FD">
        <w:lastRenderedPageBreak/>
        <w:t xml:space="preserve">Table 6: Mapping of an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 xml:space="preserve"> frame into the generic </w:t>
      </w:r>
      <w:smartTag w:uri="urn:schemas-microsoft-com:office:smarttags" w:element="stockticker">
        <w:r w:rsidRPr="00BD08FD">
          <w:t>AMR</w:t>
        </w:r>
      </w:smartTag>
      <w:r w:rsidRPr="00BD08FD">
        <w:t xml:space="preserve"> frame, </w:t>
      </w:r>
      <w:smartTag w:uri="urn:schemas-microsoft-com:office:smarttags" w:element="stockticker">
        <w:r w:rsidRPr="00BD08FD">
          <w:t>AMR</w:t>
        </w:r>
      </w:smartTag>
      <w:r w:rsidRPr="00BD08FD">
        <w:t xml:space="preserve"> IF1,</w:t>
      </w:r>
      <w:r w:rsidRPr="00BD08FD">
        <w:br/>
        <w:t xml:space="preserve">example: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_Update, "good frame", Mode Indication = 3, Mode Request = 2.</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21"/>
        <w:gridCol w:w="1021"/>
        <w:gridCol w:w="1021"/>
        <w:gridCol w:w="1021"/>
        <w:gridCol w:w="1021"/>
        <w:gridCol w:w="1021"/>
        <w:gridCol w:w="1021"/>
        <w:gridCol w:w="1021"/>
      </w:tblGrid>
      <w:tr w:rsidR="00E609C2" w:rsidRPr="00BD08FD" w14:paraId="6B8D1BB8" w14:textId="77777777">
        <w:trPr>
          <w:cantSplit/>
          <w:jc w:val="center"/>
        </w:trPr>
        <w:tc>
          <w:tcPr>
            <w:tcW w:w="1021" w:type="dxa"/>
            <w:tcBorders>
              <w:top w:val="single" w:sz="4" w:space="0" w:color="auto"/>
            </w:tcBorders>
          </w:tcPr>
          <w:p w14:paraId="3C6C1145" w14:textId="77777777" w:rsidR="00E609C2" w:rsidRPr="00BD08FD" w:rsidRDefault="00E609C2">
            <w:pPr>
              <w:pStyle w:val="TAC"/>
              <w:rPr>
                <w:b/>
              </w:rPr>
            </w:pPr>
          </w:p>
        </w:tc>
        <w:tc>
          <w:tcPr>
            <w:tcW w:w="1021" w:type="dxa"/>
            <w:tcBorders>
              <w:top w:val="single" w:sz="4" w:space="0" w:color="auto"/>
            </w:tcBorders>
          </w:tcPr>
          <w:p w14:paraId="18DF65ED" w14:textId="77777777" w:rsidR="00E609C2" w:rsidRPr="00BD08FD" w:rsidRDefault="00E609C2">
            <w:pPr>
              <w:pStyle w:val="TAH"/>
            </w:pPr>
          </w:p>
          <w:p w14:paraId="4D55F11D" w14:textId="77777777" w:rsidR="00E609C2" w:rsidRPr="00BD08FD" w:rsidRDefault="00E609C2">
            <w:pPr>
              <w:pStyle w:val="TAH"/>
            </w:pPr>
            <w:smartTag w:uri="urn:schemas-microsoft-com:office:smarttags" w:element="stockticker">
              <w:r w:rsidRPr="00BD08FD">
                <w:t>MSB</w:t>
              </w:r>
            </w:smartTag>
          </w:p>
        </w:tc>
        <w:tc>
          <w:tcPr>
            <w:tcW w:w="6126" w:type="dxa"/>
            <w:gridSpan w:val="6"/>
            <w:tcBorders>
              <w:top w:val="single" w:sz="4" w:space="0" w:color="auto"/>
            </w:tcBorders>
          </w:tcPr>
          <w:p w14:paraId="750FD254" w14:textId="77777777" w:rsidR="00E609C2" w:rsidRPr="00BD08FD" w:rsidRDefault="00E609C2">
            <w:pPr>
              <w:pStyle w:val="TAH"/>
            </w:pPr>
            <w:r w:rsidRPr="00BD08FD">
              <w:t>Mapping of bits</w:t>
            </w:r>
            <w:r w:rsidRPr="00BD08FD">
              <w:br/>
            </w:r>
            <w:smartTag w:uri="urn:schemas-microsoft-com:office:smarttags" w:element="stockticker">
              <w:r w:rsidRPr="00BD08FD">
                <w:t>AMR</w:t>
              </w:r>
            </w:smartTag>
            <w:r w:rsidRPr="00BD08FD">
              <w:t xml:space="preserve"> </w:t>
            </w:r>
            <w:smartTag w:uri="urn:schemas-microsoft-com:office:smarttags" w:element="stockticker">
              <w:r w:rsidRPr="00BD08FD">
                <w:t>SID</w:t>
              </w:r>
            </w:smartTag>
          </w:p>
        </w:tc>
        <w:tc>
          <w:tcPr>
            <w:tcW w:w="1021" w:type="dxa"/>
            <w:tcBorders>
              <w:top w:val="single" w:sz="4" w:space="0" w:color="auto"/>
            </w:tcBorders>
          </w:tcPr>
          <w:p w14:paraId="7B04D6D3" w14:textId="77777777" w:rsidR="00E609C2" w:rsidRPr="00BD08FD" w:rsidRDefault="00E609C2">
            <w:pPr>
              <w:pStyle w:val="TAH"/>
            </w:pPr>
          </w:p>
          <w:p w14:paraId="03B255AA" w14:textId="77777777" w:rsidR="00E609C2" w:rsidRPr="00BD08FD" w:rsidRDefault="00E609C2">
            <w:pPr>
              <w:pStyle w:val="TAH"/>
            </w:pPr>
            <w:r w:rsidRPr="00BD08FD">
              <w:t>LSB</w:t>
            </w:r>
          </w:p>
        </w:tc>
      </w:tr>
      <w:tr w:rsidR="00E609C2" w:rsidRPr="00BD08FD" w14:paraId="5FF48A1E" w14:textId="77777777">
        <w:trPr>
          <w:jc w:val="center"/>
        </w:trPr>
        <w:tc>
          <w:tcPr>
            <w:tcW w:w="1021" w:type="dxa"/>
          </w:tcPr>
          <w:p w14:paraId="1F6D4E31" w14:textId="77777777" w:rsidR="00E609C2" w:rsidRPr="00BD08FD" w:rsidRDefault="00E609C2">
            <w:pPr>
              <w:pStyle w:val="TAC"/>
              <w:rPr>
                <w:b/>
              </w:rPr>
            </w:pPr>
            <w:r w:rsidRPr="00BD08FD">
              <w:rPr>
                <w:b/>
              </w:rPr>
              <w:t>Octet</w:t>
            </w:r>
          </w:p>
          <w:p w14:paraId="3F5D7A74" w14:textId="77777777" w:rsidR="00E609C2" w:rsidRPr="00BD08FD" w:rsidRDefault="00E609C2">
            <w:pPr>
              <w:pStyle w:val="TAC"/>
              <w:rPr>
                <w:b/>
              </w:rPr>
            </w:pPr>
          </w:p>
        </w:tc>
        <w:tc>
          <w:tcPr>
            <w:tcW w:w="1021" w:type="dxa"/>
            <w:tcBorders>
              <w:bottom w:val="nil"/>
            </w:tcBorders>
          </w:tcPr>
          <w:p w14:paraId="002F8704" w14:textId="77777777" w:rsidR="00E609C2" w:rsidRPr="00BD08FD" w:rsidRDefault="00E609C2">
            <w:pPr>
              <w:pStyle w:val="TAH"/>
            </w:pPr>
            <w:r w:rsidRPr="00BD08FD">
              <w:t>bit 8</w:t>
            </w:r>
          </w:p>
        </w:tc>
        <w:tc>
          <w:tcPr>
            <w:tcW w:w="1021" w:type="dxa"/>
            <w:tcBorders>
              <w:bottom w:val="nil"/>
            </w:tcBorders>
          </w:tcPr>
          <w:p w14:paraId="3A5B53E2" w14:textId="77777777" w:rsidR="00E609C2" w:rsidRPr="00BD08FD" w:rsidRDefault="00E609C2">
            <w:pPr>
              <w:pStyle w:val="TAH"/>
            </w:pPr>
            <w:r w:rsidRPr="00BD08FD">
              <w:t>bit 7</w:t>
            </w:r>
          </w:p>
        </w:tc>
        <w:tc>
          <w:tcPr>
            <w:tcW w:w="1021" w:type="dxa"/>
            <w:tcBorders>
              <w:bottom w:val="nil"/>
            </w:tcBorders>
          </w:tcPr>
          <w:p w14:paraId="5CADDE1E" w14:textId="77777777" w:rsidR="00E609C2" w:rsidRPr="00BD08FD" w:rsidRDefault="00E609C2">
            <w:pPr>
              <w:pStyle w:val="TAH"/>
            </w:pPr>
            <w:r w:rsidRPr="00BD08FD">
              <w:t>bit 6</w:t>
            </w:r>
          </w:p>
        </w:tc>
        <w:tc>
          <w:tcPr>
            <w:tcW w:w="1021" w:type="dxa"/>
            <w:tcBorders>
              <w:bottom w:val="nil"/>
            </w:tcBorders>
          </w:tcPr>
          <w:p w14:paraId="152F0509" w14:textId="77777777" w:rsidR="00E609C2" w:rsidRPr="00BD08FD" w:rsidRDefault="00E609C2">
            <w:pPr>
              <w:pStyle w:val="TAH"/>
            </w:pPr>
            <w:r w:rsidRPr="00BD08FD">
              <w:t>bit 5</w:t>
            </w:r>
          </w:p>
        </w:tc>
        <w:tc>
          <w:tcPr>
            <w:tcW w:w="1021" w:type="dxa"/>
            <w:tcBorders>
              <w:bottom w:val="nil"/>
            </w:tcBorders>
          </w:tcPr>
          <w:p w14:paraId="47E0DF78" w14:textId="77777777" w:rsidR="00E609C2" w:rsidRPr="00BD08FD" w:rsidRDefault="00E609C2">
            <w:pPr>
              <w:pStyle w:val="TAH"/>
            </w:pPr>
            <w:r w:rsidRPr="00BD08FD">
              <w:t>bit 4</w:t>
            </w:r>
          </w:p>
        </w:tc>
        <w:tc>
          <w:tcPr>
            <w:tcW w:w="1021" w:type="dxa"/>
            <w:tcBorders>
              <w:bottom w:val="nil"/>
            </w:tcBorders>
          </w:tcPr>
          <w:p w14:paraId="18E9D716" w14:textId="77777777" w:rsidR="00E609C2" w:rsidRPr="00BD08FD" w:rsidRDefault="00E609C2">
            <w:pPr>
              <w:pStyle w:val="TAH"/>
            </w:pPr>
            <w:r w:rsidRPr="00BD08FD">
              <w:t>bit 3</w:t>
            </w:r>
          </w:p>
        </w:tc>
        <w:tc>
          <w:tcPr>
            <w:tcW w:w="1021" w:type="dxa"/>
            <w:tcBorders>
              <w:bottom w:val="nil"/>
            </w:tcBorders>
          </w:tcPr>
          <w:p w14:paraId="5DED2E53" w14:textId="77777777" w:rsidR="00E609C2" w:rsidRPr="00BD08FD" w:rsidRDefault="00E609C2">
            <w:pPr>
              <w:pStyle w:val="TAH"/>
            </w:pPr>
            <w:r w:rsidRPr="00BD08FD">
              <w:t>bit 2</w:t>
            </w:r>
          </w:p>
        </w:tc>
        <w:tc>
          <w:tcPr>
            <w:tcW w:w="1021" w:type="dxa"/>
            <w:tcBorders>
              <w:bottom w:val="nil"/>
            </w:tcBorders>
          </w:tcPr>
          <w:p w14:paraId="6F16FCFE" w14:textId="77777777" w:rsidR="00E609C2" w:rsidRPr="00BD08FD" w:rsidRDefault="00E609C2">
            <w:pPr>
              <w:pStyle w:val="TAH"/>
            </w:pPr>
            <w:r w:rsidRPr="00BD08FD">
              <w:t>bit 1</w:t>
            </w:r>
          </w:p>
        </w:tc>
      </w:tr>
      <w:tr w:rsidR="00E609C2" w:rsidRPr="00BD08FD" w14:paraId="6E0A109C" w14:textId="77777777">
        <w:trPr>
          <w:cantSplit/>
          <w:jc w:val="center"/>
        </w:trPr>
        <w:tc>
          <w:tcPr>
            <w:tcW w:w="1021" w:type="dxa"/>
            <w:vMerge w:val="restart"/>
          </w:tcPr>
          <w:p w14:paraId="436385D4" w14:textId="77777777" w:rsidR="00E609C2" w:rsidRPr="00BD08FD" w:rsidRDefault="00E609C2">
            <w:pPr>
              <w:pStyle w:val="TAC"/>
              <w:rPr>
                <w:b/>
              </w:rPr>
            </w:pPr>
            <w:r w:rsidRPr="00BD08FD">
              <w:rPr>
                <w:b/>
              </w:rPr>
              <w:t>1</w:t>
            </w:r>
          </w:p>
        </w:tc>
        <w:tc>
          <w:tcPr>
            <w:tcW w:w="4084" w:type="dxa"/>
            <w:gridSpan w:val="4"/>
            <w:tcBorders>
              <w:top w:val="single" w:sz="6" w:space="0" w:color="auto"/>
              <w:bottom w:val="nil"/>
            </w:tcBorders>
          </w:tcPr>
          <w:p w14:paraId="5C11E331" w14:textId="77777777" w:rsidR="00E609C2" w:rsidRPr="00BD08FD" w:rsidRDefault="00E609C2">
            <w:pPr>
              <w:pStyle w:val="TAH"/>
              <w:rPr>
                <w:b w:val="0"/>
              </w:rPr>
            </w:pPr>
            <w:r w:rsidRPr="00BD08FD">
              <w:rPr>
                <w:b w:val="0"/>
              </w:rPr>
              <w:t>Frame Type (=8)</w:t>
            </w:r>
          </w:p>
        </w:tc>
        <w:tc>
          <w:tcPr>
            <w:tcW w:w="1021" w:type="dxa"/>
            <w:tcBorders>
              <w:top w:val="single" w:sz="6" w:space="0" w:color="auto"/>
              <w:bottom w:val="nil"/>
            </w:tcBorders>
          </w:tcPr>
          <w:p w14:paraId="3545AC16" w14:textId="77777777" w:rsidR="00E609C2" w:rsidRPr="00BD08FD" w:rsidRDefault="00E609C2">
            <w:pPr>
              <w:pStyle w:val="TAH"/>
              <w:rPr>
                <w:b w:val="0"/>
              </w:rPr>
            </w:pPr>
            <w:r w:rsidRPr="00BD08FD">
              <w:rPr>
                <w:b w:val="0"/>
              </w:rPr>
              <w:t>FQI</w:t>
            </w:r>
          </w:p>
        </w:tc>
        <w:tc>
          <w:tcPr>
            <w:tcW w:w="3063" w:type="dxa"/>
            <w:gridSpan w:val="3"/>
            <w:tcBorders>
              <w:top w:val="single" w:sz="6" w:space="0" w:color="auto"/>
              <w:bottom w:val="nil"/>
            </w:tcBorders>
          </w:tcPr>
          <w:p w14:paraId="4CE7A74D" w14:textId="77777777" w:rsidR="00E609C2" w:rsidRPr="00BD08FD" w:rsidRDefault="00E609C2">
            <w:pPr>
              <w:pStyle w:val="TAH"/>
              <w:rPr>
                <w:b w:val="0"/>
              </w:rPr>
            </w:pPr>
            <w:r w:rsidRPr="00BD08FD">
              <w:rPr>
                <w:b w:val="0"/>
              </w:rPr>
              <w:t>Mode Indication</w:t>
            </w:r>
          </w:p>
        </w:tc>
      </w:tr>
      <w:tr w:rsidR="00E609C2" w:rsidRPr="00BD08FD" w14:paraId="340CA0B2" w14:textId="77777777">
        <w:trPr>
          <w:cantSplit/>
          <w:jc w:val="center"/>
        </w:trPr>
        <w:tc>
          <w:tcPr>
            <w:tcW w:w="1021" w:type="dxa"/>
            <w:vMerge/>
          </w:tcPr>
          <w:p w14:paraId="132C1022" w14:textId="77777777" w:rsidR="00E609C2" w:rsidRPr="00BD08FD" w:rsidRDefault="00E609C2">
            <w:pPr>
              <w:pStyle w:val="TAC"/>
              <w:rPr>
                <w:b/>
              </w:rPr>
            </w:pPr>
          </w:p>
        </w:tc>
        <w:tc>
          <w:tcPr>
            <w:tcW w:w="1021" w:type="dxa"/>
            <w:tcBorders>
              <w:top w:val="single" w:sz="6" w:space="0" w:color="auto"/>
              <w:bottom w:val="nil"/>
            </w:tcBorders>
          </w:tcPr>
          <w:p w14:paraId="1C73ABB7"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1C8F4A46"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40211B26"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511B51BA"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201B2D01" w14:textId="77777777" w:rsidR="00E609C2" w:rsidRPr="00BD08FD" w:rsidRDefault="00E609C2">
            <w:pPr>
              <w:pStyle w:val="TAH"/>
              <w:rPr>
                <w:b w:val="0"/>
              </w:rPr>
            </w:pPr>
            <w:r w:rsidRPr="00BD08FD">
              <w:rPr>
                <w:b w:val="0"/>
              </w:rPr>
              <w:t>1</w:t>
            </w:r>
          </w:p>
        </w:tc>
        <w:tc>
          <w:tcPr>
            <w:tcW w:w="3063" w:type="dxa"/>
            <w:gridSpan w:val="3"/>
            <w:tcBorders>
              <w:top w:val="single" w:sz="6" w:space="0" w:color="auto"/>
              <w:bottom w:val="nil"/>
            </w:tcBorders>
          </w:tcPr>
          <w:p w14:paraId="4D9A506F" w14:textId="77777777" w:rsidR="00E609C2" w:rsidRPr="00BD08FD" w:rsidRDefault="00E609C2">
            <w:pPr>
              <w:pStyle w:val="TAH"/>
              <w:rPr>
                <w:b w:val="0"/>
              </w:rPr>
            </w:pPr>
            <w:r w:rsidRPr="00BD08FD">
              <w:rPr>
                <w:b w:val="0"/>
              </w:rPr>
              <w:t>undefined</w:t>
            </w:r>
          </w:p>
        </w:tc>
      </w:tr>
      <w:tr w:rsidR="00E609C2" w:rsidRPr="00BD08FD" w14:paraId="4D5E2617" w14:textId="77777777">
        <w:trPr>
          <w:cantSplit/>
          <w:jc w:val="center"/>
        </w:trPr>
        <w:tc>
          <w:tcPr>
            <w:tcW w:w="1021" w:type="dxa"/>
            <w:vMerge w:val="restart"/>
            <w:tcBorders>
              <w:right w:val="nil"/>
            </w:tcBorders>
          </w:tcPr>
          <w:p w14:paraId="637D957E" w14:textId="77777777" w:rsidR="00E609C2" w:rsidRPr="00BD08FD" w:rsidRDefault="00E609C2">
            <w:pPr>
              <w:pStyle w:val="TAC"/>
              <w:rPr>
                <w:b/>
              </w:rPr>
            </w:pPr>
            <w:r w:rsidRPr="00BD08FD">
              <w:rPr>
                <w:b/>
              </w:rPr>
              <w:t>2</w:t>
            </w:r>
          </w:p>
        </w:tc>
        <w:tc>
          <w:tcPr>
            <w:tcW w:w="3063" w:type="dxa"/>
            <w:gridSpan w:val="3"/>
            <w:tcBorders>
              <w:top w:val="single" w:sz="4" w:space="0" w:color="auto"/>
              <w:left w:val="single" w:sz="4" w:space="0" w:color="auto"/>
              <w:bottom w:val="single" w:sz="6" w:space="0" w:color="auto"/>
              <w:right w:val="single" w:sz="4" w:space="0" w:color="auto"/>
            </w:tcBorders>
          </w:tcPr>
          <w:p w14:paraId="63DCF1E4" w14:textId="77777777" w:rsidR="00E609C2" w:rsidRPr="00BD08FD" w:rsidRDefault="00E609C2">
            <w:pPr>
              <w:pStyle w:val="TAH"/>
              <w:rPr>
                <w:b w:val="0"/>
              </w:rPr>
            </w:pPr>
            <w:r w:rsidRPr="00BD08FD">
              <w:rPr>
                <w:b w:val="0"/>
              </w:rPr>
              <w:t>Mode Request (=2)</w:t>
            </w:r>
            <w:r w:rsidRPr="00BD08FD">
              <w:rPr>
                <w:b w:val="0"/>
              </w:rPr>
              <w:br/>
            </w:r>
            <w:smartTag w:uri="urn:schemas-microsoft-com:office:smarttags" w:element="stockticker">
              <w:r w:rsidRPr="00BD08FD">
                <w:rPr>
                  <w:b w:val="0"/>
                </w:rPr>
                <w:t>MSB</w:t>
              </w:r>
            </w:smartTag>
            <w:r w:rsidRPr="00BD08FD">
              <w:rPr>
                <w:b w:val="0"/>
              </w:rPr>
              <w:t xml:space="preserve">              …               LSB</w:t>
            </w:r>
          </w:p>
        </w:tc>
        <w:tc>
          <w:tcPr>
            <w:tcW w:w="5105" w:type="dxa"/>
            <w:gridSpan w:val="5"/>
            <w:tcBorders>
              <w:top w:val="single" w:sz="4" w:space="0" w:color="auto"/>
              <w:left w:val="nil"/>
              <w:bottom w:val="nil"/>
            </w:tcBorders>
          </w:tcPr>
          <w:p w14:paraId="2E389FFB" w14:textId="77777777" w:rsidR="00E609C2" w:rsidRPr="00BD08FD" w:rsidRDefault="00E609C2">
            <w:pPr>
              <w:pStyle w:val="TAH"/>
              <w:rPr>
                <w:b w:val="0"/>
              </w:rPr>
            </w:pPr>
            <w:r w:rsidRPr="00BD08FD">
              <w:rPr>
                <w:b w:val="0"/>
              </w:rPr>
              <w:t>spare</w:t>
            </w:r>
          </w:p>
        </w:tc>
      </w:tr>
      <w:tr w:rsidR="00E609C2" w:rsidRPr="00BD08FD" w14:paraId="05081E2E" w14:textId="77777777">
        <w:trPr>
          <w:cantSplit/>
          <w:jc w:val="center"/>
        </w:trPr>
        <w:tc>
          <w:tcPr>
            <w:tcW w:w="1021" w:type="dxa"/>
            <w:vMerge/>
            <w:tcBorders>
              <w:right w:val="nil"/>
            </w:tcBorders>
          </w:tcPr>
          <w:p w14:paraId="2FE82C41" w14:textId="77777777" w:rsidR="00E609C2" w:rsidRPr="00BD08FD" w:rsidRDefault="00E609C2">
            <w:pPr>
              <w:pStyle w:val="TAC"/>
              <w:rPr>
                <w:b/>
              </w:rPr>
            </w:pPr>
          </w:p>
        </w:tc>
        <w:tc>
          <w:tcPr>
            <w:tcW w:w="1021" w:type="dxa"/>
            <w:tcBorders>
              <w:top w:val="single" w:sz="6" w:space="0" w:color="auto"/>
              <w:left w:val="single" w:sz="4" w:space="0" w:color="auto"/>
              <w:bottom w:val="nil"/>
            </w:tcBorders>
          </w:tcPr>
          <w:p w14:paraId="78F682AA"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23FFB7C9" w14:textId="77777777" w:rsidR="00E609C2" w:rsidRPr="00BD08FD" w:rsidRDefault="00E609C2">
            <w:pPr>
              <w:pStyle w:val="TAH"/>
              <w:rPr>
                <w:b w:val="0"/>
              </w:rPr>
            </w:pPr>
            <w:r w:rsidRPr="00BD08FD">
              <w:rPr>
                <w:b w:val="0"/>
              </w:rPr>
              <w:t>1</w:t>
            </w:r>
          </w:p>
        </w:tc>
        <w:tc>
          <w:tcPr>
            <w:tcW w:w="1021" w:type="dxa"/>
            <w:tcBorders>
              <w:top w:val="single" w:sz="6" w:space="0" w:color="auto"/>
              <w:bottom w:val="nil"/>
              <w:right w:val="single" w:sz="4" w:space="0" w:color="auto"/>
            </w:tcBorders>
          </w:tcPr>
          <w:p w14:paraId="243A4F98" w14:textId="77777777" w:rsidR="00E609C2" w:rsidRPr="00BD08FD" w:rsidRDefault="00E609C2">
            <w:pPr>
              <w:pStyle w:val="TAH"/>
              <w:rPr>
                <w:b w:val="0"/>
              </w:rPr>
            </w:pPr>
            <w:r w:rsidRPr="00BD08FD">
              <w:rPr>
                <w:b w:val="0"/>
              </w:rPr>
              <w:t>0</w:t>
            </w:r>
          </w:p>
        </w:tc>
        <w:tc>
          <w:tcPr>
            <w:tcW w:w="1021" w:type="dxa"/>
            <w:tcBorders>
              <w:top w:val="single" w:sz="4" w:space="0" w:color="auto"/>
              <w:left w:val="nil"/>
              <w:bottom w:val="nil"/>
            </w:tcBorders>
          </w:tcPr>
          <w:p w14:paraId="6C0C4F2F"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2F46BD87"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47E1BCD5"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3A161A96"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7D06B2D9" w14:textId="77777777" w:rsidR="00E609C2" w:rsidRPr="00BD08FD" w:rsidRDefault="00E609C2">
            <w:pPr>
              <w:pStyle w:val="TAH"/>
              <w:rPr>
                <w:b w:val="0"/>
              </w:rPr>
            </w:pPr>
            <w:r w:rsidRPr="00BD08FD">
              <w:rPr>
                <w:b w:val="0"/>
              </w:rPr>
              <w:t>0</w:t>
            </w:r>
          </w:p>
        </w:tc>
      </w:tr>
      <w:tr w:rsidR="00E609C2" w:rsidRPr="00BD08FD" w14:paraId="7AFA84EE" w14:textId="77777777">
        <w:trPr>
          <w:cantSplit/>
          <w:jc w:val="center"/>
        </w:trPr>
        <w:tc>
          <w:tcPr>
            <w:tcW w:w="1021" w:type="dxa"/>
            <w:vMerge w:val="restart"/>
          </w:tcPr>
          <w:p w14:paraId="237A7B31" w14:textId="77777777" w:rsidR="00E609C2" w:rsidRPr="00BD08FD" w:rsidRDefault="00E609C2">
            <w:pPr>
              <w:pStyle w:val="TAC"/>
              <w:rPr>
                <w:b/>
              </w:rPr>
            </w:pPr>
            <w:r w:rsidRPr="00BD08FD">
              <w:rPr>
                <w:b/>
              </w:rPr>
              <w:t>3</w:t>
            </w:r>
          </w:p>
        </w:tc>
        <w:tc>
          <w:tcPr>
            <w:tcW w:w="8168" w:type="dxa"/>
            <w:gridSpan w:val="8"/>
            <w:tcBorders>
              <w:top w:val="single" w:sz="4" w:space="0" w:color="auto"/>
              <w:bottom w:val="single" w:sz="6" w:space="0" w:color="auto"/>
            </w:tcBorders>
          </w:tcPr>
          <w:p w14:paraId="2CD4CE49" w14:textId="77777777" w:rsidR="00E609C2" w:rsidRPr="00BD08FD" w:rsidRDefault="00E609C2">
            <w:pPr>
              <w:pStyle w:val="TAH"/>
              <w:rPr>
                <w:b w:val="0"/>
              </w:rPr>
            </w:pPr>
            <w:r w:rsidRPr="00BD08FD">
              <w:rPr>
                <w:b w:val="0"/>
              </w:rPr>
              <w:t xml:space="preserve">Codec </w:t>
            </w:r>
            <w:smartTag w:uri="urn:schemas-microsoft-com:office:smarttags" w:element="stockticker">
              <w:r w:rsidRPr="00BD08FD">
                <w:rPr>
                  <w:b w:val="0"/>
                </w:rPr>
                <w:t>CRC</w:t>
              </w:r>
            </w:smartTag>
          </w:p>
        </w:tc>
      </w:tr>
      <w:tr w:rsidR="00E609C2" w:rsidRPr="00BD08FD" w14:paraId="5C333B23" w14:textId="77777777">
        <w:trPr>
          <w:cantSplit/>
          <w:jc w:val="center"/>
        </w:trPr>
        <w:tc>
          <w:tcPr>
            <w:tcW w:w="1021" w:type="dxa"/>
            <w:vMerge/>
          </w:tcPr>
          <w:p w14:paraId="77CAAA6D" w14:textId="77777777" w:rsidR="00E609C2" w:rsidRPr="00BD08FD" w:rsidRDefault="00E609C2">
            <w:pPr>
              <w:pStyle w:val="TAC"/>
              <w:rPr>
                <w:b/>
              </w:rPr>
            </w:pPr>
          </w:p>
        </w:tc>
        <w:tc>
          <w:tcPr>
            <w:tcW w:w="1021" w:type="dxa"/>
            <w:tcBorders>
              <w:top w:val="nil"/>
              <w:bottom w:val="nil"/>
            </w:tcBorders>
          </w:tcPr>
          <w:p w14:paraId="34F8FD20"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(7)</w:t>
            </w:r>
          </w:p>
        </w:tc>
        <w:tc>
          <w:tcPr>
            <w:tcW w:w="1021" w:type="dxa"/>
            <w:tcBorders>
              <w:top w:val="nil"/>
              <w:bottom w:val="nil"/>
            </w:tcBorders>
          </w:tcPr>
          <w:p w14:paraId="4F139342"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(6)</w:t>
            </w:r>
          </w:p>
        </w:tc>
        <w:tc>
          <w:tcPr>
            <w:tcW w:w="1021" w:type="dxa"/>
            <w:tcBorders>
              <w:top w:val="nil"/>
              <w:bottom w:val="nil"/>
            </w:tcBorders>
          </w:tcPr>
          <w:p w14:paraId="3D0534A0"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(5)</w:t>
            </w:r>
          </w:p>
        </w:tc>
        <w:tc>
          <w:tcPr>
            <w:tcW w:w="1021" w:type="dxa"/>
            <w:tcBorders>
              <w:bottom w:val="nil"/>
            </w:tcBorders>
          </w:tcPr>
          <w:p w14:paraId="0BC0BC50"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(4)</w:t>
            </w:r>
          </w:p>
        </w:tc>
        <w:tc>
          <w:tcPr>
            <w:tcW w:w="1021" w:type="dxa"/>
            <w:tcBorders>
              <w:bottom w:val="nil"/>
            </w:tcBorders>
          </w:tcPr>
          <w:p w14:paraId="7C0508E6"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(3)</w:t>
            </w:r>
          </w:p>
        </w:tc>
        <w:tc>
          <w:tcPr>
            <w:tcW w:w="1021" w:type="dxa"/>
            <w:tcBorders>
              <w:bottom w:val="nil"/>
            </w:tcBorders>
          </w:tcPr>
          <w:p w14:paraId="68335677"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(2)</w:t>
            </w:r>
          </w:p>
        </w:tc>
        <w:tc>
          <w:tcPr>
            <w:tcW w:w="1021" w:type="dxa"/>
            <w:tcBorders>
              <w:bottom w:val="nil"/>
            </w:tcBorders>
          </w:tcPr>
          <w:p w14:paraId="1488F743"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(1)</w:t>
            </w:r>
          </w:p>
        </w:tc>
        <w:tc>
          <w:tcPr>
            <w:tcW w:w="1021" w:type="dxa"/>
            <w:tcBorders>
              <w:bottom w:val="nil"/>
            </w:tcBorders>
          </w:tcPr>
          <w:p w14:paraId="65828B9F"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(0)</w:t>
            </w:r>
          </w:p>
        </w:tc>
      </w:tr>
      <w:tr w:rsidR="00E609C2" w:rsidRPr="00BD08FD" w14:paraId="18C831F3" w14:textId="77777777">
        <w:trPr>
          <w:cantSplit/>
          <w:jc w:val="center"/>
        </w:trPr>
        <w:tc>
          <w:tcPr>
            <w:tcW w:w="1021" w:type="dxa"/>
            <w:vMerge w:val="restart"/>
            <w:tcBorders>
              <w:right w:val="nil"/>
            </w:tcBorders>
          </w:tcPr>
          <w:p w14:paraId="34708887" w14:textId="77777777" w:rsidR="00E609C2" w:rsidRPr="00BD08FD" w:rsidRDefault="00E609C2">
            <w:pPr>
              <w:pStyle w:val="TAC"/>
              <w:rPr>
                <w:b/>
              </w:rPr>
            </w:pPr>
            <w:r w:rsidRPr="00BD08FD">
              <w:rPr>
                <w:b/>
              </w:rPr>
              <w:t>4</w:t>
            </w:r>
          </w:p>
        </w:tc>
        <w:tc>
          <w:tcPr>
            <w:tcW w:w="8168" w:type="dxa"/>
            <w:gridSpan w:val="8"/>
            <w:tcBorders>
              <w:top w:val="single" w:sz="4" w:space="0" w:color="auto"/>
              <w:left w:val="single" w:sz="4" w:space="0" w:color="auto"/>
              <w:bottom w:val="nil"/>
            </w:tcBorders>
          </w:tcPr>
          <w:p w14:paraId="5C328293" w14:textId="77777777" w:rsidR="00E609C2" w:rsidRPr="00BD08FD" w:rsidRDefault="00E609C2">
            <w:pPr>
              <w:pStyle w:val="TAH"/>
              <w:rPr>
                <w:b w:val="0"/>
              </w:rPr>
            </w:pPr>
            <w:smartTag w:uri="urn:schemas-microsoft-com:office:smarttags" w:element="stockticker">
              <w:r w:rsidRPr="00BD08FD">
                <w:rPr>
                  <w:b w:val="0"/>
                </w:rPr>
                <w:t>AMR</w:t>
              </w:r>
            </w:smartTag>
            <w:r w:rsidRPr="00BD08FD">
              <w:rPr>
                <w:b w:val="0"/>
              </w:rPr>
              <w:t xml:space="preserve"> Core Frame (octet 1)</w:t>
            </w:r>
          </w:p>
        </w:tc>
      </w:tr>
      <w:tr w:rsidR="00E609C2" w:rsidRPr="00BD08FD" w14:paraId="6DF52FF0" w14:textId="77777777">
        <w:trPr>
          <w:cantSplit/>
          <w:jc w:val="center"/>
        </w:trPr>
        <w:tc>
          <w:tcPr>
            <w:tcW w:w="1021" w:type="dxa"/>
            <w:vMerge/>
            <w:tcBorders>
              <w:right w:val="nil"/>
            </w:tcBorders>
          </w:tcPr>
          <w:p w14:paraId="5330E402" w14:textId="77777777" w:rsidR="00E609C2" w:rsidRPr="00BD08FD" w:rsidRDefault="00E609C2">
            <w:pPr>
              <w:pStyle w:val="TAC"/>
              <w:rPr>
                <w:b/>
              </w:rPr>
            </w:pPr>
          </w:p>
        </w:tc>
        <w:tc>
          <w:tcPr>
            <w:tcW w:w="1021" w:type="dxa"/>
            <w:tcBorders>
              <w:top w:val="single" w:sz="4" w:space="0" w:color="auto"/>
              <w:left w:val="single" w:sz="4" w:space="0" w:color="auto"/>
              <w:bottom w:val="nil"/>
            </w:tcBorders>
          </w:tcPr>
          <w:p w14:paraId="15A80B6D" w14:textId="77777777" w:rsidR="00E609C2" w:rsidRPr="00BD08FD" w:rsidRDefault="00E609C2">
            <w:pPr>
              <w:pStyle w:val="TAH"/>
              <w:rPr>
                <w:b w:val="0"/>
              </w:rPr>
            </w:pPr>
            <w:r w:rsidRPr="00BD08FD">
              <w:rPr>
                <w:b w:val="0"/>
              </w:rPr>
              <w:t>d(0)=s(1)</w:t>
            </w:r>
          </w:p>
        </w:tc>
        <w:tc>
          <w:tcPr>
            <w:tcW w:w="1021" w:type="dxa"/>
            <w:tcBorders>
              <w:top w:val="single" w:sz="4" w:space="0" w:color="auto"/>
              <w:bottom w:val="nil"/>
            </w:tcBorders>
          </w:tcPr>
          <w:p w14:paraId="6ACB213F" w14:textId="77777777" w:rsidR="00E609C2" w:rsidRPr="00BD08FD" w:rsidRDefault="00E609C2">
            <w:pPr>
              <w:pStyle w:val="TAH"/>
              <w:rPr>
                <w:b w:val="0"/>
              </w:rPr>
            </w:pPr>
            <w:r w:rsidRPr="00BD08FD">
              <w:rPr>
                <w:b w:val="0"/>
              </w:rPr>
              <w:t>d(1)=s(2)</w:t>
            </w:r>
          </w:p>
        </w:tc>
        <w:tc>
          <w:tcPr>
            <w:tcW w:w="1021" w:type="dxa"/>
            <w:tcBorders>
              <w:top w:val="single" w:sz="4" w:space="0" w:color="auto"/>
              <w:bottom w:val="nil"/>
            </w:tcBorders>
          </w:tcPr>
          <w:p w14:paraId="0DC76720" w14:textId="77777777" w:rsidR="00E609C2" w:rsidRPr="00BD08FD" w:rsidRDefault="00E609C2">
            <w:pPr>
              <w:pStyle w:val="TAH"/>
              <w:rPr>
                <w:b w:val="0"/>
              </w:rPr>
            </w:pPr>
            <w:r w:rsidRPr="00BD08FD">
              <w:rPr>
                <w:b w:val="0"/>
              </w:rPr>
              <w:t>d(2)</w:t>
            </w:r>
          </w:p>
        </w:tc>
        <w:tc>
          <w:tcPr>
            <w:tcW w:w="1021" w:type="dxa"/>
            <w:tcBorders>
              <w:top w:val="single" w:sz="4" w:space="0" w:color="auto"/>
              <w:bottom w:val="nil"/>
            </w:tcBorders>
          </w:tcPr>
          <w:p w14:paraId="35CBE635" w14:textId="77777777" w:rsidR="00E609C2" w:rsidRPr="00BD08FD" w:rsidRDefault="00E609C2">
            <w:pPr>
              <w:pStyle w:val="TAH"/>
              <w:rPr>
                <w:b w:val="0"/>
              </w:rPr>
            </w:pPr>
            <w:r w:rsidRPr="00BD08FD">
              <w:rPr>
                <w:b w:val="0"/>
              </w:rPr>
              <w:t>d(3)</w:t>
            </w:r>
          </w:p>
        </w:tc>
        <w:tc>
          <w:tcPr>
            <w:tcW w:w="1021" w:type="dxa"/>
            <w:tcBorders>
              <w:top w:val="single" w:sz="4" w:space="0" w:color="auto"/>
              <w:bottom w:val="nil"/>
            </w:tcBorders>
          </w:tcPr>
          <w:p w14:paraId="6A4B3FD7" w14:textId="77777777" w:rsidR="00E609C2" w:rsidRPr="00BD08FD" w:rsidRDefault="00E609C2">
            <w:pPr>
              <w:pStyle w:val="TAH"/>
              <w:rPr>
                <w:b w:val="0"/>
              </w:rPr>
            </w:pPr>
            <w:r w:rsidRPr="00BD08FD">
              <w:rPr>
                <w:b w:val="0"/>
              </w:rPr>
              <w:t>d(4)</w:t>
            </w:r>
          </w:p>
        </w:tc>
        <w:tc>
          <w:tcPr>
            <w:tcW w:w="1021" w:type="dxa"/>
            <w:tcBorders>
              <w:top w:val="single" w:sz="4" w:space="0" w:color="auto"/>
              <w:bottom w:val="nil"/>
            </w:tcBorders>
          </w:tcPr>
          <w:p w14:paraId="63DD0AF9" w14:textId="77777777" w:rsidR="00E609C2" w:rsidRPr="00BD08FD" w:rsidRDefault="00E609C2">
            <w:pPr>
              <w:pStyle w:val="TAH"/>
              <w:rPr>
                <w:b w:val="0"/>
              </w:rPr>
            </w:pPr>
            <w:r w:rsidRPr="00BD08FD">
              <w:rPr>
                <w:b w:val="0"/>
              </w:rPr>
              <w:t>d(5)</w:t>
            </w:r>
          </w:p>
        </w:tc>
        <w:tc>
          <w:tcPr>
            <w:tcW w:w="1021" w:type="dxa"/>
            <w:tcBorders>
              <w:top w:val="single" w:sz="4" w:space="0" w:color="auto"/>
              <w:bottom w:val="nil"/>
            </w:tcBorders>
          </w:tcPr>
          <w:p w14:paraId="31FAD391" w14:textId="77777777" w:rsidR="00E609C2" w:rsidRPr="00BD08FD" w:rsidRDefault="00E609C2">
            <w:pPr>
              <w:pStyle w:val="TAH"/>
              <w:rPr>
                <w:b w:val="0"/>
              </w:rPr>
            </w:pPr>
            <w:r w:rsidRPr="00BD08FD">
              <w:rPr>
                <w:b w:val="0"/>
              </w:rPr>
              <w:t>d(6)</w:t>
            </w:r>
          </w:p>
        </w:tc>
        <w:tc>
          <w:tcPr>
            <w:tcW w:w="1021" w:type="dxa"/>
            <w:tcBorders>
              <w:top w:val="single" w:sz="4" w:space="0" w:color="auto"/>
              <w:bottom w:val="nil"/>
            </w:tcBorders>
          </w:tcPr>
          <w:p w14:paraId="7E9324BC" w14:textId="77777777" w:rsidR="00E609C2" w:rsidRPr="00BD08FD" w:rsidRDefault="00E609C2">
            <w:pPr>
              <w:pStyle w:val="TAH"/>
              <w:rPr>
                <w:b w:val="0"/>
              </w:rPr>
            </w:pPr>
            <w:r w:rsidRPr="00BD08FD">
              <w:rPr>
                <w:b w:val="0"/>
              </w:rPr>
              <w:t>d(7)</w:t>
            </w:r>
          </w:p>
        </w:tc>
      </w:tr>
      <w:tr w:rsidR="00E609C2" w:rsidRPr="00BD08FD" w14:paraId="4389F504" w14:textId="77777777">
        <w:trPr>
          <w:cantSplit/>
          <w:jc w:val="center"/>
        </w:trPr>
        <w:tc>
          <w:tcPr>
            <w:tcW w:w="1021" w:type="dxa"/>
            <w:vMerge w:val="restart"/>
            <w:tcBorders>
              <w:right w:val="nil"/>
            </w:tcBorders>
          </w:tcPr>
          <w:p w14:paraId="723CFCE6" w14:textId="77777777" w:rsidR="00E609C2" w:rsidRPr="00BD08FD" w:rsidRDefault="00E609C2">
            <w:pPr>
              <w:pStyle w:val="TAC"/>
              <w:rPr>
                <w:b/>
              </w:rPr>
            </w:pPr>
            <w:r w:rsidRPr="00BD08FD">
              <w:rPr>
                <w:b/>
              </w:rPr>
              <w:t>5..7</w:t>
            </w:r>
          </w:p>
        </w:tc>
        <w:tc>
          <w:tcPr>
            <w:tcW w:w="8168" w:type="dxa"/>
            <w:gridSpan w:val="8"/>
            <w:tcBorders>
              <w:top w:val="single" w:sz="4" w:space="0" w:color="auto"/>
              <w:left w:val="single" w:sz="4" w:space="0" w:color="auto"/>
              <w:bottom w:val="nil"/>
            </w:tcBorders>
          </w:tcPr>
          <w:p w14:paraId="28BF075B" w14:textId="77777777" w:rsidR="00E609C2" w:rsidRPr="00BD08FD" w:rsidRDefault="00E609C2">
            <w:pPr>
              <w:pStyle w:val="TAH"/>
              <w:rPr>
                <w:b w:val="0"/>
              </w:rPr>
            </w:pPr>
          </w:p>
        </w:tc>
      </w:tr>
      <w:tr w:rsidR="00E609C2" w:rsidRPr="00BD08FD" w14:paraId="19C43CC7" w14:textId="77777777">
        <w:trPr>
          <w:cantSplit/>
          <w:jc w:val="center"/>
        </w:trPr>
        <w:tc>
          <w:tcPr>
            <w:tcW w:w="1021" w:type="dxa"/>
            <w:vMerge/>
            <w:tcBorders>
              <w:right w:val="nil"/>
            </w:tcBorders>
          </w:tcPr>
          <w:p w14:paraId="1E8974D2" w14:textId="77777777" w:rsidR="00E609C2" w:rsidRPr="00BD08FD" w:rsidRDefault="00E609C2">
            <w:pPr>
              <w:pStyle w:val="TAC"/>
              <w:rPr>
                <w:b/>
              </w:rPr>
            </w:pPr>
          </w:p>
        </w:tc>
        <w:tc>
          <w:tcPr>
            <w:tcW w:w="1021" w:type="dxa"/>
            <w:tcBorders>
              <w:top w:val="single" w:sz="4" w:space="0" w:color="auto"/>
              <w:left w:val="single" w:sz="4" w:space="0" w:color="auto"/>
              <w:bottom w:val="single" w:sz="4" w:space="0" w:color="auto"/>
            </w:tcBorders>
          </w:tcPr>
          <w:p w14:paraId="1A535204" w14:textId="77777777" w:rsidR="00E609C2" w:rsidRPr="00BD08FD" w:rsidRDefault="00E609C2">
            <w:pPr>
              <w:pStyle w:val="TAH"/>
              <w:rPr>
                <w:b w:val="0"/>
              </w:rPr>
            </w:pPr>
          </w:p>
        </w:tc>
        <w:tc>
          <w:tcPr>
            <w:tcW w:w="1021" w:type="dxa"/>
            <w:tcBorders>
              <w:top w:val="single" w:sz="4" w:space="0" w:color="auto"/>
              <w:bottom w:val="single" w:sz="4" w:space="0" w:color="auto"/>
            </w:tcBorders>
          </w:tcPr>
          <w:p w14:paraId="097E2000" w14:textId="77777777" w:rsidR="00E609C2" w:rsidRPr="00BD08FD" w:rsidRDefault="00E609C2">
            <w:pPr>
              <w:pStyle w:val="TAH"/>
              <w:rPr>
                <w:b w:val="0"/>
              </w:rPr>
            </w:pPr>
          </w:p>
        </w:tc>
        <w:tc>
          <w:tcPr>
            <w:tcW w:w="1021" w:type="dxa"/>
            <w:tcBorders>
              <w:top w:val="single" w:sz="4" w:space="0" w:color="auto"/>
              <w:bottom w:val="nil"/>
            </w:tcBorders>
          </w:tcPr>
          <w:p w14:paraId="469E4A7C" w14:textId="77777777" w:rsidR="00E609C2" w:rsidRPr="00BD08FD" w:rsidRDefault="00E609C2">
            <w:pPr>
              <w:pStyle w:val="TAH"/>
              <w:rPr>
                <w:b w:val="0"/>
              </w:rPr>
            </w:pPr>
          </w:p>
        </w:tc>
        <w:tc>
          <w:tcPr>
            <w:tcW w:w="1021" w:type="dxa"/>
            <w:tcBorders>
              <w:top w:val="single" w:sz="4" w:space="0" w:color="auto"/>
              <w:bottom w:val="nil"/>
            </w:tcBorders>
          </w:tcPr>
          <w:p w14:paraId="419C5083" w14:textId="77777777" w:rsidR="00E609C2" w:rsidRPr="00BD08FD" w:rsidRDefault="00E609C2">
            <w:pPr>
              <w:pStyle w:val="TAH"/>
              <w:rPr>
                <w:b w:val="0"/>
              </w:rPr>
            </w:pPr>
          </w:p>
        </w:tc>
        <w:tc>
          <w:tcPr>
            <w:tcW w:w="1021" w:type="dxa"/>
            <w:tcBorders>
              <w:top w:val="single" w:sz="4" w:space="0" w:color="auto"/>
              <w:bottom w:val="single" w:sz="4" w:space="0" w:color="auto"/>
            </w:tcBorders>
          </w:tcPr>
          <w:p w14:paraId="24C986C9" w14:textId="77777777" w:rsidR="00E609C2" w:rsidRPr="00BD08FD" w:rsidRDefault="00E609C2">
            <w:pPr>
              <w:pStyle w:val="TAH"/>
              <w:rPr>
                <w:b w:val="0"/>
              </w:rPr>
            </w:pPr>
          </w:p>
        </w:tc>
        <w:tc>
          <w:tcPr>
            <w:tcW w:w="1021" w:type="dxa"/>
            <w:tcBorders>
              <w:top w:val="single" w:sz="4" w:space="0" w:color="auto"/>
              <w:bottom w:val="single" w:sz="4" w:space="0" w:color="auto"/>
            </w:tcBorders>
          </w:tcPr>
          <w:p w14:paraId="624494A6" w14:textId="77777777" w:rsidR="00E609C2" w:rsidRPr="00BD08FD" w:rsidRDefault="00E609C2">
            <w:pPr>
              <w:pStyle w:val="TAH"/>
              <w:rPr>
                <w:b w:val="0"/>
              </w:rPr>
            </w:pPr>
          </w:p>
        </w:tc>
        <w:tc>
          <w:tcPr>
            <w:tcW w:w="1021" w:type="dxa"/>
            <w:tcBorders>
              <w:top w:val="single" w:sz="4" w:space="0" w:color="auto"/>
              <w:bottom w:val="single" w:sz="4" w:space="0" w:color="auto"/>
            </w:tcBorders>
          </w:tcPr>
          <w:p w14:paraId="7C079704" w14:textId="77777777" w:rsidR="00E609C2" w:rsidRPr="00BD08FD" w:rsidRDefault="00E609C2">
            <w:pPr>
              <w:pStyle w:val="TAH"/>
              <w:rPr>
                <w:b w:val="0"/>
              </w:rPr>
            </w:pPr>
          </w:p>
        </w:tc>
        <w:tc>
          <w:tcPr>
            <w:tcW w:w="1021" w:type="dxa"/>
            <w:tcBorders>
              <w:top w:val="single" w:sz="4" w:space="0" w:color="auto"/>
              <w:bottom w:val="single" w:sz="4" w:space="0" w:color="auto"/>
            </w:tcBorders>
          </w:tcPr>
          <w:p w14:paraId="4A39782D" w14:textId="77777777" w:rsidR="00E609C2" w:rsidRPr="00BD08FD" w:rsidRDefault="00E609C2">
            <w:pPr>
              <w:pStyle w:val="TAH"/>
              <w:rPr>
                <w:b w:val="0"/>
              </w:rPr>
            </w:pPr>
          </w:p>
        </w:tc>
      </w:tr>
      <w:tr w:rsidR="00E609C2" w:rsidRPr="00BD08FD" w14:paraId="2DD48BFC" w14:textId="77777777">
        <w:trPr>
          <w:cantSplit/>
          <w:jc w:val="center"/>
        </w:trPr>
        <w:tc>
          <w:tcPr>
            <w:tcW w:w="1021" w:type="dxa"/>
            <w:vMerge w:val="restart"/>
            <w:tcBorders>
              <w:bottom w:val="nil"/>
              <w:right w:val="nil"/>
            </w:tcBorders>
          </w:tcPr>
          <w:p w14:paraId="185C5D63" w14:textId="77777777" w:rsidR="00E609C2" w:rsidRPr="00BD08FD" w:rsidRDefault="00E609C2">
            <w:pPr>
              <w:pStyle w:val="TAC"/>
              <w:rPr>
                <w:b/>
              </w:rPr>
            </w:pPr>
            <w:r w:rsidRPr="00BD08FD">
              <w:rPr>
                <w:b/>
              </w:rPr>
              <w:t>8</w:t>
            </w:r>
          </w:p>
        </w:tc>
        <w:tc>
          <w:tcPr>
            <w:tcW w:w="1021" w:type="dxa"/>
            <w:tcBorders>
              <w:top w:val="nil"/>
              <w:left w:val="single" w:sz="4" w:space="0" w:color="auto"/>
              <w:bottom w:val="single" w:sz="4" w:space="0" w:color="auto"/>
            </w:tcBorders>
          </w:tcPr>
          <w:p w14:paraId="2A775032" w14:textId="77777777" w:rsidR="00E609C2" w:rsidRPr="00BD08FD" w:rsidRDefault="00E609C2">
            <w:pPr>
              <w:pStyle w:val="TAH"/>
              <w:rPr>
                <w:b w:val="0"/>
              </w:rPr>
            </w:pPr>
          </w:p>
        </w:tc>
        <w:tc>
          <w:tcPr>
            <w:tcW w:w="1021" w:type="dxa"/>
            <w:tcBorders>
              <w:top w:val="nil"/>
              <w:bottom w:val="single" w:sz="4" w:space="0" w:color="auto"/>
            </w:tcBorders>
          </w:tcPr>
          <w:p w14:paraId="3E4C4E9A" w14:textId="77777777" w:rsidR="00E609C2" w:rsidRPr="00BD08FD" w:rsidRDefault="00E609C2">
            <w:pPr>
              <w:pStyle w:val="TAH"/>
              <w:rPr>
                <w:b w:val="0"/>
              </w:rPr>
            </w:pPr>
          </w:p>
        </w:tc>
        <w:tc>
          <w:tcPr>
            <w:tcW w:w="1021" w:type="dxa"/>
            <w:tcBorders>
              <w:top w:val="single" w:sz="4" w:space="0" w:color="auto"/>
              <w:bottom w:val="single" w:sz="4" w:space="0" w:color="auto"/>
            </w:tcBorders>
          </w:tcPr>
          <w:p w14:paraId="10704BE1" w14:textId="77777777" w:rsidR="00E609C2" w:rsidRPr="00BD08FD" w:rsidRDefault="00E609C2">
            <w:pPr>
              <w:pStyle w:val="TAH"/>
              <w:rPr>
                <w:b w:val="0"/>
              </w:rPr>
            </w:pPr>
          </w:p>
        </w:tc>
        <w:tc>
          <w:tcPr>
            <w:tcW w:w="1021" w:type="dxa"/>
            <w:tcBorders>
              <w:top w:val="single" w:sz="4" w:space="0" w:color="auto"/>
              <w:bottom w:val="single" w:sz="4" w:space="0" w:color="auto"/>
            </w:tcBorders>
          </w:tcPr>
          <w:p w14:paraId="3F1BB9B9" w14:textId="77777777" w:rsidR="00E609C2" w:rsidRPr="00BD08FD" w:rsidRDefault="00E609C2">
            <w:pPr>
              <w:pStyle w:val="TAH"/>
              <w:rPr>
                <w:b w:val="0"/>
              </w:rPr>
            </w:pPr>
            <w:smartTag w:uri="urn:schemas-microsoft-com:office:smarttags" w:element="stockticker">
              <w:r w:rsidRPr="00BD08FD">
                <w:rPr>
                  <w:b w:val="0"/>
                </w:rPr>
                <w:t>STI</w:t>
              </w:r>
            </w:smartTag>
          </w:p>
        </w:tc>
        <w:tc>
          <w:tcPr>
            <w:tcW w:w="3063" w:type="dxa"/>
            <w:gridSpan w:val="3"/>
            <w:tcBorders>
              <w:top w:val="nil"/>
              <w:bottom w:val="nil"/>
            </w:tcBorders>
          </w:tcPr>
          <w:p w14:paraId="25B0D6E2" w14:textId="77777777" w:rsidR="00E609C2" w:rsidRPr="00BD08FD" w:rsidRDefault="00E609C2">
            <w:pPr>
              <w:pStyle w:val="TAH"/>
              <w:rPr>
                <w:b w:val="0"/>
              </w:rPr>
            </w:pPr>
            <w:r w:rsidRPr="00BD08FD">
              <w:rPr>
                <w:b w:val="0"/>
              </w:rPr>
              <w:t>Mode Indication (=3)</w:t>
            </w:r>
          </w:p>
          <w:p w14:paraId="0C306C6E" w14:textId="77777777" w:rsidR="00E609C2" w:rsidRPr="00BD08FD" w:rsidRDefault="00E609C2">
            <w:pPr>
              <w:pStyle w:val="TAH"/>
              <w:rPr>
                <w:b w:val="0"/>
              </w:rPr>
            </w:pPr>
            <w:r w:rsidRPr="00BD08FD">
              <w:rPr>
                <w:b w:val="0"/>
              </w:rPr>
              <w:t xml:space="preserve">LSB               …               </w:t>
            </w:r>
            <w:smartTag w:uri="urn:schemas-microsoft-com:office:smarttags" w:element="stockticker">
              <w:r w:rsidRPr="00BD08FD">
                <w:rPr>
                  <w:b w:val="0"/>
                </w:rPr>
                <w:t>MSB</w:t>
              </w:r>
            </w:smartTag>
          </w:p>
        </w:tc>
        <w:tc>
          <w:tcPr>
            <w:tcW w:w="1021" w:type="dxa"/>
            <w:tcBorders>
              <w:top w:val="nil"/>
              <w:bottom w:val="nil"/>
            </w:tcBorders>
          </w:tcPr>
          <w:p w14:paraId="38BC60A6" w14:textId="77777777" w:rsidR="00E609C2" w:rsidRPr="00BD08FD" w:rsidRDefault="00E609C2">
            <w:pPr>
              <w:pStyle w:val="TAH"/>
              <w:rPr>
                <w:b w:val="0"/>
              </w:rPr>
            </w:pPr>
            <w:r w:rsidRPr="00BD08FD">
              <w:rPr>
                <w:b w:val="0"/>
              </w:rPr>
              <w:t>undef.</w:t>
            </w:r>
          </w:p>
        </w:tc>
      </w:tr>
      <w:tr w:rsidR="00E609C2" w:rsidRPr="00BD08FD" w14:paraId="05D7C439" w14:textId="77777777">
        <w:trPr>
          <w:cantSplit/>
          <w:jc w:val="center"/>
        </w:trPr>
        <w:tc>
          <w:tcPr>
            <w:tcW w:w="1021" w:type="dxa"/>
            <w:vMerge/>
            <w:tcBorders>
              <w:top w:val="nil"/>
              <w:bottom w:val="single" w:sz="4" w:space="0" w:color="auto"/>
              <w:right w:val="nil"/>
            </w:tcBorders>
          </w:tcPr>
          <w:p w14:paraId="4E0B078E" w14:textId="77777777" w:rsidR="00E609C2" w:rsidRPr="00BD08FD" w:rsidRDefault="00E609C2">
            <w:pPr>
              <w:pStyle w:val="TAC"/>
              <w:rPr>
                <w:b/>
              </w:rPr>
            </w:pPr>
          </w:p>
        </w:tc>
        <w:tc>
          <w:tcPr>
            <w:tcW w:w="1021" w:type="dxa"/>
            <w:tcBorders>
              <w:top w:val="single" w:sz="4" w:space="0" w:color="auto"/>
              <w:left w:val="single" w:sz="4" w:space="0" w:color="auto"/>
              <w:bottom w:val="single" w:sz="4" w:space="0" w:color="auto"/>
            </w:tcBorders>
          </w:tcPr>
          <w:p w14:paraId="182DB798" w14:textId="77777777" w:rsidR="00E609C2" w:rsidRPr="00BD08FD" w:rsidRDefault="00E609C2">
            <w:pPr>
              <w:pStyle w:val="TAH"/>
              <w:rPr>
                <w:b w:val="0"/>
              </w:rPr>
            </w:pPr>
            <w:r w:rsidRPr="00BD08FD">
              <w:rPr>
                <w:b w:val="0"/>
              </w:rPr>
              <w:t>d(32)</w:t>
            </w:r>
          </w:p>
        </w:tc>
        <w:tc>
          <w:tcPr>
            <w:tcW w:w="1021" w:type="dxa"/>
            <w:tcBorders>
              <w:top w:val="single" w:sz="4" w:space="0" w:color="auto"/>
              <w:bottom w:val="single" w:sz="4" w:space="0" w:color="auto"/>
            </w:tcBorders>
          </w:tcPr>
          <w:p w14:paraId="2CE8F000" w14:textId="77777777" w:rsidR="00E609C2" w:rsidRPr="00BD08FD" w:rsidRDefault="00E609C2">
            <w:pPr>
              <w:pStyle w:val="TAH"/>
              <w:rPr>
                <w:b w:val="0"/>
              </w:rPr>
            </w:pPr>
            <w:r w:rsidRPr="00BD08FD">
              <w:rPr>
                <w:b w:val="0"/>
              </w:rPr>
              <w:t>d(33)</w:t>
            </w:r>
          </w:p>
        </w:tc>
        <w:tc>
          <w:tcPr>
            <w:tcW w:w="1021" w:type="dxa"/>
            <w:tcBorders>
              <w:top w:val="single" w:sz="4" w:space="0" w:color="auto"/>
              <w:bottom w:val="single" w:sz="4" w:space="0" w:color="auto"/>
            </w:tcBorders>
          </w:tcPr>
          <w:p w14:paraId="7F4C0929" w14:textId="77777777" w:rsidR="00E609C2" w:rsidRPr="00BD08FD" w:rsidRDefault="00E609C2">
            <w:pPr>
              <w:pStyle w:val="TAH"/>
              <w:rPr>
                <w:b w:val="0"/>
              </w:rPr>
            </w:pPr>
            <w:r w:rsidRPr="00BD08FD">
              <w:rPr>
                <w:b w:val="0"/>
              </w:rPr>
              <w:t>d(34) = s(35)</w:t>
            </w:r>
          </w:p>
        </w:tc>
        <w:tc>
          <w:tcPr>
            <w:tcW w:w="1021" w:type="dxa"/>
            <w:tcBorders>
              <w:top w:val="single" w:sz="4" w:space="0" w:color="auto"/>
              <w:bottom w:val="single" w:sz="4" w:space="0" w:color="auto"/>
            </w:tcBorders>
          </w:tcPr>
          <w:p w14:paraId="23086FF1" w14:textId="77777777" w:rsidR="00E609C2" w:rsidRPr="00BD08FD" w:rsidRDefault="00E609C2">
            <w:pPr>
              <w:pStyle w:val="TAH"/>
              <w:rPr>
                <w:b w:val="0"/>
              </w:rPr>
            </w:pPr>
            <w:r w:rsidRPr="00BD08FD">
              <w:rPr>
                <w:b w:val="0"/>
              </w:rPr>
              <w:t>1</w:t>
            </w:r>
          </w:p>
        </w:tc>
        <w:tc>
          <w:tcPr>
            <w:tcW w:w="1021" w:type="dxa"/>
            <w:tcBorders>
              <w:top w:val="single" w:sz="4" w:space="0" w:color="auto"/>
              <w:bottom w:val="single" w:sz="4" w:space="0" w:color="auto"/>
            </w:tcBorders>
          </w:tcPr>
          <w:p w14:paraId="15BB48BF" w14:textId="77777777" w:rsidR="00E609C2" w:rsidRPr="00BD08FD" w:rsidRDefault="00E609C2">
            <w:pPr>
              <w:pStyle w:val="TAH"/>
              <w:rPr>
                <w:b w:val="0"/>
              </w:rPr>
            </w:pPr>
            <w:r w:rsidRPr="00BD08FD">
              <w:rPr>
                <w:b w:val="0"/>
              </w:rPr>
              <w:t>1</w:t>
            </w:r>
          </w:p>
        </w:tc>
        <w:tc>
          <w:tcPr>
            <w:tcW w:w="1021" w:type="dxa"/>
            <w:tcBorders>
              <w:top w:val="single" w:sz="4" w:space="0" w:color="auto"/>
              <w:bottom w:val="single" w:sz="4" w:space="0" w:color="auto"/>
            </w:tcBorders>
          </w:tcPr>
          <w:p w14:paraId="4CE272D8" w14:textId="77777777" w:rsidR="00E609C2" w:rsidRPr="00BD08FD" w:rsidRDefault="00E609C2">
            <w:pPr>
              <w:pStyle w:val="TAH"/>
              <w:rPr>
                <w:b w:val="0"/>
              </w:rPr>
            </w:pPr>
            <w:r w:rsidRPr="00BD08FD">
              <w:rPr>
                <w:b w:val="0"/>
              </w:rPr>
              <w:t>1</w:t>
            </w:r>
          </w:p>
        </w:tc>
        <w:tc>
          <w:tcPr>
            <w:tcW w:w="1021" w:type="dxa"/>
            <w:tcBorders>
              <w:top w:val="single" w:sz="4" w:space="0" w:color="auto"/>
              <w:bottom w:val="single" w:sz="4" w:space="0" w:color="auto"/>
            </w:tcBorders>
          </w:tcPr>
          <w:p w14:paraId="265CAFCC" w14:textId="77777777" w:rsidR="00E609C2" w:rsidRPr="00BD08FD" w:rsidRDefault="00E609C2">
            <w:pPr>
              <w:pStyle w:val="TAH"/>
              <w:rPr>
                <w:b w:val="0"/>
              </w:rPr>
            </w:pPr>
            <w:r w:rsidRPr="00BD08FD">
              <w:rPr>
                <w:b w:val="0"/>
              </w:rPr>
              <w:t>0</w:t>
            </w:r>
          </w:p>
        </w:tc>
        <w:tc>
          <w:tcPr>
            <w:tcW w:w="1021" w:type="dxa"/>
            <w:tcBorders>
              <w:top w:val="single" w:sz="4" w:space="0" w:color="auto"/>
              <w:bottom w:val="single" w:sz="4" w:space="0" w:color="auto"/>
            </w:tcBorders>
          </w:tcPr>
          <w:p w14:paraId="4CD0EB18" w14:textId="77777777" w:rsidR="00E609C2" w:rsidRPr="00BD08FD" w:rsidRDefault="00E609C2">
            <w:pPr>
              <w:pStyle w:val="TAH"/>
              <w:rPr>
                <w:b w:val="0"/>
              </w:rPr>
            </w:pPr>
          </w:p>
        </w:tc>
      </w:tr>
    </w:tbl>
    <w:p w14:paraId="418F83A4" w14:textId="77777777" w:rsidR="00E609C2" w:rsidRPr="00BD08FD" w:rsidRDefault="00E609C2"/>
    <w:p w14:paraId="39BA089D" w14:textId="77777777" w:rsidR="00E609C2" w:rsidRPr="00BD08FD" w:rsidRDefault="00E609C2">
      <w:r w:rsidRPr="00BD08FD">
        <w:t xml:space="preserve">Table 7 summarizes all possible </w:t>
      </w:r>
      <w:smartTag w:uri="urn:schemas-microsoft-com:office:smarttags" w:element="stockticker">
        <w:r w:rsidRPr="00BD08FD">
          <w:t>AMR</w:t>
        </w:r>
      </w:smartTag>
      <w:r w:rsidRPr="00BD08FD">
        <w:t xml:space="preserve"> frame format combinations in terms of number of bits in each field.</w:t>
      </w:r>
    </w:p>
    <w:p w14:paraId="30E9474D" w14:textId="77777777" w:rsidR="00E609C2" w:rsidRPr="00BD08FD" w:rsidRDefault="00E609C2">
      <w:pPr>
        <w:pStyle w:val="TH"/>
      </w:pPr>
      <w:r w:rsidRPr="00BD08FD">
        <w:t xml:space="preserve">Table 7. Number of bits for different fields in different </w:t>
      </w:r>
      <w:smartTag w:uri="urn:schemas-microsoft-com:office:smarttags" w:element="stockticker">
        <w:r w:rsidRPr="00BD08FD">
          <w:t>AMR</w:t>
        </w:r>
      </w:smartTag>
      <w:r w:rsidRPr="00BD08FD">
        <w:t xml:space="preserve"> frame compositions</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992"/>
        <w:gridCol w:w="993"/>
        <w:gridCol w:w="1134"/>
        <w:gridCol w:w="1134"/>
        <w:gridCol w:w="992"/>
        <w:gridCol w:w="992"/>
        <w:gridCol w:w="992"/>
        <w:gridCol w:w="993"/>
        <w:gridCol w:w="850"/>
      </w:tblGrid>
      <w:tr w:rsidR="00E609C2" w:rsidRPr="00BD08FD" w14:paraId="1CA998CA" w14:textId="77777777">
        <w:trPr>
          <w:cantSplit/>
          <w:trHeight w:val="240"/>
        </w:trPr>
        <w:tc>
          <w:tcPr>
            <w:tcW w:w="817" w:type="dxa"/>
          </w:tcPr>
          <w:p w14:paraId="00612DC4" w14:textId="77777777" w:rsidR="00E609C2" w:rsidRPr="00BD08FD" w:rsidRDefault="00E609C2">
            <w:pPr>
              <w:pStyle w:val="TAH"/>
            </w:pPr>
            <w:r w:rsidRPr="00BD08FD">
              <w:t xml:space="preserve">Frame Type Index </w:t>
            </w:r>
          </w:p>
        </w:tc>
        <w:tc>
          <w:tcPr>
            <w:tcW w:w="992" w:type="dxa"/>
          </w:tcPr>
          <w:p w14:paraId="2B25750C" w14:textId="77777777" w:rsidR="00E609C2" w:rsidRPr="00BD08FD" w:rsidRDefault="00E609C2">
            <w:pPr>
              <w:pStyle w:val="TAH"/>
            </w:pPr>
            <w:r w:rsidRPr="00BD08FD">
              <w:t>Frame Type</w:t>
            </w:r>
          </w:p>
          <w:p w14:paraId="570813B8" w14:textId="77777777" w:rsidR="00E609C2" w:rsidRPr="00BD08FD" w:rsidRDefault="00E609C2">
            <w:pPr>
              <w:pStyle w:val="TAH"/>
            </w:pPr>
          </w:p>
        </w:tc>
        <w:tc>
          <w:tcPr>
            <w:tcW w:w="993" w:type="dxa"/>
          </w:tcPr>
          <w:p w14:paraId="6BE95135" w14:textId="77777777" w:rsidR="00E609C2" w:rsidRPr="00BD08FD" w:rsidRDefault="00E609C2">
            <w:pPr>
              <w:pStyle w:val="TAH"/>
            </w:pPr>
            <w:r w:rsidRPr="00BD08FD">
              <w:t>Frame Quality Indicator</w:t>
            </w:r>
          </w:p>
        </w:tc>
        <w:tc>
          <w:tcPr>
            <w:tcW w:w="1134" w:type="dxa"/>
          </w:tcPr>
          <w:p w14:paraId="70DD5683" w14:textId="77777777" w:rsidR="00E609C2" w:rsidRPr="00BD08FD" w:rsidRDefault="00E609C2">
            <w:pPr>
              <w:pStyle w:val="TAH"/>
            </w:pPr>
            <w:r w:rsidRPr="00BD08FD">
              <w:t>Mode Indication</w:t>
            </w:r>
          </w:p>
        </w:tc>
        <w:tc>
          <w:tcPr>
            <w:tcW w:w="1134" w:type="dxa"/>
          </w:tcPr>
          <w:p w14:paraId="764CCDF5" w14:textId="77777777" w:rsidR="00E609C2" w:rsidRPr="00BD08FD" w:rsidRDefault="00E609C2">
            <w:pPr>
              <w:pStyle w:val="TAH"/>
            </w:pPr>
            <w:r w:rsidRPr="00BD08FD">
              <w:t>Mode Request</w:t>
            </w:r>
          </w:p>
        </w:tc>
        <w:tc>
          <w:tcPr>
            <w:tcW w:w="992" w:type="dxa"/>
          </w:tcPr>
          <w:p w14:paraId="7B861F45" w14:textId="77777777" w:rsidR="00E609C2" w:rsidRPr="00BD08FD" w:rsidRDefault="00E609C2">
            <w:pPr>
              <w:pStyle w:val="TAH"/>
            </w:pPr>
            <w:r w:rsidRPr="00BD08FD">
              <w:t xml:space="preserve">Codec </w:t>
            </w:r>
            <w:smartTag w:uri="urn:schemas-microsoft-com:office:smarttags" w:element="stockticker">
              <w:r w:rsidRPr="00BD08FD">
                <w:t>CRC</w:t>
              </w:r>
            </w:smartTag>
          </w:p>
        </w:tc>
        <w:tc>
          <w:tcPr>
            <w:tcW w:w="992" w:type="dxa"/>
            <w:tcBorders>
              <w:bottom w:val="nil"/>
            </w:tcBorders>
          </w:tcPr>
          <w:p w14:paraId="636A903A" w14:textId="77777777" w:rsidR="00E609C2" w:rsidRPr="00BD08FD" w:rsidRDefault="00E609C2">
            <w:pPr>
              <w:pStyle w:val="TAH"/>
            </w:pPr>
            <w:r w:rsidRPr="00BD08FD">
              <w:t>Class A</w:t>
            </w:r>
          </w:p>
        </w:tc>
        <w:tc>
          <w:tcPr>
            <w:tcW w:w="992" w:type="dxa"/>
            <w:tcBorders>
              <w:bottom w:val="nil"/>
            </w:tcBorders>
          </w:tcPr>
          <w:p w14:paraId="0A2BEC25" w14:textId="77777777" w:rsidR="00E609C2" w:rsidRPr="00BD08FD" w:rsidRDefault="00E609C2">
            <w:pPr>
              <w:pStyle w:val="TAH"/>
            </w:pPr>
            <w:r w:rsidRPr="00BD08FD">
              <w:t>Class B</w:t>
            </w:r>
          </w:p>
        </w:tc>
        <w:tc>
          <w:tcPr>
            <w:tcW w:w="993" w:type="dxa"/>
            <w:tcBorders>
              <w:bottom w:val="nil"/>
            </w:tcBorders>
          </w:tcPr>
          <w:p w14:paraId="520F1092" w14:textId="77777777" w:rsidR="00E609C2" w:rsidRPr="00BD08FD" w:rsidRDefault="00E609C2">
            <w:pPr>
              <w:pStyle w:val="TAH"/>
            </w:pPr>
            <w:r w:rsidRPr="00BD08FD">
              <w:t>Class C</w:t>
            </w:r>
          </w:p>
        </w:tc>
        <w:tc>
          <w:tcPr>
            <w:tcW w:w="850" w:type="dxa"/>
          </w:tcPr>
          <w:p w14:paraId="26FB95AB" w14:textId="77777777" w:rsidR="00E609C2" w:rsidRPr="00BD08FD" w:rsidRDefault="00E609C2">
            <w:pPr>
              <w:pStyle w:val="TAH"/>
            </w:pPr>
            <w:r w:rsidRPr="00BD08FD">
              <w:t>Total</w:t>
            </w:r>
          </w:p>
        </w:tc>
      </w:tr>
      <w:tr w:rsidR="00E609C2" w:rsidRPr="00BD08FD" w14:paraId="471BC865" w14:textId="77777777">
        <w:trPr>
          <w:cantSplit/>
          <w:trHeight w:val="240"/>
        </w:trPr>
        <w:tc>
          <w:tcPr>
            <w:tcW w:w="817" w:type="dxa"/>
          </w:tcPr>
          <w:p w14:paraId="315744CA" w14:textId="77777777" w:rsidR="00E609C2" w:rsidRPr="00BD08FD" w:rsidRDefault="00E609C2">
            <w:pPr>
              <w:pStyle w:val="TAH"/>
            </w:pPr>
          </w:p>
        </w:tc>
        <w:tc>
          <w:tcPr>
            <w:tcW w:w="992" w:type="dxa"/>
          </w:tcPr>
          <w:p w14:paraId="7BF6D731" w14:textId="77777777" w:rsidR="00E609C2" w:rsidRPr="00BD08FD" w:rsidRDefault="00E609C2">
            <w:pPr>
              <w:pStyle w:val="TAH"/>
            </w:pPr>
          </w:p>
        </w:tc>
        <w:tc>
          <w:tcPr>
            <w:tcW w:w="993" w:type="dxa"/>
          </w:tcPr>
          <w:p w14:paraId="47AA5C86" w14:textId="77777777" w:rsidR="00E609C2" w:rsidRPr="00BD08FD" w:rsidRDefault="00E609C2">
            <w:pPr>
              <w:pStyle w:val="TAH"/>
            </w:pPr>
          </w:p>
        </w:tc>
        <w:tc>
          <w:tcPr>
            <w:tcW w:w="1134" w:type="dxa"/>
          </w:tcPr>
          <w:p w14:paraId="6DAC65E8" w14:textId="77777777" w:rsidR="00E609C2" w:rsidRPr="00BD08FD" w:rsidRDefault="00E609C2">
            <w:pPr>
              <w:pStyle w:val="TAH"/>
            </w:pPr>
          </w:p>
        </w:tc>
        <w:tc>
          <w:tcPr>
            <w:tcW w:w="1134" w:type="dxa"/>
          </w:tcPr>
          <w:p w14:paraId="09CE5E56" w14:textId="77777777" w:rsidR="00E609C2" w:rsidRPr="00BD08FD" w:rsidRDefault="00E609C2">
            <w:pPr>
              <w:pStyle w:val="TAH"/>
            </w:pPr>
          </w:p>
        </w:tc>
        <w:tc>
          <w:tcPr>
            <w:tcW w:w="992" w:type="dxa"/>
          </w:tcPr>
          <w:p w14:paraId="4D05AFD4" w14:textId="77777777" w:rsidR="00E609C2" w:rsidRPr="00BD08FD" w:rsidRDefault="00E609C2">
            <w:pPr>
              <w:pStyle w:val="TAH"/>
            </w:pPr>
          </w:p>
        </w:tc>
        <w:tc>
          <w:tcPr>
            <w:tcW w:w="2977" w:type="dxa"/>
            <w:gridSpan w:val="3"/>
          </w:tcPr>
          <w:p w14:paraId="6E3746C2" w14:textId="77777777" w:rsidR="00E609C2" w:rsidRPr="00BD08FD" w:rsidRDefault="00E609C2">
            <w:pPr>
              <w:pStyle w:val="TAH"/>
            </w:pPr>
            <w:smartTag w:uri="urn:schemas-microsoft-com:office:smarttags" w:element="stockticker">
              <w:r w:rsidRPr="00BD08FD">
                <w:t>AMR</w:t>
              </w:r>
            </w:smartTag>
            <w:r w:rsidRPr="00BD08FD">
              <w:t xml:space="preserve"> Core Frame</w:t>
            </w:r>
          </w:p>
        </w:tc>
        <w:tc>
          <w:tcPr>
            <w:tcW w:w="850" w:type="dxa"/>
          </w:tcPr>
          <w:p w14:paraId="59A26C26" w14:textId="77777777" w:rsidR="00E609C2" w:rsidRPr="00BD08FD" w:rsidRDefault="00E609C2">
            <w:pPr>
              <w:pStyle w:val="TAH"/>
            </w:pPr>
          </w:p>
        </w:tc>
      </w:tr>
      <w:tr w:rsidR="00E609C2" w:rsidRPr="00BD08FD" w14:paraId="37809422" w14:textId="77777777">
        <w:trPr>
          <w:cantSplit/>
          <w:trHeight w:hRule="exact" w:val="300"/>
        </w:trPr>
        <w:tc>
          <w:tcPr>
            <w:tcW w:w="817" w:type="dxa"/>
          </w:tcPr>
          <w:p w14:paraId="0FE39553" w14:textId="77777777" w:rsidR="00E609C2" w:rsidRPr="00BD08FD" w:rsidRDefault="00E609C2">
            <w:pPr>
              <w:pStyle w:val="TAR"/>
              <w:jc w:val="center"/>
            </w:pPr>
            <w:r w:rsidRPr="00BD08FD">
              <w:t>0</w:t>
            </w:r>
          </w:p>
        </w:tc>
        <w:tc>
          <w:tcPr>
            <w:tcW w:w="992" w:type="dxa"/>
          </w:tcPr>
          <w:p w14:paraId="28E44155" w14:textId="77777777" w:rsidR="00E609C2" w:rsidRPr="00BD08FD" w:rsidRDefault="00E609C2">
            <w:pPr>
              <w:pStyle w:val="TAR"/>
              <w:jc w:val="center"/>
            </w:pPr>
            <w:r w:rsidRPr="00BD08FD">
              <w:t>4</w:t>
            </w:r>
          </w:p>
        </w:tc>
        <w:tc>
          <w:tcPr>
            <w:tcW w:w="993" w:type="dxa"/>
          </w:tcPr>
          <w:p w14:paraId="57AB2BD9" w14:textId="77777777" w:rsidR="00E609C2" w:rsidRPr="00BD08FD" w:rsidRDefault="00E609C2">
            <w:pPr>
              <w:pStyle w:val="TAR"/>
              <w:jc w:val="center"/>
            </w:pPr>
            <w:r w:rsidRPr="00BD08FD">
              <w:t>1</w:t>
            </w:r>
          </w:p>
        </w:tc>
        <w:tc>
          <w:tcPr>
            <w:tcW w:w="1134" w:type="dxa"/>
          </w:tcPr>
          <w:p w14:paraId="5CBE1918" w14:textId="77777777" w:rsidR="00E609C2" w:rsidRPr="00BD08FD" w:rsidRDefault="00E609C2">
            <w:pPr>
              <w:pStyle w:val="TAR"/>
              <w:jc w:val="center"/>
            </w:pPr>
            <w:r w:rsidRPr="00BD08FD">
              <w:t>3</w:t>
            </w:r>
          </w:p>
        </w:tc>
        <w:tc>
          <w:tcPr>
            <w:tcW w:w="1134" w:type="dxa"/>
          </w:tcPr>
          <w:p w14:paraId="03D591D4" w14:textId="77777777" w:rsidR="00E609C2" w:rsidRPr="00BD08FD" w:rsidRDefault="00E609C2">
            <w:pPr>
              <w:pStyle w:val="TAR"/>
              <w:jc w:val="center"/>
            </w:pPr>
            <w:r w:rsidRPr="00BD08FD">
              <w:t>3</w:t>
            </w:r>
          </w:p>
        </w:tc>
        <w:tc>
          <w:tcPr>
            <w:tcW w:w="992" w:type="dxa"/>
          </w:tcPr>
          <w:p w14:paraId="334818E8" w14:textId="77777777" w:rsidR="00E609C2" w:rsidRPr="00BD08FD" w:rsidRDefault="00E609C2">
            <w:pPr>
              <w:pStyle w:val="TAR"/>
              <w:jc w:val="center"/>
            </w:pPr>
            <w:r w:rsidRPr="00BD08FD">
              <w:t>8</w:t>
            </w:r>
          </w:p>
        </w:tc>
        <w:tc>
          <w:tcPr>
            <w:tcW w:w="992" w:type="dxa"/>
          </w:tcPr>
          <w:p w14:paraId="6FF03A2B" w14:textId="77777777" w:rsidR="00E609C2" w:rsidRPr="00BD08FD" w:rsidRDefault="00E609C2">
            <w:pPr>
              <w:pStyle w:val="TAR"/>
              <w:jc w:val="center"/>
            </w:pPr>
            <w:r w:rsidRPr="00BD08FD">
              <w:t>42</w:t>
            </w:r>
          </w:p>
        </w:tc>
        <w:tc>
          <w:tcPr>
            <w:tcW w:w="992" w:type="dxa"/>
          </w:tcPr>
          <w:p w14:paraId="6DF4852B" w14:textId="77777777" w:rsidR="00E609C2" w:rsidRPr="00BD08FD" w:rsidRDefault="00E609C2">
            <w:pPr>
              <w:pStyle w:val="TAR"/>
              <w:jc w:val="center"/>
            </w:pPr>
            <w:r w:rsidRPr="00BD08FD">
              <w:t>53</w:t>
            </w:r>
          </w:p>
        </w:tc>
        <w:tc>
          <w:tcPr>
            <w:tcW w:w="993" w:type="dxa"/>
          </w:tcPr>
          <w:p w14:paraId="58A5C512" w14:textId="77777777" w:rsidR="00E609C2" w:rsidRPr="00BD08FD" w:rsidRDefault="00E609C2">
            <w:pPr>
              <w:pStyle w:val="TAR"/>
              <w:jc w:val="center"/>
            </w:pPr>
            <w:r w:rsidRPr="00BD08FD">
              <w:t>0</w:t>
            </w:r>
          </w:p>
        </w:tc>
        <w:tc>
          <w:tcPr>
            <w:tcW w:w="850" w:type="dxa"/>
          </w:tcPr>
          <w:p w14:paraId="6A862684" w14:textId="77777777" w:rsidR="00E609C2" w:rsidRPr="00BD08FD" w:rsidRDefault="00E609C2">
            <w:pPr>
              <w:pStyle w:val="TAR"/>
              <w:jc w:val="center"/>
            </w:pPr>
            <w:r w:rsidRPr="00BD08FD">
              <w:t>114</w:t>
            </w:r>
          </w:p>
        </w:tc>
      </w:tr>
      <w:tr w:rsidR="00E609C2" w:rsidRPr="00BD08FD" w14:paraId="1690FBC5" w14:textId="77777777">
        <w:trPr>
          <w:cantSplit/>
          <w:trHeight w:hRule="exact" w:val="300"/>
        </w:trPr>
        <w:tc>
          <w:tcPr>
            <w:tcW w:w="817" w:type="dxa"/>
          </w:tcPr>
          <w:p w14:paraId="5ABFB1B2" w14:textId="77777777" w:rsidR="00E609C2" w:rsidRPr="00BD08FD" w:rsidRDefault="00E609C2">
            <w:pPr>
              <w:pStyle w:val="TAR"/>
              <w:jc w:val="center"/>
            </w:pPr>
            <w:r w:rsidRPr="00BD08FD">
              <w:t>1</w:t>
            </w:r>
          </w:p>
        </w:tc>
        <w:tc>
          <w:tcPr>
            <w:tcW w:w="992" w:type="dxa"/>
          </w:tcPr>
          <w:p w14:paraId="0710CF3C" w14:textId="77777777" w:rsidR="00E609C2" w:rsidRPr="00BD08FD" w:rsidRDefault="00E609C2">
            <w:pPr>
              <w:pStyle w:val="TAR"/>
              <w:jc w:val="center"/>
            </w:pPr>
            <w:r w:rsidRPr="00BD08FD">
              <w:t>4</w:t>
            </w:r>
          </w:p>
        </w:tc>
        <w:tc>
          <w:tcPr>
            <w:tcW w:w="993" w:type="dxa"/>
          </w:tcPr>
          <w:p w14:paraId="2AEAF4E9" w14:textId="77777777" w:rsidR="00E609C2" w:rsidRPr="00BD08FD" w:rsidRDefault="00E609C2">
            <w:pPr>
              <w:pStyle w:val="TAR"/>
              <w:jc w:val="center"/>
            </w:pPr>
            <w:r w:rsidRPr="00BD08FD">
              <w:t>1</w:t>
            </w:r>
          </w:p>
        </w:tc>
        <w:tc>
          <w:tcPr>
            <w:tcW w:w="1134" w:type="dxa"/>
          </w:tcPr>
          <w:p w14:paraId="12C24665" w14:textId="77777777" w:rsidR="00E609C2" w:rsidRPr="00BD08FD" w:rsidRDefault="00E609C2">
            <w:pPr>
              <w:pStyle w:val="TAR"/>
              <w:jc w:val="center"/>
            </w:pPr>
            <w:r w:rsidRPr="00BD08FD">
              <w:t>3</w:t>
            </w:r>
          </w:p>
        </w:tc>
        <w:tc>
          <w:tcPr>
            <w:tcW w:w="1134" w:type="dxa"/>
          </w:tcPr>
          <w:p w14:paraId="42134990" w14:textId="77777777" w:rsidR="00E609C2" w:rsidRPr="00BD08FD" w:rsidRDefault="00E609C2">
            <w:pPr>
              <w:pStyle w:val="TAR"/>
              <w:jc w:val="center"/>
            </w:pPr>
            <w:r w:rsidRPr="00BD08FD">
              <w:t>3</w:t>
            </w:r>
          </w:p>
        </w:tc>
        <w:tc>
          <w:tcPr>
            <w:tcW w:w="992" w:type="dxa"/>
          </w:tcPr>
          <w:p w14:paraId="78F9EDFA" w14:textId="77777777" w:rsidR="00E609C2" w:rsidRPr="00BD08FD" w:rsidRDefault="00E609C2">
            <w:pPr>
              <w:pStyle w:val="TAR"/>
              <w:jc w:val="center"/>
            </w:pPr>
            <w:r w:rsidRPr="00BD08FD">
              <w:t>8</w:t>
            </w:r>
          </w:p>
        </w:tc>
        <w:tc>
          <w:tcPr>
            <w:tcW w:w="992" w:type="dxa"/>
          </w:tcPr>
          <w:p w14:paraId="272B99C4" w14:textId="77777777" w:rsidR="00E609C2" w:rsidRPr="00BD08FD" w:rsidRDefault="00E609C2">
            <w:pPr>
              <w:pStyle w:val="TAR"/>
              <w:jc w:val="center"/>
            </w:pPr>
            <w:r w:rsidRPr="00BD08FD">
              <w:t>49</w:t>
            </w:r>
          </w:p>
        </w:tc>
        <w:tc>
          <w:tcPr>
            <w:tcW w:w="992" w:type="dxa"/>
          </w:tcPr>
          <w:p w14:paraId="4EB6B71D" w14:textId="77777777" w:rsidR="00E609C2" w:rsidRPr="00BD08FD" w:rsidRDefault="00E609C2">
            <w:pPr>
              <w:pStyle w:val="TAR"/>
              <w:jc w:val="center"/>
            </w:pPr>
            <w:r w:rsidRPr="00BD08FD">
              <w:t>54</w:t>
            </w:r>
          </w:p>
        </w:tc>
        <w:tc>
          <w:tcPr>
            <w:tcW w:w="993" w:type="dxa"/>
          </w:tcPr>
          <w:p w14:paraId="529BB53E" w14:textId="77777777" w:rsidR="00E609C2" w:rsidRPr="00BD08FD" w:rsidRDefault="00E609C2">
            <w:pPr>
              <w:pStyle w:val="TAR"/>
              <w:jc w:val="center"/>
            </w:pPr>
            <w:r w:rsidRPr="00BD08FD">
              <w:t>0</w:t>
            </w:r>
          </w:p>
        </w:tc>
        <w:tc>
          <w:tcPr>
            <w:tcW w:w="850" w:type="dxa"/>
          </w:tcPr>
          <w:p w14:paraId="3A84DFF8" w14:textId="77777777" w:rsidR="00E609C2" w:rsidRPr="00BD08FD" w:rsidRDefault="00E609C2">
            <w:pPr>
              <w:pStyle w:val="TAR"/>
              <w:jc w:val="center"/>
            </w:pPr>
            <w:r w:rsidRPr="00BD08FD">
              <w:t>122</w:t>
            </w:r>
          </w:p>
        </w:tc>
      </w:tr>
      <w:tr w:rsidR="00E609C2" w:rsidRPr="00BD08FD" w14:paraId="74BE0C9E" w14:textId="77777777">
        <w:trPr>
          <w:cantSplit/>
          <w:trHeight w:hRule="exact" w:val="300"/>
        </w:trPr>
        <w:tc>
          <w:tcPr>
            <w:tcW w:w="817" w:type="dxa"/>
          </w:tcPr>
          <w:p w14:paraId="531783C4" w14:textId="77777777" w:rsidR="00E609C2" w:rsidRPr="00BD08FD" w:rsidRDefault="00E609C2">
            <w:pPr>
              <w:pStyle w:val="TAR"/>
              <w:jc w:val="center"/>
            </w:pPr>
            <w:r w:rsidRPr="00BD08FD">
              <w:t>2</w:t>
            </w:r>
          </w:p>
        </w:tc>
        <w:tc>
          <w:tcPr>
            <w:tcW w:w="992" w:type="dxa"/>
          </w:tcPr>
          <w:p w14:paraId="4826CFD1" w14:textId="77777777" w:rsidR="00E609C2" w:rsidRPr="00BD08FD" w:rsidRDefault="00E609C2">
            <w:pPr>
              <w:pStyle w:val="TAR"/>
              <w:jc w:val="center"/>
            </w:pPr>
            <w:r w:rsidRPr="00BD08FD">
              <w:t>4</w:t>
            </w:r>
          </w:p>
        </w:tc>
        <w:tc>
          <w:tcPr>
            <w:tcW w:w="993" w:type="dxa"/>
          </w:tcPr>
          <w:p w14:paraId="13FF680F" w14:textId="77777777" w:rsidR="00E609C2" w:rsidRPr="00BD08FD" w:rsidRDefault="00E609C2">
            <w:pPr>
              <w:pStyle w:val="TAR"/>
              <w:jc w:val="center"/>
            </w:pPr>
            <w:r w:rsidRPr="00BD08FD">
              <w:t>1</w:t>
            </w:r>
          </w:p>
        </w:tc>
        <w:tc>
          <w:tcPr>
            <w:tcW w:w="1134" w:type="dxa"/>
          </w:tcPr>
          <w:p w14:paraId="4847C6D7" w14:textId="77777777" w:rsidR="00E609C2" w:rsidRPr="00BD08FD" w:rsidRDefault="00E609C2">
            <w:pPr>
              <w:pStyle w:val="TAR"/>
              <w:jc w:val="center"/>
            </w:pPr>
            <w:r w:rsidRPr="00BD08FD">
              <w:t>3</w:t>
            </w:r>
          </w:p>
        </w:tc>
        <w:tc>
          <w:tcPr>
            <w:tcW w:w="1134" w:type="dxa"/>
          </w:tcPr>
          <w:p w14:paraId="04A3F336" w14:textId="77777777" w:rsidR="00E609C2" w:rsidRPr="00BD08FD" w:rsidRDefault="00E609C2">
            <w:pPr>
              <w:pStyle w:val="TAR"/>
              <w:jc w:val="center"/>
            </w:pPr>
            <w:r w:rsidRPr="00BD08FD">
              <w:t>3</w:t>
            </w:r>
          </w:p>
        </w:tc>
        <w:tc>
          <w:tcPr>
            <w:tcW w:w="992" w:type="dxa"/>
          </w:tcPr>
          <w:p w14:paraId="20B60E93" w14:textId="77777777" w:rsidR="00E609C2" w:rsidRPr="00BD08FD" w:rsidRDefault="00E609C2">
            <w:pPr>
              <w:pStyle w:val="TAR"/>
              <w:jc w:val="center"/>
            </w:pPr>
            <w:r w:rsidRPr="00BD08FD">
              <w:t>8</w:t>
            </w:r>
          </w:p>
        </w:tc>
        <w:tc>
          <w:tcPr>
            <w:tcW w:w="992" w:type="dxa"/>
          </w:tcPr>
          <w:p w14:paraId="0359DA79" w14:textId="77777777" w:rsidR="00E609C2" w:rsidRPr="00BD08FD" w:rsidRDefault="00E609C2">
            <w:pPr>
              <w:pStyle w:val="TAR"/>
              <w:jc w:val="center"/>
            </w:pPr>
            <w:r w:rsidRPr="00BD08FD">
              <w:t>55</w:t>
            </w:r>
          </w:p>
        </w:tc>
        <w:tc>
          <w:tcPr>
            <w:tcW w:w="992" w:type="dxa"/>
          </w:tcPr>
          <w:p w14:paraId="291F08DC" w14:textId="77777777" w:rsidR="00E609C2" w:rsidRPr="00BD08FD" w:rsidRDefault="00E609C2">
            <w:pPr>
              <w:pStyle w:val="TAR"/>
              <w:jc w:val="center"/>
            </w:pPr>
            <w:r w:rsidRPr="00BD08FD">
              <w:t>63</w:t>
            </w:r>
          </w:p>
        </w:tc>
        <w:tc>
          <w:tcPr>
            <w:tcW w:w="993" w:type="dxa"/>
          </w:tcPr>
          <w:p w14:paraId="26A39C8A" w14:textId="77777777" w:rsidR="00E609C2" w:rsidRPr="00BD08FD" w:rsidRDefault="00E609C2">
            <w:pPr>
              <w:pStyle w:val="TAR"/>
              <w:jc w:val="center"/>
            </w:pPr>
            <w:r w:rsidRPr="00BD08FD">
              <w:t>0</w:t>
            </w:r>
          </w:p>
        </w:tc>
        <w:tc>
          <w:tcPr>
            <w:tcW w:w="850" w:type="dxa"/>
          </w:tcPr>
          <w:p w14:paraId="6DB931F2" w14:textId="77777777" w:rsidR="00E609C2" w:rsidRPr="00BD08FD" w:rsidRDefault="00E609C2">
            <w:pPr>
              <w:pStyle w:val="TAR"/>
              <w:jc w:val="center"/>
            </w:pPr>
            <w:r w:rsidRPr="00BD08FD">
              <w:t>137</w:t>
            </w:r>
          </w:p>
        </w:tc>
      </w:tr>
      <w:tr w:rsidR="00E609C2" w:rsidRPr="00BD08FD" w14:paraId="7B23BD21" w14:textId="77777777">
        <w:trPr>
          <w:cantSplit/>
          <w:trHeight w:hRule="exact" w:val="300"/>
        </w:trPr>
        <w:tc>
          <w:tcPr>
            <w:tcW w:w="817" w:type="dxa"/>
          </w:tcPr>
          <w:p w14:paraId="39F70568" w14:textId="77777777" w:rsidR="00E609C2" w:rsidRPr="00BD08FD" w:rsidRDefault="00E609C2">
            <w:pPr>
              <w:pStyle w:val="TAR"/>
              <w:jc w:val="center"/>
            </w:pPr>
            <w:r w:rsidRPr="00BD08FD">
              <w:t>3</w:t>
            </w:r>
          </w:p>
        </w:tc>
        <w:tc>
          <w:tcPr>
            <w:tcW w:w="992" w:type="dxa"/>
          </w:tcPr>
          <w:p w14:paraId="549731EF" w14:textId="77777777" w:rsidR="00E609C2" w:rsidRPr="00BD08FD" w:rsidRDefault="00E609C2">
            <w:pPr>
              <w:pStyle w:val="TAR"/>
              <w:jc w:val="center"/>
            </w:pPr>
            <w:r w:rsidRPr="00BD08FD">
              <w:t>4</w:t>
            </w:r>
          </w:p>
        </w:tc>
        <w:tc>
          <w:tcPr>
            <w:tcW w:w="993" w:type="dxa"/>
          </w:tcPr>
          <w:p w14:paraId="47637EC8" w14:textId="77777777" w:rsidR="00E609C2" w:rsidRPr="00BD08FD" w:rsidRDefault="00E609C2">
            <w:pPr>
              <w:pStyle w:val="TAR"/>
              <w:jc w:val="center"/>
            </w:pPr>
            <w:r w:rsidRPr="00BD08FD">
              <w:t>1</w:t>
            </w:r>
          </w:p>
        </w:tc>
        <w:tc>
          <w:tcPr>
            <w:tcW w:w="1134" w:type="dxa"/>
          </w:tcPr>
          <w:p w14:paraId="4F039A25" w14:textId="77777777" w:rsidR="00E609C2" w:rsidRPr="00BD08FD" w:rsidRDefault="00E609C2">
            <w:pPr>
              <w:pStyle w:val="TAR"/>
              <w:jc w:val="center"/>
            </w:pPr>
            <w:r w:rsidRPr="00BD08FD">
              <w:t>3</w:t>
            </w:r>
          </w:p>
        </w:tc>
        <w:tc>
          <w:tcPr>
            <w:tcW w:w="1134" w:type="dxa"/>
          </w:tcPr>
          <w:p w14:paraId="583D4EF6" w14:textId="77777777" w:rsidR="00E609C2" w:rsidRPr="00BD08FD" w:rsidRDefault="00E609C2">
            <w:pPr>
              <w:pStyle w:val="TAR"/>
              <w:jc w:val="center"/>
            </w:pPr>
            <w:r w:rsidRPr="00BD08FD">
              <w:t>3</w:t>
            </w:r>
          </w:p>
        </w:tc>
        <w:tc>
          <w:tcPr>
            <w:tcW w:w="992" w:type="dxa"/>
          </w:tcPr>
          <w:p w14:paraId="430B252F" w14:textId="77777777" w:rsidR="00E609C2" w:rsidRPr="00BD08FD" w:rsidRDefault="00E609C2">
            <w:pPr>
              <w:pStyle w:val="TAR"/>
              <w:jc w:val="center"/>
            </w:pPr>
            <w:r w:rsidRPr="00BD08FD">
              <w:t>8</w:t>
            </w:r>
          </w:p>
        </w:tc>
        <w:tc>
          <w:tcPr>
            <w:tcW w:w="992" w:type="dxa"/>
          </w:tcPr>
          <w:p w14:paraId="1D9E528B" w14:textId="77777777" w:rsidR="00E609C2" w:rsidRPr="00BD08FD" w:rsidRDefault="00E609C2">
            <w:pPr>
              <w:pStyle w:val="TAR"/>
              <w:jc w:val="center"/>
            </w:pPr>
            <w:r w:rsidRPr="00BD08FD">
              <w:t>58</w:t>
            </w:r>
          </w:p>
        </w:tc>
        <w:tc>
          <w:tcPr>
            <w:tcW w:w="992" w:type="dxa"/>
          </w:tcPr>
          <w:p w14:paraId="5DD1697F" w14:textId="77777777" w:rsidR="00E609C2" w:rsidRPr="00BD08FD" w:rsidRDefault="00E609C2">
            <w:pPr>
              <w:pStyle w:val="TAR"/>
              <w:jc w:val="center"/>
            </w:pPr>
            <w:r w:rsidRPr="00BD08FD">
              <w:t>76</w:t>
            </w:r>
          </w:p>
        </w:tc>
        <w:tc>
          <w:tcPr>
            <w:tcW w:w="993" w:type="dxa"/>
          </w:tcPr>
          <w:p w14:paraId="45C92685" w14:textId="77777777" w:rsidR="00E609C2" w:rsidRPr="00BD08FD" w:rsidRDefault="00E609C2">
            <w:pPr>
              <w:pStyle w:val="TAR"/>
              <w:jc w:val="center"/>
            </w:pPr>
            <w:r w:rsidRPr="00BD08FD">
              <w:t>0</w:t>
            </w:r>
          </w:p>
        </w:tc>
        <w:tc>
          <w:tcPr>
            <w:tcW w:w="850" w:type="dxa"/>
          </w:tcPr>
          <w:p w14:paraId="50D7A00C" w14:textId="77777777" w:rsidR="00E609C2" w:rsidRPr="00BD08FD" w:rsidRDefault="00E609C2">
            <w:pPr>
              <w:pStyle w:val="TAR"/>
              <w:jc w:val="center"/>
            </w:pPr>
            <w:r w:rsidRPr="00BD08FD">
              <w:t>153</w:t>
            </w:r>
          </w:p>
        </w:tc>
      </w:tr>
      <w:tr w:rsidR="00E609C2" w:rsidRPr="00BD08FD" w14:paraId="4F5C29D9" w14:textId="77777777">
        <w:trPr>
          <w:cantSplit/>
          <w:trHeight w:hRule="exact" w:val="300"/>
        </w:trPr>
        <w:tc>
          <w:tcPr>
            <w:tcW w:w="817" w:type="dxa"/>
          </w:tcPr>
          <w:p w14:paraId="251B93D9" w14:textId="77777777" w:rsidR="00E609C2" w:rsidRPr="00BD08FD" w:rsidRDefault="00E609C2">
            <w:pPr>
              <w:pStyle w:val="TAR"/>
              <w:jc w:val="center"/>
            </w:pPr>
            <w:r w:rsidRPr="00BD08FD">
              <w:t>4</w:t>
            </w:r>
          </w:p>
        </w:tc>
        <w:tc>
          <w:tcPr>
            <w:tcW w:w="992" w:type="dxa"/>
          </w:tcPr>
          <w:p w14:paraId="2E03C539" w14:textId="77777777" w:rsidR="00E609C2" w:rsidRPr="00BD08FD" w:rsidRDefault="00E609C2">
            <w:pPr>
              <w:pStyle w:val="TAR"/>
              <w:jc w:val="center"/>
            </w:pPr>
            <w:r w:rsidRPr="00BD08FD">
              <w:t>4</w:t>
            </w:r>
          </w:p>
        </w:tc>
        <w:tc>
          <w:tcPr>
            <w:tcW w:w="993" w:type="dxa"/>
          </w:tcPr>
          <w:p w14:paraId="61B1E9EE" w14:textId="77777777" w:rsidR="00E609C2" w:rsidRPr="00BD08FD" w:rsidRDefault="00E609C2">
            <w:pPr>
              <w:pStyle w:val="TAR"/>
              <w:jc w:val="center"/>
            </w:pPr>
            <w:r w:rsidRPr="00BD08FD">
              <w:t>1</w:t>
            </w:r>
          </w:p>
        </w:tc>
        <w:tc>
          <w:tcPr>
            <w:tcW w:w="1134" w:type="dxa"/>
          </w:tcPr>
          <w:p w14:paraId="01684195" w14:textId="77777777" w:rsidR="00E609C2" w:rsidRPr="00BD08FD" w:rsidRDefault="00E609C2">
            <w:pPr>
              <w:pStyle w:val="TAR"/>
              <w:jc w:val="center"/>
            </w:pPr>
            <w:r w:rsidRPr="00BD08FD">
              <w:t>3</w:t>
            </w:r>
          </w:p>
        </w:tc>
        <w:tc>
          <w:tcPr>
            <w:tcW w:w="1134" w:type="dxa"/>
          </w:tcPr>
          <w:p w14:paraId="17A896BF" w14:textId="77777777" w:rsidR="00E609C2" w:rsidRPr="00BD08FD" w:rsidRDefault="00E609C2">
            <w:pPr>
              <w:pStyle w:val="TAR"/>
              <w:jc w:val="center"/>
            </w:pPr>
            <w:r w:rsidRPr="00BD08FD">
              <w:t>3</w:t>
            </w:r>
          </w:p>
        </w:tc>
        <w:tc>
          <w:tcPr>
            <w:tcW w:w="992" w:type="dxa"/>
          </w:tcPr>
          <w:p w14:paraId="39ABD7E8" w14:textId="77777777" w:rsidR="00E609C2" w:rsidRPr="00BD08FD" w:rsidRDefault="00E609C2">
            <w:pPr>
              <w:pStyle w:val="TAR"/>
              <w:jc w:val="center"/>
            </w:pPr>
            <w:r w:rsidRPr="00BD08FD">
              <w:t>8</w:t>
            </w:r>
          </w:p>
        </w:tc>
        <w:tc>
          <w:tcPr>
            <w:tcW w:w="992" w:type="dxa"/>
          </w:tcPr>
          <w:p w14:paraId="1086BF4E" w14:textId="77777777" w:rsidR="00E609C2" w:rsidRPr="00BD08FD" w:rsidRDefault="00E609C2">
            <w:pPr>
              <w:pStyle w:val="TAR"/>
              <w:jc w:val="center"/>
            </w:pPr>
            <w:r w:rsidRPr="00BD08FD">
              <w:t>61</w:t>
            </w:r>
          </w:p>
        </w:tc>
        <w:tc>
          <w:tcPr>
            <w:tcW w:w="992" w:type="dxa"/>
          </w:tcPr>
          <w:p w14:paraId="1C65D13B" w14:textId="77777777" w:rsidR="00E609C2" w:rsidRPr="00BD08FD" w:rsidRDefault="00E609C2">
            <w:pPr>
              <w:pStyle w:val="TAR"/>
              <w:jc w:val="center"/>
            </w:pPr>
            <w:r w:rsidRPr="00BD08FD">
              <w:t>87</w:t>
            </w:r>
          </w:p>
        </w:tc>
        <w:tc>
          <w:tcPr>
            <w:tcW w:w="993" w:type="dxa"/>
          </w:tcPr>
          <w:p w14:paraId="09187943" w14:textId="77777777" w:rsidR="00E609C2" w:rsidRPr="00BD08FD" w:rsidRDefault="00E609C2">
            <w:pPr>
              <w:pStyle w:val="TAR"/>
              <w:jc w:val="center"/>
            </w:pPr>
            <w:r w:rsidRPr="00BD08FD">
              <w:t>0</w:t>
            </w:r>
          </w:p>
        </w:tc>
        <w:tc>
          <w:tcPr>
            <w:tcW w:w="850" w:type="dxa"/>
          </w:tcPr>
          <w:p w14:paraId="0AF0B4FE" w14:textId="77777777" w:rsidR="00E609C2" w:rsidRPr="00BD08FD" w:rsidRDefault="00E609C2">
            <w:pPr>
              <w:pStyle w:val="TAR"/>
              <w:jc w:val="center"/>
            </w:pPr>
            <w:r w:rsidRPr="00BD08FD">
              <w:t>167</w:t>
            </w:r>
          </w:p>
        </w:tc>
      </w:tr>
      <w:tr w:rsidR="00E609C2" w:rsidRPr="00BD08FD" w14:paraId="7FAD8CE3" w14:textId="77777777">
        <w:trPr>
          <w:cantSplit/>
          <w:trHeight w:hRule="exact" w:val="300"/>
        </w:trPr>
        <w:tc>
          <w:tcPr>
            <w:tcW w:w="817" w:type="dxa"/>
          </w:tcPr>
          <w:p w14:paraId="1DBE3ECE" w14:textId="77777777" w:rsidR="00E609C2" w:rsidRPr="00BD08FD" w:rsidRDefault="00E609C2">
            <w:pPr>
              <w:pStyle w:val="TAR"/>
              <w:jc w:val="center"/>
            </w:pPr>
            <w:r w:rsidRPr="00BD08FD">
              <w:t>5</w:t>
            </w:r>
          </w:p>
        </w:tc>
        <w:tc>
          <w:tcPr>
            <w:tcW w:w="992" w:type="dxa"/>
          </w:tcPr>
          <w:p w14:paraId="267C1790" w14:textId="77777777" w:rsidR="00E609C2" w:rsidRPr="00BD08FD" w:rsidRDefault="00E609C2">
            <w:pPr>
              <w:pStyle w:val="TAR"/>
              <w:jc w:val="center"/>
            </w:pPr>
            <w:r w:rsidRPr="00BD08FD">
              <w:t>4</w:t>
            </w:r>
          </w:p>
        </w:tc>
        <w:tc>
          <w:tcPr>
            <w:tcW w:w="993" w:type="dxa"/>
          </w:tcPr>
          <w:p w14:paraId="01A0C808" w14:textId="77777777" w:rsidR="00E609C2" w:rsidRPr="00BD08FD" w:rsidRDefault="00E609C2">
            <w:pPr>
              <w:pStyle w:val="TAR"/>
              <w:jc w:val="center"/>
            </w:pPr>
            <w:r w:rsidRPr="00BD08FD">
              <w:t>1</w:t>
            </w:r>
          </w:p>
        </w:tc>
        <w:tc>
          <w:tcPr>
            <w:tcW w:w="1134" w:type="dxa"/>
          </w:tcPr>
          <w:p w14:paraId="102690C8" w14:textId="77777777" w:rsidR="00E609C2" w:rsidRPr="00BD08FD" w:rsidRDefault="00E609C2">
            <w:pPr>
              <w:pStyle w:val="TAR"/>
              <w:jc w:val="center"/>
            </w:pPr>
            <w:r w:rsidRPr="00BD08FD">
              <w:t>3</w:t>
            </w:r>
          </w:p>
        </w:tc>
        <w:tc>
          <w:tcPr>
            <w:tcW w:w="1134" w:type="dxa"/>
          </w:tcPr>
          <w:p w14:paraId="328D1323" w14:textId="77777777" w:rsidR="00E609C2" w:rsidRPr="00BD08FD" w:rsidRDefault="00E609C2">
            <w:pPr>
              <w:pStyle w:val="TAR"/>
              <w:jc w:val="center"/>
            </w:pPr>
            <w:r w:rsidRPr="00BD08FD">
              <w:t>3</w:t>
            </w:r>
          </w:p>
        </w:tc>
        <w:tc>
          <w:tcPr>
            <w:tcW w:w="992" w:type="dxa"/>
          </w:tcPr>
          <w:p w14:paraId="6923F9D2" w14:textId="77777777" w:rsidR="00E609C2" w:rsidRPr="00BD08FD" w:rsidRDefault="00E609C2">
            <w:pPr>
              <w:pStyle w:val="TAR"/>
              <w:jc w:val="center"/>
            </w:pPr>
            <w:r w:rsidRPr="00BD08FD">
              <w:t>8</w:t>
            </w:r>
          </w:p>
        </w:tc>
        <w:tc>
          <w:tcPr>
            <w:tcW w:w="992" w:type="dxa"/>
          </w:tcPr>
          <w:p w14:paraId="2433D627" w14:textId="77777777" w:rsidR="00E609C2" w:rsidRPr="00BD08FD" w:rsidRDefault="00E609C2">
            <w:pPr>
              <w:pStyle w:val="TAR"/>
              <w:jc w:val="center"/>
            </w:pPr>
            <w:r w:rsidRPr="00BD08FD">
              <w:t>75</w:t>
            </w:r>
          </w:p>
        </w:tc>
        <w:tc>
          <w:tcPr>
            <w:tcW w:w="992" w:type="dxa"/>
          </w:tcPr>
          <w:p w14:paraId="73AB64B1" w14:textId="77777777" w:rsidR="00E609C2" w:rsidRPr="00BD08FD" w:rsidRDefault="00E609C2">
            <w:pPr>
              <w:pStyle w:val="TAR"/>
              <w:jc w:val="center"/>
            </w:pPr>
            <w:r w:rsidRPr="00BD08FD">
              <w:t>84</w:t>
            </w:r>
          </w:p>
        </w:tc>
        <w:tc>
          <w:tcPr>
            <w:tcW w:w="993" w:type="dxa"/>
          </w:tcPr>
          <w:p w14:paraId="1142C1EE" w14:textId="77777777" w:rsidR="00E609C2" w:rsidRPr="00BD08FD" w:rsidRDefault="00E609C2">
            <w:pPr>
              <w:pStyle w:val="TAR"/>
              <w:jc w:val="center"/>
            </w:pPr>
            <w:r w:rsidRPr="00BD08FD">
              <w:t>0</w:t>
            </w:r>
          </w:p>
        </w:tc>
        <w:tc>
          <w:tcPr>
            <w:tcW w:w="850" w:type="dxa"/>
          </w:tcPr>
          <w:p w14:paraId="49168307" w14:textId="77777777" w:rsidR="00E609C2" w:rsidRPr="00BD08FD" w:rsidRDefault="00E609C2">
            <w:pPr>
              <w:pStyle w:val="TAR"/>
              <w:jc w:val="center"/>
            </w:pPr>
            <w:r w:rsidRPr="00BD08FD">
              <w:t>178</w:t>
            </w:r>
          </w:p>
        </w:tc>
      </w:tr>
      <w:tr w:rsidR="00E609C2" w:rsidRPr="00BD08FD" w14:paraId="5F256C19" w14:textId="77777777">
        <w:trPr>
          <w:cantSplit/>
          <w:trHeight w:hRule="exact" w:val="300"/>
        </w:trPr>
        <w:tc>
          <w:tcPr>
            <w:tcW w:w="817" w:type="dxa"/>
          </w:tcPr>
          <w:p w14:paraId="4002EF81" w14:textId="77777777" w:rsidR="00E609C2" w:rsidRPr="00BD08FD" w:rsidRDefault="00E609C2">
            <w:pPr>
              <w:pStyle w:val="TAR"/>
              <w:jc w:val="center"/>
            </w:pPr>
            <w:r w:rsidRPr="00BD08FD">
              <w:t>6</w:t>
            </w:r>
          </w:p>
        </w:tc>
        <w:tc>
          <w:tcPr>
            <w:tcW w:w="992" w:type="dxa"/>
          </w:tcPr>
          <w:p w14:paraId="4BAAF843" w14:textId="77777777" w:rsidR="00E609C2" w:rsidRPr="00BD08FD" w:rsidRDefault="00E609C2">
            <w:pPr>
              <w:pStyle w:val="TAR"/>
              <w:jc w:val="center"/>
            </w:pPr>
            <w:r w:rsidRPr="00BD08FD">
              <w:t>4</w:t>
            </w:r>
          </w:p>
        </w:tc>
        <w:tc>
          <w:tcPr>
            <w:tcW w:w="993" w:type="dxa"/>
          </w:tcPr>
          <w:p w14:paraId="7902F85B" w14:textId="77777777" w:rsidR="00E609C2" w:rsidRPr="00BD08FD" w:rsidRDefault="00E609C2">
            <w:pPr>
              <w:pStyle w:val="TAR"/>
              <w:jc w:val="center"/>
            </w:pPr>
            <w:r w:rsidRPr="00BD08FD">
              <w:t>1</w:t>
            </w:r>
          </w:p>
        </w:tc>
        <w:tc>
          <w:tcPr>
            <w:tcW w:w="1134" w:type="dxa"/>
          </w:tcPr>
          <w:p w14:paraId="01FEA8FC" w14:textId="77777777" w:rsidR="00E609C2" w:rsidRPr="00BD08FD" w:rsidRDefault="00E609C2">
            <w:pPr>
              <w:pStyle w:val="TAR"/>
              <w:jc w:val="center"/>
            </w:pPr>
            <w:r w:rsidRPr="00BD08FD">
              <w:t>3</w:t>
            </w:r>
          </w:p>
        </w:tc>
        <w:tc>
          <w:tcPr>
            <w:tcW w:w="1134" w:type="dxa"/>
          </w:tcPr>
          <w:p w14:paraId="21A56AA5" w14:textId="77777777" w:rsidR="00E609C2" w:rsidRPr="00BD08FD" w:rsidRDefault="00E609C2">
            <w:pPr>
              <w:pStyle w:val="TAR"/>
              <w:jc w:val="center"/>
            </w:pPr>
            <w:r w:rsidRPr="00BD08FD">
              <w:t>3</w:t>
            </w:r>
          </w:p>
        </w:tc>
        <w:tc>
          <w:tcPr>
            <w:tcW w:w="992" w:type="dxa"/>
          </w:tcPr>
          <w:p w14:paraId="61F8FE07" w14:textId="77777777" w:rsidR="00E609C2" w:rsidRPr="00BD08FD" w:rsidRDefault="00E609C2">
            <w:pPr>
              <w:pStyle w:val="TAR"/>
              <w:jc w:val="center"/>
            </w:pPr>
            <w:r w:rsidRPr="00BD08FD">
              <w:t>8</w:t>
            </w:r>
          </w:p>
        </w:tc>
        <w:tc>
          <w:tcPr>
            <w:tcW w:w="992" w:type="dxa"/>
          </w:tcPr>
          <w:p w14:paraId="28364B54" w14:textId="77777777" w:rsidR="00E609C2" w:rsidRPr="00BD08FD" w:rsidRDefault="00E609C2">
            <w:pPr>
              <w:pStyle w:val="TAR"/>
              <w:jc w:val="center"/>
            </w:pPr>
            <w:r w:rsidRPr="00BD08FD">
              <w:t>65</w:t>
            </w:r>
          </w:p>
        </w:tc>
        <w:tc>
          <w:tcPr>
            <w:tcW w:w="992" w:type="dxa"/>
          </w:tcPr>
          <w:p w14:paraId="45F4A7DD" w14:textId="77777777" w:rsidR="00E609C2" w:rsidRPr="00BD08FD" w:rsidRDefault="00E609C2">
            <w:pPr>
              <w:pStyle w:val="TAR"/>
              <w:jc w:val="center"/>
            </w:pPr>
            <w:r w:rsidRPr="00BD08FD">
              <w:t>99</w:t>
            </w:r>
          </w:p>
        </w:tc>
        <w:tc>
          <w:tcPr>
            <w:tcW w:w="993" w:type="dxa"/>
          </w:tcPr>
          <w:p w14:paraId="55D894A9" w14:textId="77777777" w:rsidR="00E609C2" w:rsidRPr="00BD08FD" w:rsidRDefault="00E609C2">
            <w:pPr>
              <w:pStyle w:val="TAR"/>
              <w:jc w:val="center"/>
            </w:pPr>
            <w:r w:rsidRPr="00BD08FD">
              <w:t>40</w:t>
            </w:r>
          </w:p>
        </w:tc>
        <w:tc>
          <w:tcPr>
            <w:tcW w:w="850" w:type="dxa"/>
          </w:tcPr>
          <w:p w14:paraId="70CC0D41" w14:textId="77777777" w:rsidR="00E609C2" w:rsidRPr="00BD08FD" w:rsidRDefault="00E609C2">
            <w:pPr>
              <w:pStyle w:val="TAR"/>
              <w:jc w:val="center"/>
            </w:pPr>
            <w:r w:rsidRPr="00BD08FD">
              <w:t>223</w:t>
            </w:r>
          </w:p>
        </w:tc>
      </w:tr>
      <w:tr w:rsidR="00E609C2" w:rsidRPr="00BD08FD" w14:paraId="37239664" w14:textId="77777777">
        <w:trPr>
          <w:cantSplit/>
          <w:trHeight w:hRule="exact" w:val="300"/>
        </w:trPr>
        <w:tc>
          <w:tcPr>
            <w:tcW w:w="817" w:type="dxa"/>
          </w:tcPr>
          <w:p w14:paraId="39B0F418" w14:textId="77777777" w:rsidR="00E609C2" w:rsidRPr="00BD08FD" w:rsidRDefault="00E609C2">
            <w:pPr>
              <w:pStyle w:val="TAR"/>
              <w:jc w:val="center"/>
            </w:pPr>
            <w:r w:rsidRPr="00BD08FD">
              <w:t>7</w:t>
            </w:r>
          </w:p>
        </w:tc>
        <w:tc>
          <w:tcPr>
            <w:tcW w:w="992" w:type="dxa"/>
          </w:tcPr>
          <w:p w14:paraId="5490FD9B" w14:textId="77777777" w:rsidR="00E609C2" w:rsidRPr="00BD08FD" w:rsidRDefault="00E609C2">
            <w:pPr>
              <w:pStyle w:val="TAR"/>
              <w:jc w:val="center"/>
            </w:pPr>
            <w:r w:rsidRPr="00BD08FD">
              <w:t>4</w:t>
            </w:r>
          </w:p>
        </w:tc>
        <w:tc>
          <w:tcPr>
            <w:tcW w:w="993" w:type="dxa"/>
          </w:tcPr>
          <w:p w14:paraId="595E08AF" w14:textId="77777777" w:rsidR="00E609C2" w:rsidRPr="00BD08FD" w:rsidRDefault="00E609C2">
            <w:pPr>
              <w:pStyle w:val="TAR"/>
              <w:jc w:val="center"/>
            </w:pPr>
            <w:r w:rsidRPr="00BD08FD">
              <w:t>1</w:t>
            </w:r>
          </w:p>
        </w:tc>
        <w:tc>
          <w:tcPr>
            <w:tcW w:w="1134" w:type="dxa"/>
          </w:tcPr>
          <w:p w14:paraId="07801890" w14:textId="77777777" w:rsidR="00E609C2" w:rsidRPr="00BD08FD" w:rsidRDefault="00E609C2">
            <w:pPr>
              <w:pStyle w:val="TAR"/>
              <w:jc w:val="center"/>
            </w:pPr>
            <w:r w:rsidRPr="00BD08FD">
              <w:t>3</w:t>
            </w:r>
          </w:p>
        </w:tc>
        <w:tc>
          <w:tcPr>
            <w:tcW w:w="1134" w:type="dxa"/>
          </w:tcPr>
          <w:p w14:paraId="583B10DF" w14:textId="77777777" w:rsidR="00E609C2" w:rsidRPr="00BD08FD" w:rsidRDefault="00E609C2">
            <w:pPr>
              <w:pStyle w:val="TAR"/>
              <w:jc w:val="center"/>
            </w:pPr>
            <w:r w:rsidRPr="00BD08FD">
              <w:t>3</w:t>
            </w:r>
          </w:p>
        </w:tc>
        <w:tc>
          <w:tcPr>
            <w:tcW w:w="992" w:type="dxa"/>
          </w:tcPr>
          <w:p w14:paraId="6D031C91" w14:textId="77777777" w:rsidR="00E609C2" w:rsidRPr="00BD08FD" w:rsidRDefault="00E609C2">
            <w:pPr>
              <w:pStyle w:val="TAR"/>
              <w:jc w:val="center"/>
            </w:pPr>
            <w:r w:rsidRPr="00BD08FD">
              <w:t>8</w:t>
            </w:r>
          </w:p>
        </w:tc>
        <w:tc>
          <w:tcPr>
            <w:tcW w:w="992" w:type="dxa"/>
          </w:tcPr>
          <w:p w14:paraId="2B6BD38C" w14:textId="77777777" w:rsidR="00E609C2" w:rsidRPr="00BD08FD" w:rsidRDefault="00E609C2">
            <w:pPr>
              <w:pStyle w:val="TAR"/>
              <w:jc w:val="center"/>
            </w:pPr>
            <w:r w:rsidRPr="00BD08FD">
              <w:t>81</w:t>
            </w:r>
          </w:p>
        </w:tc>
        <w:tc>
          <w:tcPr>
            <w:tcW w:w="992" w:type="dxa"/>
          </w:tcPr>
          <w:p w14:paraId="629F78D9" w14:textId="77777777" w:rsidR="00E609C2" w:rsidRPr="00BD08FD" w:rsidRDefault="00E609C2">
            <w:pPr>
              <w:pStyle w:val="TAR"/>
              <w:jc w:val="center"/>
            </w:pPr>
            <w:r w:rsidRPr="00BD08FD">
              <w:t>103</w:t>
            </w:r>
          </w:p>
        </w:tc>
        <w:tc>
          <w:tcPr>
            <w:tcW w:w="993" w:type="dxa"/>
          </w:tcPr>
          <w:p w14:paraId="1AEC189E" w14:textId="77777777" w:rsidR="00E609C2" w:rsidRPr="00BD08FD" w:rsidRDefault="00E609C2">
            <w:pPr>
              <w:pStyle w:val="TAR"/>
              <w:jc w:val="center"/>
            </w:pPr>
            <w:r w:rsidRPr="00BD08FD">
              <w:t>60</w:t>
            </w:r>
          </w:p>
        </w:tc>
        <w:tc>
          <w:tcPr>
            <w:tcW w:w="850" w:type="dxa"/>
          </w:tcPr>
          <w:p w14:paraId="6E791B92" w14:textId="77777777" w:rsidR="00E609C2" w:rsidRPr="00BD08FD" w:rsidRDefault="00E609C2">
            <w:pPr>
              <w:pStyle w:val="TAR"/>
              <w:jc w:val="center"/>
            </w:pPr>
            <w:r w:rsidRPr="00BD08FD">
              <w:t>263</w:t>
            </w:r>
          </w:p>
        </w:tc>
      </w:tr>
      <w:tr w:rsidR="00E609C2" w:rsidRPr="00BD08FD" w14:paraId="7A57AD75" w14:textId="77777777">
        <w:trPr>
          <w:cantSplit/>
          <w:trHeight w:hRule="exact" w:val="300"/>
        </w:trPr>
        <w:tc>
          <w:tcPr>
            <w:tcW w:w="817" w:type="dxa"/>
          </w:tcPr>
          <w:p w14:paraId="6B4D58F6" w14:textId="77777777" w:rsidR="00E609C2" w:rsidRPr="00BD08FD" w:rsidRDefault="00E609C2">
            <w:pPr>
              <w:pStyle w:val="TAR"/>
              <w:jc w:val="center"/>
            </w:pPr>
            <w:r w:rsidRPr="00BD08FD">
              <w:t>8</w:t>
            </w:r>
          </w:p>
        </w:tc>
        <w:tc>
          <w:tcPr>
            <w:tcW w:w="992" w:type="dxa"/>
          </w:tcPr>
          <w:p w14:paraId="115ABF05" w14:textId="77777777" w:rsidR="00E609C2" w:rsidRPr="00BD08FD" w:rsidRDefault="00E609C2">
            <w:pPr>
              <w:pStyle w:val="TAR"/>
              <w:jc w:val="center"/>
            </w:pPr>
            <w:r w:rsidRPr="00BD08FD">
              <w:t>4</w:t>
            </w:r>
          </w:p>
        </w:tc>
        <w:tc>
          <w:tcPr>
            <w:tcW w:w="993" w:type="dxa"/>
          </w:tcPr>
          <w:p w14:paraId="615EDAC9" w14:textId="77777777" w:rsidR="00E609C2" w:rsidRPr="00BD08FD" w:rsidRDefault="00E609C2">
            <w:pPr>
              <w:pStyle w:val="TAR"/>
              <w:jc w:val="center"/>
            </w:pPr>
            <w:r w:rsidRPr="00BD08FD">
              <w:t>1</w:t>
            </w:r>
          </w:p>
        </w:tc>
        <w:tc>
          <w:tcPr>
            <w:tcW w:w="1134" w:type="dxa"/>
          </w:tcPr>
          <w:p w14:paraId="0EFC4529" w14:textId="77777777" w:rsidR="00E609C2" w:rsidRPr="00BD08FD" w:rsidRDefault="00E609C2">
            <w:pPr>
              <w:pStyle w:val="TAR"/>
              <w:jc w:val="center"/>
            </w:pPr>
            <w:r w:rsidRPr="00BD08FD">
              <w:t>3</w:t>
            </w:r>
          </w:p>
        </w:tc>
        <w:tc>
          <w:tcPr>
            <w:tcW w:w="1134" w:type="dxa"/>
          </w:tcPr>
          <w:p w14:paraId="7EF5FE32" w14:textId="77777777" w:rsidR="00E609C2" w:rsidRPr="00BD08FD" w:rsidRDefault="00E609C2">
            <w:pPr>
              <w:pStyle w:val="TAR"/>
              <w:jc w:val="center"/>
            </w:pPr>
            <w:r w:rsidRPr="00BD08FD">
              <w:t>3</w:t>
            </w:r>
          </w:p>
        </w:tc>
        <w:tc>
          <w:tcPr>
            <w:tcW w:w="992" w:type="dxa"/>
          </w:tcPr>
          <w:p w14:paraId="3E25CF3B" w14:textId="77777777" w:rsidR="00E609C2" w:rsidRPr="00BD08FD" w:rsidRDefault="00E609C2">
            <w:pPr>
              <w:pStyle w:val="TAR"/>
              <w:jc w:val="center"/>
            </w:pPr>
            <w:r w:rsidRPr="00BD08FD">
              <w:t>8</w:t>
            </w:r>
          </w:p>
        </w:tc>
        <w:tc>
          <w:tcPr>
            <w:tcW w:w="992" w:type="dxa"/>
          </w:tcPr>
          <w:p w14:paraId="4B8BE911" w14:textId="77777777" w:rsidR="00E609C2" w:rsidRPr="00BD08FD" w:rsidRDefault="00E609C2">
            <w:pPr>
              <w:pStyle w:val="TAR"/>
              <w:jc w:val="center"/>
            </w:pPr>
            <w:r w:rsidRPr="00BD08FD">
              <w:t>39</w:t>
            </w:r>
          </w:p>
        </w:tc>
        <w:tc>
          <w:tcPr>
            <w:tcW w:w="992" w:type="dxa"/>
          </w:tcPr>
          <w:p w14:paraId="51791AD3" w14:textId="77777777" w:rsidR="00E609C2" w:rsidRPr="00BD08FD" w:rsidRDefault="00E609C2">
            <w:pPr>
              <w:pStyle w:val="TAR"/>
              <w:jc w:val="center"/>
            </w:pPr>
            <w:r w:rsidRPr="00BD08FD">
              <w:t>0</w:t>
            </w:r>
          </w:p>
        </w:tc>
        <w:tc>
          <w:tcPr>
            <w:tcW w:w="993" w:type="dxa"/>
          </w:tcPr>
          <w:p w14:paraId="2E06EED7" w14:textId="77777777" w:rsidR="00E609C2" w:rsidRPr="00BD08FD" w:rsidRDefault="00E609C2">
            <w:pPr>
              <w:pStyle w:val="TAR"/>
              <w:jc w:val="center"/>
            </w:pPr>
            <w:r w:rsidRPr="00BD08FD">
              <w:t>0</w:t>
            </w:r>
          </w:p>
        </w:tc>
        <w:tc>
          <w:tcPr>
            <w:tcW w:w="850" w:type="dxa"/>
          </w:tcPr>
          <w:p w14:paraId="5B056DF1" w14:textId="77777777" w:rsidR="00E609C2" w:rsidRPr="00BD08FD" w:rsidRDefault="00E609C2">
            <w:pPr>
              <w:pStyle w:val="TAR"/>
              <w:jc w:val="center"/>
            </w:pPr>
            <w:r w:rsidRPr="00BD08FD">
              <w:t>58</w:t>
            </w:r>
          </w:p>
        </w:tc>
      </w:tr>
      <w:tr w:rsidR="00E609C2" w:rsidRPr="00BD08FD" w14:paraId="682CFF9D" w14:textId="77777777">
        <w:trPr>
          <w:cantSplit/>
          <w:trHeight w:hRule="exact" w:val="300"/>
        </w:trPr>
        <w:tc>
          <w:tcPr>
            <w:tcW w:w="817" w:type="dxa"/>
          </w:tcPr>
          <w:p w14:paraId="10A66BD3" w14:textId="77777777" w:rsidR="00E609C2" w:rsidRPr="00BD08FD" w:rsidRDefault="00E609C2">
            <w:pPr>
              <w:pStyle w:val="TAR"/>
              <w:jc w:val="center"/>
            </w:pPr>
            <w:r w:rsidRPr="00BD08FD">
              <w:t>9</w:t>
            </w:r>
          </w:p>
        </w:tc>
        <w:tc>
          <w:tcPr>
            <w:tcW w:w="992" w:type="dxa"/>
          </w:tcPr>
          <w:p w14:paraId="5B833D1E" w14:textId="77777777" w:rsidR="00E609C2" w:rsidRPr="00BD08FD" w:rsidRDefault="00E609C2">
            <w:pPr>
              <w:pStyle w:val="TAR"/>
              <w:jc w:val="center"/>
            </w:pPr>
            <w:r w:rsidRPr="00BD08FD">
              <w:t>4</w:t>
            </w:r>
          </w:p>
        </w:tc>
        <w:tc>
          <w:tcPr>
            <w:tcW w:w="993" w:type="dxa"/>
          </w:tcPr>
          <w:p w14:paraId="54CC7BF8" w14:textId="77777777" w:rsidR="00E609C2" w:rsidRPr="00BD08FD" w:rsidRDefault="00E609C2">
            <w:pPr>
              <w:pStyle w:val="TAR"/>
              <w:jc w:val="center"/>
            </w:pPr>
            <w:r w:rsidRPr="00BD08FD">
              <w:t>1</w:t>
            </w:r>
          </w:p>
        </w:tc>
        <w:tc>
          <w:tcPr>
            <w:tcW w:w="1134" w:type="dxa"/>
          </w:tcPr>
          <w:p w14:paraId="43BCAB4A" w14:textId="77777777" w:rsidR="00E609C2" w:rsidRPr="00BD08FD" w:rsidRDefault="00E609C2">
            <w:pPr>
              <w:pStyle w:val="TAR"/>
              <w:jc w:val="center"/>
            </w:pPr>
            <w:r w:rsidRPr="00BD08FD">
              <w:t>3</w:t>
            </w:r>
          </w:p>
        </w:tc>
        <w:tc>
          <w:tcPr>
            <w:tcW w:w="1134" w:type="dxa"/>
          </w:tcPr>
          <w:p w14:paraId="380419B0" w14:textId="77777777" w:rsidR="00E609C2" w:rsidRPr="00BD08FD" w:rsidRDefault="00E609C2">
            <w:pPr>
              <w:pStyle w:val="TAR"/>
              <w:jc w:val="center"/>
            </w:pPr>
            <w:r w:rsidRPr="00BD08FD">
              <w:t>3</w:t>
            </w:r>
          </w:p>
        </w:tc>
        <w:tc>
          <w:tcPr>
            <w:tcW w:w="992" w:type="dxa"/>
          </w:tcPr>
          <w:p w14:paraId="105A4CAF" w14:textId="77777777" w:rsidR="00E609C2" w:rsidRPr="00BD08FD" w:rsidRDefault="00E609C2">
            <w:pPr>
              <w:pStyle w:val="TAR"/>
              <w:jc w:val="center"/>
            </w:pPr>
            <w:r w:rsidRPr="00BD08FD">
              <w:t>8</w:t>
            </w:r>
          </w:p>
        </w:tc>
        <w:tc>
          <w:tcPr>
            <w:tcW w:w="992" w:type="dxa"/>
          </w:tcPr>
          <w:p w14:paraId="733C7D95" w14:textId="77777777" w:rsidR="00E609C2" w:rsidRPr="00BD08FD" w:rsidRDefault="00E609C2">
            <w:pPr>
              <w:pStyle w:val="TAR"/>
              <w:jc w:val="center"/>
            </w:pPr>
            <w:r w:rsidRPr="00BD08FD">
              <w:t>43</w:t>
            </w:r>
          </w:p>
        </w:tc>
        <w:tc>
          <w:tcPr>
            <w:tcW w:w="992" w:type="dxa"/>
          </w:tcPr>
          <w:p w14:paraId="72AABD2E" w14:textId="77777777" w:rsidR="00E609C2" w:rsidRPr="00BD08FD" w:rsidRDefault="00E609C2">
            <w:pPr>
              <w:pStyle w:val="TAR"/>
              <w:jc w:val="center"/>
            </w:pPr>
            <w:r w:rsidRPr="00BD08FD">
              <w:t>0</w:t>
            </w:r>
          </w:p>
        </w:tc>
        <w:tc>
          <w:tcPr>
            <w:tcW w:w="993" w:type="dxa"/>
          </w:tcPr>
          <w:p w14:paraId="1B2877E3" w14:textId="77777777" w:rsidR="00E609C2" w:rsidRPr="00BD08FD" w:rsidRDefault="00E609C2">
            <w:pPr>
              <w:pStyle w:val="TAR"/>
              <w:jc w:val="center"/>
            </w:pPr>
            <w:r w:rsidRPr="00BD08FD">
              <w:t>0</w:t>
            </w:r>
          </w:p>
        </w:tc>
        <w:tc>
          <w:tcPr>
            <w:tcW w:w="850" w:type="dxa"/>
          </w:tcPr>
          <w:p w14:paraId="7A8C01C6" w14:textId="77777777" w:rsidR="00E609C2" w:rsidRPr="00BD08FD" w:rsidRDefault="00E609C2">
            <w:pPr>
              <w:pStyle w:val="TAR"/>
              <w:jc w:val="center"/>
            </w:pPr>
            <w:r w:rsidRPr="00BD08FD">
              <w:t>62</w:t>
            </w:r>
          </w:p>
        </w:tc>
      </w:tr>
      <w:tr w:rsidR="00E609C2" w:rsidRPr="00BD08FD" w14:paraId="68D173F8" w14:textId="77777777">
        <w:trPr>
          <w:cantSplit/>
          <w:trHeight w:hRule="exact" w:val="300"/>
        </w:trPr>
        <w:tc>
          <w:tcPr>
            <w:tcW w:w="817" w:type="dxa"/>
          </w:tcPr>
          <w:p w14:paraId="21571F73" w14:textId="77777777" w:rsidR="00E609C2" w:rsidRPr="00BD08FD" w:rsidRDefault="00E609C2">
            <w:pPr>
              <w:pStyle w:val="TAR"/>
              <w:jc w:val="center"/>
            </w:pPr>
            <w:r w:rsidRPr="00BD08FD">
              <w:t>10</w:t>
            </w:r>
          </w:p>
        </w:tc>
        <w:tc>
          <w:tcPr>
            <w:tcW w:w="992" w:type="dxa"/>
          </w:tcPr>
          <w:p w14:paraId="265E4A75" w14:textId="77777777" w:rsidR="00E609C2" w:rsidRPr="00BD08FD" w:rsidRDefault="00E609C2">
            <w:pPr>
              <w:pStyle w:val="TAR"/>
              <w:jc w:val="center"/>
            </w:pPr>
            <w:r w:rsidRPr="00BD08FD">
              <w:t>4</w:t>
            </w:r>
          </w:p>
        </w:tc>
        <w:tc>
          <w:tcPr>
            <w:tcW w:w="993" w:type="dxa"/>
          </w:tcPr>
          <w:p w14:paraId="0A5B2F84" w14:textId="77777777" w:rsidR="00E609C2" w:rsidRPr="00BD08FD" w:rsidRDefault="00E609C2">
            <w:pPr>
              <w:pStyle w:val="TAR"/>
              <w:jc w:val="center"/>
            </w:pPr>
            <w:r w:rsidRPr="00BD08FD">
              <w:t>1</w:t>
            </w:r>
          </w:p>
        </w:tc>
        <w:tc>
          <w:tcPr>
            <w:tcW w:w="1134" w:type="dxa"/>
          </w:tcPr>
          <w:p w14:paraId="673A9997" w14:textId="77777777" w:rsidR="00E609C2" w:rsidRPr="00BD08FD" w:rsidRDefault="00E609C2">
            <w:pPr>
              <w:pStyle w:val="TAR"/>
              <w:jc w:val="center"/>
            </w:pPr>
            <w:r w:rsidRPr="00BD08FD">
              <w:t>3</w:t>
            </w:r>
          </w:p>
        </w:tc>
        <w:tc>
          <w:tcPr>
            <w:tcW w:w="1134" w:type="dxa"/>
          </w:tcPr>
          <w:p w14:paraId="4E23305D" w14:textId="77777777" w:rsidR="00E609C2" w:rsidRPr="00BD08FD" w:rsidRDefault="00E609C2">
            <w:pPr>
              <w:pStyle w:val="TAR"/>
              <w:jc w:val="center"/>
            </w:pPr>
            <w:r w:rsidRPr="00BD08FD">
              <w:t>3</w:t>
            </w:r>
          </w:p>
        </w:tc>
        <w:tc>
          <w:tcPr>
            <w:tcW w:w="992" w:type="dxa"/>
          </w:tcPr>
          <w:p w14:paraId="370338F3" w14:textId="77777777" w:rsidR="00E609C2" w:rsidRPr="00BD08FD" w:rsidRDefault="00E609C2">
            <w:pPr>
              <w:pStyle w:val="TAR"/>
              <w:jc w:val="center"/>
            </w:pPr>
            <w:r w:rsidRPr="00BD08FD">
              <w:t>8</w:t>
            </w:r>
          </w:p>
        </w:tc>
        <w:tc>
          <w:tcPr>
            <w:tcW w:w="992" w:type="dxa"/>
          </w:tcPr>
          <w:p w14:paraId="11ACA1F7" w14:textId="77777777" w:rsidR="00E609C2" w:rsidRPr="00BD08FD" w:rsidRDefault="00E609C2">
            <w:pPr>
              <w:pStyle w:val="TAR"/>
              <w:jc w:val="center"/>
            </w:pPr>
            <w:r w:rsidRPr="00BD08FD">
              <w:t>38</w:t>
            </w:r>
          </w:p>
        </w:tc>
        <w:tc>
          <w:tcPr>
            <w:tcW w:w="992" w:type="dxa"/>
          </w:tcPr>
          <w:p w14:paraId="26CE327C" w14:textId="77777777" w:rsidR="00E609C2" w:rsidRPr="00BD08FD" w:rsidRDefault="00E609C2">
            <w:pPr>
              <w:pStyle w:val="TAR"/>
              <w:jc w:val="center"/>
            </w:pPr>
            <w:r w:rsidRPr="00BD08FD">
              <w:t>0</w:t>
            </w:r>
          </w:p>
        </w:tc>
        <w:tc>
          <w:tcPr>
            <w:tcW w:w="993" w:type="dxa"/>
          </w:tcPr>
          <w:p w14:paraId="4F7389E6" w14:textId="77777777" w:rsidR="00E609C2" w:rsidRPr="00BD08FD" w:rsidRDefault="00E609C2">
            <w:pPr>
              <w:pStyle w:val="TAR"/>
              <w:jc w:val="center"/>
            </w:pPr>
            <w:r w:rsidRPr="00BD08FD">
              <w:t>0</w:t>
            </w:r>
          </w:p>
        </w:tc>
        <w:tc>
          <w:tcPr>
            <w:tcW w:w="850" w:type="dxa"/>
          </w:tcPr>
          <w:p w14:paraId="1E7E2801" w14:textId="77777777" w:rsidR="00E609C2" w:rsidRPr="00BD08FD" w:rsidRDefault="00E609C2">
            <w:pPr>
              <w:pStyle w:val="TAR"/>
              <w:jc w:val="center"/>
            </w:pPr>
            <w:r w:rsidRPr="00BD08FD">
              <w:t>57</w:t>
            </w:r>
          </w:p>
        </w:tc>
      </w:tr>
      <w:tr w:rsidR="00E609C2" w:rsidRPr="00BD08FD" w14:paraId="14D4DB35" w14:textId="77777777">
        <w:trPr>
          <w:cantSplit/>
          <w:trHeight w:hRule="exact" w:val="300"/>
        </w:trPr>
        <w:tc>
          <w:tcPr>
            <w:tcW w:w="817" w:type="dxa"/>
          </w:tcPr>
          <w:p w14:paraId="465AE77B" w14:textId="77777777" w:rsidR="00E609C2" w:rsidRPr="00BD08FD" w:rsidRDefault="00E609C2">
            <w:pPr>
              <w:pStyle w:val="TAR"/>
              <w:jc w:val="center"/>
            </w:pPr>
            <w:r w:rsidRPr="00BD08FD">
              <w:t>11</w:t>
            </w:r>
          </w:p>
        </w:tc>
        <w:tc>
          <w:tcPr>
            <w:tcW w:w="992" w:type="dxa"/>
          </w:tcPr>
          <w:p w14:paraId="286F333A" w14:textId="77777777" w:rsidR="00E609C2" w:rsidRPr="00BD08FD" w:rsidRDefault="00E609C2">
            <w:pPr>
              <w:pStyle w:val="TAR"/>
              <w:jc w:val="center"/>
            </w:pPr>
            <w:r w:rsidRPr="00BD08FD">
              <w:t>4</w:t>
            </w:r>
          </w:p>
        </w:tc>
        <w:tc>
          <w:tcPr>
            <w:tcW w:w="993" w:type="dxa"/>
          </w:tcPr>
          <w:p w14:paraId="4D0CEDDE" w14:textId="77777777" w:rsidR="00E609C2" w:rsidRPr="00BD08FD" w:rsidRDefault="00E609C2">
            <w:pPr>
              <w:pStyle w:val="TAR"/>
              <w:jc w:val="center"/>
            </w:pPr>
            <w:r w:rsidRPr="00BD08FD">
              <w:t>1</w:t>
            </w:r>
          </w:p>
        </w:tc>
        <w:tc>
          <w:tcPr>
            <w:tcW w:w="1134" w:type="dxa"/>
          </w:tcPr>
          <w:p w14:paraId="040E4787" w14:textId="77777777" w:rsidR="00E609C2" w:rsidRPr="00BD08FD" w:rsidRDefault="00E609C2">
            <w:pPr>
              <w:pStyle w:val="TAR"/>
              <w:jc w:val="center"/>
            </w:pPr>
            <w:r w:rsidRPr="00BD08FD">
              <w:t>3</w:t>
            </w:r>
          </w:p>
        </w:tc>
        <w:tc>
          <w:tcPr>
            <w:tcW w:w="1134" w:type="dxa"/>
          </w:tcPr>
          <w:p w14:paraId="32DAAC68" w14:textId="77777777" w:rsidR="00E609C2" w:rsidRPr="00BD08FD" w:rsidRDefault="00E609C2">
            <w:pPr>
              <w:pStyle w:val="TAR"/>
              <w:jc w:val="center"/>
            </w:pPr>
            <w:r w:rsidRPr="00BD08FD">
              <w:t>3</w:t>
            </w:r>
          </w:p>
        </w:tc>
        <w:tc>
          <w:tcPr>
            <w:tcW w:w="992" w:type="dxa"/>
          </w:tcPr>
          <w:p w14:paraId="0A14EBA0" w14:textId="77777777" w:rsidR="00E609C2" w:rsidRPr="00BD08FD" w:rsidRDefault="00E609C2">
            <w:pPr>
              <w:pStyle w:val="TAR"/>
              <w:jc w:val="center"/>
            </w:pPr>
            <w:r w:rsidRPr="00BD08FD">
              <w:t>8</w:t>
            </w:r>
          </w:p>
        </w:tc>
        <w:tc>
          <w:tcPr>
            <w:tcW w:w="992" w:type="dxa"/>
          </w:tcPr>
          <w:p w14:paraId="5FA0046F" w14:textId="77777777" w:rsidR="00E609C2" w:rsidRPr="00BD08FD" w:rsidRDefault="00E609C2">
            <w:pPr>
              <w:pStyle w:val="TAR"/>
              <w:jc w:val="center"/>
            </w:pPr>
            <w:r w:rsidRPr="00BD08FD">
              <w:t>37</w:t>
            </w:r>
          </w:p>
        </w:tc>
        <w:tc>
          <w:tcPr>
            <w:tcW w:w="992" w:type="dxa"/>
          </w:tcPr>
          <w:p w14:paraId="18D6EFB7" w14:textId="77777777" w:rsidR="00E609C2" w:rsidRPr="00BD08FD" w:rsidRDefault="00E609C2">
            <w:pPr>
              <w:pStyle w:val="TAR"/>
              <w:jc w:val="center"/>
            </w:pPr>
            <w:r w:rsidRPr="00BD08FD">
              <w:t>0</w:t>
            </w:r>
          </w:p>
        </w:tc>
        <w:tc>
          <w:tcPr>
            <w:tcW w:w="993" w:type="dxa"/>
          </w:tcPr>
          <w:p w14:paraId="08B70DB6" w14:textId="77777777" w:rsidR="00E609C2" w:rsidRPr="00BD08FD" w:rsidRDefault="00E609C2">
            <w:pPr>
              <w:pStyle w:val="TAR"/>
              <w:jc w:val="center"/>
            </w:pPr>
            <w:r w:rsidRPr="00BD08FD">
              <w:t>0</w:t>
            </w:r>
          </w:p>
        </w:tc>
        <w:tc>
          <w:tcPr>
            <w:tcW w:w="850" w:type="dxa"/>
          </w:tcPr>
          <w:p w14:paraId="7195A481" w14:textId="77777777" w:rsidR="00E609C2" w:rsidRPr="00BD08FD" w:rsidRDefault="00E609C2">
            <w:pPr>
              <w:pStyle w:val="TAR"/>
              <w:jc w:val="center"/>
            </w:pPr>
            <w:r w:rsidRPr="00BD08FD">
              <w:t>56</w:t>
            </w:r>
          </w:p>
        </w:tc>
      </w:tr>
      <w:tr w:rsidR="00E609C2" w:rsidRPr="00BD08FD" w14:paraId="17A46312" w14:textId="77777777">
        <w:trPr>
          <w:cantSplit/>
          <w:trHeight w:hRule="exact" w:val="300"/>
        </w:trPr>
        <w:tc>
          <w:tcPr>
            <w:tcW w:w="817" w:type="dxa"/>
          </w:tcPr>
          <w:p w14:paraId="44EA3AEC" w14:textId="77777777" w:rsidR="00E609C2" w:rsidRPr="00BD08FD" w:rsidRDefault="00E609C2">
            <w:pPr>
              <w:pStyle w:val="TAR"/>
              <w:jc w:val="center"/>
            </w:pPr>
            <w:r w:rsidRPr="00BD08FD">
              <w:t>12</w:t>
            </w:r>
          </w:p>
        </w:tc>
        <w:tc>
          <w:tcPr>
            <w:tcW w:w="992" w:type="dxa"/>
          </w:tcPr>
          <w:p w14:paraId="68E35230" w14:textId="77777777" w:rsidR="00E609C2" w:rsidRPr="00BD08FD" w:rsidRDefault="00E609C2">
            <w:pPr>
              <w:pStyle w:val="TAR"/>
              <w:jc w:val="center"/>
            </w:pPr>
            <w:r w:rsidRPr="00BD08FD">
              <w:t>Not used</w:t>
            </w:r>
          </w:p>
        </w:tc>
        <w:tc>
          <w:tcPr>
            <w:tcW w:w="993" w:type="dxa"/>
          </w:tcPr>
          <w:p w14:paraId="73D4EF33" w14:textId="77777777" w:rsidR="00E609C2" w:rsidRPr="00BD08FD" w:rsidRDefault="00E609C2">
            <w:pPr>
              <w:pStyle w:val="TAR"/>
              <w:jc w:val="center"/>
            </w:pPr>
          </w:p>
        </w:tc>
        <w:tc>
          <w:tcPr>
            <w:tcW w:w="1134" w:type="dxa"/>
          </w:tcPr>
          <w:p w14:paraId="4AE969B8" w14:textId="77777777" w:rsidR="00E609C2" w:rsidRPr="00BD08FD" w:rsidRDefault="00E609C2">
            <w:pPr>
              <w:pStyle w:val="TAR"/>
              <w:jc w:val="center"/>
            </w:pPr>
          </w:p>
        </w:tc>
        <w:tc>
          <w:tcPr>
            <w:tcW w:w="1134" w:type="dxa"/>
          </w:tcPr>
          <w:p w14:paraId="77898AC9" w14:textId="77777777" w:rsidR="00E609C2" w:rsidRPr="00BD08FD" w:rsidRDefault="00E609C2">
            <w:pPr>
              <w:pStyle w:val="TAR"/>
              <w:jc w:val="center"/>
            </w:pPr>
          </w:p>
        </w:tc>
        <w:tc>
          <w:tcPr>
            <w:tcW w:w="992" w:type="dxa"/>
          </w:tcPr>
          <w:p w14:paraId="729E4424" w14:textId="77777777" w:rsidR="00E609C2" w:rsidRPr="00BD08FD" w:rsidRDefault="00E609C2">
            <w:pPr>
              <w:pStyle w:val="TAR"/>
              <w:jc w:val="center"/>
            </w:pPr>
          </w:p>
        </w:tc>
        <w:tc>
          <w:tcPr>
            <w:tcW w:w="992" w:type="dxa"/>
          </w:tcPr>
          <w:p w14:paraId="3CA9147C" w14:textId="77777777" w:rsidR="00E609C2" w:rsidRPr="00BD08FD" w:rsidRDefault="00E609C2">
            <w:pPr>
              <w:pStyle w:val="TAR"/>
              <w:jc w:val="center"/>
            </w:pPr>
          </w:p>
        </w:tc>
        <w:tc>
          <w:tcPr>
            <w:tcW w:w="992" w:type="dxa"/>
          </w:tcPr>
          <w:p w14:paraId="3D83B92E" w14:textId="77777777" w:rsidR="00E609C2" w:rsidRPr="00BD08FD" w:rsidRDefault="00E609C2">
            <w:pPr>
              <w:pStyle w:val="TAR"/>
              <w:jc w:val="center"/>
            </w:pPr>
          </w:p>
        </w:tc>
        <w:tc>
          <w:tcPr>
            <w:tcW w:w="993" w:type="dxa"/>
          </w:tcPr>
          <w:p w14:paraId="0163F547" w14:textId="77777777" w:rsidR="00E609C2" w:rsidRPr="00BD08FD" w:rsidRDefault="00E609C2">
            <w:pPr>
              <w:pStyle w:val="TAR"/>
              <w:jc w:val="center"/>
            </w:pPr>
          </w:p>
        </w:tc>
        <w:tc>
          <w:tcPr>
            <w:tcW w:w="850" w:type="dxa"/>
          </w:tcPr>
          <w:p w14:paraId="72C556EB" w14:textId="77777777" w:rsidR="00E609C2" w:rsidRPr="00BD08FD" w:rsidRDefault="00E609C2">
            <w:pPr>
              <w:pStyle w:val="TAR"/>
              <w:jc w:val="center"/>
            </w:pPr>
          </w:p>
        </w:tc>
      </w:tr>
      <w:tr w:rsidR="00E609C2" w:rsidRPr="00BD08FD" w14:paraId="5B9F8CF9" w14:textId="77777777">
        <w:trPr>
          <w:cantSplit/>
          <w:trHeight w:hRule="exact" w:val="300"/>
        </w:trPr>
        <w:tc>
          <w:tcPr>
            <w:tcW w:w="817" w:type="dxa"/>
          </w:tcPr>
          <w:p w14:paraId="1879658F" w14:textId="77777777" w:rsidR="00E609C2" w:rsidRPr="00BD08FD" w:rsidRDefault="00E609C2">
            <w:pPr>
              <w:pStyle w:val="TAR"/>
              <w:jc w:val="center"/>
            </w:pPr>
            <w:r w:rsidRPr="00BD08FD">
              <w:t>13</w:t>
            </w:r>
          </w:p>
        </w:tc>
        <w:tc>
          <w:tcPr>
            <w:tcW w:w="992" w:type="dxa"/>
          </w:tcPr>
          <w:p w14:paraId="0439E563" w14:textId="77777777" w:rsidR="00E609C2" w:rsidRPr="00BD08FD" w:rsidRDefault="00E609C2">
            <w:pPr>
              <w:pStyle w:val="TAR"/>
              <w:jc w:val="center"/>
            </w:pPr>
            <w:r w:rsidRPr="00BD08FD">
              <w:t>Not used</w:t>
            </w:r>
          </w:p>
        </w:tc>
        <w:tc>
          <w:tcPr>
            <w:tcW w:w="993" w:type="dxa"/>
          </w:tcPr>
          <w:p w14:paraId="3C21B08D" w14:textId="77777777" w:rsidR="00E609C2" w:rsidRPr="00BD08FD" w:rsidRDefault="00E609C2">
            <w:pPr>
              <w:pStyle w:val="TAR"/>
              <w:jc w:val="center"/>
            </w:pPr>
          </w:p>
        </w:tc>
        <w:tc>
          <w:tcPr>
            <w:tcW w:w="1134" w:type="dxa"/>
          </w:tcPr>
          <w:p w14:paraId="737EE3CA" w14:textId="77777777" w:rsidR="00E609C2" w:rsidRPr="00BD08FD" w:rsidRDefault="00E609C2">
            <w:pPr>
              <w:pStyle w:val="TAR"/>
              <w:jc w:val="center"/>
            </w:pPr>
          </w:p>
        </w:tc>
        <w:tc>
          <w:tcPr>
            <w:tcW w:w="1134" w:type="dxa"/>
          </w:tcPr>
          <w:p w14:paraId="65F5C307" w14:textId="77777777" w:rsidR="00E609C2" w:rsidRPr="00BD08FD" w:rsidRDefault="00E609C2">
            <w:pPr>
              <w:pStyle w:val="TAR"/>
              <w:jc w:val="center"/>
            </w:pPr>
          </w:p>
        </w:tc>
        <w:tc>
          <w:tcPr>
            <w:tcW w:w="992" w:type="dxa"/>
          </w:tcPr>
          <w:p w14:paraId="2047CD1F" w14:textId="77777777" w:rsidR="00E609C2" w:rsidRPr="00BD08FD" w:rsidRDefault="00E609C2">
            <w:pPr>
              <w:pStyle w:val="TAR"/>
              <w:jc w:val="center"/>
            </w:pPr>
          </w:p>
        </w:tc>
        <w:tc>
          <w:tcPr>
            <w:tcW w:w="992" w:type="dxa"/>
          </w:tcPr>
          <w:p w14:paraId="7D94CF1D" w14:textId="77777777" w:rsidR="00E609C2" w:rsidRPr="00BD08FD" w:rsidRDefault="00E609C2">
            <w:pPr>
              <w:pStyle w:val="TAR"/>
              <w:jc w:val="center"/>
            </w:pPr>
          </w:p>
        </w:tc>
        <w:tc>
          <w:tcPr>
            <w:tcW w:w="992" w:type="dxa"/>
          </w:tcPr>
          <w:p w14:paraId="50DA75DC" w14:textId="77777777" w:rsidR="00E609C2" w:rsidRPr="00BD08FD" w:rsidRDefault="00E609C2">
            <w:pPr>
              <w:pStyle w:val="TAR"/>
              <w:jc w:val="center"/>
            </w:pPr>
          </w:p>
        </w:tc>
        <w:tc>
          <w:tcPr>
            <w:tcW w:w="993" w:type="dxa"/>
          </w:tcPr>
          <w:p w14:paraId="67E8492B" w14:textId="77777777" w:rsidR="00E609C2" w:rsidRPr="00BD08FD" w:rsidRDefault="00E609C2">
            <w:pPr>
              <w:pStyle w:val="TAR"/>
              <w:jc w:val="center"/>
            </w:pPr>
          </w:p>
        </w:tc>
        <w:tc>
          <w:tcPr>
            <w:tcW w:w="850" w:type="dxa"/>
          </w:tcPr>
          <w:p w14:paraId="554BE510" w14:textId="77777777" w:rsidR="00E609C2" w:rsidRPr="00BD08FD" w:rsidRDefault="00E609C2">
            <w:pPr>
              <w:pStyle w:val="TAR"/>
              <w:jc w:val="center"/>
            </w:pPr>
          </w:p>
        </w:tc>
      </w:tr>
      <w:tr w:rsidR="00E609C2" w:rsidRPr="00BD08FD" w14:paraId="5DC39F56" w14:textId="77777777">
        <w:trPr>
          <w:cantSplit/>
          <w:trHeight w:hRule="exact" w:val="300"/>
        </w:trPr>
        <w:tc>
          <w:tcPr>
            <w:tcW w:w="817" w:type="dxa"/>
          </w:tcPr>
          <w:p w14:paraId="12F01775" w14:textId="77777777" w:rsidR="00E609C2" w:rsidRPr="00BD08FD" w:rsidRDefault="00E609C2">
            <w:pPr>
              <w:pStyle w:val="TAR"/>
              <w:jc w:val="center"/>
            </w:pPr>
            <w:r w:rsidRPr="00BD08FD">
              <w:t>14</w:t>
            </w:r>
          </w:p>
        </w:tc>
        <w:tc>
          <w:tcPr>
            <w:tcW w:w="992" w:type="dxa"/>
          </w:tcPr>
          <w:p w14:paraId="1FC0A5AB" w14:textId="77777777" w:rsidR="00E609C2" w:rsidRPr="00BD08FD" w:rsidRDefault="00E609C2">
            <w:pPr>
              <w:pStyle w:val="TAR"/>
              <w:jc w:val="center"/>
            </w:pPr>
            <w:r w:rsidRPr="00BD08FD">
              <w:t>Not used</w:t>
            </w:r>
          </w:p>
        </w:tc>
        <w:tc>
          <w:tcPr>
            <w:tcW w:w="993" w:type="dxa"/>
          </w:tcPr>
          <w:p w14:paraId="3CA05382" w14:textId="77777777" w:rsidR="00E609C2" w:rsidRPr="00BD08FD" w:rsidRDefault="00E609C2">
            <w:pPr>
              <w:pStyle w:val="TAR"/>
              <w:jc w:val="center"/>
            </w:pPr>
          </w:p>
        </w:tc>
        <w:tc>
          <w:tcPr>
            <w:tcW w:w="1134" w:type="dxa"/>
          </w:tcPr>
          <w:p w14:paraId="6DB07984" w14:textId="77777777" w:rsidR="00E609C2" w:rsidRPr="00BD08FD" w:rsidRDefault="00E609C2">
            <w:pPr>
              <w:pStyle w:val="TAR"/>
              <w:jc w:val="center"/>
            </w:pPr>
          </w:p>
        </w:tc>
        <w:tc>
          <w:tcPr>
            <w:tcW w:w="1134" w:type="dxa"/>
          </w:tcPr>
          <w:p w14:paraId="2632AE3F" w14:textId="77777777" w:rsidR="00E609C2" w:rsidRPr="00BD08FD" w:rsidRDefault="00E609C2">
            <w:pPr>
              <w:pStyle w:val="TAR"/>
              <w:jc w:val="center"/>
            </w:pPr>
          </w:p>
        </w:tc>
        <w:tc>
          <w:tcPr>
            <w:tcW w:w="992" w:type="dxa"/>
          </w:tcPr>
          <w:p w14:paraId="015372F1" w14:textId="77777777" w:rsidR="00E609C2" w:rsidRPr="00BD08FD" w:rsidRDefault="00E609C2">
            <w:pPr>
              <w:pStyle w:val="TAR"/>
              <w:jc w:val="center"/>
            </w:pPr>
          </w:p>
        </w:tc>
        <w:tc>
          <w:tcPr>
            <w:tcW w:w="992" w:type="dxa"/>
          </w:tcPr>
          <w:p w14:paraId="796D4909" w14:textId="77777777" w:rsidR="00E609C2" w:rsidRPr="00BD08FD" w:rsidRDefault="00E609C2">
            <w:pPr>
              <w:pStyle w:val="TAR"/>
              <w:jc w:val="center"/>
            </w:pPr>
          </w:p>
        </w:tc>
        <w:tc>
          <w:tcPr>
            <w:tcW w:w="992" w:type="dxa"/>
          </w:tcPr>
          <w:p w14:paraId="7097D508" w14:textId="77777777" w:rsidR="00E609C2" w:rsidRPr="00BD08FD" w:rsidRDefault="00E609C2">
            <w:pPr>
              <w:pStyle w:val="TAR"/>
              <w:jc w:val="center"/>
            </w:pPr>
          </w:p>
        </w:tc>
        <w:tc>
          <w:tcPr>
            <w:tcW w:w="993" w:type="dxa"/>
          </w:tcPr>
          <w:p w14:paraId="0BD4758B" w14:textId="77777777" w:rsidR="00E609C2" w:rsidRPr="00BD08FD" w:rsidRDefault="00E609C2">
            <w:pPr>
              <w:pStyle w:val="TAR"/>
              <w:jc w:val="center"/>
            </w:pPr>
          </w:p>
        </w:tc>
        <w:tc>
          <w:tcPr>
            <w:tcW w:w="850" w:type="dxa"/>
          </w:tcPr>
          <w:p w14:paraId="70ADFCAE" w14:textId="77777777" w:rsidR="00E609C2" w:rsidRPr="00BD08FD" w:rsidRDefault="00E609C2">
            <w:pPr>
              <w:pStyle w:val="TAR"/>
              <w:jc w:val="center"/>
            </w:pPr>
          </w:p>
        </w:tc>
      </w:tr>
      <w:tr w:rsidR="00E609C2" w:rsidRPr="00BD08FD" w14:paraId="27EBE95E" w14:textId="77777777">
        <w:trPr>
          <w:cantSplit/>
          <w:trHeight w:hRule="exact" w:val="300"/>
        </w:trPr>
        <w:tc>
          <w:tcPr>
            <w:tcW w:w="817" w:type="dxa"/>
          </w:tcPr>
          <w:p w14:paraId="34C49776" w14:textId="77777777" w:rsidR="00E609C2" w:rsidRPr="00BD08FD" w:rsidRDefault="00E609C2">
            <w:pPr>
              <w:pStyle w:val="TAR"/>
              <w:jc w:val="center"/>
            </w:pPr>
            <w:r w:rsidRPr="00BD08FD">
              <w:t>15</w:t>
            </w:r>
          </w:p>
        </w:tc>
        <w:tc>
          <w:tcPr>
            <w:tcW w:w="992" w:type="dxa"/>
          </w:tcPr>
          <w:p w14:paraId="74F34EF3" w14:textId="77777777" w:rsidR="00E609C2" w:rsidRPr="00BD08FD" w:rsidRDefault="00E609C2">
            <w:pPr>
              <w:pStyle w:val="TAR"/>
              <w:jc w:val="center"/>
            </w:pPr>
            <w:r w:rsidRPr="00BD08FD">
              <w:t>4</w:t>
            </w:r>
          </w:p>
        </w:tc>
        <w:tc>
          <w:tcPr>
            <w:tcW w:w="993" w:type="dxa"/>
          </w:tcPr>
          <w:p w14:paraId="3528AC40" w14:textId="77777777" w:rsidR="00E609C2" w:rsidRPr="00BD08FD" w:rsidRDefault="00E609C2">
            <w:pPr>
              <w:pStyle w:val="TAR"/>
              <w:jc w:val="center"/>
            </w:pPr>
            <w:r w:rsidRPr="00BD08FD">
              <w:t>0</w:t>
            </w:r>
          </w:p>
        </w:tc>
        <w:tc>
          <w:tcPr>
            <w:tcW w:w="1134" w:type="dxa"/>
          </w:tcPr>
          <w:p w14:paraId="7464E358" w14:textId="77777777" w:rsidR="00E609C2" w:rsidRPr="00BD08FD" w:rsidRDefault="00E609C2">
            <w:pPr>
              <w:pStyle w:val="TAR"/>
              <w:jc w:val="center"/>
            </w:pPr>
            <w:r w:rsidRPr="00BD08FD">
              <w:t>0</w:t>
            </w:r>
          </w:p>
        </w:tc>
        <w:tc>
          <w:tcPr>
            <w:tcW w:w="1134" w:type="dxa"/>
          </w:tcPr>
          <w:p w14:paraId="5D72ADD7" w14:textId="77777777" w:rsidR="00E609C2" w:rsidRPr="00BD08FD" w:rsidRDefault="00E609C2">
            <w:pPr>
              <w:pStyle w:val="TAR"/>
              <w:jc w:val="center"/>
            </w:pPr>
            <w:r w:rsidRPr="00BD08FD">
              <w:t>0</w:t>
            </w:r>
          </w:p>
        </w:tc>
        <w:tc>
          <w:tcPr>
            <w:tcW w:w="992" w:type="dxa"/>
          </w:tcPr>
          <w:p w14:paraId="1383E926" w14:textId="77777777" w:rsidR="00E609C2" w:rsidRPr="00BD08FD" w:rsidRDefault="00E609C2">
            <w:pPr>
              <w:pStyle w:val="TAR"/>
              <w:jc w:val="center"/>
            </w:pPr>
            <w:r w:rsidRPr="00BD08FD">
              <w:t>0</w:t>
            </w:r>
          </w:p>
        </w:tc>
        <w:tc>
          <w:tcPr>
            <w:tcW w:w="992" w:type="dxa"/>
          </w:tcPr>
          <w:p w14:paraId="46941AB1" w14:textId="77777777" w:rsidR="00E609C2" w:rsidRPr="00BD08FD" w:rsidRDefault="00E609C2">
            <w:pPr>
              <w:pStyle w:val="TAR"/>
              <w:jc w:val="center"/>
            </w:pPr>
            <w:r w:rsidRPr="00BD08FD">
              <w:t>0</w:t>
            </w:r>
          </w:p>
        </w:tc>
        <w:tc>
          <w:tcPr>
            <w:tcW w:w="992" w:type="dxa"/>
          </w:tcPr>
          <w:p w14:paraId="3AD0C182" w14:textId="77777777" w:rsidR="00E609C2" w:rsidRPr="00BD08FD" w:rsidRDefault="00E609C2">
            <w:pPr>
              <w:pStyle w:val="TAR"/>
              <w:jc w:val="center"/>
            </w:pPr>
            <w:r w:rsidRPr="00BD08FD">
              <w:t>0</w:t>
            </w:r>
          </w:p>
        </w:tc>
        <w:tc>
          <w:tcPr>
            <w:tcW w:w="993" w:type="dxa"/>
          </w:tcPr>
          <w:p w14:paraId="759C5D75" w14:textId="77777777" w:rsidR="00E609C2" w:rsidRPr="00BD08FD" w:rsidRDefault="00E609C2">
            <w:pPr>
              <w:pStyle w:val="TAR"/>
              <w:jc w:val="center"/>
            </w:pPr>
            <w:r w:rsidRPr="00BD08FD">
              <w:t>0</w:t>
            </w:r>
          </w:p>
        </w:tc>
        <w:tc>
          <w:tcPr>
            <w:tcW w:w="850" w:type="dxa"/>
          </w:tcPr>
          <w:p w14:paraId="0ABA4B6A" w14:textId="77777777" w:rsidR="00E609C2" w:rsidRPr="00BD08FD" w:rsidRDefault="00E609C2">
            <w:pPr>
              <w:pStyle w:val="TAR"/>
              <w:jc w:val="center"/>
            </w:pPr>
            <w:r w:rsidRPr="00BD08FD">
              <w:t>4</w:t>
            </w:r>
          </w:p>
        </w:tc>
      </w:tr>
    </w:tbl>
    <w:p w14:paraId="2064760B" w14:textId="77777777" w:rsidR="00E609C2" w:rsidRPr="00BD08FD" w:rsidRDefault="00E609C2">
      <w:pPr>
        <w:pStyle w:val="FP"/>
      </w:pPr>
    </w:p>
    <w:p w14:paraId="491154FE" w14:textId="77777777" w:rsidR="00E609C2" w:rsidRPr="00BD08FD" w:rsidRDefault="00E609C2">
      <w:pPr>
        <w:pStyle w:val="Heading2"/>
      </w:pPr>
      <w:bookmarkStart w:id="24" w:name="_Toc517268099"/>
      <w:r w:rsidRPr="00BD08FD">
        <w:t>4.4</w:t>
      </w:r>
      <w:r w:rsidRPr="00BD08FD">
        <w:tab/>
        <w:t>GSM-EFR Frame Composition</w:t>
      </w:r>
      <w:bookmarkEnd w:id="24"/>
    </w:p>
    <w:p w14:paraId="38F67BAD" w14:textId="77777777" w:rsidR="00E609C2" w:rsidRPr="00BD08FD" w:rsidRDefault="00E609C2">
      <w:r w:rsidRPr="00BD08FD">
        <w:t>This subclause contains the description of the generic GSM-EFR Frame of Figure 1. The descriptions for the generic GSM-EFR Frame with speech bits and with comfort noise bit are given separately.</w:t>
      </w:r>
    </w:p>
    <w:p w14:paraId="62F368CC" w14:textId="77777777" w:rsidR="00E609C2" w:rsidRPr="00BD08FD" w:rsidRDefault="00E609C2">
      <w:pPr>
        <w:pStyle w:val="Heading3"/>
      </w:pPr>
      <w:bookmarkStart w:id="25" w:name="_Toc517268100"/>
      <w:r w:rsidRPr="00BD08FD">
        <w:lastRenderedPageBreak/>
        <w:t>4.4.1</w:t>
      </w:r>
      <w:r w:rsidRPr="00BD08FD">
        <w:tab/>
        <w:t>GSM-EFR Frame with speech bits</w:t>
      </w:r>
      <w:bookmarkEnd w:id="25"/>
    </w:p>
    <w:p w14:paraId="2F0848DB" w14:textId="77777777" w:rsidR="00E609C2" w:rsidRPr="00BD08FD" w:rsidRDefault="00E609C2">
      <w:r w:rsidRPr="00BD08FD">
        <w:t xml:space="preserve">The generic GSM-EFR frame for speech data bits is formed like for the </w:t>
      </w:r>
      <w:smartTag w:uri="urn:schemas-microsoft-com:office:smarttags" w:element="stockticker">
        <w:r w:rsidRPr="00BD08FD">
          <w:t>AMR</w:t>
        </w:r>
      </w:smartTag>
      <w:r w:rsidRPr="00BD08FD">
        <w:t xml:space="preserve"> mode 12.2 kbit/s.</w:t>
      </w:r>
      <w:r w:rsidRPr="00BD08FD">
        <w:br/>
        <w:t xml:space="preserve">The same Frame Type (Frame Type 7) is used also for GSM-EFR. The Mode Indication and Mode Request fields are set to </w:t>
      </w:r>
      <w:r w:rsidR="00BD08FD">
        <w:t>"</w:t>
      </w:r>
      <w:r w:rsidRPr="00BD08FD">
        <w:t>7</w:t>
      </w:r>
      <w:r w:rsidR="00BD08FD">
        <w:t>"</w:t>
      </w:r>
      <w:r w:rsidRPr="00BD08FD">
        <w:t xml:space="preserve">. The GSM-EFR Core Frame for speech data bits is identical to the </w:t>
      </w:r>
      <w:smartTag w:uri="urn:schemas-microsoft-com:office:smarttags" w:element="stockticker">
        <w:r w:rsidRPr="00BD08FD">
          <w:t>AMR</w:t>
        </w:r>
      </w:smartTag>
      <w:r w:rsidRPr="00BD08FD">
        <w:t xml:space="preserve"> Core Frame for speech data bits in the </w:t>
      </w:r>
      <w:smartTag w:uri="urn:schemas-microsoft-com:office:smarttags" w:element="stockticker">
        <w:r w:rsidRPr="00BD08FD">
          <w:t>AMR</w:t>
        </w:r>
      </w:smartTag>
      <w:r w:rsidRPr="00BD08FD">
        <w:t xml:space="preserve"> mode with 12.2 kbit/s.</w:t>
      </w:r>
    </w:p>
    <w:p w14:paraId="6BDFBEDD" w14:textId="77777777" w:rsidR="00E609C2" w:rsidRPr="00BD08FD" w:rsidRDefault="00E609C2">
      <w:pPr>
        <w:pStyle w:val="Heading3"/>
      </w:pPr>
      <w:bookmarkStart w:id="26" w:name="_Toc517268101"/>
      <w:r w:rsidRPr="00BD08FD">
        <w:t>4.4.2</w:t>
      </w:r>
      <w:r w:rsidRPr="00BD08FD">
        <w:tab/>
        <w:t>GSM-EFR Frame with comfort noise bits</w:t>
      </w:r>
      <w:bookmarkEnd w:id="26"/>
    </w:p>
    <w:p w14:paraId="01AA252A" w14:textId="77777777" w:rsidR="00E609C2" w:rsidRPr="00BD08FD" w:rsidRDefault="00E609C2">
      <w:r w:rsidRPr="00BD08FD">
        <w:t>The GSM-EFR Frame content for the additional frame type with Frame Type Index 9 in Table 1a are described in this subclause. This consists of the frame related to GSM-EFR Comfort Noise Aspects as specified in [4] and [5].</w:t>
      </w:r>
    </w:p>
    <w:p w14:paraId="77607FEA" w14:textId="77777777" w:rsidR="00E609C2" w:rsidRPr="00BD08FD" w:rsidRDefault="00E609C2">
      <w:r w:rsidRPr="00BD08FD">
        <w:t>The comfort noise bits are all mapped to Class A. Classes B and C are not used (see Table 7).</w:t>
      </w:r>
    </w:p>
    <w:p w14:paraId="4C183509" w14:textId="77777777" w:rsidR="00E609C2" w:rsidRPr="00BD08FD" w:rsidRDefault="00E609C2">
      <w:r w:rsidRPr="00BD08FD">
        <w:t xml:space="preserve">The contents of GSM-EFR </w:t>
      </w:r>
      <w:smartTag w:uri="urn:schemas-microsoft-com:office:smarttags" w:element="stockticker">
        <w:r w:rsidRPr="00BD08FD">
          <w:t>SID</w:t>
        </w:r>
      </w:smartTag>
      <w:r w:rsidRPr="00BD08FD">
        <w:t xml:space="preserve"> is the Comfort Noise Parameters (s(i)) as defined in [4]. The Comfort noise parameters are computed as described in [5] by the GSM-EFR speech encoder and are denoted as s(i) = {</w:t>
      </w:r>
      <w:r w:rsidRPr="00BD08FD">
        <w:rPr>
          <w:i/>
        </w:rPr>
        <w:t>s</w:t>
      </w:r>
      <w:r w:rsidRPr="00BD08FD">
        <w:t>(1),</w:t>
      </w:r>
      <w:r w:rsidRPr="00BD08FD">
        <w:rPr>
          <w:i/>
        </w:rPr>
        <w:t>s</w:t>
      </w:r>
      <w:r w:rsidRPr="00BD08FD">
        <w:t>(2),...,</w:t>
      </w:r>
      <w:r w:rsidRPr="00BD08FD">
        <w:rPr>
          <w:iCs/>
        </w:rPr>
        <w:t>s(38), s(87),s(88),…,s(91)</w:t>
      </w:r>
      <w:r w:rsidRPr="00BD08FD">
        <w:t xml:space="preserve">}. The notation </w:t>
      </w:r>
      <w:r w:rsidRPr="00BD08FD">
        <w:rPr>
          <w:i/>
        </w:rPr>
        <w:t>s</w:t>
      </w:r>
      <w:r w:rsidRPr="00BD08FD">
        <w:t>(</w:t>
      </w:r>
      <w:r w:rsidRPr="00BD08FD">
        <w:rPr>
          <w:i/>
        </w:rPr>
        <w:t>i</w:t>
      </w:r>
      <w:r w:rsidRPr="00BD08FD">
        <w:t xml:space="preserve">) follows that of [4] (Table 6). The notation </w:t>
      </w:r>
      <w:r w:rsidRPr="00BD08FD">
        <w:rPr>
          <w:i/>
          <w:iCs/>
        </w:rPr>
        <w:t>d</w:t>
      </w:r>
      <w:r w:rsidRPr="00BD08FD">
        <w:t>(</w:t>
      </w:r>
      <w:r w:rsidRPr="00BD08FD">
        <w:rPr>
          <w:i/>
          <w:iCs/>
        </w:rPr>
        <w:t>j</w:t>
      </w:r>
      <w:r w:rsidRPr="00BD08FD">
        <w:t>) = {d(0) … d(42)} is local to the present document and is formed as defined by the pseudo code below.</w:t>
      </w:r>
    </w:p>
    <w:p w14:paraId="57B77767" w14:textId="77777777" w:rsidR="00E609C2" w:rsidRPr="00BD08FD" w:rsidRDefault="00E609C2">
      <w:pPr>
        <w:pStyle w:val="B1"/>
      </w:pPr>
      <w:r w:rsidRPr="00BD08FD">
        <w:t xml:space="preserve">for </w:t>
      </w:r>
      <w:r w:rsidRPr="00BD08FD">
        <w:rPr>
          <w:i/>
        </w:rPr>
        <w:t>j</w:t>
      </w:r>
      <w:r w:rsidRPr="00BD08FD">
        <w:t xml:space="preserve"> = 0 to 37</w:t>
      </w:r>
      <w:r w:rsidRPr="00BD08FD">
        <w:br/>
      </w:r>
      <w:r w:rsidRPr="00BD08FD">
        <w:rPr>
          <w:i/>
          <w:iCs/>
        </w:rPr>
        <w:t>d</w:t>
      </w:r>
      <w:r w:rsidRPr="00BD08FD">
        <w:t>(</w:t>
      </w:r>
      <w:r w:rsidRPr="00BD08FD">
        <w:rPr>
          <w:i/>
        </w:rPr>
        <w:t>j</w:t>
      </w:r>
      <w:r w:rsidRPr="00BD08FD">
        <w:t xml:space="preserve">) := </w:t>
      </w:r>
      <w:r w:rsidRPr="00BD08FD">
        <w:rPr>
          <w:i/>
        </w:rPr>
        <w:t>s</w:t>
      </w:r>
      <w:r w:rsidRPr="00BD08FD">
        <w:t>(</w:t>
      </w:r>
      <w:r w:rsidRPr="00BD08FD">
        <w:rPr>
          <w:i/>
        </w:rPr>
        <w:t>j</w:t>
      </w:r>
      <w:r w:rsidRPr="00BD08FD">
        <w:t xml:space="preserve">+1); /* LSP parameters in </w:t>
      </w:r>
      <w:r w:rsidRPr="00BD08FD">
        <w:rPr>
          <w:i/>
          <w:iCs/>
        </w:rPr>
        <w:t>s</w:t>
      </w:r>
      <w:r w:rsidRPr="00BD08FD">
        <w:t xml:space="preserve">(1) to </w:t>
      </w:r>
      <w:r w:rsidRPr="00BD08FD">
        <w:rPr>
          <w:i/>
          <w:iCs/>
        </w:rPr>
        <w:t>s</w:t>
      </w:r>
      <w:r w:rsidRPr="00BD08FD">
        <w:t xml:space="preserve">(38) */;  </w:t>
      </w:r>
    </w:p>
    <w:p w14:paraId="346CA228" w14:textId="77777777" w:rsidR="00E609C2" w:rsidRPr="00BD08FD" w:rsidRDefault="00E609C2">
      <w:pPr>
        <w:pStyle w:val="B1"/>
        <w:ind w:left="284" w:firstLine="0"/>
      </w:pPr>
      <w:r w:rsidRPr="00BD08FD">
        <w:t xml:space="preserve">for </w:t>
      </w:r>
      <w:r w:rsidRPr="00BD08FD">
        <w:rPr>
          <w:i/>
        </w:rPr>
        <w:t>j</w:t>
      </w:r>
      <w:r w:rsidRPr="00BD08FD">
        <w:t xml:space="preserve"> = 38 to 42</w:t>
      </w:r>
      <w:r w:rsidRPr="00BD08FD">
        <w:br/>
      </w:r>
      <w:r w:rsidR="00BD08FD">
        <w:tab/>
      </w:r>
      <w:r w:rsidRPr="00BD08FD">
        <w:rPr>
          <w:i/>
          <w:iCs/>
        </w:rPr>
        <w:t>d</w:t>
      </w:r>
      <w:r w:rsidRPr="00BD08FD">
        <w:t>(</w:t>
      </w:r>
      <w:r w:rsidRPr="00BD08FD">
        <w:rPr>
          <w:i/>
          <w:iCs/>
        </w:rPr>
        <w:t>j</w:t>
      </w:r>
      <w:r w:rsidRPr="00BD08FD">
        <w:t xml:space="preserve">) := </w:t>
      </w:r>
      <w:r w:rsidRPr="00BD08FD">
        <w:rPr>
          <w:i/>
          <w:iCs/>
        </w:rPr>
        <w:t>s</w:t>
      </w:r>
      <w:r w:rsidRPr="00BD08FD">
        <w:t>(</w:t>
      </w:r>
      <w:r w:rsidRPr="00BD08FD">
        <w:rPr>
          <w:i/>
          <w:iCs/>
        </w:rPr>
        <w:t>j</w:t>
      </w:r>
      <w:r w:rsidRPr="00BD08FD">
        <w:t xml:space="preserve">+49);  /* fixed codebook  gain parameter in </w:t>
      </w:r>
      <w:r w:rsidRPr="00BD08FD">
        <w:rPr>
          <w:i/>
          <w:iCs/>
        </w:rPr>
        <w:t>s</w:t>
      </w:r>
      <w:r w:rsidRPr="00BD08FD">
        <w:t>(87)-</w:t>
      </w:r>
      <w:r w:rsidRPr="00BD08FD">
        <w:rPr>
          <w:i/>
          <w:iCs/>
        </w:rPr>
        <w:t>s</w:t>
      </w:r>
      <w:r w:rsidRPr="00BD08FD">
        <w:t>(91) */</w:t>
      </w:r>
    </w:p>
    <w:p w14:paraId="4695960C" w14:textId="77777777" w:rsidR="00E609C2" w:rsidRPr="00BD08FD" w:rsidRDefault="00E609C2">
      <w:r w:rsidRPr="00BD08FD">
        <w:t xml:space="preserve">Table 8 shows the composition for the generic GSM-EFR </w:t>
      </w:r>
      <w:smartTag w:uri="urn:schemas-microsoft-com:office:smarttags" w:element="stockticker">
        <w:r w:rsidRPr="00BD08FD">
          <w:t>SID</w:t>
        </w:r>
      </w:smartTag>
      <w:r w:rsidRPr="00BD08FD">
        <w:t xml:space="preserve"> frame.</w:t>
      </w:r>
    </w:p>
    <w:p w14:paraId="73AA2911" w14:textId="77777777" w:rsidR="00E609C2" w:rsidRPr="00BD08FD" w:rsidRDefault="00E609C2">
      <w:pPr>
        <w:pStyle w:val="TH"/>
      </w:pPr>
      <w:r w:rsidRPr="00BD08FD">
        <w:t xml:space="preserve">Table 8: Mapping of the GSM-EFR </w:t>
      </w:r>
      <w:smartTag w:uri="urn:schemas-microsoft-com:office:smarttags" w:element="stockticker">
        <w:r w:rsidRPr="00BD08FD">
          <w:t>SID</w:t>
        </w:r>
      </w:smartTag>
      <w:r w:rsidRPr="00BD08FD">
        <w:t xml:space="preserve"> frame into the generic </w:t>
      </w:r>
      <w:smartTag w:uri="urn:schemas-microsoft-com:office:smarttags" w:element="stockticker">
        <w:r w:rsidRPr="00BD08FD">
          <w:t>AMR</w:t>
        </w:r>
      </w:smartTag>
      <w:r w:rsidRPr="00BD08FD">
        <w:t xml:space="preserve"> frame format, </w:t>
      </w:r>
      <w:smartTag w:uri="urn:schemas-microsoft-com:office:smarttags" w:element="stockticker">
        <w:r w:rsidRPr="00BD08FD">
          <w:t>AMR</w:t>
        </w:r>
      </w:smartTag>
      <w:r w:rsidRPr="00BD08FD">
        <w:t xml:space="preserve"> IF1,</w:t>
      </w:r>
      <w:r w:rsidRPr="00BD08FD">
        <w:br/>
        <w:t xml:space="preserve">Example of a good GSM-EFR </w:t>
      </w:r>
      <w:smartTag w:uri="urn:schemas-microsoft-com:office:smarttags" w:element="stockticker">
        <w:r w:rsidRPr="00BD08FD">
          <w:t>SID</w:t>
        </w:r>
      </w:smartTag>
      <w:r w:rsidRPr="00BD08FD">
        <w:t xml:space="preserve"> frame (FQI=1).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021"/>
        <w:gridCol w:w="1021"/>
        <w:gridCol w:w="1021"/>
        <w:gridCol w:w="1021"/>
        <w:gridCol w:w="1021"/>
        <w:gridCol w:w="1021"/>
        <w:gridCol w:w="1021"/>
        <w:gridCol w:w="1021"/>
      </w:tblGrid>
      <w:tr w:rsidR="00E609C2" w:rsidRPr="00BD08FD" w14:paraId="73F20D7F" w14:textId="77777777">
        <w:trPr>
          <w:cantSplit/>
          <w:jc w:val="center"/>
        </w:trPr>
        <w:tc>
          <w:tcPr>
            <w:tcW w:w="1021" w:type="dxa"/>
            <w:tcBorders>
              <w:top w:val="single" w:sz="4" w:space="0" w:color="auto"/>
            </w:tcBorders>
          </w:tcPr>
          <w:p w14:paraId="61F661CB" w14:textId="77777777" w:rsidR="00E609C2" w:rsidRPr="00BD08FD" w:rsidRDefault="00E609C2">
            <w:pPr>
              <w:pStyle w:val="TAC"/>
              <w:rPr>
                <w:b/>
              </w:rPr>
            </w:pPr>
          </w:p>
        </w:tc>
        <w:tc>
          <w:tcPr>
            <w:tcW w:w="1021" w:type="dxa"/>
            <w:tcBorders>
              <w:top w:val="single" w:sz="4" w:space="0" w:color="auto"/>
            </w:tcBorders>
          </w:tcPr>
          <w:p w14:paraId="441282E3" w14:textId="77777777" w:rsidR="00E609C2" w:rsidRPr="00BD08FD" w:rsidRDefault="00E609C2">
            <w:pPr>
              <w:pStyle w:val="TAH"/>
            </w:pPr>
          </w:p>
          <w:p w14:paraId="153405A6" w14:textId="77777777" w:rsidR="00E609C2" w:rsidRPr="00BD08FD" w:rsidRDefault="00E609C2">
            <w:pPr>
              <w:pStyle w:val="TAH"/>
            </w:pPr>
            <w:smartTag w:uri="urn:schemas-microsoft-com:office:smarttags" w:element="stockticker">
              <w:r w:rsidRPr="00BD08FD">
                <w:t>MSB</w:t>
              </w:r>
            </w:smartTag>
          </w:p>
        </w:tc>
        <w:tc>
          <w:tcPr>
            <w:tcW w:w="6126" w:type="dxa"/>
            <w:gridSpan w:val="6"/>
            <w:tcBorders>
              <w:top w:val="single" w:sz="4" w:space="0" w:color="auto"/>
            </w:tcBorders>
          </w:tcPr>
          <w:p w14:paraId="07C97A37" w14:textId="77777777" w:rsidR="00E609C2" w:rsidRPr="00BD08FD" w:rsidRDefault="00E609C2">
            <w:pPr>
              <w:pStyle w:val="TAH"/>
            </w:pPr>
            <w:r w:rsidRPr="00BD08FD">
              <w:t xml:space="preserve">Mapping of bits for GSM-EFR </w:t>
            </w:r>
            <w:smartTag w:uri="urn:schemas-microsoft-com:office:smarttags" w:element="stockticker">
              <w:r w:rsidRPr="00BD08FD">
                <w:t>SID</w:t>
              </w:r>
            </w:smartTag>
          </w:p>
        </w:tc>
        <w:tc>
          <w:tcPr>
            <w:tcW w:w="1021" w:type="dxa"/>
            <w:tcBorders>
              <w:top w:val="single" w:sz="4" w:space="0" w:color="auto"/>
            </w:tcBorders>
          </w:tcPr>
          <w:p w14:paraId="57623957" w14:textId="77777777" w:rsidR="00E609C2" w:rsidRPr="00BD08FD" w:rsidRDefault="00E609C2">
            <w:pPr>
              <w:pStyle w:val="TAH"/>
            </w:pPr>
          </w:p>
          <w:p w14:paraId="6E3EA2A2" w14:textId="77777777" w:rsidR="00E609C2" w:rsidRPr="00BD08FD" w:rsidRDefault="00E609C2">
            <w:pPr>
              <w:pStyle w:val="TAH"/>
            </w:pPr>
            <w:r w:rsidRPr="00BD08FD">
              <w:t>LSB</w:t>
            </w:r>
          </w:p>
        </w:tc>
      </w:tr>
      <w:tr w:rsidR="00E609C2" w:rsidRPr="00BD08FD" w14:paraId="6BF61B0D" w14:textId="77777777">
        <w:trPr>
          <w:jc w:val="center"/>
        </w:trPr>
        <w:tc>
          <w:tcPr>
            <w:tcW w:w="1021" w:type="dxa"/>
          </w:tcPr>
          <w:p w14:paraId="27FCA9AA" w14:textId="77777777" w:rsidR="00E609C2" w:rsidRPr="00BD08FD" w:rsidRDefault="00E609C2">
            <w:pPr>
              <w:pStyle w:val="TAC"/>
              <w:rPr>
                <w:b/>
              </w:rPr>
            </w:pPr>
            <w:r w:rsidRPr="00BD08FD">
              <w:rPr>
                <w:b/>
              </w:rPr>
              <w:t>Octet</w:t>
            </w:r>
          </w:p>
          <w:p w14:paraId="2305A139" w14:textId="77777777" w:rsidR="00E609C2" w:rsidRPr="00BD08FD" w:rsidRDefault="00E609C2">
            <w:pPr>
              <w:pStyle w:val="TAC"/>
              <w:rPr>
                <w:b/>
              </w:rPr>
            </w:pPr>
          </w:p>
        </w:tc>
        <w:tc>
          <w:tcPr>
            <w:tcW w:w="1021" w:type="dxa"/>
            <w:tcBorders>
              <w:bottom w:val="nil"/>
            </w:tcBorders>
          </w:tcPr>
          <w:p w14:paraId="2A06BF9B" w14:textId="77777777" w:rsidR="00E609C2" w:rsidRPr="00BD08FD" w:rsidRDefault="00E609C2">
            <w:pPr>
              <w:pStyle w:val="TAH"/>
            </w:pPr>
            <w:r w:rsidRPr="00BD08FD">
              <w:t>bit 8</w:t>
            </w:r>
          </w:p>
        </w:tc>
        <w:tc>
          <w:tcPr>
            <w:tcW w:w="1021" w:type="dxa"/>
            <w:tcBorders>
              <w:bottom w:val="nil"/>
            </w:tcBorders>
          </w:tcPr>
          <w:p w14:paraId="5FF1641D" w14:textId="77777777" w:rsidR="00E609C2" w:rsidRPr="00BD08FD" w:rsidRDefault="00E609C2">
            <w:pPr>
              <w:pStyle w:val="TAH"/>
            </w:pPr>
            <w:r w:rsidRPr="00BD08FD">
              <w:t>bit 7</w:t>
            </w:r>
          </w:p>
        </w:tc>
        <w:tc>
          <w:tcPr>
            <w:tcW w:w="1021" w:type="dxa"/>
            <w:tcBorders>
              <w:bottom w:val="nil"/>
            </w:tcBorders>
          </w:tcPr>
          <w:p w14:paraId="4A9A9F53" w14:textId="77777777" w:rsidR="00E609C2" w:rsidRPr="00BD08FD" w:rsidRDefault="00E609C2">
            <w:pPr>
              <w:pStyle w:val="TAH"/>
            </w:pPr>
            <w:r w:rsidRPr="00BD08FD">
              <w:t>bit 6</w:t>
            </w:r>
          </w:p>
        </w:tc>
        <w:tc>
          <w:tcPr>
            <w:tcW w:w="1021" w:type="dxa"/>
            <w:tcBorders>
              <w:bottom w:val="nil"/>
            </w:tcBorders>
          </w:tcPr>
          <w:p w14:paraId="28DF177C" w14:textId="77777777" w:rsidR="00E609C2" w:rsidRPr="00BD08FD" w:rsidRDefault="00E609C2">
            <w:pPr>
              <w:pStyle w:val="TAH"/>
            </w:pPr>
            <w:r w:rsidRPr="00BD08FD">
              <w:t>bit 5</w:t>
            </w:r>
          </w:p>
        </w:tc>
        <w:tc>
          <w:tcPr>
            <w:tcW w:w="1021" w:type="dxa"/>
            <w:tcBorders>
              <w:bottom w:val="nil"/>
            </w:tcBorders>
          </w:tcPr>
          <w:p w14:paraId="1194ABD8" w14:textId="77777777" w:rsidR="00E609C2" w:rsidRPr="00BD08FD" w:rsidRDefault="00E609C2">
            <w:pPr>
              <w:pStyle w:val="TAH"/>
            </w:pPr>
            <w:r w:rsidRPr="00BD08FD">
              <w:t>bit 4</w:t>
            </w:r>
          </w:p>
        </w:tc>
        <w:tc>
          <w:tcPr>
            <w:tcW w:w="1021" w:type="dxa"/>
            <w:tcBorders>
              <w:bottom w:val="nil"/>
            </w:tcBorders>
          </w:tcPr>
          <w:p w14:paraId="0F912F00" w14:textId="77777777" w:rsidR="00E609C2" w:rsidRPr="00BD08FD" w:rsidRDefault="00E609C2">
            <w:pPr>
              <w:pStyle w:val="TAH"/>
            </w:pPr>
            <w:r w:rsidRPr="00BD08FD">
              <w:t>bit 3</w:t>
            </w:r>
          </w:p>
        </w:tc>
        <w:tc>
          <w:tcPr>
            <w:tcW w:w="1021" w:type="dxa"/>
            <w:tcBorders>
              <w:bottom w:val="nil"/>
            </w:tcBorders>
          </w:tcPr>
          <w:p w14:paraId="4FC4C8F3" w14:textId="77777777" w:rsidR="00E609C2" w:rsidRPr="00BD08FD" w:rsidRDefault="00E609C2">
            <w:pPr>
              <w:pStyle w:val="TAH"/>
            </w:pPr>
            <w:r w:rsidRPr="00BD08FD">
              <w:t>bit 2</w:t>
            </w:r>
          </w:p>
        </w:tc>
        <w:tc>
          <w:tcPr>
            <w:tcW w:w="1021" w:type="dxa"/>
            <w:tcBorders>
              <w:bottom w:val="nil"/>
            </w:tcBorders>
          </w:tcPr>
          <w:p w14:paraId="4B5DE3B9" w14:textId="77777777" w:rsidR="00E609C2" w:rsidRPr="00BD08FD" w:rsidRDefault="00E609C2">
            <w:pPr>
              <w:pStyle w:val="TAH"/>
            </w:pPr>
            <w:r w:rsidRPr="00BD08FD">
              <w:t>bit 1</w:t>
            </w:r>
          </w:p>
        </w:tc>
      </w:tr>
      <w:tr w:rsidR="00E609C2" w:rsidRPr="00BD08FD" w14:paraId="15A5B628" w14:textId="77777777">
        <w:trPr>
          <w:cantSplit/>
          <w:jc w:val="center"/>
        </w:trPr>
        <w:tc>
          <w:tcPr>
            <w:tcW w:w="1021" w:type="dxa"/>
            <w:vMerge w:val="restart"/>
          </w:tcPr>
          <w:p w14:paraId="5B78C2AC" w14:textId="77777777" w:rsidR="00E609C2" w:rsidRPr="00BD08FD" w:rsidRDefault="00E609C2">
            <w:pPr>
              <w:pStyle w:val="TAC"/>
              <w:rPr>
                <w:b/>
              </w:rPr>
            </w:pPr>
            <w:r w:rsidRPr="00BD08FD">
              <w:rPr>
                <w:b/>
              </w:rPr>
              <w:t>1</w:t>
            </w:r>
          </w:p>
        </w:tc>
        <w:tc>
          <w:tcPr>
            <w:tcW w:w="4084" w:type="dxa"/>
            <w:gridSpan w:val="4"/>
            <w:tcBorders>
              <w:top w:val="single" w:sz="6" w:space="0" w:color="auto"/>
              <w:bottom w:val="nil"/>
            </w:tcBorders>
          </w:tcPr>
          <w:p w14:paraId="42D1318D" w14:textId="77777777" w:rsidR="00E609C2" w:rsidRPr="00BD08FD" w:rsidRDefault="00E609C2">
            <w:pPr>
              <w:pStyle w:val="TAH"/>
              <w:rPr>
                <w:b w:val="0"/>
              </w:rPr>
            </w:pPr>
            <w:r w:rsidRPr="00BD08FD">
              <w:rPr>
                <w:b w:val="0"/>
              </w:rPr>
              <w:t>Frame Type (=9)</w:t>
            </w:r>
          </w:p>
        </w:tc>
        <w:tc>
          <w:tcPr>
            <w:tcW w:w="1021" w:type="dxa"/>
            <w:tcBorders>
              <w:top w:val="single" w:sz="6" w:space="0" w:color="auto"/>
              <w:bottom w:val="nil"/>
            </w:tcBorders>
          </w:tcPr>
          <w:p w14:paraId="6E66CBBB" w14:textId="77777777" w:rsidR="00E609C2" w:rsidRPr="00BD08FD" w:rsidRDefault="00E609C2">
            <w:pPr>
              <w:pStyle w:val="TAH"/>
              <w:rPr>
                <w:b w:val="0"/>
              </w:rPr>
            </w:pPr>
            <w:r w:rsidRPr="00BD08FD">
              <w:rPr>
                <w:b w:val="0"/>
              </w:rPr>
              <w:t>FQI</w:t>
            </w:r>
          </w:p>
        </w:tc>
        <w:tc>
          <w:tcPr>
            <w:tcW w:w="3063" w:type="dxa"/>
            <w:gridSpan w:val="3"/>
            <w:tcBorders>
              <w:top w:val="single" w:sz="6" w:space="0" w:color="auto"/>
              <w:bottom w:val="nil"/>
            </w:tcBorders>
          </w:tcPr>
          <w:p w14:paraId="78A2B925" w14:textId="77777777" w:rsidR="00E609C2" w:rsidRPr="00BD08FD" w:rsidRDefault="00E609C2">
            <w:pPr>
              <w:pStyle w:val="TAH"/>
              <w:rPr>
                <w:b w:val="0"/>
              </w:rPr>
            </w:pPr>
            <w:r w:rsidRPr="00BD08FD">
              <w:rPr>
                <w:b w:val="0"/>
              </w:rPr>
              <w:t>Mode Indication (=7)</w:t>
            </w:r>
          </w:p>
        </w:tc>
      </w:tr>
      <w:tr w:rsidR="00E609C2" w:rsidRPr="00BD08FD" w14:paraId="1E62F44D" w14:textId="77777777">
        <w:trPr>
          <w:cantSplit/>
          <w:jc w:val="center"/>
        </w:trPr>
        <w:tc>
          <w:tcPr>
            <w:tcW w:w="1021" w:type="dxa"/>
            <w:vMerge/>
          </w:tcPr>
          <w:p w14:paraId="1149DDCC" w14:textId="77777777" w:rsidR="00E609C2" w:rsidRPr="00BD08FD" w:rsidRDefault="00E609C2">
            <w:pPr>
              <w:pStyle w:val="TAC"/>
              <w:rPr>
                <w:b/>
              </w:rPr>
            </w:pPr>
          </w:p>
        </w:tc>
        <w:tc>
          <w:tcPr>
            <w:tcW w:w="1021" w:type="dxa"/>
            <w:tcBorders>
              <w:top w:val="single" w:sz="6" w:space="0" w:color="auto"/>
              <w:bottom w:val="nil"/>
            </w:tcBorders>
          </w:tcPr>
          <w:p w14:paraId="59CE969A"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65747453"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3F9F80F3" w14:textId="77777777" w:rsidR="00E609C2" w:rsidRPr="00BD08FD" w:rsidRDefault="00E609C2">
            <w:pPr>
              <w:pStyle w:val="TAH"/>
              <w:rPr>
                <w:b w:val="0"/>
              </w:rPr>
            </w:pPr>
            <w:r w:rsidRPr="00BD08FD">
              <w:rPr>
                <w:b w:val="0"/>
              </w:rPr>
              <w:t>0</w:t>
            </w:r>
          </w:p>
        </w:tc>
        <w:tc>
          <w:tcPr>
            <w:tcW w:w="1021" w:type="dxa"/>
            <w:tcBorders>
              <w:top w:val="single" w:sz="6" w:space="0" w:color="auto"/>
              <w:bottom w:val="nil"/>
            </w:tcBorders>
          </w:tcPr>
          <w:p w14:paraId="6522BA39"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004F15A5"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74FE14DC"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5273256C" w14:textId="77777777" w:rsidR="00E609C2" w:rsidRPr="00BD08FD" w:rsidRDefault="00E609C2">
            <w:pPr>
              <w:pStyle w:val="TAH"/>
              <w:rPr>
                <w:b w:val="0"/>
              </w:rPr>
            </w:pPr>
            <w:r w:rsidRPr="00BD08FD">
              <w:rPr>
                <w:b w:val="0"/>
              </w:rPr>
              <w:t>1</w:t>
            </w:r>
          </w:p>
        </w:tc>
        <w:tc>
          <w:tcPr>
            <w:tcW w:w="1021" w:type="dxa"/>
            <w:tcBorders>
              <w:top w:val="single" w:sz="6" w:space="0" w:color="auto"/>
              <w:bottom w:val="nil"/>
            </w:tcBorders>
          </w:tcPr>
          <w:p w14:paraId="266F7EDF" w14:textId="77777777" w:rsidR="00E609C2" w:rsidRPr="00BD08FD" w:rsidRDefault="00E609C2">
            <w:pPr>
              <w:pStyle w:val="TAH"/>
              <w:rPr>
                <w:b w:val="0"/>
              </w:rPr>
            </w:pPr>
            <w:r w:rsidRPr="00BD08FD">
              <w:rPr>
                <w:b w:val="0"/>
              </w:rPr>
              <w:t>1</w:t>
            </w:r>
          </w:p>
        </w:tc>
      </w:tr>
      <w:tr w:rsidR="00E609C2" w:rsidRPr="00BD08FD" w14:paraId="35B0A69C" w14:textId="77777777">
        <w:trPr>
          <w:cantSplit/>
          <w:jc w:val="center"/>
        </w:trPr>
        <w:tc>
          <w:tcPr>
            <w:tcW w:w="1021" w:type="dxa"/>
            <w:vMerge w:val="restart"/>
            <w:tcBorders>
              <w:right w:val="nil"/>
            </w:tcBorders>
          </w:tcPr>
          <w:p w14:paraId="5542E5CB" w14:textId="77777777" w:rsidR="00E609C2" w:rsidRPr="00BD08FD" w:rsidRDefault="00E609C2">
            <w:pPr>
              <w:pStyle w:val="TAC"/>
              <w:rPr>
                <w:b/>
              </w:rPr>
            </w:pPr>
            <w:r w:rsidRPr="00BD08FD">
              <w:rPr>
                <w:b/>
              </w:rPr>
              <w:t>2</w:t>
            </w:r>
          </w:p>
        </w:tc>
        <w:tc>
          <w:tcPr>
            <w:tcW w:w="3063" w:type="dxa"/>
            <w:gridSpan w:val="3"/>
            <w:tcBorders>
              <w:top w:val="single" w:sz="4" w:space="0" w:color="auto"/>
              <w:left w:val="single" w:sz="4" w:space="0" w:color="auto"/>
              <w:bottom w:val="single" w:sz="6" w:space="0" w:color="auto"/>
              <w:right w:val="single" w:sz="4" w:space="0" w:color="auto"/>
            </w:tcBorders>
          </w:tcPr>
          <w:p w14:paraId="027682F4" w14:textId="77777777" w:rsidR="00E609C2" w:rsidRPr="00BD08FD" w:rsidRDefault="00E609C2">
            <w:pPr>
              <w:pStyle w:val="TAH"/>
              <w:rPr>
                <w:b w:val="0"/>
              </w:rPr>
            </w:pPr>
            <w:r w:rsidRPr="00BD08FD">
              <w:rPr>
                <w:b w:val="0"/>
              </w:rPr>
              <w:t>Mode Request (=7)</w:t>
            </w:r>
          </w:p>
        </w:tc>
        <w:tc>
          <w:tcPr>
            <w:tcW w:w="5105" w:type="dxa"/>
            <w:gridSpan w:val="5"/>
            <w:tcBorders>
              <w:top w:val="single" w:sz="4" w:space="0" w:color="auto"/>
              <w:left w:val="nil"/>
              <w:bottom w:val="nil"/>
            </w:tcBorders>
          </w:tcPr>
          <w:p w14:paraId="178A74D4" w14:textId="77777777" w:rsidR="00E609C2" w:rsidRPr="00BD08FD" w:rsidRDefault="00E609C2">
            <w:pPr>
              <w:pStyle w:val="TAH"/>
              <w:rPr>
                <w:b w:val="0"/>
              </w:rPr>
            </w:pPr>
            <w:r w:rsidRPr="00BD08FD">
              <w:rPr>
                <w:b w:val="0"/>
              </w:rPr>
              <w:t>spare</w:t>
            </w:r>
          </w:p>
        </w:tc>
      </w:tr>
      <w:tr w:rsidR="00E609C2" w:rsidRPr="00BD08FD" w14:paraId="30193A4C" w14:textId="77777777">
        <w:trPr>
          <w:cantSplit/>
          <w:jc w:val="center"/>
        </w:trPr>
        <w:tc>
          <w:tcPr>
            <w:tcW w:w="1021" w:type="dxa"/>
            <w:vMerge/>
            <w:tcBorders>
              <w:right w:val="nil"/>
            </w:tcBorders>
          </w:tcPr>
          <w:p w14:paraId="54F484FD" w14:textId="77777777" w:rsidR="00E609C2" w:rsidRPr="00BD08FD" w:rsidRDefault="00E609C2">
            <w:pPr>
              <w:pStyle w:val="TAC"/>
              <w:rPr>
                <w:b/>
              </w:rPr>
            </w:pPr>
          </w:p>
        </w:tc>
        <w:tc>
          <w:tcPr>
            <w:tcW w:w="1021" w:type="dxa"/>
            <w:tcBorders>
              <w:top w:val="single" w:sz="6" w:space="0" w:color="auto"/>
              <w:left w:val="single" w:sz="4" w:space="0" w:color="auto"/>
              <w:bottom w:val="nil"/>
              <w:right w:val="single" w:sz="4" w:space="0" w:color="auto"/>
            </w:tcBorders>
          </w:tcPr>
          <w:p w14:paraId="439EC157" w14:textId="77777777" w:rsidR="00E609C2" w:rsidRPr="00BD08FD" w:rsidRDefault="00E609C2">
            <w:pPr>
              <w:pStyle w:val="TAH"/>
              <w:rPr>
                <w:b w:val="0"/>
              </w:rPr>
            </w:pPr>
            <w:r w:rsidRPr="00BD08FD">
              <w:rPr>
                <w:b w:val="0"/>
              </w:rPr>
              <w:t>1</w:t>
            </w:r>
          </w:p>
        </w:tc>
        <w:tc>
          <w:tcPr>
            <w:tcW w:w="1021" w:type="dxa"/>
            <w:tcBorders>
              <w:top w:val="single" w:sz="6" w:space="0" w:color="auto"/>
              <w:left w:val="single" w:sz="4" w:space="0" w:color="auto"/>
              <w:bottom w:val="nil"/>
              <w:right w:val="single" w:sz="4" w:space="0" w:color="auto"/>
            </w:tcBorders>
          </w:tcPr>
          <w:p w14:paraId="3C6C01DE" w14:textId="77777777" w:rsidR="00E609C2" w:rsidRPr="00BD08FD" w:rsidRDefault="00E609C2">
            <w:pPr>
              <w:pStyle w:val="TAH"/>
              <w:rPr>
                <w:b w:val="0"/>
              </w:rPr>
            </w:pPr>
            <w:r w:rsidRPr="00BD08FD">
              <w:rPr>
                <w:b w:val="0"/>
              </w:rPr>
              <w:t>1</w:t>
            </w:r>
          </w:p>
        </w:tc>
        <w:tc>
          <w:tcPr>
            <w:tcW w:w="1021" w:type="dxa"/>
            <w:tcBorders>
              <w:top w:val="single" w:sz="6" w:space="0" w:color="auto"/>
              <w:left w:val="single" w:sz="4" w:space="0" w:color="auto"/>
              <w:bottom w:val="nil"/>
              <w:right w:val="single" w:sz="4" w:space="0" w:color="auto"/>
            </w:tcBorders>
          </w:tcPr>
          <w:p w14:paraId="169084A2" w14:textId="77777777" w:rsidR="00E609C2" w:rsidRPr="00BD08FD" w:rsidRDefault="00E609C2">
            <w:pPr>
              <w:pStyle w:val="TAH"/>
              <w:rPr>
                <w:b w:val="0"/>
              </w:rPr>
            </w:pPr>
            <w:r w:rsidRPr="00BD08FD">
              <w:rPr>
                <w:b w:val="0"/>
              </w:rPr>
              <w:t>1</w:t>
            </w:r>
          </w:p>
        </w:tc>
        <w:tc>
          <w:tcPr>
            <w:tcW w:w="1021" w:type="dxa"/>
            <w:tcBorders>
              <w:top w:val="single" w:sz="4" w:space="0" w:color="auto"/>
              <w:left w:val="nil"/>
              <w:bottom w:val="nil"/>
            </w:tcBorders>
          </w:tcPr>
          <w:p w14:paraId="413CEC4E"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594241AE"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5DDE85C7"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3CBF0DC4" w14:textId="77777777" w:rsidR="00E609C2" w:rsidRPr="00BD08FD" w:rsidRDefault="00E609C2">
            <w:pPr>
              <w:pStyle w:val="TAH"/>
              <w:rPr>
                <w:b w:val="0"/>
              </w:rPr>
            </w:pPr>
            <w:r w:rsidRPr="00BD08FD">
              <w:rPr>
                <w:b w:val="0"/>
              </w:rPr>
              <w:t>0</w:t>
            </w:r>
          </w:p>
        </w:tc>
        <w:tc>
          <w:tcPr>
            <w:tcW w:w="1021" w:type="dxa"/>
            <w:tcBorders>
              <w:top w:val="single" w:sz="4" w:space="0" w:color="auto"/>
              <w:bottom w:val="nil"/>
            </w:tcBorders>
          </w:tcPr>
          <w:p w14:paraId="087FF651" w14:textId="77777777" w:rsidR="00E609C2" w:rsidRPr="00BD08FD" w:rsidRDefault="00E609C2">
            <w:pPr>
              <w:pStyle w:val="TAH"/>
              <w:rPr>
                <w:b w:val="0"/>
              </w:rPr>
            </w:pPr>
            <w:r w:rsidRPr="00BD08FD">
              <w:rPr>
                <w:b w:val="0"/>
              </w:rPr>
              <w:t>0</w:t>
            </w:r>
          </w:p>
        </w:tc>
      </w:tr>
      <w:tr w:rsidR="00E609C2" w:rsidRPr="00BD08FD" w14:paraId="53DB4AB6" w14:textId="77777777">
        <w:trPr>
          <w:cantSplit/>
          <w:jc w:val="center"/>
        </w:trPr>
        <w:tc>
          <w:tcPr>
            <w:tcW w:w="1021" w:type="dxa"/>
            <w:vMerge w:val="restart"/>
          </w:tcPr>
          <w:p w14:paraId="52DE4A47" w14:textId="77777777" w:rsidR="00E609C2" w:rsidRPr="00BD08FD" w:rsidRDefault="00E609C2">
            <w:pPr>
              <w:pStyle w:val="TAC"/>
              <w:rPr>
                <w:b/>
              </w:rPr>
            </w:pPr>
            <w:r w:rsidRPr="00BD08FD">
              <w:rPr>
                <w:b/>
              </w:rPr>
              <w:t>3</w:t>
            </w:r>
          </w:p>
        </w:tc>
        <w:tc>
          <w:tcPr>
            <w:tcW w:w="8168" w:type="dxa"/>
            <w:gridSpan w:val="8"/>
            <w:tcBorders>
              <w:top w:val="single" w:sz="4" w:space="0" w:color="auto"/>
              <w:bottom w:val="single" w:sz="6" w:space="0" w:color="auto"/>
            </w:tcBorders>
          </w:tcPr>
          <w:p w14:paraId="34D46960" w14:textId="77777777" w:rsidR="00E609C2" w:rsidRPr="00BD08FD" w:rsidRDefault="00E609C2">
            <w:pPr>
              <w:pStyle w:val="TAH"/>
              <w:rPr>
                <w:b w:val="0"/>
              </w:rPr>
            </w:pPr>
            <w:r w:rsidRPr="00BD08FD">
              <w:rPr>
                <w:b w:val="0"/>
              </w:rPr>
              <w:t xml:space="preserve">Codec </w:t>
            </w:r>
            <w:smartTag w:uri="urn:schemas-microsoft-com:office:smarttags" w:element="stockticker">
              <w:r w:rsidRPr="00BD08FD">
                <w:rPr>
                  <w:b w:val="0"/>
                </w:rPr>
                <w:t>CRC</w:t>
              </w:r>
            </w:smartTag>
          </w:p>
        </w:tc>
      </w:tr>
      <w:tr w:rsidR="00E609C2" w:rsidRPr="00BD08FD" w14:paraId="52735702" w14:textId="77777777">
        <w:trPr>
          <w:cantSplit/>
          <w:jc w:val="center"/>
        </w:trPr>
        <w:tc>
          <w:tcPr>
            <w:tcW w:w="1021" w:type="dxa"/>
            <w:vMerge/>
          </w:tcPr>
          <w:p w14:paraId="1ECE02DC" w14:textId="77777777" w:rsidR="00E609C2" w:rsidRPr="00BD08FD" w:rsidRDefault="00E609C2">
            <w:pPr>
              <w:pStyle w:val="TAC"/>
              <w:rPr>
                <w:b/>
              </w:rPr>
            </w:pPr>
          </w:p>
        </w:tc>
        <w:tc>
          <w:tcPr>
            <w:tcW w:w="1021" w:type="dxa"/>
            <w:tcBorders>
              <w:top w:val="nil"/>
              <w:bottom w:val="nil"/>
            </w:tcBorders>
          </w:tcPr>
          <w:p w14:paraId="6050641F"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(7)</w:t>
            </w:r>
          </w:p>
        </w:tc>
        <w:tc>
          <w:tcPr>
            <w:tcW w:w="1021" w:type="dxa"/>
            <w:tcBorders>
              <w:top w:val="nil"/>
              <w:bottom w:val="nil"/>
            </w:tcBorders>
          </w:tcPr>
          <w:p w14:paraId="071DEDEE"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(6)</w:t>
            </w:r>
          </w:p>
        </w:tc>
        <w:tc>
          <w:tcPr>
            <w:tcW w:w="1021" w:type="dxa"/>
            <w:tcBorders>
              <w:top w:val="nil"/>
              <w:bottom w:val="nil"/>
            </w:tcBorders>
          </w:tcPr>
          <w:p w14:paraId="223D6FD2"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(5)</w:t>
            </w:r>
          </w:p>
        </w:tc>
        <w:tc>
          <w:tcPr>
            <w:tcW w:w="1021" w:type="dxa"/>
            <w:tcBorders>
              <w:bottom w:val="nil"/>
            </w:tcBorders>
          </w:tcPr>
          <w:p w14:paraId="29F79326"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(4)</w:t>
            </w:r>
          </w:p>
        </w:tc>
        <w:tc>
          <w:tcPr>
            <w:tcW w:w="1021" w:type="dxa"/>
            <w:tcBorders>
              <w:bottom w:val="nil"/>
            </w:tcBorders>
          </w:tcPr>
          <w:p w14:paraId="19D4D3B3"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(3)</w:t>
            </w:r>
          </w:p>
        </w:tc>
        <w:tc>
          <w:tcPr>
            <w:tcW w:w="1021" w:type="dxa"/>
            <w:tcBorders>
              <w:bottom w:val="nil"/>
            </w:tcBorders>
          </w:tcPr>
          <w:p w14:paraId="14CA4B07"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(2)</w:t>
            </w:r>
          </w:p>
        </w:tc>
        <w:tc>
          <w:tcPr>
            <w:tcW w:w="1021" w:type="dxa"/>
            <w:tcBorders>
              <w:bottom w:val="nil"/>
            </w:tcBorders>
          </w:tcPr>
          <w:p w14:paraId="2FAD0C95"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(1)</w:t>
            </w:r>
          </w:p>
        </w:tc>
        <w:tc>
          <w:tcPr>
            <w:tcW w:w="1021" w:type="dxa"/>
            <w:tcBorders>
              <w:bottom w:val="nil"/>
            </w:tcBorders>
          </w:tcPr>
          <w:p w14:paraId="1CC87D15" w14:textId="77777777" w:rsidR="00E609C2" w:rsidRPr="00BD08FD" w:rsidRDefault="00E609C2">
            <w:pPr>
              <w:pStyle w:val="TAH"/>
              <w:rPr>
                <w:b w:val="0"/>
              </w:rPr>
            </w:pPr>
            <w:smartTag w:uri="urn:schemas-microsoft-com:office:smarttags" w:element="stockticker">
              <w:r w:rsidRPr="00BD08FD">
                <w:rPr>
                  <w:b w:val="0"/>
                </w:rPr>
                <w:t>CRC</w:t>
              </w:r>
            </w:smartTag>
            <w:r w:rsidRPr="00BD08FD">
              <w:rPr>
                <w:b w:val="0"/>
              </w:rPr>
              <w:t>(0)</w:t>
            </w:r>
          </w:p>
        </w:tc>
      </w:tr>
      <w:tr w:rsidR="00E609C2" w:rsidRPr="00BD08FD" w14:paraId="567F06B3" w14:textId="77777777">
        <w:trPr>
          <w:cantSplit/>
          <w:jc w:val="center"/>
        </w:trPr>
        <w:tc>
          <w:tcPr>
            <w:tcW w:w="1021" w:type="dxa"/>
            <w:vMerge w:val="restart"/>
            <w:tcBorders>
              <w:right w:val="nil"/>
            </w:tcBorders>
          </w:tcPr>
          <w:p w14:paraId="2DDDD366" w14:textId="77777777" w:rsidR="00E609C2" w:rsidRPr="00BD08FD" w:rsidRDefault="00E609C2">
            <w:pPr>
              <w:pStyle w:val="TAC"/>
              <w:rPr>
                <w:b/>
              </w:rPr>
            </w:pPr>
            <w:r w:rsidRPr="00BD08FD">
              <w:rPr>
                <w:b/>
              </w:rPr>
              <w:t>4</w:t>
            </w:r>
          </w:p>
        </w:tc>
        <w:tc>
          <w:tcPr>
            <w:tcW w:w="8168" w:type="dxa"/>
            <w:gridSpan w:val="8"/>
            <w:tcBorders>
              <w:top w:val="single" w:sz="4" w:space="0" w:color="auto"/>
              <w:left w:val="single" w:sz="4" w:space="0" w:color="auto"/>
              <w:bottom w:val="nil"/>
            </w:tcBorders>
          </w:tcPr>
          <w:p w14:paraId="3203CA92" w14:textId="77777777" w:rsidR="00E609C2" w:rsidRPr="00BD08FD" w:rsidRDefault="00E609C2">
            <w:pPr>
              <w:pStyle w:val="TAH"/>
              <w:rPr>
                <w:b w:val="0"/>
              </w:rPr>
            </w:pPr>
            <w:r w:rsidRPr="00BD08FD">
              <w:rPr>
                <w:b w:val="0"/>
              </w:rPr>
              <w:t>Core Frame (octet 1)</w:t>
            </w:r>
          </w:p>
        </w:tc>
      </w:tr>
      <w:tr w:rsidR="00E609C2" w:rsidRPr="00BD08FD" w14:paraId="2868CC4E" w14:textId="77777777">
        <w:trPr>
          <w:cantSplit/>
          <w:jc w:val="center"/>
        </w:trPr>
        <w:tc>
          <w:tcPr>
            <w:tcW w:w="1021" w:type="dxa"/>
            <w:vMerge/>
            <w:tcBorders>
              <w:right w:val="nil"/>
            </w:tcBorders>
          </w:tcPr>
          <w:p w14:paraId="6230DBB0" w14:textId="77777777" w:rsidR="00E609C2" w:rsidRPr="00BD08FD" w:rsidRDefault="00E609C2">
            <w:pPr>
              <w:pStyle w:val="TAC"/>
              <w:rPr>
                <w:b/>
              </w:rPr>
            </w:pPr>
          </w:p>
        </w:tc>
        <w:tc>
          <w:tcPr>
            <w:tcW w:w="1021" w:type="dxa"/>
            <w:tcBorders>
              <w:top w:val="single" w:sz="4" w:space="0" w:color="auto"/>
              <w:left w:val="single" w:sz="4" w:space="0" w:color="auto"/>
              <w:bottom w:val="nil"/>
            </w:tcBorders>
          </w:tcPr>
          <w:p w14:paraId="0768E6E7" w14:textId="77777777" w:rsidR="00E609C2" w:rsidRPr="00BD08FD" w:rsidRDefault="00E609C2">
            <w:pPr>
              <w:pStyle w:val="TAH"/>
              <w:rPr>
                <w:b w:val="0"/>
              </w:rPr>
            </w:pPr>
            <w:r w:rsidRPr="00BD08FD">
              <w:rPr>
                <w:b w:val="0"/>
              </w:rPr>
              <w:t>d(0)=s(1)</w:t>
            </w:r>
          </w:p>
        </w:tc>
        <w:tc>
          <w:tcPr>
            <w:tcW w:w="1021" w:type="dxa"/>
            <w:tcBorders>
              <w:top w:val="single" w:sz="4" w:space="0" w:color="auto"/>
              <w:bottom w:val="nil"/>
            </w:tcBorders>
          </w:tcPr>
          <w:p w14:paraId="5E6ED7F9" w14:textId="77777777" w:rsidR="00E609C2" w:rsidRPr="00BD08FD" w:rsidRDefault="00E609C2">
            <w:pPr>
              <w:pStyle w:val="TAH"/>
              <w:rPr>
                <w:b w:val="0"/>
              </w:rPr>
            </w:pPr>
            <w:r w:rsidRPr="00BD08FD">
              <w:rPr>
                <w:b w:val="0"/>
              </w:rPr>
              <w:t>d(1)=s(2)</w:t>
            </w:r>
          </w:p>
        </w:tc>
        <w:tc>
          <w:tcPr>
            <w:tcW w:w="1021" w:type="dxa"/>
            <w:tcBorders>
              <w:top w:val="single" w:sz="4" w:space="0" w:color="auto"/>
              <w:bottom w:val="nil"/>
            </w:tcBorders>
          </w:tcPr>
          <w:p w14:paraId="5D60642A" w14:textId="77777777" w:rsidR="00E609C2" w:rsidRPr="00BD08FD" w:rsidRDefault="00E609C2">
            <w:pPr>
              <w:pStyle w:val="TAH"/>
              <w:rPr>
                <w:b w:val="0"/>
              </w:rPr>
            </w:pPr>
            <w:r w:rsidRPr="00BD08FD">
              <w:rPr>
                <w:b w:val="0"/>
              </w:rPr>
              <w:t>d(2)</w:t>
            </w:r>
          </w:p>
        </w:tc>
        <w:tc>
          <w:tcPr>
            <w:tcW w:w="1021" w:type="dxa"/>
            <w:tcBorders>
              <w:top w:val="single" w:sz="4" w:space="0" w:color="auto"/>
              <w:bottom w:val="nil"/>
            </w:tcBorders>
          </w:tcPr>
          <w:p w14:paraId="55EF90FF" w14:textId="77777777" w:rsidR="00E609C2" w:rsidRPr="00BD08FD" w:rsidRDefault="00E609C2">
            <w:pPr>
              <w:pStyle w:val="TAH"/>
              <w:rPr>
                <w:b w:val="0"/>
              </w:rPr>
            </w:pPr>
            <w:r w:rsidRPr="00BD08FD">
              <w:rPr>
                <w:b w:val="0"/>
              </w:rPr>
              <w:t>d(3)</w:t>
            </w:r>
          </w:p>
        </w:tc>
        <w:tc>
          <w:tcPr>
            <w:tcW w:w="1021" w:type="dxa"/>
            <w:tcBorders>
              <w:top w:val="single" w:sz="4" w:space="0" w:color="auto"/>
              <w:bottom w:val="nil"/>
            </w:tcBorders>
          </w:tcPr>
          <w:p w14:paraId="629A7C7F" w14:textId="77777777" w:rsidR="00E609C2" w:rsidRPr="00BD08FD" w:rsidRDefault="00E609C2">
            <w:pPr>
              <w:pStyle w:val="TAH"/>
              <w:rPr>
                <w:b w:val="0"/>
              </w:rPr>
            </w:pPr>
            <w:r w:rsidRPr="00BD08FD">
              <w:rPr>
                <w:b w:val="0"/>
              </w:rPr>
              <w:t>d(4)</w:t>
            </w:r>
          </w:p>
        </w:tc>
        <w:tc>
          <w:tcPr>
            <w:tcW w:w="1021" w:type="dxa"/>
            <w:tcBorders>
              <w:top w:val="single" w:sz="4" w:space="0" w:color="auto"/>
              <w:bottom w:val="nil"/>
            </w:tcBorders>
          </w:tcPr>
          <w:p w14:paraId="5BA7099F" w14:textId="77777777" w:rsidR="00E609C2" w:rsidRPr="00BD08FD" w:rsidRDefault="00E609C2">
            <w:pPr>
              <w:pStyle w:val="TAH"/>
              <w:rPr>
                <w:b w:val="0"/>
              </w:rPr>
            </w:pPr>
            <w:r w:rsidRPr="00BD08FD">
              <w:rPr>
                <w:b w:val="0"/>
              </w:rPr>
              <w:t>d(5)</w:t>
            </w:r>
          </w:p>
        </w:tc>
        <w:tc>
          <w:tcPr>
            <w:tcW w:w="1021" w:type="dxa"/>
            <w:tcBorders>
              <w:top w:val="single" w:sz="4" w:space="0" w:color="auto"/>
              <w:bottom w:val="nil"/>
            </w:tcBorders>
          </w:tcPr>
          <w:p w14:paraId="322911C6" w14:textId="77777777" w:rsidR="00E609C2" w:rsidRPr="00BD08FD" w:rsidRDefault="00E609C2">
            <w:pPr>
              <w:pStyle w:val="TAH"/>
              <w:rPr>
                <w:b w:val="0"/>
              </w:rPr>
            </w:pPr>
            <w:r w:rsidRPr="00BD08FD">
              <w:rPr>
                <w:b w:val="0"/>
              </w:rPr>
              <w:t>d(6)</w:t>
            </w:r>
          </w:p>
        </w:tc>
        <w:tc>
          <w:tcPr>
            <w:tcW w:w="1021" w:type="dxa"/>
            <w:tcBorders>
              <w:top w:val="single" w:sz="4" w:space="0" w:color="auto"/>
              <w:bottom w:val="nil"/>
            </w:tcBorders>
          </w:tcPr>
          <w:p w14:paraId="6C9B99D1" w14:textId="77777777" w:rsidR="00E609C2" w:rsidRPr="00BD08FD" w:rsidRDefault="00E609C2">
            <w:pPr>
              <w:pStyle w:val="TAH"/>
              <w:rPr>
                <w:b w:val="0"/>
              </w:rPr>
            </w:pPr>
            <w:r w:rsidRPr="00BD08FD">
              <w:rPr>
                <w:b w:val="0"/>
              </w:rPr>
              <w:t>d(7)</w:t>
            </w:r>
          </w:p>
        </w:tc>
      </w:tr>
      <w:tr w:rsidR="00E609C2" w:rsidRPr="00BD08FD" w14:paraId="728CC88B" w14:textId="77777777">
        <w:trPr>
          <w:cantSplit/>
          <w:jc w:val="center"/>
        </w:trPr>
        <w:tc>
          <w:tcPr>
            <w:tcW w:w="1021" w:type="dxa"/>
            <w:vMerge w:val="restart"/>
            <w:tcBorders>
              <w:right w:val="nil"/>
            </w:tcBorders>
          </w:tcPr>
          <w:p w14:paraId="57729D08" w14:textId="77777777" w:rsidR="00E609C2" w:rsidRPr="00BD08FD" w:rsidRDefault="00E609C2">
            <w:pPr>
              <w:pStyle w:val="TAC"/>
              <w:rPr>
                <w:b/>
              </w:rPr>
            </w:pPr>
            <w:r w:rsidRPr="00BD08FD">
              <w:rPr>
                <w:b/>
              </w:rPr>
              <w:t>5..7</w:t>
            </w:r>
          </w:p>
        </w:tc>
        <w:tc>
          <w:tcPr>
            <w:tcW w:w="8168" w:type="dxa"/>
            <w:gridSpan w:val="8"/>
            <w:tcBorders>
              <w:top w:val="single" w:sz="4" w:space="0" w:color="auto"/>
              <w:left w:val="single" w:sz="4" w:space="0" w:color="auto"/>
              <w:bottom w:val="nil"/>
            </w:tcBorders>
          </w:tcPr>
          <w:p w14:paraId="62FF2DCC" w14:textId="77777777" w:rsidR="00E609C2" w:rsidRPr="00BD08FD" w:rsidRDefault="00E609C2">
            <w:pPr>
              <w:pStyle w:val="TAH"/>
              <w:rPr>
                <w:b w:val="0"/>
              </w:rPr>
            </w:pPr>
          </w:p>
        </w:tc>
      </w:tr>
      <w:tr w:rsidR="00E609C2" w:rsidRPr="00BD08FD" w14:paraId="2A418799" w14:textId="77777777">
        <w:trPr>
          <w:cantSplit/>
          <w:jc w:val="center"/>
        </w:trPr>
        <w:tc>
          <w:tcPr>
            <w:tcW w:w="1021" w:type="dxa"/>
            <w:vMerge/>
            <w:tcBorders>
              <w:right w:val="nil"/>
            </w:tcBorders>
          </w:tcPr>
          <w:p w14:paraId="1DF669BE" w14:textId="77777777" w:rsidR="00E609C2" w:rsidRPr="00BD08FD" w:rsidRDefault="00E609C2">
            <w:pPr>
              <w:pStyle w:val="TAC"/>
              <w:rPr>
                <w:b/>
              </w:rPr>
            </w:pPr>
          </w:p>
        </w:tc>
        <w:tc>
          <w:tcPr>
            <w:tcW w:w="1021" w:type="dxa"/>
            <w:tcBorders>
              <w:top w:val="single" w:sz="4" w:space="0" w:color="auto"/>
              <w:left w:val="single" w:sz="4" w:space="0" w:color="auto"/>
              <w:bottom w:val="single" w:sz="4" w:space="0" w:color="auto"/>
            </w:tcBorders>
          </w:tcPr>
          <w:p w14:paraId="11437192" w14:textId="77777777" w:rsidR="00E609C2" w:rsidRPr="00BD08FD" w:rsidRDefault="00E609C2">
            <w:pPr>
              <w:pStyle w:val="TAH"/>
              <w:rPr>
                <w:b w:val="0"/>
              </w:rPr>
            </w:pPr>
          </w:p>
        </w:tc>
        <w:tc>
          <w:tcPr>
            <w:tcW w:w="1021" w:type="dxa"/>
            <w:tcBorders>
              <w:top w:val="single" w:sz="4" w:space="0" w:color="auto"/>
              <w:bottom w:val="single" w:sz="4" w:space="0" w:color="auto"/>
            </w:tcBorders>
          </w:tcPr>
          <w:p w14:paraId="6368B5D2" w14:textId="77777777" w:rsidR="00E609C2" w:rsidRPr="00BD08FD" w:rsidRDefault="00E609C2">
            <w:pPr>
              <w:pStyle w:val="TAH"/>
              <w:rPr>
                <w:b w:val="0"/>
              </w:rPr>
            </w:pPr>
          </w:p>
        </w:tc>
        <w:tc>
          <w:tcPr>
            <w:tcW w:w="1021" w:type="dxa"/>
            <w:tcBorders>
              <w:top w:val="single" w:sz="4" w:space="0" w:color="auto"/>
              <w:bottom w:val="nil"/>
            </w:tcBorders>
          </w:tcPr>
          <w:p w14:paraId="43141394" w14:textId="77777777" w:rsidR="00E609C2" w:rsidRPr="00BD08FD" w:rsidRDefault="00E609C2">
            <w:pPr>
              <w:pStyle w:val="TAH"/>
              <w:rPr>
                <w:b w:val="0"/>
              </w:rPr>
            </w:pPr>
          </w:p>
        </w:tc>
        <w:tc>
          <w:tcPr>
            <w:tcW w:w="1021" w:type="dxa"/>
            <w:tcBorders>
              <w:top w:val="single" w:sz="4" w:space="0" w:color="auto"/>
              <w:bottom w:val="nil"/>
            </w:tcBorders>
          </w:tcPr>
          <w:p w14:paraId="743FE9E2" w14:textId="77777777" w:rsidR="00E609C2" w:rsidRPr="00BD08FD" w:rsidRDefault="00E609C2">
            <w:pPr>
              <w:pStyle w:val="TAH"/>
              <w:rPr>
                <w:b w:val="0"/>
              </w:rPr>
            </w:pPr>
          </w:p>
        </w:tc>
        <w:tc>
          <w:tcPr>
            <w:tcW w:w="1021" w:type="dxa"/>
            <w:tcBorders>
              <w:top w:val="single" w:sz="4" w:space="0" w:color="auto"/>
              <w:bottom w:val="single" w:sz="4" w:space="0" w:color="auto"/>
            </w:tcBorders>
          </w:tcPr>
          <w:p w14:paraId="52FC6A21" w14:textId="77777777" w:rsidR="00E609C2" w:rsidRPr="00BD08FD" w:rsidRDefault="00E609C2">
            <w:pPr>
              <w:pStyle w:val="TAH"/>
              <w:rPr>
                <w:b w:val="0"/>
              </w:rPr>
            </w:pPr>
          </w:p>
        </w:tc>
        <w:tc>
          <w:tcPr>
            <w:tcW w:w="1021" w:type="dxa"/>
            <w:tcBorders>
              <w:top w:val="single" w:sz="4" w:space="0" w:color="auto"/>
              <w:bottom w:val="single" w:sz="4" w:space="0" w:color="auto"/>
            </w:tcBorders>
          </w:tcPr>
          <w:p w14:paraId="38804489" w14:textId="77777777" w:rsidR="00E609C2" w:rsidRPr="00BD08FD" w:rsidRDefault="00E609C2">
            <w:pPr>
              <w:pStyle w:val="TAH"/>
              <w:rPr>
                <w:b w:val="0"/>
              </w:rPr>
            </w:pPr>
          </w:p>
        </w:tc>
        <w:tc>
          <w:tcPr>
            <w:tcW w:w="1021" w:type="dxa"/>
            <w:tcBorders>
              <w:top w:val="single" w:sz="4" w:space="0" w:color="auto"/>
              <w:bottom w:val="single" w:sz="4" w:space="0" w:color="auto"/>
            </w:tcBorders>
          </w:tcPr>
          <w:p w14:paraId="2BD21FBA" w14:textId="77777777" w:rsidR="00E609C2" w:rsidRPr="00BD08FD" w:rsidRDefault="00E609C2">
            <w:pPr>
              <w:pStyle w:val="TAH"/>
              <w:rPr>
                <w:b w:val="0"/>
              </w:rPr>
            </w:pPr>
          </w:p>
        </w:tc>
        <w:tc>
          <w:tcPr>
            <w:tcW w:w="1021" w:type="dxa"/>
            <w:tcBorders>
              <w:top w:val="single" w:sz="4" w:space="0" w:color="auto"/>
              <w:bottom w:val="single" w:sz="4" w:space="0" w:color="auto"/>
            </w:tcBorders>
          </w:tcPr>
          <w:p w14:paraId="3717E1E3" w14:textId="77777777" w:rsidR="00E609C2" w:rsidRPr="00BD08FD" w:rsidRDefault="00E609C2">
            <w:pPr>
              <w:pStyle w:val="TAH"/>
              <w:rPr>
                <w:b w:val="0"/>
              </w:rPr>
            </w:pPr>
          </w:p>
        </w:tc>
      </w:tr>
      <w:tr w:rsidR="00E609C2" w:rsidRPr="00BD08FD" w14:paraId="18CD011B" w14:textId="77777777">
        <w:trPr>
          <w:cantSplit/>
          <w:jc w:val="center"/>
        </w:trPr>
        <w:tc>
          <w:tcPr>
            <w:tcW w:w="1021" w:type="dxa"/>
            <w:vMerge w:val="restart"/>
            <w:tcBorders>
              <w:right w:val="nil"/>
            </w:tcBorders>
          </w:tcPr>
          <w:p w14:paraId="2EFBD306" w14:textId="77777777" w:rsidR="00E609C2" w:rsidRPr="00BD08FD" w:rsidRDefault="00E609C2">
            <w:pPr>
              <w:pStyle w:val="TAC"/>
              <w:rPr>
                <w:b/>
              </w:rPr>
            </w:pPr>
            <w:r w:rsidRPr="00BD08FD">
              <w:rPr>
                <w:b/>
              </w:rPr>
              <w:t>8</w:t>
            </w:r>
          </w:p>
        </w:tc>
        <w:tc>
          <w:tcPr>
            <w:tcW w:w="1021" w:type="dxa"/>
            <w:tcBorders>
              <w:top w:val="single" w:sz="4" w:space="0" w:color="auto"/>
              <w:left w:val="single" w:sz="4" w:space="0" w:color="auto"/>
              <w:bottom w:val="single" w:sz="4" w:space="0" w:color="auto"/>
            </w:tcBorders>
          </w:tcPr>
          <w:p w14:paraId="0DDB49E0" w14:textId="77777777" w:rsidR="00E609C2" w:rsidRPr="00BD08FD" w:rsidRDefault="00E609C2">
            <w:pPr>
              <w:pStyle w:val="TAH"/>
              <w:rPr>
                <w:b w:val="0"/>
              </w:rPr>
            </w:pPr>
          </w:p>
        </w:tc>
        <w:tc>
          <w:tcPr>
            <w:tcW w:w="1021" w:type="dxa"/>
            <w:tcBorders>
              <w:top w:val="single" w:sz="4" w:space="0" w:color="auto"/>
              <w:bottom w:val="single" w:sz="4" w:space="0" w:color="auto"/>
            </w:tcBorders>
          </w:tcPr>
          <w:p w14:paraId="30ADCECC" w14:textId="77777777" w:rsidR="00E609C2" w:rsidRPr="00BD08FD" w:rsidRDefault="00E609C2">
            <w:pPr>
              <w:pStyle w:val="TAH"/>
              <w:rPr>
                <w:b w:val="0"/>
              </w:rPr>
            </w:pPr>
          </w:p>
        </w:tc>
        <w:tc>
          <w:tcPr>
            <w:tcW w:w="1021" w:type="dxa"/>
            <w:tcBorders>
              <w:top w:val="single" w:sz="4" w:space="0" w:color="auto"/>
              <w:bottom w:val="nil"/>
            </w:tcBorders>
          </w:tcPr>
          <w:p w14:paraId="16E33956" w14:textId="77777777" w:rsidR="00E609C2" w:rsidRPr="00BD08FD" w:rsidRDefault="00E609C2">
            <w:pPr>
              <w:pStyle w:val="TAH"/>
              <w:rPr>
                <w:b w:val="0"/>
              </w:rPr>
            </w:pPr>
          </w:p>
        </w:tc>
        <w:tc>
          <w:tcPr>
            <w:tcW w:w="1021" w:type="dxa"/>
            <w:tcBorders>
              <w:top w:val="single" w:sz="4" w:space="0" w:color="auto"/>
              <w:bottom w:val="nil"/>
            </w:tcBorders>
          </w:tcPr>
          <w:p w14:paraId="261B47D3" w14:textId="77777777" w:rsidR="00E609C2" w:rsidRPr="00BD08FD" w:rsidRDefault="00E609C2">
            <w:pPr>
              <w:pStyle w:val="TAH"/>
              <w:rPr>
                <w:b w:val="0"/>
              </w:rPr>
            </w:pPr>
          </w:p>
        </w:tc>
        <w:tc>
          <w:tcPr>
            <w:tcW w:w="1021" w:type="dxa"/>
            <w:tcBorders>
              <w:top w:val="single" w:sz="4" w:space="0" w:color="auto"/>
              <w:bottom w:val="single" w:sz="4" w:space="0" w:color="auto"/>
            </w:tcBorders>
          </w:tcPr>
          <w:p w14:paraId="7F9F2A3D" w14:textId="77777777" w:rsidR="00E609C2" w:rsidRPr="00BD08FD" w:rsidRDefault="00E609C2">
            <w:pPr>
              <w:pStyle w:val="TAH"/>
              <w:rPr>
                <w:b w:val="0"/>
              </w:rPr>
            </w:pPr>
          </w:p>
        </w:tc>
        <w:tc>
          <w:tcPr>
            <w:tcW w:w="1021" w:type="dxa"/>
            <w:tcBorders>
              <w:top w:val="single" w:sz="4" w:space="0" w:color="auto"/>
              <w:bottom w:val="single" w:sz="4" w:space="0" w:color="auto"/>
            </w:tcBorders>
          </w:tcPr>
          <w:p w14:paraId="18245608" w14:textId="77777777" w:rsidR="00E609C2" w:rsidRPr="00BD08FD" w:rsidRDefault="00E609C2">
            <w:pPr>
              <w:pStyle w:val="TAH"/>
              <w:rPr>
                <w:b w:val="0"/>
              </w:rPr>
            </w:pPr>
          </w:p>
        </w:tc>
        <w:tc>
          <w:tcPr>
            <w:tcW w:w="1021" w:type="dxa"/>
            <w:tcBorders>
              <w:top w:val="single" w:sz="4" w:space="0" w:color="auto"/>
              <w:bottom w:val="single" w:sz="4" w:space="0" w:color="auto"/>
            </w:tcBorders>
          </w:tcPr>
          <w:p w14:paraId="45052BBA" w14:textId="77777777" w:rsidR="00E609C2" w:rsidRPr="00BD08FD" w:rsidRDefault="00E609C2">
            <w:pPr>
              <w:pStyle w:val="TAH"/>
              <w:rPr>
                <w:b w:val="0"/>
              </w:rPr>
            </w:pPr>
          </w:p>
        </w:tc>
        <w:tc>
          <w:tcPr>
            <w:tcW w:w="1021" w:type="dxa"/>
            <w:tcBorders>
              <w:top w:val="single" w:sz="4" w:space="0" w:color="auto"/>
              <w:bottom w:val="single" w:sz="4" w:space="0" w:color="auto"/>
            </w:tcBorders>
          </w:tcPr>
          <w:p w14:paraId="726B4899" w14:textId="77777777" w:rsidR="00E609C2" w:rsidRPr="00BD08FD" w:rsidRDefault="00E609C2">
            <w:pPr>
              <w:pStyle w:val="TAH"/>
              <w:rPr>
                <w:b w:val="0"/>
              </w:rPr>
            </w:pPr>
          </w:p>
        </w:tc>
      </w:tr>
      <w:tr w:rsidR="00E609C2" w:rsidRPr="00BD08FD" w14:paraId="05E9187D" w14:textId="77777777">
        <w:trPr>
          <w:cantSplit/>
          <w:jc w:val="center"/>
        </w:trPr>
        <w:tc>
          <w:tcPr>
            <w:tcW w:w="1021" w:type="dxa"/>
            <w:vMerge/>
            <w:tcBorders>
              <w:right w:val="nil"/>
            </w:tcBorders>
          </w:tcPr>
          <w:p w14:paraId="0BB03577" w14:textId="77777777" w:rsidR="00E609C2" w:rsidRPr="00BD08FD" w:rsidRDefault="00E609C2">
            <w:pPr>
              <w:pStyle w:val="TAC"/>
              <w:rPr>
                <w:b/>
              </w:rPr>
            </w:pPr>
          </w:p>
        </w:tc>
        <w:tc>
          <w:tcPr>
            <w:tcW w:w="1021" w:type="dxa"/>
            <w:tcBorders>
              <w:top w:val="single" w:sz="4" w:space="0" w:color="auto"/>
              <w:left w:val="single" w:sz="4" w:space="0" w:color="auto"/>
              <w:bottom w:val="single" w:sz="4" w:space="0" w:color="auto"/>
            </w:tcBorders>
          </w:tcPr>
          <w:p w14:paraId="01FFC2BE" w14:textId="77777777" w:rsidR="00E609C2" w:rsidRPr="00BD08FD" w:rsidRDefault="00E609C2">
            <w:pPr>
              <w:pStyle w:val="TAH"/>
              <w:rPr>
                <w:b w:val="0"/>
              </w:rPr>
            </w:pPr>
            <w:r w:rsidRPr="00BD08FD">
              <w:rPr>
                <w:b w:val="0"/>
              </w:rPr>
              <w:t>d(32))</w:t>
            </w:r>
          </w:p>
        </w:tc>
        <w:tc>
          <w:tcPr>
            <w:tcW w:w="1021" w:type="dxa"/>
            <w:tcBorders>
              <w:top w:val="single" w:sz="4" w:space="0" w:color="auto"/>
              <w:bottom w:val="single" w:sz="4" w:space="0" w:color="auto"/>
            </w:tcBorders>
          </w:tcPr>
          <w:p w14:paraId="4BDEA274" w14:textId="77777777" w:rsidR="00E609C2" w:rsidRPr="00BD08FD" w:rsidRDefault="00E609C2">
            <w:pPr>
              <w:pStyle w:val="TAH"/>
              <w:rPr>
                <w:b w:val="0"/>
              </w:rPr>
            </w:pPr>
            <w:r w:rsidRPr="00BD08FD">
              <w:rPr>
                <w:b w:val="0"/>
              </w:rPr>
              <w:t>d(33)</w:t>
            </w:r>
          </w:p>
        </w:tc>
        <w:tc>
          <w:tcPr>
            <w:tcW w:w="1021" w:type="dxa"/>
            <w:tcBorders>
              <w:top w:val="single" w:sz="4" w:space="0" w:color="auto"/>
              <w:bottom w:val="nil"/>
            </w:tcBorders>
          </w:tcPr>
          <w:p w14:paraId="370B1529" w14:textId="77777777" w:rsidR="00E609C2" w:rsidRPr="00BD08FD" w:rsidRDefault="00E609C2">
            <w:pPr>
              <w:pStyle w:val="TAH"/>
              <w:rPr>
                <w:b w:val="0"/>
              </w:rPr>
            </w:pPr>
            <w:r w:rsidRPr="00BD08FD">
              <w:rPr>
                <w:b w:val="0"/>
              </w:rPr>
              <w:t>d(34)</w:t>
            </w:r>
          </w:p>
        </w:tc>
        <w:tc>
          <w:tcPr>
            <w:tcW w:w="1021" w:type="dxa"/>
            <w:tcBorders>
              <w:top w:val="single" w:sz="4" w:space="0" w:color="auto"/>
              <w:bottom w:val="nil"/>
            </w:tcBorders>
          </w:tcPr>
          <w:p w14:paraId="3F378848" w14:textId="77777777" w:rsidR="00E609C2" w:rsidRPr="00BD08FD" w:rsidRDefault="00E609C2">
            <w:pPr>
              <w:pStyle w:val="TAH"/>
              <w:rPr>
                <w:b w:val="0"/>
              </w:rPr>
            </w:pPr>
            <w:r w:rsidRPr="00BD08FD">
              <w:rPr>
                <w:b w:val="0"/>
              </w:rPr>
              <w:t>d(35)</w:t>
            </w:r>
          </w:p>
        </w:tc>
        <w:tc>
          <w:tcPr>
            <w:tcW w:w="1021" w:type="dxa"/>
            <w:tcBorders>
              <w:top w:val="single" w:sz="4" w:space="0" w:color="auto"/>
              <w:bottom w:val="single" w:sz="4" w:space="0" w:color="auto"/>
            </w:tcBorders>
          </w:tcPr>
          <w:p w14:paraId="50740972" w14:textId="77777777" w:rsidR="00E609C2" w:rsidRPr="00BD08FD" w:rsidRDefault="00E609C2">
            <w:pPr>
              <w:pStyle w:val="TAH"/>
              <w:rPr>
                <w:b w:val="0"/>
              </w:rPr>
            </w:pPr>
            <w:r w:rsidRPr="00BD08FD">
              <w:rPr>
                <w:b w:val="0"/>
                <w:sz w:val="16"/>
              </w:rPr>
              <w:t>d(36)=s(37)</w:t>
            </w:r>
          </w:p>
        </w:tc>
        <w:tc>
          <w:tcPr>
            <w:tcW w:w="1021" w:type="dxa"/>
            <w:tcBorders>
              <w:top w:val="single" w:sz="4" w:space="0" w:color="auto"/>
              <w:bottom w:val="single" w:sz="4" w:space="0" w:color="auto"/>
            </w:tcBorders>
          </w:tcPr>
          <w:p w14:paraId="0E9B4BB5" w14:textId="77777777" w:rsidR="00E609C2" w:rsidRPr="00BD08FD" w:rsidRDefault="00E609C2">
            <w:pPr>
              <w:pStyle w:val="TAH"/>
              <w:rPr>
                <w:b w:val="0"/>
                <w:sz w:val="16"/>
              </w:rPr>
            </w:pPr>
            <w:r w:rsidRPr="00BD08FD">
              <w:rPr>
                <w:b w:val="0"/>
                <w:sz w:val="16"/>
              </w:rPr>
              <w:t>d(37)=s(38)</w:t>
            </w:r>
          </w:p>
        </w:tc>
        <w:tc>
          <w:tcPr>
            <w:tcW w:w="1021" w:type="dxa"/>
            <w:tcBorders>
              <w:top w:val="single" w:sz="4" w:space="0" w:color="auto"/>
              <w:bottom w:val="single" w:sz="4" w:space="0" w:color="auto"/>
            </w:tcBorders>
          </w:tcPr>
          <w:p w14:paraId="76B42ACE" w14:textId="77777777" w:rsidR="00E609C2" w:rsidRPr="00BD08FD" w:rsidRDefault="00E609C2">
            <w:pPr>
              <w:pStyle w:val="TAH"/>
              <w:rPr>
                <w:b w:val="0"/>
                <w:sz w:val="16"/>
              </w:rPr>
            </w:pPr>
            <w:r w:rsidRPr="00BD08FD">
              <w:rPr>
                <w:b w:val="0"/>
                <w:sz w:val="16"/>
              </w:rPr>
              <w:t>d(38)=s(87)</w:t>
            </w:r>
          </w:p>
        </w:tc>
        <w:tc>
          <w:tcPr>
            <w:tcW w:w="1021" w:type="dxa"/>
            <w:tcBorders>
              <w:top w:val="single" w:sz="4" w:space="0" w:color="auto"/>
              <w:bottom w:val="single" w:sz="4" w:space="0" w:color="auto"/>
            </w:tcBorders>
          </w:tcPr>
          <w:p w14:paraId="78DB08AF" w14:textId="77777777" w:rsidR="00E609C2" w:rsidRPr="00BD08FD" w:rsidRDefault="00E609C2">
            <w:pPr>
              <w:pStyle w:val="TAH"/>
              <w:rPr>
                <w:b w:val="0"/>
                <w:sz w:val="16"/>
              </w:rPr>
            </w:pPr>
            <w:r w:rsidRPr="00BD08FD">
              <w:rPr>
                <w:b w:val="0"/>
                <w:sz w:val="16"/>
              </w:rPr>
              <w:t>d(39)=s(88)</w:t>
            </w:r>
          </w:p>
        </w:tc>
      </w:tr>
      <w:tr w:rsidR="00E609C2" w:rsidRPr="00BD08FD" w14:paraId="75C5346E" w14:textId="77777777">
        <w:trPr>
          <w:cantSplit/>
          <w:jc w:val="center"/>
        </w:trPr>
        <w:tc>
          <w:tcPr>
            <w:tcW w:w="1021" w:type="dxa"/>
            <w:vMerge w:val="restart"/>
            <w:tcBorders>
              <w:bottom w:val="nil"/>
              <w:right w:val="nil"/>
            </w:tcBorders>
          </w:tcPr>
          <w:p w14:paraId="5A5D3113" w14:textId="77777777" w:rsidR="00E609C2" w:rsidRPr="00BD08FD" w:rsidRDefault="00E609C2">
            <w:pPr>
              <w:pStyle w:val="TAC"/>
              <w:rPr>
                <w:b/>
              </w:rPr>
            </w:pPr>
            <w:r w:rsidRPr="00BD08FD">
              <w:rPr>
                <w:b/>
              </w:rPr>
              <w:t>9</w:t>
            </w:r>
          </w:p>
        </w:tc>
        <w:tc>
          <w:tcPr>
            <w:tcW w:w="1021" w:type="dxa"/>
            <w:tcBorders>
              <w:top w:val="nil"/>
              <w:left w:val="single" w:sz="4" w:space="0" w:color="auto"/>
              <w:bottom w:val="single" w:sz="4" w:space="0" w:color="auto"/>
            </w:tcBorders>
          </w:tcPr>
          <w:p w14:paraId="4430928C" w14:textId="77777777" w:rsidR="00E609C2" w:rsidRPr="00BD08FD" w:rsidRDefault="00E609C2">
            <w:pPr>
              <w:pStyle w:val="TAH"/>
              <w:rPr>
                <w:b w:val="0"/>
              </w:rPr>
            </w:pPr>
          </w:p>
        </w:tc>
        <w:tc>
          <w:tcPr>
            <w:tcW w:w="1021" w:type="dxa"/>
            <w:tcBorders>
              <w:top w:val="nil"/>
              <w:bottom w:val="single" w:sz="4" w:space="0" w:color="auto"/>
            </w:tcBorders>
          </w:tcPr>
          <w:p w14:paraId="1672ED3D" w14:textId="77777777" w:rsidR="00E609C2" w:rsidRPr="00BD08FD" w:rsidRDefault="00E609C2">
            <w:pPr>
              <w:pStyle w:val="TAH"/>
              <w:rPr>
                <w:b w:val="0"/>
              </w:rPr>
            </w:pPr>
          </w:p>
        </w:tc>
        <w:tc>
          <w:tcPr>
            <w:tcW w:w="1021" w:type="dxa"/>
            <w:tcBorders>
              <w:top w:val="single" w:sz="4" w:space="0" w:color="auto"/>
              <w:bottom w:val="single" w:sz="4" w:space="0" w:color="auto"/>
            </w:tcBorders>
          </w:tcPr>
          <w:p w14:paraId="5203F19C" w14:textId="77777777" w:rsidR="00E609C2" w:rsidRPr="00BD08FD" w:rsidRDefault="00E609C2">
            <w:pPr>
              <w:pStyle w:val="TAH"/>
              <w:rPr>
                <w:b w:val="0"/>
              </w:rPr>
            </w:pPr>
          </w:p>
        </w:tc>
        <w:tc>
          <w:tcPr>
            <w:tcW w:w="5105" w:type="dxa"/>
            <w:gridSpan w:val="5"/>
            <w:tcBorders>
              <w:top w:val="single" w:sz="4" w:space="0" w:color="auto"/>
              <w:bottom w:val="single" w:sz="4" w:space="0" w:color="auto"/>
            </w:tcBorders>
          </w:tcPr>
          <w:p w14:paraId="7C58CD34" w14:textId="77777777" w:rsidR="00E609C2" w:rsidRPr="00BD08FD" w:rsidRDefault="00E609C2">
            <w:pPr>
              <w:pStyle w:val="TAH"/>
              <w:rPr>
                <w:b w:val="0"/>
              </w:rPr>
            </w:pPr>
            <w:r w:rsidRPr="00BD08FD">
              <w:rPr>
                <w:b w:val="0"/>
              </w:rPr>
              <w:t>spare</w:t>
            </w:r>
          </w:p>
        </w:tc>
      </w:tr>
      <w:tr w:rsidR="00E609C2" w:rsidRPr="00BD08FD" w14:paraId="5F97D525" w14:textId="77777777">
        <w:trPr>
          <w:cantSplit/>
          <w:jc w:val="center"/>
        </w:trPr>
        <w:tc>
          <w:tcPr>
            <w:tcW w:w="1021" w:type="dxa"/>
            <w:vMerge/>
            <w:tcBorders>
              <w:top w:val="nil"/>
              <w:bottom w:val="single" w:sz="4" w:space="0" w:color="auto"/>
              <w:right w:val="nil"/>
            </w:tcBorders>
          </w:tcPr>
          <w:p w14:paraId="29795992" w14:textId="77777777" w:rsidR="00E609C2" w:rsidRPr="00BD08FD" w:rsidRDefault="00E609C2">
            <w:pPr>
              <w:pStyle w:val="TAC"/>
              <w:rPr>
                <w:b/>
              </w:rPr>
            </w:pPr>
          </w:p>
        </w:tc>
        <w:tc>
          <w:tcPr>
            <w:tcW w:w="1021" w:type="dxa"/>
            <w:tcBorders>
              <w:top w:val="single" w:sz="4" w:space="0" w:color="auto"/>
              <w:left w:val="single" w:sz="4" w:space="0" w:color="auto"/>
              <w:bottom w:val="single" w:sz="4" w:space="0" w:color="auto"/>
            </w:tcBorders>
          </w:tcPr>
          <w:p w14:paraId="2F6E0863" w14:textId="77777777" w:rsidR="00E609C2" w:rsidRPr="00BD08FD" w:rsidRDefault="00E609C2">
            <w:pPr>
              <w:pStyle w:val="TAH"/>
              <w:rPr>
                <w:b w:val="0"/>
                <w:sz w:val="16"/>
              </w:rPr>
            </w:pPr>
            <w:r w:rsidRPr="00BD08FD">
              <w:rPr>
                <w:b w:val="0"/>
                <w:sz w:val="16"/>
              </w:rPr>
              <w:t>d(40)=s(89)</w:t>
            </w:r>
          </w:p>
        </w:tc>
        <w:tc>
          <w:tcPr>
            <w:tcW w:w="1021" w:type="dxa"/>
            <w:tcBorders>
              <w:top w:val="single" w:sz="4" w:space="0" w:color="auto"/>
              <w:bottom w:val="single" w:sz="4" w:space="0" w:color="auto"/>
            </w:tcBorders>
          </w:tcPr>
          <w:p w14:paraId="2B448958" w14:textId="77777777" w:rsidR="00E609C2" w:rsidRPr="00BD08FD" w:rsidRDefault="00E609C2">
            <w:pPr>
              <w:pStyle w:val="TAH"/>
              <w:rPr>
                <w:b w:val="0"/>
                <w:sz w:val="16"/>
              </w:rPr>
            </w:pPr>
            <w:r w:rsidRPr="00BD08FD">
              <w:rPr>
                <w:b w:val="0"/>
                <w:sz w:val="16"/>
              </w:rPr>
              <w:t>d(41)=s(90)</w:t>
            </w:r>
          </w:p>
        </w:tc>
        <w:tc>
          <w:tcPr>
            <w:tcW w:w="1021" w:type="dxa"/>
            <w:tcBorders>
              <w:top w:val="single" w:sz="4" w:space="0" w:color="auto"/>
              <w:bottom w:val="single" w:sz="4" w:space="0" w:color="auto"/>
            </w:tcBorders>
          </w:tcPr>
          <w:p w14:paraId="7F55C477" w14:textId="77777777" w:rsidR="00E609C2" w:rsidRPr="00BD08FD" w:rsidRDefault="00E609C2">
            <w:pPr>
              <w:pStyle w:val="TAH"/>
              <w:rPr>
                <w:b w:val="0"/>
                <w:sz w:val="16"/>
              </w:rPr>
            </w:pPr>
            <w:r w:rsidRPr="00BD08FD">
              <w:rPr>
                <w:b w:val="0"/>
                <w:sz w:val="16"/>
              </w:rPr>
              <w:t>d(42)=s(91)</w:t>
            </w:r>
          </w:p>
        </w:tc>
        <w:tc>
          <w:tcPr>
            <w:tcW w:w="1021" w:type="dxa"/>
            <w:tcBorders>
              <w:top w:val="single" w:sz="4" w:space="0" w:color="auto"/>
              <w:bottom w:val="single" w:sz="4" w:space="0" w:color="auto"/>
            </w:tcBorders>
          </w:tcPr>
          <w:p w14:paraId="185EFEB9" w14:textId="77777777" w:rsidR="00E609C2" w:rsidRPr="00BD08FD" w:rsidRDefault="00E609C2">
            <w:pPr>
              <w:pStyle w:val="TAH"/>
              <w:rPr>
                <w:b w:val="0"/>
              </w:rPr>
            </w:pPr>
            <w:r w:rsidRPr="00BD08FD">
              <w:rPr>
                <w:b w:val="0"/>
              </w:rPr>
              <w:t>0</w:t>
            </w:r>
          </w:p>
        </w:tc>
        <w:tc>
          <w:tcPr>
            <w:tcW w:w="1021" w:type="dxa"/>
            <w:tcBorders>
              <w:top w:val="single" w:sz="4" w:space="0" w:color="auto"/>
              <w:bottom w:val="single" w:sz="4" w:space="0" w:color="auto"/>
            </w:tcBorders>
          </w:tcPr>
          <w:p w14:paraId="0F5EAB7E" w14:textId="77777777" w:rsidR="00E609C2" w:rsidRPr="00BD08FD" w:rsidRDefault="00E609C2">
            <w:pPr>
              <w:pStyle w:val="TAH"/>
              <w:rPr>
                <w:b w:val="0"/>
              </w:rPr>
            </w:pPr>
            <w:r w:rsidRPr="00BD08FD">
              <w:rPr>
                <w:b w:val="0"/>
              </w:rPr>
              <w:t>0</w:t>
            </w:r>
          </w:p>
        </w:tc>
        <w:tc>
          <w:tcPr>
            <w:tcW w:w="1021" w:type="dxa"/>
            <w:tcBorders>
              <w:top w:val="single" w:sz="4" w:space="0" w:color="auto"/>
              <w:bottom w:val="single" w:sz="4" w:space="0" w:color="auto"/>
            </w:tcBorders>
          </w:tcPr>
          <w:p w14:paraId="3DE5C1A9" w14:textId="77777777" w:rsidR="00E609C2" w:rsidRPr="00BD08FD" w:rsidRDefault="00E609C2">
            <w:pPr>
              <w:pStyle w:val="TAH"/>
              <w:rPr>
                <w:b w:val="0"/>
              </w:rPr>
            </w:pPr>
            <w:r w:rsidRPr="00BD08FD">
              <w:rPr>
                <w:b w:val="0"/>
              </w:rPr>
              <w:t>0</w:t>
            </w:r>
          </w:p>
        </w:tc>
        <w:tc>
          <w:tcPr>
            <w:tcW w:w="1021" w:type="dxa"/>
            <w:tcBorders>
              <w:top w:val="single" w:sz="4" w:space="0" w:color="auto"/>
              <w:bottom w:val="single" w:sz="4" w:space="0" w:color="auto"/>
            </w:tcBorders>
          </w:tcPr>
          <w:p w14:paraId="324355C6" w14:textId="77777777" w:rsidR="00E609C2" w:rsidRPr="00BD08FD" w:rsidRDefault="00E609C2">
            <w:pPr>
              <w:pStyle w:val="TAH"/>
              <w:rPr>
                <w:b w:val="0"/>
              </w:rPr>
            </w:pPr>
            <w:r w:rsidRPr="00BD08FD">
              <w:rPr>
                <w:b w:val="0"/>
              </w:rPr>
              <w:t>0</w:t>
            </w:r>
          </w:p>
        </w:tc>
        <w:tc>
          <w:tcPr>
            <w:tcW w:w="1021" w:type="dxa"/>
            <w:tcBorders>
              <w:top w:val="single" w:sz="4" w:space="0" w:color="auto"/>
              <w:bottom w:val="single" w:sz="4" w:space="0" w:color="auto"/>
            </w:tcBorders>
          </w:tcPr>
          <w:p w14:paraId="5C3E5D8D" w14:textId="77777777" w:rsidR="00E609C2" w:rsidRPr="00BD08FD" w:rsidRDefault="00E609C2">
            <w:pPr>
              <w:pStyle w:val="TAH"/>
              <w:rPr>
                <w:b w:val="0"/>
              </w:rPr>
            </w:pPr>
            <w:r w:rsidRPr="00BD08FD">
              <w:rPr>
                <w:b w:val="0"/>
              </w:rPr>
              <w:t>0</w:t>
            </w:r>
          </w:p>
        </w:tc>
      </w:tr>
    </w:tbl>
    <w:p w14:paraId="5ED8CDFF" w14:textId="77777777" w:rsidR="00E609C2" w:rsidRPr="00BD08FD" w:rsidRDefault="00E609C2">
      <w:pPr>
        <w:pStyle w:val="FP"/>
      </w:pPr>
    </w:p>
    <w:p w14:paraId="3E639C82" w14:textId="77777777" w:rsidR="00E609C2" w:rsidRPr="00BD08FD" w:rsidRDefault="00E609C2">
      <w:pPr>
        <w:pStyle w:val="Heading8"/>
      </w:pPr>
      <w:r w:rsidRPr="00BD08FD">
        <w:br w:type="page"/>
      </w:r>
      <w:bookmarkStart w:id="27" w:name="_Toc517268102"/>
      <w:r w:rsidRPr="00BD08FD">
        <w:lastRenderedPageBreak/>
        <w:t>Annex A (informative):</w:t>
      </w:r>
      <w:r w:rsidRPr="00BD08FD">
        <w:br/>
      </w:r>
      <w:smartTag w:uri="urn:schemas-microsoft-com:office:smarttags" w:element="stockticker">
        <w:r w:rsidRPr="00BD08FD">
          <w:t>AMR</w:t>
        </w:r>
      </w:smartTag>
      <w:r w:rsidRPr="00BD08FD">
        <w:t xml:space="preserve"> Interface Format 2 (with octet alignment)</w:t>
      </w:r>
      <w:bookmarkEnd w:id="27"/>
    </w:p>
    <w:p w14:paraId="0E77FE26" w14:textId="77777777" w:rsidR="00E609C2" w:rsidRPr="00BD08FD" w:rsidRDefault="00E609C2">
      <w:r w:rsidRPr="00BD08FD">
        <w:t xml:space="preserve">This annex defines an octet-aligned frame format for the </w:t>
      </w:r>
      <w:smartTag w:uri="urn:schemas-microsoft-com:office:smarttags" w:element="stockticker">
        <w:r w:rsidRPr="00BD08FD">
          <w:t>AMR</w:t>
        </w:r>
      </w:smartTag>
      <w:r w:rsidRPr="00BD08FD">
        <w:t xml:space="preserve"> codec. This format is useful, for example, when the </w:t>
      </w:r>
      <w:smartTag w:uri="urn:schemas-microsoft-com:office:smarttags" w:element="stockticker">
        <w:r w:rsidRPr="00BD08FD">
          <w:t>AMR</w:t>
        </w:r>
      </w:smartTag>
      <w:r w:rsidRPr="00BD08FD">
        <w:t xml:space="preserve"> codec is used in connection with applicable ITU-T H</w:t>
      </w:r>
      <w:r w:rsidRPr="00BD08FD">
        <w:noBreakHyphen/>
        <w:t xml:space="preserve">series of recommendations. The format is referred to as </w:t>
      </w:r>
      <w:smartTag w:uri="urn:schemas-microsoft-com:office:smarttags" w:element="stockticker">
        <w:r w:rsidRPr="00BD08FD">
          <w:t>AMR</w:t>
        </w:r>
      </w:smartTag>
      <w:r w:rsidRPr="00BD08FD">
        <w:t xml:space="preserve"> Interface Format 2 (</w:t>
      </w:r>
      <w:smartTag w:uri="urn:schemas-microsoft-com:office:smarttags" w:element="stockticker">
        <w:r w:rsidRPr="00BD08FD">
          <w:t>AMR</w:t>
        </w:r>
      </w:smartTag>
      <w:r w:rsidRPr="00BD08FD">
        <w:t xml:space="preserve"> IF2).</w:t>
      </w:r>
    </w:p>
    <w:p w14:paraId="2C5D9FE5" w14:textId="77777777" w:rsidR="00E609C2" w:rsidRPr="00BD08FD" w:rsidRDefault="00E609C2">
      <w:r w:rsidRPr="00BD08FD">
        <w:t xml:space="preserve">The </w:t>
      </w:r>
      <w:smartTag w:uri="urn:schemas-microsoft-com:office:smarttags" w:element="stockticker">
        <w:r w:rsidRPr="00BD08FD">
          <w:t>AMR</w:t>
        </w:r>
      </w:smartTag>
      <w:r w:rsidRPr="00BD08FD">
        <w:t xml:space="preserve"> IF2 frame is formed by concatenation of the 4-bit Frame Type field (as defined for </w:t>
      </w:r>
      <w:smartTag w:uri="urn:schemas-microsoft-com:office:smarttags" w:element="stockticker">
        <w:r w:rsidRPr="00BD08FD">
          <w:t>AMR</w:t>
        </w:r>
      </w:smartTag>
      <w:r w:rsidRPr="00BD08FD">
        <w:t xml:space="preserve"> IF1 in subclause 4.1.1) and the </w:t>
      </w:r>
      <w:smartTag w:uri="urn:schemas-microsoft-com:office:smarttags" w:element="stockticker">
        <w:r w:rsidRPr="00BD08FD">
          <w:t>AMR</w:t>
        </w:r>
      </w:smartTag>
      <w:r w:rsidRPr="00BD08FD">
        <w:t xml:space="preserve"> Core Frame (as defined for </w:t>
      </w:r>
      <w:smartTag w:uri="urn:schemas-microsoft-com:office:smarttags" w:element="stockticker">
        <w:r w:rsidRPr="00BD08FD">
          <w:t>AMR</w:t>
        </w:r>
      </w:smartTag>
      <w:r w:rsidRPr="00BD08FD">
        <w:t xml:space="preserve"> IF1 in subclause 4.2) as shown in figure A.1. The length of the </w:t>
      </w:r>
      <w:smartTag w:uri="urn:schemas-microsoft-com:office:smarttags" w:element="stockticker">
        <w:r w:rsidRPr="00BD08FD">
          <w:t>AMR</w:t>
        </w:r>
      </w:smartTag>
      <w:r w:rsidRPr="00BD08FD">
        <w:t xml:space="preserve"> Core Frame field depends on the particular Frame Type. The total number of bits in the </w:t>
      </w:r>
      <w:smartTag w:uri="urn:schemas-microsoft-com:office:smarttags" w:element="stockticker">
        <w:r w:rsidRPr="00BD08FD">
          <w:t>AMR</w:t>
        </w:r>
      </w:smartTag>
      <w:r w:rsidRPr="00BD08FD">
        <w:t xml:space="preserve"> IF2 speech frames in the different modes is typically not a multiple of eight and bit stuffing is needed to achieve an octet structure.</w:t>
      </w:r>
    </w:p>
    <w:p w14:paraId="1ECBCE7D" w14:textId="1B1AE377" w:rsidR="00E609C2" w:rsidRPr="00BD08FD" w:rsidRDefault="009C6679">
      <w:pPr>
        <w:pStyle w:val="TH"/>
      </w:pPr>
      <w:r>
        <w:rPr>
          <w:noProof/>
        </w:rPr>
        <w:drawing>
          <wp:inline distT="0" distB="0" distL="0" distR="0" wp14:anchorId="71BC6868" wp14:editId="0E4C2B04">
            <wp:extent cx="4572000" cy="21717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71700"/>
                    </a:xfrm>
                    <a:prstGeom prst="rect">
                      <a:avLst/>
                    </a:prstGeom>
                    <a:noFill/>
                    <a:ln>
                      <a:noFill/>
                    </a:ln>
                  </pic:spPr>
                </pic:pic>
              </a:graphicData>
            </a:graphic>
          </wp:inline>
        </w:drawing>
      </w:r>
    </w:p>
    <w:p w14:paraId="0BBD5107" w14:textId="77777777" w:rsidR="00E609C2" w:rsidRPr="00BD08FD" w:rsidRDefault="00E609C2">
      <w:pPr>
        <w:pStyle w:val="TF"/>
      </w:pPr>
      <w:r w:rsidRPr="00BD08FD">
        <w:t xml:space="preserve">Figure A.1: Frame structure for </w:t>
      </w:r>
      <w:smartTag w:uri="urn:schemas-microsoft-com:office:smarttags" w:element="stockticker">
        <w:r w:rsidRPr="00BD08FD">
          <w:t>AMR</w:t>
        </w:r>
      </w:smartTag>
      <w:r w:rsidRPr="00BD08FD">
        <w:t xml:space="preserve"> IF2</w:t>
      </w:r>
    </w:p>
    <w:p w14:paraId="78DA352F" w14:textId="77777777" w:rsidR="00E609C2" w:rsidRPr="00BD08FD" w:rsidRDefault="00E609C2">
      <w:pPr>
        <w:jc w:val="both"/>
      </w:pPr>
      <w:r w:rsidRPr="00BD08FD">
        <w:t xml:space="preserve">Table A.1a shows an example how the </w:t>
      </w:r>
      <w:smartTag w:uri="urn:schemas-microsoft-com:office:smarttags" w:element="stockticker">
        <w:r w:rsidRPr="00BD08FD">
          <w:t>AMR</w:t>
        </w:r>
      </w:smartTag>
      <w:r w:rsidRPr="00BD08FD">
        <w:t xml:space="preserve"> 6.7 kbit/s mode is mapped into </w:t>
      </w:r>
      <w:smartTag w:uri="urn:schemas-microsoft-com:office:smarttags" w:element="stockticker">
        <w:r w:rsidRPr="00BD08FD">
          <w:t>AMR</w:t>
        </w:r>
      </w:smartTag>
      <w:r w:rsidRPr="00BD08FD">
        <w:t xml:space="preserve"> IF2. The four LSBs of the first octet (octet 1) consist of the Frame Type(=3) for the </w:t>
      </w:r>
      <w:smartTag w:uri="urn:schemas-microsoft-com:office:smarttags" w:element="stockticker">
        <w:r w:rsidRPr="00BD08FD">
          <w:t>AMR</w:t>
        </w:r>
      </w:smartTag>
      <w:r w:rsidRPr="00BD08FD">
        <w:t xml:space="preserve"> 6.7 kbit/s mode (see table 1a in </w:t>
      </w:r>
      <w:smartTag w:uri="urn:schemas-microsoft-com:office:smarttags" w:element="stockticker">
        <w:r w:rsidRPr="00BD08FD">
          <w:t>AMR</w:t>
        </w:r>
      </w:smartTag>
      <w:r w:rsidRPr="00BD08FD">
        <w:t xml:space="preserve"> IF1 specification). This data field is followed by the 134 </w:t>
      </w:r>
      <w:smartTag w:uri="urn:schemas-microsoft-com:office:smarttags" w:element="stockticker">
        <w:r w:rsidRPr="00BD08FD">
          <w:t>AMR</w:t>
        </w:r>
      </w:smartTag>
      <w:r w:rsidRPr="00BD08FD">
        <w:t xml:space="preserve"> Core Frame speech bits (</w:t>
      </w:r>
      <w:r w:rsidRPr="00BD08FD">
        <w:rPr>
          <w:i/>
        </w:rPr>
        <w:t>d</w:t>
      </w:r>
      <w:r w:rsidRPr="00BD08FD">
        <w:t>(0)…</w:t>
      </w:r>
      <w:r w:rsidRPr="00BD08FD">
        <w:rPr>
          <w:i/>
        </w:rPr>
        <w:t>d</w:t>
      </w:r>
      <w:r w:rsidRPr="00BD08FD">
        <w:t xml:space="preserve">(133)) which consist of 58 Class A bits and 76 Class B bits as described in table 2 for </w:t>
      </w:r>
      <w:smartTag w:uri="urn:schemas-microsoft-com:office:smarttags" w:element="stockticker">
        <w:r w:rsidRPr="00BD08FD">
          <w:t>AMR</w:t>
        </w:r>
      </w:smartTag>
      <w:r w:rsidRPr="00BD08FD">
        <w:t xml:space="preserve"> IF1. This results in a total of 138 bits and 6 bits are needed for Bit Stuffing to arrive to the closest multiple of 8 which is 144 bits.</w:t>
      </w:r>
    </w:p>
    <w:p w14:paraId="66373C64" w14:textId="77777777" w:rsidR="00E609C2" w:rsidRPr="00BD08FD" w:rsidRDefault="00E609C2">
      <w:pPr>
        <w:pStyle w:val="TH"/>
      </w:pPr>
      <w:r w:rsidRPr="00BD08FD">
        <w:t xml:space="preserve">Table A.1a: Example mapping of the </w:t>
      </w:r>
      <w:smartTag w:uri="urn:schemas-microsoft-com:office:smarttags" w:element="stockticker">
        <w:r w:rsidRPr="00BD08FD">
          <w:t>AMR</w:t>
        </w:r>
      </w:smartTag>
      <w:r w:rsidRPr="00BD08FD">
        <w:t xml:space="preserve"> speech coding mode 6.7kbit/s into </w:t>
      </w:r>
      <w:smartTag w:uri="urn:schemas-microsoft-com:office:smarttags" w:element="stockticker">
        <w:r w:rsidRPr="00BD08FD">
          <w:t>AMR</w:t>
        </w:r>
      </w:smartTag>
      <w:r w:rsidRPr="00BD08FD">
        <w:t xml:space="preserve"> IF2.</w:t>
      </w:r>
      <w:r w:rsidRPr="00BD08FD">
        <w:br/>
        <w:t>The bits used for Bit Stuffing are denoted as UB (for "unused bit").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935"/>
        <w:gridCol w:w="992"/>
        <w:gridCol w:w="1134"/>
        <w:gridCol w:w="1134"/>
        <w:gridCol w:w="1134"/>
        <w:gridCol w:w="1134"/>
        <w:gridCol w:w="1134"/>
        <w:gridCol w:w="992"/>
      </w:tblGrid>
      <w:tr w:rsidR="00E609C2" w:rsidRPr="00BD08FD" w14:paraId="6851F9DE" w14:textId="77777777">
        <w:trPr>
          <w:cantSplit/>
          <w:jc w:val="center"/>
        </w:trPr>
        <w:tc>
          <w:tcPr>
            <w:tcW w:w="851" w:type="dxa"/>
          </w:tcPr>
          <w:p w14:paraId="7014ACF4" w14:textId="77777777" w:rsidR="00E609C2" w:rsidRPr="00BD08FD" w:rsidRDefault="00E609C2">
            <w:pPr>
              <w:pStyle w:val="TAH"/>
            </w:pPr>
          </w:p>
        </w:tc>
        <w:tc>
          <w:tcPr>
            <w:tcW w:w="935" w:type="dxa"/>
          </w:tcPr>
          <w:p w14:paraId="643C0AAB" w14:textId="77777777" w:rsidR="00E609C2" w:rsidRPr="00BD08FD" w:rsidRDefault="00E609C2">
            <w:pPr>
              <w:pStyle w:val="TAH"/>
            </w:pPr>
            <w:smartTag w:uri="urn:schemas-microsoft-com:office:smarttags" w:element="stockticker">
              <w:r w:rsidRPr="00BD08FD">
                <w:t>MSB</w:t>
              </w:r>
            </w:smartTag>
          </w:p>
        </w:tc>
        <w:tc>
          <w:tcPr>
            <w:tcW w:w="6662" w:type="dxa"/>
            <w:gridSpan w:val="6"/>
          </w:tcPr>
          <w:p w14:paraId="6E72300A" w14:textId="77777777" w:rsidR="00E609C2" w:rsidRPr="00BD08FD" w:rsidRDefault="00E609C2">
            <w:pPr>
              <w:pStyle w:val="TAH"/>
            </w:pPr>
            <w:r w:rsidRPr="00BD08FD">
              <w:t>Mapping of bits</w:t>
            </w:r>
            <w:r w:rsidRPr="00BD08FD">
              <w:br/>
            </w:r>
            <w:smartTag w:uri="urn:schemas-microsoft-com:office:smarttags" w:element="stockticker">
              <w:r w:rsidRPr="00BD08FD">
                <w:t>AMR</w:t>
              </w:r>
            </w:smartTag>
            <w:r w:rsidRPr="00BD08FD">
              <w:t xml:space="preserve"> 6.7</w:t>
            </w:r>
          </w:p>
        </w:tc>
        <w:tc>
          <w:tcPr>
            <w:tcW w:w="992" w:type="dxa"/>
          </w:tcPr>
          <w:p w14:paraId="2DA9DB62" w14:textId="77777777" w:rsidR="00E609C2" w:rsidRPr="00BD08FD" w:rsidRDefault="00E609C2">
            <w:pPr>
              <w:pStyle w:val="TAH"/>
            </w:pPr>
            <w:r w:rsidRPr="00BD08FD">
              <w:t>LSB</w:t>
            </w:r>
          </w:p>
        </w:tc>
      </w:tr>
      <w:tr w:rsidR="00E609C2" w:rsidRPr="00BD08FD" w14:paraId="63C7998C" w14:textId="77777777">
        <w:trPr>
          <w:jc w:val="center"/>
        </w:trPr>
        <w:tc>
          <w:tcPr>
            <w:tcW w:w="851" w:type="dxa"/>
          </w:tcPr>
          <w:p w14:paraId="2BEBAD7D" w14:textId="77777777" w:rsidR="00E609C2" w:rsidRPr="00BD08FD" w:rsidRDefault="00E609C2">
            <w:pPr>
              <w:pStyle w:val="TAC"/>
              <w:rPr>
                <w:b/>
              </w:rPr>
            </w:pPr>
            <w:r w:rsidRPr="00BD08FD">
              <w:rPr>
                <w:b/>
              </w:rPr>
              <w:t>Octet</w:t>
            </w:r>
          </w:p>
        </w:tc>
        <w:tc>
          <w:tcPr>
            <w:tcW w:w="935" w:type="dxa"/>
            <w:tcBorders>
              <w:bottom w:val="nil"/>
            </w:tcBorders>
          </w:tcPr>
          <w:p w14:paraId="0B6B6736" w14:textId="77777777" w:rsidR="00E609C2" w:rsidRPr="00BD08FD" w:rsidRDefault="00E609C2">
            <w:pPr>
              <w:pStyle w:val="TAH"/>
            </w:pPr>
            <w:r w:rsidRPr="00BD08FD">
              <w:t>bit 8</w:t>
            </w:r>
          </w:p>
        </w:tc>
        <w:tc>
          <w:tcPr>
            <w:tcW w:w="992" w:type="dxa"/>
            <w:tcBorders>
              <w:bottom w:val="nil"/>
            </w:tcBorders>
          </w:tcPr>
          <w:p w14:paraId="32632B14" w14:textId="77777777" w:rsidR="00E609C2" w:rsidRPr="00BD08FD" w:rsidRDefault="00E609C2">
            <w:pPr>
              <w:pStyle w:val="TAH"/>
            </w:pPr>
            <w:r w:rsidRPr="00BD08FD">
              <w:t>bit 7</w:t>
            </w:r>
          </w:p>
        </w:tc>
        <w:tc>
          <w:tcPr>
            <w:tcW w:w="1134" w:type="dxa"/>
            <w:tcBorders>
              <w:bottom w:val="nil"/>
            </w:tcBorders>
          </w:tcPr>
          <w:p w14:paraId="21787B67" w14:textId="77777777" w:rsidR="00E609C2" w:rsidRPr="00BD08FD" w:rsidRDefault="00E609C2">
            <w:pPr>
              <w:pStyle w:val="TAH"/>
            </w:pPr>
            <w:r w:rsidRPr="00BD08FD">
              <w:t>bit 6</w:t>
            </w:r>
          </w:p>
        </w:tc>
        <w:tc>
          <w:tcPr>
            <w:tcW w:w="1134" w:type="dxa"/>
            <w:tcBorders>
              <w:bottom w:val="nil"/>
            </w:tcBorders>
          </w:tcPr>
          <w:p w14:paraId="2622EFCB" w14:textId="77777777" w:rsidR="00E609C2" w:rsidRPr="00BD08FD" w:rsidRDefault="00E609C2">
            <w:pPr>
              <w:pStyle w:val="TAH"/>
            </w:pPr>
            <w:r w:rsidRPr="00BD08FD">
              <w:t>bit 5</w:t>
            </w:r>
          </w:p>
        </w:tc>
        <w:tc>
          <w:tcPr>
            <w:tcW w:w="1134" w:type="dxa"/>
            <w:tcBorders>
              <w:bottom w:val="nil"/>
            </w:tcBorders>
          </w:tcPr>
          <w:p w14:paraId="2555FC44" w14:textId="77777777" w:rsidR="00E609C2" w:rsidRPr="00BD08FD" w:rsidRDefault="00E609C2">
            <w:pPr>
              <w:pStyle w:val="TAH"/>
            </w:pPr>
            <w:r w:rsidRPr="00BD08FD">
              <w:t>bit 4</w:t>
            </w:r>
          </w:p>
        </w:tc>
        <w:tc>
          <w:tcPr>
            <w:tcW w:w="1134" w:type="dxa"/>
            <w:tcBorders>
              <w:bottom w:val="nil"/>
            </w:tcBorders>
          </w:tcPr>
          <w:p w14:paraId="6EBB750C" w14:textId="77777777" w:rsidR="00E609C2" w:rsidRPr="00BD08FD" w:rsidRDefault="00E609C2">
            <w:pPr>
              <w:pStyle w:val="TAH"/>
            </w:pPr>
            <w:r w:rsidRPr="00BD08FD">
              <w:t>bit 3</w:t>
            </w:r>
          </w:p>
        </w:tc>
        <w:tc>
          <w:tcPr>
            <w:tcW w:w="1134" w:type="dxa"/>
            <w:tcBorders>
              <w:bottom w:val="nil"/>
            </w:tcBorders>
          </w:tcPr>
          <w:p w14:paraId="28863DFA" w14:textId="77777777" w:rsidR="00E609C2" w:rsidRPr="00BD08FD" w:rsidRDefault="00E609C2">
            <w:pPr>
              <w:pStyle w:val="TAH"/>
            </w:pPr>
            <w:r w:rsidRPr="00BD08FD">
              <w:t>bit 2</w:t>
            </w:r>
          </w:p>
        </w:tc>
        <w:tc>
          <w:tcPr>
            <w:tcW w:w="992" w:type="dxa"/>
            <w:tcBorders>
              <w:bottom w:val="nil"/>
            </w:tcBorders>
          </w:tcPr>
          <w:p w14:paraId="410479F6" w14:textId="77777777" w:rsidR="00E609C2" w:rsidRPr="00BD08FD" w:rsidRDefault="00E609C2">
            <w:pPr>
              <w:pStyle w:val="TAH"/>
            </w:pPr>
            <w:r w:rsidRPr="00BD08FD">
              <w:t>bit 1</w:t>
            </w:r>
          </w:p>
        </w:tc>
      </w:tr>
      <w:tr w:rsidR="00E609C2" w:rsidRPr="00BD08FD" w14:paraId="6AEACF43" w14:textId="77777777">
        <w:trPr>
          <w:cantSplit/>
          <w:jc w:val="center"/>
        </w:trPr>
        <w:tc>
          <w:tcPr>
            <w:tcW w:w="851" w:type="dxa"/>
            <w:vMerge w:val="restart"/>
          </w:tcPr>
          <w:p w14:paraId="7B5A7F20" w14:textId="77777777" w:rsidR="00E609C2" w:rsidRPr="00BD08FD" w:rsidRDefault="00E609C2">
            <w:pPr>
              <w:pStyle w:val="TAL"/>
              <w:jc w:val="center"/>
              <w:rPr>
                <w:b/>
                <w:vertAlign w:val="subscript"/>
              </w:rPr>
            </w:pPr>
          </w:p>
          <w:p w14:paraId="59CBE4B6" w14:textId="77777777" w:rsidR="00E609C2" w:rsidRPr="00BD08FD" w:rsidRDefault="00E609C2">
            <w:pPr>
              <w:pStyle w:val="TAL"/>
              <w:jc w:val="center"/>
              <w:rPr>
                <w:b/>
              </w:rPr>
            </w:pPr>
            <w:r w:rsidRPr="00BD08FD">
              <w:rPr>
                <w:b/>
              </w:rPr>
              <w:t>1</w:t>
            </w:r>
          </w:p>
        </w:tc>
        <w:tc>
          <w:tcPr>
            <w:tcW w:w="935" w:type="dxa"/>
            <w:tcBorders>
              <w:bottom w:val="nil"/>
            </w:tcBorders>
          </w:tcPr>
          <w:p w14:paraId="7E11FE25" w14:textId="77777777" w:rsidR="00E609C2" w:rsidRPr="00BD08FD" w:rsidRDefault="00E609C2">
            <w:pPr>
              <w:pStyle w:val="TAC"/>
            </w:pPr>
          </w:p>
        </w:tc>
        <w:tc>
          <w:tcPr>
            <w:tcW w:w="992" w:type="dxa"/>
            <w:tcBorders>
              <w:bottom w:val="nil"/>
            </w:tcBorders>
          </w:tcPr>
          <w:p w14:paraId="134FBE17" w14:textId="77777777" w:rsidR="00E609C2" w:rsidRPr="00BD08FD" w:rsidRDefault="00E609C2">
            <w:pPr>
              <w:pStyle w:val="TAC"/>
            </w:pPr>
          </w:p>
        </w:tc>
        <w:tc>
          <w:tcPr>
            <w:tcW w:w="1134" w:type="dxa"/>
            <w:tcBorders>
              <w:bottom w:val="nil"/>
            </w:tcBorders>
          </w:tcPr>
          <w:p w14:paraId="753C3A84" w14:textId="77777777" w:rsidR="00E609C2" w:rsidRPr="00BD08FD" w:rsidRDefault="00E609C2">
            <w:pPr>
              <w:pStyle w:val="TAC"/>
            </w:pPr>
          </w:p>
        </w:tc>
        <w:tc>
          <w:tcPr>
            <w:tcW w:w="1134" w:type="dxa"/>
            <w:tcBorders>
              <w:bottom w:val="nil"/>
            </w:tcBorders>
          </w:tcPr>
          <w:p w14:paraId="229DC2B4" w14:textId="77777777" w:rsidR="00E609C2" w:rsidRPr="00BD08FD" w:rsidRDefault="00E609C2">
            <w:pPr>
              <w:pStyle w:val="TAC"/>
            </w:pPr>
          </w:p>
        </w:tc>
        <w:tc>
          <w:tcPr>
            <w:tcW w:w="4394" w:type="dxa"/>
            <w:gridSpan w:val="4"/>
            <w:tcBorders>
              <w:bottom w:val="single" w:sz="6" w:space="0" w:color="auto"/>
            </w:tcBorders>
          </w:tcPr>
          <w:p w14:paraId="19434AD6" w14:textId="77777777" w:rsidR="00E609C2" w:rsidRPr="00BD08FD" w:rsidRDefault="00E609C2">
            <w:pPr>
              <w:pStyle w:val="TAC"/>
            </w:pPr>
          </w:p>
          <w:p w14:paraId="459AA63E" w14:textId="77777777" w:rsidR="00E609C2" w:rsidRPr="00BD08FD" w:rsidRDefault="00E609C2">
            <w:pPr>
              <w:pStyle w:val="TAC"/>
            </w:pPr>
            <w:r w:rsidRPr="00BD08FD">
              <w:t>Frame Type (= 3)</w:t>
            </w:r>
          </w:p>
          <w:p w14:paraId="58E882B2" w14:textId="77777777" w:rsidR="00E609C2" w:rsidRPr="00BD08FD" w:rsidRDefault="00E609C2">
            <w:pPr>
              <w:pStyle w:val="TAC"/>
            </w:pPr>
            <w:smartTag w:uri="urn:schemas-microsoft-com:office:smarttags" w:element="stockticker">
              <w:r w:rsidRPr="00BD08FD">
                <w:t>MSB</w:t>
              </w:r>
            </w:smartTag>
            <w:r w:rsidRPr="00BD08FD">
              <w:t xml:space="preserve">                         ........                         LSB</w:t>
            </w:r>
          </w:p>
        </w:tc>
      </w:tr>
      <w:tr w:rsidR="00E609C2" w:rsidRPr="00BD08FD" w14:paraId="521F16C1" w14:textId="77777777">
        <w:trPr>
          <w:cantSplit/>
          <w:jc w:val="center"/>
        </w:trPr>
        <w:tc>
          <w:tcPr>
            <w:tcW w:w="851" w:type="dxa"/>
            <w:vMerge/>
          </w:tcPr>
          <w:p w14:paraId="4D1E2D0F" w14:textId="77777777" w:rsidR="00E609C2" w:rsidRPr="00BD08FD" w:rsidRDefault="00E609C2">
            <w:pPr>
              <w:pStyle w:val="TAL"/>
              <w:jc w:val="center"/>
              <w:rPr>
                <w:b/>
              </w:rPr>
            </w:pPr>
          </w:p>
        </w:tc>
        <w:tc>
          <w:tcPr>
            <w:tcW w:w="935" w:type="dxa"/>
            <w:tcBorders>
              <w:top w:val="nil"/>
            </w:tcBorders>
          </w:tcPr>
          <w:p w14:paraId="19B36BB2" w14:textId="77777777" w:rsidR="00E609C2" w:rsidRPr="00BD08FD" w:rsidRDefault="00E609C2">
            <w:pPr>
              <w:pStyle w:val="TAC"/>
            </w:pPr>
            <w:r w:rsidRPr="00BD08FD">
              <w:t>d(3)</w:t>
            </w:r>
          </w:p>
        </w:tc>
        <w:tc>
          <w:tcPr>
            <w:tcW w:w="992" w:type="dxa"/>
            <w:tcBorders>
              <w:top w:val="nil"/>
            </w:tcBorders>
          </w:tcPr>
          <w:p w14:paraId="13375DF0" w14:textId="77777777" w:rsidR="00E609C2" w:rsidRPr="00BD08FD" w:rsidRDefault="00E609C2">
            <w:pPr>
              <w:pStyle w:val="TAC"/>
            </w:pPr>
            <w:r w:rsidRPr="00BD08FD">
              <w:t>d(2)</w:t>
            </w:r>
          </w:p>
        </w:tc>
        <w:tc>
          <w:tcPr>
            <w:tcW w:w="1134" w:type="dxa"/>
            <w:tcBorders>
              <w:top w:val="nil"/>
            </w:tcBorders>
          </w:tcPr>
          <w:p w14:paraId="4E1B8499" w14:textId="77777777" w:rsidR="00E609C2" w:rsidRPr="00BD08FD" w:rsidRDefault="00E609C2">
            <w:pPr>
              <w:pStyle w:val="TAC"/>
            </w:pPr>
            <w:r w:rsidRPr="00BD08FD">
              <w:t>d(1)</w:t>
            </w:r>
          </w:p>
        </w:tc>
        <w:tc>
          <w:tcPr>
            <w:tcW w:w="1134" w:type="dxa"/>
            <w:tcBorders>
              <w:top w:val="nil"/>
            </w:tcBorders>
          </w:tcPr>
          <w:p w14:paraId="10BAB535" w14:textId="77777777" w:rsidR="00E609C2" w:rsidRPr="00BD08FD" w:rsidRDefault="00E609C2">
            <w:pPr>
              <w:pStyle w:val="TAC"/>
            </w:pPr>
            <w:r w:rsidRPr="00BD08FD">
              <w:t>d(0)</w:t>
            </w:r>
          </w:p>
        </w:tc>
        <w:tc>
          <w:tcPr>
            <w:tcW w:w="1134" w:type="dxa"/>
            <w:tcBorders>
              <w:top w:val="nil"/>
            </w:tcBorders>
          </w:tcPr>
          <w:p w14:paraId="65C65AA3" w14:textId="77777777" w:rsidR="00E609C2" w:rsidRPr="00BD08FD" w:rsidRDefault="00E609C2">
            <w:pPr>
              <w:pStyle w:val="TAC"/>
            </w:pPr>
            <w:r w:rsidRPr="00BD08FD">
              <w:t>0</w:t>
            </w:r>
          </w:p>
        </w:tc>
        <w:tc>
          <w:tcPr>
            <w:tcW w:w="1134" w:type="dxa"/>
            <w:tcBorders>
              <w:top w:val="nil"/>
            </w:tcBorders>
          </w:tcPr>
          <w:p w14:paraId="05901BC0" w14:textId="77777777" w:rsidR="00E609C2" w:rsidRPr="00BD08FD" w:rsidRDefault="00E609C2">
            <w:pPr>
              <w:pStyle w:val="TAC"/>
            </w:pPr>
            <w:r w:rsidRPr="00BD08FD">
              <w:t>0</w:t>
            </w:r>
          </w:p>
        </w:tc>
        <w:tc>
          <w:tcPr>
            <w:tcW w:w="1134" w:type="dxa"/>
            <w:tcBorders>
              <w:top w:val="nil"/>
            </w:tcBorders>
          </w:tcPr>
          <w:p w14:paraId="048543E2" w14:textId="77777777" w:rsidR="00E609C2" w:rsidRPr="00BD08FD" w:rsidRDefault="00E609C2">
            <w:pPr>
              <w:pStyle w:val="TAC"/>
            </w:pPr>
            <w:r w:rsidRPr="00BD08FD">
              <w:t>1</w:t>
            </w:r>
          </w:p>
        </w:tc>
        <w:tc>
          <w:tcPr>
            <w:tcW w:w="992" w:type="dxa"/>
            <w:tcBorders>
              <w:top w:val="nil"/>
            </w:tcBorders>
          </w:tcPr>
          <w:p w14:paraId="0789F23F" w14:textId="77777777" w:rsidR="00E609C2" w:rsidRPr="00BD08FD" w:rsidRDefault="00E609C2">
            <w:pPr>
              <w:pStyle w:val="TAC"/>
            </w:pPr>
            <w:r w:rsidRPr="00BD08FD">
              <w:t>1</w:t>
            </w:r>
          </w:p>
        </w:tc>
      </w:tr>
      <w:tr w:rsidR="00E609C2" w:rsidRPr="00BD08FD" w14:paraId="2EB166AC" w14:textId="77777777">
        <w:trPr>
          <w:jc w:val="center"/>
        </w:trPr>
        <w:tc>
          <w:tcPr>
            <w:tcW w:w="851" w:type="dxa"/>
          </w:tcPr>
          <w:p w14:paraId="0DB8C8FA" w14:textId="77777777" w:rsidR="00E609C2" w:rsidRPr="00BD08FD" w:rsidRDefault="00E609C2">
            <w:pPr>
              <w:pStyle w:val="TAL"/>
              <w:jc w:val="center"/>
              <w:rPr>
                <w:b/>
              </w:rPr>
            </w:pPr>
            <w:r w:rsidRPr="00BD08FD">
              <w:rPr>
                <w:b/>
              </w:rPr>
              <w:t>2</w:t>
            </w:r>
          </w:p>
        </w:tc>
        <w:tc>
          <w:tcPr>
            <w:tcW w:w="935" w:type="dxa"/>
          </w:tcPr>
          <w:p w14:paraId="0502D0A7" w14:textId="77777777" w:rsidR="00E609C2" w:rsidRPr="00BD08FD" w:rsidRDefault="00E609C2">
            <w:pPr>
              <w:pStyle w:val="TAC"/>
              <w:rPr>
                <w:sz w:val="20"/>
              </w:rPr>
            </w:pPr>
            <w:r w:rsidRPr="00BD08FD">
              <w:rPr>
                <w:sz w:val="20"/>
              </w:rPr>
              <w:t>d(11)</w:t>
            </w:r>
          </w:p>
        </w:tc>
        <w:tc>
          <w:tcPr>
            <w:tcW w:w="992" w:type="dxa"/>
          </w:tcPr>
          <w:p w14:paraId="580B4220" w14:textId="77777777" w:rsidR="00E609C2" w:rsidRPr="00BD08FD" w:rsidRDefault="00E609C2">
            <w:pPr>
              <w:pStyle w:val="TAC"/>
            </w:pPr>
            <w:r w:rsidRPr="00BD08FD">
              <w:t>d(10)</w:t>
            </w:r>
          </w:p>
        </w:tc>
        <w:tc>
          <w:tcPr>
            <w:tcW w:w="1134" w:type="dxa"/>
          </w:tcPr>
          <w:p w14:paraId="42F4ACF4" w14:textId="77777777" w:rsidR="00E609C2" w:rsidRPr="00BD08FD" w:rsidRDefault="00E609C2">
            <w:pPr>
              <w:pStyle w:val="TAC"/>
            </w:pPr>
            <w:r w:rsidRPr="00BD08FD">
              <w:t>d(9)</w:t>
            </w:r>
          </w:p>
        </w:tc>
        <w:tc>
          <w:tcPr>
            <w:tcW w:w="1134" w:type="dxa"/>
          </w:tcPr>
          <w:p w14:paraId="3F9BD2A0" w14:textId="77777777" w:rsidR="00E609C2" w:rsidRPr="00BD08FD" w:rsidRDefault="00E609C2">
            <w:pPr>
              <w:pStyle w:val="TAC"/>
            </w:pPr>
            <w:r w:rsidRPr="00BD08FD">
              <w:t>d(8)</w:t>
            </w:r>
          </w:p>
        </w:tc>
        <w:tc>
          <w:tcPr>
            <w:tcW w:w="1134" w:type="dxa"/>
          </w:tcPr>
          <w:p w14:paraId="57EC10A0" w14:textId="77777777" w:rsidR="00E609C2" w:rsidRPr="00BD08FD" w:rsidRDefault="00E609C2">
            <w:pPr>
              <w:pStyle w:val="TAC"/>
            </w:pPr>
            <w:r w:rsidRPr="00BD08FD">
              <w:t>d(7)</w:t>
            </w:r>
          </w:p>
        </w:tc>
        <w:tc>
          <w:tcPr>
            <w:tcW w:w="1134" w:type="dxa"/>
          </w:tcPr>
          <w:p w14:paraId="1646B56D" w14:textId="77777777" w:rsidR="00E609C2" w:rsidRPr="00BD08FD" w:rsidRDefault="00E609C2">
            <w:pPr>
              <w:pStyle w:val="TAC"/>
            </w:pPr>
            <w:r w:rsidRPr="00BD08FD">
              <w:t>d(6)</w:t>
            </w:r>
          </w:p>
        </w:tc>
        <w:tc>
          <w:tcPr>
            <w:tcW w:w="1134" w:type="dxa"/>
          </w:tcPr>
          <w:p w14:paraId="31AACE45" w14:textId="77777777" w:rsidR="00E609C2" w:rsidRPr="00BD08FD" w:rsidRDefault="00E609C2">
            <w:pPr>
              <w:pStyle w:val="TAC"/>
            </w:pPr>
            <w:r w:rsidRPr="00BD08FD">
              <w:t>d(5)</w:t>
            </w:r>
          </w:p>
        </w:tc>
        <w:tc>
          <w:tcPr>
            <w:tcW w:w="992" w:type="dxa"/>
          </w:tcPr>
          <w:p w14:paraId="00B80556" w14:textId="77777777" w:rsidR="00E609C2" w:rsidRPr="00BD08FD" w:rsidRDefault="00E609C2">
            <w:pPr>
              <w:pStyle w:val="TAC"/>
            </w:pPr>
            <w:r w:rsidRPr="00BD08FD">
              <w:t>d(4)</w:t>
            </w:r>
          </w:p>
        </w:tc>
      </w:tr>
      <w:tr w:rsidR="00E609C2" w:rsidRPr="00BD08FD" w14:paraId="65F26EB1" w14:textId="77777777">
        <w:trPr>
          <w:jc w:val="center"/>
        </w:trPr>
        <w:tc>
          <w:tcPr>
            <w:tcW w:w="851" w:type="dxa"/>
          </w:tcPr>
          <w:p w14:paraId="66BC9153" w14:textId="77777777" w:rsidR="00E609C2" w:rsidRPr="00BD08FD" w:rsidRDefault="00E609C2">
            <w:pPr>
              <w:pStyle w:val="TAL"/>
              <w:jc w:val="center"/>
              <w:rPr>
                <w:b/>
              </w:rPr>
            </w:pPr>
            <w:r w:rsidRPr="00BD08FD">
              <w:rPr>
                <w:b/>
              </w:rPr>
              <w:t>3</w:t>
            </w:r>
          </w:p>
        </w:tc>
        <w:tc>
          <w:tcPr>
            <w:tcW w:w="935" w:type="dxa"/>
            <w:tcBorders>
              <w:bottom w:val="nil"/>
            </w:tcBorders>
          </w:tcPr>
          <w:p w14:paraId="6B20155F" w14:textId="77777777" w:rsidR="00E609C2" w:rsidRPr="00BD08FD" w:rsidRDefault="00E609C2">
            <w:pPr>
              <w:pStyle w:val="TAC"/>
            </w:pPr>
            <w:r w:rsidRPr="00BD08FD">
              <w:t>…</w:t>
            </w:r>
          </w:p>
        </w:tc>
        <w:tc>
          <w:tcPr>
            <w:tcW w:w="992" w:type="dxa"/>
            <w:tcBorders>
              <w:bottom w:val="nil"/>
            </w:tcBorders>
          </w:tcPr>
          <w:p w14:paraId="48E0DB8A" w14:textId="77777777" w:rsidR="00E609C2" w:rsidRPr="00BD08FD" w:rsidRDefault="00E609C2">
            <w:pPr>
              <w:pStyle w:val="TAC"/>
            </w:pPr>
            <w:r w:rsidRPr="00BD08FD">
              <w:t>…</w:t>
            </w:r>
          </w:p>
        </w:tc>
        <w:tc>
          <w:tcPr>
            <w:tcW w:w="1134" w:type="dxa"/>
            <w:tcBorders>
              <w:bottom w:val="nil"/>
            </w:tcBorders>
          </w:tcPr>
          <w:p w14:paraId="75532B0D" w14:textId="77777777" w:rsidR="00E609C2" w:rsidRPr="00BD08FD" w:rsidRDefault="00E609C2">
            <w:pPr>
              <w:pStyle w:val="TAC"/>
            </w:pPr>
            <w:r w:rsidRPr="00BD08FD">
              <w:t>…</w:t>
            </w:r>
          </w:p>
        </w:tc>
        <w:tc>
          <w:tcPr>
            <w:tcW w:w="1134" w:type="dxa"/>
            <w:tcBorders>
              <w:bottom w:val="nil"/>
            </w:tcBorders>
          </w:tcPr>
          <w:p w14:paraId="12A77D79" w14:textId="77777777" w:rsidR="00E609C2" w:rsidRPr="00BD08FD" w:rsidRDefault="00E609C2">
            <w:pPr>
              <w:pStyle w:val="TAC"/>
            </w:pPr>
            <w:r w:rsidRPr="00BD08FD">
              <w:t>…</w:t>
            </w:r>
          </w:p>
        </w:tc>
        <w:tc>
          <w:tcPr>
            <w:tcW w:w="1134" w:type="dxa"/>
            <w:tcBorders>
              <w:bottom w:val="nil"/>
            </w:tcBorders>
          </w:tcPr>
          <w:p w14:paraId="3E85463A" w14:textId="77777777" w:rsidR="00E609C2" w:rsidRPr="00BD08FD" w:rsidRDefault="00E609C2">
            <w:pPr>
              <w:pStyle w:val="TAC"/>
            </w:pPr>
            <w:r w:rsidRPr="00BD08FD">
              <w:t>…</w:t>
            </w:r>
          </w:p>
        </w:tc>
        <w:tc>
          <w:tcPr>
            <w:tcW w:w="1134" w:type="dxa"/>
            <w:tcBorders>
              <w:bottom w:val="nil"/>
            </w:tcBorders>
          </w:tcPr>
          <w:p w14:paraId="19E3EC8C" w14:textId="77777777" w:rsidR="00E609C2" w:rsidRPr="00BD08FD" w:rsidRDefault="00E609C2">
            <w:pPr>
              <w:pStyle w:val="TAC"/>
            </w:pPr>
            <w:r w:rsidRPr="00BD08FD">
              <w:t>…</w:t>
            </w:r>
          </w:p>
        </w:tc>
        <w:tc>
          <w:tcPr>
            <w:tcW w:w="1134" w:type="dxa"/>
          </w:tcPr>
          <w:p w14:paraId="57F689A7" w14:textId="77777777" w:rsidR="00E609C2" w:rsidRPr="00BD08FD" w:rsidRDefault="00E609C2">
            <w:pPr>
              <w:pStyle w:val="TAC"/>
            </w:pPr>
            <w:r w:rsidRPr="00BD08FD">
              <w:t>…</w:t>
            </w:r>
          </w:p>
        </w:tc>
        <w:tc>
          <w:tcPr>
            <w:tcW w:w="992" w:type="dxa"/>
          </w:tcPr>
          <w:p w14:paraId="280BC0DC" w14:textId="77777777" w:rsidR="00E609C2" w:rsidRPr="00BD08FD" w:rsidRDefault="00E609C2">
            <w:pPr>
              <w:pStyle w:val="TAC"/>
            </w:pPr>
            <w:r w:rsidRPr="00BD08FD">
              <w:t>d(12)</w:t>
            </w:r>
          </w:p>
        </w:tc>
      </w:tr>
      <w:tr w:rsidR="00E609C2" w:rsidRPr="00BD08FD" w14:paraId="75A92F63" w14:textId="77777777">
        <w:trPr>
          <w:cantSplit/>
          <w:jc w:val="center"/>
        </w:trPr>
        <w:tc>
          <w:tcPr>
            <w:tcW w:w="851" w:type="dxa"/>
            <w:vMerge w:val="restart"/>
          </w:tcPr>
          <w:p w14:paraId="208D740A" w14:textId="77777777" w:rsidR="00E609C2" w:rsidRPr="00BD08FD" w:rsidRDefault="00E609C2">
            <w:pPr>
              <w:pStyle w:val="TAL"/>
              <w:jc w:val="center"/>
              <w:rPr>
                <w:b/>
              </w:rPr>
            </w:pPr>
            <w:r w:rsidRPr="00BD08FD">
              <w:rPr>
                <w:b/>
              </w:rPr>
              <w:t>18</w:t>
            </w:r>
          </w:p>
        </w:tc>
        <w:tc>
          <w:tcPr>
            <w:tcW w:w="6463" w:type="dxa"/>
            <w:gridSpan w:val="6"/>
          </w:tcPr>
          <w:p w14:paraId="6DA96125" w14:textId="77777777" w:rsidR="00E609C2" w:rsidRPr="00BD08FD" w:rsidRDefault="00E609C2">
            <w:pPr>
              <w:pStyle w:val="TAC"/>
            </w:pPr>
          </w:p>
          <w:p w14:paraId="1600CD84" w14:textId="77777777" w:rsidR="00E609C2" w:rsidRPr="00BD08FD" w:rsidRDefault="00E609C2">
            <w:pPr>
              <w:pStyle w:val="TAC"/>
            </w:pPr>
            <w:r w:rsidRPr="00BD08FD">
              <w:t>Stuffing bits</w:t>
            </w:r>
          </w:p>
          <w:p w14:paraId="37D90B35" w14:textId="77777777" w:rsidR="00E609C2" w:rsidRPr="00BD08FD" w:rsidRDefault="00E609C2">
            <w:pPr>
              <w:pStyle w:val="TAC"/>
            </w:pPr>
          </w:p>
        </w:tc>
        <w:tc>
          <w:tcPr>
            <w:tcW w:w="1134" w:type="dxa"/>
          </w:tcPr>
          <w:p w14:paraId="1C8FCA52" w14:textId="77777777" w:rsidR="00E609C2" w:rsidRPr="00BD08FD" w:rsidRDefault="00E609C2">
            <w:pPr>
              <w:pStyle w:val="TAC"/>
            </w:pPr>
            <w:r w:rsidRPr="00BD08FD">
              <w:t>d(133)</w:t>
            </w:r>
          </w:p>
        </w:tc>
        <w:tc>
          <w:tcPr>
            <w:tcW w:w="992" w:type="dxa"/>
          </w:tcPr>
          <w:p w14:paraId="53516C00" w14:textId="77777777" w:rsidR="00E609C2" w:rsidRPr="00BD08FD" w:rsidRDefault="00E609C2">
            <w:pPr>
              <w:pStyle w:val="TAC"/>
            </w:pPr>
            <w:r w:rsidRPr="00BD08FD">
              <w:t>d(132)</w:t>
            </w:r>
          </w:p>
        </w:tc>
      </w:tr>
      <w:tr w:rsidR="00E609C2" w:rsidRPr="00BD08FD" w14:paraId="5D473723" w14:textId="77777777">
        <w:trPr>
          <w:cantSplit/>
          <w:jc w:val="center"/>
        </w:trPr>
        <w:tc>
          <w:tcPr>
            <w:tcW w:w="851" w:type="dxa"/>
            <w:vMerge/>
          </w:tcPr>
          <w:p w14:paraId="768BDEAD" w14:textId="77777777" w:rsidR="00E609C2" w:rsidRPr="00BD08FD" w:rsidRDefault="00E609C2">
            <w:pPr>
              <w:pStyle w:val="TAC"/>
              <w:rPr>
                <w:b/>
              </w:rPr>
            </w:pPr>
          </w:p>
        </w:tc>
        <w:tc>
          <w:tcPr>
            <w:tcW w:w="935" w:type="dxa"/>
          </w:tcPr>
          <w:p w14:paraId="6EEA7A79" w14:textId="77777777" w:rsidR="00E609C2" w:rsidRPr="00BD08FD" w:rsidRDefault="00E609C2">
            <w:pPr>
              <w:pStyle w:val="TAC"/>
            </w:pPr>
            <w:r w:rsidRPr="00BD08FD">
              <w:t>UB</w:t>
            </w:r>
          </w:p>
        </w:tc>
        <w:tc>
          <w:tcPr>
            <w:tcW w:w="992" w:type="dxa"/>
          </w:tcPr>
          <w:p w14:paraId="346955E4" w14:textId="77777777" w:rsidR="00E609C2" w:rsidRPr="00BD08FD" w:rsidRDefault="00E609C2">
            <w:pPr>
              <w:pStyle w:val="TAC"/>
            </w:pPr>
            <w:r w:rsidRPr="00BD08FD">
              <w:t>UB</w:t>
            </w:r>
          </w:p>
        </w:tc>
        <w:tc>
          <w:tcPr>
            <w:tcW w:w="1134" w:type="dxa"/>
          </w:tcPr>
          <w:p w14:paraId="4810CEE4" w14:textId="77777777" w:rsidR="00E609C2" w:rsidRPr="00BD08FD" w:rsidRDefault="00E609C2">
            <w:pPr>
              <w:pStyle w:val="TAC"/>
            </w:pPr>
            <w:r w:rsidRPr="00BD08FD">
              <w:t>UB</w:t>
            </w:r>
          </w:p>
        </w:tc>
        <w:tc>
          <w:tcPr>
            <w:tcW w:w="1134" w:type="dxa"/>
          </w:tcPr>
          <w:p w14:paraId="47DDCA1C" w14:textId="77777777" w:rsidR="00E609C2" w:rsidRPr="00BD08FD" w:rsidRDefault="00E609C2">
            <w:pPr>
              <w:pStyle w:val="TAC"/>
            </w:pPr>
            <w:r w:rsidRPr="00BD08FD">
              <w:t>UB</w:t>
            </w:r>
          </w:p>
        </w:tc>
        <w:tc>
          <w:tcPr>
            <w:tcW w:w="1134" w:type="dxa"/>
          </w:tcPr>
          <w:p w14:paraId="229F6060" w14:textId="77777777" w:rsidR="00E609C2" w:rsidRPr="00BD08FD" w:rsidRDefault="00E609C2">
            <w:pPr>
              <w:pStyle w:val="TAC"/>
            </w:pPr>
            <w:r w:rsidRPr="00BD08FD">
              <w:t>UB</w:t>
            </w:r>
          </w:p>
        </w:tc>
        <w:tc>
          <w:tcPr>
            <w:tcW w:w="1134" w:type="dxa"/>
          </w:tcPr>
          <w:p w14:paraId="5741124C" w14:textId="77777777" w:rsidR="00E609C2" w:rsidRPr="00BD08FD" w:rsidRDefault="00E609C2">
            <w:pPr>
              <w:pStyle w:val="TAC"/>
            </w:pPr>
            <w:r w:rsidRPr="00BD08FD">
              <w:t>UB</w:t>
            </w:r>
          </w:p>
        </w:tc>
        <w:tc>
          <w:tcPr>
            <w:tcW w:w="1134" w:type="dxa"/>
          </w:tcPr>
          <w:p w14:paraId="7667DC20" w14:textId="77777777" w:rsidR="00E609C2" w:rsidRPr="00BD08FD" w:rsidRDefault="00E609C2">
            <w:pPr>
              <w:pStyle w:val="TAC"/>
            </w:pPr>
            <w:r w:rsidRPr="00BD08FD">
              <w:t>d(133)</w:t>
            </w:r>
          </w:p>
        </w:tc>
        <w:tc>
          <w:tcPr>
            <w:tcW w:w="992" w:type="dxa"/>
          </w:tcPr>
          <w:p w14:paraId="0974B4C2" w14:textId="77777777" w:rsidR="00E609C2" w:rsidRPr="00BD08FD" w:rsidRDefault="00E609C2">
            <w:pPr>
              <w:pStyle w:val="TAC"/>
            </w:pPr>
            <w:r w:rsidRPr="00BD08FD">
              <w:t>d(132)</w:t>
            </w:r>
          </w:p>
        </w:tc>
      </w:tr>
    </w:tbl>
    <w:p w14:paraId="101B308E" w14:textId="77777777" w:rsidR="00E609C2" w:rsidRPr="00BD08FD" w:rsidRDefault="00E609C2"/>
    <w:p w14:paraId="7E226E35" w14:textId="77777777" w:rsidR="00E609C2" w:rsidRPr="00BD08FD" w:rsidRDefault="00E609C2">
      <w:pPr>
        <w:jc w:val="both"/>
      </w:pPr>
      <w:r w:rsidRPr="00BD08FD">
        <w:t xml:space="preserve">Table A.1b shows the composition of </w:t>
      </w:r>
      <w:smartTag w:uri="urn:schemas-microsoft-com:office:smarttags" w:element="stockticker">
        <w:r w:rsidRPr="00BD08FD">
          <w:t>AMR</w:t>
        </w:r>
      </w:smartTag>
      <w:r w:rsidRPr="00BD08FD">
        <w:t xml:space="preserve"> IF2 frames for all Frame Types in terms of how many bits are used for each field of figure A.1.</w:t>
      </w:r>
    </w:p>
    <w:p w14:paraId="09EAD10E" w14:textId="77777777" w:rsidR="00E609C2" w:rsidRPr="00BD08FD" w:rsidRDefault="00E609C2">
      <w:r w:rsidRPr="00BD08FD">
        <w:t xml:space="preserve">Tables A.2 to A.5 specify how the </w:t>
      </w:r>
      <w:smartTag w:uri="urn:schemas-microsoft-com:office:smarttags" w:element="stockticker">
        <w:r w:rsidRPr="00BD08FD">
          <w:t>AMR</w:t>
        </w:r>
      </w:smartTag>
      <w:r w:rsidRPr="00BD08FD">
        <w:t xml:space="preserve"> Core Frame comfort noise bits of Frame Types 8-11 are mapped to </w:t>
      </w:r>
      <w:smartTag w:uri="urn:schemas-microsoft-com:office:smarttags" w:element="stockticker">
        <w:r w:rsidRPr="00BD08FD">
          <w:t>AMR</w:t>
        </w:r>
      </w:smartTag>
      <w:r w:rsidRPr="00BD08FD">
        <w:t xml:space="preserve"> IF2. Table A.6 specifies the mapping for an empty frame ("no transmission").</w:t>
      </w:r>
    </w:p>
    <w:p w14:paraId="1062CBD9" w14:textId="77777777" w:rsidR="00E609C2" w:rsidRPr="00BD08FD" w:rsidRDefault="00E609C2">
      <w:pPr>
        <w:pStyle w:val="TH"/>
      </w:pPr>
      <w:r w:rsidRPr="00BD08FD">
        <w:lastRenderedPageBreak/>
        <w:t xml:space="preserve">Table A.1b: Composition of </w:t>
      </w:r>
      <w:smartTag w:uri="urn:schemas-microsoft-com:office:smarttags" w:element="stockticker">
        <w:r w:rsidRPr="00BD08FD">
          <w:t>AMR</w:t>
        </w:r>
      </w:smartTag>
      <w:r w:rsidRPr="00BD08FD">
        <w:t xml:space="preserve"> IF2 Frames for all Frame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92"/>
        <w:gridCol w:w="1559"/>
        <w:gridCol w:w="1701"/>
        <w:gridCol w:w="1843"/>
        <w:gridCol w:w="1842"/>
        <w:gridCol w:w="1134"/>
      </w:tblGrid>
      <w:tr w:rsidR="00E609C2" w:rsidRPr="00BD08FD" w14:paraId="0C3DA776" w14:textId="77777777">
        <w:trPr>
          <w:jc w:val="center"/>
        </w:trPr>
        <w:tc>
          <w:tcPr>
            <w:tcW w:w="1192" w:type="dxa"/>
          </w:tcPr>
          <w:p w14:paraId="3932FB6E" w14:textId="77777777" w:rsidR="00E609C2" w:rsidRPr="00BD08FD" w:rsidRDefault="00E609C2">
            <w:pPr>
              <w:pStyle w:val="TAH"/>
            </w:pPr>
            <w:r w:rsidRPr="00BD08FD">
              <w:t>Frame Type Index</w:t>
            </w:r>
          </w:p>
        </w:tc>
        <w:tc>
          <w:tcPr>
            <w:tcW w:w="1559" w:type="dxa"/>
          </w:tcPr>
          <w:p w14:paraId="73E47C41" w14:textId="77777777" w:rsidR="00E609C2" w:rsidRPr="00BD08FD" w:rsidRDefault="00E609C2">
            <w:pPr>
              <w:pStyle w:val="TAH"/>
            </w:pPr>
            <w:r w:rsidRPr="00BD08FD">
              <w:t xml:space="preserve">Frame content </w:t>
            </w:r>
          </w:p>
        </w:tc>
        <w:tc>
          <w:tcPr>
            <w:tcW w:w="1701" w:type="dxa"/>
          </w:tcPr>
          <w:p w14:paraId="1F7FCCE4" w14:textId="77777777" w:rsidR="00E609C2" w:rsidRPr="00BD08FD" w:rsidRDefault="00E609C2">
            <w:pPr>
              <w:pStyle w:val="TAH"/>
            </w:pPr>
            <w:r w:rsidRPr="00BD08FD">
              <w:t>Number of bits in Frame Type</w:t>
            </w:r>
          </w:p>
        </w:tc>
        <w:tc>
          <w:tcPr>
            <w:tcW w:w="1843" w:type="dxa"/>
          </w:tcPr>
          <w:p w14:paraId="04E4034D" w14:textId="77777777" w:rsidR="00E609C2" w:rsidRPr="00BD08FD" w:rsidRDefault="00E609C2">
            <w:pPr>
              <w:pStyle w:val="TAH"/>
            </w:pPr>
            <w:r w:rsidRPr="00BD08FD">
              <w:t xml:space="preserve">Number of Bits in </w:t>
            </w:r>
            <w:smartTag w:uri="urn:schemas-microsoft-com:office:smarttags" w:element="stockticker">
              <w:r w:rsidRPr="00BD08FD">
                <w:t>AMR</w:t>
              </w:r>
            </w:smartTag>
            <w:r w:rsidRPr="00BD08FD">
              <w:t xml:space="preserve"> Core Frame</w:t>
            </w:r>
          </w:p>
        </w:tc>
        <w:tc>
          <w:tcPr>
            <w:tcW w:w="1842" w:type="dxa"/>
          </w:tcPr>
          <w:p w14:paraId="3A5F447D" w14:textId="77777777" w:rsidR="00E609C2" w:rsidRPr="00BD08FD" w:rsidRDefault="00E609C2">
            <w:pPr>
              <w:pStyle w:val="TAH"/>
            </w:pPr>
            <w:r w:rsidRPr="00BD08FD">
              <w:t xml:space="preserve">Number of Bits in </w:t>
            </w:r>
            <w:r w:rsidRPr="00BD08FD">
              <w:br/>
              <w:t>Bit Stuffing</w:t>
            </w:r>
          </w:p>
        </w:tc>
        <w:tc>
          <w:tcPr>
            <w:tcW w:w="1134" w:type="dxa"/>
          </w:tcPr>
          <w:p w14:paraId="73D34CFE" w14:textId="77777777" w:rsidR="00E609C2" w:rsidRPr="00BD08FD" w:rsidRDefault="00E609C2">
            <w:pPr>
              <w:pStyle w:val="TAH"/>
            </w:pPr>
            <w:r w:rsidRPr="00BD08FD">
              <w:t>Number of octets (N)</w:t>
            </w:r>
          </w:p>
        </w:tc>
      </w:tr>
      <w:tr w:rsidR="00E609C2" w:rsidRPr="00BD08FD" w14:paraId="05219771" w14:textId="77777777">
        <w:trPr>
          <w:jc w:val="center"/>
        </w:trPr>
        <w:tc>
          <w:tcPr>
            <w:tcW w:w="1192" w:type="dxa"/>
          </w:tcPr>
          <w:p w14:paraId="344DFEA8" w14:textId="77777777" w:rsidR="00E609C2" w:rsidRPr="00BD08FD" w:rsidRDefault="00E609C2">
            <w:pPr>
              <w:pStyle w:val="TAC"/>
              <w:rPr>
                <w:b/>
              </w:rPr>
            </w:pPr>
            <w:r w:rsidRPr="00BD08FD">
              <w:rPr>
                <w:b/>
              </w:rPr>
              <w:t>0</w:t>
            </w:r>
          </w:p>
        </w:tc>
        <w:tc>
          <w:tcPr>
            <w:tcW w:w="1559" w:type="dxa"/>
          </w:tcPr>
          <w:p w14:paraId="2F2F53FD" w14:textId="77777777" w:rsidR="00E609C2" w:rsidRPr="00BD08FD" w:rsidRDefault="00E609C2">
            <w:pPr>
              <w:pStyle w:val="TAC"/>
            </w:pPr>
            <w:smartTag w:uri="urn:schemas-microsoft-com:office:smarttags" w:element="stockticker">
              <w:r w:rsidRPr="00BD08FD">
                <w:t>AMR</w:t>
              </w:r>
            </w:smartTag>
            <w:r w:rsidRPr="00BD08FD">
              <w:t xml:space="preserve"> 4,75  </w:t>
            </w:r>
          </w:p>
        </w:tc>
        <w:tc>
          <w:tcPr>
            <w:tcW w:w="1701" w:type="dxa"/>
          </w:tcPr>
          <w:p w14:paraId="45B5EC66" w14:textId="77777777" w:rsidR="00E609C2" w:rsidRPr="00BD08FD" w:rsidRDefault="00E609C2">
            <w:pPr>
              <w:pStyle w:val="TAC"/>
            </w:pPr>
            <w:r w:rsidRPr="00BD08FD">
              <w:t>4</w:t>
            </w:r>
          </w:p>
        </w:tc>
        <w:tc>
          <w:tcPr>
            <w:tcW w:w="1843" w:type="dxa"/>
          </w:tcPr>
          <w:p w14:paraId="6F3AD693" w14:textId="77777777" w:rsidR="00E609C2" w:rsidRPr="00BD08FD" w:rsidRDefault="00E609C2">
            <w:pPr>
              <w:pStyle w:val="TAC"/>
            </w:pPr>
            <w:r w:rsidRPr="00BD08FD">
              <w:t>95</w:t>
            </w:r>
          </w:p>
        </w:tc>
        <w:tc>
          <w:tcPr>
            <w:tcW w:w="1842" w:type="dxa"/>
          </w:tcPr>
          <w:p w14:paraId="3F46B738" w14:textId="77777777" w:rsidR="00E609C2" w:rsidRPr="00BD08FD" w:rsidRDefault="00E609C2">
            <w:pPr>
              <w:pStyle w:val="TAC"/>
            </w:pPr>
            <w:r w:rsidRPr="00BD08FD">
              <w:t>5</w:t>
            </w:r>
          </w:p>
        </w:tc>
        <w:tc>
          <w:tcPr>
            <w:tcW w:w="1134" w:type="dxa"/>
          </w:tcPr>
          <w:p w14:paraId="16EFB5E4" w14:textId="77777777" w:rsidR="00E609C2" w:rsidRPr="00BD08FD" w:rsidRDefault="00E609C2">
            <w:pPr>
              <w:pStyle w:val="TAC"/>
            </w:pPr>
            <w:r w:rsidRPr="00BD08FD">
              <w:t xml:space="preserve">13 </w:t>
            </w:r>
          </w:p>
        </w:tc>
      </w:tr>
      <w:tr w:rsidR="00E609C2" w:rsidRPr="00BD08FD" w14:paraId="016D6F62" w14:textId="77777777">
        <w:trPr>
          <w:jc w:val="center"/>
        </w:trPr>
        <w:tc>
          <w:tcPr>
            <w:tcW w:w="1192" w:type="dxa"/>
          </w:tcPr>
          <w:p w14:paraId="74BB7296" w14:textId="77777777" w:rsidR="00E609C2" w:rsidRPr="00BD08FD" w:rsidRDefault="00E609C2">
            <w:pPr>
              <w:pStyle w:val="TAC"/>
              <w:rPr>
                <w:b/>
              </w:rPr>
            </w:pPr>
            <w:r w:rsidRPr="00BD08FD">
              <w:rPr>
                <w:b/>
              </w:rPr>
              <w:t>1</w:t>
            </w:r>
          </w:p>
        </w:tc>
        <w:tc>
          <w:tcPr>
            <w:tcW w:w="1559" w:type="dxa"/>
          </w:tcPr>
          <w:p w14:paraId="5627C898" w14:textId="77777777" w:rsidR="00E609C2" w:rsidRPr="00BD08FD" w:rsidRDefault="00E609C2">
            <w:pPr>
              <w:pStyle w:val="TAC"/>
            </w:pPr>
            <w:smartTag w:uri="urn:schemas-microsoft-com:office:smarttags" w:element="stockticker">
              <w:r w:rsidRPr="00BD08FD">
                <w:t>AMR</w:t>
              </w:r>
            </w:smartTag>
            <w:r w:rsidRPr="00BD08FD">
              <w:t xml:space="preserve"> 5,15</w:t>
            </w:r>
          </w:p>
        </w:tc>
        <w:tc>
          <w:tcPr>
            <w:tcW w:w="1701" w:type="dxa"/>
          </w:tcPr>
          <w:p w14:paraId="4F4762D5" w14:textId="77777777" w:rsidR="00E609C2" w:rsidRPr="00BD08FD" w:rsidRDefault="00E609C2">
            <w:pPr>
              <w:pStyle w:val="TAC"/>
            </w:pPr>
            <w:r w:rsidRPr="00BD08FD">
              <w:t>4</w:t>
            </w:r>
          </w:p>
        </w:tc>
        <w:tc>
          <w:tcPr>
            <w:tcW w:w="1843" w:type="dxa"/>
          </w:tcPr>
          <w:p w14:paraId="00A769A3" w14:textId="77777777" w:rsidR="00E609C2" w:rsidRPr="00BD08FD" w:rsidRDefault="00E609C2">
            <w:pPr>
              <w:pStyle w:val="TAC"/>
            </w:pPr>
            <w:r w:rsidRPr="00BD08FD">
              <w:t>103</w:t>
            </w:r>
          </w:p>
        </w:tc>
        <w:tc>
          <w:tcPr>
            <w:tcW w:w="1842" w:type="dxa"/>
          </w:tcPr>
          <w:p w14:paraId="318C470A" w14:textId="77777777" w:rsidR="00E609C2" w:rsidRPr="00BD08FD" w:rsidRDefault="00E609C2">
            <w:pPr>
              <w:pStyle w:val="TAC"/>
            </w:pPr>
            <w:r w:rsidRPr="00BD08FD">
              <w:t>5</w:t>
            </w:r>
          </w:p>
        </w:tc>
        <w:tc>
          <w:tcPr>
            <w:tcW w:w="1134" w:type="dxa"/>
          </w:tcPr>
          <w:p w14:paraId="6D8E26A5" w14:textId="77777777" w:rsidR="00E609C2" w:rsidRPr="00BD08FD" w:rsidRDefault="00E609C2">
            <w:pPr>
              <w:pStyle w:val="TAC"/>
            </w:pPr>
            <w:r w:rsidRPr="00BD08FD">
              <w:t xml:space="preserve">14 </w:t>
            </w:r>
          </w:p>
        </w:tc>
      </w:tr>
      <w:tr w:rsidR="00E609C2" w:rsidRPr="00BD08FD" w14:paraId="4B72DC0B" w14:textId="77777777">
        <w:trPr>
          <w:jc w:val="center"/>
        </w:trPr>
        <w:tc>
          <w:tcPr>
            <w:tcW w:w="1192" w:type="dxa"/>
          </w:tcPr>
          <w:p w14:paraId="5E56BFF7" w14:textId="77777777" w:rsidR="00E609C2" w:rsidRPr="00BD08FD" w:rsidRDefault="00E609C2">
            <w:pPr>
              <w:pStyle w:val="TAC"/>
              <w:rPr>
                <w:b/>
              </w:rPr>
            </w:pPr>
            <w:r w:rsidRPr="00BD08FD">
              <w:rPr>
                <w:b/>
              </w:rPr>
              <w:t>2</w:t>
            </w:r>
          </w:p>
        </w:tc>
        <w:tc>
          <w:tcPr>
            <w:tcW w:w="1559" w:type="dxa"/>
          </w:tcPr>
          <w:p w14:paraId="410F5DDE" w14:textId="77777777" w:rsidR="00E609C2" w:rsidRPr="00BD08FD" w:rsidRDefault="00E609C2">
            <w:pPr>
              <w:pStyle w:val="TAC"/>
            </w:pPr>
            <w:smartTag w:uri="urn:schemas-microsoft-com:office:smarttags" w:element="stockticker">
              <w:r w:rsidRPr="00BD08FD">
                <w:t>AMR</w:t>
              </w:r>
            </w:smartTag>
            <w:r w:rsidRPr="00BD08FD">
              <w:t xml:space="preserve"> 5,90 </w:t>
            </w:r>
          </w:p>
        </w:tc>
        <w:tc>
          <w:tcPr>
            <w:tcW w:w="1701" w:type="dxa"/>
          </w:tcPr>
          <w:p w14:paraId="0590EB9D" w14:textId="77777777" w:rsidR="00E609C2" w:rsidRPr="00BD08FD" w:rsidRDefault="00E609C2">
            <w:pPr>
              <w:pStyle w:val="TAC"/>
            </w:pPr>
            <w:r w:rsidRPr="00BD08FD">
              <w:t>4</w:t>
            </w:r>
          </w:p>
        </w:tc>
        <w:tc>
          <w:tcPr>
            <w:tcW w:w="1843" w:type="dxa"/>
          </w:tcPr>
          <w:p w14:paraId="23AB90F9" w14:textId="77777777" w:rsidR="00E609C2" w:rsidRPr="00BD08FD" w:rsidRDefault="00E609C2">
            <w:pPr>
              <w:pStyle w:val="TAC"/>
            </w:pPr>
            <w:r w:rsidRPr="00BD08FD">
              <w:t>118</w:t>
            </w:r>
          </w:p>
        </w:tc>
        <w:tc>
          <w:tcPr>
            <w:tcW w:w="1842" w:type="dxa"/>
          </w:tcPr>
          <w:p w14:paraId="07E55702" w14:textId="77777777" w:rsidR="00E609C2" w:rsidRPr="00BD08FD" w:rsidRDefault="00E609C2">
            <w:pPr>
              <w:pStyle w:val="TAC"/>
            </w:pPr>
            <w:r w:rsidRPr="00BD08FD">
              <w:t>6</w:t>
            </w:r>
          </w:p>
        </w:tc>
        <w:tc>
          <w:tcPr>
            <w:tcW w:w="1134" w:type="dxa"/>
          </w:tcPr>
          <w:p w14:paraId="0447A433" w14:textId="77777777" w:rsidR="00E609C2" w:rsidRPr="00BD08FD" w:rsidRDefault="00E609C2">
            <w:pPr>
              <w:pStyle w:val="TAC"/>
            </w:pPr>
            <w:r w:rsidRPr="00BD08FD">
              <w:t xml:space="preserve">16 </w:t>
            </w:r>
          </w:p>
        </w:tc>
      </w:tr>
      <w:tr w:rsidR="00E609C2" w:rsidRPr="00BD08FD" w14:paraId="36A6F7DE" w14:textId="77777777">
        <w:trPr>
          <w:jc w:val="center"/>
        </w:trPr>
        <w:tc>
          <w:tcPr>
            <w:tcW w:w="1192" w:type="dxa"/>
          </w:tcPr>
          <w:p w14:paraId="10706F96" w14:textId="77777777" w:rsidR="00E609C2" w:rsidRPr="00BD08FD" w:rsidRDefault="00E609C2">
            <w:pPr>
              <w:pStyle w:val="TAC"/>
              <w:rPr>
                <w:b/>
              </w:rPr>
            </w:pPr>
            <w:r w:rsidRPr="00BD08FD">
              <w:rPr>
                <w:b/>
              </w:rPr>
              <w:t>3</w:t>
            </w:r>
          </w:p>
        </w:tc>
        <w:tc>
          <w:tcPr>
            <w:tcW w:w="1559" w:type="dxa"/>
          </w:tcPr>
          <w:p w14:paraId="44757BF3" w14:textId="77777777" w:rsidR="00E609C2" w:rsidRPr="00BD08FD" w:rsidRDefault="00E609C2">
            <w:pPr>
              <w:pStyle w:val="TAC"/>
            </w:pPr>
            <w:smartTag w:uri="urn:schemas-microsoft-com:office:smarttags" w:element="stockticker">
              <w:r w:rsidRPr="00BD08FD">
                <w:t>AMR</w:t>
              </w:r>
            </w:smartTag>
            <w:r w:rsidRPr="00BD08FD">
              <w:t xml:space="preserve"> 6,70</w:t>
            </w:r>
          </w:p>
        </w:tc>
        <w:tc>
          <w:tcPr>
            <w:tcW w:w="1701" w:type="dxa"/>
          </w:tcPr>
          <w:p w14:paraId="6A20E46E" w14:textId="77777777" w:rsidR="00E609C2" w:rsidRPr="00BD08FD" w:rsidRDefault="00E609C2">
            <w:pPr>
              <w:pStyle w:val="TAC"/>
            </w:pPr>
            <w:r w:rsidRPr="00BD08FD">
              <w:t>4</w:t>
            </w:r>
          </w:p>
        </w:tc>
        <w:tc>
          <w:tcPr>
            <w:tcW w:w="1843" w:type="dxa"/>
          </w:tcPr>
          <w:p w14:paraId="0AE830EC" w14:textId="77777777" w:rsidR="00E609C2" w:rsidRPr="00BD08FD" w:rsidRDefault="00E609C2">
            <w:pPr>
              <w:pStyle w:val="TAC"/>
            </w:pPr>
            <w:r w:rsidRPr="00BD08FD">
              <w:t>134</w:t>
            </w:r>
          </w:p>
        </w:tc>
        <w:tc>
          <w:tcPr>
            <w:tcW w:w="1842" w:type="dxa"/>
          </w:tcPr>
          <w:p w14:paraId="08A982DD" w14:textId="77777777" w:rsidR="00E609C2" w:rsidRPr="00BD08FD" w:rsidRDefault="00E609C2">
            <w:pPr>
              <w:pStyle w:val="TAC"/>
            </w:pPr>
            <w:r w:rsidRPr="00BD08FD">
              <w:t>6</w:t>
            </w:r>
          </w:p>
        </w:tc>
        <w:tc>
          <w:tcPr>
            <w:tcW w:w="1134" w:type="dxa"/>
          </w:tcPr>
          <w:p w14:paraId="6A0E0371" w14:textId="77777777" w:rsidR="00E609C2" w:rsidRPr="00BD08FD" w:rsidRDefault="00E609C2">
            <w:pPr>
              <w:pStyle w:val="TAC"/>
            </w:pPr>
            <w:r w:rsidRPr="00BD08FD">
              <w:t xml:space="preserve">18 </w:t>
            </w:r>
          </w:p>
        </w:tc>
      </w:tr>
      <w:tr w:rsidR="00E609C2" w:rsidRPr="00BD08FD" w14:paraId="1E55CE3F" w14:textId="77777777">
        <w:trPr>
          <w:jc w:val="center"/>
        </w:trPr>
        <w:tc>
          <w:tcPr>
            <w:tcW w:w="1192" w:type="dxa"/>
          </w:tcPr>
          <w:p w14:paraId="3E7FD61E" w14:textId="77777777" w:rsidR="00E609C2" w:rsidRPr="00BD08FD" w:rsidRDefault="00E609C2">
            <w:pPr>
              <w:pStyle w:val="TAC"/>
              <w:rPr>
                <w:b/>
              </w:rPr>
            </w:pPr>
            <w:r w:rsidRPr="00BD08FD">
              <w:rPr>
                <w:b/>
              </w:rPr>
              <w:t>4</w:t>
            </w:r>
          </w:p>
        </w:tc>
        <w:tc>
          <w:tcPr>
            <w:tcW w:w="1559" w:type="dxa"/>
          </w:tcPr>
          <w:p w14:paraId="494607E7" w14:textId="77777777" w:rsidR="00E609C2" w:rsidRPr="00BD08FD" w:rsidRDefault="00E609C2">
            <w:pPr>
              <w:pStyle w:val="TAC"/>
            </w:pPr>
            <w:smartTag w:uri="urn:schemas-microsoft-com:office:smarttags" w:element="stockticker">
              <w:r w:rsidRPr="00BD08FD">
                <w:t>AMR</w:t>
              </w:r>
            </w:smartTag>
            <w:r w:rsidRPr="00BD08FD">
              <w:t xml:space="preserve"> 7,40</w:t>
            </w:r>
          </w:p>
        </w:tc>
        <w:tc>
          <w:tcPr>
            <w:tcW w:w="1701" w:type="dxa"/>
          </w:tcPr>
          <w:p w14:paraId="1EA9FBF1" w14:textId="77777777" w:rsidR="00E609C2" w:rsidRPr="00BD08FD" w:rsidRDefault="00E609C2">
            <w:pPr>
              <w:pStyle w:val="TAC"/>
            </w:pPr>
            <w:r w:rsidRPr="00BD08FD">
              <w:t>4</w:t>
            </w:r>
          </w:p>
        </w:tc>
        <w:tc>
          <w:tcPr>
            <w:tcW w:w="1843" w:type="dxa"/>
          </w:tcPr>
          <w:p w14:paraId="7A3309EA" w14:textId="77777777" w:rsidR="00E609C2" w:rsidRPr="00BD08FD" w:rsidRDefault="00E609C2">
            <w:pPr>
              <w:pStyle w:val="TAC"/>
            </w:pPr>
            <w:r w:rsidRPr="00BD08FD">
              <w:t>148</w:t>
            </w:r>
          </w:p>
        </w:tc>
        <w:tc>
          <w:tcPr>
            <w:tcW w:w="1842" w:type="dxa"/>
          </w:tcPr>
          <w:p w14:paraId="13104D26" w14:textId="77777777" w:rsidR="00E609C2" w:rsidRPr="00BD08FD" w:rsidRDefault="00E609C2">
            <w:pPr>
              <w:pStyle w:val="TAC"/>
            </w:pPr>
            <w:r w:rsidRPr="00BD08FD">
              <w:t>0</w:t>
            </w:r>
          </w:p>
        </w:tc>
        <w:tc>
          <w:tcPr>
            <w:tcW w:w="1134" w:type="dxa"/>
          </w:tcPr>
          <w:p w14:paraId="736C5716" w14:textId="77777777" w:rsidR="00E609C2" w:rsidRPr="00BD08FD" w:rsidRDefault="00E609C2">
            <w:pPr>
              <w:pStyle w:val="TAC"/>
            </w:pPr>
            <w:r w:rsidRPr="00BD08FD">
              <w:t>19</w:t>
            </w:r>
          </w:p>
        </w:tc>
      </w:tr>
      <w:tr w:rsidR="00E609C2" w:rsidRPr="00BD08FD" w14:paraId="4A8C3FB5" w14:textId="77777777">
        <w:trPr>
          <w:jc w:val="center"/>
        </w:trPr>
        <w:tc>
          <w:tcPr>
            <w:tcW w:w="1192" w:type="dxa"/>
          </w:tcPr>
          <w:p w14:paraId="5CD6060D" w14:textId="77777777" w:rsidR="00E609C2" w:rsidRPr="00BD08FD" w:rsidRDefault="00E609C2">
            <w:pPr>
              <w:pStyle w:val="TAC"/>
              <w:rPr>
                <w:b/>
              </w:rPr>
            </w:pPr>
            <w:r w:rsidRPr="00BD08FD">
              <w:rPr>
                <w:b/>
              </w:rPr>
              <w:t>5</w:t>
            </w:r>
          </w:p>
        </w:tc>
        <w:tc>
          <w:tcPr>
            <w:tcW w:w="1559" w:type="dxa"/>
          </w:tcPr>
          <w:p w14:paraId="19B2FF49" w14:textId="77777777" w:rsidR="00E609C2" w:rsidRPr="00BD08FD" w:rsidRDefault="00E609C2">
            <w:pPr>
              <w:pStyle w:val="TAC"/>
            </w:pPr>
            <w:smartTag w:uri="urn:schemas-microsoft-com:office:smarttags" w:element="stockticker">
              <w:r w:rsidRPr="00BD08FD">
                <w:t>AMR</w:t>
              </w:r>
            </w:smartTag>
            <w:r w:rsidRPr="00BD08FD">
              <w:t xml:space="preserve"> 7,95</w:t>
            </w:r>
          </w:p>
        </w:tc>
        <w:tc>
          <w:tcPr>
            <w:tcW w:w="1701" w:type="dxa"/>
          </w:tcPr>
          <w:p w14:paraId="02F84FD7" w14:textId="77777777" w:rsidR="00E609C2" w:rsidRPr="00BD08FD" w:rsidRDefault="00E609C2">
            <w:pPr>
              <w:pStyle w:val="TAC"/>
            </w:pPr>
            <w:r w:rsidRPr="00BD08FD">
              <w:t>4</w:t>
            </w:r>
          </w:p>
        </w:tc>
        <w:tc>
          <w:tcPr>
            <w:tcW w:w="1843" w:type="dxa"/>
          </w:tcPr>
          <w:p w14:paraId="0B1BA70D" w14:textId="77777777" w:rsidR="00E609C2" w:rsidRPr="00BD08FD" w:rsidRDefault="00E609C2">
            <w:pPr>
              <w:pStyle w:val="TAC"/>
            </w:pPr>
            <w:r w:rsidRPr="00BD08FD">
              <w:t>159</w:t>
            </w:r>
          </w:p>
        </w:tc>
        <w:tc>
          <w:tcPr>
            <w:tcW w:w="1842" w:type="dxa"/>
          </w:tcPr>
          <w:p w14:paraId="3EE45D31" w14:textId="77777777" w:rsidR="00E609C2" w:rsidRPr="00BD08FD" w:rsidRDefault="00E609C2">
            <w:pPr>
              <w:pStyle w:val="TAC"/>
            </w:pPr>
            <w:r w:rsidRPr="00BD08FD">
              <w:t>5</w:t>
            </w:r>
          </w:p>
        </w:tc>
        <w:tc>
          <w:tcPr>
            <w:tcW w:w="1134" w:type="dxa"/>
          </w:tcPr>
          <w:p w14:paraId="59D7E580" w14:textId="77777777" w:rsidR="00E609C2" w:rsidRPr="00BD08FD" w:rsidRDefault="00E609C2">
            <w:pPr>
              <w:pStyle w:val="TAC"/>
            </w:pPr>
            <w:r w:rsidRPr="00BD08FD">
              <w:t xml:space="preserve">21 </w:t>
            </w:r>
          </w:p>
        </w:tc>
      </w:tr>
      <w:tr w:rsidR="00E609C2" w:rsidRPr="00BD08FD" w14:paraId="430BB483" w14:textId="77777777">
        <w:trPr>
          <w:jc w:val="center"/>
        </w:trPr>
        <w:tc>
          <w:tcPr>
            <w:tcW w:w="1192" w:type="dxa"/>
          </w:tcPr>
          <w:p w14:paraId="0174E54A" w14:textId="77777777" w:rsidR="00E609C2" w:rsidRPr="00BD08FD" w:rsidRDefault="00E609C2">
            <w:pPr>
              <w:pStyle w:val="TAC"/>
              <w:rPr>
                <w:b/>
              </w:rPr>
            </w:pPr>
            <w:r w:rsidRPr="00BD08FD">
              <w:rPr>
                <w:b/>
              </w:rPr>
              <w:t>6</w:t>
            </w:r>
          </w:p>
        </w:tc>
        <w:tc>
          <w:tcPr>
            <w:tcW w:w="1559" w:type="dxa"/>
          </w:tcPr>
          <w:p w14:paraId="7C8CF5E3" w14:textId="77777777" w:rsidR="00E609C2" w:rsidRPr="00BD08FD" w:rsidRDefault="00E609C2">
            <w:pPr>
              <w:pStyle w:val="TAC"/>
            </w:pPr>
            <w:smartTag w:uri="urn:schemas-microsoft-com:office:smarttags" w:element="stockticker">
              <w:r w:rsidRPr="00BD08FD">
                <w:t>AMR</w:t>
              </w:r>
            </w:smartTag>
            <w:r w:rsidRPr="00BD08FD">
              <w:t xml:space="preserve"> 10,2</w:t>
            </w:r>
          </w:p>
        </w:tc>
        <w:tc>
          <w:tcPr>
            <w:tcW w:w="1701" w:type="dxa"/>
          </w:tcPr>
          <w:p w14:paraId="46C1F389" w14:textId="77777777" w:rsidR="00E609C2" w:rsidRPr="00BD08FD" w:rsidRDefault="00E609C2">
            <w:pPr>
              <w:pStyle w:val="TAC"/>
            </w:pPr>
            <w:r w:rsidRPr="00BD08FD">
              <w:t>4</w:t>
            </w:r>
          </w:p>
        </w:tc>
        <w:tc>
          <w:tcPr>
            <w:tcW w:w="1843" w:type="dxa"/>
          </w:tcPr>
          <w:p w14:paraId="19A8ADB5" w14:textId="77777777" w:rsidR="00E609C2" w:rsidRPr="00BD08FD" w:rsidRDefault="00E609C2">
            <w:pPr>
              <w:pStyle w:val="TAC"/>
            </w:pPr>
            <w:r w:rsidRPr="00BD08FD">
              <w:t>204</w:t>
            </w:r>
          </w:p>
        </w:tc>
        <w:tc>
          <w:tcPr>
            <w:tcW w:w="1842" w:type="dxa"/>
          </w:tcPr>
          <w:p w14:paraId="771CB18C" w14:textId="77777777" w:rsidR="00E609C2" w:rsidRPr="00BD08FD" w:rsidRDefault="00E609C2">
            <w:pPr>
              <w:pStyle w:val="TAC"/>
            </w:pPr>
            <w:r w:rsidRPr="00BD08FD">
              <w:t>0</w:t>
            </w:r>
          </w:p>
        </w:tc>
        <w:tc>
          <w:tcPr>
            <w:tcW w:w="1134" w:type="dxa"/>
          </w:tcPr>
          <w:p w14:paraId="22D43BED" w14:textId="77777777" w:rsidR="00E609C2" w:rsidRPr="00BD08FD" w:rsidRDefault="00E609C2">
            <w:pPr>
              <w:pStyle w:val="TAC"/>
            </w:pPr>
            <w:r w:rsidRPr="00BD08FD">
              <w:t>26</w:t>
            </w:r>
          </w:p>
        </w:tc>
      </w:tr>
      <w:tr w:rsidR="00E609C2" w:rsidRPr="00BD08FD" w14:paraId="502FD829" w14:textId="77777777">
        <w:trPr>
          <w:jc w:val="center"/>
        </w:trPr>
        <w:tc>
          <w:tcPr>
            <w:tcW w:w="1192" w:type="dxa"/>
          </w:tcPr>
          <w:p w14:paraId="3318CF05" w14:textId="77777777" w:rsidR="00E609C2" w:rsidRPr="00BD08FD" w:rsidRDefault="00E609C2">
            <w:pPr>
              <w:pStyle w:val="TAC"/>
              <w:rPr>
                <w:b/>
              </w:rPr>
            </w:pPr>
            <w:r w:rsidRPr="00BD08FD">
              <w:rPr>
                <w:b/>
              </w:rPr>
              <w:t>7</w:t>
            </w:r>
          </w:p>
        </w:tc>
        <w:tc>
          <w:tcPr>
            <w:tcW w:w="1559" w:type="dxa"/>
          </w:tcPr>
          <w:p w14:paraId="59CACCF4" w14:textId="77777777" w:rsidR="00E609C2" w:rsidRPr="00BD08FD" w:rsidRDefault="00E609C2">
            <w:pPr>
              <w:pStyle w:val="TAC"/>
            </w:pPr>
            <w:smartTag w:uri="urn:schemas-microsoft-com:office:smarttags" w:element="stockticker">
              <w:r w:rsidRPr="00BD08FD">
                <w:t>AMR</w:t>
              </w:r>
            </w:smartTag>
            <w:r w:rsidRPr="00BD08FD">
              <w:t xml:space="preserve"> 12,2</w:t>
            </w:r>
          </w:p>
        </w:tc>
        <w:tc>
          <w:tcPr>
            <w:tcW w:w="1701" w:type="dxa"/>
          </w:tcPr>
          <w:p w14:paraId="54259A2F" w14:textId="77777777" w:rsidR="00E609C2" w:rsidRPr="00BD08FD" w:rsidRDefault="00E609C2">
            <w:pPr>
              <w:pStyle w:val="TAC"/>
            </w:pPr>
            <w:r w:rsidRPr="00BD08FD">
              <w:t>4</w:t>
            </w:r>
          </w:p>
        </w:tc>
        <w:tc>
          <w:tcPr>
            <w:tcW w:w="1843" w:type="dxa"/>
          </w:tcPr>
          <w:p w14:paraId="4198EC58" w14:textId="77777777" w:rsidR="00E609C2" w:rsidRPr="00BD08FD" w:rsidRDefault="00E609C2">
            <w:pPr>
              <w:pStyle w:val="TAC"/>
            </w:pPr>
            <w:r w:rsidRPr="00BD08FD">
              <w:t>244</w:t>
            </w:r>
          </w:p>
        </w:tc>
        <w:tc>
          <w:tcPr>
            <w:tcW w:w="1842" w:type="dxa"/>
          </w:tcPr>
          <w:p w14:paraId="22AFBBB2" w14:textId="77777777" w:rsidR="00E609C2" w:rsidRPr="00BD08FD" w:rsidRDefault="00E609C2">
            <w:pPr>
              <w:pStyle w:val="TAC"/>
            </w:pPr>
            <w:r w:rsidRPr="00BD08FD">
              <w:t>0</w:t>
            </w:r>
          </w:p>
        </w:tc>
        <w:tc>
          <w:tcPr>
            <w:tcW w:w="1134" w:type="dxa"/>
          </w:tcPr>
          <w:p w14:paraId="4AC05954" w14:textId="77777777" w:rsidR="00E609C2" w:rsidRPr="00BD08FD" w:rsidRDefault="00E609C2">
            <w:pPr>
              <w:pStyle w:val="TAC"/>
            </w:pPr>
            <w:r w:rsidRPr="00BD08FD">
              <w:t>31</w:t>
            </w:r>
          </w:p>
        </w:tc>
      </w:tr>
      <w:tr w:rsidR="00E609C2" w:rsidRPr="00BD08FD" w14:paraId="04A0FE93" w14:textId="77777777">
        <w:trPr>
          <w:jc w:val="center"/>
        </w:trPr>
        <w:tc>
          <w:tcPr>
            <w:tcW w:w="1192" w:type="dxa"/>
          </w:tcPr>
          <w:p w14:paraId="56848545" w14:textId="77777777" w:rsidR="00E609C2" w:rsidRPr="00BD08FD" w:rsidRDefault="00E609C2">
            <w:pPr>
              <w:pStyle w:val="TAC"/>
              <w:rPr>
                <w:b/>
              </w:rPr>
            </w:pPr>
            <w:r w:rsidRPr="00BD08FD">
              <w:rPr>
                <w:b/>
              </w:rPr>
              <w:t>8</w:t>
            </w:r>
          </w:p>
        </w:tc>
        <w:tc>
          <w:tcPr>
            <w:tcW w:w="1559" w:type="dxa"/>
          </w:tcPr>
          <w:p w14:paraId="34F982E1" w14:textId="77777777" w:rsidR="00E609C2" w:rsidRPr="00BD08FD" w:rsidRDefault="00E609C2">
            <w:pPr>
              <w:pStyle w:val="TAC"/>
            </w:pPr>
            <w:smartTag w:uri="urn:schemas-microsoft-com:office:smarttags" w:element="stockticker">
              <w:r w:rsidRPr="00BD08FD">
                <w:t>AMR</w:t>
              </w:r>
            </w:smartTag>
            <w:r w:rsidRPr="00BD08FD">
              <w:t xml:space="preserve"> </w:t>
            </w:r>
            <w:smartTag w:uri="urn:schemas-microsoft-com:office:smarttags" w:element="stockticker">
              <w:r w:rsidRPr="00BD08FD">
                <w:t>SID</w:t>
              </w:r>
            </w:smartTag>
          </w:p>
        </w:tc>
        <w:tc>
          <w:tcPr>
            <w:tcW w:w="1701" w:type="dxa"/>
          </w:tcPr>
          <w:p w14:paraId="631ED145" w14:textId="77777777" w:rsidR="00E609C2" w:rsidRPr="00BD08FD" w:rsidRDefault="00E609C2">
            <w:pPr>
              <w:pStyle w:val="TAC"/>
            </w:pPr>
            <w:r w:rsidRPr="00BD08FD">
              <w:t>4</w:t>
            </w:r>
          </w:p>
        </w:tc>
        <w:tc>
          <w:tcPr>
            <w:tcW w:w="1843" w:type="dxa"/>
          </w:tcPr>
          <w:p w14:paraId="304F349C" w14:textId="77777777" w:rsidR="00E609C2" w:rsidRPr="00BD08FD" w:rsidRDefault="00E609C2">
            <w:pPr>
              <w:pStyle w:val="TAC"/>
            </w:pPr>
            <w:r w:rsidRPr="00BD08FD">
              <w:t>39</w:t>
            </w:r>
          </w:p>
        </w:tc>
        <w:tc>
          <w:tcPr>
            <w:tcW w:w="1842" w:type="dxa"/>
          </w:tcPr>
          <w:p w14:paraId="69A217C4" w14:textId="77777777" w:rsidR="00E609C2" w:rsidRPr="00BD08FD" w:rsidRDefault="00E609C2">
            <w:pPr>
              <w:pStyle w:val="TAC"/>
            </w:pPr>
            <w:r w:rsidRPr="00BD08FD">
              <w:t>5</w:t>
            </w:r>
          </w:p>
        </w:tc>
        <w:tc>
          <w:tcPr>
            <w:tcW w:w="1134" w:type="dxa"/>
          </w:tcPr>
          <w:p w14:paraId="0A76A4E8" w14:textId="77777777" w:rsidR="00E609C2" w:rsidRPr="00BD08FD" w:rsidRDefault="00E609C2">
            <w:pPr>
              <w:pStyle w:val="TAC"/>
            </w:pPr>
            <w:r w:rsidRPr="00BD08FD">
              <w:t xml:space="preserve">6 </w:t>
            </w:r>
          </w:p>
        </w:tc>
      </w:tr>
      <w:tr w:rsidR="00E609C2" w:rsidRPr="00BD08FD" w14:paraId="46001FDB" w14:textId="77777777">
        <w:trPr>
          <w:jc w:val="center"/>
        </w:trPr>
        <w:tc>
          <w:tcPr>
            <w:tcW w:w="1192" w:type="dxa"/>
          </w:tcPr>
          <w:p w14:paraId="2F52F9E9" w14:textId="77777777" w:rsidR="00E609C2" w:rsidRPr="00BD08FD" w:rsidRDefault="00E609C2">
            <w:pPr>
              <w:pStyle w:val="TAC"/>
              <w:rPr>
                <w:b/>
              </w:rPr>
            </w:pPr>
            <w:r w:rsidRPr="00BD08FD">
              <w:rPr>
                <w:b/>
              </w:rPr>
              <w:t>9</w:t>
            </w:r>
          </w:p>
        </w:tc>
        <w:tc>
          <w:tcPr>
            <w:tcW w:w="1559" w:type="dxa"/>
          </w:tcPr>
          <w:p w14:paraId="1D4A3571" w14:textId="77777777" w:rsidR="00E609C2" w:rsidRPr="00BD08FD" w:rsidRDefault="00E609C2">
            <w:pPr>
              <w:pStyle w:val="TAC"/>
            </w:pPr>
            <w:r w:rsidRPr="00BD08FD">
              <w:t xml:space="preserve">GSM-EFR </w:t>
            </w:r>
            <w:smartTag w:uri="urn:schemas-microsoft-com:office:smarttags" w:element="stockticker">
              <w:r w:rsidRPr="00BD08FD">
                <w:t>SID</w:t>
              </w:r>
            </w:smartTag>
          </w:p>
        </w:tc>
        <w:tc>
          <w:tcPr>
            <w:tcW w:w="1701" w:type="dxa"/>
          </w:tcPr>
          <w:p w14:paraId="42F0E2B4" w14:textId="77777777" w:rsidR="00E609C2" w:rsidRPr="00BD08FD" w:rsidRDefault="00E609C2">
            <w:pPr>
              <w:pStyle w:val="TAC"/>
            </w:pPr>
            <w:r w:rsidRPr="00BD08FD">
              <w:t>4</w:t>
            </w:r>
          </w:p>
        </w:tc>
        <w:tc>
          <w:tcPr>
            <w:tcW w:w="1843" w:type="dxa"/>
          </w:tcPr>
          <w:p w14:paraId="2E35E524" w14:textId="77777777" w:rsidR="00E609C2" w:rsidRPr="00BD08FD" w:rsidRDefault="00E609C2">
            <w:pPr>
              <w:pStyle w:val="TAC"/>
            </w:pPr>
            <w:r w:rsidRPr="00BD08FD">
              <w:t>43</w:t>
            </w:r>
          </w:p>
        </w:tc>
        <w:tc>
          <w:tcPr>
            <w:tcW w:w="1842" w:type="dxa"/>
          </w:tcPr>
          <w:p w14:paraId="64A45012" w14:textId="77777777" w:rsidR="00E609C2" w:rsidRPr="00BD08FD" w:rsidRDefault="00E609C2">
            <w:pPr>
              <w:pStyle w:val="TAC"/>
            </w:pPr>
            <w:r w:rsidRPr="00BD08FD">
              <w:t>1</w:t>
            </w:r>
          </w:p>
        </w:tc>
        <w:tc>
          <w:tcPr>
            <w:tcW w:w="1134" w:type="dxa"/>
          </w:tcPr>
          <w:p w14:paraId="0EA0B302" w14:textId="77777777" w:rsidR="00E609C2" w:rsidRPr="00BD08FD" w:rsidRDefault="00E609C2">
            <w:pPr>
              <w:pStyle w:val="TAC"/>
            </w:pPr>
            <w:r w:rsidRPr="00BD08FD">
              <w:t xml:space="preserve">6 </w:t>
            </w:r>
          </w:p>
        </w:tc>
      </w:tr>
      <w:tr w:rsidR="00E609C2" w:rsidRPr="00BD08FD" w14:paraId="029B5C94" w14:textId="77777777">
        <w:trPr>
          <w:jc w:val="center"/>
        </w:trPr>
        <w:tc>
          <w:tcPr>
            <w:tcW w:w="1192" w:type="dxa"/>
          </w:tcPr>
          <w:p w14:paraId="0DD2DD05" w14:textId="77777777" w:rsidR="00E609C2" w:rsidRPr="00BD08FD" w:rsidRDefault="00E609C2">
            <w:pPr>
              <w:pStyle w:val="TAC"/>
              <w:rPr>
                <w:b/>
              </w:rPr>
            </w:pPr>
            <w:r w:rsidRPr="00BD08FD">
              <w:rPr>
                <w:b/>
              </w:rPr>
              <w:t>10</w:t>
            </w:r>
          </w:p>
        </w:tc>
        <w:tc>
          <w:tcPr>
            <w:tcW w:w="1559" w:type="dxa"/>
          </w:tcPr>
          <w:p w14:paraId="6D75AEBA" w14:textId="77777777" w:rsidR="00E609C2" w:rsidRPr="00BD08FD" w:rsidRDefault="00E609C2">
            <w:pPr>
              <w:pStyle w:val="TAC"/>
            </w:pPr>
            <w:r w:rsidRPr="00BD08FD">
              <w:t xml:space="preserve">TDMA-EFR </w:t>
            </w:r>
            <w:smartTag w:uri="urn:schemas-microsoft-com:office:smarttags" w:element="stockticker">
              <w:r w:rsidRPr="00BD08FD">
                <w:t>SID</w:t>
              </w:r>
            </w:smartTag>
            <w:r w:rsidRPr="00BD08FD">
              <w:t xml:space="preserve"> </w:t>
            </w:r>
          </w:p>
        </w:tc>
        <w:tc>
          <w:tcPr>
            <w:tcW w:w="1701" w:type="dxa"/>
          </w:tcPr>
          <w:p w14:paraId="56BD1253" w14:textId="77777777" w:rsidR="00E609C2" w:rsidRPr="00BD08FD" w:rsidRDefault="00E609C2">
            <w:pPr>
              <w:pStyle w:val="TAC"/>
            </w:pPr>
            <w:r w:rsidRPr="00BD08FD">
              <w:t>4</w:t>
            </w:r>
          </w:p>
        </w:tc>
        <w:tc>
          <w:tcPr>
            <w:tcW w:w="1843" w:type="dxa"/>
          </w:tcPr>
          <w:p w14:paraId="2E74E4A0" w14:textId="77777777" w:rsidR="00E609C2" w:rsidRPr="00BD08FD" w:rsidRDefault="00E609C2">
            <w:pPr>
              <w:pStyle w:val="TAC"/>
            </w:pPr>
            <w:r w:rsidRPr="00BD08FD">
              <w:t>38</w:t>
            </w:r>
          </w:p>
        </w:tc>
        <w:tc>
          <w:tcPr>
            <w:tcW w:w="1842" w:type="dxa"/>
          </w:tcPr>
          <w:p w14:paraId="5573AC3C" w14:textId="77777777" w:rsidR="00E609C2" w:rsidRPr="00BD08FD" w:rsidRDefault="00E609C2">
            <w:pPr>
              <w:pStyle w:val="TAC"/>
            </w:pPr>
            <w:r w:rsidRPr="00BD08FD">
              <w:t>6</w:t>
            </w:r>
          </w:p>
        </w:tc>
        <w:tc>
          <w:tcPr>
            <w:tcW w:w="1134" w:type="dxa"/>
          </w:tcPr>
          <w:p w14:paraId="51A35908" w14:textId="77777777" w:rsidR="00E609C2" w:rsidRPr="00BD08FD" w:rsidRDefault="00E609C2">
            <w:pPr>
              <w:pStyle w:val="TAC"/>
            </w:pPr>
            <w:r w:rsidRPr="00BD08FD">
              <w:t xml:space="preserve">6 </w:t>
            </w:r>
          </w:p>
        </w:tc>
      </w:tr>
      <w:tr w:rsidR="00E609C2" w:rsidRPr="00BD08FD" w14:paraId="3201CDAA" w14:textId="77777777">
        <w:trPr>
          <w:jc w:val="center"/>
        </w:trPr>
        <w:tc>
          <w:tcPr>
            <w:tcW w:w="1192" w:type="dxa"/>
          </w:tcPr>
          <w:p w14:paraId="1D3B56FC" w14:textId="77777777" w:rsidR="00E609C2" w:rsidRPr="00BD08FD" w:rsidRDefault="00E609C2">
            <w:pPr>
              <w:pStyle w:val="TAC"/>
              <w:rPr>
                <w:b/>
              </w:rPr>
            </w:pPr>
            <w:r w:rsidRPr="00BD08FD">
              <w:rPr>
                <w:b/>
              </w:rPr>
              <w:t>11</w:t>
            </w:r>
          </w:p>
        </w:tc>
        <w:tc>
          <w:tcPr>
            <w:tcW w:w="1559" w:type="dxa"/>
          </w:tcPr>
          <w:p w14:paraId="0884C464" w14:textId="77777777" w:rsidR="00E609C2" w:rsidRPr="00BD08FD" w:rsidRDefault="00E609C2">
            <w:pPr>
              <w:pStyle w:val="TAC"/>
            </w:pPr>
            <w:r w:rsidRPr="00BD08FD">
              <w:t xml:space="preserve">PDC-EFR </w:t>
            </w:r>
            <w:smartTag w:uri="urn:schemas-microsoft-com:office:smarttags" w:element="stockticker">
              <w:r w:rsidRPr="00BD08FD">
                <w:t>SID</w:t>
              </w:r>
            </w:smartTag>
          </w:p>
        </w:tc>
        <w:tc>
          <w:tcPr>
            <w:tcW w:w="1701" w:type="dxa"/>
          </w:tcPr>
          <w:p w14:paraId="686ED557" w14:textId="77777777" w:rsidR="00E609C2" w:rsidRPr="00BD08FD" w:rsidRDefault="00E609C2">
            <w:pPr>
              <w:pStyle w:val="TAC"/>
            </w:pPr>
            <w:r w:rsidRPr="00BD08FD">
              <w:t>4</w:t>
            </w:r>
          </w:p>
        </w:tc>
        <w:tc>
          <w:tcPr>
            <w:tcW w:w="1843" w:type="dxa"/>
          </w:tcPr>
          <w:p w14:paraId="7EFB6077" w14:textId="77777777" w:rsidR="00E609C2" w:rsidRPr="00BD08FD" w:rsidRDefault="00E609C2">
            <w:pPr>
              <w:pStyle w:val="TAC"/>
            </w:pPr>
            <w:r w:rsidRPr="00BD08FD">
              <w:t>37</w:t>
            </w:r>
          </w:p>
        </w:tc>
        <w:tc>
          <w:tcPr>
            <w:tcW w:w="1842" w:type="dxa"/>
          </w:tcPr>
          <w:p w14:paraId="0CB0AAB9" w14:textId="77777777" w:rsidR="00E609C2" w:rsidRPr="00BD08FD" w:rsidRDefault="00E609C2">
            <w:pPr>
              <w:pStyle w:val="TAC"/>
            </w:pPr>
            <w:r w:rsidRPr="00BD08FD">
              <w:t>7</w:t>
            </w:r>
          </w:p>
        </w:tc>
        <w:tc>
          <w:tcPr>
            <w:tcW w:w="1134" w:type="dxa"/>
          </w:tcPr>
          <w:p w14:paraId="7092277D" w14:textId="77777777" w:rsidR="00E609C2" w:rsidRPr="00BD08FD" w:rsidRDefault="00E609C2">
            <w:pPr>
              <w:pStyle w:val="TAC"/>
            </w:pPr>
            <w:r w:rsidRPr="00BD08FD">
              <w:t xml:space="preserve">6 </w:t>
            </w:r>
          </w:p>
        </w:tc>
      </w:tr>
      <w:tr w:rsidR="00E609C2" w:rsidRPr="00BD08FD" w14:paraId="508AFC12" w14:textId="77777777">
        <w:trPr>
          <w:jc w:val="center"/>
        </w:trPr>
        <w:tc>
          <w:tcPr>
            <w:tcW w:w="1192" w:type="dxa"/>
          </w:tcPr>
          <w:p w14:paraId="0A3BB1ED" w14:textId="77777777" w:rsidR="00E609C2" w:rsidRPr="00BD08FD" w:rsidRDefault="00E609C2">
            <w:pPr>
              <w:pStyle w:val="TAC"/>
              <w:rPr>
                <w:b/>
              </w:rPr>
            </w:pPr>
            <w:r w:rsidRPr="00BD08FD">
              <w:rPr>
                <w:b/>
              </w:rPr>
              <w:t>12-14</w:t>
            </w:r>
          </w:p>
        </w:tc>
        <w:tc>
          <w:tcPr>
            <w:tcW w:w="1559" w:type="dxa"/>
          </w:tcPr>
          <w:p w14:paraId="2F25894C" w14:textId="77777777" w:rsidR="00E609C2" w:rsidRPr="00BD08FD" w:rsidRDefault="00E609C2">
            <w:pPr>
              <w:pStyle w:val="TAC"/>
            </w:pPr>
            <w:r w:rsidRPr="00BD08FD">
              <w:t>For future use</w:t>
            </w:r>
          </w:p>
        </w:tc>
        <w:tc>
          <w:tcPr>
            <w:tcW w:w="1701" w:type="dxa"/>
          </w:tcPr>
          <w:p w14:paraId="4E10E4ED" w14:textId="77777777" w:rsidR="00E609C2" w:rsidRPr="00BD08FD" w:rsidRDefault="00E609C2">
            <w:pPr>
              <w:pStyle w:val="TAC"/>
            </w:pPr>
            <w:r w:rsidRPr="00BD08FD">
              <w:t>-</w:t>
            </w:r>
          </w:p>
        </w:tc>
        <w:tc>
          <w:tcPr>
            <w:tcW w:w="1843" w:type="dxa"/>
          </w:tcPr>
          <w:p w14:paraId="792B3A67" w14:textId="77777777" w:rsidR="00E609C2" w:rsidRPr="00BD08FD" w:rsidRDefault="00E609C2">
            <w:pPr>
              <w:pStyle w:val="TAC"/>
            </w:pPr>
            <w:r w:rsidRPr="00BD08FD">
              <w:t>-</w:t>
            </w:r>
          </w:p>
        </w:tc>
        <w:tc>
          <w:tcPr>
            <w:tcW w:w="1842" w:type="dxa"/>
          </w:tcPr>
          <w:p w14:paraId="0A6C6740" w14:textId="77777777" w:rsidR="00E609C2" w:rsidRPr="00BD08FD" w:rsidRDefault="00E609C2">
            <w:pPr>
              <w:pStyle w:val="TAC"/>
            </w:pPr>
            <w:r w:rsidRPr="00BD08FD">
              <w:t>-</w:t>
            </w:r>
          </w:p>
        </w:tc>
        <w:tc>
          <w:tcPr>
            <w:tcW w:w="1134" w:type="dxa"/>
          </w:tcPr>
          <w:p w14:paraId="7BC1B007" w14:textId="77777777" w:rsidR="00E609C2" w:rsidRPr="00BD08FD" w:rsidRDefault="00E609C2">
            <w:pPr>
              <w:pStyle w:val="TAC"/>
            </w:pPr>
            <w:r w:rsidRPr="00BD08FD">
              <w:t>-</w:t>
            </w:r>
          </w:p>
        </w:tc>
      </w:tr>
      <w:tr w:rsidR="00E609C2" w:rsidRPr="00BD08FD" w14:paraId="33266D1C" w14:textId="77777777">
        <w:trPr>
          <w:jc w:val="center"/>
        </w:trPr>
        <w:tc>
          <w:tcPr>
            <w:tcW w:w="1192" w:type="dxa"/>
          </w:tcPr>
          <w:p w14:paraId="7EF51E5E" w14:textId="77777777" w:rsidR="00E609C2" w:rsidRPr="00BD08FD" w:rsidRDefault="00E609C2">
            <w:pPr>
              <w:pStyle w:val="TAC"/>
              <w:rPr>
                <w:b/>
              </w:rPr>
            </w:pPr>
            <w:r w:rsidRPr="00BD08FD">
              <w:rPr>
                <w:b/>
              </w:rPr>
              <w:t>15</w:t>
            </w:r>
          </w:p>
        </w:tc>
        <w:tc>
          <w:tcPr>
            <w:tcW w:w="1559" w:type="dxa"/>
          </w:tcPr>
          <w:p w14:paraId="1C9B0891" w14:textId="77777777" w:rsidR="00E609C2" w:rsidRPr="00BD08FD" w:rsidRDefault="00E609C2">
            <w:pPr>
              <w:pStyle w:val="TAC"/>
            </w:pPr>
            <w:r w:rsidRPr="00BD08FD">
              <w:t>No Data</w:t>
            </w:r>
          </w:p>
        </w:tc>
        <w:tc>
          <w:tcPr>
            <w:tcW w:w="1701" w:type="dxa"/>
          </w:tcPr>
          <w:p w14:paraId="02A46571" w14:textId="77777777" w:rsidR="00E609C2" w:rsidRPr="00BD08FD" w:rsidRDefault="00E609C2">
            <w:pPr>
              <w:pStyle w:val="TAC"/>
            </w:pPr>
            <w:r w:rsidRPr="00BD08FD">
              <w:t>4</w:t>
            </w:r>
          </w:p>
        </w:tc>
        <w:tc>
          <w:tcPr>
            <w:tcW w:w="1843" w:type="dxa"/>
          </w:tcPr>
          <w:p w14:paraId="77D44D74" w14:textId="77777777" w:rsidR="00E609C2" w:rsidRPr="00BD08FD" w:rsidRDefault="00E609C2">
            <w:pPr>
              <w:pStyle w:val="TAC"/>
            </w:pPr>
            <w:r w:rsidRPr="00BD08FD">
              <w:t>0</w:t>
            </w:r>
          </w:p>
        </w:tc>
        <w:tc>
          <w:tcPr>
            <w:tcW w:w="1842" w:type="dxa"/>
          </w:tcPr>
          <w:p w14:paraId="26AC5E32" w14:textId="77777777" w:rsidR="00E609C2" w:rsidRPr="00BD08FD" w:rsidRDefault="00E609C2">
            <w:pPr>
              <w:pStyle w:val="TAC"/>
            </w:pPr>
            <w:r w:rsidRPr="00BD08FD">
              <w:t>4</w:t>
            </w:r>
          </w:p>
        </w:tc>
        <w:tc>
          <w:tcPr>
            <w:tcW w:w="1134" w:type="dxa"/>
          </w:tcPr>
          <w:p w14:paraId="3DA662BB" w14:textId="77777777" w:rsidR="00E609C2" w:rsidRPr="00BD08FD" w:rsidRDefault="00E609C2">
            <w:pPr>
              <w:pStyle w:val="TAC"/>
            </w:pPr>
            <w:r w:rsidRPr="00BD08FD">
              <w:t>1</w:t>
            </w:r>
          </w:p>
        </w:tc>
      </w:tr>
    </w:tbl>
    <w:p w14:paraId="6434A875" w14:textId="77777777" w:rsidR="00E609C2" w:rsidRPr="00BD08FD" w:rsidRDefault="00E609C2"/>
    <w:p w14:paraId="532F6FD0" w14:textId="77777777" w:rsidR="00E609C2" w:rsidRPr="00BD08FD" w:rsidRDefault="00E609C2">
      <w:pPr>
        <w:pStyle w:val="TH"/>
      </w:pPr>
      <w:r w:rsidRPr="00BD08FD">
        <w:t>Table A.2: Mapping of bits for Frame Type 8 (</w:t>
      </w:r>
      <w:smartTag w:uri="urn:schemas-microsoft-com:office:smarttags" w:element="stockticker">
        <w:r w:rsidRPr="00BD08FD">
          <w:t>AMR</w:t>
        </w:r>
      </w:smartTag>
      <w:r w:rsidRPr="00BD08FD">
        <w:t xml:space="preserve"> </w:t>
      </w:r>
      <w:smartTag w:uri="urn:schemas-microsoft-com:office:smarttags" w:element="stockticker">
        <w:r w:rsidRPr="00BD08FD">
          <w:t>SID</w:t>
        </w:r>
      </w:smartTag>
      <w:r w:rsidRPr="00BD08FD">
        <w:t>)</w:t>
      </w:r>
      <w:r w:rsidRPr="00BD08FD">
        <w:br/>
        <w:t>(Bits s1 to s35 refer to TS 26.092)</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455"/>
        <w:gridCol w:w="955"/>
        <w:gridCol w:w="1134"/>
        <w:gridCol w:w="1134"/>
        <w:gridCol w:w="1134"/>
        <w:gridCol w:w="1134"/>
        <w:gridCol w:w="992"/>
        <w:gridCol w:w="1134"/>
      </w:tblGrid>
      <w:tr w:rsidR="00E609C2" w:rsidRPr="00BD08FD" w14:paraId="77531CA4" w14:textId="77777777">
        <w:trPr>
          <w:cantSplit/>
        </w:trPr>
        <w:tc>
          <w:tcPr>
            <w:tcW w:w="851" w:type="dxa"/>
          </w:tcPr>
          <w:p w14:paraId="5DE15A33" w14:textId="77777777" w:rsidR="00E609C2" w:rsidRPr="00BD08FD" w:rsidRDefault="00E609C2">
            <w:pPr>
              <w:pStyle w:val="TAH"/>
            </w:pPr>
          </w:p>
        </w:tc>
        <w:tc>
          <w:tcPr>
            <w:tcW w:w="1455" w:type="dxa"/>
          </w:tcPr>
          <w:p w14:paraId="294E35FD" w14:textId="77777777" w:rsidR="00E609C2" w:rsidRPr="00BD08FD" w:rsidRDefault="00E609C2">
            <w:pPr>
              <w:pStyle w:val="TAH"/>
            </w:pPr>
            <w:smartTag w:uri="urn:schemas-microsoft-com:office:smarttags" w:element="stockticker">
              <w:r w:rsidRPr="00BD08FD">
                <w:t>MSB</w:t>
              </w:r>
            </w:smartTag>
          </w:p>
        </w:tc>
        <w:tc>
          <w:tcPr>
            <w:tcW w:w="6483" w:type="dxa"/>
            <w:gridSpan w:val="6"/>
          </w:tcPr>
          <w:p w14:paraId="3879EE1F" w14:textId="77777777" w:rsidR="00E609C2" w:rsidRPr="00BD08FD" w:rsidRDefault="00E609C2">
            <w:pPr>
              <w:pStyle w:val="TAH"/>
            </w:pPr>
            <w:r w:rsidRPr="00BD08FD">
              <w:t>Mapping of bits</w:t>
            </w:r>
            <w:r w:rsidRPr="00BD08FD">
              <w:br/>
            </w:r>
            <w:smartTag w:uri="urn:schemas-microsoft-com:office:smarttags" w:element="stockticker">
              <w:r w:rsidRPr="00BD08FD">
                <w:t>AMR</w:t>
              </w:r>
            </w:smartTag>
            <w:r w:rsidRPr="00BD08FD">
              <w:t xml:space="preserve"> </w:t>
            </w:r>
            <w:smartTag w:uri="urn:schemas-microsoft-com:office:smarttags" w:element="stockticker">
              <w:r w:rsidRPr="00BD08FD">
                <w:t>SID</w:t>
              </w:r>
            </w:smartTag>
          </w:p>
        </w:tc>
        <w:tc>
          <w:tcPr>
            <w:tcW w:w="1134" w:type="dxa"/>
          </w:tcPr>
          <w:p w14:paraId="38B0F27B" w14:textId="77777777" w:rsidR="00E609C2" w:rsidRPr="00BD08FD" w:rsidRDefault="00E609C2">
            <w:pPr>
              <w:pStyle w:val="TAH"/>
            </w:pPr>
            <w:r w:rsidRPr="00BD08FD">
              <w:t>LSB</w:t>
            </w:r>
          </w:p>
        </w:tc>
      </w:tr>
      <w:tr w:rsidR="00E609C2" w:rsidRPr="00BD08FD" w14:paraId="6A68956B" w14:textId="77777777">
        <w:trPr>
          <w:cantSplit/>
        </w:trPr>
        <w:tc>
          <w:tcPr>
            <w:tcW w:w="851" w:type="dxa"/>
          </w:tcPr>
          <w:p w14:paraId="4A7EB61D" w14:textId="77777777" w:rsidR="00E609C2" w:rsidRPr="00BD08FD" w:rsidRDefault="00E609C2">
            <w:pPr>
              <w:pStyle w:val="TAL"/>
              <w:rPr>
                <w:b/>
              </w:rPr>
            </w:pPr>
            <w:r w:rsidRPr="00BD08FD">
              <w:rPr>
                <w:b/>
              </w:rPr>
              <w:t>Octet</w:t>
            </w:r>
          </w:p>
        </w:tc>
        <w:tc>
          <w:tcPr>
            <w:tcW w:w="1455" w:type="dxa"/>
          </w:tcPr>
          <w:p w14:paraId="7A1D5E28" w14:textId="77777777" w:rsidR="00E609C2" w:rsidRPr="00BD08FD" w:rsidRDefault="00E609C2">
            <w:pPr>
              <w:pStyle w:val="TAH"/>
            </w:pPr>
            <w:r w:rsidRPr="00BD08FD">
              <w:t>bit 8</w:t>
            </w:r>
          </w:p>
        </w:tc>
        <w:tc>
          <w:tcPr>
            <w:tcW w:w="955" w:type="dxa"/>
          </w:tcPr>
          <w:p w14:paraId="53B22CC0" w14:textId="77777777" w:rsidR="00E609C2" w:rsidRPr="00BD08FD" w:rsidRDefault="00E609C2">
            <w:pPr>
              <w:pStyle w:val="TAH"/>
            </w:pPr>
            <w:r w:rsidRPr="00BD08FD">
              <w:t>bit 7</w:t>
            </w:r>
          </w:p>
        </w:tc>
        <w:tc>
          <w:tcPr>
            <w:tcW w:w="1134" w:type="dxa"/>
          </w:tcPr>
          <w:p w14:paraId="756BA447" w14:textId="77777777" w:rsidR="00E609C2" w:rsidRPr="00BD08FD" w:rsidRDefault="00E609C2">
            <w:pPr>
              <w:pStyle w:val="TAH"/>
            </w:pPr>
            <w:r w:rsidRPr="00BD08FD">
              <w:t>bit 6</w:t>
            </w:r>
          </w:p>
        </w:tc>
        <w:tc>
          <w:tcPr>
            <w:tcW w:w="1134" w:type="dxa"/>
          </w:tcPr>
          <w:p w14:paraId="3D8A3287" w14:textId="77777777" w:rsidR="00E609C2" w:rsidRPr="00BD08FD" w:rsidRDefault="00E609C2">
            <w:pPr>
              <w:pStyle w:val="TAH"/>
            </w:pPr>
            <w:r w:rsidRPr="00BD08FD">
              <w:t>bit 5</w:t>
            </w:r>
          </w:p>
        </w:tc>
        <w:tc>
          <w:tcPr>
            <w:tcW w:w="1134" w:type="dxa"/>
          </w:tcPr>
          <w:p w14:paraId="79C12CE5" w14:textId="77777777" w:rsidR="00E609C2" w:rsidRPr="00BD08FD" w:rsidRDefault="00E609C2">
            <w:pPr>
              <w:pStyle w:val="TAH"/>
            </w:pPr>
            <w:r w:rsidRPr="00BD08FD">
              <w:t>bit 4</w:t>
            </w:r>
          </w:p>
        </w:tc>
        <w:tc>
          <w:tcPr>
            <w:tcW w:w="1134" w:type="dxa"/>
          </w:tcPr>
          <w:p w14:paraId="02E454D1" w14:textId="77777777" w:rsidR="00E609C2" w:rsidRPr="00BD08FD" w:rsidRDefault="00E609C2">
            <w:pPr>
              <w:pStyle w:val="TAH"/>
            </w:pPr>
            <w:r w:rsidRPr="00BD08FD">
              <w:t>bit 3</w:t>
            </w:r>
          </w:p>
        </w:tc>
        <w:tc>
          <w:tcPr>
            <w:tcW w:w="992" w:type="dxa"/>
          </w:tcPr>
          <w:p w14:paraId="0C9680B7" w14:textId="77777777" w:rsidR="00E609C2" w:rsidRPr="00BD08FD" w:rsidRDefault="00E609C2">
            <w:pPr>
              <w:pStyle w:val="TAH"/>
            </w:pPr>
            <w:r w:rsidRPr="00BD08FD">
              <w:t>bit 2</w:t>
            </w:r>
          </w:p>
        </w:tc>
        <w:tc>
          <w:tcPr>
            <w:tcW w:w="1134" w:type="dxa"/>
          </w:tcPr>
          <w:p w14:paraId="04D49519" w14:textId="77777777" w:rsidR="00E609C2" w:rsidRPr="00BD08FD" w:rsidRDefault="00E609C2">
            <w:pPr>
              <w:pStyle w:val="TAH"/>
            </w:pPr>
            <w:r w:rsidRPr="00BD08FD">
              <w:t>bit 1</w:t>
            </w:r>
          </w:p>
        </w:tc>
      </w:tr>
      <w:tr w:rsidR="00E609C2" w:rsidRPr="00BD08FD" w14:paraId="4826652F" w14:textId="77777777">
        <w:trPr>
          <w:cantSplit/>
        </w:trPr>
        <w:tc>
          <w:tcPr>
            <w:tcW w:w="851" w:type="dxa"/>
            <w:vMerge w:val="restart"/>
          </w:tcPr>
          <w:p w14:paraId="49392767" w14:textId="77777777" w:rsidR="00E609C2" w:rsidRPr="00BD08FD" w:rsidRDefault="00E609C2">
            <w:pPr>
              <w:pStyle w:val="TAL"/>
              <w:rPr>
                <w:b/>
              </w:rPr>
            </w:pPr>
          </w:p>
          <w:p w14:paraId="30A98531" w14:textId="77777777" w:rsidR="00E609C2" w:rsidRPr="00BD08FD" w:rsidRDefault="00E609C2">
            <w:pPr>
              <w:pStyle w:val="TAL"/>
              <w:rPr>
                <w:b/>
              </w:rPr>
            </w:pPr>
          </w:p>
          <w:p w14:paraId="72677C6B" w14:textId="77777777" w:rsidR="00E609C2" w:rsidRPr="00BD08FD" w:rsidRDefault="00E609C2">
            <w:pPr>
              <w:pStyle w:val="TAL"/>
              <w:rPr>
                <w:b/>
              </w:rPr>
            </w:pPr>
          </w:p>
          <w:p w14:paraId="071D09FD" w14:textId="77777777" w:rsidR="00E609C2" w:rsidRPr="00BD08FD" w:rsidRDefault="00E609C2">
            <w:pPr>
              <w:pStyle w:val="TAL"/>
              <w:rPr>
                <w:b/>
              </w:rPr>
            </w:pPr>
            <w:r w:rsidRPr="00BD08FD">
              <w:rPr>
                <w:b/>
              </w:rPr>
              <w:t>1</w:t>
            </w:r>
          </w:p>
        </w:tc>
        <w:tc>
          <w:tcPr>
            <w:tcW w:w="1455" w:type="dxa"/>
          </w:tcPr>
          <w:p w14:paraId="0014DECB" w14:textId="77777777" w:rsidR="00E609C2" w:rsidRPr="00BD08FD" w:rsidRDefault="00E609C2">
            <w:pPr>
              <w:pStyle w:val="TAC"/>
            </w:pPr>
            <w:r w:rsidRPr="00BD08FD">
              <w:t>Index of 1</w:t>
            </w:r>
            <w:r w:rsidRPr="00BD08FD">
              <w:rPr>
                <w:vertAlign w:val="superscript"/>
              </w:rPr>
              <w:t>st</w:t>
            </w:r>
            <w:r w:rsidRPr="00BD08FD">
              <w:t xml:space="preserve"> LSF subvector</w:t>
            </w:r>
          </w:p>
        </w:tc>
        <w:tc>
          <w:tcPr>
            <w:tcW w:w="3223" w:type="dxa"/>
            <w:gridSpan w:val="3"/>
          </w:tcPr>
          <w:p w14:paraId="3BB3C7D8" w14:textId="77777777" w:rsidR="00E609C2" w:rsidRPr="00BD08FD" w:rsidRDefault="00E609C2">
            <w:pPr>
              <w:pStyle w:val="TAC"/>
            </w:pPr>
          </w:p>
          <w:p w14:paraId="7B0688DA" w14:textId="77777777" w:rsidR="00E609C2" w:rsidRPr="00BD08FD" w:rsidRDefault="00E609C2">
            <w:pPr>
              <w:pStyle w:val="TAC"/>
            </w:pPr>
            <w:r w:rsidRPr="00BD08FD">
              <w:t>index of LSF reference vector</w:t>
            </w:r>
          </w:p>
        </w:tc>
        <w:tc>
          <w:tcPr>
            <w:tcW w:w="4394" w:type="dxa"/>
            <w:gridSpan w:val="4"/>
          </w:tcPr>
          <w:p w14:paraId="44BD0370" w14:textId="77777777" w:rsidR="00E609C2" w:rsidRPr="00BD08FD" w:rsidRDefault="00E609C2">
            <w:pPr>
              <w:pStyle w:val="TAC"/>
            </w:pPr>
          </w:p>
          <w:p w14:paraId="2239BD6D" w14:textId="77777777" w:rsidR="00E609C2" w:rsidRPr="00BD08FD" w:rsidRDefault="00E609C2">
            <w:pPr>
              <w:pStyle w:val="TAC"/>
            </w:pPr>
            <w:r w:rsidRPr="00BD08FD">
              <w:t>Frame Type (= 8)</w:t>
            </w:r>
          </w:p>
          <w:p w14:paraId="1C24BAFE" w14:textId="77777777" w:rsidR="00E609C2" w:rsidRPr="00BD08FD" w:rsidRDefault="00E609C2">
            <w:pPr>
              <w:pStyle w:val="TAC"/>
            </w:pPr>
            <w:smartTag w:uri="urn:schemas-microsoft-com:office:smarttags" w:element="stockticker">
              <w:r w:rsidRPr="00BD08FD">
                <w:t>MSB</w:t>
              </w:r>
            </w:smartTag>
            <w:r w:rsidRPr="00BD08FD">
              <w:t xml:space="preserve">                     ...........                     LSB</w:t>
            </w:r>
          </w:p>
        </w:tc>
      </w:tr>
      <w:tr w:rsidR="00E609C2" w:rsidRPr="00BD08FD" w14:paraId="69A029A1" w14:textId="77777777">
        <w:trPr>
          <w:cantSplit/>
        </w:trPr>
        <w:tc>
          <w:tcPr>
            <w:tcW w:w="851" w:type="dxa"/>
            <w:vMerge/>
          </w:tcPr>
          <w:p w14:paraId="04049DC9" w14:textId="77777777" w:rsidR="00E609C2" w:rsidRPr="00BD08FD" w:rsidRDefault="00E609C2">
            <w:pPr>
              <w:pStyle w:val="TAL"/>
              <w:rPr>
                <w:b/>
              </w:rPr>
            </w:pPr>
          </w:p>
        </w:tc>
        <w:tc>
          <w:tcPr>
            <w:tcW w:w="1455" w:type="dxa"/>
          </w:tcPr>
          <w:p w14:paraId="4025D61A" w14:textId="77777777" w:rsidR="00E609C2" w:rsidRPr="00BD08FD" w:rsidRDefault="00E609C2">
            <w:pPr>
              <w:pStyle w:val="TAC"/>
            </w:pPr>
            <w:r w:rsidRPr="00BD08FD">
              <w:t>s4</w:t>
            </w:r>
          </w:p>
        </w:tc>
        <w:tc>
          <w:tcPr>
            <w:tcW w:w="955" w:type="dxa"/>
          </w:tcPr>
          <w:p w14:paraId="06937220" w14:textId="77777777" w:rsidR="00E609C2" w:rsidRPr="00BD08FD" w:rsidRDefault="00E609C2">
            <w:pPr>
              <w:pStyle w:val="TAC"/>
            </w:pPr>
            <w:r w:rsidRPr="00BD08FD">
              <w:t>s3</w:t>
            </w:r>
          </w:p>
        </w:tc>
        <w:tc>
          <w:tcPr>
            <w:tcW w:w="1134" w:type="dxa"/>
          </w:tcPr>
          <w:p w14:paraId="618DDE76" w14:textId="77777777" w:rsidR="00E609C2" w:rsidRPr="00BD08FD" w:rsidRDefault="00E609C2">
            <w:pPr>
              <w:pStyle w:val="TAC"/>
            </w:pPr>
            <w:r w:rsidRPr="00BD08FD">
              <w:t>s2</w:t>
            </w:r>
          </w:p>
        </w:tc>
        <w:tc>
          <w:tcPr>
            <w:tcW w:w="1134" w:type="dxa"/>
          </w:tcPr>
          <w:p w14:paraId="1A9C2E7C" w14:textId="77777777" w:rsidR="00E609C2" w:rsidRPr="00BD08FD" w:rsidRDefault="00E609C2">
            <w:pPr>
              <w:pStyle w:val="TAC"/>
            </w:pPr>
            <w:r w:rsidRPr="00BD08FD">
              <w:t>s1</w:t>
            </w:r>
          </w:p>
        </w:tc>
        <w:tc>
          <w:tcPr>
            <w:tcW w:w="1134" w:type="dxa"/>
          </w:tcPr>
          <w:p w14:paraId="74B007D0" w14:textId="77777777" w:rsidR="00E609C2" w:rsidRPr="00BD08FD" w:rsidRDefault="00E609C2">
            <w:pPr>
              <w:pStyle w:val="TAC"/>
            </w:pPr>
            <w:r w:rsidRPr="00BD08FD">
              <w:t>1</w:t>
            </w:r>
          </w:p>
        </w:tc>
        <w:tc>
          <w:tcPr>
            <w:tcW w:w="1134" w:type="dxa"/>
          </w:tcPr>
          <w:p w14:paraId="20289C51" w14:textId="77777777" w:rsidR="00E609C2" w:rsidRPr="00BD08FD" w:rsidRDefault="00E609C2">
            <w:pPr>
              <w:pStyle w:val="TAC"/>
            </w:pPr>
            <w:r w:rsidRPr="00BD08FD">
              <w:t>0</w:t>
            </w:r>
          </w:p>
        </w:tc>
        <w:tc>
          <w:tcPr>
            <w:tcW w:w="992" w:type="dxa"/>
          </w:tcPr>
          <w:p w14:paraId="51019CAD" w14:textId="77777777" w:rsidR="00E609C2" w:rsidRPr="00BD08FD" w:rsidRDefault="00E609C2">
            <w:pPr>
              <w:pStyle w:val="TAC"/>
            </w:pPr>
            <w:r w:rsidRPr="00BD08FD">
              <w:t>0</w:t>
            </w:r>
          </w:p>
        </w:tc>
        <w:tc>
          <w:tcPr>
            <w:tcW w:w="1134" w:type="dxa"/>
          </w:tcPr>
          <w:p w14:paraId="45E47D1A" w14:textId="77777777" w:rsidR="00E609C2" w:rsidRPr="00BD08FD" w:rsidRDefault="00E609C2">
            <w:pPr>
              <w:pStyle w:val="TAC"/>
            </w:pPr>
            <w:r w:rsidRPr="00BD08FD">
              <w:t>0</w:t>
            </w:r>
          </w:p>
        </w:tc>
      </w:tr>
      <w:tr w:rsidR="00E609C2" w:rsidRPr="00BD08FD" w14:paraId="1194B8E2" w14:textId="77777777">
        <w:trPr>
          <w:cantSplit/>
        </w:trPr>
        <w:tc>
          <w:tcPr>
            <w:tcW w:w="851" w:type="dxa"/>
            <w:vMerge w:val="restart"/>
          </w:tcPr>
          <w:p w14:paraId="406A07DD" w14:textId="77777777" w:rsidR="00E609C2" w:rsidRPr="00BD08FD" w:rsidRDefault="00E609C2">
            <w:pPr>
              <w:pStyle w:val="TAL"/>
              <w:rPr>
                <w:b/>
              </w:rPr>
            </w:pPr>
          </w:p>
          <w:p w14:paraId="3EBC8539" w14:textId="77777777" w:rsidR="00E609C2" w:rsidRPr="00BD08FD" w:rsidRDefault="00E609C2">
            <w:pPr>
              <w:pStyle w:val="TAL"/>
              <w:rPr>
                <w:b/>
              </w:rPr>
            </w:pPr>
          </w:p>
          <w:p w14:paraId="614FB0AD" w14:textId="77777777" w:rsidR="00E609C2" w:rsidRPr="00BD08FD" w:rsidRDefault="00E609C2">
            <w:pPr>
              <w:pStyle w:val="TAL"/>
              <w:rPr>
                <w:b/>
              </w:rPr>
            </w:pPr>
          </w:p>
          <w:p w14:paraId="4939B5F0" w14:textId="77777777" w:rsidR="00E609C2" w:rsidRPr="00BD08FD" w:rsidRDefault="00E609C2">
            <w:pPr>
              <w:pStyle w:val="TAL"/>
              <w:rPr>
                <w:b/>
              </w:rPr>
            </w:pPr>
            <w:r w:rsidRPr="00BD08FD">
              <w:rPr>
                <w:b/>
              </w:rPr>
              <w:t>2</w:t>
            </w:r>
          </w:p>
        </w:tc>
        <w:tc>
          <w:tcPr>
            <w:tcW w:w="1455" w:type="dxa"/>
          </w:tcPr>
          <w:p w14:paraId="460590E7" w14:textId="77777777" w:rsidR="00E609C2" w:rsidRPr="00BD08FD" w:rsidRDefault="00E609C2">
            <w:pPr>
              <w:pStyle w:val="TAC"/>
            </w:pPr>
            <w:r w:rsidRPr="00BD08FD">
              <w:t>Index of 2</w:t>
            </w:r>
            <w:r w:rsidRPr="00BD08FD">
              <w:rPr>
                <w:vertAlign w:val="superscript"/>
              </w:rPr>
              <w:t>nd</w:t>
            </w:r>
            <w:r w:rsidRPr="00BD08FD">
              <w:t xml:space="preserve"> LSF subvector</w:t>
            </w:r>
          </w:p>
        </w:tc>
        <w:tc>
          <w:tcPr>
            <w:tcW w:w="7617" w:type="dxa"/>
            <w:gridSpan w:val="7"/>
          </w:tcPr>
          <w:p w14:paraId="5E94CA27" w14:textId="77777777" w:rsidR="00E609C2" w:rsidRPr="00BD08FD" w:rsidRDefault="00E609C2">
            <w:pPr>
              <w:pStyle w:val="TAC"/>
            </w:pPr>
          </w:p>
          <w:p w14:paraId="0D1C2B03" w14:textId="77777777" w:rsidR="00E609C2" w:rsidRPr="00BD08FD" w:rsidRDefault="00E609C2">
            <w:pPr>
              <w:pStyle w:val="TAC"/>
            </w:pPr>
            <w:r w:rsidRPr="00BD08FD">
              <w:t>index of 1</w:t>
            </w:r>
            <w:r w:rsidRPr="00BD08FD">
              <w:rPr>
                <w:vertAlign w:val="superscript"/>
              </w:rPr>
              <w:t>st</w:t>
            </w:r>
            <w:r w:rsidRPr="00BD08FD">
              <w:t xml:space="preserve"> LSF subvector</w:t>
            </w:r>
          </w:p>
          <w:p w14:paraId="0CAADAB3" w14:textId="77777777" w:rsidR="00E609C2" w:rsidRPr="00BD08FD" w:rsidRDefault="00E609C2">
            <w:pPr>
              <w:pStyle w:val="TAC"/>
            </w:pPr>
          </w:p>
        </w:tc>
      </w:tr>
      <w:tr w:rsidR="00E609C2" w:rsidRPr="00BD08FD" w14:paraId="4BF6C82F" w14:textId="77777777">
        <w:trPr>
          <w:cantSplit/>
        </w:trPr>
        <w:tc>
          <w:tcPr>
            <w:tcW w:w="851" w:type="dxa"/>
            <w:vMerge/>
          </w:tcPr>
          <w:p w14:paraId="11855DE4" w14:textId="77777777" w:rsidR="00E609C2" w:rsidRPr="00BD08FD" w:rsidRDefault="00E609C2">
            <w:pPr>
              <w:pStyle w:val="TAL"/>
              <w:rPr>
                <w:b/>
              </w:rPr>
            </w:pPr>
          </w:p>
        </w:tc>
        <w:tc>
          <w:tcPr>
            <w:tcW w:w="1455" w:type="dxa"/>
          </w:tcPr>
          <w:p w14:paraId="446FB89D" w14:textId="77777777" w:rsidR="00E609C2" w:rsidRPr="00BD08FD" w:rsidRDefault="00E609C2">
            <w:pPr>
              <w:pStyle w:val="TAC"/>
            </w:pPr>
            <w:r w:rsidRPr="00BD08FD">
              <w:t>s12</w:t>
            </w:r>
          </w:p>
        </w:tc>
        <w:tc>
          <w:tcPr>
            <w:tcW w:w="955" w:type="dxa"/>
          </w:tcPr>
          <w:p w14:paraId="0D0A2F23" w14:textId="77777777" w:rsidR="00E609C2" w:rsidRPr="00BD08FD" w:rsidRDefault="00E609C2">
            <w:pPr>
              <w:pStyle w:val="TAC"/>
            </w:pPr>
            <w:r w:rsidRPr="00BD08FD">
              <w:t>S11</w:t>
            </w:r>
          </w:p>
        </w:tc>
        <w:tc>
          <w:tcPr>
            <w:tcW w:w="1134" w:type="dxa"/>
          </w:tcPr>
          <w:p w14:paraId="5ABF0BDC" w14:textId="77777777" w:rsidR="00E609C2" w:rsidRPr="00BD08FD" w:rsidRDefault="00E609C2">
            <w:pPr>
              <w:pStyle w:val="TAC"/>
            </w:pPr>
            <w:r w:rsidRPr="00BD08FD">
              <w:t>s10</w:t>
            </w:r>
          </w:p>
        </w:tc>
        <w:tc>
          <w:tcPr>
            <w:tcW w:w="1134" w:type="dxa"/>
          </w:tcPr>
          <w:p w14:paraId="6E36CEF6" w14:textId="77777777" w:rsidR="00E609C2" w:rsidRPr="00BD08FD" w:rsidRDefault="00E609C2">
            <w:pPr>
              <w:pStyle w:val="TAC"/>
            </w:pPr>
            <w:r w:rsidRPr="00BD08FD">
              <w:t>s9</w:t>
            </w:r>
          </w:p>
        </w:tc>
        <w:tc>
          <w:tcPr>
            <w:tcW w:w="1134" w:type="dxa"/>
          </w:tcPr>
          <w:p w14:paraId="47AE9D9E" w14:textId="77777777" w:rsidR="00E609C2" w:rsidRPr="00BD08FD" w:rsidRDefault="00E609C2">
            <w:pPr>
              <w:pStyle w:val="TAC"/>
            </w:pPr>
            <w:r w:rsidRPr="00BD08FD">
              <w:t>s8</w:t>
            </w:r>
          </w:p>
        </w:tc>
        <w:tc>
          <w:tcPr>
            <w:tcW w:w="1134" w:type="dxa"/>
          </w:tcPr>
          <w:p w14:paraId="10E17FC2" w14:textId="77777777" w:rsidR="00E609C2" w:rsidRPr="00BD08FD" w:rsidRDefault="00E609C2">
            <w:pPr>
              <w:pStyle w:val="TAC"/>
            </w:pPr>
            <w:r w:rsidRPr="00BD08FD">
              <w:t>s7</w:t>
            </w:r>
          </w:p>
        </w:tc>
        <w:tc>
          <w:tcPr>
            <w:tcW w:w="992" w:type="dxa"/>
          </w:tcPr>
          <w:p w14:paraId="35EEE249" w14:textId="77777777" w:rsidR="00E609C2" w:rsidRPr="00BD08FD" w:rsidRDefault="00E609C2">
            <w:pPr>
              <w:pStyle w:val="TAC"/>
            </w:pPr>
            <w:r w:rsidRPr="00BD08FD">
              <w:t>s6</w:t>
            </w:r>
          </w:p>
        </w:tc>
        <w:tc>
          <w:tcPr>
            <w:tcW w:w="1134" w:type="dxa"/>
          </w:tcPr>
          <w:p w14:paraId="286BD5D3" w14:textId="77777777" w:rsidR="00E609C2" w:rsidRPr="00BD08FD" w:rsidRDefault="00E609C2">
            <w:pPr>
              <w:pStyle w:val="TAC"/>
            </w:pPr>
            <w:r w:rsidRPr="00BD08FD">
              <w:t>s5</w:t>
            </w:r>
          </w:p>
        </w:tc>
      </w:tr>
      <w:tr w:rsidR="00E609C2" w:rsidRPr="00BD08FD" w14:paraId="656A38AE" w14:textId="77777777">
        <w:trPr>
          <w:cantSplit/>
        </w:trPr>
        <w:tc>
          <w:tcPr>
            <w:tcW w:w="851" w:type="dxa"/>
            <w:vMerge w:val="restart"/>
          </w:tcPr>
          <w:p w14:paraId="556A8652" w14:textId="77777777" w:rsidR="00E609C2" w:rsidRPr="00BD08FD" w:rsidRDefault="00E609C2">
            <w:pPr>
              <w:pStyle w:val="TAL"/>
              <w:rPr>
                <w:b/>
              </w:rPr>
            </w:pPr>
          </w:p>
          <w:p w14:paraId="72AFCA0F" w14:textId="77777777" w:rsidR="00E609C2" w:rsidRPr="00BD08FD" w:rsidRDefault="00E609C2">
            <w:pPr>
              <w:pStyle w:val="TAL"/>
              <w:rPr>
                <w:b/>
              </w:rPr>
            </w:pPr>
          </w:p>
          <w:p w14:paraId="5CE78C38" w14:textId="77777777" w:rsidR="00E609C2" w:rsidRPr="00BD08FD" w:rsidRDefault="00E609C2">
            <w:pPr>
              <w:pStyle w:val="TAL"/>
              <w:rPr>
                <w:b/>
              </w:rPr>
            </w:pPr>
          </w:p>
          <w:p w14:paraId="39FB3A67" w14:textId="77777777" w:rsidR="00E609C2" w:rsidRPr="00BD08FD" w:rsidRDefault="00E609C2">
            <w:pPr>
              <w:pStyle w:val="TAL"/>
              <w:rPr>
                <w:b/>
              </w:rPr>
            </w:pPr>
            <w:r w:rsidRPr="00BD08FD">
              <w:rPr>
                <w:b/>
              </w:rPr>
              <w:t>3</w:t>
            </w:r>
          </w:p>
        </w:tc>
        <w:tc>
          <w:tcPr>
            <w:tcW w:w="9072" w:type="dxa"/>
            <w:gridSpan w:val="8"/>
          </w:tcPr>
          <w:p w14:paraId="75FC5722" w14:textId="77777777" w:rsidR="00E609C2" w:rsidRPr="00BD08FD" w:rsidRDefault="00E609C2">
            <w:pPr>
              <w:pStyle w:val="TAC"/>
            </w:pPr>
          </w:p>
          <w:p w14:paraId="6CA7ABC2" w14:textId="77777777" w:rsidR="00E609C2" w:rsidRPr="00BD08FD" w:rsidRDefault="00E609C2">
            <w:pPr>
              <w:pStyle w:val="TAC"/>
            </w:pPr>
            <w:r w:rsidRPr="00BD08FD">
              <w:t>index of 2</w:t>
            </w:r>
            <w:r w:rsidRPr="00BD08FD">
              <w:rPr>
                <w:vertAlign w:val="superscript"/>
              </w:rPr>
              <w:t>nd</w:t>
            </w:r>
            <w:r w:rsidRPr="00BD08FD">
              <w:t xml:space="preserve"> LSF subvector</w:t>
            </w:r>
          </w:p>
          <w:p w14:paraId="77752DC8" w14:textId="77777777" w:rsidR="00E609C2" w:rsidRPr="00BD08FD" w:rsidRDefault="00E609C2">
            <w:pPr>
              <w:pStyle w:val="TAC"/>
            </w:pPr>
          </w:p>
        </w:tc>
      </w:tr>
      <w:tr w:rsidR="00E609C2" w:rsidRPr="00BD08FD" w14:paraId="7009AC7B" w14:textId="77777777">
        <w:trPr>
          <w:cantSplit/>
        </w:trPr>
        <w:tc>
          <w:tcPr>
            <w:tcW w:w="851" w:type="dxa"/>
            <w:vMerge/>
          </w:tcPr>
          <w:p w14:paraId="370D621F" w14:textId="77777777" w:rsidR="00E609C2" w:rsidRPr="00BD08FD" w:rsidRDefault="00E609C2">
            <w:pPr>
              <w:pStyle w:val="TAL"/>
              <w:rPr>
                <w:b/>
              </w:rPr>
            </w:pPr>
          </w:p>
        </w:tc>
        <w:tc>
          <w:tcPr>
            <w:tcW w:w="1455" w:type="dxa"/>
          </w:tcPr>
          <w:p w14:paraId="177A2338" w14:textId="77777777" w:rsidR="00E609C2" w:rsidRPr="00BD08FD" w:rsidRDefault="00E609C2">
            <w:pPr>
              <w:pStyle w:val="TAC"/>
            </w:pPr>
            <w:r w:rsidRPr="00BD08FD">
              <w:t>s20</w:t>
            </w:r>
          </w:p>
        </w:tc>
        <w:tc>
          <w:tcPr>
            <w:tcW w:w="955" w:type="dxa"/>
          </w:tcPr>
          <w:p w14:paraId="43A5DAA9" w14:textId="77777777" w:rsidR="00E609C2" w:rsidRPr="00BD08FD" w:rsidRDefault="00E609C2">
            <w:pPr>
              <w:pStyle w:val="TAC"/>
            </w:pPr>
            <w:r w:rsidRPr="00BD08FD">
              <w:t>S19</w:t>
            </w:r>
          </w:p>
        </w:tc>
        <w:tc>
          <w:tcPr>
            <w:tcW w:w="1134" w:type="dxa"/>
          </w:tcPr>
          <w:p w14:paraId="4CC24B87" w14:textId="77777777" w:rsidR="00E609C2" w:rsidRPr="00BD08FD" w:rsidRDefault="00E609C2">
            <w:pPr>
              <w:pStyle w:val="TAC"/>
            </w:pPr>
            <w:r w:rsidRPr="00BD08FD">
              <w:t>s18</w:t>
            </w:r>
          </w:p>
        </w:tc>
        <w:tc>
          <w:tcPr>
            <w:tcW w:w="1134" w:type="dxa"/>
          </w:tcPr>
          <w:p w14:paraId="54D8547B" w14:textId="77777777" w:rsidR="00E609C2" w:rsidRPr="00BD08FD" w:rsidRDefault="00E609C2">
            <w:pPr>
              <w:pStyle w:val="TAC"/>
            </w:pPr>
            <w:r w:rsidRPr="00BD08FD">
              <w:t>s17</w:t>
            </w:r>
          </w:p>
        </w:tc>
        <w:tc>
          <w:tcPr>
            <w:tcW w:w="1134" w:type="dxa"/>
          </w:tcPr>
          <w:p w14:paraId="0A2DD5BE" w14:textId="77777777" w:rsidR="00E609C2" w:rsidRPr="00BD08FD" w:rsidRDefault="00E609C2">
            <w:pPr>
              <w:pStyle w:val="TAC"/>
            </w:pPr>
            <w:r w:rsidRPr="00BD08FD">
              <w:t>s16</w:t>
            </w:r>
          </w:p>
        </w:tc>
        <w:tc>
          <w:tcPr>
            <w:tcW w:w="1134" w:type="dxa"/>
          </w:tcPr>
          <w:p w14:paraId="1B6D9272" w14:textId="77777777" w:rsidR="00E609C2" w:rsidRPr="00BD08FD" w:rsidRDefault="00E609C2">
            <w:pPr>
              <w:pStyle w:val="TAC"/>
            </w:pPr>
            <w:r w:rsidRPr="00BD08FD">
              <w:t>s15</w:t>
            </w:r>
          </w:p>
        </w:tc>
        <w:tc>
          <w:tcPr>
            <w:tcW w:w="992" w:type="dxa"/>
          </w:tcPr>
          <w:p w14:paraId="5597F0A3" w14:textId="77777777" w:rsidR="00E609C2" w:rsidRPr="00BD08FD" w:rsidRDefault="00E609C2">
            <w:pPr>
              <w:pStyle w:val="TAC"/>
            </w:pPr>
            <w:r w:rsidRPr="00BD08FD">
              <w:t>s14</w:t>
            </w:r>
          </w:p>
        </w:tc>
        <w:tc>
          <w:tcPr>
            <w:tcW w:w="1134" w:type="dxa"/>
          </w:tcPr>
          <w:p w14:paraId="40F77328" w14:textId="77777777" w:rsidR="00E609C2" w:rsidRPr="00BD08FD" w:rsidRDefault="00E609C2">
            <w:pPr>
              <w:pStyle w:val="TAC"/>
            </w:pPr>
            <w:r w:rsidRPr="00BD08FD">
              <w:t>s13</w:t>
            </w:r>
          </w:p>
        </w:tc>
      </w:tr>
      <w:tr w:rsidR="00E609C2" w:rsidRPr="00BD08FD" w14:paraId="6AB9D1B9" w14:textId="77777777">
        <w:trPr>
          <w:cantSplit/>
        </w:trPr>
        <w:tc>
          <w:tcPr>
            <w:tcW w:w="851" w:type="dxa"/>
            <w:vMerge w:val="restart"/>
          </w:tcPr>
          <w:p w14:paraId="3E2ADA8D" w14:textId="77777777" w:rsidR="00E609C2" w:rsidRPr="00BD08FD" w:rsidRDefault="00E609C2">
            <w:pPr>
              <w:pStyle w:val="TAL"/>
              <w:rPr>
                <w:b/>
              </w:rPr>
            </w:pPr>
          </w:p>
          <w:p w14:paraId="0D0F3468" w14:textId="77777777" w:rsidR="00E609C2" w:rsidRPr="00BD08FD" w:rsidRDefault="00E609C2">
            <w:pPr>
              <w:pStyle w:val="TAL"/>
              <w:rPr>
                <w:b/>
              </w:rPr>
            </w:pPr>
          </w:p>
          <w:p w14:paraId="1B5A43D0" w14:textId="77777777" w:rsidR="00E609C2" w:rsidRPr="00BD08FD" w:rsidRDefault="00E609C2">
            <w:pPr>
              <w:pStyle w:val="TAL"/>
              <w:rPr>
                <w:b/>
              </w:rPr>
            </w:pPr>
          </w:p>
          <w:p w14:paraId="70E847B8" w14:textId="77777777" w:rsidR="00E609C2" w:rsidRPr="00BD08FD" w:rsidRDefault="00E609C2">
            <w:pPr>
              <w:pStyle w:val="TAL"/>
              <w:rPr>
                <w:b/>
              </w:rPr>
            </w:pPr>
            <w:r w:rsidRPr="00BD08FD">
              <w:rPr>
                <w:b/>
              </w:rPr>
              <w:t>4</w:t>
            </w:r>
          </w:p>
        </w:tc>
        <w:tc>
          <w:tcPr>
            <w:tcW w:w="9072" w:type="dxa"/>
            <w:gridSpan w:val="8"/>
          </w:tcPr>
          <w:p w14:paraId="1A1450C9" w14:textId="77777777" w:rsidR="00E609C2" w:rsidRPr="00BD08FD" w:rsidRDefault="00E609C2">
            <w:pPr>
              <w:pStyle w:val="TAC"/>
            </w:pPr>
          </w:p>
          <w:p w14:paraId="186BFB13" w14:textId="77777777" w:rsidR="00E609C2" w:rsidRPr="00BD08FD" w:rsidRDefault="00E609C2">
            <w:pPr>
              <w:pStyle w:val="TAC"/>
            </w:pPr>
            <w:r w:rsidRPr="00BD08FD">
              <w:t>index of 3</w:t>
            </w:r>
            <w:r w:rsidRPr="00BD08FD">
              <w:rPr>
                <w:vertAlign w:val="superscript"/>
              </w:rPr>
              <w:t>rd</w:t>
            </w:r>
            <w:r w:rsidRPr="00BD08FD">
              <w:t xml:space="preserve"> LSF subvector</w:t>
            </w:r>
          </w:p>
          <w:p w14:paraId="018BC965" w14:textId="77777777" w:rsidR="00E609C2" w:rsidRPr="00BD08FD" w:rsidRDefault="00E609C2">
            <w:pPr>
              <w:pStyle w:val="TAC"/>
            </w:pPr>
          </w:p>
        </w:tc>
      </w:tr>
      <w:tr w:rsidR="00E609C2" w:rsidRPr="00BD08FD" w14:paraId="2BC448EC" w14:textId="77777777">
        <w:trPr>
          <w:cantSplit/>
        </w:trPr>
        <w:tc>
          <w:tcPr>
            <w:tcW w:w="851" w:type="dxa"/>
            <w:vMerge/>
          </w:tcPr>
          <w:p w14:paraId="75AFA296" w14:textId="77777777" w:rsidR="00E609C2" w:rsidRPr="00BD08FD" w:rsidRDefault="00E609C2">
            <w:pPr>
              <w:pStyle w:val="TAL"/>
              <w:rPr>
                <w:b/>
              </w:rPr>
            </w:pPr>
          </w:p>
        </w:tc>
        <w:tc>
          <w:tcPr>
            <w:tcW w:w="1455" w:type="dxa"/>
          </w:tcPr>
          <w:p w14:paraId="6DFD4DE0" w14:textId="77777777" w:rsidR="00E609C2" w:rsidRPr="00BD08FD" w:rsidRDefault="00E609C2">
            <w:pPr>
              <w:pStyle w:val="TAC"/>
            </w:pPr>
            <w:r w:rsidRPr="00BD08FD">
              <w:t>s28</w:t>
            </w:r>
          </w:p>
        </w:tc>
        <w:tc>
          <w:tcPr>
            <w:tcW w:w="955" w:type="dxa"/>
          </w:tcPr>
          <w:p w14:paraId="29A16E1B" w14:textId="77777777" w:rsidR="00E609C2" w:rsidRPr="00BD08FD" w:rsidRDefault="00E609C2">
            <w:pPr>
              <w:pStyle w:val="TAC"/>
            </w:pPr>
            <w:r w:rsidRPr="00BD08FD">
              <w:t>s27</w:t>
            </w:r>
          </w:p>
        </w:tc>
        <w:tc>
          <w:tcPr>
            <w:tcW w:w="1134" w:type="dxa"/>
          </w:tcPr>
          <w:p w14:paraId="3109D2A8" w14:textId="77777777" w:rsidR="00E609C2" w:rsidRPr="00BD08FD" w:rsidRDefault="00E609C2">
            <w:pPr>
              <w:pStyle w:val="TAC"/>
            </w:pPr>
            <w:r w:rsidRPr="00BD08FD">
              <w:t>s26</w:t>
            </w:r>
          </w:p>
        </w:tc>
        <w:tc>
          <w:tcPr>
            <w:tcW w:w="1134" w:type="dxa"/>
          </w:tcPr>
          <w:p w14:paraId="60E3507E" w14:textId="77777777" w:rsidR="00E609C2" w:rsidRPr="00BD08FD" w:rsidRDefault="00E609C2">
            <w:pPr>
              <w:pStyle w:val="TAC"/>
            </w:pPr>
            <w:r w:rsidRPr="00BD08FD">
              <w:t>s25</w:t>
            </w:r>
          </w:p>
        </w:tc>
        <w:tc>
          <w:tcPr>
            <w:tcW w:w="1134" w:type="dxa"/>
          </w:tcPr>
          <w:p w14:paraId="0B93ED55" w14:textId="77777777" w:rsidR="00E609C2" w:rsidRPr="00BD08FD" w:rsidRDefault="00E609C2">
            <w:pPr>
              <w:pStyle w:val="TAC"/>
            </w:pPr>
            <w:r w:rsidRPr="00BD08FD">
              <w:t>s24</w:t>
            </w:r>
          </w:p>
        </w:tc>
        <w:tc>
          <w:tcPr>
            <w:tcW w:w="1134" w:type="dxa"/>
          </w:tcPr>
          <w:p w14:paraId="45049D83" w14:textId="77777777" w:rsidR="00E609C2" w:rsidRPr="00BD08FD" w:rsidRDefault="00E609C2">
            <w:pPr>
              <w:pStyle w:val="TAC"/>
            </w:pPr>
            <w:r w:rsidRPr="00BD08FD">
              <w:t>s23</w:t>
            </w:r>
          </w:p>
        </w:tc>
        <w:tc>
          <w:tcPr>
            <w:tcW w:w="992" w:type="dxa"/>
          </w:tcPr>
          <w:p w14:paraId="5D1B76F1" w14:textId="77777777" w:rsidR="00E609C2" w:rsidRPr="00BD08FD" w:rsidRDefault="00E609C2">
            <w:pPr>
              <w:pStyle w:val="TAC"/>
            </w:pPr>
            <w:r w:rsidRPr="00BD08FD">
              <w:t>s22</w:t>
            </w:r>
          </w:p>
        </w:tc>
        <w:tc>
          <w:tcPr>
            <w:tcW w:w="1134" w:type="dxa"/>
          </w:tcPr>
          <w:p w14:paraId="01AED8EA" w14:textId="77777777" w:rsidR="00E609C2" w:rsidRPr="00BD08FD" w:rsidRDefault="00E609C2">
            <w:pPr>
              <w:pStyle w:val="TAC"/>
            </w:pPr>
            <w:r w:rsidRPr="00BD08FD">
              <w:t>s21</w:t>
            </w:r>
          </w:p>
        </w:tc>
      </w:tr>
      <w:tr w:rsidR="00E609C2" w:rsidRPr="00BD08FD" w14:paraId="440D4751" w14:textId="77777777">
        <w:trPr>
          <w:cantSplit/>
        </w:trPr>
        <w:tc>
          <w:tcPr>
            <w:tcW w:w="851" w:type="dxa"/>
            <w:vMerge w:val="restart"/>
          </w:tcPr>
          <w:p w14:paraId="242E5D41" w14:textId="77777777" w:rsidR="00E609C2" w:rsidRPr="00BD08FD" w:rsidRDefault="00E609C2">
            <w:pPr>
              <w:pStyle w:val="TAL"/>
              <w:rPr>
                <w:b/>
              </w:rPr>
            </w:pPr>
          </w:p>
          <w:p w14:paraId="21BC5717" w14:textId="77777777" w:rsidR="00E609C2" w:rsidRPr="00BD08FD" w:rsidRDefault="00E609C2">
            <w:pPr>
              <w:pStyle w:val="TAL"/>
              <w:rPr>
                <w:b/>
              </w:rPr>
            </w:pPr>
          </w:p>
          <w:p w14:paraId="5165C3FA" w14:textId="77777777" w:rsidR="00E609C2" w:rsidRPr="00BD08FD" w:rsidRDefault="00E609C2">
            <w:pPr>
              <w:pStyle w:val="TAL"/>
              <w:rPr>
                <w:b/>
              </w:rPr>
            </w:pPr>
          </w:p>
          <w:p w14:paraId="481C379E" w14:textId="77777777" w:rsidR="00E609C2" w:rsidRPr="00BD08FD" w:rsidRDefault="00E609C2">
            <w:pPr>
              <w:pStyle w:val="TAL"/>
              <w:rPr>
                <w:b/>
              </w:rPr>
            </w:pPr>
            <w:r w:rsidRPr="00BD08FD">
              <w:rPr>
                <w:b/>
              </w:rPr>
              <w:t>5</w:t>
            </w:r>
          </w:p>
        </w:tc>
        <w:tc>
          <w:tcPr>
            <w:tcW w:w="1455" w:type="dxa"/>
          </w:tcPr>
          <w:p w14:paraId="7D8E9484" w14:textId="77777777" w:rsidR="00E609C2" w:rsidRPr="00BD08FD" w:rsidRDefault="00E609C2">
            <w:pPr>
              <w:pStyle w:val="TAC"/>
            </w:pPr>
            <w:smartTag w:uri="urn:schemas-microsoft-com:office:smarttags" w:element="stockticker">
              <w:r w:rsidRPr="00BD08FD">
                <w:t>SID</w:t>
              </w:r>
            </w:smartTag>
            <w:r w:rsidRPr="00BD08FD">
              <w:t xml:space="preserve"> Type Indicator</w:t>
            </w:r>
            <w:r w:rsidRPr="00BD08FD">
              <w:br/>
              <w:t xml:space="preserve"> </w:t>
            </w:r>
          </w:p>
        </w:tc>
        <w:tc>
          <w:tcPr>
            <w:tcW w:w="6483" w:type="dxa"/>
            <w:gridSpan w:val="6"/>
          </w:tcPr>
          <w:p w14:paraId="61E49046" w14:textId="77777777" w:rsidR="00E609C2" w:rsidRPr="00BD08FD" w:rsidRDefault="00E609C2">
            <w:pPr>
              <w:pStyle w:val="TAC"/>
            </w:pPr>
          </w:p>
          <w:p w14:paraId="187FC53E" w14:textId="77777777" w:rsidR="00E609C2" w:rsidRPr="00BD08FD" w:rsidRDefault="00E609C2">
            <w:pPr>
              <w:pStyle w:val="TAC"/>
            </w:pPr>
            <w:r w:rsidRPr="00BD08FD">
              <w:t>frame energy</w:t>
            </w:r>
          </w:p>
        </w:tc>
        <w:tc>
          <w:tcPr>
            <w:tcW w:w="1134" w:type="dxa"/>
          </w:tcPr>
          <w:p w14:paraId="78BEA001" w14:textId="77777777" w:rsidR="00E609C2" w:rsidRPr="00BD08FD" w:rsidRDefault="00E609C2">
            <w:pPr>
              <w:pStyle w:val="TAC"/>
            </w:pPr>
            <w:r w:rsidRPr="00BD08FD">
              <w:t>index of 3</w:t>
            </w:r>
            <w:r w:rsidRPr="00BD08FD">
              <w:rPr>
                <w:vertAlign w:val="superscript"/>
              </w:rPr>
              <w:t>rd</w:t>
            </w:r>
            <w:r w:rsidRPr="00BD08FD">
              <w:t xml:space="preserve"> LSF subvector</w:t>
            </w:r>
          </w:p>
        </w:tc>
      </w:tr>
      <w:tr w:rsidR="00E609C2" w:rsidRPr="00BD08FD" w14:paraId="1FA9DD17" w14:textId="77777777">
        <w:trPr>
          <w:cantSplit/>
        </w:trPr>
        <w:tc>
          <w:tcPr>
            <w:tcW w:w="851" w:type="dxa"/>
            <w:vMerge/>
          </w:tcPr>
          <w:p w14:paraId="4C75B921" w14:textId="77777777" w:rsidR="00E609C2" w:rsidRPr="00BD08FD" w:rsidRDefault="00E609C2">
            <w:pPr>
              <w:pStyle w:val="TAL"/>
              <w:rPr>
                <w:b/>
              </w:rPr>
            </w:pPr>
          </w:p>
        </w:tc>
        <w:tc>
          <w:tcPr>
            <w:tcW w:w="1455" w:type="dxa"/>
          </w:tcPr>
          <w:p w14:paraId="5B4C047F" w14:textId="77777777" w:rsidR="00E609C2" w:rsidRPr="00BD08FD" w:rsidRDefault="00E609C2">
            <w:pPr>
              <w:pStyle w:val="TAC"/>
            </w:pPr>
            <w:r w:rsidRPr="00BD08FD">
              <w:t>t1</w:t>
            </w:r>
          </w:p>
        </w:tc>
        <w:tc>
          <w:tcPr>
            <w:tcW w:w="955" w:type="dxa"/>
          </w:tcPr>
          <w:p w14:paraId="0E55705B" w14:textId="77777777" w:rsidR="00E609C2" w:rsidRPr="00BD08FD" w:rsidRDefault="00E609C2">
            <w:pPr>
              <w:pStyle w:val="TAC"/>
            </w:pPr>
            <w:r w:rsidRPr="00BD08FD">
              <w:t>s35</w:t>
            </w:r>
          </w:p>
        </w:tc>
        <w:tc>
          <w:tcPr>
            <w:tcW w:w="1134" w:type="dxa"/>
          </w:tcPr>
          <w:p w14:paraId="7EC3FBF7" w14:textId="77777777" w:rsidR="00E609C2" w:rsidRPr="00BD08FD" w:rsidRDefault="00E609C2">
            <w:pPr>
              <w:pStyle w:val="TAC"/>
            </w:pPr>
            <w:r w:rsidRPr="00BD08FD">
              <w:t>s34</w:t>
            </w:r>
          </w:p>
        </w:tc>
        <w:tc>
          <w:tcPr>
            <w:tcW w:w="1134" w:type="dxa"/>
          </w:tcPr>
          <w:p w14:paraId="3FA639AD" w14:textId="77777777" w:rsidR="00E609C2" w:rsidRPr="00BD08FD" w:rsidRDefault="00E609C2">
            <w:pPr>
              <w:pStyle w:val="TAC"/>
            </w:pPr>
            <w:r w:rsidRPr="00BD08FD">
              <w:t>s33</w:t>
            </w:r>
          </w:p>
        </w:tc>
        <w:tc>
          <w:tcPr>
            <w:tcW w:w="1134" w:type="dxa"/>
          </w:tcPr>
          <w:p w14:paraId="66FF80EE" w14:textId="77777777" w:rsidR="00E609C2" w:rsidRPr="00BD08FD" w:rsidRDefault="00E609C2">
            <w:pPr>
              <w:pStyle w:val="TAC"/>
            </w:pPr>
            <w:r w:rsidRPr="00BD08FD">
              <w:t>s32</w:t>
            </w:r>
          </w:p>
        </w:tc>
        <w:tc>
          <w:tcPr>
            <w:tcW w:w="1134" w:type="dxa"/>
          </w:tcPr>
          <w:p w14:paraId="7302178E" w14:textId="77777777" w:rsidR="00E609C2" w:rsidRPr="00BD08FD" w:rsidRDefault="00E609C2">
            <w:pPr>
              <w:pStyle w:val="TAC"/>
            </w:pPr>
            <w:r w:rsidRPr="00BD08FD">
              <w:t>s31</w:t>
            </w:r>
          </w:p>
        </w:tc>
        <w:tc>
          <w:tcPr>
            <w:tcW w:w="992" w:type="dxa"/>
          </w:tcPr>
          <w:p w14:paraId="324E8E69" w14:textId="77777777" w:rsidR="00E609C2" w:rsidRPr="00BD08FD" w:rsidRDefault="00E609C2">
            <w:pPr>
              <w:pStyle w:val="TAC"/>
            </w:pPr>
            <w:r w:rsidRPr="00BD08FD">
              <w:t>s30</w:t>
            </w:r>
          </w:p>
        </w:tc>
        <w:tc>
          <w:tcPr>
            <w:tcW w:w="1134" w:type="dxa"/>
          </w:tcPr>
          <w:p w14:paraId="0ABA144F" w14:textId="77777777" w:rsidR="00E609C2" w:rsidRPr="00BD08FD" w:rsidRDefault="00E609C2">
            <w:pPr>
              <w:pStyle w:val="TAC"/>
            </w:pPr>
            <w:r w:rsidRPr="00BD08FD">
              <w:t>s29</w:t>
            </w:r>
          </w:p>
        </w:tc>
      </w:tr>
      <w:tr w:rsidR="00E609C2" w:rsidRPr="00BD08FD" w14:paraId="11B48E2D" w14:textId="77777777">
        <w:trPr>
          <w:cantSplit/>
        </w:trPr>
        <w:tc>
          <w:tcPr>
            <w:tcW w:w="851" w:type="dxa"/>
            <w:vMerge w:val="restart"/>
          </w:tcPr>
          <w:p w14:paraId="52936C48" w14:textId="77777777" w:rsidR="00E609C2" w:rsidRPr="00BD08FD" w:rsidRDefault="00E609C2">
            <w:pPr>
              <w:pStyle w:val="TAL"/>
              <w:rPr>
                <w:b/>
              </w:rPr>
            </w:pPr>
          </w:p>
          <w:p w14:paraId="7CADF772" w14:textId="77777777" w:rsidR="00E609C2" w:rsidRPr="00BD08FD" w:rsidRDefault="00E609C2">
            <w:pPr>
              <w:pStyle w:val="TAL"/>
              <w:rPr>
                <w:b/>
              </w:rPr>
            </w:pPr>
          </w:p>
          <w:p w14:paraId="38FAC2D5" w14:textId="77777777" w:rsidR="00E609C2" w:rsidRPr="00BD08FD" w:rsidRDefault="00E609C2">
            <w:pPr>
              <w:pStyle w:val="TAL"/>
              <w:rPr>
                <w:b/>
              </w:rPr>
            </w:pPr>
          </w:p>
          <w:p w14:paraId="071126F2" w14:textId="77777777" w:rsidR="00E609C2" w:rsidRPr="00BD08FD" w:rsidRDefault="00E609C2">
            <w:pPr>
              <w:pStyle w:val="TAL"/>
              <w:rPr>
                <w:b/>
              </w:rPr>
            </w:pPr>
            <w:r w:rsidRPr="00BD08FD">
              <w:rPr>
                <w:b/>
              </w:rPr>
              <w:t>6</w:t>
            </w:r>
          </w:p>
        </w:tc>
        <w:tc>
          <w:tcPr>
            <w:tcW w:w="5812" w:type="dxa"/>
            <w:gridSpan w:val="5"/>
          </w:tcPr>
          <w:p w14:paraId="380FC2EB" w14:textId="77777777" w:rsidR="00E609C2" w:rsidRPr="00BD08FD" w:rsidRDefault="00E609C2">
            <w:pPr>
              <w:pStyle w:val="TAC"/>
            </w:pPr>
          </w:p>
          <w:p w14:paraId="4FB58344" w14:textId="77777777" w:rsidR="00E609C2" w:rsidRPr="00BD08FD" w:rsidRDefault="00E609C2">
            <w:pPr>
              <w:pStyle w:val="TAC"/>
            </w:pPr>
            <w:r w:rsidRPr="00BD08FD">
              <w:t>Stuffing bits</w:t>
            </w:r>
          </w:p>
          <w:p w14:paraId="0179B600" w14:textId="77777777" w:rsidR="00E609C2" w:rsidRPr="00BD08FD" w:rsidRDefault="00E609C2">
            <w:pPr>
              <w:pStyle w:val="TAC"/>
            </w:pPr>
          </w:p>
        </w:tc>
        <w:tc>
          <w:tcPr>
            <w:tcW w:w="3260" w:type="dxa"/>
            <w:gridSpan w:val="3"/>
          </w:tcPr>
          <w:p w14:paraId="3547DFDD" w14:textId="77777777" w:rsidR="00E609C2" w:rsidRPr="00BD08FD" w:rsidRDefault="00E609C2">
            <w:pPr>
              <w:pStyle w:val="TAC"/>
            </w:pPr>
          </w:p>
          <w:p w14:paraId="2163EE2A" w14:textId="77777777" w:rsidR="00E609C2" w:rsidRPr="00BD08FD" w:rsidRDefault="00E609C2">
            <w:pPr>
              <w:pStyle w:val="TAC"/>
            </w:pPr>
            <w:r w:rsidRPr="00BD08FD">
              <w:t>Mode Indication</w:t>
            </w:r>
            <w:r w:rsidRPr="00BD08FD">
              <w:br/>
            </w:r>
            <w:smartTag w:uri="urn:schemas-microsoft-com:office:smarttags" w:element="stockticker">
              <w:r w:rsidRPr="00BD08FD">
                <w:t>MSB</w:t>
              </w:r>
            </w:smartTag>
            <w:r w:rsidRPr="00BD08FD">
              <w:t xml:space="preserve">             mi(i)              LSB</w:t>
            </w:r>
          </w:p>
        </w:tc>
      </w:tr>
      <w:tr w:rsidR="00E609C2" w:rsidRPr="00BD08FD" w14:paraId="765F804C" w14:textId="77777777">
        <w:trPr>
          <w:cantSplit/>
        </w:trPr>
        <w:tc>
          <w:tcPr>
            <w:tcW w:w="851" w:type="dxa"/>
            <w:vMerge/>
          </w:tcPr>
          <w:p w14:paraId="56BF0610" w14:textId="77777777" w:rsidR="00E609C2" w:rsidRPr="00BD08FD" w:rsidRDefault="00E609C2">
            <w:pPr>
              <w:pStyle w:val="TAL"/>
              <w:rPr>
                <w:b/>
              </w:rPr>
            </w:pPr>
          </w:p>
        </w:tc>
        <w:tc>
          <w:tcPr>
            <w:tcW w:w="1455" w:type="dxa"/>
          </w:tcPr>
          <w:p w14:paraId="79586E5C" w14:textId="77777777" w:rsidR="00E609C2" w:rsidRPr="00BD08FD" w:rsidRDefault="00E609C2">
            <w:pPr>
              <w:pStyle w:val="TAC"/>
            </w:pPr>
            <w:r w:rsidRPr="00BD08FD">
              <w:t>UB</w:t>
            </w:r>
          </w:p>
        </w:tc>
        <w:tc>
          <w:tcPr>
            <w:tcW w:w="955" w:type="dxa"/>
          </w:tcPr>
          <w:p w14:paraId="508EC026" w14:textId="77777777" w:rsidR="00E609C2" w:rsidRPr="00BD08FD" w:rsidRDefault="00E609C2">
            <w:pPr>
              <w:pStyle w:val="TAC"/>
            </w:pPr>
            <w:r w:rsidRPr="00BD08FD">
              <w:t>UB</w:t>
            </w:r>
          </w:p>
        </w:tc>
        <w:tc>
          <w:tcPr>
            <w:tcW w:w="1134" w:type="dxa"/>
          </w:tcPr>
          <w:p w14:paraId="0F6E4E0B" w14:textId="77777777" w:rsidR="00E609C2" w:rsidRPr="00BD08FD" w:rsidRDefault="00E609C2">
            <w:pPr>
              <w:pStyle w:val="TAC"/>
            </w:pPr>
            <w:r w:rsidRPr="00BD08FD">
              <w:t>UB</w:t>
            </w:r>
          </w:p>
        </w:tc>
        <w:tc>
          <w:tcPr>
            <w:tcW w:w="1134" w:type="dxa"/>
          </w:tcPr>
          <w:p w14:paraId="15B4C67A" w14:textId="77777777" w:rsidR="00E609C2" w:rsidRPr="00BD08FD" w:rsidRDefault="00E609C2">
            <w:pPr>
              <w:pStyle w:val="TAC"/>
            </w:pPr>
            <w:r w:rsidRPr="00BD08FD">
              <w:t>UB</w:t>
            </w:r>
          </w:p>
        </w:tc>
        <w:tc>
          <w:tcPr>
            <w:tcW w:w="1134" w:type="dxa"/>
          </w:tcPr>
          <w:p w14:paraId="532EFEED" w14:textId="77777777" w:rsidR="00E609C2" w:rsidRPr="00BD08FD" w:rsidRDefault="00E609C2">
            <w:pPr>
              <w:pStyle w:val="TAC"/>
            </w:pPr>
            <w:r w:rsidRPr="00BD08FD">
              <w:t>UB</w:t>
            </w:r>
          </w:p>
        </w:tc>
        <w:tc>
          <w:tcPr>
            <w:tcW w:w="1134" w:type="dxa"/>
          </w:tcPr>
          <w:p w14:paraId="4CF6A450" w14:textId="77777777" w:rsidR="00E609C2" w:rsidRPr="00BD08FD" w:rsidRDefault="00E609C2">
            <w:pPr>
              <w:pStyle w:val="TAC"/>
            </w:pPr>
            <w:r w:rsidRPr="00BD08FD">
              <w:t>mi(2)</w:t>
            </w:r>
          </w:p>
        </w:tc>
        <w:tc>
          <w:tcPr>
            <w:tcW w:w="992" w:type="dxa"/>
          </w:tcPr>
          <w:p w14:paraId="2D0A5F37" w14:textId="77777777" w:rsidR="00E609C2" w:rsidRPr="00BD08FD" w:rsidRDefault="00E609C2">
            <w:pPr>
              <w:pStyle w:val="TAC"/>
            </w:pPr>
            <w:r w:rsidRPr="00BD08FD">
              <w:t>mi(1)</w:t>
            </w:r>
          </w:p>
        </w:tc>
        <w:tc>
          <w:tcPr>
            <w:tcW w:w="1134" w:type="dxa"/>
          </w:tcPr>
          <w:p w14:paraId="01F385C5" w14:textId="77777777" w:rsidR="00E609C2" w:rsidRPr="00BD08FD" w:rsidRDefault="00E609C2">
            <w:pPr>
              <w:pStyle w:val="TAC"/>
            </w:pPr>
            <w:r w:rsidRPr="00BD08FD">
              <w:t>mi(0)</w:t>
            </w:r>
          </w:p>
        </w:tc>
      </w:tr>
    </w:tbl>
    <w:p w14:paraId="48C9EA7C" w14:textId="77777777" w:rsidR="00E609C2" w:rsidRPr="00BD08FD" w:rsidRDefault="00E609C2"/>
    <w:p w14:paraId="05355FCE" w14:textId="77777777" w:rsidR="00E609C2" w:rsidRPr="00BD08FD" w:rsidRDefault="00E609C2">
      <w:r w:rsidRPr="00BD08FD">
        <w:t xml:space="preserve">Definitions of additional descriptor bits needed for the silence descriptor in the table are as follows: </w:t>
      </w:r>
      <w:smartTag w:uri="urn:schemas-microsoft-com:office:smarttags" w:element="stockticker">
        <w:r w:rsidRPr="00BD08FD">
          <w:t>SID</w:t>
        </w:r>
      </w:smartTag>
      <w:r w:rsidRPr="00BD08FD">
        <w:t xml:space="preserve">-type Indicator </w:t>
      </w:r>
      <w:smartTag w:uri="urn:schemas-microsoft-com:office:smarttags" w:element="stockticker">
        <w:r w:rsidRPr="00BD08FD">
          <w:t>STI</w:t>
        </w:r>
      </w:smartTag>
      <w:r w:rsidRPr="00BD08FD">
        <w:t xml:space="preserve"> is {0=</w:t>
      </w:r>
      <w:smartTag w:uri="urn:schemas-microsoft-com:office:smarttags" w:element="stockticker">
        <w:r w:rsidRPr="00BD08FD">
          <w:t>SID</w:t>
        </w:r>
      </w:smartTag>
      <w:r w:rsidRPr="00BD08FD">
        <w:t>_FIRST, 1=</w:t>
      </w:r>
      <w:smartTag w:uri="urn:schemas-microsoft-com:office:smarttags" w:element="stockticker">
        <w:r w:rsidRPr="00BD08FD">
          <w:t>SID</w:t>
        </w:r>
      </w:smartTag>
      <w:r w:rsidRPr="00BD08FD">
        <w:t xml:space="preserve">_UPDATE }, Mode Indication (mi(0)- mi(2)) is the </w:t>
      </w:r>
      <w:smartTag w:uri="urn:schemas-microsoft-com:office:smarttags" w:element="stockticker">
        <w:r w:rsidRPr="00BD08FD">
          <w:t>AMR</w:t>
        </w:r>
      </w:smartTag>
      <w:r w:rsidRPr="00BD08FD">
        <w:t xml:space="preserve"> codec mode according to the first eight entries in table 1a.</w:t>
      </w:r>
    </w:p>
    <w:p w14:paraId="6BA9239F" w14:textId="77777777" w:rsidR="00E609C2" w:rsidRPr="00BD08FD" w:rsidRDefault="00E609C2">
      <w:pPr>
        <w:pStyle w:val="TH"/>
      </w:pPr>
      <w:r w:rsidRPr="00BD08FD">
        <w:lastRenderedPageBreak/>
        <w:t xml:space="preserve">Table A.3: Mapping of bits for Frame Type 9 (GSM-EFR </w:t>
      </w:r>
      <w:smartTag w:uri="urn:schemas-microsoft-com:office:smarttags" w:element="stockticker">
        <w:r w:rsidRPr="00BD08FD">
          <w:t>SID</w:t>
        </w:r>
      </w:smartTag>
      <w:r w:rsidRPr="00BD08FD">
        <w:t>)</w:t>
      </w:r>
      <w:r w:rsidRPr="00BD08FD">
        <w:br/>
        <w:t xml:space="preserve"> (Bits s1 to s91 refer to GSM 46.060)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136"/>
        <w:gridCol w:w="1136"/>
        <w:gridCol w:w="1136"/>
        <w:gridCol w:w="1137"/>
        <w:gridCol w:w="1137"/>
        <w:gridCol w:w="1136"/>
        <w:gridCol w:w="1136"/>
        <w:gridCol w:w="1137"/>
      </w:tblGrid>
      <w:tr w:rsidR="00E609C2" w:rsidRPr="00BD08FD" w14:paraId="0883AB67" w14:textId="77777777">
        <w:trPr>
          <w:cantSplit/>
        </w:trPr>
        <w:tc>
          <w:tcPr>
            <w:tcW w:w="851" w:type="dxa"/>
          </w:tcPr>
          <w:p w14:paraId="52C87708" w14:textId="77777777" w:rsidR="00E609C2" w:rsidRPr="00BD08FD" w:rsidRDefault="00E609C2">
            <w:pPr>
              <w:pStyle w:val="TAH"/>
            </w:pPr>
          </w:p>
        </w:tc>
        <w:tc>
          <w:tcPr>
            <w:tcW w:w="1136" w:type="dxa"/>
          </w:tcPr>
          <w:p w14:paraId="6F8B59E0" w14:textId="77777777" w:rsidR="00E609C2" w:rsidRPr="00BD08FD" w:rsidRDefault="00E609C2">
            <w:pPr>
              <w:pStyle w:val="TAH"/>
            </w:pPr>
            <w:smartTag w:uri="urn:schemas-microsoft-com:office:smarttags" w:element="stockticker">
              <w:r w:rsidRPr="00BD08FD">
                <w:t>MSB</w:t>
              </w:r>
            </w:smartTag>
          </w:p>
        </w:tc>
        <w:tc>
          <w:tcPr>
            <w:tcW w:w="6818" w:type="dxa"/>
            <w:gridSpan w:val="6"/>
          </w:tcPr>
          <w:p w14:paraId="5003DCC3" w14:textId="77777777" w:rsidR="00E609C2" w:rsidRPr="00BD08FD" w:rsidRDefault="00E609C2">
            <w:pPr>
              <w:pStyle w:val="TAH"/>
            </w:pPr>
            <w:r w:rsidRPr="00BD08FD">
              <w:t>Mapping of bits</w:t>
            </w:r>
            <w:r w:rsidRPr="00BD08FD">
              <w:br/>
              <w:t xml:space="preserve">GSM-EFR </w:t>
            </w:r>
            <w:smartTag w:uri="urn:schemas-microsoft-com:office:smarttags" w:element="stockticker">
              <w:r w:rsidRPr="00BD08FD">
                <w:t>SID</w:t>
              </w:r>
            </w:smartTag>
          </w:p>
        </w:tc>
        <w:tc>
          <w:tcPr>
            <w:tcW w:w="1137" w:type="dxa"/>
          </w:tcPr>
          <w:p w14:paraId="3F38FE61" w14:textId="77777777" w:rsidR="00E609C2" w:rsidRPr="00BD08FD" w:rsidRDefault="00E609C2">
            <w:pPr>
              <w:pStyle w:val="TAH"/>
            </w:pPr>
            <w:r w:rsidRPr="00BD08FD">
              <w:t>LSB</w:t>
            </w:r>
          </w:p>
        </w:tc>
      </w:tr>
      <w:tr w:rsidR="00E609C2" w:rsidRPr="00BD08FD" w14:paraId="43397E39" w14:textId="77777777">
        <w:trPr>
          <w:cantSplit/>
        </w:trPr>
        <w:tc>
          <w:tcPr>
            <w:tcW w:w="851" w:type="dxa"/>
          </w:tcPr>
          <w:p w14:paraId="3E5351EE" w14:textId="77777777" w:rsidR="00E609C2" w:rsidRPr="00BD08FD" w:rsidRDefault="00E609C2">
            <w:pPr>
              <w:pStyle w:val="TAL"/>
              <w:rPr>
                <w:b/>
              </w:rPr>
            </w:pPr>
            <w:r w:rsidRPr="00BD08FD">
              <w:rPr>
                <w:b/>
              </w:rPr>
              <w:t>Octet</w:t>
            </w:r>
          </w:p>
        </w:tc>
        <w:tc>
          <w:tcPr>
            <w:tcW w:w="1136" w:type="dxa"/>
          </w:tcPr>
          <w:p w14:paraId="1D7AE431" w14:textId="77777777" w:rsidR="00E609C2" w:rsidRPr="00BD08FD" w:rsidRDefault="00E609C2">
            <w:pPr>
              <w:pStyle w:val="TAH"/>
            </w:pPr>
            <w:r w:rsidRPr="00BD08FD">
              <w:t>bit 8</w:t>
            </w:r>
          </w:p>
        </w:tc>
        <w:tc>
          <w:tcPr>
            <w:tcW w:w="1136" w:type="dxa"/>
          </w:tcPr>
          <w:p w14:paraId="0E90DF48" w14:textId="77777777" w:rsidR="00E609C2" w:rsidRPr="00BD08FD" w:rsidRDefault="00E609C2">
            <w:pPr>
              <w:pStyle w:val="TAH"/>
            </w:pPr>
            <w:r w:rsidRPr="00BD08FD">
              <w:t>bit 7</w:t>
            </w:r>
          </w:p>
        </w:tc>
        <w:tc>
          <w:tcPr>
            <w:tcW w:w="1136" w:type="dxa"/>
          </w:tcPr>
          <w:p w14:paraId="66D27876" w14:textId="77777777" w:rsidR="00E609C2" w:rsidRPr="00BD08FD" w:rsidRDefault="00E609C2">
            <w:pPr>
              <w:pStyle w:val="TAH"/>
            </w:pPr>
            <w:r w:rsidRPr="00BD08FD">
              <w:t>bit 6</w:t>
            </w:r>
          </w:p>
        </w:tc>
        <w:tc>
          <w:tcPr>
            <w:tcW w:w="1137" w:type="dxa"/>
          </w:tcPr>
          <w:p w14:paraId="3364469F" w14:textId="77777777" w:rsidR="00E609C2" w:rsidRPr="00BD08FD" w:rsidRDefault="00E609C2">
            <w:pPr>
              <w:pStyle w:val="TAH"/>
            </w:pPr>
            <w:r w:rsidRPr="00BD08FD">
              <w:t>bit 5</w:t>
            </w:r>
          </w:p>
        </w:tc>
        <w:tc>
          <w:tcPr>
            <w:tcW w:w="1137" w:type="dxa"/>
          </w:tcPr>
          <w:p w14:paraId="28F60FFD" w14:textId="77777777" w:rsidR="00E609C2" w:rsidRPr="00BD08FD" w:rsidRDefault="00E609C2">
            <w:pPr>
              <w:pStyle w:val="TAH"/>
            </w:pPr>
            <w:r w:rsidRPr="00BD08FD">
              <w:t>bit 4</w:t>
            </w:r>
          </w:p>
        </w:tc>
        <w:tc>
          <w:tcPr>
            <w:tcW w:w="1136" w:type="dxa"/>
          </w:tcPr>
          <w:p w14:paraId="02D028AB" w14:textId="77777777" w:rsidR="00E609C2" w:rsidRPr="00BD08FD" w:rsidRDefault="00E609C2">
            <w:pPr>
              <w:pStyle w:val="TAH"/>
            </w:pPr>
            <w:r w:rsidRPr="00BD08FD">
              <w:t>bit 3</w:t>
            </w:r>
          </w:p>
        </w:tc>
        <w:tc>
          <w:tcPr>
            <w:tcW w:w="1136" w:type="dxa"/>
          </w:tcPr>
          <w:p w14:paraId="06B4CDBD" w14:textId="77777777" w:rsidR="00E609C2" w:rsidRPr="00BD08FD" w:rsidRDefault="00E609C2">
            <w:pPr>
              <w:pStyle w:val="TAH"/>
            </w:pPr>
            <w:r w:rsidRPr="00BD08FD">
              <w:t>bit 2</w:t>
            </w:r>
          </w:p>
        </w:tc>
        <w:tc>
          <w:tcPr>
            <w:tcW w:w="1137" w:type="dxa"/>
          </w:tcPr>
          <w:p w14:paraId="6145862E" w14:textId="77777777" w:rsidR="00E609C2" w:rsidRPr="00BD08FD" w:rsidRDefault="00E609C2">
            <w:pPr>
              <w:pStyle w:val="TAH"/>
            </w:pPr>
            <w:r w:rsidRPr="00BD08FD">
              <w:t>bit 1</w:t>
            </w:r>
          </w:p>
        </w:tc>
      </w:tr>
      <w:tr w:rsidR="00E609C2" w:rsidRPr="00BD08FD" w14:paraId="5E318C0D" w14:textId="77777777">
        <w:trPr>
          <w:cantSplit/>
        </w:trPr>
        <w:tc>
          <w:tcPr>
            <w:tcW w:w="851" w:type="dxa"/>
            <w:vMerge w:val="restart"/>
          </w:tcPr>
          <w:p w14:paraId="0FAC345D" w14:textId="77777777" w:rsidR="00E609C2" w:rsidRPr="00BD08FD" w:rsidRDefault="00E609C2">
            <w:pPr>
              <w:pStyle w:val="TAL"/>
              <w:rPr>
                <w:b/>
              </w:rPr>
            </w:pPr>
          </w:p>
          <w:p w14:paraId="5C619D97" w14:textId="77777777" w:rsidR="00E609C2" w:rsidRPr="00BD08FD" w:rsidRDefault="00E609C2">
            <w:pPr>
              <w:pStyle w:val="TAL"/>
              <w:rPr>
                <w:b/>
              </w:rPr>
            </w:pPr>
          </w:p>
          <w:p w14:paraId="27E78079" w14:textId="77777777" w:rsidR="00E609C2" w:rsidRPr="00BD08FD" w:rsidRDefault="00E609C2">
            <w:pPr>
              <w:pStyle w:val="TAL"/>
              <w:rPr>
                <w:b/>
              </w:rPr>
            </w:pPr>
          </w:p>
          <w:p w14:paraId="77387AE5" w14:textId="77777777" w:rsidR="00E609C2" w:rsidRPr="00BD08FD" w:rsidRDefault="00E609C2">
            <w:pPr>
              <w:pStyle w:val="TAL"/>
              <w:rPr>
                <w:b/>
              </w:rPr>
            </w:pPr>
            <w:r w:rsidRPr="00BD08FD">
              <w:rPr>
                <w:b/>
              </w:rPr>
              <w:t>1</w:t>
            </w:r>
          </w:p>
        </w:tc>
        <w:tc>
          <w:tcPr>
            <w:tcW w:w="4545" w:type="dxa"/>
            <w:gridSpan w:val="4"/>
          </w:tcPr>
          <w:p w14:paraId="4CCF9455" w14:textId="77777777" w:rsidR="00E609C2" w:rsidRPr="00BD08FD" w:rsidRDefault="00E609C2">
            <w:pPr>
              <w:pStyle w:val="TAC"/>
            </w:pPr>
          </w:p>
          <w:p w14:paraId="527A6582" w14:textId="77777777" w:rsidR="00E609C2" w:rsidRPr="00BD08FD" w:rsidRDefault="00E609C2">
            <w:pPr>
              <w:pStyle w:val="TAC"/>
            </w:pPr>
            <w:r w:rsidRPr="00BD08FD">
              <w:t>Index of 1</w:t>
            </w:r>
            <w:r w:rsidRPr="00BD08FD">
              <w:rPr>
                <w:vertAlign w:val="superscript"/>
              </w:rPr>
              <w:t>st</w:t>
            </w:r>
            <w:r w:rsidRPr="00BD08FD">
              <w:t xml:space="preserve"> LSF subMatrix</w:t>
            </w:r>
          </w:p>
        </w:tc>
        <w:tc>
          <w:tcPr>
            <w:tcW w:w="4546" w:type="dxa"/>
            <w:gridSpan w:val="4"/>
          </w:tcPr>
          <w:p w14:paraId="3C9503E5" w14:textId="77777777" w:rsidR="00E609C2" w:rsidRPr="00BD08FD" w:rsidRDefault="00E609C2">
            <w:pPr>
              <w:pStyle w:val="TAC"/>
            </w:pPr>
          </w:p>
          <w:p w14:paraId="3BC32F99" w14:textId="77777777" w:rsidR="00E609C2" w:rsidRPr="00BD08FD" w:rsidRDefault="00E609C2">
            <w:pPr>
              <w:pStyle w:val="TAC"/>
            </w:pPr>
            <w:r w:rsidRPr="00BD08FD">
              <w:t xml:space="preserve">Frame Type (= 9) </w:t>
            </w:r>
          </w:p>
          <w:p w14:paraId="4A05DE64" w14:textId="77777777" w:rsidR="00E609C2" w:rsidRPr="00BD08FD" w:rsidRDefault="00E609C2">
            <w:pPr>
              <w:pStyle w:val="TAC"/>
            </w:pPr>
          </w:p>
        </w:tc>
      </w:tr>
      <w:tr w:rsidR="00E609C2" w:rsidRPr="00BD08FD" w14:paraId="2D4001C2" w14:textId="77777777">
        <w:trPr>
          <w:cantSplit/>
        </w:trPr>
        <w:tc>
          <w:tcPr>
            <w:tcW w:w="851" w:type="dxa"/>
            <w:vMerge/>
          </w:tcPr>
          <w:p w14:paraId="2DD6B3E1" w14:textId="77777777" w:rsidR="00E609C2" w:rsidRPr="00BD08FD" w:rsidRDefault="00E609C2">
            <w:pPr>
              <w:pStyle w:val="TAL"/>
              <w:rPr>
                <w:b/>
              </w:rPr>
            </w:pPr>
          </w:p>
        </w:tc>
        <w:tc>
          <w:tcPr>
            <w:tcW w:w="1136" w:type="dxa"/>
          </w:tcPr>
          <w:p w14:paraId="20BF7A75" w14:textId="77777777" w:rsidR="00E609C2" w:rsidRPr="00BD08FD" w:rsidRDefault="00E609C2">
            <w:pPr>
              <w:pStyle w:val="TAC"/>
            </w:pPr>
            <w:r w:rsidRPr="00BD08FD">
              <w:t>s4</w:t>
            </w:r>
          </w:p>
        </w:tc>
        <w:tc>
          <w:tcPr>
            <w:tcW w:w="1136" w:type="dxa"/>
          </w:tcPr>
          <w:p w14:paraId="6CC9AB6D" w14:textId="77777777" w:rsidR="00E609C2" w:rsidRPr="00BD08FD" w:rsidRDefault="00E609C2">
            <w:pPr>
              <w:pStyle w:val="TAC"/>
            </w:pPr>
            <w:r w:rsidRPr="00BD08FD">
              <w:t>s3</w:t>
            </w:r>
          </w:p>
        </w:tc>
        <w:tc>
          <w:tcPr>
            <w:tcW w:w="1136" w:type="dxa"/>
          </w:tcPr>
          <w:p w14:paraId="0FC25509" w14:textId="77777777" w:rsidR="00E609C2" w:rsidRPr="00BD08FD" w:rsidRDefault="00E609C2">
            <w:pPr>
              <w:pStyle w:val="TAC"/>
            </w:pPr>
            <w:r w:rsidRPr="00BD08FD">
              <w:t>s2</w:t>
            </w:r>
          </w:p>
        </w:tc>
        <w:tc>
          <w:tcPr>
            <w:tcW w:w="1137" w:type="dxa"/>
          </w:tcPr>
          <w:p w14:paraId="2D44E50E" w14:textId="77777777" w:rsidR="00E609C2" w:rsidRPr="00BD08FD" w:rsidRDefault="00E609C2">
            <w:pPr>
              <w:pStyle w:val="TAC"/>
            </w:pPr>
            <w:r w:rsidRPr="00BD08FD">
              <w:t>s1</w:t>
            </w:r>
          </w:p>
        </w:tc>
        <w:tc>
          <w:tcPr>
            <w:tcW w:w="1137" w:type="dxa"/>
          </w:tcPr>
          <w:p w14:paraId="4714190F" w14:textId="77777777" w:rsidR="00E609C2" w:rsidRPr="00BD08FD" w:rsidRDefault="00E609C2">
            <w:pPr>
              <w:pStyle w:val="TAC"/>
            </w:pPr>
            <w:r w:rsidRPr="00BD08FD">
              <w:t>1</w:t>
            </w:r>
          </w:p>
        </w:tc>
        <w:tc>
          <w:tcPr>
            <w:tcW w:w="1136" w:type="dxa"/>
          </w:tcPr>
          <w:p w14:paraId="69123F85" w14:textId="77777777" w:rsidR="00E609C2" w:rsidRPr="00BD08FD" w:rsidRDefault="00E609C2">
            <w:pPr>
              <w:pStyle w:val="TAC"/>
            </w:pPr>
            <w:r w:rsidRPr="00BD08FD">
              <w:t>0</w:t>
            </w:r>
          </w:p>
        </w:tc>
        <w:tc>
          <w:tcPr>
            <w:tcW w:w="1136" w:type="dxa"/>
          </w:tcPr>
          <w:p w14:paraId="7C1BC0CE" w14:textId="77777777" w:rsidR="00E609C2" w:rsidRPr="00BD08FD" w:rsidRDefault="00E609C2">
            <w:pPr>
              <w:pStyle w:val="TAC"/>
            </w:pPr>
            <w:r w:rsidRPr="00BD08FD">
              <w:t>0</w:t>
            </w:r>
          </w:p>
        </w:tc>
        <w:tc>
          <w:tcPr>
            <w:tcW w:w="1137" w:type="dxa"/>
          </w:tcPr>
          <w:p w14:paraId="4FC0A9D4" w14:textId="77777777" w:rsidR="00E609C2" w:rsidRPr="00BD08FD" w:rsidRDefault="00E609C2">
            <w:pPr>
              <w:pStyle w:val="TAC"/>
            </w:pPr>
            <w:r w:rsidRPr="00BD08FD">
              <w:t>1</w:t>
            </w:r>
          </w:p>
        </w:tc>
      </w:tr>
      <w:tr w:rsidR="00E609C2" w:rsidRPr="00BD08FD" w14:paraId="3CF8047D" w14:textId="77777777">
        <w:trPr>
          <w:cantSplit/>
        </w:trPr>
        <w:tc>
          <w:tcPr>
            <w:tcW w:w="851" w:type="dxa"/>
            <w:vMerge w:val="restart"/>
          </w:tcPr>
          <w:p w14:paraId="0B903DDB" w14:textId="77777777" w:rsidR="00E609C2" w:rsidRPr="00BD08FD" w:rsidRDefault="00E609C2">
            <w:pPr>
              <w:pStyle w:val="TAL"/>
              <w:rPr>
                <w:b/>
              </w:rPr>
            </w:pPr>
          </w:p>
          <w:p w14:paraId="37A1ADE3" w14:textId="77777777" w:rsidR="00E609C2" w:rsidRPr="00BD08FD" w:rsidRDefault="00E609C2">
            <w:pPr>
              <w:pStyle w:val="TAL"/>
              <w:rPr>
                <w:b/>
              </w:rPr>
            </w:pPr>
          </w:p>
          <w:p w14:paraId="5098A133" w14:textId="77777777" w:rsidR="00E609C2" w:rsidRPr="00BD08FD" w:rsidRDefault="00E609C2">
            <w:pPr>
              <w:pStyle w:val="TAL"/>
              <w:rPr>
                <w:b/>
              </w:rPr>
            </w:pPr>
          </w:p>
          <w:p w14:paraId="0A6D032A" w14:textId="77777777" w:rsidR="00E609C2" w:rsidRPr="00BD08FD" w:rsidRDefault="00E609C2">
            <w:pPr>
              <w:pStyle w:val="TAL"/>
              <w:rPr>
                <w:b/>
              </w:rPr>
            </w:pPr>
            <w:r w:rsidRPr="00BD08FD">
              <w:rPr>
                <w:b/>
              </w:rPr>
              <w:t>2</w:t>
            </w:r>
          </w:p>
        </w:tc>
        <w:tc>
          <w:tcPr>
            <w:tcW w:w="5682" w:type="dxa"/>
            <w:gridSpan w:val="5"/>
          </w:tcPr>
          <w:p w14:paraId="131F0960" w14:textId="77777777" w:rsidR="00E609C2" w:rsidRPr="00BD08FD" w:rsidRDefault="00E609C2">
            <w:pPr>
              <w:pStyle w:val="TAC"/>
            </w:pPr>
          </w:p>
          <w:p w14:paraId="28B7544F" w14:textId="77777777" w:rsidR="00E609C2" w:rsidRPr="00BD08FD" w:rsidRDefault="00E609C2">
            <w:pPr>
              <w:pStyle w:val="TAC"/>
            </w:pPr>
            <w:r w:rsidRPr="00BD08FD">
              <w:t>Index of 2</w:t>
            </w:r>
            <w:r w:rsidRPr="00BD08FD">
              <w:rPr>
                <w:vertAlign w:val="superscript"/>
              </w:rPr>
              <w:t>nd</w:t>
            </w:r>
            <w:r w:rsidRPr="00BD08FD">
              <w:t xml:space="preserve"> LSF submatrix</w:t>
            </w:r>
          </w:p>
        </w:tc>
        <w:tc>
          <w:tcPr>
            <w:tcW w:w="3409" w:type="dxa"/>
            <w:gridSpan w:val="3"/>
          </w:tcPr>
          <w:p w14:paraId="1C2A2987" w14:textId="77777777" w:rsidR="00E609C2" w:rsidRPr="00BD08FD" w:rsidRDefault="00E609C2">
            <w:pPr>
              <w:pStyle w:val="TAC"/>
            </w:pPr>
          </w:p>
          <w:p w14:paraId="1887D6D1" w14:textId="77777777" w:rsidR="00E609C2" w:rsidRPr="00BD08FD" w:rsidRDefault="00E609C2">
            <w:pPr>
              <w:pStyle w:val="TAC"/>
            </w:pPr>
            <w:r w:rsidRPr="00BD08FD">
              <w:t>index of 1</w:t>
            </w:r>
            <w:r w:rsidRPr="00BD08FD">
              <w:rPr>
                <w:vertAlign w:val="superscript"/>
              </w:rPr>
              <w:t>st</w:t>
            </w:r>
            <w:r w:rsidRPr="00BD08FD">
              <w:t xml:space="preserve"> LSF subMatrix</w:t>
            </w:r>
          </w:p>
          <w:p w14:paraId="2E48E14D" w14:textId="77777777" w:rsidR="00E609C2" w:rsidRPr="00BD08FD" w:rsidRDefault="00E609C2">
            <w:pPr>
              <w:pStyle w:val="TAC"/>
            </w:pPr>
          </w:p>
        </w:tc>
      </w:tr>
      <w:tr w:rsidR="00E609C2" w:rsidRPr="00BD08FD" w14:paraId="2F3CC3D4" w14:textId="77777777">
        <w:trPr>
          <w:cantSplit/>
        </w:trPr>
        <w:tc>
          <w:tcPr>
            <w:tcW w:w="851" w:type="dxa"/>
            <w:vMerge/>
          </w:tcPr>
          <w:p w14:paraId="11D10E1F" w14:textId="77777777" w:rsidR="00E609C2" w:rsidRPr="00BD08FD" w:rsidRDefault="00E609C2">
            <w:pPr>
              <w:pStyle w:val="TAL"/>
              <w:rPr>
                <w:b/>
              </w:rPr>
            </w:pPr>
          </w:p>
        </w:tc>
        <w:tc>
          <w:tcPr>
            <w:tcW w:w="1136" w:type="dxa"/>
          </w:tcPr>
          <w:p w14:paraId="1C178585" w14:textId="77777777" w:rsidR="00E609C2" w:rsidRPr="00BD08FD" w:rsidRDefault="00E609C2">
            <w:pPr>
              <w:pStyle w:val="TAC"/>
            </w:pPr>
            <w:r w:rsidRPr="00BD08FD">
              <w:t>s12</w:t>
            </w:r>
          </w:p>
        </w:tc>
        <w:tc>
          <w:tcPr>
            <w:tcW w:w="1136" w:type="dxa"/>
          </w:tcPr>
          <w:p w14:paraId="4D69F304" w14:textId="77777777" w:rsidR="00E609C2" w:rsidRPr="00BD08FD" w:rsidRDefault="00E609C2">
            <w:pPr>
              <w:pStyle w:val="TAC"/>
            </w:pPr>
            <w:r w:rsidRPr="00BD08FD">
              <w:t>s11</w:t>
            </w:r>
          </w:p>
        </w:tc>
        <w:tc>
          <w:tcPr>
            <w:tcW w:w="1136" w:type="dxa"/>
          </w:tcPr>
          <w:p w14:paraId="749CC707" w14:textId="77777777" w:rsidR="00E609C2" w:rsidRPr="00BD08FD" w:rsidRDefault="00E609C2">
            <w:pPr>
              <w:pStyle w:val="TAC"/>
            </w:pPr>
            <w:r w:rsidRPr="00BD08FD">
              <w:t>s10</w:t>
            </w:r>
          </w:p>
        </w:tc>
        <w:tc>
          <w:tcPr>
            <w:tcW w:w="1137" w:type="dxa"/>
          </w:tcPr>
          <w:p w14:paraId="3D8C4AEF" w14:textId="77777777" w:rsidR="00E609C2" w:rsidRPr="00BD08FD" w:rsidRDefault="00E609C2">
            <w:pPr>
              <w:pStyle w:val="TAC"/>
            </w:pPr>
            <w:r w:rsidRPr="00BD08FD">
              <w:t>s9</w:t>
            </w:r>
          </w:p>
        </w:tc>
        <w:tc>
          <w:tcPr>
            <w:tcW w:w="1137" w:type="dxa"/>
          </w:tcPr>
          <w:p w14:paraId="4A23822C" w14:textId="77777777" w:rsidR="00E609C2" w:rsidRPr="00BD08FD" w:rsidRDefault="00E609C2">
            <w:pPr>
              <w:pStyle w:val="TAC"/>
            </w:pPr>
            <w:r w:rsidRPr="00BD08FD">
              <w:t>s8</w:t>
            </w:r>
          </w:p>
        </w:tc>
        <w:tc>
          <w:tcPr>
            <w:tcW w:w="1136" w:type="dxa"/>
          </w:tcPr>
          <w:p w14:paraId="4F45B989" w14:textId="77777777" w:rsidR="00E609C2" w:rsidRPr="00BD08FD" w:rsidRDefault="00E609C2">
            <w:pPr>
              <w:pStyle w:val="TAC"/>
            </w:pPr>
            <w:r w:rsidRPr="00BD08FD">
              <w:t>s7</w:t>
            </w:r>
          </w:p>
        </w:tc>
        <w:tc>
          <w:tcPr>
            <w:tcW w:w="1136" w:type="dxa"/>
          </w:tcPr>
          <w:p w14:paraId="40EB97A8" w14:textId="77777777" w:rsidR="00E609C2" w:rsidRPr="00BD08FD" w:rsidRDefault="00E609C2">
            <w:pPr>
              <w:pStyle w:val="TAC"/>
            </w:pPr>
            <w:r w:rsidRPr="00BD08FD">
              <w:t>s6</w:t>
            </w:r>
          </w:p>
        </w:tc>
        <w:tc>
          <w:tcPr>
            <w:tcW w:w="1137" w:type="dxa"/>
          </w:tcPr>
          <w:p w14:paraId="2925EE89" w14:textId="77777777" w:rsidR="00E609C2" w:rsidRPr="00BD08FD" w:rsidRDefault="00E609C2">
            <w:pPr>
              <w:pStyle w:val="TAC"/>
            </w:pPr>
            <w:r w:rsidRPr="00BD08FD">
              <w:t>s5</w:t>
            </w:r>
          </w:p>
        </w:tc>
      </w:tr>
      <w:tr w:rsidR="00E609C2" w:rsidRPr="00BD08FD" w14:paraId="18ED0434" w14:textId="77777777">
        <w:trPr>
          <w:cantSplit/>
        </w:trPr>
        <w:tc>
          <w:tcPr>
            <w:tcW w:w="851" w:type="dxa"/>
            <w:vMerge w:val="restart"/>
          </w:tcPr>
          <w:p w14:paraId="49316F7C" w14:textId="77777777" w:rsidR="00E609C2" w:rsidRPr="00BD08FD" w:rsidRDefault="00E609C2">
            <w:pPr>
              <w:pStyle w:val="TAL"/>
              <w:rPr>
                <w:b/>
              </w:rPr>
            </w:pPr>
          </w:p>
          <w:p w14:paraId="088ECF3A" w14:textId="77777777" w:rsidR="00E609C2" w:rsidRPr="00BD08FD" w:rsidRDefault="00E609C2">
            <w:pPr>
              <w:pStyle w:val="TAL"/>
              <w:rPr>
                <w:b/>
              </w:rPr>
            </w:pPr>
          </w:p>
          <w:p w14:paraId="69B09C1D" w14:textId="77777777" w:rsidR="00E609C2" w:rsidRPr="00BD08FD" w:rsidRDefault="00E609C2">
            <w:pPr>
              <w:pStyle w:val="TAL"/>
              <w:rPr>
                <w:b/>
              </w:rPr>
            </w:pPr>
          </w:p>
          <w:p w14:paraId="3761FFA5" w14:textId="77777777" w:rsidR="00E609C2" w:rsidRPr="00BD08FD" w:rsidRDefault="00E609C2">
            <w:pPr>
              <w:pStyle w:val="TAL"/>
              <w:rPr>
                <w:b/>
              </w:rPr>
            </w:pPr>
            <w:r w:rsidRPr="00BD08FD">
              <w:rPr>
                <w:b/>
              </w:rPr>
              <w:t>3</w:t>
            </w:r>
          </w:p>
        </w:tc>
        <w:tc>
          <w:tcPr>
            <w:tcW w:w="5682" w:type="dxa"/>
            <w:gridSpan w:val="5"/>
          </w:tcPr>
          <w:p w14:paraId="45992120" w14:textId="77777777" w:rsidR="00E609C2" w:rsidRPr="00BD08FD" w:rsidRDefault="00E609C2">
            <w:pPr>
              <w:pStyle w:val="TAC"/>
            </w:pPr>
          </w:p>
          <w:p w14:paraId="1E98ADB5" w14:textId="77777777" w:rsidR="00E609C2" w:rsidRPr="00BD08FD" w:rsidRDefault="00E609C2">
            <w:pPr>
              <w:pStyle w:val="TAC"/>
            </w:pPr>
            <w:r w:rsidRPr="00BD08FD">
              <w:t>Index of 3</w:t>
            </w:r>
            <w:r w:rsidRPr="00BD08FD">
              <w:rPr>
                <w:vertAlign w:val="superscript"/>
              </w:rPr>
              <w:t>rd</w:t>
            </w:r>
            <w:r w:rsidRPr="00BD08FD">
              <w:t xml:space="preserve"> LSF submatrix</w:t>
            </w:r>
          </w:p>
          <w:p w14:paraId="624CAD80" w14:textId="77777777" w:rsidR="00E609C2" w:rsidRPr="00BD08FD" w:rsidRDefault="00E609C2">
            <w:pPr>
              <w:pStyle w:val="TAC"/>
            </w:pPr>
          </w:p>
        </w:tc>
        <w:tc>
          <w:tcPr>
            <w:tcW w:w="3409" w:type="dxa"/>
            <w:gridSpan w:val="3"/>
          </w:tcPr>
          <w:p w14:paraId="32A902E8" w14:textId="77777777" w:rsidR="00E609C2" w:rsidRPr="00BD08FD" w:rsidRDefault="00E609C2">
            <w:pPr>
              <w:pStyle w:val="TAC"/>
            </w:pPr>
          </w:p>
          <w:p w14:paraId="18E15E58" w14:textId="77777777" w:rsidR="00E609C2" w:rsidRPr="00BD08FD" w:rsidRDefault="00E609C2">
            <w:pPr>
              <w:pStyle w:val="TAC"/>
            </w:pPr>
            <w:r w:rsidRPr="00BD08FD">
              <w:t>Index of 2</w:t>
            </w:r>
            <w:r w:rsidRPr="00BD08FD">
              <w:rPr>
                <w:vertAlign w:val="superscript"/>
              </w:rPr>
              <w:t>nd</w:t>
            </w:r>
            <w:r w:rsidRPr="00BD08FD">
              <w:t xml:space="preserve"> LSF submatrix</w:t>
            </w:r>
          </w:p>
        </w:tc>
      </w:tr>
      <w:tr w:rsidR="00E609C2" w:rsidRPr="00BD08FD" w14:paraId="777917FF" w14:textId="77777777">
        <w:trPr>
          <w:cantSplit/>
        </w:trPr>
        <w:tc>
          <w:tcPr>
            <w:tcW w:w="851" w:type="dxa"/>
            <w:vMerge/>
          </w:tcPr>
          <w:p w14:paraId="57C6F523" w14:textId="77777777" w:rsidR="00E609C2" w:rsidRPr="00BD08FD" w:rsidRDefault="00E609C2">
            <w:pPr>
              <w:pStyle w:val="TAL"/>
              <w:rPr>
                <w:b/>
              </w:rPr>
            </w:pPr>
          </w:p>
        </w:tc>
        <w:tc>
          <w:tcPr>
            <w:tcW w:w="1136" w:type="dxa"/>
          </w:tcPr>
          <w:p w14:paraId="06B72D0A" w14:textId="77777777" w:rsidR="00E609C2" w:rsidRPr="00BD08FD" w:rsidRDefault="00E609C2">
            <w:pPr>
              <w:pStyle w:val="TAC"/>
            </w:pPr>
            <w:r w:rsidRPr="00BD08FD">
              <w:t>s20</w:t>
            </w:r>
          </w:p>
        </w:tc>
        <w:tc>
          <w:tcPr>
            <w:tcW w:w="1136" w:type="dxa"/>
          </w:tcPr>
          <w:p w14:paraId="3C478CA2" w14:textId="77777777" w:rsidR="00E609C2" w:rsidRPr="00BD08FD" w:rsidRDefault="00E609C2">
            <w:pPr>
              <w:pStyle w:val="TAC"/>
            </w:pPr>
            <w:r w:rsidRPr="00BD08FD">
              <w:t>s19</w:t>
            </w:r>
          </w:p>
        </w:tc>
        <w:tc>
          <w:tcPr>
            <w:tcW w:w="1136" w:type="dxa"/>
          </w:tcPr>
          <w:p w14:paraId="1FEAFEF1" w14:textId="77777777" w:rsidR="00E609C2" w:rsidRPr="00BD08FD" w:rsidRDefault="00E609C2">
            <w:pPr>
              <w:pStyle w:val="TAC"/>
            </w:pPr>
            <w:r w:rsidRPr="00BD08FD">
              <w:t>s18</w:t>
            </w:r>
          </w:p>
        </w:tc>
        <w:tc>
          <w:tcPr>
            <w:tcW w:w="1137" w:type="dxa"/>
          </w:tcPr>
          <w:p w14:paraId="15432019" w14:textId="77777777" w:rsidR="00E609C2" w:rsidRPr="00BD08FD" w:rsidRDefault="00E609C2">
            <w:pPr>
              <w:pStyle w:val="TAC"/>
            </w:pPr>
            <w:r w:rsidRPr="00BD08FD">
              <w:t>s17</w:t>
            </w:r>
          </w:p>
        </w:tc>
        <w:tc>
          <w:tcPr>
            <w:tcW w:w="1137" w:type="dxa"/>
          </w:tcPr>
          <w:p w14:paraId="4B330991" w14:textId="77777777" w:rsidR="00E609C2" w:rsidRPr="00BD08FD" w:rsidRDefault="00E609C2">
            <w:pPr>
              <w:pStyle w:val="TAC"/>
            </w:pPr>
            <w:r w:rsidRPr="00BD08FD">
              <w:t>s16</w:t>
            </w:r>
          </w:p>
        </w:tc>
        <w:tc>
          <w:tcPr>
            <w:tcW w:w="1136" w:type="dxa"/>
          </w:tcPr>
          <w:p w14:paraId="0002D925" w14:textId="77777777" w:rsidR="00E609C2" w:rsidRPr="00BD08FD" w:rsidRDefault="00E609C2">
            <w:pPr>
              <w:pStyle w:val="TAC"/>
            </w:pPr>
            <w:r w:rsidRPr="00BD08FD">
              <w:t>s15</w:t>
            </w:r>
          </w:p>
        </w:tc>
        <w:tc>
          <w:tcPr>
            <w:tcW w:w="1136" w:type="dxa"/>
          </w:tcPr>
          <w:p w14:paraId="08510F46" w14:textId="77777777" w:rsidR="00E609C2" w:rsidRPr="00BD08FD" w:rsidRDefault="00E609C2">
            <w:pPr>
              <w:pStyle w:val="TAC"/>
            </w:pPr>
            <w:r w:rsidRPr="00BD08FD">
              <w:t>s14</w:t>
            </w:r>
          </w:p>
        </w:tc>
        <w:tc>
          <w:tcPr>
            <w:tcW w:w="1137" w:type="dxa"/>
          </w:tcPr>
          <w:p w14:paraId="28C3B810" w14:textId="77777777" w:rsidR="00E609C2" w:rsidRPr="00BD08FD" w:rsidRDefault="00E609C2">
            <w:pPr>
              <w:pStyle w:val="TAC"/>
            </w:pPr>
            <w:r w:rsidRPr="00BD08FD">
              <w:t>s13</w:t>
            </w:r>
          </w:p>
        </w:tc>
      </w:tr>
      <w:tr w:rsidR="00E609C2" w:rsidRPr="00BD08FD" w14:paraId="5A7BE187" w14:textId="77777777">
        <w:trPr>
          <w:cantSplit/>
        </w:trPr>
        <w:tc>
          <w:tcPr>
            <w:tcW w:w="851" w:type="dxa"/>
            <w:vMerge w:val="restart"/>
          </w:tcPr>
          <w:p w14:paraId="7B9A7EBB" w14:textId="77777777" w:rsidR="00E609C2" w:rsidRPr="00BD08FD" w:rsidRDefault="00E609C2">
            <w:pPr>
              <w:pStyle w:val="TAL"/>
              <w:rPr>
                <w:b/>
              </w:rPr>
            </w:pPr>
          </w:p>
          <w:p w14:paraId="70FCB7C1" w14:textId="77777777" w:rsidR="00E609C2" w:rsidRPr="00BD08FD" w:rsidRDefault="00E609C2">
            <w:pPr>
              <w:pStyle w:val="TAL"/>
              <w:rPr>
                <w:b/>
              </w:rPr>
            </w:pPr>
          </w:p>
          <w:p w14:paraId="2A224FA4" w14:textId="77777777" w:rsidR="00E609C2" w:rsidRPr="00BD08FD" w:rsidRDefault="00E609C2">
            <w:pPr>
              <w:pStyle w:val="TAL"/>
              <w:rPr>
                <w:b/>
              </w:rPr>
            </w:pPr>
          </w:p>
          <w:p w14:paraId="0156090B" w14:textId="77777777" w:rsidR="00E609C2" w:rsidRPr="00BD08FD" w:rsidRDefault="00E609C2">
            <w:pPr>
              <w:pStyle w:val="TAL"/>
              <w:rPr>
                <w:b/>
              </w:rPr>
            </w:pPr>
            <w:r w:rsidRPr="00BD08FD">
              <w:rPr>
                <w:b/>
              </w:rPr>
              <w:t>4</w:t>
            </w:r>
          </w:p>
        </w:tc>
        <w:tc>
          <w:tcPr>
            <w:tcW w:w="4545" w:type="dxa"/>
            <w:gridSpan w:val="4"/>
          </w:tcPr>
          <w:p w14:paraId="5CA5A2E4" w14:textId="77777777" w:rsidR="00E609C2" w:rsidRPr="00BD08FD" w:rsidRDefault="00E609C2">
            <w:pPr>
              <w:pStyle w:val="TAC"/>
            </w:pPr>
          </w:p>
          <w:p w14:paraId="5966F200" w14:textId="77777777" w:rsidR="00E609C2" w:rsidRPr="00BD08FD" w:rsidRDefault="00E609C2">
            <w:pPr>
              <w:pStyle w:val="TAC"/>
            </w:pPr>
            <w:r w:rsidRPr="00BD08FD">
              <w:t>index of 4</w:t>
            </w:r>
            <w:r w:rsidRPr="00BD08FD">
              <w:rPr>
                <w:vertAlign w:val="superscript"/>
              </w:rPr>
              <w:t>th</w:t>
            </w:r>
            <w:r w:rsidRPr="00BD08FD">
              <w:t xml:space="preserve"> LSF submatrix</w:t>
            </w:r>
          </w:p>
        </w:tc>
        <w:tc>
          <w:tcPr>
            <w:tcW w:w="1137" w:type="dxa"/>
          </w:tcPr>
          <w:p w14:paraId="5D5EC1E4" w14:textId="77777777" w:rsidR="00E609C2" w:rsidRPr="00BD08FD" w:rsidRDefault="00E609C2">
            <w:pPr>
              <w:pStyle w:val="TAC"/>
            </w:pPr>
            <w:r w:rsidRPr="00BD08FD">
              <w:t>sign of 3</w:t>
            </w:r>
            <w:r w:rsidRPr="00BD08FD">
              <w:rPr>
                <w:vertAlign w:val="superscript"/>
              </w:rPr>
              <w:t>rd</w:t>
            </w:r>
            <w:r w:rsidRPr="00BD08FD">
              <w:t xml:space="preserve"> LSF submatrix</w:t>
            </w:r>
          </w:p>
        </w:tc>
        <w:tc>
          <w:tcPr>
            <w:tcW w:w="3409" w:type="dxa"/>
            <w:gridSpan w:val="3"/>
          </w:tcPr>
          <w:p w14:paraId="17412425" w14:textId="77777777" w:rsidR="00E609C2" w:rsidRPr="00BD08FD" w:rsidRDefault="00E609C2">
            <w:pPr>
              <w:pStyle w:val="TAC"/>
            </w:pPr>
          </w:p>
          <w:p w14:paraId="39144A87" w14:textId="77777777" w:rsidR="00E609C2" w:rsidRPr="00BD08FD" w:rsidRDefault="00E609C2">
            <w:pPr>
              <w:pStyle w:val="TAC"/>
            </w:pPr>
            <w:r w:rsidRPr="00BD08FD">
              <w:t>index of 3</w:t>
            </w:r>
            <w:r w:rsidRPr="00BD08FD">
              <w:rPr>
                <w:vertAlign w:val="superscript"/>
              </w:rPr>
              <w:t>rd</w:t>
            </w:r>
            <w:r w:rsidRPr="00BD08FD">
              <w:t xml:space="preserve"> LSF submatrix</w:t>
            </w:r>
          </w:p>
        </w:tc>
      </w:tr>
      <w:tr w:rsidR="00E609C2" w:rsidRPr="00BD08FD" w14:paraId="2B7AD44D" w14:textId="77777777">
        <w:trPr>
          <w:cantSplit/>
        </w:trPr>
        <w:tc>
          <w:tcPr>
            <w:tcW w:w="851" w:type="dxa"/>
            <w:vMerge/>
          </w:tcPr>
          <w:p w14:paraId="5D87D2A1" w14:textId="77777777" w:rsidR="00E609C2" w:rsidRPr="00BD08FD" w:rsidRDefault="00E609C2">
            <w:pPr>
              <w:pStyle w:val="TAL"/>
              <w:rPr>
                <w:b/>
              </w:rPr>
            </w:pPr>
          </w:p>
        </w:tc>
        <w:tc>
          <w:tcPr>
            <w:tcW w:w="1136" w:type="dxa"/>
          </w:tcPr>
          <w:p w14:paraId="3EA85B7B" w14:textId="77777777" w:rsidR="00E609C2" w:rsidRPr="00BD08FD" w:rsidRDefault="00E609C2">
            <w:pPr>
              <w:pStyle w:val="TAC"/>
            </w:pPr>
            <w:r w:rsidRPr="00BD08FD">
              <w:t>s28</w:t>
            </w:r>
          </w:p>
        </w:tc>
        <w:tc>
          <w:tcPr>
            <w:tcW w:w="1136" w:type="dxa"/>
          </w:tcPr>
          <w:p w14:paraId="5BCA5439" w14:textId="77777777" w:rsidR="00E609C2" w:rsidRPr="00BD08FD" w:rsidRDefault="00E609C2">
            <w:pPr>
              <w:pStyle w:val="TAC"/>
            </w:pPr>
            <w:r w:rsidRPr="00BD08FD">
              <w:t>s27</w:t>
            </w:r>
          </w:p>
        </w:tc>
        <w:tc>
          <w:tcPr>
            <w:tcW w:w="1136" w:type="dxa"/>
          </w:tcPr>
          <w:p w14:paraId="7C0E070A" w14:textId="77777777" w:rsidR="00E609C2" w:rsidRPr="00BD08FD" w:rsidRDefault="00E609C2">
            <w:pPr>
              <w:pStyle w:val="TAC"/>
            </w:pPr>
            <w:r w:rsidRPr="00BD08FD">
              <w:t>s26</w:t>
            </w:r>
          </w:p>
        </w:tc>
        <w:tc>
          <w:tcPr>
            <w:tcW w:w="1137" w:type="dxa"/>
          </w:tcPr>
          <w:p w14:paraId="4130FFE5" w14:textId="77777777" w:rsidR="00E609C2" w:rsidRPr="00BD08FD" w:rsidRDefault="00E609C2">
            <w:pPr>
              <w:pStyle w:val="TAC"/>
            </w:pPr>
            <w:r w:rsidRPr="00BD08FD">
              <w:t>s25</w:t>
            </w:r>
          </w:p>
        </w:tc>
        <w:tc>
          <w:tcPr>
            <w:tcW w:w="1137" w:type="dxa"/>
          </w:tcPr>
          <w:p w14:paraId="0FD5D860" w14:textId="77777777" w:rsidR="00E609C2" w:rsidRPr="00BD08FD" w:rsidRDefault="00E609C2">
            <w:pPr>
              <w:pStyle w:val="TAC"/>
            </w:pPr>
            <w:r w:rsidRPr="00BD08FD">
              <w:t>s24</w:t>
            </w:r>
          </w:p>
        </w:tc>
        <w:tc>
          <w:tcPr>
            <w:tcW w:w="1136" w:type="dxa"/>
          </w:tcPr>
          <w:p w14:paraId="19DA88BC" w14:textId="77777777" w:rsidR="00E609C2" w:rsidRPr="00BD08FD" w:rsidRDefault="00E609C2">
            <w:pPr>
              <w:pStyle w:val="TAC"/>
            </w:pPr>
            <w:r w:rsidRPr="00BD08FD">
              <w:t>s23</w:t>
            </w:r>
          </w:p>
        </w:tc>
        <w:tc>
          <w:tcPr>
            <w:tcW w:w="1136" w:type="dxa"/>
          </w:tcPr>
          <w:p w14:paraId="6FBC4E10" w14:textId="77777777" w:rsidR="00E609C2" w:rsidRPr="00BD08FD" w:rsidRDefault="00E609C2">
            <w:pPr>
              <w:pStyle w:val="TAC"/>
            </w:pPr>
            <w:r w:rsidRPr="00BD08FD">
              <w:t>s22</w:t>
            </w:r>
          </w:p>
        </w:tc>
        <w:tc>
          <w:tcPr>
            <w:tcW w:w="1137" w:type="dxa"/>
          </w:tcPr>
          <w:p w14:paraId="260BBDBD" w14:textId="77777777" w:rsidR="00E609C2" w:rsidRPr="00BD08FD" w:rsidRDefault="00E609C2">
            <w:pPr>
              <w:pStyle w:val="TAC"/>
            </w:pPr>
            <w:r w:rsidRPr="00BD08FD">
              <w:t>s21</w:t>
            </w:r>
          </w:p>
        </w:tc>
      </w:tr>
      <w:tr w:rsidR="00E609C2" w:rsidRPr="00BD08FD" w14:paraId="669FCC91" w14:textId="77777777">
        <w:trPr>
          <w:cantSplit/>
        </w:trPr>
        <w:tc>
          <w:tcPr>
            <w:tcW w:w="851" w:type="dxa"/>
            <w:vMerge w:val="restart"/>
          </w:tcPr>
          <w:p w14:paraId="222F633E" w14:textId="77777777" w:rsidR="00E609C2" w:rsidRPr="00BD08FD" w:rsidRDefault="00E609C2">
            <w:pPr>
              <w:pStyle w:val="TAL"/>
              <w:rPr>
                <w:b/>
              </w:rPr>
            </w:pPr>
          </w:p>
          <w:p w14:paraId="0EFF1020" w14:textId="77777777" w:rsidR="00E609C2" w:rsidRPr="00BD08FD" w:rsidRDefault="00E609C2">
            <w:pPr>
              <w:pStyle w:val="TAL"/>
              <w:rPr>
                <w:b/>
              </w:rPr>
            </w:pPr>
          </w:p>
          <w:p w14:paraId="6A1A63DB" w14:textId="77777777" w:rsidR="00E609C2" w:rsidRPr="00BD08FD" w:rsidRDefault="00E609C2">
            <w:pPr>
              <w:pStyle w:val="TAL"/>
              <w:rPr>
                <w:b/>
              </w:rPr>
            </w:pPr>
            <w:r w:rsidRPr="00BD08FD">
              <w:rPr>
                <w:b/>
              </w:rPr>
              <w:t>5</w:t>
            </w:r>
          </w:p>
        </w:tc>
        <w:tc>
          <w:tcPr>
            <w:tcW w:w="4545" w:type="dxa"/>
            <w:gridSpan w:val="4"/>
          </w:tcPr>
          <w:p w14:paraId="1175A64C" w14:textId="77777777" w:rsidR="00E609C2" w:rsidRPr="00BD08FD" w:rsidRDefault="00E609C2">
            <w:pPr>
              <w:pStyle w:val="TAC"/>
            </w:pPr>
          </w:p>
          <w:p w14:paraId="69796E00" w14:textId="77777777" w:rsidR="00E609C2" w:rsidRPr="00BD08FD" w:rsidRDefault="00E609C2">
            <w:pPr>
              <w:pStyle w:val="TAC"/>
            </w:pPr>
            <w:r w:rsidRPr="00BD08FD">
              <w:t>index of 5</w:t>
            </w:r>
            <w:r w:rsidRPr="00BD08FD">
              <w:rPr>
                <w:vertAlign w:val="superscript"/>
              </w:rPr>
              <w:t>th</w:t>
            </w:r>
            <w:r w:rsidRPr="00BD08FD">
              <w:t xml:space="preserve"> LSF submatrix</w:t>
            </w:r>
          </w:p>
        </w:tc>
        <w:tc>
          <w:tcPr>
            <w:tcW w:w="4546" w:type="dxa"/>
            <w:gridSpan w:val="4"/>
          </w:tcPr>
          <w:p w14:paraId="727DDF46" w14:textId="77777777" w:rsidR="00E609C2" w:rsidRPr="00BD08FD" w:rsidRDefault="00E609C2">
            <w:pPr>
              <w:pStyle w:val="TAC"/>
            </w:pPr>
          </w:p>
          <w:p w14:paraId="61EB6222" w14:textId="77777777" w:rsidR="00E609C2" w:rsidRPr="00BD08FD" w:rsidRDefault="00E609C2">
            <w:pPr>
              <w:pStyle w:val="TAC"/>
            </w:pPr>
            <w:r w:rsidRPr="00BD08FD">
              <w:t>index of 4</w:t>
            </w:r>
            <w:r w:rsidRPr="00BD08FD">
              <w:rPr>
                <w:vertAlign w:val="superscript"/>
              </w:rPr>
              <w:t>th</w:t>
            </w:r>
            <w:r w:rsidRPr="00BD08FD">
              <w:t xml:space="preserve"> LSF submatrix</w:t>
            </w:r>
          </w:p>
          <w:p w14:paraId="1E20AD29" w14:textId="77777777" w:rsidR="00E609C2" w:rsidRPr="00BD08FD" w:rsidRDefault="00E609C2">
            <w:pPr>
              <w:pStyle w:val="TAC"/>
            </w:pPr>
          </w:p>
        </w:tc>
      </w:tr>
      <w:tr w:rsidR="00E609C2" w:rsidRPr="00BD08FD" w14:paraId="701C9352" w14:textId="77777777">
        <w:trPr>
          <w:cantSplit/>
        </w:trPr>
        <w:tc>
          <w:tcPr>
            <w:tcW w:w="851" w:type="dxa"/>
            <w:vMerge/>
          </w:tcPr>
          <w:p w14:paraId="1B77CC3E" w14:textId="77777777" w:rsidR="00E609C2" w:rsidRPr="00BD08FD" w:rsidRDefault="00E609C2">
            <w:pPr>
              <w:pStyle w:val="TAL"/>
              <w:rPr>
                <w:b/>
              </w:rPr>
            </w:pPr>
          </w:p>
        </w:tc>
        <w:tc>
          <w:tcPr>
            <w:tcW w:w="1136" w:type="dxa"/>
          </w:tcPr>
          <w:p w14:paraId="5DE319C6" w14:textId="77777777" w:rsidR="00E609C2" w:rsidRPr="00BD08FD" w:rsidRDefault="00E609C2">
            <w:pPr>
              <w:pStyle w:val="TAC"/>
            </w:pPr>
            <w:r w:rsidRPr="00BD08FD">
              <w:t>s36</w:t>
            </w:r>
          </w:p>
        </w:tc>
        <w:tc>
          <w:tcPr>
            <w:tcW w:w="1136" w:type="dxa"/>
          </w:tcPr>
          <w:p w14:paraId="6C60A40F" w14:textId="77777777" w:rsidR="00E609C2" w:rsidRPr="00BD08FD" w:rsidRDefault="00E609C2">
            <w:pPr>
              <w:pStyle w:val="TAC"/>
            </w:pPr>
            <w:r w:rsidRPr="00BD08FD">
              <w:t>s35</w:t>
            </w:r>
          </w:p>
        </w:tc>
        <w:tc>
          <w:tcPr>
            <w:tcW w:w="1136" w:type="dxa"/>
          </w:tcPr>
          <w:p w14:paraId="5282B933" w14:textId="77777777" w:rsidR="00E609C2" w:rsidRPr="00BD08FD" w:rsidRDefault="00E609C2">
            <w:pPr>
              <w:pStyle w:val="TAC"/>
            </w:pPr>
            <w:r w:rsidRPr="00BD08FD">
              <w:t>s34</w:t>
            </w:r>
          </w:p>
        </w:tc>
        <w:tc>
          <w:tcPr>
            <w:tcW w:w="1137" w:type="dxa"/>
          </w:tcPr>
          <w:p w14:paraId="7C07CD23" w14:textId="77777777" w:rsidR="00E609C2" w:rsidRPr="00BD08FD" w:rsidRDefault="00E609C2">
            <w:pPr>
              <w:pStyle w:val="TAC"/>
            </w:pPr>
            <w:r w:rsidRPr="00BD08FD">
              <w:t>s33</w:t>
            </w:r>
          </w:p>
        </w:tc>
        <w:tc>
          <w:tcPr>
            <w:tcW w:w="1137" w:type="dxa"/>
          </w:tcPr>
          <w:p w14:paraId="5255C255" w14:textId="77777777" w:rsidR="00E609C2" w:rsidRPr="00BD08FD" w:rsidRDefault="00E609C2">
            <w:pPr>
              <w:pStyle w:val="TAC"/>
            </w:pPr>
            <w:r w:rsidRPr="00BD08FD">
              <w:t>s32</w:t>
            </w:r>
          </w:p>
        </w:tc>
        <w:tc>
          <w:tcPr>
            <w:tcW w:w="1136" w:type="dxa"/>
          </w:tcPr>
          <w:p w14:paraId="3F0D1238" w14:textId="77777777" w:rsidR="00E609C2" w:rsidRPr="00BD08FD" w:rsidRDefault="00E609C2">
            <w:pPr>
              <w:pStyle w:val="TAC"/>
            </w:pPr>
            <w:r w:rsidRPr="00BD08FD">
              <w:t>s31</w:t>
            </w:r>
          </w:p>
        </w:tc>
        <w:tc>
          <w:tcPr>
            <w:tcW w:w="1136" w:type="dxa"/>
          </w:tcPr>
          <w:p w14:paraId="7380B1ED" w14:textId="77777777" w:rsidR="00E609C2" w:rsidRPr="00BD08FD" w:rsidRDefault="00E609C2">
            <w:pPr>
              <w:pStyle w:val="TAC"/>
            </w:pPr>
            <w:r w:rsidRPr="00BD08FD">
              <w:t>s30</w:t>
            </w:r>
          </w:p>
        </w:tc>
        <w:tc>
          <w:tcPr>
            <w:tcW w:w="1137" w:type="dxa"/>
          </w:tcPr>
          <w:p w14:paraId="2B36CB28" w14:textId="77777777" w:rsidR="00E609C2" w:rsidRPr="00BD08FD" w:rsidRDefault="00E609C2">
            <w:pPr>
              <w:pStyle w:val="TAC"/>
            </w:pPr>
            <w:r w:rsidRPr="00BD08FD">
              <w:t>s29</w:t>
            </w:r>
          </w:p>
        </w:tc>
      </w:tr>
      <w:tr w:rsidR="00E609C2" w:rsidRPr="00BD08FD" w14:paraId="79535870" w14:textId="77777777">
        <w:trPr>
          <w:cantSplit/>
        </w:trPr>
        <w:tc>
          <w:tcPr>
            <w:tcW w:w="851" w:type="dxa"/>
            <w:vMerge w:val="restart"/>
          </w:tcPr>
          <w:p w14:paraId="134CB02C" w14:textId="77777777" w:rsidR="00E609C2" w:rsidRPr="00BD08FD" w:rsidRDefault="00E609C2">
            <w:pPr>
              <w:pStyle w:val="TAL"/>
              <w:rPr>
                <w:b/>
              </w:rPr>
            </w:pPr>
          </w:p>
          <w:p w14:paraId="000F335F" w14:textId="77777777" w:rsidR="00E609C2" w:rsidRPr="00BD08FD" w:rsidRDefault="00E609C2">
            <w:pPr>
              <w:pStyle w:val="TAL"/>
              <w:rPr>
                <w:b/>
              </w:rPr>
            </w:pPr>
          </w:p>
          <w:p w14:paraId="62327D81" w14:textId="77777777" w:rsidR="00E609C2" w:rsidRPr="00BD08FD" w:rsidRDefault="00E609C2">
            <w:pPr>
              <w:pStyle w:val="TAL"/>
              <w:rPr>
                <w:b/>
              </w:rPr>
            </w:pPr>
          </w:p>
          <w:p w14:paraId="4605AE55" w14:textId="77777777" w:rsidR="00E609C2" w:rsidRPr="00BD08FD" w:rsidRDefault="00E609C2">
            <w:pPr>
              <w:pStyle w:val="TAL"/>
              <w:rPr>
                <w:b/>
              </w:rPr>
            </w:pPr>
            <w:r w:rsidRPr="00BD08FD">
              <w:rPr>
                <w:b/>
              </w:rPr>
              <w:t>6</w:t>
            </w:r>
          </w:p>
        </w:tc>
        <w:tc>
          <w:tcPr>
            <w:tcW w:w="1136" w:type="dxa"/>
          </w:tcPr>
          <w:p w14:paraId="62FDCCA4" w14:textId="77777777" w:rsidR="00E609C2" w:rsidRPr="00BD08FD" w:rsidRDefault="00E609C2">
            <w:pPr>
              <w:pStyle w:val="TAC"/>
            </w:pPr>
            <w:r w:rsidRPr="00BD08FD">
              <w:t>Stuffing bit</w:t>
            </w:r>
          </w:p>
          <w:p w14:paraId="3DA0A0A5" w14:textId="77777777" w:rsidR="00E609C2" w:rsidRPr="00BD08FD" w:rsidRDefault="00E609C2">
            <w:pPr>
              <w:pStyle w:val="TAC"/>
            </w:pPr>
          </w:p>
        </w:tc>
        <w:tc>
          <w:tcPr>
            <w:tcW w:w="5682" w:type="dxa"/>
            <w:gridSpan w:val="5"/>
          </w:tcPr>
          <w:p w14:paraId="563FB773" w14:textId="77777777" w:rsidR="00E609C2" w:rsidRPr="00BD08FD" w:rsidRDefault="00E609C2">
            <w:pPr>
              <w:pStyle w:val="TAC"/>
            </w:pPr>
          </w:p>
          <w:p w14:paraId="656DAAFD" w14:textId="77777777" w:rsidR="00E609C2" w:rsidRPr="00BD08FD" w:rsidRDefault="00E609C2">
            <w:pPr>
              <w:pStyle w:val="TAC"/>
            </w:pPr>
            <w:r w:rsidRPr="00BD08FD">
              <w:t>fixed codebook gain</w:t>
            </w:r>
          </w:p>
        </w:tc>
        <w:tc>
          <w:tcPr>
            <w:tcW w:w="2273" w:type="dxa"/>
            <w:gridSpan w:val="2"/>
          </w:tcPr>
          <w:p w14:paraId="3B45A18C" w14:textId="77777777" w:rsidR="00E609C2" w:rsidRPr="00BD08FD" w:rsidRDefault="00E609C2">
            <w:pPr>
              <w:pStyle w:val="TAC"/>
            </w:pPr>
            <w:r w:rsidRPr="00BD08FD">
              <w:t>index of 5</w:t>
            </w:r>
            <w:r w:rsidRPr="00BD08FD">
              <w:rPr>
                <w:vertAlign w:val="superscript"/>
              </w:rPr>
              <w:t>th</w:t>
            </w:r>
            <w:r w:rsidRPr="00BD08FD">
              <w:t xml:space="preserve"> LSF submatrix</w:t>
            </w:r>
          </w:p>
        </w:tc>
      </w:tr>
      <w:tr w:rsidR="00E609C2" w:rsidRPr="00BD08FD" w14:paraId="75B4E0AD" w14:textId="77777777">
        <w:trPr>
          <w:cantSplit/>
        </w:trPr>
        <w:tc>
          <w:tcPr>
            <w:tcW w:w="851" w:type="dxa"/>
            <w:vMerge/>
          </w:tcPr>
          <w:p w14:paraId="0D74C610" w14:textId="77777777" w:rsidR="00E609C2" w:rsidRPr="00BD08FD" w:rsidRDefault="00E609C2">
            <w:pPr>
              <w:pStyle w:val="TAL"/>
              <w:rPr>
                <w:b/>
              </w:rPr>
            </w:pPr>
          </w:p>
        </w:tc>
        <w:tc>
          <w:tcPr>
            <w:tcW w:w="1136" w:type="dxa"/>
          </w:tcPr>
          <w:p w14:paraId="53DF1393" w14:textId="77777777" w:rsidR="00E609C2" w:rsidRPr="00BD08FD" w:rsidRDefault="00E609C2">
            <w:pPr>
              <w:pStyle w:val="TAC"/>
            </w:pPr>
            <w:r w:rsidRPr="00BD08FD">
              <w:t>UB</w:t>
            </w:r>
          </w:p>
        </w:tc>
        <w:tc>
          <w:tcPr>
            <w:tcW w:w="1136" w:type="dxa"/>
          </w:tcPr>
          <w:p w14:paraId="2FFEDE59" w14:textId="77777777" w:rsidR="00E609C2" w:rsidRPr="00BD08FD" w:rsidRDefault="00E609C2">
            <w:pPr>
              <w:pStyle w:val="TAC"/>
            </w:pPr>
            <w:r w:rsidRPr="00BD08FD">
              <w:t>s91</w:t>
            </w:r>
          </w:p>
        </w:tc>
        <w:tc>
          <w:tcPr>
            <w:tcW w:w="1136" w:type="dxa"/>
          </w:tcPr>
          <w:p w14:paraId="5FA4BE0B" w14:textId="77777777" w:rsidR="00E609C2" w:rsidRPr="00BD08FD" w:rsidRDefault="00E609C2">
            <w:pPr>
              <w:pStyle w:val="TAC"/>
            </w:pPr>
            <w:r w:rsidRPr="00BD08FD">
              <w:t>s90</w:t>
            </w:r>
          </w:p>
        </w:tc>
        <w:tc>
          <w:tcPr>
            <w:tcW w:w="1137" w:type="dxa"/>
          </w:tcPr>
          <w:p w14:paraId="4E1B914C" w14:textId="77777777" w:rsidR="00E609C2" w:rsidRPr="00BD08FD" w:rsidRDefault="00E609C2">
            <w:pPr>
              <w:pStyle w:val="TAC"/>
            </w:pPr>
            <w:r w:rsidRPr="00BD08FD">
              <w:t>s89</w:t>
            </w:r>
          </w:p>
        </w:tc>
        <w:tc>
          <w:tcPr>
            <w:tcW w:w="1137" w:type="dxa"/>
          </w:tcPr>
          <w:p w14:paraId="12A200A1" w14:textId="77777777" w:rsidR="00E609C2" w:rsidRPr="00BD08FD" w:rsidRDefault="00E609C2">
            <w:pPr>
              <w:pStyle w:val="TAC"/>
            </w:pPr>
            <w:r w:rsidRPr="00BD08FD">
              <w:t>s88</w:t>
            </w:r>
          </w:p>
        </w:tc>
        <w:tc>
          <w:tcPr>
            <w:tcW w:w="1136" w:type="dxa"/>
          </w:tcPr>
          <w:p w14:paraId="6BFEE92B" w14:textId="77777777" w:rsidR="00E609C2" w:rsidRPr="00BD08FD" w:rsidRDefault="00E609C2">
            <w:pPr>
              <w:pStyle w:val="TAC"/>
            </w:pPr>
            <w:r w:rsidRPr="00BD08FD">
              <w:t>s87</w:t>
            </w:r>
          </w:p>
        </w:tc>
        <w:tc>
          <w:tcPr>
            <w:tcW w:w="1136" w:type="dxa"/>
          </w:tcPr>
          <w:p w14:paraId="2D43F7CE" w14:textId="77777777" w:rsidR="00E609C2" w:rsidRPr="00BD08FD" w:rsidRDefault="00E609C2">
            <w:pPr>
              <w:pStyle w:val="TAC"/>
            </w:pPr>
            <w:r w:rsidRPr="00BD08FD">
              <w:t>s38</w:t>
            </w:r>
          </w:p>
        </w:tc>
        <w:tc>
          <w:tcPr>
            <w:tcW w:w="1137" w:type="dxa"/>
          </w:tcPr>
          <w:p w14:paraId="238663F1" w14:textId="77777777" w:rsidR="00E609C2" w:rsidRPr="00BD08FD" w:rsidRDefault="00E609C2">
            <w:pPr>
              <w:pStyle w:val="TAC"/>
            </w:pPr>
            <w:r w:rsidRPr="00BD08FD">
              <w:t>s37</w:t>
            </w:r>
          </w:p>
        </w:tc>
      </w:tr>
    </w:tbl>
    <w:p w14:paraId="371C3BAB" w14:textId="77777777" w:rsidR="00E609C2" w:rsidRPr="00BD08FD" w:rsidRDefault="00E609C2"/>
    <w:p w14:paraId="5129DB79" w14:textId="77777777" w:rsidR="00E609C2" w:rsidRPr="00BD08FD" w:rsidRDefault="00E609C2">
      <w:pPr>
        <w:pStyle w:val="TH"/>
      </w:pPr>
      <w:r w:rsidRPr="00BD08FD">
        <w:t xml:space="preserve">Table A.4: Mapping of bits for Frame Type 10 (TDMA-EFR </w:t>
      </w:r>
      <w:smartTag w:uri="urn:schemas-microsoft-com:office:smarttags" w:element="stockticker">
        <w:r w:rsidRPr="00BD08FD">
          <w:t>SID</w:t>
        </w:r>
      </w:smartTag>
      <w:r w:rsidRPr="00BD08FD">
        <w:t>)</w:t>
      </w:r>
      <w:r w:rsidRPr="00BD08FD">
        <w:br/>
        <w:t xml:space="preserve"> (Bits cn0 to cn37 refer to IS-641-A)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136"/>
        <w:gridCol w:w="1136"/>
        <w:gridCol w:w="1136"/>
        <w:gridCol w:w="1137"/>
        <w:gridCol w:w="1136"/>
        <w:gridCol w:w="1136"/>
        <w:gridCol w:w="1136"/>
        <w:gridCol w:w="1137"/>
      </w:tblGrid>
      <w:tr w:rsidR="00E609C2" w:rsidRPr="00BD08FD" w14:paraId="2D8A3D97" w14:textId="77777777">
        <w:trPr>
          <w:cantSplit/>
        </w:trPr>
        <w:tc>
          <w:tcPr>
            <w:tcW w:w="851" w:type="dxa"/>
          </w:tcPr>
          <w:p w14:paraId="4DD58E51" w14:textId="77777777" w:rsidR="00E609C2" w:rsidRPr="00BD08FD" w:rsidRDefault="00E609C2">
            <w:pPr>
              <w:pStyle w:val="TAH"/>
            </w:pPr>
          </w:p>
        </w:tc>
        <w:tc>
          <w:tcPr>
            <w:tcW w:w="1136" w:type="dxa"/>
          </w:tcPr>
          <w:p w14:paraId="14C19FB5" w14:textId="77777777" w:rsidR="00E609C2" w:rsidRPr="00BD08FD" w:rsidRDefault="00E609C2">
            <w:pPr>
              <w:pStyle w:val="TAH"/>
            </w:pPr>
            <w:smartTag w:uri="urn:schemas-microsoft-com:office:smarttags" w:element="stockticker">
              <w:r w:rsidRPr="00BD08FD">
                <w:t>MSB</w:t>
              </w:r>
            </w:smartTag>
          </w:p>
        </w:tc>
        <w:tc>
          <w:tcPr>
            <w:tcW w:w="6817" w:type="dxa"/>
            <w:gridSpan w:val="6"/>
          </w:tcPr>
          <w:p w14:paraId="631893E8" w14:textId="77777777" w:rsidR="00E609C2" w:rsidRPr="00BD08FD" w:rsidRDefault="00E609C2">
            <w:pPr>
              <w:pStyle w:val="TAH"/>
            </w:pPr>
            <w:r w:rsidRPr="00BD08FD">
              <w:t>Mapping of bits</w:t>
            </w:r>
            <w:r w:rsidRPr="00BD08FD">
              <w:br/>
              <w:t xml:space="preserve">TDMA-EFR </w:t>
            </w:r>
            <w:smartTag w:uri="urn:schemas-microsoft-com:office:smarttags" w:element="stockticker">
              <w:r w:rsidRPr="00BD08FD">
                <w:t>SID</w:t>
              </w:r>
            </w:smartTag>
          </w:p>
        </w:tc>
        <w:tc>
          <w:tcPr>
            <w:tcW w:w="1137" w:type="dxa"/>
          </w:tcPr>
          <w:p w14:paraId="40EF0B1D" w14:textId="77777777" w:rsidR="00E609C2" w:rsidRPr="00BD08FD" w:rsidRDefault="00E609C2">
            <w:pPr>
              <w:pStyle w:val="TAH"/>
            </w:pPr>
            <w:r w:rsidRPr="00BD08FD">
              <w:t>LSB</w:t>
            </w:r>
          </w:p>
        </w:tc>
      </w:tr>
      <w:tr w:rsidR="00E609C2" w:rsidRPr="00BD08FD" w14:paraId="11DE6820" w14:textId="77777777">
        <w:trPr>
          <w:cantSplit/>
        </w:trPr>
        <w:tc>
          <w:tcPr>
            <w:tcW w:w="851" w:type="dxa"/>
            <w:tcBorders>
              <w:bottom w:val="single" w:sz="6" w:space="0" w:color="auto"/>
            </w:tcBorders>
          </w:tcPr>
          <w:p w14:paraId="2B698C78" w14:textId="77777777" w:rsidR="00E609C2" w:rsidRPr="00BD08FD" w:rsidRDefault="00E609C2">
            <w:pPr>
              <w:pStyle w:val="TAL"/>
              <w:rPr>
                <w:b/>
              </w:rPr>
            </w:pPr>
            <w:r w:rsidRPr="00BD08FD">
              <w:rPr>
                <w:b/>
              </w:rPr>
              <w:t>Octet</w:t>
            </w:r>
          </w:p>
        </w:tc>
        <w:tc>
          <w:tcPr>
            <w:tcW w:w="1136" w:type="dxa"/>
            <w:tcBorders>
              <w:bottom w:val="single" w:sz="6" w:space="0" w:color="auto"/>
            </w:tcBorders>
          </w:tcPr>
          <w:p w14:paraId="0B3E9D6E" w14:textId="77777777" w:rsidR="00E609C2" w:rsidRPr="00BD08FD" w:rsidRDefault="00E609C2">
            <w:pPr>
              <w:pStyle w:val="TAC"/>
              <w:rPr>
                <w:b/>
              </w:rPr>
            </w:pPr>
            <w:r w:rsidRPr="00BD08FD">
              <w:rPr>
                <w:b/>
              </w:rPr>
              <w:t>bit 8</w:t>
            </w:r>
          </w:p>
        </w:tc>
        <w:tc>
          <w:tcPr>
            <w:tcW w:w="1136" w:type="dxa"/>
            <w:tcBorders>
              <w:bottom w:val="single" w:sz="6" w:space="0" w:color="auto"/>
            </w:tcBorders>
          </w:tcPr>
          <w:p w14:paraId="7C2A4386" w14:textId="77777777" w:rsidR="00E609C2" w:rsidRPr="00BD08FD" w:rsidRDefault="00E609C2">
            <w:pPr>
              <w:pStyle w:val="TAC"/>
              <w:rPr>
                <w:b/>
              </w:rPr>
            </w:pPr>
            <w:r w:rsidRPr="00BD08FD">
              <w:rPr>
                <w:b/>
              </w:rPr>
              <w:t>bit 7</w:t>
            </w:r>
          </w:p>
        </w:tc>
        <w:tc>
          <w:tcPr>
            <w:tcW w:w="1136" w:type="dxa"/>
            <w:tcBorders>
              <w:bottom w:val="single" w:sz="6" w:space="0" w:color="auto"/>
            </w:tcBorders>
          </w:tcPr>
          <w:p w14:paraId="7C6D5F37" w14:textId="77777777" w:rsidR="00E609C2" w:rsidRPr="00BD08FD" w:rsidRDefault="00E609C2">
            <w:pPr>
              <w:pStyle w:val="TAC"/>
              <w:rPr>
                <w:b/>
              </w:rPr>
            </w:pPr>
            <w:r w:rsidRPr="00BD08FD">
              <w:rPr>
                <w:b/>
              </w:rPr>
              <w:t>bit 6</w:t>
            </w:r>
          </w:p>
        </w:tc>
        <w:tc>
          <w:tcPr>
            <w:tcW w:w="1137" w:type="dxa"/>
            <w:tcBorders>
              <w:bottom w:val="single" w:sz="6" w:space="0" w:color="auto"/>
            </w:tcBorders>
          </w:tcPr>
          <w:p w14:paraId="0AEAC4C8" w14:textId="77777777" w:rsidR="00E609C2" w:rsidRPr="00BD08FD" w:rsidRDefault="00E609C2">
            <w:pPr>
              <w:pStyle w:val="TAC"/>
              <w:rPr>
                <w:b/>
              </w:rPr>
            </w:pPr>
            <w:r w:rsidRPr="00BD08FD">
              <w:rPr>
                <w:b/>
              </w:rPr>
              <w:t>bit 5</w:t>
            </w:r>
          </w:p>
        </w:tc>
        <w:tc>
          <w:tcPr>
            <w:tcW w:w="1136" w:type="dxa"/>
            <w:tcBorders>
              <w:bottom w:val="single" w:sz="6" w:space="0" w:color="auto"/>
            </w:tcBorders>
          </w:tcPr>
          <w:p w14:paraId="6B8BF39C" w14:textId="77777777" w:rsidR="00E609C2" w:rsidRPr="00BD08FD" w:rsidRDefault="00E609C2">
            <w:pPr>
              <w:pStyle w:val="TAC"/>
              <w:rPr>
                <w:b/>
              </w:rPr>
            </w:pPr>
            <w:r w:rsidRPr="00BD08FD">
              <w:rPr>
                <w:b/>
              </w:rPr>
              <w:t>bit 4</w:t>
            </w:r>
          </w:p>
        </w:tc>
        <w:tc>
          <w:tcPr>
            <w:tcW w:w="1136" w:type="dxa"/>
            <w:tcBorders>
              <w:bottom w:val="single" w:sz="6" w:space="0" w:color="auto"/>
            </w:tcBorders>
          </w:tcPr>
          <w:p w14:paraId="730DA865" w14:textId="77777777" w:rsidR="00E609C2" w:rsidRPr="00BD08FD" w:rsidRDefault="00E609C2">
            <w:pPr>
              <w:pStyle w:val="TAC"/>
              <w:rPr>
                <w:b/>
              </w:rPr>
            </w:pPr>
            <w:r w:rsidRPr="00BD08FD">
              <w:rPr>
                <w:b/>
              </w:rPr>
              <w:t>bit 3</w:t>
            </w:r>
          </w:p>
        </w:tc>
        <w:tc>
          <w:tcPr>
            <w:tcW w:w="1136" w:type="dxa"/>
            <w:tcBorders>
              <w:bottom w:val="single" w:sz="6" w:space="0" w:color="auto"/>
            </w:tcBorders>
          </w:tcPr>
          <w:p w14:paraId="6E022D4A" w14:textId="77777777" w:rsidR="00E609C2" w:rsidRPr="00BD08FD" w:rsidRDefault="00E609C2">
            <w:pPr>
              <w:pStyle w:val="TAC"/>
              <w:rPr>
                <w:b/>
              </w:rPr>
            </w:pPr>
            <w:r w:rsidRPr="00BD08FD">
              <w:rPr>
                <w:b/>
              </w:rPr>
              <w:t>bit 2</w:t>
            </w:r>
          </w:p>
        </w:tc>
        <w:tc>
          <w:tcPr>
            <w:tcW w:w="1137" w:type="dxa"/>
            <w:tcBorders>
              <w:bottom w:val="single" w:sz="6" w:space="0" w:color="auto"/>
            </w:tcBorders>
          </w:tcPr>
          <w:p w14:paraId="649060CC" w14:textId="77777777" w:rsidR="00E609C2" w:rsidRPr="00BD08FD" w:rsidRDefault="00E609C2">
            <w:pPr>
              <w:pStyle w:val="TAC"/>
              <w:rPr>
                <w:b/>
              </w:rPr>
            </w:pPr>
            <w:r w:rsidRPr="00BD08FD">
              <w:rPr>
                <w:b/>
              </w:rPr>
              <w:t>bit 1</w:t>
            </w:r>
          </w:p>
        </w:tc>
      </w:tr>
      <w:tr w:rsidR="00E609C2" w:rsidRPr="00BD08FD" w14:paraId="139AD4D1" w14:textId="77777777">
        <w:trPr>
          <w:cantSplit/>
        </w:trPr>
        <w:tc>
          <w:tcPr>
            <w:tcW w:w="851" w:type="dxa"/>
            <w:vMerge w:val="restart"/>
            <w:tcBorders>
              <w:top w:val="single" w:sz="6" w:space="0" w:color="auto"/>
            </w:tcBorders>
          </w:tcPr>
          <w:p w14:paraId="1C4D4A53" w14:textId="77777777" w:rsidR="00E609C2" w:rsidRPr="00BD08FD" w:rsidRDefault="00E609C2">
            <w:pPr>
              <w:pStyle w:val="TAL"/>
              <w:rPr>
                <w:b/>
              </w:rPr>
            </w:pPr>
          </w:p>
          <w:p w14:paraId="5C291C8E" w14:textId="77777777" w:rsidR="00E609C2" w:rsidRPr="00BD08FD" w:rsidRDefault="00E609C2">
            <w:pPr>
              <w:pStyle w:val="TAL"/>
              <w:rPr>
                <w:b/>
              </w:rPr>
            </w:pPr>
          </w:p>
          <w:p w14:paraId="30395B96" w14:textId="77777777" w:rsidR="00E609C2" w:rsidRPr="00BD08FD" w:rsidRDefault="00E609C2">
            <w:pPr>
              <w:pStyle w:val="TAL"/>
              <w:rPr>
                <w:b/>
              </w:rPr>
            </w:pPr>
          </w:p>
          <w:p w14:paraId="237B67D4" w14:textId="77777777" w:rsidR="00E609C2" w:rsidRPr="00BD08FD" w:rsidRDefault="00E609C2">
            <w:pPr>
              <w:pStyle w:val="TAL"/>
              <w:rPr>
                <w:b/>
              </w:rPr>
            </w:pPr>
            <w:r w:rsidRPr="00BD08FD">
              <w:rPr>
                <w:b/>
              </w:rPr>
              <w:t>1</w:t>
            </w:r>
          </w:p>
        </w:tc>
        <w:tc>
          <w:tcPr>
            <w:tcW w:w="4545" w:type="dxa"/>
            <w:gridSpan w:val="4"/>
            <w:tcBorders>
              <w:top w:val="nil"/>
            </w:tcBorders>
          </w:tcPr>
          <w:p w14:paraId="504AFDCA" w14:textId="77777777" w:rsidR="00E609C2" w:rsidRPr="00BD08FD" w:rsidRDefault="00E609C2">
            <w:pPr>
              <w:pStyle w:val="TAC"/>
            </w:pPr>
          </w:p>
          <w:p w14:paraId="67F71D0D" w14:textId="77777777" w:rsidR="00E609C2" w:rsidRPr="00BD08FD" w:rsidRDefault="00E609C2">
            <w:pPr>
              <w:pStyle w:val="TAC"/>
            </w:pPr>
            <w:r w:rsidRPr="00BD08FD">
              <w:t>Index of 1</w:t>
            </w:r>
            <w:r w:rsidRPr="00BD08FD">
              <w:rPr>
                <w:vertAlign w:val="superscript"/>
              </w:rPr>
              <w:t>st</w:t>
            </w:r>
            <w:r w:rsidRPr="00BD08FD">
              <w:t xml:space="preserve"> LSF subvector</w:t>
            </w:r>
          </w:p>
          <w:p w14:paraId="0E22606E" w14:textId="77777777" w:rsidR="00E609C2" w:rsidRPr="00BD08FD" w:rsidRDefault="00E609C2">
            <w:pPr>
              <w:pStyle w:val="TAC"/>
            </w:pPr>
            <w:r w:rsidRPr="00BD08FD">
              <w:t xml:space="preserve"> </w:t>
            </w:r>
          </w:p>
        </w:tc>
        <w:tc>
          <w:tcPr>
            <w:tcW w:w="4545" w:type="dxa"/>
            <w:gridSpan w:val="4"/>
            <w:tcBorders>
              <w:top w:val="nil"/>
            </w:tcBorders>
          </w:tcPr>
          <w:p w14:paraId="57DA143B" w14:textId="77777777" w:rsidR="00E609C2" w:rsidRPr="00BD08FD" w:rsidRDefault="00E609C2">
            <w:pPr>
              <w:pStyle w:val="TAC"/>
            </w:pPr>
          </w:p>
          <w:p w14:paraId="64470515" w14:textId="77777777" w:rsidR="00E609C2" w:rsidRPr="00BD08FD" w:rsidRDefault="00E609C2">
            <w:pPr>
              <w:pStyle w:val="TAC"/>
            </w:pPr>
            <w:r w:rsidRPr="00BD08FD">
              <w:t xml:space="preserve">Frame Type (= 10) </w:t>
            </w:r>
          </w:p>
        </w:tc>
      </w:tr>
      <w:tr w:rsidR="00E609C2" w:rsidRPr="00BD08FD" w14:paraId="4BE6DE69" w14:textId="77777777">
        <w:trPr>
          <w:cantSplit/>
        </w:trPr>
        <w:tc>
          <w:tcPr>
            <w:tcW w:w="851" w:type="dxa"/>
            <w:vMerge/>
          </w:tcPr>
          <w:p w14:paraId="35E315C4" w14:textId="77777777" w:rsidR="00E609C2" w:rsidRPr="00BD08FD" w:rsidRDefault="00E609C2">
            <w:pPr>
              <w:pStyle w:val="TAL"/>
              <w:rPr>
                <w:b/>
              </w:rPr>
            </w:pPr>
          </w:p>
        </w:tc>
        <w:tc>
          <w:tcPr>
            <w:tcW w:w="1136" w:type="dxa"/>
          </w:tcPr>
          <w:p w14:paraId="63C6D0C0" w14:textId="77777777" w:rsidR="00E609C2" w:rsidRPr="00BD08FD" w:rsidRDefault="00E609C2">
            <w:pPr>
              <w:pStyle w:val="TAC"/>
            </w:pPr>
            <w:r w:rsidRPr="00BD08FD">
              <w:t>cn3</w:t>
            </w:r>
          </w:p>
        </w:tc>
        <w:tc>
          <w:tcPr>
            <w:tcW w:w="1136" w:type="dxa"/>
          </w:tcPr>
          <w:p w14:paraId="5D4339B4" w14:textId="77777777" w:rsidR="00E609C2" w:rsidRPr="00BD08FD" w:rsidRDefault="00E609C2">
            <w:pPr>
              <w:pStyle w:val="TAC"/>
            </w:pPr>
            <w:r w:rsidRPr="00BD08FD">
              <w:t>cn2</w:t>
            </w:r>
          </w:p>
        </w:tc>
        <w:tc>
          <w:tcPr>
            <w:tcW w:w="1136" w:type="dxa"/>
          </w:tcPr>
          <w:p w14:paraId="77099411" w14:textId="77777777" w:rsidR="00E609C2" w:rsidRPr="00BD08FD" w:rsidRDefault="00E609C2">
            <w:pPr>
              <w:pStyle w:val="TAC"/>
            </w:pPr>
            <w:r w:rsidRPr="00BD08FD">
              <w:t>cn1</w:t>
            </w:r>
          </w:p>
        </w:tc>
        <w:tc>
          <w:tcPr>
            <w:tcW w:w="1137" w:type="dxa"/>
          </w:tcPr>
          <w:p w14:paraId="45823CAC" w14:textId="77777777" w:rsidR="00E609C2" w:rsidRPr="00BD08FD" w:rsidRDefault="00E609C2">
            <w:pPr>
              <w:pStyle w:val="TAC"/>
            </w:pPr>
            <w:r w:rsidRPr="00BD08FD">
              <w:t>cn0</w:t>
            </w:r>
          </w:p>
        </w:tc>
        <w:tc>
          <w:tcPr>
            <w:tcW w:w="1136" w:type="dxa"/>
          </w:tcPr>
          <w:p w14:paraId="305E6CED" w14:textId="77777777" w:rsidR="00E609C2" w:rsidRPr="00BD08FD" w:rsidRDefault="00E609C2">
            <w:pPr>
              <w:pStyle w:val="TAC"/>
            </w:pPr>
            <w:r w:rsidRPr="00BD08FD">
              <w:t>1</w:t>
            </w:r>
          </w:p>
        </w:tc>
        <w:tc>
          <w:tcPr>
            <w:tcW w:w="1136" w:type="dxa"/>
          </w:tcPr>
          <w:p w14:paraId="31857CCA" w14:textId="77777777" w:rsidR="00E609C2" w:rsidRPr="00BD08FD" w:rsidRDefault="00E609C2">
            <w:pPr>
              <w:pStyle w:val="TAC"/>
            </w:pPr>
            <w:r w:rsidRPr="00BD08FD">
              <w:t>0</w:t>
            </w:r>
          </w:p>
        </w:tc>
        <w:tc>
          <w:tcPr>
            <w:tcW w:w="1136" w:type="dxa"/>
          </w:tcPr>
          <w:p w14:paraId="6911302A" w14:textId="77777777" w:rsidR="00E609C2" w:rsidRPr="00BD08FD" w:rsidRDefault="00E609C2">
            <w:pPr>
              <w:pStyle w:val="TAC"/>
            </w:pPr>
            <w:r w:rsidRPr="00BD08FD">
              <w:t>1</w:t>
            </w:r>
          </w:p>
        </w:tc>
        <w:tc>
          <w:tcPr>
            <w:tcW w:w="1137" w:type="dxa"/>
          </w:tcPr>
          <w:p w14:paraId="5371B2D8" w14:textId="77777777" w:rsidR="00E609C2" w:rsidRPr="00BD08FD" w:rsidRDefault="00E609C2">
            <w:pPr>
              <w:pStyle w:val="TAC"/>
            </w:pPr>
            <w:r w:rsidRPr="00BD08FD">
              <w:t>0</w:t>
            </w:r>
          </w:p>
        </w:tc>
      </w:tr>
      <w:tr w:rsidR="00E609C2" w:rsidRPr="00BD08FD" w14:paraId="5A518A36" w14:textId="77777777">
        <w:trPr>
          <w:cantSplit/>
        </w:trPr>
        <w:tc>
          <w:tcPr>
            <w:tcW w:w="851" w:type="dxa"/>
            <w:vMerge w:val="restart"/>
          </w:tcPr>
          <w:p w14:paraId="72EF4918" w14:textId="77777777" w:rsidR="00E609C2" w:rsidRPr="00BD08FD" w:rsidRDefault="00E609C2">
            <w:pPr>
              <w:pStyle w:val="TAL"/>
              <w:rPr>
                <w:b/>
              </w:rPr>
            </w:pPr>
          </w:p>
          <w:p w14:paraId="60D40D96" w14:textId="77777777" w:rsidR="00E609C2" w:rsidRPr="00BD08FD" w:rsidRDefault="00E609C2">
            <w:pPr>
              <w:pStyle w:val="TAL"/>
              <w:rPr>
                <w:b/>
              </w:rPr>
            </w:pPr>
          </w:p>
          <w:p w14:paraId="421A14AD" w14:textId="77777777" w:rsidR="00E609C2" w:rsidRPr="00BD08FD" w:rsidRDefault="00E609C2">
            <w:pPr>
              <w:pStyle w:val="TAL"/>
              <w:rPr>
                <w:b/>
              </w:rPr>
            </w:pPr>
          </w:p>
          <w:p w14:paraId="7D97FAE0" w14:textId="77777777" w:rsidR="00E609C2" w:rsidRPr="00BD08FD" w:rsidRDefault="00E609C2">
            <w:pPr>
              <w:pStyle w:val="TAL"/>
              <w:rPr>
                <w:b/>
              </w:rPr>
            </w:pPr>
            <w:r w:rsidRPr="00BD08FD">
              <w:rPr>
                <w:b/>
              </w:rPr>
              <w:t>2</w:t>
            </w:r>
          </w:p>
        </w:tc>
        <w:tc>
          <w:tcPr>
            <w:tcW w:w="4545" w:type="dxa"/>
            <w:gridSpan w:val="4"/>
          </w:tcPr>
          <w:p w14:paraId="4A804EE6" w14:textId="77777777" w:rsidR="00E609C2" w:rsidRPr="00BD08FD" w:rsidRDefault="00E609C2">
            <w:pPr>
              <w:pStyle w:val="TAC"/>
            </w:pPr>
          </w:p>
          <w:p w14:paraId="375F9A35" w14:textId="77777777" w:rsidR="00E609C2" w:rsidRPr="00BD08FD" w:rsidRDefault="00E609C2">
            <w:pPr>
              <w:pStyle w:val="TAC"/>
            </w:pPr>
            <w:r w:rsidRPr="00BD08FD">
              <w:t>Index of 2</w:t>
            </w:r>
            <w:r w:rsidRPr="00BD08FD">
              <w:rPr>
                <w:vertAlign w:val="superscript"/>
              </w:rPr>
              <w:t>nd</w:t>
            </w:r>
            <w:r w:rsidRPr="00BD08FD">
              <w:t xml:space="preserve"> LSF subvector</w:t>
            </w:r>
          </w:p>
          <w:p w14:paraId="69ABB61F" w14:textId="77777777" w:rsidR="00E609C2" w:rsidRPr="00BD08FD" w:rsidRDefault="00E609C2">
            <w:pPr>
              <w:pStyle w:val="TAC"/>
            </w:pPr>
          </w:p>
        </w:tc>
        <w:tc>
          <w:tcPr>
            <w:tcW w:w="4545" w:type="dxa"/>
            <w:gridSpan w:val="4"/>
          </w:tcPr>
          <w:p w14:paraId="7B76BF6A" w14:textId="77777777" w:rsidR="00E609C2" w:rsidRPr="00BD08FD" w:rsidRDefault="00E609C2">
            <w:pPr>
              <w:pStyle w:val="TAC"/>
            </w:pPr>
          </w:p>
          <w:p w14:paraId="159A44E4" w14:textId="77777777" w:rsidR="00E609C2" w:rsidRPr="00BD08FD" w:rsidRDefault="00E609C2">
            <w:pPr>
              <w:pStyle w:val="TAC"/>
            </w:pPr>
            <w:r w:rsidRPr="00BD08FD">
              <w:t>index of 1</w:t>
            </w:r>
            <w:r w:rsidRPr="00BD08FD">
              <w:rPr>
                <w:vertAlign w:val="superscript"/>
              </w:rPr>
              <w:t>st</w:t>
            </w:r>
            <w:r w:rsidRPr="00BD08FD">
              <w:t xml:space="preserve"> LSF subvector</w:t>
            </w:r>
          </w:p>
        </w:tc>
      </w:tr>
      <w:tr w:rsidR="00E609C2" w:rsidRPr="00BD08FD" w14:paraId="70114276" w14:textId="77777777">
        <w:trPr>
          <w:cantSplit/>
        </w:trPr>
        <w:tc>
          <w:tcPr>
            <w:tcW w:w="851" w:type="dxa"/>
            <w:vMerge/>
          </w:tcPr>
          <w:p w14:paraId="053019FB" w14:textId="77777777" w:rsidR="00E609C2" w:rsidRPr="00BD08FD" w:rsidRDefault="00E609C2">
            <w:pPr>
              <w:pStyle w:val="TAL"/>
              <w:rPr>
                <w:b/>
              </w:rPr>
            </w:pPr>
          </w:p>
        </w:tc>
        <w:tc>
          <w:tcPr>
            <w:tcW w:w="1136" w:type="dxa"/>
          </w:tcPr>
          <w:p w14:paraId="216155ED" w14:textId="77777777" w:rsidR="00E609C2" w:rsidRPr="00BD08FD" w:rsidRDefault="00E609C2">
            <w:pPr>
              <w:pStyle w:val="TAC"/>
            </w:pPr>
            <w:r w:rsidRPr="00BD08FD">
              <w:t>cn11</w:t>
            </w:r>
          </w:p>
        </w:tc>
        <w:tc>
          <w:tcPr>
            <w:tcW w:w="1136" w:type="dxa"/>
          </w:tcPr>
          <w:p w14:paraId="2E2A313A" w14:textId="77777777" w:rsidR="00E609C2" w:rsidRPr="00BD08FD" w:rsidRDefault="00E609C2">
            <w:pPr>
              <w:pStyle w:val="TAC"/>
            </w:pPr>
            <w:r w:rsidRPr="00BD08FD">
              <w:t>Cn10</w:t>
            </w:r>
          </w:p>
        </w:tc>
        <w:tc>
          <w:tcPr>
            <w:tcW w:w="1136" w:type="dxa"/>
          </w:tcPr>
          <w:p w14:paraId="23AF4687" w14:textId="77777777" w:rsidR="00E609C2" w:rsidRPr="00BD08FD" w:rsidRDefault="00E609C2">
            <w:pPr>
              <w:pStyle w:val="TAC"/>
            </w:pPr>
            <w:r w:rsidRPr="00BD08FD">
              <w:t>cn9</w:t>
            </w:r>
          </w:p>
        </w:tc>
        <w:tc>
          <w:tcPr>
            <w:tcW w:w="1137" w:type="dxa"/>
          </w:tcPr>
          <w:p w14:paraId="16317553" w14:textId="77777777" w:rsidR="00E609C2" w:rsidRPr="00BD08FD" w:rsidRDefault="00E609C2">
            <w:pPr>
              <w:pStyle w:val="TAC"/>
            </w:pPr>
            <w:r w:rsidRPr="00BD08FD">
              <w:t>cn8</w:t>
            </w:r>
          </w:p>
        </w:tc>
        <w:tc>
          <w:tcPr>
            <w:tcW w:w="1136" w:type="dxa"/>
          </w:tcPr>
          <w:p w14:paraId="026EA12F" w14:textId="77777777" w:rsidR="00E609C2" w:rsidRPr="00BD08FD" w:rsidRDefault="00E609C2">
            <w:pPr>
              <w:pStyle w:val="TAC"/>
            </w:pPr>
            <w:r w:rsidRPr="00BD08FD">
              <w:t>cn7</w:t>
            </w:r>
          </w:p>
        </w:tc>
        <w:tc>
          <w:tcPr>
            <w:tcW w:w="1136" w:type="dxa"/>
          </w:tcPr>
          <w:p w14:paraId="692A4C1B" w14:textId="77777777" w:rsidR="00E609C2" w:rsidRPr="00BD08FD" w:rsidRDefault="00E609C2">
            <w:pPr>
              <w:pStyle w:val="TAC"/>
            </w:pPr>
            <w:r w:rsidRPr="00BD08FD">
              <w:t>cn6</w:t>
            </w:r>
          </w:p>
        </w:tc>
        <w:tc>
          <w:tcPr>
            <w:tcW w:w="1136" w:type="dxa"/>
          </w:tcPr>
          <w:p w14:paraId="16B6A552" w14:textId="77777777" w:rsidR="00E609C2" w:rsidRPr="00BD08FD" w:rsidRDefault="00E609C2">
            <w:pPr>
              <w:pStyle w:val="TAC"/>
            </w:pPr>
            <w:r w:rsidRPr="00BD08FD">
              <w:t>cn5</w:t>
            </w:r>
          </w:p>
        </w:tc>
        <w:tc>
          <w:tcPr>
            <w:tcW w:w="1137" w:type="dxa"/>
          </w:tcPr>
          <w:p w14:paraId="77F0E86B" w14:textId="77777777" w:rsidR="00E609C2" w:rsidRPr="00BD08FD" w:rsidRDefault="00E609C2">
            <w:pPr>
              <w:pStyle w:val="TAC"/>
            </w:pPr>
            <w:r w:rsidRPr="00BD08FD">
              <w:t>cn4</w:t>
            </w:r>
          </w:p>
        </w:tc>
      </w:tr>
      <w:tr w:rsidR="00E609C2" w:rsidRPr="00BD08FD" w14:paraId="3BA5DD47" w14:textId="77777777">
        <w:trPr>
          <w:cantSplit/>
        </w:trPr>
        <w:tc>
          <w:tcPr>
            <w:tcW w:w="851" w:type="dxa"/>
            <w:vMerge w:val="restart"/>
          </w:tcPr>
          <w:p w14:paraId="612F90CB" w14:textId="77777777" w:rsidR="00E609C2" w:rsidRPr="00BD08FD" w:rsidRDefault="00E609C2">
            <w:pPr>
              <w:pStyle w:val="TAL"/>
              <w:rPr>
                <w:b/>
              </w:rPr>
            </w:pPr>
          </w:p>
          <w:p w14:paraId="78D2932F" w14:textId="77777777" w:rsidR="00E609C2" w:rsidRPr="00BD08FD" w:rsidRDefault="00E609C2">
            <w:pPr>
              <w:pStyle w:val="TAL"/>
              <w:rPr>
                <w:b/>
              </w:rPr>
            </w:pPr>
          </w:p>
          <w:p w14:paraId="4165714D" w14:textId="77777777" w:rsidR="00E609C2" w:rsidRPr="00BD08FD" w:rsidRDefault="00E609C2">
            <w:pPr>
              <w:pStyle w:val="TAL"/>
              <w:rPr>
                <w:b/>
              </w:rPr>
            </w:pPr>
          </w:p>
          <w:p w14:paraId="6BB8814B" w14:textId="77777777" w:rsidR="00E609C2" w:rsidRPr="00BD08FD" w:rsidRDefault="00E609C2">
            <w:pPr>
              <w:pStyle w:val="TAL"/>
              <w:rPr>
                <w:b/>
              </w:rPr>
            </w:pPr>
            <w:r w:rsidRPr="00BD08FD">
              <w:rPr>
                <w:b/>
              </w:rPr>
              <w:t>3</w:t>
            </w:r>
          </w:p>
        </w:tc>
        <w:tc>
          <w:tcPr>
            <w:tcW w:w="3408" w:type="dxa"/>
            <w:gridSpan w:val="3"/>
          </w:tcPr>
          <w:p w14:paraId="204510C9" w14:textId="77777777" w:rsidR="00E609C2" w:rsidRPr="00BD08FD" w:rsidRDefault="00E609C2">
            <w:pPr>
              <w:pStyle w:val="TAC"/>
            </w:pPr>
          </w:p>
          <w:p w14:paraId="14A1B049" w14:textId="77777777" w:rsidR="00E609C2" w:rsidRPr="00BD08FD" w:rsidRDefault="00E609C2">
            <w:pPr>
              <w:pStyle w:val="TAC"/>
            </w:pPr>
            <w:r w:rsidRPr="00BD08FD">
              <w:t>Index of 3</w:t>
            </w:r>
            <w:r w:rsidRPr="00BD08FD">
              <w:rPr>
                <w:vertAlign w:val="superscript"/>
              </w:rPr>
              <w:t>rd</w:t>
            </w:r>
            <w:r w:rsidRPr="00BD08FD">
              <w:t xml:space="preserve"> LSF subvector </w:t>
            </w:r>
          </w:p>
          <w:p w14:paraId="19F49C04" w14:textId="77777777" w:rsidR="00E609C2" w:rsidRPr="00BD08FD" w:rsidRDefault="00E609C2">
            <w:pPr>
              <w:pStyle w:val="TAC"/>
            </w:pPr>
          </w:p>
        </w:tc>
        <w:tc>
          <w:tcPr>
            <w:tcW w:w="5682" w:type="dxa"/>
            <w:gridSpan w:val="5"/>
          </w:tcPr>
          <w:p w14:paraId="58120178" w14:textId="77777777" w:rsidR="00E609C2" w:rsidRPr="00BD08FD" w:rsidRDefault="00E609C2">
            <w:pPr>
              <w:pStyle w:val="TAC"/>
            </w:pPr>
          </w:p>
          <w:p w14:paraId="45CF4564" w14:textId="77777777" w:rsidR="00E609C2" w:rsidRPr="00BD08FD" w:rsidRDefault="00E609C2">
            <w:pPr>
              <w:pStyle w:val="TAC"/>
            </w:pPr>
            <w:r w:rsidRPr="00BD08FD">
              <w:t>Index of 2</w:t>
            </w:r>
            <w:r w:rsidRPr="00BD08FD">
              <w:rPr>
                <w:vertAlign w:val="superscript"/>
              </w:rPr>
              <w:t>nd</w:t>
            </w:r>
            <w:r w:rsidRPr="00BD08FD">
              <w:t xml:space="preserve"> LSF subvector</w:t>
            </w:r>
          </w:p>
        </w:tc>
      </w:tr>
      <w:tr w:rsidR="00E609C2" w:rsidRPr="00BD08FD" w14:paraId="5E914AA4" w14:textId="77777777">
        <w:trPr>
          <w:cantSplit/>
        </w:trPr>
        <w:tc>
          <w:tcPr>
            <w:tcW w:w="851" w:type="dxa"/>
            <w:vMerge/>
          </w:tcPr>
          <w:p w14:paraId="6526BF5D" w14:textId="77777777" w:rsidR="00E609C2" w:rsidRPr="00BD08FD" w:rsidRDefault="00E609C2">
            <w:pPr>
              <w:pStyle w:val="TAL"/>
              <w:rPr>
                <w:b/>
              </w:rPr>
            </w:pPr>
          </w:p>
        </w:tc>
        <w:tc>
          <w:tcPr>
            <w:tcW w:w="1136" w:type="dxa"/>
          </w:tcPr>
          <w:p w14:paraId="1A883312" w14:textId="77777777" w:rsidR="00E609C2" w:rsidRPr="00BD08FD" w:rsidRDefault="00E609C2">
            <w:pPr>
              <w:pStyle w:val="TAC"/>
            </w:pPr>
            <w:r w:rsidRPr="00BD08FD">
              <w:t>cn19</w:t>
            </w:r>
          </w:p>
        </w:tc>
        <w:tc>
          <w:tcPr>
            <w:tcW w:w="1136" w:type="dxa"/>
          </w:tcPr>
          <w:p w14:paraId="761BFCAC" w14:textId="77777777" w:rsidR="00E609C2" w:rsidRPr="00BD08FD" w:rsidRDefault="00E609C2">
            <w:pPr>
              <w:pStyle w:val="TAC"/>
            </w:pPr>
            <w:r w:rsidRPr="00BD08FD">
              <w:t>cn18</w:t>
            </w:r>
          </w:p>
        </w:tc>
        <w:tc>
          <w:tcPr>
            <w:tcW w:w="1136" w:type="dxa"/>
          </w:tcPr>
          <w:p w14:paraId="2AB94919" w14:textId="77777777" w:rsidR="00E609C2" w:rsidRPr="00BD08FD" w:rsidRDefault="00E609C2">
            <w:pPr>
              <w:pStyle w:val="TAC"/>
            </w:pPr>
            <w:r w:rsidRPr="00BD08FD">
              <w:t>cn17</w:t>
            </w:r>
          </w:p>
        </w:tc>
        <w:tc>
          <w:tcPr>
            <w:tcW w:w="1137" w:type="dxa"/>
          </w:tcPr>
          <w:p w14:paraId="21360C3D" w14:textId="77777777" w:rsidR="00E609C2" w:rsidRPr="00BD08FD" w:rsidRDefault="00E609C2">
            <w:pPr>
              <w:pStyle w:val="TAC"/>
            </w:pPr>
            <w:r w:rsidRPr="00BD08FD">
              <w:t>cn16</w:t>
            </w:r>
          </w:p>
        </w:tc>
        <w:tc>
          <w:tcPr>
            <w:tcW w:w="1136" w:type="dxa"/>
          </w:tcPr>
          <w:p w14:paraId="318056EE" w14:textId="77777777" w:rsidR="00E609C2" w:rsidRPr="00BD08FD" w:rsidRDefault="00E609C2">
            <w:pPr>
              <w:pStyle w:val="TAC"/>
            </w:pPr>
            <w:r w:rsidRPr="00BD08FD">
              <w:t>cn15</w:t>
            </w:r>
          </w:p>
        </w:tc>
        <w:tc>
          <w:tcPr>
            <w:tcW w:w="1136" w:type="dxa"/>
          </w:tcPr>
          <w:p w14:paraId="2393A8FA" w14:textId="77777777" w:rsidR="00E609C2" w:rsidRPr="00BD08FD" w:rsidRDefault="00E609C2">
            <w:pPr>
              <w:pStyle w:val="TAC"/>
            </w:pPr>
            <w:r w:rsidRPr="00BD08FD">
              <w:t>cn14</w:t>
            </w:r>
          </w:p>
        </w:tc>
        <w:tc>
          <w:tcPr>
            <w:tcW w:w="1136" w:type="dxa"/>
          </w:tcPr>
          <w:p w14:paraId="72C6415B" w14:textId="77777777" w:rsidR="00E609C2" w:rsidRPr="00BD08FD" w:rsidRDefault="00E609C2">
            <w:pPr>
              <w:pStyle w:val="TAC"/>
            </w:pPr>
            <w:r w:rsidRPr="00BD08FD">
              <w:t>cn13</w:t>
            </w:r>
          </w:p>
        </w:tc>
        <w:tc>
          <w:tcPr>
            <w:tcW w:w="1137" w:type="dxa"/>
          </w:tcPr>
          <w:p w14:paraId="3AC6254A" w14:textId="77777777" w:rsidR="00E609C2" w:rsidRPr="00BD08FD" w:rsidRDefault="00E609C2">
            <w:pPr>
              <w:pStyle w:val="TAC"/>
            </w:pPr>
            <w:r w:rsidRPr="00BD08FD">
              <w:t>cn12</w:t>
            </w:r>
          </w:p>
        </w:tc>
      </w:tr>
      <w:tr w:rsidR="00E609C2" w:rsidRPr="00BD08FD" w14:paraId="33FA2B1B" w14:textId="77777777">
        <w:trPr>
          <w:cantSplit/>
        </w:trPr>
        <w:tc>
          <w:tcPr>
            <w:tcW w:w="851" w:type="dxa"/>
            <w:vMerge w:val="restart"/>
          </w:tcPr>
          <w:p w14:paraId="06E96FB7" w14:textId="77777777" w:rsidR="00E609C2" w:rsidRPr="00BD08FD" w:rsidRDefault="00E609C2">
            <w:pPr>
              <w:pStyle w:val="TAL"/>
              <w:rPr>
                <w:b/>
              </w:rPr>
            </w:pPr>
          </w:p>
          <w:p w14:paraId="446F75CE" w14:textId="77777777" w:rsidR="00E609C2" w:rsidRPr="00BD08FD" w:rsidRDefault="00E609C2">
            <w:pPr>
              <w:pStyle w:val="TAL"/>
              <w:rPr>
                <w:b/>
              </w:rPr>
            </w:pPr>
          </w:p>
          <w:p w14:paraId="03072DC4" w14:textId="77777777" w:rsidR="00E609C2" w:rsidRPr="00BD08FD" w:rsidRDefault="00E609C2">
            <w:pPr>
              <w:pStyle w:val="TAL"/>
              <w:rPr>
                <w:b/>
              </w:rPr>
            </w:pPr>
          </w:p>
          <w:p w14:paraId="45736815" w14:textId="77777777" w:rsidR="00E609C2" w:rsidRPr="00BD08FD" w:rsidRDefault="00E609C2">
            <w:pPr>
              <w:pStyle w:val="TAL"/>
              <w:rPr>
                <w:b/>
              </w:rPr>
            </w:pPr>
            <w:r w:rsidRPr="00BD08FD">
              <w:rPr>
                <w:b/>
              </w:rPr>
              <w:t>4</w:t>
            </w:r>
          </w:p>
        </w:tc>
        <w:tc>
          <w:tcPr>
            <w:tcW w:w="2272" w:type="dxa"/>
            <w:gridSpan w:val="2"/>
          </w:tcPr>
          <w:p w14:paraId="776CCA17" w14:textId="77777777" w:rsidR="00E609C2" w:rsidRPr="00BD08FD" w:rsidRDefault="00E609C2">
            <w:pPr>
              <w:pStyle w:val="TAC"/>
            </w:pPr>
          </w:p>
          <w:p w14:paraId="2391CABF" w14:textId="77777777" w:rsidR="00E609C2" w:rsidRPr="00BD08FD" w:rsidRDefault="00E609C2">
            <w:pPr>
              <w:pStyle w:val="TAC"/>
            </w:pPr>
            <w:r w:rsidRPr="00BD08FD">
              <w:t>Random Excitation Gain</w:t>
            </w:r>
          </w:p>
          <w:p w14:paraId="2B1BB490" w14:textId="77777777" w:rsidR="00E609C2" w:rsidRPr="00BD08FD" w:rsidRDefault="00E609C2">
            <w:pPr>
              <w:pStyle w:val="TAC"/>
            </w:pPr>
          </w:p>
        </w:tc>
        <w:tc>
          <w:tcPr>
            <w:tcW w:w="6818" w:type="dxa"/>
            <w:gridSpan w:val="6"/>
          </w:tcPr>
          <w:p w14:paraId="60EAD479" w14:textId="77777777" w:rsidR="00E609C2" w:rsidRPr="00BD08FD" w:rsidRDefault="00E609C2">
            <w:pPr>
              <w:pStyle w:val="TAC"/>
            </w:pPr>
          </w:p>
          <w:p w14:paraId="2BE60FD5" w14:textId="77777777" w:rsidR="00E609C2" w:rsidRPr="00BD08FD" w:rsidRDefault="00E609C2">
            <w:pPr>
              <w:pStyle w:val="TAC"/>
            </w:pPr>
            <w:r w:rsidRPr="00BD08FD">
              <w:t>index of 3</w:t>
            </w:r>
            <w:r w:rsidRPr="00BD08FD">
              <w:rPr>
                <w:vertAlign w:val="superscript"/>
              </w:rPr>
              <w:t>rd</w:t>
            </w:r>
            <w:r w:rsidRPr="00BD08FD">
              <w:t xml:space="preserve"> LSF subvector</w:t>
            </w:r>
          </w:p>
        </w:tc>
      </w:tr>
      <w:tr w:rsidR="00E609C2" w:rsidRPr="00BD08FD" w14:paraId="4EC7A9BB" w14:textId="77777777">
        <w:trPr>
          <w:cantSplit/>
        </w:trPr>
        <w:tc>
          <w:tcPr>
            <w:tcW w:w="851" w:type="dxa"/>
            <w:vMerge/>
          </w:tcPr>
          <w:p w14:paraId="1F5484A6" w14:textId="77777777" w:rsidR="00E609C2" w:rsidRPr="00BD08FD" w:rsidRDefault="00E609C2">
            <w:pPr>
              <w:pStyle w:val="TAL"/>
              <w:rPr>
                <w:b/>
              </w:rPr>
            </w:pPr>
          </w:p>
        </w:tc>
        <w:tc>
          <w:tcPr>
            <w:tcW w:w="1136" w:type="dxa"/>
          </w:tcPr>
          <w:p w14:paraId="0871A5FB" w14:textId="77777777" w:rsidR="00E609C2" w:rsidRPr="00BD08FD" w:rsidRDefault="00E609C2">
            <w:pPr>
              <w:pStyle w:val="TAC"/>
            </w:pPr>
            <w:r w:rsidRPr="00BD08FD">
              <w:t>cn27</w:t>
            </w:r>
          </w:p>
        </w:tc>
        <w:tc>
          <w:tcPr>
            <w:tcW w:w="1136" w:type="dxa"/>
          </w:tcPr>
          <w:p w14:paraId="0AF94137" w14:textId="77777777" w:rsidR="00E609C2" w:rsidRPr="00BD08FD" w:rsidRDefault="00E609C2">
            <w:pPr>
              <w:pStyle w:val="TAC"/>
            </w:pPr>
            <w:r w:rsidRPr="00BD08FD">
              <w:t>cn26</w:t>
            </w:r>
          </w:p>
        </w:tc>
        <w:tc>
          <w:tcPr>
            <w:tcW w:w="1136" w:type="dxa"/>
          </w:tcPr>
          <w:p w14:paraId="174782D8" w14:textId="77777777" w:rsidR="00E609C2" w:rsidRPr="00BD08FD" w:rsidRDefault="00E609C2">
            <w:pPr>
              <w:pStyle w:val="TAC"/>
            </w:pPr>
            <w:r w:rsidRPr="00BD08FD">
              <w:t>cn25</w:t>
            </w:r>
          </w:p>
        </w:tc>
        <w:tc>
          <w:tcPr>
            <w:tcW w:w="1137" w:type="dxa"/>
          </w:tcPr>
          <w:p w14:paraId="2D736439" w14:textId="77777777" w:rsidR="00E609C2" w:rsidRPr="00BD08FD" w:rsidRDefault="00E609C2">
            <w:pPr>
              <w:pStyle w:val="TAC"/>
            </w:pPr>
            <w:r w:rsidRPr="00BD08FD">
              <w:t>cn24</w:t>
            </w:r>
          </w:p>
        </w:tc>
        <w:tc>
          <w:tcPr>
            <w:tcW w:w="1136" w:type="dxa"/>
          </w:tcPr>
          <w:p w14:paraId="3ED8AAAF" w14:textId="77777777" w:rsidR="00E609C2" w:rsidRPr="00BD08FD" w:rsidRDefault="00E609C2">
            <w:pPr>
              <w:pStyle w:val="TAC"/>
            </w:pPr>
            <w:r w:rsidRPr="00BD08FD">
              <w:t>cn23</w:t>
            </w:r>
          </w:p>
        </w:tc>
        <w:tc>
          <w:tcPr>
            <w:tcW w:w="1136" w:type="dxa"/>
          </w:tcPr>
          <w:p w14:paraId="1918DC76" w14:textId="77777777" w:rsidR="00E609C2" w:rsidRPr="00BD08FD" w:rsidRDefault="00E609C2">
            <w:pPr>
              <w:pStyle w:val="TAC"/>
            </w:pPr>
            <w:r w:rsidRPr="00BD08FD">
              <w:t>cn22</w:t>
            </w:r>
          </w:p>
        </w:tc>
        <w:tc>
          <w:tcPr>
            <w:tcW w:w="1136" w:type="dxa"/>
          </w:tcPr>
          <w:p w14:paraId="69CE4905" w14:textId="77777777" w:rsidR="00E609C2" w:rsidRPr="00BD08FD" w:rsidRDefault="00E609C2">
            <w:pPr>
              <w:pStyle w:val="TAC"/>
            </w:pPr>
            <w:r w:rsidRPr="00BD08FD">
              <w:t>cn21</w:t>
            </w:r>
          </w:p>
        </w:tc>
        <w:tc>
          <w:tcPr>
            <w:tcW w:w="1137" w:type="dxa"/>
          </w:tcPr>
          <w:p w14:paraId="29D440D3" w14:textId="77777777" w:rsidR="00E609C2" w:rsidRPr="00BD08FD" w:rsidRDefault="00E609C2">
            <w:pPr>
              <w:pStyle w:val="TAC"/>
            </w:pPr>
            <w:r w:rsidRPr="00BD08FD">
              <w:t>cn20</w:t>
            </w:r>
          </w:p>
        </w:tc>
      </w:tr>
      <w:tr w:rsidR="00E609C2" w:rsidRPr="00BD08FD" w14:paraId="7CF3E08A" w14:textId="77777777">
        <w:trPr>
          <w:cantSplit/>
        </w:trPr>
        <w:tc>
          <w:tcPr>
            <w:tcW w:w="851" w:type="dxa"/>
            <w:vMerge w:val="restart"/>
          </w:tcPr>
          <w:p w14:paraId="5CC744EC" w14:textId="77777777" w:rsidR="00E609C2" w:rsidRPr="00BD08FD" w:rsidRDefault="00E609C2">
            <w:pPr>
              <w:pStyle w:val="TAL"/>
              <w:rPr>
                <w:b/>
              </w:rPr>
            </w:pPr>
          </w:p>
          <w:p w14:paraId="63ABF157" w14:textId="77777777" w:rsidR="00E609C2" w:rsidRPr="00BD08FD" w:rsidRDefault="00E609C2">
            <w:pPr>
              <w:pStyle w:val="TAL"/>
              <w:rPr>
                <w:b/>
              </w:rPr>
            </w:pPr>
          </w:p>
          <w:p w14:paraId="56568E1D" w14:textId="77777777" w:rsidR="00E609C2" w:rsidRPr="00BD08FD" w:rsidRDefault="00E609C2">
            <w:pPr>
              <w:pStyle w:val="TAL"/>
              <w:rPr>
                <w:b/>
              </w:rPr>
            </w:pPr>
          </w:p>
          <w:p w14:paraId="5196E3DF" w14:textId="77777777" w:rsidR="00E609C2" w:rsidRPr="00BD08FD" w:rsidRDefault="00E609C2">
            <w:pPr>
              <w:pStyle w:val="TAL"/>
              <w:rPr>
                <w:b/>
              </w:rPr>
            </w:pPr>
            <w:r w:rsidRPr="00BD08FD">
              <w:rPr>
                <w:b/>
              </w:rPr>
              <w:t>5</w:t>
            </w:r>
          </w:p>
        </w:tc>
        <w:tc>
          <w:tcPr>
            <w:tcW w:w="2272" w:type="dxa"/>
            <w:gridSpan w:val="2"/>
          </w:tcPr>
          <w:p w14:paraId="24B0CD16" w14:textId="77777777" w:rsidR="00E609C2" w:rsidRPr="00BD08FD" w:rsidRDefault="00E609C2">
            <w:pPr>
              <w:pStyle w:val="TAC"/>
            </w:pPr>
            <w:r w:rsidRPr="00BD08FD">
              <w:t>Index of 1</w:t>
            </w:r>
            <w:r w:rsidRPr="00BD08FD">
              <w:rPr>
                <w:vertAlign w:val="superscript"/>
              </w:rPr>
              <w:t>st</w:t>
            </w:r>
            <w:r w:rsidRPr="00BD08FD">
              <w:t xml:space="preserve"> </w:t>
            </w:r>
            <w:smartTag w:uri="urn:schemas-microsoft-com:office:smarttags" w:element="stockticker">
              <w:r w:rsidRPr="00BD08FD">
                <w:t>RESC</w:t>
              </w:r>
            </w:smartTag>
            <w:r w:rsidRPr="00BD08FD">
              <w:t xml:space="preserve"> parameter</w:t>
            </w:r>
          </w:p>
          <w:p w14:paraId="2DB88E20" w14:textId="77777777" w:rsidR="00E609C2" w:rsidRPr="00BD08FD" w:rsidRDefault="00E609C2">
            <w:pPr>
              <w:pStyle w:val="TAC"/>
            </w:pPr>
          </w:p>
        </w:tc>
        <w:tc>
          <w:tcPr>
            <w:tcW w:w="6818" w:type="dxa"/>
            <w:gridSpan w:val="6"/>
          </w:tcPr>
          <w:p w14:paraId="1C311FE5" w14:textId="77777777" w:rsidR="00E609C2" w:rsidRPr="00BD08FD" w:rsidRDefault="00E609C2">
            <w:pPr>
              <w:pStyle w:val="TAC"/>
            </w:pPr>
          </w:p>
          <w:p w14:paraId="23A1457F" w14:textId="77777777" w:rsidR="00E609C2" w:rsidRPr="00BD08FD" w:rsidRDefault="00E609C2">
            <w:pPr>
              <w:pStyle w:val="TAC"/>
            </w:pPr>
            <w:r w:rsidRPr="00BD08FD">
              <w:t>Random Excitation Gain</w:t>
            </w:r>
          </w:p>
        </w:tc>
      </w:tr>
      <w:tr w:rsidR="00E609C2" w:rsidRPr="00BD08FD" w14:paraId="7B6DB9DD" w14:textId="77777777">
        <w:trPr>
          <w:cantSplit/>
        </w:trPr>
        <w:tc>
          <w:tcPr>
            <w:tcW w:w="851" w:type="dxa"/>
            <w:vMerge/>
          </w:tcPr>
          <w:p w14:paraId="32FA124F" w14:textId="77777777" w:rsidR="00E609C2" w:rsidRPr="00BD08FD" w:rsidRDefault="00E609C2">
            <w:pPr>
              <w:pStyle w:val="TAL"/>
              <w:rPr>
                <w:b/>
              </w:rPr>
            </w:pPr>
          </w:p>
        </w:tc>
        <w:tc>
          <w:tcPr>
            <w:tcW w:w="1136" w:type="dxa"/>
            <w:tcBorders>
              <w:bottom w:val="nil"/>
            </w:tcBorders>
          </w:tcPr>
          <w:p w14:paraId="3E9D240F" w14:textId="77777777" w:rsidR="00E609C2" w:rsidRPr="00BD08FD" w:rsidRDefault="00E609C2">
            <w:pPr>
              <w:pStyle w:val="TAC"/>
            </w:pPr>
            <w:r w:rsidRPr="00BD08FD">
              <w:t>cn35</w:t>
            </w:r>
          </w:p>
        </w:tc>
        <w:tc>
          <w:tcPr>
            <w:tcW w:w="1136" w:type="dxa"/>
            <w:tcBorders>
              <w:bottom w:val="nil"/>
            </w:tcBorders>
          </w:tcPr>
          <w:p w14:paraId="2D7D389B" w14:textId="77777777" w:rsidR="00E609C2" w:rsidRPr="00BD08FD" w:rsidRDefault="00E609C2">
            <w:pPr>
              <w:pStyle w:val="TAC"/>
            </w:pPr>
            <w:r w:rsidRPr="00BD08FD">
              <w:t>cn34</w:t>
            </w:r>
          </w:p>
        </w:tc>
        <w:tc>
          <w:tcPr>
            <w:tcW w:w="1136" w:type="dxa"/>
            <w:tcBorders>
              <w:bottom w:val="nil"/>
            </w:tcBorders>
          </w:tcPr>
          <w:p w14:paraId="37F14E07" w14:textId="77777777" w:rsidR="00E609C2" w:rsidRPr="00BD08FD" w:rsidRDefault="00E609C2">
            <w:pPr>
              <w:pStyle w:val="TAC"/>
            </w:pPr>
            <w:r w:rsidRPr="00BD08FD">
              <w:t>cn33</w:t>
            </w:r>
          </w:p>
        </w:tc>
        <w:tc>
          <w:tcPr>
            <w:tcW w:w="1137" w:type="dxa"/>
            <w:tcBorders>
              <w:bottom w:val="nil"/>
            </w:tcBorders>
          </w:tcPr>
          <w:p w14:paraId="3F4B3377" w14:textId="77777777" w:rsidR="00E609C2" w:rsidRPr="00BD08FD" w:rsidRDefault="00E609C2">
            <w:pPr>
              <w:pStyle w:val="TAC"/>
            </w:pPr>
            <w:r w:rsidRPr="00BD08FD">
              <w:t>cn32</w:t>
            </w:r>
          </w:p>
        </w:tc>
        <w:tc>
          <w:tcPr>
            <w:tcW w:w="1136" w:type="dxa"/>
            <w:tcBorders>
              <w:bottom w:val="nil"/>
            </w:tcBorders>
          </w:tcPr>
          <w:p w14:paraId="43023CAA" w14:textId="77777777" w:rsidR="00E609C2" w:rsidRPr="00BD08FD" w:rsidRDefault="00E609C2">
            <w:pPr>
              <w:pStyle w:val="TAC"/>
            </w:pPr>
            <w:r w:rsidRPr="00BD08FD">
              <w:t>cn31</w:t>
            </w:r>
          </w:p>
        </w:tc>
        <w:tc>
          <w:tcPr>
            <w:tcW w:w="1136" w:type="dxa"/>
            <w:tcBorders>
              <w:bottom w:val="nil"/>
            </w:tcBorders>
          </w:tcPr>
          <w:p w14:paraId="47DE16D4" w14:textId="77777777" w:rsidR="00E609C2" w:rsidRPr="00BD08FD" w:rsidRDefault="00E609C2">
            <w:pPr>
              <w:pStyle w:val="TAC"/>
            </w:pPr>
            <w:r w:rsidRPr="00BD08FD">
              <w:t>cn30</w:t>
            </w:r>
          </w:p>
        </w:tc>
        <w:tc>
          <w:tcPr>
            <w:tcW w:w="1136" w:type="dxa"/>
          </w:tcPr>
          <w:p w14:paraId="2E1EB163" w14:textId="77777777" w:rsidR="00E609C2" w:rsidRPr="00BD08FD" w:rsidRDefault="00E609C2">
            <w:pPr>
              <w:pStyle w:val="TAC"/>
            </w:pPr>
            <w:r w:rsidRPr="00BD08FD">
              <w:t>cn29</w:t>
            </w:r>
          </w:p>
        </w:tc>
        <w:tc>
          <w:tcPr>
            <w:tcW w:w="1137" w:type="dxa"/>
          </w:tcPr>
          <w:p w14:paraId="6A87EBCB" w14:textId="77777777" w:rsidR="00E609C2" w:rsidRPr="00BD08FD" w:rsidRDefault="00E609C2">
            <w:pPr>
              <w:pStyle w:val="TAC"/>
            </w:pPr>
            <w:r w:rsidRPr="00BD08FD">
              <w:t>cn28</w:t>
            </w:r>
          </w:p>
        </w:tc>
      </w:tr>
      <w:tr w:rsidR="00E609C2" w:rsidRPr="00BD08FD" w14:paraId="41923C9E" w14:textId="77777777">
        <w:trPr>
          <w:cantSplit/>
        </w:trPr>
        <w:tc>
          <w:tcPr>
            <w:tcW w:w="851" w:type="dxa"/>
            <w:vMerge w:val="restart"/>
          </w:tcPr>
          <w:p w14:paraId="3B803B70" w14:textId="77777777" w:rsidR="00E609C2" w:rsidRPr="00BD08FD" w:rsidRDefault="00E609C2">
            <w:pPr>
              <w:pStyle w:val="TAL"/>
              <w:rPr>
                <w:b/>
              </w:rPr>
            </w:pPr>
          </w:p>
          <w:p w14:paraId="4174FDBF" w14:textId="77777777" w:rsidR="00E609C2" w:rsidRPr="00BD08FD" w:rsidRDefault="00E609C2">
            <w:pPr>
              <w:pStyle w:val="TAL"/>
              <w:rPr>
                <w:b/>
              </w:rPr>
            </w:pPr>
          </w:p>
          <w:p w14:paraId="40375BDB" w14:textId="77777777" w:rsidR="00E609C2" w:rsidRPr="00BD08FD" w:rsidRDefault="00E609C2">
            <w:pPr>
              <w:pStyle w:val="TAL"/>
              <w:rPr>
                <w:b/>
              </w:rPr>
            </w:pPr>
          </w:p>
          <w:p w14:paraId="26CBC7BD" w14:textId="77777777" w:rsidR="00E609C2" w:rsidRPr="00BD08FD" w:rsidRDefault="00E609C2">
            <w:pPr>
              <w:pStyle w:val="TAL"/>
              <w:rPr>
                <w:b/>
              </w:rPr>
            </w:pPr>
            <w:r w:rsidRPr="00BD08FD">
              <w:rPr>
                <w:b/>
              </w:rPr>
              <w:t>6</w:t>
            </w:r>
          </w:p>
        </w:tc>
        <w:tc>
          <w:tcPr>
            <w:tcW w:w="6817" w:type="dxa"/>
            <w:gridSpan w:val="6"/>
          </w:tcPr>
          <w:p w14:paraId="72BA55B4" w14:textId="77777777" w:rsidR="00E609C2" w:rsidRPr="00BD08FD" w:rsidRDefault="00E609C2">
            <w:pPr>
              <w:pStyle w:val="TAC"/>
            </w:pPr>
          </w:p>
          <w:p w14:paraId="7176D57F" w14:textId="77777777" w:rsidR="00E609C2" w:rsidRPr="00BD08FD" w:rsidRDefault="00E609C2">
            <w:pPr>
              <w:pStyle w:val="TAC"/>
            </w:pPr>
            <w:r w:rsidRPr="00BD08FD">
              <w:t>Stuffing bits</w:t>
            </w:r>
          </w:p>
          <w:p w14:paraId="76E953C2" w14:textId="77777777" w:rsidR="00E609C2" w:rsidRPr="00BD08FD" w:rsidRDefault="00E609C2">
            <w:pPr>
              <w:pStyle w:val="TAC"/>
            </w:pPr>
          </w:p>
        </w:tc>
        <w:tc>
          <w:tcPr>
            <w:tcW w:w="2273" w:type="dxa"/>
            <w:gridSpan w:val="2"/>
          </w:tcPr>
          <w:p w14:paraId="703F2598" w14:textId="77777777" w:rsidR="00E609C2" w:rsidRPr="00BD08FD" w:rsidRDefault="00E609C2">
            <w:pPr>
              <w:pStyle w:val="TAC"/>
            </w:pPr>
            <w:r w:rsidRPr="00BD08FD">
              <w:t>Index of 2</w:t>
            </w:r>
            <w:r w:rsidRPr="00BD08FD">
              <w:rPr>
                <w:vertAlign w:val="superscript"/>
              </w:rPr>
              <w:t>nd</w:t>
            </w:r>
            <w:r w:rsidRPr="00BD08FD">
              <w:t xml:space="preserve"> </w:t>
            </w:r>
            <w:smartTag w:uri="urn:schemas-microsoft-com:office:smarttags" w:element="stockticker">
              <w:r w:rsidRPr="00BD08FD">
                <w:t>RESC</w:t>
              </w:r>
            </w:smartTag>
            <w:r w:rsidRPr="00BD08FD">
              <w:t xml:space="preserve"> parameter</w:t>
            </w:r>
          </w:p>
        </w:tc>
      </w:tr>
      <w:tr w:rsidR="00E609C2" w:rsidRPr="00BD08FD" w14:paraId="66A8A1D7" w14:textId="77777777">
        <w:trPr>
          <w:cantSplit/>
        </w:trPr>
        <w:tc>
          <w:tcPr>
            <w:tcW w:w="851" w:type="dxa"/>
            <w:vMerge/>
          </w:tcPr>
          <w:p w14:paraId="222C51BE" w14:textId="77777777" w:rsidR="00E609C2" w:rsidRPr="00BD08FD" w:rsidRDefault="00E609C2">
            <w:pPr>
              <w:pStyle w:val="TAL"/>
              <w:rPr>
                <w:b/>
              </w:rPr>
            </w:pPr>
          </w:p>
        </w:tc>
        <w:tc>
          <w:tcPr>
            <w:tcW w:w="1136" w:type="dxa"/>
          </w:tcPr>
          <w:p w14:paraId="19489F6C" w14:textId="77777777" w:rsidR="00E609C2" w:rsidRPr="00BD08FD" w:rsidRDefault="00E609C2">
            <w:pPr>
              <w:pStyle w:val="TAC"/>
            </w:pPr>
            <w:r w:rsidRPr="00BD08FD">
              <w:t>UB</w:t>
            </w:r>
          </w:p>
        </w:tc>
        <w:tc>
          <w:tcPr>
            <w:tcW w:w="1136" w:type="dxa"/>
          </w:tcPr>
          <w:p w14:paraId="1218AAF5" w14:textId="77777777" w:rsidR="00E609C2" w:rsidRPr="00BD08FD" w:rsidRDefault="00E609C2">
            <w:pPr>
              <w:pStyle w:val="TAC"/>
            </w:pPr>
            <w:r w:rsidRPr="00BD08FD">
              <w:t>UB</w:t>
            </w:r>
          </w:p>
        </w:tc>
        <w:tc>
          <w:tcPr>
            <w:tcW w:w="1136" w:type="dxa"/>
          </w:tcPr>
          <w:p w14:paraId="57633FBC" w14:textId="77777777" w:rsidR="00E609C2" w:rsidRPr="00BD08FD" w:rsidRDefault="00E609C2">
            <w:pPr>
              <w:pStyle w:val="TAC"/>
            </w:pPr>
            <w:r w:rsidRPr="00BD08FD">
              <w:t>UB</w:t>
            </w:r>
          </w:p>
        </w:tc>
        <w:tc>
          <w:tcPr>
            <w:tcW w:w="1137" w:type="dxa"/>
          </w:tcPr>
          <w:p w14:paraId="1590FB1F" w14:textId="77777777" w:rsidR="00E609C2" w:rsidRPr="00BD08FD" w:rsidRDefault="00E609C2">
            <w:pPr>
              <w:pStyle w:val="TAC"/>
            </w:pPr>
            <w:r w:rsidRPr="00BD08FD">
              <w:t>UB</w:t>
            </w:r>
          </w:p>
        </w:tc>
        <w:tc>
          <w:tcPr>
            <w:tcW w:w="1136" w:type="dxa"/>
          </w:tcPr>
          <w:p w14:paraId="75FE9658" w14:textId="77777777" w:rsidR="00E609C2" w:rsidRPr="00BD08FD" w:rsidRDefault="00E609C2">
            <w:pPr>
              <w:pStyle w:val="TAC"/>
            </w:pPr>
            <w:r w:rsidRPr="00BD08FD">
              <w:t>UB</w:t>
            </w:r>
          </w:p>
        </w:tc>
        <w:tc>
          <w:tcPr>
            <w:tcW w:w="1136" w:type="dxa"/>
          </w:tcPr>
          <w:p w14:paraId="42DAB61D" w14:textId="77777777" w:rsidR="00E609C2" w:rsidRPr="00BD08FD" w:rsidRDefault="00E609C2">
            <w:pPr>
              <w:pStyle w:val="TAC"/>
            </w:pPr>
            <w:r w:rsidRPr="00BD08FD">
              <w:t>UB</w:t>
            </w:r>
          </w:p>
        </w:tc>
        <w:tc>
          <w:tcPr>
            <w:tcW w:w="1136" w:type="dxa"/>
          </w:tcPr>
          <w:p w14:paraId="5B895205" w14:textId="77777777" w:rsidR="00E609C2" w:rsidRPr="00BD08FD" w:rsidRDefault="00E609C2">
            <w:pPr>
              <w:pStyle w:val="TAC"/>
            </w:pPr>
            <w:r w:rsidRPr="00BD08FD">
              <w:t>cn37</w:t>
            </w:r>
          </w:p>
        </w:tc>
        <w:tc>
          <w:tcPr>
            <w:tcW w:w="1137" w:type="dxa"/>
          </w:tcPr>
          <w:p w14:paraId="3E1C81B4" w14:textId="77777777" w:rsidR="00E609C2" w:rsidRPr="00BD08FD" w:rsidRDefault="00E609C2">
            <w:pPr>
              <w:pStyle w:val="TAC"/>
            </w:pPr>
            <w:r w:rsidRPr="00BD08FD">
              <w:t>cn36</w:t>
            </w:r>
          </w:p>
        </w:tc>
      </w:tr>
    </w:tbl>
    <w:p w14:paraId="6E55B1EF" w14:textId="77777777" w:rsidR="00E609C2" w:rsidRPr="00BD08FD" w:rsidRDefault="00E609C2"/>
    <w:p w14:paraId="68980F30" w14:textId="77777777" w:rsidR="00E609C2" w:rsidRPr="00BD08FD" w:rsidRDefault="00E609C2">
      <w:pPr>
        <w:pStyle w:val="TH"/>
      </w:pPr>
      <w:r w:rsidRPr="00BD08FD">
        <w:lastRenderedPageBreak/>
        <w:t xml:space="preserve">Table A.5: Mapping of bits for Frame Type 11 (PDC-EFR </w:t>
      </w:r>
      <w:smartTag w:uri="urn:schemas-microsoft-com:office:smarttags" w:element="stockticker">
        <w:r w:rsidRPr="00BD08FD">
          <w:t>SID</w:t>
        </w:r>
      </w:smartTag>
      <w:r w:rsidRPr="00BD08FD">
        <w:t xml:space="preserve">) </w:t>
      </w:r>
      <w:r w:rsidRPr="00BD08FD">
        <w:br/>
        <w:t>(Bits s1 to s35 refer to ARIB xx)</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136"/>
        <w:gridCol w:w="1136"/>
        <w:gridCol w:w="1136"/>
        <w:gridCol w:w="1137"/>
        <w:gridCol w:w="1136"/>
        <w:gridCol w:w="1136"/>
        <w:gridCol w:w="1136"/>
        <w:gridCol w:w="1137"/>
      </w:tblGrid>
      <w:tr w:rsidR="00E609C2" w:rsidRPr="00BD08FD" w14:paraId="1F881462" w14:textId="77777777">
        <w:trPr>
          <w:cantSplit/>
        </w:trPr>
        <w:tc>
          <w:tcPr>
            <w:tcW w:w="851" w:type="dxa"/>
          </w:tcPr>
          <w:p w14:paraId="2C8B9DE6" w14:textId="77777777" w:rsidR="00E609C2" w:rsidRPr="00BD08FD" w:rsidRDefault="00E609C2">
            <w:pPr>
              <w:pStyle w:val="TAH"/>
            </w:pPr>
          </w:p>
        </w:tc>
        <w:tc>
          <w:tcPr>
            <w:tcW w:w="1136" w:type="dxa"/>
          </w:tcPr>
          <w:p w14:paraId="033544E5" w14:textId="77777777" w:rsidR="00E609C2" w:rsidRPr="00BD08FD" w:rsidRDefault="00E609C2">
            <w:pPr>
              <w:pStyle w:val="TAH"/>
            </w:pPr>
            <w:smartTag w:uri="urn:schemas-microsoft-com:office:smarttags" w:element="stockticker">
              <w:r w:rsidRPr="00BD08FD">
                <w:t>MSB</w:t>
              </w:r>
            </w:smartTag>
          </w:p>
        </w:tc>
        <w:tc>
          <w:tcPr>
            <w:tcW w:w="6817" w:type="dxa"/>
            <w:gridSpan w:val="6"/>
          </w:tcPr>
          <w:p w14:paraId="2DA0AB7B" w14:textId="77777777" w:rsidR="00E609C2" w:rsidRPr="00BD08FD" w:rsidRDefault="00E609C2">
            <w:pPr>
              <w:pStyle w:val="TAH"/>
            </w:pPr>
            <w:r w:rsidRPr="00BD08FD">
              <w:t>Mapping of bits</w:t>
            </w:r>
            <w:r w:rsidRPr="00BD08FD">
              <w:br/>
              <w:t xml:space="preserve">PDC-EFR </w:t>
            </w:r>
            <w:smartTag w:uri="urn:schemas-microsoft-com:office:smarttags" w:element="stockticker">
              <w:r w:rsidRPr="00BD08FD">
                <w:t>SID</w:t>
              </w:r>
            </w:smartTag>
          </w:p>
        </w:tc>
        <w:tc>
          <w:tcPr>
            <w:tcW w:w="1137" w:type="dxa"/>
          </w:tcPr>
          <w:p w14:paraId="07DF608F" w14:textId="77777777" w:rsidR="00E609C2" w:rsidRPr="00BD08FD" w:rsidRDefault="00E609C2">
            <w:pPr>
              <w:pStyle w:val="TAH"/>
            </w:pPr>
            <w:r w:rsidRPr="00BD08FD">
              <w:t>LSB</w:t>
            </w:r>
          </w:p>
        </w:tc>
      </w:tr>
      <w:tr w:rsidR="00E609C2" w:rsidRPr="00BD08FD" w14:paraId="5483B7FD" w14:textId="77777777">
        <w:trPr>
          <w:cantSplit/>
        </w:trPr>
        <w:tc>
          <w:tcPr>
            <w:tcW w:w="851" w:type="dxa"/>
          </w:tcPr>
          <w:p w14:paraId="4282C38D" w14:textId="77777777" w:rsidR="00E609C2" w:rsidRPr="00BD08FD" w:rsidRDefault="00E609C2">
            <w:pPr>
              <w:pStyle w:val="TAL"/>
              <w:rPr>
                <w:b/>
              </w:rPr>
            </w:pPr>
            <w:r w:rsidRPr="00BD08FD">
              <w:rPr>
                <w:b/>
              </w:rPr>
              <w:t>Octet</w:t>
            </w:r>
          </w:p>
        </w:tc>
        <w:tc>
          <w:tcPr>
            <w:tcW w:w="1136" w:type="dxa"/>
          </w:tcPr>
          <w:p w14:paraId="2D94CACC" w14:textId="77777777" w:rsidR="00E609C2" w:rsidRPr="00BD08FD" w:rsidRDefault="00E609C2">
            <w:pPr>
              <w:pStyle w:val="TAH"/>
            </w:pPr>
            <w:r w:rsidRPr="00BD08FD">
              <w:t>bit 8</w:t>
            </w:r>
          </w:p>
        </w:tc>
        <w:tc>
          <w:tcPr>
            <w:tcW w:w="1136" w:type="dxa"/>
          </w:tcPr>
          <w:p w14:paraId="4034AE07" w14:textId="77777777" w:rsidR="00E609C2" w:rsidRPr="00BD08FD" w:rsidRDefault="00E609C2">
            <w:pPr>
              <w:pStyle w:val="TAH"/>
            </w:pPr>
            <w:r w:rsidRPr="00BD08FD">
              <w:t>bit 7</w:t>
            </w:r>
          </w:p>
        </w:tc>
        <w:tc>
          <w:tcPr>
            <w:tcW w:w="1136" w:type="dxa"/>
          </w:tcPr>
          <w:p w14:paraId="40052C0B" w14:textId="77777777" w:rsidR="00E609C2" w:rsidRPr="00BD08FD" w:rsidRDefault="00E609C2">
            <w:pPr>
              <w:pStyle w:val="TAH"/>
            </w:pPr>
            <w:r w:rsidRPr="00BD08FD">
              <w:t>bit 6</w:t>
            </w:r>
          </w:p>
        </w:tc>
        <w:tc>
          <w:tcPr>
            <w:tcW w:w="1137" w:type="dxa"/>
          </w:tcPr>
          <w:p w14:paraId="2177723F" w14:textId="77777777" w:rsidR="00E609C2" w:rsidRPr="00BD08FD" w:rsidRDefault="00E609C2">
            <w:pPr>
              <w:pStyle w:val="TAH"/>
            </w:pPr>
            <w:r w:rsidRPr="00BD08FD">
              <w:t>bit 5</w:t>
            </w:r>
          </w:p>
        </w:tc>
        <w:tc>
          <w:tcPr>
            <w:tcW w:w="1136" w:type="dxa"/>
          </w:tcPr>
          <w:p w14:paraId="7E66A2F7" w14:textId="77777777" w:rsidR="00E609C2" w:rsidRPr="00BD08FD" w:rsidRDefault="00E609C2">
            <w:pPr>
              <w:pStyle w:val="TAH"/>
            </w:pPr>
            <w:r w:rsidRPr="00BD08FD">
              <w:t>bit 4</w:t>
            </w:r>
          </w:p>
        </w:tc>
        <w:tc>
          <w:tcPr>
            <w:tcW w:w="1136" w:type="dxa"/>
          </w:tcPr>
          <w:p w14:paraId="4286D3E4" w14:textId="77777777" w:rsidR="00E609C2" w:rsidRPr="00BD08FD" w:rsidRDefault="00E609C2">
            <w:pPr>
              <w:pStyle w:val="TAH"/>
            </w:pPr>
            <w:r w:rsidRPr="00BD08FD">
              <w:t>bit 3</w:t>
            </w:r>
          </w:p>
        </w:tc>
        <w:tc>
          <w:tcPr>
            <w:tcW w:w="1136" w:type="dxa"/>
          </w:tcPr>
          <w:p w14:paraId="497BBCE7" w14:textId="77777777" w:rsidR="00E609C2" w:rsidRPr="00BD08FD" w:rsidRDefault="00E609C2">
            <w:pPr>
              <w:pStyle w:val="TAH"/>
            </w:pPr>
            <w:r w:rsidRPr="00BD08FD">
              <w:t>bit 2</w:t>
            </w:r>
          </w:p>
        </w:tc>
        <w:tc>
          <w:tcPr>
            <w:tcW w:w="1137" w:type="dxa"/>
          </w:tcPr>
          <w:p w14:paraId="2B0AB30D" w14:textId="77777777" w:rsidR="00E609C2" w:rsidRPr="00BD08FD" w:rsidRDefault="00E609C2">
            <w:pPr>
              <w:pStyle w:val="TAH"/>
            </w:pPr>
            <w:r w:rsidRPr="00BD08FD">
              <w:t>bit 1</w:t>
            </w:r>
          </w:p>
        </w:tc>
      </w:tr>
      <w:tr w:rsidR="00E609C2" w:rsidRPr="00BD08FD" w14:paraId="5C36CEA3" w14:textId="77777777">
        <w:trPr>
          <w:cantSplit/>
        </w:trPr>
        <w:tc>
          <w:tcPr>
            <w:tcW w:w="851" w:type="dxa"/>
            <w:vMerge w:val="restart"/>
          </w:tcPr>
          <w:p w14:paraId="5C363C93" w14:textId="77777777" w:rsidR="00E609C2" w:rsidRPr="00BD08FD" w:rsidRDefault="00E609C2">
            <w:pPr>
              <w:pStyle w:val="TAL"/>
              <w:rPr>
                <w:b/>
              </w:rPr>
            </w:pPr>
          </w:p>
          <w:p w14:paraId="27BEC12D" w14:textId="77777777" w:rsidR="00E609C2" w:rsidRPr="00BD08FD" w:rsidRDefault="00E609C2">
            <w:pPr>
              <w:pStyle w:val="TAL"/>
              <w:rPr>
                <w:b/>
              </w:rPr>
            </w:pPr>
          </w:p>
          <w:p w14:paraId="5C0592CB" w14:textId="77777777" w:rsidR="00E609C2" w:rsidRPr="00BD08FD" w:rsidRDefault="00E609C2">
            <w:pPr>
              <w:pStyle w:val="TAL"/>
              <w:rPr>
                <w:b/>
              </w:rPr>
            </w:pPr>
          </w:p>
          <w:p w14:paraId="5CDD5F78" w14:textId="77777777" w:rsidR="00E609C2" w:rsidRPr="00BD08FD" w:rsidRDefault="00E609C2">
            <w:pPr>
              <w:pStyle w:val="TAL"/>
              <w:rPr>
                <w:b/>
              </w:rPr>
            </w:pPr>
            <w:r w:rsidRPr="00BD08FD">
              <w:rPr>
                <w:b/>
              </w:rPr>
              <w:t>1</w:t>
            </w:r>
          </w:p>
        </w:tc>
        <w:tc>
          <w:tcPr>
            <w:tcW w:w="1136" w:type="dxa"/>
          </w:tcPr>
          <w:p w14:paraId="33A463BF" w14:textId="77777777" w:rsidR="00E609C2" w:rsidRPr="00BD08FD" w:rsidRDefault="00E609C2">
            <w:pPr>
              <w:pStyle w:val="TAC"/>
            </w:pPr>
            <w:r w:rsidRPr="00BD08FD">
              <w:t>index of 1</w:t>
            </w:r>
            <w:r w:rsidRPr="00BD08FD">
              <w:rPr>
                <w:vertAlign w:val="superscript"/>
              </w:rPr>
              <w:t>st</w:t>
            </w:r>
            <w:r w:rsidRPr="00BD08FD">
              <w:t xml:space="preserve"> LSF subvector</w:t>
            </w:r>
          </w:p>
        </w:tc>
        <w:tc>
          <w:tcPr>
            <w:tcW w:w="3409" w:type="dxa"/>
            <w:gridSpan w:val="3"/>
          </w:tcPr>
          <w:p w14:paraId="44937878" w14:textId="77777777" w:rsidR="00E609C2" w:rsidRPr="00BD08FD" w:rsidRDefault="00E609C2">
            <w:pPr>
              <w:pStyle w:val="TAC"/>
            </w:pPr>
          </w:p>
          <w:p w14:paraId="68816484" w14:textId="77777777" w:rsidR="00E609C2" w:rsidRPr="00BD08FD" w:rsidRDefault="00E609C2">
            <w:pPr>
              <w:pStyle w:val="TAC"/>
            </w:pPr>
            <w:r w:rsidRPr="00BD08FD">
              <w:t>index of LSF reference vector</w:t>
            </w:r>
          </w:p>
        </w:tc>
        <w:tc>
          <w:tcPr>
            <w:tcW w:w="4545" w:type="dxa"/>
            <w:gridSpan w:val="4"/>
          </w:tcPr>
          <w:p w14:paraId="46F9FC63" w14:textId="77777777" w:rsidR="00E609C2" w:rsidRPr="00BD08FD" w:rsidRDefault="00E609C2">
            <w:pPr>
              <w:pStyle w:val="TAC"/>
            </w:pPr>
          </w:p>
          <w:p w14:paraId="7F543309" w14:textId="77777777" w:rsidR="00E609C2" w:rsidRPr="00BD08FD" w:rsidRDefault="00E609C2">
            <w:pPr>
              <w:pStyle w:val="TAC"/>
            </w:pPr>
            <w:r w:rsidRPr="00BD08FD">
              <w:t xml:space="preserve">Frame Type (= 11) </w:t>
            </w:r>
          </w:p>
        </w:tc>
      </w:tr>
      <w:tr w:rsidR="00E609C2" w:rsidRPr="00BD08FD" w14:paraId="45D01BFF" w14:textId="77777777">
        <w:trPr>
          <w:cantSplit/>
        </w:trPr>
        <w:tc>
          <w:tcPr>
            <w:tcW w:w="851" w:type="dxa"/>
            <w:vMerge/>
          </w:tcPr>
          <w:p w14:paraId="3DA2327C" w14:textId="77777777" w:rsidR="00E609C2" w:rsidRPr="00BD08FD" w:rsidRDefault="00E609C2">
            <w:pPr>
              <w:pStyle w:val="TAL"/>
              <w:rPr>
                <w:b/>
              </w:rPr>
            </w:pPr>
          </w:p>
        </w:tc>
        <w:tc>
          <w:tcPr>
            <w:tcW w:w="1136" w:type="dxa"/>
          </w:tcPr>
          <w:p w14:paraId="12778EC6" w14:textId="77777777" w:rsidR="00E609C2" w:rsidRPr="00BD08FD" w:rsidRDefault="00E609C2">
            <w:pPr>
              <w:pStyle w:val="TAC"/>
            </w:pPr>
            <w:r w:rsidRPr="00BD08FD">
              <w:t>s4</w:t>
            </w:r>
          </w:p>
        </w:tc>
        <w:tc>
          <w:tcPr>
            <w:tcW w:w="1136" w:type="dxa"/>
          </w:tcPr>
          <w:p w14:paraId="0FACFF99" w14:textId="77777777" w:rsidR="00E609C2" w:rsidRPr="00BD08FD" w:rsidRDefault="00E609C2">
            <w:pPr>
              <w:pStyle w:val="TAC"/>
            </w:pPr>
            <w:r w:rsidRPr="00BD08FD">
              <w:t>s3</w:t>
            </w:r>
          </w:p>
        </w:tc>
        <w:tc>
          <w:tcPr>
            <w:tcW w:w="1136" w:type="dxa"/>
          </w:tcPr>
          <w:p w14:paraId="7AD656DD" w14:textId="77777777" w:rsidR="00E609C2" w:rsidRPr="00BD08FD" w:rsidRDefault="00E609C2">
            <w:pPr>
              <w:pStyle w:val="TAC"/>
            </w:pPr>
            <w:r w:rsidRPr="00BD08FD">
              <w:t>s2</w:t>
            </w:r>
          </w:p>
        </w:tc>
        <w:tc>
          <w:tcPr>
            <w:tcW w:w="1137" w:type="dxa"/>
          </w:tcPr>
          <w:p w14:paraId="0BCF44AA" w14:textId="77777777" w:rsidR="00E609C2" w:rsidRPr="00BD08FD" w:rsidRDefault="00E609C2">
            <w:pPr>
              <w:pStyle w:val="TAC"/>
            </w:pPr>
            <w:r w:rsidRPr="00BD08FD">
              <w:t>s1</w:t>
            </w:r>
          </w:p>
        </w:tc>
        <w:tc>
          <w:tcPr>
            <w:tcW w:w="1136" w:type="dxa"/>
          </w:tcPr>
          <w:p w14:paraId="2989E249" w14:textId="77777777" w:rsidR="00E609C2" w:rsidRPr="00BD08FD" w:rsidRDefault="00E609C2">
            <w:pPr>
              <w:pStyle w:val="TAC"/>
            </w:pPr>
            <w:r w:rsidRPr="00BD08FD">
              <w:t>1</w:t>
            </w:r>
          </w:p>
        </w:tc>
        <w:tc>
          <w:tcPr>
            <w:tcW w:w="1136" w:type="dxa"/>
          </w:tcPr>
          <w:p w14:paraId="29BACAA9" w14:textId="77777777" w:rsidR="00E609C2" w:rsidRPr="00BD08FD" w:rsidRDefault="00E609C2">
            <w:pPr>
              <w:pStyle w:val="TAC"/>
            </w:pPr>
            <w:r w:rsidRPr="00BD08FD">
              <w:t>0</w:t>
            </w:r>
          </w:p>
        </w:tc>
        <w:tc>
          <w:tcPr>
            <w:tcW w:w="1136" w:type="dxa"/>
          </w:tcPr>
          <w:p w14:paraId="7DFD7B73" w14:textId="77777777" w:rsidR="00E609C2" w:rsidRPr="00BD08FD" w:rsidRDefault="00E609C2">
            <w:pPr>
              <w:pStyle w:val="TAC"/>
            </w:pPr>
            <w:r w:rsidRPr="00BD08FD">
              <w:t>1</w:t>
            </w:r>
          </w:p>
        </w:tc>
        <w:tc>
          <w:tcPr>
            <w:tcW w:w="1137" w:type="dxa"/>
          </w:tcPr>
          <w:p w14:paraId="0075E49D" w14:textId="77777777" w:rsidR="00E609C2" w:rsidRPr="00BD08FD" w:rsidRDefault="00E609C2">
            <w:pPr>
              <w:pStyle w:val="TAC"/>
            </w:pPr>
            <w:r w:rsidRPr="00BD08FD">
              <w:t>1</w:t>
            </w:r>
          </w:p>
        </w:tc>
      </w:tr>
      <w:tr w:rsidR="00E609C2" w:rsidRPr="00BD08FD" w14:paraId="7B65D820" w14:textId="77777777">
        <w:trPr>
          <w:cantSplit/>
        </w:trPr>
        <w:tc>
          <w:tcPr>
            <w:tcW w:w="851" w:type="dxa"/>
            <w:vMerge w:val="restart"/>
          </w:tcPr>
          <w:p w14:paraId="5BCEF1FC" w14:textId="77777777" w:rsidR="00E609C2" w:rsidRPr="00BD08FD" w:rsidRDefault="00E609C2">
            <w:pPr>
              <w:pStyle w:val="TAL"/>
              <w:rPr>
                <w:b/>
              </w:rPr>
            </w:pPr>
          </w:p>
          <w:p w14:paraId="2D262884" w14:textId="77777777" w:rsidR="00E609C2" w:rsidRPr="00BD08FD" w:rsidRDefault="00E609C2">
            <w:pPr>
              <w:pStyle w:val="TAL"/>
              <w:rPr>
                <w:b/>
              </w:rPr>
            </w:pPr>
          </w:p>
          <w:p w14:paraId="2BED0CDF" w14:textId="77777777" w:rsidR="00E609C2" w:rsidRPr="00BD08FD" w:rsidRDefault="00E609C2">
            <w:pPr>
              <w:pStyle w:val="TAL"/>
              <w:rPr>
                <w:b/>
              </w:rPr>
            </w:pPr>
          </w:p>
          <w:p w14:paraId="40139457" w14:textId="77777777" w:rsidR="00E609C2" w:rsidRPr="00BD08FD" w:rsidRDefault="00E609C2">
            <w:pPr>
              <w:pStyle w:val="TAL"/>
              <w:rPr>
                <w:b/>
              </w:rPr>
            </w:pPr>
            <w:r w:rsidRPr="00BD08FD">
              <w:rPr>
                <w:b/>
              </w:rPr>
              <w:t>2</w:t>
            </w:r>
          </w:p>
        </w:tc>
        <w:tc>
          <w:tcPr>
            <w:tcW w:w="1136" w:type="dxa"/>
          </w:tcPr>
          <w:p w14:paraId="4A2E9277" w14:textId="77777777" w:rsidR="00E609C2" w:rsidRPr="00BD08FD" w:rsidRDefault="00E609C2">
            <w:pPr>
              <w:pStyle w:val="TAC"/>
            </w:pPr>
            <w:r w:rsidRPr="00BD08FD">
              <w:t>index of 2</w:t>
            </w:r>
            <w:r w:rsidRPr="00BD08FD">
              <w:rPr>
                <w:vertAlign w:val="superscript"/>
              </w:rPr>
              <w:t>nd</w:t>
            </w:r>
            <w:r w:rsidRPr="00BD08FD">
              <w:t xml:space="preserve"> LSF subvector</w:t>
            </w:r>
          </w:p>
        </w:tc>
        <w:tc>
          <w:tcPr>
            <w:tcW w:w="7954" w:type="dxa"/>
            <w:gridSpan w:val="7"/>
          </w:tcPr>
          <w:p w14:paraId="77B5B64B" w14:textId="77777777" w:rsidR="00E609C2" w:rsidRPr="00BD08FD" w:rsidRDefault="00E609C2">
            <w:pPr>
              <w:pStyle w:val="TAC"/>
            </w:pPr>
          </w:p>
          <w:p w14:paraId="111F5E00" w14:textId="77777777" w:rsidR="00E609C2" w:rsidRPr="00BD08FD" w:rsidRDefault="00E609C2">
            <w:pPr>
              <w:pStyle w:val="TAC"/>
            </w:pPr>
            <w:r w:rsidRPr="00BD08FD">
              <w:t>index of 1</w:t>
            </w:r>
            <w:r w:rsidRPr="00BD08FD">
              <w:rPr>
                <w:vertAlign w:val="superscript"/>
              </w:rPr>
              <w:t>st</w:t>
            </w:r>
            <w:r w:rsidRPr="00BD08FD">
              <w:t xml:space="preserve"> LSF subvector</w:t>
            </w:r>
          </w:p>
        </w:tc>
      </w:tr>
      <w:tr w:rsidR="00E609C2" w:rsidRPr="00BD08FD" w14:paraId="3BAC09C4" w14:textId="77777777">
        <w:trPr>
          <w:cantSplit/>
        </w:trPr>
        <w:tc>
          <w:tcPr>
            <w:tcW w:w="851" w:type="dxa"/>
            <w:vMerge/>
          </w:tcPr>
          <w:p w14:paraId="0D213153" w14:textId="77777777" w:rsidR="00E609C2" w:rsidRPr="00BD08FD" w:rsidRDefault="00E609C2">
            <w:pPr>
              <w:pStyle w:val="TAL"/>
              <w:rPr>
                <w:b/>
              </w:rPr>
            </w:pPr>
          </w:p>
        </w:tc>
        <w:tc>
          <w:tcPr>
            <w:tcW w:w="1136" w:type="dxa"/>
          </w:tcPr>
          <w:p w14:paraId="4D6DEDA1" w14:textId="77777777" w:rsidR="00E609C2" w:rsidRPr="00BD08FD" w:rsidRDefault="00E609C2">
            <w:pPr>
              <w:pStyle w:val="TAC"/>
            </w:pPr>
            <w:r w:rsidRPr="00BD08FD">
              <w:t>s12</w:t>
            </w:r>
          </w:p>
        </w:tc>
        <w:tc>
          <w:tcPr>
            <w:tcW w:w="1136" w:type="dxa"/>
          </w:tcPr>
          <w:p w14:paraId="0D422756" w14:textId="77777777" w:rsidR="00E609C2" w:rsidRPr="00BD08FD" w:rsidRDefault="00E609C2">
            <w:pPr>
              <w:pStyle w:val="TAC"/>
            </w:pPr>
            <w:r w:rsidRPr="00BD08FD">
              <w:t>s11</w:t>
            </w:r>
          </w:p>
        </w:tc>
        <w:tc>
          <w:tcPr>
            <w:tcW w:w="1136" w:type="dxa"/>
          </w:tcPr>
          <w:p w14:paraId="3DEBCCA8" w14:textId="77777777" w:rsidR="00E609C2" w:rsidRPr="00BD08FD" w:rsidRDefault="00E609C2">
            <w:pPr>
              <w:pStyle w:val="TAC"/>
            </w:pPr>
            <w:r w:rsidRPr="00BD08FD">
              <w:t>s10</w:t>
            </w:r>
          </w:p>
        </w:tc>
        <w:tc>
          <w:tcPr>
            <w:tcW w:w="1137" w:type="dxa"/>
          </w:tcPr>
          <w:p w14:paraId="1A172EA3" w14:textId="77777777" w:rsidR="00E609C2" w:rsidRPr="00BD08FD" w:rsidRDefault="00E609C2">
            <w:pPr>
              <w:pStyle w:val="TAC"/>
            </w:pPr>
            <w:r w:rsidRPr="00BD08FD">
              <w:t>s9</w:t>
            </w:r>
          </w:p>
        </w:tc>
        <w:tc>
          <w:tcPr>
            <w:tcW w:w="1136" w:type="dxa"/>
          </w:tcPr>
          <w:p w14:paraId="0664E262" w14:textId="77777777" w:rsidR="00E609C2" w:rsidRPr="00BD08FD" w:rsidRDefault="00E609C2">
            <w:pPr>
              <w:pStyle w:val="TAC"/>
            </w:pPr>
            <w:r w:rsidRPr="00BD08FD">
              <w:t>s8</w:t>
            </w:r>
          </w:p>
        </w:tc>
        <w:tc>
          <w:tcPr>
            <w:tcW w:w="1136" w:type="dxa"/>
          </w:tcPr>
          <w:p w14:paraId="674D81CC" w14:textId="77777777" w:rsidR="00E609C2" w:rsidRPr="00BD08FD" w:rsidRDefault="00E609C2">
            <w:pPr>
              <w:pStyle w:val="TAC"/>
            </w:pPr>
            <w:r w:rsidRPr="00BD08FD">
              <w:t>s7</w:t>
            </w:r>
          </w:p>
        </w:tc>
        <w:tc>
          <w:tcPr>
            <w:tcW w:w="1136" w:type="dxa"/>
          </w:tcPr>
          <w:p w14:paraId="237951CB" w14:textId="77777777" w:rsidR="00E609C2" w:rsidRPr="00BD08FD" w:rsidRDefault="00E609C2">
            <w:pPr>
              <w:pStyle w:val="TAC"/>
            </w:pPr>
            <w:r w:rsidRPr="00BD08FD">
              <w:t>s6</w:t>
            </w:r>
          </w:p>
        </w:tc>
        <w:tc>
          <w:tcPr>
            <w:tcW w:w="1137" w:type="dxa"/>
          </w:tcPr>
          <w:p w14:paraId="004394B1" w14:textId="77777777" w:rsidR="00E609C2" w:rsidRPr="00BD08FD" w:rsidRDefault="00E609C2">
            <w:pPr>
              <w:pStyle w:val="TAC"/>
            </w:pPr>
            <w:r w:rsidRPr="00BD08FD">
              <w:t>s5</w:t>
            </w:r>
          </w:p>
        </w:tc>
      </w:tr>
      <w:tr w:rsidR="00E609C2" w:rsidRPr="00BD08FD" w14:paraId="73705416" w14:textId="77777777">
        <w:trPr>
          <w:cantSplit/>
        </w:trPr>
        <w:tc>
          <w:tcPr>
            <w:tcW w:w="851" w:type="dxa"/>
            <w:vMerge w:val="restart"/>
          </w:tcPr>
          <w:p w14:paraId="51FF7846" w14:textId="77777777" w:rsidR="00E609C2" w:rsidRPr="00BD08FD" w:rsidRDefault="00E609C2">
            <w:pPr>
              <w:pStyle w:val="TAL"/>
              <w:rPr>
                <w:b/>
              </w:rPr>
            </w:pPr>
          </w:p>
          <w:p w14:paraId="50B5F603" w14:textId="77777777" w:rsidR="00E609C2" w:rsidRPr="00BD08FD" w:rsidRDefault="00E609C2">
            <w:pPr>
              <w:pStyle w:val="TAL"/>
              <w:rPr>
                <w:b/>
              </w:rPr>
            </w:pPr>
          </w:p>
          <w:p w14:paraId="6FABB019" w14:textId="77777777" w:rsidR="00E609C2" w:rsidRPr="00BD08FD" w:rsidRDefault="00E609C2">
            <w:pPr>
              <w:pStyle w:val="TAL"/>
              <w:rPr>
                <w:b/>
              </w:rPr>
            </w:pPr>
          </w:p>
          <w:p w14:paraId="288F9536" w14:textId="77777777" w:rsidR="00E609C2" w:rsidRPr="00BD08FD" w:rsidRDefault="00E609C2">
            <w:pPr>
              <w:pStyle w:val="TAL"/>
              <w:rPr>
                <w:b/>
              </w:rPr>
            </w:pPr>
            <w:r w:rsidRPr="00BD08FD">
              <w:rPr>
                <w:b/>
              </w:rPr>
              <w:t>3</w:t>
            </w:r>
          </w:p>
        </w:tc>
        <w:tc>
          <w:tcPr>
            <w:tcW w:w="9090" w:type="dxa"/>
            <w:gridSpan w:val="8"/>
          </w:tcPr>
          <w:p w14:paraId="275C0246" w14:textId="77777777" w:rsidR="00E609C2" w:rsidRPr="00BD08FD" w:rsidRDefault="00E609C2">
            <w:pPr>
              <w:pStyle w:val="TAC"/>
            </w:pPr>
          </w:p>
          <w:p w14:paraId="0FD0001D" w14:textId="77777777" w:rsidR="00E609C2" w:rsidRPr="00BD08FD" w:rsidRDefault="00E609C2">
            <w:pPr>
              <w:pStyle w:val="TAC"/>
            </w:pPr>
            <w:r w:rsidRPr="00BD08FD">
              <w:t>index of 2</w:t>
            </w:r>
            <w:r w:rsidRPr="00BD08FD">
              <w:rPr>
                <w:vertAlign w:val="superscript"/>
              </w:rPr>
              <w:t>nd</w:t>
            </w:r>
            <w:r w:rsidRPr="00BD08FD">
              <w:t xml:space="preserve"> LSF subvector</w:t>
            </w:r>
          </w:p>
          <w:p w14:paraId="39A1135B" w14:textId="77777777" w:rsidR="00E609C2" w:rsidRPr="00BD08FD" w:rsidRDefault="00E609C2">
            <w:pPr>
              <w:pStyle w:val="TAC"/>
            </w:pPr>
          </w:p>
        </w:tc>
      </w:tr>
      <w:tr w:rsidR="00E609C2" w:rsidRPr="00BD08FD" w14:paraId="682A1FAC" w14:textId="77777777">
        <w:trPr>
          <w:cantSplit/>
        </w:trPr>
        <w:tc>
          <w:tcPr>
            <w:tcW w:w="851" w:type="dxa"/>
            <w:vMerge/>
          </w:tcPr>
          <w:p w14:paraId="3756BB84" w14:textId="77777777" w:rsidR="00E609C2" w:rsidRPr="00BD08FD" w:rsidRDefault="00E609C2">
            <w:pPr>
              <w:pStyle w:val="TAL"/>
              <w:rPr>
                <w:b/>
              </w:rPr>
            </w:pPr>
          </w:p>
        </w:tc>
        <w:tc>
          <w:tcPr>
            <w:tcW w:w="1136" w:type="dxa"/>
          </w:tcPr>
          <w:p w14:paraId="1564839C" w14:textId="77777777" w:rsidR="00E609C2" w:rsidRPr="00BD08FD" w:rsidRDefault="00E609C2">
            <w:pPr>
              <w:pStyle w:val="TAC"/>
            </w:pPr>
            <w:r w:rsidRPr="00BD08FD">
              <w:t>s20</w:t>
            </w:r>
          </w:p>
        </w:tc>
        <w:tc>
          <w:tcPr>
            <w:tcW w:w="1136" w:type="dxa"/>
          </w:tcPr>
          <w:p w14:paraId="4C19A42E" w14:textId="77777777" w:rsidR="00E609C2" w:rsidRPr="00BD08FD" w:rsidRDefault="00E609C2">
            <w:pPr>
              <w:pStyle w:val="TAC"/>
            </w:pPr>
            <w:r w:rsidRPr="00BD08FD">
              <w:t>s19</w:t>
            </w:r>
          </w:p>
        </w:tc>
        <w:tc>
          <w:tcPr>
            <w:tcW w:w="1136" w:type="dxa"/>
          </w:tcPr>
          <w:p w14:paraId="0EBC4E82" w14:textId="77777777" w:rsidR="00E609C2" w:rsidRPr="00BD08FD" w:rsidRDefault="00E609C2">
            <w:pPr>
              <w:pStyle w:val="TAC"/>
            </w:pPr>
            <w:r w:rsidRPr="00BD08FD">
              <w:t>s18</w:t>
            </w:r>
          </w:p>
        </w:tc>
        <w:tc>
          <w:tcPr>
            <w:tcW w:w="1137" w:type="dxa"/>
          </w:tcPr>
          <w:p w14:paraId="691C83E0" w14:textId="77777777" w:rsidR="00E609C2" w:rsidRPr="00BD08FD" w:rsidRDefault="00E609C2">
            <w:pPr>
              <w:pStyle w:val="TAC"/>
            </w:pPr>
            <w:r w:rsidRPr="00BD08FD">
              <w:t>s17</w:t>
            </w:r>
          </w:p>
        </w:tc>
        <w:tc>
          <w:tcPr>
            <w:tcW w:w="1136" w:type="dxa"/>
          </w:tcPr>
          <w:p w14:paraId="05FC207D" w14:textId="77777777" w:rsidR="00E609C2" w:rsidRPr="00BD08FD" w:rsidRDefault="00E609C2">
            <w:pPr>
              <w:pStyle w:val="TAC"/>
            </w:pPr>
            <w:r w:rsidRPr="00BD08FD">
              <w:t>s16</w:t>
            </w:r>
          </w:p>
        </w:tc>
        <w:tc>
          <w:tcPr>
            <w:tcW w:w="1136" w:type="dxa"/>
          </w:tcPr>
          <w:p w14:paraId="34771568" w14:textId="77777777" w:rsidR="00E609C2" w:rsidRPr="00BD08FD" w:rsidRDefault="00E609C2">
            <w:pPr>
              <w:pStyle w:val="TAC"/>
            </w:pPr>
            <w:r w:rsidRPr="00BD08FD">
              <w:t>s15</w:t>
            </w:r>
          </w:p>
        </w:tc>
        <w:tc>
          <w:tcPr>
            <w:tcW w:w="1136" w:type="dxa"/>
          </w:tcPr>
          <w:p w14:paraId="577D00E2" w14:textId="77777777" w:rsidR="00E609C2" w:rsidRPr="00BD08FD" w:rsidRDefault="00E609C2">
            <w:pPr>
              <w:pStyle w:val="TAC"/>
            </w:pPr>
            <w:r w:rsidRPr="00BD08FD">
              <w:t>s14</w:t>
            </w:r>
          </w:p>
        </w:tc>
        <w:tc>
          <w:tcPr>
            <w:tcW w:w="1137" w:type="dxa"/>
          </w:tcPr>
          <w:p w14:paraId="7197D097" w14:textId="77777777" w:rsidR="00E609C2" w:rsidRPr="00BD08FD" w:rsidRDefault="00E609C2">
            <w:pPr>
              <w:pStyle w:val="TAC"/>
            </w:pPr>
            <w:r w:rsidRPr="00BD08FD">
              <w:t>s13</w:t>
            </w:r>
          </w:p>
        </w:tc>
      </w:tr>
      <w:tr w:rsidR="00E609C2" w:rsidRPr="00BD08FD" w14:paraId="200EB2B0" w14:textId="77777777">
        <w:trPr>
          <w:cantSplit/>
        </w:trPr>
        <w:tc>
          <w:tcPr>
            <w:tcW w:w="851" w:type="dxa"/>
            <w:vMerge w:val="restart"/>
          </w:tcPr>
          <w:p w14:paraId="330DFC33" w14:textId="77777777" w:rsidR="00E609C2" w:rsidRPr="00BD08FD" w:rsidRDefault="00E609C2">
            <w:pPr>
              <w:pStyle w:val="TAL"/>
              <w:rPr>
                <w:b/>
              </w:rPr>
            </w:pPr>
          </w:p>
          <w:p w14:paraId="3A910DE3" w14:textId="77777777" w:rsidR="00E609C2" w:rsidRPr="00BD08FD" w:rsidRDefault="00E609C2">
            <w:pPr>
              <w:pStyle w:val="TAL"/>
              <w:rPr>
                <w:b/>
              </w:rPr>
            </w:pPr>
          </w:p>
          <w:p w14:paraId="69CEA3BD" w14:textId="77777777" w:rsidR="00E609C2" w:rsidRPr="00BD08FD" w:rsidRDefault="00E609C2">
            <w:pPr>
              <w:pStyle w:val="TAL"/>
              <w:rPr>
                <w:b/>
              </w:rPr>
            </w:pPr>
          </w:p>
          <w:p w14:paraId="376C878A" w14:textId="77777777" w:rsidR="00E609C2" w:rsidRPr="00BD08FD" w:rsidRDefault="00E609C2">
            <w:pPr>
              <w:pStyle w:val="TAL"/>
              <w:rPr>
                <w:b/>
              </w:rPr>
            </w:pPr>
            <w:r w:rsidRPr="00BD08FD">
              <w:rPr>
                <w:b/>
              </w:rPr>
              <w:t>4</w:t>
            </w:r>
          </w:p>
        </w:tc>
        <w:tc>
          <w:tcPr>
            <w:tcW w:w="9090" w:type="dxa"/>
            <w:gridSpan w:val="8"/>
          </w:tcPr>
          <w:p w14:paraId="599898F7" w14:textId="77777777" w:rsidR="00E609C2" w:rsidRPr="00BD08FD" w:rsidRDefault="00E609C2">
            <w:pPr>
              <w:pStyle w:val="TAC"/>
            </w:pPr>
          </w:p>
          <w:p w14:paraId="4E3121C8" w14:textId="77777777" w:rsidR="00E609C2" w:rsidRPr="00BD08FD" w:rsidRDefault="00E609C2">
            <w:pPr>
              <w:pStyle w:val="TAC"/>
            </w:pPr>
            <w:r w:rsidRPr="00BD08FD">
              <w:t>index of 3</w:t>
            </w:r>
            <w:r w:rsidRPr="00BD08FD">
              <w:rPr>
                <w:vertAlign w:val="superscript"/>
              </w:rPr>
              <w:t>rd</w:t>
            </w:r>
            <w:r w:rsidRPr="00BD08FD">
              <w:t xml:space="preserve"> LSF subvector</w:t>
            </w:r>
          </w:p>
          <w:p w14:paraId="4DE9DEA1" w14:textId="77777777" w:rsidR="00E609C2" w:rsidRPr="00BD08FD" w:rsidRDefault="00E609C2">
            <w:pPr>
              <w:pStyle w:val="TAC"/>
            </w:pPr>
          </w:p>
        </w:tc>
      </w:tr>
      <w:tr w:rsidR="00E609C2" w:rsidRPr="00BD08FD" w14:paraId="3CFC1162" w14:textId="77777777">
        <w:trPr>
          <w:cantSplit/>
        </w:trPr>
        <w:tc>
          <w:tcPr>
            <w:tcW w:w="851" w:type="dxa"/>
            <w:vMerge/>
          </w:tcPr>
          <w:p w14:paraId="6EE9C880" w14:textId="77777777" w:rsidR="00E609C2" w:rsidRPr="00BD08FD" w:rsidRDefault="00E609C2">
            <w:pPr>
              <w:pStyle w:val="TAL"/>
              <w:rPr>
                <w:b/>
              </w:rPr>
            </w:pPr>
          </w:p>
        </w:tc>
        <w:tc>
          <w:tcPr>
            <w:tcW w:w="1136" w:type="dxa"/>
          </w:tcPr>
          <w:p w14:paraId="19BDCA0B" w14:textId="77777777" w:rsidR="00E609C2" w:rsidRPr="00BD08FD" w:rsidRDefault="00E609C2">
            <w:pPr>
              <w:pStyle w:val="TAC"/>
            </w:pPr>
            <w:r w:rsidRPr="00BD08FD">
              <w:t>s28</w:t>
            </w:r>
          </w:p>
        </w:tc>
        <w:tc>
          <w:tcPr>
            <w:tcW w:w="1136" w:type="dxa"/>
          </w:tcPr>
          <w:p w14:paraId="20FCBF12" w14:textId="77777777" w:rsidR="00E609C2" w:rsidRPr="00BD08FD" w:rsidRDefault="00E609C2">
            <w:pPr>
              <w:pStyle w:val="TAC"/>
            </w:pPr>
            <w:r w:rsidRPr="00BD08FD">
              <w:t>s27</w:t>
            </w:r>
          </w:p>
        </w:tc>
        <w:tc>
          <w:tcPr>
            <w:tcW w:w="1136" w:type="dxa"/>
          </w:tcPr>
          <w:p w14:paraId="1B3ADC6C" w14:textId="77777777" w:rsidR="00E609C2" w:rsidRPr="00BD08FD" w:rsidRDefault="00E609C2">
            <w:pPr>
              <w:pStyle w:val="TAC"/>
            </w:pPr>
            <w:r w:rsidRPr="00BD08FD">
              <w:t>s26</w:t>
            </w:r>
          </w:p>
        </w:tc>
        <w:tc>
          <w:tcPr>
            <w:tcW w:w="1137" w:type="dxa"/>
          </w:tcPr>
          <w:p w14:paraId="3C26EEA1" w14:textId="77777777" w:rsidR="00E609C2" w:rsidRPr="00BD08FD" w:rsidRDefault="00E609C2">
            <w:pPr>
              <w:pStyle w:val="TAC"/>
            </w:pPr>
            <w:r w:rsidRPr="00BD08FD">
              <w:t>s25</w:t>
            </w:r>
          </w:p>
        </w:tc>
        <w:tc>
          <w:tcPr>
            <w:tcW w:w="1136" w:type="dxa"/>
          </w:tcPr>
          <w:p w14:paraId="3C9D76B2" w14:textId="77777777" w:rsidR="00E609C2" w:rsidRPr="00BD08FD" w:rsidRDefault="00E609C2">
            <w:pPr>
              <w:pStyle w:val="TAC"/>
            </w:pPr>
            <w:r w:rsidRPr="00BD08FD">
              <w:t>s24</w:t>
            </w:r>
          </w:p>
        </w:tc>
        <w:tc>
          <w:tcPr>
            <w:tcW w:w="1136" w:type="dxa"/>
          </w:tcPr>
          <w:p w14:paraId="7FDF6D31" w14:textId="77777777" w:rsidR="00E609C2" w:rsidRPr="00BD08FD" w:rsidRDefault="00E609C2">
            <w:pPr>
              <w:pStyle w:val="TAC"/>
            </w:pPr>
            <w:r w:rsidRPr="00BD08FD">
              <w:t>s23</w:t>
            </w:r>
          </w:p>
        </w:tc>
        <w:tc>
          <w:tcPr>
            <w:tcW w:w="1136" w:type="dxa"/>
          </w:tcPr>
          <w:p w14:paraId="396CEB89" w14:textId="77777777" w:rsidR="00E609C2" w:rsidRPr="00BD08FD" w:rsidRDefault="00E609C2">
            <w:pPr>
              <w:pStyle w:val="TAC"/>
            </w:pPr>
            <w:r w:rsidRPr="00BD08FD">
              <w:t>s22</w:t>
            </w:r>
          </w:p>
        </w:tc>
        <w:tc>
          <w:tcPr>
            <w:tcW w:w="1137" w:type="dxa"/>
          </w:tcPr>
          <w:p w14:paraId="2294AEA1" w14:textId="77777777" w:rsidR="00E609C2" w:rsidRPr="00BD08FD" w:rsidRDefault="00E609C2">
            <w:pPr>
              <w:pStyle w:val="TAC"/>
            </w:pPr>
            <w:r w:rsidRPr="00BD08FD">
              <w:t>s21</w:t>
            </w:r>
          </w:p>
        </w:tc>
      </w:tr>
      <w:tr w:rsidR="00E609C2" w:rsidRPr="00BD08FD" w14:paraId="563B3FDD" w14:textId="77777777">
        <w:trPr>
          <w:cantSplit/>
        </w:trPr>
        <w:tc>
          <w:tcPr>
            <w:tcW w:w="851" w:type="dxa"/>
            <w:vMerge w:val="restart"/>
          </w:tcPr>
          <w:p w14:paraId="2D33AD9A" w14:textId="77777777" w:rsidR="00E609C2" w:rsidRPr="00BD08FD" w:rsidRDefault="00E609C2">
            <w:pPr>
              <w:pStyle w:val="TAL"/>
              <w:rPr>
                <w:b/>
              </w:rPr>
            </w:pPr>
          </w:p>
          <w:p w14:paraId="3297ADFC" w14:textId="77777777" w:rsidR="00E609C2" w:rsidRPr="00BD08FD" w:rsidRDefault="00E609C2">
            <w:pPr>
              <w:pStyle w:val="TAL"/>
              <w:rPr>
                <w:b/>
              </w:rPr>
            </w:pPr>
          </w:p>
          <w:p w14:paraId="7FFA697F" w14:textId="77777777" w:rsidR="00E609C2" w:rsidRPr="00BD08FD" w:rsidRDefault="00E609C2">
            <w:pPr>
              <w:pStyle w:val="TAL"/>
              <w:rPr>
                <w:b/>
              </w:rPr>
            </w:pPr>
          </w:p>
          <w:p w14:paraId="44AE1BE1" w14:textId="77777777" w:rsidR="00E609C2" w:rsidRPr="00BD08FD" w:rsidRDefault="00E609C2">
            <w:pPr>
              <w:pStyle w:val="TAL"/>
              <w:rPr>
                <w:b/>
              </w:rPr>
            </w:pPr>
            <w:r w:rsidRPr="00BD08FD">
              <w:rPr>
                <w:b/>
              </w:rPr>
              <w:t>5</w:t>
            </w:r>
          </w:p>
        </w:tc>
        <w:tc>
          <w:tcPr>
            <w:tcW w:w="1136" w:type="dxa"/>
          </w:tcPr>
          <w:p w14:paraId="6670728F" w14:textId="77777777" w:rsidR="00E609C2" w:rsidRPr="00BD08FD" w:rsidRDefault="00E609C2">
            <w:pPr>
              <w:pStyle w:val="TAC"/>
            </w:pPr>
          </w:p>
          <w:p w14:paraId="02E7C067" w14:textId="77777777" w:rsidR="00E609C2" w:rsidRPr="00BD08FD" w:rsidRDefault="00E609C2">
            <w:pPr>
              <w:pStyle w:val="TAC"/>
            </w:pPr>
            <w:smartTag w:uri="urn:schemas-microsoft-com:office:smarttags" w:element="stockticker">
              <w:r w:rsidRPr="00BD08FD">
                <w:t>SID</w:t>
              </w:r>
            </w:smartTag>
            <w:r w:rsidRPr="00BD08FD">
              <w:t xml:space="preserve"> type </w:t>
            </w:r>
          </w:p>
        </w:tc>
        <w:tc>
          <w:tcPr>
            <w:tcW w:w="6817" w:type="dxa"/>
            <w:gridSpan w:val="6"/>
          </w:tcPr>
          <w:p w14:paraId="0FCCEAD7" w14:textId="77777777" w:rsidR="00E609C2" w:rsidRPr="00BD08FD" w:rsidRDefault="00E609C2">
            <w:pPr>
              <w:pStyle w:val="TAC"/>
            </w:pPr>
          </w:p>
          <w:p w14:paraId="4359EF28" w14:textId="77777777" w:rsidR="00E609C2" w:rsidRPr="00BD08FD" w:rsidRDefault="00E609C2">
            <w:pPr>
              <w:pStyle w:val="TAC"/>
            </w:pPr>
            <w:r w:rsidRPr="00BD08FD">
              <w:t>frame energy</w:t>
            </w:r>
          </w:p>
        </w:tc>
        <w:tc>
          <w:tcPr>
            <w:tcW w:w="1137" w:type="dxa"/>
          </w:tcPr>
          <w:p w14:paraId="6C38B316" w14:textId="77777777" w:rsidR="00E609C2" w:rsidRPr="00BD08FD" w:rsidRDefault="00E609C2">
            <w:pPr>
              <w:pStyle w:val="TAC"/>
            </w:pPr>
            <w:r w:rsidRPr="00BD08FD">
              <w:t>Index of 3</w:t>
            </w:r>
            <w:r w:rsidRPr="00BD08FD">
              <w:rPr>
                <w:vertAlign w:val="superscript"/>
              </w:rPr>
              <w:t>rd</w:t>
            </w:r>
            <w:r w:rsidRPr="00BD08FD">
              <w:t xml:space="preserve"> LSF subvector</w:t>
            </w:r>
          </w:p>
        </w:tc>
      </w:tr>
      <w:tr w:rsidR="00E609C2" w:rsidRPr="00BD08FD" w14:paraId="50BCF94F" w14:textId="77777777">
        <w:trPr>
          <w:cantSplit/>
        </w:trPr>
        <w:tc>
          <w:tcPr>
            <w:tcW w:w="851" w:type="dxa"/>
            <w:vMerge/>
          </w:tcPr>
          <w:p w14:paraId="3A0DD847" w14:textId="77777777" w:rsidR="00E609C2" w:rsidRPr="00BD08FD" w:rsidRDefault="00E609C2">
            <w:pPr>
              <w:pStyle w:val="TAL"/>
              <w:rPr>
                <w:b/>
              </w:rPr>
            </w:pPr>
          </w:p>
        </w:tc>
        <w:tc>
          <w:tcPr>
            <w:tcW w:w="1136" w:type="dxa"/>
          </w:tcPr>
          <w:p w14:paraId="402EF136" w14:textId="77777777" w:rsidR="00E609C2" w:rsidRPr="00BD08FD" w:rsidRDefault="00E609C2">
            <w:pPr>
              <w:pStyle w:val="TAC"/>
            </w:pPr>
            <w:r w:rsidRPr="00BD08FD">
              <w:t>t1</w:t>
            </w:r>
          </w:p>
        </w:tc>
        <w:tc>
          <w:tcPr>
            <w:tcW w:w="1136" w:type="dxa"/>
          </w:tcPr>
          <w:p w14:paraId="63E88127" w14:textId="77777777" w:rsidR="00E609C2" w:rsidRPr="00BD08FD" w:rsidRDefault="00E609C2">
            <w:pPr>
              <w:pStyle w:val="TAC"/>
            </w:pPr>
            <w:r w:rsidRPr="00BD08FD">
              <w:t>s35</w:t>
            </w:r>
          </w:p>
        </w:tc>
        <w:tc>
          <w:tcPr>
            <w:tcW w:w="1136" w:type="dxa"/>
          </w:tcPr>
          <w:p w14:paraId="69AF9B85" w14:textId="77777777" w:rsidR="00E609C2" w:rsidRPr="00BD08FD" w:rsidRDefault="00E609C2">
            <w:pPr>
              <w:pStyle w:val="TAC"/>
            </w:pPr>
            <w:r w:rsidRPr="00BD08FD">
              <w:t>s34</w:t>
            </w:r>
          </w:p>
        </w:tc>
        <w:tc>
          <w:tcPr>
            <w:tcW w:w="1137" w:type="dxa"/>
          </w:tcPr>
          <w:p w14:paraId="10EE1BCE" w14:textId="77777777" w:rsidR="00E609C2" w:rsidRPr="00BD08FD" w:rsidRDefault="00E609C2">
            <w:pPr>
              <w:pStyle w:val="TAC"/>
            </w:pPr>
            <w:r w:rsidRPr="00BD08FD">
              <w:t>s33</w:t>
            </w:r>
          </w:p>
        </w:tc>
        <w:tc>
          <w:tcPr>
            <w:tcW w:w="1136" w:type="dxa"/>
          </w:tcPr>
          <w:p w14:paraId="19AD6330" w14:textId="77777777" w:rsidR="00E609C2" w:rsidRPr="00BD08FD" w:rsidRDefault="00E609C2">
            <w:pPr>
              <w:pStyle w:val="TAC"/>
            </w:pPr>
            <w:r w:rsidRPr="00BD08FD">
              <w:t>s32</w:t>
            </w:r>
          </w:p>
        </w:tc>
        <w:tc>
          <w:tcPr>
            <w:tcW w:w="1136" w:type="dxa"/>
          </w:tcPr>
          <w:p w14:paraId="2BC2E881" w14:textId="77777777" w:rsidR="00E609C2" w:rsidRPr="00BD08FD" w:rsidRDefault="00E609C2">
            <w:pPr>
              <w:pStyle w:val="TAC"/>
            </w:pPr>
            <w:r w:rsidRPr="00BD08FD">
              <w:t>s31</w:t>
            </w:r>
          </w:p>
        </w:tc>
        <w:tc>
          <w:tcPr>
            <w:tcW w:w="1136" w:type="dxa"/>
          </w:tcPr>
          <w:p w14:paraId="6F5E5BF3" w14:textId="77777777" w:rsidR="00E609C2" w:rsidRPr="00BD08FD" w:rsidRDefault="00E609C2">
            <w:pPr>
              <w:pStyle w:val="TAC"/>
            </w:pPr>
            <w:r w:rsidRPr="00BD08FD">
              <w:t>s30</w:t>
            </w:r>
          </w:p>
        </w:tc>
        <w:tc>
          <w:tcPr>
            <w:tcW w:w="1137" w:type="dxa"/>
          </w:tcPr>
          <w:p w14:paraId="11FA773C" w14:textId="77777777" w:rsidR="00E609C2" w:rsidRPr="00BD08FD" w:rsidRDefault="00E609C2">
            <w:pPr>
              <w:pStyle w:val="TAC"/>
            </w:pPr>
            <w:r w:rsidRPr="00BD08FD">
              <w:t>s29</w:t>
            </w:r>
          </w:p>
        </w:tc>
      </w:tr>
      <w:tr w:rsidR="00E609C2" w:rsidRPr="00BD08FD" w14:paraId="11ECD18B" w14:textId="77777777">
        <w:trPr>
          <w:cantSplit/>
        </w:trPr>
        <w:tc>
          <w:tcPr>
            <w:tcW w:w="851" w:type="dxa"/>
            <w:vMerge w:val="restart"/>
          </w:tcPr>
          <w:p w14:paraId="7CB53498" w14:textId="77777777" w:rsidR="00E609C2" w:rsidRPr="00BD08FD" w:rsidRDefault="00E609C2">
            <w:pPr>
              <w:pStyle w:val="TAL"/>
              <w:rPr>
                <w:b/>
              </w:rPr>
            </w:pPr>
          </w:p>
          <w:p w14:paraId="4EAFB6CF" w14:textId="77777777" w:rsidR="00E609C2" w:rsidRPr="00BD08FD" w:rsidRDefault="00E609C2">
            <w:pPr>
              <w:pStyle w:val="TAL"/>
              <w:rPr>
                <w:b/>
              </w:rPr>
            </w:pPr>
          </w:p>
          <w:p w14:paraId="46050C53" w14:textId="77777777" w:rsidR="00E609C2" w:rsidRPr="00BD08FD" w:rsidRDefault="00E609C2">
            <w:pPr>
              <w:pStyle w:val="TAL"/>
              <w:rPr>
                <w:b/>
              </w:rPr>
            </w:pPr>
          </w:p>
          <w:p w14:paraId="4AB69FEC" w14:textId="77777777" w:rsidR="00E609C2" w:rsidRPr="00BD08FD" w:rsidRDefault="00E609C2">
            <w:pPr>
              <w:pStyle w:val="TAL"/>
              <w:rPr>
                <w:b/>
              </w:rPr>
            </w:pPr>
            <w:r w:rsidRPr="00BD08FD">
              <w:rPr>
                <w:b/>
              </w:rPr>
              <w:t>6</w:t>
            </w:r>
          </w:p>
        </w:tc>
        <w:tc>
          <w:tcPr>
            <w:tcW w:w="7953" w:type="dxa"/>
            <w:gridSpan w:val="7"/>
          </w:tcPr>
          <w:p w14:paraId="5B21FD6B" w14:textId="77777777" w:rsidR="00E609C2" w:rsidRPr="00BD08FD" w:rsidRDefault="00E609C2">
            <w:pPr>
              <w:pStyle w:val="TAC"/>
            </w:pPr>
          </w:p>
          <w:p w14:paraId="4203E629" w14:textId="77777777" w:rsidR="00E609C2" w:rsidRPr="00BD08FD" w:rsidRDefault="00E609C2">
            <w:pPr>
              <w:pStyle w:val="TAC"/>
            </w:pPr>
            <w:r w:rsidRPr="00BD08FD">
              <w:t>Stuffing bits</w:t>
            </w:r>
          </w:p>
          <w:p w14:paraId="2AA18923" w14:textId="77777777" w:rsidR="00E609C2" w:rsidRPr="00BD08FD" w:rsidRDefault="00E609C2">
            <w:pPr>
              <w:pStyle w:val="TAC"/>
            </w:pPr>
          </w:p>
        </w:tc>
        <w:tc>
          <w:tcPr>
            <w:tcW w:w="1137" w:type="dxa"/>
          </w:tcPr>
          <w:p w14:paraId="1216E02E" w14:textId="77777777" w:rsidR="00E609C2" w:rsidRPr="00BD08FD" w:rsidRDefault="00E609C2">
            <w:pPr>
              <w:pStyle w:val="TAC"/>
            </w:pPr>
          </w:p>
          <w:p w14:paraId="12A2FDBC" w14:textId="77777777" w:rsidR="00E609C2" w:rsidRPr="00BD08FD" w:rsidRDefault="00E609C2">
            <w:pPr>
              <w:pStyle w:val="TAC"/>
            </w:pPr>
            <w:smartTag w:uri="urn:schemas-microsoft-com:office:smarttags" w:element="stockticker">
              <w:r w:rsidRPr="00BD08FD">
                <w:t>SID</w:t>
              </w:r>
            </w:smartTag>
            <w:r w:rsidRPr="00BD08FD">
              <w:t xml:space="preserve"> type </w:t>
            </w:r>
          </w:p>
        </w:tc>
      </w:tr>
      <w:tr w:rsidR="00E609C2" w:rsidRPr="00BD08FD" w14:paraId="235D43C5" w14:textId="77777777">
        <w:trPr>
          <w:cantSplit/>
        </w:trPr>
        <w:tc>
          <w:tcPr>
            <w:tcW w:w="851" w:type="dxa"/>
            <w:vMerge/>
          </w:tcPr>
          <w:p w14:paraId="452F7678" w14:textId="77777777" w:rsidR="00E609C2" w:rsidRPr="00BD08FD" w:rsidRDefault="00E609C2">
            <w:pPr>
              <w:pStyle w:val="TAJ"/>
              <w:rPr>
                <w:b w:val="0"/>
              </w:rPr>
            </w:pPr>
          </w:p>
        </w:tc>
        <w:tc>
          <w:tcPr>
            <w:tcW w:w="1136" w:type="dxa"/>
          </w:tcPr>
          <w:p w14:paraId="48E0C38B" w14:textId="77777777" w:rsidR="00E609C2" w:rsidRPr="00BD08FD" w:rsidRDefault="00E609C2">
            <w:pPr>
              <w:pStyle w:val="TAC"/>
            </w:pPr>
            <w:r w:rsidRPr="00BD08FD">
              <w:t>UB</w:t>
            </w:r>
          </w:p>
        </w:tc>
        <w:tc>
          <w:tcPr>
            <w:tcW w:w="1136" w:type="dxa"/>
          </w:tcPr>
          <w:p w14:paraId="71BA7F30" w14:textId="77777777" w:rsidR="00E609C2" w:rsidRPr="00BD08FD" w:rsidRDefault="00E609C2">
            <w:pPr>
              <w:pStyle w:val="TAC"/>
            </w:pPr>
            <w:r w:rsidRPr="00BD08FD">
              <w:t>UB</w:t>
            </w:r>
          </w:p>
        </w:tc>
        <w:tc>
          <w:tcPr>
            <w:tcW w:w="1136" w:type="dxa"/>
          </w:tcPr>
          <w:p w14:paraId="1AAE5085" w14:textId="77777777" w:rsidR="00E609C2" w:rsidRPr="00BD08FD" w:rsidRDefault="00E609C2">
            <w:pPr>
              <w:pStyle w:val="TAC"/>
            </w:pPr>
            <w:r w:rsidRPr="00BD08FD">
              <w:t>UB</w:t>
            </w:r>
          </w:p>
        </w:tc>
        <w:tc>
          <w:tcPr>
            <w:tcW w:w="1137" w:type="dxa"/>
          </w:tcPr>
          <w:p w14:paraId="2C53D05D" w14:textId="77777777" w:rsidR="00E609C2" w:rsidRPr="00BD08FD" w:rsidRDefault="00E609C2">
            <w:pPr>
              <w:pStyle w:val="TAC"/>
            </w:pPr>
            <w:r w:rsidRPr="00BD08FD">
              <w:t>UB</w:t>
            </w:r>
          </w:p>
        </w:tc>
        <w:tc>
          <w:tcPr>
            <w:tcW w:w="1136" w:type="dxa"/>
          </w:tcPr>
          <w:p w14:paraId="266D55A8" w14:textId="77777777" w:rsidR="00E609C2" w:rsidRPr="00BD08FD" w:rsidRDefault="00E609C2">
            <w:pPr>
              <w:pStyle w:val="TAC"/>
            </w:pPr>
            <w:r w:rsidRPr="00BD08FD">
              <w:t>UB</w:t>
            </w:r>
          </w:p>
        </w:tc>
        <w:tc>
          <w:tcPr>
            <w:tcW w:w="1136" w:type="dxa"/>
          </w:tcPr>
          <w:p w14:paraId="4B7BC7A7" w14:textId="77777777" w:rsidR="00E609C2" w:rsidRPr="00BD08FD" w:rsidRDefault="00E609C2">
            <w:pPr>
              <w:pStyle w:val="TAC"/>
            </w:pPr>
            <w:r w:rsidRPr="00BD08FD">
              <w:t>UB</w:t>
            </w:r>
          </w:p>
        </w:tc>
        <w:tc>
          <w:tcPr>
            <w:tcW w:w="1136" w:type="dxa"/>
          </w:tcPr>
          <w:p w14:paraId="66A71F4B" w14:textId="77777777" w:rsidR="00E609C2" w:rsidRPr="00BD08FD" w:rsidRDefault="00E609C2">
            <w:pPr>
              <w:pStyle w:val="TAC"/>
            </w:pPr>
            <w:r w:rsidRPr="00BD08FD">
              <w:t>UB</w:t>
            </w:r>
          </w:p>
        </w:tc>
        <w:tc>
          <w:tcPr>
            <w:tcW w:w="1137" w:type="dxa"/>
          </w:tcPr>
          <w:p w14:paraId="346860FB" w14:textId="77777777" w:rsidR="00E609C2" w:rsidRPr="00BD08FD" w:rsidRDefault="00E609C2">
            <w:pPr>
              <w:pStyle w:val="TAC"/>
            </w:pPr>
            <w:r w:rsidRPr="00BD08FD">
              <w:t>t2</w:t>
            </w:r>
          </w:p>
        </w:tc>
      </w:tr>
    </w:tbl>
    <w:p w14:paraId="4BFD9416" w14:textId="77777777" w:rsidR="00E609C2" w:rsidRPr="00BD08FD" w:rsidRDefault="00E609C2"/>
    <w:p w14:paraId="5A2700AF" w14:textId="77777777" w:rsidR="00E609C2" w:rsidRPr="00BD08FD" w:rsidRDefault="00E609C2">
      <w:r w:rsidRPr="00BD08FD">
        <w:t xml:space="preserve">Definition of additional descriptor bits needed for the table is as follows: </w:t>
      </w:r>
      <w:smartTag w:uri="urn:schemas-microsoft-com:office:smarttags" w:element="stockticker">
        <w:r w:rsidRPr="00BD08FD">
          <w:t>SID</w:t>
        </w:r>
      </w:smartTag>
      <w:r w:rsidRPr="00BD08FD">
        <w:noBreakHyphen/>
        <w:t>type is {0=POST0, 1=POST1(</w:t>
      </w:r>
      <w:smartTag w:uri="urn:schemas-microsoft-com:office:smarttags" w:element="stockticker">
        <w:r w:rsidRPr="00BD08FD">
          <w:t>SID</w:t>
        </w:r>
      </w:smartTag>
      <w:r w:rsidRPr="00BD08FD">
        <w:t>_UPDATE), 2=</w:t>
      </w:r>
      <w:smartTag w:uri="urn:schemas-microsoft-com:office:smarttags" w:element="stockticker">
        <w:r w:rsidRPr="00BD08FD">
          <w:t>PRE</w:t>
        </w:r>
      </w:smartTag>
      <w:r w:rsidRPr="00BD08FD">
        <w:t xml:space="preserve">, 3=POST1_BAD }, where LSB of </w:t>
      </w:r>
      <w:smartTag w:uri="urn:schemas-microsoft-com:office:smarttags" w:element="stockticker">
        <w:r w:rsidRPr="00BD08FD">
          <w:t>SID</w:t>
        </w:r>
      </w:smartTag>
      <w:r w:rsidRPr="00BD08FD">
        <w:t xml:space="preserve">_type is t1 and </w:t>
      </w:r>
      <w:smartTag w:uri="urn:schemas-microsoft-com:office:smarttags" w:element="stockticker">
        <w:r w:rsidRPr="00BD08FD">
          <w:t>MSB</w:t>
        </w:r>
      </w:smartTag>
      <w:r w:rsidRPr="00BD08FD">
        <w:t xml:space="preserve"> of </w:t>
      </w:r>
      <w:smartTag w:uri="urn:schemas-microsoft-com:office:smarttags" w:element="stockticker">
        <w:r w:rsidRPr="00BD08FD">
          <w:t>SID</w:t>
        </w:r>
      </w:smartTag>
      <w:r w:rsidRPr="00BD08FD">
        <w:t>-type is t2.</w:t>
      </w:r>
    </w:p>
    <w:p w14:paraId="25521A9C" w14:textId="77777777" w:rsidR="00E609C2" w:rsidRPr="00BD08FD" w:rsidRDefault="00E609C2">
      <w:pPr>
        <w:pStyle w:val="TH"/>
      </w:pPr>
      <w:r w:rsidRPr="00BD08FD">
        <w:t>Table A.6: Mapping of bit for Frame Type 15 (No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111"/>
        <w:gridCol w:w="1112"/>
        <w:gridCol w:w="1112"/>
        <w:gridCol w:w="1112"/>
        <w:gridCol w:w="1111"/>
        <w:gridCol w:w="1112"/>
        <w:gridCol w:w="1112"/>
        <w:gridCol w:w="1112"/>
      </w:tblGrid>
      <w:tr w:rsidR="00E609C2" w:rsidRPr="00BD08FD" w14:paraId="72FEDD27" w14:textId="77777777">
        <w:trPr>
          <w:cantSplit/>
          <w:jc w:val="center"/>
        </w:trPr>
        <w:tc>
          <w:tcPr>
            <w:tcW w:w="851" w:type="dxa"/>
          </w:tcPr>
          <w:p w14:paraId="59D38EC3" w14:textId="77777777" w:rsidR="00E609C2" w:rsidRPr="00BD08FD" w:rsidRDefault="00E609C2">
            <w:pPr>
              <w:pStyle w:val="TAH"/>
            </w:pPr>
          </w:p>
        </w:tc>
        <w:tc>
          <w:tcPr>
            <w:tcW w:w="1111" w:type="dxa"/>
          </w:tcPr>
          <w:p w14:paraId="2418C29B" w14:textId="77777777" w:rsidR="00E609C2" w:rsidRPr="00BD08FD" w:rsidRDefault="00E609C2">
            <w:pPr>
              <w:pStyle w:val="TAH"/>
            </w:pPr>
            <w:smartTag w:uri="urn:schemas-microsoft-com:office:smarttags" w:element="stockticker">
              <w:r w:rsidRPr="00BD08FD">
                <w:t>MSB</w:t>
              </w:r>
            </w:smartTag>
          </w:p>
        </w:tc>
        <w:tc>
          <w:tcPr>
            <w:tcW w:w="6671" w:type="dxa"/>
            <w:gridSpan w:val="6"/>
          </w:tcPr>
          <w:p w14:paraId="64EE8022" w14:textId="77777777" w:rsidR="00E609C2" w:rsidRPr="00BD08FD" w:rsidRDefault="00E609C2">
            <w:pPr>
              <w:pStyle w:val="TAH"/>
            </w:pPr>
            <w:r w:rsidRPr="00BD08FD">
              <w:t>Mapping of Bits</w:t>
            </w:r>
            <w:r w:rsidRPr="00BD08FD">
              <w:br/>
              <w:t>No Data</w:t>
            </w:r>
          </w:p>
        </w:tc>
        <w:tc>
          <w:tcPr>
            <w:tcW w:w="1112" w:type="dxa"/>
          </w:tcPr>
          <w:p w14:paraId="2CB691A9" w14:textId="77777777" w:rsidR="00E609C2" w:rsidRPr="00BD08FD" w:rsidRDefault="00E609C2">
            <w:pPr>
              <w:pStyle w:val="TAH"/>
            </w:pPr>
            <w:r w:rsidRPr="00BD08FD">
              <w:t>LSB</w:t>
            </w:r>
          </w:p>
        </w:tc>
      </w:tr>
      <w:tr w:rsidR="00E609C2" w:rsidRPr="00BD08FD" w14:paraId="5BEBCE9F" w14:textId="77777777">
        <w:trPr>
          <w:cantSplit/>
          <w:jc w:val="center"/>
        </w:trPr>
        <w:tc>
          <w:tcPr>
            <w:tcW w:w="851" w:type="dxa"/>
          </w:tcPr>
          <w:p w14:paraId="36771C6D" w14:textId="77777777" w:rsidR="00E609C2" w:rsidRPr="00BD08FD" w:rsidRDefault="00E609C2">
            <w:pPr>
              <w:pStyle w:val="TAL"/>
              <w:rPr>
                <w:b/>
              </w:rPr>
            </w:pPr>
            <w:r w:rsidRPr="00BD08FD">
              <w:rPr>
                <w:b/>
              </w:rPr>
              <w:t>Octet</w:t>
            </w:r>
          </w:p>
        </w:tc>
        <w:tc>
          <w:tcPr>
            <w:tcW w:w="1111" w:type="dxa"/>
          </w:tcPr>
          <w:p w14:paraId="128A53CC" w14:textId="77777777" w:rsidR="00E609C2" w:rsidRPr="00BD08FD" w:rsidRDefault="00E609C2">
            <w:pPr>
              <w:pStyle w:val="TAH"/>
            </w:pPr>
            <w:r w:rsidRPr="00BD08FD">
              <w:t>bit 8</w:t>
            </w:r>
          </w:p>
        </w:tc>
        <w:tc>
          <w:tcPr>
            <w:tcW w:w="1112" w:type="dxa"/>
          </w:tcPr>
          <w:p w14:paraId="5FBD768D" w14:textId="77777777" w:rsidR="00E609C2" w:rsidRPr="00BD08FD" w:rsidRDefault="00E609C2">
            <w:pPr>
              <w:pStyle w:val="TAH"/>
            </w:pPr>
            <w:r w:rsidRPr="00BD08FD">
              <w:t>bit 7</w:t>
            </w:r>
          </w:p>
        </w:tc>
        <w:tc>
          <w:tcPr>
            <w:tcW w:w="1112" w:type="dxa"/>
          </w:tcPr>
          <w:p w14:paraId="0279D6F8" w14:textId="77777777" w:rsidR="00E609C2" w:rsidRPr="00BD08FD" w:rsidRDefault="00E609C2">
            <w:pPr>
              <w:pStyle w:val="TAH"/>
            </w:pPr>
            <w:r w:rsidRPr="00BD08FD">
              <w:t>bit 6</w:t>
            </w:r>
          </w:p>
        </w:tc>
        <w:tc>
          <w:tcPr>
            <w:tcW w:w="1112" w:type="dxa"/>
          </w:tcPr>
          <w:p w14:paraId="1738901C" w14:textId="77777777" w:rsidR="00E609C2" w:rsidRPr="00BD08FD" w:rsidRDefault="00E609C2">
            <w:pPr>
              <w:pStyle w:val="TAH"/>
            </w:pPr>
            <w:r w:rsidRPr="00BD08FD">
              <w:t>bit 5</w:t>
            </w:r>
          </w:p>
        </w:tc>
        <w:tc>
          <w:tcPr>
            <w:tcW w:w="1111" w:type="dxa"/>
          </w:tcPr>
          <w:p w14:paraId="6FFD357F" w14:textId="77777777" w:rsidR="00E609C2" w:rsidRPr="00BD08FD" w:rsidRDefault="00E609C2">
            <w:pPr>
              <w:pStyle w:val="TAH"/>
            </w:pPr>
            <w:r w:rsidRPr="00BD08FD">
              <w:t>bit 4</w:t>
            </w:r>
          </w:p>
        </w:tc>
        <w:tc>
          <w:tcPr>
            <w:tcW w:w="1112" w:type="dxa"/>
          </w:tcPr>
          <w:p w14:paraId="5FFA4A3D" w14:textId="77777777" w:rsidR="00E609C2" w:rsidRPr="00BD08FD" w:rsidRDefault="00E609C2">
            <w:pPr>
              <w:pStyle w:val="TAH"/>
            </w:pPr>
            <w:r w:rsidRPr="00BD08FD">
              <w:t>bit 3</w:t>
            </w:r>
          </w:p>
        </w:tc>
        <w:tc>
          <w:tcPr>
            <w:tcW w:w="1112" w:type="dxa"/>
          </w:tcPr>
          <w:p w14:paraId="1FFEDECD" w14:textId="77777777" w:rsidR="00E609C2" w:rsidRPr="00BD08FD" w:rsidRDefault="00E609C2">
            <w:pPr>
              <w:pStyle w:val="TAH"/>
            </w:pPr>
            <w:r w:rsidRPr="00BD08FD">
              <w:t>bit 2</w:t>
            </w:r>
          </w:p>
        </w:tc>
        <w:tc>
          <w:tcPr>
            <w:tcW w:w="1112" w:type="dxa"/>
          </w:tcPr>
          <w:p w14:paraId="0FB633BF" w14:textId="77777777" w:rsidR="00E609C2" w:rsidRPr="00BD08FD" w:rsidRDefault="00E609C2">
            <w:pPr>
              <w:pStyle w:val="TAH"/>
            </w:pPr>
            <w:r w:rsidRPr="00BD08FD">
              <w:t>bit 1</w:t>
            </w:r>
          </w:p>
        </w:tc>
      </w:tr>
      <w:tr w:rsidR="00E609C2" w:rsidRPr="00BD08FD" w14:paraId="2130743D" w14:textId="77777777">
        <w:trPr>
          <w:cantSplit/>
          <w:jc w:val="center"/>
        </w:trPr>
        <w:tc>
          <w:tcPr>
            <w:tcW w:w="851" w:type="dxa"/>
            <w:vMerge w:val="restart"/>
          </w:tcPr>
          <w:p w14:paraId="0062985C" w14:textId="77777777" w:rsidR="00E609C2" w:rsidRPr="00BD08FD" w:rsidRDefault="00E609C2">
            <w:pPr>
              <w:pStyle w:val="TAL"/>
              <w:rPr>
                <w:b/>
              </w:rPr>
            </w:pPr>
          </w:p>
          <w:p w14:paraId="617BB8CB" w14:textId="77777777" w:rsidR="00E609C2" w:rsidRPr="00BD08FD" w:rsidRDefault="00E609C2">
            <w:pPr>
              <w:pStyle w:val="TAL"/>
              <w:rPr>
                <w:b/>
              </w:rPr>
            </w:pPr>
          </w:p>
          <w:p w14:paraId="626D2680" w14:textId="77777777" w:rsidR="00E609C2" w:rsidRPr="00BD08FD" w:rsidRDefault="00E609C2">
            <w:pPr>
              <w:pStyle w:val="TAL"/>
              <w:rPr>
                <w:b/>
              </w:rPr>
            </w:pPr>
          </w:p>
          <w:p w14:paraId="106AF42A" w14:textId="77777777" w:rsidR="00E609C2" w:rsidRPr="00BD08FD" w:rsidRDefault="00E609C2">
            <w:pPr>
              <w:pStyle w:val="TAL"/>
              <w:rPr>
                <w:b/>
              </w:rPr>
            </w:pPr>
            <w:r w:rsidRPr="00BD08FD">
              <w:rPr>
                <w:b/>
              </w:rPr>
              <w:t>1</w:t>
            </w:r>
          </w:p>
        </w:tc>
        <w:tc>
          <w:tcPr>
            <w:tcW w:w="4447" w:type="dxa"/>
            <w:gridSpan w:val="4"/>
          </w:tcPr>
          <w:p w14:paraId="7225A5CE" w14:textId="77777777" w:rsidR="00E609C2" w:rsidRPr="00BD08FD" w:rsidRDefault="00E609C2">
            <w:pPr>
              <w:pStyle w:val="TAC"/>
            </w:pPr>
          </w:p>
          <w:p w14:paraId="2956B2AB" w14:textId="77777777" w:rsidR="00E609C2" w:rsidRPr="00BD08FD" w:rsidRDefault="00E609C2">
            <w:pPr>
              <w:pStyle w:val="TAC"/>
            </w:pPr>
            <w:r w:rsidRPr="00BD08FD">
              <w:t>Stuffing bits</w:t>
            </w:r>
          </w:p>
          <w:p w14:paraId="7E111412" w14:textId="77777777" w:rsidR="00E609C2" w:rsidRPr="00BD08FD" w:rsidRDefault="00E609C2">
            <w:pPr>
              <w:pStyle w:val="TAC"/>
            </w:pPr>
          </w:p>
        </w:tc>
        <w:tc>
          <w:tcPr>
            <w:tcW w:w="4447" w:type="dxa"/>
            <w:gridSpan w:val="4"/>
          </w:tcPr>
          <w:p w14:paraId="703C0174" w14:textId="77777777" w:rsidR="00E609C2" w:rsidRPr="00BD08FD" w:rsidRDefault="00E609C2">
            <w:pPr>
              <w:pStyle w:val="TAC"/>
            </w:pPr>
          </w:p>
          <w:p w14:paraId="4910B65A" w14:textId="77777777" w:rsidR="00E609C2" w:rsidRPr="00BD08FD" w:rsidRDefault="00E609C2">
            <w:pPr>
              <w:pStyle w:val="TAC"/>
            </w:pPr>
            <w:r w:rsidRPr="00BD08FD">
              <w:t xml:space="preserve">Frame Type (= 15) </w:t>
            </w:r>
          </w:p>
        </w:tc>
      </w:tr>
      <w:tr w:rsidR="00E609C2" w:rsidRPr="00BD08FD" w14:paraId="7BABBE00" w14:textId="77777777">
        <w:trPr>
          <w:cantSplit/>
          <w:jc w:val="center"/>
        </w:trPr>
        <w:tc>
          <w:tcPr>
            <w:tcW w:w="851" w:type="dxa"/>
            <w:vMerge/>
          </w:tcPr>
          <w:p w14:paraId="5AE7FDF5" w14:textId="77777777" w:rsidR="00E609C2" w:rsidRPr="00BD08FD" w:rsidRDefault="00E609C2">
            <w:pPr>
              <w:pStyle w:val="TAL"/>
              <w:rPr>
                <w:b/>
              </w:rPr>
            </w:pPr>
          </w:p>
        </w:tc>
        <w:tc>
          <w:tcPr>
            <w:tcW w:w="1111" w:type="dxa"/>
          </w:tcPr>
          <w:p w14:paraId="110689E1" w14:textId="77777777" w:rsidR="00E609C2" w:rsidRPr="00BD08FD" w:rsidRDefault="00E609C2">
            <w:pPr>
              <w:pStyle w:val="TAC"/>
            </w:pPr>
            <w:r w:rsidRPr="00BD08FD">
              <w:t>UB</w:t>
            </w:r>
          </w:p>
        </w:tc>
        <w:tc>
          <w:tcPr>
            <w:tcW w:w="1112" w:type="dxa"/>
          </w:tcPr>
          <w:p w14:paraId="42E44977" w14:textId="77777777" w:rsidR="00E609C2" w:rsidRPr="00BD08FD" w:rsidRDefault="00E609C2">
            <w:pPr>
              <w:pStyle w:val="TAC"/>
            </w:pPr>
            <w:r w:rsidRPr="00BD08FD">
              <w:t>UB</w:t>
            </w:r>
          </w:p>
        </w:tc>
        <w:tc>
          <w:tcPr>
            <w:tcW w:w="1112" w:type="dxa"/>
          </w:tcPr>
          <w:p w14:paraId="4AE33412" w14:textId="77777777" w:rsidR="00E609C2" w:rsidRPr="00BD08FD" w:rsidRDefault="00E609C2">
            <w:pPr>
              <w:pStyle w:val="TAC"/>
            </w:pPr>
            <w:r w:rsidRPr="00BD08FD">
              <w:t>UB</w:t>
            </w:r>
          </w:p>
        </w:tc>
        <w:tc>
          <w:tcPr>
            <w:tcW w:w="1112" w:type="dxa"/>
          </w:tcPr>
          <w:p w14:paraId="09516837" w14:textId="77777777" w:rsidR="00E609C2" w:rsidRPr="00BD08FD" w:rsidRDefault="00E609C2">
            <w:pPr>
              <w:pStyle w:val="TAC"/>
            </w:pPr>
            <w:r w:rsidRPr="00BD08FD">
              <w:t>UB</w:t>
            </w:r>
          </w:p>
        </w:tc>
        <w:tc>
          <w:tcPr>
            <w:tcW w:w="1111" w:type="dxa"/>
          </w:tcPr>
          <w:p w14:paraId="1317B902" w14:textId="77777777" w:rsidR="00E609C2" w:rsidRPr="00BD08FD" w:rsidRDefault="00E609C2">
            <w:pPr>
              <w:pStyle w:val="TAC"/>
            </w:pPr>
            <w:r w:rsidRPr="00BD08FD">
              <w:t>1</w:t>
            </w:r>
          </w:p>
        </w:tc>
        <w:tc>
          <w:tcPr>
            <w:tcW w:w="1112" w:type="dxa"/>
          </w:tcPr>
          <w:p w14:paraId="10214FF4" w14:textId="77777777" w:rsidR="00E609C2" w:rsidRPr="00BD08FD" w:rsidRDefault="00E609C2">
            <w:pPr>
              <w:pStyle w:val="TAC"/>
            </w:pPr>
            <w:r w:rsidRPr="00BD08FD">
              <w:t>1</w:t>
            </w:r>
          </w:p>
        </w:tc>
        <w:tc>
          <w:tcPr>
            <w:tcW w:w="1112" w:type="dxa"/>
          </w:tcPr>
          <w:p w14:paraId="69050F64" w14:textId="77777777" w:rsidR="00E609C2" w:rsidRPr="00BD08FD" w:rsidRDefault="00E609C2">
            <w:pPr>
              <w:pStyle w:val="TAC"/>
            </w:pPr>
            <w:r w:rsidRPr="00BD08FD">
              <w:t>1</w:t>
            </w:r>
          </w:p>
        </w:tc>
        <w:tc>
          <w:tcPr>
            <w:tcW w:w="1112" w:type="dxa"/>
          </w:tcPr>
          <w:p w14:paraId="022C61AC" w14:textId="77777777" w:rsidR="00E609C2" w:rsidRPr="00BD08FD" w:rsidRDefault="00E609C2">
            <w:pPr>
              <w:pStyle w:val="TAC"/>
            </w:pPr>
            <w:r w:rsidRPr="00BD08FD">
              <w:t>1</w:t>
            </w:r>
          </w:p>
        </w:tc>
      </w:tr>
    </w:tbl>
    <w:p w14:paraId="06A500E3" w14:textId="77777777" w:rsidR="00E609C2" w:rsidRPr="00BD08FD" w:rsidRDefault="00E609C2"/>
    <w:p w14:paraId="031FCAD4" w14:textId="77777777" w:rsidR="00E609C2" w:rsidRPr="00BD08FD" w:rsidRDefault="00E609C2">
      <w:pPr>
        <w:pStyle w:val="Heading8"/>
      </w:pPr>
      <w:r w:rsidRPr="00BD08FD">
        <w:br w:type="page"/>
      </w:r>
      <w:bookmarkStart w:id="28" w:name="_Toc517268103"/>
      <w:r w:rsidRPr="00BD08FD">
        <w:lastRenderedPageBreak/>
        <w:t>Annex B (normative):</w:t>
      </w:r>
      <w:r w:rsidRPr="00BD08FD">
        <w:br/>
        <w:t xml:space="preserve">Tables for </w:t>
      </w:r>
      <w:smartTag w:uri="urn:schemas-microsoft-com:office:smarttags" w:element="stockticker">
        <w:r w:rsidRPr="00BD08FD">
          <w:t>AMR</w:t>
        </w:r>
      </w:smartTag>
      <w:r w:rsidRPr="00BD08FD">
        <w:t xml:space="preserve"> Core Frame bit ordering</w:t>
      </w:r>
      <w:bookmarkEnd w:id="28"/>
    </w:p>
    <w:p w14:paraId="75B4C9A1" w14:textId="77777777" w:rsidR="00E609C2" w:rsidRPr="00BD08FD" w:rsidRDefault="00E609C2">
      <w:r w:rsidRPr="00BD08FD">
        <w:t xml:space="preserve">This annex contains the tables required for ordering the </w:t>
      </w:r>
      <w:smartTag w:uri="urn:schemas-microsoft-com:office:smarttags" w:element="stockticker">
        <w:r w:rsidRPr="00BD08FD">
          <w:t>AMR</w:t>
        </w:r>
      </w:smartTag>
      <w:r w:rsidRPr="00BD08FD">
        <w:t xml:space="preserve"> Core Frame speech bits corresponding to the different </w:t>
      </w:r>
      <w:smartTag w:uri="urn:schemas-microsoft-com:office:smarttags" w:element="stockticker">
        <w:r w:rsidRPr="00BD08FD">
          <w:t>AMR</w:t>
        </w:r>
      </w:smartTag>
      <w:r w:rsidRPr="00BD08FD">
        <w:t xml:space="preserve"> modes. These tables represent </w:t>
      </w:r>
      <w:r w:rsidRPr="00BD08FD">
        <w:rPr>
          <w:i/>
        </w:rPr>
        <w:t>table</w:t>
      </w:r>
      <w:r w:rsidRPr="00BD08FD">
        <w:rPr>
          <w:i/>
          <w:vertAlign w:val="subscript"/>
        </w:rPr>
        <w:t>m</w:t>
      </w:r>
      <w:r w:rsidRPr="00BD08FD">
        <w:t>(</w:t>
      </w:r>
      <w:r w:rsidRPr="00BD08FD">
        <w:rPr>
          <w:i/>
        </w:rPr>
        <w:t>j</w:t>
      </w:r>
      <w:r w:rsidRPr="00BD08FD">
        <w:t xml:space="preserve">) in subclause 4.2.1 where </w:t>
      </w:r>
      <w:r w:rsidRPr="00BD08FD">
        <w:rPr>
          <w:i/>
        </w:rPr>
        <w:t>m</w:t>
      </w:r>
      <w:r w:rsidRPr="00BD08FD">
        <w:t xml:space="preserve">=0..7 is the </w:t>
      </w:r>
      <w:smartTag w:uri="urn:schemas-microsoft-com:office:smarttags" w:element="stockticker">
        <w:r w:rsidRPr="00BD08FD">
          <w:t>AMR</w:t>
        </w:r>
      </w:smartTag>
      <w:r w:rsidRPr="00BD08FD">
        <w:t xml:space="preserve"> mode. The tables are read from left to right so that the first element (top left corner) of the table has index 0 and the last element (the rightmost element of the last row) has the index </w:t>
      </w:r>
      <w:r w:rsidRPr="00BD08FD">
        <w:rPr>
          <w:i/>
        </w:rPr>
        <w:t>K</w:t>
      </w:r>
      <w:r w:rsidRPr="00BD08FD">
        <w:t xml:space="preserve">-1 where </w:t>
      </w:r>
      <w:r w:rsidRPr="00BD08FD">
        <w:rPr>
          <w:i/>
        </w:rPr>
        <w:t>K</w:t>
      </w:r>
      <w:r w:rsidRPr="00BD08FD">
        <w:t xml:space="preserve"> is the total number of speech bits in the specific mode. For example, </w:t>
      </w:r>
      <w:r w:rsidRPr="00BD08FD">
        <w:rPr>
          <w:i/>
        </w:rPr>
        <w:t>table</w:t>
      </w:r>
      <w:r w:rsidRPr="00BD08FD">
        <w:rPr>
          <w:vertAlign w:val="subscript"/>
        </w:rPr>
        <w:t>0</w:t>
      </w:r>
      <w:r w:rsidRPr="00BD08FD">
        <w:t>(20)=27, as defined in table B.1.</w:t>
      </w:r>
    </w:p>
    <w:p w14:paraId="33A8228C" w14:textId="77777777" w:rsidR="00E609C2" w:rsidRPr="00BD08FD" w:rsidRDefault="00E609C2">
      <w:pPr>
        <w:pStyle w:val="TH"/>
      </w:pPr>
      <w:r w:rsidRPr="00BD08FD">
        <w:t>Table B.1: Ordering of the speech encoder bits for the 4.75 kbit/s mode:</w:t>
      </w:r>
      <w:r w:rsidRPr="00BD08FD">
        <w:rPr>
          <w:i/>
        </w:rPr>
        <w:t xml:space="preserve"> </w:t>
      </w:r>
      <w:r w:rsidRPr="00BD08FD">
        <w:rPr>
          <w:b w:val="0"/>
          <w:i/>
        </w:rPr>
        <w:t>table</w:t>
      </w:r>
      <w:r w:rsidRPr="00BD08FD">
        <w:rPr>
          <w:b w:val="0"/>
          <w:vertAlign w:val="subscript"/>
        </w:rPr>
        <w:t>0</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2731EB4B" w14:textId="77777777">
        <w:trPr>
          <w:jc w:val="center"/>
        </w:trPr>
        <w:tc>
          <w:tcPr>
            <w:tcW w:w="895" w:type="dxa"/>
            <w:tcBorders>
              <w:top w:val="nil"/>
              <w:left w:val="nil"/>
            </w:tcBorders>
          </w:tcPr>
          <w:p w14:paraId="54422568" w14:textId="77777777" w:rsidR="00E609C2" w:rsidRPr="00BD08FD" w:rsidRDefault="00E609C2">
            <w:pPr>
              <w:pStyle w:val="TAR"/>
            </w:pPr>
            <w:r w:rsidRPr="00BD08FD">
              <w:t>j=0</w:t>
            </w:r>
          </w:p>
        </w:tc>
        <w:tc>
          <w:tcPr>
            <w:tcW w:w="895" w:type="dxa"/>
            <w:tcBorders>
              <w:top w:val="nil"/>
            </w:tcBorders>
          </w:tcPr>
          <w:p w14:paraId="08A1EABD" w14:textId="77777777" w:rsidR="00E609C2" w:rsidRPr="00BD08FD" w:rsidRDefault="00E609C2">
            <w:pPr>
              <w:pStyle w:val="TAR"/>
            </w:pPr>
            <w:r w:rsidRPr="00BD08FD">
              <w:t>j=1</w:t>
            </w:r>
          </w:p>
        </w:tc>
        <w:tc>
          <w:tcPr>
            <w:tcW w:w="895" w:type="dxa"/>
            <w:tcBorders>
              <w:top w:val="nil"/>
            </w:tcBorders>
          </w:tcPr>
          <w:p w14:paraId="46B713F9" w14:textId="77777777" w:rsidR="00E609C2" w:rsidRPr="00BD08FD" w:rsidRDefault="00E609C2">
            <w:pPr>
              <w:pStyle w:val="TAR"/>
            </w:pPr>
            <w:r w:rsidRPr="00BD08FD">
              <w:t>j=2</w:t>
            </w:r>
          </w:p>
        </w:tc>
        <w:tc>
          <w:tcPr>
            <w:tcW w:w="895" w:type="dxa"/>
            <w:tcBorders>
              <w:top w:val="nil"/>
            </w:tcBorders>
          </w:tcPr>
          <w:p w14:paraId="788623F3" w14:textId="77777777" w:rsidR="00E609C2" w:rsidRPr="00BD08FD" w:rsidRDefault="00E609C2">
            <w:pPr>
              <w:pStyle w:val="TAR"/>
            </w:pPr>
            <w:r w:rsidRPr="00BD08FD">
              <w:t>...</w:t>
            </w:r>
          </w:p>
        </w:tc>
        <w:tc>
          <w:tcPr>
            <w:tcW w:w="895" w:type="dxa"/>
            <w:tcBorders>
              <w:top w:val="nil"/>
            </w:tcBorders>
          </w:tcPr>
          <w:p w14:paraId="4D1E2214" w14:textId="77777777" w:rsidR="00E609C2" w:rsidRPr="00BD08FD" w:rsidRDefault="00E609C2">
            <w:pPr>
              <w:pStyle w:val="TAR"/>
            </w:pPr>
            <w:r w:rsidRPr="00BD08FD">
              <w:t>...</w:t>
            </w:r>
          </w:p>
        </w:tc>
        <w:tc>
          <w:tcPr>
            <w:tcW w:w="895" w:type="dxa"/>
            <w:tcBorders>
              <w:top w:val="nil"/>
            </w:tcBorders>
          </w:tcPr>
          <w:p w14:paraId="180E3C66" w14:textId="77777777" w:rsidR="00E609C2" w:rsidRPr="00BD08FD" w:rsidRDefault="00E609C2">
            <w:pPr>
              <w:pStyle w:val="TAR"/>
            </w:pPr>
            <w:r w:rsidRPr="00BD08FD">
              <w:t>...</w:t>
            </w:r>
          </w:p>
        </w:tc>
        <w:tc>
          <w:tcPr>
            <w:tcW w:w="895" w:type="dxa"/>
            <w:tcBorders>
              <w:top w:val="nil"/>
            </w:tcBorders>
          </w:tcPr>
          <w:p w14:paraId="752FD471" w14:textId="77777777" w:rsidR="00E609C2" w:rsidRPr="00BD08FD" w:rsidRDefault="00E609C2">
            <w:pPr>
              <w:pStyle w:val="TAR"/>
            </w:pPr>
            <w:r w:rsidRPr="00BD08FD">
              <w:t>...</w:t>
            </w:r>
          </w:p>
        </w:tc>
        <w:tc>
          <w:tcPr>
            <w:tcW w:w="895" w:type="dxa"/>
            <w:tcBorders>
              <w:top w:val="nil"/>
            </w:tcBorders>
          </w:tcPr>
          <w:p w14:paraId="46F5E684" w14:textId="77777777" w:rsidR="00E609C2" w:rsidRPr="00BD08FD" w:rsidRDefault="00E609C2">
            <w:pPr>
              <w:pStyle w:val="TAR"/>
            </w:pPr>
            <w:r w:rsidRPr="00BD08FD">
              <w:t>...</w:t>
            </w:r>
          </w:p>
        </w:tc>
        <w:tc>
          <w:tcPr>
            <w:tcW w:w="895" w:type="dxa"/>
            <w:tcBorders>
              <w:top w:val="nil"/>
            </w:tcBorders>
          </w:tcPr>
          <w:p w14:paraId="62992C58" w14:textId="77777777" w:rsidR="00E609C2" w:rsidRPr="00BD08FD" w:rsidRDefault="00E609C2">
            <w:pPr>
              <w:pStyle w:val="TAR"/>
            </w:pPr>
            <w:r w:rsidRPr="00BD08FD">
              <w:t>...</w:t>
            </w:r>
          </w:p>
        </w:tc>
        <w:tc>
          <w:tcPr>
            <w:tcW w:w="895" w:type="dxa"/>
            <w:tcBorders>
              <w:top w:val="nil"/>
              <w:right w:val="nil"/>
            </w:tcBorders>
          </w:tcPr>
          <w:p w14:paraId="2947165E" w14:textId="77777777" w:rsidR="00E609C2" w:rsidRPr="00BD08FD" w:rsidRDefault="00E609C2">
            <w:pPr>
              <w:pStyle w:val="TAR"/>
            </w:pPr>
            <w:r w:rsidRPr="00BD08FD">
              <w:t>...</w:t>
            </w:r>
          </w:p>
        </w:tc>
      </w:tr>
      <w:tr w:rsidR="00E609C2" w:rsidRPr="00BD08FD" w14:paraId="36AEBCEE" w14:textId="77777777">
        <w:trPr>
          <w:jc w:val="center"/>
        </w:trPr>
        <w:tc>
          <w:tcPr>
            <w:tcW w:w="895" w:type="dxa"/>
          </w:tcPr>
          <w:p w14:paraId="411C593D" w14:textId="77777777" w:rsidR="00E609C2" w:rsidRPr="00BD08FD" w:rsidRDefault="00E609C2">
            <w:pPr>
              <w:pStyle w:val="TAR"/>
            </w:pPr>
            <w:r w:rsidRPr="00BD08FD">
              <w:t>0</w:t>
            </w:r>
          </w:p>
        </w:tc>
        <w:tc>
          <w:tcPr>
            <w:tcW w:w="895" w:type="dxa"/>
          </w:tcPr>
          <w:p w14:paraId="77984D74" w14:textId="77777777" w:rsidR="00E609C2" w:rsidRPr="00BD08FD" w:rsidRDefault="00E609C2">
            <w:pPr>
              <w:pStyle w:val="TAR"/>
            </w:pPr>
            <w:r w:rsidRPr="00BD08FD">
              <w:t xml:space="preserve"> 1</w:t>
            </w:r>
          </w:p>
        </w:tc>
        <w:tc>
          <w:tcPr>
            <w:tcW w:w="895" w:type="dxa"/>
          </w:tcPr>
          <w:p w14:paraId="28E0423E" w14:textId="77777777" w:rsidR="00E609C2" w:rsidRPr="00BD08FD" w:rsidRDefault="00E609C2">
            <w:pPr>
              <w:pStyle w:val="TAR"/>
            </w:pPr>
            <w:r w:rsidRPr="00BD08FD">
              <w:t xml:space="preserve"> 2</w:t>
            </w:r>
          </w:p>
        </w:tc>
        <w:tc>
          <w:tcPr>
            <w:tcW w:w="895" w:type="dxa"/>
          </w:tcPr>
          <w:p w14:paraId="3E5A1BF7" w14:textId="77777777" w:rsidR="00E609C2" w:rsidRPr="00BD08FD" w:rsidRDefault="00E609C2">
            <w:pPr>
              <w:pStyle w:val="TAR"/>
            </w:pPr>
            <w:r w:rsidRPr="00BD08FD">
              <w:t xml:space="preserve"> 3</w:t>
            </w:r>
          </w:p>
        </w:tc>
        <w:tc>
          <w:tcPr>
            <w:tcW w:w="895" w:type="dxa"/>
          </w:tcPr>
          <w:p w14:paraId="21EFAB99" w14:textId="77777777" w:rsidR="00E609C2" w:rsidRPr="00BD08FD" w:rsidRDefault="00E609C2">
            <w:pPr>
              <w:pStyle w:val="TAR"/>
            </w:pPr>
            <w:r w:rsidRPr="00BD08FD">
              <w:t xml:space="preserve"> 4</w:t>
            </w:r>
          </w:p>
        </w:tc>
        <w:tc>
          <w:tcPr>
            <w:tcW w:w="895" w:type="dxa"/>
          </w:tcPr>
          <w:p w14:paraId="0296D065" w14:textId="77777777" w:rsidR="00E609C2" w:rsidRPr="00BD08FD" w:rsidRDefault="00E609C2">
            <w:pPr>
              <w:pStyle w:val="TAR"/>
            </w:pPr>
            <w:r w:rsidRPr="00BD08FD">
              <w:t xml:space="preserve"> 5</w:t>
            </w:r>
          </w:p>
        </w:tc>
        <w:tc>
          <w:tcPr>
            <w:tcW w:w="895" w:type="dxa"/>
          </w:tcPr>
          <w:p w14:paraId="6EC574ED" w14:textId="77777777" w:rsidR="00E609C2" w:rsidRPr="00BD08FD" w:rsidRDefault="00E609C2">
            <w:pPr>
              <w:pStyle w:val="TAR"/>
            </w:pPr>
            <w:r w:rsidRPr="00BD08FD">
              <w:t xml:space="preserve"> 6</w:t>
            </w:r>
          </w:p>
        </w:tc>
        <w:tc>
          <w:tcPr>
            <w:tcW w:w="895" w:type="dxa"/>
          </w:tcPr>
          <w:p w14:paraId="282397D2" w14:textId="77777777" w:rsidR="00E609C2" w:rsidRPr="00BD08FD" w:rsidRDefault="00E609C2">
            <w:pPr>
              <w:pStyle w:val="TAR"/>
            </w:pPr>
            <w:r w:rsidRPr="00BD08FD">
              <w:t xml:space="preserve"> 7</w:t>
            </w:r>
          </w:p>
        </w:tc>
        <w:tc>
          <w:tcPr>
            <w:tcW w:w="895" w:type="dxa"/>
          </w:tcPr>
          <w:p w14:paraId="78841719" w14:textId="77777777" w:rsidR="00E609C2" w:rsidRPr="00BD08FD" w:rsidRDefault="00E609C2">
            <w:pPr>
              <w:pStyle w:val="TAR"/>
            </w:pPr>
            <w:r w:rsidRPr="00BD08FD">
              <w:t xml:space="preserve"> 8</w:t>
            </w:r>
          </w:p>
        </w:tc>
        <w:tc>
          <w:tcPr>
            <w:tcW w:w="895" w:type="dxa"/>
          </w:tcPr>
          <w:p w14:paraId="7E7702AE" w14:textId="77777777" w:rsidR="00E609C2" w:rsidRPr="00BD08FD" w:rsidRDefault="00E609C2">
            <w:pPr>
              <w:pStyle w:val="TAR"/>
            </w:pPr>
            <w:r w:rsidRPr="00BD08FD">
              <w:t xml:space="preserve"> 9</w:t>
            </w:r>
          </w:p>
        </w:tc>
      </w:tr>
      <w:tr w:rsidR="00E609C2" w:rsidRPr="00BD08FD" w14:paraId="5BA53907" w14:textId="77777777">
        <w:trPr>
          <w:jc w:val="center"/>
        </w:trPr>
        <w:tc>
          <w:tcPr>
            <w:tcW w:w="895" w:type="dxa"/>
          </w:tcPr>
          <w:p w14:paraId="6892C9B4" w14:textId="77777777" w:rsidR="00E609C2" w:rsidRPr="00BD08FD" w:rsidRDefault="00E609C2">
            <w:pPr>
              <w:pStyle w:val="TAR"/>
            </w:pPr>
            <w:r w:rsidRPr="00BD08FD">
              <w:t xml:space="preserve">   10</w:t>
            </w:r>
          </w:p>
        </w:tc>
        <w:tc>
          <w:tcPr>
            <w:tcW w:w="895" w:type="dxa"/>
          </w:tcPr>
          <w:p w14:paraId="6250F706" w14:textId="77777777" w:rsidR="00E609C2" w:rsidRPr="00BD08FD" w:rsidRDefault="00E609C2">
            <w:pPr>
              <w:pStyle w:val="TAR"/>
            </w:pPr>
            <w:r w:rsidRPr="00BD08FD">
              <w:t xml:space="preserve"> 11</w:t>
            </w:r>
          </w:p>
        </w:tc>
        <w:tc>
          <w:tcPr>
            <w:tcW w:w="895" w:type="dxa"/>
          </w:tcPr>
          <w:p w14:paraId="57218BF4" w14:textId="77777777" w:rsidR="00E609C2" w:rsidRPr="00BD08FD" w:rsidRDefault="00E609C2">
            <w:pPr>
              <w:pStyle w:val="TAR"/>
            </w:pPr>
            <w:r w:rsidRPr="00BD08FD">
              <w:t xml:space="preserve"> 12</w:t>
            </w:r>
          </w:p>
        </w:tc>
        <w:tc>
          <w:tcPr>
            <w:tcW w:w="895" w:type="dxa"/>
          </w:tcPr>
          <w:p w14:paraId="3D02E343" w14:textId="77777777" w:rsidR="00E609C2" w:rsidRPr="00BD08FD" w:rsidRDefault="00E609C2">
            <w:pPr>
              <w:pStyle w:val="TAR"/>
            </w:pPr>
            <w:r w:rsidRPr="00BD08FD">
              <w:t xml:space="preserve"> 13</w:t>
            </w:r>
          </w:p>
        </w:tc>
        <w:tc>
          <w:tcPr>
            <w:tcW w:w="895" w:type="dxa"/>
          </w:tcPr>
          <w:p w14:paraId="32D55017" w14:textId="77777777" w:rsidR="00E609C2" w:rsidRPr="00BD08FD" w:rsidRDefault="00E609C2">
            <w:pPr>
              <w:pStyle w:val="TAR"/>
            </w:pPr>
            <w:r w:rsidRPr="00BD08FD">
              <w:t xml:space="preserve"> 14</w:t>
            </w:r>
          </w:p>
        </w:tc>
        <w:tc>
          <w:tcPr>
            <w:tcW w:w="895" w:type="dxa"/>
          </w:tcPr>
          <w:p w14:paraId="3C6E5886" w14:textId="77777777" w:rsidR="00E609C2" w:rsidRPr="00BD08FD" w:rsidRDefault="00E609C2">
            <w:pPr>
              <w:pStyle w:val="TAR"/>
            </w:pPr>
            <w:r w:rsidRPr="00BD08FD">
              <w:t xml:space="preserve"> 15</w:t>
            </w:r>
          </w:p>
        </w:tc>
        <w:tc>
          <w:tcPr>
            <w:tcW w:w="895" w:type="dxa"/>
          </w:tcPr>
          <w:p w14:paraId="7046E22C" w14:textId="77777777" w:rsidR="00E609C2" w:rsidRPr="00BD08FD" w:rsidRDefault="00E609C2">
            <w:pPr>
              <w:pStyle w:val="TAR"/>
            </w:pPr>
            <w:r w:rsidRPr="00BD08FD">
              <w:t xml:space="preserve"> 23</w:t>
            </w:r>
          </w:p>
        </w:tc>
        <w:tc>
          <w:tcPr>
            <w:tcW w:w="895" w:type="dxa"/>
          </w:tcPr>
          <w:p w14:paraId="6A5F957D" w14:textId="77777777" w:rsidR="00E609C2" w:rsidRPr="00BD08FD" w:rsidRDefault="00E609C2">
            <w:pPr>
              <w:pStyle w:val="TAR"/>
            </w:pPr>
            <w:r w:rsidRPr="00BD08FD">
              <w:t xml:space="preserve"> 24</w:t>
            </w:r>
          </w:p>
        </w:tc>
        <w:tc>
          <w:tcPr>
            <w:tcW w:w="895" w:type="dxa"/>
          </w:tcPr>
          <w:p w14:paraId="6FF6BEA3" w14:textId="77777777" w:rsidR="00E609C2" w:rsidRPr="00BD08FD" w:rsidRDefault="00E609C2">
            <w:pPr>
              <w:pStyle w:val="TAR"/>
            </w:pPr>
            <w:r w:rsidRPr="00BD08FD">
              <w:t xml:space="preserve"> 25</w:t>
            </w:r>
          </w:p>
        </w:tc>
        <w:tc>
          <w:tcPr>
            <w:tcW w:w="895" w:type="dxa"/>
          </w:tcPr>
          <w:p w14:paraId="67FC786F" w14:textId="77777777" w:rsidR="00E609C2" w:rsidRPr="00BD08FD" w:rsidRDefault="00E609C2">
            <w:pPr>
              <w:pStyle w:val="TAR"/>
            </w:pPr>
            <w:r w:rsidRPr="00BD08FD">
              <w:t xml:space="preserve"> 26</w:t>
            </w:r>
          </w:p>
        </w:tc>
      </w:tr>
      <w:tr w:rsidR="00E609C2" w:rsidRPr="00BD08FD" w14:paraId="4C071650" w14:textId="77777777">
        <w:trPr>
          <w:jc w:val="center"/>
        </w:trPr>
        <w:tc>
          <w:tcPr>
            <w:tcW w:w="895" w:type="dxa"/>
          </w:tcPr>
          <w:p w14:paraId="6C89A14D" w14:textId="77777777" w:rsidR="00E609C2" w:rsidRPr="00BD08FD" w:rsidRDefault="00E609C2">
            <w:pPr>
              <w:pStyle w:val="TAR"/>
            </w:pPr>
            <w:r w:rsidRPr="00BD08FD">
              <w:t xml:space="preserve">   27</w:t>
            </w:r>
          </w:p>
        </w:tc>
        <w:tc>
          <w:tcPr>
            <w:tcW w:w="895" w:type="dxa"/>
          </w:tcPr>
          <w:p w14:paraId="76FDE60E" w14:textId="77777777" w:rsidR="00E609C2" w:rsidRPr="00BD08FD" w:rsidRDefault="00E609C2">
            <w:pPr>
              <w:pStyle w:val="TAR"/>
            </w:pPr>
            <w:r w:rsidRPr="00BD08FD">
              <w:t xml:space="preserve"> 28</w:t>
            </w:r>
          </w:p>
        </w:tc>
        <w:tc>
          <w:tcPr>
            <w:tcW w:w="895" w:type="dxa"/>
          </w:tcPr>
          <w:p w14:paraId="056F9443" w14:textId="77777777" w:rsidR="00E609C2" w:rsidRPr="00BD08FD" w:rsidRDefault="00E609C2">
            <w:pPr>
              <w:pStyle w:val="TAR"/>
            </w:pPr>
            <w:r w:rsidRPr="00BD08FD">
              <w:t xml:space="preserve"> 48</w:t>
            </w:r>
          </w:p>
        </w:tc>
        <w:tc>
          <w:tcPr>
            <w:tcW w:w="895" w:type="dxa"/>
          </w:tcPr>
          <w:p w14:paraId="2497747B" w14:textId="77777777" w:rsidR="00E609C2" w:rsidRPr="00BD08FD" w:rsidRDefault="00E609C2">
            <w:pPr>
              <w:pStyle w:val="TAR"/>
            </w:pPr>
            <w:r w:rsidRPr="00BD08FD">
              <w:t xml:space="preserve"> 49</w:t>
            </w:r>
          </w:p>
        </w:tc>
        <w:tc>
          <w:tcPr>
            <w:tcW w:w="895" w:type="dxa"/>
          </w:tcPr>
          <w:p w14:paraId="615C579E" w14:textId="77777777" w:rsidR="00E609C2" w:rsidRPr="00BD08FD" w:rsidRDefault="00E609C2">
            <w:pPr>
              <w:pStyle w:val="TAR"/>
            </w:pPr>
            <w:r w:rsidRPr="00BD08FD">
              <w:t xml:space="preserve"> 61</w:t>
            </w:r>
          </w:p>
        </w:tc>
        <w:tc>
          <w:tcPr>
            <w:tcW w:w="895" w:type="dxa"/>
          </w:tcPr>
          <w:p w14:paraId="2E9A266F" w14:textId="77777777" w:rsidR="00E609C2" w:rsidRPr="00BD08FD" w:rsidRDefault="00E609C2">
            <w:pPr>
              <w:pStyle w:val="TAR"/>
            </w:pPr>
            <w:r w:rsidRPr="00BD08FD">
              <w:t xml:space="preserve"> 62</w:t>
            </w:r>
          </w:p>
        </w:tc>
        <w:tc>
          <w:tcPr>
            <w:tcW w:w="895" w:type="dxa"/>
          </w:tcPr>
          <w:p w14:paraId="6AC14896" w14:textId="77777777" w:rsidR="00E609C2" w:rsidRPr="00BD08FD" w:rsidRDefault="00E609C2">
            <w:pPr>
              <w:pStyle w:val="TAR"/>
            </w:pPr>
            <w:r w:rsidRPr="00BD08FD">
              <w:t xml:space="preserve"> 82</w:t>
            </w:r>
          </w:p>
        </w:tc>
        <w:tc>
          <w:tcPr>
            <w:tcW w:w="895" w:type="dxa"/>
          </w:tcPr>
          <w:p w14:paraId="140AA1A6" w14:textId="77777777" w:rsidR="00E609C2" w:rsidRPr="00BD08FD" w:rsidRDefault="00E609C2">
            <w:pPr>
              <w:pStyle w:val="TAR"/>
            </w:pPr>
            <w:r w:rsidRPr="00BD08FD">
              <w:t xml:space="preserve"> 83</w:t>
            </w:r>
          </w:p>
        </w:tc>
        <w:tc>
          <w:tcPr>
            <w:tcW w:w="895" w:type="dxa"/>
          </w:tcPr>
          <w:p w14:paraId="76E81A25" w14:textId="77777777" w:rsidR="00E609C2" w:rsidRPr="00BD08FD" w:rsidRDefault="00E609C2">
            <w:pPr>
              <w:pStyle w:val="TAR"/>
            </w:pPr>
            <w:r w:rsidRPr="00BD08FD">
              <w:t xml:space="preserve"> 47</w:t>
            </w:r>
          </w:p>
        </w:tc>
        <w:tc>
          <w:tcPr>
            <w:tcW w:w="895" w:type="dxa"/>
          </w:tcPr>
          <w:p w14:paraId="413FEA2A" w14:textId="77777777" w:rsidR="00E609C2" w:rsidRPr="00BD08FD" w:rsidRDefault="00E609C2">
            <w:pPr>
              <w:pStyle w:val="TAR"/>
            </w:pPr>
            <w:r w:rsidRPr="00BD08FD">
              <w:t xml:space="preserve"> 46</w:t>
            </w:r>
          </w:p>
        </w:tc>
      </w:tr>
      <w:tr w:rsidR="00E609C2" w:rsidRPr="00BD08FD" w14:paraId="73DCAE40" w14:textId="77777777">
        <w:trPr>
          <w:jc w:val="center"/>
        </w:trPr>
        <w:tc>
          <w:tcPr>
            <w:tcW w:w="895" w:type="dxa"/>
          </w:tcPr>
          <w:p w14:paraId="46EFD8B9" w14:textId="77777777" w:rsidR="00E609C2" w:rsidRPr="00BD08FD" w:rsidRDefault="00E609C2">
            <w:pPr>
              <w:pStyle w:val="TAR"/>
            </w:pPr>
            <w:r w:rsidRPr="00BD08FD">
              <w:t xml:space="preserve">   45</w:t>
            </w:r>
          </w:p>
        </w:tc>
        <w:tc>
          <w:tcPr>
            <w:tcW w:w="895" w:type="dxa"/>
          </w:tcPr>
          <w:p w14:paraId="7A5A0CFE" w14:textId="77777777" w:rsidR="00E609C2" w:rsidRPr="00BD08FD" w:rsidRDefault="00E609C2">
            <w:pPr>
              <w:pStyle w:val="TAR"/>
            </w:pPr>
            <w:r w:rsidRPr="00BD08FD">
              <w:t xml:space="preserve"> 44</w:t>
            </w:r>
          </w:p>
        </w:tc>
        <w:tc>
          <w:tcPr>
            <w:tcW w:w="895" w:type="dxa"/>
          </w:tcPr>
          <w:p w14:paraId="6BB159AB" w14:textId="77777777" w:rsidR="00E609C2" w:rsidRPr="00BD08FD" w:rsidRDefault="00E609C2">
            <w:pPr>
              <w:pStyle w:val="TAR"/>
            </w:pPr>
            <w:r w:rsidRPr="00BD08FD">
              <w:t xml:space="preserve"> 81</w:t>
            </w:r>
          </w:p>
        </w:tc>
        <w:tc>
          <w:tcPr>
            <w:tcW w:w="895" w:type="dxa"/>
          </w:tcPr>
          <w:p w14:paraId="0DC9D675" w14:textId="77777777" w:rsidR="00E609C2" w:rsidRPr="00BD08FD" w:rsidRDefault="00E609C2">
            <w:pPr>
              <w:pStyle w:val="TAR"/>
            </w:pPr>
            <w:r w:rsidRPr="00BD08FD">
              <w:t xml:space="preserve"> 80</w:t>
            </w:r>
          </w:p>
        </w:tc>
        <w:tc>
          <w:tcPr>
            <w:tcW w:w="895" w:type="dxa"/>
          </w:tcPr>
          <w:p w14:paraId="1334F82F" w14:textId="77777777" w:rsidR="00E609C2" w:rsidRPr="00BD08FD" w:rsidRDefault="00E609C2">
            <w:pPr>
              <w:pStyle w:val="TAR"/>
            </w:pPr>
            <w:r w:rsidRPr="00BD08FD">
              <w:t xml:space="preserve"> 79</w:t>
            </w:r>
          </w:p>
        </w:tc>
        <w:tc>
          <w:tcPr>
            <w:tcW w:w="895" w:type="dxa"/>
          </w:tcPr>
          <w:p w14:paraId="7221E6F5" w14:textId="77777777" w:rsidR="00E609C2" w:rsidRPr="00BD08FD" w:rsidRDefault="00E609C2">
            <w:pPr>
              <w:pStyle w:val="TAR"/>
            </w:pPr>
            <w:r w:rsidRPr="00BD08FD">
              <w:t xml:space="preserve"> 78</w:t>
            </w:r>
          </w:p>
        </w:tc>
        <w:tc>
          <w:tcPr>
            <w:tcW w:w="895" w:type="dxa"/>
          </w:tcPr>
          <w:p w14:paraId="19A63493" w14:textId="77777777" w:rsidR="00E609C2" w:rsidRPr="00BD08FD" w:rsidRDefault="00E609C2">
            <w:pPr>
              <w:pStyle w:val="TAR"/>
            </w:pPr>
            <w:r w:rsidRPr="00BD08FD">
              <w:t xml:space="preserve"> 17</w:t>
            </w:r>
          </w:p>
        </w:tc>
        <w:tc>
          <w:tcPr>
            <w:tcW w:w="895" w:type="dxa"/>
          </w:tcPr>
          <w:p w14:paraId="183BB0B7" w14:textId="77777777" w:rsidR="00E609C2" w:rsidRPr="00BD08FD" w:rsidRDefault="00E609C2">
            <w:pPr>
              <w:pStyle w:val="TAR"/>
            </w:pPr>
            <w:r w:rsidRPr="00BD08FD">
              <w:t xml:space="preserve"> 18</w:t>
            </w:r>
          </w:p>
        </w:tc>
        <w:tc>
          <w:tcPr>
            <w:tcW w:w="895" w:type="dxa"/>
          </w:tcPr>
          <w:p w14:paraId="44F710A1" w14:textId="77777777" w:rsidR="00E609C2" w:rsidRPr="00BD08FD" w:rsidRDefault="00E609C2">
            <w:pPr>
              <w:pStyle w:val="TAR"/>
            </w:pPr>
            <w:r w:rsidRPr="00BD08FD">
              <w:t xml:space="preserve"> 20</w:t>
            </w:r>
          </w:p>
        </w:tc>
        <w:tc>
          <w:tcPr>
            <w:tcW w:w="895" w:type="dxa"/>
          </w:tcPr>
          <w:p w14:paraId="5545DA83" w14:textId="77777777" w:rsidR="00E609C2" w:rsidRPr="00BD08FD" w:rsidRDefault="00E609C2">
            <w:pPr>
              <w:pStyle w:val="TAR"/>
            </w:pPr>
            <w:r w:rsidRPr="00BD08FD">
              <w:t xml:space="preserve"> 22</w:t>
            </w:r>
          </w:p>
        </w:tc>
      </w:tr>
      <w:tr w:rsidR="00E609C2" w:rsidRPr="00BD08FD" w14:paraId="2351143F" w14:textId="77777777">
        <w:trPr>
          <w:jc w:val="center"/>
        </w:trPr>
        <w:tc>
          <w:tcPr>
            <w:tcW w:w="895" w:type="dxa"/>
          </w:tcPr>
          <w:p w14:paraId="7415C535" w14:textId="77777777" w:rsidR="00E609C2" w:rsidRPr="00BD08FD" w:rsidRDefault="00E609C2">
            <w:pPr>
              <w:pStyle w:val="TAR"/>
            </w:pPr>
            <w:r w:rsidRPr="00BD08FD">
              <w:t xml:space="preserve">   77</w:t>
            </w:r>
          </w:p>
        </w:tc>
        <w:tc>
          <w:tcPr>
            <w:tcW w:w="895" w:type="dxa"/>
          </w:tcPr>
          <w:p w14:paraId="023B7B1E" w14:textId="77777777" w:rsidR="00E609C2" w:rsidRPr="00BD08FD" w:rsidRDefault="00E609C2">
            <w:pPr>
              <w:pStyle w:val="TAR"/>
            </w:pPr>
            <w:r w:rsidRPr="00BD08FD">
              <w:t xml:space="preserve"> 76</w:t>
            </w:r>
          </w:p>
        </w:tc>
        <w:tc>
          <w:tcPr>
            <w:tcW w:w="895" w:type="dxa"/>
          </w:tcPr>
          <w:p w14:paraId="3EEEE0ED" w14:textId="77777777" w:rsidR="00E609C2" w:rsidRPr="00BD08FD" w:rsidRDefault="00E609C2">
            <w:pPr>
              <w:pStyle w:val="TAR"/>
            </w:pPr>
            <w:r w:rsidRPr="00BD08FD">
              <w:t xml:space="preserve"> 75</w:t>
            </w:r>
          </w:p>
        </w:tc>
        <w:tc>
          <w:tcPr>
            <w:tcW w:w="895" w:type="dxa"/>
          </w:tcPr>
          <w:p w14:paraId="6D37B253" w14:textId="77777777" w:rsidR="00E609C2" w:rsidRPr="00BD08FD" w:rsidRDefault="00E609C2">
            <w:pPr>
              <w:pStyle w:val="TAR"/>
            </w:pPr>
            <w:r w:rsidRPr="00BD08FD">
              <w:t xml:space="preserve"> 74</w:t>
            </w:r>
          </w:p>
        </w:tc>
        <w:tc>
          <w:tcPr>
            <w:tcW w:w="895" w:type="dxa"/>
          </w:tcPr>
          <w:p w14:paraId="0CC0FCE9" w14:textId="77777777" w:rsidR="00E609C2" w:rsidRPr="00BD08FD" w:rsidRDefault="00E609C2">
            <w:pPr>
              <w:pStyle w:val="TAR"/>
            </w:pPr>
            <w:r w:rsidRPr="00BD08FD">
              <w:t xml:space="preserve"> 29</w:t>
            </w:r>
          </w:p>
        </w:tc>
        <w:tc>
          <w:tcPr>
            <w:tcW w:w="895" w:type="dxa"/>
          </w:tcPr>
          <w:p w14:paraId="62B339B4" w14:textId="77777777" w:rsidR="00E609C2" w:rsidRPr="00BD08FD" w:rsidRDefault="00E609C2">
            <w:pPr>
              <w:pStyle w:val="TAR"/>
            </w:pPr>
            <w:r w:rsidRPr="00BD08FD">
              <w:t xml:space="preserve"> 30</w:t>
            </w:r>
          </w:p>
        </w:tc>
        <w:tc>
          <w:tcPr>
            <w:tcW w:w="895" w:type="dxa"/>
          </w:tcPr>
          <w:p w14:paraId="10B99E09" w14:textId="77777777" w:rsidR="00E609C2" w:rsidRPr="00BD08FD" w:rsidRDefault="00E609C2">
            <w:pPr>
              <w:pStyle w:val="TAR"/>
            </w:pPr>
            <w:r w:rsidRPr="00BD08FD">
              <w:t xml:space="preserve"> 43</w:t>
            </w:r>
          </w:p>
        </w:tc>
        <w:tc>
          <w:tcPr>
            <w:tcW w:w="895" w:type="dxa"/>
          </w:tcPr>
          <w:p w14:paraId="3BF08B79" w14:textId="77777777" w:rsidR="00E609C2" w:rsidRPr="00BD08FD" w:rsidRDefault="00E609C2">
            <w:pPr>
              <w:pStyle w:val="TAR"/>
            </w:pPr>
            <w:r w:rsidRPr="00BD08FD">
              <w:t xml:space="preserve"> 42</w:t>
            </w:r>
          </w:p>
        </w:tc>
        <w:tc>
          <w:tcPr>
            <w:tcW w:w="895" w:type="dxa"/>
          </w:tcPr>
          <w:p w14:paraId="16237062" w14:textId="77777777" w:rsidR="00E609C2" w:rsidRPr="00BD08FD" w:rsidRDefault="00E609C2">
            <w:pPr>
              <w:pStyle w:val="TAR"/>
            </w:pPr>
            <w:r w:rsidRPr="00BD08FD">
              <w:t xml:space="preserve"> 41</w:t>
            </w:r>
          </w:p>
        </w:tc>
        <w:tc>
          <w:tcPr>
            <w:tcW w:w="895" w:type="dxa"/>
          </w:tcPr>
          <w:p w14:paraId="689B27C1" w14:textId="77777777" w:rsidR="00E609C2" w:rsidRPr="00BD08FD" w:rsidRDefault="00E609C2">
            <w:pPr>
              <w:pStyle w:val="TAR"/>
            </w:pPr>
            <w:r w:rsidRPr="00BD08FD">
              <w:t xml:space="preserve"> 40</w:t>
            </w:r>
          </w:p>
        </w:tc>
      </w:tr>
      <w:tr w:rsidR="00E609C2" w:rsidRPr="00BD08FD" w14:paraId="2D9B2F41" w14:textId="77777777">
        <w:trPr>
          <w:jc w:val="center"/>
        </w:trPr>
        <w:tc>
          <w:tcPr>
            <w:tcW w:w="895" w:type="dxa"/>
          </w:tcPr>
          <w:p w14:paraId="78827566" w14:textId="77777777" w:rsidR="00E609C2" w:rsidRPr="00BD08FD" w:rsidRDefault="00E609C2">
            <w:pPr>
              <w:pStyle w:val="TAR"/>
            </w:pPr>
            <w:r w:rsidRPr="00BD08FD">
              <w:t xml:space="preserve">   38</w:t>
            </w:r>
          </w:p>
        </w:tc>
        <w:tc>
          <w:tcPr>
            <w:tcW w:w="895" w:type="dxa"/>
          </w:tcPr>
          <w:p w14:paraId="3FDEB2F4" w14:textId="77777777" w:rsidR="00E609C2" w:rsidRPr="00BD08FD" w:rsidRDefault="00E609C2">
            <w:pPr>
              <w:pStyle w:val="TAR"/>
            </w:pPr>
            <w:r w:rsidRPr="00BD08FD">
              <w:t xml:space="preserve"> 39</w:t>
            </w:r>
          </w:p>
        </w:tc>
        <w:tc>
          <w:tcPr>
            <w:tcW w:w="895" w:type="dxa"/>
          </w:tcPr>
          <w:p w14:paraId="5D841FDE" w14:textId="77777777" w:rsidR="00E609C2" w:rsidRPr="00BD08FD" w:rsidRDefault="00E609C2">
            <w:pPr>
              <w:pStyle w:val="TAR"/>
            </w:pPr>
            <w:r w:rsidRPr="00BD08FD">
              <w:t xml:space="preserve"> 16</w:t>
            </w:r>
          </w:p>
        </w:tc>
        <w:tc>
          <w:tcPr>
            <w:tcW w:w="895" w:type="dxa"/>
          </w:tcPr>
          <w:p w14:paraId="30C770B3" w14:textId="77777777" w:rsidR="00E609C2" w:rsidRPr="00BD08FD" w:rsidRDefault="00E609C2">
            <w:pPr>
              <w:pStyle w:val="TAR"/>
            </w:pPr>
            <w:r w:rsidRPr="00BD08FD">
              <w:t xml:space="preserve"> 19</w:t>
            </w:r>
          </w:p>
        </w:tc>
        <w:tc>
          <w:tcPr>
            <w:tcW w:w="895" w:type="dxa"/>
          </w:tcPr>
          <w:p w14:paraId="6E3B4FD4" w14:textId="77777777" w:rsidR="00E609C2" w:rsidRPr="00BD08FD" w:rsidRDefault="00E609C2">
            <w:pPr>
              <w:pStyle w:val="TAR"/>
            </w:pPr>
            <w:r w:rsidRPr="00BD08FD">
              <w:t xml:space="preserve"> 21</w:t>
            </w:r>
          </w:p>
        </w:tc>
        <w:tc>
          <w:tcPr>
            <w:tcW w:w="895" w:type="dxa"/>
          </w:tcPr>
          <w:p w14:paraId="747258D2" w14:textId="77777777" w:rsidR="00E609C2" w:rsidRPr="00BD08FD" w:rsidRDefault="00E609C2">
            <w:pPr>
              <w:pStyle w:val="TAR"/>
            </w:pPr>
            <w:r w:rsidRPr="00BD08FD">
              <w:t xml:space="preserve"> 50</w:t>
            </w:r>
          </w:p>
        </w:tc>
        <w:tc>
          <w:tcPr>
            <w:tcW w:w="895" w:type="dxa"/>
          </w:tcPr>
          <w:p w14:paraId="61C66434" w14:textId="77777777" w:rsidR="00E609C2" w:rsidRPr="00BD08FD" w:rsidRDefault="00E609C2">
            <w:pPr>
              <w:pStyle w:val="TAR"/>
            </w:pPr>
            <w:r w:rsidRPr="00BD08FD">
              <w:t xml:space="preserve"> 51</w:t>
            </w:r>
          </w:p>
        </w:tc>
        <w:tc>
          <w:tcPr>
            <w:tcW w:w="895" w:type="dxa"/>
          </w:tcPr>
          <w:p w14:paraId="12FEF8BC" w14:textId="77777777" w:rsidR="00E609C2" w:rsidRPr="00BD08FD" w:rsidRDefault="00E609C2">
            <w:pPr>
              <w:pStyle w:val="TAR"/>
            </w:pPr>
            <w:r w:rsidRPr="00BD08FD">
              <w:t xml:space="preserve"> 59</w:t>
            </w:r>
          </w:p>
        </w:tc>
        <w:tc>
          <w:tcPr>
            <w:tcW w:w="895" w:type="dxa"/>
          </w:tcPr>
          <w:p w14:paraId="5A98EF9B" w14:textId="77777777" w:rsidR="00E609C2" w:rsidRPr="00BD08FD" w:rsidRDefault="00E609C2">
            <w:pPr>
              <w:pStyle w:val="TAR"/>
            </w:pPr>
            <w:r w:rsidRPr="00BD08FD">
              <w:t xml:space="preserve"> 60</w:t>
            </w:r>
          </w:p>
        </w:tc>
        <w:tc>
          <w:tcPr>
            <w:tcW w:w="895" w:type="dxa"/>
          </w:tcPr>
          <w:p w14:paraId="382CE6B3" w14:textId="77777777" w:rsidR="00E609C2" w:rsidRPr="00BD08FD" w:rsidRDefault="00E609C2">
            <w:pPr>
              <w:pStyle w:val="TAR"/>
            </w:pPr>
            <w:r w:rsidRPr="00BD08FD">
              <w:t xml:space="preserve"> 63</w:t>
            </w:r>
          </w:p>
        </w:tc>
      </w:tr>
      <w:tr w:rsidR="00E609C2" w:rsidRPr="00BD08FD" w14:paraId="10CFF343" w14:textId="77777777">
        <w:trPr>
          <w:jc w:val="center"/>
        </w:trPr>
        <w:tc>
          <w:tcPr>
            <w:tcW w:w="895" w:type="dxa"/>
          </w:tcPr>
          <w:p w14:paraId="35709C5E" w14:textId="77777777" w:rsidR="00E609C2" w:rsidRPr="00BD08FD" w:rsidRDefault="00E609C2">
            <w:pPr>
              <w:pStyle w:val="TAR"/>
            </w:pPr>
            <w:r w:rsidRPr="00BD08FD">
              <w:t xml:space="preserve">   64</w:t>
            </w:r>
          </w:p>
        </w:tc>
        <w:tc>
          <w:tcPr>
            <w:tcW w:w="895" w:type="dxa"/>
          </w:tcPr>
          <w:p w14:paraId="3C2B8E20" w14:textId="77777777" w:rsidR="00E609C2" w:rsidRPr="00BD08FD" w:rsidRDefault="00E609C2">
            <w:pPr>
              <w:pStyle w:val="TAR"/>
            </w:pPr>
            <w:r w:rsidRPr="00BD08FD">
              <w:t xml:space="preserve"> 72</w:t>
            </w:r>
          </w:p>
        </w:tc>
        <w:tc>
          <w:tcPr>
            <w:tcW w:w="895" w:type="dxa"/>
          </w:tcPr>
          <w:p w14:paraId="6DF84281" w14:textId="77777777" w:rsidR="00E609C2" w:rsidRPr="00BD08FD" w:rsidRDefault="00E609C2">
            <w:pPr>
              <w:pStyle w:val="TAR"/>
            </w:pPr>
            <w:r w:rsidRPr="00BD08FD">
              <w:t xml:space="preserve"> 73</w:t>
            </w:r>
          </w:p>
        </w:tc>
        <w:tc>
          <w:tcPr>
            <w:tcW w:w="895" w:type="dxa"/>
          </w:tcPr>
          <w:p w14:paraId="681C49BE" w14:textId="77777777" w:rsidR="00E609C2" w:rsidRPr="00BD08FD" w:rsidRDefault="00E609C2">
            <w:pPr>
              <w:pStyle w:val="TAR"/>
            </w:pPr>
            <w:r w:rsidRPr="00BD08FD">
              <w:t xml:space="preserve"> 84</w:t>
            </w:r>
          </w:p>
        </w:tc>
        <w:tc>
          <w:tcPr>
            <w:tcW w:w="895" w:type="dxa"/>
          </w:tcPr>
          <w:p w14:paraId="2045FA08" w14:textId="77777777" w:rsidR="00E609C2" w:rsidRPr="00BD08FD" w:rsidRDefault="00E609C2">
            <w:pPr>
              <w:pStyle w:val="TAR"/>
            </w:pPr>
            <w:r w:rsidRPr="00BD08FD">
              <w:t xml:space="preserve"> 85</w:t>
            </w:r>
          </w:p>
        </w:tc>
        <w:tc>
          <w:tcPr>
            <w:tcW w:w="895" w:type="dxa"/>
          </w:tcPr>
          <w:p w14:paraId="3795CFFC" w14:textId="77777777" w:rsidR="00E609C2" w:rsidRPr="00BD08FD" w:rsidRDefault="00E609C2">
            <w:pPr>
              <w:pStyle w:val="TAR"/>
            </w:pPr>
            <w:r w:rsidRPr="00BD08FD">
              <w:t xml:space="preserve"> 93</w:t>
            </w:r>
          </w:p>
        </w:tc>
        <w:tc>
          <w:tcPr>
            <w:tcW w:w="895" w:type="dxa"/>
          </w:tcPr>
          <w:p w14:paraId="0958D08A" w14:textId="77777777" w:rsidR="00E609C2" w:rsidRPr="00BD08FD" w:rsidRDefault="00E609C2">
            <w:pPr>
              <w:pStyle w:val="TAR"/>
            </w:pPr>
            <w:r w:rsidRPr="00BD08FD">
              <w:t xml:space="preserve"> 94</w:t>
            </w:r>
          </w:p>
        </w:tc>
        <w:tc>
          <w:tcPr>
            <w:tcW w:w="895" w:type="dxa"/>
          </w:tcPr>
          <w:p w14:paraId="2F44F761" w14:textId="77777777" w:rsidR="00E609C2" w:rsidRPr="00BD08FD" w:rsidRDefault="00E609C2">
            <w:pPr>
              <w:pStyle w:val="TAR"/>
            </w:pPr>
            <w:r w:rsidRPr="00BD08FD">
              <w:t xml:space="preserve"> 32</w:t>
            </w:r>
          </w:p>
        </w:tc>
        <w:tc>
          <w:tcPr>
            <w:tcW w:w="895" w:type="dxa"/>
          </w:tcPr>
          <w:p w14:paraId="03D31564" w14:textId="77777777" w:rsidR="00E609C2" w:rsidRPr="00BD08FD" w:rsidRDefault="00E609C2">
            <w:pPr>
              <w:pStyle w:val="TAR"/>
            </w:pPr>
            <w:r w:rsidRPr="00BD08FD">
              <w:t xml:space="preserve"> 33</w:t>
            </w:r>
          </w:p>
        </w:tc>
        <w:tc>
          <w:tcPr>
            <w:tcW w:w="895" w:type="dxa"/>
          </w:tcPr>
          <w:p w14:paraId="53E845F0" w14:textId="77777777" w:rsidR="00E609C2" w:rsidRPr="00BD08FD" w:rsidRDefault="00E609C2">
            <w:pPr>
              <w:pStyle w:val="TAR"/>
            </w:pPr>
            <w:r w:rsidRPr="00BD08FD">
              <w:t xml:space="preserve"> 35</w:t>
            </w:r>
          </w:p>
        </w:tc>
      </w:tr>
      <w:tr w:rsidR="00E609C2" w:rsidRPr="00BD08FD" w14:paraId="2D618C3A" w14:textId="77777777">
        <w:trPr>
          <w:jc w:val="center"/>
        </w:trPr>
        <w:tc>
          <w:tcPr>
            <w:tcW w:w="895" w:type="dxa"/>
          </w:tcPr>
          <w:p w14:paraId="14B41A79" w14:textId="77777777" w:rsidR="00E609C2" w:rsidRPr="00BD08FD" w:rsidRDefault="00E609C2">
            <w:pPr>
              <w:pStyle w:val="TAR"/>
            </w:pPr>
            <w:r w:rsidRPr="00BD08FD">
              <w:t xml:space="preserve">   36</w:t>
            </w:r>
          </w:p>
        </w:tc>
        <w:tc>
          <w:tcPr>
            <w:tcW w:w="895" w:type="dxa"/>
          </w:tcPr>
          <w:p w14:paraId="5C685239" w14:textId="77777777" w:rsidR="00E609C2" w:rsidRPr="00BD08FD" w:rsidRDefault="00E609C2">
            <w:pPr>
              <w:pStyle w:val="TAR"/>
            </w:pPr>
            <w:r w:rsidRPr="00BD08FD">
              <w:t xml:space="preserve"> 53</w:t>
            </w:r>
          </w:p>
        </w:tc>
        <w:tc>
          <w:tcPr>
            <w:tcW w:w="895" w:type="dxa"/>
          </w:tcPr>
          <w:p w14:paraId="29272C60" w14:textId="77777777" w:rsidR="00E609C2" w:rsidRPr="00BD08FD" w:rsidRDefault="00E609C2">
            <w:pPr>
              <w:pStyle w:val="TAR"/>
            </w:pPr>
            <w:r w:rsidRPr="00BD08FD">
              <w:t xml:space="preserve"> 54</w:t>
            </w:r>
          </w:p>
        </w:tc>
        <w:tc>
          <w:tcPr>
            <w:tcW w:w="895" w:type="dxa"/>
          </w:tcPr>
          <w:p w14:paraId="5EDE2648" w14:textId="77777777" w:rsidR="00E609C2" w:rsidRPr="00BD08FD" w:rsidRDefault="00E609C2">
            <w:pPr>
              <w:pStyle w:val="TAR"/>
            </w:pPr>
            <w:r w:rsidRPr="00BD08FD">
              <w:t xml:space="preserve"> 56</w:t>
            </w:r>
          </w:p>
        </w:tc>
        <w:tc>
          <w:tcPr>
            <w:tcW w:w="895" w:type="dxa"/>
          </w:tcPr>
          <w:p w14:paraId="0B6F75F8" w14:textId="77777777" w:rsidR="00E609C2" w:rsidRPr="00BD08FD" w:rsidRDefault="00E609C2">
            <w:pPr>
              <w:pStyle w:val="TAR"/>
            </w:pPr>
            <w:r w:rsidRPr="00BD08FD">
              <w:t xml:space="preserve"> 57</w:t>
            </w:r>
          </w:p>
        </w:tc>
        <w:tc>
          <w:tcPr>
            <w:tcW w:w="895" w:type="dxa"/>
          </w:tcPr>
          <w:p w14:paraId="4E0D6E74" w14:textId="77777777" w:rsidR="00E609C2" w:rsidRPr="00BD08FD" w:rsidRDefault="00E609C2">
            <w:pPr>
              <w:pStyle w:val="TAR"/>
            </w:pPr>
            <w:r w:rsidRPr="00BD08FD">
              <w:t xml:space="preserve"> 66</w:t>
            </w:r>
          </w:p>
        </w:tc>
        <w:tc>
          <w:tcPr>
            <w:tcW w:w="895" w:type="dxa"/>
          </w:tcPr>
          <w:p w14:paraId="74533D4A" w14:textId="77777777" w:rsidR="00E609C2" w:rsidRPr="00BD08FD" w:rsidRDefault="00E609C2">
            <w:pPr>
              <w:pStyle w:val="TAR"/>
            </w:pPr>
            <w:r w:rsidRPr="00BD08FD">
              <w:t xml:space="preserve"> 67</w:t>
            </w:r>
          </w:p>
        </w:tc>
        <w:tc>
          <w:tcPr>
            <w:tcW w:w="895" w:type="dxa"/>
          </w:tcPr>
          <w:p w14:paraId="38634854" w14:textId="77777777" w:rsidR="00E609C2" w:rsidRPr="00BD08FD" w:rsidRDefault="00E609C2">
            <w:pPr>
              <w:pStyle w:val="TAR"/>
            </w:pPr>
            <w:r w:rsidRPr="00BD08FD">
              <w:t xml:space="preserve"> 69</w:t>
            </w:r>
          </w:p>
        </w:tc>
        <w:tc>
          <w:tcPr>
            <w:tcW w:w="895" w:type="dxa"/>
          </w:tcPr>
          <w:p w14:paraId="53DA8F83" w14:textId="77777777" w:rsidR="00E609C2" w:rsidRPr="00BD08FD" w:rsidRDefault="00E609C2">
            <w:pPr>
              <w:pStyle w:val="TAR"/>
            </w:pPr>
            <w:r w:rsidRPr="00BD08FD">
              <w:t xml:space="preserve"> 70</w:t>
            </w:r>
          </w:p>
        </w:tc>
        <w:tc>
          <w:tcPr>
            <w:tcW w:w="895" w:type="dxa"/>
          </w:tcPr>
          <w:p w14:paraId="02C07BFF" w14:textId="77777777" w:rsidR="00E609C2" w:rsidRPr="00BD08FD" w:rsidRDefault="00E609C2">
            <w:pPr>
              <w:pStyle w:val="TAR"/>
            </w:pPr>
            <w:r w:rsidRPr="00BD08FD">
              <w:t xml:space="preserve"> 87</w:t>
            </w:r>
          </w:p>
        </w:tc>
      </w:tr>
      <w:tr w:rsidR="00E609C2" w:rsidRPr="00BD08FD" w14:paraId="5343DEEC" w14:textId="77777777">
        <w:trPr>
          <w:jc w:val="center"/>
        </w:trPr>
        <w:tc>
          <w:tcPr>
            <w:tcW w:w="895" w:type="dxa"/>
          </w:tcPr>
          <w:p w14:paraId="124D5575" w14:textId="77777777" w:rsidR="00E609C2" w:rsidRPr="00BD08FD" w:rsidRDefault="00E609C2">
            <w:pPr>
              <w:pStyle w:val="TAR"/>
            </w:pPr>
            <w:r w:rsidRPr="00BD08FD">
              <w:t xml:space="preserve">   88</w:t>
            </w:r>
          </w:p>
        </w:tc>
        <w:tc>
          <w:tcPr>
            <w:tcW w:w="895" w:type="dxa"/>
          </w:tcPr>
          <w:p w14:paraId="3BD41F74" w14:textId="77777777" w:rsidR="00E609C2" w:rsidRPr="00BD08FD" w:rsidRDefault="00E609C2">
            <w:pPr>
              <w:pStyle w:val="TAR"/>
            </w:pPr>
            <w:r w:rsidRPr="00BD08FD">
              <w:t xml:space="preserve"> 90</w:t>
            </w:r>
          </w:p>
        </w:tc>
        <w:tc>
          <w:tcPr>
            <w:tcW w:w="895" w:type="dxa"/>
          </w:tcPr>
          <w:p w14:paraId="53C77696" w14:textId="77777777" w:rsidR="00E609C2" w:rsidRPr="00BD08FD" w:rsidRDefault="00E609C2">
            <w:pPr>
              <w:pStyle w:val="TAR"/>
            </w:pPr>
            <w:r w:rsidRPr="00BD08FD">
              <w:t xml:space="preserve"> 91</w:t>
            </w:r>
          </w:p>
        </w:tc>
        <w:tc>
          <w:tcPr>
            <w:tcW w:w="895" w:type="dxa"/>
          </w:tcPr>
          <w:p w14:paraId="261D4358" w14:textId="77777777" w:rsidR="00E609C2" w:rsidRPr="00BD08FD" w:rsidRDefault="00E609C2">
            <w:pPr>
              <w:pStyle w:val="TAR"/>
            </w:pPr>
            <w:r w:rsidRPr="00BD08FD">
              <w:t xml:space="preserve"> 34</w:t>
            </w:r>
          </w:p>
        </w:tc>
        <w:tc>
          <w:tcPr>
            <w:tcW w:w="895" w:type="dxa"/>
          </w:tcPr>
          <w:p w14:paraId="4BAD3B32" w14:textId="77777777" w:rsidR="00E609C2" w:rsidRPr="00BD08FD" w:rsidRDefault="00E609C2">
            <w:pPr>
              <w:pStyle w:val="TAR"/>
            </w:pPr>
            <w:r w:rsidRPr="00BD08FD">
              <w:t xml:space="preserve"> 55</w:t>
            </w:r>
          </w:p>
        </w:tc>
        <w:tc>
          <w:tcPr>
            <w:tcW w:w="895" w:type="dxa"/>
          </w:tcPr>
          <w:p w14:paraId="4FC4B7CB" w14:textId="77777777" w:rsidR="00E609C2" w:rsidRPr="00BD08FD" w:rsidRDefault="00E609C2">
            <w:pPr>
              <w:pStyle w:val="TAR"/>
            </w:pPr>
            <w:r w:rsidRPr="00BD08FD">
              <w:t xml:space="preserve"> 68</w:t>
            </w:r>
          </w:p>
        </w:tc>
        <w:tc>
          <w:tcPr>
            <w:tcW w:w="895" w:type="dxa"/>
          </w:tcPr>
          <w:p w14:paraId="48CBBD4A" w14:textId="77777777" w:rsidR="00E609C2" w:rsidRPr="00BD08FD" w:rsidRDefault="00E609C2">
            <w:pPr>
              <w:pStyle w:val="TAR"/>
            </w:pPr>
            <w:r w:rsidRPr="00BD08FD">
              <w:t xml:space="preserve"> 89</w:t>
            </w:r>
          </w:p>
        </w:tc>
        <w:tc>
          <w:tcPr>
            <w:tcW w:w="895" w:type="dxa"/>
          </w:tcPr>
          <w:p w14:paraId="4B2991DB" w14:textId="77777777" w:rsidR="00E609C2" w:rsidRPr="00BD08FD" w:rsidRDefault="00E609C2">
            <w:pPr>
              <w:pStyle w:val="TAR"/>
            </w:pPr>
            <w:r w:rsidRPr="00BD08FD">
              <w:t xml:space="preserve"> 37</w:t>
            </w:r>
          </w:p>
        </w:tc>
        <w:tc>
          <w:tcPr>
            <w:tcW w:w="895" w:type="dxa"/>
          </w:tcPr>
          <w:p w14:paraId="14CD4D76" w14:textId="77777777" w:rsidR="00E609C2" w:rsidRPr="00BD08FD" w:rsidRDefault="00E609C2">
            <w:pPr>
              <w:pStyle w:val="TAR"/>
            </w:pPr>
            <w:r w:rsidRPr="00BD08FD">
              <w:t xml:space="preserve"> 58</w:t>
            </w:r>
          </w:p>
        </w:tc>
        <w:tc>
          <w:tcPr>
            <w:tcW w:w="895" w:type="dxa"/>
          </w:tcPr>
          <w:p w14:paraId="2321659C" w14:textId="77777777" w:rsidR="00E609C2" w:rsidRPr="00BD08FD" w:rsidRDefault="00E609C2">
            <w:pPr>
              <w:pStyle w:val="TAR"/>
            </w:pPr>
            <w:r w:rsidRPr="00BD08FD">
              <w:t xml:space="preserve"> 71</w:t>
            </w:r>
          </w:p>
        </w:tc>
      </w:tr>
      <w:tr w:rsidR="00E609C2" w:rsidRPr="00BD08FD" w14:paraId="71663EFB" w14:textId="77777777">
        <w:trPr>
          <w:jc w:val="center"/>
        </w:trPr>
        <w:tc>
          <w:tcPr>
            <w:tcW w:w="895" w:type="dxa"/>
          </w:tcPr>
          <w:p w14:paraId="6DCBE7FC" w14:textId="77777777" w:rsidR="00E609C2" w:rsidRPr="00BD08FD" w:rsidRDefault="00E609C2">
            <w:pPr>
              <w:pStyle w:val="TAR"/>
            </w:pPr>
            <w:r w:rsidRPr="00BD08FD">
              <w:t xml:space="preserve">   92</w:t>
            </w:r>
          </w:p>
        </w:tc>
        <w:tc>
          <w:tcPr>
            <w:tcW w:w="895" w:type="dxa"/>
          </w:tcPr>
          <w:p w14:paraId="428FB019" w14:textId="77777777" w:rsidR="00E609C2" w:rsidRPr="00BD08FD" w:rsidRDefault="00E609C2">
            <w:pPr>
              <w:pStyle w:val="TAR"/>
            </w:pPr>
            <w:r w:rsidRPr="00BD08FD">
              <w:t xml:space="preserve"> 31</w:t>
            </w:r>
          </w:p>
        </w:tc>
        <w:tc>
          <w:tcPr>
            <w:tcW w:w="895" w:type="dxa"/>
          </w:tcPr>
          <w:p w14:paraId="1D638B2C" w14:textId="77777777" w:rsidR="00E609C2" w:rsidRPr="00BD08FD" w:rsidRDefault="00E609C2">
            <w:pPr>
              <w:pStyle w:val="TAR"/>
            </w:pPr>
            <w:r w:rsidRPr="00BD08FD">
              <w:t xml:space="preserve"> 52</w:t>
            </w:r>
          </w:p>
        </w:tc>
        <w:tc>
          <w:tcPr>
            <w:tcW w:w="895" w:type="dxa"/>
          </w:tcPr>
          <w:p w14:paraId="0EDED388" w14:textId="77777777" w:rsidR="00E609C2" w:rsidRPr="00BD08FD" w:rsidRDefault="00E609C2">
            <w:pPr>
              <w:pStyle w:val="TAR"/>
            </w:pPr>
            <w:r w:rsidRPr="00BD08FD">
              <w:t xml:space="preserve"> 65</w:t>
            </w:r>
          </w:p>
        </w:tc>
        <w:tc>
          <w:tcPr>
            <w:tcW w:w="895" w:type="dxa"/>
          </w:tcPr>
          <w:p w14:paraId="1565B2E5" w14:textId="77777777" w:rsidR="00E609C2" w:rsidRPr="00BD08FD" w:rsidRDefault="00E609C2">
            <w:pPr>
              <w:pStyle w:val="TAR"/>
            </w:pPr>
            <w:r w:rsidRPr="00BD08FD">
              <w:t xml:space="preserve"> 86</w:t>
            </w:r>
          </w:p>
        </w:tc>
        <w:tc>
          <w:tcPr>
            <w:tcW w:w="895" w:type="dxa"/>
          </w:tcPr>
          <w:p w14:paraId="798CAE4A" w14:textId="77777777" w:rsidR="00E609C2" w:rsidRPr="00BD08FD" w:rsidRDefault="00E609C2">
            <w:pPr>
              <w:pStyle w:val="TAR"/>
            </w:pPr>
          </w:p>
        </w:tc>
        <w:tc>
          <w:tcPr>
            <w:tcW w:w="895" w:type="dxa"/>
          </w:tcPr>
          <w:p w14:paraId="25074871" w14:textId="77777777" w:rsidR="00E609C2" w:rsidRPr="00BD08FD" w:rsidRDefault="00E609C2">
            <w:pPr>
              <w:pStyle w:val="TAR"/>
            </w:pPr>
          </w:p>
        </w:tc>
        <w:tc>
          <w:tcPr>
            <w:tcW w:w="895" w:type="dxa"/>
          </w:tcPr>
          <w:p w14:paraId="2372DEC2" w14:textId="77777777" w:rsidR="00E609C2" w:rsidRPr="00BD08FD" w:rsidRDefault="00E609C2">
            <w:pPr>
              <w:pStyle w:val="TAR"/>
            </w:pPr>
          </w:p>
        </w:tc>
        <w:tc>
          <w:tcPr>
            <w:tcW w:w="895" w:type="dxa"/>
          </w:tcPr>
          <w:p w14:paraId="08D88BCD" w14:textId="77777777" w:rsidR="00E609C2" w:rsidRPr="00BD08FD" w:rsidRDefault="00E609C2">
            <w:pPr>
              <w:pStyle w:val="TAR"/>
            </w:pPr>
          </w:p>
        </w:tc>
        <w:tc>
          <w:tcPr>
            <w:tcW w:w="895" w:type="dxa"/>
          </w:tcPr>
          <w:p w14:paraId="7677EA59" w14:textId="77777777" w:rsidR="00E609C2" w:rsidRPr="00BD08FD" w:rsidRDefault="00E609C2">
            <w:pPr>
              <w:pStyle w:val="TAR"/>
            </w:pPr>
          </w:p>
        </w:tc>
      </w:tr>
    </w:tbl>
    <w:p w14:paraId="7A8B1DB0" w14:textId="77777777" w:rsidR="00E609C2" w:rsidRPr="00BD08FD" w:rsidRDefault="00E609C2"/>
    <w:p w14:paraId="45FEE88A" w14:textId="77777777" w:rsidR="00E609C2" w:rsidRPr="00BD08FD" w:rsidRDefault="00E609C2">
      <w:pPr>
        <w:pStyle w:val="TH"/>
      </w:pPr>
      <w:r w:rsidRPr="00BD08FD">
        <w:t>Table B.2: Ordering of the speech encoder bits for the 5.15 kbit/s mode:</w:t>
      </w:r>
      <w:r w:rsidRPr="00BD08FD">
        <w:rPr>
          <w:b w:val="0"/>
          <w:i/>
        </w:rPr>
        <w:t xml:space="preserve"> table</w:t>
      </w:r>
      <w:r w:rsidRPr="00BD08FD">
        <w:rPr>
          <w:b w:val="0"/>
          <w:vertAlign w:val="subscript"/>
        </w:rPr>
        <w:t>1</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4D5F9FE4" w14:textId="77777777">
        <w:trPr>
          <w:jc w:val="center"/>
        </w:trPr>
        <w:tc>
          <w:tcPr>
            <w:tcW w:w="895" w:type="dxa"/>
          </w:tcPr>
          <w:p w14:paraId="5F2BDCDC" w14:textId="77777777" w:rsidR="00E609C2" w:rsidRPr="00BD08FD" w:rsidRDefault="00E609C2">
            <w:pPr>
              <w:pStyle w:val="TAR"/>
            </w:pPr>
            <w:r w:rsidRPr="00BD08FD">
              <w:t xml:space="preserve">     7</w:t>
            </w:r>
          </w:p>
        </w:tc>
        <w:tc>
          <w:tcPr>
            <w:tcW w:w="895" w:type="dxa"/>
          </w:tcPr>
          <w:p w14:paraId="30C4BEE3" w14:textId="77777777" w:rsidR="00E609C2" w:rsidRPr="00BD08FD" w:rsidRDefault="00E609C2">
            <w:pPr>
              <w:pStyle w:val="TAR"/>
            </w:pPr>
            <w:r w:rsidRPr="00BD08FD">
              <w:t xml:space="preserve">   6</w:t>
            </w:r>
          </w:p>
        </w:tc>
        <w:tc>
          <w:tcPr>
            <w:tcW w:w="895" w:type="dxa"/>
          </w:tcPr>
          <w:p w14:paraId="06DBD193" w14:textId="77777777" w:rsidR="00E609C2" w:rsidRPr="00BD08FD" w:rsidRDefault="00E609C2">
            <w:pPr>
              <w:pStyle w:val="TAR"/>
            </w:pPr>
            <w:r w:rsidRPr="00BD08FD">
              <w:t xml:space="preserve">   5</w:t>
            </w:r>
          </w:p>
        </w:tc>
        <w:tc>
          <w:tcPr>
            <w:tcW w:w="895" w:type="dxa"/>
          </w:tcPr>
          <w:p w14:paraId="3A03B657" w14:textId="77777777" w:rsidR="00E609C2" w:rsidRPr="00BD08FD" w:rsidRDefault="00E609C2">
            <w:pPr>
              <w:pStyle w:val="TAR"/>
            </w:pPr>
            <w:r w:rsidRPr="00BD08FD">
              <w:t xml:space="preserve">   4</w:t>
            </w:r>
          </w:p>
        </w:tc>
        <w:tc>
          <w:tcPr>
            <w:tcW w:w="895" w:type="dxa"/>
          </w:tcPr>
          <w:p w14:paraId="3B76FB73" w14:textId="77777777" w:rsidR="00E609C2" w:rsidRPr="00BD08FD" w:rsidRDefault="00E609C2">
            <w:pPr>
              <w:pStyle w:val="TAR"/>
            </w:pPr>
            <w:r w:rsidRPr="00BD08FD">
              <w:t xml:space="preserve">   3</w:t>
            </w:r>
          </w:p>
        </w:tc>
        <w:tc>
          <w:tcPr>
            <w:tcW w:w="895" w:type="dxa"/>
          </w:tcPr>
          <w:p w14:paraId="5E994E6E" w14:textId="77777777" w:rsidR="00E609C2" w:rsidRPr="00BD08FD" w:rsidRDefault="00E609C2">
            <w:pPr>
              <w:pStyle w:val="TAR"/>
            </w:pPr>
            <w:r w:rsidRPr="00BD08FD">
              <w:t xml:space="preserve">   2</w:t>
            </w:r>
          </w:p>
        </w:tc>
        <w:tc>
          <w:tcPr>
            <w:tcW w:w="895" w:type="dxa"/>
          </w:tcPr>
          <w:p w14:paraId="3A62C221" w14:textId="77777777" w:rsidR="00E609C2" w:rsidRPr="00BD08FD" w:rsidRDefault="00E609C2">
            <w:pPr>
              <w:pStyle w:val="TAR"/>
            </w:pPr>
            <w:r w:rsidRPr="00BD08FD">
              <w:t xml:space="preserve">   1</w:t>
            </w:r>
          </w:p>
        </w:tc>
        <w:tc>
          <w:tcPr>
            <w:tcW w:w="895" w:type="dxa"/>
          </w:tcPr>
          <w:p w14:paraId="79BE429A" w14:textId="77777777" w:rsidR="00E609C2" w:rsidRPr="00BD08FD" w:rsidRDefault="00E609C2">
            <w:pPr>
              <w:pStyle w:val="TAR"/>
            </w:pPr>
            <w:r w:rsidRPr="00BD08FD">
              <w:t xml:space="preserve">   0</w:t>
            </w:r>
          </w:p>
        </w:tc>
        <w:tc>
          <w:tcPr>
            <w:tcW w:w="895" w:type="dxa"/>
          </w:tcPr>
          <w:p w14:paraId="130E0D40" w14:textId="77777777" w:rsidR="00E609C2" w:rsidRPr="00BD08FD" w:rsidRDefault="00E609C2">
            <w:pPr>
              <w:pStyle w:val="TAR"/>
            </w:pPr>
            <w:r w:rsidRPr="00BD08FD">
              <w:t xml:space="preserve">  15</w:t>
            </w:r>
          </w:p>
        </w:tc>
        <w:tc>
          <w:tcPr>
            <w:tcW w:w="895" w:type="dxa"/>
          </w:tcPr>
          <w:p w14:paraId="1D1F1B1B" w14:textId="77777777" w:rsidR="00E609C2" w:rsidRPr="00BD08FD" w:rsidRDefault="00E609C2">
            <w:pPr>
              <w:pStyle w:val="TAR"/>
            </w:pPr>
            <w:r w:rsidRPr="00BD08FD">
              <w:t xml:space="preserve">  14</w:t>
            </w:r>
          </w:p>
        </w:tc>
      </w:tr>
      <w:tr w:rsidR="00E609C2" w:rsidRPr="00BD08FD" w14:paraId="4A71BB6C" w14:textId="77777777">
        <w:trPr>
          <w:jc w:val="center"/>
        </w:trPr>
        <w:tc>
          <w:tcPr>
            <w:tcW w:w="895" w:type="dxa"/>
          </w:tcPr>
          <w:p w14:paraId="6885D9CC" w14:textId="77777777" w:rsidR="00E609C2" w:rsidRPr="00BD08FD" w:rsidRDefault="00E609C2">
            <w:pPr>
              <w:pStyle w:val="TAR"/>
            </w:pPr>
            <w:r w:rsidRPr="00BD08FD">
              <w:t xml:space="preserve">    13</w:t>
            </w:r>
          </w:p>
        </w:tc>
        <w:tc>
          <w:tcPr>
            <w:tcW w:w="895" w:type="dxa"/>
          </w:tcPr>
          <w:p w14:paraId="72015D7E" w14:textId="77777777" w:rsidR="00E609C2" w:rsidRPr="00BD08FD" w:rsidRDefault="00E609C2">
            <w:pPr>
              <w:pStyle w:val="TAR"/>
            </w:pPr>
            <w:r w:rsidRPr="00BD08FD">
              <w:t xml:space="preserve">  12</w:t>
            </w:r>
          </w:p>
        </w:tc>
        <w:tc>
          <w:tcPr>
            <w:tcW w:w="895" w:type="dxa"/>
          </w:tcPr>
          <w:p w14:paraId="396CAAAD" w14:textId="77777777" w:rsidR="00E609C2" w:rsidRPr="00BD08FD" w:rsidRDefault="00E609C2">
            <w:pPr>
              <w:pStyle w:val="TAR"/>
            </w:pPr>
            <w:r w:rsidRPr="00BD08FD">
              <w:t xml:space="preserve">  11</w:t>
            </w:r>
          </w:p>
        </w:tc>
        <w:tc>
          <w:tcPr>
            <w:tcW w:w="895" w:type="dxa"/>
          </w:tcPr>
          <w:p w14:paraId="18DC8B16" w14:textId="77777777" w:rsidR="00E609C2" w:rsidRPr="00BD08FD" w:rsidRDefault="00E609C2">
            <w:pPr>
              <w:pStyle w:val="TAR"/>
            </w:pPr>
            <w:r w:rsidRPr="00BD08FD">
              <w:t xml:space="preserve">  10</w:t>
            </w:r>
          </w:p>
        </w:tc>
        <w:tc>
          <w:tcPr>
            <w:tcW w:w="895" w:type="dxa"/>
          </w:tcPr>
          <w:p w14:paraId="5FD09578" w14:textId="77777777" w:rsidR="00E609C2" w:rsidRPr="00BD08FD" w:rsidRDefault="00E609C2">
            <w:pPr>
              <w:pStyle w:val="TAR"/>
            </w:pPr>
            <w:r w:rsidRPr="00BD08FD">
              <w:t xml:space="preserve">   9</w:t>
            </w:r>
          </w:p>
        </w:tc>
        <w:tc>
          <w:tcPr>
            <w:tcW w:w="895" w:type="dxa"/>
          </w:tcPr>
          <w:p w14:paraId="60030B90" w14:textId="77777777" w:rsidR="00E609C2" w:rsidRPr="00BD08FD" w:rsidRDefault="00E609C2">
            <w:pPr>
              <w:pStyle w:val="TAR"/>
            </w:pPr>
            <w:r w:rsidRPr="00BD08FD">
              <w:t xml:space="preserve">   8</w:t>
            </w:r>
          </w:p>
        </w:tc>
        <w:tc>
          <w:tcPr>
            <w:tcW w:w="895" w:type="dxa"/>
          </w:tcPr>
          <w:p w14:paraId="6FDF6D86" w14:textId="77777777" w:rsidR="00E609C2" w:rsidRPr="00BD08FD" w:rsidRDefault="00E609C2">
            <w:pPr>
              <w:pStyle w:val="TAR"/>
            </w:pPr>
            <w:r w:rsidRPr="00BD08FD">
              <w:t xml:space="preserve">  23</w:t>
            </w:r>
          </w:p>
        </w:tc>
        <w:tc>
          <w:tcPr>
            <w:tcW w:w="895" w:type="dxa"/>
          </w:tcPr>
          <w:p w14:paraId="6979A231" w14:textId="77777777" w:rsidR="00E609C2" w:rsidRPr="00BD08FD" w:rsidRDefault="00E609C2">
            <w:pPr>
              <w:pStyle w:val="TAR"/>
            </w:pPr>
            <w:r w:rsidRPr="00BD08FD">
              <w:t xml:space="preserve">  24</w:t>
            </w:r>
          </w:p>
        </w:tc>
        <w:tc>
          <w:tcPr>
            <w:tcW w:w="895" w:type="dxa"/>
          </w:tcPr>
          <w:p w14:paraId="7A501D05" w14:textId="77777777" w:rsidR="00E609C2" w:rsidRPr="00BD08FD" w:rsidRDefault="00E609C2">
            <w:pPr>
              <w:pStyle w:val="TAR"/>
            </w:pPr>
            <w:r w:rsidRPr="00BD08FD">
              <w:t xml:space="preserve">  25</w:t>
            </w:r>
          </w:p>
        </w:tc>
        <w:tc>
          <w:tcPr>
            <w:tcW w:w="895" w:type="dxa"/>
          </w:tcPr>
          <w:p w14:paraId="6E76463E" w14:textId="77777777" w:rsidR="00E609C2" w:rsidRPr="00BD08FD" w:rsidRDefault="00E609C2">
            <w:pPr>
              <w:pStyle w:val="TAR"/>
            </w:pPr>
            <w:r w:rsidRPr="00BD08FD">
              <w:t xml:space="preserve">  26</w:t>
            </w:r>
          </w:p>
        </w:tc>
      </w:tr>
      <w:tr w:rsidR="00E609C2" w:rsidRPr="00BD08FD" w14:paraId="30B4BEE7" w14:textId="77777777">
        <w:trPr>
          <w:jc w:val="center"/>
        </w:trPr>
        <w:tc>
          <w:tcPr>
            <w:tcW w:w="895" w:type="dxa"/>
          </w:tcPr>
          <w:p w14:paraId="083004AA" w14:textId="77777777" w:rsidR="00E609C2" w:rsidRPr="00BD08FD" w:rsidRDefault="00E609C2">
            <w:pPr>
              <w:pStyle w:val="TAR"/>
            </w:pPr>
            <w:r w:rsidRPr="00BD08FD">
              <w:t xml:space="preserve">    27</w:t>
            </w:r>
          </w:p>
        </w:tc>
        <w:tc>
          <w:tcPr>
            <w:tcW w:w="895" w:type="dxa"/>
          </w:tcPr>
          <w:p w14:paraId="352FACD9" w14:textId="77777777" w:rsidR="00E609C2" w:rsidRPr="00BD08FD" w:rsidRDefault="00E609C2">
            <w:pPr>
              <w:pStyle w:val="TAR"/>
            </w:pPr>
            <w:r w:rsidRPr="00BD08FD">
              <w:t xml:space="preserve">  46</w:t>
            </w:r>
          </w:p>
        </w:tc>
        <w:tc>
          <w:tcPr>
            <w:tcW w:w="895" w:type="dxa"/>
          </w:tcPr>
          <w:p w14:paraId="0106D86D" w14:textId="77777777" w:rsidR="00E609C2" w:rsidRPr="00BD08FD" w:rsidRDefault="00E609C2">
            <w:pPr>
              <w:pStyle w:val="TAR"/>
            </w:pPr>
            <w:r w:rsidRPr="00BD08FD">
              <w:t xml:space="preserve">  65</w:t>
            </w:r>
          </w:p>
        </w:tc>
        <w:tc>
          <w:tcPr>
            <w:tcW w:w="895" w:type="dxa"/>
          </w:tcPr>
          <w:p w14:paraId="7EA98E08" w14:textId="77777777" w:rsidR="00E609C2" w:rsidRPr="00BD08FD" w:rsidRDefault="00E609C2">
            <w:pPr>
              <w:pStyle w:val="TAR"/>
            </w:pPr>
            <w:r w:rsidRPr="00BD08FD">
              <w:t xml:space="preserve">  84</w:t>
            </w:r>
          </w:p>
        </w:tc>
        <w:tc>
          <w:tcPr>
            <w:tcW w:w="895" w:type="dxa"/>
          </w:tcPr>
          <w:p w14:paraId="49BAD134" w14:textId="77777777" w:rsidR="00E609C2" w:rsidRPr="00BD08FD" w:rsidRDefault="00E609C2">
            <w:pPr>
              <w:pStyle w:val="TAR"/>
            </w:pPr>
            <w:r w:rsidRPr="00BD08FD">
              <w:t xml:space="preserve">  45</w:t>
            </w:r>
          </w:p>
        </w:tc>
        <w:tc>
          <w:tcPr>
            <w:tcW w:w="895" w:type="dxa"/>
          </w:tcPr>
          <w:p w14:paraId="1EF8867E" w14:textId="77777777" w:rsidR="00E609C2" w:rsidRPr="00BD08FD" w:rsidRDefault="00E609C2">
            <w:pPr>
              <w:pStyle w:val="TAR"/>
            </w:pPr>
            <w:r w:rsidRPr="00BD08FD">
              <w:t xml:space="preserve">  44</w:t>
            </w:r>
          </w:p>
        </w:tc>
        <w:tc>
          <w:tcPr>
            <w:tcW w:w="895" w:type="dxa"/>
          </w:tcPr>
          <w:p w14:paraId="3F4C5801" w14:textId="77777777" w:rsidR="00E609C2" w:rsidRPr="00BD08FD" w:rsidRDefault="00E609C2">
            <w:pPr>
              <w:pStyle w:val="TAR"/>
            </w:pPr>
            <w:r w:rsidRPr="00BD08FD">
              <w:t xml:space="preserve">  43</w:t>
            </w:r>
          </w:p>
        </w:tc>
        <w:tc>
          <w:tcPr>
            <w:tcW w:w="895" w:type="dxa"/>
          </w:tcPr>
          <w:p w14:paraId="6ED8FC19" w14:textId="77777777" w:rsidR="00E609C2" w:rsidRPr="00BD08FD" w:rsidRDefault="00E609C2">
            <w:pPr>
              <w:pStyle w:val="TAR"/>
            </w:pPr>
            <w:r w:rsidRPr="00BD08FD">
              <w:t xml:space="preserve">  64</w:t>
            </w:r>
          </w:p>
        </w:tc>
        <w:tc>
          <w:tcPr>
            <w:tcW w:w="895" w:type="dxa"/>
          </w:tcPr>
          <w:p w14:paraId="154C2DD7" w14:textId="77777777" w:rsidR="00E609C2" w:rsidRPr="00BD08FD" w:rsidRDefault="00E609C2">
            <w:pPr>
              <w:pStyle w:val="TAR"/>
            </w:pPr>
            <w:r w:rsidRPr="00BD08FD">
              <w:t xml:space="preserve">  63</w:t>
            </w:r>
          </w:p>
        </w:tc>
        <w:tc>
          <w:tcPr>
            <w:tcW w:w="895" w:type="dxa"/>
          </w:tcPr>
          <w:p w14:paraId="2687542B" w14:textId="77777777" w:rsidR="00E609C2" w:rsidRPr="00BD08FD" w:rsidRDefault="00E609C2">
            <w:pPr>
              <w:pStyle w:val="TAR"/>
            </w:pPr>
            <w:r w:rsidRPr="00BD08FD">
              <w:t xml:space="preserve">  62</w:t>
            </w:r>
          </w:p>
        </w:tc>
      </w:tr>
      <w:tr w:rsidR="00E609C2" w:rsidRPr="00BD08FD" w14:paraId="7A26D540" w14:textId="77777777">
        <w:trPr>
          <w:jc w:val="center"/>
        </w:trPr>
        <w:tc>
          <w:tcPr>
            <w:tcW w:w="895" w:type="dxa"/>
          </w:tcPr>
          <w:p w14:paraId="210C701F" w14:textId="77777777" w:rsidR="00E609C2" w:rsidRPr="00BD08FD" w:rsidRDefault="00E609C2">
            <w:pPr>
              <w:pStyle w:val="TAR"/>
            </w:pPr>
            <w:r w:rsidRPr="00BD08FD">
              <w:t xml:space="preserve">    83</w:t>
            </w:r>
          </w:p>
        </w:tc>
        <w:tc>
          <w:tcPr>
            <w:tcW w:w="895" w:type="dxa"/>
          </w:tcPr>
          <w:p w14:paraId="753624AF" w14:textId="77777777" w:rsidR="00E609C2" w:rsidRPr="00BD08FD" w:rsidRDefault="00E609C2">
            <w:pPr>
              <w:pStyle w:val="TAR"/>
            </w:pPr>
            <w:r w:rsidRPr="00BD08FD">
              <w:t xml:space="preserve">  82</w:t>
            </w:r>
          </w:p>
        </w:tc>
        <w:tc>
          <w:tcPr>
            <w:tcW w:w="895" w:type="dxa"/>
          </w:tcPr>
          <w:p w14:paraId="392A3C18" w14:textId="77777777" w:rsidR="00E609C2" w:rsidRPr="00BD08FD" w:rsidRDefault="00E609C2">
            <w:pPr>
              <w:pStyle w:val="TAR"/>
            </w:pPr>
            <w:r w:rsidRPr="00BD08FD">
              <w:t xml:space="preserve">  81</w:t>
            </w:r>
          </w:p>
        </w:tc>
        <w:tc>
          <w:tcPr>
            <w:tcW w:w="895" w:type="dxa"/>
          </w:tcPr>
          <w:p w14:paraId="24503B90" w14:textId="77777777" w:rsidR="00E609C2" w:rsidRPr="00BD08FD" w:rsidRDefault="00E609C2">
            <w:pPr>
              <w:pStyle w:val="TAR"/>
            </w:pPr>
            <w:r w:rsidRPr="00BD08FD">
              <w:t xml:space="preserve"> 102</w:t>
            </w:r>
          </w:p>
        </w:tc>
        <w:tc>
          <w:tcPr>
            <w:tcW w:w="895" w:type="dxa"/>
          </w:tcPr>
          <w:p w14:paraId="3509CACC" w14:textId="77777777" w:rsidR="00E609C2" w:rsidRPr="00BD08FD" w:rsidRDefault="00E609C2">
            <w:pPr>
              <w:pStyle w:val="TAR"/>
            </w:pPr>
            <w:r w:rsidRPr="00BD08FD">
              <w:t xml:space="preserve"> 101</w:t>
            </w:r>
          </w:p>
        </w:tc>
        <w:tc>
          <w:tcPr>
            <w:tcW w:w="895" w:type="dxa"/>
          </w:tcPr>
          <w:p w14:paraId="53B5B286" w14:textId="77777777" w:rsidR="00E609C2" w:rsidRPr="00BD08FD" w:rsidRDefault="00E609C2">
            <w:pPr>
              <w:pStyle w:val="TAR"/>
            </w:pPr>
            <w:r w:rsidRPr="00BD08FD">
              <w:t xml:space="preserve"> 100</w:t>
            </w:r>
          </w:p>
        </w:tc>
        <w:tc>
          <w:tcPr>
            <w:tcW w:w="895" w:type="dxa"/>
          </w:tcPr>
          <w:p w14:paraId="7C8EA447" w14:textId="77777777" w:rsidR="00E609C2" w:rsidRPr="00BD08FD" w:rsidRDefault="00E609C2">
            <w:pPr>
              <w:pStyle w:val="TAR"/>
            </w:pPr>
            <w:r w:rsidRPr="00BD08FD">
              <w:t xml:space="preserve">  42</w:t>
            </w:r>
          </w:p>
        </w:tc>
        <w:tc>
          <w:tcPr>
            <w:tcW w:w="895" w:type="dxa"/>
          </w:tcPr>
          <w:p w14:paraId="074143B0" w14:textId="77777777" w:rsidR="00E609C2" w:rsidRPr="00BD08FD" w:rsidRDefault="00E609C2">
            <w:pPr>
              <w:pStyle w:val="TAR"/>
            </w:pPr>
            <w:r w:rsidRPr="00BD08FD">
              <w:t xml:space="preserve">  61</w:t>
            </w:r>
          </w:p>
        </w:tc>
        <w:tc>
          <w:tcPr>
            <w:tcW w:w="895" w:type="dxa"/>
          </w:tcPr>
          <w:p w14:paraId="6DCE6F35" w14:textId="77777777" w:rsidR="00E609C2" w:rsidRPr="00BD08FD" w:rsidRDefault="00E609C2">
            <w:pPr>
              <w:pStyle w:val="TAR"/>
            </w:pPr>
            <w:r w:rsidRPr="00BD08FD">
              <w:t xml:space="preserve">  80</w:t>
            </w:r>
          </w:p>
        </w:tc>
        <w:tc>
          <w:tcPr>
            <w:tcW w:w="895" w:type="dxa"/>
          </w:tcPr>
          <w:p w14:paraId="238D2DE8" w14:textId="77777777" w:rsidR="00E609C2" w:rsidRPr="00BD08FD" w:rsidRDefault="00E609C2">
            <w:pPr>
              <w:pStyle w:val="TAR"/>
            </w:pPr>
            <w:r w:rsidRPr="00BD08FD">
              <w:t xml:space="preserve">  99</w:t>
            </w:r>
          </w:p>
        </w:tc>
      </w:tr>
      <w:tr w:rsidR="00E609C2" w:rsidRPr="00BD08FD" w14:paraId="1527AD89" w14:textId="77777777">
        <w:trPr>
          <w:jc w:val="center"/>
        </w:trPr>
        <w:tc>
          <w:tcPr>
            <w:tcW w:w="895" w:type="dxa"/>
          </w:tcPr>
          <w:p w14:paraId="3ECFEC64" w14:textId="77777777" w:rsidR="00E609C2" w:rsidRPr="00BD08FD" w:rsidRDefault="00E609C2">
            <w:pPr>
              <w:pStyle w:val="TAR"/>
            </w:pPr>
            <w:r w:rsidRPr="00BD08FD">
              <w:t xml:space="preserve">    28</w:t>
            </w:r>
          </w:p>
        </w:tc>
        <w:tc>
          <w:tcPr>
            <w:tcW w:w="895" w:type="dxa"/>
          </w:tcPr>
          <w:p w14:paraId="49AC80C9" w14:textId="77777777" w:rsidR="00E609C2" w:rsidRPr="00BD08FD" w:rsidRDefault="00E609C2">
            <w:pPr>
              <w:pStyle w:val="TAR"/>
            </w:pPr>
            <w:r w:rsidRPr="00BD08FD">
              <w:t xml:space="preserve">  47</w:t>
            </w:r>
          </w:p>
        </w:tc>
        <w:tc>
          <w:tcPr>
            <w:tcW w:w="895" w:type="dxa"/>
          </w:tcPr>
          <w:p w14:paraId="79D56B4B" w14:textId="77777777" w:rsidR="00E609C2" w:rsidRPr="00BD08FD" w:rsidRDefault="00E609C2">
            <w:pPr>
              <w:pStyle w:val="TAR"/>
            </w:pPr>
            <w:r w:rsidRPr="00BD08FD">
              <w:t xml:space="preserve">  66</w:t>
            </w:r>
          </w:p>
        </w:tc>
        <w:tc>
          <w:tcPr>
            <w:tcW w:w="895" w:type="dxa"/>
          </w:tcPr>
          <w:p w14:paraId="0B821901" w14:textId="77777777" w:rsidR="00E609C2" w:rsidRPr="00BD08FD" w:rsidRDefault="00E609C2">
            <w:pPr>
              <w:pStyle w:val="TAR"/>
            </w:pPr>
            <w:r w:rsidRPr="00BD08FD">
              <w:t xml:space="preserve">  85</w:t>
            </w:r>
          </w:p>
        </w:tc>
        <w:tc>
          <w:tcPr>
            <w:tcW w:w="895" w:type="dxa"/>
          </w:tcPr>
          <w:p w14:paraId="1905FF7A" w14:textId="77777777" w:rsidR="00E609C2" w:rsidRPr="00BD08FD" w:rsidRDefault="00E609C2">
            <w:pPr>
              <w:pStyle w:val="TAR"/>
            </w:pPr>
            <w:r w:rsidRPr="00BD08FD">
              <w:t xml:space="preserve">  18</w:t>
            </w:r>
          </w:p>
        </w:tc>
        <w:tc>
          <w:tcPr>
            <w:tcW w:w="895" w:type="dxa"/>
          </w:tcPr>
          <w:p w14:paraId="1626A312" w14:textId="77777777" w:rsidR="00E609C2" w:rsidRPr="00BD08FD" w:rsidRDefault="00E609C2">
            <w:pPr>
              <w:pStyle w:val="TAR"/>
            </w:pPr>
            <w:r w:rsidRPr="00BD08FD">
              <w:t xml:space="preserve">  41</w:t>
            </w:r>
          </w:p>
        </w:tc>
        <w:tc>
          <w:tcPr>
            <w:tcW w:w="895" w:type="dxa"/>
          </w:tcPr>
          <w:p w14:paraId="634AA268" w14:textId="77777777" w:rsidR="00E609C2" w:rsidRPr="00BD08FD" w:rsidRDefault="00E609C2">
            <w:pPr>
              <w:pStyle w:val="TAR"/>
            </w:pPr>
            <w:r w:rsidRPr="00BD08FD">
              <w:t xml:space="preserve">  60</w:t>
            </w:r>
          </w:p>
        </w:tc>
        <w:tc>
          <w:tcPr>
            <w:tcW w:w="895" w:type="dxa"/>
          </w:tcPr>
          <w:p w14:paraId="41456AD0" w14:textId="77777777" w:rsidR="00E609C2" w:rsidRPr="00BD08FD" w:rsidRDefault="00E609C2">
            <w:pPr>
              <w:pStyle w:val="TAR"/>
            </w:pPr>
            <w:r w:rsidRPr="00BD08FD">
              <w:t xml:space="preserve">  79</w:t>
            </w:r>
          </w:p>
        </w:tc>
        <w:tc>
          <w:tcPr>
            <w:tcW w:w="895" w:type="dxa"/>
          </w:tcPr>
          <w:p w14:paraId="1F1F9125" w14:textId="77777777" w:rsidR="00E609C2" w:rsidRPr="00BD08FD" w:rsidRDefault="00E609C2">
            <w:pPr>
              <w:pStyle w:val="TAR"/>
            </w:pPr>
            <w:r w:rsidRPr="00BD08FD">
              <w:t xml:space="preserve">  98</w:t>
            </w:r>
          </w:p>
        </w:tc>
        <w:tc>
          <w:tcPr>
            <w:tcW w:w="895" w:type="dxa"/>
          </w:tcPr>
          <w:p w14:paraId="190FFB48" w14:textId="77777777" w:rsidR="00E609C2" w:rsidRPr="00BD08FD" w:rsidRDefault="00E609C2">
            <w:pPr>
              <w:pStyle w:val="TAR"/>
            </w:pPr>
            <w:r w:rsidRPr="00BD08FD">
              <w:t xml:space="preserve">  29</w:t>
            </w:r>
          </w:p>
        </w:tc>
      </w:tr>
      <w:tr w:rsidR="00E609C2" w:rsidRPr="00BD08FD" w14:paraId="7AE733CF" w14:textId="77777777">
        <w:trPr>
          <w:jc w:val="center"/>
        </w:trPr>
        <w:tc>
          <w:tcPr>
            <w:tcW w:w="895" w:type="dxa"/>
          </w:tcPr>
          <w:p w14:paraId="2E3912F9" w14:textId="77777777" w:rsidR="00E609C2" w:rsidRPr="00BD08FD" w:rsidRDefault="00E609C2">
            <w:pPr>
              <w:pStyle w:val="TAR"/>
            </w:pPr>
            <w:r w:rsidRPr="00BD08FD">
              <w:t xml:space="preserve">    48</w:t>
            </w:r>
          </w:p>
        </w:tc>
        <w:tc>
          <w:tcPr>
            <w:tcW w:w="895" w:type="dxa"/>
          </w:tcPr>
          <w:p w14:paraId="5E99A8C1" w14:textId="77777777" w:rsidR="00E609C2" w:rsidRPr="00BD08FD" w:rsidRDefault="00E609C2">
            <w:pPr>
              <w:pStyle w:val="TAR"/>
            </w:pPr>
            <w:r w:rsidRPr="00BD08FD">
              <w:t xml:space="preserve">  67</w:t>
            </w:r>
          </w:p>
        </w:tc>
        <w:tc>
          <w:tcPr>
            <w:tcW w:w="895" w:type="dxa"/>
          </w:tcPr>
          <w:p w14:paraId="47EBED32" w14:textId="77777777" w:rsidR="00E609C2" w:rsidRPr="00BD08FD" w:rsidRDefault="00E609C2">
            <w:pPr>
              <w:pStyle w:val="TAR"/>
            </w:pPr>
            <w:r w:rsidRPr="00BD08FD">
              <w:t xml:space="preserve">  17</w:t>
            </w:r>
          </w:p>
        </w:tc>
        <w:tc>
          <w:tcPr>
            <w:tcW w:w="895" w:type="dxa"/>
          </w:tcPr>
          <w:p w14:paraId="40F78562" w14:textId="77777777" w:rsidR="00E609C2" w:rsidRPr="00BD08FD" w:rsidRDefault="00E609C2">
            <w:pPr>
              <w:pStyle w:val="TAR"/>
            </w:pPr>
            <w:r w:rsidRPr="00BD08FD">
              <w:t xml:space="preserve">  20</w:t>
            </w:r>
          </w:p>
        </w:tc>
        <w:tc>
          <w:tcPr>
            <w:tcW w:w="895" w:type="dxa"/>
          </w:tcPr>
          <w:p w14:paraId="72C4E1DB" w14:textId="77777777" w:rsidR="00E609C2" w:rsidRPr="00BD08FD" w:rsidRDefault="00E609C2">
            <w:pPr>
              <w:pStyle w:val="TAR"/>
            </w:pPr>
            <w:r w:rsidRPr="00BD08FD">
              <w:t xml:space="preserve">  22</w:t>
            </w:r>
          </w:p>
        </w:tc>
        <w:tc>
          <w:tcPr>
            <w:tcW w:w="895" w:type="dxa"/>
          </w:tcPr>
          <w:p w14:paraId="061985EC" w14:textId="77777777" w:rsidR="00E609C2" w:rsidRPr="00BD08FD" w:rsidRDefault="00E609C2">
            <w:pPr>
              <w:pStyle w:val="TAR"/>
            </w:pPr>
            <w:r w:rsidRPr="00BD08FD">
              <w:t xml:space="preserve">  40</w:t>
            </w:r>
          </w:p>
        </w:tc>
        <w:tc>
          <w:tcPr>
            <w:tcW w:w="895" w:type="dxa"/>
          </w:tcPr>
          <w:p w14:paraId="1C336FD9" w14:textId="77777777" w:rsidR="00E609C2" w:rsidRPr="00BD08FD" w:rsidRDefault="00E609C2">
            <w:pPr>
              <w:pStyle w:val="TAR"/>
            </w:pPr>
            <w:r w:rsidRPr="00BD08FD">
              <w:t xml:space="preserve">  59</w:t>
            </w:r>
          </w:p>
        </w:tc>
        <w:tc>
          <w:tcPr>
            <w:tcW w:w="895" w:type="dxa"/>
          </w:tcPr>
          <w:p w14:paraId="7C56ABC0" w14:textId="77777777" w:rsidR="00E609C2" w:rsidRPr="00BD08FD" w:rsidRDefault="00E609C2">
            <w:pPr>
              <w:pStyle w:val="TAR"/>
            </w:pPr>
            <w:r w:rsidRPr="00BD08FD">
              <w:t xml:space="preserve">  78</w:t>
            </w:r>
          </w:p>
        </w:tc>
        <w:tc>
          <w:tcPr>
            <w:tcW w:w="895" w:type="dxa"/>
          </w:tcPr>
          <w:p w14:paraId="2407CF60" w14:textId="77777777" w:rsidR="00E609C2" w:rsidRPr="00BD08FD" w:rsidRDefault="00E609C2">
            <w:pPr>
              <w:pStyle w:val="TAR"/>
            </w:pPr>
            <w:r w:rsidRPr="00BD08FD">
              <w:t xml:space="preserve">  97</w:t>
            </w:r>
          </w:p>
        </w:tc>
        <w:tc>
          <w:tcPr>
            <w:tcW w:w="895" w:type="dxa"/>
          </w:tcPr>
          <w:p w14:paraId="5AAB5BA2" w14:textId="77777777" w:rsidR="00E609C2" w:rsidRPr="00BD08FD" w:rsidRDefault="00E609C2">
            <w:pPr>
              <w:pStyle w:val="TAR"/>
            </w:pPr>
            <w:r w:rsidRPr="00BD08FD">
              <w:t xml:space="preserve">  21</w:t>
            </w:r>
          </w:p>
        </w:tc>
      </w:tr>
      <w:tr w:rsidR="00E609C2" w:rsidRPr="00BD08FD" w14:paraId="3EFBCFDC" w14:textId="77777777">
        <w:trPr>
          <w:jc w:val="center"/>
        </w:trPr>
        <w:tc>
          <w:tcPr>
            <w:tcW w:w="895" w:type="dxa"/>
          </w:tcPr>
          <w:p w14:paraId="12BB83DD" w14:textId="77777777" w:rsidR="00E609C2" w:rsidRPr="00BD08FD" w:rsidRDefault="00E609C2">
            <w:pPr>
              <w:pStyle w:val="TAR"/>
            </w:pPr>
            <w:r w:rsidRPr="00BD08FD">
              <w:t xml:space="preserve">    30</w:t>
            </w:r>
          </w:p>
        </w:tc>
        <w:tc>
          <w:tcPr>
            <w:tcW w:w="895" w:type="dxa"/>
          </w:tcPr>
          <w:p w14:paraId="3EBE6BE9" w14:textId="77777777" w:rsidR="00E609C2" w:rsidRPr="00BD08FD" w:rsidRDefault="00E609C2">
            <w:pPr>
              <w:pStyle w:val="TAR"/>
            </w:pPr>
            <w:r w:rsidRPr="00BD08FD">
              <w:t xml:space="preserve">  49</w:t>
            </w:r>
          </w:p>
        </w:tc>
        <w:tc>
          <w:tcPr>
            <w:tcW w:w="895" w:type="dxa"/>
          </w:tcPr>
          <w:p w14:paraId="2A3E8D15" w14:textId="77777777" w:rsidR="00E609C2" w:rsidRPr="00BD08FD" w:rsidRDefault="00E609C2">
            <w:pPr>
              <w:pStyle w:val="TAR"/>
            </w:pPr>
            <w:r w:rsidRPr="00BD08FD">
              <w:t xml:space="preserve">  68</w:t>
            </w:r>
          </w:p>
        </w:tc>
        <w:tc>
          <w:tcPr>
            <w:tcW w:w="895" w:type="dxa"/>
          </w:tcPr>
          <w:p w14:paraId="3CB72463" w14:textId="77777777" w:rsidR="00E609C2" w:rsidRPr="00BD08FD" w:rsidRDefault="00E609C2">
            <w:pPr>
              <w:pStyle w:val="TAR"/>
            </w:pPr>
            <w:r w:rsidRPr="00BD08FD">
              <w:t xml:space="preserve">  86</w:t>
            </w:r>
          </w:p>
        </w:tc>
        <w:tc>
          <w:tcPr>
            <w:tcW w:w="895" w:type="dxa"/>
          </w:tcPr>
          <w:p w14:paraId="58FBC7EC" w14:textId="77777777" w:rsidR="00E609C2" w:rsidRPr="00BD08FD" w:rsidRDefault="00E609C2">
            <w:pPr>
              <w:pStyle w:val="TAR"/>
            </w:pPr>
            <w:r w:rsidRPr="00BD08FD">
              <w:t xml:space="preserve">  19</w:t>
            </w:r>
          </w:p>
        </w:tc>
        <w:tc>
          <w:tcPr>
            <w:tcW w:w="895" w:type="dxa"/>
          </w:tcPr>
          <w:p w14:paraId="4E31A065" w14:textId="77777777" w:rsidR="00E609C2" w:rsidRPr="00BD08FD" w:rsidRDefault="00E609C2">
            <w:pPr>
              <w:pStyle w:val="TAR"/>
            </w:pPr>
            <w:r w:rsidRPr="00BD08FD">
              <w:t xml:space="preserve">  16</w:t>
            </w:r>
          </w:p>
        </w:tc>
        <w:tc>
          <w:tcPr>
            <w:tcW w:w="895" w:type="dxa"/>
          </w:tcPr>
          <w:p w14:paraId="60E31F9A" w14:textId="77777777" w:rsidR="00E609C2" w:rsidRPr="00BD08FD" w:rsidRDefault="00E609C2">
            <w:pPr>
              <w:pStyle w:val="TAR"/>
            </w:pPr>
            <w:r w:rsidRPr="00BD08FD">
              <w:t xml:space="preserve">  87</w:t>
            </w:r>
          </w:p>
        </w:tc>
        <w:tc>
          <w:tcPr>
            <w:tcW w:w="895" w:type="dxa"/>
          </w:tcPr>
          <w:p w14:paraId="044039C8" w14:textId="77777777" w:rsidR="00E609C2" w:rsidRPr="00BD08FD" w:rsidRDefault="00E609C2">
            <w:pPr>
              <w:pStyle w:val="TAR"/>
            </w:pPr>
            <w:r w:rsidRPr="00BD08FD">
              <w:t xml:space="preserve">  39</w:t>
            </w:r>
          </w:p>
        </w:tc>
        <w:tc>
          <w:tcPr>
            <w:tcW w:w="895" w:type="dxa"/>
          </w:tcPr>
          <w:p w14:paraId="2EF5512C" w14:textId="77777777" w:rsidR="00E609C2" w:rsidRPr="00BD08FD" w:rsidRDefault="00E609C2">
            <w:pPr>
              <w:pStyle w:val="TAR"/>
            </w:pPr>
            <w:r w:rsidRPr="00BD08FD">
              <w:t xml:space="preserve">  38</w:t>
            </w:r>
          </w:p>
        </w:tc>
        <w:tc>
          <w:tcPr>
            <w:tcW w:w="895" w:type="dxa"/>
          </w:tcPr>
          <w:p w14:paraId="1437E293" w14:textId="77777777" w:rsidR="00E609C2" w:rsidRPr="00BD08FD" w:rsidRDefault="00E609C2">
            <w:pPr>
              <w:pStyle w:val="TAR"/>
            </w:pPr>
            <w:r w:rsidRPr="00BD08FD">
              <w:t xml:space="preserve">  58</w:t>
            </w:r>
          </w:p>
        </w:tc>
      </w:tr>
      <w:tr w:rsidR="00E609C2" w:rsidRPr="00BD08FD" w14:paraId="7715E159" w14:textId="77777777">
        <w:trPr>
          <w:jc w:val="center"/>
        </w:trPr>
        <w:tc>
          <w:tcPr>
            <w:tcW w:w="895" w:type="dxa"/>
          </w:tcPr>
          <w:p w14:paraId="5D61F613" w14:textId="77777777" w:rsidR="00E609C2" w:rsidRPr="00BD08FD" w:rsidRDefault="00E609C2">
            <w:pPr>
              <w:pStyle w:val="TAR"/>
            </w:pPr>
            <w:r w:rsidRPr="00BD08FD">
              <w:t xml:space="preserve">    57</w:t>
            </w:r>
          </w:p>
        </w:tc>
        <w:tc>
          <w:tcPr>
            <w:tcW w:w="895" w:type="dxa"/>
          </w:tcPr>
          <w:p w14:paraId="122A17DD" w14:textId="77777777" w:rsidR="00E609C2" w:rsidRPr="00BD08FD" w:rsidRDefault="00E609C2">
            <w:pPr>
              <w:pStyle w:val="TAR"/>
            </w:pPr>
            <w:r w:rsidRPr="00BD08FD">
              <w:t xml:space="preserve">  77</w:t>
            </w:r>
          </w:p>
        </w:tc>
        <w:tc>
          <w:tcPr>
            <w:tcW w:w="895" w:type="dxa"/>
          </w:tcPr>
          <w:p w14:paraId="73E22E68" w14:textId="77777777" w:rsidR="00E609C2" w:rsidRPr="00BD08FD" w:rsidRDefault="00E609C2">
            <w:pPr>
              <w:pStyle w:val="TAR"/>
            </w:pPr>
            <w:r w:rsidRPr="00BD08FD">
              <w:t xml:space="preserve">  35</w:t>
            </w:r>
          </w:p>
        </w:tc>
        <w:tc>
          <w:tcPr>
            <w:tcW w:w="895" w:type="dxa"/>
          </w:tcPr>
          <w:p w14:paraId="471B43AB" w14:textId="77777777" w:rsidR="00E609C2" w:rsidRPr="00BD08FD" w:rsidRDefault="00E609C2">
            <w:pPr>
              <w:pStyle w:val="TAR"/>
            </w:pPr>
            <w:r w:rsidRPr="00BD08FD">
              <w:t xml:space="preserve">  54</w:t>
            </w:r>
          </w:p>
        </w:tc>
        <w:tc>
          <w:tcPr>
            <w:tcW w:w="895" w:type="dxa"/>
          </w:tcPr>
          <w:p w14:paraId="7BFFC292" w14:textId="77777777" w:rsidR="00E609C2" w:rsidRPr="00BD08FD" w:rsidRDefault="00E609C2">
            <w:pPr>
              <w:pStyle w:val="TAR"/>
            </w:pPr>
            <w:r w:rsidRPr="00BD08FD">
              <w:t xml:space="preserve">  73</w:t>
            </w:r>
          </w:p>
        </w:tc>
        <w:tc>
          <w:tcPr>
            <w:tcW w:w="895" w:type="dxa"/>
          </w:tcPr>
          <w:p w14:paraId="1DD857DF" w14:textId="77777777" w:rsidR="00E609C2" w:rsidRPr="00BD08FD" w:rsidRDefault="00E609C2">
            <w:pPr>
              <w:pStyle w:val="TAR"/>
            </w:pPr>
            <w:r w:rsidRPr="00BD08FD">
              <w:t xml:space="preserve">  92</w:t>
            </w:r>
          </w:p>
        </w:tc>
        <w:tc>
          <w:tcPr>
            <w:tcW w:w="895" w:type="dxa"/>
          </w:tcPr>
          <w:p w14:paraId="0FAFD12B" w14:textId="77777777" w:rsidR="00E609C2" w:rsidRPr="00BD08FD" w:rsidRDefault="00E609C2">
            <w:pPr>
              <w:pStyle w:val="TAR"/>
            </w:pPr>
            <w:r w:rsidRPr="00BD08FD">
              <w:t xml:space="preserve">  76</w:t>
            </w:r>
          </w:p>
        </w:tc>
        <w:tc>
          <w:tcPr>
            <w:tcW w:w="895" w:type="dxa"/>
          </w:tcPr>
          <w:p w14:paraId="66F81937" w14:textId="77777777" w:rsidR="00E609C2" w:rsidRPr="00BD08FD" w:rsidRDefault="00E609C2">
            <w:pPr>
              <w:pStyle w:val="TAR"/>
            </w:pPr>
            <w:r w:rsidRPr="00BD08FD">
              <w:t xml:space="preserve">  96</w:t>
            </w:r>
          </w:p>
        </w:tc>
        <w:tc>
          <w:tcPr>
            <w:tcW w:w="895" w:type="dxa"/>
          </w:tcPr>
          <w:p w14:paraId="56EC2E78" w14:textId="77777777" w:rsidR="00E609C2" w:rsidRPr="00BD08FD" w:rsidRDefault="00E609C2">
            <w:pPr>
              <w:pStyle w:val="TAR"/>
            </w:pPr>
            <w:r w:rsidRPr="00BD08FD">
              <w:t xml:space="preserve">  95</w:t>
            </w:r>
          </w:p>
        </w:tc>
        <w:tc>
          <w:tcPr>
            <w:tcW w:w="895" w:type="dxa"/>
          </w:tcPr>
          <w:p w14:paraId="3DBF831E" w14:textId="77777777" w:rsidR="00E609C2" w:rsidRPr="00BD08FD" w:rsidRDefault="00E609C2">
            <w:pPr>
              <w:pStyle w:val="TAR"/>
            </w:pPr>
            <w:r w:rsidRPr="00BD08FD">
              <w:t xml:space="preserve">  36</w:t>
            </w:r>
          </w:p>
        </w:tc>
      </w:tr>
      <w:tr w:rsidR="00E609C2" w:rsidRPr="00BD08FD" w14:paraId="186A4CB5" w14:textId="77777777">
        <w:trPr>
          <w:jc w:val="center"/>
        </w:trPr>
        <w:tc>
          <w:tcPr>
            <w:tcW w:w="895" w:type="dxa"/>
          </w:tcPr>
          <w:p w14:paraId="1D73102A" w14:textId="77777777" w:rsidR="00E609C2" w:rsidRPr="00BD08FD" w:rsidRDefault="00E609C2">
            <w:pPr>
              <w:pStyle w:val="TAR"/>
            </w:pPr>
            <w:r w:rsidRPr="00BD08FD">
              <w:t xml:space="preserve">    55</w:t>
            </w:r>
          </w:p>
        </w:tc>
        <w:tc>
          <w:tcPr>
            <w:tcW w:w="895" w:type="dxa"/>
          </w:tcPr>
          <w:p w14:paraId="623FE669" w14:textId="77777777" w:rsidR="00E609C2" w:rsidRPr="00BD08FD" w:rsidRDefault="00E609C2">
            <w:pPr>
              <w:pStyle w:val="TAR"/>
            </w:pPr>
            <w:r w:rsidRPr="00BD08FD">
              <w:t xml:space="preserve">  74</w:t>
            </w:r>
          </w:p>
        </w:tc>
        <w:tc>
          <w:tcPr>
            <w:tcW w:w="895" w:type="dxa"/>
          </w:tcPr>
          <w:p w14:paraId="48772B1A" w14:textId="77777777" w:rsidR="00E609C2" w:rsidRPr="00BD08FD" w:rsidRDefault="00E609C2">
            <w:pPr>
              <w:pStyle w:val="TAR"/>
            </w:pPr>
            <w:r w:rsidRPr="00BD08FD">
              <w:t xml:space="preserve">  93</w:t>
            </w:r>
          </w:p>
        </w:tc>
        <w:tc>
          <w:tcPr>
            <w:tcW w:w="895" w:type="dxa"/>
          </w:tcPr>
          <w:p w14:paraId="1EBD5FEF" w14:textId="77777777" w:rsidR="00E609C2" w:rsidRPr="00BD08FD" w:rsidRDefault="00E609C2">
            <w:pPr>
              <w:pStyle w:val="TAR"/>
            </w:pPr>
            <w:r w:rsidRPr="00BD08FD">
              <w:t xml:space="preserve">  32</w:t>
            </w:r>
          </w:p>
        </w:tc>
        <w:tc>
          <w:tcPr>
            <w:tcW w:w="895" w:type="dxa"/>
          </w:tcPr>
          <w:p w14:paraId="62162558" w14:textId="77777777" w:rsidR="00E609C2" w:rsidRPr="00BD08FD" w:rsidRDefault="00E609C2">
            <w:pPr>
              <w:pStyle w:val="TAR"/>
            </w:pPr>
            <w:r w:rsidRPr="00BD08FD">
              <w:t xml:space="preserve">  51</w:t>
            </w:r>
          </w:p>
        </w:tc>
        <w:tc>
          <w:tcPr>
            <w:tcW w:w="895" w:type="dxa"/>
          </w:tcPr>
          <w:p w14:paraId="06A392CA" w14:textId="77777777" w:rsidR="00E609C2" w:rsidRPr="00BD08FD" w:rsidRDefault="00E609C2">
            <w:pPr>
              <w:pStyle w:val="TAR"/>
            </w:pPr>
            <w:r w:rsidRPr="00BD08FD">
              <w:t xml:space="preserve">  33</w:t>
            </w:r>
          </w:p>
        </w:tc>
        <w:tc>
          <w:tcPr>
            <w:tcW w:w="895" w:type="dxa"/>
          </w:tcPr>
          <w:p w14:paraId="4C42FF7D" w14:textId="77777777" w:rsidR="00E609C2" w:rsidRPr="00BD08FD" w:rsidRDefault="00E609C2">
            <w:pPr>
              <w:pStyle w:val="TAR"/>
            </w:pPr>
            <w:r w:rsidRPr="00BD08FD">
              <w:t xml:space="preserve">  52</w:t>
            </w:r>
          </w:p>
        </w:tc>
        <w:tc>
          <w:tcPr>
            <w:tcW w:w="895" w:type="dxa"/>
          </w:tcPr>
          <w:p w14:paraId="4150296A" w14:textId="77777777" w:rsidR="00E609C2" w:rsidRPr="00BD08FD" w:rsidRDefault="00E609C2">
            <w:pPr>
              <w:pStyle w:val="TAR"/>
            </w:pPr>
            <w:r w:rsidRPr="00BD08FD">
              <w:t xml:space="preserve">  70</w:t>
            </w:r>
          </w:p>
        </w:tc>
        <w:tc>
          <w:tcPr>
            <w:tcW w:w="895" w:type="dxa"/>
          </w:tcPr>
          <w:p w14:paraId="3B519A87" w14:textId="77777777" w:rsidR="00E609C2" w:rsidRPr="00BD08FD" w:rsidRDefault="00E609C2">
            <w:pPr>
              <w:pStyle w:val="TAR"/>
            </w:pPr>
            <w:r w:rsidRPr="00BD08FD">
              <w:t xml:space="preserve">  71</w:t>
            </w:r>
          </w:p>
        </w:tc>
        <w:tc>
          <w:tcPr>
            <w:tcW w:w="895" w:type="dxa"/>
          </w:tcPr>
          <w:p w14:paraId="44A210C6" w14:textId="77777777" w:rsidR="00E609C2" w:rsidRPr="00BD08FD" w:rsidRDefault="00E609C2">
            <w:pPr>
              <w:pStyle w:val="TAR"/>
            </w:pPr>
            <w:r w:rsidRPr="00BD08FD">
              <w:t xml:space="preserve">  89</w:t>
            </w:r>
          </w:p>
        </w:tc>
      </w:tr>
      <w:tr w:rsidR="00E609C2" w:rsidRPr="00BD08FD" w14:paraId="021AD870" w14:textId="77777777">
        <w:trPr>
          <w:jc w:val="center"/>
        </w:trPr>
        <w:tc>
          <w:tcPr>
            <w:tcW w:w="895" w:type="dxa"/>
          </w:tcPr>
          <w:p w14:paraId="410D67E3" w14:textId="77777777" w:rsidR="00E609C2" w:rsidRPr="00BD08FD" w:rsidRDefault="00E609C2">
            <w:pPr>
              <w:pStyle w:val="TAR"/>
            </w:pPr>
            <w:r w:rsidRPr="00BD08FD">
              <w:t xml:space="preserve">    90</w:t>
            </w:r>
          </w:p>
        </w:tc>
        <w:tc>
          <w:tcPr>
            <w:tcW w:w="895" w:type="dxa"/>
          </w:tcPr>
          <w:p w14:paraId="3A5748C8" w14:textId="77777777" w:rsidR="00E609C2" w:rsidRPr="00BD08FD" w:rsidRDefault="00E609C2">
            <w:pPr>
              <w:pStyle w:val="TAR"/>
            </w:pPr>
            <w:r w:rsidRPr="00BD08FD">
              <w:t xml:space="preserve">  31</w:t>
            </w:r>
          </w:p>
        </w:tc>
        <w:tc>
          <w:tcPr>
            <w:tcW w:w="895" w:type="dxa"/>
          </w:tcPr>
          <w:p w14:paraId="418FE7EA" w14:textId="77777777" w:rsidR="00E609C2" w:rsidRPr="00BD08FD" w:rsidRDefault="00E609C2">
            <w:pPr>
              <w:pStyle w:val="TAR"/>
            </w:pPr>
            <w:r w:rsidRPr="00BD08FD">
              <w:t xml:space="preserve">  50</w:t>
            </w:r>
          </w:p>
        </w:tc>
        <w:tc>
          <w:tcPr>
            <w:tcW w:w="895" w:type="dxa"/>
          </w:tcPr>
          <w:p w14:paraId="48C0CBE2" w14:textId="77777777" w:rsidR="00E609C2" w:rsidRPr="00BD08FD" w:rsidRDefault="00E609C2">
            <w:pPr>
              <w:pStyle w:val="TAR"/>
            </w:pPr>
            <w:r w:rsidRPr="00BD08FD">
              <w:t xml:space="preserve">  69</w:t>
            </w:r>
          </w:p>
        </w:tc>
        <w:tc>
          <w:tcPr>
            <w:tcW w:w="895" w:type="dxa"/>
          </w:tcPr>
          <w:p w14:paraId="275A68B5" w14:textId="77777777" w:rsidR="00E609C2" w:rsidRPr="00BD08FD" w:rsidRDefault="00E609C2">
            <w:pPr>
              <w:pStyle w:val="TAR"/>
            </w:pPr>
            <w:r w:rsidRPr="00BD08FD">
              <w:t xml:space="preserve">  88</w:t>
            </w:r>
          </w:p>
        </w:tc>
        <w:tc>
          <w:tcPr>
            <w:tcW w:w="895" w:type="dxa"/>
          </w:tcPr>
          <w:p w14:paraId="526FA5CB" w14:textId="77777777" w:rsidR="00E609C2" w:rsidRPr="00BD08FD" w:rsidRDefault="00E609C2">
            <w:pPr>
              <w:pStyle w:val="TAR"/>
            </w:pPr>
            <w:r w:rsidRPr="00BD08FD">
              <w:t xml:space="preserve">  37</w:t>
            </w:r>
          </w:p>
        </w:tc>
        <w:tc>
          <w:tcPr>
            <w:tcW w:w="895" w:type="dxa"/>
          </w:tcPr>
          <w:p w14:paraId="203845DF" w14:textId="77777777" w:rsidR="00E609C2" w:rsidRPr="00BD08FD" w:rsidRDefault="00E609C2">
            <w:pPr>
              <w:pStyle w:val="TAR"/>
            </w:pPr>
            <w:r w:rsidRPr="00BD08FD">
              <w:t xml:space="preserve">  56</w:t>
            </w:r>
          </w:p>
        </w:tc>
        <w:tc>
          <w:tcPr>
            <w:tcW w:w="895" w:type="dxa"/>
          </w:tcPr>
          <w:p w14:paraId="29DD4FC9" w14:textId="77777777" w:rsidR="00E609C2" w:rsidRPr="00BD08FD" w:rsidRDefault="00E609C2">
            <w:pPr>
              <w:pStyle w:val="TAR"/>
            </w:pPr>
            <w:r w:rsidRPr="00BD08FD">
              <w:t xml:space="preserve">  75</w:t>
            </w:r>
          </w:p>
        </w:tc>
        <w:tc>
          <w:tcPr>
            <w:tcW w:w="895" w:type="dxa"/>
          </w:tcPr>
          <w:p w14:paraId="2A4A8858" w14:textId="77777777" w:rsidR="00E609C2" w:rsidRPr="00BD08FD" w:rsidRDefault="00E609C2">
            <w:pPr>
              <w:pStyle w:val="TAR"/>
            </w:pPr>
            <w:r w:rsidRPr="00BD08FD">
              <w:t xml:space="preserve">  94</w:t>
            </w:r>
          </w:p>
        </w:tc>
        <w:tc>
          <w:tcPr>
            <w:tcW w:w="895" w:type="dxa"/>
          </w:tcPr>
          <w:p w14:paraId="085D65E6" w14:textId="77777777" w:rsidR="00E609C2" w:rsidRPr="00BD08FD" w:rsidRDefault="00E609C2">
            <w:pPr>
              <w:pStyle w:val="TAR"/>
            </w:pPr>
            <w:r w:rsidRPr="00BD08FD">
              <w:t xml:space="preserve">  34</w:t>
            </w:r>
          </w:p>
        </w:tc>
      </w:tr>
      <w:tr w:rsidR="00E609C2" w:rsidRPr="00BD08FD" w14:paraId="5F817A4A" w14:textId="77777777">
        <w:trPr>
          <w:jc w:val="center"/>
        </w:trPr>
        <w:tc>
          <w:tcPr>
            <w:tcW w:w="895" w:type="dxa"/>
          </w:tcPr>
          <w:p w14:paraId="5AEDF6C9" w14:textId="77777777" w:rsidR="00E609C2" w:rsidRPr="00BD08FD" w:rsidRDefault="00E609C2">
            <w:pPr>
              <w:pStyle w:val="TAR"/>
            </w:pPr>
            <w:r w:rsidRPr="00BD08FD">
              <w:t xml:space="preserve">    53</w:t>
            </w:r>
          </w:p>
        </w:tc>
        <w:tc>
          <w:tcPr>
            <w:tcW w:w="895" w:type="dxa"/>
          </w:tcPr>
          <w:p w14:paraId="76215C67" w14:textId="77777777" w:rsidR="00E609C2" w:rsidRPr="00BD08FD" w:rsidRDefault="00E609C2">
            <w:pPr>
              <w:pStyle w:val="TAR"/>
            </w:pPr>
            <w:r w:rsidRPr="00BD08FD">
              <w:t xml:space="preserve">  72</w:t>
            </w:r>
          </w:p>
        </w:tc>
        <w:tc>
          <w:tcPr>
            <w:tcW w:w="895" w:type="dxa"/>
          </w:tcPr>
          <w:p w14:paraId="78E2D506" w14:textId="77777777" w:rsidR="00E609C2" w:rsidRPr="00BD08FD" w:rsidRDefault="00E609C2">
            <w:pPr>
              <w:pStyle w:val="TAR"/>
            </w:pPr>
            <w:r w:rsidRPr="00BD08FD">
              <w:t xml:space="preserve">  91</w:t>
            </w:r>
          </w:p>
        </w:tc>
        <w:tc>
          <w:tcPr>
            <w:tcW w:w="895" w:type="dxa"/>
          </w:tcPr>
          <w:p w14:paraId="31133FE4" w14:textId="77777777" w:rsidR="00E609C2" w:rsidRPr="00BD08FD" w:rsidRDefault="00E609C2">
            <w:pPr>
              <w:pStyle w:val="TAR"/>
            </w:pPr>
          </w:p>
        </w:tc>
        <w:tc>
          <w:tcPr>
            <w:tcW w:w="895" w:type="dxa"/>
          </w:tcPr>
          <w:p w14:paraId="4A86D948" w14:textId="77777777" w:rsidR="00E609C2" w:rsidRPr="00BD08FD" w:rsidRDefault="00E609C2">
            <w:pPr>
              <w:pStyle w:val="TAR"/>
            </w:pPr>
          </w:p>
        </w:tc>
        <w:tc>
          <w:tcPr>
            <w:tcW w:w="895" w:type="dxa"/>
          </w:tcPr>
          <w:p w14:paraId="324A75A0" w14:textId="77777777" w:rsidR="00E609C2" w:rsidRPr="00BD08FD" w:rsidRDefault="00E609C2">
            <w:pPr>
              <w:pStyle w:val="TAR"/>
            </w:pPr>
          </w:p>
        </w:tc>
        <w:tc>
          <w:tcPr>
            <w:tcW w:w="895" w:type="dxa"/>
          </w:tcPr>
          <w:p w14:paraId="6D8F4620" w14:textId="77777777" w:rsidR="00E609C2" w:rsidRPr="00BD08FD" w:rsidRDefault="00E609C2">
            <w:pPr>
              <w:pStyle w:val="TAR"/>
            </w:pPr>
          </w:p>
        </w:tc>
        <w:tc>
          <w:tcPr>
            <w:tcW w:w="895" w:type="dxa"/>
          </w:tcPr>
          <w:p w14:paraId="2C823303" w14:textId="77777777" w:rsidR="00E609C2" w:rsidRPr="00BD08FD" w:rsidRDefault="00E609C2">
            <w:pPr>
              <w:pStyle w:val="TAR"/>
            </w:pPr>
          </w:p>
        </w:tc>
        <w:tc>
          <w:tcPr>
            <w:tcW w:w="895" w:type="dxa"/>
          </w:tcPr>
          <w:p w14:paraId="19EBB775" w14:textId="77777777" w:rsidR="00E609C2" w:rsidRPr="00BD08FD" w:rsidRDefault="00E609C2">
            <w:pPr>
              <w:pStyle w:val="TAR"/>
            </w:pPr>
          </w:p>
        </w:tc>
        <w:tc>
          <w:tcPr>
            <w:tcW w:w="895" w:type="dxa"/>
          </w:tcPr>
          <w:p w14:paraId="02E9D448" w14:textId="77777777" w:rsidR="00E609C2" w:rsidRPr="00BD08FD" w:rsidRDefault="00E609C2">
            <w:pPr>
              <w:pStyle w:val="TAR"/>
            </w:pPr>
          </w:p>
        </w:tc>
      </w:tr>
    </w:tbl>
    <w:p w14:paraId="053D4234" w14:textId="77777777" w:rsidR="00E609C2" w:rsidRPr="00BD08FD" w:rsidRDefault="00E609C2"/>
    <w:p w14:paraId="1A217CCA" w14:textId="77777777" w:rsidR="00E609C2" w:rsidRPr="00BD08FD" w:rsidRDefault="00E609C2">
      <w:pPr>
        <w:pStyle w:val="TH"/>
      </w:pPr>
      <w:r w:rsidRPr="00BD08FD">
        <w:t>Table B.3: Ordering of the speech encoder bits for the 5.9 kbit/s mode:</w:t>
      </w:r>
      <w:r w:rsidRPr="00BD08FD">
        <w:rPr>
          <w:i/>
        </w:rPr>
        <w:t xml:space="preserve"> </w:t>
      </w:r>
      <w:r w:rsidRPr="00BD08FD">
        <w:rPr>
          <w:b w:val="0"/>
          <w:i/>
        </w:rPr>
        <w:t>table</w:t>
      </w:r>
      <w:r w:rsidRPr="00BD08FD">
        <w:rPr>
          <w:b w:val="0"/>
          <w:vertAlign w:val="subscript"/>
        </w:rPr>
        <w:t>2</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78C93A91" w14:textId="77777777">
        <w:trPr>
          <w:jc w:val="center"/>
        </w:trPr>
        <w:tc>
          <w:tcPr>
            <w:tcW w:w="895" w:type="dxa"/>
          </w:tcPr>
          <w:p w14:paraId="11BD1831" w14:textId="77777777" w:rsidR="00E609C2" w:rsidRPr="00BD08FD" w:rsidRDefault="00E609C2">
            <w:pPr>
              <w:pStyle w:val="TAR"/>
            </w:pPr>
            <w:r w:rsidRPr="00BD08FD">
              <w:t xml:space="preserve">     0</w:t>
            </w:r>
          </w:p>
        </w:tc>
        <w:tc>
          <w:tcPr>
            <w:tcW w:w="895" w:type="dxa"/>
          </w:tcPr>
          <w:p w14:paraId="1E55DC3B" w14:textId="77777777" w:rsidR="00E609C2" w:rsidRPr="00BD08FD" w:rsidRDefault="00E609C2">
            <w:pPr>
              <w:pStyle w:val="TAR"/>
            </w:pPr>
            <w:r w:rsidRPr="00BD08FD">
              <w:t xml:space="preserve">   1</w:t>
            </w:r>
          </w:p>
        </w:tc>
        <w:tc>
          <w:tcPr>
            <w:tcW w:w="895" w:type="dxa"/>
          </w:tcPr>
          <w:p w14:paraId="5EEE8166" w14:textId="77777777" w:rsidR="00E609C2" w:rsidRPr="00BD08FD" w:rsidRDefault="00E609C2">
            <w:pPr>
              <w:pStyle w:val="TAR"/>
            </w:pPr>
            <w:r w:rsidRPr="00BD08FD">
              <w:t xml:space="preserve">   4</w:t>
            </w:r>
          </w:p>
        </w:tc>
        <w:tc>
          <w:tcPr>
            <w:tcW w:w="895" w:type="dxa"/>
          </w:tcPr>
          <w:p w14:paraId="7EE70835" w14:textId="77777777" w:rsidR="00E609C2" w:rsidRPr="00BD08FD" w:rsidRDefault="00E609C2">
            <w:pPr>
              <w:pStyle w:val="TAR"/>
            </w:pPr>
            <w:r w:rsidRPr="00BD08FD">
              <w:t xml:space="preserve">   5</w:t>
            </w:r>
          </w:p>
        </w:tc>
        <w:tc>
          <w:tcPr>
            <w:tcW w:w="895" w:type="dxa"/>
          </w:tcPr>
          <w:p w14:paraId="0032D783" w14:textId="77777777" w:rsidR="00E609C2" w:rsidRPr="00BD08FD" w:rsidRDefault="00E609C2">
            <w:pPr>
              <w:pStyle w:val="TAR"/>
            </w:pPr>
            <w:r w:rsidRPr="00BD08FD">
              <w:t xml:space="preserve">   3</w:t>
            </w:r>
          </w:p>
        </w:tc>
        <w:tc>
          <w:tcPr>
            <w:tcW w:w="895" w:type="dxa"/>
          </w:tcPr>
          <w:p w14:paraId="3982729D" w14:textId="77777777" w:rsidR="00E609C2" w:rsidRPr="00BD08FD" w:rsidRDefault="00E609C2">
            <w:pPr>
              <w:pStyle w:val="TAR"/>
            </w:pPr>
            <w:r w:rsidRPr="00BD08FD">
              <w:t xml:space="preserve">   6</w:t>
            </w:r>
          </w:p>
        </w:tc>
        <w:tc>
          <w:tcPr>
            <w:tcW w:w="895" w:type="dxa"/>
          </w:tcPr>
          <w:p w14:paraId="5C73C973" w14:textId="77777777" w:rsidR="00E609C2" w:rsidRPr="00BD08FD" w:rsidRDefault="00E609C2">
            <w:pPr>
              <w:pStyle w:val="TAR"/>
            </w:pPr>
            <w:r w:rsidRPr="00BD08FD">
              <w:t xml:space="preserve">   7</w:t>
            </w:r>
          </w:p>
        </w:tc>
        <w:tc>
          <w:tcPr>
            <w:tcW w:w="895" w:type="dxa"/>
          </w:tcPr>
          <w:p w14:paraId="610435E3" w14:textId="77777777" w:rsidR="00E609C2" w:rsidRPr="00BD08FD" w:rsidRDefault="00E609C2">
            <w:pPr>
              <w:pStyle w:val="TAR"/>
            </w:pPr>
            <w:r w:rsidRPr="00BD08FD">
              <w:t xml:space="preserve">   2</w:t>
            </w:r>
          </w:p>
        </w:tc>
        <w:tc>
          <w:tcPr>
            <w:tcW w:w="895" w:type="dxa"/>
          </w:tcPr>
          <w:p w14:paraId="799441FE" w14:textId="77777777" w:rsidR="00E609C2" w:rsidRPr="00BD08FD" w:rsidRDefault="00E609C2">
            <w:pPr>
              <w:pStyle w:val="TAR"/>
            </w:pPr>
            <w:r w:rsidRPr="00BD08FD">
              <w:t xml:space="preserve">  13</w:t>
            </w:r>
          </w:p>
        </w:tc>
        <w:tc>
          <w:tcPr>
            <w:tcW w:w="895" w:type="dxa"/>
          </w:tcPr>
          <w:p w14:paraId="47B4A921" w14:textId="77777777" w:rsidR="00E609C2" w:rsidRPr="00BD08FD" w:rsidRDefault="00E609C2">
            <w:pPr>
              <w:pStyle w:val="TAR"/>
            </w:pPr>
            <w:r w:rsidRPr="00BD08FD">
              <w:t xml:space="preserve">  15</w:t>
            </w:r>
          </w:p>
        </w:tc>
      </w:tr>
      <w:tr w:rsidR="00E609C2" w:rsidRPr="00BD08FD" w14:paraId="640D293C" w14:textId="77777777">
        <w:trPr>
          <w:jc w:val="center"/>
        </w:trPr>
        <w:tc>
          <w:tcPr>
            <w:tcW w:w="895" w:type="dxa"/>
          </w:tcPr>
          <w:p w14:paraId="5AD8B5E0" w14:textId="77777777" w:rsidR="00E609C2" w:rsidRPr="00BD08FD" w:rsidRDefault="00E609C2">
            <w:pPr>
              <w:pStyle w:val="TAR"/>
            </w:pPr>
            <w:r w:rsidRPr="00BD08FD">
              <w:t xml:space="preserve">     8</w:t>
            </w:r>
          </w:p>
        </w:tc>
        <w:tc>
          <w:tcPr>
            <w:tcW w:w="895" w:type="dxa"/>
          </w:tcPr>
          <w:p w14:paraId="46C62D1D" w14:textId="77777777" w:rsidR="00E609C2" w:rsidRPr="00BD08FD" w:rsidRDefault="00E609C2">
            <w:pPr>
              <w:pStyle w:val="TAR"/>
            </w:pPr>
            <w:r w:rsidRPr="00BD08FD">
              <w:t xml:space="preserve">   9</w:t>
            </w:r>
          </w:p>
        </w:tc>
        <w:tc>
          <w:tcPr>
            <w:tcW w:w="895" w:type="dxa"/>
          </w:tcPr>
          <w:p w14:paraId="3BBD8A1A" w14:textId="77777777" w:rsidR="00E609C2" w:rsidRPr="00BD08FD" w:rsidRDefault="00E609C2">
            <w:pPr>
              <w:pStyle w:val="TAR"/>
            </w:pPr>
            <w:r w:rsidRPr="00BD08FD">
              <w:t xml:space="preserve">  11</w:t>
            </w:r>
          </w:p>
        </w:tc>
        <w:tc>
          <w:tcPr>
            <w:tcW w:w="895" w:type="dxa"/>
          </w:tcPr>
          <w:p w14:paraId="7167D5BE" w14:textId="77777777" w:rsidR="00E609C2" w:rsidRPr="00BD08FD" w:rsidRDefault="00E609C2">
            <w:pPr>
              <w:pStyle w:val="TAR"/>
            </w:pPr>
            <w:r w:rsidRPr="00BD08FD">
              <w:t xml:space="preserve">  12</w:t>
            </w:r>
          </w:p>
        </w:tc>
        <w:tc>
          <w:tcPr>
            <w:tcW w:w="895" w:type="dxa"/>
          </w:tcPr>
          <w:p w14:paraId="377FD31C" w14:textId="77777777" w:rsidR="00E609C2" w:rsidRPr="00BD08FD" w:rsidRDefault="00E609C2">
            <w:pPr>
              <w:pStyle w:val="TAR"/>
            </w:pPr>
            <w:r w:rsidRPr="00BD08FD">
              <w:t xml:space="preserve">  14</w:t>
            </w:r>
          </w:p>
        </w:tc>
        <w:tc>
          <w:tcPr>
            <w:tcW w:w="895" w:type="dxa"/>
          </w:tcPr>
          <w:p w14:paraId="3DD2A107" w14:textId="77777777" w:rsidR="00E609C2" w:rsidRPr="00BD08FD" w:rsidRDefault="00E609C2">
            <w:pPr>
              <w:pStyle w:val="TAR"/>
            </w:pPr>
            <w:r w:rsidRPr="00BD08FD">
              <w:t xml:space="preserve">  10</w:t>
            </w:r>
          </w:p>
        </w:tc>
        <w:tc>
          <w:tcPr>
            <w:tcW w:w="895" w:type="dxa"/>
          </w:tcPr>
          <w:p w14:paraId="54786ACD" w14:textId="77777777" w:rsidR="00E609C2" w:rsidRPr="00BD08FD" w:rsidRDefault="00E609C2">
            <w:pPr>
              <w:pStyle w:val="TAR"/>
            </w:pPr>
            <w:r w:rsidRPr="00BD08FD">
              <w:t xml:space="preserve">  16</w:t>
            </w:r>
          </w:p>
        </w:tc>
        <w:tc>
          <w:tcPr>
            <w:tcW w:w="895" w:type="dxa"/>
          </w:tcPr>
          <w:p w14:paraId="2AA60B79" w14:textId="77777777" w:rsidR="00E609C2" w:rsidRPr="00BD08FD" w:rsidRDefault="00E609C2">
            <w:pPr>
              <w:pStyle w:val="TAR"/>
            </w:pPr>
            <w:r w:rsidRPr="00BD08FD">
              <w:t xml:space="preserve">  28</w:t>
            </w:r>
          </w:p>
        </w:tc>
        <w:tc>
          <w:tcPr>
            <w:tcW w:w="895" w:type="dxa"/>
          </w:tcPr>
          <w:p w14:paraId="3F12E1FF" w14:textId="77777777" w:rsidR="00E609C2" w:rsidRPr="00BD08FD" w:rsidRDefault="00E609C2">
            <w:pPr>
              <w:pStyle w:val="TAR"/>
            </w:pPr>
            <w:r w:rsidRPr="00BD08FD">
              <w:t xml:space="preserve">  74</w:t>
            </w:r>
          </w:p>
        </w:tc>
        <w:tc>
          <w:tcPr>
            <w:tcW w:w="895" w:type="dxa"/>
          </w:tcPr>
          <w:p w14:paraId="5274C096" w14:textId="77777777" w:rsidR="00E609C2" w:rsidRPr="00BD08FD" w:rsidRDefault="00E609C2">
            <w:pPr>
              <w:pStyle w:val="TAR"/>
            </w:pPr>
            <w:r w:rsidRPr="00BD08FD">
              <w:t xml:space="preserve">  29</w:t>
            </w:r>
          </w:p>
        </w:tc>
      </w:tr>
      <w:tr w:rsidR="00E609C2" w:rsidRPr="00BD08FD" w14:paraId="3ACC7358" w14:textId="77777777">
        <w:trPr>
          <w:jc w:val="center"/>
        </w:trPr>
        <w:tc>
          <w:tcPr>
            <w:tcW w:w="895" w:type="dxa"/>
          </w:tcPr>
          <w:p w14:paraId="67F3CE77" w14:textId="77777777" w:rsidR="00E609C2" w:rsidRPr="00BD08FD" w:rsidRDefault="00E609C2">
            <w:pPr>
              <w:pStyle w:val="TAR"/>
            </w:pPr>
            <w:r w:rsidRPr="00BD08FD">
              <w:t xml:space="preserve">    75</w:t>
            </w:r>
          </w:p>
        </w:tc>
        <w:tc>
          <w:tcPr>
            <w:tcW w:w="895" w:type="dxa"/>
          </w:tcPr>
          <w:p w14:paraId="0F44AC1C" w14:textId="77777777" w:rsidR="00E609C2" w:rsidRPr="00BD08FD" w:rsidRDefault="00E609C2">
            <w:pPr>
              <w:pStyle w:val="TAR"/>
            </w:pPr>
            <w:r w:rsidRPr="00BD08FD">
              <w:t xml:space="preserve">  27</w:t>
            </w:r>
          </w:p>
        </w:tc>
        <w:tc>
          <w:tcPr>
            <w:tcW w:w="895" w:type="dxa"/>
          </w:tcPr>
          <w:p w14:paraId="588B71D5" w14:textId="77777777" w:rsidR="00E609C2" w:rsidRPr="00BD08FD" w:rsidRDefault="00E609C2">
            <w:pPr>
              <w:pStyle w:val="TAR"/>
            </w:pPr>
            <w:r w:rsidRPr="00BD08FD">
              <w:t xml:space="preserve">  73</w:t>
            </w:r>
          </w:p>
        </w:tc>
        <w:tc>
          <w:tcPr>
            <w:tcW w:w="895" w:type="dxa"/>
          </w:tcPr>
          <w:p w14:paraId="789AD30A" w14:textId="77777777" w:rsidR="00E609C2" w:rsidRPr="00BD08FD" w:rsidRDefault="00E609C2">
            <w:pPr>
              <w:pStyle w:val="TAR"/>
            </w:pPr>
            <w:r w:rsidRPr="00BD08FD">
              <w:t xml:space="preserve">  26</w:t>
            </w:r>
          </w:p>
        </w:tc>
        <w:tc>
          <w:tcPr>
            <w:tcW w:w="895" w:type="dxa"/>
          </w:tcPr>
          <w:p w14:paraId="669F1E97" w14:textId="77777777" w:rsidR="00E609C2" w:rsidRPr="00BD08FD" w:rsidRDefault="00E609C2">
            <w:pPr>
              <w:pStyle w:val="TAR"/>
            </w:pPr>
            <w:r w:rsidRPr="00BD08FD">
              <w:t xml:space="preserve">  72</w:t>
            </w:r>
          </w:p>
        </w:tc>
        <w:tc>
          <w:tcPr>
            <w:tcW w:w="895" w:type="dxa"/>
          </w:tcPr>
          <w:p w14:paraId="01657FB8" w14:textId="77777777" w:rsidR="00E609C2" w:rsidRPr="00BD08FD" w:rsidRDefault="00E609C2">
            <w:pPr>
              <w:pStyle w:val="TAR"/>
            </w:pPr>
            <w:r w:rsidRPr="00BD08FD">
              <w:t xml:space="preserve">  30</w:t>
            </w:r>
          </w:p>
        </w:tc>
        <w:tc>
          <w:tcPr>
            <w:tcW w:w="895" w:type="dxa"/>
          </w:tcPr>
          <w:p w14:paraId="2DE168CC" w14:textId="77777777" w:rsidR="00E609C2" w:rsidRPr="00BD08FD" w:rsidRDefault="00E609C2">
            <w:pPr>
              <w:pStyle w:val="TAR"/>
            </w:pPr>
            <w:r w:rsidRPr="00BD08FD">
              <w:t xml:space="preserve">  76</w:t>
            </w:r>
          </w:p>
        </w:tc>
        <w:tc>
          <w:tcPr>
            <w:tcW w:w="895" w:type="dxa"/>
          </w:tcPr>
          <w:p w14:paraId="3B7E215E" w14:textId="77777777" w:rsidR="00E609C2" w:rsidRPr="00BD08FD" w:rsidRDefault="00E609C2">
            <w:pPr>
              <w:pStyle w:val="TAR"/>
            </w:pPr>
            <w:r w:rsidRPr="00BD08FD">
              <w:t xml:space="preserve">  51</w:t>
            </w:r>
          </w:p>
        </w:tc>
        <w:tc>
          <w:tcPr>
            <w:tcW w:w="895" w:type="dxa"/>
          </w:tcPr>
          <w:p w14:paraId="70D2EE85" w14:textId="77777777" w:rsidR="00E609C2" w:rsidRPr="00BD08FD" w:rsidRDefault="00E609C2">
            <w:pPr>
              <w:pStyle w:val="TAR"/>
            </w:pPr>
            <w:r w:rsidRPr="00BD08FD">
              <w:t xml:space="preserve">  97</w:t>
            </w:r>
          </w:p>
        </w:tc>
        <w:tc>
          <w:tcPr>
            <w:tcW w:w="895" w:type="dxa"/>
          </w:tcPr>
          <w:p w14:paraId="671564E4" w14:textId="77777777" w:rsidR="00E609C2" w:rsidRPr="00BD08FD" w:rsidRDefault="00E609C2">
            <w:pPr>
              <w:pStyle w:val="TAR"/>
            </w:pPr>
            <w:r w:rsidRPr="00BD08FD">
              <w:t xml:space="preserve">  50</w:t>
            </w:r>
          </w:p>
        </w:tc>
      </w:tr>
      <w:tr w:rsidR="00E609C2" w:rsidRPr="00BD08FD" w14:paraId="5111BA16" w14:textId="77777777">
        <w:trPr>
          <w:jc w:val="center"/>
        </w:trPr>
        <w:tc>
          <w:tcPr>
            <w:tcW w:w="895" w:type="dxa"/>
          </w:tcPr>
          <w:p w14:paraId="5071BBC1" w14:textId="77777777" w:rsidR="00E609C2" w:rsidRPr="00BD08FD" w:rsidRDefault="00E609C2">
            <w:pPr>
              <w:pStyle w:val="TAR"/>
            </w:pPr>
            <w:r w:rsidRPr="00BD08FD">
              <w:t xml:space="preserve">    71</w:t>
            </w:r>
          </w:p>
        </w:tc>
        <w:tc>
          <w:tcPr>
            <w:tcW w:w="895" w:type="dxa"/>
          </w:tcPr>
          <w:p w14:paraId="363CAB36" w14:textId="77777777" w:rsidR="00E609C2" w:rsidRPr="00BD08FD" w:rsidRDefault="00E609C2">
            <w:pPr>
              <w:pStyle w:val="TAR"/>
            </w:pPr>
            <w:r w:rsidRPr="00BD08FD">
              <w:t xml:space="preserve">  96</w:t>
            </w:r>
          </w:p>
        </w:tc>
        <w:tc>
          <w:tcPr>
            <w:tcW w:w="895" w:type="dxa"/>
          </w:tcPr>
          <w:p w14:paraId="50811720" w14:textId="77777777" w:rsidR="00E609C2" w:rsidRPr="00BD08FD" w:rsidRDefault="00E609C2">
            <w:pPr>
              <w:pStyle w:val="TAR"/>
            </w:pPr>
            <w:r w:rsidRPr="00BD08FD">
              <w:t xml:space="preserve"> 117</w:t>
            </w:r>
          </w:p>
        </w:tc>
        <w:tc>
          <w:tcPr>
            <w:tcW w:w="895" w:type="dxa"/>
          </w:tcPr>
          <w:p w14:paraId="0360FEAB" w14:textId="77777777" w:rsidR="00E609C2" w:rsidRPr="00BD08FD" w:rsidRDefault="00E609C2">
            <w:pPr>
              <w:pStyle w:val="TAR"/>
            </w:pPr>
            <w:r w:rsidRPr="00BD08FD">
              <w:t xml:space="preserve">  31</w:t>
            </w:r>
          </w:p>
        </w:tc>
        <w:tc>
          <w:tcPr>
            <w:tcW w:w="895" w:type="dxa"/>
          </w:tcPr>
          <w:p w14:paraId="3B16AA02" w14:textId="77777777" w:rsidR="00E609C2" w:rsidRPr="00BD08FD" w:rsidRDefault="00E609C2">
            <w:pPr>
              <w:pStyle w:val="TAR"/>
            </w:pPr>
            <w:r w:rsidRPr="00BD08FD">
              <w:t xml:space="preserve">  77</w:t>
            </w:r>
          </w:p>
        </w:tc>
        <w:tc>
          <w:tcPr>
            <w:tcW w:w="895" w:type="dxa"/>
          </w:tcPr>
          <w:p w14:paraId="6F84D7EE" w14:textId="77777777" w:rsidR="00E609C2" w:rsidRPr="00BD08FD" w:rsidRDefault="00E609C2">
            <w:pPr>
              <w:pStyle w:val="TAR"/>
            </w:pPr>
            <w:r w:rsidRPr="00BD08FD">
              <w:t xml:space="preserve">  52</w:t>
            </w:r>
          </w:p>
        </w:tc>
        <w:tc>
          <w:tcPr>
            <w:tcW w:w="895" w:type="dxa"/>
          </w:tcPr>
          <w:p w14:paraId="565CB10F" w14:textId="77777777" w:rsidR="00E609C2" w:rsidRPr="00BD08FD" w:rsidRDefault="00E609C2">
            <w:pPr>
              <w:pStyle w:val="TAR"/>
            </w:pPr>
            <w:r w:rsidRPr="00BD08FD">
              <w:t xml:space="preserve">  98</w:t>
            </w:r>
          </w:p>
        </w:tc>
        <w:tc>
          <w:tcPr>
            <w:tcW w:w="895" w:type="dxa"/>
          </w:tcPr>
          <w:p w14:paraId="3D015FFF" w14:textId="77777777" w:rsidR="00E609C2" w:rsidRPr="00BD08FD" w:rsidRDefault="00E609C2">
            <w:pPr>
              <w:pStyle w:val="TAR"/>
            </w:pPr>
            <w:r w:rsidRPr="00BD08FD">
              <w:t xml:space="preserve">  49</w:t>
            </w:r>
          </w:p>
        </w:tc>
        <w:tc>
          <w:tcPr>
            <w:tcW w:w="895" w:type="dxa"/>
          </w:tcPr>
          <w:p w14:paraId="78CC816A" w14:textId="77777777" w:rsidR="00E609C2" w:rsidRPr="00BD08FD" w:rsidRDefault="00E609C2">
            <w:pPr>
              <w:pStyle w:val="TAR"/>
            </w:pPr>
            <w:r w:rsidRPr="00BD08FD">
              <w:t xml:space="preserve">  70</w:t>
            </w:r>
          </w:p>
        </w:tc>
        <w:tc>
          <w:tcPr>
            <w:tcW w:w="895" w:type="dxa"/>
          </w:tcPr>
          <w:p w14:paraId="588DC029" w14:textId="77777777" w:rsidR="00E609C2" w:rsidRPr="00BD08FD" w:rsidRDefault="00E609C2">
            <w:pPr>
              <w:pStyle w:val="TAR"/>
            </w:pPr>
            <w:r w:rsidRPr="00BD08FD">
              <w:t xml:space="preserve">  95</w:t>
            </w:r>
          </w:p>
        </w:tc>
      </w:tr>
      <w:tr w:rsidR="00E609C2" w:rsidRPr="00BD08FD" w14:paraId="61F7F0AC" w14:textId="77777777">
        <w:trPr>
          <w:jc w:val="center"/>
        </w:trPr>
        <w:tc>
          <w:tcPr>
            <w:tcW w:w="895" w:type="dxa"/>
          </w:tcPr>
          <w:p w14:paraId="301CCBFD" w14:textId="77777777" w:rsidR="00E609C2" w:rsidRPr="00BD08FD" w:rsidRDefault="00E609C2">
            <w:pPr>
              <w:pStyle w:val="TAR"/>
            </w:pPr>
            <w:r w:rsidRPr="00BD08FD">
              <w:t xml:space="preserve">   116</w:t>
            </w:r>
          </w:p>
        </w:tc>
        <w:tc>
          <w:tcPr>
            <w:tcW w:w="895" w:type="dxa"/>
          </w:tcPr>
          <w:p w14:paraId="5BCA7543" w14:textId="77777777" w:rsidR="00E609C2" w:rsidRPr="00BD08FD" w:rsidRDefault="00E609C2">
            <w:pPr>
              <w:pStyle w:val="TAR"/>
            </w:pPr>
            <w:r w:rsidRPr="00BD08FD">
              <w:t xml:space="preserve">  53</w:t>
            </w:r>
          </w:p>
        </w:tc>
        <w:tc>
          <w:tcPr>
            <w:tcW w:w="895" w:type="dxa"/>
          </w:tcPr>
          <w:p w14:paraId="010168B4" w14:textId="77777777" w:rsidR="00E609C2" w:rsidRPr="00BD08FD" w:rsidRDefault="00E609C2">
            <w:pPr>
              <w:pStyle w:val="TAR"/>
            </w:pPr>
            <w:r w:rsidRPr="00BD08FD">
              <w:t xml:space="preserve">  99</w:t>
            </w:r>
          </w:p>
        </w:tc>
        <w:tc>
          <w:tcPr>
            <w:tcW w:w="895" w:type="dxa"/>
          </w:tcPr>
          <w:p w14:paraId="2E1A814E" w14:textId="77777777" w:rsidR="00E609C2" w:rsidRPr="00BD08FD" w:rsidRDefault="00E609C2">
            <w:pPr>
              <w:pStyle w:val="TAR"/>
            </w:pPr>
            <w:r w:rsidRPr="00BD08FD">
              <w:t xml:space="preserve">  32</w:t>
            </w:r>
          </w:p>
        </w:tc>
        <w:tc>
          <w:tcPr>
            <w:tcW w:w="895" w:type="dxa"/>
          </w:tcPr>
          <w:p w14:paraId="49DF64DA" w14:textId="77777777" w:rsidR="00E609C2" w:rsidRPr="00BD08FD" w:rsidRDefault="00E609C2">
            <w:pPr>
              <w:pStyle w:val="TAR"/>
            </w:pPr>
            <w:r w:rsidRPr="00BD08FD">
              <w:t xml:space="preserve">  78</w:t>
            </w:r>
          </w:p>
        </w:tc>
        <w:tc>
          <w:tcPr>
            <w:tcW w:w="895" w:type="dxa"/>
          </w:tcPr>
          <w:p w14:paraId="1A2CEA88" w14:textId="77777777" w:rsidR="00E609C2" w:rsidRPr="00BD08FD" w:rsidRDefault="00E609C2">
            <w:pPr>
              <w:pStyle w:val="TAR"/>
            </w:pPr>
            <w:r w:rsidRPr="00BD08FD">
              <w:t xml:space="preserve">  33</w:t>
            </w:r>
          </w:p>
        </w:tc>
        <w:tc>
          <w:tcPr>
            <w:tcW w:w="895" w:type="dxa"/>
          </w:tcPr>
          <w:p w14:paraId="482E31C8" w14:textId="77777777" w:rsidR="00E609C2" w:rsidRPr="00BD08FD" w:rsidRDefault="00E609C2">
            <w:pPr>
              <w:pStyle w:val="TAR"/>
            </w:pPr>
            <w:r w:rsidRPr="00BD08FD">
              <w:t xml:space="preserve">  79</w:t>
            </w:r>
          </w:p>
        </w:tc>
        <w:tc>
          <w:tcPr>
            <w:tcW w:w="895" w:type="dxa"/>
          </w:tcPr>
          <w:p w14:paraId="2F389F59" w14:textId="77777777" w:rsidR="00E609C2" w:rsidRPr="00BD08FD" w:rsidRDefault="00E609C2">
            <w:pPr>
              <w:pStyle w:val="TAR"/>
            </w:pPr>
            <w:r w:rsidRPr="00BD08FD">
              <w:t xml:space="preserve">  48</w:t>
            </w:r>
          </w:p>
        </w:tc>
        <w:tc>
          <w:tcPr>
            <w:tcW w:w="895" w:type="dxa"/>
          </w:tcPr>
          <w:p w14:paraId="2A45DD12" w14:textId="77777777" w:rsidR="00E609C2" w:rsidRPr="00BD08FD" w:rsidRDefault="00E609C2">
            <w:pPr>
              <w:pStyle w:val="TAR"/>
            </w:pPr>
            <w:r w:rsidRPr="00BD08FD">
              <w:t xml:space="preserve">  69</w:t>
            </w:r>
          </w:p>
        </w:tc>
        <w:tc>
          <w:tcPr>
            <w:tcW w:w="895" w:type="dxa"/>
          </w:tcPr>
          <w:p w14:paraId="553EB6CE" w14:textId="77777777" w:rsidR="00E609C2" w:rsidRPr="00BD08FD" w:rsidRDefault="00E609C2">
            <w:pPr>
              <w:pStyle w:val="TAR"/>
            </w:pPr>
            <w:r w:rsidRPr="00BD08FD">
              <w:t xml:space="preserve">  94</w:t>
            </w:r>
          </w:p>
        </w:tc>
      </w:tr>
      <w:tr w:rsidR="00E609C2" w:rsidRPr="00BD08FD" w14:paraId="226EDA73" w14:textId="77777777">
        <w:trPr>
          <w:jc w:val="center"/>
        </w:trPr>
        <w:tc>
          <w:tcPr>
            <w:tcW w:w="895" w:type="dxa"/>
          </w:tcPr>
          <w:p w14:paraId="7FD8EFA4" w14:textId="77777777" w:rsidR="00E609C2" w:rsidRPr="00BD08FD" w:rsidRDefault="00E609C2">
            <w:pPr>
              <w:pStyle w:val="TAR"/>
            </w:pPr>
            <w:r w:rsidRPr="00BD08FD">
              <w:t xml:space="preserve">   115</w:t>
            </w:r>
          </w:p>
        </w:tc>
        <w:tc>
          <w:tcPr>
            <w:tcW w:w="895" w:type="dxa"/>
          </w:tcPr>
          <w:p w14:paraId="406E5BC4" w14:textId="77777777" w:rsidR="00E609C2" w:rsidRPr="00BD08FD" w:rsidRDefault="00E609C2">
            <w:pPr>
              <w:pStyle w:val="TAR"/>
            </w:pPr>
            <w:r w:rsidRPr="00BD08FD">
              <w:t xml:space="preserve">  47</w:t>
            </w:r>
          </w:p>
        </w:tc>
        <w:tc>
          <w:tcPr>
            <w:tcW w:w="895" w:type="dxa"/>
          </w:tcPr>
          <w:p w14:paraId="64C34B56" w14:textId="77777777" w:rsidR="00E609C2" w:rsidRPr="00BD08FD" w:rsidRDefault="00E609C2">
            <w:pPr>
              <w:pStyle w:val="TAR"/>
            </w:pPr>
            <w:r w:rsidRPr="00BD08FD">
              <w:t xml:space="preserve">  68</w:t>
            </w:r>
          </w:p>
        </w:tc>
        <w:tc>
          <w:tcPr>
            <w:tcW w:w="895" w:type="dxa"/>
          </w:tcPr>
          <w:p w14:paraId="332E19FB" w14:textId="77777777" w:rsidR="00E609C2" w:rsidRPr="00BD08FD" w:rsidRDefault="00E609C2">
            <w:pPr>
              <w:pStyle w:val="TAR"/>
            </w:pPr>
            <w:r w:rsidRPr="00BD08FD">
              <w:t xml:space="preserve">  93</w:t>
            </w:r>
          </w:p>
        </w:tc>
        <w:tc>
          <w:tcPr>
            <w:tcW w:w="895" w:type="dxa"/>
          </w:tcPr>
          <w:p w14:paraId="0AA76FB4" w14:textId="77777777" w:rsidR="00E609C2" w:rsidRPr="00BD08FD" w:rsidRDefault="00E609C2">
            <w:pPr>
              <w:pStyle w:val="TAR"/>
            </w:pPr>
            <w:r w:rsidRPr="00BD08FD">
              <w:t xml:space="preserve"> 114</w:t>
            </w:r>
          </w:p>
        </w:tc>
        <w:tc>
          <w:tcPr>
            <w:tcW w:w="895" w:type="dxa"/>
          </w:tcPr>
          <w:p w14:paraId="547504BC" w14:textId="77777777" w:rsidR="00E609C2" w:rsidRPr="00BD08FD" w:rsidRDefault="00E609C2">
            <w:pPr>
              <w:pStyle w:val="TAR"/>
            </w:pPr>
            <w:r w:rsidRPr="00BD08FD">
              <w:t xml:space="preserve">  46</w:t>
            </w:r>
          </w:p>
        </w:tc>
        <w:tc>
          <w:tcPr>
            <w:tcW w:w="895" w:type="dxa"/>
          </w:tcPr>
          <w:p w14:paraId="284390EA" w14:textId="77777777" w:rsidR="00E609C2" w:rsidRPr="00BD08FD" w:rsidRDefault="00E609C2">
            <w:pPr>
              <w:pStyle w:val="TAR"/>
            </w:pPr>
            <w:r w:rsidRPr="00BD08FD">
              <w:t xml:space="preserve">  67</w:t>
            </w:r>
          </w:p>
        </w:tc>
        <w:tc>
          <w:tcPr>
            <w:tcW w:w="895" w:type="dxa"/>
          </w:tcPr>
          <w:p w14:paraId="431B3B12" w14:textId="77777777" w:rsidR="00E609C2" w:rsidRPr="00BD08FD" w:rsidRDefault="00E609C2">
            <w:pPr>
              <w:pStyle w:val="TAR"/>
            </w:pPr>
            <w:r w:rsidRPr="00BD08FD">
              <w:t xml:space="preserve">  92</w:t>
            </w:r>
          </w:p>
        </w:tc>
        <w:tc>
          <w:tcPr>
            <w:tcW w:w="895" w:type="dxa"/>
          </w:tcPr>
          <w:p w14:paraId="06B6081F" w14:textId="77777777" w:rsidR="00E609C2" w:rsidRPr="00BD08FD" w:rsidRDefault="00E609C2">
            <w:pPr>
              <w:pStyle w:val="TAR"/>
            </w:pPr>
            <w:r w:rsidRPr="00BD08FD">
              <w:t xml:space="preserve"> 113</w:t>
            </w:r>
          </w:p>
        </w:tc>
        <w:tc>
          <w:tcPr>
            <w:tcW w:w="895" w:type="dxa"/>
          </w:tcPr>
          <w:p w14:paraId="106233EE" w14:textId="77777777" w:rsidR="00E609C2" w:rsidRPr="00BD08FD" w:rsidRDefault="00E609C2">
            <w:pPr>
              <w:pStyle w:val="TAR"/>
            </w:pPr>
            <w:r w:rsidRPr="00BD08FD">
              <w:t xml:space="preserve">  19</w:t>
            </w:r>
          </w:p>
        </w:tc>
      </w:tr>
      <w:tr w:rsidR="00E609C2" w:rsidRPr="00BD08FD" w14:paraId="4BEB015D" w14:textId="77777777">
        <w:trPr>
          <w:jc w:val="center"/>
        </w:trPr>
        <w:tc>
          <w:tcPr>
            <w:tcW w:w="895" w:type="dxa"/>
          </w:tcPr>
          <w:p w14:paraId="11BF2EF8" w14:textId="77777777" w:rsidR="00E609C2" w:rsidRPr="00BD08FD" w:rsidRDefault="00E609C2">
            <w:pPr>
              <w:pStyle w:val="TAR"/>
            </w:pPr>
            <w:r w:rsidRPr="00BD08FD">
              <w:t xml:space="preserve">    21</w:t>
            </w:r>
          </w:p>
        </w:tc>
        <w:tc>
          <w:tcPr>
            <w:tcW w:w="895" w:type="dxa"/>
          </w:tcPr>
          <w:p w14:paraId="6E79949E" w14:textId="77777777" w:rsidR="00E609C2" w:rsidRPr="00BD08FD" w:rsidRDefault="00E609C2">
            <w:pPr>
              <w:pStyle w:val="TAR"/>
            </w:pPr>
            <w:r w:rsidRPr="00BD08FD">
              <w:t xml:space="preserve">  23</w:t>
            </w:r>
          </w:p>
        </w:tc>
        <w:tc>
          <w:tcPr>
            <w:tcW w:w="895" w:type="dxa"/>
          </w:tcPr>
          <w:p w14:paraId="494757E6" w14:textId="77777777" w:rsidR="00E609C2" w:rsidRPr="00BD08FD" w:rsidRDefault="00E609C2">
            <w:pPr>
              <w:pStyle w:val="TAR"/>
            </w:pPr>
            <w:r w:rsidRPr="00BD08FD">
              <w:t xml:space="preserve">  22</w:t>
            </w:r>
          </w:p>
        </w:tc>
        <w:tc>
          <w:tcPr>
            <w:tcW w:w="895" w:type="dxa"/>
          </w:tcPr>
          <w:p w14:paraId="5103FEFA" w14:textId="77777777" w:rsidR="00E609C2" w:rsidRPr="00BD08FD" w:rsidRDefault="00E609C2">
            <w:pPr>
              <w:pStyle w:val="TAR"/>
            </w:pPr>
            <w:r w:rsidRPr="00BD08FD">
              <w:t xml:space="preserve">  18</w:t>
            </w:r>
          </w:p>
        </w:tc>
        <w:tc>
          <w:tcPr>
            <w:tcW w:w="895" w:type="dxa"/>
          </w:tcPr>
          <w:p w14:paraId="2159904B" w14:textId="77777777" w:rsidR="00E609C2" w:rsidRPr="00BD08FD" w:rsidRDefault="00E609C2">
            <w:pPr>
              <w:pStyle w:val="TAR"/>
            </w:pPr>
            <w:r w:rsidRPr="00BD08FD">
              <w:t xml:space="preserve">  17</w:t>
            </w:r>
          </w:p>
        </w:tc>
        <w:tc>
          <w:tcPr>
            <w:tcW w:w="895" w:type="dxa"/>
          </w:tcPr>
          <w:p w14:paraId="04014E10" w14:textId="77777777" w:rsidR="00E609C2" w:rsidRPr="00BD08FD" w:rsidRDefault="00E609C2">
            <w:pPr>
              <w:pStyle w:val="TAR"/>
            </w:pPr>
            <w:r w:rsidRPr="00BD08FD">
              <w:t xml:space="preserve">  20</w:t>
            </w:r>
          </w:p>
        </w:tc>
        <w:tc>
          <w:tcPr>
            <w:tcW w:w="895" w:type="dxa"/>
          </w:tcPr>
          <w:p w14:paraId="411C73DC" w14:textId="77777777" w:rsidR="00E609C2" w:rsidRPr="00BD08FD" w:rsidRDefault="00E609C2">
            <w:pPr>
              <w:pStyle w:val="TAR"/>
            </w:pPr>
            <w:r w:rsidRPr="00BD08FD">
              <w:t xml:space="preserve">  24</w:t>
            </w:r>
          </w:p>
        </w:tc>
        <w:tc>
          <w:tcPr>
            <w:tcW w:w="895" w:type="dxa"/>
          </w:tcPr>
          <w:p w14:paraId="7B9593AA" w14:textId="77777777" w:rsidR="00E609C2" w:rsidRPr="00BD08FD" w:rsidRDefault="00E609C2">
            <w:pPr>
              <w:pStyle w:val="TAR"/>
            </w:pPr>
            <w:r w:rsidRPr="00BD08FD">
              <w:t xml:space="preserve"> 111</w:t>
            </w:r>
          </w:p>
        </w:tc>
        <w:tc>
          <w:tcPr>
            <w:tcW w:w="895" w:type="dxa"/>
          </w:tcPr>
          <w:p w14:paraId="344ECB4F" w14:textId="77777777" w:rsidR="00E609C2" w:rsidRPr="00BD08FD" w:rsidRDefault="00E609C2">
            <w:pPr>
              <w:pStyle w:val="TAR"/>
            </w:pPr>
            <w:r w:rsidRPr="00BD08FD">
              <w:t xml:space="preserve">  43</w:t>
            </w:r>
          </w:p>
        </w:tc>
        <w:tc>
          <w:tcPr>
            <w:tcW w:w="895" w:type="dxa"/>
          </w:tcPr>
          <w:p w14:paraId="4DDA5490" w14:textId="77777777" w:rsidR="00E609C2" w:rsidRPr="00BD08FD" w:rsidRDefault="00E609C2">
            <w:pPr>
              <w:pStyle w:val="TAR"/>
            </w:pPr>
            <w:r w:rsidRPr="00BD08FD">
              <w:t xml:space="preserve">  89</w:t>
            </w:r>
          </w:p>
        </w:tc>
      </w:tr>
      <w:tr w:rsidR="00E609C2" w:rsidRPr="00BD08FD" w14:paraId="37A93D7D" w14:textId="77777777">
        <w:trPr>
          <w:jc w:val="center"/>
        </w:trPr>
        <w:tc>
          <w:tcPr>
            <w:tcW w:w="895" w:type="dxa"/>
          </w:tcPr>
          <w:p w14:paraId="11A01997" w14:textId="77777777" w:rsidR="00E609C2" w:rsidRPr="00BD08FD" w:rsidRDefault="00E609C2">
            <w:pPr>
              <w:pStyle w:val="TAR"/>
            </w:pPr>
            <w:r w:rsidRPr="00BD08FD">
              <w:t xml:space="preserve">   110</w:t>
            </w:r>
          </w:p>
        </w:tc>
        <w:tc>
          <w:tcPr>
            <w:tcW w:w="895" w:type="dxa"/>
          </w:tcPr>
          <w:p w14:paraId="4602704D" w14:textId="77777777" w:rsidR="00E609C2" w:rsidRPr="00BD08FD" w:rsidRDefault="00E609C2">
            <w:pPr>
              <w:pStyle w:val="TAR"/>
            </w:pPr>
            <w:r w:rsidRPr="00BD08FD">
              <w:t xml:space="preserve">  64</w:t>
            </w:r>
          </w:p>
        </w:tc>
        <w:tc>
          <w:tcPr>
            <w:tcW w:w="895" w:type="dxa"/>
          </w:tcPr>
          <w:p w14:paraId="669B0785" w14:textId="77777777" w:rsidR="00E609C2" w:rsidRPr="00BD08FD" w:rsidRDefault="00E609C2">
            <w:pPr>
              <w:pStyle w:val="TAR"/>
            </w:pPr>
            <w:r w:rsidRPr="00BD08FD">
              <w:t xml:space="preserve">  65</w:t>
            </w:r>
          </w:p>
        </w:tc>
        <w:tc>
          <w:tcPr>
            <w:tcW w:w="895" w:type="dxa"/>
          </w:tcPr>
          <w:p w14:paraId="647C7971" w14:textId="77777777" w:rsidR="00E609C2" w:rsidRPr="00BD08FD" w:rsidRDefault="00E609C2">
            <w:pPr>
              <w:pStyle w:val="TAR"/>
            </w:pPr>
            <w:r w:rsidRPr="00BD08FD">
              <w:t xml:space="preserve">  44</w:t>
            </w:r>
          </w:p>
        </w:tc>
        <w:tc>
          <w:tcPr>
            <w:tcW w:w="895" w:type="dxa"/>
          </w:tcPr>
          <w:p w14:paraId="164BD51F" w14:textId="77777777" w:rsidR="00E609C2" w:rsidRPr="00BD08FD" w:rsidRDefault="00E609C2">
            <w:pPr>
              <w:pStyle w:val="TAR"/>
            </w:pPr>
            <w:r w:rsidRPr="00BD08FD">
              <w:t xml:space="preserve">  90</w:t>
            </w:r>
          </w:p>
        </w:tc>
        <w:tc>
          <w:tcPr>
            <w:tcW w:w="895" w:type="dxa"/>
          </w:tcPr>
          <w:p w14:paraId="763BBD68" w14:textId="77777777" w:rsidR="00E609C2" w:rsidRPr="00BD08FD" w:rsidRDefault="00E609C2">
            <w:pPr>
              <w:pStyle w:val="TAR"/>
            </w:pPr>
            <w:r w:rsidRPr="00BD08FD">
              <w:t xml:space="preserve">  25</w:t>
            </w:r>
          </w:p>
        </w:tc>
        <w:tc>
          <w:tcPr>
            <w:tcW w:w="895" w:type="dxa"/>
          </w:tcPr>
          <w:p w14:paraId="6CDE32FE" w14:textId="77777777" w:rsidR="00E609C2" w:rsidRPr="00BD08FD" w:rsidRDefault="00E609C2">
            <w:pPr>
              <w:pStyle w:val="TAR"/>
            </w:pPr>
            <w:r w:rsidRPr="00BD08FD">
              <w:t xml:space="preserve">  45</w:t>
            </w:r>
          </w:p>
        </w:tc>
        <w:tc>
          <w:tcPr>
            <w:tcW w:w="895" w:type="dxa"/>
          </w:tcPr>
          <w:p w14:paraId="23572FFD" w14:textId="77777777" w:rsidR="00E609C2" w:rsidRPr="00BD08FD" w:rsidRDefault="00E609C2">
            <w:pPr>
              <w:pStyle w:val="TAR"/>
            </w:pPr>
            <w:r w:rsidRPr="00BD08FD">
              <w:t xml:space="preserve">  66</w:t>
            </w:r>
          </w:p>
        </w:tc>
        <w:tc>
          <w:tcPr>
            <w:tcW w:w="895" w:type="dxa"/>
          </w:tcPr>
          <w:p w14:paraId="62D8BE2C" w14:textId="77777777" w:rsidR="00E609C2" w:rsidRPr="00BD08FD" w:rsidRDefault="00E609C2">
            <w:pPr>
              <w:pStyle w:val="TAR"/>
            </w:pPr>
            <w:r w:rsidRPr="00BD08FD">
              <w:t xml:space="preserve">  91</w:t>
            </w:r>
          </w:p>
        </w:tc>
        <w:tc>
          <w:tcPr>
            <w:tcW w:w="895" w:type="dxa"/>
          </w:tcPr>
          <w:p w14:paraId="30047FD8" w14:textId="77777777" w:rsidR="00E609C2" w:rsidRPr="00BD08FD" w:rsidRDefault="00E609C2">
            <w:pPr>
              <w:pStyle w:val="TAR"/>
            </w:pPr>
            <w:r w:rsidRPr="00BD08FD">
              <w:t xml:space="preserve"> 112</w:t>
            </w:r>
          </w:p>
        </w:tc>
      </w:tr>
      <w:tr w:rsidR="00E609C2" w:rsidRPr="00BD08FD" w14:paraId="35D9EC4B" w14:textId="77777777">
        <w:trPr>
          <w:jc w:val="center"/>
        </w:trPr>
        <w:tc>
          <w:tcPr>
            <w:tcW w:w="895" w:type="dxa"/>
          </w:tcPr>
          <w:p w14:paraId="72A8AAD7" w14:textId="77777777" w:rsidR="00E609C2" w:rsidRPr="00BD08FD" w:rsidRDefault="00E609C2">
            <w:pPr>
              <w:pStyle w:val="TAR"/>
            </w:pPr>
            <w:r w:rsidRPr="00BD08FD">
              <w:t xml:space="preserve">    54</w:t>
            </w:r>
          </w:p>
        </w:tc>
        <w:tc>
          <w:tcPr>
            <w:tcW w:w="895" w:type="dxa"/>
          </w:tcPr>
          <w:p w14:paraId="4BAEF06B" w14:textId="77777777" w:rsidR="00E609C2" w:rsidRPr="00BD08FD" w:rsidRDefault="00E609C2">
            <w:pPr>
              <w:pStyle w:val="TAR"/>
            </w:pPr>
            <w:r w:rsidRPr="00BD08FD">
              <w:t xml:space="preserve"> 100</w:t>
            </w:r>
          </w:p>
        </w:tc>
        <w:tc>
          <w:tcPr>
            <w:tcW w:w="895" w:type="dxa"/>
          </w:tcPr>
          <w:p w14:paraId="114A0B85" w14:textId="77777777" w:rsidR="00E609C2" w:rsidRPr="00BD08FD" w:rsidRDefault="00E609C2">
            <w:pPr>
              <w:pStyle w:val="TAR"/>
            </w:pPr>
            <w:r w:rsidRPr="00BD08FD">
              <w:t xml:space="preserve">  40</w:t>
            </w:r>
          </w:p>
        </w:tc>
        <w:tc>
          <w:tcPr>
            <w:tcW w:w="895" w:type="dxa"/>
          </w:tcPr>
          <w:p w14:paraId="60A8AE34" w14:textId="77777777" w:rsidR="00E609C2" w:rsidRPr="00BD08FD" w:rsidRDefault="00E609C2">
            <w:pPr>
              <w:pStyle w:val="TAR"/>
            </w:pPr>
            <w:r w:rsidRPr="00BD08FD">
              <w:t xml:space="preserve">  61</w:t>
            </w:r>
          </w:p>
        </w:tc>
        <w:tc>
          <w:tcPr>
            <w:tcW w:w="895" w:type="dxa"/>
          </w:tcPr>
          <w:p w14:paraId="422FE645" w14:textId="77777777" w:rsidR="00E609C2" w:rsidRPr="00BD08FD" w:rsidRDefault="00E609C2">
            <w:pPr>
              <w:pStyle w:val="TAR"/>
            </w:pPr>
            <w:r w:rsidRPr="00BD08FD">
              <w:t xml:space="preserve">  86</w:t>
            </w:r>
          </w:p>
        </w:tc>
        <w:tc>
          <w:tcPr>
            <w:tcW w:w="895" w:type="dxa"/>
          </w:tcPr>
          <w:p w14:paraId="42A1B5B0" w14:textId="77777777" w:rsidR="00E609C2" w:rsidRPr="00BD08FD" w:rsidRDefault="00E609C2">
            <w:pPr>
              <w:pStyle w:val="TAR"/>
            </w:pPr>
            <w:r w:rsidRPr="00BD08FD">
              <w:t xml:space="preserve"> 107</w:t>
            </w:r>
          </w:p>
        </w:tc>
        <w:tc>
          <w:tcPr>
            <w:tcW w:w="895" w:type="dxa"/>
          </w:tcPr>
          <w:p w14:paraId="50C40BDC" w14:textId="77777777" w:rsidR="00E609C2" w:rsidRPr="00BD08FD" w:rsidRDefault="00E609C2">
            <w:pPr>
              <w:pStyle w:val="TAR"/>
            </w:pPr>
            <w:r w:rsidRPr="00BD08FD">
              <w:t xml:space="preserve">  39</w:t>
            </w:r>
          </w:p>
        </w:tc>
        <w:tc>
          <w:tcPr>
            <w:tcW w:w="895" w:type="dxa"/>
          </w:tcPr>
          <w:p w14:paraId="0C07D87B" w14:textId="77777777" w:rsidR="00E609C2" w:rsidRPr="00BD08FD" w:rsidRDefault="00E609C2">
            <w:pPr>
              <w:pStyle w:val="TAR"/>
            </w:pPr>
            <w:r w:rsidRPr="00BD08FD">
              <w:t xml:space="preserve">  60</w:t>
            </w:r>
          </w:p>
        </w:tc>
        <w:tc>
          <w:tcPr>
            <w:tcW w:w="895" w:type="dxa"/>
          </w:tcPr>
          <w:p w14:paraId="2408AD31" w14:textId="77777777" w:rsidR="00E609C2" w:rsidRPr="00BD08FD" w:rsidRDefault="00E609C2">
            <w:pPr>
              <w:pStyle w:val="TAR"/>
            </w:pPr>
            <w:r w:rsidRPr="00BD08FD">
              <w:t xml:space="preserve">  85</w:t>
            </w:r>
          </w:p>
        </w:tc>
        <w:tc>
          <w:tcPr>
            <w:tcW w:w="895" w:type="dxa"/>
          </w:tcPr>
          <w:p w14:paraId="7BE907B7" w14:textId="77777777" w:rsidR="00E609C2" w:rsidRPr="00BD08FD" w:rsidRDefault="00E609C2">
            <w:pPr>
              <w:pStyle w:val="TAR"/>
            </w:pPr>
            <w:r w:rsidRPr="00BD08FD">
              <w:t xml:space="preserve"> 106</w:t>
            </w:r>
          </w:p>
        </w:tc>
      </w:tr>
      <w:tr w:rsidR="00E609C2" w:rsidRPr="00BD08FD" w14:paraId="4B35BD6D" w14:textId="77777777">
        <w:trPr>
          <w:jc w:val="center"/>
        </w:trPr>
        <w:tc>
          <w:tcPr>
            <w:tcW w:w="895" w:type="dxa"/>
          </w:tcPr>
          <w:p w14:paraId="044AD9FC" w14:textId="77777777" w:rsidR="00E609C2" w:rsidRPr="00BD08FD" w:rsidRDefault="00E609C2">
            <w:pPr>
              <w:pStyle w:val="TAR"/>
            </w:pPr>
            <w:r w:rsidRPr="00BD08FD">
              <w:t xml:space="preserve">    36</w:t>
            </w:r>
          </w:p>
        </w:tc>
        <w:tc>
          <w:tcPr>
            <w:tcW w:w="895" w:type="dxa"/>
          </w:tcPr>
          <w:p w14:paraId="469938C4" w14:textId="77777777" w:rsidR="00E609C2" w:rsidRPr="00BD08FD" w:rsidRDefault="00E609C2">
            <w:pPr>
              <w:pStyle w:val="TAR"/>
            </w:pPr>
            <w:r w:rsidRPr="00BD08FD">
              <w:t xml:space="preserve">  57</w:t>
            </w:r>
          </w:p>
        </w:tc>
        <w:tc>
          <w:tcPr>
            <w:tcW w:w="895" w:type="dxa"/>
          </w:tcPr>
          <w:p w14:paraId="7F239516" w14:textId="77777777" w:rsidR="00E609C2" w:rsidRPr="00BD08FD" w:rsidRDefault="00E609C2">
            <w:pPr>
              <w:pStyle w:val="TAR"/>
            </w:pPr>
            <w:r w:rsidRPr="00BD08FD">
              <w:t xml:space="preserve">  82</w:t>
            </w:r>
          </w:p>
        </w:tc>
        <w:tc>
          <w:tcPr>
            <w:tcW w:w="895" w:type="dxa"/>
          </w:tcPr>
          <w:p w14:paraId="131B5DB0" w14:textId="77777777" w:rsidR="00E609C2" w:rsidRPr="00BD08FD" w:rsidRDefault="00E609C2">
            <w:pPr>
              <w:pStyle w:val="TAR"/>
            </w:pPr>
            <w:r w:rsidRPr="00BD08FD">
              <w:t xml:space="preserve"> 103</w:t>
            </w:r>
          </w:p>
        </w:tc>
        <w:tc>
          <w:tcPr>
            <w:tcW w:w="895" w:type="dxa"/>
          </w:tcPr>
          <w:p w14:paraId="1BE5E39C" w14:textId="77777777" w:rsidR="00E609C2" w:rsidRPr="00BD08FD" w:rsidRDefault="00E609C2">
            <w:pPr>
              <w:pStyle w:val="TAR"/>
            </w:pPr>
            <w:r w:rsidRPr="00BD08FD">
              <w:t xml:space="preserve">  35</w:t>
            </w:r>
          </w:p>
        </w:tc>
        <w:tc>
          <w:tcPr>
            <w:tcW w:w="895" w:type="dxa"/>
          </w:tcPr>
          <w:p w14:paraId="5D5993C3" w14:textId="77777777" w:rsidR="00E609C2" w:rsidRPr="00BD08FD" w:rsidRDefault="00E609C2">
            <w:pPr>
              <w:pStyle w:val="TAR"/>
            </w:pPr>
            <w:r w:rsidRPr="00BD08FD">
              <w:t xml:space="preserve">  56</w:t>
            </w:r>
          </w:p>
        </w:tc>
        <w:tc>
          <w:tcPr>
            <w:tcW w:w="895" w:type="dxa"/>
          </w:tcPr>
          <w:p w14:paraId="5086939A" w14:textId="77777777" w:rsidR="00E609C2" w:rsidRPr="00BD08FD" w:rsidRDefault="00E609C2">
            <w:pPr>
              <w:pStyle w:val="TAR"/>
            </w:pPr>
            <w:r w:rsidRPr="00BD08FD">
              <w:t xml:space="preserve">  81</w:t>
            </w:r>
          </w:p>
        </w:tc>
        <w:tc>
          <w:tcPr>
            <w:tcW w:w="895" w:type="dxa"/>
          </w:tcPr>
          <w:p w14:paraId="55D96D23" w14:textId="77777777" w:rsidR="00E609C2" w:rsidRPr="00BD08FD" w:rsidRDefault="00E609C2">
            <w:pPr>
              <w:pStyle w:val="TAR"/>
            </w:pPr>
            <w:r w:rsidRPr="00BD08FD">
              <w:t xml:space="preserve"> 102</w:t>
            </w:r>
          </w:p>
        </w:tc>
        <w:tc>
          <w:tcPr>
            <w:tcW w:w="895" w:type="dxa"/>
          </w:tcPr>
          <w:p w14:paraId="113CAAAA" w14:textId="77777777" w:rsidR="00E609C2" w:rsidRPr="00BD08FD" w:rsidRDefault="00E609C2">
            <w:pPr>
              <w:pStyle w:val="TAR"/>
            </w:pPr>
            <w:r w:rsidRPr="00BD08FD">
              <w:t xml:space="preserve">  34</w:t>
            </w:r>
          </w:p>
        </w:tc>
        <w:tc>
          <w:tcPr>
            <w:tcW w:w="895" w:type="dxa"/>
          </w:tcPr>
          <w:p w14:paraId="5F6BF227" w14:textId="77777777" w:rsidR="00E609C2" w:rsidRPr="00BD08FD" w:rsidRDefault="00E609C2">
            <w:pPr>
              <w:pStyle w:val="TAR"/>
            </w:pPr>
            <w:r w:rsidRPr="00BD08FD">
              <w:t xml:space="preserve">  55</w:t>
            </w:r>
          </w:p>
        </w:tc>
      </w:tr>
      <w:tr w:rsidR="00E609C2" w:rsidRPr="00BD08FD" w14:paraId="0E759125" w14:textId="77777777">
        <w:trPr>
          <w:jc w:val="center"/>
        </w:trPr>
        <w:tc>
          <w:tcPr>
            <w:tcW w:w="895" w:type="dxa"/>
          </w:tcPr>
          <w:p w14:paraId="67B0D0B8" w14:textId="77777777" w:rsidR="00E609C2" w:rsidRPr="00BD08FD" w:rsidRDefault="00E609C2">
            <w:pPr>
              <w:pStyle w:val="TAR"/>
            </w:pPr>
            <w:r w:rsidRPr="00BD08FD">
              <w:t xml:space="preserve">    80</w:t>
            </w:r>
          </w:p>
        </w:tc>
        <w:tc>
          <w:tcPr>
            <w:tcW w:w="895" w:type="dxa"/>
          </w:tcPr>
          <w:p w14:paraId="0543FFAF" w14:textId="77777777" w:rsidR="00E609C2" w:rsidRPr="00BD08FD" w:rsidRDefault="00E609C2">
            <w:pPr>
              <w:pStyle w:val="TAR"/>
            </w:pPr>
            <w:r w:rsidRPr="00BD08FD">
              <w:t xml:space="preserve"> 101</w:t>
            </w:r>
          </w:p>
        </w:tc>
        <w:tc>
          <w:tcPr>
            <w:tcW w:w="895" w:type="dxa"/>
          </w:tcPr>
          <w:p w14:paraId="1CB49213" w14:textId="77777777" w:rsidR="00E609C2" w:rsidRPr="00BD08FD" w:rsidRDefault="00E609C2">
            <w:pPr>
              <w:pStyle w:val="TAR"/>
            </w:pPr>
            <w:r w:rsidRPr="00BD08FD">
              <w:t xml:space="preserve">  42</w:t>
            </w:r>
          </w:p>
        </w:tc>
        <w:tc>
          <w:tcPr>
            <w:tcW w:w="895" w:type="dxa"/>
          </w:tcPr>
          <w:p w14:paraId="5654B0E7" w14:textId="77777777" w:rsidR="00E609C2" w:rsidRPr="00BD08FD" w:rsidRDefault="00E609C2">
            <w:pPr>
              <w:pStyle w:val="TAR"/>
            </w:pPr>
            <w:r w:rsidRPr="00BD08FD">
              <w:t xml:space="preserve">  63</w:t>
            </w:r>
          </w:p>
        </w:tc>
        <w:tc>
          <w:tcPr>
            <w:tcW w:w="895" w:type="dxa"/>
          </w:tcPr>
          <w:p w14:paraId="0A136B22" w14:textId="77777777" w:rsidR="00E609C2" w:rsidRPr="00BD08FD" w:rsidRDefault="00E609C2">
            <w:pPr>
              <w:pStyle w:val="TAR"/>
            </w:pPr>
            <w:r w:rsidRPr="00BD08FD">
              <w:t xml:space="preserve">  88</w:t>
            </w:r>
          </w:p>
        </w:tc>
        <w:tc>
          <w:tcPr>
            <w:tcW w:w="895" w:type="dxa"/>
          </w:tcPr>
          <w:p w14:paraId="2601A955" w14:textId="77777777" w:rsidR="00E609C2" w:rsidRPr="00BD08FD" w:rsidRDefault="00E609C2">
            <w:pPr>
              <w:pStyle w:val="TAR"/>
            </w:pPr>
            <w:r w:rsidRPr="00BD08FD">
              <w:t xml:space="preserve"> 109</w:t>
            </w:r>
          </w:p>
        </w:tc>
        <w:tc>
          <w:tcPr>
            <w:tcW w:w="895" w:type="dxa"/>
          </w:tcPr>
          <w:p w14:paraId="28C9DB47" w14:textId="77777777" w:rsidR="00E609C2" w:rsidRPr="00BD08FD" w:rsidRDefault="00E609C2">
            <w:pPr>
              <w:pStyle w:val="TAR"/>
            </w:pPr>
            <w:r w:rsidRPr="00BD08FD">
              <w:t xml:space="preserve">  41</w:t>
            </w:r>
          </w:p>
        </w:tc>
        <w:tc>
          <w:tcPr>
            <w:tcW w:w="895" w:type="dxa"/>
          </w:tcPr>
          <w:p w14:paraId="62EDEB83" w14:textId="77777777" w:rsidR="00E609C2" w:rsidRPr="00BD08FD" w:rsidRDefault="00E609C2">
            <w:pPr>
              <w:pStyle w:val="TAR"/>
            </w:pPr>
            <w:r w:rsidRPr="00BD08FD">
              <w:t xml:space="preserve">  62</w:t>
            </w:r>
          </w:p>
        </w:tc>
        <w:tc>
          <w:tcPr>
            <w:tcW w:w="895" w:type="dxa"/>
          </w:tcPr>
          <w:p w14:paraId="5C70EDAF" w14:textId="77777777" w:rsidR="00E609C2" w:rsidRPr="00BD08FD" w:rsidRDefault="00E609C2">
            <w:pPr>
              <w:pStyle w:val="TAR"/>
            </w:pPr>
            <w:r w:rsidRPr="00BD08FD">
              <w:t xml:space="preserve">  87</w:t>
            </w:r>
          </w:p>
        </w:tc>
        <w:tc>
          <w:tcPr>
            <w:tcW w:w="895" w:type="dxa"/>
          </w:tcPr>
          <w:p w14:paraId="735B3E65" w14:textId="77777777" w:rsidR="00E609C2" w:rsidRPr="00BD08FD" w:rsidRDefault="00E609C2">
            <w:pPr>
              <w:pStyle w:val="TAR"/>
            </w:pPr>
            <w:r w:rsidRPr="00BD08FD">
              <w:t xml:space="preserve"> 108</w:t>
            </w:r>
          </w:p>
        </w:tc>
      </w:tr>
      <w:tr w:rsidR="00E609C2" w:rsidRPr="00BD08FD" w14:paraId="37FDEA46" w14:textId="77777777">
        <w:trPr>
          <w:jc w:val="center"/>
        </w:trPr>
        <w:tc>
          <w:tcPr>
            <w:tcW w:w="895" w:type="dxa"/>
          </w:tcPr>
          <w:p w14:paraId="4F4DF402" w14:textId="77777777" w:rsidR="00E609C2" w:rsidRPr="00BD08FD" w:rsidRDefault="00E609C2">
            <w:pPr>
              <w:pStyle w:val="TAR"/>
            </w:pPr>
            <w:r w:rsidRPr="00BD08FD">
              <w:t xml:space="preserve">    38</w:t>
            </w:r>
          </w:p>
        </w:tc>
        <w:tc>
          <w:tcPr>
            <w:tcW w:w="895" w:type="dxa"/>
          </w:tcPr>
          <w:p w14:paraId="7C96DA13" w14:textId="77777777" w:rsidR="00E609C2" w:rsidRPr="00BD08FD" w:rsidRDefault="00E609C2">
            <w:pPr>
              <w:pStyle w:val="TAR"/>
            </w:pPr>
            <w:r w:rsidRPr="00BD08FD">
              <w:t xml:space="preserve">  59</w:t>
            </w:r>
          </w:p>
        </w:tc>
        <w:tc>
          <w:tcPr>
            <w:tcW w:w="895" w:type="dxa"/>
          </w:tcPr>
          <w:p w14:paraId="4238F394" w14:textId="77777777" w:rsidR="00E609C2" w:rsidRPr="00BD08FD" w:rsidRDefault="00E609C2">
            <w:pPr>
              <w:pStyle w:val="TAR"/>
            </w:pPr>
            <w:r w:rsidRPr="00BD08FD">
              <w:t xml:space="preserve">  84</w:t>
            </w:r>
          </w:p>
        </w:tc>
        <w:tc>
          <w:tcPr>
            <w:tcW w:w="895" w:type="dxa"/>
          </w:tcPr>
          <w:p w14:paraId="1DE5452B" w14:textId="77777777" w:rsidR="00E609C2" w:rsidRPr="00BD08FD" w:rsidRDefault="00E609C2">
            <w:pPr>
              <w:pStyle w:val="TAR"/>
            </w:pPr>
            <w:r w:rsidRPr="00BD08FD">
              <w:t xml:space="preserve"> 105</w:t>
            </w:r>
          </w:p>
        </w:tc>
        <w:tc>
          <w:tcPr>
            <w:tcW w:w="895" w:type="dxa"/>
          </w:tcPr>
          <w:p w14:paraId="7F9B3246" w14:textId="77777777" w:rsidR="00E609C2" w:rsidRPr="00BD08FD" w:rsidRDefault="00E609C2">
            <w:pPr>
              <w:pStyle w:val="TAR"/>
            </w:pPr>
            <w:r w:rsidRPr="00BD08FD">
              <w:t xml:space="preserve">  37</w:t>
            </w:r>
          </w:p>
        </w:tc>
        <w:tc>
          <w:tcPr>
            <w:tcW w:w="895" w:type="dxa"/>
          </w:tcPr>
          <w:p w14:paraId="7FE49559" w14:textId="77777777" w:rsidR="00E609C2" w:rsidRPr="00BD08FD" w:rsidRDefault="00E609C2">
            <w:pPr>
              <w:pStyle w:val="TAR"/>
            </w:pPr>
            <w:r w:rsidRPr="00BD08FD">
              <w:t xml:space="preserve">  58</w:t>
            </w:r>
          </w:p>
        </w:tc>
        <w:tc>
          <w:tcPr>
            <w:tcW w:w="895" w:type="dxa"/>
          </w:tcPr>
          <w:p w14:paraId="7F426326" w14:textId="77777777" w:rsidR="00E609C2" w:rsidRPr="00BD08FD" w:rsidRDefault="00E609C2">
            <w:pPr>
              <w:pStyle w:val="TAR"/>
            </w:pPr>
            <w:r w:rsidRPr="00BD08FD">
              <w:t xml:space="preserve">  83</w:t>
            </w:r>
          </w:p>
        </w:tc>
        <w:tc>
          <w:tcPr>
            <w:tcW w:w="895" w:type="dxa"/>
          </w:tcPr>
          <w:p w14:paraId="30E2B7B2" w14:textId="77777777" w:rsidR="00E609C2" w:rsidRPr="00BD08FD" w:rsidRDefault="00E609C2">
            <w:pPr>
              <w:pStyle w:val="TAR"/>
            </w:pPr>
            <w:r w:rsidRPr="00BD08FD">
              <w:t xml:space="preserve"> 104</w:t>
            </w:r>
          </w:p>
        </w:tc>
        <w:tc>
          <w:tcPr>
            <w:tcW w:w="895" w:type="dxa"/>
          </w:tcPr>
          <w:p w14:paraId="04ADEA21" w14:textId="77777777" w:rsidR="00E609C2" w:rsidRPr="00BD08FD" w:rsidRDefault="00E609C2">
            <w:pPr>
              <w:pStyle w:val="TAR"/>
            </w:pPr>
          </w:p>
        </w:tc>
        <w:tc>
          <w:tcPr>
            <w:tcW w:w="895" w:type="dxa"/>
          </w:tcPr>
          <w:p w14:paraId="1EFBABE3" w14:textId="77777777" w:rsidR="00E609C2" w:rsidRPr="00BD08FD" w:rsidRDefault="00E609C2">
            <w:pPr>
              <w:pStyle w:val="TAR"/>
            </w:pPr>
          </w:p>
        </w:tc>
      </w:tr>
    </w:tbl>
    <w:p w14:paraId="23114BDC" w14:textId="77777777" w:rsidR="00E609C2" w:rsidRPr="00BD08FD" w:rsidRDefault="00E609C2"/>
    <w:p w14:paraId="6997F4E3" w14:textId="77777777" w:rsidR="00E609C2" w:rsidRPr="00BD08FD" w:rsidRDefault="00E609C2">
      <w:pPr>
        <w:pStyle w:val="TH"/>
      </w:pPr>
      <w:r w:rsidRPr="00BD08FD">
        <w:lastRenderedPageBreak/>
        <w:t>Table B.4: Ordering of the speech encoder bits for the 6.7 kbit/s mode:</w:t>
      </w:r>
      <w:r w:rsidRPr="00BD08FD">
        <w:rPr>
          <w:i/>
        </w:rPr>
        <w:t xml:space="preserve"> </w:t>
      </w:r>
      <w:r w:rsidRPr="00BD08FD">
        <w:rPr>
          <w:b w:val="0"/>
          <w:i/>
        </w:rPr>
        <w:t>table</w:t>
      </w:r>
      <w:r w:rsidRPr="00BD08FD">
        <w:rPr>
          <w:b w:val="0"/>
          <w:vertAlign w:val="subscript"/>
        </w:rPr>
        <w:t>3</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78E735E0" w14:textId="77777777">
        <w:trPr>
          <w:jc w:val="center"/>
        </w:trPr>
        <w:tc>
          <w:tcPr>
            <w:tcW w:w="895" w:type="dxa"/>
          </w:tcPr>
          <w:p w14:paraId="059A8AA0" w14:textId="77777777" w:rsidR="00E609C2" w:rsidRPr="00BD08FD" w:rsidRDefault="00E609C2">
            <w:pPr>
              <w:pStyle w:val="TAR"/>
            </w:pPr>
            <w:r w:rsidRPr="00BD08FD">
              <w:t xml:space="preserve">       0</w:t>
            </w:r>
          </w:p>
        </w:tc>
        <w:tc>
          <w:tcPr>
            <w:tcW w:w="895" w:type="dxa"/>
          </w:tcPr>
          <w:p w14:paraId="14C4CDA8" w14:textId="77777777" w:rsidR="00E609C2" w:rsidRPr="00BD08FD" w:rsidRDefault="00E609C2">
            <w:pPr>
              <w:pStyle w:val="TAR"/>
            </w:pPr>
            <w:r w:rsidRPr="00BD08FD">
              <w:t xml:space="preserve">   1</w:t>
            </w:r>
          </w:p>
        </w:tc>
        <w:tc>
          <w:tcPr>
            <w:tcW w:w="895" w:type="dxa"/>
          </w:tcPr>
          <w:p w14:paraId="5D125BFA" w14:textId="77777777" w:rsidR="00E609C2" w:rsidRPr="00BD08FD" w:rsidRDefault="00E609C2">
            <w:pPr>
              <w:pStyle w:val="TAR"/>
            </w:pPr>
            <w:r w:rsidRPr="00BD08FD">
              <w:t xml:space="preserve">   4</w:t>
            </w:r>
          </w:p>
        </w:tc>
        <w:tc>
          <w:tcPr>
            <w:tcW w:w="895" w:type="dxa"/>
          </w:tcPr>
          <w:p w14:paraId="245F7DA2" w14:textId="77777777" w:rsidR="00E609C2" w:rsidRPr="00BD08FD" w:rsidRDefault="00E609C2">
            <w:pPr>
              <w:pStyle w:val="TAR"/>
            </w:pPr>
            <w:r w:rsidRPr="00BD08FD">
              <w:t xml:space="preserve">   3</w:t>
            </w:r>
          </w:p>
        </w:tc>
        <w:tc>
          <w:tcPr>
            <w:tcW w:w="895" w:type="dxa"/>
          </w:tcPr>
          <w:p w14:paraId="7E637455" w14:textId="77777777" w:rsidR="00E609C2" w:rsidRPr="00BD08FD" w:rsidRDefault="00E609C2">
            <w:pPr>
              <w:pStyle w:val="TAR"/>
            </w:pPr>
            <w:r w:rsidRPr="00BD08FD">
              <w:t xml:space="preserve">   5</w:t>
            </w:r>
          </w:p>
        </w:tc>
        <w:tc>
          <w:tcPr>
            <w:tcW w:w="895" w:type="dxa"/>
          </w:tcPr>
          <w:p w14:paraId="4872E1D5" w14:textId="77777777" w:rsidR="00E609C2" w:rsidRPr="00BD08FD" w:rsidRDefault="00E609C2">
            <w:pPr>
              <w:pStyle w:val="TAR"/>
            </w:pPr>
            <w:r w:rsidRPr="00BD08FD">
              <w:t xml:space="preserve">   6</w:t>
            </w:r>
          </w:p>
        </w:tc>
        <w:tc>
          <w:tcPr>
            <w:tcW w:w="895" w:type="dxa"/>
          </w:tcPr>
          <w:p w14:paraId="7A4E7314" w14:textId="77777777" w:rsidR="00E609C2" w:rsidRPr="00BD08FD" w:rsidRDefault="00E609C2">
            <w:pPr>
              <w:pStyle w:val="TAR"/>
            </w:pPr>
            <w:r w:rsidRPr="00BD08FD">
              <w:t xml:space="preserve">  13</w:t>
            </w:r>
          </w:p>
        </w:tc>
        <w:tc>
          <w:tcPr>
            <w:tcW w:w="895" w:type="dxa"/>
          </w:tcPr>
          <w:p w14:paraId="2EA1CA24" w14:textId="77777777" w:rsidR="00E609C2" w:rsidRPr="00BD08FD" w:rsidRDefault="00E609C2">
            <w:pPr>
              <w:pStyle w:val="TAR"/>
            </w:pPr>
            <w:r w:rsidRPr="00BD08FD">
              <w:t xml:space="preserve">   7</w:t>
            </w:r>
          </w:p>
        </w:tc>
        <w:tc>
          <w:tcPr>
            <w:tcW w:w="895" w:type="dxa"/>
          </w:tcPr>
          <w:p w14:paraId="0FD494EF" w14:textId="77777777" w:rsidR="00E609C2" w:rsidRPr="00BD08FD" w:rsidRDefault="00E609C2">
            <w:pPr>
              <w:pStyle w:val="TAR"/>
            </w:pPr>
            <w:r w:rsidRPr="00BD08FD">
              <w:t xml:space="preserve">   2</w:t>
            </w:r>
          </w:p>
        </w:tc>
        <w:tc>
          <w:tcPr>
            <w:tcW w:w="895" w:type="dxa"/>
          </w:tcPr>
          <w:p w14:paraId="69623DBC" w14:textId="77777777" w:rsidR="00E609C2" w:rsidRPr="00BD08FD" w:rsidRDefault="00E609C2">
            <w:pPr>
              <w:pStyle w:val="TAR"/>
            </w:pPr>
            <w:r w:rsidRPr="00BD08FD">
              <w:t xml:space="preserve">   8</w:t>
            </w:r>
          </w:p>
        </w:tc>
      </w:tr>
      <w:tr w:rsidR="00E609C2" w:rsidRPr="00BD08FD" w14:paraId="5A154D98" w14:textId="77777777">
        <w:trPr>
          <w:jc w:val="center"/>
        </w:trPr>
        <w:tc>
          <w:tcPr>
            <w:tcW w:w="895" w:type="dxa"/>
          </w:tcPr>
          <w:p w14:paraId="590AD7BF" w14:textId="77777777" w:rsidR="00E609C2" w:rsidRPr="00BD08FD" w:rsidRDefault="00E609C2">
            <w:pPr>
              <w:pStyle w:val="TAR"/>
            </w:pPr>
            <w:r w:rsidRPr="00BD08FD">
              <w:t xml:space="preserve">     9</w:t>
            </w:r>
          </w:p>
        </w:tc>
        <w:tc>
          <w:tcPr>
            <w:tcW w:w="895" w:type="dxa"/>
          </w:tcPr>
          <w:p w14:paraId="1003A084" w14:textId="77777777" w:rsidR="00E609C2" w:rsidRPr="00BD08FD" w:rsidRDefault="00E609C2">
            <w:pPr>
              <w:pStyle w:val="TAR"/>
            </w:pPr>
            <w:r w:rsidRPr="00BD08FD">
              <w:t xml:space="preserve">  11</w:t>
            </w:r>
          </w:p>
        </w:tc>
        <w:tc>
          <w:tcPr>
            <w:tcW w:w="895" w:type="dxa"/>
          </w:tcPr>
          <w:p w14:paraId="7631B188" w14:textId="77777777" w:rsidR="00E609C2" w:rsidRPr="00BD08FD" w:rsidRDefault="00E609C2">
            <w:pPr>
              <w:pStyle w:val="TAR"/>
            </w:pPr>
            <w:r w:rsidRPr="00BD08FD">
              <w:t xml:space="preserve">  15</w:t>
            </w:r>
          </w:p>
        </w:tc>
        <w:tc>
          <w:tcPr>
            <w:tcW w:w="895" w:type="dxa"/>
          </w:tcPr>
          <w:p w14:paraId="6B74967B" w14:textId="77777777" w:rsidR="00E609C2" w:rsidRPr="00BD08FD" w:rsidRDefault="00E609C2">
            <w:pPr>
              <w:pStyle w:val="TAR"/>
            </w:pPr>
            <w:r w:rsidRPr="00BD08FD">
              <w:t xml:space="preserve">  12</w:t>
            </w:r>
          </w:p>
        </w:tc>
        <w:tc>
          <w:tcPr>
            <w:tcW w:w="895" w:type="dxa"/>
          </w:tcPr>
          <w:p w14:paraId="72BDD20F" w14:textId="77777777" w:rsidR="00E609C2" w:rsidRPr="00BD08FD" w:rsidRDefault="00E609C2">
            <w:pPr>
              <w:pStyle w:val="TAR"/>
            </w:pPr>
            <w:r w:rsidRPr="00BD08FD">
              <w:t xml:space="preserve">  14</w:t>
            </w:r>
          </w:p>
        </w:tc>
        <w:tc>
          <w:tcPr>
            <w:tcW w:w="895" w:type="dxa"/>
          </w:tcPr>
          <w:p w14:paraId="77308082" w14:textId="77777777" w:rsidR="00E609C2" w:rsidRPr="00BD08FD" w:rsidRDefault="00E609C2">
            <w:pPr>
              <w:pStyle w:val="TAR"/>
            </w:pPr>
            <w:r w:rsidRPr="00BD08FD">
              <w:t xml:space="preserve">  10</w:t>
            </w:r>
          </w:p>
        </w:tc>
        <w:tc>
          <w:tcPr>
            <w:tcW w:w="895" w:type="dxa"/>
          </w:tcPr>
          <w:p w14:paraId="1ABEED32" w14:textId="77777777" w:rsidR="00E609C2" w:rsidRPr="00BD08FD" w:rsidRDefault="00E609C2">
            <w:pPr>
              <w:pStyle w:val="TAR"/>
            </w:pPr>
            <w:r w:rsidRPr="00BD08FD">
              <w:t xml:space="preserve">  28</w:t>
            </w:r>
          </w:p>
        </w:tc>
        <w:tc>
          <w:tcPr>
            <w:tcW w:w="895" w:type="dxa"/>
          </w:tcPr>
          <w:p w14:paraId="299E5548" w14:textId="77777777" w:rsidR="00E609C2" w:rsidRPr="00BD08FD" w:rsidRDefault="00E609C2">
            <w:pPr>
              <w:pStyle w:val="TAR"/>
            </w:pPr>
            <w:r w:rsidRPr="00BD08FD">
              <w:t xml:space="preserve">  82</w:t>
            </w:r>
          </w:p>
        </w:tc>
        <w:tc>
          <w:tcPr>
            <w:tcW w:w="895" w:type="dxa"/>
          </w:tcPr>
          <w:p w14:paraId="3A3A74E3" w14:textId="77777777" w:rsidR="00E609C2" w:rsidRPr="00BD08FD" w:rsidRDefault="00E609C2">
            <w:pPr>
              <w:pStyle w:val="TAR"/>
            </w:pPr>
            <w:r w:rsidRPr="00BD08FD">
              <w:t xml:space="preserve">  29</w:t>
            </w:r>
          </w:p>
        </w:tc>
        <w:tc>
          <w:tcPr>
            <w:tcW w:w="895" w:type="dxa"/>
          </w:tcPr>
          <w:p w14:paraId="6FA2F81C" w14:textId="77777777" w:rsidR="00E609C2" w:rsidRPr="00BD08FD" w:rsidRDefault="00E609C2">
            <w:pPr>
              <w:pStyle w:val="TAR"/>
            </w:pPr>
            <w:r w:rsidRPr="00BD08FD">
              <w:t xml:space="preserve">  83</w:t>
            </w:r>
          </w:p>
        </w:tc>
      </w:tr>
      <w:tr w:rsidR="00E609C2" w:rsidRPr="00BD08FD" w14:paraId="49AF19C9" w14:textId="77777777">
        <w:trPr>
          <w:jc w:val="center"/>
        </w:trPr>
        <w:tc>
          <w:tcPr>
            <w:tcW w:w="895" w:type="dxa"/>
          </w:tcPr>
          <w:p w14:paraId="7E4EB122" w14:textId="77777777" w:rsidR="00E609C2" w:rsidRPr="00BD08FD" w:rsidRDefault="00E609C2">
            <w:pPr>
              <w:pStyle w:val="TAR"/>
            </w:pPr>
            <w:r w:rsidRPr="00BD08FD">
              <w:t xml:space="preserve">    27</w:t>
            </w:r>
          </w:p>
        </w:tc>
        <w:tc>
          <w:tcPr>
            <w:tcW w:w="895" w:type="dxa"/>
          </w:tcPr>
          <w:p w14:paraId="2BEE5B4A" w14:textId="77777777" w:rsidR="00E609C2" w:rsidRPr="00BD08FD" w:rsidRDefault="00E609C2">
            <w:pPr>
              <w:pStyle w:val="TAR"/>
            </w:pPr>
            <w:r w:rsidRPr="00BD08FD">
              <w:t xml:space="preserve">  81</w:t>
            </w:r>
          </w:p>
        </w:tc>
        <w:tc>
          <w:tcPr>
            <w:tcW w:w="895" w:type="dxa"/>
          </w:tcPr>
          <w:p w14:paraId="7230FC1F" w14:textId="77777777" w:rsidR="00E609C2" w:rsidRPr="00BD08FD" w:rsidRDefault="00E609C2">
            <w:pPr>
              <w:pStyle w:val="TAR"/>
            </w:pPr>
            <w:r w:rsidRPr="00BD08FD">
              <w:t xml:space="preserve">  26</w:t>
            </w:r>
          </w:p>
        </w:tc>
        <w:tc>
          <w:tcPr>
            <w:tcW w:w="895" w:type="dxa"/>
          </w:tcPr>
          <w:p w14:paraId="5C453416" w14:textId="77777777" w:rsidR="00E609C2" w:rsidRPr="00BD08FD" w:rsidRDefault="00E609C2">
            <w:pPr>
              <w:pStyle w:val="TAR"/>
            </w:pPr>
            <w:r w:rsidRPr="00BD08FD">
              <w:t xml:space="preserve">  80</w:t>
            </w:r>
          </w:p>
        </w:tc>
        <w:tc>
          <w:tcPr>
            <w:tcW w:w="895" w:type="dxa"/>
          </w:tcPr>
          <w:p w14:paraId="65EC0F86" w14:textId="77777777" w:rsidR="00E609C2" w:rsidRPr="00BD08FD" w:rsidRDefault="00E609C2">
            <w:pPr>
              <w:pStyle w:val="TAR"/>
            </w:pPr>
            <w:r w:rsidRPr="00BD08FD">
              <w:t xml:space="preserve">  30</w:t>
            </w:r>
          </w:p>
        </w:tc>
        <w:tc>
          <w:tcPr>
            <w:tcW w:w="895" w:type="dxa"/>
          </w:tcPr>
          <w:p w14:paraId="2C1C7839" w14:textId="77777777" w:rsidR="00E609C2" w:rsidRPr="00BD08FD" w:rsidRDefault="00E609C2">
            <w:pPr>
              <w:pStyle w:val="TAR"/>
            </w:pPr>
            <w:r w:rsidRPr="00BD08FD">
              <w:t xml:space="preserve">  84</w:t>
            </w:r>
          </w:p>
        </w:tc>
        <w:tc>
          <w:tcPr>
            <w:tcW w:w="895" w:type="dxa"/>
          </w:tcPr>
          <w:p w14:paraId="5B3CF5CD" w14:textId="77777777" w:rsidR="00E609C2" w:rsidRPr="00BD08FD" w:rsidRDefault="00E609C2">
            <w:pPr>
              <w:pStyle w:val="TAR"/>
            </w:pPr>
            <w:r w:rsidRPr="00BD08FD">
              <w:t xml:space="preserve">  16</w:t>
            </w:r>
          </w:p>
        </w:tc>
        <w:tc>
          <w:tcPr>
            <w:tcW w:w="895" w:type="dxa"/>
          </w:tcPr>
          <w:p w14:paraId="4CAEA42C" w14:textId="77777777" w:rsidR="00E609C2" w:rsidRPr="00BD08FD" w:rsidRDefault="00E609C2">
            <w:pPr>
              <w:pStyle w:val="TAR"/>
            </w:pPr>
            <w:r w:rsidRPr="00BD08FD">
              <w:t xml:space="preserve">  55</w:t>
            </w:r>
          </w:p>
        </w:tc>
        <w:tc>
          <w:tcPr>
            <w:tcW w:w="895" w:type="dxa"/>
          </w:tcPr>
          <w:p w14:paraId="62DCF8A2" w14:textId="77777777" w:rsidR="00E609C2" w:rsidRPr="00BD08FD" w:rsidRDefault="00E609C2">
            <w:pPr>
              <w:pStyle w:val="TAR"/>
            </w:pPr>
            <w:r w:rsidRPr="00BD08FD">
              <w:t xml:space="preserve"> 109</w:t>
            </w:r>
          </w:p>
        </w:tc>
        <w:tc>
          <w:tcPr>
            <w:tcW w:w="895" w:type="dxa"/>
          </w:tcPr>
          <w:p w14:paraId="523B5816" w14:textId="77777777" w:rsidR="00E609C2" w:rsidRPr="00BD08FD" w:rsidRDefault="00E609C2">
            <w:pPr>
              <w:pStyle w:val="TAR"/>
            </w:pPr>
            <w:r w:rsidRPr="00BD08FD">
              <w:t xml:space="preserve">  56</w:t>
            </w:r>
          </w:p>
        </w:tc>
      </w:tr>
      <w:tr w:rsidR="00E609C2" w:rsidRPr="00BD08FD" w14:paraId="7C01BDCD" w14:textId="77777777">
        <w:trPr>
          <w:jc w:val="center"/>
        </w:trPr>
        <w:tc>
          <w:tcPr>
            <w:tcW w:w="895" w:type="dxa"/>
          </w:tcPr>
          <w:p w14:paraId="5D7D0D08" w14:textId="77777777" w:rsidR="00E609C2" w:rsidRPr="00BD08FD" w:rsidRDefault="00E609C2">
            <w:pPr>
              <w:pStyle w:val="TAR"/>
            </w:pPr>
            <w:r w:rsidRPr="00BD08FD">
              <w:t xml:space="preserve">   110</w:t>
            </w:r>
          </w:p>
        </w:tc>
        <w:tc>
          <w:tcPr>
            <w:tcW w:w="895" w:type="dxa"/>
          </w:tcPr>
          <w:p w14:paraId="2169E405" w14:textId="77777777" w:rsidR="00E609C2" w:rsidRPr="00BD08FD" w:rsidRDefault="00E609C2">
            <w:pPr>
              <w:pStyle w:val="TAR"/>
            </w:pPr>
            <w:r w:rsidRPr="00BD08FD">
              <w:t xml:space="preserve">  31</w:t>
            </w:r>
          </w:p>
        </w:tc>
        <w:tc>
          <w:tcPr>
            <w:tcW w:w="895" w:type="dxa"/>
          </w:tcPr>
          <w:p w14:paraId="765D4DCF" w14:textId="77777777" w:rsidR="00E609C2" w:rsidRPr="00BD08FD" w:rsidRDefault="00E609C2">
            <w:pPr>
              <w:pStyle w:val="TAR"/>
            </w:pPr>
            <w:r w:rsidRPr="00BD08FD">
              <w:t xml:space="preserve">  85</w:t>
            </w:r>
          </w:p>
        </w:tc>
        <w:tc>
          <w:tcPr>
            <w:tcW w:w="895" w:type="dxa"/>
          </w:tcPr>
          <w:p w14:paraId="747EEEAA" w14:textId="77777777" w:rsidR="00E609C2" w:rsidRPr="00BD08FD" w:rsidRDefault="00E609C2">
            <w:pPr>
              <w:pStyle w:val="TAR"/>
            </w:pPr>
            <w:r w:rsidRPr="00BD08FD">
              <w:t xml:space="preserve">  57</w:t>
            </w:r>
          </w:p>
        </w:tc>
        <w:tc>
          <w:tcPr>
            <w:tcW w:w="895" w:type="dxa"/>
          </w:tcPr>
          <w:p w14:paraId="4496E253" w14:textId="77777777" w:rsidR="00E609C2" w:rsidRPr="00BD08FD" w:rsidRDefault="00E609C2">
            <w:pPr>
              <w:pStyle w:val="TAR"/>
            </w:pPr>
            <w:r w:rsidRPr="00BD08FD">
              <w:t xml:space="preserve"> 111</w:t>
            </w:r>
          </w:p>
        </w:tc>
        <w:tc>
          <w:tcPr>
            <w:tcW w:w="895" w:type="dxa"/>
          </w:tcPr>
          <w:p w14:paraId="6B7559A6" w14:textId="77777777" w:rsidR="00E609C2" w:rsidRPr="00BD08FD" w:rsidRDefault="00E609C2">
            <w:pPr>
              <w:pStyle w:val="TAR"/>
            </w:pPr>
            <w:r w:rsidRPr="00BD08FD">
              <w:t xml:space="preserve">  48</w:t>
            </w:r>
          </w:p>
        </w:tc>
        <w:tc>
          <w:tcPr>
            <w:tcW w:w="895" w:type="dxa"/>
          </w:tcPr>
          <w:p w14:paraId="0FFD2ACC" w14:textId="77777777" w:rsidR="00E609C2" w:rsidRPr="00BD08FD" w:rsidRDefault="00E609C2">
            <w:pPr>
              <w:pStyle w:val="TAR"/>
            </w:pPr>
            <w:r w:rsidRPr="00BD08FD">
              <w:t xml:space="preserve">  73</w:t>
            </w:r>
          </w:p>
        </w:tc>
        <w:tc>
          <w:tcPr>
            <w:tcW w:w="895" w:type="dxa"/>
          </w:tcPr>
          <w:p w14:paraId="7E5F8063" w14:textId="77777777" w:rsidR="00E609C2" w:rsidRPr="00BD08FD" w:rsidRDefault="00E609C2">
            <w:pPr>
              <w:pStyle w:val="TAR"/>
            </w:pPr>
            <w:r w:rsidRPr="00BD08FD">
              <w:t xml:space="preserve"> 102</w:t>
            </w:r>
          </w:p>
        </w:tc>
        <w:tc>
          <w:tcPr>
            <w:tcW w:w="895" w:type="dxa"/>
          </w:tcPr>
          <w:p w14:paraId="30CD6395" w14:textId="77777777" w:rsidR="00E609C2" w:rsidRPr="00BD08FD" w:rsidRDefault="00E609C2">
            <w:pPr>
              <w:pStyle w:val="TAR"/>
            </w:pPr>
            <w:r w:rsidRPr="00BD08FD">
              <w:t xml:space="preserve"> 127</w:t>
            </w:r>
          </w:p>
        </w:tc>
        <w:tc>
          <w:tcPr>
            <w:tcW w:w="895" w:type="dxa"/>
          </w:tcPr>
          <w:p w14:paraId="52720A4B" w14:textId="77777777" w:rsidR="00E609C2" w:rsidRPr="00BD08FD" w:rsidRDefault="00E609C2">
            <w:pPr>
              <w:pStyle w:val="TAR"/>
            </w:pPr>
            <w:r w:rsidRPr="00BD08FD">
              <w:t xml:space="preserve">  32</w:t>
            </w:r>
          </w:p>
        </w:tc>
      </w:tr>
      <w:tr w:rsidR="00E609C2" w:rsidRPr="00BD08FD" w14:paraId="5FA92526" w14:textId="77777777">
        <w:trPr>
          <w:jc w:val="center"/>
        </w:trPr>
        <w:tc>
          <w:tcPr>
            <w:tcW w:w="895" w:type="dxa"/>
          </w:tcPr>
          <w:p w14:paraId="69DB6A84" w14:textId="77777777" w:rsidR="00E609C2" w:rsidRPr="00BD08FD" w:rsidRDefault="00E609C2">
            <w:pPr>
              <w:pStyle w:val="TAR"/>
            </w:pPr>
            <w:r w:rsidRPr="00BD08FD">
              <w:t xml:space="preserve">    86</w:t>
            </w:r>
          </w:p>
        </w:tc>
        <w:tc>
          <w:tcPr>
            <w:tcW w:w="895" w:type="dxa"/>
          </w:tcPr>
          <w:p w14:paraId="21922C56" w14:textId="77777777" w:rsidR="00E609C2" w:rsidRPr="00BD08FD" w:rsidRDefault="00E609C2">
            <w:pPr>
              <w:pStyle w:val="TAR"/>
            </w:pPr>
            <w:r w:rsidRPr="00BD08FD">
              <w:t xml:space="preserve">  51</w:t>
            </w:r>
          </w:p>
        </w:tc>
        <w:tc>
          <w:tcPr>
            <w:tcW w:w="895" w:type="dxa"/>
          </w:tcPr>
          <w:p w14:paraId="7FBBA5AC" w14:textId="77777777" w:rsidR="00E609C2" w:rsidRPr="00BD08FD" w:rsidRDefault="00E609C2">
            <w:pPr>
              <w:pStyle w:val="TAR"/>
            </w:pPr>
            <w:r w:rsidRPr="00BD08FD">
              <w:t xml:space="preserve">  76</w:t>
            </w:r>
          </w:p>
        </w:tc>
        <w:tc>
          <w:tcPr>
            <w:tcW w:w="895" w:type="dxa"/>
          </w:tcPr>
          <w:p w14:paraId="5CCFADCB" w14:textId="77777777" w:rsidR="00E609C2" w:rsidRPr="00BD08FD" w:rsidRDefault="00E609C2">
            <w:pPr>
              <w:pStyle w:val="TAR"/>
            </w:pPr>
            <w:r w:rsidRPr="00BD08FD">
              <w:t xml:space="preserve"> 105</w:t>
            </w:r>
          </w:p>
        </w:tc>
        <w:tc>
          <w:tcPr>
            <w:tcW w:w="895" w:type="dxa"/>
          </w:tcPr>
          <w:p w14:paraId="264B3DC2" w14:textId="77777777" w:rsidR="00E609C2" w:rsidRPr="00BD08FD" w:rsidRDefault="00E609C2">
            <w:pPr>
              <w:pStyle w:val="TAR"/>
            </w:pPr>
            <w:r w:rsidRPr="00BD08FD">
              <w:t xml:space="preserve"> 130</w:t>
            </w:r>
          </w:p>
        </w:tc>
        <w:tc>
          <w:tcPr>
            <w:tcW w:w="895" w:type="dxa"/>
          </w:tcPr>
          <w:p w14:paraId="2F8CFC5E" w14:textId="77777777" w:rsidR="00E609C2" w:rsidRPr="00BD08FD" w:rsidRDefault="00E609C2">
            <w:pPr>
              <w:pStyle w:val="TAR"/>
            </w:pPr>
            <w:r w:rsidRPr="00BD08FD">
              <w:t xml:space="preserve">  52</w:t>
            </w:r>
          </w:p>
        </w:tc>
        <w:tc>
          <w:tcPr>
            <w:tcW w:w="895" w:type="dxa"/>
          </w:tcPr>
          <w:p w14:paraId="4EBA612A" w14:textId="77777777" w:rsidR="00E609C2" w:rsidRPr="00BD08FD" w:rsidRDefault="00E609C2">
            <w:pPr>
              <w:pStyle w:val="TAR"/>
            </w:pPr>
            <w:r w:rsidRPr="00BD08FD">
              <w:t xml:space="preserve">  77</w:t>
            </w:r>
          </w:p>
        </w:tc>
        <w:tc>
          <w:tcPr>
            <w:tcW w:w="895" w:type="dxa"/>
          </w:tcPr>
          <w:p w14:paraId="5F2E58E1" w14:textId="77777777" w:rsidR="00E609C2" w:rsidRPr="00BD08FD" w:rsidRDefault="00E609C2">
            <w:pPr>
              <w:pStyle w:val="TAR"/>
            </w:pPr>
            <w:r w:rsidRPr="00BD08FD">
              <w:t xml:space="preserve"> 106</w:t>
            </w:r>
          </w:p>
        </w:tc>
        <w:tc>
          <w:tcPr>
            <w:tcW w:w="895" w:type="dxa"/>
          </w:tcPr>
          <w:p w14:paraId="10149AAA" w14:textId="77777777" w:rsidR="00E609C2" w:rsidRPr="00BD08FD" w:rsidRDefault="00E609C2">
            <w:pPr>
              <w:pStyle w:val="TAR"/>
            </w:pPr>
            <w:r w:rsidRPr="00BD08FD">
              <w:t xml:space="preserve"> 131</w:t>
            </w:r>
          </w:p>
        </w:tc>
        <w:tc>
          <w:tcPr>
            <w:tcW w:w="895" w:type="dxa"/>
          </w:tcPr>
          <w:p w14:paraId="017E26F5" w14:textId="77777777" w:rsidR="00E609C2" w:rsidRPr="00BD08FD" w:rsidRDefault="00E609C2">
            <w:pPr>
              <w:pStyle w:val="TAR"/>
            </w:pPr>
            <w:r w:rsidRPr="00BD08FD">
              <w:t xml:space="preserve">  58</w:t>
            </w:r>
          </w:p>
        </w:tc>
      </w:tr>
      <w:tr w:rsidR="00E609C2" w:rsidRPr="00BD08FD" w14:paraId="49BD02CB" w14:textId="77777777">
        <w:trPr>
          <w:jc w:val="center"/>
        </w:trPr>
        <w:tc>
          <w:tcPr>
            <w:tcW w:w="895" w:type="dxa"/>
          </w:tcPr>
          <w:p w14:paraId="7702F9B8" w14:textId="77777777" w:rsidR="00E609C2" w:rsidRPr="00BD08FD" w:rsidRDefault="00E609C2">
            <w:pPr>
              <w:pStyle w:val="TAR"/>
            </w:pPr>
            <w:r w:rsidRPr="00BD08FD">
              <w:t xml:space="preserve">   112</w:t>
            </w:r>
          </w:p>
        </w:tc>
        <w:tc>
          <w:tcPr>
            <w:tcW w:w="895" w:type="dxa"/>
          </w:tcPr>
          <w:p w14:paraId="4833081F" w14:textId="77777777" w:rsidR="00E609C2" w:rsidRPr="00BD08FD" w:rsidRDefault="00E609C2">
            <w:pPr>
              <w:pStyle w:val="TAR"/>
            </w:pPr>
            <w:r w:rsidRPr="00BD08FD">
              <w:t xml:space="preserve">  33</w:t>
            </w:r>
          </w:p>
        </w:tc>
        <w:tc>
          <w:tcPr>
            <w:tcW w:w="895" w:type="dxa"/>
          </w:tcPr>
          <w:p w14:paraId="68CB65E6" w14:textId="77777777" w:rsidR="00E609C2" w:rsidRPr="00BD08FD" w:rsidRDefault="00E609C2">
            <w:pPr>
              <w:pStyle w:val="TAR"/>
            </w:pPr>
            <w:r w:rsidRPr="00BD08FD">
              <w:t xml:space="preserve">  87</w:t>
            </w:r>
          </w:p>
        </w:tc>
        <w:tc>
          <w:tcPr>
            <w:tcW w:w="895" w:type="dxa"/>
          </w:tcPr>
          <w:p w14:paraId="5E11242F" w14:textId="77777777" w:rsidR="00E609C2" w:rsidRPr="00BD08FD" w:rsidRDefault="00E609C2">
            <w:pPr>
              <w:pStyle w:val="TAR"/>
            </w:pPr>
            <w:r w:rsidRPr="00BD08FD">
              <w:t xml:space="preserve">  19</w:t>
            </w:r>
          </w:p>
        </w:tc>
        <w:tc>
          <w:tcPr>
            <w:tcW w:w="895" w:type="dxa"/>
          </w:tcPr>
          <w:p w14:paraId="52A61409" w14:textId="77777777" w:rsidR="00E609C2" w:rsidRPr="00BD08FD" w:rsidRDefault="00E609C2">
            <w:pPr>
              <w:pStyle w:val="TAR"/>
            </w:pPr>
            <w:r w:rsidRPr="00BD08FD">
              <w:t xml:space="preserve">  23</w:t>
            </w:r>
          </w:p>
        </w:tc>
        <w:tc>
          <w:tcPr>
            <w:tcW w:w="895" w:type="dxa"/>
          </w:tcPr>
          <w:p w14:paraId="485B8BDD" w14:textId="77777777" w:rsidR="00E609C2" w:rsidRPr="00BD08FD" w:rsidRDefault="00E609C2">
            <w:pPr>
              <w:pStyle w:val="TAR"/>
            </w:pPr>
            <w:r w:rsidRPr="00BD08FD">
              <w:t xml:space="preserve">  53</w:t>
            </w:r>
          </w:p>
        </w:tc>
        <w:tc>
          <w:tcPr>
            <w:tcW w:w="895" w:type="dxa"/>
          </w:tcPr>
          <w:p w14:paraId="7B117B04" w14:textId="77777777" w:rsidR="00E609C2" w:rsidRPr="00BD08FD" w:rsidRDefault="00E609C2">
            <w:pPr>
              <w:pStyle w:val="TAR"/>
            </w:pPr>
            <w:r w:rsidRPr="00BD08FD">
              <w:t xml:space="preserve">  78</w:t>
            </w:r>
          </w:p>
        </w:tc>
        <w:tc>
          <w:tcPr>
            <w:tcW w:w="895" w:type="dxa"/>
          </w:tcPr>
          <w:p w14:paraId="68A95192" w14:textId="77777777" w:rsidR="00E609C2" w:rsidRPr="00BD08FD" w:rsidRDefault="00E609C2">
            <w:pPr>
              <w:pStyle w:val="TAR"/>
            </w:pPr>
            <w:r w:rsidRPr="00BD08FD">
              <w:t xml:space="preserve"> 107</w:t>
            </w:r>
          </w:p>
        </w:tc>
        <w:tc>
          <w:tcPr>
            <w:tcW w:w="895" w:type="dxa"/>
          </w:tcPr>
          <w:p w14:paraId="42AB3777" w14:textId="77777777" w:rsidR="00E609C2" w:rsidRPr="00BD08FD" w:rsidRDefault="00E609C2">
            <w:pPr>
              <w:pStyle w:val="TAR"/>
            </w:pPr>
            <w:r w:rsidRPr="00BD08FD">
              <w:t xml:space="preserve"> 132</w:t>
            </w:r>
          </w:p>
        </w:tc>
        <w:tc>
          <w:tcPr>
            <w:tcW w:w="895" w:type="dxa"/>
          </w:tcPr>
          <w:p w14:paraId="3D7B9983" w14:textId="77777777" w:rsidR="00E609C2" w:rsidRPr="00BD08FD" w:rsidRDefault="00E609C2">
            <w:pPr>
              <w:pStyle w:val="TAR"/>
            </w:pPr>
            <w:r w:rsidRPr="00BD08FD">
              <w:t xml:space="preserve">  21</w:t>
            </w:r>
          </w:p>
        </w:tc>
      </w:tr>
      <w:tr w:rsidR="00E609C2" w:rsidRPr="00BD08FD" w14:paraId="3253134E" w14:textId="77777777">
        <w:trPr>
          <w:jc w:val="center"/>
        </w:trPr>
        <w:tc>
          <w:tcPr>
            <w:tcW w:w="895" w:type="dxa"/>
          </w:tcPr>
          <w:p w14:paraId="7320F52B" w14:textId="77777777" w:rsidR="00E609C2" w:rsidRPr="00BD08FD" w:rsidRDefault="00E609C2">
            <w:pPr>
              <w:pStyle w:val="TAR"/>
            </w:pPr>
            <w:r w:rsidRPr="00BD08FD">
              <w:t xml:space="preserve">    22</w:t>
            </w:r>
          </w:p>
        </w:tc>
        <w:tc>
          <w:tcPr>
            <w:tcW w:w="895" w:type="dxa"/>
          </w:tcPr>
          <w:p w14:paraId="526A6124" w14:textId="77777777" w:rsidR="00E609C2" w:rsidRPr="00BD08FD" w:rsidRDefault="00E609C2">
            <w:pPr>
              <w:pStyle w:val="TAR"/>
            </w:pPr>
            <w:r w:rsidRPr="00BD08FD">
              <w:t xml:space="preserve">  18</w:t>
            </w:r>
          </w:p>
        </w:tc>
        <w:tc>
          <w:tcPr>
            <w:tcW w:w="895" w:type="dxa"/>
          </w:tcPr>
          <w:p w14:paraId="561D78EB" w14:textId="77777777" w:rsidR="00E609C2" w:rsidRPr="00BD08FD" w:rsidRDefault="00E609C2">
            <w:pPr>
              <w:pStyle w:val="TAR"/>
            </w:pPr>
            <w:r w:rsidRPr="00BD08FD">
              <w:t xml:space="preserve">  17</w:t>
            </w:r>
          </w:p>
        </w:tc>
        <w:tc>
          <w:tcPr>
            <w:tcW w:w="895" w:type="dxa"/>
          </w:tcPr>
          <w:p w14:paraId="43B4BD37" w14:textId="77777777" w:rsidR="00E609C2" w:rsidRPr="00BD08FD" w:rsidRDefault="00E609C2">
            <w:pPr>
              <w:pStyle w:val="TAR"/>
            </w:pPr>
            <w:r w:rsidRPr="00BD08FD">
              <w:t xml:space="preserve">  20</w:t>
            </w:r>
          </w:p>
        </w:tc>
        <w:tc>
          <w:tcPr>
            <w:tcW w:w="895" w:type="dxa"/>
          </w:tcPr>
          <w:p w14:paraId="07CBCBC3" w14:textId="77777777" w:rsidR="00E609C2" w:rsidRPr="00BD08FD" w:rsidRDefault="00E609C2">
            <w:pPr>
              <w:pStyle w:val="TAR"/>
            </w:pPr>
            <w:r w:rsidRPr="00BD08FD">
              <w:t xml:space="preserve">  24</w:t>
            </w:r>
          </w:p>
        </w:tc>
        <w:tc>
          <w:tcPr>
            <w:tcW w:w="895" w:type="dxa"/>
          </w:tcPr>
          <w:p w14:paraId="3054B715" w14:textId="77777777" w:rsidR="00E609C2" w:rsidRPr="00BD08FD" w:rsidRDefault="00E609C2">
            <w:pPr>
              <w:pStyle w:val="TAR"/>
            </w:pPr>
            <w:r w:rsidRPr="00BD08FD">
              <w:t xml:space="preserve">  25</w:t>
            </w:r>
          </w:p>
        </w:tc>
        <w:tc>
          <w:tcPr>
            <w:tcW w:w="895" w:type="dxa"/>
          </w:tcPr>
          <w:p w14:paraId="3D005FCB" w14:textId="77777777" w:rsidR="00E609C2" w:rsidRPr="00BD08FD" w:rsidRDefault="00E609C2">
            <w:pPr>
              <w:pStyle w:val="TAR"/>
            </w:pPr>
            <w:r w:rsidRPr="00BD08FD">
              <w:t xml:space="preserve">  50</w:t>
            </w:r>
          </w:p>
        </w:tc>
        <w:tc>
          <w:tcPr>
            <w:tcW w:w="895" w:type="dxa"/>
          </w:tcPr>
          <w:p w14:paraId="5267CD4E" w14:textId="77777777" w:rsidR="00E609C2" w:rsidRPr="00BD08FD" w:rsidRDefault="00E609C2">
            <w:pPr>
              <w:pStyle w:val="TAR"/>
            </w:pPr>
            <w:r w:rsidRPr="00BD08FD">
              <w:t xml:space="preserve">  75</w:t>
            </w:r>
          </w:p>
        </w:tc>
        <w:tc>
          <w:tcPr>
            <w:tcW w:w="895" w:type="dxa"/>
          </w:tcPr>
          <w:p w14:paraId="733C0C04" w14:textId="77777777" w:rsidR="00E609C2" w:rsidRPr="00BD08FD" w:rsidRDefault="00E609C2">
            <w:pPr>
              <w:pStyle w:val="TAR"/>
            </w:pPr>
            <w:r w:rsidRPr="00BD08FD">
              <w:t xml:space="preserve"> 104</w:t>
            </w:r>
          </w:p>
        </w:tc>
        <w:tc>
          <w:tcPr>
            <w:tcW w:w="895" w:type="dxa"/>
          </w:tcPr>
          <w:p w14:paraId="61A5D7C2" w14:textId="77777777" w:rsidR="00E609C2" w:rsidRPr="00BD08FD" w:rsidRDefault="00E609C2">
            <w:pPr>
              <w:pStyle w:val="TAR"/>
            </w:pPr>
            <w:r w:rsidRPr="00BD08FD">
              <w:t xml:space="preserve"> 129</w:t>
            </w:r>
          </w:p>
        </w:tc>
      </w:tr>
      <w:tr w:rsidR="00E609C2" w:rsidRPr="00BD08FD" w14:paraId="362A2DA2" w14:textId="77777777">
        <w:trPr>
          <w:jc w:val="center"/>
        </w:trPr>
        <w:tc>
          <w:tcPr>
            <w:tcW w:w="895" w:type="dxa"/>
          </w:tcPr>
          <w:p w14:paraId="38186B68" w14:textId="77777777" w:rsidR="00E609C2" w:rsidRPr="00BD08FD" w:rsidRDefault="00E609C2">
            <w:pPr>
              <w:pStyle w:val="TAR"/>
            </w:pPr>
            <w:r w:rsidRPr="00BD08FD">
              <w:t xml:space="preserve">    47</w:t>
            </w:r>
          </w:p>
        </w:tc>
        <w:tc>
          <w:tcPr>
            <w:tcW w:w="895" w:type="dxa"/>
          </w:tcPr>
          <w:p w14:paraId="1BDD46FB" w14:textId="77777777" w:rsidR="00E609C2" w:rsidRPr="00BD08FD" w:rsidRDefault="00E609C2">
            <w:pPr>
              <w:pStyle w:val="TAR"/>
            </w:pPr>
            <w:r w:rsidRPr="00BD08FD">
              <w:t xml:space="preserve">  72</w:t>
            </w:r>
          </w:p>
        </w:tc>
        <w:tc>
          <w:tcPr>
            <w:tcW w:w="895" w:type="dxa"/>
          </w:tcPr>
          <w:p w14:paraId="12F8C8A1" w14:textId="77777777" w:rsidR="00E609C2" w:rsidRPr="00BD08FD" w:rsidRDefault="00E609C2">
            <w:pPr>
              <w:pStyle w:val="TAR"/>
            </w:pPr>
            <w:r w:rsidRPr="00BD08FD">
              <w:t xml:space="preserve"> 101</w:t>
            </w:r>
          </w:p>
        </w:tc>
        <w:tc>
          <w:tcPr>
            <w:tcW w:w="895" w:type="dxa"/>
          </w:tcPr>
          <w:p w14:paraId="6D3579DD" w14:textId="77777777" w:rsidR="00E609C2" w:rsidRPr="00BD08FD" w:rsidRDefault="00E609C2">
            <w:pPr>
              <w:pStyle w:val="TAR"/>
            </w:pPr>
            <w:r w:rsidRPr="00BD08FD">
              <w:t xml:space="preserve"> 126</w:t>
            </w:r>
          </w:p>
        </w:tc>
        <w:tc>
          <w:tcPr>
            <w:tcW w:w="895" w:type="dxa"/>
          </w:tcPr>
          <w:p w14:paraId="37910806" w14:textId="77777777" w:rsidR="00E609C2" w:rsidRPr="00BD08FD" w:rsidRDefault="00E609C2">
            <w:pPr>
              <w:pStyle w:val="TAR"/>
            </w:pPr>
            <w:r w:rsidRPr="00BD08FD">
              <w:t xml:space="preserve">  54</w:t>
            </w:r>
          </w:p>
        </w:tc>
        <w:tc>
          <w:tcPr>
            <w:tcW w:w="895" w:type="dxa"/>
          </w:tcPr>
          <w:p w14:paraId="51EDA805" w14:textId="77777777" w:rsidR="00E609C2" w:rsidRPr="00BD08FD" w:rsidRDefault="00E609C2">
            <w:pPr>
              <w:pStyle w:val="TAR"/>
            </w:pPr>
            <w:r w:rsidRPr="00BD08FD">
              <w:t xml:space="preserve">  79</w:t>
            </w:r>
          </w:p>
        </w:tc>
        <w:tc>
          <w:tcPr>
            <w:tcW w:w="895" w:type="dxa"/>
          </w:tcPr>
          <w:p w14:paraId="2553997D" w14:textId="77777777" w:rsidR="00E609C2" w:rsidRPr="00BD08FD" w:rsidRDefault="00E609C2">
            <w:pPr>
              <w:pStyle w:val="TAR"/>
            </w:pPr>
            <w:r w:rsidRPr="00BD08FD">
              <w:t xml:space="preserve"> 108</w:t>
            </w:r>
          </w:p>
        </w:tc>
        <w:tc>
          <w:tcPr>
            <w:tcW w:w="895" w:type="dxa"/>
          </w:tcPr>
          <w:p w14:paraId="133429CD" w14:textId="77777777" w:rsidR="00E609C2" w:rsidRPr="00BD08FD" w:rsidRDefault="00E609C2">
            <w:pPr>
              <w:pStyle w:val="TAR"/>
            </w:pPr>
            <w:r w:rsidRPr="00BD08FD">
              <w:t xml:space="preserve"> 133</w:t>
            </w:r>
          </w:p>
        </w:tc>
        <w:tc>
          <w:tcPr>
            <w:tcW w:w="895" w:type="dxa"/>
          </w:tcPr>
          <w:p w14:paraId="53346BB2" w14:textId="77777777" w:rsidR="00E609C2" w:rsidRPr="00BD08FD" w:rsidRDefault="00E609C2">
            <w:pPr>
              <w:pStyle w:val="TAR"/>
            </w:pPr>
            <w:r w:rsidRPr="00BD08FD">
              <w:t xml:space="preserve">  46</w:t>
            </w:r>
          </w:p>
        </w:tc>
        <w:tc>
          <w:tcPr>
            <w:tcW w:w="895" w:type="dxa"/>
          </w:tcPr>
          <w:p w14:paraId="1D147DC8" w14:textId="77777777" w:rsidR="00E609C2" w:rsidRPr="00BD08FD" w:rsidRDefault="00E609C2">
            <w:pPr>
              <w:pStyle w:val="TAR"/>
            </w:pPr>
            <w:r w:rsidRPr="00BD08FD">
              <w:t xml:space="preserve">  71</w:t>
            </w:r>
          </w:p>
        </w:tc>
      </w:tr>
      <w:tr w:rsidR="00E609C2" w:rsidRPr="00BD08FD" w14:paraId="27EDB686" w14:textId="77777777">
        <w:trPr>
          <w:jc w:val="center"/>
        </w:trPr>
        <w:tc>
          <w:tcPr>
            <w:tcW w:w="895" w:type="dxa"/>
          </w:tcPr>
          <w:p w14:paraId="0B2580BD" w14:textId="77777777" w:rsidR="00E609C2" w:rsidRPr="00BD08FD" w:rsidRDefault="00E609C2">
            <w:pPr>
              <w:pStyle w:val="TAR"/>
            </w:pPr>
            <w:r w:rsidRPr="00BD08FD">
              <w:t xml:space="preserve">   100</w:t>
            </w:r>
          </w:p>
        </w:tc>
        <w:tc>
          <w:tcPr>
            <w:tcW w:w="895" w:type="dxa"/>
          </w:tcPr>
          <w:p w14:paraId="38C880D1" w14:textId="77777777" w:rsidR="00E609C2" w:rsidRPr="00BD08FD" w:rsidRDefault="00E609C2">
            <w:pPr>
              <w:pStyle w:val="TAR"/>
            </w:pPr>
            <w:r w:rsidRPr="00BD08FD">
              <w:t xml:space="preserve"> 125</w:t>
            </w:r>
          </w:p>
        </w:tc>
        <w:tc>
          <w:tcPr>
            <w:tcW w:w="895" w:type="dxa"/>
          </w:tcPr>
          <w:p w14:paraId="7F02A791" w14:textId="77777777" w:rsidR="00E609C2" w:rsidRPr="00BD08FD" w:rsidRDefault="00E609C2">
            <w:pPr>
              <w:pStyle w:val="TAR"/>
            </w:pPr>
            <w:r w:rsidRPr="00BD08FD">
              <w:t xml:space="preserve"> 128</w:t>
            </w:r>
          </w:p>
        </w:tc>
        <w:tc>
          <w:tcPr>
            <w:tcW w:w="895" w:type="dxa"/>
          </w:tcPr>
          <w:p w14:paraId="23E3571F" w14:textId="77777777" w:rsidR="00E609C2" w:rsidRPr="00BD08FD" w:rsidRDefault="00E609C2">
            <w:pPr>
              <w:pStyle w:val="TAR"/>
            </w:pPr>
            <w:r w:rsidRPr="00BD08FD">
              <w:t xml:space="preserve"> 103</w:t>
            </w:r>
          </w:p>
        </w:tc>
        <w:tc>
          <w:tcPr>
            <w:tcW w:w="895" w:type="dxa"/>
          </w:tcPr>
          <w:p w14:paraId="6391F409" w14:textId="77777777" w:rsidR="00E609C2" w:rsidRPr="00BD08FD" w:rsidRDefault="00E609C2">
            <w:pPr>
              <w:pStyle w:val="TAR"/>
            </w:pPr>
            <w:r w:rsidRPr="00BD08FD">
              <w:t xml:space="preserve">  74</w:t>
            </w:r>
          </w:p>
        </w:tc>
        <w:tc>
          <w:tcPr>
            <w:tcW w:w="895" w:type="dxa"/>
          </w:tcPr>
          <w:p w14:paraId="714BEAD0" w14:textId="77777777" w:rsidR="00E609C2" w:rsidRPr="00BD08FD" w:rsidRDefault="00E609C2">
            <w:pPr>
              <w:pStyle w:val="TAR"/>
            </w:pPr>
            <w:r w:rsidRPr="00BD08FD">
              <w:t xml:space="preserve">  49</w:t>
            </w:r>
          </w:p>
        </w:tc>
        <w:tc>
          <w:tcPr>
            <w:tcW w:w="895" w:type="dxa"/>
          </w:tcPr>
          <w:p w14:paraId="087C1CD6" w14:textId="77777777" w:rsidR="00E609C2" w:rsidRPr="00BD08FD" w:rsidRDefault="00E609C2">
            <w:pPr>
              <w:pStyle w:val="TAR"/>
            </w:pPr>
            <w:r w:rsidRPr="00BD08FD">
              <w:t xml:space="preserve">  45</w:t>
            </w:r>
          </w:p>
        </w:tc>
        <w:tc>
          <w:tcPr>
            <w:tcW w:w="895" w:type="dxa"/>
          </w:tcPr>
          <w:p w14:paraId="1C6AE72E" w14:textId="77777777" w:rsidR="00E609C2" w:rsidRPr="00BD08FD" w:rsidRDefault="00E609C2">
            <w:pPr>
              <w:pStyle w:val="TAR"/>
            </w:pPr>
            <w:r w:rsidRPr="00BD08FD">
              <w:t xml:space="preserve">  70</w:t>
            </w:r>
          </w:p>
        </w:tc>
        <w:tc>
          <w:tcPr>
            <w:tcW w:w="895" w:type="dxa"/>
          </w:tcPr>
          <w:p w14:paraId="4C339458" w14:textId="77777777" w:rsidR="00E609C2" w:rsidRPr="00BD08FD" w:rsidRDefault="00E609C2">
            <w:pPr>
              <w:pStyle w:val="TAR"/>
            </w:pPr>
            <w:r w:rsidRPr="00BD08FD">
              <w:t xml:space="preserve">  99</w:t>
            </w:r>
          </w:p>
        </w:tc>
        <w:tc>
          <w:tcPr>
            <w:tcW w:w="895" w:type="dxa"/>
          </w:tcPr>
          <w:p w14:paraId="71CEDC7E" w14:textId="77777777" w:rsidR="00E609C2" w:rsidRPr="00BD08FD" w:rsidRDefault="00E609C2">
            <w:pPr>
              <w:pStyle w:val="TAR"/>
            </w:pPr>
            <w:r w:rsidRPr="00BD08FD">
              <w:t xml:space="preserve"> 124</w:t>
            </w:r>
          </w:p>
        </w:tc>
      </w:tr>
      <w:tr w:rsidR="00E609C2" w:rsidRPr="00BD08FD" w14:paraId="7748107B" w14:textId="77777777">
        <w:trPr>
          <w:jc w:val="center"/>
        </w:trPr>
        <w:tc>
          <w:tcPr>
            <w:tcW w:w="895" w:type="dxa"/>
          </w:tcPr>
          <w:p w14:paraId="65800A1E" w14:textId="77777777" w:rsidR="00E609C2" w:rsidRPr="00BD08FD" w:rsidRDefault="00E609C2">
            <w:pPr>
              <w:pStyle w:val="TAR"/>
            </w:pPr>
            <w:r w:rsidRPr="00BD08FD">
              <w:t xml:space="preserve">    42</w:t>
            </w:r>
          </w:p>
        </w:tc>
        <w:tc>
          <w:tcPr>
            <w:tcW w:w="895" w:type="dxa"/>
          </w:tcPr>
          <w:p w14:paraId="7C112020" w14:textId="77777777" w:rsidR="00E609C2" w:rsidRPr="00BD08FD" w:rsidRDefault="00E609C2">
            <w:pPr>
              <w:pStyle w:val="TAR"/>
            </w:pPr>
            <w:r w:rsidRPr="00BD08FD">
              <w:t xml:space="preserve">  67</w:t>
            </w:r>
          </w:p>
        </w:tc>
        <w:tc>
          <w:tcPr>
            <w:tcW w:w="895" w:type="dxa"/>
          </w:tcPr>
          <w:p w14:paraId="380A55CD" w14:textId="77777777" w:rsidR="00E609C2" w:rsidRPr="00BD08FD" w:rsidRDefault="00E609C2">
            <w:pPr>
              <w:pStyle w:val="TAR"/>
            </w:pPr>
            <w:r w:rsidRPr="00BD08FD">
              <w:t xml:space="preserve">  96</w:t>
            </w:r>
          </w:p>
        </w:tc>
        <w:tc>
          <w:tcPr>
            <w:tcW w:w="895" w:type="dxa"/>
          </w:tcPr>
          <w:p w14:paraId="7F8A5BC8" w14:textId="77777777" w:rsidR="00E609C2" w:rsidRPr="00BD08FD" w:rsidRDefault="00E609C2">
            <w:pPr>
              <w:pStyle w:val="TAR"/>
            </w:pPr>
            <w:r w:rsidRPr="00BD08FD">
              <w:t xml:space="preserve"> 121</w:t>
            </w:r>
          </w:p>
        </w:tc>
        <w:tc>
          <w:tcPr>
            <w:tcW w:w="895" w:type="dxa"/>
          </w:tcPr>
          <w:p w14:paraId="79EFFE57" w14:textId="77777777" w:rsidR="00E609C2" w:rsidRPr="00BD08FD" w:rsidRDefault="00E609C2">
            <w:pPr>
              <w:pStyle w:val="TAR"/>
            </w:pPr>
            <w:r w:rsidRPr="00BD08FD">
              <w:t xml:space="preserve">  39</w:t>
            </w:r>
          </w:p>
        </w:tc>
        <w:tc>
          <w:tcPr>
            <w:tcW w:w="895" w:type="dxa"/>
          </w:tcPr>
          <w:p w14:paraId="06FD4506" w14:textId="77777777" w:rsidR="00E609C2" w:rsidRPr="00BD08FD" w:rsidRDefault="00E609C2">
            <w:pPr>
              <w:pStyle w:val="TAR"/>
            </w:pPr>
            <w:r w:rsidRPr="00BD08FD">
              <w:t xml:space="preserve">  64</w:t>
            </w:r>
          </w:p>
        </w:tc>
        <w:tc>
          <w:tcPr>
            <w:tcW w:w="895" w:type="dxa"/>
          </w:tcPr>
          <w:p w14:paraId="3D4D9C92" w14:textId="77777777" w:rsidR="00E609C2" w:rsidRPr="00BD08FD" w:rsidRDefault="00E609C2">
            <w:pPr>
              <w:pStyle w:val="TAR"/>
            </w:pPr>
            <w:r w:rsidRPr="00BD08FD">
              <w:t xml:space="preserve">  93</w:t>
            </w:r>
          </w:p>
        </w:tc>
        <w:tc>
          <w:tcPr>
            <w:tcW w:w="895" w:type="dxa"/>
          </w:tcPr>
          <w:p w14:paraId="657C5904" w14:textId="77777777" w:rsidR="00E609C2" w:rsidRPr="00BD08FD" w:rsidRDefault="00E609C2">
            <w:pPr>
              <w:pStyle w:val="TAR"/>
            </w:pPr>
            <w:r w:rsidRPr="00BD08FD">
              <w:t xml:space="preserve"> 118</w:t>
            </w:r>
          </w:p>
        </w:tc>
        <w:tc>
          <w:tcPr>
            <w:tcW w:w="895" w:type="dxa"/>
          </w:tcPr>
          <w:p w14:paraId="6E6FCF55" w14:textId="77777777" w:rsidR="00E609C2" w:rsidRPr="00BD08FD" w:rsidRDefault="00E609C2">
            <w:pPr>
              <w:pStyle w:val="TAR"/>
            </w:pPr>
            <w:r w:rsidRPr="00BD08FD">
              <w:t xml:space="preserve">  38</w:t>
            </w:r>
          </w:p>
        </w:tc>
        <w:tc>
          <w:tcPr>
            <w:tcW w:w="895" w:type="dxa"/>
          </w:tcPr>
          <w:p w14:paraId="5271EAC3" w14:textId="77777777" w:rsidR="00E609C2" w:rsidRPr="00BD08FD" w:rsidRDefault="00E609C2">
            <w:pPr>
              <w:pStyle w:val="TAR"/>
            </w:pPr>
            <w:r w:rsidRPr="00BD08FD">
              <w:t xml:space="preserve">  63</w:t>
            </w:r>
          </w:p>
        </w:tc>
      </w:tr>
      <w:tr w:rsidR="00E609C2" w:rsidRPr="00BD08FD" w14:paraId="3C7469D7" w14:textId="77777777">
        <w:trPr>
          <w:jc w:val="center"/>
        </w:trPr>
        <w:tc>
          <w:tcPr>
            <w:tcW w:w="895" w:type="dxa"/>
          </w:tcPr>
          <w:p w14:paraId="22AD3021" w14:textId="77777777" w:rsidR="00E609C2" w:rsidRPr="00BD08FD" w:rsidRDefault="00E609C2">
            <w:pPr>
              <w:pStyle w:val="TAR"/>
            </w:pPr>
            <w:r w:rsidRPr="00BD08FD">
              <w:t xml:space="preserve">    92</w:t>
            </w:r>
          </w:p>
        </w:tc>
        <w:tc>
          <w:tcPr>
            <w:tcW w:w="895" w:type="dxa"/>
          </w:tcPr>
          <w:p w14:paraId="691C15C3" w14:textId="77777777" w:rsidR="00E609C2" w:rsidRPr="00BD08FD" w:rsidRDefault="00E609C2">
            <w:pPr>
              <w:pStyle w:val="TAR"/>
            </w:pPr>
            <w:r w:rsidRPr="00BD08FD">
              <w:t xml:space="preserve"> 117</w:t>
            </w:r>
          </w:p>
        </w:tc>
        <w:tc>
          <w:tcPr>
            <w:tcW w:w="895" w:type="dxa"/>
          </w:tcPr>
          <w:p w14:paraId="757BC762" w14:textId="77777777" w:rsidR="00E609C2" w:rsidRPr="00BD08FD" w:rsidRDefault="00E609C2">
            <w:pPr>
              <w:pStyle w:val="TAR"/>
            </w:pPr>
            <w:r w:rsidRPr="00BD08FD">
              <w:t xml:space="preserve">  35</w:t>
            </w:r>
          </w:p>
        </w:tc>
        <w:tc>
          <w:tcPr>
            <w:tcW w:w="895" w:type="dxa"/>
          </w:tcPr>
          <w:p w14:paraId="289CE9DF" w14:textId="77777777" w:rsidR="00E609C2" w:rsidRPr="00BD08FD" w:rsidRDefault="00E609C2">
            <w:pPr>
              <w:pStyle w:val="TAR"/>
            </w:pPr>
            <w:r w:rsidRPr="00BD08FD">
              <w:t xml:space="preserve">  60</w:t>
            </w:r>
          </w:p>
        </w:tc>
        <w:tc>
          <w:tcPr>
            <w:tcW w:w="895" w:type="dxa"/>
          </w:tcPr>
          <w:p w14:paraId="26C4DFD0" w14:textId="77777777" w:rsidR="00E609C2" w:rsidRPr="00BD08FD" w:rsidRDefault="00E609C2">
            <w:pPr>
              <w:pStyle w:val="TAR"/>
            </w:pPr>
            <w:r w:rsidRPr="00BD08FD">
              <w:t xml:space="preserve">  89</w:t>
            </w:r>
          </w:p>
        </w:tc>
        <w:tc>
          <w:tcPr>
            <w:tcW w:w="895" w:type="dxa"/>
          </w:tcPr>
          <w:p w14:paraId="69CAF332" w14:textId="77777777" w:rsidR="00E609C2" w:rsidRPr="00BD08FD" w:rsidRDefault="00E609C2">
            <w:pPr>
              <w:pStyle w:val="TAR"/>
            </w:pPr>
            <w:r w:rsidRPr="00BD08FD">
              <w:t xml:space="preserve"> 114</w:t>
            </w:r>
          </w:p>
        </w:tc>
        <w:tc>
          <w:tcPr>
            <w:tcW w:w="895" w:type="dxa"/>
          </w:tcPr>
          <w:p w14:paraId="29E0ADB1" w14:textId="77777777" w:rsidR="00E609C2" w:rsidRPr="00BD08FD" w:rsidRDefault="00E609C2">
            <w:pPr>
              <w:pStyle w:val="TAR"/>
            </w:pPr>
            <w:r w:rsidRPr="00BD08FD">
              <w:t xml:space="preserve">  34</w:t>
            </w:r>
          </w:p>
        </w:tc>
        <w:tc>
          <w:tcPr>
            <w:tcW w:w="895" w:type="dxa"/>
          </w:tcPr>
          <w:p w14:paraId="2B7421B0" w14:textId="77777777" w:rsidR="00E609C2" w:rsidRPr="00BD08FD" w:rsidRDefault="00E609C2">
            <w:pPr>
              <w:pStyle w:val="TAR"/>
            </w:pPr>
            <w:r w:rsidRPr="00BD08FD">
              <w:t xml:space="preserve">  59</w:t>
            </w:r>
          </w:p>
        </w:tc>
        <w:tc>
          <w:tcPr>
            <w:tcW w:w="895" w:type="dxa"/>
          </w:tcPr>
          <w:p w14:paraId="213D343B" w14:textId="77777777" w:rsidR="00E609C2" w:rsidRPr="00BD08FD" w:rsidRDefault="00E609C2">
            <w:pPr>
              <w:pStyle w:val="TAR"/>
            </w:pPr>
            <w:r w:rsidRPr="00BD08FD">
              <w:t xml:space="preserve">  88</w:t>
            </w:r>
          </w:p>
        </w:tc>
        <w:tc>
          <w:tcPr>
            <w:tcW w:w="895" w:type="dxa"/>
          </w:tcPr>
          <w:p w14:paraId="4409865D" w14:textId="77777777" w:rsidR="00E609C2" w:rsidRPr="00BD08FD" w:rsidRDefault="00E609C2">
            <w:pPr>
              <w:pStyle w:val="TAR"/>
            </w:pPr>
            <w:r w:rsidRPr="00BD08FD">
              <w:t xml:space="preserve"> 113</w:t>
            </w:r>
          </w:p>
        </w:tc>
      </w:tr>
      <w:tr w:rsidR="00E609C2" w:rsidRPr="00BD08FD" w14:paraId="47B68B19" w14:textId="77777777">
        <w:trPr>
          <w:jc w:val="center"/>
        </w:trPr>
        <w:tc>
          <w:tcPr>
            <w:tcW w:w="895" w:type="dxa"/>
          </w:tcPr>
          <w:p w14:paraId="590D1E97" w14:textId="77777777" w:rsidR="00E609C2" w:rsidRPr="00BD08FD" w:rsidRDefault="00E609C2">
            <w:pPr>
              <w:pStyle w:val="TAR"/>
            </w:pPr>
            <w:r w:rsidRPr="00BD08FD">
              <w:t xml:space="preserve">    44</w:t>
            </w:r>
          </w:p>
        </w:tc>
        <w:tc>
          <w:tcPr>
            <w:tcW w:w="895" w:type="dxa"/>
          </w:tcPr>
          <w:p w14:paraId="675B7D9D" w14:textId="77777777" w:rsidR="00E609C2" w:rsidRPr="00BD08FD" w:rsidRDefault="00E609C2">
            <w:pPr>
              <w:pStyle w:val="TAR"/>
            </w:pPr>
            <w:r w:rsidRPr="00BD08FD">
              <w:t xml:space="preserve">  69</w:t>
            </w:r>
          </w:p>
        </w:tc>
        <w:tc>
          <w:tcPr>
            <w:tcW w:w="895" w:type="dxa"/>
          </w:tcPr>
          <w:p w14:paraId="3BEEEC6B" w14:textId="77777777" w:rsidR="00E609C2" w:rsidRPr="00BD08FD" w:rsidRDefault="00E609C2">
            <w:pPr>
              <w:pStyle w:val="TAR"/>
            </w:pPr>
            <w:r w:rsidRPr="00BD08FD">
              <w:t xml:space="preserve">  98</w:t>
            </w:r>
          </w:p>
        </w:tc>
        <w:tc>
          <w:tcPr>
            <w:tcW w:w="895" w:type="dxa"/>
          </w:tcPr>
          <w:p w14:paraId="57F08C6D" w14:textId="77777777" w:rsidR="00E609C2" w:rsidRPr="00BD08FD" w:rsidRDefault="00E609C2">
            <w:pPr>
              <w:pStyle w:val="TAR"/>
            </w:pPr>
            <w:r w:rsidRPr="00BD08FD">
              <w:t xml:space="preserve"> 123</w:t>
            </w:r>
          </w:p>
        </w:tc>
        <w:tc>
          <w:tcPr>
            <w:tcW w:w="895" w:type="dxa"/>
          </w:tcPr>
          <w:p w14:paraId="42481D58" w14:textId="77777777" w:rsidR="00E609C2" w:rsidRPr="00BD08FD" w:rsidRDefault="00E609C2">
            <w:pPr>
              <w:pStyle w:val="TAR"/>
            </w:pPr>
            <w:r w:rsidRPr="00BD08FD">
              <w:t xml:space="preserve">  43</w:t>
            </w:r>
          </w:p>
        </w:tc>
        <w:tc>
          <w:tcPr>
            <w:tcW w:w="895" w:type="dxa"/>
          </w:tcPr>
          <w:p w14:paraId="639A9A73" w14:textId="77777777" w:rsidR="00E609C2" w:rsidRPr="00BD08FD" w:rsidRDefault="00E609C2">
            <w:pPr>
              <w:pStyle w:val="TAR"/>
            </w:pPr>
            <w:r w:rsidRPr="00BD08FD">
              <w:t xml:space="preserve">  68</w:t>
            </w:r>
          </w:p>
        </w:tc>
        <w:tc>
          <w:tcPr>
            <w:tcW w:w="895" w:type="dxa"/>
          </w:tcPr>
          <w:p w14:paraId="3D2413AE" w14:textId="77777777" w:rsidR="00E609C2" w:rsidRPr="00BD08FD" w:rsidRDefault="00E609C2">
            <w:pPr>
              <w:pStyle w:val="TAR"/>
            </w:pPr>
            <w:r w:rsidRPr="00BD08FD">
              <w:t xml:space="preserve">  97</w:t>
            </w:r>
          </w:p>
        </w:tc>
        <w:tc>
          <w:tcPr>
            <w:tcW w:w="895" w:type="dxa"/>
          </w:tcPr>
          <w:p w14:paraId="2C13D540" w14:textId="77777777" w:rsidR="00E609C2" w:rsidRPr="00BD08FD" w:rsidRDefault="00E609C2">
            <w:pPr>
              <w:pStyle w:val="TAR"/>
            </w:pPr>
            <w:r w:rsidRPr="00BD08FD">
              <w:t xml:space="preserve"> 122</w:t>
            </w:r>
          </w:p>
        </w:tc>
        <w:tc>
          <w:tcPr>
            <w:tcW w:w="895" w:type="dxa"/>
          </w:tcPr>
          <w:p w14:paraId="0FE8C654" w14:textId="77777777" w:rsidR="00E609C2" w:rsidRPr="00BD08FD" w:rsidRDefault="00E609C2">
            <w:pPr>
              <w:pStyle w:val="TAR"/>
            </w:pPr>
            <w:r w:rsidRPr="00BD08FD">
              <w:t xml:space="preserve">  41</w:t>
            </w:r>
          </w:p>
        </w:tc>
        <w:tc>
          <w:tcPr>
            <w:tcW w:w="895" w:type="dxa"/>
          </w:tcPr>
          <w:p w14:paraId="700D4254" w14:textId="77777777" w:rsidR="00E609C2" w:rsidRPr="00BD08FD" w:rsidRDefault="00E609C2">
            <w:pPr>
              <w:pStyle w:val="TAR"/>
            </w:pPr>
            <w:r w:rsidRPr="00BD08FD">
              <w:t xml:space="preserve">  66</w:t>
            </w:r>
          </w:p>
        </w:tc>
      </w:tr>
      <w:tr w:rsidR="00E609C2" w:rsidRPr="00BD08FD" w14:paraId="3B965326" w14:textId="77777777">
        <w:trPr>
          <w:jc w:val="center"/>
        </w:trPr>
        <w:tc>
          <w:tcPr>
            <w:tcW w:w="895" w:type="dxa"/>
          </w:tcPr>
          <w:p w14:paraId="41031E37" w14:textId="77777777" w:rsidR="00E609C2" w:rsidRPr="00BD08FD" w:rsidRDefault="00E609C2">
            <w:pPr>
              <w:pStyle w:val="TAR"/>
            </w:pPr>
            <w:r w:rsidRPr="00BD08FD">
              <w:t xml:space="preserve">    95</w:t>
            </w:r>
          </w:p>
        </w:tc>
        <w:tc>
          <w:tcPr>
            <w:tcW w:w="895" w:type="dxa"/>
          </w:tcPr>
          <w:p w14:paraId="2FAAFF8B" w14:textId="77777777" w:rsidR="00E609C2" w:rsidRPr="00BD08FD" w:rsidRDefault="00E609C2">
            <w:pPr>
              <w:pStyle w:val="TAR"/>
            </w:pPr>
            <w:r w:rsidRPr="00BD08FD">
              <w:t xml:space="preserve"> 120</w:t>
            </w:r>
          </w:p>
        </w:tc>
        <w:tc>
          <w:tcPr>
            <w:tcW w:w="895" w:type="dxa"/>
          </w:tcPr>
          <w:p w14:paraId="4E1A4FFC" w14:textId="77777777" w:rsidR="00E609C2" w:rsidRPr="00BD08FD" w:rsidRDefault="00E609C2">
            <w:pPr>
              <w:pStyle w:val="TAR"/>
            </w:pPr>
            <w:r w:rsidRPr="00BD08FD">
              <w:t xml:space="preserve">  40</w:t>
            </w:r>
          </w:p>
        </w:tc>
        <w:tc>
          <w:tcPr>
            <w:tcW w:w="895" w:type="dxa"/>
          </w:tcPr>
          <w:p w14:paraId="627B643D" w14:textId="77777777" w:rsidR="00E609C2" w:rsidRPr="00BD08FD" w:rsidRDefault="00E609C2">
            <w:pPr>
              <w:pStyle w:val="TAR"/>
            </w:pPr>
            <w:r w:rsidRPr="00BD08FD">
              <w:t xml:space="preserve">  65</w:t>
            </w:r>
          </w:p>
        </w:tc>
        <w:tc>
          <w:tcPr>
            <w:tcW w:w="895" w:type="dxa"/>
          </w:tcPr>
          <w:p w14:paraId="32C1755E" w14:textId="77777777" w:rsidR="00E609C2" w:rsidRPr="00BD08FD" w:rsidRDefault="00E609C2">
            <w:pPr>
              <w:pStyle w:val="TAR"/>
            </w:pPr>
            <w:r w:rsidRPr="00BD08FD">
              <w:t xml:space="preserve">  94</w:t>
            </w:r>
          </w:p>
        </w:tc>
        <w:tc>
          <w:tcPr>
            <w:tcW w:w="895" w:type="dxa"/>
          </w:tcPr>
          <w:p w14:paraId="42C05EA1" w14:textId="77777777" w:rsidR="00E609C2" w:rsidRPr="00BD08FD" w:rsidRDefault="00E609C2">
            <w:pPr>
              <w:pStyle w:val="TAR"/>
            </w:pPr>
            <w:r w:rsidRPr="00BD08FD">
              <w:t xml:space="preserve"> 119</w:t>
            </w:r>
          </w:p>
        </w:tc>
        <w:tc>
          <w:tcPr>
            <w:tcW w:w="895" w:type="dxa"/>
          </w:tcPr>
          <w:p w14:paraId="68FB2B44" w14:textId="77777777" w:rsidR="00E609C2" w:rsidRPr="00BD08FD" w:rsidRDefault="00E609C2">
            <w:pPr>
              <w:pStyle w:val="TAR"/>
            </w:pPr>
            <w:r w:rsidRPr="00BD08FD">
              <w:t xml:space="preserve">  37</w:t>
            </w:r>
          </w:p>
        </w:tc>
        <w:tc>
          <w:tcPr>
            <w:tcW w:w="895" w:type="dxa"/>
          </w:tcPr>
          <w:p w14:paraId="06B7B54F" w14:textId="77777777" w:rsidR="00E609C2" w:rsidRPr="00BD08FD" w:rsidRDefault="00E609C2">
            <w:pPr>
              <w:pStyle w:val="TAR"/>
            </w:pPr>
            <w:r w:rsidRPr="00BD08FD">
              <w:t xml:space="preserve">  62</w:t>
            </w:r>
          </w:p>
        </w:tc>
        <w:tc>
          <w:tcPr>
            <w:tcW w:w="895" w:type="dxa"/>
          </w:tcPr>
          <w:p w14:paraId="50B356DD" w14:textId="77777777" w:rsidR="00E609C2" w:rsidRPr="00BD08FD" w:rsidRDefault="00E609C2">
            <w:pPr>
              <w:pStyle w:val="TAR"/>
            </w:pPr>
            <w:r w:rsidRPr="00BD08FD">
              <w:t xml:space="preserve">  91</w:t>
            </w:r>
          </w:p>
        </w:tc>
        <w:tc>
          <w:tcPr>
            <w:tcW w:w="895" w:type="dxa"/>
          </w:tcPr>
          <w:p w14:paraId="0B183AD9" w14:textId="77777777" w:rsidR="00E609C2" w:rsidRPr="00BD08FD" w:rsidRDefault="00E609C2">
            <w:pPr>
              <w:pStyle w:val="TAR"/>
            </w:pPr>
            <w:r w:rsidRPr="00BD08FD">
              <w:t xml:space="preserve"> 116</w:t>
            </w:r>
          </w:p>
        </w:tc>
      </w:tr>
      <w:tr w:rsidR="00E609C2" w:rsidRPr="00BD08FD" w14:paraId="52217935" w14:textId="77777777">
        <w:trPr>
          <w:jc w:val="center"/>
        </w:trPr>
        <w:tc>
          <w:tcPr>
            <w:tcW w:w="895" w:type="dxa"/>
          </w:tcPr>
          <w:p w14:paraId="1100BB1D" w14:textId="77777777" w:rsidR="00E609C2" w:rsidRPr="00BD08FD" w:rsidRDefault="00E609C2">
            <w:pPr>
              <w:pStyle w:val="TAR"/>
            </w:pPr>
            <w:r w:rsidRPr="00BD08FD">
              <w:t xml:space="preserve">    36</w:t>
            </w:r>
          </w:p>
        </w:tc>
        <w:tc>
          <w:tcPr>
            <w:tcW w:w="895" w:type="dxa"/>
          </w:tcPr>
          <w:p w14:paraId="641706FF" w14:textId="77777777" w:rsidR="00E609C2" w:rsidRPr="00BD08FD" w:rsidRDefault="00E609C2">
            <w:pPr>
              <w:pStyle w:val="TAR"/>
            </w:pPr>
            <w:r w:rsidRPr="00BD08FD">
              <w:t xml:space="preserve">  61</w:t>
            </w:r>
          </w:p>
        </w:tc>
        <w:tc>
          <w:tcPr>
            <w:tcW w:w="895" w:type="dxa"/>
          </w:tcPr>
          <w:p w14:paraId="62745F11" w14:textId="77777777" w:rsidR="00E609C2" w:rsidRPr="00BD08FD" w:rsidRDefault="00E609C2">
            <w:pPr>
              <w:pStyle w:val="TAR"/>
            </w:pPr>
            <w:r w:rsidRPr="00BD08FD">
              <w:t xml:space="preserve">  90</w:t>
            </w:r>
          </w:p>
        </w:tc>
        <w:tc>
          <w:tcPr>
            <w:tcW w:w="895" w:type="dxa"/>
          </w:tcPr>
          <w:p w14:paraId="257007BD" w14:textId="77777777" w:rsidR="00E609C2" w:rsidRPr="00BD08FD" w:rsidRDefault="00E609C2">
            <w:pPr>
              <w:pStyle w:val="TAR"/>
            </w:pPr>
            <w:r w:rsidRPr="00BD08FD">
              <w:t xml:space="preserve"> 115</w:t>
            </w:r>
          </w:p>
        </w:tc>
        <w:tc>
          <w:tcPr>
            <w:tcW w:w="895" w:type="dxa"/>
          </w:tcPr>
          <w:p w14:paraId="55E59B1A" w14:textId="77777777" w:rsidR="00E609C2" w:rsidRPr="00BD08FD" w:rsidRDefault="00E609C2">
            <w:pPr>
              <w:pStyle w:val="TAR"/>
            </w:pPr>
          </w:p>
        </w:tc>
        <w:tc>
          <w:tcPr>
            <w:tcW w:w="895" w:type="dxa"/>
          </w:tcPr>
          <w:p w14:paraId="647C0C2F" w14:textId="77777777" w:rsidR="00E609C2" w:rsidRPr="00BD08FD" w:rsidRDefault="00E609C2">
            <w:pPr>
              <w:pStyle w:val="TAR"/>
            </w:pPr>
          </w:p>
        </w:tc>
        <w:tc>
          <w:tcPr>
            <w:tcW w:w="895" w:type="dxa"/>
          </w:tcPr>
          <w:p w14:paraId="05EC5BD1" w14:textId="77777777" w:rsidR="00E609C2" w:rsidRPr="00BD08FD" w:rsidRDefault="00E609C2">
            <w:pPr>
              <w:pStyle w:val="TAR"/>
            </w:pPr>
          </w:p>
        </w:tc>
        <w:tc>
          <w:tcPr>
            <w:tcW w:w="895" w:type="dxa"/>
          </w:tcPr>
          <w:p w14:paraId="578B1440" w14:textId="77777777" w:rsidR="00E609C2" w:rsidRPr="00BD08FD" w:rsidRDefault="00E609C2">
            <w:pPr>
              <w:pStyle w:val="TAR"/>
            </w:pPr>
          </w:p>
        </w:tc>
        <w:tc>
          <w:tcPr>
            <w:tcW w:w="895" w:type="dxa"/>
          </w:tcPr>
          <w:p w14:paraId="0D94C55A" w14:textId="77777777" w:rsidR="00E609C2" w:rsidRPr="00BD08FD" w:rsidRDefault="00E609C2">
            <w:pPr>
              <w:pStyle w:val="TAR"/>
            </w:pPr>
          </w:p>
        </w:tc>
        <w:tc>
          <w:tcPr>
            <w:tcW w:w="895" w:type="dxa"/>
          </w:tcPr>
          <w:p w14:paraId="1F63C8F7" w14:textId="77777777" w:rsidR="00E609C2" w:rsidRPr="00BD08FD" w:rsidRDefault="00E609C2">
            <w:pPr>
              <w:pStyle w:val="TAR"/>
            </w:pPr>
          </w:p>
        </w:tc>
      </w:tr>
    </w:tbl>
    <w:p w14:paraId="6933B90C" w14:textId="77777777" w:rsidR="00E609C2" w:rsidRPr="00BD08FD" w:rsidRDefault="00E609C2"/>
    <w:p w14:paraId="004EF68D" w14:textId="77777777" w:rsidR="00E609C2" w:rsidRPr="00BD08FD" w:rsidRDefault="00E609C2">
      <w:pPr>
        <w:pStyle w:val="TH"/>
      </w:pPr>
      <w:bookmarkStart w:id="29" w:name="_Ref430751177"/>
      <w:r w:rsidRPr="00BD08FD">
        <w:t>Table B.5: Ordering of the speech encoder bits for the 7.4 kbit/s mode</w:t>
      </w:r>
      <w:r w:rsidRPr="00BD08FD">
        <w:rPr>
          <w:b w:val="0"/>
        </w:rPr>
        <w:t>:</w:t>
      </w:r>
      <w:r w:rsidRPr="00BD08FD">
        <w:rPr>
          <w:b w:val="0"/>
          <w:i/>
        </w:rPr>
        <w:t xml:space="preserve"> table</w:t>
      </w:r>
      <w:r w:rsidRPr="00BD08FD">
        <w:rPr>
          <w:b w:val="0"/>
          <w:vertAlign w:val="subscript"/>
        </w:rPr>
        <w:t>4</w:t>
      </w:r>
      <w:r w:rsidRPr="00BD08FD">
        <w:rPr>
          <w:b w:val="0"/>
        </w:rPr>
        <w:t>(</w:t>
      </w:r>
      <w:r w:rsidRPr="00BD08FD">
        <w:rPr>
          <w:b w:val="0"/>
          <w:i/>
        </w:rPr>
        <w:t>j</w:t>
      </w:r>
      <w:r w:rsidRPr="00BD08FD">
        <w:rPr>
          <w:b w:val="0"/>
        </w:rPr>
        <w:t>)</w:t>
      </w:r>
      <w:bookmarkEnd w:id="2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4A4B273A" w14:textId="77777777">
        <w:trPr>
          <w:jc w:val="center"/>
        </w:trPr>
        <w:tc>
          <w:tcPr>
            <w:tcW w:w="895" w:type="dxa"/>
          </w:tcPr>
          <w:p w14:paraId="705535FE" w14:textId="77777777" w:rsidR="00E609C2" w:rsidRPr="00BD08FD" w:rsidRDefault="00E609C2">
            <w:pPr>
              <w:pStyle w:val="TAR"/>
            </w:pPr>
            <w:r w:rsidRPr="00BD08FD">
              <w:t>0</w:t>
            </w:r>
          </w:p>
        </w:tc>
        <w:tc>
          <w:tcPr>
            <w:tcW w:w="895" w:type="dxa"/>
          </w:tcPr>
          <w:p w14:paraId="10054903" w14:textId="77777777" w:rsidR="00E609C2" w:rsidRPr="00BD08FD" w:rsidRDefault="00E609C2">
            <w:pPr>
              <w:pStyle w:val="TAR"/>
            </w:pPr>
            <w:r w:rsidRPr="00BD08FD">
              <w:t xml:space="preserve"> 1</w:t>
            </w:r>
          </w:p>
        </w:tc>
        <w:tc>
          <w:tcPr>
            <w:tcW w:w="895" w:type="dxa"/>
          </w:tcPr>
          <w:p w14:paraId="35CEC3FE" w14:textId="77777777" w:rsidR="00E609C2" w:rsidRPr="00BD08FD" w:rsidRDefault="00E609C2">
            <w:pPr>
              <w:pStyle w:val="TAR"/>
            </w:pPr>
            <w:r w:rsidRPr="00BD08FD">
              <w:t xml:space="preserve"> 2</w:t>
            </w:r>
          </w:p>
        </w:tc>
        <w:tc>
          <w:tcPr>
            <w:tcW w:w="895" w:type="dxa"/>
          </w:tcPr>
          <w:p w14:paraId="5841C130" w14:textId="77777777" w:rsidR="00E609C2" w:rsidRPr="00BD08FD" w:rsidRDefault="00E609C2">
            <w:pPr>
              <w:pStyle w:val="TAR"/>
            </w:pPr>
            <w:r w:rsidRPr="00BD08FD">
              <w:t xml:space="preserve"> 3</w:t>
            </w:r>
          </w:p>
        </w:tc>
        <w:tc>
          <w:tcPr>
            <w:tcW w:w="895" w:type="dxa"/>
          </w:tcPr>
          <w:p w14:paraId="6D9D2713" w14:textId="77777777" w:rsidR="00E609C2" w:rsidRPr="00BD08FD" w:rsidRDefault="00E609C2">
            <w:pPr>
              <w:pStyle w:val="TAR"/>
            </w:pPr>
            <w:r w:rsidRPr="00BD08FD">
              <w:t xml:space="preserve"> 4</w:t>
            </w:r>
          </w:p>
        </w:tc>
        <w:tc>
          <w:tcPr>
            <w:tcW w:w="895" w:type="dxa"/>
          </w:tcPr>
          <w:p w14:paraId="40F0FF89" w14:textId="77777777" w:rsidR="00E609C2" w:rsidRPr="00BD08FD" w:rsidRDefault="00E609C2">
            <w:pPr>
              <w:pStyle w:val="TAR"/>
            </w:pPr>
            <w:r w:rsidRPr="00BD08FD">
              <w:t xml:space="preserve"> 5</w:t>
            </w:r>
          </w:p>
        </w:tc>
        <w:tc>
          <w:tcPr>
            <w:tcW w:w="895" w:type="dxa"/>
          </w:tcPr>
          <w:p w14:paraId="7887F984" w14:textId="77777777" w:rsidR="00E609C2" w:rsidRPr="00BD08FD" w:rsidRDefault="00E609C2">
            <w:pPr>
              <w:pStyle w:val="TAR"/>
            </w:pPr>
            <w:r w:rsidRPr="00BD08FD">
              <w:t xml:space="preserve"> 6</w:t>
            </w:r>
          </w:p>
        </w:tc>
        <w:tc>
          <w:tcPr>
            <w:tcW w:w="895" w:type="dxa"/>
          </w:tcPr>
          <w:p w14:paraId="137C397D" w14:textId="77777777" w:rsidR="00E609C2" w:rsidRPr="00BD08FD" w:rsidRDefault="00E609C2">
            <w:pPr>
              <w:pStyle w:val="TAR"/>
            </w:pPr>
            <w:r w:rsidRPr="00BD08FD">
              <w:t xml:space="preserve"> 7</w:t>
            </w:r>
          </w:p>
        </w:tc>
        <w:tc>
          <w:tcPr>
            <w:tcW w:w="895" w:type="dxa"/>
          </w:tcPr>
          <w:p w14:paraId="1FB61FB1" w14:textId="77777777" w:rsidR="00E609C2" w:rsidRPr="00BD08FD" w:rsidRDefault="00E609C2">
            <w:pPr>
              <w:pStyle w:val="TAR"/>
            </w:pPr>
            <w:r w:rsidRPr="00BD08FD">
              <w:t xml:space="preserve"> 8</w:t>
            </w:r>
          </w:p>
        </w:tc>
        <w:tc>
          <w:tcPr>
            <w:tcW w:w="895" w:type="dxa"/>
          </w:tcPr>
          <w:p w14:paraId="28EA9461" w14:textId="77777777" w:rsidR="00E609C2" w:rsidRPr="00BD08FD" w:rsidRDefault="00E609C2">
            <w:pPr>
              <w:pStyle w:val="TAR"/>
            </w:pPr>
            <w:r w:rsidRPr="00BD08FD">
              <w:t xml:space="preserve"> 9</w:t>
            </w:r>
          </w:p>
        </w:tc>
      </w:tr>
      <w:tr w:rsidR="00E609C2" w:rsidRPr="00BD08FD" w14:paraId="69B641C4" w14:textId="77777777">
        <w:trPr>
          <w:jc w:val="center"/>
        </w:trPr>
        <w:tc>
          <w:tcPr>
            <w:tcW w:w="895" w:type="dxa"/>
          </w:tcPr>
          <w:p w14:paraId="402CBBAE" w14:textId="77777777" w:rsidR="00E609C2" w:rsidRPr="00BD08FD" w:rsidRDefault="00E609C2">
            <w:pPr>
              <w:pStyle w:val="TAR"/>
            </w:pPr>
            <w:r w:rsidRPr="00BD08FD">
              <w:t xml:space="preserve">  10</w:t>
            </w:r>
          </w:p>
        </w:tc>
        <w:tc>
          <w:tcPr>
            <w:tcW w:w="895" w:type="dxa"/>
          </w:tcPr>
          <w:p w14:paraId="0F28D35D" w14:textId="77777777" w:rsidR="00E609C2" w:rsidRPr="00BD08FD" w:rsidRDefault="00E609C2">
            <w:pPr>
              <w:pStyle w:val="TAR"/>
            </w:pPr>
            <w:r w:rsidRPr="00BD08FD">
              <w:t xml:space="preserve"> 11</w:t>
            </w:r>
          </w:p>
        </w:tc>
        <w:tc>
          <w:tcPr>
            <w:tcW w:w="895" w:type="dxa"/>
          </w:tcPr>
          <w:p w14:paraId="2C413F66" w14:textId="77777777" w:rsidR="00E609C2" w:rsidRPr="00BD08FD" w:rsidRDefault="00E609C2">
            <w:pPr>
              <w:pStyle w:val="TAR"/>
            </w:pPr>
            <w:r w:rsidRPr="00BD08FD">
              <w:t xml:space="preserve"> 12</w:t>
            </w:r>
          </w:p>
        </w:tc>
        <w:tc>
          <w:tcPr>
            <w:tcW w:w="895" w:type="dxa"/>
          </w:tcPr>
          <w:p w14:paraId="5E29F0C3" w14:textId="77777777" w:rsidR="00E609C2" w:rsidRPr="00BD08FD" w:rsidRDefault="00E609C2">
            <w:pPr>
              <w:pStyle w:val="TAR"/>
            </w:pPr>
            <w:r w:rsidRPr="00BD08FD">
              <w:t xml:space="preserve"> 13</w:t>
            </w:r>
          </w:p>
        </w:tc>
        <w:tc>
          <w:tcPr>
            <w:tcW w:w="895" w:type="dxa"/>
          </w:tcPr>
          <w:p w14:paraId="0A065856" w14:textId="77777777" w:rsidR="00E609C2" w:rsidRPr="00BD08FD" w:rsidRDefault="00E609C2">
            <w:pPr>
              <w:pStyle w:val="TAR"/>
            </w:pPr>
            <w:r w:rsidRPr="00BD08FD">
              <w:t xml:space="preserve"> 14</w:t>
            </w:r>
          </w:p>
        </w:tc>
        <w:tc>
          <w:tcPr>
            <w:tcW w:w="895" w:type="dxa"/>
          </w:tcPr>
          <w:p w14:paraId="30779982" w14:textId="77777777" w:rsidR="00E609C2" w:rsidRPr="00BD08FD" w:rsidRDefault="00E609C2">
            <w:pPr>
              <w:pStyle w:val="TAR"/>
            </w:pPr>
            <w:r w:rsidRPr="00BD08FD">
              <w:t xml:space="preserve"> 15</w:t>
            </w:r>
          </w:p>
        </w:tc>
        <w:tc>
          <w:tcPr>
            <w:tcW w:w="895" w:type="dxa"/>
          </w:tcPr>
          <w:p w14:paraId="7748E7E4" w14:textId="77777777" w:rsidR="00E609C2" w:rsidRPr="00BD08FD" w:rsidRDefault="00E609C2">
            <w:pPr>
              <w:pStyle w:val="TAR"/>
            </w:pPr>
            <w:r w:rsidRPr="00BD08FD">
              <w:t xml:space="preserve"> 16</w:t>
            </w:r>
          </w:p>
        </w:tc>
        <w:tc>
          <w:tcPr>
            <w:tcW w:w="895" w:type="dxa"/>
          </w:tcPr>
          <w:p w14:paraId="42F50399" w14:textId="77777777" w:rsidR="00E609C2" w:rsidRPr="00BD08FD" w:rsidRDefault="00E609C2">
            <w:pPr>
              <w:pStyle w:val="TAR"/>
            </w:pPr>
            <w:r w:rsidRPr="00BD08FD">
              <w:t xml:space="preserve"> 26</w:t>
            </w:r>
          </w:p>
        </w:tc>
        <w:tc>
          <w:tcPr>
            <w:tcW w:w="895" w:type="dxa"/>
          </w:tcPr>
          <w:p w14:paraId="4C97E277" w14:textId="77777777" w:rsidR="00E609C2" w:rsidRPr="00BD08FD" w:rsidRDefault="00E609C2">
            <w:pPr>
              <w:pStyle w:val="TAR"/>
            </w:pPr>
            <w:r w:rsidRPr="00BD08FD">
              <w:t xml:space="preserve"> 87</w:t>
            </w:r>
          </w:p>
        </w:tc>
        <w:tc>
          <w:tcPr>
            <w:tcW w:w="895" w:type="dxa"/>
          </w:tcPr>
          <w:p w14:paraId="79D7DFEB" w14:textId="77777777" w:rsidR="00E609C2" w:rsidRPr="00BD08FD" w:rsidRDefault="00E609C2">
            <w:pPr>
              <w:pStyle w:val="TAR"/>
            </w:pPr>
            <w:r w:rsidRPr="00BD08FD">
              <w:t xml:space="preserve"> 27</w:t>
            </w:r>
          </w:p>
        </w:tc>
      </w:tr>
      <w:tr w:rsidR="00E609C2" w:rsidRPr="00BD08FD" w14:paraId="3000DB10" w14:textId="77777777">
        <w:trPr>
          <w:jc w:val="center"/>
        </w:trPr>
        <w:tc>
          <w:tcPr>
            <w:tcW w:w="895" w:type="dxa"/>
          </w:tcPr>
          <w:p w14:paraId="1005DEBD" w14:textId="77777777" w:rsidR="00E609C2" w:rsidRPr="00BD08FD" w:rsidRDefault="00E609C2">
            <w:pPr>
              <w:pStyle w:val="TAR"/>
            </w:pPr>
            <w:r w:rsidRPr="00BD08FD">
              <w:t xml:space="preserve">  88</w:t>
            </w:r>
          </w:p>
        </w:tc>
        <w:tc>
          <w:tcPr>
            <w:tcW w:w="895" w:type="dxa"/>
          </w:tcPr>
          <w:p w14:paraId="4C3EA6AA" w14:textId="77777777" w:rsidR="00E609C2" w:rsidRPr="00BD08FD" w:rsidRDefault="00E609C2">
            <w:pPr>
              <w:pStyle w:val="TAR"/>
            </w:pPr>
            <w:r w:rsidRPr="00BD08FD">
              <w:t xml:space="preserve"> 28</w:t>
            </w:r>
          </w:p>
        </w:tc>
        <w:tc>
          <w:tcPr>
            <w:tcW w:w="895" w:type="dxa"/>
          </w:tcPr>
          <w:p w14:paraId="1A8CB5D5" w14:textId="77777777" w:rsidR="00E609C2" w:rsidRPr="00BD08FD" w:rsidRDefault="00E609C2">
            <w:pPr>
              <w:pStyle w:val="TAR"/>
            </w:pPr>
            <w:r w:rsidRPr="00BD08FD">
              <w:t xml:space="preserve"> 89</w:t>
            </w:r>
          </w:p>
        </w:tc>
        <w:tc>
          <w:tcPr>
            <w:tcW w:w="895" w:type="dxa"/>
          </w:tcPr>
          <w:p w14:paraId="23285957" w14:textId="77777777" w:rsidR="00E609C2" w:rsidRPr="00BD08FD" w:rsidRDefault="00E609C2">
            <w:pPr>
              <w:pStyle w:val="TAR"/>
            </w:pPr>
            <w:r w:rsidRPr="00BD08FD">
              <w:t xml:space="preserve"> 29</w:t>
            </w:r>
          </w:p>
        </w:tc>
        <w:tc>
          <w:tcPr>
            <w:tcW w:w="895" w:type="dxa"/>
          </w:tcPr>
          <w:p w14:paraId="5DF8117B" w14:textId="77777777" w:rsidR="00E609C2" w:rsidRPr="00BD08FD" w:rsidRDefault="00E609C2">
            <w:pPr>
              <w:pStyle w:val="TAR"/>
            </w:pPr>
            <w:r w:rsidRPr="00BD08FD">
              <w:t xml:space="preserve"> 90</w:t>
            </w:r>
          </w:p>
        </w:tc>
        <w:tc>
          <w:tcPr>
            <w:tcW w:w="895" w:type="dxa"/>
          </w:tcPr>
          <w:p w14:paraId="10C38257" w14:textId="77777777" w:rsidR="00E609C2" w:rsidRPr="00BD08FD" w:rsidRDefault="00E609C2">
            <w:pPr>
              <w:pStyle w:val="TAR"/>
            </w:pPr>
            <w:r w:rsidRPr="00BD08FD">
              <w:t xml:space="preserve"> 30</w:t>
            </w:r>
          </w:p>
        </w:tc>
        <w:tc>
          <w:tcPr>
            <w:tcW w:w="895" w:type="dxa"/>
          </w:tcPr>
          <w:p w14:paraId="376BF13D" w14:textId="77777777" w:rsidR="00E609C2" w:rsidRPr="00BD08FD" w:rsidRDefault="00E609C2">
            <w:pPr>
              <w:pStyle w:val="TAR"/>
            </w:pPr>
            <w:r w:rsidRPr="00BD08FD">
              <w:t xml:space="preserve"> 91</w:t>
            </w:r>
          </w:p>
        </w:tc>
        <w:tc>
          <w:tcPr>
            <w:tcW w:w="895" w:type="dxa"/>
          </w:tcPr>
          <w:p w14:paraId="43127C63" w14:textId="77777777" w:rsidR="00E609C2" w:rsidRPr="00BD08FD" w:rsidRDefault="00E609C2">
            <w:pPr>
              <w:pStyle w:val="TAR"/>
            </w:pPr>
            <w:r w:rsidRPr="00BD08FD">
              <w:t xml:space="preserve"> 51</w:t>
            </w:r>
          </w:p>
        </w:tc>
        <w:tc>
          <w:tcPr>
            <w:tcW w:w="895" w:type="dxa"/>
          </w:tcPr>
          <w:p w14:paraId="373AC9E4" w14:textId="77777777" w:rsidR="00E609C2" w:rsidRPr="00BD08FD" w:rsidRDefault="00E609C2">
            <w:pPr>
              <w:pStyle w:val="TAR"/>
            </w:pPr>
            <w:r w:rsidRPr="00BD08FD">
              <w:t xml:space="preserve"> 80</w:t>
            </w:r>
          </w:p>
        </w:tc>
        <w:tc>
          <w:tcPr>
            <w:tcW w:w="895" w:type="dxa"/>
          </w:tcPr>
          <w:p w14:paraId="65600731" w14:textId="77777777" w:rsidR="00E609C2" w:rsidRPr="00BD08FD" w:rsidRDefault="00E609C2">
            <w:pPr>
              <w:pStyle w:val="TAR"/>
            </w:pPr>
            <w:r w:rsidRPr="00BD08FD">
              <w:t xml:space="preserve"> 112</w:t>
            </w:r>
          </w:p>
        </w:tc>
      </w:tr>
      <w:tr w:rsidR="00E609C2" w:rsidRPr="00BD08FD" w14:paraId="3B3879DE" w14:textId="77777777">
        <w:trPr>
          <w:jc w:val="center"/>
        </w:trPr>
        <w:tc>
          <w:tcPr>
            <w:tcW w:w="895" w:type="dxa"/>
          </w:tcPr>
          <w:p w14:paraId="2BE0BCBF" w14:textId="77777777" w:rsidR="00E609C2" w:rsidRPr="00BD08FD" w:rsidRDefault="00E609C2">
            <w:pPr>
              <w:pStyle w:val="TAR"/>
            </w:pPr>
            <w:r w:rsidRPr="00BD08FD">
              <w:t xml:space="preserve">  141</w:t>
            </w:r>
          </w:p>
        </w:tc>
        <w:tc>
          <w:tcPr>
            <w:tcW w:w="895" w:type="dxa"/>
          </w:tcPr>
          <w:p w14:paraId="67B5AD3F" w14:textId="77777777" w:rsidR="00E609C2" w:rsidRPr="00BD08FD" w:rsidRDefault="00E609C2">
            <w:pPr>
              <w:pStyle w:val="TAR"/>
            </w:pPr>
            <w:r w:rsidRPr="00BD08FD">
              <w:t xml:space="preserve"> 52</w:t>
            </w:r>
          </w:p>
        </w:tc>
        <w:tc>
          <w:tcPr>
            <w:tcW w:w="895" w:type="dxa"/>
          </w:tcPr>
          <w:p w14:paraId="3FC43D20" w14:textId="77777777" w:rsidR="00E609C2" w:rsidRPr="00BD08FD" w:rsidRDefault="00E609C2">
            <w:pPr>
              <w:pStyle w:val="TAR"/>
            </w:pPr>
            <w:r w:rsidRPr="00BD08FD">
              <w:t xml:space="preserve"> 81</w:t>
            </w:r>
          </w:p>
        </w:tc>
        <w:tc>
          <w:tcPr>
            <w:tcW w:w="895" w:type="dxa"/>
          </w:tcPr>
          <w:p w14:paraId="6669DC66" w14:textId="77777777" w:rsidR="00E609C2" w:rsidRPr="00BD08FD" w:rsidRDefault="00E609C2">
            <w:pPr>
              <w:pStyle w:val="TAR"/>
            </w:pPr>
            <w:r w:rsidRPr="00BD08FD">
              <w:t xml:space="preserve"> 113</w:t>
            </w:r>
          </w:p>
        </w:tc>
        <w:tc>
          <w:tcPr>
            <w:tcW w:w="895" w:type="dxa"/>
          </w:tcPr>
          <w:p w14:paraId="063924DA" w14:textId="77777777" w:rsidR="00E609C2" w:rsidRPr="00BD08FD" w:rsidRDefault="00E609C2">
            <w:pPr>
              <w:pStyle w:val="TAR"/>
            </w:pPr>
            <w:r w:rsidRPr="00BD08FD">
              <w:t xml:space="preserve"> 142</w:t>
            </w:r>
          </w:p>
        </w:tc>
        <w:tc>
          <w:tcPr>
            <w:tcW w:w="895" w:type="dxa"/>
          </w:tcPr>
          <w:p w14:paraId="594772F8" w14:textId="77777777" w:rsidR="00E609C2" w:rsidRPr="00BD08FD" w:rsidRDefault="00E609C2">
            <w:pPr>
              <w:pStyle w:val="TAR"/>
            </w:pPr>
            <w:r w:rsidRPr="00BD08FD">
              <w:t xml:space="preserve"> 54</w:t>
            </w:r>
          </w:p>
        </w:tc>
        <w:tc>
          <w:tcPr>
            <w:tcW w:w="895" w:type="dxa"/>
          </w:tcPr>
          <w:p w14:paraId="251281A4" w14:textId="77777777" w:rsidR="00E609C2" w:rsidRPr="00BD08FD" w:rsidRDefault="00E609C2">
            <w:pPr>
              <w:pStyle w:val="TAR"/>
            </w:pPr>
            <w:r w:rsidRPr="00BD08FD">
              <w:t xml:space="preserve"> 83</w:t>
            </w:r>
          </w:p>
        </w:tc>
        <w:tc>
          <w:tcPr>
            <w:tcW w:w="895" w:type="dxa"/>
          </w:tcPr>
          <w:p w14:paraId="5204397C" w14:textId="77777777" w:rsidR="00E609C2" w:rsidRPr="00BD08FD" w:rsidRDefault="00E609C2">
            <w:pPr>
              <w:pStyle w:val="TAR"/>
            </w:pPr>
            <w:r w:rsidRPr="00BD08FD">
              <w:t xml:space="preserve"> 115</w:t>
            </w:r>
          </w:p>
        </w:tc>
        <w:tc>
          <w:tcPr>
            <w:tcW w:w="895" w:type="dxa"/>
          </w:tcPr>
          <w:p w14:paraId="071E19C6" w14:textId="77777777" w:rsidR="00E609C2" w:rsidRPr="00BD08FD" w:rsidRDefault="00E609C2">
            <w:pPr>
              <w:pStyle w:val="TAR"/>
            </w:pPr>
            <w:r w:rsidRPr="00BD08FD">
              <w:t xml:space="preserve"> 144</w:t>
            </w:r>
          </w:p>
        </w:tc>
        <w:tc>
          <w:tcPr>
            <w:tcW w:w="895" w:type="dxa"/>
          </w:tcPr>
          <w:p w14:paraId="28CF7E99" w14:textId="77777777" w:rsidR="00E609C2" w:rsidRPr="00BD08FD" w:rsidRDefault="00E609C2">
            <w:pPr>
              <w:pStyle w:val="TAR"/>
            </w:pPr>
            <w:r w:rsidRPr="00BD08FD">
              <w:t xml:space="preserve"> 55</w:t>
            </w:r>
          </w:p>
        </w:tc>
      </w:tr>
      <w:tr w:rsidR="00E609C2" w:rsidRPr="00BD08FD" w14:paraId="0DFC93D2" w14:textId="77777777">
        <w:trPr>
          <w:jc w:val="center"/>
        </w:trPr>
        <w:tc>
          <w:tcPr>
            <w:tcW w:w="895" w:type="dxa"/>
          </w:tcPr>
          <w:p w14:paraId="00A7FBAA" w14:textId="77777777" w:rsidR="00E609C2" w:rsidRPr="00BD08FD" w:rsidRDefault="00E609C2">
            <w:pPr>
              <w:pStyle w:val="TAR"/>
            </w:pPr>
            <w:r w:rsidRPr="00BD08FD">
              <w:t xml:space="preserve">  84</w:t>
            </w:r>
          </w:p>
        </w:tc>
        <w:tc>
          <w:tcPr>
            <w:tcW w:w="895" w:type="dxa"/>
          </w:tcPr>
          <w:p w14:paraId="476E5D35" w14:textId="77777777" w:rsidR="00E609C2" w:rsidRPr="00BD08FD" w:rsidRDefault="00E609C2">
            <w:pPr>
              <w:pStyle w:val="TAR"/>
            </w:pPr>
            <w:r w:rsidRPr="00BD08FD">
              <w:t xml:space="preserve"> 116</w:t>
            </w:r>
          </w:p>
        </w:tc>
        <w:tc>
          <w:tcPr>
            <w:tcW w:w="895" w:type="dxa"/>
          </w:tcPr>
          <w:p w14:paraId="6FFA99C9" w14:textId="77777777" w:rsidR="00E609C2" w:rsidRPr="00BD08FD" w:rsidRDefault="00E609C2">
            <w:pPr>
              <w:pStyle w:val="TAR"/>
            </w:pPr>
            <w:r w:rsidRPr="00BD08FD">
              <w:t xml:space="preserve"> 145</w:t>
            </w:r>
          </w:p>
        </w:tc>
        <w:tc>
          <w:tcPr>
            <w:tcW w:w="895" w:type="dxa"/>
          </w:tcPr>
          <w:p w14:paraId="7BEAB006" w14:textId="77777777" w:rsidR="00E609C2" w:rsidRPr="00BD08FD" w:rsidRDefault="00E609C2">
            <w:pPr>
              <w:pStyle w:val="TAR"/>
            </w:pPr>
            <w:r w:rsidRPr="00BD08FD">
              <w:t xml:space="preserve"> 58</w:t>
            </w:r>
          </w:p>
        </w:tc>
        <w:tc>
          <w:tcPr>
            <w:tcW w:w="895" w:type="dxa"/>
          </w:tcPr>
          <w:p w14:paraId="756FC7B1" w14:textId="77777777" w:rsidR="00E609C2" w:rsidRPr="00BD08FD" w:rsidRDefault="00E609C2">
            <w:pPr>
              <w:pStyle w:val="TAR"/>
            </w:pPr>
            <w:r w:rsidRPr="00BD08FD">
              <w:t xml:space="preserve"> 119</w:t>
            </w:r>
          </w:p>
        </w:tc>
        <w:tc>
          <w:tcPr>
            <w:tcW w:w="895" w:type="dxa"/>
          </w:tcPr>
          <w:p w14:paraId="5C4CD8B2" w14:textId="77777777" w:rsidR="00E609C2" w:rsidRPr="00BD08FD" w:rsidRDefault="00E609C2">
            <w:pPr>
              <w:pStyle w:val="TAR"/>
            </w:pPr>
            <w:r w:rsidRPr="00BD08FD">
              <w:t xml:space="preserve"> 59</w:t>
            </w:r>
          </w:p>
        </w:tc>
        <w:tc>
          <w:tcPr>
            <w:tcW w:w="895" w:type="dxa"/>
          </w:tcPr>
          <w:p w14:paraId="0B220733" w14:textId="77777777" w:rsidR="00E609C2" w:rsidRPr="00BD08FD" w:rsidRDefault="00E609C2">
            <w:pPr>
              <w:pStyle w:val="TAR"/>
            </w:pPr>
            <w:r w:rsidRPr="00BD08FD">
              <w:t xml:space="preserve"> 120</w:t>
            </w:r>
          </w:p>
        </w:tc>
        <w:tc>
          <w:tcPr>
            <w:tcW w:w="895" w:type="dxa"/>
          </w:tcPr>
          <w:p w14:paraId="337ADD89" w14:textId="77777777" w:rsidR="00E609C2" w:rsidRPr="00BD08FD" w:rsidRDefault="00E609C2">
            <w:pPr>
              <w:pStyle w:val="TAR"/>
            </w:pPr>
            <w:r w:rsidRPr="00BD08FD">
              <w:t xml:space="preserve"> 21</w:t>
            </w:r>
          </w:p>
        </w:tc>
        <w:tc>
          <w:tcPr>
            <w:tcW w:w="895" w:type="dxa"/>
          </w:tcPr>
          <w:p w14:paraId="0B91987B" w14:textId="77777777" w:rsidR="00E609C2" w:rsidRPr="00BD08FD" w:rsidRDefault="00E609C2">
            <w:pPr>
              <w:pStyle w:val="TAR"/>
            </w:pPr>
            <w:r w:rsidRPr="00BD08FD">
              <w:t xml:space="preserve"> 22</w:t>
            </w:r>
          </w:p>
        </w:tc>
        <w:tc>
          <w:tcPr>
            <w:tcW w:w="895" w:type="dxa"/>
          </w:tcPr>
          <w:p w14:paraId="6B9353A3" w14:textId="77777777" w:rsidR="00E609C2" w:rsidRPr="00BD08FD" w:rsidRDefault="00E609C2">
            <w:pPr>
              <w:pStyle w:val="TAR"/>
            </w:pPr>
            <w:r w:rsidRPr="00BD08FD">
              <w:t xml:space="preserve"> 23</w:t>
            </w:r>
          </w:p>
        </w:tc>
      </w:tr>
      <w:tr w:rsidR="00E609C2" w:rsidRPr="00BD08FD" w14:paraId="0F69363B" w14:textId="77777777">
        <w:trPr>
          <w:jc w:val="center"/>
        </w:trPr>
        <w:tc>
          <w:tcPr>
            <w:tcW w:w="895" w:type="dxa"/>
          </w:tcPr>
          <w:p w14:paraId="2DBF9FA7" w14:textId="77777777" w:rsidR="00E609C2" w:rsidRPr="00BD08FD" w:rsidRDefault="00E609C2">
            <w:pPr>
              <w:pStyle w:val="TAR"/>
            </w:pPr>
            <w:r w:rsidRPr="00BD08FD">
              <w:t xml:space="preserve">  17</w:t>
            </w:r>
          </w:p>
        </w:tc>
        <w:tc>
          <w:tcPr>
            <w:tcW w:w="895" w:type="dxa"/>
          </w:tcPr>
          <w:p w14:paraId="2B5CA4A2" w14:textId="77777777" w:rsidR="00E609C2" w:rsidRPr="00BD08FD" w:rsidRDefault="00E609C2">
            <w:pPr>
              <w:pStyle w:val="TAR"/>
            </w:pPr>
            <w:r w:rsidRPr="00BD08FD">
              <w:t xml:space="preserve"> 18</w:t>
            </w:r>
          </w:p>
        </w:tc>
        <w:tc>
          <w:tcPr>
            <w:tcW w:w="895" w:type="dxa"/>
          </w:tcPr>
          <w:p w14:paraId="1C24A1F6" w14:textId="77777777" w:rsidR="00E609C2" w:rsidRPr="00BD08FD" w:rsidRDefault="00E609C2">
            <w:pPr>
              <w:pStyle w:val="TAR"/>
            </w:pPr>
            <w:r w:rsidRPr="00BD08FD">
              <w:t xml:space="preserve"> 19</w:t>
            </w:r>
          </w:p>
        </w:tc>
        <w:tc>
          <w:tcPr>
            <w:tcW w:w="895" w:type="dxa"/>
          </w:tcPr>
          <w:p w14:paraId="44661C4E" w14:textId="77777777" w:rsidR="00E609C2" w:rsidRPr="00BD08FD" w:rsidRDefault="00E609C2">
            <w:pPr>
              <w:pStyle w:val="TAR"/>
            </w:pPr>
            <w:r w:rsidRPr="00BD08FD">
              <w:t xml:space="preserve"> 31</w:t>
            </w:r>
          </w:p>
        </w:tc>
        <w:tc>
          <w:tcPr>
            <w:tcW w:w="895" w:type="dxa"/>
          </w:tcPr>
          <w:p w14:paraId="1C58B02F" w14:textId="77777777" w:rsidR="00E609C2" w:rsidRPr="00BD08FD" w:rsidRDefault="00E609C2">
            <w:pPr>
              <w:pStyle w:val="TAR"/>
            </w:pPr>
            <w:r w:rsidRPr="00BD08FD">
              <w:t xml:space="preserve"> 60</w:t>
            </w:r>
          </w:p>
        </w:tc>
        <w:tc>
          <w:tcPr>
            <w:tcW w:w="895" w:type="dxa"/>
          </w:tcPr>
          <w:p w14:paraId="116BB85E" w14:textId="77777777" w:rsidR="00E609C2" w:rsidRPr="00BD08FD" w:rsidRDefault="00E609C2">
            <w:pPr>
              <w:pStyle w:val="TAR"/>
            </w:pPr>
            <w:r w:rsidRPr="00BD08FD">
              <w:t xml:space="preserve"> 92</w:t>
            </w:r>
          </w:p>
        </w:tc>
        <w:tc>
          <w:tcPr>
            <w:tcW w:w="895" w:type="dxa"/>
          </w:tcPr>
          <w:p w14:paraId="6C8CB7F3" w14:textId="77777777" w:rsidR="00E609C2" w:rsidRPr="00BD08FD" w:rsidRDefault="00E609C2">
            <w:pPr>
              <w:pStyle w:val="TAR"/>
            </w:pPr>
            <w:r w:rsidRPr="00BD08FD">
              <w:t xml:space="preserve"> 121</w:t>
            </w:r>
          </w:p>
        </w:tc>
        <w:tc>
          <w:tcPr>
            <w:tcW w:w="895" w:type="dxa"/>
          </w:tcPr>
          <w:p w14:paraId="6D79E241" w14:textId="77777777" w:rsidR="00E609C2" w:rsidRPr="00BD08FD" w:rsidRDefault="00E609C2">
            <w:pPr>
              <w:pStyle w:val="TAR"/>
            </w:pPr>
            <w:r w:rsidRPr="00BD08FD">
              <w:t xml:space="preserve"> 56</w:t>
            </w:r>
          </w:p>
        </w:tc>
        <w:tc>
          <w:tcPr>
            <w:tcW w:w="895" w:type="dxa"/>
          </w:tcPr>
          <w:p w14:paraId="77E9D6EA" w14:textId="77777777" w:rsidR="00E609C2" w:rsidRPr="00BD08FD" w:rsidRDefault="00E609C2">
            <w:pPr>
              <w:pStyle w:val="TAR"/>
            </w:pPr>
            <w:r w:rsidRPr="00BD08FD">
              <w:t xml:space="preserve"> 85</w:t>
            </w:r>
          </w:p>
        </w:tc>
        <w:tc>
          <w:tcPr>
            <w:tcW w:w="895" w:type="dxa"/>
          </w:tcPr>
          <w:p w14:paraId="60E6C039" w14:textId="77777777" w:rsidR="00E609C2" w:rsidRPr="00BD08FD" w:rsidRDefault="00E609C2">
            <w:pPr>
              <w:pStyle w:val="TAR"/>
            </w:pPr>
            <w:r w:rsidRPr="00BD08FD">
              <w:t xml:space="preserve"> 117</w:t>
            </w:r>
          </w:p>
        </w:tc>
      </w:tr>
      <w:tr w:rsidR="00E609C2" w:rsidRPr="00BD08FD" w14:paraId="35F717A7" w14:textId="77777777">
        <w:trPr>
          <w:jc w:val="center"/>
        </w:trPr>
        <w:tc>
          <w:tcPr>
            <w:tcW w:w="895" w:type="dxa"/>
          </w:tcPr>
          <w:p w14:paraId="52524202" w14:textId="77777777" w:rsidR="00E609C2" w:rsidRPr="00BD08FD" w:rsidRDefault="00E609C2">
            <w:pPr>
              <w:pStyle w:val="TAR"/>
            </w:pPr>
            <w:r w:rsidRPr="00BD08FD">
              <w:t xml:space="preserve">  146</w:t>
            </w:r>
          </w:p>
        </w:tc>
        <w:tc>
          <w:tcPr>
            <w:tcW w:w="895" w:type="dxa"/>
          </w:tcPr>
          <w:p w14:paraId="38BB38FE" w14:textId="77777777" w:rsidR="00E609C2" w:rsidRPr="00BD08FD" w:rsidRDefault="00E609C2">
            <w:pPr>
              <w:pStyle w:val="TAR"/>
            </w:pPr>
            <w:r w:rsidRPr="00BD08FD">
              <w:t xml:space="preserve"> 20</w:t>
            </w:r>
          </w:p>
        </w:tc>
        <w:tc>
          <w:tcPr>
            <w:tcW w:w="895" w:type="dxa"/>
          </w:tcPr>
          <w:p w14:paraId="01864231" w14:textId="77777777" w:rsidR="00E609C2" w:rsidRPr="00BD08FD" w:rsidRDefault="00E609C2">
            <w:pPr>
              <w:pStyle w:val="TAR"/>
            </w:pPr>
            <w:r w:rsidRPr="00BD08FD">
              <w:t xml:space="preserve"> 24</w:t>
            </w:r>
          </w:p>
        </w:tc>
        <w:tc>
          <w:tcPr>
            <w:tcW w:w="895" w:type="dxa"/>
          </w:tcPr>
          <w:p w14:paraId="16A60415" w14:textId="77777777" w:rsidR="00E609C2" w:rsidRPr="00BD08FD" w:rsidRDefault="00E609C2">
            <w:pPr>
              <w:pStyle w:val="TAR"/>
            </w:pPr>
            <w:r w:rsidRPr="00BD08FD">
              <w:t xml:space="preserve"> 25</w:t>
            </w:r>
          </w:p>
        </w:tc>
        <w:tc>
          <w:tcPr>
            <w:tcW w:w="895" w:type="dxa"/>
          </w:tcPr>
          <w:p w14:paraId="79F74888" w14:textId="77777777" w:rsidR="00E609C2" w:rsidRPr="00BD08FD" w:rsidRDefault="00E609C2">
            <w:pPr>
              <w:pStyle w:val="TAR"/>
            </w:pPr>
            <w:r w:rsidRPr="00BD08FD">
              <w:t xml:space="preserve"> 50</w:t>
            </w:r>
          </w:p>
        </w:tc>
        <w:tc>
          <w:tcPr>
            <w:tcW w:w="895" w:type="dxa"/>
          </w:tcPr>
          <w:p w14:paraId="1EA689E0" w14:textId="77777777" w:rsidR="00E609C2" w:rsidRPr="00BD08FD" w:rsidRDefault="00E609C2">
            <w:pPr>
              <w:pStyle w:val="TAR"/>
            </w:pPr>
            <w:r w:rsidRPr="00BD08FD">
              <w:t xml:space="preserve"> 79</w:t>
            </w:r>
          </w:p>
        </w:tc>
        <w:tc>
          <w:tcPr>
            <w:tcW w:w="895" w:type="dxa"/>
          </w:tcPr>
          <w:p w14:paraId="76040700" w14:textId="77777777" w:rsidR="00E609C2" w:rsidRPr="00BD08FD" w:rsidRDefault="00E609C2">
            <w:pPr>
              <w:pStyle w:val="TAR"/>
            </w:pPr>
            <w:r w:rsidRPr="00BD08FD">
              <w:t xml:space="preserve"> 111</w:t>
            </w:r>
          </w:p>
        </w:tc>
        <w:tc>
          <w:tcPr>
            <w:tcW w:w="895" w:type="dxa"/>
          </w:tcPr>
          <w:p w14:paraId="138D86C9" w14:textId="77777777" w:rsidR="00E609C2" w:rsidRPr="00BD08FD" w:rsidRDefault="00E609C2">
            <w:pPr>
              <w:pStyle w:val="TAR"/>
            </w:pPr>
            <w:r w:rsidRPr="00BD08FD">
              <w:t xml:space="preserve"> 140</w:t>
            </w:r>
          </w:p>
        </w:tc>
        <w:tc>
          <w:tcPr>
            <w:tcW w:w="895" w:type="dxa"/>
          </w:tcPr>
          <w:p w14:paraId="37788332" w14:textId="77777777" w:rsidR="00E609C2" w:rsidRPr="00BD08FD" w:rsidRDefault="00E609C2">
            <w:pPr>
              <w:pStyle w:val="TAR"/>
            </w:pPr>
            <w:r w:rsidRPr="00BD08FD">
              <w:t xml:space="preserve"> 57</w:t>
            </w:r>
          </w:p>
        </w:tc>
        <w:tc>
          <w:tcPr>
            <w:tcW w:w="895" w:type="dxa"/>
          </w:tcPr>
          <w:p w14:paraId="254DD528" w14:textId="77777777" w:rsidR="00E609C2" w:rsidRPr="00BD08FD" w:rsidRDefault="00E609C2">
            <w:pPr>
              <w:pStyle w:val="TAR"/>
            </w:pPr>
            <w:r w:rsidRPr="00BD08FD">
              <w:t xml:space="preserve"> 86</w:t>
            </w:r>
          </w:p>
        </w:tc>
      </w:tr>
      <w:tr w:rsidR="00E609C2" w:rsidRPr="00BD08FD" w14:paraId="1F1E44B6" w14:textId="77777777">
        <w:trPr>
          <w:jc w:val="center"/>
        </w:trPr>
        <w:tc>
          <w:tcPr>
            <w:tcW w:w="895" w:type="dxa"/>
          </w:tcPr>
          <w:p w14:paraId="63533D61" w14:textId="77777777" w:rsidR="00E609C2" w:rsidRPr="00BD08FD" w:rsidRDefault="00E609C2">
            <w:pPr>
              <w:pStyle w:val="TAR"/>
            </w:pPr>
            <w:r w:rsidRPr="00BD08FD">
              <w:t xml:space="preserve">  118</w:t>
            </w:r>
          </w:p>
        </w:tc>
        <w:tc>
          <w:tcPr>
            <w:tcW w:w="895" w:type="dxa"/>
          </w:tcPr>
          <w:p w14:paraId="0B6698AB" w14:textId="77777777" w:rsidR="00E609C2" w:rsidRPr="00BD08FD" w:rsidRDefault="00E609C2">
            <w:pPr>
              <w:pStyle w:val="TAR"/>
            </w:pPr>
            <w:r w:rsidRPr="00BD08FD">
              <w:t xml:space="preserve"> 147</w:t>
            </w:r>
          </w:p>
        </w:tc>
        <w:tc>
          <w:tcPr>
            <w:tcW w:w="895" w:type="dxa"/>
          </w:tcPr>
          <w:p w14:paraId="79FB9735" w14:textId="77777777" w:rsidR="00E609C2" w:rsidRPr="00BD08FD" w:rsidRDefault="00E609C2">
            <w:pPr>
              <w:pStyle w:val="TAR"/>
            </w:pPr>
            <w:r w:rsidRPr="00BD08FD">
              <w:t xml:space="preserve"> 49</w:t>
            </w:r>
          </w:p>
        </w:tc>
        <w:tc>
          <w:tcPr>
            <w:tcW w:w="895" w:type="dxa"/>
          </w:tcPr>
          <w:p w14:paraId="43E4CA35" w14:textId="77777777" w:rsidR="00E609C2" w:rsidRPr="00BD08FD" w:rsidRDefault="00E609C2">
            <w:pPr>
              <w:pStyle w:val="TAR"/>
            </w:pPr>
            <w:r w:rsidRPr="00BD08FD">
              <w:t xml:space="preserve"> 78</w:t>
            </w:r>
          </w:p>
        </w:tc>
        <w:tc>
          <w:tcPr>
            <w:tcW w:w="895" w:type="dxa"/>
          </w:tcPr>
          <w:p w14:paraId="3B2E3A22" w14:textId="77777777" w:rsidR="00E609C2" w:rsidRPr="00BD08FD" w:rsidRDefault="00E609C2">
            <w:pPr>
              <w:pStyle w:val="TAR"/>
            </w:pPr>
            <w:r w:rsidRPr="00BD08FD">
              <w:t xml:space="preserve"> 110</w:t>
            </w:r>
          </w:p>
        </w:tc>
        <w:tc>
          <w:tcPr>
            <w:tcW w:w="895" w:type="dxa"/>
          </w:tcPr>
          <w:p w14:paraId="7778ECE3" w14:textId="77777777" w:rsidR="00E609C2" w:rsidRPr="00BD08FD" w:rsidRDefault="00E609C2">
            <w:pPr>
              <w:pStyle w:val="TAR"/>
            </w:pPr>
            <w:r w:rsidRPr="00BD08FD">
              <w:t xml:space="preserve"> 139</w:t>
            </w:r>
          </w:p>
        </w:tc>
        <w:tc>
          <w:tcPr>
            <w:tcW w:w="895" w:type="dxa"/>
          </w:tcPr>
          <w:p w14:paraId="7524A5B1" w14:textId="77777777" w:rsidR="00E609C2" w:rsidRPr="00BD08FD" w:rsidRDefault="00E609C2">
            <w:pPr>
              <w:pStyle w:val="TAR"/>
            </w:pPr>
            <w:r w:rsidRPr="00BD08FD">
              <w:t xml:space="preserve"> 48</w:t>
            </w:r>
          </w:p>
        </w:tc>
        <w:tc>
          <w:tcPr>
            <w:tcW w:w="895" w:type="dxa"/>
          </w:tcPr>
          <w:p w14:paraId="19F5606E" w14:textId="77777777" w:rsidR="00E609C2" w:rsidRPr="00BD08FD" w:rsidRDefault="00E609C2">
            <w:pPr>
              <w:pStyle w:val="TAR"/>
            </w:pPr>
            <w:r w:rsidRPr="00BD08FD">
              <w:t xml:space="preserve"> 77</w:t>
            </w:r>
          </w:p>
        </w:tc>
        <w:tc>
          <w:tcPr>
            <w:tcW w:w="895" w:type="dxa"/>
          </w:tcPr>
          <w:p w14:paraId="75810971" w14:textId="77777777" w:rsidR="00E609C2" w:rsidRPr="00BD08FD" w:rsidRDefault="00E609C2">
            <w:pPr>
              <w:pStyle w:val="TAR"/>
            </w:pPr>
            <w:r w:rsidRPr="00BD08FD">
              <w:t xml:space="preserve"> 53</w:t>
            </w:r>
          </w:p>
        </w:tc>
        <w:tc>
          <w:tcPr>
            <w:tcW w:w="895" w:type="dxa"/>
          </w:tcPr>
          <w:p w14:paraId="725417B4" w14:textId="77777777" w:rsidR="00E609C2" w:rsidRPr="00BD08FD" w:rsidRDefault="00E609C2">
            <w:pPr>
              <w:pStyle w:val="TAR"/>
            </w:pPr>
            <w:r w:rsidRPr="00BD08FD">
              <w:t xml:space="preserve"> 82</w:t>
            </w:r>
          </w:p>
        </w:tc>
      </w:tr>
      <w:tr w:rsidR="00E609C2" w:rsidRPr="00BD08FD" w14:paraId="46518410" w14:textId="77777777">
        <w:trPr>
          <w:jc w:val="center"/>
        </w:trPr>
        <w:tc>
          <w:tcPr>
            <w:tcW w:w="895" w:type="dxa"/>
          </w:tcPr>
          <w:p w14:paraId="673EB861" w14:textId="77777777" w:rsidR="00E609C2" w:rsidRPr="00BD08FD" w:rsidRDefault="00E609C2">
            <w:pPr>
              <w:pStyle w:val="TAR"/>
            </w:pPr>
            <w:r w:rsidRPr="00BD08FD">
              <w:t xml:space="preserve">  114</w:t>
            </w:r>
          </w:p>
        </w:tc>
        <w:tc>
          <w:tcPr>
            <w:tcW w:w="895" w:type="dxa"/>
          </w:tcPr>
          <w:p w14:paraId="6C345F44" w14:textId="77777777" w:rsidR="00E609C2" w:rsidRPr="00BD08FD" w:rsidRDefault="00E609C2">
            <w:pPr>
              <w:pStyle w:val="TAR"/>
            </w:pPr>
            <w:r w:rsidRPr="00BD08FD">
              <w:t xml:space="preserve"> 143</w:t>
            </w:r>
          </w:p>
        </w:tc>
        <w:tc>
          <w:tcPr>
            <w:tcW w:w="895" w:type="dxa"/>
          </w:tcPr>
          <w:p w14:paraId="3037A179" w14:textId="77777777" w:rsidR="00E609C2" w:rsidRPr="00BD08FD" w:rsidRDefault="00E609C2">
            <w:pPr>
              <w:pStyle w:val="TAR"/>
            </w:pPr>
            <w:r w:rsidRPr="00BD08FD">
              <w:t xml:space="preserve"> 109</w:t>
            </w:r>
          </w:p>
        </w:tc>
        <w:tc>
          <w:tcPr>
            <w:tcW w:w="895" w:type="dxa"/>
          </w:tcPr>
          <w:p w14:paraId="613A7CD7" w14:textId="77777777" w:rsidR="00E609C2" w:rsidRPr="00BD08FD" w:rsidRDefault="00E609C2">
            <w:pPr>
              <w:pStyle w:val="TAR"/>
            </w:pPr>
            <w:r w:rsidRPr="00BD08FD">
              <w:t xml:space="preserve"> 138</w:t>
            </w:r>
          </w:p>
        </w:tc>
        <w:tc>
          <w:tcPr>
            <w:tcW w:w="895" w:type="dxa"/>
          </w:tcPr>
          <w:p w14:paraId="1BD434CD" w14:textId="77777777" w:rsidR="00E609C2" w:rsidRPr="00BD08FD" w:rsidRDefault="00E609C2">
            <w:pPr>
              <w:pStyle w:val="TAR"/>
            </w:pPr>
            <w:r w:rsidRPr="00BD08FD">
              <w:t xml:space="preserve"> 47</w:t>
            </w:r>
          </w:p>
        </w:tc>
        <w:tc>
          <w:tcPr>
            <w:tcW w:w="895" w:type="dxa"/>
          </w:tcPr>
          <w:p w14:paraId="36FA5724" w14:textId="77777777" w:rsidR="00E609C2" w:rsidRPr="00BD08FD" w:rsidRDefault="00E609C2">
            <w:pPr>
              <w:pStyle w:val="TAR"/>
            </w:pPr>
            <w:r w:rsidRPr="00BD08FD">
              <w:t xml:space="preserve"> 76</w:t>
            </w:r>
          </w:p>
        </w:tc>
        <w:tc>
          <w:tcPr>
            <w:tcW w:w="895" w:type="dxa"/>
          </w:tcPr>
          <w:p w14:paraId="3CEDE289" w14:textId="77777777" w:rsidR="00E609C2" w:rsidRPr="00BD08FD" w:rsidRDefault="00E609C2">
            <w:pPr>
              <w:pStyle w:val="TAR"/>
            </w:pPr>
            <w:r w:rsidRPr="00BD08FD">
              <w:t xml:space="preserve"> 108</w:t>
            </w:r>
          </w:p>
        </w:tc>
        <w:tc>
          <w:tcPr>
            <w:tcW w:w="895" w:type="dxa"/>
          </w:tcPr>
          <w:p w14:paraId="0D186F2D" w14:textId="77777777" w:rsidR="00E609C2" w:rsidRPr="00BD08FD" w:rsidRDefault="00E609C2">
            <w:pPr>
              <w:pStyle w:val="TAR"/>
            </w:pPr>
            <w:r w:rsidRPr="00BD08FD">
              <w:t xml:space="preserve"> 137</w:t>
            </w:r>
          </w:p>
        </w:tc>
        <w:tc>
          <w:tcPr>
            <w:tcW w:w="895" w:type="dxa"/>
          </w:tcPr>
          <w:p w14:paraId="7D6DB6CF" w14:textId="77777777" w:rsidR="00E609C2" w:rsidRPr="00BD08FD" w:rsidRDefault="00E609C2">
            <w:pPr>
              <w:pStyle w:val="TAR"/>
            </w:pPr>
            <w:r w:rsidRPr="00BD08FD">
              <w:t xml:space="preserve"> 32</w:t>
            </w:r>
          </w:p>
        </w:tc>
        <w:tc>
          <w:tcPr>
            <w:tcW w:w="895" w:type="dxa"/>
          </w:tcPr>
          <w:p w14:paraId="750B1C81" w14:textId="77777777" w:rsidR="00E609C2" w:rsidRPr="00BD08FD" w:rsidRDefault="00E609C2">
            <w:pPr>
              <w:pStyle w:val="TAR"/>
            </w:pPr>
            <w:r w:rsidRPr="00BD08FD">
              <w:t xml:space="preserve"> 33</w:t>
            </w:r>
          </w:p>
        </w:tc>
      </w:tr>
      <w:tr w:rsidR="00E609C2" w:rsidRPr="00BD08FD" w14:paraId="1E0BF7C9" w14:textId="77777777">
        <w:trPr>
          <w:jc w:val="center"/>
        </w:trPr>
        <w:tc>
          <w:tcPr>
            <w:tcW w:w="895" w:type="dxa"/>
          </w:tcPr>
          <w:p w14:paraId="404435C0" w14:textId="77777777" w:rsidR="00E609C2" w:rsidRPr="00BD08FD" w:rsidRDefault="00E609C2">
            <w:pPr>
              <w:pStyle w:val="TAR"/>
            </w:pPr>
            <w:r w:rsidRPr="00BD08FD">
              <w:t xml:space="preserve">  61</w:t>
            </w:r>
          </w:p>
        </w:tc>
        <w:tc>
          <w:tcPr>
            <w:tcW w:w="895" w:type="dxa"/>
          </w:tcPr>
          <w:p w14:paraId="13CEDBB9" w14:textId="77777777" w:rsidR="00E609C2" w:rsidRPr="00BD08FD" w:rsidRDefault="00E609C2">
            <w:pPr>
              <w:pStyle w:val="TAR"/>
            </w:pPr>
            <w:r w:rsidRPr="00BD08FD">
              <w:t xml:space="preserve"> 62</w:t>
            </w:r>
          </w:p>
        </w:tc>
        <w:tc>
          <w:tcPr>
            <w:tcW w:w="895" w:type="dxa"/>
          </w:tcPr>
          <w:p w14:paraId="01CFFAF0" w14:textId="77777777" w:rsidR="00E609C2" w:rsidRPr="00BD08FD" w:rsidRDefault="00E609C2">
            <w:pPr>
              <w:pStyle w:val="TAR"/>
            </w:pPr>
            <w:r w:rsidRPr="00BD08FD">
              <w:t xml:space="preserve"> 93</w:t>
            </w:r>
          </w:p>
        </w:tc>
        <w:tc>
          <w:tcPr>
            <w:tcW w:w="895" w:type="dxa"/>
          </w:tcPr>
          <w:p w14:paraId="22DA7B8B" w14:textId="77777777" w:rsidR="00E609C2" w:rsidRPr="00BD08FD" w:rsidRDefault="00E609C2">
            <w:pPr>
              <w:pStyle w:val="TAR"/>
            </w:pPr>
            <w:r w:rsidRPr="00BD08FD">
              <w:t xml:space="preserve"> 94</w:t>
            </w:r>
          </w:p>
        </w:tc>
        <w:tc>
          <w:tcPr>
            <w:tcW w:w="895" w:type="dxa"/>
          </w:tcPr>
          <w:p w14:paraId="32C2395F" w14:textId="77777777" w:rsidR="00E609C2" w:rsidRPr="00BD08FD" w:rsidRDefault="00E609C2">
            <w:pPr>
              <w:pStyle w:val="TAR"/>
            </w:pPr>
            <w:r w:rsidRPr="00BD08FD">
              <w:t xml:space="preserve"> 122</w:t>
            </w:r>
          </w:p>
        </w:tc>
        <w:tc>
          <w:tcPr>
            <w:tcW w:w="895" w:type="dxa"/>
          </w:tcPr>
          <w:p w14:paraId="601FD2FE" w14:textId="77777777" w:rsidR="00E609C2" w:rsidRPr="00BD08FD" w:rsidRDefault="00E609C2">
            <w:pPr>
              <w:pStyle w:val="TAR"/>
            </w:pPr>
            <w:r w:rsidRPr="00BD08FD">
              <w:t xml:space="preserve"> 123</w:t>
            </w:r>
          </w:p>
        </w:tc>
        <w:tc>
          <w:tcPr>
            <w:tcW w:w="895" w:type="dxa"/>
          </w:tcPr>
          <w:p w14:paraId="3FEE402D" w14:textId="77777777" w:rsidR="00E609C2" w:rsidRPr="00BD08FD" w:rsidRDefault="00E609C2">
            <w:pPr>
              <w:pStyle w:val="TAR"/>
            </w:pPr>
            <w:r w:rsidRPr="00BD08FD">
              <w:t xml:space="preserve"> 41</w:t>
            </w:r>
          </w:p>
        </w:tc>
        <w:tc>
          <w:tcPr>
            <w:tcW w:w="895" w:type="dxa"/>
          </w:tcPr>
          <w:p w14:paraId="3220D963" w14:textId="77777777" w:rsidR="00E609C2" w:rsidRPr="00BD08FD" w:rsidRDefault="00E609C2">
            <w:pPr>
              <w:pStyle w:val="TAR"/>
            </w:pPr>
            <w:r w:rsidRPr="00BD08FD">
              <w:t xml:space="preserve"> 42</w:t>
            </w:r>
          </w:p>
        </w:tc>
        <w:tc>
          <w:tcPr>
            <w:tcW w:w="895" w:type="dxa"/>
          </w:tcPr>
          <w:p w14:paraId="3140790B" w14:textId="77777777" w:rsidR="00E609C2" w:rsidRPr="00BD08FD" w:rsidRDefault="00E609C2">
            <w:pPr>
              <w:pStyle w:val="TAR"/>
            </w:pPr>
            <w:r w:rsidRPr="00BD08FD">
              <w:t xml:space="preserve"> 43</w:t>
            </w:r>
          </w:p>
        </w:tc>
        <w:tc>
          <w:tcPr>
            <w:tcW w:w="895" w:type="dxa"/>
          </w:tcPr>
          <w:p w14:paraId="117058D1" w14:textId="77777777" w:rsidR="00E609C2" w:rsidRPr="00BD08FD" w:rsidRDefault="00E609C2">
            <w:pPr>
              <w:pStyle w:val="TAR"/>
            </w:pPr>
            <w:r w:rsidRPr="00BD08FD">
              <w:t xml:space="preserve"> 44</w:t>
            </w:r>
          </w:p>
        </w:tc>
      </w:tr>
      <w:tr w:rsidR="00E609C2" w:rsidRPr="00BD08FD" w14:paraId="548551B8" w14:textId="77777777">
        <w:trPr>
          <w:jc w:val="center"/>
        </w:trPr>
        <w:tc>
          <w:tcPr>
            <w:tcW w:w="895" w:type="dxa"/>
          </w:tcPr>
          <w:p w14:paraId="4C2D93CA" w14:textId="77777777" w:rsidR="00E609C2" w:rsidRPr="00BD08FD" w:rsidRDefault="00E609C2">
            <w:pPr>
              <w:pStyle w:val="TAR"/>
            </w:pPr>
            <w:r w:rsidRPr="00BD08FD">
              <w:t xml:space="preserve">  45</w:t>
            </w:r>
          </w:p>
        </w:tc>
        <w:tc>
          <w:tcPr>
            <w:tcW w:w="895" w:type="dxa"/>
          </w:tcPr>
          <w:p w14:paraId="0B8B87F3" w14:textId="77777777" w:rsidR="00E609C2" w:rsidRPr="00BD08FD" w:rsidRDefault="00E609C2">
            <w:pPr>
              <w:pStyle w:val="TAR"/>
            </w:pPr>
            <w:r w:rsidRPr="00BD08FD">
              <w:t xml:space="preserve"> 46</w:t>
            </w:r>
          </w:p>
        </w:tc>
        <w:tc>
          <w:tcPr>
            <w:tcW w:w="895" w:type="dxa"/>
          </w:tcPr>
          <w:p w14:paraId="02EB2769" w14:textId="77777777" w:rsidR="00E609C2" w:rsidRPr="00BD08FD" w:rsidRDefault="00E609C2">
            <w:pPr>
              <w:pStyle w:val="TAR"/>
            </w:pPr>
            <w:r w:rsidRPr="00BD08FD">
              <w:t xml:space="preserve"> 70</w:t>
            </w:r>
          </w:p>
        </w:tc>
        <w:tc>
          <w:tcPr>
            <w:tcW w:w="895" w:type="dxa"/>
          </w:tcPr>
          <w:p w14:paraId="1253881E" w14:textId="77777777" w:rsidR="00E609C2" w:rsidRPr="00BD08FD" w:rsidRDefault="00E609C2">
            <w:pPr>
              <w:pStyle w:val="TAR"/>
            </w:pPr>
            <w:r w:rsidRPr="00BD08FD">
              <w:t xml:space="preserve"> 71</w:t>
            </w:r>
          </w:p>
        </w:tc>
        <w:tc>
          <w:tcPr>
            <w:tcW w:w="895" w:type="dxa"/>
          </w:tcPr>
          <w:p w14:paraId="29999762" w14:textId="77777777" w:rsidR="00E609C2" w:rsidRPr="00BD08FD" w:rsidRDefault="00E609C2">
            <w:pPr>
              <w:pStyle w:val="TAR"/>
            </w:pPr>
            <w:r w:rsidRPr="00BD08FD">
              <w:t xml:space="preserve"> 72</w:t>
            </w:r>
          </w:p>
        </w:tc>
        <w:tc>
          <w:tcPr>
            <w:tcW w:w="895" w:type="dxa"/>
          </w:tcPr>
          <w:p w14:paraId="045142BA" w14:textId="77777777" w:rsidR="00E609C2" w:rsidRPr="00BD08FD" w:rsidRDefault="00E609C2">
            <w:pPr>
              <w:pStyle w:val="TAR"/>
            </w:pPr>
            <w:r w:rsidRPr="00BD08FD">
              <w:t xml:space="preserve"> 73</w:t>
            </w:r>
          </w:p>
        </w:tc>
        <w:tc>
          <w:tcPr>
            <w:tcW w:w="895" w:type="dxa"/>
          </w:tcPr>
          <w:p w14:paraId="3C798EEB" w14:textId="77777777" w:rsidR="00E609C2" w:rsidRPr="00BD08FD" w:rsidRDefault="00E609C2">
            <w:pPr>
              <w:pStyle w:val="TAR"/>
            </w:pPr>
            <w:r w:rsidRPr="00BD08FD">
              <w:t xml:space="preserve"> 74</w:t>
            </w:r>
          </w:p>
        </w:tc>
        <w:tc>
          <w:tcPr>
            <w:tcW w:w="895" w:type="dxa"/>
          </w:tcPr>
          <w:p w14:paraId="1E6CB3CD" w14:textId="77777777" w:rsidR="00E609C2" w:rsidRPr="00BD08FD" w:rsidRDefault="00E609C2">
            <w:pPr>
              <w:pStyle w:val="TAR"/>
            </w:pPr>
            <w:r w:rsidRPr="00BD08FD">
              <w:t xml:space="preserve"> 75</w:t>
            </w:r>
          </w:p>
        </w:tc>
        <w:tc>
          <w:tcPr>
            <w:tcW w:w="895" w:type="dxa"/>
          </w:tcPr>
          <w:p w14:paraId="4B3A7E90" w14:textId="77777777" w:rsidR="00E609C2" w:rsidRPr="00BD08FD" w:rsidRDefault="00E609C2">
            <w:pPr>
              <w:pStyle w:val="TAR"/>
            </w:pPr>
            <w:r w:rsidRPr="00BD08FD">
              <w:t xml:space="preserve"> 102</w:t>
            </w:r>
          </w:p>
        </w:tc>
        <w:tc>
          <w:tcPr>
            <w:tcW w:w="895" w:type="dxa"/>
          </w:tcPr>
          <w:p w14:paraId="1E1631E8" w14:textId="77777777" w:rsidR="00E609C2" w:rsidRPr="00BD08FD" w:rsidRDefault="00E609C2">
            <w:pPr>
              <w:pStyle w:val="TAR"/>
            </w:pPr>
            <w:r w:rsidRPr="00BD08FD">
              <w:t xml:space="preserve"> 103</w:t>
            </w:r>
          </w:p>
        </w:tc>
      </w:tr>
      <w:tr w:rsidR="00E609C2" w:rsidRPr="00BD08FD" w14:paraId="232B3D47" w14:textId="77777777">
        <w:trPr>
          <w:jc w:val="center"/>
        </w:trPr>
        <w:tc>
          <w:tcPr>
            <w:tcW w:w="895" w:type="dxa"/>
          </w:tcPr>
          <w:p w14:paraId="199CE1C7" w14:textId="77777777" w:rsidR="00E609C2" w:rsidRPr="00BD08FD" w:rsidRDefault="00E609C2">
            <w:pPr>
              <w:pStyle w:val="TAR"/>
            </w:pPr>
            <w:r w:rsidRPr="00BD08FD">
              <w:t xml:space="preserve">  104</w:t>
            </w:r>
          </w:p>
        </w:tc>
        <w:tc>
          <w:tcPr>
            <w:tcW w:w="895" w:type="dxa"/>
          </w:tcPr>
          <w:p w14:paraId="328E5248" w14:textId="77777777" w:rsidR="00E609C2" w:rsidRPr="00BD08FD" w:rsidRDefault="00E609C2">
            <w:pPr>
              <w:pStyle w:val="TAR"/>
            </w:pPr>
            <w:r w:rsidRPr="00BD08FD">
              <w:t xml:space="preserve"> 105</w:t>
            </w:r>
          </w:p>
        </w:tc>
        <w:tc>
          <w:tcPr>
            <w:tcW w:w="895" w:type="dxa"/>
          </w:tcPr>
          <w:p w14:paraId="18F75678" w14:textId="77777777" w:rsidR="00E609C2" w:rsidRPr="00BD08FD" w:rsidRDefault="00E609C2">
            <w:pPr>
              <w:pStyle w:val="TAR"/>
            </w:pPr>
            <w:r w:rsidRPr="00BD08FD">
              <w:t xml:space="preserve"> 106</w:t>
            </w:r>
          </w:p>
        </w:tc>
        <w:tc>
          <w:tcPr>
            <w:tcW w:w="895" w:type="dxa"/>
          </w:tcPr>
          <w:p w14:paraId="63BD09EA" w14:textId="77777777" w:rsidR="00E609C2" w:rsidRPr="00BD08FD" w:rsidRDefault="00E609C2">
            <w:pPr>
              <w:pStyle w:val="TAR"/>
            </w:pPr>
            <w:r w:rsidRPr="00BD08FD">
              <w:t xml:space="preserve"> 107</w:t>
            </w:r>
          </w:p>
        </w:tc>
        <w:tc>
          <w:tcPr>
            <w:tcW w:w="895" w:type="dxa"/>
          </w:tcPr>
          <w:p w14:paraId="66324B6B" w14:textId="77777777" w:rsidR="00E609C2" w:rsidRPr="00BD08FD" w:rsidRDefault="00E609C2">
            <w:pPr>
              <w:pStyle w:val="TAR"/>
            </w:pPr>
            <w:r w:rsidRPr="00BD08FD">
              <w:t xml:space="preserve"> 131</w:t>
            </w:r>
          </w:p>
        </w:tc>
        <w:tc>
          <w:tcPr>
            <w:tcW w:w="895" w:type="dxa"/>
          </w:tcPr>
          <w:p w14:paraId="328439EA" w14:textId="77777777" w:rsidR="00E609C2" w:rsidRPr="00BD08FD" w:rsidRDefault="00E609C2">
            <w:pPr>
              <w:pStyle w:val="TAR"/>
            </w:pPr>
            <w:r w:rsidRPr="00BD08FD">
              <w:t xml:space="preserve"> 132</w:t>
            </w:r>
          </w:p>
        </w:tc>
        <w:tc>
          <w:tcPr>
            <w:tcW w:w="895" w:type="dxa"/>
          </w:tcPr>
          <w:p w14:paraId="15AE8B05" w14:textId="77777777" w:rsidR="00E609C2" w:rsidRPr="00BD08FD" w:rsidRDefault="00E609C2">
            <w:pPr>
              <w:pStyle w:val="TAR"/>
            </w:pPr>
            <w:r w:rsidRPr="00BD08FD">
              <w:t xml:space="preserve"> 133</w:t>
            </w:r>
          </w:p>
        </w:tc>
        <w:tc>
          <w:tcPr>
            <w:tcW w:w="895" w:type="dxa"/>
          </w:tcPr>
          <w:p w14:paraId="6417FD74" w14:textId="77777777" w:rsidR="00E609C2" w:rsidRPr="00BD08FD" w:rsidRDefault="00E609C2">
            <w:pPr>
              <w:pStyle w:val="TAR"/>
            </w:pPr>
            <w:r w:rsidRPr="00BD08FD">
              <w:t xml:space="preserve"> 134</w:t>
            </w:r>
          </w:p>
        </w:tc>
        <w:tc>
          <w:tcPr>
            <w:tcW w:w="895" w:type="dxa"/>
          </w:tcPr>
          <w:p w14:paraId="076345A7" w14:textId="77777777" w:rsidR="00E609C2" w:rsidRPr="00BD08FD" w:rsidRDefault="00E609C2">
            <w:pPr>
              <w:pStyle w:val="TAR"/>
            </w:pPr>
            <w:r w:rsidRPr="00BD08FD">
              <w:t xml:space="preserve"> 135</w:t>
            </w:r>
          </w:p>
        </w:tc>
        <w:tc>
          <w:tcPr>
            <w:tcW w:w="895" w:type="dxa"/>
          </w:tcPr>
          <w:p w14:paraId="0673CA79" w14:textId="77777777" w:rsidR="00E609C2" w:rsidRPr="00BD08FD" w:rsidRDefault="00E609C2">
            <w:pPr>
              <w:pStyle w:val="TAR"/>
            </w:pPr>
            <w:r w:rsidRPr="00BD08FD">
              <w:t xml:space="preserve"> 136</w:t>
            </w:r>
          </w:p>
        </w:tc>
      </w:tr>
      <w:tr w:rsidR="00E609C2" w:rsidRPr="00BD08FD" w14:paraId="2B762DE1" w14:textId="77777777">
        <w:trPr>
          <w:jc w:val="center"/>
        </w:trPr>
        <w:tc>
          <w:tcPr>
            <w:tcW w:w="895" w:type="dxa"/>
          </w:tcPr>
          <w:p w14:paraId="4CDAA4E8" w14:textId="77777777" w:rsidR="00E609C2" w:rsidRPr="00BD08FD" w:rsidRDefault="00E609C2">
            <w:pPr>
              <w:pStyle w:val="TAR"/>
            </w:pPr>
            <w:r w:rsidRPr="00BD08FD">
              <w:t xml:space="preserve">  34</w:t>
            </w:r>
          </w:p>
        </w:tc>
        <w:tc>
          <w:tcPr>
            <w:tcW w:w="895" w:type="dxa"/>
          </w:tcPr>
          <w:p w14:paraId="7AF5497F" w14:textId="77777777" w:rsidR="00E609C2" w:rsidRPr="00BD08FD" w:rsidRDefault="00E609C2">
            <w:pPr>
              <w:pStyle w:val="TAR"/>
            </w:pPr>
            <w:r w:rsidRPr="00BD08FD">
              <w:t xml:space="preserve"> 63</w:t>
            </w:r>
          </w:p>
        </w:tc>
        <w:tc>
          <w:tcPr>
            <w:tcW w:w="895" w:type="dxa"/>
          </w:tcPr>
          <w:p w14:paraId="2F117896" w14:textId="77777777" w:rsidR="00E609C2" w:rsidRPr="00BD08FD" w:rsidRDefault="00E609C2">
            <w:pPr>
              <w:pStyle w:val="TAR"/>
            </w:pPr>
            <w:r w:rsidRPr="00BD08FD">
              <w:t xml:space="preserve"> 95</w:t>
            </w:r>
          </w:p>
        </w:tc>
        <w:tc>
          <w:tcPr>
            <w:tcW w:w="895" w:type="dxa"/>
          </w:tcPr>
          <w:p w14:paraId="4C4BD840" w14:textId="77777777" w:rsidR="00E609C2" w:rsidRPr="00BD08FD" w:rsidRDefault="00E609C2">
            <w:pPr>
              <w:pStyle w:val="TAR"/>
            </w:pPr>
            <w:r w:rsidRPr="00BD08FD">
              <w:t xml:space="preserve"> 124</w:t>
            </w:r>
          </w:p>
        </w:tc>
        <w:tc>
          <w:tcPr>
            <w:tcW w:w="895" w:type="dxa"/>
          </w:tcPr>
          <w:p w14:paraId="14B3ED37" w14:textId="77777777" w:rsidR="00E609C2" w:rsidRPr="00BD08FD" w:rsidRDefault="00E609C2">
            <w:pPr>
              <w:pStyle w:val="TAR"/>
            </w:pPr>
            <w:r w:rsidRPr="00BD08FD">
              <w:t xml:space="preserve"> 35</w:t>
            </w:r>
          </w:p>
        </w:tc>
        <w:tc>
          <w:tcPr>
            <w:tcW w:w="895" w:type="dxa"/>
          </w:tcPr>
          <w:p w14:paraId="55A001EA" w14:textId="77777777" w:rsidR="00E609C2" w:rsidRPr="00BD08FD" w:rsidRDefault="00E609C2">
            <w:pPr>
              <w:pStyle w:val="TAR"/>
            </w:pPr>
            <w:r w:rsidRPr="00BD08FD">
              <w:t xml:space="preserve"> 64</w:t>
            </w:r>
          </w:p>
        </w:tc>
        <w:tc>
          <w:tcPr>
            <w:tcW w:w="895" w:type="dxa"/>
          </w:tcPr>
          <w:p w14:paraId="76764AEA" w14:textId="77777777" w:rsidR="00E609C2" w:rsidRPr="00BD08FD" w:rsidRDefault="00E609C2">
            <w:pPr>
              <w:pStyle w:val="TAR"/>
            </w:pPr>
            <w:r w:rsidRPr="00BD08FD">
              <w:t xml:space="preserve"> 96</w:t>
            </w:r>
          </w:p>
        </w:tc>
        <w:tc>
          <w:tcPr>
            <w:tcW w:w="895" w:type="dxa"/>
          </w:tcPr>
          <w:p w14:paraId="3324FC34" w14:textId="77777777" w:rsidR="00E609C2" w:rsidRPr="00BD08FD" w:rsidRDefault="00E609C2">
            <w:pPr>
              <w:pStyle w:val="TAR"/>
            </w:pPr>
            <w:r w:rsidRPr="00BD08FD">
              <w:t xml:space="preserve"> 125</w:t>
            </w:r>
          </w:p>
        </w:tc>
        <w:tc>
          <w:tcPr>
            <w:tcW w:w="895" w:type="dxa"/>
          </w:tcPr>
          <w:p w14:paraId="2CEC20D9" w14:textId="77777777" w:rsidR="00E609C2" w:rsidRPr="00BD08FD" w:rsidRDefault="00E609C2">
            <w:pPr>
              <w:pStyle w:val="TAR"/>
            </w:pPr>
            <w:r w:rsidRPr="00BD08FD">
              <w:t xml:space="preserve"> 36</w:t>
            </w:r>
          </w:p>
        </w:tc>
        <w:tc>
          <w:tcPr>
            <w:tcW w:w="895" w:type="dxa"/>
          </w:tcPr>
          <w:p w14:paraId="79B4E305" w14:textId="77777777" w:rsidR="00E609C2" w:rsidRPr="00BD08FD" w:rsidRDefault="00E609C2">
            <w:pPr>
              <w:pStyle w:val="TAR"/>
            </w:pPr>
            <w:r w:rsidRPr="00BD08FD">
              <w:t xml:space="preserve"> 65</w:t>
            </w:r>
          </w:p>
        </w:tc>
      </w:tr>
      <w:tr w:rsidR="00E609C2" w:rsidRPr="00BD08FD" w14:paraId="45784E8D" w14:textId="77777777">
        <w:trPr>
          <w:jc w:val="center"/>
        </w:trPr>
        <w:tc>
          <w:tcPr>
            <w:tcW w:w="895" w:type="dxa"/>
          </w:tcPr>
          <w:p w14:paraId="6FCADC57" w14:textId="77777777" w:rsidR="00E609C2" w:rsidRPr="00BD08FD" w:rsidRDefault="00E609C2">
            <w:pPr>
              <w:pStyle w:val="TAR"/>
            </w:pPr>
            <w:r w:rsidRPr="00BD08FD">
              <w:t xml:space="preserve">  97</w:t>
            </w:r>
          </w:p>
        </w:tc>
        <w:tc>
          <w:tcPr>
            <w:tcW w:w="895" w:type="dxa"/>
          </w:tcPr>
          <w:p w14:paraId="5473DA02" w14:textId="77777777" w:rsidR="00E609C2" w:rsidRPr="00BD08FD" w:rsidRDefault="00E609C2">
            <w:pPr>
              <w:pStyle w:val="TAR"/>
            </w:pPr>
            <w:r w:rsidRPr="00BD08FD">
              <w:t xml:space="preserve"> 126</w:t>
            </w:r>
          </w:p>
        </w:tc>
        <w:tc>
          <w:tcPr>
            <w:tcW w:w="895" w:type="dxa"/>
          </w:tcPr>
          <w:p w14:paraId="7B7F67D9" w14:textId="77777777" w:rsidR="00E609C2" w:rsidRPr="00BD08FD" w:rsidRDefault="00E609C2">
            <w:pPr>
              <w:pStyle w:val="TAR"/>
            </w:pPr>
            <w:r w:rsidRPr="00BD08FD">
              <w:t xml:space="preserve"> 37</w:t>
            </w:r>
          </w:p>
        </w:tc>
        <w:tc>
          <w:tcPr>
            <w:tcW w:w="895" w:type="dxa"/>
          </w:tcPr>
          <w:p w14:paraId="61BFE9F7" w14:textId="77777777" w:rsidR="00E609C2" w:rsidRPr="00BD08FD" w:rsidRDefault="00E609C2">
            <w:pPr>
              <w:pStyle w:val="TAR"/>
            </w:pPr>
            <w:r w:rsidRPr="00BD08FD">
              <w:t xml:space="preserve"> 66</w:t>
            </w:r>
          </w:p>
        </w:tc>
        <w:tc>
          <w:tcPr>
            <w:tcW w:w="895" w:type="dxa"/>
          </w:tcPr>
          <w:p w14:paraId="1A7F8592" w14:textId="77777777" w:rsidR="00E609C2" w:rsidRPr="00BD08FD" w:rsidRDefault="00E609C2">
            <w:pPr>
              <w:pStyle w:val="TAR"/>
            </w:pPr>
            <w:r w:rsidRPr="00BD08FD">
              <w:t xml:space="preserve"> 98</w:t>
            </w:r>
          </w:p>
        </w:tc>
        <w:tc>
          <w:tcPr>
            <w:tcW w:w="895" w:type="dxa"/>
          </w:tcPr>
          <w:p w14:paraId="2933E78A" w14:textId="77777777" w:rsidR="00E609C2" w:rsidRPr="00BD08FD" w:rsidRDefault="00E609C2">
            <w:pPr>
              <w:pStyle w:val="TAR"/>
            </w:pPr>
            <w:r w:rsidRPr="00BD08FD">
              <w:t xml:space="preserve"> 127</w:t>
            </w:r>
          </w:p>
        </w:tc>
        <w:tc>
          <w:tcPr>
            <w:tcW w:w="895" w:type="dxa"/>
          </w:tcPr>
          <w:p w14:paraId="47466722" w14:textId="77777777" w:rsidR="00E609C2" w:rsidRPr="00BD08FD" w:rsidRDefault="00E609C2">
            <w:pPr>
              <w:pStyle w:val="TAR"/>
            </w:pPr>
            <w:r w:rsidRPr="00BD08FD">
              <w:t xml:space="preserve"> 38</w:t>
            </w:r>
          </w:p>
        </w:tc>
        <w:tc>
          <w:tcPr>
            <w:tcW w:w="895" w:type="dxa"/>
          </w:tcPr>
          <w:p w14:paraId="72EF608F" w14:textId="77777777" w:rsidR="00E609C2" w:rsidRPr="00BD08FD" w:rsidRDefault="00E609C2">
            <w:pPr>
              <w:pStyle w:val="TAR"/>
            </w:pPr>
            <w:r w:rsidRPr="00BD08FD">
              <w:t xml:space="preserve"> 67</w:t>
            </w:r>
          </w:p>
        </w:tc>
        <w:tc>
          <w:tcPr>
            <w:tcW w:w="895" w:type="dxa"/>
          </w:tcPr>
          <w:p w14:paraId="64584CA7" w14:textId="77777777" w:rsidR="00E609C2" w:rsidRPr="00BD08FD" w:rsidRDefault="00E609C2">
            <w:pPr>
              <w:pStyle w:val="TAR"/>
            </w:pPr>
            <w:r w:rsidRPr="00BD08FD">
              <w:t xml:space="preserve"> 99</w:t>
            </w:r>
          </w:p>
        </w:tc>
        <w:tc>
          <w:tcPr>
            <w:tcW w:w="895" w:type="dxa"/>
          </w:tcPr>
          <w:p w14:paraId="2A818281" w14:textId="77777777" w:rsidR="00E609C2" w:rsidRPr="00BD08FD" w:rsidRDefault="00E609C2">
            <w:pPr>
              <w:pStyle w:val="TAR"/>
            </w:pPr>
            <w:r w:rsidRPr="00BD08FD">
              <w:t xml:space="preserve"> 128</w:t>
            </w:r>
          </w:p>
        </w:tc>
      </w:tr>
      <w:tr w:rsidR="00E609C2" w:rsidRPr="00BD08FD" w14:paraId="4435A818" w14:textId="77777777">
        <w:trPr>
          <w:jc w:val="center"/>
        </w:trPr>
        <w:tc>
          <w:tcPr>
            <w:tcW w:w="895" w:type="dxa"/>
          </w:tcPr>
          <w:p w14:paraId="336A6033" w14:textId="77777777" w:rsidR="00E609C2" w:rsidRPr="00BD08FD" w:rsidRDefault="00E609C2">
            <w:pPr>
              <w:pStyle w:val="TAR"/>
            </w:pPr>
            <w:r w:rsidRPr="00BD08FD">
              <w:t xml:space="preserve">  39</w:t>
            </w:r>
          </w:p>
        </w:tc>
        <w:tc>
          <w:tcPr>
            <w:tcW w:w="895" w:type="dxa"/>
          </w:tcPr>
          <w:p w14:paraId="12F94A5D" w14:textId="77777777" w:rsidR="00E609C2" w:rsidRPr="00BD08FD" w:rsidRDefault="00E609C2">
            <w:pPr>
              <w:pStyle w:val="TAR"/>
            </w:pPr>
            <w:r w:rsidRPr="00BD08FD">
              <w:t xml:space="preserve"> 68</w:t>
            </w:r>
          </w:p>
        </w:tc>
        <w:tc>
          <w:tcPr>
            <w:tcW w:w="895" w:type="dxa"/>
          </w:tcPr>
          <w:p w14:paraId="00A6905B" w14:textId="77777777" w:rsidR="00E609C2" w:rsidRPr="00BD08FD" w:rsidRDefault="00E609C2">
            <w:pPr>
              <w:pStyle w:val="TAR"/>
            </w:pPr>
            <w:r w:rsidRPr="00BD08FD">
              <w:t xml:space="preserve"> 100</w:t>
            </w:r>
          </w:p>
        </w:tc>
        <w:tc>
          <w:tcPr>
            <w:tcW w:w="895" w:type="dxa"/>
          </w:tcPr>
          <w:p w14:paraId="10FC99E0" w14:textId="77777777" w:rsidR="00E609C2" w:rsidRPr="00BD08FD" w:rsidRDefault="00E609C2">
            <w:pPr>
              <w:pStyle w:val="TAR"/>
            </w:pPr>
            <w:r w:rsidRPr="00BD08FD">
              <w:t xml:space="preserve"> 129</w:t>
            </w:r>
          </w:p>
        </w:tc>
        <w:tc>
          <w:tcPr>
            <w:tcW w:w="895" w:type="dxa"/>
          </w:tcPr>
          <w:p w14:paraId="45A7DD4C" w14:textId="77777777" w:rsidR="00E609C2" w:rsidRPr="00BD08FD" w:rsidRDefault="00E609C2">
            <w:pPr>
              <w:pStyle w:val="TAR"/>
            </w:pPr>
            <w:r w:rsidRPr="00BD08FD">
              <w:t xml:space="preserve"> 40</w:t>
            </w:r>
          </w:p>
        </w:tc>
        <w:tc>
          <w:tcPr>
            <w:tcW w:w="895" w:type="dxa"/>
          </w:tcPr>
          <w:p w14:paraId="53E1976B" w14:textId="77777777" w:rsidR="00E609C2" w:rsidRPr="00BD08FD" w:rsidRDefault="00E609C2">
            <w:pPr>
              <w:pStyle w:val="TAR"/>
            </w:pPr>
            <w:r w:rsidRPr="00BD08FD">
              <w:t xml:space="preserve"> 69</w:t>
            </w:r>
          </w:p>
        </w:tc>
        <w:tc>
          <w:tcPr>
            <w:tcW w:w="895" w:type="dxa"/>
          </w:tcPr>
          <w:p w14:paraId="107ACE1F" w14:textId="77777777" w:rsidR="00E609C2" w:rsidRPr="00BD08FD" w:rsidRDefault="00E609C2">
            <w:pPr>
              <w:pStyle w:val="TAR"/>
            </w:pPr>
            <w:r w:rsidRPr="00BD08FD">
              <w:t xml:space="preserve"> 101</w:t>
            </w:r>
          </w:p>
        </w:tc>
        <w:tc>
          <w:tcPr>
            <w:tcW w:w="895" w:type="dxa"/>
          </w:tcPr>
          <w:p w14:paraId="52424477" w14:textId="77777777" w:rsidR="00E609C2" w:rsidRPr="00BD08FD" w:rsidRDefault="00E609C2">
            <w:pPr>
              <w:pStyle w:val="TAR"/>
            </w:pPr>
            <w:r w:rsidRPr="00BD08FD">
              <w:t xml:space="preserve"> 130</w:t>
            </w:r>
          </w:p>
        </w:tc>
        <w:tc>
          <w:tcPr>
            <w:tcW w:w="895" w:type="dxa"/>
          </w:tcPr>
          <w:p w14:paraId="534974D4" w14:textId="77777777" w:rsidR="00E609C2" w:rsidRPr="00BD08FD" w:rsidRDefault="00E609C2">
            <w:pPr>
              <w:pStyle w:val="TAR"/>
            </w:pPr>
          </w:p>
        </w:tc>
        <w:tc>
          <w:tcPr>
            <w:tcW w:w="895" w:type="dxa"/>
          </w:tcPr>
          <w:p w14:paraId="4413BC90" w14:textId="77777777" w:rsidR="00E609C2" w:rsidRPr="00BD08FD" w:rsidRDefault="00E609C2">
            <w:pPr>
              <w:pStyle w:val="TAR"/>
            </w:pPr>
          </w:p>
        </w:tc>
      </w:tr>
    </w:tbl>
    <w:p w14:paraId="597E7B02" w14:textId="77777777" w:rsidR="00E609C2" w:rsidRPr="00BD08FD" w:rsidRDefault="00E609C2"/>
    <w:p w14:paraId="6441D0D8" w14:textId="77777777" w:rsidR="00E609C2" w:rsidRPr="00BD08FD" w:rsidRDefault="00E609C2">
      <w:pPr>
        <w:pStyle w:val="TH"/>
      </w:pPr>
      <w:r w:rsidRPr="00BD08FD">
        <w:t>Table B.6: Ordering of the speech encoder bits for the 7.95 kbit/s mode:</w:t>
      </w:r>
      <w:r w:rsidRPr="00BD08FD">
        <w:rPr>
          <w:i/>
        </w:rPr>
        <w:t xml:space="preserve"> </w:t>
      </w:r>
      <w:r w:rsidRPr="00BD08FD">
        <w:rPr>
          <w:b w:val="0"/>
          <w:i/>
        </w:rPr>
        <w:t>table</w:t>
      </w:r>
      <w:r w:rsidRPr="00BD08FD">
        <w:rPr>
          <w:b w:val="0"/>
          <w:vertAlign w:val="subscript"/>
        </w:rPr>
        <w:t>5</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2CCAA152" w14:textId="77777777">
        <w:trPr>
          <w:jc w:val="center"/>
        </w:trPr>
        <w:tc>
          <w:tcPr>
            <w:tcW w:w="895" w:type="dxa"/>
          </w:tcPr>
          <w:p w14:paraId="4BF5D57F" w14:textId="77777777" w:rsidR="00E609C2" w:rsidRPr="00BD08FD" w:rsidRDefault="00E609C2">
            <w:pPr>
              <w:pStyle w:val="TAR"/>
            </w:pPr>
            <w:r w:rsidRPr="00BD08FD">
              <w:t xml:space="preserve">     8</w:t>
            </w:r>
          </w:p>
        </w:tc>
        <w:tc>
          <w:tcPr>
            <w:tcW w:w="895" w:type="dxa"/>
          </w:tcPr>
          <w:p w14:paraId="310C399C" w14:textId="77777777" w:rsidR="00E609C2" w:rsidRPr="00BD08FD" w:rsidRDefault="00E609C2">
            <w:pPr>
              <w:pStyle w:val="TAR"/>
            </w:pPr>
            <w:r w:rsidRPr="00BD08FD">
              <w:t xml:space="preserve">   7</w:t>
            </w:r>
          </w:p>
        </w:tc>
        <w:tc>
          <w:tcPr>
            <w:tcW w:w="895" w:type="dxa"/>
          </w:tcPr>
          <w:p w14:paraId="3D0AF2A9" w14:textId="77777777" w:rsidR="00E609C2" w:rsidRPr="00BD08FD" w:rsidRDefault="00E609C2">
            <w:pPr>
              <w:pStyle w:val="TAR"/>
            </w:pPr>
            <w:r w:rsidRPr="00BD08FD">
              <w:t xml:space="preserve">   6</w:t>
            </w:r>
          </w:p>
        </w:tc>
        <w:tc>
          <w:tcPr>
            <w:tcW w:w="895" w:type="dxa"/>
          </w:tcPr>
          <w:p w14:paraId="680C00D4" w14:textId="77777777" w:rsidR="00E609C2" w:rsidRPr="00BD08FD" w:rsidRDefault="00E609C2">
            <w:pPr>
              <w:pStyle w:val="TAR"/>
            </w:pPr>
            <w:r w:rsidRPr="00BD08FD">
              <w:t xml:space="preserve">   5</w:t>
            </w:r>
          </w:p>
        </w:tc>
        <w:tc>
          <w:tcPr>
            <w:tcW w:w="895" w:type="dxa"/>
          </w:tcPr>
          <w:p w14:paraId="2F88B123" w14:textId="77777777" w:rsidR="00E609C2" w:rsidRPr="00BD08FD" w:rsidRDefault="00E609C2">
            <w:pPr>
              <w:pStyle w:val="TAR"/>
            </w:pPr>
            <w:r w:rsidRPr="00BD08FD">
              <w:t xml:space="preserve">   4</w:t>
            </w:r>
          </w:p>
        </w:tc>
        <w:tc>
          <w:tcPr>
            <w:tcW w:w="895" w:type="dxa"/>
          </w:tcPr>
          <w:p w14:paraId="2A0069AD" w14:textId="77777777" w:rsidR="00E609C2" w:rsidRPr="00BD08FD" w:rsidRDefault="00E609C2">
            <w:pPr>
              <w:pStyle w:val="TAR"/>
            </w:pPr>
            <w:r w:rsidRPr="00BD08FD">
              <w:t xml:space="preserve">   3</w:t>
            </w:r>
          </w:p>
        </w:tc>
        <w:tc>
          <w:tcPr>
            <w:tcW w:w="895" w:type="dxa"/>
          </w:tcPr>
          <w:p w14:paraId="6CE2E324" w14:textId="77777777" w:rsidR="00E609C2" w:rsidRPr="00BD08FD" w:rsidRDefault="00E609C2">
            <w:pPr>
              <w:pStyle w:val="TAR"/>
            </w:pPr>
            <w:r w:rsidRPr="00BD08FD">
              <w:t xml:space="preserve">   2</w:t>
            </w:r>
          </w:p>
        </w:tc>
        <w:tc>
          <w:tcPr>
            <w:tcW w:w="895" w:type="dxa"/>
          </w:tcPr>
          <w:p w14:paraId="5730DF5A" w14:textId="77777777" w:rsidR="00E609C2" w:rsidRPr="00BD08FD" w:rsidRDefault="00E609C2">
            <w:pPr>
              <w:pStyle w:val="TAR"/>
            </w:pPr>
            <w:r w:rsidRPr="00BD08FD">
              <w:t xml:space="preserve">  14</w:t>
            </w:r>
          </w:p>
        </w:tc>
        <w:tc>
          <w:tcPr>
            <w:tcW w:w="895" w:type="dxa"/>
          </w:tcPr>
          <w:p w14:paraId="08F56288" w14:textId="77777777" w:rsidR="00E609C2" w:rsidRPr="00BD08FD" w:rsidRDefault="00E609C2">
            <w:pPr>
              <w:pStyle w:val="TAR"/>
            </w:pPr>
            <w:r w:rsidRPr="00BD08FD">
              <w:t xml:space="preserve">  16</w:t>
            </w:r>
          </w:p>
        </w:tc>
        <w:tc>
          <w:tcPr>
            <w:tcW w:w="895" w:type="dxa"/>
          </w:tcPr>
          <w:p w14:paraId="48D19EEC" w14:textId="77777777" w:rsidR="00E609C2" w:rsidRPr="00BD08FD" w:rsidRDefault="00E609C2">
            <w:pPr>
              <w:pStyle w:val="TAR"/>
            </w:pPr>
            <w:r w:rsidRPr="00BD08FD">
              <w:t xml:space="preserve">   9</w:t>
            </w:r>
          </w:p>
        </w:tc>
      </w:tr>
      <w:tr w:rsidR="00E609C2" w:rsidRPr="00BD08FD" w14:paraId="36759A42" w14:textId="77777777">
        <w:trPr>
          <w:jc w:val="center"/>
        </w:trPr>
        <w:tc>
          <w:tcPr>
            <w:tcW w:w="895" w:type="dxa"/>
          </w:tcPr>
          <w:p w14:paraId="749B9B9B" w14:textId="77777777" w:rsidR="00E609C2" w:rsidRPr="00BD08FD" w:rsidRDefault="00E609C2">
            <w:pPr>
              <w:pStyle w:val="TAR"/>
            </w:pPr>
            <w:r w:rsidRPr="00BD08FD">
              <w:t xml:space="preserve">    10</w:t>
            </w:r>
          </w:p>
        </w:tc>
        <w:tc>
          <w:tcPr>
            <w:tcW w:w="895" w:type="dxa"/>
          </w:tcPr>
          <w:p w14:paraId="10AD7AD4" w14:textId="77777777" w:rsidR="00E609C2" w:rsidRPr="00BD08FD" w:rsidRDefault="00E609C2">
            <w:pPr>
              <w:pStyle w:val="TAR"/>
            </w:pPr>
            <w:r w:rsidRPr="00BD08FD">
              <w:t xml:space="preserve">  12</w:t>
            </w:r>
          </w:p>
        </w:tc>
        <w:tc>
          <w:tcPr>
            <w:tcW w:w="895" w:type="dxa"/>
          </w:tcPr>
          <w:p w14:paraId="6A4DD1AF" w14:textId="77777777" w:rsidR="00E609C2" w:rsidRPr="00BD08FD" w:rsidRDefault="00E609C2">
            <w:pPr>
              <w:pStyle w:val="TAR"/>
            </w:pPr>
            <w:r w:rsidRPr="00BD08FD">
              <w:t xml:space="preserve">  13</w:t>
            </w:r>
          </w:p>
        </w:tc>
        <w:tc>
          <w:tcPr>
            <w:tcW w:w="895" w:type="dxa"/>
          </w:tcPr>
          <w:p w14:paraId="46720908" w14:textId="77777777" w:rsidR="00E609C2" w:rsidRPr="00BD08FD" w:rsidRDefault="00E609C2">
            <w:pPr>
              <w:pStyle w:val="TAR"/>
            </w:pPr>
            <w:r w:rsidRPr="00BD08FD">
              <w:t xml:space="preserve">  15</w:t>
            </w:r>
          </w:p>
        </w:tc>
        <w:tc>
          <w:tcPr>
            <w:tcW w:w="895" w:type="dxa"/>
          </w:tcPr>
          <w:p w14:paraId="1FD1454F" w14:textId="77777777" w:rsidR="00E609C2" w:rsidRPr="00BD08FD" w:rsidRDefault="00E609C2">
            <w:pPr>
              <w:pStyle w:val="TAR"/>
            </w:pPr>
            <w:r w:rsidRPr="00BD08FD">
              <w:t xml:space="preserve">  11</w:t>
            </w:r>
          </w:p>
        </w:tc>
        <w:tc>
          <w:tcPr>
            <w:tcW w:w="895" w:type="dxa"/>
          </w:tcPr>
          <w:p w14:paraId="3A5CB387" w14:textId="77777777" w:rsidR="00E609C2" w:rsidRPr="00BD08FD" w:rsidRDefault="00E609C2">
            <w:pPr>
              <w:pStyle w:val="TAR"/>
            </w:pPr>
            <w:r w:rsidRPr="00BD08FD">
              <w:t xml:space="preserve">  17</w:t>
            </w:r>
          </w:p>
        </w:tc>
        <w:tc>
          <w:tcPr>
            <w:tcW w:w="895" w:type="dxa"/>
          </w:tcPr>
          <w:p w14:paraId="116014FE" w14:textId="77777777" w:rsidR="00E609C2" w:rsidRPr="00BD08FD" w:rsidRDefault="00E609C2">
            <w:pPr>
              <w:pStyle w:val="TAR"/>
            </w:pPr>
            <w:r w:rsidRPr="00BD08FD">
              <w:t xml:space="preserve">  20</w:t>
            </w:r>
          </w:p>
        </w:tc>
        <w:tc>
          <w:tcPr>
            <w:tcW w:w="895" w:type="dxa"/>
          </w:tcPr>
          <w:p w14:paraId="2E120AAC" w14:textId="77777777" w:rsidR="00E609C2" w:rsidRPr="00BD08FD" w:rsidRDefault="00E609C2">
            <w:pPr>
              <w:pStyle w:val="TAR"/>
            </w:pPr>
            <w:r w:rsidRPr="00BD08FD">
              <w:t xml:space="preserve">  22</w:t>
            </w:r>
          </w:p>
        </w:tc>
        <w:tc>
          <w:tcPr>
            <w:tcW w:w="895" w:type="dxa"/>
          </w:tcPr>
          <w:p w14:paraId="05303D62" w14:textId="77777777" w:rsidR="00E609C2" w:rsidRPr="00BD08FD" w:rsidRDefault="00E609C2">
            <w:pPr>
              <w:pStyle w:val="TAR"/>
            </w:pPr>
            <w:r w:rsidRPr="00BD08FD">
              <w:t xml:space="preserve">  24</w:t>
            </w:r>
          </w:p>
        </w:tc>
        <w:tc>
          <w:tcPr>
            <w:tcW w:w="895" w:type="dxa"/>
          </w:tcPr>
          <w:p w14:paraId="26AF845D" w14:textId="77777777" w:rsidR="00E609C2" w:rsidRPr="00BD08FD" w:rsidRDefault="00E609C2">
            <w:pPr>
              <w:pStyle w:val="TAR"/>
            </w:pPr>
            <w:r w:rsidRPr="00BD08FD">
              <w:t xml:space="preserve">  23</w:t>
            </w:r>
          </w:p>
        </w:tc>
      </w:tr>
      <w:tr w:rsidR="00E609C2" w:rsidRPr="00BD08FD" w14:paraId="20742DBA" w14:textId="77777777">
        <w:trPr>
          <w:jc w:val="center"/>
        </w:trPr>
        <w:tc>
          <w:tcPr>
            <w:tcW w:w="895" w:type="dxa"/>
          </w:tcPr>
          <w:p w14:paraId="58ABB1D6" w14:textId="77777777" w:rsidR="00E609C2" w:rsidRPr="00BD08FD" w:rsidRDefault="00E609C2">
            <w:pPr>
              <w:pStyle w:val="TAR"/>
            </w:pPr>
            <w:r w:rsidRPr="00BD08FD">
              <w:t xml:space="preserve">    19</w:t>
            </w:r>
          </w:p>
        </w:tc>
        <w:tc>
          <w:tcPr>
            <w:tcW w:w="895" w:type="dxa"/>
          </w:tcPr>
          <w:p w14:paraId="4DD2531B" w14:textId="77777777" w:rsidR="00E609C2" w:rsidRPr="00BD08FD" w:rsidRDefault="00E609C2">
            <w:pPr>
              <w:pStyle w:val="TAR"/>
            </w:pPr>
            <w:r w:rsidRPr="00BD08FD">
              <w:t xml:space="preserve">  18</w:t>
            </w:r>
          </w:p>
        </w:tc>
        <w:tc>
          <w:tcPr>
            <w:tcW w:w="895" w:type="dxa"/>
          </w:tcPr>
          <w:p w14:paraId="18CB1006" w14:textId="77777777" w:rsidR="00E609C2" w:rsidRPr="00BD08FD" w:rsidRDefault="00E609C2">
            <w:pPr>
              <w:pStyle w:val="TAR"/>
            </w:pPr>
            <w:r w:rsidRPr="00BD08FD">
              <w:t xml:space="preserve">  21</w:t>
            </w:r>
          </w:p>
        </w:tc>
        <w:tc>
          <w:tcPr>
            <w:tcW w:w="895" w:type="dxa"/>
          </w:tcPr>
          <w:p w14:paraId="41326828" w14:textId="77777777" w:rsidR="00E609C2" w:rsidRPr="00BD08FD" w:rsidRDefault="00E609C2">
            <w:pPr>
              <w:pStyle w:val="TAR"/>
            </w:pPr>
            <w:r w:rsidRPr="00BD08FD">
              <w:t xml:space="preserve">  56</w:t>
            </w:r>
          </w:p>
        </w:tc>
        <w:tc>
          <w:tcPr>
            <w:tcW w:w="895" w:type="dxa"/>
          </w:tcPr>
          <w:p w14:paraId="45D2A64A" w14:textId="77777777" w:rsidR="00E609C2" w:rsidRPr="00BD08FD" w:rsidRDefault="00E609C2">
            <w:pPr>
              <w:pStyle w:val="TAR"/>
            </w:pPr>
            <w:r w:rsidRPr="00BD08FD">
              <w:t xml:space="preserve">  88</w:t>
            </w:r>
          </w:p>
        </w:tc>
        <w:tc>
          <w:tcPr>
            <w:tcW w:w="895" w:type="dxa"/>
          </w:tcPr>
          <w:p w14:paraId="3D4243F8" w14:textId="77777777" w:rsidR="00E609C2" w:rsidRPr="00BD08FD" w:rsidRDefault="00E609C2">
            <w:pPr>
              <w:pStyle w:val="TAR"/>
            </w:pPr>
            <w:r w:rsidRPr="00BD08FD">
              <w:t xml:space="preserve"> 122</w:t>
            </w:r>
          </w:p>
        </w:tc>
        <w:tc>
          <w:tcPr>
            <w:tcW w:w="895" w:type="dxa"/>
          </w:tcPr>
          <w:p w14:paraId="323647D4" w14:textId="77777777" w:rsidR="00E609C2" w:rsidRPr="00BD08FD" w:rsidRDefault="00E609C2">
            <w:pPr>
              <w:pStyle w:val="TAR"/>
            </w:pPr>
            <w:r w:rsidRPr="00BD08FD">
              <w:t xml:space="preserve"> 154</w:t>
            </w:r>
          </w:p>
        </w:tc>
        <w:tc>
          <w:tcPr>
            <w:tcW w:w="895" w:type="dxa"/>
          </w:tcPr>
          <w:p w14:paraId="676E5579" w14:textId="77777777" w:rsidR="00E609C2" w:rsidRPr="00BD08FD" w:rsidRDefault="00E609C2">
            <w:pPr>
              <w:pStyle w:val="TAR"/>
            </w:pPr>
            <w:r w:rsidRPr="00BD08FD">
              <w:t xml:space="preserve">  57</w:t>
            </w:r>
          </w:p>
        </w:tc>
        <w:tc>
          <w:tcPr>
            <w:tcW w:w="895" w:type="dxa"/>
          </w:tcPr>
          <w:p w14:paraId="0ED1EB69" w14:textId="77777777" w:rsidR="00E609C2" w:rsidRPr="00BD08FD" w:rsidRDefault="00E609C2">
            <w:pPr>
              <w:pStyle w:val="TAR"/>
            </w:pPr>
            <w:r w:rsidRPr="00BD08FD">
              <w:t xml:space="preserve">  89</w:t>
            </w:r>
          </w:p>
        </w:tc>
        <w:tc>
          <w:tcPr>
            <w:tcW w:w="895" w:type="dxa"/>
          </w:tcPr>
          <w:p w14:paraId="2640D691" w14:textId="77777777" w:rsidR="00E609C2" w:rsidRPr="00BD08FD" w:rsidRDefault="00E609C2">
            <w:pPr>
              <w:pStyle w:val="TAR"/>
            </w:pPr>
            <w:r w:rsidRPr="00BD08FD">
              <w:t xml:space="preserve"> 123</w:t>
            </w:r>
          </w:p>
        </w:tc>
      </w:tr>
      <w:tr w:rsidR="00E609C2" w:rsidRPr="00BD08FD" w14:paraId="68177585" w14:textId="77777777">
        <w:trPr>
          <w:jc w:val="center"/>
        </w:trPr>
        <w:tc>
          <w:tcPr>
            <w:tcW w:w="895" w:type="dxa"/>
          </w:tcPr>
          <w:p w14:paraId="240B0320" w14:textId="77777777" w:rsidR="00E609C2" w:rsidRPr="00BD08FD" w:rsidRDefault="00E609C2">
            <w:pPr>
              <w:pStyle w:val="TAR"/>
            </w:pPr>
            <w:r w:rsidRPr="00BD08FD">
              <w:t xml:space="preserve">   155</w:t>
            </w:r>
          </w:p>
        </w:tc>
        <w:tc>
          <w:tcPr>
            <w:tcW w:w="895" w:type="dxa"/>
          </w:tcPr>
          <w:p w14:paraId="5583B233" w14:textId="77777777" w:rsidR="00E609C2" w:rsidRPr="00BD08FD" w:rsidRDefault="00E609C2">
            <w:pPr>
              <w:pStyle w:val="TAR"/>
            </w:pPr>
            <w:r w:rsidRPr="00BD08FD">
              <w:t xml:space="preserve">  58</w:t>
            </w:r>
          </w:p>
        </w:tc>
        <w:tc>
          <w:tcPr>
            <w:tcW w:w="895" w:type="dxa"/>
          </w:tcPr>
          <w:p w14:paraId="3858249F" w14:textId="77777777" w:rsidR="00E609C2" w:rsidRPr="00BD08FD" w:rsidRDefault="00E609C2">
            <w:pPr>
              <w:pStyle w:val="TAR"/>
            </w:pPr>
            <w:r w:rsidRPr="00BD08FD">
              <w:t xml:space="preserve">  90</w:t>
            </w:r>
          </w:p>
        </w:tc>
        <w:tc>
          <w:tcPr>
            <w:tcW w:w="895" w:type="dxa"/>
          </w:tcPr>
          <w:p w14:paraId="2881B64A" w14:textId="77777777" w:rsidR="00E609C2" w:rsidRPr="00BD08FD" w:rsidRDefault="00E609C2">
            <w:pPr>
              <w:pStyle w:val="TAR"/>
            </w:pPr>
            <w:r w:rsidRPr="00BD08FD">
              <w:t xml:space="preserve"> 124</w:t>
            </w:r>
          </w:p>
        </w:tc>
        <w:tc>
          <w:tcPr>
            <w:tcW w:w="895" w:type="dxa"/>
          </w:tcPr>
          <w:p w14:paraId="133AF626" w14:textId="77777777" w:rsidR="00E609C2" w:rsidRPr="00BD08FD" w:rsidRDefault="00E609C2">
            <w:pPr>
              <w:pStyle w:val="TAR"/>
            </w:pPr>
            <w:r w:rsidRPr="00BD08FD">
              <w:t xml:space="preserve"> 156</w:t>
            </w:r>
          </w:p>
        </w:tc>
        <w:tc>
          <w:tcPr>
            <w:tcW w:w="895" w:type="dxa"/>
          </w:tcPr>
          <w:p w14:paraId="5801CB4C" w14:textId="77777777" w:rsidR="00E609C2" w:rsidRPr="00BD08FD" w:rsidRDefault="00E609C2">
            <w:pPr>
              <w:pStyle w:val="TAR"/>
            </w:pPr>
            <w:r w:rsidRPr="00BD08FD">
              <w:t xml:space="preserve">  52</w:t>
            </w:r>
          </w:p>
        </w:tc>
        <w:tc>
          <w:tcPr>
            <w:tcW w:w="895" w:type="dxa"/>
          </w:tcPr>
          <w:p w14:paraId="57E104FD" w14:textId="77777777" w:rsidR="00E609C2" w:rsidRPr="00BD08FD" w:rsidRDefault="00E609C2">
            <w:pPr>
              <w:pStyle w:val="TAR"/>
            </w:pPr>
            <w:r w:rsidRPr="00BD08FD">
              <w:t xml:space="preserve">  84</w:t>
            </w:r>
          </w:p>
        </w:tc>
        <w:tc>
          <w:tcPr>
            <w:tcW w:w="895" w:type="dxa"/>
          </w:tcPr>
          <w:p w14:paraId="6E894AB4" w14:textId="77777777" w:rsidR="00E609C2" w:rsidRPr="00BD08FD" w:rsidRDefault="00E609C2">
            <w:pPr>
              <w:pStyle w:val="TAR"/>
            </w:pPr>
            <w:r w:rsidRPr="00BD08FD">
              <w:t xml:space="preserve"> 118</w:t>
            </w:r>
          </w:p>
        </w:tc>
        <w:tc>
          <w:tcPr>
            <w:tcW w:w="895" w:type="dxa"/>
          </w:tcPr>
          <w:p w14:paraId="2403D1B4" w14:textId="77777777" w:rsidR="00E609C2" w:rsidRPr="00BD08FD" w:rsidRDefault="00E609C2">
            <w:pPr>
              <w:pStyle w:val="TAR"/>
            </w:pPr>
            <w:r w:rsidRPr="00BD08FD">
              <w:t xml:space="preserve"> 150</w:t>
            </w:r>
          </w:p>
        </w:tc>
        <w:tc>
          <w:tcPr>
            <w:tcW w:w="895" w:type="dxa"/>
          </w:tcPr>
          <w:p w14:paraId="4190B909" w14:textId="77777777" w:rsidR="00E609C2" w:rsidRPr="00BD08FD" w:rsidRDefault="00E609C2">
            <w:pPr>
              <w:pStyle w:val="TAR"/>
            </w:pPr>
            <w:r w:rsidRPr="00BD08FD">
              <w:t xml:space="preserve">  53</w:t>
            </w:r>
          </w:p>
        </w:tc>
      </w:tr>
      <w:tr w:rsidR="00E609C2" w:rsidRPr="00BD08FD" w14:paraId="4B79CF30" w14:textId="77777777">
        <w:trPr>
          <w:jc w:val="center"/>
        </w:trPr>
        <w:tc>
          <w:tcPr>
            <w:tcW w:w="895" w:type="dxa"/>
          </w:tcPr>
          <w:p w14:paraId="670454B1" w14:textId="77777777" w:rsidR="00E609C2" w:rsidRPr="00BD08FD" w:rsidRDefault="00E609C2">
            <w:pPr>
              <w:pStyle w:val="TAR"/>
            </w:pPr>
            <w:r w:rsidRPr="00BD08FD">
              <w:t xml:space="preserve">    85</w:t>
            </w:r>
          </w:p>
        </w:tc>
        <w:tc>
          <w:tcPr>
            <w:tcW w:w="895" w:type="dxa"/>
          </w:tcPr>
          <w:p w14:paraId="2C32014A" w14:textId="77777777" w:rsidR="00E609C2" w:rsidRPr="00BD08FD" w:rsidRDefault="00E609C2">
            <w:pPr>
              <w:pStyle w:val="TAR"/>
            </w:pPr>
            <w:r w:rsidRPr="00BD08FD">
              <w:t xml:space="preserve"> 119</w:t>
            </w:r>
          </w:p>
        </w:tc>
        <w:tc>
          <w:tcPr>
            <w:tcW w:w="895" w:type="dxa"/>
          </w:tcPr>
          <w:p w14:paraId="15683872" w14:textId="77777777" w:rsidR="00E609C2" w:rsidRPr="00BD08FD" w:rsidRDefault="00E609C2">
            <w:pPr>
              <w:pStyle w:val="TAR"/>
            </w:pPr>
            <w:r w:rsidRPr="00BD08FD">
              <w:t xml:space="preserve"> 151</w:t>
            </w:r>
          </w:p>
        </w:tc>
        <w:tc>
          <w:tcPr>
            <w:tcW w:w="895" w:type="dxa"/>
          </w:tcPr>
          <w:p w14:paraId="5A4A289B" w14:textId="77777777" w:rsidR="00E609C2" w:rsidRPr="00BD08FD" w:rsidRDefault="00E609C2">
            <w:pPr>
              <w:pStyle w:val="TAR"/>
            </w:pPr>
            <w:r w:rsidRPr="00BD08FD">
              <w:t xml:space="preserve">  27</w:t>
            </w:r>
          </w:p>
        </w:tc>
        <w:tc>
          <w:tcPr>
            <w:tcW w:w="895" w:type="dxa"/>
          </w:tcPr>
          <w:p w14:paraId="6A04AF2D" w14:textId="77777777" w:rsidR="00E609C2" w:rsidRPr="00BD08FD" w:rsidRDefault="00E609C2">
            <w:pPr>
              <w:pStyle w:val="TAR"/>
            </w:pPr>
            <w:r w:rsidRPr="00BD08FD">
              <w:t xml:space="preserve">  93</w:t>
            </w:r>
          </w:p>
        </w:tc>
        <w:tc>
          <w:tcPr>
            <w:tcW w:w="895" w:type="dxa"/>
          </w:tcPr>
          <w:p w14:paraId="50C14EA1" w14:textId="77777777" w:rsidR="00E609C2" w:rsidRPr="00BD08FD" w:rsidRDefault="00E609C2">
            <w:pPr>
              <w:pStyle w:val="TAR"/>
            </w:pPr>
            <w:r w:rsidRPr="00BD08FD">
              <w:t xml:space="preserve">  28</w:t>
            </w:r>
          </w:p>
        </w:tc>
        <w:tc>
          <w:tcPr>
            <w:tcW w:w="895" w:type="dxa"/>
          </w:tcPr>
          <w:p w14:paraId="22F244F1" w14:textId="77777777" w:rsidR="00E609C2" w:rsidRPr="00BD08FD" w:rsidRDefault="00E609C2">
            <w:pPr>
              <w:pStyle w:val="TAR"/>
            </w:pPr>
            <w:r w:rsidRPr="00BD08FD">
              <w:t xml:space="preserve">  94</w:t>
            </w:r>
          </w:p>
        </w:tc>
        <w:tc>
          <w:tcPr>
            <w:tcW w:w="895" w:type="dxa"/>
          </w:tcPr>
          <w:p w14:paraId="434B8BD8" w14:textId="77777777" w:rsidR="00E609C2" w:rsidRPr="00BD08FD" w:rsidRDefault="00E609C2">
            <w:pPr>
              <w:pStyle w:val="TAR"/>
            </w:pPr>
            <w:r w:rsidRPr="00BD08FD">
              <w:t xml:space="preserve">  29</w:t>
            </w:r>
          </w:p>
        </w:tc>
        <w:tc>
          <w:tcPr>
            <w:tcW w:w="895" w:type="dxa"/>
          </w:tcPr>
          <w:p w14:paraId="4440C372" w14:textId="77777777" w:rsidR="00E609C2" w:rsidRPr="00BD08FD" w:rsidRDefault="00E609C2">
            <w:pPr>
              <w:pStyle w:val="TAR"/>
            </w:pPr>
            <w:r w:rsidRPr="00BD08FD">
              <w:t xml:space="preserve">  95</w:t>
            </w:r>
          </w:p>
        </w:tc>
        <w:tc>
          <w:tcPr>
            <w:tcW w:w="895" w:type="dxa"/>
          </w:tcPr>
          <w:p w14:paraId="0396CE6D" w14:textId="77777777" w:rsidR="00E609C2" w:rsidRPr="00BD08FD" w:rsidRDefault="00E609C2">
            <w:pPr>
              <w:pStyle w:val="TAR"/>
            </w:pPr>
            <w:r w:rsidRPr="00BD08FD">
              <w:t xml:space="preserve">  30</w:t>
            </w:r>
          </w:p>
        </w:tc>
      </w:tr>
      <w:tr w:rsidR="00E609C2" w:rsidRPr="00BD08FD" w14:paraId="2C3B78A6" w14:textId="77777777">
        <w:trPr>
          <w:jc w:val="center"/>
        </w:trPr>
        <w:tc>
          <w:tcPr>
            <w:tcW w:w="895" w:type="dxa"/>
          </w:tcPr>
          <w:p w14:paraId="1B0E48FE" w14:textId="77777777" w:rsidR="00E609C2" w:rsidRPr="00BD08FD" w:rsidRDefault="00E609C2">
            <w:pPr>
              <w:pStyle w:val="TAR"/>
            </w:pPr>
            <w:r w:rsidRPr="00BD08FD">
              <w:t xml:space="preserve">    96</w:t>
            </w:r>
          </w:p>
        </w:tc>
        <w:tc>
          <w:tcPr>
            <w:tcW w:w="895" w:type="dxa"/>
          </w:tcPr>
          <w:p w14:paraId="0E1308F9" w14:textId="77777777" w:rsidR="00E609C2" w:rsidRPr="00BD08FD" w:rsidRDefault="00E609C2">
            <w:pPr>
              <w:pStyle w:val="TAR"/>
            </w:pPr>
            <w:r w:rsidRPr="00BD08FD">
              <w:t xml:space="preserve">  31</w:t>
            </w:r>
          </w:p>
        </w:tc>
        <w:tc>
          <w:tcPr>
            <w:tcW w:w="895" w:type="dxa"/>
          </w:tcPr>
          <w:p w14:paraId="0B4C03FD" w14:textId="77777777" w:rsidR="00E609C2" w:rsidRPr="00BD08FD" w:rsidRDefault="00E609C2">
            <w:pPr>
              <w:pStyle w:val="TAR"/>
            </w:pPr>
            <w:r w:rsidRPr="00BD08FD">
              <w:t xml:space="preserve">  97</w:t>
            </w:r>
          </w:p>
        </w:tc>
        <w:tc>
          <w:tcPr>
            <w:tcW w:w="895" w:type="dxa"/>
          </w:tcPr>
          <w:p w14:paraId="7E41B7FB" w14:textId="77777777" w:rsidR="00E609C2" w:rsidRPr="00BD08FD" w:rsidRDefault="00E609C2">
            <w:pPr>
              <w:pStyle w:val="TAR"/>
            </w:pPr>
            <w:r w:rsidRPr="00BD08FD">
              <w:t xml:space="preserve">  61</w:t>
            </w:r>
          </w:p>
        </w:tc>
        <w:tc>
          <w:tcPr>
            <w:tcW w:w="895" w:type="dxa"/>
          </w:tcPr>
          <w:p w14:paraId="3A3C056E" w14:textId="77777777" w:rsidR="00E609C2" w:rsidRPr="00BD08FD" w:rsidRDefault="00E609C2">
            <w:pPr>
              <w:pStyle w:val="TAR"/>
            </w:pPr>
            <w:r w:rsidRPr="00BD08FD">
              <w:t xml:space="preserve"> 127</w:t>
            </w:r>
          </w:p>
        </w:tc>
        <w:tc>
          <w:tcPr>
            <w:tcW w:w="895" w:type="dxa"/>
          </w:tcPr>
          <w:p w14:paraId="2BA92082" w14:textId="77777777" w:rsidR="00E609C2" w:rsidRPr="00BD08FD" w:rsidRDefault="00E609C2">
            <w:pPr>
              <w:pStyle w:val="TAR"/>
            </w:pPr>
            <w:r w:rsidRPr="00BD08FD">
              <w:t xml:space="preserve">  62</w:t>
            </w:r>
          </w:p>
        </w:tc>
        <w:tc>
          <w:tcPr>
            <w:tcW w:w="895" w:type="dxa"/>
          </w:tcPr>
          <w:p w14:paraId="1250E303" w14:textId="77777777" w:rsidR="00E609C2" w:rsidRPr="00BD08FD" w:rsidRDefault="00E609C2">
            <w:pPr>
              <w:pStyle w:val="TAR"/>
            </w:pPr>
            <w:r w:rsidRPr="00BD08FD">
              <w:t xml:space="preserve"> 128</w:t>
            </w:r>
          </w:p>
        </w:tc>
        <w:tc>
          <w:tcPr>
            <w:tcW w:w="895" w:type="dxa"/>
          </w:tcPr>
          <w:p w14:paraId="44219E04" w14:textId="77777777" w:rsidR="00E609C2" w:rsidRPr="00BD08FD" w:rsidRDefault="00E609C2">
            <w:pPr>
              <w:pStyle w:val="TAR"/>
            </w:pPr>
            <w:r w:rsidRPr="00BD08FD">
              <w:t xml:space="preserve">  63</w:t>
            </w:r>
          </w:p>
        </w:tc>
        <w:tc>
          <w:tcPr>
            <w:tcW w:w="895" w:type="dxa"/>
          </w:tcPr>
          <w:p w14:paraId="58B7D492" w14:textId="77777777" w:rsidR="00E609C2" w:rsidRPr="00BD08FD" w:rsidRDefault="00E609C2">
            <w:pPr>
              <w:pStyle w:val="TAR"/>
            </w:pPr>
            <w:r w:rsidRPr="00BD08FD">
              <w:t xml:space="preserve"> 129</w:t>
            </w:r>
          </w:p>
        </w:tc>
        <w:tc>
          <w:tcPr>
            <w:tcW w:w="895" w:type="dxa"/>
          </w:tcPr>
          <w:p w14:paraId="1F62CC11" w14:textId="77777777" w:rsidR="00E609C2" w:rsidRPr="00BD08FD" w:rsidRDefault="00E609C2">
            <w:pPr>
              <w:pStyle w:val="TAR"/>
            </w:pPr>
            <w:r w:rsidRPr="00BD08FD">
              <w:t xml:space="preserve">  59</w:t>
            </w:r>
          </w:p>
        </w:tc>
      </w:tr>
      <w:tr w:rsidR="00E609C2" w:rsidRPr="00BD08FD" w14:paraId="14A5CEAA" w14:textId="77777777">
        <w:trPr>
          <w:jc w:val="center"/>
        </w:trPr>
        <w:tc>
          <w:tcPr>
            <w:tcW w:w="895" w:type="dxa"/>
          </w:tcPr>
          <w:p w14:paraId="0090554B" w14:textId="77777777" w:rsidR="00E609C2" w:rsidRPr="00BD08FD" w:rsidRDefault="00E609C2">
            <w:pPr>
              <w:pStyle w:val="TAR"/>
            </w:pPr>
            <w:r w:rsidRPr="00BD08FD">
              <w:t xml:space="preserve">    91</w:t>
            </w:r>
          </w:p>
        </w:tc>
        <w:tc>
          <w:tcPr>
            <w:tcW w:w="895" w:type="dxa"/>
          </w:tcPr>
          <w:p w14:paraId="3C24E1AF" w14:textId="77777777" w:rsidR="00E609C2" w:rsidRPr="00BD08FD" w:rsidRDefault="00E609C2">
            <w:pPr>
              <w:pStyle w:val="TAR"/>
            </w:pPr>
            <w:r w:rsidRPr="00BD08FD">
              <w:t xml:space="preserve"> 125</w:t>
            </w:r>
          </w:p>
        </w:tc>
        <w:tc>
          <w:tcPr>
            <w:tcW w:w="895" w:type="dxa"/>
          </w:tcPr>
          <w:p w14:paraId="6DF2BC55" w14:textId="77777777" w:rsidR="00E609C2" w:rsidRPr="00BD08FD" w:rsidRDefault="00E609C2">
            <w:pPr>
              <w:pStyle w:val="TAR"/>
            </w:pPr>
            <w:r w:rsidRPr="00BD08FD">
              <w:t xml:space="preserve"> 157</w:t>
            </w:r>
          </w:p>
        </w:tc>
        <w:tc>
          <w:tcPr>
            <w:tcW w:w="895" w:type="dxa"/>
          </w:tcPr>
          <w:p w14:paraId="142FF24E" w14:textId="77777777" w:rsidR="00E609C2" w:rsidRPr="00BD08FD" w:rsidRDefault="00E609C2">
            <w:pPr>
              <w:pStyle w:val="TAR"/>
            </w:pPr>
            <w:r w:rsidRPr="00BD08FD">
              <w:t xml:space="preserve">  32</w:t>
            </w:r>
          </w:p>
        </w:tc>
        <w:tc>
          <w:tcPr>
            <w:tcW w:w="895" w:type="dxa"/>
          </w:tcPr>
          <w:p w14:paraId="0E6F63B2" w14:textId="77777777" w:rsidR="00E609C2" w:rsidRPr="00BD08FD" w:rsidRDefault="00E609C2">
            <w:pPr>
              <w:pStyle w:val="TAR"/>
            </w:pPr>
            <w:r w:rsidRPr="00BD08FD">
              <w:t xml:space="preserve">  98</w:t>
            </w:r>
          </w:p>
        </w:tc>
        <w:tc>
          <w:tcPr>
            <w:tcW w:w="895" w:type="dxa"/>
          </w:tcPr>
          <w:p w14:paraId="62505078" w14:textId="77777777" w:rsidR="00E609C2" w:rsidRPr="00BD08FD" w:rsidRDefault="00E609C2">
            <w:pPr>
              <w:pStyle w:val="TAR"/>
            </w:pPr>
            <w:r w:rsidRPr="00BD08FD">
              <w:t xml:space="preserve">  64</w:t>
            </w:r>
          </w:p>
        </w:tc>
        <w:tc>
          <w:tcPr>
            <w:tcW w:w="895" w:type="dxa"/>
          </w:tcPr>
          <w:p w14:paraId="3E2BFD43" w14:textId="77777777" w:rsidR="00E609C2" w:rsidRPr="00BD08FD" w:rsidRDefault="00E609C2">
            <w:pPr>
              <w:pStyle w:val="TAR"/>
            </w:pPr>
            <w:r w:rsidRPr="00BD08FD">
              <w:t xml:space="preserve"> 130</w:t>
            </w:r>
          </w:p>
        </w:tc>
        <w:tc>
          <w:tcPr>
            <w:tcW w:w="895" w:type="dxa"/>
          </w:tcPr>
          <w:p w14:paraId="389FBBDF" w14:textId="77777777" w:rsidR="00E609C2" w:rsidRPr="00BD08FD" w:rsidRDefault="00E609C2">
            <w:pPr>
              <w:pStyle w:val="TAR"/>
            </w:pPr>
            <w:r w:rsidRPr="00BD08FD">
              <w:t xml:space="preserve">   1</w:t>
            </w:r>
          </w:p>
        </w:tc>
        <w:tc>
          <w:tcPr>
            <w:tcW w:w="895" w:type="dxa"/>
          </w:tcPr>
          <w:p w14:paraId="62F72D41" w14:textId="77777777" w:rsidR="00E609C2" w:rsidRPr="00BD08FD" w:rsidRDefault="00E609C2">
            <w:pPr>
              <w:pStyle w:val="TAR"/>
            </w:pPr>
            <w:r w:rsidRPr="00BD08FD">
              <w:t xml:space="preserve">   0</w:t>
            </w:r>
          </w:p>
        </w:tc>
        <w:tc>
          <w:tcPr>
            <w:tcW w:w="895" w:type="dxa"/>
          </w:tcPr>
          <w:p w14:paraId="3F900F40" w14:textId="77777777" w:rsidR="00E609C2" w:rsidRPr="00BD08FD" w:rsidRDefault="00E609C2">
            <w:pPr>
              <w:pStyle w:val="TAR"/>
            </w:pPr>
            <w:r w:rsidRPr="00BD08FD">
              <w:t xml:space="preserve">  25</w:t>
            </w:r>
          </w:p>
        </w:tc>
      </w:tr>
      <w:tr w:rsidR="00E609C2" w:rsidRPr="00BD08FD" w14:paraId="05B610C9" w14:textId="77777777">
        <w:trPr>
          <w:jc w:val="center"/>
        </w:trPr>
        <w:tc>
          <w:tcPr>
            <w:tcW w:w="895" w:type="dxa"/>
          </w:tcPr>
          <w:p w14:paraId="37F5FD04" w14:textId="77777777" w:rsidR="00E609C2" w:rsidRPr="00BD08FD" w:rsidRDefault="00E609C2">
            <w:pPr>
              <w:pStyle w:val="TAR"/>
            </w:pPr>
            <w:r w:rsidRPr="00BD08FD">
              <w:t xml:space="preserve">    26</w:t>
            </w:r>
          </w:p>
        </w:tc>
        <w:tc>
          <w:tcPr>
            <w:tcW w:w="895" w:type="dxa"/>
          </w:tcPr>
          <w:p w14:paraId="72F85133" w14:textId="77777777" w:rsidR="00E609C2" w:rsidRPr="00BD08FD" w:rsidRDefault="00E609C2">
            <w:pPr>
              <w:pStyle w:val="TAR"/>
            </w:pPr>
            <w:r w:rsidRPr="00BD08FD">
              <w:t xml:space="preserve">  33</w:t>
            </w:r>
          </w:p>
        </w:tc>
        <w:tc>
          <w:tcPr>
            <w:tcW w:w="895" w:type="dxa"/>
          </w:tcPr>
          <w:p w14:paraId="3B500E0F" w14:textId="77777777" w:rsidR="00E609C2" w:rsidRPr="00BD08FD" w:rsidRDefault="00E609C2">
            <w:pPr>
              <w:pStyle w:val="TAR"/>
            </w:pPr>
            <w:r w:rsidRPr="00BD08FD">
              <w:t xml:space="preserve">  99</w:t>
            </w:r>
          </w:p>
        </w:tc>
        <w:tc>
          <w:tcPr>
            <w:tcW w:w="895" w:type="dxa"/>
          </w:tcPr>
          <w:p w14:paraId="09382B19" w14:textId="77777777" w:rsidR="00E609C2" w:rsidRPr="00BD08FD" w:rsidRDefault="00E609C2">
            <w:pPr>
              <w:pStyle w:val="TAR"/>
            </w:pPr>
            <w:r w:rsidRPr="00BD08FD">
              <w:t xml:space="preserve">  34</w:t>
            </w:r>
          </w:p>
        </w:tc>
        <w:tc>
          <w:tcPr>
            <w:tcW w:w="895" w:type="dxa"/>
          </w:tcPr>
          <w:p w14:paraId="4ADA02CC" w14:textId="77777777" w:rsidR="00E609C2" w:rsidRPr="00BD08FD" w:rsidRDefault="00E609C2">
            <w:pPr>
              <w:pStyle w:val="TAR"/>
            </w:pPr>
            <w:r w:rsidRPr="00BD08FD">
              <w:t xml:space="preserve"> 100</w:t>
            </w:r>
          </w:p>
        </w:tc>
        <w:tc>
          <w:tcPr>
            <w:tcW w:w="895" w:type="dxa"/>
          </w:tcPr>
          <w:p w14:paraId="28AA261A" w14:textId="77777777" w:rsidR="00E609C2" w:rsidRPr="00BD08FD" w:rsidRDefault="00E609C2">
            <w:pPr>
              <w:pStyle w:val="TAR"/>
            </w:pPr>
            <w:r w:rsidRPr="00BD08FD">
              <w:t xml:space="preserve">  65</w:t>
            </w:r>
          </w:p>
        </w:tc>
        <w:tc>
          <w:tcPr>
            <w:tcW w:w="895" w:type="dxa"/>
          </w:tcPr>
          <w:p w14:paraId="22846CB1" w14:textId="77777777" w:rsidR="00E609C2" w:rsidRPr="00BD08FD" w:rsidRDefault="00E609C2">
            <w:pPr>
              <w:pStyle w:val="TAR"/>
            </w:pPr>
            <w:r w:rsidRPr="00BD08FD">
              <w:t xml:space="preserve"> 131</w:t>
            </w:r>
          </w:p>
        </w:tc>
        <w:tc>
          <w:tcPr>
            <w:tcW w:w="895" w:type="dxa"/>
          </w:tcPr>
          <w:p w14:paraId="4D4A9373" w14:textId="77777777" w:rsidR="00E609C2" w:rsidRPr="00BD08FD" w:rsidRDefault="00E609C2">
            <w:pPr>
              <w:pStyle w:val="TAR"/>
            </w:pPr>
            <w:r w:rsidRPr="00BD08FD">
              <w:t xml:space="preserve">  66</w:t>
            </w:r>
          </w:p>
        </w:tc>
        <w:tc>
          <w:tcPr>
            <w:tcW w:w="895" w:type="dxa"/>
          </w:tcPr>
          <w:p w14:paraId="410771C1" w14:textId="77777777" w:rsidR="00E609C2" w:rsidRPr="00BD08FD" w:rsidRDefault="00E609C2">
            <w:pPr>
              <w:pStyle w:val="TAR"/>
            </w:pPr>
            <w:r w:rsidRPr="00BD08FD">
              <w:t xml:space="preserve"> 132</w:t>
            </w:r>
          </w:p>
        </w:tc>
        <w:tc>
          <w:tcPr>
            <w:tcW w:w="895" w:type="dxa"/>
          </w:tcPr>
          <w:p w14:paraId="55A3BDD2" w14:textId="77777777" w:rsidR="00E609C2" w:rsidRPr="00BD08FD" w:rsidRDefault="00E609C2">
            <w:pPr>
              <w:pStyle w:val="TAR"/>
            </w:pPr>
            <w:r w:rsidRPr="00BD08FD">
              <w:t xml:space="preserve">  54</w:t>
            </w:r>
          </w:p>
        </w:tc>
      </w:tr>
      <w:tr w:rsidR="00E609C2" w:rsidRPr="00BD08FD" w14:paraId="0DCC8EF7" w14:textId="77777777">
        <w:trPr>
          <w:jc w:val="center"/>
        </w:trPr>
        <w:tc>
          <w:tcPr>
            <w:tcW w:w="895" w:type="dxa"/>
          </w:tcPr>
          <w:p w14:paraId="34AEAD49" w14:textId="77777777" w:rsidR="00E609C2" w:rsidRPr="00BD08FD" w:rsidRDefault="00E609C2">
            <w:pPr>
              <w:pStyle w:val="TAR"/>
            </w:pPr>
            <w:r w:rsidRPr="00BD08FD">
              <w:t xml:space="preserve">    86</w:t>
            </w:r>
          </w:p>
        </w:tc>
        <w:tc>
          <w:tcPr>
            <w:tcW w:w="895" w:type="dxa"/>
          </w:tcPr>
          <w:p w14:paraId="2C3AA130" w14:textId="77777777" w:rsidR="00E609C2" w:rsidRPr="00BD08FD" w:rsidRDefault="00E609C2">
            <w:pPr>
              <w:pStyle w:val="TAR"/>
            </w:pPr>
            <w:r w:rsidRPr="00BD08FD">
              <w:t xml:space="preserve"> 120</w:t>
            </w:r>
          </w:p>
        </w:tc>
        <w:tc>
          <w:tcPr>
            <w:tcW w:w="895" w:type="dxa"/>
          </w:tcPr>
          <w:p w14:paraId="604675D8" w14:textId="77777777" w:rsidR="00E609C2" w:rsidRPr="00BD08FD" w:rsidRDefault="00E609C2">
            <w:pPr>
              <w:pStyle w:val="TAR"/>
            </w:pPr>
            <w:r w:rsidRPr="00BD08FD">
              <w:t xml:space="preserve"> 152</w:t>
            </w:r>
          </w:p>
        </w:tc>
        <w:tc>
          <w:tcPr>
            <w:tcW w:w="895" w:type="dxa"/>
          </w:tcPr>
          <w:p w14:paraId="0A23BD48" w14:textId="77777777" w:rsidR="00E609C2" w:rsidRPr="00BD08FD" w:rsidRDefault="00E609C2">
            <w:pPr>
              <w:pStyle w:val="TAR"/>
            </w:pPr>
            <w:r w:rsidRPr="00BD08FD">
              <w:t xml:space="preserve">  60</w:t>
            </w:r>
          </w:p>
        </w:tc>
        <w:tc>
          <w:tcPr>
            <w:tcW w:w="895" w:type="dxa"/>
          </w:tcPr>
          <w:p w14:paraId="18213685" w14:textId="77777777" w:rsidR="00E609C2" w:rsidRPr="00BD08FD" w:rsidRDefault="00E609C2">
            <w:pPr>
              <w:pStyle w:val="TAR"/>
            </w:pPr>
            <w:r w:rsidRPr="00BD08FD">
              <w:t xml:space="preserve">  92</w:t>
            </w:r>
          </w:p>
        </w:tc>
        <w:tc>
          <w:tcPr>
            <w:tcW w:w="895" w:type="dxa"/>
          </w:tcPr>
          <w:p w14:paraId="4D354B1B" w14:textId="77777777" w:rsidR="00E609C2" w:rsidRPr="00BD08FD" w:rsidRDefault="00E609C2">
            <w:pPr>
              <w:pStyle w:val="TAR"/>
            </w:pPr>
            <w:r w:rsidRPr="00BD08FD">
              <w:t xml:space="preserve"> 126</w:t>
            </w:r>
          </w:p>
        </w:tc>
        <w:tc>
          <w:tcPr>
            <w:tcW w:w="895" w:type="dxa"/>
          </w:tcPr>
          <w:p w14:paraId="108F2CE5" w14:textId="77777777" w:rsidR="00E609C2" w:rsidRPr="00BD08FD" w:rsidRDefault="00E609C2">
            <w:pPr>
              <w:pStyle w:val="TAR"/>
            </w:pPr>
            <w:r w:rsidRPr="00BD08FD">
              <w:t xml:space="preserve"> 158</w:t>
            </w:r>
          </w:p>
        </w:tc>
        <w:tc>
          <w:tcPr>
            <w:tcW w:w="895" w:type="dxa"/>
          </w:tcPr>
          <w:p w14:paraId="5FB9F7C0" w14:textId="77777777" w:rsidR="00E609C2" w:rsidRPr="00BD08FD" w:rsidRDefault="00E609C2">
            <w:pPr>
              <w:pStyle w:val="TAR"/>
            </w:pPr>
            <w:r w:rsidRPr="00BD08FD">
              <w:t xml:space="preserve">  55</w:t>
            </w:r>
          </w:p>
        </w:tc>
        <w:tc>
          <w:tcPr>
            <w:tcW w:w="895" w:type="dxa"/>
          </w:tcPr>
          <w:p w14:paraId="7C62612E" w14:textId="77777777" w:rsidR="00E609C2" w:rsidRPr="00BD08FD" w:rsidRDefault="00E609C2">
            <w:pPr>
              <w:pStyle w:val="TAR"/>
            </w:pPr>
            <w:r w:rsidRPr="00BD08FD">
              <w:t xml:space="preserve">  87</w:t>
            </w:r>
          </w:p>
        </w:tc>
        <w:tc>
          <w:tcPr>
            <w:tcW w:w="895" w:type="dxa"/>
          </w:tcPr>
          <w:p w14:paraId="65371925" w14:textId="77777777" w:rsidR="00E609C2" w:rsidRPr="00BD08FD" w:rsidRDefault="00E609C2">
            <w:pPr>
              <w:pStyle w:val="TAR"/>
            </w:pPr>
            <w:r w:rsidRPr="00BD08FD">
              <w:t xml:space="preserve"> 121</w:t>
            </w:r>
          </w:p>
        </w:tc>
      </w:tr>
      <w:tr w:rsidR="00E609C2" w:rsidRPr="00BD08FD" w14:paraId="192B2C1B" w14:textId="77777777">
        <w:trPr>
          <w:jc w:val="center"/>
        </w:trPr>
        <w:tc>
          <w:tcPr>
            <w:tcW w:w="895" w:type="dxa"/>
          </w:tcPr>
          <w:p w14:paraId="7B954A21" w14:textId="77777777" w:rsidR="00E609C2" w:rsidRPr="00BD08FD" w:rsidRDefault="00E609C2">
            <w:pPr>
              <w:pStyle w:val="TAR"/>
            </w:pPr>
            <w:r w:rsidRPr="00BD08FD">
              <w:t xml:space="preserve">   153</w:t>
            </w:r>
          </w:p>
        </w:tc>
        <w:tc>
          <w:tcPr>
            <w:tcW w:w="895" w:type="dxa"/>
          </w:tcPr>
          <w:p w14:paraId="2949E13B" w14:textId="77777777" w:rsidR="00E609C2" w:rsidRPr="00BD08FD" w:rsidRDefault="00E609C2">
            <w:pPr>
              <w:pStyle w:val="TAR"/>
            </w:pPr>
            <w:r w:rsidRPr="00BD08FD">
              <w:t xml:space="preserve"> 117</w:t>
            </w:r>
          </w:p>
        </w:tc>
        <w:tc>
          <w:tcPr>
            <w:tcW w:w="895" w:type="dxa"/>
          </w:tcPr>
          <w:p w14:paraId="1252570C" w14:textId="77777777" w:rsidR="00E609C2" w:rsidRPr="00BD08FD" w:rsidRDefault="00E609C2">
            <w:pPr>
              <w:pStyle w:val="TAR"/>
            </w:pPr>
            <w:r w:rsidRPr="00BD08FD">
              <w:t xml:space="preserve"> 116</w:t>
            </w:r>
          </w:p>
        </w:tc>
        <w:tc>
          <w:tcPr>
            <w:tcW w:w="895" w:type="dxa"/>
          </w:tcPr>
          <w:p w14:paraId="7BE22D30" w14:textId="77777777" w:rsidR="00E609C2" w:rsidRPr="00BD08FD" w:rsidRDefault="00E609C2">
            <w:pPr>
              <w:pStyle w:val="TAR"/>
            </w:pPr>
            <w:r w:rsidRPr="00BD08FD">
              <w:t xml:space="preserve"> 115</w:t>
            </w:r>
          </w:p>
        </w:tc>
        <w:tc>
          <w:tcPr>
            <w:tcW w:w="895" w:type="dxa"/>
          </w:tcPr>
          <w:p w14:paraId="2EEC95BB" w14:textId="77777777" w:rsidR="00E609C2" w:rsidRPr="00BD08FD" w:rsidRDefault="00E609C2">
            <w:pPr>
              <w:pStyle w:val="TAR"/>
            </w:pPr>
            <w:r w:rsidRPr="00BD08FD">
              <w:t xml:space="preserve">  46</w:t>
            </w:r>
          </w:p>
        </w:tc>
        <w:tc>
          <w:tcPr>
            <w:tcW w:w="895" w:type="dxa"/>
          </w:tcPr>
          <w:p w14:paraId="4538F42F" w14:textId="77777777" w:rsidR="00E609C2" w:rsidRPr="00BD08FD" w:rsidRDefault="00E609C2">
            <w:pPr>
              <w:pStyle w:val="TAR"/>
            </w:pPr>
            <w:r w:rsidRPr="00BD08FD">
              <w:t xml:space="preserve">  78</w:t>
            </w:r>
          </w:p>
        </w:tc>
        <w:tc>
          <w:tcPr>
            <w:tcW w:w="895" w:type="dxa"/>
          </w:tcPr>
          <w:p w14:paraId="34FC9354" w14:textId="77777777" w:rsidR="00E609C2" w:rsidRPr="00BD08FD" w:rsidRDefault="00E609C2">
            <w:pPr>
              <w:pStyle w:val="TAR"/>
            </w:pPr>
            <w:r w:rsidRPr="00BD08FD">
              <w:t xml:space="preserve"> 112</w:t>
            </w:r>
          </w:p>
        </w:tc>
        <w:tc>
          <w:tcPr>
            <w:tcW w:w="895" w:type="dxa"/>
          </w:tcPr>
          <w:p w14:paraId="58ACD8B4" w14:textId="77777777" w:rsidR="00E609C2" w:rsidRPr="00BD08FD" w:rsidRDefault="00E609C2">
            <w:pPr>
              <w:pStyle w:val="TAR"/>
            </w:pPr>
            <w:r w:rsidRPr="00BD08FD">
              <w:t xml:space="preserve"> 144</w:t>
            </w:r>
          </w:p>
        </w:tc>
        <w:tc>
          <w:tcPr>
            <w:tcW w:w="895" w:type="dxa"/>
          </w:tcPr>
          <w:p w14:paraId="7A024D66" w14:textId="77777777" w:rsidR="00E609C2" w:rsidRPr="00BD08FD" w:rsidRDefault="00E609C2">
            <w:pPr>
              <w:pStyle w:val="TAR"/>
            </w:pPr>
            <w:r w:rsidRPr="00BD08FD">
              <w:t xml:space="preserve">  43</w:t>
            </w:r>
          </w:p>
        </w:tc>
        <w:tc>
          <w:tcPr>
            <w:tcW w:w="895" w:type="dxa"/>
          </w:tcPr>
          <w:p w14:paraId="4560445B" w14:textId="77777777" w:rsidR="00E609C2" w:rsidRPr="00BD08FD" w:rsidRDefault="00E609C2">
            <w:pPr>
              <w:pStyle w:val="TAR"/>
            </w:pPr>
            <w:r w:rsidRPr="00BD08FD">
              <w:t xml:space="preserve">  75</w:t>
            </w:r>
          </w:p>
        </w:tc>
      </w:tr>
      <w:tr w:rsidR="00E609C2" w:rsidRPr="00BD08FD" w14:paraId="1776F988" w14:textId="77777777">
        <w:trPr>
          <w:jc w:val="center"/>
        </w:trPr>
        <w:tc>
          <w:tcPr>
            <w:tcW w:w="895" w:type="dxa"/>
          </w:tcPr>
          <w:p w14:paraId="2847C181" w14:textId="77777777" w:rsidR="00E609C2" w:rsidRPr="00BD08FD" w:rsidRDefault="00E609C2">
            <w:pPr>
              <w:pStyle w:val="TAR"/>
            </w:pPr>
            <w:r w:rsidRPr="00BD08FD">
              <w:t xml:space="preserve">   109</w:t>
            </w:r>
          </w:p>
        </w:tc>
        <w:tc>
          <w:tcPr>
            <w:tcW w:w="895" w:type="dxa"/>
          </w:tcPr>
          <w:p w14:paraId="63D74675" w14:textId="77777777" w:rsidR="00E609C2" w:rsidRPr="00BD08FD" w:rsidRDefault="00E609C2">
            <w:pPr>
              <w:pStyle w:val="TAR"/>
            </w:pPr>
            <w:r w:rsidRPr="00BD08FD">
              <w:t xml:space="preserve"> 141</w:t>
            </w:r>
          </w:p>
        </w:tc>
        <w:tc>
          <w:tcPr>
            <w:tcW w:w="895" w:type="dxa"/>
          </w:tcPr>
          <w:p w14:paraId="54B6D31D" w14:textId="77777777" w:rsidR="00E609C2" w:rsidRPr="00BD08FD" w:rsidRDefault="00E609C2">
            <w:pPr>
              <w:pStyle w:val="TAR"/>
            </w:pPr>
            <w:r w:rsidRPr="00BD08FD">
              <w:t xml:space="preserve">  40</w:t>
            </w:r>
          </w:p>
        </w:tc>
        <w:tc>
          <w:tcPr>
            <w:tcW w:w="895" w:type="dxa"/>
          </w:tcPr>
          <w:p w14:paraId="04CDECDC" w14:textId="77777777" w:rsidR="00E609C2" w:rsidRPr="00BD08FD" w:rsidRDefault="00E609C2">
            <w:pPr>
              <w:pStyle w:val="TAR"/>
            </w:pPr>
            <w:r w:rsidRPr="00BD08FD">
              <w:t xml:space="preserve">  72</w:t>
            </w:r>
          </w:p>
        </w:tc>
        <w:tc>
          <w:tcPr>
            <w:tcW w:w="895" w:type="dxa"/>
          </w:tcPr>
          <w:p w14:paraId="6B0467EB" w14:textId="77777777" w:rsidR="00E609C2" w:rsidRPr="00BD08FD" w:rsidRDefault="00E609C2">
            <w:pPr>
              <w:pStyle w:val="TAR"/>
            </w:pPr>
            <w:r w:rsidRPr="00BD08FD">
              <w:t xml:space="preserve"> 106</w:t>
            </w:r>
          </w:p>
        </w:tc>
        <w:tc>
          <w:tcPr>
            <w:tcW w:w="895" w:type="dxa"/>
          </w:tcPr>
          <w:p w14:paraId="2313A4D3" w14:textId="77777777" w:rsidR="00E609C2" w:rsidRPr="00BD08FD" w:rsidRDefault="00E609C2">
            <w:pPr>
              <w:pStyle w:val="TAR"/>
            </w:pPr>
            <w:r w:rsidRPr="00BD08FD">
              <w:t xml:space="preserve"> 138</w:t>
            </w:r>
          </w:p>
        </w:tc>
        <w:tc>
          <w:tcPr>
            <w:tcW w:w="895" w:type="dxa"/>
          </w:tcPr>
          <w:p w14:paraId="43A6EF45" w14:textId="77777777" w:rsidR="00E609C2" w:rsidRPr="00BD08FD" w:rsidRDefault="00E609C2">
            <w:pPr>
              <w:pStyle w:val="TAR"/>
            </w:pPr>
            <w:r w:rsidRPr="00BD08FD">
              <w:t xml:space="preserve">  36</w:t>
            </w:r>
          </w:p>
        </w:tc>
        <w:tc>
          <w:tcPr>
            <w:tcW w:w="895" w:type="dxa"/>
          </w:tcPr>
          <w:p w14:paraId="763601E1" w14:textId="77777777" w:rsidR="00E609C2" w:rsidRPr="00BD08FD" w:rsidRDefault="00E609C2">
            <w:pPr>
              <w:pStyle w:val="TAR"/>
            </w:pPr>
            <w:r w:rsidRPr="00BD08FD">
              <w:t xml:space="preserve">  68</w:t>
            </w:r>
          </w:p>
        </w:tc>
        <w:tc>
          <w:tcPr>
            <w:tcW w:w="895" w:type="dxa"/>
          </w:tcPr>
          <w:p w14:paraId="10F31073" w14:textId="77777777" w:rsidR="00E609C2" w:rsidRPr="00BD08FD" w:rsidRDefault="00E609C2">
            <w:pPr>
              <w:pStyle w:val="TAR"/>
            </w:pPr>
            <w:r w:rsidRPr="00BD08FD">
              <w:t xml:space="preserve"> 102</w:t>
            </w:r>
          </w:p>
        </w:tc>
        <w:tc>
          <w:tcPr>
            <w:tcW w:w="895" w:type="dxa"/>
          </w:tcPr>
          <w:p w14:paraId="57CABB0E" w14:textId="77777777" w:rsidR="00E609C2" w:rsidRPr="00BD08FD" w:rsidRDefault="00E609C2">
            <w:pPr>
              <w:pStyle w:val="TAR"/>
            </w:pPr>
            <w:r w:rsidRPr="00BD08FD">
              <w:t xml:space="preserve"> 134</w:t>
            </w:r>
          </w:p>
        </w:tc>
      </w:tr>
      <w:tr w:rsidR="00E609C2" w:rsidRPr="00BD08FD" w14:paraId="11BB108C" w14:textId="77777777">
        <w:trPr>
          <w:jc w:val="center"/>
        </w:trPr>
        <w:tc>
          <w:tcPr>
            <w:tcW w:w="895" w:type="dxa"/>
          </w:tcPr>
          <w:p w14:paraId="4A4F8A08" w14:textId="77777777" w:rsidR="00E609C2" w:rsidRPr="00BD08FD" w:rsidRDefault="00E609C2">
            <w:pPr>
              <w:pStyle w:val="TAR"/>
            </w:pPr>
            <w:r w:rsidRPr="00BD08FD">
              <w:t xml:space="preserve">   114</w:t>
            </w:r>
          </w:p>
        </w:tc>
        <w:tc>
          <w:tcPr>
            <w:tcW w:w="895" w:type="dxa"/>
          </w:tcPr>
          <w:p w14:paraId="686F3483" w14:textId="77777777" w:rsidR="00E609C2" w:rsidRPr="00BD08FD" w:rsidRDefault="00E609C2">
            <w:pPr>
              <w:pStyle w:val="TAR"/>
            </w:pPr>
            <w:r w:rsidRPr="00BD08FD">
              <w:t xml:space="preserve"> 149</w:t>
            </w:r>
          </w:p>
        </w:tc>
        <w:tc>
          <w:tcPr>
            <w:tcW w:w="895" w:type="dxa"/>
          </w:tcPr>
          <w:p w14:paraId="0D3E7D1B" w14:textId="77777777" w:rsidR="00E609C2" w:rsidRPr="00BD08FD" w:rsidRDefault="00E609C2">
            <w:pPr>
              <w:pStyle w:val="TAR"/>
            </w:pPr>
            <w:r w:rsidRPr="00BD08FD">
              <w:t xml:space="preserve"> 148</w:t>
            </w:r>
          </w:p>
        </w:tc>
        <w:tc>
          <w:tcPr>
            <w:tcW w:w="895" w:type="dxa"/>
          </w:tcPr>
          <w:p w14:paraId="31521D6C" w14:textId="77777777" w:rsidR="00E609C2" w:rsidRPr="00BD08FD" w:rsidRDefault="00E609C2">
            <w:pPr>
              <w:pStyle w:val="TAR"/>
            </w:pPr>
            <w:r w:rsidRPr="00BD08FD">
              <w:t xml:space="preserve"> 147</w:t>
            </w:r>
          </w:p>
        </w:tc>
        <w:tc>
          <w:tcPr>
            <w:tcW w:w="895" w:type="dxa"/>
          </w:tcPr>
          <w:p w14:paraId="363F7CF2" w14:textId="77777777" w:rsidR="00E609C2" w:rsidRPr="00BD08FD" w:rsidRDefault="00E609C2">
            <w:pPr>
              <w:pStyle w:val="TAR"/>
            </w:pPr>
            <w:r w:rsidRPr="00BD08FD">
              <w:t xml:space="preserve"> 146</w:t>
            </w:r>
          </w:p>
        </w:tc>
        <w:tc>
          <w:tcPr>
            <w:tcW w:w="895" w:type="dxa"/>
          </w:tcPr>
          <w:p w14:paraId="3CA9190B" w14:textId="77777777" w:rsidR="00E609C2" w:rsidRPr="00BD08FD" w:rsidRDefault="00E609C2">
            <w:pPr>
              <w:pStyle w:val="TAR"/>
            </w:pPr>
            <w:r w:rsidRPr="00BD08FD">
              <w:t xml:space="preserve">  83</w:t>
            </w:r>
          </w:p>
        </w:tc>
        <w:tc>
          <w:tcPr>
            <w:tcW w:w="895" w:type="dxa"/>
          </w:tcPr>
          <w:p w14:paraId="3E329FA0" w14:textId="77777777" w:rsidR="00E609C2" w:rsidRPr="00BD08FD" w:rsidRDefault="00E609C2">
            <w:pPr>
              <w:pStyle w:val="TAR"/>
            </w:pPr>
            <w:r w:rsidRPr="00BD08FD">
              <w:t xml:space="preserve">  82</w:t>
            </w:r>
          </w:p>
        </w:tc>
        <w:tc>
          <w:tcPr>
            <w:tcW w:w="895" w:type="dxa"/>
          </w:tcPr>
          <w:p w14:paraId="372294CB" w14:textId="77777777" w:rsidR="00E609C2" w:rsidRPr="00BD08FD" w:rsidRDefault="00E609C2">
            <w:pPr>
              <w:pStyle w:val="TAR"/>
            </w:pPr>
            <w:r w:rsidRPr="00BD08FD">
              <w:t xml:space="preserve">  81</w:t>
            </w:r>
          </w:p>
        </w:tc>
        <w:tc>
          <w:tcPr>
            <w:tcW w:w="895" w:type="dxa"/>
          </w:tcPr>
          <w:p w14:paraId="44B2F727" w14:textId="77777777" w:rsidR="00E609C2" w:rsidRPr="00BD08FD" w:rsidRDefault="00E609C2">
            <w:pPr>
              <w:pStyle w:val="TAR"/>
            </w:pPr>
            <w:r w:rsidRPr="00BD08FD">
              <w:t xml:space="preserve">  80</w:t>
            </w:r>
          </w:p>
        </w:tc>
        <w:tc>
          <w:tcPr>
            <w:tcW w:w="895" w:type="dxa"/>
          </w:tcPr>
          <w:p w14:paraId="20C070FB" w14:textId="77777777" w:rsidR="00E609C2" w:rsidRPr="00BD08FD" w:rsidRDefault="00E609C2">
            <w:pPr>
              <w:pStyle w:val="TAR"/>
            </w:pPr>
            <w:r w:rsidRPr="00BD08FD">
              <w:t xml:space="preserve">  51</w:t>
            </w:r>
          </w:p>
        </w:tc>
      </w:tr>
      <w:tr w:rsidR="00E609C2" w:rsidRPr="00BD08FD" w14:paraId="7E009419" w14:textId="77777777">
        <w:trPr>
          <w:jc w:val="center"/>
        </w:trPr>
        <w:tc>
          <w:tcPr>
            <w:tcW w:w="895" w:type="dxa"/>
          </w:tcPr>
          <w:p w14:paraId="507689A6" w14:textId="77777777" w:rsidR="00E609C2" w:rsidRPr="00BD08FD" w:rsidRDefault="00E609C2">
            <w:pPr>
              <w:pStyle w:val="TAR"/>
            </w:pPr>
            <w:r w:rsidRPr="00BD08FD">
              <w:t xml:space="preserve">    50</w:t>
            </w:r>
          </w:p>
        </w:tc>
        <w:tc>
          <w:tcPr>
            <w:tcW w:w="895" w:type="dxa"/>
          </w:tcPr>
          <w:p w14:paraId="6E8B8762" w14:textId="77777777" w:rsidR="00E609C2" w:rsidRPr="00BD08FD" w:rsidRDefault="00E609C2">
            <w:pPr>
              <w:pStyle w:val="TAR"/>
            </w:pPr>
            <w:r w:rsidRPr="00BD08FD">
              <w:t xml:space="preserve">  49</w:t>
            </w:r>
          </w:p>
        </w:tc>
        <w:tc>
          <w:tcPr>
            <w:tcW w:w="895" w:type="dxa"/>
          </w:tcPr>
          <w:p w14:paraId="79D5B1E2" w14:textId="77777777" w:rsidR="00E609C2" w:rsidRPr="00BD08FD" w:rsidRDefault="00E609C2">
            <w:pPr>
              <w:pStyle w:val="TAR"/>
            </w:pPr>
            <w:r w:rsidRPr="00BD08FD">
              <w:t xml:space="preserve">  48</w:t>
            </w:r>
          </w:p>
        </w:tc>
        <w:tc>
          <w:tcPr>
            <w:tcW w:w="895" w:type="dxa"/>
          </w:tcPr>
          <w:p w14:paraId="161631E7" w14:textId="77777777" w:rsidR="00E609C2" w:rsidRPr="00BD08FD" w:rsidRDefault="00E609C2">
            <w:pPr>
              <w:pStyle w:val="TAR"/>
            </w:pPr>
            <w:r w:rsidRPr="00BD08FD">
              <w:t xml:space="preserve">  47</w:t>
            </w:r>
          </w:p>
        </w:tc>
        <w:tc>
          <w:tcPr>
            <w:tcW w:w="895" w:type="dxa"/>
          </w:tcPr>
          <w:p w14:paraId="6C8515B3" w14:textId="77777777" w:rsidR="00E609C2" w:rsidRPr="00BD08FD" w:rsidRDefault="00E609C2">
            <w:pPr>
              <w:pStyle w:val="TAR"/>
            </w:pPr>
            <w:r w:rsidRPr="00BD08FD">
              <w:t xml:space="preserve">  45</w:t>
            </w:r>
          </w:p>
        </w:tc>
        <w:tc>
          <w:tcPr>
            <w:tcW w:w="895" w:type="dxa"/>
          </w:tcPr>
          <w:p w14:paraId="489E695D" w14:textId="77777777" w:rsidR="00E609C2" w:rsidRPr="00BD08FD" w:rsidRDefault="00E609C2">
            <w:pPr>
              <w:pStyle w:val="TAR"/>
            </w:pPr>
            <w:r w:rsidRPr="00BD08FD">
              <w:t xml:space="preserve">  44</w:t>
            </w:r>
          </w:p>
        </w:tc>
        <w:tc>
          <w:tcPr>
            <w:tcW w:w="895" w:type="dxa"/>
          </w:tcPr>
          <w:p w14:paraId="003D0003" w14:textId="77777777" w:rsidR="00E609C2" w:rsidRPr="00BD08FD" w:rsidRDefault="00E609C2">
            <w:pPr>
              <w:pStyle w:val="TAR"/>
            </w:pPr>
            <w:r w:rsidRPr="00BD08FD">
              <w:t xml:space="preserve">  42</w:t>
            </w:r>
          </w:p>
        </w:tc>
        <w:tc>
          <w:tcPr>
            <w:tcW w:w="895" w:type="dxa"/>
          </w:tcPr>
          <w:p w14:paraId="3F3623CB" w14:textId="77777777" w:rsidR="00E609C2" w:rsidRPr="00BD08FD" w:rsidRDefault="00E609C2">
            <w:pPr>
              <w:pStyle w:val="TAR"/>
            </w:pPr>
            <w:r w:rsidRPr="00BD08FD">
              <w:t xml:space="preserve">  39</w:t>
            </w:r>
          </w:p>
        </w:tc>
        <w:tc>
          <w:tcPr>
            <w:tcW w:w="895" w:type="dxa"/>
          </w:tcPr>
          <w:p w14:paraId="1B07FF23" w14:textId="77777777" w:rsidR="00E609C2" w:rsidRPr="00BD08FD" w:rsidRDefault="00E609C2">
            <w:pPr>
              <w:pStyle w:val="TAR"/>
            </w:pPr>
            <w:r w:rsidRPr="00BD08FD">
              <w:t xml:space="preserve">  35</w:t>
            </w:r>
          </w:p>
        </w:tc>
        <w:tc>
          <w:tcPr>
            <w:tcW w:w="895" w:type="dxa"/>
          </w:tcPr>
          <w:p w14:paraId="1CD3A228" w14:textId="77777777" w:rsidR="00E609C2" w:rsidRPr="00BD08FD" w:rsidRDefault="00E609C2">
            <w:pPr>
              <w:pStyle w:val="TAR"/>
            </w:pPr>
            <w:r w:rsidRPr="00BD08FD">
              <w:t xml:space="preserve">  79</w:t>
            </w:r>
          </w:p>
        </w:tc>
      </w:tr>
      <w:tr w:rsidR="00E609C2" w:rsidRPr="00BD08FD" w14:paraId="46B1B66F" w14:textId="77777777">
        <w:trPr>
          <w:jc w:val="center"/>
        </w:trPr>
        <w:tc>
          <w:tcPr>
            <w:tcW w:w="895" w:type="dxa"/>
          </w:tcPr>
          <w:p w14:paraId="773E6C6E" w14:textId="77777777" w:rsidR="00E609C2" w:rsidRPr="00BD08FD" w:rsidRDefault="00E609C2">
            <w:pPr>
              <w:pStyle w:val="TAR"/>
            </w:pPr>
            <w:r w:rsidRPr="00BD08FD">
              <w:t xml:space="preserve">    77</w:t>
            </w:r>
          </w:p>
        </w:tc>
        <w:tc>
          <w:tcPr>
            <w:tcW w:w="895" w:type="dxa"/>
          </w:tcPr>
          <w:p w14:paraId="30D2A0C9" w14:textId="77777777" w:rsidR="00E609C2" w:rsidRPr="00BD08FD" w:rsidRDefault="00E609C2">
            <w:pPr>
              <w:pStyle w:val="TAR"/>
            </w:pPr>
            <w:r w:rsidRPr="00BD08FD">
              <w:t xml:space="preserve">  76</w:t>
            </w:r>
          </w:p>
        </w:tc>
        <w:tc>
          <w:tcPr>
            <w:tcW w:w="895" w:type="dxa"/>
          </w:tcPr>
          <w:p w14:paraId="1B6F1D5B" w14:textId="77777777" w:rsidR="00E609C2" w:rsidRPr="00BD08FD" w:rsidRDefault="00E609C2">
            <w:pPr>
              <w:pStyle w:val="TAR"/>
            </w:pPr>
            <w:r w:rsidRPr="00BD08FD">
              <w:t xml:space="preserve">  74</w:t>
            </w:r>
          </w:p>
        </w:tc>
        <w:tc>
          <w:tcPr>
            <w:tcW w:w="895" w:type="dxa"/>
          </w:tcPr>
          <w:p w14:paraId="10C5F9D6" w14:textId="77777777" w:rsidR="00E609C2" w:rsidRPr="00BD08FD" w:rsidRDefault="00E609C2">
            <w:pPr>
              <w:pStyle w:val="TAR"/>
            </w:pPr>
            <w:r w:rsidRPr="00BD08FD">
              <w:t xml:space="preserve">  71</w:t>
            </w:r>
          </w:p>
        </w:tc>
        <w:tc>
          <w:tcPr>
            <w:tcW w:w="895" w:type="dxa"/>
          </w:tcPr>
          <w:p w14:paraId="160E4F0D" w14:textId="77777777" w:rsidR="00E609C2" w:rsidRPr="00BD08FD" w:rsidRDefault="00E609C2">
            <w:pPr>
              <w:pStyle w:val="TAR"/>
            </w:pPr>
            <w:r w:rsidRPr="00BD08FD">
              <w:t xml:space="preserve">  67</w:t>
            </w:r>
          </w:p>
        </w:tc>
        <w:tc>
          <w:tcPr>
            <w:tcW w:w="895" w:type="dxa"/>
          </w:tcPr>
          <w:p w14:paraId="3DFB6410" w14:textId="77777777" w:rsidR="00E609C2" w:rsidRPr="00BD08FD" w:rsidRDefault="00E609C2">
            <w:pPr>
              <w:pStyle w:val="TAR"/>
            </w:pPr>
            <w:r w:rsidRPr="00BD08FD">
              <w:t xml:space="preserve"> 113</w:t>
            </w:r>
          </w:p>
        </w:tc>
        <w:tc>
          <w:tcPr>
            <w:tcW w:w="895" w:type="dxa"/>
          </w:tcPr>
          <w:p w14:paraId="703A9872" w14:textId="77777777" w:rsidR="00E609C2" w:rsidRPr="00BD08FD" w:rsidRDefault="00E609C2">
            <w:pPr>
              <w:pStyle w:val="TAR"/>
            </w:pPr>
            <w:r w:rsidRPr="00BD08FD">
              <w:t xml:space="preserve"> 111</w:t>
            </w:r>
          </w:p>
        </w:tc>
        <w:tc>
          <w:tcPr>
            <w:tcW w:w="895" w:type="dxa"/>
          </w:tcPr>
          <w:p w14:paraId="12F73711" w14:textId="77777777" w:rsidR="00E609C2" w:rsidRPr="00BD08FD" w:rsidRDefault="00E609C2">
            <w:pPr>
              <w:pStyle w:val="TAR"/>
            </w:pPr>
            <w:r w:rsidRPr="00BD08FD">
              <w:t xml:space="preserve"> 110</w:t>
            </w:r>
          </w:p>
        </w:tc>
        <w:tc>
          <w:tcPr>
            <w:tcW w:w="895" w:type="dxa"/>
          </w:tcPr>
          <w:p w14:paraId="31083F26" w14:textId="77777777" w:rsidR="00E609C2" w:rsidRPr="00BD08FD" w:rsidRDefault="00E609C2">
            <w:pPr>
              <w:pStyle w:val="TAR"/>
            </w:pPr>
            <w:r w:rsidRPr="00BD08FD">
              <w:t xml:space="preserve"> 108</w:t>
            </w:r>
          </w:p>
        </w:tc>
        <w:tc>
          <w:tcPr>
            <w:tcW w:w="895" w:type="dxa"/>
          </w:tcPr>
          <w:p w14:paraId="246B6295" w14:textId="77777777" w:rsidR="00E609C2" w:rsidRPr="00BD08FD" w:rsidRDefault="00E609C2">
            <w:pPr>
              <w:pStyle w:val="TAR"/>
            </w:pPr>
            <w:r w:rsidRPr="00BD08FD">
              <w:t xml:space="preserve"> 105</w:t>
            </w:r>
          </w:p>
        </w:tc>
      </w:tr>
      <w:tr w:rsidR="00E609C2" w:rsidRPr="00BD08FD" w14:paraId="446DCDF4" w14:textId="77777777">
        <w:trPr>
          <w:jc w:val="center"/>
        </w:trPr>
        <w:tc>
          <w:tcPr>
            <w:tcW w:w="895" w:type="dxa"/>
          </w:tcPr>
          <w:p w14:paraId="2AB0A508" w14:textId="77777777" w:rsidR="00E609C2" w:rsidRPr="00BD08FD" w:rsidRDefault="00E609C2">
            <w:pPr>
              <w:pStyle w:val="TAR"/>
            </w:pPr>
            <w:r w:rsidRPr="00BD08FD">
              <w:t xml:space="preserve">   101</w:t>
            </w:r>
          </w:p>
        </w:tc>
        <w:tc>
          <w:tcPr>
            <w:tcW w:w="895" w:type="dxa"/>
          </w:tcPr>
          <w:p w14:paraId="55B7DC2D" w14:textId="77777777" w:rsidR="00E609C2" w:rsidRPr="00BD08FD" w:rsidRDefault="00E609C2">
            <w:pPr>
              <w:pStyle w:val="TAR"/>
            </w:pPr>
            <w:r w:rsidRPr="00BD08FD">
              <w:t xml:space="preserve"> 145</w:t>
            </w:r>
          </w:p>
        </w:tc>
        <w:tc>
          <w:tcPr>
            <w:tcW w:w="895" w:type="dxa"/>
          </w:tcPr>
          <w:p w14:paraId="09869400" w14:textId="77777777" w:rsidR="00E609C2" w:rsidRPr="00BD08FD" w:rsidRDefault="00E609C2">
            <w:pPr>
              <w:pStyle w:val="TAR"/>
            </w:pPr>
            <w:r w:rsidRPr="00BD08FD">
              <w:t xml:space="preserve"> 143</w:t>
            </w:r>
          </w:p>
        </w:tc>
        <w:tc>
          <w:tcPr>
            <w:tcW w:w="895" w:type="dxa"/>
          </w:tcPr>
          <w:p w14:paraId="0AE87BD3" w14:textId="77777777" w:rsidR="00E609C2" w:rsidRPr="00BD08FD" w:rsidRDefault="00E609C2">
            <w:pPr>
              <w:pStyle w:val="TAR"/>
            </w:pPr>
            <w:r w:rsidRPr="00BD08FD">
              <w:t xml:space="preserve"> 142</w:t>
            </w:r>
          </w:p>
        </w:tc>
        <w:tc>
          <w:tcPr>
            <w:tcW w:w="895" w:type="dxa"/>
          </w:tcPr>
          <w:p w14:paraId="13E30D7F" w14:textId="77777777" w:rsidR="00E609C2" w:rsidRPr="00BD08FD" w:rsidRDefault="00E609C2">
            <w:pPr>
              <w:pStyle w:val="TAR"/>
            </w:pPr>
            <w:r w:rsidRPr="00BD08FD">
              <w:t xml:space="preserve"> 140</w:t>
            </w:r>
          </w:p>
        </w:tc>
        <w:tc>
          <w:tcPr>
            <w:tcW w:w="895" w:type="dxa"/>
          </w:tcPr>
          <w:p w14:paraId="08896B53" w14:textId="77777777" w:rsidR="00E609C2" w:rsidRPr="00BD08FD" w:rsidRDefault="00E609C2">
            <w:pPr>
              <w:pStyle w:val="TAR"/>
            </w:pPr>
            <w:r w:rsidRPr="00BD08FD">
              <w:t xml:space="preserve"> 137</w:t>
            </w:r>
          </w:p>
        </w:tc>
        <w:tc>
          <w:tcPr>
            <w:tcW w:w="895" w:type="dxa"/>
          </w:tcPr>
          <w:p w14:paraId="1AE70CBF" w14:textId="77777777" w:rsidR="00E609C2" w:rsidRPr="00BD08FD" w:rsidRDefault="00E609C2">
            <w:pPr>
              <w:pStyle w:val="TAR"/>
            </w:pPr>
            <w:r w:rsidRPr="00BD08FD">
              <w:t xml:space="preserve"> 133</w:t>
            </w:r>
          </w:p>
        </w:tc>
        <w:tc>
          <w:tcPr>
            <w:tcW w:w="895" w:type="dxa"/>
          </w:tcPr>
          <w:p w14:paraId="2CE0BAB4" w14:textId="77777777" w:rsidR="00E609C2" w:rsidRPr="00BD08FD" w:rsidRDefault="00E609C2">
            <w:pPr>
              <w:pStyle w:val="TAR"/>
            </w:pPr>
            <w:r w:rsidRPr="00BD08FD">
              <w:t xml:space="preserve">  41</w:t>
            </w:r>
          </w:p>
        </w:tc>
        <w:tc>
          <w:tcPr>
            <w:tcW w:w="895" w:type="dxa"/>
          </w:tcPr>
          <w:p w14:paraId="44675186" w14:textId="77777777" w:rsidR="00E609C2" w:rsidRPr="00BD08FD" w:rsidRDefault="00E609C2">
            <w:pPr>
              <w:pStyle w:val="TAR"/>
            </w:pPr>
            <w:r w:rsidRPr="00BD08FD">
              <w:t xml:space="preserve">  73</w:t>
            </w:r>
          </w:p>
        </w:tc>
        <w:tc>
          <w:tcPr>
            <w:tcW w:w="895" w:type="dxa"/>
          </w:tcPr>
          <w:p w14:paraId="4AAF5C1E" w14:textId="77777777" w:rsidR="00E609C2" w:rsidRPr="00BD08FD" w:rsidRDefault="00E609C2">
            <w:pPr>
              <w:pStyle w:val="TAR"/>
            </w:pPr>
            <w:r w:rsidRPr="00BD08FD">
              <w:t xml:space="preserve"> 107</w:t>
            </w:r>
          </w:p>
        </w:tc>
      </w:tr>
      <w:tr w:rsidR="00E609C2" w:rsidRPr="00BD08FD" w14:paraId="67D19BE4" w14:textId="77777777">
        <w:trPr>
          <w:jc w:val="center"/>
        </w:trPr>
        <w:tc>
          <w:tcPr>
            <w:tcW w:w="895" w:type="dxa"/>
          </w:tcPr>
          <w:p w14:paraId="4382E86D" w14:textId="77777777" w:rsidR="00E609C2" w:rsidRPr="00BD08FD" w:rsidRDefault="00E609C2">
            <w:pPr>
              <w:pStyle w:val="TAR"/>
            </w:pPr>
            <w:r w:rsidRPr="00BD08FD">
              <w:t xml:space="preserve">   139</w:t>
            </w:r>
          </w:p>
        </w:tc>
        <w:tc>
          <w:tcPr>
            <w:tcW w:w="895" w:type="dxa"/>
          </w:tcPr>
          <w:p w14:paraId="101B6ED3" w14:textId="77777777" w:rsidR="00E609C2" w:rsidRPr="00BD08FD" w:rsidRDefault="00E609C2">
            <w:pPr>
              <w:pStyle w:val="TAR"/>
            </w:pPr>
            <w:r w:rsidRPr="00BD08FD">
              <w:t xml:space="preserve">  37</w:t>
            </w:r>
          </w:p>
        </w:tc>
        <w:tc>
          <w:tcPr>
            <w:tcW w:w="895" w:type="dxa"/>
          </w:tcPr>
          <w:p w14:paraId="0777443C" w14:textId="77777777" w:rsidR="00E609C2" w:rsidRPr="00BD08FD" w:rsidRDefault="00E609C2">
            <w:pPr>
              <w:pStyle w:val="TAR"/>
            </w:pPr>
            <w:r w:rsidRPr="00BD08FD">
              <w:t xml:space="preserve">  69</w:t>
            </w:r>
          </w:p>
        </w:tc>
        <w:tc>
          <w:tcPr>
            <w:tcW w:w="895" w:type="dxa"/>
          </w:tcPr>
          <w:p w14:paraId="05817264" w14:textId="77777777" w:rsidR="00E609C2" w:rsidRPr="00BD08FD" w:rsidRDefault="00E609C2">
            <w:pPr>
              <w:pStyle w:val="TAR"/>
            </w:pPr>
            <w:r w:rsidRPr="00BD08FD">
              <w:t xml:space="preserve"> 103</w:t>
            </w:r>
          </w:p>
        </w:tc>
        <w:tc>
          <w:tcPr>
            <w:tcW w:w="895" w:type="dxa"/>
          </w:tcPr>
          <w:p w14:paraId="520E0978" w14:textId="77777777" w:rsidR="00E609C2" w:rsidRPr="00BD08FD" w:rsidRDefault="00E609C2">
            <w:pPr>
              <w:pStyle w:val="TAR"/>
            </w:pPr>
            <w:r w:rsidRPr="00BD08FD">
              <w:t xml:space="preserve"> 135</w:t>
            </w:r>
          </w:p>
        </w:tc>
        <w:tc>
          <w:tcPr>
            <w:tcW w:w="895" w:type="dxa"/>
          </w:tcPr>
          <w:p w14:paraId="7F8E21B2" w14:textId="77777777" w:rsidR="00E609C2" w:rsidRPr="00BD08FD" w:rsidRDefault="00E609C2">
            <w:pPr>
              <w:pStyle w:val="TAR"/>
            </w:pPr>
            <w:r w:rsidRPr="00BD08FD">
              <w:t xml:space="preserve">  38</w:t>
            </w:r>
          </w:p>
        </w:tc>
        <w:tc>
          <w:tcPr>
            <w:tcW w:w="895" w:type="dxa"/>
          </w:tcPr>
          <w:p w14:paraId="0AAFB974" w14:textId="77777777" w:rsidR="00E609C2" w:rsidRPr="00BD08FD" w:rsidRDefault="00E609C2">
            <w:pPr>
              <w:pStyle w:val="TAR"/>
            </w:pPr>
            <w:r w:rsidRPr="00BD08FD">
              <w:t xml:space="preserve">  70</w:t>
            </w:r>
          </w:p>
        </w:tc>
        <w:tc>
          <w:tcPr>
            <w:tcW w:w="895" w:type="dxa"/>
          </w:tcPr>
          <w:p w14:paraId="126A6080" w14:textId="77777777" w:rsidR="00E609C2" w:rsidRPr="00BD08FD" w:rsidRDefault="00E609C2">
            <w:pPr>
              <w:pStyle w:val="TAR"/>
            </w:pPr>
            <w:r w:rsidRPr="00BD08FD">
              <w:t xml:space="preserve"> 104</w:t>
            </w:r>
          </w:p>
        </w:tc>
        <w:tc>
          <w:tcPr>
            <w:tcW w:w="895" w:type="dxa"/>
          </w:tcPr>
          <w:p w14:paraId="1604BB4F" w14:textId="77777777" w:rsidR="00E609C2" w:rsidRPr="00BD08FD" w:rsidRDefault="00E609C2">
            <w:pPr>
              <w:pStyle w:val="TAR"/>
            </w:pPr>
            <w:r w:rsidRPr="00BD08FD">
              <w:t xml:space="preserve"> 136</w:t>
            </w:r>
          </w:p>
        </w:tc>
        <w:tc>
          <w:tcPr>
            <w:tcW w:w="895" w:type="dxa"/>
          </w:tcPr>
          <w:p w14:paraId="4E929100" w14:textId="77777777" w:rsidR="00E609C2" w:rsidRPr="00BD08FD" w:rsidRDefault="00E609C2">
            <w:pPr>
              <w:pStyle w:val="TAR"/>
            </w:pPr>
          </w:p>
        </w:tc>
      </w:tr>
    </w:tbl>
    <w:p w14:paraId="6F56736F" w14:textId="77777777" w:rsidR="00E609C2" w:rsidRPr="00BD08FD" w:rsidRDefault="00E609C2"/>
    <w:p w14:paraId="629761F5" w14:textId="77777777" w:rsidR="00E609C2" w:rsidRPr="00BD08FD" w:rsidRDefault="00E609C2">
      <w:pPr>
        <w:pStyle w:val="TH"/>
      </w:pPr>
      <w:r w:rsidRPr="00BD08FD">
        <w:lastRenderedPageBreak/>
        <w:t>Table B.7: Ordering of the speech encoder bits for the 10.2 kbit/s mode:</w:t>
      </w:r>
      <w:r w:rsidRPr="00BD08FD">
        <w:rPr>
          <w:i/>
        </w:rPr>
        <w:t xml:space="preserve"> </w:t>
      </w:r>
      <w:r w:rsidRPr="00BD08FD">
        <w:rPr>
          <w:b w:val="0"/>
          <w:i/>
        </w:rPr>
        <w:t>table</w:t>
      </w:r>
      <w:r w:rsidRPr="00BD08FD">
        <w:rPr>
          <w:b w:val="0"/>
          <w:vertAlign w:val="subscript"/>
        </w:rPr>
        <w:t>6</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5A7405D5" w14:textId="77777777">
        <w:trPr>
          <w:jc w:val="center"/>
        </w:trPr>
        <w:tc>
          <w:tcPr>
            <w:tcW w:w="895" w:type="dxa"/>
          </w:tcPr>
          <w:p w14:paraId="6495DEED" w14:textId="77777777" w:rsidR="00E609C2" w:rsidRPr="00BD08FD" w:rsidRDefault="00E609C2">
            <w:pPr>
              <w:pStyle w:val="TAR"/>
            </w:pPr>
            <w:r w:rsidRPr="00BD08FD">
              <w:t xml:space="preserve">   7</w:t>
            </w:r>
          </w:p>
        </w:tc>
        <w:tc>
          <w:tcPr>
            <w:tcW w:w="895" w:type="dxa"/>
          </w:tcPr>
          <w:p w14:paraId="64960BA7" w14:textId="77777777" w:rsidR="00E609C2" w:rsidRPr="00BD08FD" w:rsidRDefault="00E609C2">
            <w:pPr>
              <w:pStyle w:val="TAR"/>
            </w:pPr>
            <w:r w:rsidRPr="00BD08FD">
              <w:t xml:space="preserve"> 6</w:t>
            </w:r>
          </w:p>
        </w:tc>
        <w:tc>
          <w:tcPr>
            <w:tcW w:w="895" w:type="dxa"/>
          </w:tcPr>
          <w:p w14:paraId="6B49F289" w14:textId="77777777" w:rsidR="00E609C2" w:rsidRPr="00BD08FD" w:rsidRDefault="00E609C2">
            <w:pPr>
              <w:pStyle w:val="TAR"/>
            </w:pPr>
            <w:r w:rsidRPr="00BD08FD">
              <w:t xml:space="preserve"> 5</w:t>
            </w:r>
          </w:p>
        </w:tc>
        <w:tc>
          <w:tcPr>
            <w:tcW w:w="895" w:type="dxa"/>
          </w:tcPr>
          <w:p w14:paraId="0EEA6F0E" w14:textId="77777777" w:rsidR="00E609C2" w:rsidRPr="00BD08FD" w:rsidRDefault="00E609C2">
            <w:pPr>
              <w:pStyle w:val="TAR"/>
            </w:pPr>
            <w:r w:rsidRPr="00BD08FD">
              <w:t xml:space="preserve"> 4</w:t>
            </w:r>
          </w:p>
        </w:tc>
        <w:tc>
          <w:tcPr>
            <w:tcW w:w="895" w:type="dxa"/>
          </w:tcPr>
          <w:p w14:paraId="52B3142C" w14:textId="77777777" w:rsidR="00E609C2" w:rsidRPr="00BD08FD" w:rsidRDefault="00E609C2">
            <w:pPr>
              <w:pStyle w:val="TAR"/>
            </w:pPr>
            <w:r w:rsidRPr="00BD08FD">
              <w:t xml:space="preserve"> 3</w:t>
            </w:r>
          </w:p>
        </w:tc>
        <w:tc>
          <w:tcPr>
            <w:tcW w:w="895" w:type="dxa"/>
          </w:tcPr>
          <w:p w14:paraId="3B19BCA4" w14:textId="77777777" w:rsidR="00E609C2" w:rsidRPr="00BD08FD" w:rsidRDefault="00E609C2">
            <w:pPr>
              <w:pStyle w:val="TAR"/>
            </w:pPr>
            <w:r w:rsidRPr="00BD08FD">
              <w:t xml:space="preserve"> 2</w:t>
            </w:r>
          </w:p>
        </w:tc>
        <w:tc>
          <w:tcPr>
            <w:tcW w:w="895" w:type="dxa"/>
          </w:tcPr>
          <w:p w14:paraId="6566C58E" w14:textId="77777777" w:rsidR="00E609C2" w:rsidRPr="00BD08FD" w:rsidRDefault="00E609C2">
            <w:pPr>
              <w:pStyle w:val="TAR"/>
            </w:pPr>
            <w:r w:rsidRPr="00BD08FD">
              <w:t xml:space="preserve"> 1</w:t>
            </w:r>
          </w:p>
        </w:tc>
        <w:tc>
          <w:tcPr>
            <w:tcW w:w="895" w:type="dxa"/>
          </w:tcPr>
          <w:p w14:paraId="32B5BA98" w14:textId="77777777" w:rsidR="00E609C2" w:rsidRPr="00BD08FD" w:rsidRDefault="00E609C2">
            <w:pPr>
              <w:pStyle w:val="TAR"/>
            </w:pPr>
            <w:r w:rsidRPr="00BD08FD">
              <w:t xml:space="preserve"> 0</w:t>
            </w:r>
          </w:p>
        </w:tc>
        <w:tc>
          <w:tcPr>
            <w:tcW w:w="895" w:type="dxa"/>
          </w:tcPr>
          <w:p w14:paraId="00C4232D" w14:textId="77777777" w:rsidR="00E609C2" w:rsidRPr="00BD08FD" w:rsidRDefault="00E609C2">
            <w:pPr>
              <w:pStyle w:val="TAR"/>
            </w:pPr>
            <w:r w:rsidRPr="00BD08FD">
              <w:t xml:space="preserve"> 16</w:t>
            </w:r>
          </w:p>
        </w:tc>
        <w:tc>
          <w:tcPr>
            <w:tcW w:w="895" w:type="dxa"/>
          </w:tcPr>
          <w:p w14:paraId="7F863389" w14:textId="77777777" w:rsidR="00E609C2" w:rsidRPr="00BD08FD" w:rsidRDefault="00E609C2">
            <w:pPr>
              <w:pStyle w:val="TAR"/>
            </w:pPr>
            <w:r w:rsidRPr="00BD08FD">
              <w:t xml:space="preserve"> 15</w:t>
            </w:r>
          </w:p>
        </w:tc>
      </w:tr>
      <w:tr w:rsidR="00E609C2" w:rsidRPr="00BD08FD" w14:paraId="08126B75" w14:textId="77777777">
        <w:trPr>
          <w:jc w:val="center"/>
        </w:trPr>
        <w:tc>
          <w:tcPr>
            <w:tcW w:w="895" w:type="dxa"/>
          </w:tcPr>
          <w:p w14:paraId="30109386" w14:textId="77777777" w:rsidR="00E609C2" w:rsidRPr="00BD08FD" w:rsidRDefault="00E609C2">
            <w:pPr>
              <w:pStyle w:val="TAR"/>
            </w:pPr>
            <w:r w:rsidRPr="00BD08FD">
              <w:t xml:space="preserve">   14</w:t>
            </w:r>
          </w:p>
        </w:tc>
        <w:tc>
          <w:tcPr>
            <w:tcW w:w="895" w:type="dxa"/>
          </w:tcPr>
          <w:p w14:paraId="06F838AD" w14:textId="77777777" w:rsidR="00E609C2" w:rsidRPr="00BD08FD" w:rsidRDefault="00E609C2">
            <w:pPr>
              <w:pStyle w:val="TAR"/>
            </w:pPr>
            <w:r w:rsidRPr="00BD08FD">
              <w:t xml:space="preserve"> 13</w:t>
            </w:r>
          </w:p>
        </w:tc>
        <w:tc>
          <w:tcPr>
            <w:tcW w:w="895" w:type="dxa"/>
          </w:tcPr>
          <w:p w14:paraId="7BA2F2C6" w14:textId="77777777" w:rsidR="00E609C2" w:rsidRPr="00BD08FD" w:rsidRDefault="00E609C2">
            <w:pPr>
              <w:pStyle w:val="TAR"/>
            </w:pPr>
            <w:r w:rsidRPr="00BD08FD">
              <w:t xml:space="preserve"> 12</w:t>
            </w:r>
          </w:p>
        </w:tc>
        <w:tc>
          <w:tcPr>
            <w:tcW w:w="895" w:type="dxa"/>
          </w:tcPr>
          <w:p w14:paraId="3548A365" w14:textId="77777777" w:rsidR="00E609C2" w:rsidRPr="00BD08FD" w:rsidRDefault="00E609C2">
            <w:pPr>
              <w:pStyle w:val="TAR"/>
            </w:pPr>
            <w:r w:rsidRPr="00BD08FD">
              <w:t xml:space="preserve"> 11</w:t>
            </w:r>
          </w:p>
        </w:tc>
        <w:tc>
          <w:tcPr>
            <w:tcW w:w="895" w:type="dxa"/>
          </w:tcPr>
          <w:p w14:paraId="3EB13122" w14:textId="77777777" w:rsidR="00E609C2" w:rsidRPr="00BD08FD" w:rsidRDefault="00E609C2">
            <w:pPr>
              <w:pStyle w:val="TAR"/>
            </w:pPr>
            <w:r w:rsidRPr="00BD08FD">
              <w:t xml:space="preserve"> 10</w:t>
            </w:r>
          </w:p>
        </w:tc>
        <w:tc>
          <w:tcPr>
            <w:tcW w:w="895" w:type="dxa"/>
          </w:tcPr>
          <w:p w14:paraId="2EB6BE38" w14:textId="77777777" w:rsidR="00E609C2" w:rsidRPr="00BD08FD" w:rsidRDefault="00E609C2">
            <w:pPr>
              <w:pStyle w:val="TAR"/>
            </w:pPr>
            <w:r w:rsidRPr="00BD08FD">
              <w:t xml:space="preserve"> 9</w:t>
            </w:r>
          </w:p>
        </w:tc>
        <w:tc>
          <w:tcPr>
            <w:tcW w:w="895" w:type="dxa"/>
          </w:tcPr>
          <w:p w14:paraId="33AC2E28" w14:textId="77777777" w:rsidR="00E609C2" w:rsidRPr="00BD08FD" w:rsidRDefault="00E609C2">
            <w:pPr>
              <w:pStyle w:val="TAR"/>
            </w:pPr>
            <w:r w:rsidRPr="00BD08FD">
              <w:t xml:space="preserve"> 8</w:t>
            </w:r>
          </w:p>
        </w:tc>
        <w:tc>
          <w:tcPr>
            <w:tcW w:w="895" w:type="dxa"/>
          </w:tcPr>
          <w:p w14:paraId="6F7376C4" w14:textId="77777777" w:rsidR="00E609C2" w:rsidRPr="00BD08FD" w:rsidRDefault="00E609C2">
            <w:pPr>
              <w:pStyle w:val="TAR"/>
            </w:pPr>
            <w:r w:rsidRPr="00BD08FD">
              <w:t xml:space="preserve"> 26</w:t>
            </w:r>
          </w:p>
        </w:tc>
        <w:tc>
          <w:tcPr>
            <w:tcW w:w="895" w:type="dxa"/>
          </w:tcPr>
          <w:p w14:paraId="3BA02CEC" w14:textId="77777777" w:rsidR="00E609C2" w:rsidRPr="00BD08FD" w:rsidRDefault="00E609C2">
            <w:pPr>
              <w:pStyle w:val="TAR"/>
            </w:pPr>
            <w:r w:rsidRPr="00BD08FD">
              <w:t xml:space="preserve"> 27</w:t>
            </w:r>
          </w:p>
        </w:tc>
        <w:tc>
          <w:tcPr>
            <w:tcW w:w="895" w:type="dxa"/>
          </w:tcPr>
          <w:p w14:paraId="0AE82CFC" w14:textId="77777777" w:rsidR="00E609C2" w:rsidRPr="00BD08FD" w:rsidRDefault="00E609C2">
            <w:pPr>
              <w:pStyle w:val="TAR"/>
            </w:pPr>
            <w:r w:rsidRPr="00BD08FD">
              <w:t xml:space="preserve"> 28</w:t>
            </w:r>
          </w:p>
        </w:tc>
      </w:tr>
      <w:tr w:rsidR="00E609C2" w:rsidRPr="00BD08FD" w14:paraId="64A67327" w14:textId="77777777">
        <w:trPr>
          <w:jc w:val="center"/>
        </w:trPr>
        <w:tc>
          <w:tcPr>
            <w:tcW w:w="895" w:type="dxa"/>
          </w:tcPr>
          <w:p w14:paraId="45B12BEA" w14:textId="77777777" w:rsidR="00E609C2" w:rsidRPr="00BD08FD" w:rsidRDefault="00E609C2">
            <w:pPr>
              <w:pStyle w:val="TAR"/>
            </w:pPr>
            <w:r w:rsidRPr="00BD08FD">
              <w:t xml:space="preserve">   29</w:t>
            </w:r>
          </w:p>
        </w:tc>
        <w:tc>
          <w:tcPr>
            <w:tcW w:w="895" w:type="dxa"/>
          </w:tcPr>
          <w:p w14:paraId="38EE83A1" w14:textId="77777777" w:rsidR="00E609C2" w:rsidRPr="00BD08FD" w:rsidRDefault="00E609C2">
            <w:pPr>
              <w:pStyle w:val="TAR"/>
            </w:pPr>
            <w:r w:rsidRPr="00BD08FD">
              <w:t xml:space="preserve"> 30</w:t>
            </w:r>
          </w:p>
        </w:tc>
        <w:tc>
          <w:tcPr>
            <w:tcW w:w="895" w:type="dxa"/>
          </w:tcPr>
          <w:p w14:paraId="313C863D" w14:textId="77777777" w:rsidR="00E609C2" w:rsidRPr="00BD08FD" w:rsidRDefault="00E609C2">
            <w:pPr>
              <w:pStyle w:val="TAR"/>
            </w:pPr>
            <w:r w:rsidRPr="00BD08FD">
              <w:t xml:space="preserve"> 31</w:t>
            </w:r>
          </w:p>
        </w:tc>
        <w:tc>
          <w:tcPr>
            <w:tcW w:w="895" w:type="dxa"/>
          </w:tcPr>
          <w:p w14:paraId="79F6A853" w14:textId="77777777" w:rsidR="00E609C2" w:rsidRPr="00BD08FD" w:rsidRDefault="00E609C2">
            <w:pPr>
              <w:pStyle w:val="TAR"/>
            </w:pPr>
            <w:r w:rsidRPr="00BD08FD">
              <w:t xml:space="preserve"> 115</w:t>
            </w:r>
          </w:p>
        </w:tc>
        <w:tc>
          <w:tcPr>
            <w:tcW w:w="895" w:type="dxa"/>
          </w:tcPr>
          <w:p w14:paraId="06A47403" w14:textId="77777777" w:rsidR="00E609C2" w:rsidRPr="00BD08FD" w:rsidRDefault="00E609C2">
            <w:pPr>
              <w:pStyle w:val="TAR"/>
            </w:pPr>
            <w:r w:rsidRPr="00BD08FD">
              <w:t xml:space="preserve"> 116</w:t>
            </w:r>
          </w:p>
        </w:tc>
        <w:tc>
          <w:tcPr>
            <w:tcW w:w="895" w:type="dxa"/>
          </w:tcPr>
          <w:p w14:paraId="6E03544E" w14:textId="77777777" w:rsidR="00E609C2" w:rsidRPr="00BD08FD" w:rsidRDefault="00E609C2">
            <w:pPr>
              <w:pStyle w:val="TAR"/>
            </w:pPr>
            <w:r w:rsidRPr="00BD08FD">
              <w:t xml:space="preserve"> 117</w:t>
            </w:r>
          </w:p>
        </w:tc>
        <w:tc>
          <w:tcPr>
            <w:tcW w:w="895" w:type="dxa"/>
          </w:tcPr>
          <w:p w14:paraId="10C61D8A" w14:textId="77777777" w:rsidR="00E609C2" w:rsidRPr="00BD08FD" w:rsidRDefault="00E609C2">
            <w:pPr>
              <w:pStyle w:val="TAR"/>
            </w:pPr>
            <w:r w:rsidRPr="00BD08FD">
              <w:t xml:space="preserve"> 118</w:t>
            </w:r>
          </w:p>
        </w:tc>
        <w:tc>
          <w:tcPr>
            <w:tcW w:w="895" w:type="dxa"/>
          </w:tcPr>
          <w:p w14:paraId="1B67EB83" w14:textId="77777777" w:rsidR="00E609C2" w:rsidRPr="00BD08FD" w:rsidRDefault="00E609C2">
            <w:pPr>
              <w:pStyle w:val="TAR"/>
            </w:pPr>
            <w:r w:rsidRPr="00BD08FD">
              <w:t xml:space="preserve"> 119</w:t>
            </w:r>
          </w:p>
        </w:tc>
        <w:tc>
          <w:tcPr>
            <w:tcW w:w="895" w:type="dxa"/>
          </w:tcPr>
          <w:p w14:paraId="7CC2B2CA" w14:textId="77777777" w:rsidR="00E609C2" w:rsidRPr="00BD08FD" w:rsidRDefault="00E609C2">
            <w:pPr>
              <w:pStyle w:val="TAR"/>
            </w:pPr>
            <w:r w:rsidRPr="00BD08FD">
              <w:t xml:space="preserve"> 120</w:t>
            </w:r>
          </w:p>
        </w:tc>
        <w:tc>
          <w:tcPr>
            <w:tcW w:w="895" w:type="dxa"/>
          </w:tcPr>
          <w:p w14:paraId="5451E40C" w14:textId="77777777" w:rsidR="00E609C2" w:rsidRPr="00BD08FD" w:rsidRDefault="00E609C2">
            <w:pPr>
              <w:pStyle w:val="TAR"/>
            </w:pPr>
            <w:r w:rsidRPr="00BD08FD">
              <w:t xml:space="preserve"> 72</w:t>
            </w:r>
          </w:p>
        </w:tc>
      </w:tr>
      <w:tr w:rsidR="00E609C2" w:rsidRPr="00BD08FD" w14:paraId="3DDA5A55" w14:textId="77777777">
        <w:trPr>
          <w:jc w:val="center"/>
        </w:trPr>
        <w:tc>
          <w:tcPr>
            <w:tcW w:w="895" w:type="dxa"/>
          </w:tcPr>
          <w:p w14:paraId="609C945B" w14:textId="77777777" w:rsidR="00E609C2" w:rsidRPr="00BD08FD" w:rsidRDefault="00E609C2">
            <w:pPr>
              <w:pStyle w:val="TAR"/>
            </w:pPr>
            <w:r w:rsidRPr="00BD08FD">
              <w:t xml:space="preserve">   73</w:t>
            </w:r>
          </w:p>
        </w:tc>
        <w:tc>
          <w:tcPr>
            <w:tcW w:w="895" w:type="dxa"/>
          </w:tcPr>
          <w:p w14:paraId="71F44431" w14:textId="77777777" w:rsidR="00E609C2" w:rsidRPr="00BD08FD" w:rsidRDefault="00E609C2">
            <w:pPr>
              <w:pStyle w:val="TAR"/>
            </w:pPr>
            <w:r w:rsidRPr="00BD08FD">
              <w:t xml:space="preserve"> 161</w:t>
            </w:r>
          </w:p>
        </w:tc>
        <w:tc>
          <w:tcPr>
            <w:tcW w:w="895" w:type="dxa"/>
          </w:tcPr>
          <w:p w14:paraId="42E90389" w14:textId="77777777" w:rsidR="00E609C2" w:rsidRPr="00BD08FD" w:rsidRDefault="00E609C2">
            <w:pPr>
              <w:pStyle w:val="TAR"/>
            </w:pPr>
            <w:r w:rsidRPr="00BD08FD">
              <w:t xml:space="preserve"> 162</w:t>
            </w:r>
          </w:p>
        </w:tc>
        <w:tc>
          <w:tcPr>
            <w:tcW w:w="895" w:type="dxa"/>
          </w:tcPr>
          <w:p w14:paraId="003982CE" w14:textId="77777777" w:rsidR="00E609C2" w:rsidRPr="00BD08FD" w:rsidRDefault="00E609C2">
            <w:pPr>
              <w:pStyle w:val="TAR"/>
            </w:pPr>
            <w:r w:rsidRPr="00BD08FD">
              <w:t xml:space="preserve"> 65</w:t>
            </w:r>
          </w:p>
        </w:tc>
        <w:tc>
          <w:tcPr>
            <w:tcW w:w="895" w:type="dxa"/>
          </w:tcPr>
          <w:p w14:paraId="395BB8C2" w14:textId="77777777" w:rsidR="00E609C2" w:rsidRPr="00BD08FD" w:rsidRDefault="00E609C2">
            <w:pPr>
              <w:pStyle w:val="TAR"/>
            </w:pPr>
            <w:r w:rsidRPr="00BD08FD">
              <w:t xml:space="preserve"> 68</w:t>
            </w:r>
          </w:p>
        </w:tc>
        <w:tc>
          <w:tcPr>
            <w:tcW w:w="895" w:type="dxa"/>
          </w:tcPr>
          <w:p w14:paraId="0ECBAC7E" w14:textId="77777777" w:rsidR="00E609C2" w:rsidRPr="00BD08FD" w:rsidRDefault="00E609C2">
            <w:pPr>
              <w:pStyle w:val="TAR"/>
            </w:pPr>
            <w:r w:rsidRPr="00BD08FD">
              <w:t xml:space="preserve"> 69</w:t>
            </w:r>
          </w:p>
        </w:tc>
        <w:tc>
          <w:tcPr>
            <w:tcW w:w="895" w:type="dxa"/>
          </w:tcPr>
          <w:p w14:paraId="36A5209C" w14:textId="77777777" w:rsidR="00E609C2" w:rsidRPr="00BD08FD" w:rsidRDefault="00E609C2">
            <w:pPr>
              <w:pStyle w:val="TAR"/>
            </w:pPr>
            <w:r w:rsidRPr="00BD08FD">
              <w:t xml:space="preserve"> 108</w:t>
            </w:r>
          </w:p>
        </w:tc>
        <w:tc>
          <w:tcPr>
            <w:tcW w:w="895" w:type="dxa"/>
          </w:tcPr>
          <w:p w14:paraId="77E0DB68" w14:textId="77777777" w:rsidR="00E609C2" w:rsidRPr="00BD08FD" w:rsidRDefault="00E609C2">
            <w:pPr>
              <w:pStyle w:val="TAR"/>
            </w:pPr>
            <w:r w:rsidRPr="00BD08FD">
              <w:t xml:space="preserve"> 111</w:t>
            </w:r>
          </w:p>
        </w:tc>
        <w:tc>
          <w:tcPr>
            <w:tcW w:w="895" w:type="dxa"/>
          </w:tcPr>
          <w:p w14:paraId="084E23B7" w14:textId="77777777" w:rsidR="00E609C2" w:rsidRPr="00BD08FD" w:rsidRDefault="00E609C2">
            <w:pPr>
              <w:pStyle w:val="TAR"/>
            </w:pPr>
            <w:r w:rsidRPr="00BD08FD">
              <w:t xml:space="preserve"> 112</w:t>
            </w:r>
          </w:p>
        </w:tc>
        <w:tc>
          <w:tcPr>
            <w:tcW w:w="895" w:type="dxa"/>
          </w:tcPr>
          <w:p w14:paraId="38BCCB91" w14:textId="77777777" w:rsidR="00E609C2" w:rsidRPr="00BD08FD" w:rsidRDefault="00E609C2">
            <w:pPr>
              <w:pStyle w:val="TAR"/>
            </w:pPr>
            <w:r w:rsidRPr="00BD08FD">
              <w:t xml:space="preserve"> 154</w:t>
            </w:r>
          </w:p>
        </w:tc>
      </w:tr>
      <w:tr w:rsidR="00E609C2" w:rsidRPr="00BD08FD" w14:paraId="2EDA6981" w14:textId="77777777">
        <w:trPr>
          <w:jc w:val="center"/>
        </w:trPr>
        <w:tc>
          <w:tcPr>
            <w:tcW w:w="895" w:type="dxa"/>
          </w:tcPr>
          <w:p w14:paraId="7CC854DA" w14:textId="77777777" w:rsidR="00E609C2" w:rsidRPr="00BD08FD" w:rsidRDefault="00E609C2">
            <w:pPr>
              <w:pStyle w:val="TAR"/>
            </w:pPr>
            <w:r w:rsidRPr="00BD08FD">
              <w:t xml:space="preserve">   157</w:t>
            </w:r>
          </w:p>
        </w:tc>
        <w:tc>
          <w:tcPr>
            <w:tcW w:w="895" w:type="dxa"/>
          </w:tcPr>
          <w:p w14:paraId="2C6C3791" w14:textId="77777777" w:rsidR="00E609C2" w:rsidRPr="00BD08FD" w:rsidRDefault="00E609C2">
            <w:pPr>
              <w:pStyle w:val="TAR"/>
            </w:pPr>
            <w:r w:rsidRPr="00BD08FD">
              <w:t xml:space="preserve"> 158</w:t>
            </w:r>
          </w:p>
        </w:tc>
        <w:tc>
          <w:tcPr>
            <w:tcW w:w="895" w:type="dxa"/>
          </w:tcPr>
          <w:p w14:paraId="4E9C7FA1" w14:textId="77777777" w:rsidR="00E609C2" w:rsidRPr="00BD08FD" w:rsidRDefault="00E609C2">
            <w:pPr>
              <w:pStyle w:val="TAR"/>
            </w:pPr>
            <w:r w:rsidRPr="00BD08FD">
              <w:t xml:space="preserve"> 197</w:t>
            </w:r>
          </w:p>
        </w:tc>
        <w:tc>
          <w:tcPr>
            <w:tcW w:w="895" w:type="dxa"/>
          </w:tcPr>
          <w:p w14:paraId="64D9280A" w14:textId="77777777" w:rsidR="00E609C2" w:rsidRPr="00BD08FD" w:rsidRDefault="00E609C2">
            <w:pPr>
              <w:pStyle w:val="TAR"/>
            </w:pPr>
            <w:r w:rsidRPr="00BD08FD">
              <w:t xml:space="preserve"> 200</w:t>
            </w:r>
          </w:p>
        </w:tc>
        <w:tc>
          <w:tcPr>
            <w:tcW w:w="895" w:type="dxa"/>
          </w:tcPr>
          <w:p w14:paraId="79E1FEB1" w14:textId="77777777" w:rsidR="00E609C2" w:rsidRPr="00BD08FD" w:rsidRDefault="00E609C2">
            <w:pPr>
              <w:pStyle w:val="TAR"/>
            </w:pPr>
            <w:r w:rsidRPr="00BD08FD">
              <w:t xml:space="preserve"> 201</w:t>
            </w:r>
          </w:p>
        </w:tc>
        <w:tc>
          <w:tcPr>
            <w:tcW w:w="895" w:type="dxa"/>
          </w:tcPr>
          <w:p w14:paraId="6DF4BE30" w14:textId="77777777" w:rsidR="00E609C2" w:rsidRPr="00BD08FD" w:rsidRDefault="00E609C2">
            <w:pPr>
              <w:pStyle w:val="TAR"/>
            </w:pPr>
            <w:r w:rsidRPr="00BD08FD">
              <w:t xml:space="preserve"> 32</w:t>
            </w:r>
          </w:p>
        </w:tc>
        <w:tc>
          <w:tcPr>
            <w:tcW w:w="895" w:type="dxa"/>
          </w:tcPr>
          <w:p w14:paraId="61313B3C" w14:textId="77777777" w:rsidR="00E609C2" w:rsidRPr="00BD08FD" w:rsidRDefault="00E609C2">
            <w:pPr>
              <w:pStyle w:val="TAR"/>
            </w:pPr>
            <w:r w:rsidRPr="00BD08FD">
              <w:t xml:space="preserve"> 33</w:t>
            </w:r>
          </w:p>
        </w:tc>
        <w:tc>
          <w:tcPr>
            <w:tcW w:w="895" w:type="dxa"/>
          </w:tcPr>
          <w:p w14:paraId="38BA5A1E" w14:textId="77777777" w:rsidR="00E609C2" w:rsidRPr="00BD08FD" w:rsidRDefault="00E609C2">
            <w:pPr>
              <w:pStyle w:val="TAR"/>
            </w:pPr>
            <w:r w:rsidRPr="00BD08FD">
              <w:t xml:space="preserve"> 121</w:t>
            </w:r>
          </w:p>
        </w:tc>
        <w:tc>
          <w:tcPr>
            <w:tcW w:w="895" w:type="dxa"/>
          </w:tcPr>
          <w:p w14:paraId="60200B43" w14:textId="77777777" w:rsidR="00E609C2" w:rsidRPr="00BD08FD" w:rsidRDefault="00E609C2">
            <w:pPr>
              <w:pStyle w:val="TAR"/>
            </w:pPr>
            <w:r w:rsidRPr="00BD08FD">
              <w:t xml:space="preserve"> 122</w:t>
            </w:r>
          </w:p>
        </w:tc>
        <w:tc>
          <w:tcPr>
            <w:tcW w:w="895" w:type="dxa"/>
          </w:tcPr>
          <w:p w14:paraId="485CE56D" w14:textId="77777777" w:rsidR="00E609C2" w:rsidRPr="00BD08FD" w:rsidRDefault="00E609C2">
            <w:pPr>
              <w:pStyle w:val="TAR"/>
            </w:pPr>
            <w:r w:rsidRPr="00BD08FD">
              <w:t xml:space="preserve"> 74</w:t>
            </w:r>
          </w:p>
        </w:tc>
      </w:tr>
      <w:tr w:rsidR="00E609C2" w:rsidRPr="00BD08FD" w14:paraId="66C5C2ED" w14:textId="77777777">
        <w:trPr>
          <w:jc w:val="center"/>
        </w:trPr>
        <w:tc>
          <w:tcPr>
            <w:tcW w:w="895" w:type="dxa"/>
          </w:tcPr>
          <w:p w14:paraId="0C0E4AB7" w14:textId="77777777" w:rsidR="00E609C2" w:rsidRPr="00BD08FD" w:rsidRDefault="00E609C2">
            <w:pPr>
              <w:pStyle w:val="TAR"/>
            </w:pPr>
            <w:r w:rsidRPr="00BD08FD">
              <w:t xml:space="preserve">   75</w:t>
            </w:r>
          </w:p>
        </w:tc>
        <w:tc>
          <w:tcPr>
            <w:tcW w:w="895" w:type="dxa"/>
          </w:tcPr>
          <w:p w14:paraId="1B550196" w14:textId="77777777" w:rsidR="00E609C2" w:rsidRPr="00BD08FD" w:rsidRDefault="00E609C2">
            <w:pPr>
              <w:pStyle w:val="TAR"/>
            </w:pPr>
            <w:r w:rsidRPr="00BD08FD">
              <w:t xml:space="preserve"> 163</w:t>
            </w:r>
          </w:p>
        </w:tc>
        <w:tc>
          <w:tcPr>
            <w:tcW w:w="895" w:type="dxa"/>
          </w:tcPr>
          <w:p w14:paraId="272A8653" w14:textId="77777777" w:rsidR="00E609C2" w:rsidRPr="00BD08FD" w:rsidRDefault="00E609C2">
            <w:pPr>
              <w:pStyle w:val="TAR"/>
            </w:pPr>
            <w:r w:rsidRPr="00BD08FD">
              <w:t xml:space="preserve"> 164</w:t>
            </w:r>
          </w:p>
        </w:tc>
        <w:tc>
          <w:tcPr>
            <w:tcW w:w="895" w:type="dxa"/>
          </w:tcPr>
          <w:p w14:paraId="256FE5C9" w14:textId="77777777" w:rsidR="00E609C2" w:rsidRPr="00BD08FD" w:rsidRDefault="00E609C2">
            <w:pPr>
              <w:pStyle w:val="TAR"/>
            </w:pPr>
            <w:r w:rsidRPr="00BD08FD">
              <w:t xml:space="preserve"> 66</w:t>
            </w:r>
          </w:p>
        </w:tc>
        <w:tc>
          <w:tcPr>
            <w:tcW w:w="895" w:type="dxa"/>
          </w:tcPr>
          <w:p w14:paraId="50CF1C5F" w14:textId="77777777" w:rsidR="00E609C2" w:rsidRPr="00BD08FD" w:rsidRDefault="00E609C2">
            <w:pPr>
              <w:pStyle w:val="TAR"/>
            </w:pPr>
            <w:r w:rsidRPr="00BD08FD">
              <w:t xml:space="preserve"> 109</w:t>
            </w:r>
          </w:p>
        </w:tc>
        <w:tc>
          <w:tcPr>
            <w:tcW w:w="895" w:type="dxa"/>
          </w:tcPr>
          <w:p w14:paraId="348045E0" w14:textId="77777777" w:rsidR="00E609C2" w:rsidRPr="00BD08FD" w:rsidRDefault="00E609C2">
            <w:pPr>
              <w:pStyle w:val="TAR"/>
            </w:pPr>
            <w:r w:rsidRPr="00BD08FD">
              <w:t xml:space="preserve"> 155</w:t>
            </w:r>
          </w:p>
        </w:tc>
        <w:tc>
          <w:tcPr>
            <w:tcW w:w="895" w:type="dxa"/>
          </w:tcPr>
          <w:p w14:paraId="3805624A" w14:textId="77777777" w:rsidR="00E609C2" w:rsidRPr="00BD08FD" w:rsidRDefault="00E609C2">
            <w:pPr>
              <w:pStyle w:val="TAR"/>
            </w:pPr>
            <w:r w:rsidRPr="00BD08FD">
              <w:t xml:space="preserve"> 198</w:t>
            </w:r>
          </w:p>
        </w:tc>
        <w:tc>
          <w:tcPr>
            <w:tcW w:w="895" w:type="dxa"/>
          </w:tcPr>
          <w:p w14:paraId="41988866" w14:textId="77777777" w:rsidR="00E609C2" w:rsidRPr="00BD08FD" w:rsidRDefault="00E609C2">
            <w:pPr>
              <w:pStyle w:val="TAR"/>
            </w:pPr>
            <w:r w:rsidRPr="00BD08FD">
              <w:t xml:space="preserve"> 19</w:t>
            </w:r>
          </w:p>
        </w:tc>
        <w:tc>
          <w:tcPr>
            <w:tcW w:w="895" w:type="dxa"/>
          </w:tcPr>
          <w:p w14:paraId="13B590E4" w14:textId="77777777" w:rsidR="00E609C2" w:rsidRPr="00BD08FD" w:rsidRDefault="00E609C2">
            <w:pPr>
              <w:pStyle w:val="TAR"/>
            </w:pPr>
            <w:r w:rsidRPr="00BD08FD">
              <w:t xml:space="preserve"> 23</w:t>
            </w:r>
          </w:p>
        </w:tc>
        <w:tc>
          <w:tcPr>
            <w:tcW w:w="895" w:type="dxa"/>
          </w:tcPr>
          <w:p w14:paraId="37843A85" w14:textId="77777777" w:rsidR="00E609C2" w:rsidRPr="00BD08FD" w:rsidRDefault="00E609C2">
            <w:pPr>
              <w:pStyle w:val="TAR"/>
            </w:pPr>
            <w:r w:rsidRPr="00BD08FD">
              <w:t xml:space="preserve"> 21</w:t>
            </w:r>
          </w:p>
        </w:tc>
      </w:tr>
      <w:tr w:rsidR="00E609C2" w:rsidRPr="00BD08FD" w14:paraId="456A44AB" w14:textId="77777777">
        <w:trPr>
          <w:jc w:val="center"/>
        </w:trPr>
        <w:tc>
          <w:tcPr>
            <w:tcW w:w="895" w:type="dxa"/>
          </w:tcPr>
          <w:p w14:paraId="4BD3EA4B" w14:textId="77777777" w:rsidR="00E609C2" w:rsidRPr="00BD08FD" w:rsidRDefault="00E609C2">
            <w:pPr>
              <w:pStyle w:val="TAR"/>
            </w:pPr>
            <w:r w:rsidRPr="00BD08FD">
              <w:t xml:space="preserve">   22</w:t>
            </w:r>
          </w:p>
        </w:tc>
        <w:tc>
          <w:tcPr>
            <w:tcW w:w="895" w:type="dxa"/>
          </w:tcPr>
          <w:p w14:paraId="1BD0242D" w14:textId="77777777" w:rsidR="00E609C2" w:rsidRPr="00BD08FD" w:rsidRDefault="00E609C2">
            <w:pPr>
              <w:pStyle w:val="TAR"/>
            </w:pPr>
            <w:r w:rsidRPr="00BD08FD">
              <w:t xml:space="preserve"> 18</w:t>
            </w:r>
          </w:p>
        </w:tc>
        <w:tc>
          <w:tcPr>
            <w:tcW w:w="895" w:type="dxa"/>
          </w:tcPr>
          <w:p w14:paraId="1B089F87" w14:textId="77777777" w:rsidR="00E609C2" w:rsidRPr="00BD08FD" w:rsidRDefault="00E609C2">
            <w:pPr>
              <w:pStyle w:val="TAR"/>
            </w:pPr>
            <w:r w:rsidRPr="00BD08FD">
              <w:t xml:space="preserve"> 17</w:t>
            </w:r>
          </w:p>
        </w:tc>
        <w:tc>
          <w:tcPr>
            <w:tcW w:w="895" w:type="dxa"/>
          </w:tcPr>
          <w:p w14:paraId="34DCB4F7" w14:textId="77777777" w:rsidR="00E609C2" w:rsidRPr="00BD08FD" w:rsidRDefault="00E609C2">
            <w:pPr>
              <w:pStyle w:val="TAR"/>
            </w:pPr>
            <w:r w:rsidRPr="00BD08FD">
              <w:t xml:space="preserve"> 20</w:t>
            </w:r>
          </w:p>
        </w:tc>
        <w:tc>
          <w:tcPr>
            <w:tcW w:w="895" w:type="dxa"/>
          </w:tcPr>
          <w:p w14:paraId="1217470B" w14:textId="77777777" w:rsidR="00E609C2" w:rsidRPr="00BD08FD" w:rsidRDefault="00E609C2">
            <w:pPr>
              <w:pStyle w:val="TAR"/>
            </w:pPr>
            <w:r w:rsidRPr="00BD08FD">
              <w:t xml:space="preserve"> 24</w:t>
            </w:r>
          </w:p>
        </w:tc>
        <w:tc>
          <w:tcPr>
            <w:tcW w:w="895" w:type="dxa"/>
          </w:tcPr>
          <w:p w14:paraId="220D2646" w14:textId="77777777" w:rsidR="00E609C2" w:rsidRPr="00BD08FD" w:rsidRDefault="00E609C2">
            <w:pPr>
              <w:pStyle w:val="TAR"/>
            </w:pPr>
            <w:r w:rsidRPr="00BD08FD">
              <w:t xml:space="preserve"> 25</w:t>
            </w:r>
          </w:p>
        </w:tc>
        <w:tc>
          <w:tcPr>
            <w:tcW w:w="895" w:type="dxa"/>
          </w:tcPr>
          <w:p w14:paraId="6D820486" w14:textId="77777777" w:rsidR="00E609C2" w:rsidRPr="00BD08FD" w:rsidRDefault="00E609C2">
            <w:pPr>
              <w:pStyle w:val="TAR"/>
            </w:pPr>
            <w:r w:rsidRPr="00BD08FD">
              <w:t xml:space="preserve"> 37</w:t>
            </w:r>
          </w:p>
        </w:tc>
        <w:tc>
          <w:tcPr>
            <w:tcW w:w="895" w:type="dxa"/>
          </w:tcPr>
          <w:p w14:paraId="2FF47241" w14:textId="77777777" w:rsidR="00E609C2" w:rsidRPr="00BD08FD" w:rsidRDefault="00E609C2">
            <w:pPr>
              <w:pStyle w:val="TAR"/>
            </w:pPr>
            <w:r w:rsidRPr="00BD08FD">
              <w:t xml:space="preserve"> 36</w:t>
            </w:r>
          </w:p>
        </w:tc>
        <w:tc>
          <w:tcPr>
            <w:tcW w:w="895" w:type="dxa"/>
          </w:tcPr>
          <w:p w14:paraId="4FCFFEE7" w14:textId="77777777" w:rsidR="00E609C2" w:rsidRPr="00BD08FD" w:rsidRDefault="00E609C2">
            <w:pPr>
              <w:pStyle w:val="TAR"/>
            </w:pPr>
            <w:r w:rsidRPr="00BD08FD">
              <w:t xml:space="preserve"> 35</w:t>
            </w:r>
          </w:p>
        </w:tc>
        <w:tc>
          <w:tcPr>
            <w:tcW w:w="895" w:type="dxa"/>
          </w:tcPr>
          <w:p w14:paraId="7972D535" w14:textId="77777777" w:rsidR="00E609C2" w:rsidRPr="00BD08FD" w:rsidRDefault="00E609C2">
            <w:pPr>
              <w:pStyle w:val="TAR"/>
            </w:pPr>
            <w:r w:rsidRPr="00BD08FD">
              <w:t xml:space="preserve"> 34</w:t>
            </w:r>
          </w:p>
        </w:tc>
      </w:tr>
      <w:tr w:rsidR="00E609C2" w:rsidRPr="00BD08FD" w14:paraId="2F5EB2A1" w14:textId="77777777">
        <w:trPr>
          <w:jc w:val="center"/>
        </w:trPr>
        <w:tc>
          <w:tcPr>
            <w:tcW w:w="895" w:type="dxa"/>
          </w:tcPr>
          <w:p w14:paraId="18D93C0D" w14:textId="77777777" w:rsidR="00E609C2" w:rsidRPr="00BD08FD" w:rsidRDefault="00E609C2">
            <w:pPr>
              <w:pStyle w:val="TAR"/>
            </w:pPr>
            <w:r w:rsidRPr="00BD08FD">
              <w:t xml:space="preserve">   80</w:t>
            </w:r>
          </w:p>
        </w:tc>
        <w:tc>
          <w:tcPr>
            <w:tcW w:w="895" w:type="dxa"/>
          </w:tcPr>
          <w:p w14:paraId="60E16FB9" w14:textId="77777777" w:rsidR="00E609C2" w:rsidRPr="00BD08FD" w:rsidRDefault="00E609C2">
            <w:pPr>
              <w:pStyle w:val="TAR"/>
            </w:pPr>
            <w:r w:rsidRPr="00BD08FD">
              <w:t xml:space="preserve"> 79</w:t>
            </w:r>
          </w:p>
        </w:tc>
        <w:tc>
          <w:tcPr>
            <w:tcW w:w="895" w:type="dxa"/>
          </w:tcPr>
          <w:p w14:paraId="43880478" w14:textId="77777777" w:rsidR="00E609C2" w:rsidRPr="00BD08FD" w:rsidRDefault="00E609C2">
            <w:pPr>
              <w:pStyle w:val="TAR"/>
            </w:pPr>
            <w:r w:rsidRPr="00BD08FD">
              <w:t xml:space="preserve"> 78</w:t>
            </w:r>
          </w:p>
        </w:tc>
        <w:tc>
          <w:tcPr>
            <w:tcW w:w="895" w:type="dxa"/>
          </w:tcPr>
          <w:p w14:paraId="54203786" w14:textId="77777777" w:rsidR="00E609C2" w:rsidRPr="00BD08FD" w:rsidRDefault="00E609C2">
            <w:pPr>
              <w:pStyle w:val="TAR"/>
            </w:pPr>
            <w:r w:rsidRPr="00BD08FD">
              <w:t xml:space="preserve"> 77</w:t>
            </w:r>
          </w:p>
        </w:tc>
        <w:tc>
          <w:tcPr>
            <w:tcW w:w="895" w:type="dxa"/>
          </w:tcPr>
          <w:p w14:paraId="72FEF7E7" w14:textId="77777777" w:rsidR="00E609C2" w:rsidRPr="00BD08FD" w:rsidRDefault="00E609C2">
            <w:pPr>
              <w:pStyle w:val="TAR"/>
            </w:pPr>
            <w:r w:rsidRPr="00BD08FD">
              <w:t xml:space="preserve"> 126</w:t>
            </w:r>
          </w:p>
        </w:tc>
        <w:tc>
          <w:tcPr>
            <w:tcW w:w="895" w:type="dxa"/>
          </w:tcPr>
          <w:p w14:paraId="3A794C29" w14:textId="77777777" w:rsidR="00E609C2" w:rsidRPr="00BD08FD" w:rsidRDefault="00E609C2">
            <w:pPr>
              <w:pStyle w:val="TAR"/>
            </w:pPr>
            <w:r w:rsidRPr="00BD08FD">
              <w:t xml:space="preserve"> 125</w:t>
            </w:r>
          </w:p>
        </w:tc>
        <w:tc>
          <w:tcPr>
            <w:tcW w:w="895" w:type="dxa"/>
          </w:tcPr>
          <w:p w14:paraId="5A6B8275" w14:textId="77777777" w:rsidR="00E609C2" w:rsidRPr="00BD08FD" w:rsidRDefault="00E609C2">
            <w:pPr>
              <w:pStyle w:val="TAR"/>
            </w:pPr>
            <w:r w:rsidRPr="00BD08FD">
              <w:t xml:space="preserve"> 124</w:t>
            </w:r>
          </w:p>
        </w:tc>
        <w:tc>
          <w:tcPr>
            <w:tcW w:w="895" w:type="dxa"/>
          </w:tcPr>
          <w:p w14:paraId="697899DE" w14:textId="77777777" w:rsidR="00E609C2" w:rsidRPr="00BD08FD" w:rsidRDefault="00E609C2">
            <w:pPr>
              <w:pStyle w:val="TAR"/>
            </w:pPr>
            <w:r w:rsidRPr="00BD08FD">
              <w:t xml:space="preserve"> 123</w:t>
            </w:r>
          </w:p>
        </w:tc>
        <w:tc>
          <w:tcPr>
            <w:tcW w:w="895" w:type="dxa"/>
          </w:tcPr>
          <w:p w14:paraId="52B3D1E8" w14:textId="77777777" w:rsidR="00E609C2" w:rsidRPr="00BD08FD" w:rsidRDefault="00E609C2">
            <w:pPr>
              <w:pStyle w:val="TAR"/>
            </w:pPr>
            <w:r w:rsidRPr="00BD08FD">
              <w:t xml:space="preserve"> 169</w:t>
            </w:r>
          </w:p>
        </w:tc>
        <w:tc>
          <w:tcPr>
            <w:tcW w:w="895" w:type="dxa"/>
          </w:tcPr>
          <w:p w14:paraId="57889F93" w14:textId="77777777" w:rsidR="00E609C2" w:rsidRPr="00BD08FD" w:rsidRDefault="00E609C2">
            <w:pPr>
              <w:pStyle w:val="TAR"/>
            </w:pPr>
            <w:r w:rsidRPr="00BD08FD">
              <w:t xml:space="preserve"> 168</w:t>
            </w:r>
          </w:p>
        </w:tc>
      </w:tr>
      <w:tr w:rsidR="00E609C2" w:rsidRPr="00BD08FD" w14:paraId="7C75E753" w14:textId="77777777">
        <w:trPr>
          <w:jc w:val="center"/>
        </w:trPr>
        <w:tc>
          <w:tcPr>
            <w:tcW w:w="895" w:type="dxa"/>
          </w:tcPr>
          <w:p w14:paraId="5EF7975D" w14:textId="77777777" w:rsidR="00E609C2" w:rsidRPr="00BD08FD" w:rsidRDefault="00E609C2">
            <w:pPr>
              <w:pStyle w:val="TAR"/>
            </w:pPr>
            <w:r w:rsidRPr="00BD08FD">
              <w:t xml:space="preserve">   167</w:t>
            </w:r>
          </w:p>
        </w:tc>
        <w:tc>
          <w:tcPr>
            <w:tcW w:w="895" w:type="dxa"/>
          </w:tcPr>
          <w:p w14:paraId="5B76B28F" w14:textId="77777777" w:rsidR="00E609C2" w:rsidRPr="00BD08FD" w:rsidRDefault="00E609C2">
            <w:pPr>
              <w:pStyle w:val="TAR"/>
            </w:pPr>
            <w:r w:rsidRPr="00BD08FD">
              <w:t xml:space="preserve"> 166</w:t>
            </w:r>
          </w:p>
        </w:tc>
        <w:tc>
          <w:tcPr>
            <w:tcW w:w="895" w:type="dxa"/>
          </w:tcPr>
          <w:p w14:paraId="73AD07BD" w14:textId="77777777" w:rsidR="00E609C2" w:rsidRPr="00BD08FD" w:rsidRDefault="00E609C2">
            <w:pPr>
              <w:pStyle w:val="TAR"/>
            </w:pPr>
            <w:r w:rsidRPr="00BD08FD">
              <w:t xml:space="preserve"> 70</w:t>
            </w:r>
          </w:p>
        </w:tc>
        <w:tc>
          <w:tcPr>
            <w:tcW w:w="895" w:type="dxa"/>
          </w:tcPr>
          <w:p w14:paraId="500EDE29" w14:textId="77777777" w:rsidR="00E609C2" w:rsidRPr="00BD08FD" w:rsidRDefault="00E609C2">
            <w:pPr>
              <w:pStyle w:val="TAR"/>
            </w:pPr>
            <w:r w:rsidRPr="00BD08FD">
              <w:t xml:space="preserve"> 67</w:t>
            </w:r>
          </w:p>
        </w:tc>
        <w:tc>
          <w:tcPr>
            <w:tcW w:w="895" w:type="dxa"/>
          </w:tcPr>
          <w:p w14:paraId="656DB883" w14:textId="77777777" w:rsidR="00E609C2" w:rsidRPr="00BD08FD" w:rsidRDefault="00E609C2">
            <w:pPr>
              <w:pStyle w:val="TAR"/>
            </w:pPr>
            <w:r w:rsidRPr="00BD08FD">
              <w:t xml:space="preserve"> 71</w:t>
            </w:r>
          </w:p>
        </w:tc>
        <w:tc>
          <w:tcPr>
            <w:tcW w:w="895" w:type="dxa"/>
          </w:tcPr>
          <w:p w14:paraId="3D4C6FD4" w14:textId="77777777" w:rsidR="00E609C2" w:rsidRPr="00BD08FD" w:rsidRDefault="00E609C2">
            <w:pPr>
              <w:pStyle w:val="TAR"/>
            </w:pPr>
            <w:r w:rsidRPr="00BD08FD">
              <w:t xml:space="preserve"> 113</w:t>
            </w:r>
          </w:p>
        </w:tc>
        <w:tc>
          <w:tcPr>
            <w:tcW w:w="895" w:type="dxa"/>
          </w:tcPr>
          <w:p w14:paraId="386AE39E" w14:textId="77777777" w:rsidR="00E609C2" w:rsidRPr="00BD08FD" w:rsidRDefault="00E609C2">
            <w:pPr>
              <w:pStyle w:val="TAR"/>
            </w:pPr>
            <w:r w:rsidRPr="00BD08FD">
              <w:t xml:space="preserve"> 110</w:t>
            </w:r>
          </w:p>
        </w:tc>
        <w:tc>
          <w:tcPr>
            <w:tcW w:w="895" w:type="dxa"/>
          </w:tcPr>
          <w:p w14:paraId="77AB08CD" w14:textId="77777777" w:rsidR="00E609C2" w:rsidRPr="00BD08FD" w:rsidRDefault="00E609C2">
            <w:pPr>
              <w:pStyle w:val="TAR"/>
            </w:pPr>
            <w:r w:rsidRPr="00BD08FD">
              <w:t xml:space="preserve"> 114</w:t>
            </w:r>
          </w:p>
        </w:tc>
        <w:tc>
          <w:tcPr>
            <w:tcW w:w="895" w:type="dxa"/>
          </w:tcPr>
          <w:p w14:paraId="777D8998" w14:textId="77777777" w:rsidR="00E609C2" w:rsidRPr="00BD08FD" w:rsidRDefault="00E609C2">
            <w:pPr>
              <w:pStyle w:val="TAR"/>
            </w:pPr>
            <w:r w:rsidRPr="00BD08FD">
              <w:t xml:space="preserve"> 159</w:t>
            </w:r>
          </w:p>
        </w:tc>
        <w:tc>
          <w:tcPr>
            <w:tcW w:w="895" w:type="dxa"/>
          </w:tcPr>
          <w:p w14:paraId="2614866E" w14:textId="77777777" w:rsidR="00E609C2" w:rsidRPr="00BD08FD" w:rsidRDefault="00E609C2">
            <w:pPr>
              <w:pStyle w:val="TAR"/>
            </w:pPr>
            <w:r w:rsidRPr="00BD08FD">
              <w:t xml:space="preserve"> 156</w:t>
            </w:r>
          </w:p>
        </w:tc>
      </w:tr>
      <w:tr w:rsidR="00E609C2" w:rsidRPr="00BD08FD" w14:paraId="269382BD" w14:textId="77777777">
        <w:trPr>
          <w:jc w:val="center"/>
        </w:trPr>
        <w:tc>
          <w:tcPr>
            <w:tcW w:w="895" w:type="dxa"/>
          </w:tcPr>
          <w:p w14:paraId="5238524A" w14:textId="77777777" w:rsidR="00E609C2" w:rsidRPr="00BD08FD" w:rsidRDefault="00E609C2">
            <w:pPr>
              <w:pStyle w:val="TAR"/>
            </w:pPr>
            <w:r w:rsidRPr="00BD08FD">
              <w:t xml:space="preserve">   160</w:t>
            </w:r>
          </w:p>
        </w:tc>
        <w:tc>
          <w:tcPr>
            <w:tcW w:w="895" w:type="dxa"/>
          </w:tcPr>
          <w:p w14:paraId="55B9B387" w14:textId="77777777" w:rsidR="00E609C2" w:rsidRPr="00BD08FD" w:rsidRDefault="00E609C2">
            <w:pPr>
              <w:pStyle w:val="TAR"/>
            </w:pPr>
            <w:r w:rsidRPr="00BD08FD">
              <w:t xml:space="preserve"> 202</w:t>
            </w:r>
          </w:p>
        </w:tc>
        <w:tc>
          <w:tcPr>
            <w:tcW w:w="895" w:type="dxa"/>
          </w:tcPr>
          <w:p w14:paraId="5029294B" w14:textId="77777777" w:rsidR="00E609C2" w:rsidRPr="00BD08FD" w:rsidRDefault="00E609C2">
            <w:pPr>
              <w:pStyle w:val="TAR"/>
            </w:pPr>
            <w:r w:rsidRPr="00BD08FD">
              <w:t xml:space="preserve"> 199</w:t>
            </w:r>
          </w:p>
        </w:tc>
        <w:tc>
          <w:tcPr>
            <w:tcW w:w="895" w:type="dxa"/>
          </w:tcPr>
          <w:p w14:paraId="5622079F" w14:textId="77777777" w:rsidR="00E609C2" w:rsidRPr="00BD08FD" w:rsidRDefault="00E609C2">
            <w:pPr>
              <w:pStyle w:val="TAR"/>
            </w:pPr>
            <w:r w:rsidRPr="00BD08FD">
              <w:t xml:space="preserve"> 203</w:t>
            </w:r>
          </w:p>
        </w:tc>
        <w:tc>
          <w:tcPr>
            <w:tcW w:w="895" w:type="dxa"/>
          </w:tcPr>
          <w:p w14:paraId="728B55BF" w14:textId="77777777" w:rsidR="00E609C2" w:rsidRPr="00BD08FD" w:rsidRDefault="00E609C2">
            <w:pPr>
              <w:pStyle w:val="TAR"/>
            </w:pPr>
            <w:r w:rsidRPr="00BD08FD">
              <w:t xml:space="preserve"> 76</w:t>
            </w:r>
          </w:p>
        </w:tc>
        <w:tc>
          <w:tcPr>
            <w:tcW w:w="895" w:type="dxa"/>
          </w:tcPr>
          <w:p w14:paraId="66656B4F" w14:textId="77777777" w:rsidR="00E609C2" w:rsidRPr="00BD08FD" w:rsidRDefault="00E609C2">
            <w:pPr>
              <w:pStyle w:val="TAR"/>
            </w:pPr>
            <w:r w:rsidRPr="00BD08FD">
              <w:t xml:space="preserve"> 165</w:t>
            </w:r>
          </w:p>
        </w:tc>
        <w:tc>
          <w:tcPr>
            <w:tcW w:w="895" w:type="dxa"/>
          </w:tcPr>
          <w:p w14:paraId="5BD29754" w14:textId="77777777" w:rsidR="00E609C2" w:rsidRPr="00BD08FD" w:rsidRDefault="00E609C2">
            <w:pPr>
              <w:pStyle w:val="TAR"/>
            </w:pPr>
            <w:r w:rsidRPr="00BD08FD">
              <w:t xml:space="preserve"> 81</w:t>
            </w:r>
          </w:p>
        </w:tc>
        <w:tc>
          <w:tcPr>
            <w:tcW w:w="895" w:type="dxa"/>
          </w:tcPr>
          <w:p w14:paraId="3904655B" w14:textId="77777777" w:rsidR="00E609C2" w:rsidRPr="00BD08FD" w:rsidRDefault="00E609C2">
            <w:pPr>
              <w:pStyle w:val="TAR"/>
            </w:pPr>
            <w:r w:rsidRPr="00BD08FD">
              <w:t xml:space="preserve"> 82</w:t>
            </w:r>
          </w:p>
        </w:tc>
        <w:tc>
          <w:tcPr>
            <w:tcW w:w="895" w:type="dxa"/>
          </w:tcPr>
          <w:p w14:paraId="78B126DA" w14:textId="77777777" w:rsidR="00E609C2" w:rsidRPr="00BD08FD" w:rsidRDefault="00E609C2">
            <w:pPr>
              <w:pStyle w:val="TAR"/>
            </w:pPr>
            <w:r w:rsidRPr="00BD08FD">
              <w:t xml:space="preserve"> 92</w:t>
            </w:r>
          </w:p>
        </w:tc>
        <w:tc>
          <w:tcPr>
            <w:tcW w:w="895" w:type="dxa"/>
          </w:tcPr>
          <w:p w14:paraId="3F2C6E62" w14:textId="77777777" w:rsidR="00E609C2" w:rsidRPr="00BD08FD" w:rsidRDefault="00E609C2">
            <w:pPr>
              <w:pStyle w:val="TAR"/>
            </w:pPr>
            <w:r w:rsidRPr="00BD08FD">
              <w:t xml:space="preserve"> 91</w:t>
            </w:r>
          </w:p>
        </w:tc>
      </w:tr>
      <w:tr w:rsidR="00E609C2" w:rsidRPr="00BD08FD" w14:paraId="65F18BB7" w14:textId="77777777">
        <w:trPr>
          <w:jc w:val="center"/>
        </w:trPr>
        <w:tc>
          <w:tcPr>
            <w:tcW w:w="895" w:type="dxa"/>
          </w:tcPr>
          <w:p w14:paraId="040B5E09" w14:textId="77777777" w:rsidR="00E609C2" w:rsidRPr="00BD08FD" w:rsidRDefault="00E609C2">
            <w:pPr>
              <w:pStyle w:val="TAR"/>
            </w:pPr>
            <w:r w:rsidRPr="00BD08FD">
              <w:t xml:space="preserve">   93</w:t>
            </w:r>
          </w:p>
        </w:tc>
        <w:tc>
          <w:tcPr>
            <w:tcW w:w="895" w:type="dxa"/>
          </w:tcPr>
          <w:p w14:paraId="43233CC9" w14:textId="77777777" w:rsidR="00E609C2" w:rsidRPr="00BD08FD" w:rsidRDefault="00E609C2">
            <w:pPr>
              <w:pStyle w:val="TAR"/>
            </w:pPr>
            <w:r w:rsidRPr="00BD08FD">
              <w:t xml:space="preserve"> 83</w:t>
            </w:r>
          </w:p>
        </w:tc>
        <w:tc>
          <w:tcPr>
            <w:tcW w:w="895" w:type="dxa"/>
          </w:tcPr>
          <w:p w14:paraId="39DFC9BB" w14:textId="77777777" w:rsidR="00E609C2" w:rsidRPr="00BD08FD" w:rsidRDefault="00E609C2">
            <w:pPr>
              <w:pStyle w:val="TAR"/>
            </w:pPr>
            <w:r w:rsidRPr="00BD08FD">
              <w:t xml:space="preserve"> 95</w:t>
            </w:r>
          </w:p>
        </w:tc>
        <w:tc>
          <w:tcPr>
            <w:tcW w:w="895" w:type="dxa"/>
          </w:tcPr>
          <w:p w14:paraId="594AD530" w14:textId="77777777" w:rsidR="00E609C2" w:rsidRPr="00BD08FD" w:rsidRDefault="00E609C2">
            <w:pPr>
              <w:pStyle w:val="TAR"/>
            </w:pPr>
            <w:r w:rsidRPr="00BD08FD">
              <w:t xml:space="preserve"> 85</w:t>
            </w:r>
          </w:p>
        </w:tc>
        <w:tc>
          <w:tcPr>
            <w:tcW w:w="895" w:type="dxa"/>
          </w:tcPr>
          <w:p w14:paraId="26E16C81" w14:textId="77777777" w:rsidR="00E609C2" w:rsidRPr="00BD08FD" w:rsidRDefault="00E609C2">
            <w:pPr>
              <w:pStyle w:val="TAR"/>
            </w:pPr>
            <w:r w:rsidRPr="00BD08FD">
              <w:t xml:space="preserve"> 84</w:t>
            </w:r>
          </w:p>
        </w:tc>
        <w:tc>
          <w:tcPr>
            <w:tcW w:w="895" w:type="dxa"/>
          </w:tcPr>
          <w:p w14:paraId="310C5114" w14:textId="77777777" w:rsidR="00E609C2" w:rsidRPr="00BD08FD" w:rsidRDefault="00E609C2">
            <w:pPr>
              <w:pStyle w:val="TAR"/>
            </w:pPr>
            <w:r w:rsidRPr="00BD08FD">
              <w:t xml:space="preserve"> 94</w:t>
            </w:r>
          </w:p>
        </w:tc>
        <w:tc>
          <w:tcPr>
            <w:tcW w:w="895" w:type="dxa"/>
          </w:tcPr>
          <w:p w14:paraId="408F394B" w14:textId="77777777" w:rsidR="00E609C2" w:rsidRPr="00BD08FD" w:rsidRDefault="00E609C2">
            <w:pPr>
              <w:pStyle w:val="TAR"/>
            </w:pPr>
            <w:r w:rsidRPr="00BD08FD">
              <w:t xml:space="preserve"> 101</w:t>
            </w:r>
          </w:p>
        </w:tc>
        <w:tc>
          <w:tcPr>
            <w:tcW w:w="895" w:type="dxa"/>
          </w:tcPr>
          <w:p w14:paraId="5195C198" w14:textId="77777777" w:rsidR="00E609C2" w:rsidRPr="00BD08FD" w:rsidRDefault="00E609C2">
            <w:pPr>
              <w:pStyle w:val="TAR"/>
            </w:pPr>
            <w:r w:rsidRPr="00BD08FD">
              <w:t xml:space="preserve"> 102</w:t>
            </w:r>
          </w:p>
        </w:tc>
        <w:tc>
          <w:tcPr>
            <w:tcW w:w="895" w:type="dxa"/>
          </w:tcPr>
          <w:p w14:paraId="7930CBC4" w14:textId="77777777" w:rsidR="00E609C2" w:rsidRPr="00BD08FD" w:rsidRDefault="00E609C2">
            <w:pPr>
              <w:pStyle w:val="TAR"/>
            </w:pPr>
            <w:r w:rsidRPr="00BD08FD">
              <w:t xml:space="preserve"> 96</w:t>
            </w:r>
          </w:p>
        </w:tc>
        <w:tc>
          <w:tcPr>
            <w:tcW w:w="895" w:type="dxa"/>
          </w:tcPr>
          <w:p w14:paraId="60061F74" w14:textId="77777777" w:rsidR="00E609C2" w:rsidRPr="00BD08FD" w:rsidRDefault="00E609C2">
            <w:pPr>
              <w:pStyle w:val="TAR"/>
            </w:pPr>
            <w:r w:rsidRPr="00BD08FD">
              <w:t xml:space="preserve"> 104</w:t>
            </w:r>
          </w:p>
        </w:tc>
      </w:tr>
      <w:tr w:rsidR="00E609C2" w:rsidRPr="00BD08FD" w14:paraId="1FE4845D" w14:textId="77777777">
        <w:trPr>
          <w:jc w:val="center"/>
        </w:trPr>
        <w:tc>
          <w:tcPr>
            <w:tcW w:w="895" w:type="dxa"/>
          </w:tcPr>
          <w:p w14:paraId="7E89DEDE" w14:textId="77777777" w:rsidR="00E609C2" w:rsidRPr="00BD08FD" w:rsidRDefault="00E609C2">
            <w:pPr>
              <w:pStyle w:val="TAR"/>
            </w:pPr>
            <w:r w:rsidRPr="00BD08FD">
              <w:t xml:space="preserve">   86</w:t>
            </w:r>
          </w:p>
        </w:tc>
        <w:tc>
          <w:tcPr>
            <w:tcW w:w="895" w:type="dxa"/>
          </w:tcPr>
          <w:p w14:paraId="0A37E05D" w14:textId="77777777" w:rsidR="00E609C2" w:rsidRPr="00BD08FD" w:rsidRDefault="00E609C2">
            <w:pPr>
              <w:pStyle w:val="TAR"/>
            </w:pPr>
            <w:r w:rsidRPr="00BD08FD">
              <w:t xml:space="preserve"> 103</w:t>
            </w:r>
          </w:p>
        </w:tc>
        <w:tc>
          <w:tcPr>
            <w:tcW w:w="895" w:type="dxa"/>
          </w:tcPr>
          <w:p w14:paraId="1CA7110D" w14:textId="77777777" w:rsidR="00E609C2" w:rsidRPr="00BD08FD" w:rsidRDefault="00E609C2">
            <w:pPr>
              <w:pStyle w:val="TAR"/>
            </w:pPr>
            <w:r w:rsidRPr="00BD08FD">
              <w:t xml:space="preserve"> 87</w:t>
            </w:r>
          </w:p>
        </w:tc>
        <w:tc>
          <w:tcPr>
            <w:tcW w:w="895" w:type="dxa"/>
          </w:tcPr>
          <w:p w14:paraId="5045DB37" w14:textId="77777777" w:rsidR="00E609C2" w:rsidRPr="00BD08FD" w:rsidRDefault="00E609C2">
            <w:pPr>
              <w:pStyle w:val="TAR"/>
            </w:pPr>
            <w:r w:rsidRPr="00BD08FD">
              <w:t xml:space="preserve"> 97</w:t>
            </w:r>
          </w:p>
        </w:tc>
        <w:tc>
          <w:tcPr>
            <w:tcW w:w="895" w:type="dxa"/>
          </w:tcPr>
          <w:p w14:paraId="22F7AF5D" w14:textId="77777777" w:rsidR="00E609C2" w:rsidRPr="00BD08FD" w:rsidRDefault="00E609C2">
            <w:pPr>
              <w:pStyle w:val="TAR"/>
            </w:pPr>
            <w:r w:rsidRPr="00BD08FD">
              <w:t xml:space="preserve"> 127</w:t>
            </w:r>
          </w:p>
        </w:tc>
        <w:tc>
          <w:tcPr>
            <w:tcW w:w="895" w:type="dxa"/>
          </w:tcPr>
          <w:p w14:paraId="130F4939" w14:textId="77777777" w:rsidR="00E609C2" w:rsidRPr="00BD08FD" w:rsidRDefault="00E609C2">
            <w:pPr>
              <w:pStyle w:val="TAR"/>
            </w:pPr>
            <w:r w:rsidRPr="00BD08FD">
              <w:t xml:space="preserve"> 128</w:t>
            </w:r>
          </w:p>
        </w:tc>
        <w:tc>
          <w:tcPr>
            <w:tcW w:w="895" w:type="dxa"/>
          </w:tcPr>
          <w:p w14:paraId="4C78B94B" w14:textId="77777777" w:rsidR="00E609C2" w:rsidRPr="00BD08FD" w:rsidRDefault="00E609C2">
            <w:pPr>
              <w:pStyle w:val="TAR"/>
            </w:pPr>
            <w:r w:rsidRPr="00BD08FD">
              <w:t xml:space="preserve"> 138</w:t>
            </w:r>
          </w:p>
        </w:tc>
        <w:tc>
          <w:tcPr>
            <w:tcW w:w="895" w:type="dxa"/>
          </w:tcPr>
          <w:p w14:paraId="4E6944D1" w14:textId="77777777" w:rsidR="00E609C2" w:rsidRPr="00BD08FD" w:rsidRDefault="00E609C2">
            <w:pPr>
              <w:pStyle w:val="TAR"/>
            </w:pPr>
            <w:r w:rsidRPr="00BD08FD">
              <w:t xml:space="preserve"> 137</w:t>
            </w:r>
          </w:p>
        </w:tc>
        <w:tc>
          <w:tcPr>
            <w:tcW w:w="895" w:type="dxa"/>
          </w:tcPr>
          <w:p w14:paraId="3781E636" w14:textId="77777777" w:rsidR="00E609C2" w:rsidRPr="00BD08FD" w:rsidRDefault="00E609C2">
            <w:pPr>
              <w:pStyle w:val="TAR"/>
            </w:pPr>
            <w:r w:rsidRPr="00BD08FD">
              <w:t xml:space="preserve"> 139</w:t>
            </w:r>
          </w:p>
        </w:tc>
        <w:tc>
          <w:tcPr>
            <w:tcW w:w="895" w:type="dxa"/>
          </w:tcPr>
          <w:p w14:paraId="0D6968C2" w14:textId="77777777" w:rsidR="00E609C2" w:rsidRPr="00BD08FD" w:rsidRDefault="00E609C2">
            <w:pPr>
              <w:pStyle w:val="TAR"/>
            </w:pPr>
            <w:r w:rsidRPr="00BD08FD">
              <w:t xml:space="preserve"> 129</w:t>
            </w:r>
          </w:p>
        </w:tc>
      </w:tr>
      <w:tr w:rsidR="00E609C2" w:rsidRPr="00BD08FD" w14:paraId="4CAD6260" w14:textId="77777777">
        <w:trPr>
          <w:jc w:val="center"/>
        </w:trPr>
        <w:tc>
          <w:tcPr>
            <w:tcW w:w="895" w:type="dxa"/>
          </w:tcPr>
          <w:p w14:paraId="1CB6ABDE" w14:textId="77777777" w:rsidR="00E609C2" w:rsidRPr="00BD08FD" w:rsidRDefault="00E609C2">
            <w:pPr>
              <w:pStyle w:val="TAR"/>
            </w:pPr>
            <w:r w:rsidRPr="00BD08FD">
              <w:t xml:space="preserve">   141</w:t>
            </w:r>
          </w:p>
        </w:tc>
        <w:tc>
          <w:tcPr>
            <w:tcW w:w="895" w:type="dxa"/>
          </w:tcPr>
          <w:p w14:paraId="26EC3373" w14:textId="77777777" w:rsidR="00E609C2" w:rsidRPr="00BD08FD" w:rsidRDefault="00E609C2">
            <w:pPr>
              <w:pStyle w:val="TAR"/>
            </w:pPr>
            <w:r w:rsidRPr="00BD08FD">
              <w:t xml:space="preserve"> 131</w:t>
            </w:r>
          </w:p>
        </w:tc>
        <w:tc>
          <w:tcPr>
            <w:tcW w:w="895" w:type="dxa"/>
          </w:tcPr>
          <w:p w14:paraId="4E7E8769" w14:textId="77777777" w:rsidR="00E609C2" w:rsidRPr="00BD08FD" w:rsidRDefault="00E609C2">
            <w:pPr>
              <w:pStyle w:val="TAR"/>
            </w:pPr>
            <w:r w:rsidRPr="00BD08FD">
              <w:t xml:space="preserve"> 130</w:t>
            </w:r>
          </w:p>
        </w:tc>
        <w:tc>
          <w:tcPr>
            <w:tcW w:w="895" w:type="dxa"/>
          </w:tcPr>
          <w:p w14:paraId="671DAFAB" w14:textId="77777777" w:rsidR="00E609C2" w:rsidRPr="00BD08FD" w:rsidRDefault="00E609C2">
            <w:pPr>
              <w:pStyle w:val="TAR"/>
            </w:pPr>
            <w:r w:rsidRPr="00BD08FD">
              <w:t xml:space="preserve"> 140</w:t>
            </w:r>
          </w:p>
        </w:tc>
        <w:tc>
          <w:tcPr>
            <w:tcW w:w="895" w:type="dxa"/>
          </w:tcPr>
          <w:p w14:paraId="78E91BDE" w14:textId="77777777" w:rsidR="00E609C2" w:rsidRPr="00BD08FD" w:rsidRDefault="00E609C2">
            <w:pPr>
              <w:pStyle w:val="TAR"/>
            </w:pPr>
            <w:r w:rsidRPr="00BD08FD">
              <w:t xml:space="preserve"> 147</w:t>
            </w:r>
          </w:p>
        </w:tc>
        <w:tc>
          <w:tcPr>
            <w:tcW w:w="895" w:type="dxa"/>
          </w:tcPr>
          <w:p w14:paraId="21DF114E" w14:textId="77777777" w:rsidR="00E609C2" w:rsidRPr="00BD08FD" w:rsidRDefault="00E609C2">
            <w:pPr>
              <w:pStyle w:val="TAR"/>
            </w:pPr>
            <w:r w:rsidRPr="00BD08FD">
              <w:t xml:space="preserve"> 148</w:t>
            </w:r>
          </w:p>
        </w:tc>
        <w:tc>
          <w:tcPr>
            <w:tcW w:w="895" w:type="dxa"/>
          </w:tcPr>
          <w:p w14:paraId="05A7A858" w14:textId="77777777" w:rsidR="00E609C2" w:rsidRPr="00BD08FD" w:rsidRDefault="00E609C2">
            <w:pPr>
              <w:pStyle w:val="TAR"/>
            </w:pPr>
            <w:r w:rsidRPr="00BD08FD">
              <w:t xml:space="preserve"> 142</w:t>
            </w:r>
          </w:p>
        </w:tc>
        <w:tc>
          <w:tcPr>
            <w:tcW w:w="895" w:type="dxa"/>
          </w:tcPr>
          <w:p w14:paraId="0BF1E4A1" w14:textId="77777777" w:rsidR="00E609C2" w:rsidRPr="00BD08FD" w:rsidRDefault="00E609C2">
            <w:pPr>
              <w:pStyle w:val="TAR"/>
            </w:pPr>
            <w:r w:rsidRPr="00BD08FD">
              <w:t xml:space="preserve"> 150</w:t>
            </w:r>
          </w:p>
        </w:tc>
        <w:tc>
          <w:tcPr>
            <w:tcW w:w="895" w:type="dxa"/>
          </w:tcPr>
          <w:p w14:paraId="59DCB1DA" w14:textId="77777777" w:rsidR="00E609C2" w:rsidRPr="00BD08FD" w:rsidRDefault="00E609C2">
            <w:pPr>
              <w:pStyle w:val="TAR"/>
            </w:pPr>
            <w:r w:rsidRPr="00BD08FD">
              <w:t xml:space="preserve"> 132</w:t>
            </w:r>
          </w:p>
        </w:tc>
        <w:tc>
          <w:tcPr>
            <w:tcW w:w="895" w:type="dxa"/>
          </w:tcPr>
          <w:p w14:paraId="029FEF56" w14:textId="77777777" w:rsidR="00E609C2" w:rsidRPr="00BD08FD" w:rsidRDefault="00E609C2">
            <w:pPr>
              <w:pStyle w:val="TAR"/>
            </w:pPr>
            <w:r w:rsidRPr="00BD08FD">
              <w:t xml:space="preserve"> 149</w:t>
            </w:r>
          </w:p>
        </w:tc>
      </w:tr>
      <w:tr w:rsidR="00E609C2" w:rsidRPr="00BD08FD" w14:paraId="65C92801" w14:textId="77777777">
        <w:trPr>
          <w:jc w:val="center"/>
        </w:trPr>
        <w:tc>
          <w:tcPr>
            <w:tcW w:w="895" w:type="dxa"/>
          </w:tcPr>
          <w:p w14:paraId="32A3D631" w14:textId="77777777" w:rsidR="00E609C2" w:rsidRPr="00BD08FD" w:rsidRDefault="00E609C2">
            <w:pPr>
              <w:pStyle w:val="TAR"/>
            </w:pPr>
            <w:r w:rsidRPr="00BD08FD">
              <w:t xml:space="preserve">   133</w:t>
            </w:r>
          </w:p>
        </w:tc>
        <w:tc>
          <w:tcPr>
            <w:tcW w:w="895" w:type="dxa"/>
          </w:tcPr>
          <w:p w14:paraId="525CF40F" w14:textId="77777777" w:rsidR="00E609C2" w:rsidRPr="00BD08FD" w:rsidRDefault="00E609C2">
            <w:pPr>
              <w:pStyle w:val="TAR"/>
            </w:pPr>
            <w:r w:rsidRPr="00BD08FD">
              <w:t xml:space="preserve"> 143</w:t>
            </w:r>
          </w:p>
        </w:tc>
        <w:tc>
          <w:tcPr>
            <w:tcW w:w="895" w:type="dxa"/>
          </w:tcPr>
          <w:p w14:paraId="530BD09E" w14:textId="77777777" w:rsidR="00E609C2" w:rsidRPr="00BD08FD" w:rsidRDefault="00E609C2">
            <w:pPr>
              <w:pStyle w:val="TAR"/>
            </w:pPr>
            <w:r w:rsidRPr="00BD08FD">
              <w:t xml:space="preserve"> 170</w:t>
            </w:r>
          </w:p>
        </w:tc>
        <w:tc>
          <w:tcPr>
            <w:tcW w:w="895" w:type="dxa"/>
          </w:tcPr>
          <w:p w14:paraId="074F3031" w14:textId="77777777" w:rsidR="00E609C2" w:rsidRPr="00BD08FD" w:rsidRDefault="00E609C2">
            <w:pPr>
              <w:pStyle w:val="TAR"/>
            </w:pPr>
            <w:r w:rsidRPr="00BD08FD">
              <w:t xml:space="preserve"> 171</w:t>
            </w:r>
          </w:p>
        </w:tc>
        <w:tc>
          <w:tcPr>
            <w:tcW w:w="895" w:type="dxa"/>
          </w:tcPr>
          <w:p w14:paraId="03F885C5" w14:textId="77777777" w:rsidR="00E609C2" w:rsidRPr="00BD08FD" w:rsidRDefault="00E609C2">
            <w:pPr>
              <w:pStyle w:val="TAR"/>
            </w:pPr>
            <w:r w:rsidRPr="00BD08FD">
              <w:t xml:space="preserve"> 181</w:t>
            </w:r>
          </w:p>
        </w:tc>
        <w:tc>
          <w:tcPr>
            <w:tcW w:w="895" w:type="dxa"/>
          </w:tcPr>
          <w:p w14:paraId="7030925B" w14:textId="77777777" w:rsidR="00E609C2" w:rsidRPr="00BD08FD" w:rsidRDefault="00E609C2">
            <w:pPr>
              <w:pStyle w:val="TAR"/>
            </w:pPr>
            <w:r w:rsidRPr="00BD08FD">
              <w:t xml:space="preserve"> 180</w:t>
            </w:r>
          </w:p>
        </w:tc>
        <w:tc>
          <w:tcPr>
            <w:tcW w:w="895" w:type="dxa"/>
          </w:tcPr>
          <w:p w14:paraId="126BAB51" w14:textId="77777777" w:rsidR="00E609C2" w:rsidRPr="00BD08FD" w:rsidRDefault="00E609C2">
            <w:pPr>
              <w:pStyle w:val="TAR"/>
            </w:pPr>
            <w:r w:rsidRPr="00BD08FD">
              <w:t xml:space="preserve"> 182</w:t>
            </w:r>
          </w:p>
        </w:tc>
        <w:tc>
          <w:tcPr>
            <w:tcW w:w="895" w:type="dxa"/>
          </w:tcPr>
          <w:p w14:paraId="4797F873" w14:textId="77777777" w:rsidR="00E609C2" w:rsidRPr="00BD08FD" w:rsidRDefault="00E609C2">
            <w:pPr>
              <w:pStyle w:val="TAR"/>
            </w:pPr>
            <w:r w:rsidRPr="00BD08FD">
              <w:t xml:space="preserve"> 172</w:t>
            </w:r>
          </w:p>
        </w:tc>
        <w:tc>
          <w:tcPr>
            <w:tcW w:w="895" w:type="dxa"/>
          </w:tcPr>
          <w:p w14:paraId="2C232C32" w14:textId="77777777" w:rsidR="00E609C2" w:rsidRPr="00BD08FD" w:rsidRDefault="00E609C2">
            <w:pPr>
              <w:pStyle w:val="TAR"/>
            </w:pPr>
            <w:r w:rsidRPr="00BD08FD">
              <w:t xml:space="preserve"> 184</w:t>
            </w:r>
          </w:p>
        </w:tc>
        <w:tc>
          <w:tcPr>
            <w:tcW w:w="895" w:type="dxa"/>
          </w:tcPr>
          <w:p w14:paraId="5C633A87" w14:textId="77777777" w:rsidR="00E609C2" w:rsidRPr="00BD08FD" w:rsidRDefault="00E609C2">
            <w:pPr>
              <w:pStyle w:val="TAR"/>
            </w:pPr>
            <w:r w:rsidRPr="00BD08FD">
              <w:t xml:space="preserve"> 174</w:t>
            </w:r>
          </w:p>
        </w:tc>
      </w:tr>
      <w:tr w:rsidR="00E609C2" w:rsidRPr="00BD08FD" w14:paraId="17247BA6" w14:textId="77777777">
        <w:trPr>
          <w:jc w:val="center"/>
        </w:trPr>
        <w:tc>
          <w:tcPr>
            <w:tcW w:w="895" w:type="dxa"/>
          </w:tcPr>
          <w:p w14:paraId="71109BD5" w14:textId="77777777" w:rsidR="00E609C2" w:rsidRPr="00BD08FD" w:rsidRDefault="00E609C2">
            <w:pPr>
              <w:pStyle w:val="TAR"/>
            </w:pPr>
            <w:r w:rsidRPr="00BD08FD">
              <w:t xml:space="preserve">   173</w:t>
            </w:r>
          </w:p>
        </w:tc>
        <w:tc>
          <w:tcPr>
            <w:tcW w:w="895" w:type="dxa"/>
          </w:tcPr>
          <w:p w14:paraId="253722AE" w14:textId="77777777" w:rsidR="00E609C2" w:rsidRPr="00BD08FD" w:rsidRDefault="00E609C2">
            <w:pPr>
              <w:pStyle w:val="TAR"/>
            </w:pPr>
            <w:r w:rsidRPr="00BD08FD">
              <w:t xml:space="preserve"> 183</w:t>
            </w:r>
          </w:p>
        </w:tc>
        <w:tc>
          <w:tcPr>
            <w:tcW w:w="895" w:type="dxa"/>
          </w:tcPr>
          <w:p w14:paraId="4F3A410E" w14:textId="77777777" w:rsidR="00E609C2" w:rsidRPr="00BD08FD" w:rsidRDefault="00E609C2">
            <w:pPr>
              <w:pStyle w:val="TAR"/>
            </w:pPr>
            <w:r w:rsidRPr="00BD08FD">
              <w:t xml:space="preserve"> 190</w:t>
            </w:r>
          </w:p>
        </w:tc>
        <w:tc>
          <w:tcPr>
            <w:tcW w:w="895" w:type="dxa"/>
          </w:tcPr>
          <w:p w14:paraId="08DE99BF" w14:textId="77777777" w:rsidR="00E609C2" w:rsidRPr="00BD08FD" w:rsidRDefault="00E609C2">
            <w:pPr>
              <w:pStyle w:val="TAR"/>
            </w:pPr>
            <w:r w:rsidRPr="00BD08FD">
              <w:t xml:space="preserve"> 191</w:t>
            </w:r>
          </w:p>
        </w:tc>
        <w:tc>
          <w:tcPr>
            <w:tcW w:w="895" w:type="dxa"/>
          </w:tcPr>
          <w:p w14:paraId="5EBCD7D4" w14:textId="77777777" w:rsidR="00E609C2" w:rsidRPr="00BD08FD" w:rsidRDefault="00E609C2">
            <w:pPr>
              <w:pStyle w:val="TAR"/>
            </w:pPr>
            <w:r w:rsidRPr="00BD08FD">
              <w:t xml:space="preserve"> 185</w:t>
            </w:r>
          </w:p>
        </w:tc>
        <w:tc>
          <w:tcPr>
            <w:tcW w:w="895" w:type="dxa"/>
          </w:tcPr>
          <w:p w14:paraId="0DB0B6A3" w14:textId="77777777" w:rsidR="00E609C2" w:rsidRPr="00BD08FD" w:rsidRDefault="00E609C2">
            <w:pPr>
              <w:pStyle w:val="TAR"/>
            </w:pPr>
            <w:r w:rsidRPr="00BD08FD">
              <w:t xml:space="preserve"> 193</w:t>
            </w:r>
          </w:p>
        </w:tc>
        <w:tc>
          <w:tcPr>
            <w:tcW w:w="895" w:type="dxa"/>
          </w:tcPr>
          <w:p w14:paraId="4F5B3DCA" w14:textId="77777777" w:rsidR="00E609C2" w:rsidRPr="00BD08FD" w:rsidRDefault="00E609C2">
            <w:pPr>
              <w:pStyle w:val="TAR"/>
            </w:pPr>
            <w:r w:rsidRPr="00BD08FD">
              <w:t xml:space="preserve"> 175</w:t>
            </w:r>
          </w:p>
        </w:tc>
        <w:tc>
          <w:tcPr>
            <w:tcW w:w="895" w:type="dxa"/>
          </w:tcPr>
          <w:p w14:paraId="7A5E5F85" w14:textId="77777777" w:rsidR="00E609C2" w:rsidRPr="00BD08FD" w:rsidRDefault="00E609C2">
            <w:pPr>
              <w:pStyle w:val="TAR"/>
            </w:pPr>
            <w:r w:rsidRPr="00BD08FD">
              <w:t xml:space="preserve"> 192</w:t>
            </w:r>
          </w:p>
        </w:tc>
        <w:tc>
          <w:tcPr>
            <w:tcW w:w="895" w:type="dxa"/>
          </w:tcPr>
          <w:p w14:paraId="11837C29" w14:textId="77777777" w:rsidR="00E609C2" w:rsidRPr="00BD08FD" w:rsidRDefault="00E609C2">
            <w:pPr>
              <w:pStyle w:val="TAR"/>
            </w:pPr>
            <w:r w:rsidRPr="00BD08FD">
              <w:t xml:space="preserve"> 176</w:t>
            </w:r>
          </w:p>
        </w:tc>
        <w:tc>
          <w:tcPr>
            <w:tcW w:w="895" w:type="dxa"/>
          </w:tcPr>
          <w:p w14:paraId="7C3EFAB2" w14:textId="77777777" w:rsidR="00E609C2" w:rsidRPr="00BD08FD" w:rsidRDefault="00E609C2">
            <w:pPr>
              <w:pStyle w:val="TAR"/>
            </w:pPr>
            <w:r w:rsidRPr="00BD08FD">
              <w:t xml:space="preserve"> 186</w:t>
            </w:r>
          </w:p>
        </w:tc>
      </w:tr>
      <w:tr w:rsidR="00E609C2" w:rsidRPr="00BD08FD" w14:paraId="40723D34" w14:textId="77777777">
        <w:trPr>
          <w:jc w:val="center"/>
        </w:trPr>
        <w:tc>
          <w:tcPr>
            <w:tcW w:w="895" w:type="dxa"/>
          </w:tcPr>
          <w:p w14:paraId="6DA841E1" w14:textId="77777777" w:rsidR="00E609C2" w:rsidRPr="00BD08FD" w:rsidRDefault="00E609C2">
            <w:pPr>
              <w:pStyle w:val="TAR"/>
            </w:pPr>
            <w:r w:rsidRPr="00BD08FD">
              <w:t xml:space="preserve">   38</w:t>
            </w:r>
          </w:p>
        </w:tc>
        <w:tc>
          <w:tcPr>
            <w:tcW w:w="895" w:type="dxa"/>
          </w:tcPr>
          <w:p w14:paraId="6AF445E1" w14:textId="77777777" w:rsidR="00E609C2" w:rsidRPr="00BD08FD" w:rsidRDefault="00E609C2">
            <w:pPr>
              <w:pStyle w:val="TAR"/>
            </w:pPr>
            <w:r w:rsidRPr="00BD08FD">
              <w:t xml:space="preserve"> 39</w:t>
            </w:r>
          </w:p>
        </w:tc>
        <w:tc>
          <w:tcPr>
            <w:tcW w:w="895" w:type="dxa"/>
          </w:tcPr>
          <w:p w14:paraId="3829AD5E" w14:textId="77777777" w:rsidR="00E609C2" w:rsidRPr="00BD08FD" w:rsidRDefault="00E609C2">
            <w:pPr>
              <w:pStyle w:val="TAR"/>
            </w:pPr>
            <w:r w:rsidRPr="00BD08FD">
              <w:t xml:space="preserve"> 49</w:t>
            </w:r>
          </w:p>
        </w:tc>
        <w:tc>
          <w:tcPr>
            <w:tcW w:w="895" w:type="dxa"/>
          </w:tcPr>
          <w:p w14:paraId="31ECC6E4" w14:textId="77777777" w:rsidR="00E609C2" w:rsidRPr="00BD08FD" w:rsidRDefault="00E609C2">
            <w:pPr>
              <w:pStyle w:val="TAR"/>
            </w:pPr>
            <w:r w:rsidRPr="00BD08FD">
              <w:t xml:space="preserve"> 48</w:t>
            </w:r>
          </w:p>
        </w:tc>
        <w:tc>
          <w:tcPr>
            <w:tcW w:w="895" w:type="dxa"/>
          </w:tcPr>
          <w:p w14:paraId="6396E734" w14:textId="77777777" w:rsidR="00E609C2" w:rsidRPr="00BD08FD" w:rsidRDefault="00E609C2">
            <w:pPr>
              <w:pStyle w:val="TAR"/>
            </w:pPr>
            <w:r w:rsidRPr="00BD08FD">
              <w:t xml:space="preserve"> 50</w:t>
            </w:r>
          </w:p>
        </w:tc>
        <w:tc>
          <w:tcPr>
            <w:tcW w:w="895" w:type="dxa"/>
          </w:tcPr>
          <w:p w14:paraId="2F308F95" w14:textId="77777777" w:rsidR="00E609C2" w:rsidRPr="00BD08FD" w:rsidRDefault="00E609C2">
            <w:pPr>
              <w:pStyle w:val="TAR"/>
            </w:pPr>
            <w:r w:rsidRPr="00BD08FD">
              <w:t xml:space="preserve"> 40</w:t>
            </w:r>
          </w:p>
        </w:tc>
        <w:tc>
          <w:tcPr>
            <w:tcW w:w="895" w:type="dxa"/>
          </w:tcPr>
          <w:p w14:paraId="75010ADC" w14:textId="77777777" w:rsidR="00E609C2" w:rsidRPr="00BD08FD" w:rsidRDefault="00E609C2">
            <w:pPr>
              <w:pStyle w:val="TAR"/>
            </w:pPr>
            <w:r w:rsidRPr="00BD08FD">
              <w:t xml:space="preserve"> 52</w:t>
            </w:r>
          </w:p>
        </w:tc>
        <w:tc>
          <w:tcPr>
            <w:tcW w:w="895" w:type="dxa"/>
          </w:tcPr>
          <w:p w14:paraId="440AA1EB" w14:textId="77777777" w:rsidR="00E609C2" w:rsidRPr="00BD08FD" w:rsidRDefault="00E609C2">
            <w:pPr>
              <w:pStyle w:val="TAR"/>
            </w:pPr>
            <w:r w:rsidRPr="00BD08FD">
              <w:t xml:space="preserve"> 42</w:t>
            </w:r>
          </w:p>
        </w:tc>
        <w:tc>
          <w:tcPr>
            <w:tcW w:w="895" w:type="dxa"/>
          </w:tcPr>
          <w:p w14:paraId="66F281EB" w14:textId="77777777" w:rsidR="00E609C2" w:rsidRPr="00BD08FD" w:rsidRDefault="00E609C2">
            <w:pPr>
              <w:pStyle w:val="TAR"/>
            </w:pPr>
            <w:r w:rsidRPr="00BD08FD">
              <w:t xml:space="preserve"> 41</w:t>
            </w:r>
          </w:p>
        </w:tc>
        <w:tc>
          <w:tcPr>
            <w:tcW w:w="895" w:type="dxa"/>
          </w:tcPr>
          <w:p w14:paraId="006F1481" w14:textId="77777777" w:rsidR="00E609C2" w:rsidRPr="00BD08FD" w:rsidRDefault="00E609C2">
            <w:pPr>
              <w:pStyle w:val="TAR"/>
            </w:pPr>
            <w:r w:rsidRPr="00BD08FD">
              <w:t xml:space="preserve"> 51</w:t>
            </w:r>
          </w:p>
        </w:tc>
      </w:tr>
      <w:tr w:rsidR="00E609C2" w:rsidRPr="00BD08FD" w14:paraId="57FB187F" w14:textId="77777777">
        <w:trPr>
          <w:jc w:val="center"/>
        </w:trPr>
        <w:tc>
          <w:tcPr>
            <w:tcW w:w="895" w:type="dxa"/>
          </w:tcPr>
          <w:p w14:paraId="79A2D166" w14:textId="77777777" w:rsidR="00E609C2" w:rsidRPr="00BD08FD" w:rsidRDefault="00E609C2">
            <w:pPr>
              <w:pStyle w:val="TAR"/>
            </w:pPr>
            <w:r w:rsidRPr="00BD08FD">
              <w:t xml:space="preserve">   58</w:t>
            </w:r>
          </w:p>
        </w:tc>
        <w:tc>
          <w:tcPr>
            <w:tcW w:w="895" w:type="dxa"/>
          </w:tcPr>
          <w:p w14:paraId="764835BB" w14:textId="77777777" w:rsidR="00E609C2" w:rsidRPr="00BD08FD" w:rsidRDefault="00E609C2">
            <w:pPr>
              <w:pStyle w:val="TAR"/>
            </w:pPr>
            <w:r w:rsidRPr="00BD08FD">
              <w:t xml:space="preserve"> 59</w:t>
            </w:r>
          </w:p>
        </w:tc>
        <w:tc>
          <w:tcPr>
            <w:tcW w:w="895" w:type="dxa"/>
          </w:tcPr>
          <w:p w14:paraId="4B42348E" w14:textId="77777777" w:rsidR="00E609C2" w:rsidRPr="00BD08FD" w:rsidRDefault="00E609C2">
            <w:pPr>
              <w:pStyle w:val="TAR"/>
            </w:pPr>
            <w:r w:rsidRPr="00BD08FD">
              <w:t xml:space="preserve"> 53</w:t>
            </w:r>
          </w:p>
        </w:tc>
        <w:tc>
          <w:tcPr>
            <w:tcW w:w="895" w:type="dxa"/>
          </w:tcPr>
          <w:p w14:paraId="45E6FB89" w14:textId="77777777" w:rsidR="00E609C2" w:rsidRPr="00BD08FD" w:rsidRDefault="00E609C2">
            <w:pPr>
              <w:pStyle w:val="TAR"/>
            </w:pPr>
            <w:r w:rsidRPr="00BD08FD">
              <w:t xml:space="preserve"> 61</w:t>
            </w:r>
          </w:p>
        </w:tc>
        <w:tc>
          <w:tcPr>
            <w:tcW w:w="895" w:type="dxa"/>
          </w:tcPr>
          <w:p w14:paraId="494C8957" w14:textId="77777777" w:rsidR="00E609C2" w:rsidRPr="00BD08FD" w:rsidRDefault="00E609C2">
            <w:pPr>
              <w:pStyle w:val="TAR"/>
            </w:pPr>
            <w:r w:rsidRPr="00BD08FD">
              <w:t xml:space="preserve"> 43</w:t>
            </w:r>
          </w:p>
        </w:tc>
        <w:tc>
          <w:tcPr>
            <w:tcW w:w="895" w:type="dxa"/>
          </w:tcPr>
          <w:p w14:paraId="183DAEE4" w14:textId="77777777" w:rsidR="00E609C2" w:rsidRPr="00BD08FD" w:rsidRDefault="00E609C2">
            <w:pPr>
              <w:pStyle w:val="TAR"/>
            </w:pPr>
            <w:r w:rsidRPr="00BD08FD">
              <w:t xml:space="preserve"> 60</w:t>
            </w:r>
          </w:p>
        </w:tc>
        <w:tc>
          <w:tcPr>
            <w:tcW w:w="895" w:type="dxa"/>
          </w:tcPr>
          <w:p w14:paraId="116B23F8" w14:textId="77777777" w:rsidR="00E609C2" w:rsidRPr="00BD08FD" w:rsidRDefault="00E609C2">
            <w:pPr>
              <w:pStyle w:val="TAR"/>
            </w:pPr>
            <w:r w:rsidRPr="00BD08FD">
              <w:t xml:space="preserve"> 44</w:t>
            </w:r>
          </w:p>
        </w:tc>
        <w:tc>
          <w:tcPr>
            <w:tcW w:w="895" w:type="dxa"/>
          </w:tcPr>
          <w:p w14:paraId="564F8AFA" w14:textId="77777777" w:rsidR="00E609C2" w:rsidRPr="00BD08FD" w:rsidRDefault="00E609C2">
            <w:pPr>
              <w:pStyle w:val="TAR"/>
            </w:pPr>
            <w:r w:rsidRPr="00BD08FD">
              <w:t xml:space="preserve"> 54</w:t>
            </w:r>
          </w:p>
        </w:tc>
        <w:tc>
          <w:tcPr>
            <w:tcW w:w="895" w:type="dxa"/>
          </w:tcPr>
          <w:p w14:paraId="44938744" w14:textId="77777777" w:rsidR="00E609C2" w:rsidRPr="00BD08FD" w:rsidRDefault="00E609C2">
            <w:pPr>
              <w:pStyle w:val="TAR"/>
            </w:pPr>
            <w:r w:rsidRPr="00BD08FD">
              <w:t xml:space="preserve"> 194</w:t>
            </w:r>
          </w:p>
        </w:tc>
        <w:tc>
          <w:tcPr>
            <w:tcW w:w="895" w:type="dxa"/>
          </w:tcPr>
          <w:p w14:paraId="6AB90B80" w14:textId="77777777" w:rsidR="00E609C2" w:rsidRPr="00BD08FD" w:rsidRDefault="00E609C2">
            <w:pPr>
              <w:pStyle w:val="TAR"/>
            </w:pPr>
            <w:r w:rsidRPr="00BD08FD">
              <w:t xml:space="preserve"> 179</w:t>
            </w:r>
          </w:p>
        </w:tc>
      </w:tr>
      <w:tr w:rsidR="00E609C2" w:rsidRPr="00BD08FD" w14:paraId="7313D3A4" w14:textId="77777777">
        <w:trPr>
          <w:jc w:val="center"/>
        </w:trPr>
        <w:tc>
          <w:tcPr>
            <w:tcW w:w="895" w:type="dxa"/>
          </w:tcPr>
          <w:p w14:paraId="56E7A8A9" w14:textId="77777777" w:rsidR="00E609C2" w:rsidRPr="00BD08FD" w:rsidRDefault="00E609C2">
            <w:pPr>
              <w:pStyle w:val="TAR"/>
            </w:pPr>
            <w:r w:rsidRPr="00BD08FD">
              <w:t xml:space="preserve">   189</w:t>
            </w:r>
          </w:p>
        </w:tc>
        <w:tc>
          <w:tcPr>
            <w:tcW w:w="895" w:type="dxa"/>
          </w:tcPr>
          <w:p w14:paraId="103E4426" w14:textId="77777777" w:rsidR="00E609C2" w:rsidRPr="00BD08FD" w:rsidRDefault="00E609C2">
            <w:pPr>
              <w:pStyle w:val="TAR"/>
            </w:pPr>
            <w:r w:rsidRPr="00BD08FD">
              <w:t xml:space="preserve"> 196</w:t>
            </w:r>
          </w:p>
        </w:tc>
        <w:tc>
          <w:tcPr>
            <w:tcW w:w="895" w:type="dxa"/>
          </w:tcPr>
          <w:p w14:paraId="3FC916BC" w14:textId="77777777" w:rsidR="00E609C2" w:rsidRPr="00BD08FD" w:rsidRDefault="00E609C2">
            <w:pPr>
              <w:pStyle w:val="TAR"/>
            </w:pPr>
            <w:r w:rsidRPr="00BD08FD">
              <w:t xml:space="preserve"> 177</w:t>
            </w:r>
          </w:p>
        </w:tc>
        <w:tc>
          <w:tcPr>
            <w:tcW w:w="895" w:type="dxa"/>
          </w:tcPr>
          <w:p w14:paraId="2079F53A" w14:textId="77777777" w:rsidR="00E609C2" w:rsidRPr="00BD08FD" w:rsidRDefault="00E609C2">
            <w:pPr>
              <w:pStyle w:val="TAR"/>
            </w:pPr>
            <w:r w:rsidRPr="00BD08FD">
              <w:t xml:space="preserve"> 195</w:t>
            </w:r>
          </w:p>
        </w:tc>
        <w:tc>
          <w:tcPr>
            <w:tcW w:w="895" w:type="dxa"/>
          </w:tcPr>
          <w:p w14:paraId="01C17E20" w14:textId="77777777" w:rsidR="00E609C2" w:rsidRPr="00BD08FD" w:rsidRDefault="00E609C2">
            <w:pPr>
              <w:pStyle w:val="TAR"/>
            </w:pPr>
            <w:r w:rsidRPr="00BD08FD">
              <w:t xml:space="preserve"> 178</w:t>
            </w:r>
          </w:p>
        </w:tc>
        <w:tc>
          <w:tcPr>
            <w:tcW w:w="895" w:type="dxa"/>
          </w:tcPr>
          <w:p w14:paraId="7710531C" w14:textId="77777777" w:rsidR="00E609C2" w:rsidRPr="00BD08FD" w:rsidRDefault="00E609C2">
            <w:pPr>
              <w:pStyle w:val="TAR"/>
            </w:pPr>
            <w:r w:rsidRPr="00BD08FD">
              <w:t xml:space="preserve"> 187</w:t>
            </w:r>
          </w:p>
        </w:tc>
        <w:tc>
          <w:tcPr>
            <w:tcW w:w="895" w:type="dxa"/>
          </w:tcPr>
          <w:p w14:paraId="48514FEF" w14:textId="77777777" w:rsidR="00E609C2" w:rsidRPr="00BD08FD" w:rsidRDefault="00E609C2">
            <w:pPr>
              <w:pStyle w:val="TAR"/>
            </w:pPr>
            <w:r w:rsidRPr="00BD08FD">
              <w:t xml:space="preserve"> 188</w:t>
            </w:r>
          </w:p>
        </w:tc>
        <w:tc>
          <w:tcPr>
            <w:tcW w:w="895" w:type="dxa"/>
          </w:tcPr>
          <w:p w14:paraId="727470D8" w14:textId="77777777" w:rsidR="00E609C2" w:rsidRPr="00BD08FD" w:rsidRDefault="00E609C2">
            <w:pPr>
              <w:pStyle w:val="TAR"/>
            </w:pPr>
            <w:r w:rsidRPr="00BD08FD">
              <w:t xml:space="preserve"> 151</w:t>
            </w:r>
          </w:p>
        </w:tc>
        <w:tc>
          <w:tcPr>
            <w:tcW w:w="895" w:type="dxa"/>
          </w:tcPr>
          <w:p w14:paraId="7819F352" w14:textId="77777777" w:rsidR="00E609C2" w:rsidRPr="00BD08FD" w:rsidRDefault="00E609C2">
            <w:pPr>
              <w:pStyle w:val="TAR"/>
            </w:pPr>
            <w:r w:rsidRPr="00BD08FD">
              <w:t xml:space="preserve"> 136</w:t>
            </w:r>
          </w:p>
        </w:tc>
        <w:tc>
          <w:tcPr>
            <w:tcW w:w="895" w:type="dxa"/>
          </w:tcPr>
          <w:p w14:paraId="16987D83" w14:textId="77777777" w:rsidR="00E609C2" w:rsidRPr="00BD08FD" w:rsidRDefault="00E609C2">
            <w:pPr>
              <w:pStyle w:val="TAR"/>
            </w:pPr>
            <w:r w:rsidRPr="00BD08FD">
              <w:t xml:space="preserve"> 146</w:t>
            </w:r>
          </w:p>
        </w:tc>
      </w:tr>
      <w:tr w:rsidR="00E609C2" w:rsidRPr="00BD08FD" w14:paraId="217BECFB" w14:textId="77777777">
        <w:trPr>
          <w:jc w:val="center"/>
        </w:trPr>
        <w:tc>
          <w:tcPr>
            <w:tcW w:w="895" w:type="dxa"/>
          </w:tcPr>
          <w:p w14:paraId="5AAB3E9A" w14:textId="77777777" w:rsidR="00E609C2" w:rsidRPr="00BD08FD" w:rsidRDefault="00E609C2">
            <w:pPr>
              <w:pStyle w:val="TAR"/>
            </w:pPr>
            <w:r w:rsidRPr="00BD08FD">
              <w:t xml:space="preserve">   153</w:t>
            </w:r>
          </w:p>
        </w:tc>
        <w:tc>
          <w:tcPr>
            <w:tcW w:w="895" w:type="dxa"/>
          </w:tcPr>
          <w:p w14:paraId="768D75E1" w14:textId="77777777" w:rsidR="00E609C2" w:rsidRPr="00BD08FD" w:rsidRDefault="00E609C2">
            <w:pPr>
              <w:pStyle w:val="TAR"/>
            </w:pPr>
            <w:r w:rsidRPr="00BD08FD">
              <w:t xml:space="preserve"> 134</w:t>
            </w:r>
          </w:p>
        </w:tc>
        <w:tc>
          <w:tcPr>
            <w:tcW w:w="895" w:type="dxa"/>
          </w:tcPr>
          <w:p w14:paraId="2BF03412" w14:textId="77777777" w:rsidR="00E609C2" w:rsidRPr="00BD08FD" w:rsidRDefault="00E609C2">
            <w:pPr>
              <w:pStyle w:val="TAR"/>
            </w:pPr>
            <w:r w:rsidRPr="00BD08FD">
              <w:t xml:space="preserve"> 152</w:t>
            </w:r>
          </w:p>
        </w:tc>
        <w:tc>
          <w:tcPr>
            <w:tcW w:w="895" w:type="dxa"/>
          </w:tcPr>
          <w:p w14:paraId="390A6FC8" w14:textId="77777777" w:rsidR="00E609C2" w:rsidRPr="00BD08FD" w:rsidRDefault="00E609C2">
            <w:pPr>
              <w:pStyle w:val="TAR"/>
            </w:pPr>
            <w:r w:rsidRPr="00BD08FD">
              <w:t xml:space="preserve"> 135</w:t>
            </w:r>
          </w:p>
        </w:tc>
        <w:tc>
          <w:tcPr>
            <w:tcW w:w="895" w:type="dxa"/>
          </w:tcPr>
          <w:p w14:paraId="606F0BF1" w14:textId="77777777" w:rsidR="00E609C2" w:rsidRPr="00BD08FD" w:rsidRDefault="00E609C2">
            <w:pPr>
              <w:pStyle w:val="TAR"/>
            </w:pPr>
            <w:r w:rsidRPr="00BD08FD">
              <w:t xml:space="preserve"> 144</w:t>
            </w:r>
          </w:p>
        </w:tc>
        <w:tc>
          <w:tcPr>
            <w:tcW w:w="895" w:type="dxa"/>
          </w:tcPr>
          <w:p w14:paraId="1F2A16E9" w14:textId="77777777" w:rsidR="00E609C2" w:rsidRPr="00BD08FD" w:rsidRDefault="00E609C2">
            <w:pPr>
              <w:pStyle w:val="TAR"/>
            </w:pPr>
            <w:r w:rsidRPr="00BD08FD">
              <w:t xml:space="preserve"> 145</w:t>
            </w:r>
          </w:p>
        </w:tc>
        <w:tc>
          <w:tcPr>
            <w:tcW w:w="895" w:type="dxa"/>
          </w:tcPr>
          <w:p w14:paraId="2CBDB3E0" w14:textId="77777777" w:rsidR="00E609C2" w:rsidRPr="00BD08FD" w:rsidRDefault="00E609C2">
            <w:pPr>
              <w:pStyle w:val="TAR"/>
            </w:pPr>
            <w:r w:rsidRPr="00BD08FD">
              <w:t xml:space="preserve"> 105</w:t>
            </w:r>
          </w:p>
        </w:tc>
        <w:tc>
          <w:tcPr>
            <w:tcW w:w="895" w:type="dxa"/>
          </w:tcPr>
          <w:p w14:paraId="04AA59F1" w14:textId="77777777" w:rsidR="00E609C2" w:rsidRPr="00BD08FD" w:rsidRDefault="00E609C2">
            <w:pPr>
              <w:pStyle w:val="TAR"/>
            </w:pPr>
            <w:r w:rsidRPr="00BD08FD">
              <w:t xml:space="preserve"> 90</w:t>
            </w:r>
          </w:p>
        </w:tc>
        <w:tc>
          <w:tcPr>
            <w:tcW w:w="895" w:type="dxa"/>
          </w:tcPr>
          <w:p w14:paraId="1649238F" w14:textId="77777777" w:rsidR="00E609C2" w:rsidRPr="00BD08FD" w:rsidRDefault="00E609C2">
            <w:pPr>
              <w:pStyle w:val="TAR"/>
            </w:pPr>
            <w:r w:rsidRPr="00BD08FD">
              <w:t xml:space="preserve"> 100</w:t>
            </w:r>
          </w:p>
        </w:tc>
        <w:tc>
          <w:tcPr>
            <w:tcW w:w="895" w:type="dxa"/>
          </w:tcPr>
          <w:p w14:paraId="0EE5D07C" w14:textId="77777777" w:rsidR="00E609C2" w:rsidRPr="00BD08FD" w:rsidRDefault="00E609C2">
            <w:pPr>
              <w:pStyle w:val="TAR"/>
            </w:pPr>
            <w:r w:rsidRPr="00BD08FD">
              <w:t xml:space="preserve"> 107</w:t>
            </w:r>
          </w:p>
        </w:tc>
      </w:tr>
      <w:tr w:rsidR="00E609C2" w:rsidRPr="00BD08FD" w14:paraId="087CA505" w14:textId="77777777">
        <w:trPr>
          <w:jc w:val="center"/>
        </w:trPr>
        <w:tc>
          <w:tcPr>
            <w:tcW w:w="895" w:type="dxa"/>
          </w:tcPr>
          <w:p w14:paraId="2A3F1B0C" w14:textId="77777777" w:rsidR="00E609C2" w:rsidRPr="00BD08FD" w:rsidRDefault="00E609C2">
            <w:pPr>
              <w:pStyle w:val="TAR"/>
            </w:pPr>
            <w:r w:rsidRPr="00BD08FD">
              <w:t xml:space="preserve">   88</w:t>
            </w:r>
          </w:p>
        </w:tc>
        <w:tc>
          <w:tcPr>
            <w:tcW w:w="895" w:type="dxa"/>
          </w:tcPr>
          <w:p w14:paraId="51FD683C" w14:textId="77777777" w:rsidR="00E609C2" w:rsidRPr="00BD08FD" w:rsidRDefault="00E609C2">
            <w:pPr>
              <w:pStyle w:val="TAR"/>
            </w:pPr>
            <w:r w:rsidRPr="00BD08FD">
              <w:t xml:space="preserve"> 106</w:t>
            </w:r>
          </w:p>
        </w:tc>
        <w:tc>
          <w:tcPr>
            <w:tcW w:w="895" w:type="dxa"/>
          </w:tcPr>
          <w:p w14:paraId="0194AD94" w14:textId="77777777" w:rsidR="00E609C2" w:rsidRPr="00BD08FD" w:rsidRDefault="00E609C2">
            <w:pPr>
              <w:pStyle w:val="TAR"/>
            </w:pPr>
            <w:r w:rsidRPr="00BD08FD">
              <w:t xml:space="preserve"> 89</w:t>
            </w:r>
          </w:p>
        </w:tc>
        <w:tc>
          <w:tcPr>
            <w:tcW w:w="895" w:type="dxa"/>
          </w:tcPr>
          <w:p w14:paraId="3FD3A9D5" w14:textId="77777777" w:rsidR="00E609C2" w:rsidRPr="00BD08FD" w:rsidRDefault="00E609C2">
            <w:pPr>
              <w:pStyle w:val="TAR"/>
            </w:pPr>
            <w:r w:rsidRPr="00BD08FD">
              <w:t xml:space="preserve"> 98</w:t>
            </w:r>
          </w:p>
        </w:tc>
        <w:tc>
          <w:tcPr>
            <w:tcW w:w="895" w:type="dxa"/>
          </w:tcPr>
          <w:p w14:paraId="36272A85" w14:textId="77777777" w:rsidR="00E609C2" w:rsidRPr="00BD08FD" w:rsidRDefault="00E609C2">
            <w:pPr>
              <w:pStyle w:val="TAR"/>
            </w:pPr>
            <w:r w:rsidRPr="00BD08FD">
              <w:t xml:space="preserve"> 99</w:t>
            </w:r>
          </w:p>
        </w:tc>
        <w:tc>
          <w:tcPr>
            <w:tcW w:w="895" w:type="dxa"/>
          </w:tcPr>
          <w:p w14:paraId="179702F7" w14:textId="77777777" w:rsidR="00E609C2" w:rsidRPr="00BD08FD" w:rsidRDefault="00E609C2">
            <w:pPr>
              <w:pStyle w:val="TAR"/>
            </w:pPr>
            <w:r w:rsidRPr="00BD08FD">
              <w:t xml:space="preserve"> 62</w:t>
            </w:r>
          </w:p>
        </w:tc>
        <w:tc>
          <w:tcPr>
            <w:tcW w:w="895" w:type="dxa"/>
          </w:tcPr>
          <w:p w14:paraId="17597E9F" w14:textId="77777777" w:rsidR="00E609C2" w:rsidRPr="00BD08FD" w:rsidRDefault="00E609C2">
            <w:pPr>
              <w:pStyle w:val="TAR"/>
            </w:pPr>
            <w:r w:rsidRPr="00BD08FD">
              <w:t xml:space="preserve"> 47</w:t>
            </w:r>
          </w:p>
        </w:tc>
        <w:tc>
          <w:tcPr>
            <w:tcW w:w="895" w:type="dxa"/>
          </w:tcPr>
          <w:p w14:paraId="5F5B58C6" w14:textId="77777777" w:rsidR="00E609C2" w:rsidRPr="00BD08FD" w:rsidRDefault="00E609C2">
            <w:pPr>
              <w:pStyle w:val="TAR"/>
            </w:pPr>
            <w:r w:rsidRPr="00BD08FD">
              <w:t xml:space="preserve"> 57</w:t>
            </w:r>
          </w:p>
        </w:tc>
        <w:tc>
          <w:tcPr>
            <w:tcW w:w="895" w:type="dxa"/>
          </w:tcPr>
          <w:p w14:paraId="4E699AEA" w14:textId="77777777" w:rsidR="00E609C2" w:rsidRPr="00BD08FD" w:rsidRDefault="00E609C2">
            <w:pPr>
              <w:pStyle w:val="TAR"/>
            </w:pPr>
            <w:r w:rsidRPr="00BD08FD">
              <w:t xml:space="preserve"> 64</w:t>
            </w:r>
          </w:p>
        </w:tc>
        <w:tc>
          <w:tcPr>
            <w:tcW w:w="895" w:type="dxa"/>
          </w:tcPr>
          <w:p w14:paraId="4468EDEE" w14:textId="77777777" w:rsidR="00E609C2" w:rsidRPr="00BD08FD" w:rsidRDefault="00E609C2">
            <w:pPr>
              <w:pStyle w:val="TAR"/>
            </w:pPr>
            <w:r w:rsidRPr="00BD08FD">
              <w:t xml:space="preserve"> 45</w:t>
            </w:r>
          </w:p>
        </w:tc>
      </w:tr>
      <w:tr w:rsidR="00E609C2" w:rsidRPr="00BD08FD" w14:paraId="102E6E78" w14:textId="77777777">
        <w:trPr>
          <w:jc w:val="center"/>
        </w:trPr>
        <w:tc>
          <w:tcPr>
            <w:tcW w:w="895" w:type="dxa"/>
          </w:tcPr>
          <w:p w14:paraId="30D37753" w14:textId="77777777" w:rsidR="00E609C2" w:rsidRPr="00BD08FD" w:rsidRDefault="00E609C2">
            <w:pPr>
              <w:pStyle w:val="TAR"/>
            </w:pPr>
            <w:r w:rsidRPr="00BD08FD">
              <w:t xml:space="preserve">   63</w:t>
            </w:r>
          </w:p>
        </w:tc>
        <w:tc>
          <w:tcPr>
            <w:tcW w:w="895" w:type="dxa"/>
          </w:tcPr>
          <w:p w14:paraId="3B958212" w14:textId="77777777" w:rsidR="00E609C2" w:rsidRPr="00BD08FD" w:rsidRDefault="00E609C2">
            <w:pPr>
              <w:pStyle w:val="TAR"/>
            </w:pPr>
            <w:r w:rsidRPr="00BD08FD">
              <w:t xml:space="preserve"> 46</w:t>
            </w:r>
          </w:p>
        </w:tc>
        <w:tc>
          <w:tcPr>
            <w:tcW w:w="895" w:type="dxa"/>
          </w:tcPr>
          <w:p w14:paraId="71ABBAFC" w14:textId="77777777" w:rsidR="00E609C2" w:rsidRPr="00BD08FD" w:rsidRDefault="00E609C2">
            <w:pPr>
              <w:pStyle w:val="TAR"/>
            </w:pPr>
            <w:r w:rsidRPr="00BD08FD">
              <w:t xml:space="preserve"> 55</w:t>
            </w:r>
          </w:p>
        </w:tc>
        <w:tc>
          <w:tcPr>
            <w:tcW w:w="895" w:type="dxa"/>
          </w:tcPr>
          <w:p w14:paraId="64315C91" w14:textId="77777777" w:rsidR="00E609C2" w:rsidRPr="00BD08FD" w:rsidRDefault="00E609C2">
            <w:pPr>
              <w:pStyle w:val="TAR"/>
            </w:pPr>
            <w:r w:rsidRPr="00BD08FD">
              <w:t xml:space="preserve"> 56</w:t>
            </w:r>
          </w:p>
        </w:tc>
        <w:tc>
          <w:tcPr>
            <w:tcW w:w="895" w:type="dxa"/>
          </w:tcPr>
          <w:p w14:paraId="54B90CCD" w14:textId="77777777" w:rsidR="00E609C2" w:rsidRPr="00BD08FD" w:rsidRDefault="00E609C2">
            <w:pPr>
              <w:pStyle w:val="TAR"/>
            </w:pPr>
          </w:p>
        </w:tc>
        <w:tc>
          <w:tcPr>
            <w:tcW w:w="895" w:type="dxa"/>
          </w:tcPr>
          <w:p w14:paraId="5A2D046A" w14:textId="77777777" w:rsidR="00E609C2" w:rsidRPr="00BD08FD" w:rsidRDefault="00E609C2">
            <w:pPr>
              <w:pStyle w:val="TAR"/>
            </w:pPr>
          </w:p>
        </w:tc>
        <w:tc>
          <w:tcPr>
            <w:tcW w:w="895" w:type="dxa"/>
          </w:tcPr>
          <w:p w14:paraId="0C0F3E96" w14:textId="77777777" w:rsidR="00E609C2" w:rsidRPr="00BD08FD" w:rsidRDefault="00E609C2">
            <w:pPr>
              <w:pStyle w:val="TAR"/>
            </w:pPr>
          </w:p>
        </w:tc>
        <w:tc>
          <w:tcPr>
            <w:tcW w:w="895" w:type="dxa"/>
          </w:tcPr>
          <w:p w14:paraId="3FE0BF6F" w14:textId="77777777" w:rsidR="00E609C2" w:rsidRPr="00BD08FD" w:rsidRDefault="00E609C2">
            <w:pPr>
              <w:pStyle w:val="TAR"/>
            </w:pPr>
          </w:p>
        </w:tc>
        <w:tc>
          <w:tcPr>
            <w:tcW w:w="895" w:type="dxa"/>
          </w:tcPr>
          <w:p w14:paraId="2C1CCEFB" w14:textId="77777777" w:rsidR="00E609C2" w:rsidRPr="00BD08FD" w:rsidRDefault="00E609C2">
            <w:pPr>
              <w:pStyle w:val="TAR"/>
            </w:pPr>
          </w:p>
        </w:tc>
        <w:tc>
          <w:tcPr>
            <w:tcW w:w="895" w:type="dxa"/>
          </w:tcPr>
          <w:p w14:paraId="683D3BDD" w14:textId="77777777" w:rsidR="00E609C2" w:rsidRPr="00BD08FD" w:rsidRDefault="00E609C2">
            <w:pPr>
              <w:pStyle w:val="TAR"/>
            </w:pPr>
          </w:p>
        </w:tc>
      </w:tr>
    </w:tbl>
    <w:p w14:paraId="6050BB9F" w14:textId="77777777" w:rsidR="00E609C2" w:rsidRPr="00BD08FD" w:rsidRDefault="00E609C2"/>
    <w:p w14:paraId="143AAE49" w14:textId="77777777" w:rsidR="00E609C2" w:rsidRPr="00BD08FD" w:rsidRDefault="00E609C2">
      <w:pPr>
        <w:pStyle w:val="TH"/>
      </w:pPr>
      <w:r w:rsidRPr="00BD08FD">
        <w:t>Table B.8: Ordering of the speech encoder bits for the 12.2 kbit/s mode:</w:t>
      </w:r>
      <w:r w:rsidRPr="00BD08FD">
        <w:rPr>
          <w:b w:val="0"/>
          <w:i/>
        </w:rPr>
        <w:t xml:space="preserve"> table</w:t>
      </w:r>
      <w:r w:rsidRPr="00BD08FD">
        <w:rPr>
          <w:b w:val="0"/>
          <w:vertAlign w:val="subscript"/>
        </w:rPr>
        <w:t>7</w:t>
      </w:r>
      <w:r w:rsidRPr="00BD08FD">
        <w:rPr>
          <w:b w:val="0"/>
        </w:rPr>
        <w:t>(</w:t>
      </w:r>
      <w:r w:rsidRPr="00BD08FD">
        <w:rPr>
          <w:b w:val="0"/>
          <w:i/>
        </w:rPr>
        <w:t>j</w:t>
      </w:r>
      <w:r w:rsidRPr="00BD08FD">
        <w:rPr>
          <w:b w:val="0"/>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5"/>
        <w:gridCol w:w="895"/>
        <w:gridCol w:w="895"/>
        <w:gridCol w:w="895"/>
        <w:gridCol w:w="895"/>
        <w:gridCol w:w="895"/>
        <w:gridCol w:w="895"/>
        <w:gridCol w:w="895"/>
        <w:gridCol w:w="895"/>
        <w:gridCol w:w="895"/>
      </w:tblGrid>
      <w:tr w:rsidR="00E609C2" w:rsidRPr="00BD08FD" w14:paraId="7DC011D9" w14:textId="77777777">
        <w:trPr>
          <w:jc w:val="center"/>
        </w:trPr>
        <w:tc>
          <w:tcPr>
            <w:tcW w:w="895" w:type="dxa"/>
          </w:tcPr>
          <w:p w14:paraId="2A3CF319" w14:textId="77777777" w:rsidR="00E609C2" w:rsidRPr="00BD08FD" w:rsidRDefault="00E609C2">
            <w:pPr>
              <w:pStyle w:val="TAR"/>
            </w:pPr>
            <w:r w:rsidRPr="00BD08FD">
              <w:t xml:space="preserve">     0</w:t>
            </w:r>
          </w:p>
        </w:tc>
        <w:tc>
          <w:tcPr>
            <w:tcW w:w="895" w:type="dxa"/>
          </w:tcPr>
          <w:p w14:paraId="7F46D1FB" w14:textId="77777777" w:rsidR="00E609C2" w:rsidRPr="00BD08FD" w:rsidRDefault="00E609C2">
            <w:pPr>
              <w:pStyle w:val="TAR"/>
            </w:pPr>
            <w:r w:rsidRPr="00BD08FD">
              <w:t xml:space="preserve">   1</w:t>
            </w:r>
          </w:p>
        </w:tc>
        <w:tc>
          <w:tcPr>
            <w:tcW w:w="895" w:type="dxa"/>
          </w:tcPr>
          <w:p w14:paraId="5AF28A76" w14:textId="77777777" w:rsidR="00E609C2" w:rsidRPr="00BD08FD" w:rsidRDefault="00E609C2">
            <w:pPr>
              <w:pStyle w:val="TAR"/>
            </w:pPr>
            <w:r w:rsidRPr="00BD08FD">
              <w:t xml:space="preserve">   2</w:t>
            </w:r>
          </w:p>
        </w:tc>
        <w:tc>
          <w:tcPr>
            <w:tcW w:w="895" w:type="dxa"/>
          </w:tcPr>
          <w:p w14:paraId="25B6A982" w14:textId="77777777" w:rsidR="00E609C2" w:rsidRPr="00BD08FD" w:rsidRDefault="00E609C2">
            <w:pPr>
              <w:pStyle w:val="TAR"/>
            </w:pPr>
            <w:r w:rsidRPr="00BD08FD">
              <w:t xml:space="preserve">   3</w:t>
            </w:r>
          </w:p>
        </w:tc>
        <w:tc>
          <w:tcPr>
            <w:tcW w:w="895" w:type="dxa"/>
          </w:tcPr>
          <w:p w14:paraId="6B91B57E" w14:textId="77777777" w:rsidR="00E609C2" w:rsidRPr="00BD08FD" w:rsidRDefault="00E609C2">
            <w:pPr>
              <w:pStyle w:val="TAR"/>
            </w:pPr>
            <w:r w:rsidRPr="00BD08FD">
              <w:t xml:space="preserve">   4</w:t>
            </w:r>
          </w:p>
        </w:tc>
        <w:tc>
          <w:tcPr>
            <w:tcW w:w="895" w:type="dxa"/>
          </w:tcPr>
          <w:p w14:paraId="4FEC97BC" w14:textId="77777777" w:rsidR="00E609C2" w:rsidRPr="00BD08FD" w:rsidRDefault="00E609C2">
            <w:pPr>
              <w:pStyle w:val="TAR"/>
            </w:pPr>
            <w:r w:rsidRPr="00BD08FD">
              <w:t xml:space="preserve">   5</w:t>
            </w:r>
          </w:p>
        </w:tc>
        <w:tc>
          <w:tcPr>
            <w:tcW w:w="895" w:type="dxa"/>
          </w:tcPr>
          <w:p w14:paraId="4285F5F7" w14:textId="77777777" w:rsidR="00E609C2" w:rsidRPr="00BD08FD" w:rsidRDefault="00E609C2">
            <w:pPr>
              <w:pStyle w:val="TAR"/>
            </w:pPr>
            <w:r w:rsidRPr="00BD08FD">
              <w:t xml:space="preserve">   6</w:t>
            </w:r>
          </w:p>
        </w:tc>
        <w:tc>
          <w:tcPr>
            <w:tcW w:w="895" w:type="dxa"/>
          </w:tcPr>
          <w:p w14:paraId="2839E970" w14:textId="77777777" w:rsidR="00E609C2" w:rsidRPr="00BD08FD" w:rsidRDefault="00E609C2">
            <w:pPr>
              <w:pStyle w:val="TAR"/>
            </w:pPr>
            <w:r w:rsidRPr="00BD08FD">
              <w:t xml:space="preserve">   7</w:t>
            </w:r>
          </w:p>
        </w:tc>
        <w:tc>
          <w:tcPr>
            <w:tcW w:w="895" w:type="dxa"/>
          </w:tcPr>
          <w:p w14:paraId="50BD25F5" w14:textId="77777777" w:rsidR="00E609C2" w:rsidRPr="00BD08FD" w:rsidRDefault="00E609C2">
            <w:pPr>
              <w:pStyle w:val="TAR"/>
            </w:pPr>
            <w:r w:rsidRPr="00BD08FD">
              <w:t xml:space="preserve">   8</w:t>
            </w:r>
          </w:p>
        </w:tc>
        <w:tc>
          <w:tcPr>
            <w:tcW w:w="895" w:type="dxa"/>
          </w:tcPr>
          <w:p w14:paraId="036611A8" w14:textId="77777777" w:rsidR="00E609C2" w:rsidRPr="00BD08FD" w:rsidRDefault="00E609C2">
            <w:pPr>
              <w:pStyle w:val="TAR"/>
            </w:pPr>
            <w:r w:rsidRPr="00BD08FD">
              <w:t xml:space="preserve">   9</w:t>
            </w:r>
          </w:p>
        </w:tc>
      </w:tr>
      <w:tr w:rsidR="00E609C2" w:rsidRPr="00BD08FD" w14:paraId="3D1B9377" w14:textId="77777777">
        <w:trPr>
          <w:jc w:val="center"/>
        </w:trPr>
        <w:tc>
          <w:tcPr>
            <w:tcW w:w="895" w:type="dxa"/>
          </w:tcPr>
          <w:p w14:paraId="4C79BE66" w14:textId="77777777" w:rsidR="00E609C2" w:rsidRPr="00BD08FD" w:rsidRDefault="00E609C2">
            <w:pPr>
              <w:pStyle w:val="TAR"/>
            </w:pPr>
            <w:r w:rsidRPr="00BD08FD">
              <w:t xml:space="preserve">    10</w:t>
            </w:r>
          </w:p>
        </w:tc>
        <w:tc>
          <w:tcPr>
            <w:tcW w:w="895" w:type="dxa"/>
          </w:tcPr>
          <w:p w14:paraId="758A1F9A" w14:textId="77777777" w:rsidR="00E609C2" w:rsidRPr="00BD08FD" w:rsidRDefault="00E609C2">
            <w:pPr>
              <w:pStyle w:val="TAR"/>
            </w:pPr>
            <w:r w:rsidRPr="00BD08FD">
              <w:t xml:space="preserve">  11</w:t>
            </w:r>
          </w:p>
        </w:tc>
        <w:tc>
          <w:tcPr>
            <w:tcW w:w="895" w:type="dxa"/>
          </w:tcPr>
          <w:p w14:paraId="4EEB3AE6" w14:textId="77777777" w:rsidR="00E609C2" w:rsidRPr="00BD08FD" w:rsidRDefault="00E609C2">
            <w:pPr>
              <w:pStyle w:val="TAR"/>
            </w:pPr>
            <w:r w:rsidRPr="00BD08FD">
              <w:t xml:space="preserve">  12</w:t>
            </w:r>
          </w:p>
        </w:tc>
        <w:tc>
          <w:tcPr>
            <w:tcW w:w="895" w:type="dxa"/>
          </w:tcPr>
          <w:p w14:paraId="313F6F62" w14:textId="77777777" w:rsidR="00E609C2" w:rsidRPr="00BD08FD" w:rsidRDefault="00E609C2">
            <w:pPr>
              <w:pStyle w:val="TAR"/>
            </w:pPr>
            <w:r w:rsidRPr="00BD08FD">
              <w:t xml:space="preserve">  13</w:t>
            </w:r>
          </w:p>
        </w:tc>
        <w:tc>
          <w:tcPr>
            <w:tcW w:w="895" w:type="dxa"/>
          </w:tcPr>
          <w:p w14:paraId="69A0D6AB" w14:textId="77777777" w:rsidR="00E609C2" w:rsidRPr="00BD08FD" w:rsidRDefault="00E609C2">
            <w:pPr>
              <w:pStyle w:val="TAR"/>
            </w:pPr>
            <w:r w:rsidRPr="00BD08FD">
              <w:t xml:space="preserve">  14</w:t>
            </w:r>
          </w:p>
        </w:tc>
        <w:tc>
          <w:tcPr>
            <w:tcW w:w="895" w:type="dxa"/>
          </w:tcPr>
          <w:p w14:paraId="5A5856AE" w14:textId="77777777" w:rsidR="00E609C2" w:rsidRPr="00BD08FD" w:rsidRDefault="00E609C2">
            <w:pPr>
              <w:pStyle w:val="TAR"/>
            </w:pPr>
            <w:r w:rsidRPr="00BD08FD">
              <w:t xml:space="preserve">  23</w:t>
            </w:r>
          </w:p>
        </w:tc>
        <w:tc>
          <w:tcPr>
            <w:tcW w:w="895" w:type="dxa"/>
          </w:tcPr>
          <w:p w14:paraId="0A023505" w14:textId="77777777" w:rsidR="00E609C2" w:rsidRPr="00BD08FD" w:rsidRDefault="00E609C2">
            <w:pPr>
              <w:pStyle w:val="TAR"/>
            </w:pPr>
            <w:r w:rsidRPr="00BD08FD">
              <w:t xml:space="preserve">  15</w:t>
            </w:r>
          </w:p>
        </w:tc>
        <w:tc>
          <w:tcPr>
            <w:tcW w:w="895" w:type="dxa"/>
          </w:tcPr>
          <w:p w14:paraId="11B8B233" w14:textId="77777777" w:rsidR="00E609C2" w:rsidRPr="00BD08FD" w:rsidRDefault="00E609C2">
            <w:pPr>
              <w:pStyle w:val="TAR"/>
            </w:pPr>
            <w:r w:rsidRPr="00BD08FD">
              <w:t xml:space="preserve">  16</w:t>
            </w:r>
          </w:p>
        </w:tc>
        <w:tc>
          <w:tcPr>
            <w:tcW w:w="895" w:type="dxa"/>
          </w:tcPr>
          <w:p w14:paraId="7598F689" w14:textId="77777777" w:rsidR="00E609C2" w:rsidRPr="00BD08FD" w:rsidRDefault="00E609C2">
            <w:pPr>
              <w:pStyle w:val="TAR"/>
            </w:pPr>
            <w:r w:rsidRPr="00BD08FD">
              <w:t xml:space="preserve">  17</w:t>
            </w:r>
          </w:p>
        </w:tc>
        <w:tc>
          <w:tcPr>
            <w:tcW w:w="895" w:type="dxa"/>
          </w:tcPr>
          <w:p w14:paraId="0836E5D3" w14:textId="77777777" w:rsidR="00E609C2" w:rsidRPr="00BD08FD" w:rsidRDefault="00E609C2">
            <w:pPr>
              <w:pStyle w:val="TAR"/>
            </w:pPr>
            <w:r w:rsidRPr="00BD08FD">
              <w:t xml:space="preserve">  18</w:t>
            </w:r>
          </w:p>
        </w:tc>
      </w:tr>
      <w:tr w:rsidR="00E609C2" w:rsidRPr="00BD08FD" w14:paraId="288058B4" w14:textId="77777777">
        <w:trPr>
          <w:jc w:val="center"/>
        </w:trPr>
        <w:tc>
          <w:tcPr>
            <w:tcW w:w="895" w:type="dxa"/>
          </w:tcPr>
          <w:p w14:paraId="65F4FE77" w14:textId="77777777" w:rsidR="00E609C2" w:rsidRPr="00BD08FD" w:rsidRDefault="00E609C2">
            <w:pPr>
              <w:pStyle w:val="TAR"/>
            </w:pPr>
            <w:r w:rsidRPr="00BD08FD">
              <w:t xml:space="preserve">    19</w:t>
            </w:r>
          </w:p>
        </w:tc>
        <w:tc>
          <w:tcPr>
            <w:tcW w:w="895" w:type="dxa"/>
          </w:tcPr>
          <w:p w14:paraId="02D30AF4" w14:textId="77777777" w:rsidR="00E609C2" w:rsidRPr="00BD08FD" w:rsidRDefault="00E609C2">
            <w:pPr>
              <w:pStyle w:val="TAR"/>
            </w:pPr>
            <w:r w:rsidRPr="00BD08FD">
              <w:t xml:space="preserve">  20</w:t>
            </w:r>
          </w:p>
        </w:tc>
        <w:tc>
          <w:tcPr>
            <w:tcW w:w="895" w:type="dxa"/>
          </w:tcPr>
          <w:p w14:paraId="7557DF72" w14:textId="77777777" w:rsidR="00E609C2" w:rsidRPr="00BD08FD" w:rsidRDefault="00E609C2">
            <w:pPr>
              <w:pStyle w:val="TAR"/>
            </w:pPr>
            <w:r w:rsidRPr="00BD08FD">
              <w:t xml:space="preserve">  21</w:t>
            </w:r>
          </w:p>
        </w:tc>
        <w:tc>
          <w:tcPr>
            <w:tcW w:w="895" w:type="dxa"/>
          </w:tcPr>
          <w:p w14:paraId="47240A15" w14:textId="77777777" w:rsidR="00E609C2" w:rsidRPr="00BD08FD" w:rsidRDefault="00E609C2">
            <w:pPr>
              <w:pStyle w:val="TAR"/>
            </w:pPr>
            <w:r w:rsidRPr="00BD08FD">
              <w:t xml:space="preserve">  22</w:t>
            </w:r>
          </w:p>
        </w:tc>
        <w:tc>
          <w:tcPr>
            <w:tcW w:w="895" w:type="dxa"/>
          </w:tcPr>
          <w:p w14:paraId="4CA3A729" w14:textId="77777777" w:rsidR="00E609C2" w:rsidRPr="00BD08FD" w:rsidRDefault="00E609C2">
            <w:pPr>
              <w:pStyle w:val="TAR"/>
            </w:pPr>
            <w:r w:rsidRPr="00BD08FD">
              <w:t xml:space="preserve">  24</w:t>
            </w:r>
          </w:p>
        </w:tc>
        <w:tc>
          <w:tcPr>
            <w:tcW w:w="895" w:type="dxa"/>
          </w:tcPr>
          <w:p w14:paraId="3D50C070" w14:textId="77777777" w:rsidR="00E609C2" w:rsidRPr="00BD08FD" w:rsidRDefault="00E609C2">
            <w:pPr>
              <w:pStyle w:val="TAR"/>
            </w:pPr>
            <w:r w:rsidRPr="00BD08FD">
              <w:t xml:space="preserve">  25</w:t>
            </w:r>
          </w:p>
        </w:tc>
        <w:tc>
          <w:tcPr>
            <w:tcW w:w="895" w:type="dxa"/>
          </w:tcPr>
          <w:p w14:paraId="5DF35BC8" w14:textId="77777777" w:rsidR="00E609C2" w:rsidRPr="00BD08FD" w:rsidRDefault="00E609C2">
            <w:pPr>
              <w:pStyle w:val="TAR"/>
            </w:pPr>
            <w:r w:rsidRPr="00BD08FD">
              <w:t xml:space="preserve">  26</w:t>
            </w:r>
          </w:p>
        </w:tc>
        <w:tc>
          <w:tcPr>
            <w:tcW w:w="895" w:type="dxa"/>
          </w:tcPr>
          <w:p w14:paraId="5C14F25A" w14:textId="77777777" w:rsidR="00E609C2" w:rsidRPr="00BD08FD" w:rsidRDefault="00E609C2">
            <w:pPr>
              <w:pStyle w:val="TAR"/>
            </w:pPr>
            <w:r w:rsidRPr="00BD08FD">
              <w:t xml:space="preserve">  27</w:t>
            </w:r>
          </w:p>
        </w:tc>
        <w:tc>
          <w:tcPr>
            <w:tcW w:w="895" w:type="dxa"/>
          </w:tcPr>
          <w:p w14:paraId="2AA259B6" w14:textId="77777777" w:rsidR="00E609C2" w:rsidRPr="00BD08FD" w:rsidRDefault="00E609C2">
            <w:pPr>
              <w:pStyle w:val="TAR"/>
            </w:pPr>
            <w:r w:rsidRPr="00BD08FD">
              <w:t xml:space="preserve">  28</w:t>
            </w:r>
          </w:p>
        </w:tc>
        <w:tc>
          <w:tcPr>
            <w:tcW w:w="895" w:type="dxa"/>
          </w:tcPr>
          <w:p w14:paraId="31586DFD" w14:textId="77777777" w:rsidR="00E609C2" w:rsidRPr="00BD08FD" w:rsidRDefault="00E609C2">
            <w:pPr>
              <w:pStyle w:val="TAR"/>
            </w:pPr>
            <w:r w:rsidRPr="00BD08FD">
              <w:t xml:space="preserve">  38</w:t>
            </w:r>
          </w:p>
        </w:tc>
      </w:tr>
      <w:tr w:rsidR="00E609C2" w:rsidRPr="00BD08FD" w14:paraId="41E1D3F8" w14:textId="77777777">
        <w:trPr>
          <w:jc w:val="center"/>
        </w:trPr>
        <w:tc>
          <w:tcPr>
            <w:tcW w:w="895" w:type="dxa"/>
          </w:tcPr>
          <w:p w14:paraId="5ED7CA67" w14:textId="77777777" w:rsidR="00E609C2" w:rsidRPr="00BD08FD" w:rsidRDefault="00E609C2">
            <w:pPr>
              <w:pStyle w:val="TAR"/>
            </w:pPr>
            <w:r w:rsidRPr="00BD08FD">
              <w:t xml:space="preserve">   141</w:t>
            </w:r>
          </w:p>
        </w:tc>
        <w:tc>
          <w:tcPr>
            <w:tcW w:w="895" w:type="dxa"/>
          </w:tcPr>
          <w:p w14:paraId="177CC988" w14:textId="77777777" w:rsidR="00E609C2" w:rsidRPr="00BD08FD" w:rsidRDefault="00E609C2">
            <w:pPr>
              <w:pStyle w:val="TAR"/>
            </w:pPr>
            <w:r w:rsidRPr="00BD08FD">
              <w:t xml:space="preserve">  39</w:t>
            </w:r>
          </w:p>
        </w:tc>
        <w:tc>
          <w:tcPr>
            <w:tcW w:w="895" w:type="dxa"/>
          </w:tcPr>
          <w:p w14:paraId="294C2067" w14:textId="77777777" w:rsidR="00E609C2" w:rsidRPr="00BD08FD" w:rsidRDefault="00E609C2">
            <w:pPr>
              <w:pStyle w:val="TAR"/>
            </w:pPr>
            <w:r w:rsidRPr="00BD08FD">
              <w:t xml:space="preserve"> 142</w:t>
            </w:r>
          </w:p>
        </w:tc>
        <w:tc>
          <w:tcPr>
            <w:tcW w:w="895" w:type="dxa"/>
          </w:tcPr>
          <w:p w14:paraId="6883D985" w14:textId="77777777" w:rsidR="00E609C2" w:rsidRPr="00BD08FD" w:rsidRDefault="00E609C2">
            <w:pPr>
              <w:pStyle w:val="TAR"/>
            </w:pPr>
            <w:r w:rsidRPr="00BD08FD">
              <w:t xml:space="preserve">  40</w:t>
            </w:r>
          </w:p>
        </w:tc>
        <w:tc>
          <w:tcPr>
            <w:tcW w:w="895" w:type="dxa"/>
          </w:tcPr>
          <w:p w14:paraId="253CB5CF" w14:textId="77777777" w:rsidR="00E609C2" w:rsidRPr="00BD08FD" w:rsidRDefault="00E609C2">
            <w:pPr>
              <w:pStyle w:val="TAR"/>
            </w:pPr>
            <w:r w:rsidRPr="00BD08FD">
              <w:t xml:space="preserve"> 143</w:t>
            </w:r>
          </w:p>
        </w:tc>
        <w:tc>
          <w:tcPr>
            <w:tcW w:w="895" w:type="dxa"/>
          </w:tcPr>
          <w:p w14:paraId="25178EA8" w14:textId="77777777" w:rsidR="00E609C2" w:rsidRPr="00BD08FD" w:rsidRDefault="00E609C2">
            <w:pPr>
              <w:pStyle w:val="TAR"/>
            </w:pPr>
            <w:r w:rsidRPr="00BD08FD">
              <w:t xml:space="preserve">  41</w:t>
            </w:r>
          </w:p>
        </w:tc>
        <w:tc>
          <w:tcPr>
            <w:tcW w:w="895" w:type="dxa"/>
          </w:tcPr>
          <w:p w14:paraId="13C88F50" w14:textId="77777777" w:rsidR="00E609C2" w:rsidRPr="00BD08FD" w:rsidRDefault="00E609C2">
            <w:pPr>
              <w:pStyle w:val="TAR"/>
            </w:pPr>
            <w:r w:rsidRPr="00BD08FD">
              <w:t xml:space="preserve"> 144</w:t>
            </w:r>
          </w:p>
        </w:tc>
        <w:tc>
          <w:tcPr>
            <w:tcW w:w="895" w:type="dxa"/>
          </w:tcPr>
          <w:p w14:paraId="102EA018" w14:textId="77777777" w:rsidR="00E609C2" w:rsidRPr="00BD08FD" w:rsidRDefault="00E609C2">
            <w:pPr>
              <w:pStyle w:val="TAR"/>
            </w:pPr>
            <w:r w:rsidRPr="00BD08FD">
              <w:t xml:space="preserve">  42</w:t>
            </w:r>
          </w:p>
        </w:tc>
        <w:tc>
          <w:tcPr>
            <w:tcW w:w="895" w:type="dxa"/>
          </w:tcPr>
          <w:p w14:paraId="67C07CC0" w14:textId="77777777" w:rsidR="00E609C2" w:rsidRPr="00BD08FD" w:rsidRDefault="00E609C2">
            <w:pPr>
              <w:pStyle w:val="TAR"/>
            </w:pPr>
            <w:r w:rsidRPr="00BD08FD">
              <w:t xml:space="preserve"> 145</w:t>
            </w:r>
          </w:p>
        </w:tc>
        <w:tc>
          <w:tcPr>
            <w:tcW w:w="895" w:type="dxa"/>
          </w:tcPr>
          <w:p w14:paraId="5E7ECF41" w14:textId="77777777" w:rsidR="00E609C2" w:rsidRPr="00BD08FD" w:rsidRDefault="00E609C2">
            <w:pPr>
              <w:pStyle w:val="TAR"/>
            </w:pPr>
            <w:r w:rsidRPr="00BD08FD">
              <w:t xml:space="preserve">  43</w:t>
            </w:r>
          </w:p>
        </w:tc>
      </w:tr>
      <w:tr w:rsidR="00E609C2" w:rsidRPr="00BD08FD" w14:paraId="779F4C9F" w14:textId="77777777">
        <w:trPr>
          <w:jc w:val="center"/>
        </w:trPr>
        <w:tc>
          <w:tcPr>
            <w:tcW w:w="895" w:type="dxa"/>
          </w:tcPr>
          <w:p w14:paraId="0F8DA564" w14:textId="77777777" w:rsidR="00E609C2" w:rsidRPr="00BD08FD" w:rsidRDefault="00E609C2">
            <w:pPr>
              <w:pStyle w:val="TAR"/>
            </w:pPr>
            <w:r w:rsidRPr="00BD08FD">
              <w:t xml:space="preserve">   146</w:t>
            </w:r>
          </w:p>
        </w:tc>
        <w:tc>
          <w:tcPr>
            <w:tcW w:w="895" w:type="dxa"/>
          </w:tcPr>
          <w:p w14:paraId="480EAE11" w14:textId="77777777" w:rsidR="00E609C2" w:rsidRPr="00BD08FD" w:rsidRDefault="00E609C2">
            <w:pPr>
              <w:pStyle w:val="TAR"/>
            </w:pPr>
            <w:r w:rsidRPr="00BD08FD">
              <w:t xml:space="preserve">  44</w:t>
            </w:r>
          </w:p>
        </w:tc>
        <w:tc>
          <w:tcPr>
            <w:tcW w:w="895" w:type="dxa"/>
          </w:tcPr>
          <w:p w14:paraId="7638999D" w14:textId="77777777" w:rsidR="00E609C2" w:rsidRPr="00BD08FD" w:rsidRDefault="00E609C2">
            <w:pPr>
              <w:pStyle w:val="TAR"/>
            </w:pPr>
            <w:r w:rsidRPr="00BD08FD">
              <w:t xml:space="preserve"> 147</w:t>
            </w:r>
          </w:p>
        </w:tc>
        <w:tc>
          <w:tcPr>
            <w:tcW w:w="895" w:type="dxa"/>
          </w:tcPr>
          <w:p w14:paraId="746A1B43" w14:textId="77777777" w:rsidR="00E609C2" w:rsidRPr="00BD08FD" w:rsidRDefault="00E609C2">
            <w:pPr>
              <w:pStyle w:val="TAR"/>
            </w:pPr>
            <w:r w:rsidRPr="00BD08FD">
              <w:t xml:space="preserve">  45</w:t>
            </w:r>
          </w:p>
        </w:tc>
        <w:tc>
          <w:tcPr>
            <w:tcW w:w="895" w:type="dxa"/>
          </w:tcPr>
          <w:p w14:paraId="25A4C3AA" w14:textId="77777777" w:rsidR="00E609C2" w:rsidRPr="00BD08FD" w:rsidRDefault="00E609C2">
            <w:pPr>
              <w:pStyle w:val="TAR"/>
            </w:pPr>
            <w:r w:rsidRPr="00BD08FD">
              <w:t xml:space="preserve"> 148</w:t>
            </w:r>
          </w:p>
        </w:tc>
        <w:tc>
          <w:tcPr>
            <w:tcW w:w="895" w:type="dxa"/>
          </w:tcPr>
          <w:p w14:paraId="3CF32102" w14:textId="77777777" w:rsidR="00E609C2" w:rsidRPr="00BD08FD" w:rsidRDefault="00E609C2">
            <w:pPr>
              <w:pStyle w:val="TAR"/>
            </w:pPr>
            <w:r w:rsidRPr="00BD08FD">
              <w:t xml:space="preserve">  46</w:t>
            </w:r>
          </w:p>
        </w:tc>
        <w:tc>
          <w:tcPr>
            <w:tcW w:w="895" w:type="dxa"/>
          </w:tcPr>
          <w:p w14:paraId="564611CE" w14:textId="77777777" w:rsidR="00E609C2" w:rsidRPr="00BD08FD" w:rsidRDefault="00E609C2">
            <w:pPr>
              <w:pStyle w:val="TAR"/>
            </w:pPr>
            <w:r w:rsidRPr="00BD08FD">
              <w:t xml:space="preserve"> 149</w:t>
            </w:r>
          </w:p>
        </w:tc>
        <w:tc>
          <w:tcPr>
            <w:tcW w:w="895" w:type="dxa"/>
          </w:tcPr>
          <w:p w14:paraId="592601FF" w14:textId="77777777" w:rsidR="00E609C2" w:rsidRPr="00BD08FD" w:rsidRDefault="00E609C2">
            <w:pPr>
              <w:pStyle w:val="TAR"/>
            </w:pPr>
            <w:r w:rsidRPr="00BD08FD">
              <w:t xml:space="preserve">  47</w:t>
            </w:r>
          </w:p>
        </w:tc>
        <w:tc>
          <w:tcPr>
            <w:tcW w:w="895" w:type="dxa"/>
          </w:tcPr>
          <w:p w14:paraId="22277EA3" w14:textId="77777777" w:rsidR="00E609C2" w:rsidRPr="00BD08FD" w:rsidRDefault="00E609C2">
            <w:pPr>
              <w:pStyle w:val="TAR"/>
            </w:pPr>
            <w:r w:rsidRPr="00BD08FD">
              <w:t xml:space="preserve">  97</w:t>
            </w:r>
          </w:p>
        </w:tc>
        <w:tc>
          <w:tcPr>
            <w:tcW w:w="895" w:type="dxa"/>
          </w:tcPr>
          <w:p w14:paraId="6031F560" w14:textId="77777777" w:rsidR="00E609C2" w:rsidRPr="00BD08FD" w:rsidRDefault="00E609C2">
            <w:pPr>
              <w:pStyle w:val="TAR"/>
            </w:pPr>
            <w:r w:rsidRPr="00BD08FD">
              <w:t xml:space="preserve"> 150</w:t>
            </w:r>
          </w:p>
        </w:tc>
      </w:tr>
      <w:tr w:rsidR="00E609C2" w:rsidRPr="00BD08FD" w14:paraId="4E8DA67C" w14:textId="77777777">
        <w:trPr>
          <w:jc w:val="center"/>
        </w:trPr>
        <w:tc>
          <w:tcPr>
            <w:tcW w:w="895" w:type="dxa"/>
          </w:tcPr>
          <w:p w14:paraId="354B6D6B" w14:textId="77777777" w:rsidR="00E609C2" w:rsidRPr="00BD08FD" w:rsidRDefault="00E609C2">
            <w:pPr>
              <w:pStyle w:val="TAR"/>
            </w:pPr>
            <w:r w:rsidRPr="00BD08FD">
              <w:t xml:space="preserve">   200</w:t>
            </w:r>
          </w:p>
        </w:tc>
        <w:tc>
          <w:tcPr>
            <w:tcW w:w="895" w:type="dxa"/>
          </w:tcPr>
          <w:p w14:paraId="29B16CE0" w14:textId="77777777" w:rsidR="00E609C2" w:rsidRPr="00BD08FD" w:rsidRDefault="00E609C2">
            <w:pPr>
              <w:pStyle w:val="TAR"/>
            </w:pPr>
            <w:r w:rsidRPr="00BD08FD">
              <w:t xml:space="preserve">  48</w:t>
            </w:r>
          </w:p>
        </w:tc>
        <w:tc>
          <w:tcPr>
            <w:tcW w:w="895" w:type="dxa"/>
          </w:tcPr>
          <w:p w14:paraId="16AAA066" w14:textId="77777777" w:rsidR="00E609C2" w:rsidRPr="00BD08FD" w:rsidRDefault="00E609C2">
            <w:pPr>
              <w:pStyle w:val="TAR"/>
            </w:pPr>
            <w:r w:rsidRPr="00BD08FD">
              <w:t xml:space="preserve">  98</w:t>
            </w:r>
          </w:p>
        </w:tc>
        <w:tc>
          <w:tcPr>
            <w:tcW w:w="895" w:type="dxa"/>
          </w:tcPr>
          <w:p w14:paraId="2AD8266C" w14:textId="77777777" w:rsidR="00E609C2" w:rsidRPr="00BD08FD" w:rsidRDefault="00E609C2">
            <w:pPr>
              <w:pStyle w:val="TAR"/>
            </w:pPr>
            <w:r w:rsidRPr="00BD08FD">
              <w:t xml:space="preserve"> 151</w:t>
            </w:r>
          </w:p>
        </w:tc>
        <w:tc>
          <w:tcPr>
            <w:tcW w:w="895" w:type="dxa"/>
          </w:tcPr>
          <w:p w14:paraId="4146CE02" w14:textId="77777777" w:rsidR="00E609C2" w:rsidRPr="00BD08FD" w:rsidRDefault="00E609C2">
            <w:pPr>
              <w:pStyle w:val="TAR"/>
            </w:pPr>
            <w:r w:rsidRPr="00BD08FD">
              <w:t xml:space="preserve"> 201</w:t>
            </w:r>
          </w:p>
        </w:tc>
        <w:tc>
          <w:tcPr>
            <w:tcW w:w="895" w:type="dxa"/>
          </w:tcPr>
          <w:p w14:paraId="5459F539" w14:textId="77777777" w:rsidR="00E609C2" w:rsidRPr="00BD08FD" w:rsidRDefault="00E609C2">
            <w:pPr>
              <w:pStyle w:val="TAR"/>
            </w:pPr>
            <w:r w:rsidRPr="00BD08FD">
              <w:t xml:space="preserve">  49</w:t>
            </w:r>
          </w:p>
        </w:tc>
        <w:tc>
          <w:tcPr>
            <w:tcW w:w="895" w:type="dxa"/>
          </w:tcPr>
          <w:p w14:paraId="1A216506" w14:textId="77777777" w:rsidR="00E609C2" w:rsidRPr="00BD08FD" w:rsidRDefault="00E609C2">
            <w:pPr>
              <w:pStyle w:val="TAR"/>
            </w:pPr>
            <w:r w:rsidRPr="00BD08FD">
              <w:t xml:space="preserve">  99</w:t>
            </w:r>
          </w:p>
        </w:tc>
        <w:tc>
          <w:tcPr>
            <w:tcW w:w="895" w:type="dxa"/>
          </w:tcPr>
          <w:p w14:paraId="0E2D5E71" w14:textId="77777777" w:rsidR="00E609C2" w:rsidRPr="00BD08FD" w:rsidRDefault="00E609C2">
            <w:pPr>
              <w:pStyle w:val="TAR"/>
            </w:pPr>
            <w:r w:rsidRPr="00BD08FD">
              <w:t xml:space="preserve"> 152</w:t>
            </w:r>
          </w:p>
        </w:tc>
        <w:tc>
          <w:tcPr>
            <w:tcW w:w="895" w:type="dxa"/>
          </w:tcPr>
          <w:p w14:paraId="7D8CBE8F" w14:textId="77777777" w:rsidR="00E609C2" w:rsidRPr="00BD08FD" w:rsidRDefault="00E609C2">
            <w:pPr>
              <w:pStyle w:val="TAR"/>
            </w:pPr>
            <w:r w:rsidRPr="00BD08FD">
              <w:t xml:space="preserve"> 202</w:t>
            </w:r>
          </w:p>
        </w:tc>
        <w:tc>
          <w:tcPr>
            <w:tcW w:w="895" w:type="dxa"/>
          </w:tcPr>
          <w:p w14:paraId="1B7765EB" w14:textId="77777777" w:rsidR="00E609C2" w:rsidRPr="00BD08FD" w:rsidRDefault="00E609C2">
            <w:pPr>
              <w:pStyle w:val="TAR"/>
            </w:pPr>
            <w:r w:rsidRPr="00BD08FD">
              <w:t xml:space="preserve">  86</w:t>
            </w:r>
          </w:p>
        </w:tc>
      </w:tr>
      <w:tr w:rsidR="00E609C2" w:rsidRPr="00BD08FD" w14:paraId="53A33FEB" w14:textId="77777777">
        <w:trPr>
          <w:jc w:val="center"/>
        </w:trPr>
        <w:tc>
          <w:tcPr>
            <w:tcW w:w="895" w:type="dxa"/>
          </w:tcPr>
          <w:p w14:paraId="2B38D324" w14:textId="77777777" w:rsidR="00E609C2" w:rsidRPr="00BD08FD" w:rsidRDefault="00E609C2">
            <w:pPr>
              <w:pStyle w:val="TAR"/>
            </w:pPr>
            <w:r w:rsidRPr="00BD08FD">
              <w:t xml:space="preserve">   136</w:t>
            </w:r>
          </w:p>
        </w:tc>
        <w:tc>
          <w:tcPr>
            <w:tcW w:w="895" w:type="dxa"/>
          </w:tcPr>
          <w:p w14:paraId="3E08DBBA" w14:textId="77777777" w:rsidR="00E609C2" w:rsidRPr="00BD08FD" w:rsidRDefault="00E609C2">
            <w:pPr>
              <w:pStyle w:val="TAR"/>
            </w:pPr>
            <w:r w:rsidRPr="00BD08FD">
              <w:t xml:space="preserve"> 189</w:t>
            </w:r>
          </w:p>
        </w:tc>
        <w:tc>
          <w:tcPr>
            <w:tcW w:w="895" w:type="dxa"/>
          </w:tcPr>
          <w:p w14:paraId="74E24BA1" w14:textId="77777777" w:rsidR="00E609C2" w:rsidRPr="00BD08FD" w:rsidRDefault="00E609C2">
            <w:pPr>
              <w:pStyle w:val="TAR"/>
            </w:pPr>
            <w:r w:rsidRPr="00BD08FD">
              <w:t xml:space="preserve"> 239</w:t>
            </w:r>
          </w:p>
        </w:tc>
        <w:tc>
          <w:tcPr>
            <w:tcW w:w="895" w:type="dxa"/>
          </w:tcPr>
          <w:p w14:paraId="287C5042" w14:textId="77777777" w:rsidR="00E609C2" w:rsidRPr="00BD08FD" w:rsidRDefault="00E609C2">
            <w:pPr>
              <w:pStyle w:val="TAR"/>
            </w:pPr>
            <w:r w:rsidRPr="00BD08FD">
              <w:t xml:space="preserve">  87</w:t>
            </w:r>
          </w:p>
        </w:tc>
        <w:tc>
          <w:tcPr>
            <w:tcW w:w="895" w:type="dxa"/>
          </w:tcPr>
          <w:p w14:paraId="441FB5B0" w14:textId="77777777" w:rsidR="00E609C2" w:rsidRPr="00BD08FD" w:rsidRDefault="00E609C2">
            <w:pPr>
              <w:pStyle w:val="TAR"/>
            </w:pPr>
            <w:r w:rsidRPr="00BD08FD">
              <w:t xml:space="preserve"> 137</w:t>
            </w:r>
          </w:p>
        </w:tc>
        <w:tc>
          <w:tcPr>
            <w:tcW w:w="895" w:type="dxa"/>
          </w:tcPr>
          <w:p w14:paraId="0F8A063E" w14:textId="77777777" w:rsidR="00E609C2" w:rsidRPr="00BD08FD" w:rsidRDefault="00E609C2">
            <w:pPr>
              <w:pStyle w:val="TAR"/>
            </w:pPr>
            <w:r w:rsidRPr="00BD08FD">
              <w:t xml:space="preserve"> 190</w:t>
            </w:r>
          </w:p>
        </w:tc>
        <w:tc>
          <w:tcPr>
            <w:tcW w:w="895" w:type="dxa"/>
          </w:tcPr>
          <w:p w14:paraId="3D1E422E" w14:textId="77777777" w:rsidR="00E609C2" w:rsidRPr="00BD08FD" w:rsidRDefault="00E609C2">
            <w:pPr>
              <w:pStyle w:val="TAR"/>
            </w:pPr>
            <w:r w:rsidRPr="00BD08FD">
              <w:t xml:space="preserve"> 240</w:t>
            </w:r>
          </w:p>
        </w:tc>
        <w:tc>
          <w:tcPr>
            <w:tcW w:w="895" w:type="dxa"/>
          </w:tcPr>
          <w:p w14:paraId="4CDDA764" w14:textId="77777777" w:rsidR="00E609C2" w:rsidRPr="00BD08FD" w:rsidRDefault="00E609C2">
            <w:pPr>
              <w:pStyle w:val="TAR"/>
            </w:pPr>
            <w:r w:rsidRPr="00BD08FD">
              <w:t xml:space="preserve">  88</w:t>
            </w:r>
          </w:p>
        </w:tc>
        <w:tc>
          <w:tcPr>
            <w:tcW w:w="895" w:type="dxa"/>
          </w:tcPr>
          <w:p w14:paraId="6E6B8882" w14:textId="77777777" w:rsidR="00E609C2" w:rsidRPr="00BD08FD" w:rsidRDefault="00E609C2">
            <w:pPr>
              <w:pStyle w:val="TAR"/>
            </w:pPr>
            <w:r w:rsidRPr="00BD08FD">
              <w:t xml:space="preserve"> 138</w:t>
            </w:r>
          </w:p>
        </w:tc>
        <w:tc>
          <w:tcPr>
            <w:tcW w:w="895" w:type="dxa"/>
          </w:tcPr>
          <w:p w14:paraId="2E60D39F" w14:textId="77777777" w:rsidR="00E609C2" w:rsidRPr="00BD08FD" w:rsidRDefault="00E609C2">
            <w:pPr>
              <w:pStyle w:val="TAR"/>
            </w:pPr>
            <w:r w:rsidRPr="00BD08FD">
              <w:t xml:space="preserve"> 191</w:t>
            </w:r>
          </w:p>
        </w:tc>
      </w:tr>
      <w:tr w:rsidR="00E609C2" w:rsidRPr="00BD08FD" w14:paraId="0B5BF033" w14:textId="77777777">
        <w:trPr>
          <w:jc w:val="center"/>
        </w:trPr>
        <w:tc>
          <w:tcPr>
            <w:tcW w:w="895" w:type="dxa"/>
          </w:tcPr>
          <w:p w14:paraId="38D80D50" w14:textId="77777777" w:rsidR="00E609C2" w:rsidRPr="00BD08FD" w:rsidRDefault="00E609C2">
            <w:pPr>
              <w:pStyle w:val="TAR"/>
            </w:pPr>
            <w:r w:rsidRPr="00BD08FD">
              <w:t xml:space="preserve">   241</w:t>
            </w:r>
          </w:p>
        </w:tc>
        <w:tc>
          <w:tcPr>
            <w:tcW w:w="895" w:type="dxa"/>
          </w:tcPr>
          <w:p w14:paraId="538381F7" w14:textId="77777777" w:rsidR="00E609C2" w:rsidRPr="00BD08FD" w:rsidRDefault="00E609C2">
            <w:pPr>
              <w:pStyle w:val="TAR"/>
            </w:pPr>
            <w:r w:rsidRPr="00BD08FD">
              <w:t xml:space="preserve">  91</w:t>
            </w:r>
          </w:p>
        </w:tc>
        <w:tc>
          <w:tcPr>
            <w:tcW w:w="895" w:type="dxa"/>
          </w:tcPr>
          <w:p w14:paraId="771DBAA4" w14:textId="77777777" w:rsidR="00E609C2" w:rsidRPr="00BD08FD" w:rsidRDefault="00E609C2">
            <w:pPr>
              <w:pStyle w:val="TAR"/>
            </w:pPr>
            <w:r w:rsidRPr="00BD08FD">
              <w:t xml:space="preserve"> 194</w:t>
            </w:r>
          </w:p>
        </w:tc>
        <w:tc>
          <w:tcPr>
            <w:tcW w:w="895" w:type="dxa"/>
          </w:tcPr>
          <w:p w14:paraId="4A8E2495" w14:textId="77777777" w:rsidR="00E609C2" w:rsidRPr="00BD08FD" w:rsidRDefault="00E609C2">
            <w:pPr>
              <w:pStyle w:val="TAR"/>
            </w:pPr>
            <w:r w:rsidRPr="00BD08FD">
              <w:t xml:space="preserve">  92</w:t>
            </w:r>
          </w:p>
        </w:tc>
        <w:tc>
          <w:tcPr>
            <w:tcW w:w="895" w:type="dxa"/>
          </w:tcPr>
          <w:p w14:paraId="4A1E3D79" w14:textId="77777777" w:rsidR="00E609C2" w:rsidRPr="00BD08FD" w:rsidRDefault="00E609C2">
            <w:pPr>
              <w:pStyle w:val="TAR"/>
            </w:pPr>
            <w:r w:rsidRPr="00BD08FD">
              <w:t xml:space="preserve"> 195</w:t>
            </w:r>
          </w:p>
        </w:tc>
        <w:tc>
          <w:tcPr>
            <w:tcW w:w="895" w:type="dxa"/>
          </w:tcPr>
          <w:p w14:paraId="05292087" w14:textId="77777777" w:rsidR="00E609C2" w:rsidRPr="00BD08FD" w:rsidRDefault="00E609C2">
            <w:pPr>
              <w:pStyle w:val="TAR"/>
            </w:pPr>
            <w:r w:rsidRPr="00BD08FD">
              <w:t xml:space="preserve">  93</w:t>
            </w:r>
          </w:p>
        </w:tc>
        <w:tc>
          <w:tcPr>
            <w:tcW w:w="895" w:type="dxa"/>
          </w:tcPr>
          <w:p w14:paraId="15D19F28" w14:textId="77777777" w:rsidR="00E609C2" w:rsidRPr="00BD08FD" w:rsidRDefault="00E609C2">
            <w:pPr>
              <w:pStyle w:val="TAR"/>
            </w:pPr>
            <w:r w:rsidRPr="00BD08FD">
              <w:t xml:space="preserve"> 196</w:t>
            </w:r>
          </w:p>
        </w:tc>
        <w:tc>
          <w:tcPr>
            <w:tcW w:w="895" w:type="dxa"/>
          </w:tcPr>
          <w:p w14:paraId="25D37948" w14:textId="77777777" w:rsidR="00E609C2" w:rsidRPr="00BD08FD" w:rsidRDefault="00E609C2">
            <w:pPr>
              <w:pStyle w:val="TAR"/>
            </w:pPr>
            <w:r w:rsidRPr="00BD08FD">
              <w:t xml:space="preserve">  94</w:t>
            </w:r>
          </w:p>
        </w:tc>
        <w:tc>
          <w:tcPr>
            <w:tcW w:w="895" w:type="dxa"/>
          </w:tcPr>
          <w:p w14:paraId="3CE07807" w14:textId="77777777" w:rsidR="00E609C2" w:rsidRPr="00BD08FD" w:rsidRDefault="00E609C2">
            <w:pPr>
              <w:pStyle w:val="TAR"/>
            </w:pPr>
            <w:r w:rsidRPr="00BD08FD">
              <w:t xml:space="preserve"> 197</w:t>
            </w:r>
          </w:p>
        </w:tc>
        <w:tc>
          <w:tcPr>
            <w:tcW w:w="895" w:type="dxa"/>
          </w:tcPr>
          <w:p w14:paraId="0A697937" w14:textId="77777777" w:rsidR="00E609C2" w:rsidRPr="00BD08FD" w:rsidRDefault="00E609C2">
            <w:pPr>
              <w:pStyle w:val="TAR"/>
            </w:pPr>
            <w:r w:rsidRPr="00BD08FD">
              <w:t xml:space="preserve">  95</w:t>
            </w:r>
          </w:p>
        </w:tc>
      </w:tr>
      <w:tr w:rsidR="00E609C2" w:rsidRPr="00BD08FD" w14:paraId="36690CA9" w14:textId="77777777">
        <w:trPr>
          <w:jc w:val="center"/>
        </w:trPr>
        <w:tc>
          <w:tcPr>
            <w:tcW w:w="895" w:type="dxa"/>
          </w:tcPr>
          <w:p w14:paraId="611A975D" w14:textId="77777777" w:rsidR="00E609C2" w:rsidRPr="00BD08FD" w:rsidRDefault="00E609C2">
            <w:pPr>
              <w:pStyle w:val="TAR"/>
            </w:pPr>
            <w:r w:rsidRPr="00BD08FD">
              <w:t xml:space="preserve">   198</w:t>
            </w:r>
          </w:p>
        </w:tc>
        <w:tc>
          <w:tcPr>
            <w:tcW w:w="895" w:type="dxa"/>
          </w:tcPr>
          <w:p w14:paraId="542DA586" w14:textId="77777777" w:rsidR="00E609C2" w:rsidRPr="00BD08FD" w:rsidRDefault="00E609C2">
            <w:pPr>
              <w:pStyle w:val="TAR"/>
            </w:pPr>
            <w:r w:rsidRPr="00BD08FD">
              <w:t xml:space="preserve">  29</w:t>
            </w:r>
          </w:p>
        </w:tc>
        <w:tc>
          <w:tcPr>
            <w:tcW w:w="895" w:type="dxa"/>
          </w:tcPr>
          <w:p w14:paraId="7633DE3E" w14:textId="77777777" w:rsidR="00E609C2" w:rsidRPr="00BD08FD" w:rsidRDefault="00E609C2">
            <w:pPr>
              <w:pStyle w:val="TAR"/>
            </w:pPr>
            <w:r w:rsidRPr="00BD08FD">
              <w:t xml:space="preserve">  30</w:t>
            </w:r>
          </w:p>
        </w:tc>
        <w:tc>
          <w:tcPr>
            <w:tcW w:w="895" w:type="dxa"/>
          </w:tcPr>
          <w:p w14:paraId="3EE1E530" w14:textId="77777777" w:rsidR="00E609C2" w:rsidRPr="00BD08FD" w:rsidRDefault="00E609C2">
            <w:pPr>
              <w:pStyle w:val="TAR"/>
            </w:pPr>
            <w:r w:rsidRPr="00BD08FD">
              <w:t xml:space="preserve">  31</w:t>
            </w:r>
          </w:p>
        </w:tc>
        <w:tc>
          <w:tcPr>
            <w:tcW w:w="895" w:type="dxa"/>
          </w:tcPr>
          <w:p w14:paraId="7B22353B" w14:textId="77777777" w:rsidR="00E609C2" w:rsidRPr="00BD08FD" w:rsidRDefault="00E609C2">
            <w:pPr>
              <w:pStyle w:val="TAR"/>
            </w:pPr>
            <w:r w:rsidRPr="00BD08FD">
              <w:t xml:space="preserve">  32</w:t>
            </w:r>
          </w:p>
        </w:tc>
        <w:tc>
          <w:tcPr>
            <w:tcW w:w="895" w:type="dxa"/>
          </w:tcPr>
          <w:p w14:paraId="6A610D9F" w14:textId="77777777" w:rsidR="00E609C2" w:rsidRPr="00BD08FD" w:rsidRDefault="00E609C2">
            <w:pPr>
              <w:pStyle w:val="TAR"/>
            </w:pPr>
            <w:r w:rsidRPr="00BD08FD">
              <w:t xml:space="preserve">  33</w:t>
            </w:r>
          </w:p>
        </w:tc>
        <w:tc>
          <w:tcPr>
            <w:tcW w:w="895" w:type="dxa"/>
          </w:tcPr>
          <w:p w14:paraId="285469E6" w14:textId="77777777" w:rsidR="00E609C2" w:rsidRPr="00BD08FD" w:rsidRDefault="00E609C2">
            <w:pPr>
              <w:pStyle w:val="TAR"/>
            </w:pPr>
            <w:r w:rsidRPr="00BD08FD">
              <w:t xml:space="preserve">  34</w:t>
            </w:r>
          </w:p>
        </w:tc>
        <w:tc>
          <w:tcPr>
            <w:tcW w:w="895" w:type="dxa"/>
          </w:tcPr>
          <w:p w14:paraId="496F6DED" w14:textId="77777777" w:rsidR="00E609C2" w:rsidRPr="00BD08FD" w:rsidRDefault="00E609C2">
            <w:pPr>
              <w:pStyle w:val="TAR"/>
            </w:pPr>
            <w:r w:rsidRPr="00BD08FD">
              <w:t xml:space="preserve">  35</w:t>
            </w:r>
          </w:p>
        </w:tc>
        <w:tc>
          <w:tcPr>
            <w:tcW w:w="895" w:type="dxa"/>
          </w:tcPr>
          <w:p w14:paraId="52D900FA" w14:textId="77777777" w:rsidR="00E609C2" w:rsidRPr="00BD08FD" w:rsidRDefault="00E609C2">
            <w:pPr>
              <w:pStyle w:val="TAR"/>
            </w:pPr>
            <w:r w:rsidRPr="00BD08FD">
              <w:t xml:space="preserve">  50</w:t>
            </w:r>
          </w:p>
        </w:tc>
        <w:tc>
          <w:tcPr>
            <w:tcW w:w="895" w:type="dxa"/>
          </w:tcPr>
          <w:p w14:paraId="6A075587" w14:textId="77777777" w:rsidR="00E609C2" w:rsidRPr="00BD08FD" w:rsidRDefault="00E609C2">
            <w:pPr>
              <w:pStyle w:val="TAR"/>
            </w:pPr>
            <w:r w:rsidRPr="00BD08FD">
              <w:t xml:space="preserve"> 100</w:t>
            </w:r>
          </w:p>
        </w:tc>
      </w:tr>
      <w:tr w:rsidR="00E609C2" w:rsidRPr="00BD08FD" w14:paraId="6EBF8BC1" w14:textId="77777777">
        <w:trPr>
          <w:jc w:val="center"/>
        </w:trPr>
        <w:tc>
          <w:tcPr>
            <w:tcW w:w="895" w:type="dxa"/>
          </w:tcPr>
          <w:p w14:paraId="77178975" w14:textId="77777777" w:rsidR="00E609C2" w:rsidRPr="00BD08FD" w:rsidRDefault="00E609C2">
            <w:pPr>
              <w:pStyle w:val="TAR"/>
            </w:pPr>
            <w:r w:rsidRPr="00BD08FD">
              <w:t xml:space="preserve">   153</w:t>
            </w:r>
          </w:p>
        </w:tc>
        <w:tc>
          <w:tcPr>
            <w:tcW w:w="895" w:type="dxa"/>
          </w:tcPr>
          <w:p w14:paraId="5D013414" w14:textId="77777777" w:rsidR="00E609C2" w:rsidRPr="00BD08FD" w:rsidRDefault="00E609C2">
            <w:pPr>
              <w:pStyle w:val="TAR"/>
            </w:pPr>
            <w:r w:rsidRPr="00BD08FD">
              <w:t xml:space="preserve"> 203</w:t>
            </w:r>
          </w:p>
        </w:tc>
        <w:tc>
          <w:tcPr>
            <w:tcW w:w="895" w:type="dxa"/>
          </w:tcPr>
          <w:p w14:paraId="1237D6BC" w14:textId="77777777" w:rsidR="00E609C2" w:rsidRPr="00BD08FD" w:rsidRDefault="00E609C2">
            <w:pPr>
              <w:pStyle w:val="TAR"/>
            </w:pPr>
            <w:r w:rsidRPr="00BD08FD">
              <w:t xml:space="preserve">  89</w:t>
            </w:r>
          </w:p>
        </w:tc>
        <w:tc>
          <w:tcPr>
            <w:tcW w:w="895" w:type="dxa"/>
          </w:tcPr>
          <w:p w14:paraId="03359A41" w14:textId="77777777" w:rsidR="00E609C2" w:rsidRPr="00BD08FD" w:rsidRDefault="00E609C2">
            <w:pPr>
              <w:pStyle w:val="TAR"/>
            </w:pPr>
            <w:r w:rsidRPr="00BD08FD">
              <w:t xml:space="preserve"> 139</w:t>
            </w:r>
          </w:p>
        </w:tc>
        <w:tc>
          <w:tcPr>
            <w:tcW w:w="895" w:type="dxa"/>
          </w:tcPr>
          <w:p w14:paraId="3A6B6CAE" w14:textId="77777777" w:rsidR="00E609C2" w:rsidRPr="00BD08FD" w:rsidRDefault="00E609C2">
            <w:pPr>
              <w:pStyle w:val="TAR"/>
            </w:pPr>
            <w:r w:rsidRPr="00BD08FD">
              <w:t xml:space="preserve"> 192</w:t>
            </w:r>
          </w:p>
        </w:tc>
        <w:tc>
          <w:tcPr>
            <w:tcW w:w="895" w:type="dxa"/>
          </w:tcPr>
          <w:p w14:paraId="46352A7A" w14:textId="77777777" w:rsidR="00E609C2" w:rsidRPr="00BD08FD" w:rsidRDefault="00E609C2">
            <w:pPr>
              <w:pStyle w:val="TAR"/>
            </w:pPr>
            <w:r w:rsidRPr="00BD08FD">
              <w:t xml:space="preserve"> 242</w:t>
            </w:r>
          </w:p>
        </w:tc>
        <w:tc>
          <w:tcPr>
            <w:tcW w:w="895" w:type="dxa"/>
          </w:tcPr>
          <w:p w14:paraId="00AB5DF2" w14:textId="77777777" w:rsidR="00E609C2" w:rsidRPr="00BD08FD" w:rsidRDefault="00E609C2">
            <w:pPr>
              <w:pStyle w:val="TAR"/>
            </w:pPr>
            <w:r w:rsidRPr="00BD08FD">
              <w:t xml:space="preserve">  51</w:t>
            </w:r>
          </w:p>
        </w:tc>
        <w:tc>
          <w:tcPr>
            <w:tcW w:w="895" w:type="dxa"/>
          </w:tcPr>
          <w:p w14:paraId="493FB54D" w14:textId="77777777" w:rsidR="00E609C2" w:rsidRPr="00BD08FD" w:rsidRDefault="00E609C2">
            <w:pPr>
              <w:pStyle w:val="TAR"/>
            </w:pPr>
            <w:r w:rsidRPr="00BD08FD">
              <w:t xml:space="preserve"> 101</w:t>
            </w:r>
          </w:p>
        </w:tc>
        <w:tc>
          <w:tcPr>
            <w:tcW w:w="895" w:type="dxa"/>
          </w:tcPr>
          <w:p w14:paraId="2C1B2125" w14:textId="77777777" w:rsidR="00E609C2" w:rsidRPr="00BD08FD" w:rsidRDefault="00E609C2">
            <w:pPr>
              <w:pStyle w:val="TAR"/>
            </w:pPr>
            <w:r w:rsidRPr="00BD08FD">
              <w:t xml:space="preserve"> 154</w:t>
            </w:r>
          </w:p>
        </w:tc>
        <w:tc>
          <w:tcPr>
            <w:tcW w:w="895" w:type="dxa"/>
          </w:tcPr>
          <w:p w14:paraId="27D3430A" w14:textId="77777777" w:rsidR="00E609C2" w:rsidRPr="00BD08FD" w:rsidRDefault="00E609C2">
            <w:pPr>
              <w:pStyle w:val="TAR"/>
            </w:pPr>
            <w:r w:rsidRPr="00BD08FD">
              <w:t xml:space="preserve"> 204</w:t>
            </w:r>
          </w:p>
        </w:tc>
      </w:tr>
      <w:tr w:rsidR="00E609C2" w:rsidRPr="00BD08FD" w14:paraId="6A4A9A60" w14:textId="77777777">
        <w:trPr>
          <w:jc w:val="center"/>
        </w:trPr>
        <w:tc>
          <w:tcPr>
            <w:tcW w:w="895" w:type="dxa"/>
          </w:tcPr>
          <w:p w14:paraId="45616300" w14:textId="77777777" w:rsidR="00E609C2" w:rsidRPr="00BD08FD" w:rsidRDefault="00E609C2">
            <w:pPr>
              <w:pStyle w:val="TAR"/>
            </w:pPr>
            <w:r w:rsidRPr="00BD08FD">
              <w:t xml:space="preserve">    55</w:t>
            </w:r>
          </w:p>
        </w:tc>
        <w:tc>
          <w:tcPr>
            <w:tcW w:w="895" w:type="dxa"/>
          </w:tcPr>
          <w:p w14:paraId="441FC274" w14:textId="77777777" w:rsidR="00E609C2" w:rsidRPr="00BD08FD" w:rsidRDefault="00E609C2">
            <w:pPr>
              <w:pStyle w:val="TAR"/>
            </w:pPr>
            <w:r w:rsidRPr="00BD08FD">
              <w:t xml:space="preserve"> 105</w:t>
            </w:r>
          </w:p>
        </w:tc>
        <w:tc>
          <w:tcPr>
            <w:tcW w:w="895" w:type="dxa"/>
          </w:tcPr>
          <w:p w14:paraId="1173B29C" w14:textId="77777777" w:rsidR="00E609C2" w:rsidRPr="00BD08FD" w:rsidRDefault="00E609C2">
            <w:pPr>
              <w:pStyle w:val="TAR"/>
            </w:pPr>
            <w:r w:rsidRPr="00BD08FD">
              <w:t xml:space="preserve"> 158</w:t>
            </w:r>
          </w:p>
        </w:tc>
        <w:tc>
          <w:tcPr>
            <w:tcW w:w="895" w:type="dxa"/>
          </w:tcPr>
          <w:p w14:paraId="1E97D5AD" w14:textId="77777777" w:rsidR="00E609C2" w:rsidRPr="00BD08FD" w:rsidRDefault="00E609C2">
            <w:pPr>
              <w:pStyle w:val="TAR"/>
            </w:pPr>
            <w:r w:rsidRPr="00BD08FD">
              <w:t xml:space="preserve"> 208</w:t>
            </w:r>
          </w:p>
        </w:tc>
        <w:tc>
          <w:tcPr>
            <w:tcW w:w="895" w:type="dxa"/>
          </w:tcPr>
          <w:p w14:paraId="41ED20DE" w14:textId="77777777" w:rsidR="00E609C2" w:rsidRPr="00BD08FD" w:rsidRDefault="00E609C2">
            <w:pPr>
              <w:pStyle w:val="TAR"/>
            </w:pPr>
            <w:r w:rsidRPr="00BD08FD">
              <w:t xml:space="preserve">  90</w:t>
            </w:r>
          </w:p>
        </w:tc>
        <w:tc>
          <w:tcPr>
            <w:tcW w:w="895" w:type="dxa"/>
          </w:tcPr>
          <w:p w14:paraId="4112C861" w14:textId="77777777" w:rsidR="00E609C2" w:rsidRPr="00BD08FD" w:rsidRDefault="00E609C2">
            <w:pPr>
              <w:pStyle w:val="TAR"/>
            </w:pPr>
            <w:r w:rsidRPr="00BD08FD">
              <w:t xml:space="preserve"> 140</w:t>
            </w:r>
          </w:p>
        </w:tc>
        <w:tc>
          <w:tcPr>
            <w:tcW w:w="895" w:type="dxa"/>
          </w:tcPr>
          <w:p w14:paraId="089E0204" w14:textId="77777777" w:rsidR="00E609C2" w:rsidRPr="00BD08FD" w:rsidRDefault="00E609C2">
            <w:pPr>
              <w:pStyle w:val="TAR"/>
            </w:pPr>
            <w:r w:rsidRPr="00BD08FD">
              <w:t xml:space="preserve"> 193</w:t>
            </w:r>
          </w:p>
        </w:tc>
        <w:tc>
          <w:tcPr>
            <w:tcW w:w="895" w:type="dxa"/>
          </w:tcPr>
          <w:p w14:paraId="30BFFF96" w14:textId="77777777" w:rsidR="00E609C2" w:rsidRPr="00BD08FD" w:rsidRDefault="00E609C2">
            <w:pPr>
              <w:pStyle w:val="TAR"/>
            </w:pPr>
            <w:r w:rsidRPr="00BD08FD">
              <w:t xml:space="preserve"> 243</w:t>
            </w:r>
          </w:p>
        </w:tc>
        <w:tc>
          <w:tcPr>
            <w:tcW w:w="895" w:type="dxa"/>
          </w:tcPr>
          <w:p w14:paraId="50BCF6CE" w14:textId="77777777" w:rsidR="00E609C2" w:rsidRPr="00BD08FD" w:rsidRDefault="00E609C2">
            <w:pPr>
              <w:pStyle w:val="TAR"/>
            </w:pPr>
            <w:r w:rsidRPr="00BD08FD">
              <w:t xml:space="preserve">  59</w:t>
            </w:r>
          </w:p>
        </w:tc>
        <w:tc>
          <w:tcPr>
            <w:tcW w:w="895" w:type="dxa"/>
          </w:tcPr>
          <w:p w14:paraId="7C552A74" w14:textId="77777777" w:rsidR="00E609C2" w:rsidRPr="00BD08FD" w:rsidRDefault="00E609C2">
            <w:pPr>
              <w:pStyle w:val="TAR"/>
            </w:pPr>
            <w:r w:rsidRPr="00BD08FD">
              <w:t xml:space="preserve"> 109</w:t>
            </w:r>
          </w:p>
        </w:tc>
      </w:tr>
      <w:tr w:rsidR="00E609C2" w:rsidRPr="00BD08FD" w14:paraId="2F3C3E9D" w14:textId="77777777">
        <w:trPr>
          <w:jc w:val="center"/>
        </w:trPr>
        <w:tc>
          <w:tcPr>
            <w:tcW w:w="895" w:type="dxa"/>
          </w:tcPr>
          <w:p w14:paraId="4B1146FE" w14:textId="77777777" w:rsidR="00E609C2" w:rsidRPr="00BD08FD" w:rsidRDefault="00E609C2">
            <w:pPr>
              <w:pStyle w:val="TAR"/>
            </w:pPr>
            <w:r w:rsidRPr="00BD08FD">
              <w:t xml:space="preserve">   162</w:t>
            </w:r>
          </w:p>
        </w:tc>
        <w:tc>
          <w:tcPr>
            <w:tcW w:w="895" w:type="dxa"/>
          </w:tcPr>
          <w:p w14:paraId="70DD4A40" w14:textId="77777777" w:rsidR="00E609C2" w:rsidRPr="00BD08FD" w:rsidRDefault="00E609C2">
            <w:pPr>
              <w:pStyle w:val="TAR"/>
            </w:pPr>
            <w:r w:rsidRPr="00BD08FD">
              <w:t xml:space="preserve"> 212</w:t>
            </w:r>
          </w:p>
        </w:tc>
        <w:tc>
          <w:tcPr>
            <w:tcW w:w="895" w:type="dxa"/>
          </w:tcPr>
          <w:p w14:paraId="74765A21" w14:textId="77777777" w:rsidR="00E609C2" w:rsidRPr="00BD08FD" w:rsidRDefault="00E609C2">
            <w:pPr>
              <w:pStyle w:val="TAR"/>
            </w:pPr>
            <w:r w:rsidRPr="00BD08FD">
              <w:t xml:space="preserve">  63</w:t>
            </w:r>
          </w:p>
        </w:tc>
        <w:tc>
          <w:tcPr>
            <w:tcW w:w="895" w:type="dxa"/>
          </w:tcPr>
          <w:p w14:paraId="7B6C9EF1" w14:textId="77777777" w:rsidR="00E609C2" w:rsidRPr="00BD08FD" w:rsidRDefault="00E609C2">
            <w:pPr>
              <w:pStyle w:val="TAR"/>
            </w:pPr>
            <w:r w:rsidRPr="00BD08FD">
              <w:t xml:space="preserve"> 113</w:t>
            </w:r>
          </w:p>
        </w:tc>
        <w:tc>
          <w:tcPr>
            <w:tcW w:w="895" w:type="dxa"/>
          </w:tcPr>
          <w:p w14:paraId="111A869B" w14:textId="77777777" w:rsidR="00E609C2" w:rsidRPr="00BD08FD" w:rsidRDefault="00E609C2">
            <w:pPr>
              <w:pStyle w:val="TAR"/>
            </w:pPr>
            <w:r w:rsidRPr="00BD08FD">
              <w:t xml:space="preserve"> 166</w:t>
            </w:r>
          </w:p>
        </w:tc>
        <w:tc>
          <w:tcPr>
            <w:tcW w:w="895" w:type="dxa"/>
          </w:tcPr>
          <w:p w14:paraId="41AA8FF2" w14:textId="77777777" w:rsidR="00E609C2" w:rsidRPr="00BD08FD" w:rsidRDefault="00E609C2">
            <w:pPr>
              <w:pStyle w:val="TAR"/>
            </w:pPr>
            <w:r w:rsidRPr="00BD08FD">
              <w:t xml:space="preserve"> 216</w:t>
            </w:r>
          </w:p>
        </w:tc>
        <w:tc>
          <w:tcPr>
            <w:tcW w:w="895" w:type="dxa"/>
          </w:tcPr>
          <w:p w14:paraId="47611420" w14:textId="77777777" w:rsidR="00E609C2" w:rsidRPr="00BD08FD" w:rsidRDefault="00E609C2">
            <w:pPr>
              <w:pStyle w:val="TAR"/>
            </w:pPr>
            <w:r w:rsidRPr="00BD08FD">
              <w:t xml:space="preserve">  67</w:t>
            </w:r>
          </w:p>
        </w:tc>
        <w:tc>
          <w:tcPr>
            <w:tcW w:w="895" w:type="dxa"/>
          </w:tcPr>
          <w:p w14:paraId="724DE7F6" w14:textId="77777777" w:rsidR="00E609C2" w:rsidRPr="00BD08FD" w:rsidRDefault="00E609C2">
            <w:pPr>
              <w:pStyle w:val="TAR"/>
            </w:pPr>
            <w:r w:rsidRPr="00BD08FD">
              <w:t xml:space="preserve"> 117</w:t>
            </w:r>
          </w:p>
        </w:tc>
        <w:tc>
          <w:tcPr>
            <w:tcW w:w="895" w:type="dxa"/>
          </w:tcPr>
          <w:p w14:paraId="31C8CE7D" w14:textId="77777777" w:rsidR="00E609C2" w:rsidRPr="00BD08FD" w:rsidRDefault="00E609C2">
            <w:pPr>
              <w:pStyle w:val="TAR"/>
            </w:pPr>
            <w:r w:rsidRPr="00BD08FD">
              <w:t xml:space="preserve"> 170</w:t>
            </w:r>
          </w:p>
        </w:tc>
        <w:tc>
          <w:tcPr>
            <w:tcW w:w="895" w:type="dxa"/>
          </w:tcPr>
          <w:p w14:paraId="7FA670A4" w14:textId="77777777" w:rsidR="00E609C2" w:rsidRPr="00BD08FD" w:rsidRDefault="00E609C2">
            <w:pPr>
              <w:pStyle w:val="TAR"/>
            </w:pPr>
            <w:r w:rsidRPr="00BD08FD">
              <w:t xml:space="preserve"> 220</w:t>
            </w:r>
          </w:p>
        </w:tc>
      </w:tr>
      <w:tr w:rsidR="00E609C2" w:rsidRPr="00BD08FD" w14:paraId="1FBA7E61" w14:textId="77777777">
        <w:trPr>
          <w:jc w:val="center"/>
        </w:trPr>
        <w:tc>
          <w:tcPr>
            <w:tcW w:w="895" w:type="dxa"/>
          </w:tcPr>
          <w:p w14:paraId="353ACA67" w14:textId="77777777" w:rsidR="00E609C2" w:rsidRPr="00BD08FD" w:rsidRDefault="00E609C2">
            <w:pPr>
              <w:pStyle w:val="TAR"/>
            </w:pPr>
            <w:r w:rsidRPr="00BD08FD">
              <w:t xml:space="preserve">    36</w:t>
            </w:r>
          </w:p>
        </w:tc>
        <w:tc>
          <w:tcPr>
            <w:tcW w:w="895" w:type="dxa"/>
          </w:tcPr>
          <w:p w14:paraId="2B73A231" w14:textId="77777777" w:rsidR="00E609C2" w:rsidRPr="00BD08FD" w:rsidRDefault="00E609C2">
            <w:pPr>
              <w:pStyle w:val="TAR"/>
            </w:pPr>
            <w:r w:rsidRPr="00BD08FD">
              <w:t xml:space="preserve">  37</w:t>
            </w:r>
          </w:p>
        </w:tc>
        <w:tc>
          <w:tcPr>
            <w:tcW w:w="895" w:type="dxa"/>
          </w:tcPr>
          <w:p w14:paraId="0E22044D" w14:textId="77777777" w:rsidR="00E609C2" w:rsidRPr="00BD08FD" w:rsidRDefault="00E609C2">
            <w:pPr>
              <w:pStyle w:val="TAR"/>
            </w:pPr>
            <w:r w:rsidRPr="00BD08FD">
              <w:t xml:space="preserve">  54</w:t>
            </w:r>
          </w:p>
        </w:tc>
        <w:tc>
          <w:tcPr>
            <w:tcW w:w="895" w:type="dxa"/>
          </w:tcPr>
          <w:p w14:paraId="4A0BB0EC" w14:textId="77777777" w:rsidR="00E609C2" w:rsidRPr="00BD08FD" w:rsidRDefault="00E609C2">
            <w:pPr>
              <w:pStyle w:val="TAR"/>
            </w:pPr>
            <w:r w:rsidRPr="00BD08FD">
              <w:t xml:space="preserve">  53</w:t>
            </w:r>
          </w:p>
        </w:tc>
        <w:tc>
          <w:tcPr>
            <w:tcW w:w="895" w:type="dxa"/>
          </w:tcPr>
          <w:p w14:paraId="3D8F3B5B" w14:textId="77777777" w:rsidR="00E609C2" w:rsidRPr="00BD08FD" w:rsidRDefault="00E609C2">
            <w:pPr>
              <w:pStyle w:val="TAR"/>
            </w:pPr>
            <w:r w:rsidRPr="00BD08FD">
              <w:t xml:space="preserve">  52</w:t>
            </w:r>
          </w:p>
        </w:tc>
        <w:tc>
          <w:tcPr>
            <w:tcW w:w="895" w:type="dxa"/>
          </w:tcPr>
          <w:p w14:paraId="3AE4E1EF" w14:textId="77777777" w:rsidR="00E609C2" w:rsidRPr="00BD08FD" w:rsidRDefault="00E609C2">
            <w:pPr>
              <w:pStyle w:val="TAR"/>
            </w:pPr>
            <w:r w:rsidRPr="00BD08FD">
              <w:t xml:space="preserve">  58</w:t>
            </w:r>
          </w:p>
        </w:tc>
        <w:tc>
          <w:tcPr>
            <w:tcW w:w="895" w:type="dxa"/>
          </w:tcPr>
          <w:p w14:paraId="79BC596C" w14:textId="77777777" w:rsidR="00E609C2" w:rsidRPr="00BD08FD" w:rsidRDefault="00E609C2">
            <w:pPr>
              <w:pStyle w:val="TAR"/>
            </w:pPr>
            <w:r w:rsidRPr="00BD08FD">
              <w:t xml:space="preserve">  57</w:t>
            </w:r>
          </w:p>
        </w:tc>
        <w:tc>
          <w:tcPr>
            <w:tcW w:w="895" w:type="dxa"/>
          </w:tcPr>
          <w:p w14:paraId="49BF8F00" w14:textId="77777777" w:rsidR="00E609C2" w:rsidRPr="00BD08FD" w:rsidRDefault="00E609C2">
            <w:pPr>
              <w:pStyle w:val="TAR"/>
            </w:pPr>
            <w:r w:rsidRPr="00BD08FD">
              <w:t xml:space="preserve">  56</w:t>
            </w:r>
          </w:p>
        </w:tc>
        <w:tc>
          <w:tcPr>
            <w:tcW w:w="895" w:type="dxa"/>
          </w:tcPr>
          <w:p w14:paraId="54DDDC20" w14:textId="77777777" w:rsidR="00E609C2" w:rsidRPr="00BD08FD" w:rsidRDefault="00E609C2">
            <w:pPr>
              <w:pStyle w:val="TAR"/>
            </w:pPr>
            <w:r w:rsidRPr="00BD08FD">
              <w:t xml:space="preserve">  62</w:t>
            </w:r>
          </w:p>
        </w:tc>
        <w:tc>
          <w:tcPr>
            <w:tcW w:w="895" w:type="dxa"/>
          </w:tcPr>
          <w:p w14:paraId="5E528B65" w14:textId="77777777" w:rsidR="00E609C2" w:rsidRPr="00BD08FD" w:rsidRDefault="00E609C2">
            <w:pPr>
              <w:pStyle w:val="TAR"/>
            </w:pPr>
            <w:r w:rsidRPr="00BD08FD">
              <w:t xml:space="preserve">  61</w:t>
            </w:r>
          </w:p>
        </w:tc>
      </w:tr>
      <w:tr w:rsidR="00E609C2" w:rsidRPr="00BD08FD" w14:paraId="21973648" w14:textId="77777777">
        <w:trPr>
          <w:jc w:val="center"/>
        </w:trPr>
        <w:tc>
          <w:tcPr>
            <w:tcW w:w="895" w:type="dxa"/>
          </w:tcPr>
          <w:p w14:paraId="508F1D2A" w14:textId="77777777" w:rsidR="00E609C2" w:rsidRPr="00BD08FD" w:rsidRDefault="00E609C2">
            <w:pPr>
              <w:pStyle w:val="TAR"/>
            </w:pPr>
            <w:r w:rsidRPr="00BD08FD">
              <w:t xml:space="preserve">    60</w:t>
            </w:r>
          </w:p>
        </w:tc>
        <w:tc>
          <w:tcPr>
            <w:tcW w:w="895" w:type="dxa"/>
          </w:tcPr>
          <w:p w14:paraId="1D5EAA81" w14:textId="77777777" w:rsidR="00E609C2" w:rsidRPr="00BD08FD" w:rsidRDefault="00E609C2">
            <w:pPr>
              <w:pStyle w:val="TAR"/>
            </w:pPr>
            <w:r w:rsidRPr="00BD08FD">
              <w:t xml:space="preserve">  66</w:t>
            </w:r>
          </w:p>
        </w:tc>
        <w:tc>
          <w:tcPr>
            <w:tcW w:w="895" w:type="dxa"/>
          </w:tcPr>
          <w:p w14:paraId="53BFCCF6" w14:textId="77777777" w:rsidR="00E609C2" w:rsidRPr="00BD08FD" w:rsidRDefault="00E609C2">
            <w:pPr>
              <w:pStyle w:val="TAR"/>
            </w:pPr>
            <w:r w:rsidRPr="00BD08FD">
              <w:t xml:space="preserve">  65</w:t>
            </w:r>
          </w:p>
        </w:tc>
        <w:tc>
          <w:tcPr>
            <w:tcW w:w="895" w:type="dxa"/>
          </w:tcPr>
          <w:p w14:paraId="0026D8C1" w14:textId="77777777" w:rsidR="00E609C2" w:rsidRPr="00BD08FD" w:rsidRDefault="00E609C2">
            <w:pPr>
              <w:pStyle w:val="TAR"/>
            </w:pPr>
            <w:r w:rsidRPr="00BD08FD">
              <w:t xml:space="preserve">  64</w:t>
            </w:r>
          </w:p>
        </w:tc>
        <w:tc>
          <w:tcPr>
            <w:tcW w:w="895" w:type="dxa"/>
          </w:tcPr>
          <w:p w14:paraId="6D56205A" w14:textId="77777777" w:rsidR="00E609C2" w:rsidRPr="00BD08FD" w:rsidRDefault="00E609C2">
            <w:pPr>
              <w:pStyle w:val="TAR"/>
            </w:pPr>
            <w:r w:rsidRPr="00BD08FD">
              <w:t xml:space="preserve">  70</w:t>
            </w:r>
          </w:p>
        </w:tc>
        <w:tc>
          <w:tcPr>
            <w:tcW w:w="895" w:type="dxa"/>
          </w:tcPr>
          <w:p w14:paraId="1C241E66" w14:textId="77777777" w:rsidR="00E609C2" w:rsidRPr="00BD08FD" w:rsidRDefault="00E609C2">
            <w:pPr>
              <w:pStyle w:val="TAR"/>
            </w:pPr>
            <w:r w:rsidRPr="00BD08FD">
              <w:t xml:space="preserve">  69</w:t>
            </w:r>
          </w:p>
        </w:tc>
        <w:tc>
          <w:tcPr>
            <w:tcW w:w="895" w:type="dxa"/>
          </w:tcPr>
          <w:p w14:paraId="30AF011A" w14:textId="77777777" w:rsidR="00E609C2" w:rsidRPr="00BD08FD" w:rsidRDefault="00E609C2">
            <w:pPr>
              <w:pStyle w:val="TAR"/>
            </w:pPr>
            <w:r w:rsidRPr="00BD08FD">
              <w:t xml:space="preserve">  68</w:t>
            </w:r>
          </w:p>
        </w:tc>
        <w:tc>
          <w:tcPr>
            <w:tcW w:w="895" w:type="dxa"/>
          </w:tcPr>
          <w:p w14:paraId="44CA1850" w14:textId="77777777" w:rsidR="00E609C2" w:rsidRPr="00BD08FD" w:rsidRDefault="00E609C2">
            <w:pPr>
              <w:pStyle w:val="TAR"/>
            </w:pPr>
            <w:r w:rsidRPr="00BD08FD">
              <w:t xml:space="preserve"> 104</w:t>
            </w:r>
          </w:p>
        </w:tc>
        <w:tc>
          <w:tcPr>
            <w:tcW w:w="895" w:type="dxa"/>
          </w:tcPr>
          <w:p w14:paraId="1813950C" w14:textId="77777777" w:rsidR="00E609C2" w:rsidRPr="00BD08FD" w:rsidRDefault="00E609C2">
            <w:pPr>
              <w:pStyle w:val="TAR"/>
            </w:pPr>
            <w:r w:rsidRPr="00BD08FD">
              <w:t xml:space="preserve"> 103</w:t>
            </w:r>
          </w:p>
        </w:tc>
        <w:tc>
          <w:tcPr>
            <w:tcW w:w="895" w:type="dxa"/>
          </w:tcPr>
          <w:p w14:paraId="4249BAFC" w14:textId="77777777" w:rsidR="00E609C2" w:rsidRPr="00BD08FD" w:rsidRDefault="00E609C2">
            <w:pPr>
              <w:pStyle w:val="TAR"/>
            </w:pPr>
            <w:r w:rsidRPr="00BD08FD">
              <w:t xml:space="preserve"> 102</w:t>
            </w:r>
          </w:p>
        </w:tc>
      </w:tr>
      <w:tr w:rsidR="00E609C2" w:rsidRPr="00BD08FD" w14:paraId="5F6DCF00" w14:textId="77777777">
        <w:trPr>
          <w:jc w:val="center"/>
        </w:trPr>
        <w:tc>
          <w:tcPr>
            <w:tcW w:w="895" w:type="dxa"/>
          </w:tcPr>
          <w:p w14:paraId="410A2EBD" w14:textId="77777777" w:rsidR="00E609C2" w:rsidRPr="00BD08FD" w:rsidRDefault="00E609C2">
            <w:pPr>
              <w:pStyle w:val="TAR"/>
            </w:pPr>
            <w:r w:rsidRPr="00BD08FD">
              <w:t xml:space="preserve">   108</w:t>
            </w:r>
          </w:p>
        </w:tc>
        <w:tc>
          <w:tcPr>
            <w:tcW w:w="895" w:type="dxa"/>
          </w:tcPr>
          <w:p w14:paraId="3EAFE68C" w14:textId="77777777" w:rsidR="00E609C2" w:rsidRPr="00BD08FD" w:rsidRDefault="00E609C2">
            <w:pPr>
              <w:pStyle w:val="TAR"/>
            </w:pPr>
            <w:r w:rsidRPr="00BD08FD">
              <w:t xml:space="preserve"> 107</w:t>
            </w:r>
          </w:p>
        </w:tc>
        <w:tc>
          <w:tcPr>
            <w:tcW w:w="895" w:type="dxa"/>
          </w:tcPr>
          <w:p w14:paraId="7D2C532F" w14:textId="77777777" w:rsidR="00E609C2" w:rsidRPr="00BD08FD" w:rsidRDefault="00E609C2">
            <w:pPr>
              <w:pStyle w:val="TAR"/>
            </w:pPr>
            <w:r w:rsidRPr="00BD08FD">
              <w:t xml:space="preserve"> 106</w:t>
            </w:r>
          </w:p>
        </w:tc>
        <w:tc>
          <w:tcPr>
            <w:tcW w:w="895" w:type="dxa"/>
          </w:tcPr>
          <w:p w14:paraId="28803979" w14:textId="77777777" w:rsidR="00E609C2" w:rsidRPr="00BD08FD" w:rsidRDefault="00E609C2">
            <w:pPr>
              <w:pStyle w:val="TAR"/>
            </w:pPr>
            <w:r w:rsidRPr="00BD08FD">
              <w:t xml:space="preserve"> 112</w:t>
            </w:r>
          </w:p>
        </w:tc>
        <w:tc>
          <w:tcPr>
            <w:tcW w:w="895" w:type="dxa"/>
          </w:tcPr>
          <w:p w14:paraId="5A299320" w14:textId="77777777" w:rsidR="00E609C2" w:rsidRPr="00BD08FD" w:rsidRDefault="00E609C2">
            <w:pPr>
              <w:pStyle w:val="TAR"/>
            </w:pPr>
            <w:r w:rsidRPr="00BD08FD">
              <w:t xml:space="preserve"> 111</w:t>
            </w:r>
          </w:p>
        </w:tc>
        <w:tc>
          <w:tcPr>
            <w:tcW w:w="895" w:type="dxa"/>
          </w:tcPr>
          <w:p w14:paraId="07FE06FF" w14:textId="77777777" w:rsidR="00E609C2" w:rsidRPr="00BD08FD" w:rsidRDefault="00E609C2">
            <w:pPr>
              <w:pStyle w:val="TAR"/>
            </w:pPr>
            <w:r w:rsidRPr="00BD08FD">
              <w:t xml:space="preserve"> 110</w:t>
            </w:r>
          </w:p>
        </w:tc>
        <w:tc>
          <w:tcPr>
            <w:tcW w:w="895" w:type="dxa"/>
          </w:tcPr>
          <w:p w14:paraId="375F2C58" w14:textId="77777777" w:rsidR="00E609C2" w:rsidRPr="00BD08FD" w:rsidRDefault="00E609C2">
            <w:pPr>
              <w:pStyle w:val="TAR"/>
            </w:pPr>
            <w:r w:rsidRPr="00BD08FD">
              <w:t xml:space="preserve"> 116</w:t>
            </w:r>
          </w:p>
        </w:tc>
        <w:tc>
          <w:tcPr>
            <w:tcW w:w="895" w:type="dxa"/>
          </w:tcPr>
          <w:p w14:paraId="5934FF4A" w14:textId="77777777" w:rsidR="00E609C2" w:rsidRPr="00BD08FD" w:rsidRDefault="00E609C2">
            <w:pPr>
              <w:pStyle w:val="TAR"/>
            </w:pPr>
            <w:r w:rsidRPr="00BD08FD">
              <w:t xml:space="preserve"> 115</w:t>
            </w:r>
          </w:p>
        </w:tc>
        <w:tc>
          <w:tcPr>
            <w:tcW w:w="895" w:type="dxa"/>
          </w:tcPr>
          <w:p w14:paraId="6132931F" w14:textId="77777777" w:rsidR="00E609C2" w:rsidRPr="00BD08FD" w:rsidRDefault="00E609C2">
            <w:pPr>
              <w:pStyle w:val="TAR"/>
            </w:pPr>
            <w:r w:rsidRPr="00BD08FD">
              <w:t xml:space="preserve"> 114</w:t>
            </w:r>
          </w:p>
        </w:tc>
        <w:tc>
          <w:tcPr>
            <w:tcW w:w="895" w:type="dxa"/>
          </w:tcPr>
          <w:p w14:paraId="6C42F2E9" w14:textId="77777777" w:rsidR="00E609C2" w:rsidRPr="00BD08FD" w:rsidRDefault="00E609C2">
            <w:pPr>
              <w:pStyle w:val="TAR"/>
            </w:pPr>
            <w:r w:rsidRPr="00BD08FD">
              <w:t xml:space="preserve"> 120</w:t>
            </w:r>
          </w:p>
        </w:tc>
      </w:tr>
      <w:tr w:rsidR="00E609C2" w:rsidRPr="00BD08FD" w14:paraId="22DD3069" w14:textId="77777777">
        <w:trPr>
          <w:jc w:val="center"/>
        </w:trPr>
        <w:tc>
          <w:tcPr>
            <w:tcW w:w="895" w:type="dxa"/>
          </w:tcPr>
          <w:p w14:paraId="12AB24AB" w14:textId="77777777" w:rsidR="00E609C2" w:rsidRPr="00BD08FD" w:rsidRDefault="00E609C2">
            <w:pPr>
              <w:pStyle w:val="TAR"/>
            </w:pPr>
            <w:r w:rsidRPr="00BD08FD">
              <w:t xml:space="preserve">   119</w:t>
            </w:r>
          </w:p>
        </w:tc>
        <w:tc>
          <w:tcPr>
            <w:tcW w:w="895" w:type="dxa"/>
          </w:tcPr>
          <w:p w14:paraId="4AAA7CA7" w14:textId="77777777" w:rsidR="00E609C2" w:rsidRPr="00BD08FD" w:rsidRDefault="00E609C2">
            <w:pPr>
              <w:pStyle w:val="TAR"/>
            </w:pPr>
            <w:r w:rsidRPr="00BD08FD">
              <w:t xml:space="preserve"> 118</w:t>
            </w:r>
          </w:p>
        </w:tc>
        <w:tc>
          <w:tcPr>
            <w:tcW w:w="895" w:type="dxa"/>
          </w:tcPr>
          <w:p w14:paraId="097CE5EB" w14:textId="77777777" w:rsidR="00E609C2" w:rsidRPr="00BD08FD" w:rsidRDefault="00E609C2">
            <w:pPr>
              <w:pStyle w:val="TAR"/>
            </w:pPr>
            <w:r w:rsidRPr="00BD08FD">
              <w:t xml:space="preserve"> 157</w:t>
            </w:r>
          </w:p>
        </w:tc>
        <w:tc>
          <w:tcPr>
            <w:tcW w:w="895" w:type="dxa"/>
          </w:tcPr>
          <w:p w14:paraId="178D1448" w14:textId="77777777" w:rsidR="00E609C2" w:rsidRPr="00BD08FD" w:rsidRDefault="00E609C2">
            <w:pPr>
              <w:pStyle w:val="TAR"/>
            </w:pPr>
            <w:r w:rsidRPr="00BD08FD">
              <w:t xml:space="preserve"> 156</w:t>
            </w:r>
          </w:p>
        </w:tc>
        <w:tc>
          <w:tcPr>
            <w:tcW w:w="895" w:type="dxa"/>
          </w:tcPr>
          <w:p w14:paraId="1A4FD292" w14:textId="77777777" w:rsidR="00E609C2" w:rsidRPr="00BD08FD" w:rsidRDefault="00E609C2">
            <w:pPr>
              <w:pStyle w:val="TAR"/>
            </w:pPr>
            <w:r w:rsidRPr="00BD08FD">
              <w:t xml:space="preserve"> 155</w:t>
            </w:r>
          </w:p>
        </w:tc>
        <w:tc>
          <w:tcPr>
            <w:tcW w:w="895" w:type="dxa"/>
          </w:tcPr>
          <w:p w14:paraId="034DD84D" w14:textId="77777777" w:rsidR="00E609C2" w:rsidRPr="00BD08FD" w:rsidRDefault="00E609C2">
            <w:pPr>
              <w:pStyle w:val="TAR"/>
            </w:pPr>
            <w:r w:rsidRPr="00BD08FD">
              <w:t xml:space="preserve"> 161</w:t>
            </w:r>
          </w:p>
        </w:tc>
        <w:tc>
          <w:tcPr>
            <w:tcW w:w="895" w:type="dxa"/>
          </w:tcPr>
          <w:p w14:paraId="5C6FAA5C" w14:textId="77777777" w:rsidR="00E609C2" w:rsidRPr="00BD08FD" w:rsidRDefault="00E609C2">
            <w:pPr>
              <w:pStyle w:val="TAR"/>
            </w:pPr>
            <w:r w:rsidRPr="00BD08FD">
              <w:t xml:space="preserve"> 160</w:t>
            </w:r>
          </w:p>
        </w:tc>
        <w:tc>
          <w:tcPr>
            <w:tcW w:w="895" w:type="dxa"/>
          </w:tcPr>
          <w:p w14:paraId="42E76198" w14:textId="77777777" w:rsidR="00E609C2" w:rsidRPr="00BD08FD" w:rsidRDefault="00E609C2">
            <w:pPr>
              <w:pStyle w:val="TAR"/>
            </w:pPr>
            <w:r w:rsidRPr="00BD08FD">
              <w:t xml:space="preserve"> 159</w:t>
            </w:r>
          </w:p>
        </w:tc>
        <w:tc>
          <w:tcPr>
            <w:tcW w:w="895" w:type="dxa"/>
          </w:tcPr>
          <w:p w14:paraId="4197CA5A" w14:textId="77777777" w:rsidR="00E609C2" w:rsidRPr="00BD08FD" w:rsidRDefault="00E609C2">
            <w:pPr>
              <w:pStyle w:val="TAR"/>
            </w:pPr>
            <w:r w:rsidRPr="00BD08FD">
              <w:t xml:space="preserve"> 165</w:t>
            </w:r>
          </w:p>
        </w:tc>
        <w:tc>
          <w:tcPr>
            <w:tcW w:w="895" w:type="dxa"/>
          </w:tcPr>
          <w:p w14:paraId="773AB921" w14:textId="77777777" w:rsidR="00E609C2" w:rsidRPr="00BD08FD" w:rsidRDefault="00E609C2">
            <w:pPr>
              <w:pStyle w:val="TAR"/>
            </w:pPr>
            <w:r w:rsidRPr="00BD08FD">
              <w:t xml:space="preserve"> 164</w:t>
            </w:r>
          </w:p>
        </w:tc>
      </w:tr>
      <w:tr w:rsidR="00E609C2" w:rsidRPr="00BD08FD" w14:paraId="3DA316FD" w14:textId="77777777">
        <w:trPr>
          <w:jc w:val="center"/>
        </w:trPr>
        <w:tc>
          <w:tcPr>
            <w:tcW w:w="895" w:type="dxa"/>
          </w:tcPr>
          <w:p w14:paraId="1A96E4B8" w14:textId="77777777" w:rsidR="00E609C2" w:rsidRPr="00BD08FD" w:rsidRDefault="00E609C2">
            <w:pPr>
              <w:pStyle w:val="TAR"/>
            </w:pPr>
            <w:r w:rsidRPr="00BD08FD">
              <w:t xml:space="preserve">   163</w:t>
            </w:r>
          </w:p>
        </w:tc>
        <w:tc>
          <w:tcPr>
            <w:tcW w:w="895" w:type="dxa"/>
          </w:tcPr>
          <w:p w14:paraId="29D11FA4" w14:textId="77777777" w:rsidR="00E609C2" w:rsidRPr="00BD08FD" w:rsidRDefault="00E609C2">
            <w:pPr>
              <w:pStyle w:val="TAR"/>
            </w:pPr>
            <w:r w:rsidRPr="00BD08FD">
              <w:t xml:space="preserve"> 169</w:t>
            </w:r>
          </w:p>
        </w:tc>
        <w:tc>
          <w:tcPr>
            <w:tcW w:w="895" w:type="dxa"/>
          </w:tcPr>
          <w:p w14:paraId="56B7A447" w14:textId="77777777" w:rsidR="00E609C2" w:rsidRPr="00BD08FD" w:rsidRDefault="00E609C2">
            <w:pPr>
              <w:pStyle w:val="TAR"/>
            </w:pPr>
            <w:r w:rsidRPr="00BD08FD">
              <w:t xml:space="preserve"> 168</w:t>
            </w:r>
          </w:p>
        </w:tc>
        <w:tc>
          <w:tcPr>
            <w:tcW w:w="895" w:type="dxa"/>
          </w:tcPr>
          <w:p w14:paraId="5E261F7E" w14:textId="77777777" w:rsidR="00E609C2" w:rsidRPr="00BD08FD" w:rsidRDefault="00E609C2">
            <w:pPr>
              <w:pStyle w:val="TAR"/>
            </w:pPr>
            <w:r w:rsidRPr="00BD08FD">
              <w:t xml:space="preserve"> 167</w:t>
            </w:r>
          </w:p>
        </w:tc>
        <w:tc>
          <w:tcPr>
            <w:tcW w:w="895" w:type="dxa"/>
          </w:tcPr>
          <w:p w14:paraId="77930D98" w14:textId="77777777" w:rsidR="00E609C2" w:rsidRPr="00BD08FD" w:rsidRDefault="00E609C2">
            <w:pPr>
              <w:pStyle w:val="TAR"/>
            </w:pPr>
            <w:r w:rsidRPr="00BD08FD">
              <w:t xml:space="preserve"> 173</w:t>
            </w:r>
          </w:p>
        </w:tc>
        <w:tc>
          <w:tcPr>
            <w:tcW w:w="895" w:type="dxa"/>
          </w:tcPr>
          <w:p w14:paraId="5F7D84D7" w14:textId="77777777" w:rsidR="00E609C2" w:rsidRPr="00BD08FD" w:rsidRDefault="00E609C2">
            <w:pPr>
              <w:pStyle w:val="TAR"/>
            </w:pPr>
            <w:r w:rsidRPr="00BD08FD">
              <w:t xml:space="preserve"> 172</w:t>
            </w:r>
          </w:p>
        </w:tc>
        <w:tc>
          <w:tcPr>
            <w:tcW w:w="895" w:type="dxa"/>
          </w:tcPr>
          <w:p w14:paraId="6D5E196C" w14:textId="77777777" w:rsidR="00E609C2" w:rsidRPr="00BD08FD" w:rsidRDefault="00E609C2">
            <w:pPr>
              <w:pStyle w:val="TAR"/>
            </w:pPr>
            <w:r w:rsidRPr="00BD08FD">
              <w:t xml:space="preserve"> 171</w:t>
            </w:r>
          </w:p>
        </w:tc>
        <w:tc>
          <w:tcPr>
            <w:tcW w:w="895" w:type="dxa"/>
          </w:tcPr>
          <w:p w14:paraId="4E0244F6" w14:textId="77777777" w:rsidR="00E609C2" w:rsidRPr="00BD08FD" w:rsidRDefault="00E609C2">
            <w:pPr>
              <w:pStyle w:val="TAR"/>
            </w:pPr>
            <w:r w:rsidRPr="00BD08FD">
              <w:t xml:space="preserve"> 207</w:t>
            </w:r>
          </w:p>
        </w:tc>
        <w:tc>
          <w:tcPr>
            <w:tcW w:w="895" w:type="dxa"/>
          </w:tcPr>
          <w:p w14:paraId="481C6D9B" w14:textId="77777777" w:rsidR="00E609C2" w:rsidRPr="00BD08FD" w:rsidRDefault="00E609C2">
            <w:pPr>
              <w:pStyle w:val="TAR"/>
            </w:pPr>
            <w:r w:rsidRPr="00BD08FD">
              <w:t xml:space="preserve"> 206</w:t>
            </w:r>
          </w:p>
        </w:tc>
        <w:tc>
          <w:tcPr>
            <w:tcW w:w="895" w:type="dxa"/>
          </w:tcPr>
          <w:p w14:paraId="05A59DCB" w14:textId="77777777" w:rsidR="00E609C2" w:rsidRPr="00BD08FD" w:rsidRDefault="00E609C2">
            <w:pPr>
              <w:pStyle w:val="TAR"/>
            </w:pPr>
            <w:r w:rsidRPr="00BD08FD">
              <w:t xml:space="preserve"> 205</w:t>
            </w:r>
          </w:p>
        </w:tc>
      </w:tr>
      <w:tr w:rsidR="00E609C2" w:rsidRPr="00BD08FD" w14:paraId="07EA3E13" w14:textId="77777777">
        <w:trPr>
          <w:jc w:val="center"/>
        </w:trPr>
        <w:tc>
          <w:tcPr>
            <w:tcW w:w="895" w:type="dxa"/>
          </w:tcPr>
          <w:p w14:paraId="34B5C220" w14:textId="77777777" w:rsidR="00E609C2" w:rsidRPr="00BD08FD" w:rsidRDefault="00E609C2">
            <w:pPr>
              <w:pStyle w:val="TAR"/>
            </w:pPr>
            <w:r w:rsidRPr="00BD08FD">
              <w:t xml:space="preserve">   211</w:t>
            </w:r>
          </w:p>
        </w:tc>
        <w:tc>
          <w:tcPr>
            <w:tcW w:w="895" w:type="dxa"/>
          </w:tcPr>
          <w:p w14:paraId="3BE513C7" w14:textId="77777777" w:rsidR="00E609C2" w:rsidRPr="00BD08FD" w:rsidRDefault="00E609C2">
            <w:pPr>
              <w:pStyle w:val="TAR"/>
            </w:pPr>
            <w:r w:rsidRPr="00BD08FD">
              <w:t xml:space="preserve"> 210</w:t>
            </w:r>
          </w:p>
        </w:tc>
        <w:tc>
          <w:tcPr>
            <w:tcW w:w="895" w:type="dxa"/>
          </w:tcPr>
          <w:p w14:paraId="5E347E13" w14:textId="77777777" w:rsidR="00E609C2" w:rsidRPr="00BD08FD" w:rsidRDefault="00E609C2">
            <w:pPr>
              <w:pStyle w:val="TAR"/>
            </w:pPr>
            <w:r w:rsidRPr="00BD08FD">
              <w:t xml:space="preserve"> 209</w:t>
            </w:r>
          </w:p>
        </w:tc>
        <w:tc>
          <w:tcPr>
            <w:tcW w:w="895" w:type="dxa"/>
          </w:tcPr>
          <w:p w14:paraId="1ED5955E" w14:textId="77777777" w:rsidR="00E609C2" w:rsidRPr="00BD08FD" w:rsidRDefault="00E609C2">
            <w:pPr>
              <w:pStyle w:val="TAR"/>
            </w:pPr>
            <w:r w:rsidRPr="00BD08FD">
              <w:t xml:space="preserve"> 215</w:t>
            </w:r>
          </w:p>
        </w:tc>
        <w:tc>
          <w:tcPr>
            <w:tcW w:w="895" w:type="dxa"/>
          </w:tcPr>
          <w:p w14:paraId="02CFF14C" w14:textId="77777777" w:rsidR="00E609C2" w:rsidRPr="00BD08FD" w:rsidRDefault="00E609C2">
            <w:pPr>
              <w:pStyle w:val="TAR"/>
            </w:pPr>
            <w:r w:rsidRPr="00BD08FD">
              <w:t xml:space="preserve"> 214</w:t>
            </w:r>
          </w:p>
        </w:tc>
        <w:tc>
          <w:tcPr>
            <w:tcW w:w="895" w:type="dxa"/>
          </w:tcPr>
          <w:p w14:paraId="7E68A249" w14:textId="77777777" w:rsidR="00E609C2" w:rsidRPr="00BD08FD" w:rsidRDefault="00E609C2">
            <w:pPr>
              <w:pStyle w:val="TAR"/>
            </w:pPr>
            <w:r w:rsidRPr="00BD08FD">
              <w:t xml:space="preserve"> 213</w:t>
            </w:r>
          </w:p>
        </w:tc>
        <w:tc>
          <w:tcPr>
            <w:tcW w:w="895" w:type="dxa"/>
          </w:tcPr>
          <w:p w14:paraId="0F26B4C6" w14:textId="77777777" w:rsidR="00E609C2" w:rsidRPr="00BD08FD" w:rsidRDefault="00E609C2">
            <w:pPr>
              <w:pStyle w:val="TAR"/>
            </w:pPr>
            <w:r w:rsidRPr="00BD08FD">
              <w:t xml:space="preserve"> 219</w:t>
            </w:r>
          </w:p>
        </w:tc>
        <w:tc>
          <w:tcPr>
            <w:tcW w:w="895" w:type="dxa"/>
          </w:tcPr>
          <w:p w14:paraId="5AF1C9D9" w14:textId="77777777" w:rsidR="00E609C2" w:rsidRPr="00BD08FD" w:rsidRDefault="00E609C2">
            <w:pPr>
              <w:pStyle w:val="TAR"/>
            </w:pPr>
            <w:r w:rsidRPr="00BD08FD">
              <w:t xml:space="preserve"> 218</w:t>
            </w:r>
          </w:p>
        </w:tc>
        <w:tc>
          <w:tcPr>
            <w:tcW w:w="895" w:type="dxa"/>
          </w:tcPr>
          <w:p w14:paraId="08D97356" w14:textId="77777777" w:rsidR="00E609C2" w:rsidRPr="00BD08FD" w:rsidRDefault="00E609C2">
            <w:pPr>
              <w:pStyle w:val="TAR"/>
            </w:pPr>
            <w:r w:rsidRPr="00BD08FD">
              <w:t xml:space="preserve"> 217</w:t>
            </w:r>
          </w:p>
        </w:tc>
        <w:tc>
          <w:tcPr>
            <w:tcW w:w="895" w:type="dxa"/>
          </w:tcPr>
          <w:p w14:paraId="192A5421" w14:textId="77777777" w:rsidR="00E609C2" w:rsidRPr="00BD08FD" w:rsidRDefault="00E609C2">
            <w:pPr>
              <w:pStyle w:val="TAR"/>
            </w:pPr>
            <w:r w:rsidRPr="00BD08FD">
              <w:t xml:space="preserve"> 223</w:t>
            </w:r>
          </w:p>
        </w:tc>
      </w:tr>
      <w:tr w:rsidR="00E609C2" w:rsidRPr="00BD08FD" w14:paraId="2BF693C8" w14:textId="77777777">
        <w:trPr>
          <w:jc w:val="center"/>
        </w:trPr>
        <w:tc>
          <w:tcPr>
            <w:tcW w:w="895" w:type="dxa"/>
          </w:tcPr>
          <w:p w14:paraId="405C0857" w14:textId="77777777" w:rsidR="00E609C2" w:rsidRPr="00BD08FD" w:rsidRDefault="00E609C2">
            <w:pPr>
              <w:pStyle w:val="TAR"/>
            </w:pPr>
            <w:r w:rsidRPr="00BD08FD">
              <w:t xml:space="preserve">   222</w:t>
            </w:r>
          </w:p>
        </w:tc>
        <w:tc>
          <w:tcPr>
            <w:tcW w:w="895" w:type="dxa"/>
          </w:tcPr>
          <w:p w14:paraId="25B8B63E" w14:textId="77777777" w:rsidR="00E609C2" w:rsidRPr="00BD08FD" w:rsidRDefault="00E609C2">
            <w:pPr>
              <w:pStyle w:val="TAR"/>
            </w:pPr>
            <w:r w:rsidRPr="00BD08FD">
              <w:t xml:space="preserve"> 221</w:t>
            </w:r>
          </w:p>
        </w:tc>
        <w:tc>
          <w:tcPr>
            <w:tcW w:w="895" w:type="dxa"/>
          </w:tcPr>
          <w:p w14:paraId="3A342AB0" w14:textId="77777777" w:rsidR="00E609C2" w:rsidRPr="00BD08FD" w:rsidRDefault="00E609C2">
            <w:pPr>
              <w:pStyle w:val="TAR"/>
            </w:pPr>
            <w:r w:rsidRPr="00BD08FD">
              <w:t xml:space="preserve">  73</w:t>
            </w:r>
          </w:p>
        </w:tc>
        <w:tc>
          <w:tcPr>
            <w:tcW w:w="895" w:type="dxa"/>
          </w:tcPr>
          <w:p w14:paraId="7E566452" w14:textId="77777777" w:rsidR="00E609C2" w:rsidRPr="00BD08FD" w:rsidRDefault="00E609C2">
            <w:pPr>
              <w:pStyle w:val="TAR"/>
            </w:pPr>
            <w:r w:rsidRPr="00BD08FD">
              <w:t xml:space="preserve">  72</w:t>
            </w:r>
          </w:p>
        </w:tc>
        <w:tc>
          <w:tcPr>
            <w:tcW w:w="895" w:type="dxa"/>
          </w:tcPr>
          <w:p w14:paraId="53539B71" w14:textId="77777777" w:rsidR="00E609C2" w:rsidRPr="00BD08FD" w:rsidRDefault="00E609C2">
            <w:pPr>
              <w:pStyle w:val="TAR"/>
            </w:pPr>
            <w:r w:rsidRPr="00BD08FD">
              <w:t xml:space="preserve">  71</w:t>
            </w:r>
          </w:p>
        </w:tc>
        <w:tc>
          <w:tcPr>
            <w:tcW w:w="895" w:type="dxa"/>
          </w:tcPr>
          <w:p w14:paraId="497F2F6B" w14:textId="77777777" w:rsidR="00E609C2" w:rsidRPr="00BD08FD" w:rsidRDefault="00E609C2">
            <w:pPr>
              <w:pStyle w:val="TAR"/>
            </w:pPr>
            <w:r w:rsidRPr="00BD08FD">
              <w:t xml:space="preserve">  76</w:t>
            </w:r>
          </w:p>
        </w:tc>
        <w:tc>
          <w:tcPr>
            <w:tcW w:w="895" w:type="dxa"/>
          </w:tcPr>
          <w:p w14:paraId="2F4AEEE5" w14:textId="77777777" w:rsidR="00E609C2" w:rsidRPr="00BD08FD" w:rsidRDefault="00E609C2">
            <w:pPr>
              <w:pStyle w:val="TAR"/>
            </w:pPr>
            <w:r w:rsidRPr="00BD08FD">
              <w:t xml:space="preserve">  75</w:t>
            </w:r>
          </w:p>
        </w:tc>
        <w:tc>
          <w:tcPr>
            <w:tcW w:w="895" w:type="dxa"/>
          </w:tcPr>
          <w:p w14:paraId="68BB848E" w14:textId="77777777" w:rsidR="00E609C2" w:rsidRPr="00BD08FD" w:rsidRDefault="00E609C2">
            <w:pPr>
              <w:pStyle w:val="TAR"/>
            </w:pPr>
            <w:r w:rsidRPr="00BD08FD">
              <w:t xml:space="preserve">  74</w:t>
            </w:r>
          </w:p>
        </w:tc>
        <w:tc>
          <w:tcPr>
            <w:tcW w:w="895" w:type="dxa"/>
          </w:tcPr>
          <w:p w14:paraId="7CD932B8" w14:textId="77777777" w:rsidR="00E609C2" w:rsidRPr="00BD08FD" w:rsidRDefault="00E609C2">
            <w:pPr>
              <w:pStyle w:val="TAR"/>
            </w:pPr>
            <w:r w:rsidRPr="00BD08FD">
              <w:t xml:space="preserve">  79</w:t>
            </w:r>
          </w:p>
        </w:tc>
        <w:tc>
          <w:tcPr>
            <w:tcW w:w="895" w:type="dxa"/>
          </w:tcPr>
          <w:p w14:paraId="337BB5B4" w14:textId="77777777" w:rsidR="00E609C2" w:rsidRPr="00BD08FD" w:rsidRDefault="00E609C2">
            <w:pPr>
              <w:pStyle w:val="TAR"/>
            </w:pPr>
            <w:r w:rsidRPr="00BD08FD">
              <w:t xml:space="preserve">  78</w:t>
            </w:r>
          </w:p>
        </w:tc>
      </w:tr>
      <w:tr w:rsidR="00E609C2" w:rsidRPr="00BD08FD" w14:paraId="2A482962" w14:textId="77777777">
        <w:trPr>
          <w:jc w:val="center"/>
        </w:trPr>
        <w:tc>
          <w:tcPr>
            <w:tcW w:w="895" w:type="dxa"/>
          </w:tcPr>
          <w:p w14:paraId="2D902DE2" w14:textId="77777777" w:rsidR="00E609C2" w:rsidRPr="00BD08FD" w:rsidRDefault="00E609C2">
            <w:pPr>
              <w:pStyle w:val="TAR"/>
            </w:pPr>
            <w:r w:rsidRPr="00BD08FD">
              <w:t xml:space="preserve">    77</w:t>
            </w:r>
          </w:p>
        </w:tc>
        <w:tc>
          <w:tcPr>
            <w:tcW w:w="895" w:type="dxa"/>
          </w:tcPr>
          <w:p w14:paraId="0F3D02DB" w14:textId="77777777" w:rsidR="00E609C2" w:rsidRPr="00BD08FD" w:rsidRDefault="00E609C2">
            <w:pPr>
              <w:pStyle w:val="TAR"/>
            </w:pPr>
            <w:r w:rsidRPr="00BD08FD">
              <w:t xml:space="preserve">  82</w:t>
            </w:r>
          </w:p>
        </w:tc>
        <w:tc>
          <w:tcPr>
            <w:tcW w:w="895" w:type="dxa"/>
          </w:tcPr>
          <w:p w14:paraId="32A35789" w14:textId="77777777" w:rsidR="00E609C2" w:rsidRPr="00BD08FD" w:rsidRDefault="00E609C2">
            <w:pPr>
              <w:pStyle w:val="TAR"/>
            </w:pPr>
            <w:r w:rsidRPr="00BD08FD">
              <w:t xml:space="preserve">  81</w:t>
            </w:r>
          </w:p>
        </w:tc>
        <w:tc>
          <w:tcPr>
            <w:tcW w:w="895" w:type="dxa"/>
          </w:tcPr>
          <w:p w14:paraId="3F6203A7" w14:textId="77777777" w:rsidR="00E609C2" w:rsidRPr="00BD08FD" w:rsidRDefault="00E609C2">
            <w:pPr>
              <w:pStyle w:val="TAR"/>
            </w:pPr>
            <w:r w:rsidRPr="00BD08FD">
              <w:t xml:space="preserve">  80</w:t>
            </w:r>
          </w:p>
        </w:tc>
        <w:tc>
          <w:tcPr>
            <w:tcW w:w="895" w:type="dxa"/>
          </w:tcPr>
          <w:p w14:paraId="2E32F230" w14:textId="77777777" w:rsidR="00E609C2" w:rsidRPr="00BD08FD" w:rsidRDefault="00E609C2">
            <w:pPr>
              <w:pStyle w:val="TAR"/>
            </w:pPr>
            <w:r w:rsidRPr="00BD08FD">
              <w:t xml:space="preserve">  85</w:t>
            </w:r>
          </w:p>
        </w:tc>
        <w:tc>
          <w:tcPr>
            <w:tcW w:w="895" w:type="dxa"/>
          </w:tcPr>
          <w:p w14:paraId="7381F114" w14:textId="77777777" w:rsidR="00E609C2" w:rsidRPr="00BD08FD" w:rsidRDefault="00E609C2">
            <w:pPr>
              <w:pStyle w:val="TAR"/>
            </w:pPr>
            <w:r w:rsidRPr="00BD08FD">
              <w:t xml:space="preserve">  84</w:t>
            </w:r>
          </w:p>
        </w:tc>
        <w:tc>
          <w:tcPr>
            <w:tcW w:w="895" w:type="dxa"/>
          </w:tcPr>
          <w:p w14:paraId="5B0A7DB5" w14:textId="77777777" w:rsidR="00E609C2" w:rsidRPr="00BD08FD" w:rsidRDefault="00E609C2">
            <w:pPr>
              <w:pStyle w:val="TAR"/>
            </w:pPr>
            <w:r w:rsidRPr="00BD08FD">
              <w:t xml:space="preserve">  83</w:t>
            </w:r>
          </w:p>
        </w:tc>
        <w:tc>
          <w:tcPr>
            <w:tcW w:w="895" w:type="dxa"/>
          </w:tcPr>
          <w:p w14:paraId="3C8562E5" w14:textId="77777777" w:rsidR="00E609C2" w:rsidRPr="00BD08FD" w:rsidRDefault="00E609C2">
            <w:pPr>
              <w:pStyle w:val="TAR"/>
            </w:pPr>
            <w:r w:rsidRPr="00BD08FD">
              <w:t xml:space="preserve"> 123</w:t>
            </w:r>
          </w:p>
        </w:tc>
        <w:tc>
          <w:tcPr>
            <w:tcW w:w="895" w:type="dxa"/>
          </w:tcPr>
          <w:p w14:paraId="642FB25F" w14:textId="77777777" w:rsidR="00E609C2" w:rsidRPr="00BD08FD" w:rsidRDefault="00E609C2">
            <w:pPr>
              <w:pStyle w:val="TAR"/>
            </w:pPr>
            <w:r w:rsidRPr="00BD08FD">
              <w:t xml:space="preserve"> 122</w:t>
            </w:r>
          </w:p>
        </w:tc>
        <w:tc>
          <w:tcPr>
            <w:tcW w:w="895" w:type="dxa"/>
          </w:tcPr>
          <w:p w14:paraId="14DAD5C8" w14:textId="77777777" w:rsidR="00E609C2" w:rsidRPr="00BD08FD" w:rsidRDefault="00E609C2">
            <w:pPr>
              <w:pStyle w:val="TAR"/>
            </w:pPr>
            <w:r w:rsidRPr="00BD08FD">
              <w:t xml:space="preserve"> 121</w:t>
            </w:r>
          </w:p>
        </w:tc>
      </w:tr>
      <w:tr w:rsidR="00E609C2" w:rsidRPr="00BD08FD" w14:paraId="63FB1FE0" w14:textId="77777777">
        <w:trPr>
          <w:jc w:val="center"/>
        </w:trPr>
        <w:tc>
          <w:tcPr>
            <w:tcW w:w="895" w:type="dxa"/>
          </w:tcPr>
          <w:p w14:paraId="2D685245" w14:textId="77777777" w:rsidR="00E609C2" w:rsidRPr="00BD08FD" w:rsidRDefault="00E609C2">
            <w:pPr>
              <w:pStyle w:val="TAR"/>
            </w:pPr>
            <w:r w:rsidRPr="00BD08FD">
              <w:t xml:space="preserve">   126</w:t>
            </w:r>
          </w:p>
        </w:tc>
        <w:tc>
          <w:tcPr>
            <w:tcW w:w="895" w:type="dxa"/>
          </w:tcPr>
          <w:p w14:paraId="1628E75A" w14:textId="77777777" w:rsidR="00E609C2" w:rsidRPr="00BD08FD" w:rsidRDefault="00E609C2">
            <w:pPr>
              <w:pStyle w:val="TAR"/>
            </w:pPr>
            <w:r w:rsidRPr="00BD08FD">
              <w:t xml:space="preserve"> 125</w:t>
            </w:r>
          </w:p>
        </w:tc>
        <w:tc>
          <w:tcPr>
            <w:tcW w:w="895" w:type="dxa"/>
          </w:tcPr>
          <w:p w14:paraId="3A4029B5" w14:textId="77777777" w:rsidR="00E609C2" w:rsidRPr="00BD08FD" w:rsidRDefault="00E609C2">
            <w:pPr>
              <w:pStyle w:val="TAR"/>
            </w:pPr>
            <w:r w:rsidRPr="00BD08FD">
              <w:t xml:space="preserve"> 124</w:t>
            </w:r>
          </w:p>
        </w:tc>
        <w:tc>
          <w:tcPr>
            <w:tcW w:w="895" w:type="dxa"/>
          </w:tcPr>
          <w:p w14:paraId="4A8CDF91" w14:textId="77777777" w:rsidR="00E609C2" w:rsidRPr="00BD08FD" w:rsidRDefault="00E609C2">
            <w:pPr>
              <w:pStyle w:val="TAR"/>
            </w:pPr>
            <w:r w:rsidRPr="00BD08FD">
              <w:t xml:space="preserve"> 129</w:t>
            </w:r>
          </w:p>
        </w:tc>
        <w:tc>
          <w:tcPr>
            <w:tcW w:w="895" w:type="dxa"/>
          </w:tcPr>
          <w:p w14:paraId="19699D36" w14:textId="77777777" w:rsidR="00E609C2" w:rsidRPr="00BD08FD" w:rsidRDefault="00E609C2">
            <w:pPr>
              <w:pStyle w:val="TAR"/>
            </w:pPr>
            <w:r w:rsidRPr="00BD08FD">
              <w:t xml:space="preserve"> 128</w:t>
            </w:r>
          </w:p>
        </w:tc>
        <w:tc>
          <w:tcPr>
            <w:tcW w:w="895" w:type="dxa"/>
          </w:tcPr>
          <w:p w14:paraId="03C0EACD" w14:textId="77777777" w:rsidR="00E609C2" w:rsidRPr="00BD08FD" w:rsidRDefault="00E609C2">
            <w:pPr>
              <w:pStyle w:val="TAR"/>
            </w:pPr>
            <w:r w:rsidRPr="00BD08FD">
              <w:t xml:space="preserve"> 127</w:t>
            </w:r>
          </w:p>
        </w:tc>
        <w:tc>
          <w:tcPr>
            <w:tcW w:w="895" w:type="dxa"/>
          </w:tcPr>
          <w:p w14:paraId="1AFC6735" w14:textId="77777777" w:rsidR="00E609C2" w:rsidRPr="00BD08FD" w:rsidRDefault="00E609C2">
            <w:pPr>
              <w:pStyle w:val="TAR"/>
            </w:pPr>
            <w:r w:rsidRPr="00BD08FD">
              <w:t xml:space="preserve"> 132</w:t>
            </w:r>
          </w:p>
        </w:tc>
        <w:tc>
          <w:tcPr>
            <w:tcW w:w="895" w:type="dxa"/>
          </w:tcPr>
          <w:p w14:paraId="60102096" w14:textId="77777777" w:rsidR="00E609C2" w:rsidRPr="00BD08FD" w:rsidRDefault="00E609C2">
            <w:pPr>
              <w:pStyle w:val="TAR"/>
            </w:pPr>
            <w:r w:rsidRPr="00BD08FD">
              <w:t xml:space="preserve"> 131</w:t>
            </w:r>
          </w:p>
        </w:tc>
        <w:tc>
          <w:tcPr>
            <w:tcW w:w="895" w:type="dxa"/>
          </w:tcPr>
          <w:p w14:paraId="65BF0D81" w14:textId="77777777" w:rsidR="00E609C2" w:rsidRPr="00BD08FD" w:rsidRDefault="00E609C2">
            <w:pPr>
              <w:pStyle w:val="TAR"/>
            </w:pPr>
            <w:r w:rsidRPr="00BD08FD">
              <w:t xml:space="preserve"> 130</w:t>
            </w:r>
          </w:p>
        </w:tc>
        <w:tc>
          <w:tcPr>
            <w:tcW w:w="895" w:type="dxa"/>
          </w:tcPr>
          <w:p w14:paraId="6D760718" w14:textId="77777777" w:rsidR="00E609C2" w:rsidRPr="00BD08FD" w:rsidRDefault="00E609C2">
            <w:pPr>
              <w:pStyle w:val="TAR"/>
            </w:pPr>
            <w:r w:rsidRPr="00BD08FD">
              <w:t xml:space="preserve"> 135</w:t>
            </w:r>
          </w:p>
        </w:tc>
      </w:tr>
      <w:tr w:rsidR="00E609C2" w:rsidRPr="00BD08FD" w14:paraId="45C8949C" w14:textId="77777777">
        <w:trPr>
          <w:jc w:val="center"/>
        </w:trPr>
        <w:tc>
          <w:tcPr>
            <w:tcW w:w="895" w:type="dxa"/>
          </w:tcPr>
          <w:p w14:paraId="3402AD77" w14:textId="77777777" w:rsidR="00E609C2" w:rsidRPr="00BD08FD" w:rsidRDefault="00E609C2">
            <w:pPr>
              <w:pStyle w:val="TAR"/>
            </w:pPr>
            <w:r w:rsidRPr="00BD08FD">
              <w:t xml:space="preserve">   134</w:t>
            </w:r>
          </w:p>
        </w:tc>
        <w:tc>
          <w:tcPr>
            <w:tcW w:w="895" w:type="dxa"/>
          </w:tcPr>
          <w:p w14:paraId="65C586F2" w14:textId="77777777" w:rsidR="00E609C2" w:rsidRPr="00BD08FD" w:rsidRDefault="00E609C2">
            <w:pPr>
              <w:pStyle w:val="TAR"/>
            </w:pPr>
            <w:r w:rsidRPr="00BD08FD">
              <w:t xml:space="preserve"> 133</w:t>
            </w:r>
          </w:p>
        </w:tc>
        <w:tc>
          <w:tcPr>
            <w:tcW w:w="895" w:type="dxa"/>
          </w:tcPr>
          <w:p w14:paraId="65D6CE26" w14:textId="77777777" w:rsidR="00E609C2" w:rsidRPr="00BD08FD" w:rsidRDefault="00E609C2">
            <w:pPr>
              <w:pStyle w:val="TAR"/>
            </w:pPr>
            <w:r w:rsidRPr="00BD08FD">
              <w:t xml:space="preserve"> 176</w:t>
            </w:r>
          </w:p>
        </w:tc>
        <w:tc>
          <w:tcPr>
            <w:tcW w:w="895" w:type="dxa"/>
          </w:tcPr>
          <w:p w14:paraId="7CAF78A5" w14:textId="77777777" w:rsidR="00E609C2" w:rsidRPr="00BD08FD" w:rsidRDefault="00E609C2">
            <w:pPr>
              <w:pStyle w:val="TAR"/>
            </w:pPr>
            <w:r w:rsidRPr="00BD08FD">
              <w:t xml:space="preserve"> 175</w:t>
            </w:r>
          </w:p>
        </w:tc>
        <w:tc>
          <w:tcPr>
            <w:tcW w:w="895" w:type="dxa"/>
          </w:tcPr>
          <w:p w14:paraId="72B440E8" w14:textId="77777777" w:rsidR="00E609C2" w:rsidRPr="00BD08FD" w:rsidRDefault="00E609C2">
            <w:pPr>
              <w:pStyle w:val="TAR"/>
            </w:pPr>
            <w:r w:rsidRPr="00BD08FD">
              <w:t xml:space="preserve"> 174</w:t>
            </w:r>
          </w:p>
        </w:tc>
        <w:tc>
          <w:tcPr>
            <w:tcW w:w="895" w:type="dxa"/>
          </w:tcPr>
          <w:p w14:paraId="082B04F0" w14:textId="77777777" w:rsidR="00E609C2" w:rsidRPr="00BD08FD" w:rsidRDefault="00E609C2">
            <w:pPr>
              <w:pStyle w:val="TAR"/>
            </w:pPr>
            <w:r w:rsidRPr="00BD08FD">
              <w:t xml:space="preserve"> 179</w:t>
            </w:r>
          </w:p>
        </w:tc>
        <w:tc>
          <w:tcPr>
            <w:tcW w:w="895" w:type="dxa"/>
          </w:tcPr>
          <w:p w14:paraId="75691A04" w14:textId="77777777" w:rsidR="00E609C2" w:rsidRPr="00BD08FD" w:rsidRDefault="00E609C2">
            <w:pPr>
              <w:pStyle w:val="TAR"/>
            </w:pPr>
            <w:r w:rsidRPr="00BD08FD">
              <w:t xml:space="preserve"> 178</w:t>
            </w:r>
          </w:p>
        </w:tc>
        <w:tc>
          <w:tcPr>
            <w:tcW w:w="895" w:type="dxa"/>
          </w:tcPr>
          <w:p w14:paraId="5C17F972" w14:textId="77777777" w:rsidR="00E609C2" w:rsidRPr="00BD08FD" w:rsidRDefault="00E609C2">
            <w:pPr>
              <w:pStyle w:val="TAR"/>
            </w:pPr>
            <w:r w:rsidRPr="00BD08FD">
              <w:t xml:space="preserve"> 177</w:t>
            </w:r>
          </w:p>
        </w:tc>
        <w:tc>
          <w:tcPr>
            <w:tcW w:w="895" w:type="dxa"/>
          </w:tcPr>
          <w:p w14:paraId="1EC97D22" w14:textId="77777777" w:rsidR="00E609C2" w:rsidRPr="00BD08FD" w:rsidRDefault="00E609C2">
            <w:pPr>
              <w:pStyle w:val="TAR"/>
            </w:pPr>
            <w:r w:rsidRPr="00BD08FD">
              <w:t xml:space="preserve"> 182</w:t>
            </w:r>
          </w:p>
        </w:tc>
        <w:tc>
          <w:tcPr>
            <w:tcW w:w="895" w:type="dxa"/>
          </w:tcPr>
          <w:p w14:paraId="32D2385A" w14:textId="77777777" w:rsidR="00E609C2" w:rsidRPr="00BD08FD" w:rsidRDefault="00E609C2">
            <w:pPr>
              <w:pStyle w:val="TAR"/>
            </w:pPr>
            <w:r w:rsidRPr="00BD08FD">
              <w:t xml:space="preserve"> 181</w:t>
            </w:r>
          </w:p>
        </w:tc>
      </w:tr>
      <w:tr w:rsidR="00E609C2" w:rsidRPr="00BD08FD" w14:paraId="5D534060" w14:textId="77777777">
        <w:trPr>
          <w:jc w:val="center"/>
        </w:trPr>
        <w:tc>
          <w:tcPr>
            <w:tcW w:w="895" w:type="dxa"/>
          </w:tcPr>
          <w:p w14:paraId="3AF9FC30" w14:textId="77777777" w:rsidR="00E609C2" w:rsidRPr="00BD08FD" w:rsidRDefault="00E609C2">
            <w:pPr>
              <w:pStyle w:val="TAR"/>
            </w:pPr>
            <w:r w:rsidRPr="00BD08FD">
              <w:t xml:space="preserve">   180</w:t>
            </w:r>
          </w:p>
        </w:tc>
        <w:tc>
          <w:tcPr>
            <w:tcW w:w="895" w:type="dxa"/>
          </w:tcPr>
          <w:p w14:paraId="234C9D46" w14:textId="77777777" w:rsidR="00E609C2" w:rsidRPr="00BD08FD" w:rsidRDefault="00E609C2">
            <w:pPr>
              <w:pStyle w:val="TAR"/>
            </w:pPr>
            <w:r w:rsidRPr="00BD08FD">
              <w:t xml:space="preserve"> 185</w:t>
            </w:r>
          </w:p>
        </w:tc>
        <w:tc>
          <w:tcPr>
            <w:tcW w:w="895" w:type="dxa"/>
          </w:tcPr>
          <w:p w14:paraId="4D3A461E" w14:textId="77777777" w:rsidR="00E609C2" w:rsidRPr="00BD08FD" w:rsidRDefault="00E609C2">
            <w:pPr>
              <w:pStyle w:val="TAR"/>
            </w:pPr>
            <w:r w:rsidRPr="00BD08FD">
              <w:t xml:space="preserve"> 184</w:t>
            </w:r>
          </w:p>
        </w:tc>
        <w:tc>
          <w:tcPr>
            <w:tcW w:w="895" w:type="dxa"/>
          </w:tcPr>
          <w:p w14:paraId="4FA0D5DF" w14:textId="77777777" w:rsidR="00E609C2" w:rsidRPr="00BD08FD" w:rsidRDefault="00E609C2">
            <w:pPr>
              <w:pStyle w:val="TAR"/>
            </w:pPr>
            <w:r w:rsidRPr="00BD08FD">
              <w:t xml:space="preserve"> 183</w:t>
            </w:r>
          </w:p>
        </w:tc>
        <w:tc>
          <w:tcPr>
            <w:tcW w:w="895" w:type="dxa"/>
          </w:tcPr>
          <w:p w14:paraId="6839B835" w14:textId="77777777" w:rsidR="00E609C2" w:rsidRPr="00BD08FD" w:rsidRDefault="00E609C2">
            <w:pPr>
              <w:pStyle w:val="TAR"/>
            </w:pPr>
            <w:r w:rsidRPr="00BD08FD">
              <w:t xml:space="preserve"> 188</w:t>
            </w:r>
          </w:p>
        </w:tc>
        <w:tc>
          <w:tcPr>
            <w:tcW w:w="895" w:type="dxa"/>
          </w:tcPr>
          <w:p w14:paraId="095CAE30" w14:textId="77777777" w:rsidR="00E609C2" w:rsidRPr="00BD08FD" w:rsidRDefault="00E609C2">
            <w:pPr>
              <w:pStyle w:val="TAR"/>
            </w:pPr>
            <w:r w:rsidRPr="00BD08FD">
              <w:t xml:space="preserve"> 187</w:t>
            </w:r>
          </w:p>
        </w:tc>
        <w:tc>
          <w:tcPr>
            <w:tcW w:w="895" w:type="dxa"/>
          </w:tcPr>
          <w:p w14:paraId="43930E40" w14:textId="77777777" w:rsidR="00E609C2" w:rsidRPr="00BD08FD" w:rsidRDefault="00E609C2">
            <w:pPr>
              <w:pStyle w:val="TAR"/>
            </w:pPr>
            <w:r w:rsidRPr="00BD08FD">
              <w:t xml:space="preserve"> 186</w:t>
            </w:r>
          </w:p>
        </w:tc>
        <w:tc>
          <w:tcPr>
            <w:tcW w:w="895" w:type="dxa"/>
          </w:tcPr>
          <w:p w14:paraId="7B968A88" w14:textId="77777777" w:rsidR="00E609C2" w:rsidRPr="00BD08FD" w:rsidRDefault="00E609C2">
            <w:pPr>
              <w:pStyle w:val="TAR"/>
            </w:pPr>
            <w:r w:rsidRPr="00BD08FD">
              <w:t xml:space="preserve"> 226</w:t>
            </w:r>
          </w:p>
        </w:tc>
        <w:tc>
          <w:tcPr>
            <w:tcW w:w="895" w:type="dxa"/>
          </w:tcPr>
          <w:p w14:paraId="594D8914" w14:textId="77777777" w:rsidR="00E609C2" w:rsidRPr="00BD08FD" w:rsidRDefault="00E609C2">
            <w:pPr>
              <w:pStyle w:val="TAR"/>
            </w:pPr>
            <w:r w:rsidRPr="00BD08FD">
              <w:t xml:space="preserve"> 225</w:t>
            </w:r>
          </w:p>
        </w:tc>
        <w:tc>
          <w:tcPr>
            <w:tcW w:w="895" w:type="dxa"/>
          </w:tcPr>
          <w:p w14:paraId="0E909FE8" w14:textId="77777777" w:rsidR="00E609C2" w:rsidRPr="00BD08FD" w:rsidRDefault="00E609C2">
            <w:pPr>
              <w:pStyle w:val="TAR"/>
            </w:pPr>
            <w:r w:rsidRPr="00BD08FD">
              <w:t xml:space="preserve"> 224</w:t>
            </w:r>
          </w:p>
        </w:tc>
      </w:tr>
      <w:tr w:rsidR="00E609C2" w:rsidRPr="00BD08FD" w14:paraId="1D1596DA" w14:textId="77777777">
        <w:trPr>
          <w:jc w:val="center"/>
        </w:trPr>
        <w:tc>
          <w:tcPr>
            <w:tcW w:w="895" w:type="dxa"/>
          </w:tcPr>
          <w:p w14:paraId="5DD98C73" w14:textId="77777777" w:rsidR="00E609C2" w:rsidRPr="00BD08FD" w:rsidRDefault="00E609C2">
            <w:pPr>
              <w:pStyle w:val="TAR"/>
            </w:pPr>
            <w:r w:rsidRPr="00BD08FD">
              <w:t xml:space="preserve">   229</w:t>
            </w:r>
          </w:p>
        </w:tc>
        <w:tc>
          <w:tcPr>
            <w:tcW w:w="895" w:type="dxa"/>
          </w:tcPr>
          <w:p w14:paraId="7DEDEEFE" w14:textId="77777777" w:rsidR="00E609C2" w:rsidRPr="00BD08FD" w:rsidRDefault="00E609C2">
            <w:pPr>
              <w:pStyle w:val="TAR"/>
            </w:pPr>
            <w:r w:rsidRPr="00BD08FD">
              <w:t xml:space="preserve"> 228</w:t>
            </w:r>
          </w:p>
        </w:tc>
        <w:tc>
          <w:tcPr>
            <w:tcW w:w="895" w:type="dxa"/>
          </w:tcPr>
          <w:p w14:paraId="2BF67099" w14:textId="77777777" w:rsidR="00E609C2" w:rsidRPr="00BD08FD" w:rsidRDefault="00E609C2">
            <w:pPr>
              <w:pStyle w:val="TAR"/>
            </w:pPr>
            <w:r w:rsidRPr="00BD08FD">
              <w:t xml:space="preserve"> 227</w:t>
            </w:r>
          </w:p>
        </w:tc>
        <w:tc>
          <w:tcPr>
            <w:tcW w:w="895" w:type="dxa"/>
          </w:tcPr>
          <w:p w14:paraId="284A6DD5" w14:textId="77777777" w:rsidR="00E609C2" w:rsidRPr="00BD08FD" w:rsidRDefault="00E609C2">
            <w:pPr>
              <w:pStyle w:val="TAR"/>
            </w:pPr>
            <w:r w:rsidRPr="00BD08FD">
              <w:t xml:space="preserve"> 232</w:t>
            </w:r>
          </w:p>
        </w:tc>
        <w:tc>
          <w:tcPr>
            <w:tcW w:w="895" w:type="dxa"/>
          </w:tcPr>
          <w:p w14:paraId="4A644C76" w14:textId="77777777" w:rsidR="00E609C2" w:rsidRPr="00BD08FD" w:rsidRDefault="00E609C2">
            <w:pPr>
              <w:pStyle w:val="TAR"/>
            </w:pPr>
            <w:r w:rsidRPr="00BD08FD">
              <w:t xml:space="preserve"> 231</w:t>
            </w:r>
          </w:p>
        </w:tc>
        <w:tc>
          <w:tcPr>
            <w:tcW w:w="895" w:type="dxa"/>
          </w:tcPr>
          <w:p w14:paraId="04D61AAB" w14:textId="77777777" w:rsidR="00E609C2" w:rsidRPr="00BD08FD" w:rsidRDefault="00E609C2">
            <w:pPr>
              <w:pStyle w:val="TAR"/>
            </w:pPr>
            <w:r w:rsidRPr="00BD08FD">
              <w:t xml:space="preserve"> 230</w:t>
            </w:r>
          </w:p>
        </w:tc>
        <w:tc>
          <w:tcPr>
            <w:tcW w:w="895" w:type="dxa"/>
          </w:tcPr>
          <w:p w14:paraId="24C9D6C2" w14:textId="77777777" w:rsidR="00E609C2" w:rsidRPr="00BD08FD" w:rsidRDefault="00E609C2">
            <w:pPr>
              <w:pStyle w:val="TAR"/>
            </w:pPr>
            <w:r w:rsidRPr="00BD08FD">
              <w:t xml:space="preserve"> 235</w:t>
            </w:r>
          </w:p>
        </w:tc>
        <w:tc>
          <w:tcPr>
            <w:tcW w:w="895" w:type="dxa"/>
          </w:tcPr>
          <w:p w14:paraId="6E4092A3" w14:textId="77777777" w:rsidR="00E609C2" w:rsidRPr="00BD08FD" w:rsidRDefault="00E609C2">
            <w:pPr>
              <w:pStyle w:val="TAR"/>
            </w:pPr>
            <w:r w:rsidRPr="00BD08FD">
              <w:t xml:space="preserve"> 234</w:t>
            </w:r>
          </w:p>
        </w:tc>
        <w:tc>
          <w:tcPr>
            <w:tcW w:w="895" w:type="dxa"/>
          </w:tcPr>
          <w:p w14:paraId="3E465FF7" w14:textId="77777777" w:rsidR="00E609C2" w:rsidRPr="00BD08FD" w:rsidRDefault="00E609C2">
            <w:pPr>
              <w:pStyle w:val="TAR"/>
            </w:pPr>
            <w:r w:rsidRPr="00BD08FD">
              <w:t xml:space="preserve"> 233</w:t>
            </w:r>
          </w:p>
        </w:tc>
        <w:tc>
          <w:tcPr>
            <w:tcW w:w="895" w:type="dxa"/>
          </w:tcPr>
          <w:p w14:paraId="2CDC5E2C" w14:textId="77777777" w:rsidR="00E609C2" w:rsidRPr="00BD08FD" w:rsidRDefault="00E609C2">
            <w:pPr>
              <w:pStyle w:val="TAR"/>
            </w:pPr>
            <w:r w:rsidRPr="00BD08FD">
              <w:t xml:space="preserve"> 238</w:t>
            </w:r>
          </w:p>
        </w:tc>
      </w:tr>
      <w:tr w:rsidR="00E609C2" w:rsidRPr="00BD08FD" w14:paraId="5FD6DCB8" w14:textId="77777777">
        <w:trPr>
          <w:jc w:val="center"/>
        </w:trPr>
        <w:tc>
          <w:tcPr>
            <w:tcW w:w="895" w:type="dxa"/>
          </w:tcPr>
          <w:p w14:paraId="6048ED01" w14:textId="77777777" w:rsidR="00E609C2" w:rsidRPr="00BD08FD" w:rsidRDefault="00E609C2">
            <w:pPr>
              <w:pStyle w:val="TAR"/>
            </w:pPr>
            <w:r w:rsidRPr="00BD08FD">
              <w:t xml:space="preserve">   237</w:t>
            </w:r>
          </w:p>
        </w:tc>
        <w:tc>
          <w:tcPr>
            <w:tcW w:w="895" w:type="dxa"/>
          </w:tcPr>
          <w:p w14:paraId="68B927F6" w14:textId="77777777" w:rsidR="00E609C2" w:rsidRPr="00BD08FD" w:rsidRDefault="00E609C2">
            <w:pPr>
              <w:pStyle w:val="TAR"/>
            </w:pPr>
            <w:r w:rsidRPr="00BD08FD">
              <w:t xml:space="preserve"> 236</w:t>
            </w:r>
          </w:p>
        </w:tc>
        <w:tc>
          <w:tcPr>
            <w:tcW w:w="895" w:type="dxa"/>
          </w:tcPr>
          <w:p w14:paraId="223EF816" w14:textId="77777777" w:rsidR="00E609C2" w:rsidRPr="00BD08FD" w:rsidRDefault="00E609C2">
            <w:pPr>
              <w:pStyle w:val="TAR"/>
            </w:pPr>
            <w:r w:rsidRPr="00BD08FD">
              <w:t xml:space="preserve">  96</w:t>
            </w:r>
          </w:p>
        </w:tc>
        <w:tc>
          <w:tcPr>
            <w:tcW w:w="895" w:type="dxa"/>
          </w:tcPr>
          <w:p w14:paraId="64C03729" w14:textId="77777777" w:rsidR="00E609C2" w:rsidRPr="00BD08FD" w:rsidRDefault="00E609C2">
            <w:pPr>
              <w:pStyle w:val="TAR"/>
            </w:pPr>
            <w:r w:rsidRPr="00BD08FD">
              <w:t xml:space="preserve"> 199</w:t>
            </w:r>
          </w:p>
        </w:tc>
        <w:tc>
          <w:tcPr>
            <w:tcW w:w="895" w:type="dxa"/>
          </w:tcPr>
          <w:p w14:paraId="3D111190" w14:textId="77777777" w:rsidR="00E609C2" w:rsidRPr="00BD08FD" w:rsidRDefault="00E609C2">
            <w:pPr>
              <w:pStyle w:val="TAR"/>
            </w:pPr>
          </w:p>
        </w:tc>
        <w:tc>
          <w:tcPr>
            <w:tcW w:w="895" w:type="dxa"/>
          </w:tcPr>
          <w:p w14:paraId="52DB89D8" w14:textId="77777777" w:rsidR="00E609C2" w:rsidRPr="00BD08FD" w:rsidRDefault="00E609C2">
            <w:pPr>
              <w:pStyle w:val="TAR"/>
            </w:pPr>
          </w:p>
        </w:tc>
        <w:tc>
          <w:tcPr>
            <w:tcW w:w="895" w:type="dxa"/>
          </w:tcPr>
          <w:p w14:paraId="4B43F6B7" w14:textId="77777777" w:rsidR="00E609C2" w:rsidRPr="00BD08FD" w:rsidRDefault="00E609C2">
            <w:pPr>
              <w:pStyle w:val="TAR"/>
            </w:pPr>
          </w:p>
        </w:tc>
        <w:tc>
          <w:tcPr>
            <w:tcW w:w="895" w:type="dxa"/>
          </w:tcPr>
          <w:p w14:paraId="095C9CC1" w14:textId="77777777" w:rsidR="00E609C2" w:rsidRPr="00BD08FD" w:rsidRDefault="00E609C2">
            <w:pPr>
              <w:pStyle w:val="TAR"/>
            </w:pPr>
          </w:p>
        </w:tc>
        <w:tc>
          <w:tcPr>
            <w:tcW w:w="895" w:type="dxa"/>
          </w:tcPr>
          <w:p w14:paraId="40F65C86" w14:textId="77777777" w:rsidR="00E609C2" w:rsidRPr="00BD08FD" w:rsidRDefault="00E609C2">
            <w:pPr>
              <w:pStyle w:val="TAR"/>
            </w:pPr>
          </w:p>
        </w:tc>
        <w:tc>
          <w:tcPr>
            <w:tcW w:w="895" w:type="dxa"/>
          </w:tcPr>
          <w:p w14:paraId="4648544D" w14:textId="77777777" w:rsidR="00E609C2" w:rsidRPr="00BD08FD" w:rsidRDefault="00E609C2">
            <w:pPr>
              <w:pStyle w:val="TAR"/>
            </w:pPr>
          </w:p>
        </w:tc>
      </w:tr>
    </w:tbl>
    <w:p w14:paraId="50DE7B60" w14:textId="77777777" w:rsidR="00E609C2" w:rsidRPr="00BD08FD" w:rsidRDefault="00E609C2">
      <w:pPr>
        <w:pStyle w:val="CommentText"/>
      </w:pPr>
    </w:p>
    <w:p w14:paraId="022FE75F" w14:textId="77777777" w:rsidR="00E609C2" w:rsidRPr="00BD08FD" w:rsidRDefault="00E609C2">
      <w:pPr>
        <w:pStyle w:val="Heading8"/>
        <w:keepNext w:val="0"/>
        <w:keepLines w:val="0"/>
      </w:pPr>
      <w:bookmarkStart w:id="30" w:name="historyclause"/>
      <w:r w:rsidRPr="00BD08FD">
        <w:br w:type="page"/>
      </w:r>
      <w:bookmarkStart w:id="31" w:name="_Toc517268104"/>
      <w:r w:rsidRPr="00BD08FD">
        <w:lastRenderedPageBreak/>
        <w:t>Annex C (informative):</w:t>
      </w:r>
      <w:r w:rsidRPr="00BD08FD">
        <w:br/>
        <w:t>Change history</w:t>
      </w:r>
      <w:bookmarkEnd w:id="31"/>
    </w:p>
    <w:p w14:paraId="02CBE4A8" w14:textId="77777777" w:rsidR="009E18A0" w:rsidRPr="00BD08FD" w:rsidRDefault="009E18A0" w:rsidP="009E18A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394"/>
        <w:gridCol w:w="709"/>
        <w:gridCol w:w="709"/>
      </w:tblGrid>
      <w:tr w:rsidR="00E609C2" w:rsidRPr="00BD08FD" w14:paraId="6DCEB969" w14:textId="77777777">
        <w:trPr>
          <w:cantSplit/>
        </w:trPr>
        <w:tc>
          <w:tcPr>
            <w:tcW w:w="9356" w:type="dxa"/>
            <w:gridSpan w:val="8"/>
            <w:tcBorders>
              <w:bottom w:val="nil"/>
            </w:tcBorders>
            <w:shd w:val="solid" w:color="FFFFFF" w:fill="auto"/>
          </w:tcPr>
          <w:p w14:paraId="630FBCE6" w14:textId="77777777" w:rsidR="00E609C2" w:rsidRPr="00BD08FD" w:rsidRDefault="00E609C2">
            <w:pPr>
              <w:pStyle w:val="TAH"/>
              <w:rPr>
                <w:sz w:val="16"/>
              </w:rPr>
            </w:pPr>
            <w:r w:rsidRPr="00BD08FD">
              <w:t>Change history</w:t>
            </w:r>
          </w:p>
        </w:tc>
      </w:tr>
      <w:tr w:rsidR="00E609C2" w:rsidRPr="00BD08FD" w14:paraId="4FF912C6" w14:textId="77777777">
        <w:tc>
          <w:tcPr>
            <w:tcW w:w="800" w:type="dxa"/>
            <w:shd w:val="pct10" w:color="auto" w:fill="FFFFFF"/>
          </w:tcPr>
          <w:p w14:paraId="2EABDEFE" w14:textId="77777777" w:rsidR="00E609C2" w:rsidRPr="00BD08FD" w:rsidRDefault="00E609C2">
            <w:pPr>
              <w:pStyle w:val="TAH"/>
            </w:pPr>
            <w:r w:rsidRPr="00BD08FD">
              <w:t>Date</w:t>
            </w:r>
          </w:p>
        </w:tc>
        <w:tc>
          <w:tcPr>
            <w:tcW w:w="901" w:type="dxa"/>
            <w:shd w:val="pct10" w:color="auto" w:fill="FFFFFF"/>
          </w:tcPr>
          <w:p w14:paraId="129674D7" w14:textId="77777777" w:rsidR="00E609C2" w:rsidRPr="00BD08FD" w:rsidRDefault="00E609C2">
            <w:pPr>
              <w:pStyle w:val="TAH"/>
            </w:pPr>
            <w:smartTag w:uri="urn:schemas-microsoft-com:office:smarttags" w:element="stockticker">
              <w:r w:rsidRPr="00BD08FD">
                <w:t>TSG</w:t>
              </w:r>
            </w:smartTag>
            <w:r w:rsidRPr="00BD08FD">
              <w:t> SA#</w:t>
            </w:r>
          </w:p>
        </w:tc>
        <w:tc>
          <w:tcPr>
            <w:tcW w:w="993" w:type="dxa"/>
            <w:shd w:val="pct10" w:color="auto" w:fill="FFFFFF"/>
          </w:tcPr>
          <w:p w14:paraId="310D2948" w14:textId="77777777" w:rsidR="00E609C2" w:rsidRPr="00BD08FD" w:rsidRDefault="00E609C2">
            <w:pPr>
              <w:pStyle w:val="TAH"/>
            </w:pPr>
            <w:smartTag w:uri="urn:schemas-microsoft-com:office:smarttags" w:element="stockticker">
              <w:r w:rsidRPr="00BD08FD">
                <w:t>TSG</w:t>
              </w:r>
            </w:smartTag>
            <w:r w:rsidRPr="00BD08FD">
              <w:t xml:space="preserve"> Doc.</w:t>
            </w:r>
          </w:p>
        </w:tc>
        <w:tc>
          <w:tcPr>
            <w:tcW w:w="425" w:type="dxa"/>
            <w:shd w:val="pct10" w:color="auto" w:fill="FFFFFF"/>
          </w:tcPr>
          <w:p w14:paraId="60F58C71" w14:textId="77777777" w:rsidR="00E609C2" w:rsidRPr="00BD08FD" w:rsidRDefault="00E609C2">
            <w:pPr>
              <w:pStyle w:val="TAH"/>
            </w:pPr>
            <w:r w:rsidRPr="00BD08FD">
              <w:t>CR</w:t>
            </w:r>
          </w:p>
        </w:tc>
        <w:tc>
          <w:tcPr>
            <w:tcW w:w="425" w:type="dxa"/>
            <w:shd w:val="pct10" w:color="auto" w:fill="FFFFFF"/>
          </w:tcPr>
          <w:p w14:paraId="4719AA5C" w14:textId="77777777" w:rsidR="00E609C2" w:rsidRPr="00BD08FD" w:rsidRDefault="00E609C2">
            <w:pPr>
              <w:pStyle w:val="TAH"/>
            </w:pPr>
            <w:r w:rsidRPr="00BD08FD">
              <w:t>Rev</w:t>
            </w:r>
          </w:p>
        </w:tc>
        <w:tc>
          <w:tcPr>
            <w:tcW w:w="4394" w:type="dxa"/>
            <w:shd w:val="pct10" w:color="auto" w:fill="FFFFFF"/>
          </w:tcPr>
          <w:p w14:paraId="3EA9670F" w14:textId="77777777" w:rsidR="00E609C2" w:rsidRPr="00BD08FD" w:rsidRDefault="00E609C2">
            <w:pPr>
              <w:pStyle w:val="TAH"/>
            </w:pPr>
            <w:r w:rsidRPr="00BD08FD">
              <w:t>Subject/Comment</w:t>
            </w:r>
          </w:p>
        </w:tc>
        <w:tc>
          <w:tcPr>
            <w:tcW w:w="709" w:type="dxa"/>
            <w:shd w:val="pct10" w:color="auto" w:fill="FFFFFF"/>
          </w:tcPr>
          <w:p w14:paraId="03E389E9" w14:textId="77777777" w:rsidR="00E609C2" w:rsidRPr="00BD08FD" w:rsidRDefault="00E609C2">
            <w:pPr>
              <w:pStyle w:val="TAH"/>
            </w:pPr>
            <w:r w:rsidRPr="00BD08FD">
              <w:t>Old</w:t>
            </w:r>
          </w:p>
        </w:tc>
        <w:tc>
          <w:tcPr>
            <w:tcW w:w="709" w:type="dxa"/>
            <w:shd w:val="pct10" w:color="auto" w:fill="FFFFFF"/>
          </w:tcPr>
          <w:p w14:paraId="4B2E72DB" w14:textId="77777777" w:rsidR="00E609C2" w:rsidRPr="00BD08FD" w:rsidRDefault="00E609C2">
            <w:pPr>
              <w:pStyle w:val="TAH"/>
            </w:pPr>
            <w:r w:rsidRPr="00BD08FD">
              <w:t>New</w:t>
            </w:r>
          </w:p>
        </w:tc>
      </w:tr>
      <w:tr w:rsidR="00E609C2" w:rsidRPr="00BD08FD" w14:paraId="664A42B6" w14:textId="77777777">
        <w:tc>
          <w:tcPr>
            <w:tcW w:w="800" w:type="dxa"/>
            <w:shd w:val="solid" w:color="FFFFFF" w:fill="auto"/>
          </w:tcPr>
          <w:p w14:paraId="21522041" w14:textId="77777777" w:rsidR="00E609C2" w:rsidRPr="00BD08FD" w:rsidRDefault="00E609C2">
            <w:pPr>
              <w:pStyle w:val="TAL"/>
            </w:pPr>
            <w:r w:rsidRPr="00BD08FD">
              <w:t>1999-12</w:t>
            </w:r>
          </w:p>
        </w:tc>
        <w:tc>
          <w:tcPr>
            <w:tcW w:w="901" w:type="dxa"/>
            <w:shd w:val="solid" w:color="FFFFFF" w:fill="auto"/>
          </w:tcPr>
          <w:p w14:paraId="66AC2DC9" w14:textId="77777777" w:rsidR="00E609C2" w:rsidRPr="00BD08FD" w:rsidRDefault="00E609C2">
            <w:pPr>
              <w:pStyle w:val="TAL"/>
              <w:jc w:val="center"/>
            </w:pPr>
            <w:r w:rsidRPr="00BD08FD">
              <w:t>6</w:t>
            </w:r>
          </w:p>
        </w:tc>
        <w:tc>
          <w:tcPr>
            <w:tcW w:w="993" w:type="dxa"/>
            <w:shd w:val="solid" w:color="FFFFFF" w:fill="auto"/>
          </w:tcPr>
          <w:p w14:paraId="76655F7E" w14:textId="77777777" w:rsidR="00E609C2" w:rsidRPr="00BD08FD" w:rsidRDefault="00E609C2">
            <w:pPr>
              <w:pStyle w:val="TAL"/>
            </w:pPr>
            <w:r w:rsidRPr="00BD08FD">
              <w:t>SP-990562</w:t>
            </w:r>
          </w:p>
        </w:tc>
        <w:tc>
          <w:tcPr>
            <w:tcW w:w="425" w:type="dxa"/>
            <w:shd w:val="solid" w:color="FFFFFF" w:fill="auto"/>
          </w:tcPr>
          <w:p w14:paraId="2A0D5F0F" w14:textId="77777777" w:rsidR="00E609C2" w:rsidRPr="00BD08FD" w:rsidRDefault="00E609C2">
            <w:pPr>
              <w:pStyle w:val="TAL"/>
            </w:pPr>
          </w:p>
        </w:tc>
        <w:tc>
          <w:tcPr>
            <w:tcW w:w="425" w:type="dxa"/>
            <w:shd w:val="solid" w:color="FFFFFF" w:fill="auto"/>
          </w:tcPr>
          <w:p w14:paraId="5E0486B5" w14:textId="77777777" w:rsidR="00E609C2" w:rsidRPr="00BD08FD" w:rsidRDefault="00E609C2">
            <w:pPr>
              <w:pStyle w:val="TAL"/>
            </w:pPr>
          </w:p>
        </w:tc>
        <w:tc>
          <w:tcPr>
            <w:tcW w:w="4394" w:type="dxa"/>
            <w:shd w:val="solid" w:color="FFFFFF" w:fill="auto"/>
          </w:tcPr>
          <w:p w14:paraId="6EB0B9CC" w14:textId="77777777" w:rsidR="00E609C2" w:rsidRPr="00BD08FD" w:rsidRDefault="00E609C2">
            <w:pPr>
              <w:pStyle w:val="TAL"/>
            </w:pPr>
            <w:r w:rsidRPr="00BD08FD">
              <w:t xml:space="preserve">Approved at </w:t>
            </w:r>
            <w:smartTag w:uri="urn:schemas-microsoft-com:office:smarttags" w:element="stockticker">
              <w:r w:rsidRPr="00BD08FD">
                <w:t>TSG</w:t>
              </w:r>
            </w:smartTag>
            <w:r w:rsidRPr="00BD08FD">
              <w:t>-SA#6 Plenary</w:t>
            </w:r>
          </w:p>
        </w:tc>
        <w:tc>
          <w:tcPr>
            <w:tcW w:w="709" w:type="dxa"/>
            <w:shd w:val="solid" w:color="FFFFFF" w:fill="auto"/>
          </w:tcPr>
          <w:p w14:paraId="0CD4C478" w14:textId="77777777" w:rsidR="00E609C2" w:rsidRPr="00BD08FD" w:rsidRDefault="00E609C2">
            <w:pPr>
              <w:pStyle w:val="TAL"/>
            </w:pPr>
          </w:p>
        </w:tc>
        <w:tc>
          <w:tcPr>
            <w:tcW w:w="709" w:type="dxa"/>
            <w:shd w:val="solid" w:color="FFFFFF" w:fill="auto"/>
          </w:tcPr>
          <w:p w14:paraId="5981DEB9" w14:textId="77777777" w:rsidR="00E609C2" w:rsidRPr="00BD08FD" w:rsidRDefault="00E609C2">
            <w:pPr>
              <w:pStyle w:val="TAL"/>
            </w:pPr>
            <w:r w:rsidRPr="00BD08FD">
              <w:t>3.0.0</w:t>
            </w:r>
          </w:p>
        </w:tc>
      </w:tr>
      <w:tr w:rsidR="00E609C2" w:rsidRPr="00BD08FD" w14:paraId="2C8158DD" w14:textId="77777777">
        <w:tc>
          <w:tcPr>
            <w:tcW w:w="800" w:type="dxa"/>
            <w:tcBorders>
              <w:bottom w:val="nil"/>
            </w:tcBorders>
            <w:shd w:val="solid" w:color="FFFFFF" w:fill="auto"/>
          </w:tcPr>
          <w:p w14:paraId="49EE2259" w14:textId="77777777" w:rsidR="00E609C2" w:rsidRPr="00BD08FD" w:rsidRDefault="00E609C2">
            <w:pPr>
              <w:pStyle w:val="TAL"/>
            </w:pPr>
            <w:r w:rsidRPr="00BD08FD">
              <w:t>2000-03</w:t>
            </w:r>
          </w:p>
        </w:tc>
        <w:tc>
          <w:tcPr>
            <w:tcW w:w="901" w:type="dxa"/>
            <w:tcBorders>
              <w:bottom w:val="nil"/>
            </w:tcBorders>
            <w:shd w:val="solid" w:color="FFFFFF" w:fill="auto"/>
          </w:tcPr>
          <w:p w14:paraId="4FA88F31" w14:textId="77777777" w:rsidR="00E609C2" w:rsidRPr="00BD08FD" w:rsidRDefault="00E609C2">
            <w:pPr>
              <w:pStyle w:val="TAL"/>
              <w:jc w:val="center"/>
            </w:pPr>
            <w:r w:rsidRPr="00BD08FD">
              <w:t>7</w:t>
            </w:r>
          </w:p>
        </w:tc>
        <w:tc>
          <w:tcPr>
            <w:tcW w:w="993" w:type="dxa"/>
            <w:tcBorders>
              <w:bottom w:val="nil"/>
            </w:tcBorders>
            <w:shd w:val="solid" w:color="FFFFFF" w:fill="auto"/>
          </w:tcPr>
          <w:p w14:paraId="108A22FF" w14:textId="77777777" w:rsidR="00E609C2" w:rsidRPr="00BD08FD" w:rsidRDefault="00E609C2">
            <w:pPr>
              <w:pStyle w:val="TAL"/>
            </w:pPr>
            <w:r w:rsidRPr="00BD08FD">
              <w:t>SP-000025</w:t>
            </w:r>
          </w:p>
        </w:tc>
        <w:tc>
          <w:tcPr>
            <w:tcW w:w="425" w:type="dxa"/>
            <w:tcBorders>
              <w:bottom w:val="nil"/>
            </w:tcBorders>
            <w:shd w:val="solid" w:color="FFFFFF" w:fill="auto"/>
          </w:tcPr>
          <w:p w14:paraId="1E6D3C19" w14:textId="77777777" w:rsidR="00E609C2" w:rsidRPr="00BD08FD" w:rsidRDefault="00E609C2">
            <w:pPr>
              <w:pStyle w:val="TAL"/>
            </w:pPr>
            <w:r w:rsidRPr="00BD08FD">
              <w:t>001</w:t>
            </w:r>
          </w:p>
        </w:tc>
        <w:tc>
          <w:tcPr>
            <w:tcW w:w="425" w:type="dxa"/>
            <w:tcBorders>
              <w:bottom w:val="nil"/>
            </w:tcBorders>
            <w:shd w:val="solid" w:color="FFFFFF" w:fill="auto"/>
          </w:tcPr>
          <w:p w14:paraId="5FA74C0B" w14:textId="77777777" w:rsidR="00E609C2" w:rsidRPr="00BD08FD" w:rsidRDefault="00E609C2">
            <w:pPr>
              <w:pStyle w:val="TAL"/>
            </w:pPr>
          </w:p>
        </w:tc>
        <w:tc>
          <w:tcPr>
            <w:tcW w:w="4394" w:type="dxa"/>
            <w:tcBorders>
              <w:bottom w:val="nil"/>
            </w:tcBorders>
            <w:shd w:val="solid" w:color="FFFFFF" w:fill="auto"/>
          </w:tcPr>
          <w:p w14:paraId="301D2E58" w14:textId="77777777" w:rsidR="00E609C2" w:rsidRPr="00BD08FD" w:rsidRDefault="00E609C2">
            <w:pPr>
              <w:pStyle w:val="TAL"/>
            </w:pPr>
            <w:r w:rsidRPr="00BD08FD">
              <w:t>Correction of indices in Annex B table</w:t>
            </w:r>
          </w:p>
        </w:tc>
        <w:tc>
          <w:tcPr>
            <w:tcW w:w="709" w:type="dxa"/>
            <w:tcBorders>
              <w:bottom w:val="nil"/>
            </w:tcBorders>
            <w:shd w:val="solid" w:color="FFFFFF" w:fill="auto"/>
          </w:tcPr>
          <w:p w14:paraId="6A87B278" w14:textId="77777777" w:rsidR="00E609C2" w:rsidRPr="00BD08FD" w:rsidRDefault="00E609C2">
            <w:pPr>
              <w:pStyle w:val="TAL"/>
            </w:pPr>
            <w:r w:rsidRPr="00BD08FD">
              <w:t>3.0.0</w:t>
            </w:r>
          </w:p>
        </w:tc>
        <w:tc>
          <w:tcPr>
            <w:tcW w:w="709" w:type="dxa"/>
            <w:tcBorders>
              <w:bottom w:val="nil"/>
            </w:tcBorders>
            <w:shd w:val="solid" w:color="FFFFFF" w:fill="auto"/>
          </w:tcPr>
          <w:p w14:paraId="72D690E3" w14:textId="77777777" w:rsidR="00E609C2" w:rsidRPr="00BD08FD" w:rsidRDefault="00E609C2">
            <w:pPr>
              <w:pStyle w:val="TAL"/>
            </w:pPr>
            <w:r w:rsidRPr="00BD08FD">
              <w:t>3.1.0</w:t>
            </w:r>
          </w:p>
        </w:tc>
      </w:tr>
      <w:tr w:rsidR="00E609C2" w:rsidRPr="00BD08FD" w14:paraId="50BE54E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3AEE9F" w14:textId="77777777" w:rsidR="00E609C2" w:rsidRPr="00BD08FD" w:rsidRDefault="00E609C2">
            <w:pPr>
              <w:pStyle w:val="TAL"/>
              <w:rPr>
                <w:snapToGrid w:val="0"/>
                <w:color w:val="000000"/>
              </w:rPr>
            </w:pPr>
            <w:r w:rsidRPr="00BD08FD">
              <w:t>2000-03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E14FE2" w14:textId="77777777" w:rsidR="00E609C2" w:rsidRPr="00BD08FD" w:rsidRDefault="00E609C2">
            <w:pPr>
              <w:pStyle w:val="TAL"/>
              <w:jc w:val="center"/>
              <w:rPr>
                <w:snapToGrid w:val="0"/>
                <w:color w:val="000000"/>
              </w:rPr>
            </w:pPr>
            <w:r w:rsidRPr="00BD08FD">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C27056" w14:textId="77777777" w:rsidR="00E609C2" w:rsidRPr="00BD08FD" w:rsidRDefault="00E609C2">
            <w:pPr>
              <w:pStyle w:val="TAL"/>
              <w:rPr>
                <w:snapToGrid w:val="0"/>
                <w:color w:val="000000"/>
              </w:rPr>
            </w:pPr>
            <w:r w:rsidRPr="00BD08FD">
              <w:t>SP-000025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C67E9" w14:textId="77777777" w:rsidR="00E609C2" w:rsidRPr="00BD08FD" w:rsidRDefault="00E609C2">
            <w:pPr>
              <w:pStyle w:val="TAL"/>
              <w:rPr>
                <w:snapToGrid w:val="0"/>
                <w:color w:val="000000"/>
              </w:rPr>
            </w:pPr>
            <w:r w:rsidRPr="00BD08FD">
              <w:rPr>
                <w:snapToGrid w:val="0"/>
                <w:color w:val="000000"/>
              </w:rPr>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B393A" w14:textId="77777777" w:rsidR="00E609C2" w:rsidRPr="00BD08FD" w:rsidRDefault="00E609C2">
            <w:pPr>
              <w:pStyle w:val="TAL"/>
              <w:rPr>
                <w:snapToGrid w:val="0"/>
                <w:color w:val="000000"/>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59F28E9" w14:textId="77777777" w:rsidR="00E609C2" w:rsidRPr="00BD08FD" w:rsidRDefault="00E609C2">
            <w:pPr>
              <w:pStyle w:val="TAL"/>
              <w:rPr>
                <w:snapToGrid w:val="0"/>
                <w:color w:val="000000"/>
              </w:rPr>
            </w:pPr>
            <w:r w:rsidRPr="00BD08FD">
              <w:t>Addition of comfort noise bit ordering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12706" w14:textId="77777777" w:rsidR="00E609C2" w:rsidRPr="00BD08FD" w:rsidRDefault="00E609C2">
            <w:pPr>
              <w:pStyle w:val="TAL"/>
              <w:rPr>
                <w:snapToGrid w:val="0"/>
                <w:color w:val="000000"/>
              </w:rPr>
            </w:pPr>
            <w:r w:rsidRPr="00BD08FD">
              <w:t>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72C361" w14:textId="77777777" w:rsidR="00E609C2" w:rsidRPr="00BD08FD" w:rsidRDefault="00E609C2">
            <w:pPr>
              <w:pStyle w:val="TAL"/>
              <w:rPr>
                <w:snapToGrid w:val="0"/>
                <w:color w:val="000000"/>
              </w:rPr>
            </w:pPr>
            <w:r w:rsidRPr="00BD08FD">
              <w:t>3.1.0</w:t>
            </w:r>
          </w:p>
        </w:tc>
      </w:tr>
      <w:tr w:rsidR="00E609C2" w:rsidRPr="00BD08FD" w14:paraId="3B595A0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CBF4A4" w14:textId="77777777" w:rsidR="00E609C2" w:rsidRPr="00BD08FD" w:rsidRDefault="00E609C2">
            <w:pPr>
              <w:pStyle w:val="TAL"/>
              <w:rPr>
                <w:snapToGrid w:val="0"/>
                <w:color w:val="000000"/>
              </w:rPr>
            </w:pPr>
            <w:r w:rsidRPr="00BD08FD">
              <w:t>2000-03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74FF70" w14:textId="77777777" w:rsidR="00E609C2" w:rsidRPr="00BD08FD" w:rsidRDefault="00E609C2">
            <w:pPr>
              <w:pStyle w:val="TAL"/>
              <w:jc w:val="center"/>
              <w:rPr>
                <w:snapToGrid w:val="0"/>
                <w:color w:val="000000"/>
              </w:rPr>
            </w:pPr>
            <w:r w:rsidRPr="00BD08FD">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782694" w14:textId="77777777" w:rsidR="00E609C2" w:rsidRPr="00BD08FD" w:rsidRDefault="00E609C2">
            <w:pPr>
              <w:pStyle w:val="TAL"/>
              <w:rPr>
                <w:snapToGrid w:val="0"/>
                <w:color w:val="000000"/>
              </w:rPr>
            </w:pPr>
            <w:r w:rsidRPr="00BD08FD">
              <w:t>SP-000025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CF321" w14:textId="77777777" w:rsidR="00E609C2" w:rsidRPr="00BD08FD" w:rsidRDefault="00E609C2">
            <w:pPr>
              <w:pStyle w:val="TAL"/>
              <w:rPr>
                <w:snapToGrid w:val="0"/>
                <w:color w:val="000000"/>
              </w:rPr>
            </w:pPr>
            <w:r w:rsidRPr="00BD08FD">
              <w:rPr>
                <w:snapToGrid w:val="0"/>
                <w:color w:val="000000"/>
              </w:rPr>
              <w:t>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7FA1A" w14:textId="77777777" w:rsidR="00E609C2" w:rsidRPr="00BD08FD" w:rsidRDefault="00E609C2">
            <w:pPr>
              <w:pStyle w:val="TAL"/>
              <w:rPr>
                <w:snapToGrid w:val="0"/>
                <w:color w:val="000000"/>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9028B5D" w14:textId="77777777" w:rsidR="00E609C2" w:rsidRPr="00BD08FD" w:rsidRDefault="00E609C2">
            <w:pPr>
              <w:pStyle w:val="TAL"/>
              <w:rPr>
                <w:snapToGrid w:val="0"/>
                <w:color w:val="000000"/>
              </w:rPr>
            </w:pPr>
            <w:r w:rsidRPr="00BD08FD">
              <w:t xml:space="preserve">Correction of table indexing for </w:t>
            </w:r>
            <w:smartTag w:uri="urn:schemas-microsoft-com:office:smarttags" w:element="stockticker">
              <w:r w:rsidRPr="00BD08FD">
                <w:t>AMR</w:t>
              </w:r>
            </w:smartTag>
            <w:r w:rsidRPr="00BD08FD">
              <w:t xml:space="preserve"> Core Frame class division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A95968" w14:textId="77777777" w:rsidR="00E609C2" w:rsidRPr="00BD08FD" w:rsidRDefault="00E609C2">
            <w:pPr>
              <w:pStyle w:val="TAL"/>
              <w:rPr>
                <w:snapToGrid w:val="0"/>
                <w:color w:val="000000"/>
              </w:rPr>
            </w:pPr>
            <w:r w:rsidRPr="00BD08FD">
              <w:t>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D7D6D3" w14:textId="77777777" w:rsidR="00E609C2" w:rsidRPr="00BD08FD" w:rsidRDefault="00E609C2">
            <w:pPr>
              <w:pStyle w:val="TAL"/>
              <w:rPr>
                <w:snapToGrid w:val="0"/>
                <w:color w:val="000000"/>
              </w:rPr>
            </w:pPr>
            <w:r w:rsidRPr="00BD08FD">
              <w:t>3.1.0</w:t>
            </w:r>
          </w:p>
        </w:tc>
      </w:tr>
      <w:tr w:rsidR="00E609C2" w:rsidRPr="00BD08FD" w14:paraId="450019B3" w14:textId="77777777">
        <w:tc>
          <w:tcPr>
            <w:tcW w:w="800" w:type="dxa"/>
            <w:shd w:val="solid" w:color="FFFFFF" w:fill="auto"/>
          </w:tcPr>
          <w:p w14:paraId="6DDED424" w14:textId="77777777" w:rsidR="00E609C2" w:rsidRPr="00BD08FD" w:rsidRDefault="00E609C2">
            <w:pPr>
              <w:pStyle w:val="TAL"/>
              <w:rPr>
                <w:snapToGrid w:val="0"/>
                <w:color w:val="000000"/>
              </w:rPr>
            </w:pPr>
            <w:r w:rsidRPr="00BD08FD">
              <w:t>2000-03</w:t>
            </w:r>
          </w:p>
        </w:tc>
        <w:tc>
          <w:tcPr>
            <w:tcW w:w="901" w:type="dxa"/>
            <w:shd w:val="solid" w:color="FFFFFF" w:fill="auto"/>
          </w:tcPr>
          <w:p w14:paraId="187D6BFB" w14:textId="77777777" w:rsidR="00E609C2" w:rsidRPr="00BD08FD" w:rsidRDefault="00E609C2">
            <w:pPr>
              <w:pStyle w:val="TAL"/>
              <w:jc w:val="center"/>
              <w:rPr>
                <w:snapToGrid w:val="0"/>
                <w:color w:val="000000"/>
              </w:rPr>
            </w:pPr>
            <w:r w:rsidRPr="00BD08FD">
              <w:t>7</w:t>
            </w:r>
          </w:p>
        </w:tc>
        <w:tc>
          <w:tcPr>
            <w:tcW w:w="993" w:type="dxa"/>
            <w:shd w:val="solid" w:color="FFFFFF" w:fill="auto"/>
          </w:tcPr>
          <w:p w14:paraId="1EA43C40" w14:textId="77777777" w:rsidR="00E609C2" w:rsidRPr="00BD08FD" w:rsidRDefault="00E609C2">
            <w:pPr>
              <w:pStyle w:val="TAL"/>
              <w:rPr>
                <w:snapToGrid w:val="0"/>
                <w:color w:val="000000"/>
              </w:rPr>
            </w:pPr>
            <w:r w:rsidRPr="00BD08FD">
              <w:t>SP-000025</w:t>
            </w:r>
          </w:p>
        </w:tc>
        <w:tc>
          <w:tcPr>
            <w:tcW w:w="425" w:type="dxa"/>
            <w:shd w:val="solid" w:color="FFFFFF" w:fill="auto"/>
          </w:tcPr>
          <w:p w14:paraId="1DA82258" w14:textId="77777777" w:rsidR="00E609C2" w:rsidRPr="00BD08FD" w:rsidRDefault="00E609C2">
            <w:pPr>
              <w:pStyle w:val="TAL"/>
              <w:rPr>
                <w:snapToGrid w:val="0"/>
                <w:color w:val="000000"/>
              </w:rPr>
            </w:pPr>
            <w:r w:rsidRPr="00BD08FD">
              <w:rPr>
                <w:snapToGrid w:val="0"/>
                <w:color w:val="000000"/>
              </w:rPr>
              <w:t>004</w:t>
            </w:r>
          </w:p>
        </w:tc>
        <w:tc>
          <w:tcPr>
            <w:tcW w:w="425" w:type="dxa"/>
            <w:shd w:val="solid" w:color="FFFFFF" w:fill="auto"/>
          </w:tcPr>
          <w:p w14:paraId="563A3B32" w14:textId="77777777" w:rsidR="00E609C2" w:rsidRPr="00BD08FD" w:rsidRDefault="00E609C2">
            <w:pPr>
              <w:pStyle w:val="TAL"/>
              <w:rPr>
                <w:snapToGrid w:val="0"/>
                <w:color w:val="000000"/>
              </w:rPr>
            </w:pPr>
          </w:p>
        </w:tc>
        <w:tc>
          <w:tcPr>
            <w:tcW w:w="4394" w:type="dxa"/>
            <w:shd w:val="solid" w:color="FFFFFF" w:fill="auto"/>
          </w:tcPr>
          <w:p w14:paraId="12FDD3F8" w14:textId="77777777" w:rsidR="00E609C2" w:rsidRPr="00BD08FD" w:rsidRDefault="00E609C2">
            <w:pPr>
              <w:pStyle w:val="TAL"/>
              <w:rPr>
                <w:snapToGrid w:val="0"/>
                <w:color w:val="000000"/>
              </w:rPr>
            </w:pPr>
            <w:r w:rsidRPr="00BD08FD">
              <w:t xml:space="preserve">Clarification of bit transmission order for </w:t>
            </w:r>
            <w:smartTag w:uri="urn:schemas-microsoft-com:office:smarttags" w:element="stockticker">
              <w:r w:rsidRPr="00BD08FD">
                <w:t>AMR</w:t>
              </w:r>
            </w:smartTag>
            <w:r w:rsidRPr="00BD08FD">
              <w:t xml:space="preserve"> frame structure parameters for </w:t>
            </w:r>
            <w:smartTag w:uri="urn:schemas-microsoft-com:office:smarttags" w:element="stockticker">
              <w:r w:rsidRPr="00BD08FD">
                <w:t>AMR</w:t>
              </w:r>
            </w:smartTag>
            <w:r w:rsidRPr="00BD08FD">
              <w:t xml:space="preserve"> Interface Format 1 (</w:t>
            </w:r>
            <w:smartTag w:uri="urn:schemas-microsoft-com:office:smarttags" w:element="stockticker">
              <w:r w:rsidRPr="00BD08FD">
                <w:t>AMR</w:t>
              </w:r>
            </w:smartTag>
            <w:r w:rsidRPr="00BD08FD">
              <w:t xml:space="preserve"> IF1)</w:t>
            </w:r>
          </w:p>
        </w:tc>
        <w:tc>
          <w:tcPr>
            <w:tcW w:w="709" w:type="dxa"/>
            <w:shd w:val="solid" w:color="FFFFFF" w:fill="auto"/>
          </w:tcPr>
          <w:p w14:paraId="2EB98CAA" w14:textId="77777777" w:rsidR="00E609C2" w:rsidRPr="00BD08FD" w:rsidRDefault="00E609C2">
            <w:pPr>
              <w:pStyle w:val="TAL"/>
              <w:rPr>
                <w:snapToGrid w:val="0"/>
                <w:color w:val="000000"/>
              </w:rPr>
            </w:pPr>
            <w:r w:rsidRPr="00BD08FD">
              <w:t>3.0.0</w:t>
            </w:r>
          </w:p>
        </w:tc>
        <w:tc>
          <w:tcPr>
            <w:tcW w:w="709" w:type="dxa"/>
            <w:shd w:val="solid" w:color="FFFFFF" w:fill="auto"/>
          </w:tcPr>
          <w:p w14:paraId="1F5618BF" w14:textId="77777777" w:rsidR="00E609C2" w:rsidRPr="00BD08FD" w:rsidRDefault="00E609C2">
            <w:pPr>
              <w:pStyle w:val="TAL"/>
              <w:rPr>
                <w:snapToGrid w:val="0"/>
                <w:color w:val="000000"/>
              </w:rPr>
            </w:pPr>
            <w:r w:rsidRPr="00BD08FD">
              <w:t>3.1.0</w:t>
            </w:r>
          </w:p>
        </w:tc>
      </w:tr>
      <w:tr w:rsidR="00E609C2" w:rsidRPr="00BD08FD" w14:paraId="73D600B7" w14:textId="77777777">
        <w:tc>
          <w:tcPr>
            <w:tcW w:w="800" w:type="dxa"/>
            <w:shd w:val="solid" w:color="FFFFFF" w:fill="auto"/>
          </w:tcPr>
          <w:p w14:paraId="2FE6B85A" w14:textId="77777777" w:rsidR="00E609C2" w:rsidRPr="00BD08FD" w:rsidRDefault="00E609C2">
            <w:pPr>
              <w:pStyle w:val="TAL"/>
            </w:pPr>
            <w:r w:rsidRPr="00BD08FD">
              <w:t>2001-03</w:t>
            </w:r>
          </w:p>
        </w:tc>
        <w:tc>
          <w:tcPr>
            <w:tcW w:w="901" w:type="dxa"/>
            <w:shd w:val="solid" w:color="FFFFFF" w:fill="auto"/>
          </w:tcPr>
          <w:p w14:paraId="413B23BF" w14:textId="77777777" w:rsidR="00E609C2" w:rsidRPr="00BD08FD" w:rsidRDefault="00E609C2">
            <w:pPr>
              <w:pStyle w:val="TAL"/>
              <w:jc w:val="center"/>
            </w:pPr>
            <w:r w:rsidRPr="00BD08FD">
              <w:t>11</w:t>
            </w:r>
          </w:p>
        </w:tc>
        <w:tc>
          <w:tcPr>
            <w:tcW w:w="993" w:type="dxa"/>
            <w:shd w:val="solid" w:color="FFFFFF" w:fill="auto"/>
          </w:tcPr>
          <w:p w14:paraId="14D72211" w14:textId="77777777" w:rsidR="00E609C2" w:rsidRPr="00BD08FD" w:rsidRDefault="00E609C2">
            <w:pPr>
              <w:pStyle w:val="TAL"/>
            </w:pPr>
          </w:p>
        </w:tc>
        <w:tc>
          <w:tcPr>
            <w:tcW w:w="425" w:type="dxa"/>
            <w:shd w:val="solid" w:color="FFFFFF" w:fill="auto"/>
          </w:tcPr>
          <w:p w14:paraId="1C42AB30" w14:textId="77777777" w:rsidR="00E609C2" w:rsidRPr="00BD08FD" w:rsidRDefault="00E609C2">
            <w:pPr>
              <w:pStyle w:val="TAL"/>
            </w:pPr>
          </w:p>
        </w:tc>
        <w:tc>
          <w:tcPr>
            <w:tcW w:w="425" w:type="dxa"/>
            <w:shd w:val="solid" w:color="FFFFFF" w:fill="auto"/>
          </w:tcPr>
          <w:p w14:paraId="44AE0F14" w14:textId="77777777" w:rsidR="00E609C2" w:rsidRPr="00BD08FD" w:rsidRDefault="00E609C2">
            <w:pPr>
              <w:pStyle w:val="TAL"/>
            </w:pPr>
          </w:p>
        </w:tc>
        <w:tc>
          <w:tcPr>
            <w:tcW w:w="4394" w:type="dxa"/>
            <w:shd w:val="solid" w:color="FFFFFF" w:fill="auto"/>
          </w:tcPr>
          <w:p w14:paraId="64854668" w14:textId="77777777" w:rsidR="00E609C2" w:rsidRPr="00BD08FD" w:rsidRDefault="00E609C2">
            <w:pPr>
              <w:pStyle w:val="TAL"/>
            </w:pPr>
            <w:r w:rsidRPr="00BD08FD">
              <w:t>Version for Release 4</w:t>
            </w:r>
          </w:p>
        </w:tc>
        <w:tc>
          <w:tcPr>
            <w:tcW w:w="709" w:type="dxa"/>
            <w:shd w:val="solid" w:color="FFFFFF" w:fill="auto"/>
          </w:tcPr>
          <w:p w14:paraId="67EB034F" w14:textId="77777777" w:rsidR="00E609C2" w:rsidRPr="00BD08FD" w:rsidRDefault="00E609C2">
            <w:pPr>
              <w:pStyle w:val="TAL"/>
            </w:pPr>
          </w:p>
        </w:tc>
        <w:tc>
          <w:tcPr>
            <w:tcW w:w="709" w:type="dxa"/>
            <w:shd w:val="solid" w:color="FFFFFF" w:fill="auto"/>
          </w:tcPr>
          <w:p w14:paraId="3DEACD62" w14:textId="77777777" w:rsidR="00E609C2" w:rsidRPr="00BD08FD" w:rsidRDefault="00E609C2">
            <w:pPr>
              <w:pStyle w:val="TAL"/>
            </w:pPr>
            <w:r w:rsidRPr="00BD08FD">
              <w:t>4.0.0</w:t>
            </w:r>
          </w:p>
        </w:tc>
      </w:tr>
      <w:tr w:rsidR="00E609C2" w:rsidRPr="00BD08FD" w14:paraId="7510ABFE" w14:textId="77777777">
        <w:tc>
          <w:tcPr>
            <w:tcW w:w="800" w:type="dxa"/>
            <w:shd w:val="solid" w:color="FFFFFF" w:fill="auto"/>
          </w:tcPr>
          <w:p w14:paraId="73E65DB2" w14:textId="77777777" w:rsidR="00E609C2" w:rsidRPr="00BD08FD" w:rsidRDefault="00E609C2">
            <w:pPr>
              <w:pStyle w:val="TAL"/>
            </w:pPr>
            <w:r w:rsidRPr="00BD08FD">
              <w:t>2001-06</w:t>
            </w:r>
          </w:p>
        </w:tc>
        <w:tc>
          <w:tcPr>
            <w:tcW w:w="901" w:type="dxa"/>
            <w:shd w:val="solid" w:color="FFFFFF" w:fill="auto"/>
          </w:tcPr>
          <w:p w14:paraId="67A5612F" w14:textId="77777777" w:rsidR="00E609C2" w:rsidRPr="00BD08FD" w:rsidRDefault="00E609C2">
            <w:pPr>
              <w:pStyle w:val="TAL"/>
              <w:jc w:val="center"/>
            </w:pPr>
            <w:r w:rsidRPr="00BD08FD">
              <w:t>12</w:t>
            </w:r>
          </w:p>
        </w:tc>
        <w:tc>
          <w:tcPr>
            <w:tcW w:w="993" w:type="dxa"/>
            <w:shd w:val="solid" w:color="FFFFFF" w:fill="auto"/>
          </w:tcPr>
          <w:p w14:paraId="4E8E3B17" w14:textId="77777777" w:rsidR="00E609C2" w:rsidRPr="00BD08FD" w:rsidRDefault="00E609C2">
            <w:pPr>
              <w:pStyle w:val="TAL"/>
            </w:pPr>
            <w:r w:rsidRPr="00BD08FD">
              <w:t>SP-010305</w:t>
            </w:r>
          </w:p>
        </w:tc>
        <w:tc>
          <w:tcPr>
            <w:tcW w:w="425" w:type="dxa"/>
            <w:shd w:val="solid" w:color="FFFFFF" w:fill="auto"/>
          </w:tcPr>
          <w:p w14:paraId="417DB43A" w14:textId="77777777" w:rsidR="00E609C2" w:rsidRPr="00BD08FD" w:rsidRDefault="00E609C2">
            <w:pPr>
              <w:pStyle w:val="TAL"/>
            </w:pPr>
            <w:r w:rsidRPr="00BD08FD">
              <w:t>006</w:t>
            </w:r>
          </w:p>
        </w:tc>
        <w:tc>
          <w:tcPr>
            <w:tcW w:w="425" w:type="dxa"/>
            <w:shd w:val="solid" w:color="FFFFFF" w:fill="auto"/>
          </w:tcPr>
          <w:p w14:paraId="0E77EADE" w14:textId="77777777" w:rsidR="00E609C2" w:rsidRPr="00BD08FD" w:rsidRDefault="00E609C2">
            <w:pPr>
              <w:pStyle w:val="TAL"/>
            </w:pPr>
          </w:p>
        </w:tc>
        <w:tc>
          <w:tcPr>
            <w:tcW w:w="4394" w:type="dxa"/>
            <w:shd w:val="solid" w:color="FFFFFF" w:fill="auto"/>
          </w:tcPr>
          <w:p w14:paraId="2979F94D" w14:textId="77777777" w:rsidR="00E609C2" w:rsidRPr="00BD08FD" w:rsidRDefault="00E609C2">
            <w:pPr>
              <w:pStyle w:val="TAL"/>
            </w:pPr>
            <w:r w:rsidRPr="00BD08FD">
              <w:t xml:space="preserve">Correction to </w:t>
            </w:r>
            <w:smartTag w:uri="urn:schemas-microsoft-com:office:smarttags" w:element="stockticker">
              <w:r w:rsidRPr="00BD08FD">
                <w:t>SID</w:t>
              </w:r>
            </w:smartTag>
            <w:r w:rsidRPr="00BD08FD">
              <w:t xml:space="preserve"> Frame Mapping</w:t>
            </w:r>
          </w:p>
        </w:tc>
        <w:tc>
          <w:tcPr>
            <w:tcW w:w="709" w:type="dxa"/>
            <w:shd w:val="solid" w:color="FFFFFF" w:fill="auto"/>
          </w:tcPr>
          <w:p w14:paraId="475DD0B8" w14:textId="77777777" w:rsidR="00E609C2" w:rsidRPr="00BD08FD" w:rsidRDefault="00E609C2">
            <w:pPr>
              <w:pStyle w:val="TAL"/>
            </w:pPr>
            <w:r w:rsidRPr="00BD08FD">
              <w:t>4.0.0</w:t>
            </w:r>
          </w:p>
        </w:tc>
        <w:tc>
          <w:tcPr>
            <w:tcW w:w="709" w:type="dxa"/>
            <w:shd w:val="solid" w:color="FFFFFF" w:fill="auto"/>
          </w:tcPr>
          <w:p w14:paraId="751D0333" w14:textId="77777777" w:rsidR="00E609C2" w:rsidRPr="00BD08FD" w:rsidRDefault="00E609C2">
            <w:pPr>
              <w:pStyle w:val="TAL"/>
            </w:pPr>
            <w:r w:rsidRPr="00BD08FD">
              <w:t>4.1.0</w:t>
            </w:r>
          </w:p>
        </w:tc>
      </w:tr>
      <w:tr w:rsidR="00E609C2" w:rsidRPr="00BD08FD" w14:paraId="46C9B53D" w14:textId="77777777">
        <w:tc>
          <w:tcPr>
            <w:tcW w:w="800" w:type="dxa"/>
            <w:shd w:val="solid" w:color="FFFFFF" w:fill="auto"/>
          </w:tcPr>
          <w:p w14:paraId="1BA321D7" w14:textId="77777777" w:rsidR="00E609C2" w:rsidRPr="00BD08FD" w:rsidRDefault="00E609C2">
            <w:pPr>
              <w:pStyle w:val="TAL"/>
            </w:pPr>
            <w:r w:rsidRPr="00BD08FD">
              <w:t>2002-03</w:t>
            </w:r>
          </w:p>
        </w:tc>
        <w:tc>
          <w:tcPr>
            <w:tcW w:w="901" w:type="dxa"/>
            <w:shd w:val="solid" w:color="FFFFFF" w:fill="auto"/>
          </w:tcPr>
          <w:p w14:paraId="5C56049A" w14:textId="77777777" w:rsidR="00E609C2" w:rsidRPr="00BD08FD" w:rsidRDefault="00E609C2">
            <w:pPr>
              <w:pStyle w:val="TAL"/>
              <w:jc w:val="center"/>
            </w:pPr>
            <w:r w:rsidRPr="00BD08FD">
              <w:t>15</w:t>
            </w:r>
          </w:p>
        </w:tc>
        <w:tc>
          <w:tcPr>
            <w:tcW w:w="993" w:type="dxa"/>
            <w:shd w:val="solid" w:color="FFFFFF" w:fill="auto"/>
          </w:tcPr>
          <w:p w14:paraId="6AFB7D6E" w14:textId="77777777" w:rsidR="00E609C2" w:rsidRPr="00BD08FD" w:rsidRDefault="00E609C2">
            <w:pPr>
              <w:pStyle w:val="TAL"/>
            </w:pPr>
            <w:r w:rsidRPr="00BD08FD">
              <w:t>SP-020077</w:t>
            </w:r>
          </w:p>
        </w:tc>
        <w:tc>
          <w:tcPr>
            <w:tcW w:w="425" w:type="dxa"/>
            <w:shd w:val="solid" w:color="FFFFFF" w:fill="auto"/>
          </w:tcPr>
          <w:p w14:paraId="4D07DDF8" w14:textId="77777777" w:rsidR="00E609C2" w:rsidRPr="00BD08FD" w:rsidRDefault="00E609C2">
            <w:pPr>
              <w:pStyle w:val="TAL"/>
            </w:pPr>
            <w:r w:rsidRPr="00BD08FD">
              <w:t>008</w:t>
            </w:r>
          </w:p>
        </w:tc>
        <w:tc>
          <w:tcPr>
            <w:tcW w:w="425" w:type="dxa"/>
            <w:shd w:val="solid" w:color="FFFFFF" w:fill="auto"/>
          </w:tcPr>
          <w:p w14:paraId="41DB5A6C" w14:textId="77777777" w:rsidR="00E609C2" w:rsidRPr="00BD08FD" w:rsidRDefault="00E609C2">
            <w:pPr>
              <w:pStyle w:val="TAL"/>
            </w:pPr>
          </w:p>
        </w:tc>
        <w:tc>
          <w:tcPr>
            <w:tcW w:w="4394" w:type="dxa"/>
            <w:shd w:val="solid" w:color="FFFFFF" w:fill="auto"/>
          </w:tcPr>
          <w:p w14:paraId="1728A738" w14:textId="77777777" w:rsidR="00E609C2" w:rsidRPr="00BD08FD" w:rsidRDefault="00E609C2">
            <w:pPr>
              <w:pStyle w:val="TAL"/>
            </w:pPr>
            <w:r w:rsidRPr="00BD08FD">
              <w:rPr>
                <w:rFonts w:cs="Arial"/>
              </w:rPr>
              <w:t xml:space="preserve">Correction of </w:t>
            </w:r>
            <w:smartTag w:uri="urn:schemas-microsoft-com:office:smarttags" w:element="stockticker">
              <w:r w:rsidRPr="00BD08FD">
                <w:rPr>
                  <w:rFonts w:cs="Arial"/>
                </w:rPr>
                <w:t>AMR</w:t>
              </w:r>
            </w:smartTag>
            <w:r w:rsidRPr="00BD08FD">
              <w:rPr>
                <w:rFonts w:cs="Arial"/>
              </w:rPr>
              <w:t xml:space="preserve"> codec output bitstream</w:t>
            </w:r>
          </w:p>
        </w:tc>
        <w:tc>
          <w:tcPr>
            <w:tcW w:w="709" w:type="dxa"/>
            <w:shd w:val="solid" w:color="FFFFFF" w:fill="auto"/>
          </w:tcPr>
          <w:p w14:paraId="0DA3DBD9" w14:textId="77777777" w:rsidR="00E609C2" w:rsidRPr="00BD08FD" w:rsidRDefault="00E609C2">
            <w:pPr>
              <w:pStyle w:val="TAL"/>
            </w:pPr>
            <w:r w:rsidRPr="00BD08FD">
              <w:t>4.1.0</w:t>
            </w:r>
          </w:p>
        </w:tc>
        <w:tc>
          <w:tcPr>
            <w:tcW w:w="709" w:type="dxa"/>
            <w:shd w:val="solid" w:color="FFFFFF" w:fill="auto"/>
          </w:tcPr>
          <w:p w14:paraId="6235D8C4" w14:textId="77777777" w:rsidR="00E609C2" w:rsidRPr="00BD08FD" w:rsidRDefault="00E609C2">
            <w:pPr>
              <w:pStyle w:val="TAL"/>
            </w:pPr>
            <w:r w:rsidRPr="00BD08FD">
              <w:t>4.2.0</w:t>
            </w:r>
          </w:p>
        </w:tc>
      </w:tr>
      <w:tr w:rsidR="00E609C2" w:rsidRPr="00BD08FD" w14:paraId="11B3B4D3" w14:textId="77777777">
        <w:tc>
          <w:tcPr>
            <w:tcW w:w="800" w:type="dxa"/>
            <w:shd w:val="solid" w:color="FFFFFF" w:fill="auto"/>
          </w:tcPr>
          <w:p w14:paraId="433ABD6D" w14:textId="77777777" w:rsidR="00E609C2" w:rsidRPr="00BD08FD" w:rsidRDefault="00E609C2">
            <w:pPr>
              <w:pStyle w:val="TAL"/>
            </w:pPr>
            <w:r w:rsidRPr="00BD08FD">
              <w:t>2002-06</w:t>
            </w:r>
          </w:p>
        </w:tc>
        <w:tc>
          <w:tcPr>
            <w:tcW w:w="901" w:type="dxa"/>
            <w:shd w:val="solid" w:color="FFFFFF" w:fill="auto"/>
          </w:tcPr>
          <w:p w14:paraId="3F81D763" w14:textId="77777777" w:rsidR="00E609C2" w:rsidRPr="00BD08FD" w:rsidRDefault="00E609C2">
            <w:pPr>
              <w:pStyle w:val="TAL"/>
              <w:jc w:val="center"/>
            </w:pPr>
            <w:r w:rsidRPr="00BD08FD">
              <w:t>16</w:t>
            </w:r>
          </w:p>
        </w:tc>
        <w:tc>
          <w:tcPr>
            <w:tcW w:w="993" w:type="dxa"/>
            <w:shd w:val="solid" w:color="FFFFFF" w:fill="auto"/>
          </w:tcPr>
          <w:p w14:paraId="7330D42B" w14:textId="77777777" w:rsidR="00E609C2" w:rsidRPr="00BD08FD" w:rsidRDefault="00E609C2">
            <w:pPr>
              <w:pStyle w:val="TAL"/>
            </w:pPr>
          </w:p>
        </w:tc>
        <w:tc>
          <w:tcPr>
            <w:tcW w:w="425" w:type="dxa"/>
            <w:shd w:val="solid" w:color="FFFFFF" w:fill="auto"/>
          </w:tcPr>
          <w:p w14:paraId="33486258" w14:textId="77777777" w:rsidR="00E609C2" w:rsidRPr="00BD08FD" w:rsidRDefault="00E609C2">
            <w:pPr>
              <w:pStyle w:val="TAL"/>
            </w:pPr>
          </w:p>
        </w:tc>
        <w:tc>
          <w:tcPr>
            <w:tcW w:w="425" w:type="dxa"/>
            <w:shd w:val="solid" w:color="FFFFFF" w:fill="auto"/>
          </w:tcPr>
          <w:p w14:paraId="7AF19305" w14:textId="77777777" w:rsidR="00E609C2" w:rsidRPr="00BD08FD" w:rsidRDefault="00E609C2">
            <w:pPr>
              <w:pStyle w:val="TAL"/>
            </w:pPr>
          </w:p>
        </w:tc>
        <w:tc>
          <w:tcPr>
            <w:tcW w:w="4394" w:type="dxa"/>
            <w:shd w:val="solid" w:color="FFFFFF" w:fill="auto"/>
          </w:tcPr>
          <w:p w14:paraId="20A22AD8" w14:textId="77777777" w:rsidR="00E609C2" w:rsidRPr="00BD08FD" w:rsidRDefault="00E609C2">
            <w:pPr>
              <w:pStyle w:val="TAL"/>
              <w:rPr>
                <w:rFonts w:cs="Arial"/>
              </w:rPr>
            </w:pPr>
            <w:r w:rsidRPr="00BD08FD">
              <w:rPr>
                <w:rFonts w:cs="Arial"/>
              </w:rPr>
              <w:t>Version for Release 5</w:t>
            </w:r>
          </w:p>
        </w:tc>
        <w:tc>
          <w:tcPr>
            <w:tcW w:w="709" w:type="dxa"/>
            <w:shd w:val="solid" w:color="FFFFFF" w:fill="auto"/>
          </w:tcPr>
          <w:p w14:paraId="0852560C" w14:textId="77777777" w:rsidR="00E609C2" w:rsidRPr="00BD08FD" w:rsidRDefault="00E609C2">
            <w:pPr>
              <w:pStyle w:val="TAL"/>
            </w:pPr>
            <w:r w:rsidRPr="00BD08FD">
              <w:t>4.2.0</w:t>
            </w:r>
          </w:p>
        </w:tc>
        <w:tc>
          <w:tcPr>
            <w:tcW w:w="709" w:type="dxa"/>
            <w:shd w:val="solid" w:color="FFFFFF" w:fill="auto"/>
          </w:tcPr>
          <w:p w14:paraId="59BBB8F7" w14:textId="77777777" w:rsidR="00E609C2" w:rsidRPr="00BD08FD" w:rsidRDefault="00E609C2">
            <w:pPr>
              <w:pStyle w:val="TAL"/>
            </w:pPr>
            <w:r w:rsidRPr="00BD08FD">
              <w:t>5.0.0</w:t>
            </w:r>
          </w:p>
        </w:tc>
      </w:tr>
      <w:tr w:rsidR="00E609C2" w:rsidRPr="00BD08FD" w14:paraId="344A0D65" w14:textId="77777777">
        <w:tc>
          <w:tcPr>
            <w:tcW w:w="800" w:type="dxa"/>
            <w:shd w:val="solid" w:color="FFFFFF" w:fill="auto"/>
          </w:tcPr>
          <w:p w14:paraId="362CB501" w14:textId="77777777" w:rsidR="00E609C2" w:rsidRPr="00BD08FD" w:rsidRDefault="00E609C2">
            <w:pPr>
              <w:pStyle w:val="TAL"/>
            </w:pPr>
          </w:p>
        </w:tc>
        <w:tc>
          <w:tcPr>
            <w:tcW w:w="901" w:type="dxa"/>
            <w:shd w:val="solid" w:color="FFFFFF" w:fill="auto"/>
          </w:tcPr>
          <w:p w14:paraId="6C28C399" w14:textId="77777777" w:rsidR="00E609C2" w:rsidRPr="00BD08FD" w:rsidRDefault="00E609C2">
            <w:pPr>
              <w:pStyle w:val="TAL"/>
              <w:jc w:val="center"/>
            </w:pPr>
          </w:p>
        </w:tc>
        <w:tc>
          <w:tcPr>
            <w:tcW w:w="993" w:type="dxa"/>
            <w:shd w:val="solid" w:color="FFFFFF" w:fill="auto"/>
          </w:tcPr>
          <w:p w14:paraId="72E4B56C" w14:textId="77777777" w:rsidR="00E609C2" w:rsidRPr="00BD08FD" w:rsidRDefault="00E609C2">
            <w:pPr>
              <w:pStyle w:val="TAL"/>
            </w:pPr>
          </w:p>
        </w:tc>
        <w:tc>
          <w:tcPr>
            <w:tcW w:w="425" w:type="dxa"/>
            <w:shd w:val="solid" w:color="FFFFFF" w:fill="auto"/>
          </w:tcPr>
          <w:p w14:paraId="4B10DF5A" w14:textId="77777777" w:rsidR="00E609C2" w:rsidRPr="00BD08FD" w:rsidRDefault="00E609C2">
            <w:pPr>
              <w:pStyle w:val="TAL"/>
            </w:pPr>
          </w:p>
        </w:tc>
        <w:tc>
          <w:tcPr>
            <w:tcW w:w="425" w:type="dxa"/>
            <w:shd w:val="solid" w:color="FFFFFF" w:fill="auto"/>
          </w:tcPr>
          <w:p w14:paraId="615567EB" w14:textId="77777777" w:rsidR="00E609C2" w:rsidRPr="00BD08FD" w:rsidRDefault="00E609C2">
            <w:pPr>
              <w:pStyle w:val="TAL"/>
            </w:pPr>
          </w:p>
        </w:tc>
        <w:tc>
          <w:tcPr>
            <w:tcW w:w="4394" w:type="dxa"/>
            <w:shd w:val="solid" w:color="FFFFFF" w:fill="auto"/>
          </w:tcPr>
          <w:p w14:paraId="2480959D" w14:textId="77777777" w:rsidR="00E609C2" w:rsidRPr="00BD08FD" w:rsidRDefault="00E609C2">
            <w:pPr>
              <w:pStyle w:val="TAL"/>
              <w:rPr>
                <w:rFonts w:cs="Arial"/>
              </w:rPr>
            </w:pPr>
          </w:p>
        </w:tc>
        <w:tc>
          <w:tcPr>
            <w:tcW w:w="709" w:type="dxa"/>
            <w:shd w:val="solid" w:color="FFFFFF" w:fill="auto"/>
          </w:tcPr>
          <w:p w14:paraId="73F86972" w14:textId="77777777" w:rsidR="00E609C2" w:rsidRPr="00BD08FD" w:rsidRDefault="00E609C2">
            <w:pPr>
              <w:pStyle w:val="TAL"/>
            </w:pPr>
          </w:p>
        </w:tc>
        <w:tc>
          <w:tcPr>
            <w:tcW w:w="709" w:type="dxa"/>
            <w:shd w:val="solid" w:color="FFFFFF" w:fill="auto"/>
          </w:tcPr>
          <w:p w14:paraId="1BF22A36" w14:textId="77777777" w:rsidR="00E609C2" w:rsidRPr="00BD08FD" w:rsidRDefault="00E609C2">
            <w:pPr>
              <w:pStyle w:val="TAL"/>
            </w:pPr>
          </w:p>
        </w:tc>
      </w:tr>
      <w:tr w:rsidR="00E609C2" w:rsidRPr="00BD08FD" w14:paraId="77842B4B" w14:textId="77777777">
        <w:tc>
          <w:tcPr>
            <w:tcW w:w="800" w:type="dxa"/>
            <w:shd w:val="solid" w:color="FFFFFF" w:fill="auto"/>
          </w:tcPr>
          <w:p w14:paraId="17F0A2E0" w14:textId="77777777" w:rsidR="00E609C2" w:rsidRPr="00BD08FD" w:rsidRDefault="00E609C2">
            <w:pPr>
              <w:pStyle w:val="TAL"/>
            </w:pPr>
            <w:r w:rsidRPr="00BD08FD">
              <w:t>2004-09</w:t>
            </w:r>
          </w:p>
        </w:tc>
        <w:tc>
          <w:tcPr>
            <w:tcW w:w="901" w:type="dxa"/>
            <w:shd w:val="solid" w:color="FFFFFF" w:fill="auto"/>
          </w:tcPr>
          <w:p w14:paraId="05A53449" w14:textId="77777777" w:rsidR="00E609C2" w:rsidRPr="00BD08FD" w:rsidRDefault="00E609C2">
            <w:pPr>
              <w:pStyle w:val="TAL"/>
              <w:jc w:val="center"/>
            </w:pPr>
            <w:r w:rsidRPr="00BD08FD">
              <w:t>25</w:t>
            </w:r>
          </w:p>
        </w:tc>
        <w:tc>
          <w:tcPr>
            <w:tcW w:w="993" w:type="dxa"/>
            <w:shd w:val="solid" w:color="FFFFFF" w:fill="auto"/>
          </w:tcPr>
          <w:p w14:paraId="2DD37DE2" w14:textId="77777777" w:rsidR="00E609C2" w:rsidRPr="00BD08FD" w:rsidRDefault="00E609C2">
            <w:pPr>
              <w:pStyle w:val="TAL"/>
            </w:pPr>
            <w:r w:rsidRPr="00BD08FD">
              <w:t>SP-040644</w:t>
            </w:r>
          </w:p>
        </w:tc>
        <w:tc>
          <w:tcPr>
            <w:tcW w:w="425" w:type="dxa"/>
            <w:shd w:val="solid" w:color="FFFFFF" w:fill="auto"/>
          </w:tcPr>
          <w:p w14:paraId="259104C5" w14:textId="77777777" w:rsidR="00E609C2" w:rsidRPr="00BD08FD" w:rsidRDefault="00E609C2">
            <w:pPr>
              <w:pStyle w:val="TAL"/>
            </w:pPr>
            <w:r w:rsidRPr="00BD08FD">
              <w:t>009</w:t>
            </w:r>
          </w:p>
        </w:tc>
        <w:tc>
          <w:tcPr>
            <w:tcW w:w="425" w:type="dxa"/>
            <w:shd w:val="solid" w:color="FFFFFF" w:fill="auto"/>
          </w:tcPr>
          <w:p w14:paraId="4770BFD9" w14:textId="77777777" w:rsidR="00E609C2" w:rsidRPr="00BD08FD" w:rsidRDefault="00E609C2">
            <w:pPr>
              <w:pStyle w:val="TAL"/>
            </w:pPr>
            <w:r w:rsidRPr="00BD08FD">
              <w:t>2</w:t>
            </w:r>
          </w:p>
        </w:tc>
        <w:tc>
          <w:tcPr>
            <w:tcW w:w="4394" w:type="dxa"/>
            <w:shd w:val="solid" w:color="FFFFFF" w:fill="auto"/>
          </w:tcPr>
          <w:p w14:paraId="4B7CD035" w14:textId="77777777" w:rsidR="00E609C2" w:rsidRPr="00BD08FD" w:rsidRDefault="00E609C2">
            <w:pPr>
              <w:pStyle w:val="TAL"/>
              <w:rPr>
                <w:rFonts w:cs="Arial"/>
              </w:rPr>
            </w:pPr>
            <w:r w:rsidRPr="00BD08FD">
              <w:rPr>
                <w:rFonts w:cs="Arial"/>
              </w:rPr>
              <w:t xml:space="preserve">Generic Frame Structure for GSM-EFR </w:t>
            </w:r>
            <w:smartTag w:uri="urn:schemas-microsoft-com:office:smarttags" w:element="stockticker">
              <w:r w:rsidRPr="00BD08FD">
                <w:rPr>
                  <w:rFonts w:cs="Arial"/>
                </w:rPr>
                <w:t>SID</w:t>
              </w:r>
            </w:smartTag>
          </w:p>
        </w:tc>
        <w:tc>
          <w:tcPr>
            <w:tcW w:w="709" w:type="dxa"/>
            <w:shd w:val="solid" w:color="FFFFFF" w:fill="auto"/>
          </w:tcPr>
          <w:p w14:paraId="0E4C5C12" w14:textId="77777777" w:rsidR="00E609C2" w:rsidRPr="00BD08FD" w:rsidRDefault="00E609C2">
            <w:pPr>
              <w:pStyle w:val="TAL"/>
            </w:pPr>
            <w:r w:rsidRPr="00BD08FD">
              <w:t>5.0.0</w:t>
            </w:r>
          </w:p>
        </w:tc>
        <w:tc>
          <w:tcPr>
            <w:tcW w:w="709" w:type="dxa"/>
            <w:shd w:val="solid" w:color="FFFFFF" w:fill="auto"/>
          </w:tcPr>
          <w:p w14:paraId="2274D7B6" w14:textId="77777777" w:rsidR="00E609C2" w:rsidRPr="00BD08FD" w:rsidRDefault="00E609C2">
            <w:pPr>
              <w:pStyle w:val="TAL"/>
            </w:pPr>
            <w:r w:rsidRPr="00BD08FD">
              <w:t>6.0.0</w:t>
            </w:r>
          </w:p>
        </w:tc>
      </w:tr>
      <w:tr w:rsidR="00E609C2" w:rsidRPr="00BD08FD" w14:paraId="5E9553DE" w14:textId="77777777">
        <w:tc>
          <w:tcPr>
            <w:tcW w:w="800" w:type="dxa"/>
            <w:shd w:val="solid" w:color="FFFFFF" w:fill="auto"/>
          </w:tcPr>
          <w:p w14:paraId="247DD5B5" w14:textId="77777777" w:rsidR="00E609C2" w:rsidRPr="00BD08FD" w:rsidRDefault="00E609C2">
            <w:pPr>
              <w:pStyle w:val="TAL"/>
            </w:pPr>
            <w:r w:rsidRPr="00BD08FD">
              <w:t>2004-09</w:t>
            </w:r>
          </w:p>
        </w:tc>
        <w:tc>
          <w:tcPr>
            <w:tcW w:w="901" w:type="dxa"/>
            <w:shd w:val="solid" w:color="FFFFFF" w:fill="auto"/>
          </w:tcPr>
          <w:p w14:paraId="0A7C452B" w14:textId="77777777" w:rsidR="00E609C2" w:rsidRPr="00BD08FD" w:rsidRDefault="00E609C2">
            <w:pPr>
              <w:pStyle w:val="TAL"/>
              <w:jc w:val="center"/>
            </w:pPr>
            <w:r w:rsidRPr="00BD08FD">
              <w:t>25</w:t>
            </w:r>
          </w:p>
        </w:tc>
        <w:tc>
          <w:tcPr>
            <w:tcW w:w="993" w:type="dxa"/>
            <w:shd w:val="solid" w:color="FFFFFF" w:fill="auto"/>
          </w:tcPr>
          <w:p w14:paraId="5C762FE0" w14:textId="77777777" w:rsidR="00E609C2" w:rsidRPr="00BD08FD" w:rsidRDefault="00E609C2">
            <w:pPr>
              <w:pStyle w:val="TAL"/>
            </w:pPr>
            <w:r w:rsidRPr="00BD08FD">
              <w:t>SP-040644</w:t>
            </w:r>
          </w:p>
        </w:tc>
        <w:tc>
          <w:tcPr>
            <w:tcW w:w="425" w:type="dxa"/>
            <w:shd w:val="solid" w:color="FFFFFF" w:fill="auto"/>
          </w:tcPr>
          <w:p w14:paraId="3D17997D" w14:textId="77777777" w:rsidR="00E609C2" w:rsidRPr="00BD08FD" w:rsidRDefault="00E609C2">
            <w:pPr>
              <w:pStyle w:val="TAL"/>
            </w:pPr>
            <w:r w:rsidRPr="00BD08FD">
              <w:t>010</w:t>
            </w:r>
          </w:p>
        </w:tc>
        <w:tc>
          <w:tcPr>
            <w:tcW w:w="425" w:type="dxa"/>
            <w:shd w:val="solid" w:color="FFFFFF" w:fill="auto"/>
          </w:tcPr>
          <w:p w14:paraId="4D682694" w14:textId="77777777" w:rsidR="00E609C2" w:rsidRPr="00BD08FD" w:rsidRDefault="00E609C2">
            <w:pPr>
              <w:pStyle w:val="TAL"/>
            </w:pPr>
            <w:r w:rsidRPr="00BD08FD">
              <w:t>1</w:t>
            </w:r>
          </w:p>
        </w:tc>
        <w:tc>
          <w:tcPr>
            <w:tcW w:w="4394" w:type="dxa"/>
            <w:shd w:val="solid" w:color="FFFFFF" w:fill="auto"/>
          </w:tcPr>
          <w:p w14:paraId="2F9CD143" w14:textId="77777777" w:rsidR="00E609C2" w:rsidRPr="00BD08FD" w:rsidRDefault="00E609C2">
            <w:pPr>
              <w:pStyle w:val="TAL"/>
              <w:rPr>
                <w:rFonts w:cs="Arial"/>
              </w:rPr>
            </w:pPr>
            <w:r w:rsidRPr="00BD08FD">
              <w:rPr>
                <w:rFonts w:cs="Arial"/>
              </w:rPr>
              <w:t>Error Corrections</w:t>
            </w:r>
          </w:p>
        </w:tc>
        <w:tc>
          <w:tcPr>
            <w:tcW w:w="709" w:type="dxa"/>
            <w:shd w:val="solid" w:color="FFFFFF" w:fill="auto"/>
          </w:tcPr>
          <w:p w14:paraId="2E14B47C" w14:textId="77777777" w:rsidR="00E609C2" w:rsidRPr="00BD08FD" w:rsidRDefault="00E609C2">
            <w:pPr>
              <w:pStyle w:val="TAL"/>
            </w:pPr>
            <w:r w:rsidRPr="00BD08FD">
              <w:t>5.0.0</w:t>
            </w:r>
          </w:p>
        </w:tc>
        <w:tc>
          <w:tcPr>
            <w:tcW w:w="709" w:type="dxa"/>
            <w:shd w:val="solid" w:color="FFFFFF" w:fill="auto"/>
          </w:tcPr>
          <w:p w14:paraId="6B5CB4EA" w14:textId="77777777" w:rsidR="00E609C2" w:rsidRPr="00BD08FD" w:rsidRDefault="00E609C2">
            <w:pPr>
              <w:pStyle w:val="TAL"/>
            </w:pPr>
            <w:r w:rsidRPr="00BD08FD">
              <w:t>6.0.0</w:t>
            </w:r>
          </w:p>
        </w:tc>
      </w:tr>
      <w:tr w:rsidR="00E609C2" w:rsidRPr="00BD08FD" w14:paraId="6E29FC14" w14:textId="77777777">
        <w:tc>
          <w:tcPr>
            <w:tcW w:w="800" w:type="dxa"/>
            <w:shd w:val="solid" w:color="FFFFFF" w:fill="auto"/>
          </w:tcPr>
          <w:p w14:paraId="21BF43FE" w14:textId="77777777" w:rsidR="00E609C2" w:rsidRPr="00BD08FD" w:rsidRDefault="00E609C2">
            <w:pPr>
              <w:pStyle w:val="TAL"/>
            </w:pPr>
            <w:r w:rsidRPr="00BD08FD">
              <w:t>2007-06</w:t>
            </w:r>
          </w:p>
        </w:tc>
        <w:tc>
          <w:tcPr>
            <w:tcW w:w="901" w:type="dxa"/>
            <w:shd w:val="solid" w:color="FFFFFF" w:fill="auto"/>
          </w:tcPr>
          <w:p w14:paraId="41A020AB" w14:textId="77777777" w:rsidR="00E609C2" w:rsidRPr="00BD08FD" w:rsidRDefault="00E609C2">
            <w:pPr>
              <w:pStyle w:val="TAL"/>
              <w:jc w:val="center"/>
            </w:pPr>
            <w:r w:rsidRPr="00BD08FD">
              <w:t>36</w:t>
            </w:r>
          </w:p>
        </w:tc>
        <w:tc>
          <w:tcPr>
            <w:tcW w:w="993" w:type="dxa"/>
            <w:shd w:val="solid" w:color="FFFFFF" w:fill="auto"/>
          </w:tcPr>
          <w:p w14:paraId="37121F35" w14:textId="77777777" w:rsidR="00E609C2" w:rsidRPr="00BD08FD" w:rsidRDefault="00E609C2">
            <w:pPr>
              <w:pStyle w:val="TAL"/>
            </w:pPr>
          </w:p>
        </w:tc>
        <w:tc>
          <w:tcPr>
            <w:tcW w:w="425" w:type="dxa"/>
            <w:shd w:val="solid" w:color="FFFFFF" w:fill="auto"/>
          </w:tcPr>
          <w:p w14:paraId="4D43FAFC" w14:textId="77777777" w:rsidR="00E609C2" w:rsidRPr="00BD08FD" w:rsidRDefault="00E609C2">
            <w:pPr>
              <w:pStyle w:val="TAL"/>
            </w:pPr>
          </w:p>
        </w:tc>
        <w:tc>
          <w:tcPr>
            <w:tcW w:w="425" w:type="dxa"/>
            <w:shd w:val="solid" w:color="FFFFFF" w:fill="auto"/>
          </w:tcPr>
          <w:p w14:paraId="4400815E" w14:textId="77777777" w:rsidR="00E609C2" w:rsidRPr="00BD08FD" w:rsidRDefault="00E609C2">
            <w:pPr>
              <w:pStyle w:val="TAL"/>
            </w:pPr>
          </w:p>
        </w:tc>
        <w:tc>
          <w:tcPr>
            <w:tcW w:w="4394" w:type="dxa"/>
            <w:shd w:val="solid" w:color="FFFFFF" w:fill="auto"/>
          </w:tcPr>
          <w:p w14:paraId="626FDB99" w14:textId="77777777" w:rsidR="00E609C2" w:rsidRPr="00BD08FD" w:rsidRDefault="00E609C2">
            <w:pPr>
              <w:pStyle w:val="TAL"/>
              <w:rPr>
                <w:rFonts w:cs="Arial"/>
              </w:rPr>
            </w:pPr>
            <w:r w:rsidRPr="00BD08FD">
              <w:rPr>
                <w:rFonts w:cs="Arial"/>
              </w:rPr>
              <w:t>Version for Release 7</w:t>
            </w:r>
          </w:p>
        </w:tc>
        <w:tc>
          <w:tcPr>
            <w:tcW w:w="709" w:type="dxa"/>
            <w:shd w:val="solid" w:color="FFFFFF" w:fill="auto"/>
          </w:tcPr>
          <w:p w14:paraId="78485E5C" w14:textId="77777777" w:rsidR="00E609C2" w:rsidRPr="00BD08FD" w:rsidRDefault="00E609C2">
            <w:pPr>
              <w:pStyle w:val="TAL"/>
            </w:pPr>
            <w:r w:rsidRPr="00BD08FD">
              <w:t>6.0.0</w:t>
            </w:r>
          </w:p>
        </w:tc>
        <w:tc>
          <w:tcPr>
            <w:tcW w:w="709" w:type="dxa"/>
            <w:shd w:val="solid" w:color="FFFFFF" w:fill="auto"/>
          </w:tcPr>
          <w:p w14:paraId="0B58F134" w14:textId="77777777" w:rsidR="00E609C2" w:rsidRPr="00BD08FD" w:rsidRDefault="00E609C2">
            <w:pPr>
              <w:pStyle w:val="TAL"/>
            </w:pPr>
            <w:r w:rsidRPr="00BD08FD">
              <w:t>7.0.0</w:t>
            </w:r>
          </w:p>
        </w:tc>
      </w:tr>
      <w:tr w:rsidR="00E609C2" w:rsidRPr="00BD08FD" w14:paraId="6DD54202" w14:textId="77777777">
        <w:tc>
          <w:tcPr>
            <w:tcW w:w="800" w:type="dxa"/>
            <w:shd w:val="solid" w:color="FFFFFF" w:fill="auto"/>
          </w:tcPr>
          <w:p w14:paraId="5BB88134" w14:textId="77777777" w:rsidR="00E609C2" w:rsidRPr="00BD08FD" w:rsidRDefault="00E609C2">
            <w:pPr>
              <w:pStyle w:val="TAL"/>
            </w:pPr>
            <w:r w:rsidRPr="00BD08FD">
              <w:t>200</w:t>
            </w:r>
            <w:r w:rsidR="008D58D5" w:rsidRPr="00BD08FD">
              <w:t>8</w:t>
            </w:r>
            <w:r w:rsidRPr="00BD08FD">
              <w:t>-12</w:t>
            </w:r>
          </w:p>
        </w:tc>
        <w:tc>
          <w:tcPr>
            <w:tcW w:w="901" w:type="dxa"/>
            <w:shd w:val="solid" w:color="FFFFFF" w:fill="auto"/>
          </w:tcPr>
          <w:p w14:paraId="50417E22" w14:textId="77777777" w:rsidR="00E609C2" w:rsidRPr="00BD08FD" w:rsidRDefault="00E609C2">
            <w:pPr>
              <w:pStyle w:val="TAL"/>
              <w:jc w:val="center"/>
            </w:pPr>
            <w:r w:rsidRPr="00BD08FD">
              <w:t>42</w:t>
            </w:r>
          </w:p>
        </w:tc>
        <w:tc>
          <w:tcPr>
            <w:tcW w:w="993" w:type="dxa"/>
            <w:shd w:val="solid" w:color="FFFFFF" w:fill="auto"/>
          </w:tcPr>
          <w:p w14:paraId="7B90BACF" w14:textId="77777777" w:rsidR="00E609C2" w:rsidRPr="00BD08FD" w:rsidRDefault="00E609C2">
            <w:pPr>
              <w:pStyle w:val="TAL"/>
            </w:pPr>
          </w:p>
        </w:tc>
        <w:tc>
          <w:tcPr>
            <w:tcW w:w="425" w:type="dxa"/>
            <w:shd w:val="solid" w:color="FFFFFF" w:fill="auto"/>
          </w:tcPr>
          <w:p w14:paraId="7A5B9CF1" w14:textId="77777777" w:rsidR="00E609C2" w:rsidRPr="00BD08FD" w:rsidRDefault="00E609C2">
            <w:pPr>
              <w:pStyle w:val="TAL"/>
            </w:pPr>
          </w:p>
        </w:tc>
        <w:tc>
          <w:tcPr>
            <w:tcW w:w="425" w:type="dxa"/>
            <w:shd w:val="solid" w:color="FFFFFF" w:fill="auto"/>
          </w:tcPr>
          <w:p w14:paraId="27A0D299" w14:textId="77777777" w:rsidR="00E609C2" w:rsidRPr="00BD08FD" w:rsidRDefault="00E609C2">
            <w:pPr>
              <w:pStyle w:val="TAL"/>
            </w:pPr>
          </w:p>
        </w:tc>
        <w:tc>
          <w:tcPr>
            <w:tcW w:w="4394" w:type="dxa"/>
            <w:shd w:val="solid" w:color="FFFFFF" w:fill="auto"/>
          </w:tcPr>
          <w:p w14:paraId="5FBBF399" w14:textId="77777777" w:rsidR="00E609C2" w:rsidRPr="00BD08FD" w:rsidRDefault="00E609C2">
            <w:pPr>
              <w:pStyle w:val="TAL"/>
              <w:rPr>
                <w:rFonts w:cs="Arial"/>
              </w:rPr>
            </w:pPr>
            <w:r w:rsidRPr="00BD08FD">
              <w:rPr>
                <w:rFonts w:cs="Arial"/>
              </w:rPr>
              <w:t>Version for Release 8</w:t>
            </w:r>
          </w:p>
        </w:tc>
        <w:tc>
          <w:tcPr>
            <w:tcW w:w="709" w:type="dxa"/>
            <w:shd w:val="solid" w:color="FFFFFF" w:fill="auto"/>
          </w:tcPr>
          <w:p w14:paraId="487D2161" w14:textId="77777777" w:rsidR="00E609C2" w:rsidRPr="00BD08FD" w:rsidRDefault="00E609C2">
            <w:pPr>
              <w:pStyle w:val="TAL"/>
            </w:pPr>
            <w:r w:rsidRPr="00BD08FD">
              <w:t>7.0.0</w:t>
            </w:r>
          </w:p>
        </w:tc>
        <w:tc>
          <w:tcPr>
            <w:tcW w:w="709" w:type="dxa"/>
            <w:shd w:val="solid" w:color="FFFFFF" w:fill="auto"/>
          </w:tcPr>
          <w:p w14:paraId="03765631" w14:textId="77777777" w:rsidR="00E609C2" w:rsidRPr="00BD08FD" w:rsidRDefault="00E609C2">
            <w:pPr>
              <w:pStyle w:val="TAL"/>
            </w:pPr>
            <w:r w:rsidRPr="00BD08FD">
              <w:t>8.0.0</w:t>
            </w:r>
          </w:p>
        </w:tc>
      </w:tr>
      <w:tr w:rsidR="008D58D5" w:rsidRPr="00BD08FD" w14:paraId="1872178F" w14:textId="77777777">
        <w:tc>
          <w:tcPr>
            <w:tcW w:w="800" w:type="dxa"/>
            <w:shd w:val="solid" w:color="FFFFFF" w:fill="auto"/>
          </w:tcPr>
          <w:p w14:paraId="29522703" w14:textId="77777777" w:rsidR="008D58D5" w:rsidRPr="00BD08FD" w:rsidRDefault="008D58D5" w:rsidP="00E609C2">
            <w:pPr>
              <w:pStyle w:val="TAL"/>
            </w:pPr>
            <w:r w:rsidRPr="00BD08FD">
              <w:t>2009-12</w:t>
            </w:r>
          </w:p>
        </w:tc>
        <w:tc>
          <w:tcPr>
            <w:tcW w:w="901" w:type="dxa"/>
            <w:shd w:val="solid" w:color="FFFFFF" w:fill="auto"/>
          </w:tcPr>
          <w:p w14:paraId="4FAF614D" w14:textId="77777777" w:rsidR="008D58D5" w:rsidRPr="00BD08FD" w:rsidRDefault="008D58D5" w:rsidP="00E609C2">
            <w:pPr>
              <w:pStyle w:val="TAL"/>
              <w:jc w:val="center"/>
            </w:pPr>
            <w:r w:rsidRPr="00BD08FD">
              <w:t>46</w:t>
            </w:r>
          </w:p>
        </w:tc>
        <w:tc>
          <w:tcPr>
            <w:tcW w:w="993" w:type="dxa"/>
            <w:shd w:val="solid" w:color="FFFFFF" w:fill="auto"/>
          </w:tcPr>
          <w:p w14:paraId="16349E31" w14:textId="77777777" w:rsidR="008D58D5" w:rsidRPr="00BD08FD" w:rsidRDefault="008D58D5">
            <w:pPr>
              <w:pStyle w:val="TAL"/>
            </w:pPr>
          </w:p>
        </w:tc>
        <w:tc>
          <w:tcPr>
            <w:tcW w:w="425" w:type="dxa"/>
            <w:shd w:val="solid" w:color="FFFFFF" w:fill="auto"/>
          </w:tcPr>
          <w:p w14:paraId="7BA581C2" w14:textId="77777777" w:rsidR="008D58D5" w:rsidRPr="00BD08FD" w:rsidRDefault="008D58D5">
            <w:pPr>
              <w:pStyle w:val="TAL"/>
            </w:pPr>
          </w:p>
        </w:tc>
        <w:tc>
          <w:tcPr>
            <w:tcW w:w="425" w:type="dxa"/>
            <w:shd w:val="solid" w:color="FFFFFF" w:fill="auto"/>
          </w:tcPr>
          <w:p w14:paraId="176FE604" w14:textId="77777777" w:rsidR="008D58D5" w:rsidRPr="00BD08FD" w:rsidRDefault="008D58D5">
            <w:pPr>
              <w:pStyle w:val="TAL"/>
            </w:pPr>
          </w:p>
        </w:tc>
        <w:tc>
          <w:tcPr>
            <w:tcW w:w="4394" w:type="dxa"/>
            <w:shd w:val="solid" w:color="FFFFFF" w:fill="auto"/>
          </w:tcPr>
          <w:p w14:paraId="3AD7E8B7" w14:textId="77777777" w:rsidR="008D58D5" w:rsidRPr="00BD08FD" w:rsidRDefault="008D58D5">
            <w:pPr>
              <w:pStyle w:val="TAL"/>
              <w:rPr>
                <w:rFonts w:cs="Arial"/>
              </w:rPr>
            </w:pPr>
            <w:r w:rsidRPr="00BD08FD">
              <w:rPr>
                <w:rFonts w:cs="Arial"/>
              </w:rPr>
              <w:t>Version for Release 9</w:t>
            </w:r>
          </w:p>
        </w:tc>
        <w:tc>
          <w:tcPr>
            <w:tcW w:w="709" w:type="dxa"/>
            <w:shd w:val="solid" w:color="FFFFFF" w:fill="auto"/>
          </w:tcPr>
          <w:p w14:paraId="08079657" w14:textId="77777777" w:rsidR="008D58D5" w:rsidRPr="00BD08FD" w:rsidRDefault="008D58D5">
            <w:pPr>
              <w:pStyle w:val="TAL"/>
            </w:pPr>
            <w:r w:rsidRPr="00BD08FD">
              <w:t>8.0.0</w:t>
            </w:r>
          </w:p>
        </w:tc>
        <w:tc>
          <w:tcPr>
            <w:tcW w:w="709" w:type="dxa"/>
            <w:shd w:val="solid" w:color="FFFFFF" w:fill="auto"/>
          </w:tcPr>
          <w:p w14:paraId="261F43A0" w14:textId="77777777" w:rsidR="008D58D5" w:rsidRPr="00BD08FD" w:rsidRDefault="008D58D5">
            <w:pPr>
              <w:pStyle w:val="TAL"/>
            </w:pPr>
            <w:r w:rsidRPr="00BD08FD">
              <w:t>9.0.0</w:t>
            </w:r>
          </w:p>
        </w:tc>
      </w:tr>
      <w:tr w:rsidR="007C15F9" w:rsidRPr="00BD08FD" w14:paraId="27097855" w14:textId="77777777">
        <w:tc>
          <w:tcPr>
            <w:tcW w:w="800" w:type="dxa"/>
            <w:shd w:val="solid" w:color="FFFFFF" w:fill="auto"/>
          </w:tcPr>
          <w:p w14:paraId="6BFE98E5" w14:textId="77777777" w:rsidR="007C15F9" w:rsidRPr="00BD08FD" w:rsidRDefault="007C15F9" w:rsidP="00E609C2">
            <w:pPr>
              <w:pStyle w:val="TAL"/>
            </w:pPr>
            <w:r w:rsidRPr="00BD08FD">
              <w:t>2011-03</w:t>
            </w:r>
          </w:p>
        </w:tc>
        <w:tc>
          <w:tcPr>
            <w:tcW w:w="901" w:type="dxa"/>
            <w:shd w:val="solid" w:color="FFFFFF" w:fill="auto"/>
          </w:tcPr>
          <w:p w14:paraId="213C8221" w14:textId="77777777" w:rsidR="007C15F9" w:rsidRPr="00BD08FD" w:rsidRDefault="007C15F9" w:rsidP="00E609C2">
            <w:pPr>
              <w:pStyle w:val="TAL"/>
              <w:jc w:val="center"/>
            </w:pPr>
            <w:r w:rsidRPr="00BD08FD">
              <w:t>51</w:t>
            </w:r>
          </w:p>
        </w:tc>
        <w:tc>
          <w:tcPr>
            <w:tcW w:w="993" w:type="dxa"/>
            <w:shd w:val="solid" w:color="FFFFFF" w:fill="auto"/>
          </w:tcPr>
          <w:p w14:paraId="2958E60F" w14:textId="77777777" w:rsidR="007C15F9" w:rsidRPr="00BD08FD" w:rsidRDefault="007C15F9">
            <w:pPr>
              <w:pStyle w:val="TAL"/>
            </w:pPr>
          </w:p>
        </w:tc>
        <w:tc>
          <w:tcPr>
            <w:tcW w:w="425" w:type="dxa"/>
            <w:shd w:val="solid" w:color="FFFFFF" w:fill="auto"/>
          </w:tcPr>
          <w:p w14:paraId="527E9E85" w14:textId="77777777" w:rsidR="007C15F9" w:rsidRPr="00BD08FD" w:rsidRDefault="007C15F9">
            <w:pPr>
              <w:pStyle w:val="TAL"/>
            </w:pPr>
          </w:p>
        </w:tc>
        <w:tc>
          <w:tcPr>
            <w:tcW w:w="425" w:type="dxa"/>
            <w:shd w:val="solid" w:color="FFFFFF" w:fill="auto"/>
          </w:tcPr>
          <w:p w14:paraId="5E9442AF" w14:textId="77777777" w:rsidR="007C15F9" w:rsidRPr="00BD08FD" w:rsidRDefault="007C15F9">
            <w:pPr>
              <w:pStyle w:val="TAL"/>
            </w:pPr>
          </w:p>
        </w:tc>
        <w:tc>
          <w:tcPr>
            <w:tcW w:w="4394" w:type="dxa"/>
            <w:shd w:val="solid" w:color="FFFFFF" w:fill="auto"/>
          </w:tcPr>
          <w:p w14:paraId="78CF22C4" w14:textId="77777777" w:rsidR="007C15F9" w:rsidRPr="00BD08FD" w:rsidRDefault="007C15F9">
            <w:pPr>
              <w:pStyle w:val="TAL"/>
              <w:rPr>
                <w:rFonts w:cs="Arial"/>
              </w:rPr>
            </w:pPr>
            <w:r w:rsidRPr="00BD08FD">
              <w:rPr>
                <w:rFonts w:cs="Arial"/>
              </w:rPr>
              <w:t>Version for Release 10</w:t>
            </w:r>
          </w:p>
        </w:tc>
        <w:tc>
          <w:tcPr>
            <w:tcW w:w="709" w:type="dxa"/>
            <w:shd w:val="solid" w:color="FFFFFF" w:fill="auto"/>
          </w:tcPr>
          <w:p w14:paraId="3D75A853" w14:textId="77777777" w:rsidR="007C15F9" w:rsidRPr="00BD08FD" w:rsidRDefault="007C15F9">
            <w:pPr>
              <w:pStyle w:val="TAL"/>
            </w:pPr>
            <w:r w:rsidRPr="00BD08FD">
              <w:t>9.0.0</w:t>
            </w:r>
          </w:p>
        </w:tc>
        <w:tc>
          <w:tcPr>
            <w:tcW w:w="709" w:type="dxa"/>
            <w:shd w:val="solid" w:color="FFFFFF" w:fill="auto"/>
          </w:tcPr>
          <w:p w14:paraId="65C73A03" w14:textId="77777777" w:rsidR="007C15F9" w:rsidRPr="00BD08FD" w:rsidRDefault="007C15F9">
            <w:pPr>
              <w:pStyle w:val="TAL"/>
            </w:pPr>
            <w:r w:rsidRPr="00BD08FD">
              <w:t>10.0.0</w:t>
            </w:r>
          </w:p>
        </w:tc>
      </w:tr>
      <w:tr w:rsidR="00300F5C" w:rsidRPr="00BD08FD" w14:paraId="0ED8C434" w14:textId="77777777">
        <w:tc>
          <w:tcPr>
            <w:tcW w:w="800" w:type="dxa"/>
            <w:shd w:val="solid" w:color="FFFFFF" w:fill="auto"/>
          </w:tcPr>
          <w:p w14:paraId="315A164B" w14:textId="77777777" w:rsidR="00300F5C" w:rsidRPr="00BD08FD" w:rsidRDefault="00300F5C" w:rsidP="00E609C2">
            <w:pPr>
              <w:pStyle w:val="TAL"/>
            </w:pPr>
            <w:r w:rsidRPr="00BD08FD">
              <w:t>2012-09</w:t>
            </w:r>
          </w:p>
        </w:tc>
        <w:tc>
          <w:tcPr>
            <w:tcW w:w="901" w:type="dxa"/>
            <w:shd w:val="solid" w:color="FFFFFF" w:fill="auto"/>
          </w:tcPr>
          <w:p w14:paraId="681604AC" w14:textId="77777777" w:rsidR="00300F5C" w:rsidRPr="00BD08FD" w:rsidRDefault="00300F5C" w:rsidP="00E609C2">
            <w:pPr>
              <w:pStyle w:val="TAL"/>
              <w:jc w:val="center"/>
            </w:pPr>
            <w:r w:rsidRPr="00BD08FD">
              <w:t>57</w:t>
            </w:r>
          </w:p>
        </w:tc>
        <w:tc>
          <w:tcPr>
            <w:tcW w:w="993" w:type="dxa"/>
            <w:shd w:val="solid" w:color="FFFFFF" w:fill="auto"/>
          </w:tcPr>
          <w:p w14:paraId="2FBE3AFD" w14:textId="77777777" w:rsidR="00300F5C" w:rsidRPr="00BD08FD" w:rsidRDefault="00300F5C">
            <w:pPr>
              <w:pStyle w:val="TAL"/>
            </w:pPr>
          </w:p>
        </w:tc>
        <w:tc>
          <w:tcPr>
            <w:tcW w:w="425" w:type="dxa"/>
            <w:shd w:val="solid" w:color="FFFFFF" w:fill="auto"/>
          </w:tcPr>
          <w:p w14:paraId="2FE9C318" w14:textId="77777777" w:rsidR="00300F5C" w:rsidRPr="00BD08FD" w:rsidRDefault="00300F5C">
            <w:pPr>
              <w:pStyle w:val="TAL"/>
            </w:pPr>
          </w:p>
        </w:tc>
        <w:tc>
          <w:tcPr>
            <w:tcW w:w="425" w:type="dxa"/>
            <w:shd w:val="solid" w:color="FFFFFF" w:fill="auto"/>
          </w:tcPr>
          <w:p w14:paraId="35EE38A0" w14:textId="77777777" w:rsidR="00300F5C" w:rsidRPr="00BD08FD" w:rsidRDefault="00300F5C">
            <w:pPr>
              <w:pStyle w:val="TAL"/>
            </w:pPr>
          </w:p>
        </w:tc>
        <w:tc>
          <w:tcPr>
            <w:tcW w:w="4394" w:type="dxa"/>
            <w:shd w:val="solid" w:color="FFFFFF" w:fill="auto"/>
          </w:tcPr>
          <w:p w14:paraId="0EFF21DA" w14:textId="77777777" w:rsidR="00300F5C" w:rsidRPr="00BD08FD" w:rsidRDefault="00300F5C">
            <w:pPr>
              <w:pStyle w:val="TAL"/>
              <w:rPr>
                <w:rFonts w:cs="Arial"/>
              </w:rPr>
            </w:pPr>
            <w:r w:rsidRPr="00BD08FD">
              <w:rPr>
                <w:rFonts w:cs="Arial"/>
              </w:rPr>
              <w:t>Version for Release 11</w:t>
            </w:r>
          </w:p>
        </w:tc>
        <w:tc>
          <w:tcPr>
            <w:tcW w:w="709" w:type="dxa"/>
            <w:shd w:val="solid" w:color="FFFFFF" w:fill="auto"/>
          </w:tcPr>
          <w:p w14:paraId="6CC265DC" w14:textId="77777777" w:rsidR="00300F5C" w:rsidRPr="00BD08FD" w:rsidRDefault="00300F5C">
            <w:pPr>
              <w:pStyle w:val="TAL"/>
            </w:pPr>
            <w:r w:rsidRPr="00BD08FD">
              <w:t>10.0.0</w:t>
            </w:r>
          </w:p>
        </w:tc>
        <w:tc>
          <w:tcPr>
            <w:tcW w:w="709" w:type="dxa"/>
            <w:shd w:val="solid" w:color="FFFFFF" w:fill="auto"/>
          </w:tcPr>
          <w:p w14:paraId="78CA9591" w14:textId="77777777" w:rsidR="00300F5C" w:rsidRPr="00BD08FD" w:rsidRDefault="00300F5C">
            <w:pPr>
              <w:pStyle w:val="TAL"/>
            </w:pPr>
            <w:r w:rsidRPr="00BD08FD">
              <w:t>11.0.0</w:t>
            </w:r>
          </w:p>
        </w:tc>
      </w:tr>
      <w:tr w:rsidR="00CE3DD8" w:rsidRPr="00BD08FD" w14:paraId="426D0C04" w14:textId="77777777">
        <w:tc>
          <w:tcPr>
            <w:tcW w:w="800" w:type="dxa"/>
            <w:shd w:val="solid" w:color="FFFFFF" w:fill="auto"/>
          </w:tcPr>
          <w:p w14:paraId="2CEBC15A" w14:textId="77777777" w:rsidR="00CE3DD8" w:rsidRPr="00BD08FD" w:rsidRDefault="00CE3DD8" w:rsidP="00CE3DD8">
            <w:pPr>
              <w:pStyle w:val="TAL"/>
            </w:pPr>
            <w:r w:rsidRPr="00BD08FD">
              <w:t>2014-09</w:t>
            </w:r>
          </w:p>
        </w:tc>
        <w:tc>
          <w:tcPr>
            <w:tcW w:w="901" w:type="dxa"/>
            <w:shd w:val="solid" w:color="FFFFFF" w:fill="auto"/>
          </w:tcPr>
          <w:p w14:paraId="6B6577F4" w14:textId="77777777" w:rsidR="00CE3DD8" w:rsidRPr="00BD08FD" w:rsidRDefault="00CE3DD8" w:rsidP="00CE3DD8">
            <w:pPr>
              <w:pStyle w:val="TAL"/>
              <w:jc w:val="center"/>
            </w:pPr>
            <w:r w:rsidRPr="00BD08FD">
              <w:t>65</w:t>
            </w:r>
          </w:p>
        </w:tc>
        <w:tc>
          <w:tcPr>
            <w:tcW w:w="993" w:type="dxa"/>
            <w:shd w:val="solid" w:color="FFFFFF" w:fill="auto"/>
          </w:tcPr>
          <w:p w14:paraId="2EB7B8D0" w14:textId="77777777" w:rsidR="00CE3DD8" w:rsidRPr="00BD08FD" w:rsidRDefault="00CE3DD8" w:rsidP="00CE3DD8">
            <w:pPr>
              <w:pStyle w:val="TAL"/>
            </w:pPr>
          </w:p>
        </w:tc>
        <w:tc>
          <w:tcPr>
            <w:tcW w:w="425" w:type="dxa"/>
            <w:shd w:val="solid" w:color="FFFFFF" w:fill="auto"/>
          </w:tcPr>
          <w:p w14:paraId="5939D010" w14:textId="77777777" w:rsidR="00CE3DD8" w:rsidRPr="00BD08FD" w:rsidRDefault="00CE3DD8" w:rsidP="00CE3DD8">
            <w:pPr>
              <w:pStyle w:val="TAL"/>
            </w:pPr>
          </w:p>
        </w:tc>
        <w:tc>
          <w:tcPr>
            <w:tcW w:w="425" w:type="dxa"/>
            <w:shd w:val="solid" w:color="FFFFFF" w:fill="auto"/>
          </w:tcPr>
          <w:p w14:paraId="19EFE11D" w14:textId="77777777" w:rsidR="00CE3DD8" w:rsidRPr="00BD08FD" w:rsidRDefault="00CE3DD8" w:rsidP="00CE3DD8">
            <w:pPr>
              <w:pStyle w:val="TAL"/>
            </w:pPr>
          </w:p>
        </w:tc>
        <w:tc>
          <w:tcPr>
            <w:tcW w:w="4394" w:type="dxa"/>
            <w:shd w:val="solid" w:color="FFFFFF" w:fill="auto"/>
          </w:tcPr>
          <w:p w14:paraId="229BCD36" w14:textId="77777777" w:rsidR="00CE3DD8" w:rsidRPr="00BD08FD" w:rsidRDefault="00CE3DD8" w:rsidP="00CE3DD8">
            <w:pPr>
              <w:pStyle w:val="TAL"/>
              <w:rPr>
                <w:rFonts w:cs="Arial"/>
              </w:rPr>
            </w:pPr>
            <w:r w:rsidRPr="00BD08FD">
              <w:rPr>
                <w:rFonts w:cs="Arial"/>
              </w:rPr>
              <w:t>Version for Release 12</w:t>
            </w:r>
          </w:p>
        </w:tc>
        <w:tc>
          <w:tcPr>
            <w:tcW w:w="709" w:type="dxa"/>
            <w:shd w:val="solid" w:color="FFFFFF" w:fill="auto"/>
          </w:tcPr>
          <w:p w14:paraId="4E1C4285" w14:textId="77777777" w:rsidR="00CE3DD8" w:rsidRPr="00BD08FD" w:rsidRDefault="00CE3DD8" w:rsidP="00CE3DD8">
            <w:pPr>
              <w:pStyle w:val="TAL"/>
            </w:pPr>
            <w:r w:rsidRPr="00BD08FD">
              <w:t>11.0.0</w:t>
            </w:r>
          </w:p>
        </w:tc>
        <w:tc>
          <w:tcPr>
            <w:tcW w:w="709" w:type="dxa"/>
            <w:shd w:val="solid" w:color="FFFFFF" w:fill="auto"/>
          </w:tcPr>
          <w:p w14:paraId="2D30C11C" w14:textId="77777777" w:rsidR="00CE3DD8" w:rsidRPr="00BD08FD" w:rsidRDefault="00CE3DD8" w:rsidP="00CE3DD8">
            <w:pPr>
              <w:pStyle w:val="TAL"/>
            </w:pPr>
            <w:r w:rsidRPr="00BD08FD">
              <w:t>12.0.0</w:t>
            </w:r>
          </w:p>
        </w:tc>
      </w:tr>
      <w:tr w:rsidR="00A21845" w:rsidRPr="00BD08FD" w14:paraId="5F099E78" w14:textId="77777777">
        <w:tc>
          <w:tcPr>
            <w:tcW w:w="800" w:type="dxa"/>
            <w:shd w:val="solid" w:color="FFFFFF" w:fill="auto"/>
          </w:tcPr>
          <w:p w14:paraId="6C72BBCF" w14:textId="77777777" w:rsidR="00A21845" w:rsidRPr="00BD08FD" w:rsidRDefault="00A21845" w:rsidP="00CE3DD8">
            <w:pPr>
              <w:pStyle w:val="TAL"/>
            </w:pPr>
            <w:r w:rsidRPr="00BD08FD">
              <w:t>2015-12</w:t>
            </w:r>
          </w:p>
        </w:tc>
        <w:tc>
          <w:tcPr>
            <w:tcW w:w="901" w:type="dxa"/>
            <w:shd w:val="solid" w:color="FFFFFF" w:fill="auto"/>
          </w:tcPr>
          <w:p w14:paraId="089BE38C" w14:textId="77777777" w:rsidR="00A21845" w:rsidRPr="00BD08FD" w:rsidRDefault="00A21845" w:rsidP="00CE3DD8">
            <w:pPr>
              <w:pStyle w:val="TAL"/>
              <w:jc w:val="center"/>
            </w:pPr>
            <w:r w:rsidRPr="00BD08FD">
              <w:t>70</w:t>
            </w:r>
          </w:p>
        </w:tc>
        <w:tc>
          <w:tcPr>
            <w:tcW w:w="993" w:type="dxa"/>
            <w:shd w:val="solid" w:color="FFFFFF" w:fill="auto"/>
          </w:tcPr>
          <w:p w14:paraId="5F752256" w14:textId="77777777" w:rsidR="00A21845" w:rsidRPr="00BD08FD" w:rsidRDefault="00A21845" w:rsidP="00CE3DD8">
            <w:pPr>
              <w:pStyle w:val="TAL"/>
            </w:pPr>
          </w:p>
        </w:tc>
        <w:tc>
          <w:tcPr>
            <w:tcW w:w="425" w:type="dxa"/>
            <w:shd w:val="solid" w:color="FFFFFF" w:fill="auto"/>
          </w:tcPr>
          <w:p w14:paraId="2BB32B17" w14:textId="77777777" w:rsidR="00A21845" w:rsidRPr="00BD08FD" w:rsidRDefault="00A21845" w:rsidP="00CE3DD8">
            <w:pPr>
              <w:pStyle w:val="TAL"/>
            </w:pPr>
          </w:p>
        </w:tc>
        <w:tc>
          <w:tcPr>
            <w:tcW w:w="425" w:type="dxa"/>
            <w:shd w:val="solid" w:color="FFFFFF" w:fill="auto"/>
          </w:tcPr>
          <w:p w14:paraId="1388CFC6" w14:textId="77777777" w:rsidR="00A21845" w:rsidRPr="00BD08FD" w:rsidRDefault="00A21845" w:rsidP="00CE3DD8">
            <w:pPr>
              <w:pStyle w:val="TAL"/>
            </w:pPr>
          </w:p>
        </w:tc>
        <w:tc>
          <w:tcPr>
            <w:tcW w:w="4394" w:type="dxa"/>
            <w:shd w:val="solid" w:color="FFFFFF" w:fill="auto"/>
          </w:tcPr>
          <w:p w14:paraId="02979E2C" w14:textId="77777777" w:rsidR="00A21845" w:rsidRPr="00BD08FD" w:rsidRDefault="00A21845" w:rsidP="00CE3DD8">
            <w:pPr>
              <w:pStyle w:val="TAL"/>
              <w:rPr>
                <w:rFonts w:cs="Arial"/>
              </w:rPr>
            </w:pPr>
            <w:r w:rsidRPr="00BD08FD">
              <w:rPr>
                <w:rFonts w:cs="Arial"/>
              </w:rPr>
              <w:t>Version for Release 13</w:t>
            </w:r>
          </w:p>
        </w:tc>
        <w:tc>
          <w:tcPr>
            <w:tcW w:w="709" w:type="dxa"/>
            <w:shd w:val="solid" w:color="FFFFFF" w:fill="auto"/>
          </w:tcPr>
          <w:p w14:paraId="0D9BBD27" w14:textId="77777777" w:rsidR="00A21845" w:rsidRPr="00BD08FD" w:rsidRDefault="00A21845" w:rsidP="00CE3DD8">
            <w:pPr>
              <w:pStyle w:val="TAL"/>
            </w:pPr>
            <w:r w:rsidRPr="00BD08FD">
              <w:t>12.0.0</w:t>
            </w:r>
          </w:p>
        </w:tc>
        <w:tc>
          <w:tcPr>
            <w:tcW w:w="709" w:type="dxa"/>
            <w:shd w:val="solid" w:color="FFFFFF" w:fill="auto"/>
          </w:tcPr>
          <w:p w14:paraId="2AB4395E" w14:textId="77777777" w:rsidR="00A21845" w:rsidRPr="00BD08FD" w:rsidRDefault="00A21845" w:rsidP="00A21845">
            <w:pPr>
              <w:pStyle w:val="TAL"/>
            </w:pPr>
            <w:r w:rsidRPr="00BD08FD">
              <w:t>13.0.0</w:t>
            </w:r>
          </w:p>
        </w:tc>
      </w:tr>
      <w:bookmarkEnd w:id="30"/>
    </w:tbl>
    <w:p w14:paraId="0F113AD6" w14:textId="77777777" w:rsidR="00E609C2" w:rsidRPr="00BD08FD" w:rsidRDefault="00E609C2">
      <w:pPr>
        <w:pStyle w:val="FP"/>
      </w:pPr>
    </w:p>
    <w:p w14:paraId="230AE408" w14:textId="77777777" w:rsidR="009E18A0" w:rsidRPr="00BD08FD" w:rsidRDefault="009E18A0" w:rsidP="009E18A0">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9E18A0" w:rsidRPr="00BD08FD" w14:paraId="2E0C9B26" w14:textId="77777777" w:rsidTr="009E18A0">
        <w:trPr>
          <w:cantSplit/>
        </w:trPr>
        <w:tc>
          <w:tcPr>
            <w:tcW w:w="9356" w:type="dxa"/>
            <w:gridSpan w:val="8"/>
            <w:tcBorders>
              <w:bottom w:val="nil"/>
            </w:tcBorders>
            <w:shd w:val="solid" w:color="FFFFFF" w:fill="auto"/>
          </w:tcPr>
          <w:p w14:paraId="73DADAE6" w14:textId="77777777" w:rsidR="009E18A0" w:rsidRPr="00BD08FD" w:rsidRDefault="009E18A0" w:rsidP="009A7586">
            <w:pPr>
              <w:pStyle w:val="TAL"/>
              <w:jc w:val="center"/>
              <w:rPr>
                <w:b/>
                <w:sz w:val="16"/>
              </w:rPr>
            </w:pPr>
            <w:r w:rsidRPr="00BD08FD">
              <w:rPr>
                <w:b/>
              </w:rPr>
              <w:t>Change history</w:t>
            </w:r>
          </w:p>
        </w:tc>
      </w:tr>
      <w:tr w:rsidR="009E18A0" w:rsidRPr="00BD08FD" w14:paraId="2D848792" w14:textId="77777777" w:rsidTr="009E18A0">
        <w:tc>
          <w:tcPr>
            <w:tcW w:w="800" w:type="dxa"/>
            <w:shd w:val="pct10" w:color="auto" w:fill="FFFFFF"/>
          </w:tcPr>
          <w:p w14:paraId="34A8C25E" w14:textId="77777777" w:rsidR="009E18A0" w:rsidRPr="00BD08FD" w:rsidRDefault="009E18A0" w:rsidP="009A7586">
            <w:pPr>
              <w:pStyle w:val="TAL"/>
              <w:rPr>
                <w:b/>
                <w:sz w:val="16"/>
              </w:rPr>
            </w:pPr>
            <w:r w:rsidRPr="00BD08FD">
              <w:rPr>
                <w:b/>
                <w:sz w:val="16"/>
              </w:rPr>
              <w:t>Date</w:t>
            </w:r>
          </w:p>
        </w:tc>
        <w:tc>
          <w:tcPr>
            <w:tcW w:w="800" w:type="dxa"/>
            <w:shd w:val="pct10" w:color="auto" w:fill="FFFFFF"/>
          </w:tcPr>
          <w:p w14:paraId="49356784" w14:textId="77777777" w:rsidR="009E18A0" w:rsidRPr="00BD08FD" w:rsidRDefault="009E18A0" w:rsidP="009A7586">
            <w:pPr>
              <w:pStyle w:val="TAL"/>
              <w:rPr>
                <w:b/>
                <w:sz w:val="16"/>
              </w:rPr>
            </w:pPr>
            <w:r w:rsidRPr="00BD08FD">
              <w:rPr>
                <w:b/>
                <w:sz w:val="16"/>
              </w:rPr>
              <w:t>Meeting</w:t>
            </w:r>
          </w:p>
        </w:tc>
        <w:tc>
          <w:tcPr>
            <w:tcW w:w="1094" w:type="dxa"/>
            <w:shd w:val="pct10" w:color="auto" w:fill="FFFFFF"/>
          </w:tcPr>
          <w:p w14:paraId="20D104DA" w14:textId="77777777" w:rsidR="009E18A0" w:rsidRPr="00BD08FD" w:rsidRDefault="009E18A0" w:rsidP="009A7586">
            <w:pPr>
              <w:pStyle w:val="TAL"/>
              <w:rPr>
                <w:b/>
                <w:sz w:val="16"/>
              </w:rPr>
            </w:pPr>
            <w:r w:rsidRPr="00BD08FD">
              <w:rPr>
                <w:b/>
                <w:sz w:val="16"/>
              </w:rPr>
              <w:t>TDoc</w:t>
            </w:r>
          </w:p>
        </w:tc>
        <w:tc>
          <w:tcPr>
            <w:tcW w:w="425" w:type="dxa"/>
            <w:shd w:val="pct10" w:color="auto" w:fill="FFFFFF"/>
          </w:tcPr>
          <w:p w14:paraId="0DB3E721" w14:textId="77777777" w:rsidR="009E18A0" w:rsidRPr="00BD08FD" w:rsidRDefault="009E18A0" w:rsidP="009A7586">
            <w:pPr>
              <w:pStyle w:val="TAL"/>
              <w:rPr>
                <w:b/>
                <w:sz w:val="16"/>
              </w:rPr>
            </w:pPr>
            <w:r w:rsidRPr="00BD08FD">
              <w:rPr>
                <w:b/>
                <w:sz w:val="16"/>
              </w:rPr>
              <w:t>CR</w:t>
            </w:r>
          </w:p>
        </w:tc>
        <w:tc>
          <w:tcPr>
            <w:tcW w:w="425" w:type="dxa"/>
            <w:shd w:val="pct10" w:color="auto" w:fill="FFFFFF"/>
          </w:tcPr>
          <w:p w14:paraId="49B69EDA" w14:textId="77777777" w:rsidR="009E18A0" w:rsidRPr="00BD08FD" w:rsidRDefault="009E18A0" w:rsidP="009A7586">
            <w:pPr>
              <w:pStyle w:val="TAL"/>
              <w:rPr>
                <w:b/>
                <w:sz w:val="16"/>
              </w:rPr>
            </w:pPr>
            <w:r w:rsidRPr="00BD08FD">
              <w:rPr>
                <w:b/>
                <w:sz w:val="16"/>
              </w:rPr>
              <w:t>Rev</w:t>
            </w:r>
          </w:p>
        </w:tc>
        <w:tc>
          <w:tcPr>
            <w:tcW w:w="425" w:type="dxa"/>
            <w:shd w:val="pct10" w:color="auto" w:fill="FFFFFF"/>
          </w:tcPr>
          <w:p w14:paraId="7DF8DE11" w14:textId="77777777" w:rsidR="009E18A0" w:rsidRPr="00BD08FD" w:rsidRDefault="009E18A0" w:rsidP="009A7586">
            <w:pPr>
              <w:pStyle w:val="TAL"/>
              <w:rPr>
                <w:b/>
                <w:sz w:val="16"/>
              </w:rPr>
            </w:pPr>
            <w:r w:rsidRPr="00BD08FD">
              <w:rPr>
                <w:b/>
                <w:sz w:val="16"/>
              </w:rPr>
              <w:t>Cat</w:t>
            </w:r>
          </w:p>
        </w:tc>
        <w:tc>
          <w:tcPr>
            <w:tcW w:w="4678" w:type="dxa"/>
            <w:shd w:val="pct10" w:color="auto" w:fill="FFFFFF"/>
          </w:tcPr>
          <w:p w14:paraId="4F6C4050" w14:textId="77777777" w:rsidR="009E18A0" w:rsidRPr="00BD08FD" w:rsidRDefault="009E18A0" w:rsidP="009A7586">
            <w:pPr>
              <w:pStyle w:val="TAL"/>
              <w:rPr>
                <w:b/>
                <w:sz w:val="16"/>
              </w:rPr>
            </w:pPr>
            <w:r w:rsidRPr="00BD08FD">
              <w:rPr>
                <w:b/>
                <w:sz w:val="16"/>
              </w:rPr>
              <w:t>Subject/Comment</w:t>
            </w:r>
          </w:p>
        </w:tc>
        <w:tc>
          <w:tcPr>
            <w:tcW w:w="709" w:type="dxa"/>
            <w:shd w:val="pct10" w:color="auto" w:fill="FFFFFF"/>
          </w:tcPr>
          <w:p w14:paraId="06EC2CEF" w14:textId="77777777" w:rsidR="009E18A0" w:rsidRPr="00BD08FD" w:rsidRDefault="009E18A0" w:rsidP="009A7586">
            <w:pPr>
              <w:pStyle w:val="TAL"/>
              <w:rPr>
                <w:b/>
                <w:sz w:val="16"/>
              </w:rPr>
            </w:pPr>
            <w:r w:rsidRPr="00BD08FD">
              <w:rPr>
                <w:b/>
                <w:sz w:val="16"/>
              </w:rPr>
              <w:t>New version</w:t>
            </w:r>
          </w:p>
        </w:tc>
      </w:tr>
      <w:tr w:rsidR="009E18A0" w:rsidRPr="00BD08FD" w14:paraId="68E5E00A" w14:textId="77777777" w:rsidTr="001F0F35">
        <w:tc>
          <w:tcPr>
            <w:tcW w:w="800" w:type="dxa"/>
            <w:tcBorders>
              <w:bottom w:val="single" w:sz="12" w:space="0" w:color="auto"/>
            </w:tcBorders>
            <w:shd w:val="solid" w:color="FFFFFF" w:fill="auto"/>
          </w:tcPr>
          <w:p w14:paraId="5051AF19" w14:textId="77777777" w:rsidR="009E18A0" w:rsidRPr="00BD08FD" w:rsidRDefault="009E18A0" w:rsidP="009A7586">
            <w:pPr>
              <w:pStyle w:val="TAC"/>
              <w:rPr>
                <w:sz w:val="16"/>
                <w:szCs w:val="16"/>
              </w:rPr>
            </w:pPr>
            <w:r w:rsidRPr="00BD08FD">
              <w:rPr>
                <w:sz w:val="16"/>
                <w:szCs w:val="16"/>
              </w:rPr>
              <w:t>2017-03</w:t>
            </w:r>
          </w:p>
        </w:tc>
        <w:tc>
          <w:tcPr>
            <w:tcW w:w="800" w:type="dxa"/>
            <w:tcBorders>
              <w:bottom w:val="single" w:sz="12" w:space="0" w:color="auto"/>
            </w:tcBorders>
            <w:shd w:val="solid" w:color="FFFFFF" w:fill="auto"/>
          </w:tcPr>
          <w:p w14:paraId="68B741B9" w14:textId="77777777" w:rsidR="009E18A0" w:rsidRPr="00BD08FD" w:rsidRDefault="009E18A0" w:rsidP="009A7586">
            <w:pPr>
              <w:pStyle w:val="TAC"/>
              <w:rPr>
                <w:sz w:val="16"/>
                <w:szCs w:val="16"/>
              </w:rPr>
            </w:pPr>
            <w:r w:rsidRPr="00BD08FD">
              <w:rPr>
                <w:sz w:val="16"/>
                <w:szCs w:val="16"/>
              </w:rPr>
              <w:t>75</w:t>
            </w:r>
          </w:p>
        </w:tc>
        <w:tc>
          <w:tcPr>
            <w:tcW w:w="1094" w:type="dxa"/>
            <w:tcBorders>
              <w:bottom w:val="single" w:sz="12" w:space="0" w:color="auto"/>
            </w:tcBorders>
            <w:shd w:val="solid" w:color="FFFFFF" w:fill="auto"/>
          </w:tcPr>
          <w:p w14:paraId="596148C5" w14:textId="77777777" w:rsidR="009E18A0" w:rsidRPr="00BD08FD" w:rsidRDefault="009E18A0" w:rsidP="009A7586">
            <w:pPr>
              <w:pStyle w:val="TAC"/>
              <w:rPr>
                <w:sz w:val="16"/>
                <w:szCs w:val="16"/>
              </w:rPr>
            </w:pPr>
          </w:p>
        </w:tc>
        <w:tc>
          <w:tcPr>
            <w:tcW w:w="425" w:type="dxa"/>
            <w:tcBorders>
              <w:bottom w:val="single" w:sz="12" w:space="0" w:color="auto"/>
            </w:tcBorders>
            <w:shd w:val="solid" w:color="FFFFFF" w:fill="auto"/>
          </w:tcPr>
          <w:p w14:paraId="0431A35C" w14:textId="77777777" w:rsidR="009E18A0" w:rsidRPr="00BD08FD" w:rsidRDefault="009E18A0" w:rsidP="009A7586">
            <w:pPr>
              <w:pStyle w:val="TAL"/>
              <w:rPr>
                <w:sz w:val="16"/>
                <w:szCs w:val="16"/>
              </w:rPr>
            </w:pPr>
          </w:p>
        </w:tc>
        <w:tc>
          <w:tcPr>
            <w:tcW w:w="425" w:type="dxa"/>
            <w:tcBorders>
              <w:bottom w:val="single" w:sz="12" w:space="0" w:color="auto"/>
            </w:tcBorders>
            <w:shd w:val="solid" w:color="FFFFFF" w:fill="auto"/>
          </w:tcPr>
          <w:p w14:paraId="7F54A236" w14:textId="77777777" w:rsidR="009E18A0" w:rsidRPr="00BD08FD" w:rsidRDefault="009E18A0" w:rsidP="009A7586">
            <w:pPr>
              <w:pStyle w:val="TAR"/>
              <w:rPr>
                <w:sz w:val="16"/>
                <w:szCs w:val="16"/>
              </w:rPr>
            </w:pPr>
          </w:p>
        </w:tc>
        <w:tc>
          <w:tcPr>
            <w:tcW w:w="425" w:type="dxa"/>
            <w:tcBorders>
              <w:bottom w:val="single" w:sz="12" w:space="0" w:color="auto"/>
            </w:tcBorders>
            <w:shd w:val="solid" w:color="FFFFFF" w:fill="auto"/>
          </w:tcPr>
          <w:p w14:paraId="6CDFEEBF" w14:textId="77777777" w:rsidR="009E18A0" w:rsidRPr="00BD08FD" w:rsidRDefault="009E18A0" w:rsidP="009A7586">
            <w:pPr>
              <w:pStyle w:val="TAC"/>
              <w:rPr>
                <w:sz w:val="16"/>
                <w:szCs w:val="16"/>
              </w:rPr>
            </w:pPr>
          </w:p>
        </w:tc>
        <w:tc>
          <w:tcPr>
            <w:tcW w:w="4678" w:type="dxa"/>
            <w:tcBorders>
              <w:bottom w:val="single" w:sz="12" w:space="0" w:color="auto"/>
            </w:tcBorders>
            <w:shd w:val="solid" w:color="FFFFFF" w:fill="auto"/>
          </w:tcPr>
          <w:p w14:paraId="65D6FC69" w14:textId="77777777" w:rsidR="009E18A0" w:rsidRPr="00BD08FD" w:rsidRDefault="009E18A0" w:rsidP="009A7586">
            <w:pPr>
              <w:pStyle w:val="TAL"/>
              <w:rPr>
                <w:sz w:val="16"/>
                <w:szCs w:val="16"/>
              </w:rPr>
            </w:pPr>
            <w:r w:rsidRPr="00BD08FD">
              <w:rPr>
                <w:snapToGrid w:val="0"/>
                <w:color w:val="000000"/>
                <w:sz w:val="16"/>
                <w:szCs w:val="16"/>
                <w:lang w:val="en-AU"/>
              </w:rPr>
              <w:t>Version for Release 14</w:t>
            </w:r>
          </w:p>
        </w:tc>
        <w:tc>
          <w:tcPr>
            <w:tcW w:w="709" w:type="dxa"/>
            <w:tcBorders>
              <w:bottom w:val="single" w:sz="12" w:space="0" w:color="auto"/>
            </w:tcBorders>
            <w:shd w:val="solid" w:color="FFFFFF" w:fill="auto"/>
          </w:tcPr>
          <w:p w14:paraId="039E3F0F" w14:textId="77777777" w:rsidR="009E18A0" w:rsidRPr="00BD08FD" w:rsidRDefault="009E18A0" w:rsidP="009A7586">
            <w:pPr>
              <w:pStyle w:val="TAC"/>
              <w:rPr>
                <w:sz w:val="16"/>
                <w:szCs w:val="16"/>
              </w:rPr>
            </w:pPr>
            <w:r w:rsidRPr="00BD08FD">
              <w:rPr>
                <w:sz w:val="16"/>
                <w:szCs w:val="16"/>
              </w:rPr>
              <w:t>14.0.0</w:t>
            </w:r>
          </w:p>
        </w:tc>
      </w:tr>
      <w:tr w:rsidR="009B1A6C" w:rsidRPr="00BD08FD" w14:paraId="2E345595" w14:textId="77777777" w:rsidTr="00EF6F22">
        <w:tc>
          <w:tcPr>
            <w:tcW w:w="800" w:type="dxa"/>
            <w:tcBorders>
              <w:top w:val="single" w:sz="12" w:space="0" w:color="auto"/>
              <w:left w:val="single" w:sz="6" w:space="0" w:color="auto"/>
              <w:bottom w:val="single" w:sz="12" w:space="0" w:color="auto"/>
              <w:right w:val="single" w:sz="6" w:space="0" w:color="auto"/>
            </w:tcBorders>
            <w:shd w:val="solid" w:color="FFFFFF" w:fill="auto"/>
          </w:tcPr>
          <w:p w14:paraId="55D0C54F" w14:textId="77777777" w:rsidR="009B1A6C" w:rsidRPr="00BD08FD" w:rsidRDefault="009B1A6C" w:rsidP="009B1A6C">
            <w:pPr>
              <w:pStyle w:val="TAC"/>
              <w:rPr>
                <w:sz w:val="16"/>
                <w:szCs w:val="16"/>
              </w:rPr>
            </w:pPr>
            <w:r w:rsidRPr="00BD08FD">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52E5432" w14:textId="77777777" w:rsidR="009B1A6C" w:rsidRPr="00BD08FD" w:rsidRDefault="009B1A6C" w:rsidP="00493A60">
            <w:pPr>
              <w:pStyle w:val="TAC"/>
              <w:rPr>
                <w:sz w:val="16"/>
                <w:szCs w:val="16"/>
              </w:rPr>
            </w:pPr>
            <w:r w:rsidRPr="00BD08FD">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D60DC9B" w14:textId="77777777" w:rsidR="009B1A6C" w:rsidRPr="00BD08FD" w:rsidRDefault="009B1A6C" w:rsidP="00493A6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7FBE301" w14:textId="77777777" w:rsidR="009B1A6C" w:rsidRPr="00BD08FD" w:rsidRDefault="009B1A6C" w:rsidP="00493A60">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54055CA" w14:textId="77777777" w:rsidR="009B1A6C" w:rsidRPr="00BD08FD" w:rsidRDefault="009B1A6C" w:rsidP="00493A60">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27D13F" w14:textId="77777777" w:rsidR="009B1A6C" w:rsidRPr="00BD08FD" w:rsidRDefault="009B1A6C" w:rsidP="00493A60">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2930D77" w14:textId="77777777" w:rsidR="009B1A6C" w:rsidRPr="00BD08FD" w:rsidRDefault="009B1A6C" w:rsidP="009B1A6C">
            <w:pPr>
              <w:pStyle w:val="TAL"/>
              <w:rPr>
                <w:snapToGrid w:val="0"/>
                <w:color w:val="000000"/>
                <w:sz w:val="16"/>
                <w:szCs w:val="16"/>
                <w:lang w:val="en-AU"/>
              </w:rPr>
            </w:pPr>
            <w:r w:rsidRPr="00BD08FD">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E78752F" w14:textId="77777777" w:rsidR="009B1A6C" w:rsidRPr="00BD08FD" w:rsidRDefault="009B1A6C" w:rsidP="009B1A6C">
            <w:pPr>
              <w:pStyle w:val="TAC"/>
              <w:rPr>
                <w:sz w:val="16"/>
                <w:szCs w:val="16"/>
              </w:rPr>
            </w:pPr>
            <w:r w:rsidRPr="00BD08FD">
              <w:rPr>
                <w:sz w:val="16"/>
                <w:szCs w:val="16"/>
              </w:rPr>
              <w:t>15.0.0</w:t>
            </w:r>
          </w:p>
        </w:tc>
      </w:tr>
      <w:tr w:rsidR="001F0F35" w:rsidRPr="00B6498B" w14:paraId="52FE0E83" w14:textId="77777777" w:rsidTr="00B6498B">
        <w:tc>
          <w:tcPr>
            <w:tcW w:w="800" w:type="dxa"/>
            <w:tcBorders>
              <w:top w:val="single" w:sz="12" w:space="0" w:color="auto"/>
              <w:left w:val="single" w:sz="6" w:space="0" w:color="auto"/>
              <w:bottom w:val="single" w:sz="12" w:space="0" w:color="auto"/>
              <w:right w:val="single" w:sz="6" w:space="0" w:color="auto"/>
            </w:tcBorders>
            <w:shd w:val="solid" w:color="FFFFFF" w:fill="auto"/>
          </w:tcPr>
          <w:p w14:paraId="28C3EFE0" w14:textId="77777777" w:rsidR="001F0F35" w:rsidRPr="00BD08FD" w:rsidRDefault="001F0F35" w:rsidP="009B1A6C">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FD6276F" w14:textId="77777777" w:rsidR="001F0F35" w:rsidRPr="00BD08FD" w:rsidRDefault="001F0F35" w:rsidP="00493A60">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5B3BCF7" w14:textId="77777777" w:rsidR="001F0F35" w:rsidRPr="00BD08FD" w:rsidRDefault="001F0F35" w:rsidP="00493A60">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B654271" w14:textId="77777777" w:rsidR="001F0F35" w:rsidRPr="00BD08FD" w:rsidRDefault="001F0F35" w:rsidP="00493A60">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6B2ECC7" w14:textId="77777777" w:rsidR="001F0F35" w:rsidRPr="00BD08FD" w:rsidRDefault="001F0F35" w:rsidP="00493A60">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9324E5B" w14:textId="77777777" w:rsidR="001F0F35" w:rsidRPr="00BD08FD" w:rsidRDefault="001F0F35" w:rsidP="00493A60">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9F4DE83" w14:textId="77777777" w:rsidR="001F0F35" w:rsidRPr="00BD08FD" w:rsidRDefault="001F0F35" w:rsidP="009B1A6C">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2091F2F" w14:textId="77777777" w:rsidR="001F0F35" w:rsidRPr="00B6498B" w:rsidRDefault="001F0F35" w:rsidP="009B1A6C">
            <w:pPr>
              <w:pStyle w:val="TAC"/>
              <w:rPr>
                <w:bCs/>
                <w:sz w:val="16"/>
                <w:szCs w:val="16"/>
              </w:rPr>
            </w:pPr>
            <w:r w:rsidRPr="00B6498B">
              <w:rPr>
                <w:bCs/>
                <w:sz w:val="16"/>
                <w:szCs w:val="16"/>
              </w:rPr>
              <w:t>16.0.0</w:t>
            </w:r>
          </w:p>
        </w:tc>
      </w:tr>
      <w:tr w:rsidR="00EF6F22" w:rsidRPr="00B6498B" w14:paraId="1EF8BFFD" w14:textId="77777777" w:rsidTr="00B6498B">
        <w:tc>
          <w:tcPr>
            <w:tcW w:w="800" w:type="dxa"/>
            <w:tcBorders>
              <w:top w:val="single" w:sz="12" w:space="0" w:color="auto"/>
              <w:left w:val="single" w:sz="6" w:space="0" w:color="auto"/>
              <w:bottom w:val="single" w:sz="12" w:space="0" w:color="auto"/>
              <w:right w:val="single" w:sz="6" w:space="0" w:color="auto"/>
            </w:tcBorders>
            <w:shd w:val="solid" w:color="FFFFFF" w:fill="auto"/>
          </w:tcPr>
          <w:p w14:paraId="777F9985" w14:textId="77777777" w:rsidR="00EF6F22" w:rsidRDefault="00EF6F22" w:rsidP="009B1A6C">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5316CAA" w14:textId="77777777" w:rsidR="00EF6F22" w:rsidRDefault="00EF6F22" w:rsidP="00493A60">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4229E96" w14:textId="77777777" w:rsidR="00EF6F22" w:rsidRDefault="00EF6F22" w:rsidP="00493A60">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F2A9877" w14:textId="77777777" w:rsidR="00EF6F22" w:rsidRDefault="00EF6F22" w:rsidP="00493A60">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027DB01" w14:textId="77777777" w:rsidR="00EF6F22" w:rsidRDefault="00EF6F22" w:rsidP="00493A60">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409A408" w14:textId="77777777" w:rsidR="00EF6F22" w:rsidRDefault="00EF6F22" w:rsidP="00493A60">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0E6AB9C" w14:textId="77777777" w:rsidR="00EF6F22" w:rsidRDefault="00EF6F22" w:rsidP="009B1A6C">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C525E4F" w14:textId="77777777" w:rsidR="00EF6F22" w:rsidRPr="00B6498B" w:rsidRDefault="00EF6F22" w:rsidP="009B1A6C">
            <w:pPr>
              <w:pStyle w:val="TAC"/>
              <w:rPr>
                <w:bCs/>
                <w:sz w:val="16"/>
                <w:szCs w:val="16"/>
              </w:rPr>
            </w:pPr>
            <w:r w:rsidRPr="00B6498B">
              <w:rPr>
                <w:bCs/>
                <w:sz w:val="16"/>
                <w:szCs w:val="16"/>
              </w:rPr>
              <w:t>17.0.0</w:t>
            </w:r>
          </w:p>
        </w:tc>
      </w:tr>
      <w:tr w:rsidR="00B6498B" w:rsidRPr="00B6498B" w14:paraId="14B5B4A1" w14:textId="77777777" w:rsidTr="001F0F35">
        <w:tc>
          <w:tcPr>
            <w:tcW w:w="800" w:type="dxa"/>
            <w:tcBorders>
              <w:top w:val="single" w:sz="12" w:space="0" w:color="auto"/>
              <w:left w:val="single" w:sz="6" w:space="0" w:color="auto"/>
              <w:bottom w:val="single" w:sz="6" w:space="0" w:color="auto"/>
              <w:right w:val="single" w:sz="6" w:space="0" w:color="auto"/>
            </w:tcBorders>
            <w:shd w:val="solid" w:color="FFFFFF" w:fill="auto"/>
          </w:tcPr>
          <w:p w14:paraId="12CAF2E1" w14:textId="68A17DD8" w:rsidR="00B6498B" w:rsidRDefault="00B6498B" w:rsidP="009B1A6C">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ED452D2" w14:textId="595C5AA1" w:rsidR="00B6498B" w:rsidRDefault="00B6498B" w:rsidP="00493A60">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0279F4CB" w14:textId="20D8ED91" w:rsidR="00B6498B" w:rsidRDefault="00B6498B" w:rsidP="00493A60">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BB0D38F" w14:textId="7C589CB2" w:rsidR="00B6498B" w:rsidRDefault="00B6498B" w:rsidP="00493A60">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9B0D730" w14:textId="43D9B615" w:rsidR="00B6498B" w:rsidRDefault="00B6498B" w:rsidP="00493A60">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03C2CCC" w14:textId="36E77071" w:rsidR="00B6498B" w:rsidRDefault="00B6498B" w:rsidP="00493A60">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5F8F5836" w14:textId="4A64D12A" w:rsidR="00B6498B" w:rsidRDefault="00B6498B" w:rsidP="009B1A6C">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1938021C" w14:textId="2E372A4B" w:rsidR="00B6498B" w:rsidRPr="00B6498B" w:rsidRDefault="00B6498B" w:rsidP="009B1A6C">
            <w:pPr>
              <w:pStyle w:val="TAC"/>
              <w:rPr>
                <w:bCs/>
                <w:sz w:val="16"/>
                <w:szCs w:val="16"/>
              </w:rPr>
            </w:pPr>
            <w:r w:rsidRPr="00B6498B">
              <w:rPr>
                <w:bCs/>
                <w:sz w:val="16"/>
                <w:szCs w:val="16"/>
              </w:rPr>
              <w:t>18.0.0</w:t>
            </w:r>
          </w:p>
        </w:tc>
      </w:tr>
    </w:tbl>
    <w:p w14:paraId="47EA04BB" w14:textId="77777777" w:rsidR="009E18A0" w:rsidRPr="00BD08FD" w:rsidRDefault="009E18A0" w:rsidP="009E18A0"/>
    <w:p w14:paraId="77C46022" w14:textId="77777777" w:rsidR="009E18A0" w:rsidRPr="00BD08FD" w:rsidRDefault="009E18A0">
      <w:pPr>
        <w:pStyle w:val="FP"/>
      </w:pPr>
    </w:p>
    <w:sectPr w:rsidR="009E18A0" w:rsidRPr="00BD08FD">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CA9DD" w14:textId="77777777" w:rsidR="00305D48" w:rsidRDefault="00305D48">
      <w:r>
        <w:separator/>
      </w:r>
    </w:p>
  </w:endnote>
  <w:endnote w:type="continuationSeparator" w:id="0">
    <w:p w14:paraId="387F5D0B" w14:textId="77777777" w:rsidR="00305D48" w:rsidRDefault="00305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16D50" w14:textId="77777777" w:rsidR="00E609C2" w:rsidRDefault="00E609C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51006" w14:textId="77777777" w:rsidR="00305D48" w:rsidRDefault="00305D48">
      <w:r>
        <w:separator/>
      </w:r>
    </w:p>
  </w:footnote>
  <w:footnote w:type="continuationSeparator" w:id="0">
    <w:p w14:paraId="0FE4DC82" w14:textId="77777777" w:rsidR="00305D48" w:rsidRDefault="00305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5D9F1" w14:textId="6EF8C08F" w:rsidR="00E609C2" w:rsidRDefault="00E609C2">
    <w:pPr>
      <w:pStyle w:val="Header"/>
      <w:framePr w:wrap="auto" w:vAnchor="text" w:hAnchor="margin" w:xAlign="right" w:y="1"/>
      <w:widowControl/>
    </w:pPr>
    <w:r>
      <w:fldChar w:fldCharType="begin"/>
    </w:r>
    <w:r>
      <w:instrText xml:space="preserve"> STYLEREF ZA </w:instrText>
    </w:r>
    <w:r>
      <w:fldChar w:fldCharType="separate"/>
    </w:r>
    <w:r w:rsidR="00B74E20">
      <w:rPr>
        <w:noProof/>
      </w:rPr>
      <w:t>3GPP TS 26.101 V18.0.0 (2024-03)</w:t>
    </w:r>
    <w:r>
      <w:fldChar w:fldCharType="end"/>
    </w:r>
  </w:p>
  <w:p w14:paraId="23C6DDDA" w14:textId="77777777" w:rsidR="00E609C2" w:rsidRDefault="00E609C2">
    <w:pPr>
      <w:pStyle w:val="Header"/>
      <w:framePr w:wrap="auto" w:vAnchor="text" w:hAnchor="margin" w:xAlign="center" w:y="1"/>
      <w:widowControl/>
    </w:pPr>
    <w:r>
      <w:fldChar w:fldCharType="begin"/>
    </w:r>
    <w:r>
      <w:instrText xml:space="preserve"> PAGE </w:instrText>
    </w:r>
    <w:r>
      <w:fldChar w:fldCharType="separate"/>
    </w:r>
    <w:r w:rsidR="006A1A3F">
      <w:t>20</w:t>
    </w:r>
    <w:r>
      <w:fldChar w:fldCharType="end"/>
    </w:r>
  </w:p>
  <w:p w14:paraId="1F39ABDF" w14:textId="17623DAA" w:rsidR="00E609C2" w:rsidRDefault="00E609C2">
    <w:pPr>
      <w:pStyle w:val="Header"/>
      <w:framePr w:wrap="auto" w:vAnchor="text" w:hAnchor="margin" w:y="1"/>
      <w:widowControl/>
    </w:pPr>
    <w:r>
      <w:fldChar w:fldCharType="begin"/>
    </w:r>
    <w:r>
      <w:instrText xml:space="preserve"> STYLEREF ZGSM </w:instrText>
    </w:r>
    <w:r>
      <w:fldChar w:fldCharType="separate"/>
    </w:r>
    <w:r w:rsidR="00B74E20">
      <w:rPr>
        <w:noProof/>
      </w:rPr>
      <w:t>Release 18</w:t>
    </w:r>
    <w:r>
      <w:fldChar w:fldCharType="end"/>
    </w:r>
  </w:p>
  <w:p w14:paraId="02833BEB" w14:textId="77777777" w:rsidR="00E609C2" w:rsidRDefault="00E60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AE235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4531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80B5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07237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46C2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629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C5F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A0FA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B6F2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7A0E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5EF1904"/>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2CF01BED"/>
    <w:multiLevelType w:val="multilevel"/>
    <w:tmpl w:val="F80C6554"/>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68676004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0323885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03725671">
    <w:abstractNumId w:val="3"/>
  </w:num>
  <w:num w:numId="4" w16cid:durableId="27878981">
    <w:abstractNumId w:val="8"/>
  </w:num>
  <w:num w:numId="5" w16cid:durableId="1135412923">
    <w:abstractNumId w:val="7"/>
  </w:num>
  <w:num w:numId="6" w16cid:durableId="1824815934">
    <w:abstractNumId w:val="9"/>
  </w:num>
  <w:num w:numId="7" w16cid:durableId="1404181890">
    <w:abstractNumId w:val="6"/>
  </w:num>
  <w:num w:numId="8" w16cid:durableId="1103644724">
    <w:abstractNumId w:val="5"/>
  </w:num>
  <w:num w:numId="9" w16cid:durableId="693457107">
    <w:abstractNumId w:val="4"/>
  </w:num>
  <w:num w:numId="10" w16cid:durableId="1663511637">
    <w:abstractNumId w:val="11"/>
  </w:num>
  <w:num w:numId="11" w16cid:durableId="3171700">
    <w:abstractNumId w:val="12"/>
  </w:num>
  <w:num w:numId="12" w16cid:durableId="1921015239">
    <w:abstractNumId w:val="2"/>
  </w:num>
  <w:num w:numId="13" w16cid:durableId="940454211">
    <w:abstractNumId w:val="1"/>
  </w:num>
  <w:num w:numId="14" w16cid:durableId="77983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D5"/>
    <w:rsid w:val="00002F01"/>
    <w:rsid w:val="000C68DA"/>
    <w:rsid w:val="001F0F35"/>
    <w:rsid w:val="00217F6C"/>
    <w:rsid w:val="00224279"/>
    <w:rsid w:val="00276167"/>
    <w:rsid w:val="002D408A"/>
    <w:rsid w:val="00300F5C"/>
    <w:rsid w:val="00305D48"/>
    <w:rsid w:val="00337B2F"/>
    <w:rsid w:val="003502BC"/>
    <w:rsid w:val="0039287F"/>
    <w:rsid w:val="00493A60"/>
    <w:rsid w:val="004E7AEE"/>
    <w:rsid w:val="00572757"/>
    <w:rsid w:val="00575949"/>
    <w:rsid w:val="006A1A3F"/>
    <w:rsid w:val="00723198"/>
    <w:rsid w:val="00766305"/>
    <w:rsid w:val="007C15F9"/>
    <w:rsid w:val="007C7538"/>
    <w:rsid w:val="00803704"/>
    <w:rsid w:val="00831914"/>
    <w:rsid w:val="00856396"/>
    <w:rsid w:val="008D58D5"/>
    <w:rsid w:val="009A7586"/>
    <w:rsid w:val="009B1A6C"/>
    <w:rsid w:val="009C6679"/>
    <w:rsid w:val="009E18A0"/>
    <w:rsid w:val="00A21845"/>
    <w:rsid w:val="00A72E81"/>
    <w:rsid w:val="00AC4348"/>
    <w:rsid w:val="00AD4068"/>
    <w:rsid w:val="00B25645"/>
    <w:rsid w:val="00B6498B"/>
    <w:rsid w:val="00B74E20"/>
    <w:rsid w:val="00BA2AB3"/>
    <w:rsid w:val="00BD08FD"/>
    <w:rsid w:val="00BF10D7"/>
    <w:rsid w:val="00C77745"/>
    <w:rsid w:val="00CE3DD8"/>
    <w:rsid w:val="00D90E98"/>
    <w:rsid w:val="00D97858"/>
    <w:rsid w:val="00DF4AC9"/>
    <w:rsid w:val="00E609C2"/>
    <w:rsid w:val="00EA27EC"/>
    <w:rsid w:val="00ED3E50"/>
    <w:rsid w:val="00EF6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26B40A21"/>
  <w15:chartTrackingRefBased/>
  <w15:docId w15:val="{39BD0697-6482-4229-A6C4-68C3594A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572757"/>
    <w:pPr>
      <w:spacing w:after="0"/>
    </w:pPr>
    <w:rPr>
      <w:rFonts w:ascii="Segoe UI" w:hAnsi="Segoe UI" w:cs="Segoe UI"/>
      <w:sz w:val="18"/>
      <w:szCs w:val="18"/>
    </w:rPr>
  </w:style>
  <w:style w:type="character" w:customStyle="1" w:styleId="BalloonTextChar">
    <w:name w:val="Balloon Text Char"/>
    <w:link w:val="BalloonText"/>
    <w:rsid w:val="00572757"/>
    <w:rPr>
      <w:rFonts w:ascii="Segoe UI" w:hAnsi="Segoe UI" w:cs="Segoe UI"/>
      <w:sz w:val="18"/>
      <w:szCs w:val="18"/>
      <w:lang w:eastAsia="en-US"/>
    </w:rPr>
  </w:style>
  <w:style w:type="paragraph" w:styleId="Bibliography">
    <w:name w:val="Bibliography"/>
    <w:basedOn w:val="Normal"/>
    <w:next w:val="Normal"/>
    <w:uiPriority w:val="37"/>
    <w:semiHidden/>
    <w:unhideWhenUsed/>
    <w:rsid w:val="00572757"/>
  </w:style>
  <w:style w:type="paragraph" w:styleId="BlockText">
    <w:name w:val="Block Text"/>
    <w:basedOn w:val="Normal"/>
    <w:rsid w:val="00572757"/>
    <w:pPr>
      <w:spacing w:after="120"/>
      <w:ind w:left="1440" w:right="1440"/>
    </w:pPr>
  </w:style>
  <w:style w:type="paragraph" w:styleId="BodyText2">
    <w:name w:val="Body Text 2"/>
    <w:basedOn w:val="Normal"/>
    <w:link w:val="BodyText2Char"/>
    <w:rsid w:val="00572757"/>
    <w:pPr>
      <w:spacing w:after="120" w:line="480" w:lineRule="auto"/>
    </w:pPr>
  </w:style>
  <w:style w:type="character" w:customStyle="1" w:styleId="BodyText2Char">
    <w:name w:val="Body Text 2 Char"/>
    <w:link w:val="BodyText2"/>
    <w:rsid w:val="00572757"/>
    <w:rPr>
      <w:lang w:eastAsia="en-US"/>
    </w:rPr>
  </w:style>
  <w:style w:type="paragraph" w:styleId="BodyText3">
    <w:name w:val="Body Text 3"/>
    <w:basedOn w:val="Normal"/>
    <w:link w:val="BodyText3Char"/>
    <w:rsid w:val="00572757"/>
    <w:pPr>
      <w:spacing w:after="120"/>
    </w:pPr>
    <w:rPr>
      <w:sz w:val="16"/>
      <w:szCs w:val="16"/>
    </w:rPr>
  </w:style>
  <w:style w:type="character" w:customStyle="1" w:styleId="BodyText3Char">
    <w:name w:val="Body Text 3 Char"/>
    <w:link w:val="BodyText3"/>
    <w:rsid w:val="00572757"/>
    <w:rPr>
      <w:sz w:val="16"/>
      <w:szCs w:val="16"/>
      <w:lang w:eastAsia="en-US"/>
    </w:rPr>
  </w:style>
  <w:style w:type="paragraph" w:styleId="BodyTextFirstIndent">
    <w:name w:val="Body Text First Indent"/>
    <w:basedOn w:val="BodyText"/>
    <w:link w:val="BodyTextFirstIndentChar"/>
    <w:rsid w:val="00572757"/>
    <w:pPr>
      <w:spacing w:after="120"/>
      <w:ind w:firstLine="210"/>
    </w:pPr>
  </w:style>
  <w:style w:type="character" w:customStyle="1" w:styleId="BodyTextChar">
    <w:name w:val="Body Text Char"/>
    <w:link w:val="BodyText"/>
    <w:rsid w:val="00572757"/>
    <w:rPr>
      <w:lang w:eastAsia="en-US"/>
    </w:rPr>
  </w:style>
  <w:style w:type="character" w:customStyle="1" w:styleId="BodyTextFirstIndentChar">
    <w:name w:val="Body Text First Indent Char"/>
    <w:basedOn w:val="BodyTextChar"/>
    <w:link w:val="BodyTextFirstIndent"/>
    <w:rsid w:val="00572757"/>
    <w:rPr>
      <w:lang w:eastAsia="en-US"/>
    </w:rPr>
  </w:style>
  <w:style w:type="paragraph" w:styleId="BodyTextIndent">
    <w:name w:val="Body Text Indent"/>
    <w:basedOn w:val="Normal"/>
    <w:link w:val="BodyTextIndentChar"/>
    <w:rsid w:val="00572757"/>
    <w:pPr>
      <w:spacing w:after="120"/>
      <w:ind w:left="283"/>
    </w:pPr>
  </w:style>
  <w:style w:type="character" w:customStyle="1" w:styleId="BodyTextIndentChar">
    <w:name w:val="Body Text Indent Char"/>
    <w:link w:val="BodyTextIndent"/>
    <w:rsid w:val="00572757"/>
    <w:rPr>
      <w:lang w:eastAsia="en-US"/>
    </w:rPr>
  </w:style>
  <w:style w:type="paragraph" w:styleId="BodyTextFirstIndent2">
    <w:name w:val="Body Text First Indent 2"/>
    <w:basedOn w:val="BodyTextIndent"/>
    <w:link w:val="BodyTextFirstIndent2Char"/>
    <w:rsid w:val="00572757"/>
    <w:pPr>
      <w:ind w:firstLine="210"/>
    </w:pPr>
  </w:style>
  <w:style w:type="character" w:customStyle="1" w:styleId="BodyTextFirstIndent2Char">
    <w:name w:val="Body Text First Indent 2 Char"/>
    <w:basedOn w:val="BodyTextIndentChar"/>
    <w:link w:val="BodyTextFirstIndent2"/>
    <w:rsid w:val="00572757"/>
    <w:rPr>
      <w:lang w:eastAsia="en-US"/>
    </w:rPr>
  </w:style>
  <w:style w:type="paragraph" w:styleId="BodyTextIndent2">
    <w:name w:val="Body Text Indent 2"/>
    <w:basedOn w:val="Normal"/>
    <w:link w:val="BodyTextIndent2Char"/>
    <w:rsid w:val="00572757"/>
    <w:pPr>
      <w:spacing w:after="120" w:line="480" w:lineRule="auto"/>
      <w:ind w:left="283"/>
    </w:pPr>
  </w:style>
  <w:style w:type="character" w:customStyle="1" w:styleId="BodyTextIndent2Char">
    <w:name w:val="Body Text Indent 2 Char"/>
    <w:link w:val="BodyTextIndent2"/>
    <w:rsid w:val="00572757"/>
    <w:rPr>
      <w:lang w:eastAsia="en-US"/>
    </w:rPr>
  </w:style>
  <w:style w:type="paragraph" w:styleId="BodyTextIndent3">
    <w:name w:val="Body Text Indent 3"/>
    <w:basedOn w:val="Normal"/>
    <w:link w:val="BodyTextIndent3Char"/>
    <w:rsid w:val="00572757"/>
    <w:pPr>
      <w:spacing w:after="120"/>
      <w:ind w:left="283"/>
    </w:pPr>
    <w:rPr>
      <w:sz w:val="16"/>
      <w:szCs w:val="16"/>
    </w:rPr>
  </w:style>
  <w:style w:type="character" w:customStyle="1" w:styleId="BodyTextIndent3Char">
    <w:name w:val="Body Text Indent 3 Char"/>
    <w:link w:val="BodyTextIndent3"/>
    <w:rsid w:val="00572757"/>
    <w:rPr>
      <w:sz w:val="16"/>
      <w:szCs w:val="16"/>
      <w:lang w:eastAsia="en-US"/>
    </w:rPr>
  </w:style>
  <w:style w:type="paragraph" w:styleId="Closing">
    <w:name w:val="Closing"/>
    <w:basedOn w:val="Normal"/>
    <w:link w:val="ClosingChar"/>
    <w:rsid w:val="00572757"/>
    <w:pPr>
      <w:ind w:left="4252"/>
    </w:pPr>
  </w:style>
  <w:style w:type="character" w:customStyle="1" w:styleId="ClosingChar">
    <w:name w:val="Closing Char"/>
    <w:link w:val="Closing"/>
    <w:rsid w:val="00572757"/>
    <w:rPr>
      <w:lang w:eastAsia="en-US"/>
    </w:rPr>
  </w:style>
  <w:style w:type="paragraph" w:styleId="CommentSubject">
    <w:name w:val="annotation subject"/>
    <w:basedOn w:val="CommentText"/>
    <w:next w:val="CommentText"/>
    <w:link w:val="CommentSubjectChar"/>
    <w:rsid w:val="00572757"/>
    <w:rPr>
      <w:b/>
      <w:bCs/>
    </w:rPr>
  </w:style>
  <w:style w:type="character" w:customStyle="1" w:styleId="CommentTextChar">
    <w:name w:val="Comment Text Char"/>
    <w:link w:val="CommentText"/>
    <w:semiHidden/>
    <w:rsid w:val="00572757"/>
    <w:rPr>
      <w:lang w:eastAsia="en-US"/>
    </w:rPr>
  </w:style>
  <w:style w:type="character" w:customStyle="1" w:styleId="CommentSubjectChar">
    <w:name w:val="Comment Subject Char"/>
    <w:link w:val="CommentSubject"/>
    <w:rsid w:val="00572757"/>
    <w:rPr>
      <w:b/>
      <w:bCs/>
      <w:lang w:eastAsia="en-US"/>
    </w:rPr>
  </w:style>
  <w:style w:type="paragraph" w:styleId="Date">
    <w:name w:val="Date"/>
    <w:basedOn w:val="Normal"/>
    <w:next w:val="Normal"/>
    <w:link w:val="DateChar"/>
    <w:rsid w:val="00572757"/>
  </w:style>
  <w:style w:type="character" w:customStyle="1" w:styleId="DateChar">
    <w:name w:val="Date Char"/>
    <w:link w:val="Date"/>
    <w:rsid w:val="00572757"/>
    <w:rPr>
      <w:lang w:eastAsia="en-US"/>
    </w:rPr>
  </w:style>
  <w:style w:type="paragraph" w:styleId="E-mailSignature">
    <w:name w:val="E-mail Signature"/>
    <w:basedOn w:val="Normal"/>
    <w:link w:val="E-mailSignatureChar"/>
    <w:rsid w:val="00572757"/>
  </w:style>
  <w:style w:type="character" w:customStyle="1" w:styleId="E-mailSignatureChar">
    <w:name w:val="E-mail Signature Char"/>
    <w:link w:val="E-mailSignature"/>
    <w:rsid w:val="00572757"/>
    <w:rPr>
      <w:lang w:eastAsia="en-US"/>
    </w:rPr>
  </w:style>
  <w:style w:type="paragraph" w:styleId="EndnoteText">
    <w:name w:val="endnote text"/>
    <w:basedOn w:val="Normal"/>
    <w:link w:val="EndnoteTextChar"/>
    <w:rsid w:val="00572757"/>
  </w:style>
  <w:style w:type="character" w:customStyle="1" w:styleId="EndnoteTextChar">
    <w:name w:val="Endnote Text Char"/>
    <w:link w:val="EndnoteText"/>
    <w:rsid w:val="00572757"/>
    <w:rPr>
      <w:lang w:eastAsia="en-US"/>
    </w:rPr>
  </w:style>
  <w:style w:type="paragraph" w:styleId="EnvelopeAddress">
    <w:name w:val="envelope address"/>
    <w:basedOn w:val="Normal"/>
    <w:rsid w:val="0057275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72757"/>
    <w:rPr>
      <w:rFonts w:ascii="Calibri Light" w:hAnsi="Calibri Light"/>
    </w:rPr>
  </w:style>
  <w:style w:type="paragraph" w:styleId="HTMLAddress">
    <w:name w:val="HTML Address"/>
    <w:basedOn w:val="Normal"/>
    <w:link w:val="HTMLAddressChar"/>
    <w:rsid w:val="00572757"/>
    <w:rPr>
      <w:i/>
      <w:iCs/>
    </w:rPr>
  </w:style>
  <w:style w:type="character" w:customStyle="1" w:styleId="HTMLAddressChar">
    <w:name w:val="HTML Address Char"/>
    <w:link w:val="HTMLAddress"/>
    <w:rsid w:val="00572757"/>
    <w:rPr>
      <w:i/>
      <w:iCs/>
      <w:lang w:eastAsia="en-US"/>
    </w:rPr>
  </w:style>
  <w:style w:type="paragraph" w:styleId="HTMLPreformatted">
    <w:name w:val="HTML Preformatted"/>
    <w:basedOn w:val="Normal"/>
    <w:link w:val="HTMLPreformattedChar"/>
    <w:rsid w:val="00572757"/>
    <w:rPr>
      <w:rFonts w:ascii="Courier New" w:hAnsi="Courier New" w:cs="Courier New"/>
    </w:rPr>
  </w:style>
  <w:style w:type="character" w:customStyle="1" w:styleId="HTMLPreformattedChar">
    <w:name w:val="HTML Preformatted Char"/>
    <w:link w:val="HTMLPreformatted"/>
    <w:rsid w:val="00572757"/>
    <w:rPr>
      <w:rFonts w:ascii="Courier New" w:hAnsi="Courier New" w:cs="Courier New"/>
      <w:lang w:eastAsia="en-US"/>
    </w:rPr>
  </w:style>
  <w:style w:type="paragraph" w:styleId="Index3">
    <w:name w:val="index 3"/>
    <w:basedOn w:val="Normal"/>
    <w:next w:val="Normal"/>
    <w:rsid w:val="00572757"/>
    <w:pPr>
      <w:ind w:left="600" w:hanging="200"/>
    </w:pPr>
  </w:style>
  <w:style w:type="paragraph" w:styleId="Index4">
    <w:name w:val="index 4"/>
    <w:basedOn w:val="Normal"/>
    <w:next w:val="Normal"/>
    <w:rsid w:val="00572757"/>
    <w:pPr>
      <w:ind w:left="800" w:hanging="200"/>
    </w:pPr>
  </w:style>
  <w:style w:type="paragraph" w:styleId="Index5">
    <w:name w:val="index 5"/>
    <w:basedOn w:val="Normal"/>
    <w:next w:val="Normal"/>
    <w:rsid w:val="00572757"/>
    <w:pPr>
      <w:ind w:left="1000" w:hanging="200"/>
    </w:pPr>
  </w:style>
  <w:style w:type="paragraph" w:styleId="Index6">
    <w:name w:val="index 6"/>
    <w:basedOn w:val="Normal"/>
    <w:next w:val="Normal"/>
    <w:rsid w:val="00572757"/>
    <w:pPr>
      <w:ind w:left="1200" w:hanging="200"/>
    </w:pPr>
  </w:style>
  <w:style w:type="paragraph" w:styleId="Index7">
    <w:name w:val="index 7"/>
    <w:basedOn w:val="Normal"/>
    <w:next w:val="Normal"/>
    <w:rsid w:val="00572757"/>
    <w:pPr>
      <w:ind w:left="1400" w:hanging="200"/>
    </w:pPr>
  </w:style>
  <w:style w:type="paragraph" w:styleId="Index8">
    <w:name w:val="index 8"/>
    <w:basedOn w:val="Normal"/>
    <w:next w:val="Normal"/>
    <w:rsid w:val="00572757"/>
    <w:pPr>
      <w:ind w:left="1600" w:hanging="200"/>
    </w:pPr>
  </w:style>
  <w:style w:type="paragraph" w:styleId="Index9">
    <w:name w:val="index 9"/>
    <w:basedOn w:val="Normal"/>
    <w:next w:val="Normal"/>
    <w:rsid w:val="00572757"/>
    <w:pPr>
      <w:ind w:left="1800" w:hanging="200"/>
    </w:pPr>
  </w:style>
  <w:style w:type="paragraph" w:styleId="IntenseQuote">
    <w:name w:val="Intense Quote"/>
    <w:basedOn w:val="Normal"/>
    <w:next w:val="Normal"/>
    <w:link w:val="IntenseQuoteChar"/>
    <w:uiPriority w:val="30"/>
    <w:qFormat/>
    <w:rsid w:val="0057275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72757"/>
    <w:rPr>
      <w:i/>
      <w:iCs/>
      <w:color w:val="4472C4"/>
      <w:lang w:eastAsia="en-US"/>
    </w:rPr>
  </w:style>
  <w:style w:type="paragraph" w:styleId="ListContinue">
    <w:name w:val="List Continue"/>
    <w:basedOn w:val="Normal"/>
    <w:rsid w:val="00572757"/>
    <w:pPr>
      <w:spacing w:after="120"/>
      <w:ind w:left="283"/>
      <w:contextualSpacing/>
    </w:pPr>
  </w:style>
  <w:style w:type="paragraph" w:styleId="ListContinue2">
    <w:name w:val="List Continue 2"/>
    <w:basedOn w:val="Normal"/>
    <w:rsid w:val="00572757"/>
    <w:pPr>
      <w:spacing w:after="120"/>
      <w:ind w:left="566"/>
      <w:contextualSpacing/>
    </w:pPr>
  </w:style>
  <w:style w:type="paragraph" w:styleId="ListContinue3">
    <w:name w:val="List Continue 3"/>
    <w:basedOn w:val="Normal"/>
    <w:rsid w:val="00572757"/>
    <w:pPr>
      <w:spacing w:after="120"/>
      <w:ind w:left="849"/>
      <w:contextualSpacing/>
    </w:pPr>
  </w:style>
  <w:style w:type="paragraph" w:styleId="ListContinue4">
    <w:name w:val="List Continue 4"/>
    <w:basedOn w:val="Normal"/>
    <w:rsid w:val="00572757"/>
    <w:pPr>
      <w:spacing w:after="120"/>
      <w:ind w:left="1132"/>
      <w:contextualSpacing/>
    </w:pPr>
  </w:style>
  <w:style w:type="paragraph" w:styleId="ListContinue5">
    <w:name w:val="List Continue 5"/>
    <w:basedOn w:val="Normal"/>
    <w:rsid w:val="00572757"/>
    <w:pPr>
      <w:spacing w:after="120"/>
      <w:ind w:left="1415"/>
      <w:contextualSpacing/>
    </w:pPr>
  </w:style>
  <w:style w:type="paragraph" w:styleId="ListNumber3">
    <w:name w:val="List Number 3"/>
    <w:basedOn w:val="Normal"/>
    <w:rsid w:val="00572757"/>
    <w:pPr>
      <w:numPr>
        <w:numId w:val="12"/>
      </w:numPr>
      <w:contextualSpacing/>
    </w:pPr>
  </w:style>
  <w:style w:type="paragraph" w:styleId="ListNumber4">
    <w:name w:val="List Number 4"/>
    <w:basedOn w:val="Normal"/>
    <w:rsid w:val="00572757"/>
    <w:pPr>
      <w:numPr>
        <w:numId w:val="13"/>
      </w:numPr>
      <w:contextualSpacing/>
    </w:pPr>
  </w:style>
  <w:style w:type="paragraph" w:styleId="ListNumber5">
    <w:name w:val="List Number 5"/>
    <w:basedOn w:val="Normal"/>
    <w:rsid w:val="00572757"/>
    <w:pPr>
      <w:numPr>
        <w:numId w:val="14"/>
      </w:numPr>
      <w:contextualSpacing/>
    </w:pPr>
  </w:style>
  <w:style w:type="paragraph" w:styleId="ListParagraph">
    <w:name w:val="List Paragraph"/>
    <w:basedOn w:val="Normal"/>
    <w:uiPriority w:val="34"/>
    <w:qFormat/>
    <w:rsid w:val="00572757"/>
    <w:pPr>
      <w:ind w:left="720"/>
    </w:pPr>
  </w:style>
  <w:style w:type="paragraph" w:styleId="MacroText">
    <w:name w:val="macro"/>
    <w:link w:val="MacroTextChar"/>
    <w:rsid w:val="00572757"/>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572757"/>
    <w:rPr>
      <w:rFonts w:ascii="Courier New" w:hAnsi="Courier New" w:cs="Courier New"/>
      <w:lang w:eastAsia="en-US"/>
    </w:rPr>
  </w:style>
  <w:style w:type="paragraph" w:styleId="MessageHeader">
    <w:name w:val="Message Header"/>
    <w:basedOn w:val="Normal"/>
    <w:link w:val="MessageHeaderChar"/>
    <w:rsid w:val="0057275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72757"/>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572757"/>
    <w:rPr>
      <w:lang w:eastAsia="en-US"/>
    </w:rPr>
  </w:style>
  <w:style w:type="paragraph" w:styleId="NormalWeb">
    <w:name w:val="Normal (Web)"/>
    <w:basedOn w:val="Normal"/>
    <w:rsid w:val="00572757"/>
    <w:rPr>
      <w:sz w:val="24"/>
      <w:szCs w:val="24"/>
    </w:rPr>
  </w:style>
  <w:style w:type="paragraph" w:styleId="NormalIndent">
    <w:name w:val="Normal Indent"/>
    <w:basedOn w:val="Normal"/>
    <w:rsid w:val="00572757"/>
    <w:pPr>
      <w:ind w:left="720"/>
    </w:pPr>
  </w:style>
  <w:style w:type="paragraph" w:styleId="NoteHeading">
    <w:name w:val="Note Heading"/>
    <w:basedOn w:val="Normal"/>
    <w:next w:val="Normal"/>
    <w:link w:val="NoteHeadingChar"/>
    <w:rsid w:val="00572757"/>
  </w:style>
  <w:style w:type="character" w:customStyle="1" w:styleId="NoteHeadingChar">
    <w:name w:val="Note Heading Char"/>
    <w:link w:val="NoteHeading"/>
    <w:rsid w:val="00572757"/>
    <w:rPr>
      <w:lang w:eastAsia="en-US"/>
    </w:rPr>
  </w:style>
  <w:style w:type="paragraph" w:styleId="Quote">
    <w:name w:val="Quote"/>
    <w:basedOn w:val="Normal"/>
    <w:next w:val="Normal"/>
    <w:link w:val="QuoteChar"/>
    <w:uiPriority w:val="29"/>
    <w:qFormat/>
    <w:rsid w:val="00572757"/>
    <w:pPr>
      <w:spacing w:before="200" w:after="160"/>
      <w:ind w:left="864" w:right="864"/>
      <w:jc w:val="center"/>
    </w:pPr>
    <w:rPr>
      <w:i/>
      <w:iCs/>
      <w:color w:val="404040"/>
    </w:rPr>
  </w:style>
  <w:style w:type="character" w:customStyle="1" w:styleId="QuoteChar">
    <w:name w:val="Quote Char"/>
    <w:link w:val="Quote"/>
    <w:uiPriority w:val="29"/>
    <w:rsid w:val="00572757"/>
    <w:rPr>
      <w:i/>
      <w:iCs/>
      <w:color w:val="404040"/>
      <w:lang w:eastAsia="en-US"/>
    </w:rPr>
  </w:style>
  <w:style w:type="paragraph" w:styleId="Salutation">
    <w:name w:val="Salutation"/>
    <w:basedOn w:val="Normal"/>
    <w:next w:val="Normal"/>
    <w:link w:val="SalutationChar"/>
    <w:rsid w:val="00572757"/>
  </w:style>
  <w:style w:type="character" w:customStyle="1" w:styleId="SalutationChar">
    <w:name w:val="Salutation Char"/>
    <w:link w:val="Salutation"/>
    <w:rsid w:val="00572757"/>
    <w:rPr>
      <w:lang w:eastAsia="en-US"/>
    </w:rPr>
  </w:style>
  <w:style w:type="paragraph" w:styleId="Signature">
    <w:name w:val="Signature"/>
    <w:basedOn w:val="Normal"/>
    <w:link w:val="SignatureChar"/>
    <w:rsid w:val="00572757"/>
    <w:pPr>
      <w:ind w:left="4252"/>
    </w:pPr>
  </w:style>
  <w:style w:type="character" w:customStyle="1" w:styleId="SignatureChar">
    <w:name w:val="Signature Char"/>
    <w:link w:val="Signature"/>
    <w:rsid w:val="00572757"/>
    <w:rPr>
      <w:lang w:eastAsia="en-US"/>
    </w:rPr>
  </w:style>
  <w:style w:type="paragraph" w:styleId="Subtitle">
    <w:name w:val="Subtitle"/>
    <w:basedOn w:val="Normal"/>
    <w:next w:val="Normal"/>
    <w:link w:val="SubtitleChar"/>
    <w:qFormat/>
    <w:rsid w:val="00572757"/>
    <w:pPr>
      <w:spacing w:after="60"/>
      <w:jc w:val="center"/>
      <w:outlineLvl w:val="1"/>
    </w:pPr>
    <w:rPr>
      <w:rFonts w:ascii="Calibri Light" w:hAnsi="Calibri Light"/>
      <w:sz w:val="24"/>
      <w:szCs w:val="24"/>
    </w:rPr>
  </w:style>
  <w:style w:type="character" w:customStyle="1" w:styleId="SubtitleChar">
    <w:name w:val="Subtitle Char"/>
    <w:link w:val="Subtitle"/>
    <w:rsid w:val="00572757"/>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572757"/>
    <w:pPr>
      <w:ind w:left="200" w:hanging="200"/>
    </w:pPr>
  </w:style>
  <w:style w:type="paragraph" w:styleId="TableofFigures">
    <w:name w:val="table of figures"/>
    <w:basedOn w:val="Normal"/>
    <w:next w:val="Normal"/>
    <w:rsid w:val="00572757"/>
  </w:style>
  <w:style w:type="paragraph" w:styleId="Title">
    <w:name w:val="Title"/>
    <w:basedOn w:val="Normal"/>
    <w:next w:val="Normal"/>
    <w:link w:val="TitleChar"/>
    <w:qFormat/>
    <w:rsid w:val="0057275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72757"/>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57275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7275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20</Pages>
  <Words>5794</Words>
  <Characters>30714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3GPP TS 26.101 v. 15.0.0</vt:lpstr>
    </vt:vector>
  </TitlesOfParts>
  <Manager>Paolo Usai</Manager>
  <Company>ETSI - MCC Support</Company>
  <LinksUpToDate>false</LinksUpToDate>
  <CharactersWithSpaces>36436</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26.101 v. 15.0.0</dc:title>
  <dc:subject>3GPP TS 26.101 Mandatory speech codec speech processing functions; Adaptive Multi-Rate (AMR) speech codec frame structure (Release 18)</dc:subject>
  <dc:creator>3GPP TSG SA WG4 Codec</dc:creator>
  <cp:keywords>GSM, UMTS, codec, AMR, LTE</cp:keywords>
  <dc:description/>
  <cp:lastModifiedBy>Wilhelm Meding</cp:lastModifiedBy>
  <cp:revision>3</cp:revision>
  <dcterms:created xsi:type="dcterms:W3CDTF">2024-07-19T13:01:00Z</dcterms:created>
  <dcterms:modified xsi:type="dcterms:W3CDTF">2024-07-19T13:01:00Z</dcterms:modified>
  <cp:category/>
</cp:coreProperties>
</file>