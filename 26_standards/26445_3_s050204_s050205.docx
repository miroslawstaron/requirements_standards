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103E3" w14:textId="77777777" w:rsidR="002F7E98" w:rsidRPr="00E17617" w:rsidRDefault="002F7E98" w:rsidP="002F7E98">
      <w:pPr>
        <w:pStyle w:val="Heading3"/>
        <w:rPr>
          <w:rFonts w:eastAsia="MS Mincho"/>
          <w:lang w:eastAsia="en-GB"/>
        </w:rPr>
      </w:pPr>
      <w:bookmarkStart w:id="0" w:name="_Toc394216927"/>
      <w:r>
        <w:rPr>
          <w:rFonts w:eastAsia="MS Mincho"/>
          <w:lang w:eastAsia="en-GB"/>
        </w:rPr>
        <w:t>5.2.4</w:t>
      </w:r>
      <w:r w:rsidRPr="00E17617">
        <w:rPr>
          <w:rFonts w:eastAsia="MS Mincho"/>
          <w:lang w:eastAsia="en-GB"/>
        </w:rPr>
        <w:tab/>
        <w:t>Bass post-filter gain quantization</w:t>
      </w:r>
      <w:bookmarkEnd w:id="0"/>
    </w:p>
    <w:p w14:paraId="1A6EF9CE" w14:textId="77777777" w:rsidR="002F7E98" w:rsidRDefault="002F7E98" w:rsidP="002F7E98">
      <w:bookmarkStart w:id="1" w:name="_Toc392593086"/>
      <w:r>
        <w:t xml:space="preserve">At 16.4 and 24.4 kbps, the bass post-filter gain is quantized on 2 bits. First the signal is reconstructed as defined in </w:t>
      </w:r>
      <w:r w:rsidRPr="005D0DCA">
        <w:rPr>
          <w:rFonts w:hint="eastAsia"/>
          <w:lang w:eastAsia="zh-CN"/>
        </w:rPr>
        <w:t>subclause</w:t>
      </w:r>
      <w:r w:rsidRPr="005D0DCA">
        <w:t xml:space="preserve"> 6.1.3. The bass post-filter is applied and the enhancement signal, </w:t>
      </w:r>
      <w:r w:rsidRPr="005D0DCA">
        <w:rPr>
          <w:position w:val="-10"/>
        </w:rPr>
        <w:object w:dxaOrig="420" w:dyaOrig="279" w14:anchorId="5EF383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3.9pt" o:ole="">
            <v:imagedata r:id="rId9" o:title=""/>
          </v:shape>
          <o:OLEObject Type="Embed" ProgID="Equation.3" ShapeID="_x0000_i1025" DrawAspect="Content" ObjectID="_1783088884" r:id="rId10"/>
        </w:object>
      </w:r>
      <w:r w:rsidRPr="005D0DCA">
        <w:t xml:space="preserve"> is computed as described in </w:t>
      </w:r>
      <w:r w:rsidRPr="005D0DCA">
        <w:rPr>
          <w:rFonts w:hint="eastAsia"/>
          <w:lang w:eastAsia="zh-CN"/>
        </w:rPr>
        <w:t>subclause</w:t>
      </w:r>
      <w:r w:rsidRPr="005D0DCA">
        <w:t xml:space="preserve"> 6.1.4.2.</w:t>
      </w:r>
    </w:p>
    <w:p w14:paraId="2E721241" w14:textId="77777777" w:rsidR="002F7E98" w:rsidRDefault="002F7E98" w:rsidP="002F7E98">
      <w:r>
        <w:t xml:space="preserve">The residual signal is then low pass filtered in time domain by a convolution with the impulse response </w:t>
      </w:r>
      <w:r w:rsidRPr="00624CD5">
        <w:rPr>
          <w:position w:val="-14"/>
        </w:rPr>
        <w:object w:dxaOrig="560" w:dyaOrig="340" w14:anchorId="3F18101B">
          <v:shape id="_x0000_i1026" type="#_x0000_t75" style="width:28.15pt;height:16.9pt" o:ole="">
            <v:imagedata r:id="rId11" o:title=""/>
          </v:shape>
          <o:OLEObject Type="Embed" ProgID="Equation.3" ShapeID="_x0000_i1026" DrawAspect="Content" ObjectID="_1783088885" r:id="rId12"/>
        </w:object>
      </w:r>
      <w:r>
        <w:t xml:space="preserve">, impulse response simulating the filtering done in CDLFB at the decoder side. Moreover the signal is adjusted by an estimated gain </w:t>
      </w:r>
      <w:r w:rsidRPr="00E54284">
        <w:rPr>
          <w:rFonts w:ascii="Symbol" w:hAnsi="Symbol"/>
        </w:rPr>
        <w:t></w:t>
      </w:r>
      <w:r>
        <w:t xml:space="preserve"> corresponding to the attenuation factor of the anti-harmonic components. It is estimated as follows;</w:t>
      </w:r>
    </w:p>
    <w:p w14:paraId="693306DA" w14:textId="77777777" w:rsidR="002F7E98" w:rsidRDefault="002F7E98" w:rsidP="002F7E98">
      <w:pPr>
        <w:pStyle w:val="EQ"/>
      </w:pPr>
      <w:r>
        <w:tab/>
      </w:r>
      <w:r w:rsidRPr="00212895">
        <w:rPr>
          <w:position w:val="-14"/>
        </w:rPr>
        <w:object w:dxaOrig="2079" w:dyaOrig="340" w14:anchorId="192EB7D3">
          <v:shape id="_x0000_i1027" type="#_x0000_t75" style="width:103.5pt;height:16.9pt" o:ole="">
            <v:imagedata r:id="rId13" o:title=""/>
          </v:shape>
          <o:OLEObject Type="Embed" ProgID="Equation.3" ShapeID="_x0000_i1027" DrawAspect="Content" ObjectID="_1783088886" r:id="rId14"/>
        </w:object>
      </w:r>
      <w:r>
        <w:tab/>
        <w:t>(</w:t>
      </w:r>
      <w:bookmarkStart w:id="2" w:name="s_e_enhanced_signal"/>
      <w:r>
        <w:fldChar w:fldCharType="begin"/>
      </w:r>
      <w:r>
        <w:instrText xml:space="preserve"> SEQ eqn \* MERGEFORMAT </w:instrText>
      </w:r>
      <w:r>
        <w:fldChar w:fldCharType="separate"/>
      </w:r>
      <w:r>
        <w:t>657</w:t>
      </w:r>
      <w:r>
        <w:fldChar w:fldCharType="end"/>
      </w:r>
      <w:bookmarkEnd w:id="2"/>
      <w:r>
        <w:t>)</w:t>
      </w:r>
    </w:p>
    <w:p w14:paraId="659ABEB9" w14:textId="77777777" w:rsidR="002F7E98" w:rsidRDefault="002F7E98" w:rsidP="002F7E98">
      <w:r>
        <w:t>The optimal gain adjustment is computed as:</w:t>
      </w:r>
    </w:p>
    <w:p w14:paraId="7C939DC3" w14:textId="77777777" w:rsidR="002F7E98" w:rsidRDefault="002F7E98" w:rsidP="002F7E98">
      <w:pPr>
        <w:pStyle w:val="EQ"/>
      </w:pPr>
      <w:r>
        <w:tab/>
      </w:r>
      <w:r w:rsidRPr="00AC666D">
        <w:rPr>
          <w:position w:val="-68"/>
        </w:rPr>
        <w:object w:dxaOrig="2560" w:dyaOrig="1460" w14:anchorId="304ECF3A">
          <v:shape id="_x0000_i1028" type="#_x0000_t75" style="width:128.25pt;height:73.5pt" o:ole="">
            <v:imagedata r:id="rId15" o:title=""/>
          </v:shape>
          <o:OLEObject Type="Embed" ProgID="Equation.3" ShapeID="_x0000_i1028" DrawAspect="Content" ObjectID="_1783088887" r:id="rId16"/>
        </w:object>
      </w:r>
      <w:r>
        <w:tab/>
        <w:t>(</w:t>
      </w:r>
      <w:fldSimple w:instr=" SEQ eqn \* MERGEFORMAT ">
        <w:r>
          <w:t>658</w:t>
        </w:r>
      </w:fldSimple>
      <w:r>
        <w:t>)</w:t>
      </w:r>
    </w:p>
    <w:p w14:paraId="46184AE2" w14:textId="77777777" w:rsidR="002F7E98" w:rsidRDefault="002F7E98" w:rsidP="002F7E98">
      <w:r>
        <w:t>The optimal gain adjustment is quantized on 2 bits as follows:</w:t>
      </w:r>
    </w:p>
    <w:p w14:paraId="2CFDA27C" w14:textId="77777777" w:rsidR="002F7E98" w:rsidRDefault="002F7E98" w:rsidP="002F7E98">
      <w:pPr>
        <w:pStyle w:val="EQ"/>
      </w:pPr>
      <w:r>
        <w:tab/>
      </w:r>
      <w:r w:rsidRPr="00212895">
        <w:rPr>
          <w:position w:val="-14"/>
        </w:rPr>
        <w:object w:dxaOrig="2540" w:dyaOrig="340" w14:anchorId="5A70B90A">
          <v:shape id="_x0000_i1029" type="#_x0000_t75" style="width:128.65pt;height:16.9pt" o:ole="">
            <v:imagedata r:id="rId17" o:title=""/>
          </v:shape>
          <o:OLEObject Type="Embed" ProgID="Equation.3" ShapeID="_x0000_i1029" DrawAspect="Content" ObjectID="_1783088888" r:id="rId18"/>
        </w:object>
      </w:r>
      <w:r>
        <w:tab/>
        <w:t>(</w:t>
      </w:r>
      <w:fldSimple w:instr=" SEQ eqn \* MERGEFORMAT ">
        <w:r>
          <w:t>659</w:t>
        </w:r>
      </w:fldSimple>
      <w:r>
        <w:t>)</w:t>
      </w:r>
    </w:p>
    <w:p w14:paraId="194F357B" w14:textId="77777777" w:rsidR="002F7E98" w:rsidRDefault="002F7E98" w:rsidP="002F7E98">
      <w:r>
        <w:t>The quantization is adjusted in case the delta SNR provided by the estimated gain is detected as positive:</w:t>
      </w:r>
    </w:p>
    <w:p w14:paraId="0EC37FA3" w14:textId="77777777" w:rsidR="002F7E98" w:rsidRDefault="002F7E98" w:rsidP="002F7E98">
      <w:pPr>
        <w:pStyle w:val="EQ"/>
      </w:pPr>
      <w:r>
        <w:tab/>
      </w:r>
      <w:r w:rsidRPr="00AC666D">
        <w:rPr>
          <w:position w:val="-68"/>
        </w:rPr>
        <w:object w:dxaOrig="4580" w:dyaOrig="1460" w14:anchorId="31778DB9">
          <v:shape id="_x0000_i1030" type="#_x0000_t75" style="width:226.9pt;height:72.75pt" o:ole="">
            <v:imagedata r:id="rId19" o:title=""/>
          </v:shape>
          <o:OLEObject Type="Embed" ProgID="Equation.3" ShapeID="_x0000_i1030" DrawAspect="Content" ObjectID="_1783088889" r:id="rId20"/>
        </w:object>
      </w:r>
      <w:r>
        <w:tab/>
        <w:t>(</w:t>
      </w:r>
      <w:fldSimple w:instr=" SEQ eqn \* MERGEFORMAT ">
        <w:r>
          <w:t>660</w:t>
        </w:r>
      </w:fldSimple>
      <w:r>
        <w:t>)</w:t>
      </w:r>
    </w:p>
    <w:p w14:paraId="7D043C6B" w14:textId="77777777" w:rsidR="002F7E98" w:rsidRDefault="002F7E98" w:rsidP="002F7E98">
      <w:r>
        <w:t xml:space="preserve">The index </w:t>
      </w:r>
      <w:r w:rsidRPr="00624CD5">
        <w:rPr>
          <w:i/>
        </w:rPr>
        <w:t>k</w:t>
      </w:r>
      <w:r>
        <w:t xml:space="preserve"> is then modified in the following way:</w:t>
      </w:r>
    </w:p>
    <w:p w14:paraId="268EDB85" w14:textId="77777777" w:rsidR="002F7E98" w:rsidRDefault="002F7E98" w:rsidP="002F7E98">
      <w:pPr>
        <w:pStyle w:val="EQ"/>
      </w:pPr>
      <w:r>
        <w:tab/>
      </w:r>
      <w:r w:rsidRPr="00AC666D">
        <w:rPr>
          <w:position w:val="-10"/>
        </w:rPr>
        <w:object w:dxaOrig="2220" w:dyaOrig="300" w14:anchorId="5284CAEC">
          <v:shape id="_x0000_i1031" type="#_x0000_t75" style="width:111.4pt;height:15pt" o:ole="">
            <v:imagedata r:id="rId21" o:title=""/>
          </v:shape>
          <o:OLEObject Type="Embed" ProgID="Equation.3" ShapeID="_x0000_i1031" DrawAspect="Content" ObjectID="_1783088890" r:id="rId22"/>
        </w:object>
      </w:r>
      <w:r>
        <w:tab/>
        <w:t>(</w:t>
      </w:r>
      <w:fldSimple w:instr=" SEQ eqn \* MERGEFORMAT ">
        <w:r>
          <w:t>661</w:t>
        </w:r>
      </w:fldSimple>
      <w:r>
        <w:t>)</w:t>
      </w:r>
    </w:p>
    <w:p w14:paraId="51884087" w14:textId="77777777" w:rsidR="002F7E98" w:rsidRDefault="002F7E98" w:rsidP="002F7E98">
      <w:r>
        <w:t>The again adjustment is decoded as follows</w:t>
      </w:r>
    </w:p>
    <w:p w14:paraId="73205242" w14:textId="77777777" w:rsidR="002F7E98" w:rsidRPr="0005742E" w:rsidRDefault="002F7E98" w:rsidP="002F7E98">
      <w:pPr>
        <w:pStyle w:val="EQ"/>
      </w:pPr>
      <w:r>
        <w:tab/>
      </w:r>
      <w:r w:rsidRPr="00212895">
        <w:rPr>
          <w:position w:val="-14"/>
        </w:rPr>
        <w:object w:dxaOrig="2180" w:dyaOrig="340" w14:anchorId="4B699BF9">
          <v:shape id="_x0000_i1032" type="#_x0000_t75" style="width:107.65pt;height:16.9pt" o:ole="">
            <v:imagedata r:id="rId23" o:title=""/>
          </v:shape>
          <o:OLEObject Type="Embed" ProgID="Equation.3" ShapeID="_x0000_i1032" DrawAspect="Content" ObjectID="_1783088891" r:id="rId24"/>
        </w:object>
      </w:r>
      <w:r>
        <w:tab/>
        <w:t>(</w:t>
      </w:r>
      <w:fldSimple w:instr=" SEQ eqn \* MERGEFORMAT ">
        <w:r>
          <w:t>662</w:t>
        </w:r>
      </w:fldSimple>
      <w:r>
        <w:t>)</w:t>
      </w:r>
    </w:p>
    <w:p w14:paraId="3A00984D" w14:textId="77777777" w:rsidR="002F7E98" w:rsidRPr="0005742E" w:rsidRDefault="002F7E98" w:rsidP="002F7E98">
      <w:pPr>
        <w:pStyle w:val="Heading3"/>
      </w:pPr>
      <w:bookmarkStart w:id="3" w:name="_Toc394219491"/>
      <w:bookmarkEnd w:id="1"/>
      <w:r w:rsidRPr="00041559">
        <w:t>5.2.</w:t>
      </w:r>
      <w:r>
        <w:t>5</w:t>
      </w:r>
      <w:r>
        <w:tab/>
      </w:r>
      <w:r w:rsidRPr="00041559">
        <w:t>Source Controlled VBR Coding</w:t>
      </w:r>
      <w:bookmarkEnd w:id="3"/>
    </w:p>
    <w:p w14:paraId="43DF9239" w14:textId="77777777" w:rsidR="002F7E98" w:rsidRDefault="002F7E98" w:rsidP="002F7E98">
      <w:pPr>
        <w:pStyle w:val="Heading4"/>
        <w:rPr>
          <w:lang w:eastAsia="zh-CN"/>
        </w:rPr>
      </w:pPr>
      <w:bookmarkStart w:id="4" w:name="_Toc394219492"/>
      <w:r w:rsidRPr="00041559">
        <w:rPr>
          <w:lang w:eastAsia="zh-CN"/>
        </w:rPr>
        <w:t>5.2.</w:t>
      </w:r>
      <w:r>
        <w:rPr>
          <w:lang w:eastAsia="zh-CN"/>
        </w:rPr>
        <w:t>5</w:t>
      </w:r>
      <w:r w:rsidR="00B16E02">
        <w:rPr>
          <w:lang w:eastAsia="zh-CN"/>
        </w:rPr>
        <w:t>.1</w:t>
      </w:r>
      <w:r>
        <w:rPr>
          <w:lang w:eastAsia="zh-CN"/>
        </w:rPr>
        <w:tab/>
      </w:r>
      <w:r w:rsidRPr="00041559">
        <w:rPr>
          <w:lang w:eastAsia="zh-CN"/>
        </w:rPr>
        <w:t>Principles of VBR Coding</w:t>
      </w:r>
      <w:bookmarkEnd w:id="4"/>
    </w:p>
    <w:p w14:paraId="72F95CC9" w14:textId="77777777" w:rsidR="002F7E98" w:rsidRDefault="002F7E98" w:rsidP="002F7E98">
      <w:pPr>
        <w:rPr>
          <w:lang w:eastAsia="zh-CN"/>
        </w:rPr>
      </w:pPr>
      <w:r>
        <w:rPr>
          <w:lang w:eastAsia="zh-CN"/>
        </w:rPr>
        <w:t>VBR coding</w:t>
      </w:r>
      <w:r>
        <w:rPr>
          <w:rFonts w:hint="eastAsia"/>
          <w:lang w:eastAsia="zh-CN"/>
        </w:rPr>
        <w:t xml:space="preserve"> [20] [21]</w:t>
      </w:r>
      <w:r>
        <w:rPr>
          <w:lang w:eastAsia="zh-CN"/>
        </w:rPr>
        <w:t xml:space="preserve"> describes a method that assigns different number of bits to a speech frame in the coded domain depending on the characteristics of the input speech signal. This method is often called source-controlled coding as well. Typically, a source-controlled coder encodes speech at different bit rates depending on how the current frame is classified, e.g., voiced, unvoiced, transient, or silence. Note that DTX operation can be combined with VBR coders in the same way as with Fixed Rate (FR) coders; the VBR operation is related to active speech segments.</w:t>
      </w:r>
    </w:p>
    <w:p w14:paraId="6369812E" w14:textId="77777777" w:rsidR="002F7E98" w:rsidRDefault="002F7E98" w:rsidP="002F7E98">
      <w:pPr>
        <w:rPr>
          <w:lang w:eastAsia="zh-CN"/>
        </w:rPr>
      </w:pPr>
      <w:r>
        <w:rPr>
          <w:lang w:eastAsia="zh-CN"/>
        </w:rPr>
        <w:t>The speech signal contains a varying amount of information across time, due to the way the human speech production system operates. Stationary voiced and unvoiced segments are good candidates to be encoded at lower bit-rates with minimal impact to voice quality. Transient speech contains information which is normally not well correlated to the past signal, and therefore hard to predict from the past. As a result, they are typically encoded at the higher bit-rates. Therefore it is reasonable to quantize each of the types of signals using only the necessary amount of bits, which has to be varied for maximal efficiency while at the same time minimizing the impact to voice quality.</w:t>
      </w:r>
    </w:p>
    <w:p w14:paraId="618DACC8" w14:textId="77777777" w:rsidR="002F7E98" w:rsidRDefault="002F7E98" w:rsidP="002F7E98">
      <w:pPr>
        <w:rPr>
          <w:lang w:eastAsia="zh-CN"/>
        </w:rPr>
      </w:pPr>
      <w:r>
        <w:rPr>
          <w:lang w:eastAsia="zh-CN"/>
        </w:rPr>
        <w:lastRenderedPageBreak/>
        <w:t>The VBR solution provides narrowband and wideband coding using the bit rates 2.8, 7.2 and 8.0 kbps and produces an average bit rate at 5.9 kbps.</w:t>
      </w:r>
    </w:p>
    <w:p w14:paraId="132A6427" w14:textId="77777777" w:rsidR="002F7E98" w:rsidRDefault="002F7E98" w:rsidP="002F7E98">
      <w:pPr>
        <w:rPr>
          <w:lang w:eastAsia="zh-CN"/>
        </w:rPr>
      </w:pPr>
      <w:r>
        <w:rPr>
          <w:lang w:eastAsia="zh-CN"/>
        </w:rPr>
        <w:t>The Average Data Rate (ADR) control mechanism in subclause 5.2.5.5 relies on properties of the human speech production system, which do not apply well across different types of music signals.</w:t>
      </w:r>
      <w:r w:rsidDel="00120723">
        <w:rPr>
          <w:lang w:eastAsia="zh-CN"/>
        </w:rPr>
        <w:t xml:space="preserve"> </w:t>
      </w:r>
      <w:r>
        <w:rPr>
          <w:lang w:eastAsia="zh-CN"/>
        </w:rPr>
        <w:t>In such cases, the ADR for VBR mode starts approaching the most frequently used peak rate of 7.2 kbps.</w:t>
      </w:r>
      <w:r>
        <w:rPr>
          <w:rFonts w:hint="eastAsia"/>
          <w:lang w:eastAsia="zh-CN"/>
        </w:rPr>
        <w:t xml:space="preserve"> </w:t>
      </w:r>
      <w:r>
        <w:rPr>
          <w:lang w:eastAsia="zh-CN"/>
        </w:rPr>
        <w:t>Due to the finer bit allocation, in comparison to Fixed Rate (FR) coding, VBR offers the advantage of a better speech quality at the same average active bit rate than FR coding at the given bit rate. The benefits of VBR can be exploited if the transmission network supports the transmission of speech frames (packets) of variable size, such as in LTE and UMTS networks.</w:t>
      </w:r>
    </w:p>
    <w:p w14:paraId="5C50EA6F" w14:textId="77777777" w:rsidR="002F7E98" w:rsidRDefault="00B16E02" w:rsidP="002F7E98">
      <w:pPr>
        <w:pStyle w:val="Heading4"/>
        <w:rPr>
          <w:lang w:eastAsia="zh-CN"/>
        </w:rPr>
      </w:pPr>
      <w:bookmarkStart w:id="5" w:name="_Toc394219493"/>
      <w:r>
        <w:rPr>
          <w:lang w:eastAsia="zh-CN"/>
        </w:rPr>
        <w:t>5.2.5.2</w:t>
      </w:r>
      <w:r w:rsidR="002F7E98">
        <w:rPr>
          <w:lang w:eastAsia="zh-CN"/>
        </w:rPr>
        <w:tab/>
        <w:t>EVS VBR Encoder Coding Modes and Bit-Rates</w:t>
      </w:r>
      <w:bookmarkEnd w:id="5"/>
    </w:p>
    <w:p w14:paraId="273E7BFE" w14:textId="77777777" w:rsidR="002F7E98" w:rsidRDefault="002F7E98" w:rsidP="002F7E98">
      <w:pPr>
        <w:rPr>
          <w:lang w:eastAsia="zh-CN"/>
        </w:rPr>
      </w:pPr>
      <w:r>
        <w:rPr>
          <w:lang w:eastAsia="zh-CN"/>
        </w:rPr>
        <w:t xml:space="preserve">The signal classification algorithm described in </w:t>
      </w:r>
      <w:r w:rsidRPr="00A25212">
        <w:rPr>
          <w:rFonts w:hint="eastAsia"/>
          <w:lang w:eastAsia="zh-CN"/>
        </w:rPr>
        <w:t>subclause</w:t>
      </w:r>
      <w:r w:rsidRPr="00A25212">
        <w:rPr>
          <w:lang w:eastAsia="zh-CN"/>
        </w:rPr>
        <w:t xml:space="preserve"> 5.</w:t>
      </w:r>
      <w:r w:rsidRPr="00A25212">
        <w:rPr>
          <w:rFonts w:hint="eastAsia"/>
          <w:lang w:eastAsia="zh-CN"/>
        </w:rPr>
        <w:t>1.13</w:t>
      </w:r>
      <w:r>
        <w:rPr>
          <w:lang w:eastAsia="zh-CN"/>
        </w:rPr>
        <w:t xml:space="preserve"> forms the basis for coding mode selection in the VBR encoder. In addition to the coding modes described in </w:t>
      </w:r>
      <w:r w:rsidRPr="00A25212">
        <w:rPr>
          <w:rFonts w:hint="eastAsia"/>
          <w:lang w:eastAsia="zh-CN"/>
        </w:rPr>
        <w:t>subclause</w:t>
      </w:r>
      <w:r w:rsidRPr="00A25212">
        <w:rPr>
          <w:lang w:eastAsia="zh-CN"/>
        </w:rPr>
        <w:t xml:space="preserve"> 5.</w:t>
      </w:r>
      <w:r w:rsidRPr="00A25212">
        <w:rPr>
          <w:rFonts w:hint="eastAsia"/>
          <w:lang w:eastAsia="zh-CN"/>
        </w:rPr>
        <w:t>1.13</w:t>
      </w:r>
      <w:r>
        <w:rPr>
          <w:lang w:eastAsia="zh-CN"/>
        </w:rPr>
        <w:t>, the VBR encoder introduces two low bit-rate (2.8 kbps) coding modes called PPP (Prototype Pitch Period) for voiced speech and NELP (Noise Excited Linear Prediction) for unvoiced speech. The Transition Coding (TC) mode uses 8 kbps and all other coding modes operate at 7.2 kbps. The VBR mode targets an average bit-rate of 5.9 kbps by adjusting the proportion of the low bit-rate (2.8 kbps) and high bit-rate (7.2, 8 kbps) frames for optimal voice quality.</w:t>
      </w:r>
    </w:p>
    <w:p w14:paraId="232786AF" w14:textId="77777777" w:rsidR="002F7E98" w:rsidRDefault="002F7E98" w:rsidP="002F7E98">
      <w:pPr>
        <w:rPr>
          <w:lang w:eastAsia="zh-CN"/>
        </w:rPr>
      </w:pPr>
      <w:r>
        <w:rPr>
          <w:lang w:eastAsia="zh-CN"/>
        </w:rPr>
        <w:t>Next, we describe the VBR specific algorithmic modules and the average rate control mechanism.</w:t>
      </w:r>
    </w:p>
    <w:p w14:paraId="3E669F06" w14:textId="77777777" w:rsidR="002F7E98" w:rsidRDefault="00B16E02" w:rsidP="002F7E98">
      <w:pPr>
        <w:pStyle w:val="Heading4"/>
        <w:rPr>
          <w:lang w:eastAsia="zh-CN"/>
        </w:rPr>
      </w:pPr>
      <w:bookmarkStart w:id="6" w:name="_Toc394219494"/>
      <w:r>
        <w:rPr>
          <w:lang w:eastAsia="zh-CN"/>
        </w:rPr>
        <w:t>5.2.5.3</w:t>
      </w:r>
      <w:r w:rsidR="002F7E98">
        <w:rPr>
          <w:lang w:eastAsia="zh-CN"/>
        </w:rPr>
        <w:tab/>
        <w:t>Prototype-Pitch-Period (PPP) Encoding</w:t>
      </w:r>
      <w:bookmarkEnd w:id="6"/>
    </w:p>
    <w:p w14:paraId="01EF6C8B" w14:textId="77777777" w:rsidR="002F7E98" w:rsidRDefault="00B16E02" w:rsidP="002F7E98">
      <w:pPr>
        <w:pStyle w:val="Heading5"/>
        <w:rPr>
          <w:lang w:eastAsia="zh-CN"/>
        </w:rPr>
      </w:pPr>
      <w:bookmarkStart w:id="7" w:name="_Toc394219495"/>
      <w:r>
        <w:rPr>
          <w:lang w:eastAsia="zh-CN"/>
        </w:rPr>
        <w:t>5.2.5.3.1</w:t>
      </w:r>
      <w:r w:rsidR="002F7E98">
        <w:rPr>
          <w:lang w:eastAsia="zh-CN"/>
        </w:rPr>
        <w:tab/>
        <w:t>PPP Algorithm</w:t>
      </w:r>
      <w:bookmarkEnd w:id="7"/>
    </w:p>
    <w:p w14:paraId="5923CF49" w14:textId="77777777" w:rsidR="002F7E98" w:rsidRDefault="002F7E98" w:rsidP="002F7E98">
      <w:pPr>
        <w:rPr>
          <w:lang w:eastAsia="zh-CN"/>
        </w:rPr>
      </w:pPr>
      <w:r>
        <w:rPr>
          <w:lang w:eastAsia="zh-CN"/>
        </w:rPr>
        <w:t xml:space="preserve">It was the perceptual importance of the periodicity in voiced speech that motivated the development of the (Prototype Pitch Period) PPP coding technique. PPP exploits the fact that pitch-cycle waveforms in a voiced segment do not change quickly in a frame. This suggests that we do not have to transmit every pitch-cycle to the decoder; instead, we could transmit just a representative prototype pitch period. At the decoder, the non-transmitted pitch-cycle waveforms could then be derived by means of interpolation. In this way, very low bit-rate coding can be achieved while maintaining high quality reconstructed voiced speech. </w:t>
      </w:r>
      <w:r w:rsidRPr="00C71569">
        <w:rPr>
          <w:lang w:eastAsia="zh-CN"/>
        </w:rPr>
        <w:t xml:space="preserve">Figure </w:t>
      </w:r>
      <w:r w:rsidRPr="00C71569">
        <w:rPr>
          <w:lang w:eastAsia="zh-CN"/>
        </w:rPr>
        <w:fldChar w:fldCharType="begin"/>
      </w:r>
      <w:r w:rsidRPr="00C71569">
        <w:rPr>
          <w:lang w:eastAsia="zh-CN"/>
        </w:rPr>
        <w:instrText xml:space="preserve"> SEQ Figure fig_illustrating_ppp \* MERGEFORMAT </w:instrText>
      </w:r>
      <w:r w:rsidRPr="00C71569">
        <w:rPr>
          <w:lang w:eastAsia="zh-CN"/>
        </w:rPr>
        <w:fldChar w:fldCharType="separate"/>
      </w:r>
      <w:r>
        <w:rPr>
          <w:noProof/>
          <w:lang w:eastAsia="zh-CN"/>
        </w:rPr>
        <w:t>41</w:t>
      </w:r>
      <w:r w:rsidRPr="00C71569">
        <w:rPr>
          <w:lang w:eastAsia="zh-CN"/>
        </w:rPr>
        <w:fldChar w:fldCharType="end"/>
      </w:r>
      <w:r>
        <w:rPr>
          <w:lang w:eastAsia="zh-CN"/>
        </w:rPr>
        <w:t xml:space="preserve"> illustrates an example of how the pitch-cycle waveforms are extracted and interpolated. We will refer these pitch-cycle waveforms as Prototype Pitch Periods (abbreviated as PPPs).</w:t>
      </w:r>
    </w:p>
    <w:p w14:paraId="4DD4059A" w14:textId="702678D7" w:rsidR="002F7E98" w:rsidRPr="00C1707F" w:rsidRDefault="008A62AA" w:rsidP="00404FB5">
      <w:pPr>
        <w:pStyle w:val="TH"/>
      </w:pPr>
      <w:r w:rsidRPr="00C71569">
        <w:rPr>
          <w:noProof/>
          <w:lang w:eastAsia="en-GB"/>
        </w:rPr>
        <w:lastRenderedPageBreak/>
        <w:drawing>
          <wp:inline distT="0" distB="0" distL="0" distR="0" wp14:anchorId="2D9169F0" wp14:editId="4A13AED2">
            <wp:extent cx="5939155" cy="380047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155" cy="3800475"/>
                    </a:xfrm>
                    <a:prstGeom prst="rect">
                      <a:avLst/>
                    </a:prstGeom>
                    <a:noFill/>
                    <a:ln>
                      <a:noFill/>
                    </a:ln>
                  </pic:spPr>
                </pic:pic>
              </a:graphicData>
            </a:graphic>
          </wp:inline>
        </w:drawing>
      </w:r>
    </w:p>
    <w:p w14:paraId="59E7CCDF" w14:textId="77777777" w:rsidR="002F7E98" w:rsidRPr="005271CC" w:rsidRDefault="002F7E98" w:rsidP="002F7E98">
      <w:pPr>
        <w:pStyle w:val="TF"/>
        <w:rPr>
          <w:rFonts w:ascii="Times New Roman" w:hAnsi="Times New Roman"/>
          <w:b w:val="0"/>
          <w:bCs/>
        </w:rPr>
      </w:pPr>
      <w:bookmarkStart w:id="8" w:name="_Ref394155155"/>
      <w:r w:rsidRPr="0018309D">
        <w:rPr>
          <w:rFonts w:eastAsia="MS Mincho"/>
        </w:rPr>
        <w:t>Figure</w:t>
      </w:r>
      <w:r>
        <w:rPr>
          <w:rFonts w:eastAsia="MS Mincho"/>
        </w:rPr>
        <w:t xml:space="preserve"> </w:t>
      </w:r>
      <w:bookmarkStart w:id="9" w:name="fig_illustrating_ppp"/>
      <w:r>
        <w:rPr>
          <w:rFonts w:eastAsia="MS Mincho"/>
        </w:rPr>
        <w:fldChar w:fldCharType="begin"/>
      </w:r>
      <w:r>
        <w:rPr>
          <w:rFonts w:eastAsia="MS Mincho"/>
        </w:rPr>
        <w:instrText xml:space="preserve"> SEQ Figure \r41 \* MERGEFORMAT  \* MERGEFORMAT </w:instrText>
      </w:r>
      <w:r>
        <w:rPr>
          <w:rFonts w:eastAsia="MS Mincho"/>
        </w:rPr>
        <w:fldChar w:fldCharType="separate"/>
      </w:r>
      <w:r>
        <w:rPr>
          <w:rFonts w:eastAsia="MS Mincho"/>
          <w:noProof/>
        </w:rPr>
        <w:t>41</w:t>
      </w:r>
      <w:r>
        <w:rPr>
          <w:rFonts w:eastAsia="MS Mincho"/>
        </w:rPr>
        <w:fldChar w:fldCharType="end"/>
      </w:r>
      <w:bookmarkEnd w:id="8"/>
      <w:bookmarkEnd w:id="9"/>
      <w:r w:rsidRPr="0018309D">
        <w:rPr>
          <w:rFonts w:eastAsia="MS Mincho"/>
        </w:rPr>
        <w:t xml:space="preserve">: </w:t>
      </w:r>
      <w:r>
        <w:rPr>
          <w:rFonts w:eastAsia="MS Mincho"/>
        </w:rPr>
        <w:t xml:space="preserve">Illustration of principles of PPP coding </w:t>
      </w:r>
      <w:r w:rsidRPr="00A25212">
        <w:rPr>
          <w:rFonts w:eastAsia="MS Mincho"/>
        </w:rPr>
        <w:t>[20]</w:t>
      </w:r>
    </w:p>
    <w:p w14:paraId="2CAB5E61" w14:textId="77777777" w:rsidR="002F7E98" w:rsidRDefault="002F7E98" w:rsidP="002F7E98">
      <w:pPr>
        <w:rPr>
          <w:lang w:eastAsia="zh-CN"/>
        </w:rPr>
      </w:pPr>
      <w:r>
        <w:rPr>
          <w:lang w:eastAsia="zh-CN"/>
        </w:rPr>
        <w:t>The quantization of PPP is carried out in frequency domain. Hence the time-domain signal is converted to a discrete-Fourier series (DFS), whose amplitudes and phases are independently quantized.</w:t>
      </w:r>
    </w:p>
    <w:p w14:paraId="45508123" w14:textId="77777777" w:rsidR="002F7E98" w:rsidRDefault="002F7E98" w:rsidP="002F7E98">
      <w:pPr>
        <w:rPr>
          <w:lang w:eastAsia="zh-CN"/>
        </w:rPr>
      </w:pPr>
      <w:r>
        <w:rPr>
          <w:lang w:eastAsia="zh-CN"/>
        </w:rPr>
        <w:t xml:space="preserve">Figure </w:t>
      </w:r>
      <w:r>
        <w:rPr>
          <w:lang w:eastAsia="zh-CN"/>
        </w:rPr>
        <w:fldChar w:fldCharType="begin"/>
      </w:r>
      <w:r>
        <w:rPr>
          <w:lang w:eastAsia="zh-CN"/>
        </w:rPr>
        <w:instrText xml:space="preserve"> SEQ Figure fig_block_diagram_ppp \* MERGEFORMAT </w:instrText>
      </w:r>
      <w:r>
        <w:rPr>
          <w:lang w:eastAsia="zh-CN"/>
        </w:rPr>
        <w:fldChar w:fldCharType="separate"/>
      </w:r>
      <w:r>
        <w:rPr>
          <w:noProof/>
          <w:lang w:eastAsia="zh-CN"/>
        </w:rPr>
        <w:t>42</w:t>
      </w:r>
      <w:r>
        <w:rPr>
          <w:lang w:eastAsia="zh-CN"/>
        </w:rPr>
        <w:fldChar w:fldCharType="end"/>
      </w:r>
      <w:r>
        <w:rPr>
          <w:lang w:eastAsia="zh-CN"/>
        </w:rPr>
        <w:t xml:space="preserve"> presents a high-level schematic diagram of PPP coding scheme. Front-end processing including LPC analysis is same for this scheme.  The LSP quantization scheme for the PPP mode is the same as that of the Voiced Coding (VC) mode.</w:t>
      </w:r>
    </w:p>
    <w:p w14:paraId="3C76E3A6" w14:textId="7D1CA91A" w:rsidR="002F7E98" w:rsidRDefault="008A62AA" w:rsidP="00C51997">
      <w:pPr>
        <w:pStyle w:val="TH"/>
      </w:pPr>
      <w:r w:rsidRPr="00C71569">
        <w:rPr>
          <w:noProof/>
          <w:lang w:eastAsia="en-GB"/>
        </w:rPr>
        <w:drawing>
          <wp:inline distT="0" distB="0" distL="0" distR="0" wp14:anchorId="3E99E4CB" wp14:editId="0B55FECD">
            <wp:extent cx="5848350" cy="268160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48350" cy="2681605"/>
                    </a:xfrm>
                    <a:prstGeom prst="rect">
                      <a:avLst/>
                    </a:prstGeom>
                    <a:noFill/>
                    <a:ln>
                      <a:noFill/>
                    </a:ln>
                  </pic:spPr>
                </pic:pic>
              </a:graphicData>
            </a:graphic>
          </wp:inline>
        </w:drawing>
      </w:r>
    </w:p>
    <w:p w14:paraId="3808192B" w14:textId="77777777" w:rsidR="002F7E98" w:rsidRDefault="002F7E98" w:rsidP="00B36F60">
      <w:pPr>
        <w:pStyle w:val="NF"/>
      </w:pPr>
    </w:p>
    <w:p w14:paraId="29BA5380" w14:textId="77777777" w:rsidR="002F7E98" w:rsidRPr="0018309D" w:rsidRDefault="002F7E98" w:rsidP="002F7E98">
      <w:pPr>
        <w:pStyle w:val="TF"/>
        <w:rPr>
          <w:rFonts w:eastAsia="MS Mincho"/>
        </w:rPr>
      </w:pPr>
      <w:bookmarkStart w:id="10" w:name="_Ref394154179"/>
      <w:bookmarkStart w:id="11" w:name="_Ref394154104"/>
      <w:r w:rsidRPr="0018309D">
        <w:rPr>
          <w:rFonts w:eastAsia="MS Mincho"/>
        </w:rPr>
        <w:t>Figure</w:t>
      </w:r>
      <w:r>
        <w:rPr>
          <w:rFonts w:eastAsia="MS Mincho"/>
        </w:rPr>
        <w:t xml:space="preserve"> </w:t>
      </w:r>
      <w:bookmarkStart w:id="12" w:name="fig_block_diagram_ppp"/>
      <w:r>
        <w:rPr>
          <w:rFonts w:eastAsia="MS Mincho"/>
          <w:noProof/>
        </w:rPr>
        <w:t>42</w:t>
      </w:r>
      <w:bookmarkEnd w:id="10"/>
      <w:bookmarkEnd w:id="12"/>
      <w:r w:rsidRPr="0018309D">
        <w:rPr>
          <w:rFonts w:eastAsia="MS Mincho"/>
        </w:rPr>
        <w:t xml:space="preserve">: </w:t>
      </w:r>
      <w:r>
        <w:rPr>
          <w:rFonts w:eastAsia="MS Mincho"/>
        </w:rPr>
        <w:t xml:space="preserve">Block diagram of PPP coding scheme </w:t>
      </w:r>
      <w:r w:rsidRPr="00A25212">
        <w:rPr>
          <w:rFonts w:eastAsia="MS Mincho"/>
        </w:rPr>
        <w:t>[20]</w:t>
      </w:r>
      <w:bookmarkEnd w:id="11"/>
    </w:p>
    <w:p w14:paraId="6C2216E9" w14:textId="77777777" w:rsidR="002F7E98" w:rsidRDefault="002F7E98" w:rsidP="002F7E98">
      <w:pPr>
        <w:rPr>
          <w:lang w:eastAsia="zh-CN"/>
        </w:rPr>
      </w:pPr>
      <w:r w:rsidRPr="00C71569">
        <w:rPr>
          <w:lang w:eastAsia="zh-CN"/>
        </w:rPr>
        <w:t xml:space="preserve">After computing the residual signal, a PPP is extracted from the residual signal on a frame-wise basis. The length of the PPP is determined by the lag estimate supplied by the pitch estimator. Special attention needs to be paid to the boundaries of the PPP during the extraction process. Since each PPP will undergo circular rotation in the alignment process (as will be seen later), the energy around the PPP boundaries needs to be minimized to prevent discontinuities </w:t>
      </w:r>
      <w:r w:rsidRPr="00C71569">
        <w:rPr>
          <w:lang w:eastAsia="zh-CN"/>
        </w:rPr>
        <w:lastRenderedPageBreak/>
        <w:t xml:space="preserve">after circular rotation (where the left side of the PPP meets the right side). Such minimization can be accomplished by slightly jittering the location of the extraction. After the extraction, the PPP of the current frame needs to be time-aligned with the PPP extracted from the previous frame. Specifically, the current PPP is circularly shifted until it has the maximum cross-correlation with the previous PPP. The alignment process serves two purposes: </w:t>
      </w:r>
      <w:r>
        <w:rPr>
          <w:lang w:eastAsia="zh-CN"/>
        </w:rPr>
        <w:t>Firstly,</w:t>
      </w:r>
      <w:r w:rsidRPr="00C71569">
        <w:rPr>
          <w:lang w:eastAsia="zh-CN"/>
        </w:rPr>
        <w:t xml:space="preserve"> it facilitates PPP quantization especially in low-bit-rate predictive quantization schemes, and </w:t>
      </w:r>
      <w:r>
        <w:rPr>
          <w:lang w:eastAsia="zh-CN"/>
        </w:rPr>
        <w:t>secondly</w:t>
      </w:r>
      <w:r w:rsidRPr="00C71569">
        <w:rPr>
          <w:lang w:eastAsia="zh-CN"/>
        </w:rPr>
        <w:t xml:space="preserve"> it facilitates the construction of the whole frame of excitation in the synthesis procedure which will be discussed next. The aligned PPPs are then quantized and transmitted to the decoder. To create a full-frame of excitation from the current and previous PPPs, we need to compute an instantaneous phase track which is designed carefully so as to achieve maximum time-synchrony with the original residual signal. For this purpose, a cubic phase track can be employed along with four boundary conditions:</w:t>
      </w:r>
    </w:p>
    <w:p w14:paraId="72D5D86F" w14:textId="77777777" w:rsidR="002F7E98" w:rsidRDefault="002F7E98" w:rsidP="002F7E98">
      <w:pPr>
        <w:pStyle w:val="B1"/>
        <w:rPr>
          <w:lang w:eastAsia="zh-CN"/>
        </w:rPr>
      </w:pPr>
      <w:r w:rsidRPr="00C71569">
        <w:rPr>
          <w:lang w:eastAsia="zh-CN"/>
        </w:rPr>
        <w:t>(1) the initial lag value,</w:t>
      </w:r>
    </w:p>
    <w:p w14:paraId="10DD1AD4" w14:textId="77777777" w:rsidR="002F7E98" w:rsidRDefault="002F7E98" w:rsidP="002F7E98">
      <w:pPr>
        <w:pStyle w:val="B1"/>
        <w:rPr>
          <w:lang w:eastAsia="zh-CN"/>
        </w:rPr>
      </w:pPr>
      <w:r w:rsidRPr="00C71569">
        <w:rPr>
          <w:lang w:eastAsia="zh-CN"/>
        </w:rPr>
        <w:t>(2) the initial phase offset,</w:t>
      </w:r>
    </w:p>
    <w:p w14:paraId="0D5AFE47" w14:textId="77777777" w:rsidR="002F7E98" w:rsidRDefault="002F7E98" w:rsidP="002F7E98">
      <w:pPr>
        <w:pStyle w:val="B1"/>
        <w:rPr>
          <w:lang w:eastAsia="zh-CN"/>
        </w:rPr>
      </w:pPr>
      <w:r w:rsidRPr="00C71569">
        <w:rPr>
          <w:lang w:eastAsia="zh-CN"/>
        </w:rPr>
        <w:t>(3) the final lag value and</w:t>
      </w:r>
    </w:p>
    <w:p w14:paraId="76D9934D" w14:textId="77777777" w:rsidR="002F7E98" w:rsidRDefault="002F7E98" w:rsidP="002F7E98">
      <w:pPr>
        <w:pStyle w:val="B1"/>
        <w:rPr>
          <w:lang w:eastAsia="zh-CN"/>
        </w:rPr>
      </w:pPr>
      <w:r w:rsidRPr="00C71569">
        <w:rPr>
          <w:lang w:eastAsia="zh-CN"/>
        </w:rPr>
        <w:t>(4) the final phase offset</w:t>
      </w:r>
      <w:r>
        <w:rPr>
          <w:lang w:eastAsia="zh-CN"/>
        </w:rPr>
        <w:t>.</w:t>
      </w:r>
    </w:p>
    <w:p w14:paraId="13F4E2F1" w14:textId="77777777" w:rsidR="002F7E98" w:rsidRDefault="002F7E98" w:rsidP="002F7E98">
      <w:pPr>
        <w:rPr>
          <w:lang w:eastAsia="zh-CN"/>
        </w:rPr>
      </w:pPr>
      <w:r>
        <w:rPr>
          <w:lang w:eastAsia="zh-CN"/>
        </w:rPr>
        <w:t>H</w:t>
      </w:r>
      <w:r w:rsidRPr="00C71569">
        <w:rPr>
          <w:lang w:eastAsia="zh-CN"/>
        </w:rPr>
        <w:t>aving created the entire frame of quantized residual, the decoder concludes its operation with LPC synthesis filter and memory updates.</w:t>
      </w:r>
    </w:p>
    <w:p w14:paraId="34B2F5AB" w14:textId="77777777" w:rsidR="002F7E98" w:rsidRDefault="00B16E02" w:rsidP="002F7E98">
      <w:pPr>
        <w:pStyle w:val="Heading5"/>
        <w:rPr>
          <w:lang w:eastAsia="zh-CN"/>
        </w:rPr>
      </w:pPr>
      <w:bookmarkStart w:id="13" w:name="_Toc394219496"/>
      <w:r>
        <w:rPr>
          <w:lang w:eastAsia="zh-CN"/>
        </w:rPr>
        <w:t>5.2.5.3.2</w:t>
      </w:r>
      <w:r w:rsidR="002F7E98">
        <w:rPr>
          <w:lang w:eastAsia="zh-CN"/>
        </w:rPr>
        <w:tab/>
        <w:t>Amplitude Quantization</w:t>
      </w:r>
      <w:bookmarkEnd w:id="13"/>
    </w:p>
    <w:p w14:paraId="50876ADA" w14:textId="77777777" w:rsidR="002F7E98" w:rsidRDefault="002F7E98" w:rsidP="002F7E98">
      <w:pPr>
        <w:rPr>
          <w:lang w:eastAsia="zh-CN"/>
        </w:rPr>
      </w:pPr>
      <w:r>
        <w:rPr>
          <w:lang w:eastAsia="zh-CN"/>
        </w:rPr>
        <w:t>The DFS amplitude is first normalized by two scaling factors at the encoder – one for the low band and one for the high band. The two resulting scaling factors are vector-quantized in the logarithmic domain and transmitted to the decoder. The normalized spectrum is non-uniformly-downsampled/averaged to transform a variable dimension vector (pitch lag dependent) to a fixed dimension vector. The Equivalent Rectangular Bandwidth (ERB) auditory scale is used for the downsampling/averaging process which helps to model the frequency-dependent frequency resolution of the human auditory system and removes perceptually irrelevant information in the spectra. The downsampled spectrum is split into a low band and high band spectra, each of which is separately quantized. At the decoder, the low and the high band spectra are first reconstructed from the bit-stream transmitted from the encoder. The two spectra are then combined and sent to a non-uniform spectral upsampler. Afterwards, the scaling factors recovered from the bit-stream are used to denormalize the upsampled spectrum to reconstruct the quantized spectrum. Both the scaling factors and the spectra are quantized differentially to ensure minimal bit consumption.</w:t>
      </w:r>
    </w:p>
    <w:p w14:paraId="761AFCD7" w14:textId="77777777" w:rsidR="002F7E98" w:rsidRDefault="00B16E02" w:rsidP="002F7E98">
      <w:pPr>
        <w:pStyle w:val="Heading5"/>
        <w:rPr>
          <w:lang w:eastAsia="zh-CN"/>
        </w:rPr>
      </w:pPr>
      <w:bookmarkStart w:id="14" w:name="_Toc394219497"/>
      <w:r>
        <w:rPr>
          <w:lang w:eastAsia="zh-CN"/>
        </w:rPr>
        <w:t>5.2.5.3.3</w:t>
      </w:r>
      <w:r w:rsidR="002F7E98">
        <w:rPr>
          <w:lang w:eastAsia="zh-CN"/>
        </w:rPr>
        <w:tab/>
        <w:t>Phase Quantization</w:t>
      </w:r>
      <w:bookmarkEnd w:id="14"/>
    </w:p>
    <w:p w14:paraId="0462C789" w14:textId="77777777" w:rsidR="002F7E98" w:rsidRDefault="002F7E98" w:rsidP="002F7E98">
      <w:pPr>
        <w:rPr>
          <w:lang w:eastAsia="zh-CN"/>
        </w:rPr>
      </w:pPr>
      <w:r>
        <w:rPr>
          <w:lang w:eastAsia="zh-CN"/>
        </w:rPr>
        <w:t>The phase spectrum of the current PPP can be readily derived by combining the phase spectrum of the previous PPP and the contributions from a simplified pitch contour derived from the previous and current frame pitch lags. Finally, the number of samples needed to align the pitch pulse of the quantized PPP with that of the original residual signal is computed and sent to the decoder. This helps with closed loop pitch search in the subsequent ACELP frame.</w:t>
      </w:r>
    </w:p>
    <w:p w14:paraId="5C8D76F5" w14:textId="77777777" w:rsidR="002F7E98" w:rsidRDefault="00B16E02" w:rsidP="002F7E98">
      <w:pPr>
        <w:pStyle w:val="Heading4"/>
        <w:rPr>
          <w:lang w:eastAsia="zh-CN"/>
        </w:rPr>
      </w:pPr>
      <w:bookmarkStart w:id="15" w:name="_Toc394219498"/>
      <w:r>
        <w:rPr>
          <w:lang w:eastAsia="zh-CN"/>
        </w:rPr>
        <w:t>5.2.5.4</w:t>
      </w:r>
      <w:r w:rsidR="002F7E98">
        <w:rPr>
          <w:lang w:eastAsia="zh-CN"/>
        </w:rPr>
        <w:tab/>
        <w:t>Noise-Excited-Linear-Prediction (NELP) Encoding</w:t>
      </w:r>
      <w:bookmarkEnd w:id="15"/>
    </w:p>
    <w:p w14:paraId="3A198AF1" w14:textId="77777777" w:rsidR="002F7E98" w:rsidRDefault="002F7E98" w:rsidP="002F7E98">
      <w:pPr>
        <w:rPr>
          <w:lang w:eastAsia="zh-CN"/>
        </w:rPr>
      </w:pPr>
      <w:r>
        <w:rPr>
          <w:lang w:eastAsia="zh-CN"/>
        </w:rPr>
        <w:t>The objective of NELP coding is to accurately capture unvoiced segments of speech using a minimal number of bits per frame. Front-end processing including LPC analysis is same for this scheme. The LSP quantization scheme for the NELP mode is the same as that of the Unvoiced Coding (UC) mode. The resulting residual signal is then divided into smaller sub-frames whose gains are computed and quantized. The quantized gains are applied to a randomly generated sparse excitation which is then shaped by a set of bandpass filters. The spectral characteristics of the shaped excitation are analyzed and compared to the spectral characteristics of the original residual signal. Based on this analysis, a filter is chosen to further shape the spectral characteristics of the excitation to achieve optimal performance.</w:t>
      </w:r>
    </w:p>
    <w:p w14:paraId="00F415A6" w14:textId="77777777" w:rsidR="002F7E98" w:rsidRDefault="00B16E02" w:rsidP="002F7E98">
      <w:pPr>
        <w:pStyle w:val="Heading4"/>
        <w:rPr>
          <w:lang w:eastAsia="zh-CN"/>
        </w:rPr>
      </w:pPr>
      <w:bookmarkStart w:id="16" w:name="_Toc394219499"/>
      <w:r>
        <w:rPr>
          <w:lang w:eastAsia="zh-CN"/>
        </w:rPr>
        <w:t>5.2.5.5</w:t>
      </w:r>
      <w:r w:rsidR="002F7E98">
        <w:rPr>
          <w:lang w:eastAsia="zh-CN"/>
        </w:rPr>
        <w:tab/>
        <w:t>Average Data Rate (ADR) Control for the EVS VBR mode</w:t>
      </w:r>
      <w:bookmarkEnd w:id="16"/>
    </w:p>
    <w:p w14:paraId="2EEF2978" w14:textId="77777777" w:rsidR="002F7E98" w:rsidRDefault="002F7E98" w:rsidP="002F7E98">
      <w:pPr>
        <w:rPr>
          <w:lang w:eastAsia="zh-CN"/>
        </w:rPr>
      </w:pPr>
      <w:r>
        <w:rPr>
          <w:lang w:eastAsia="zh-CN"/>
        </w:rPr>
        <w:t>This section describes an ADR control mechanism which ensures the compliance of ADR requirements under a wide variety of language and noise type mix. The average rate control is done by a combination of threshold changes and the change of the high rate and low rate frame selection pattern. A set of thresholds referred to as bump-up thresholds play a key role in the rate control algorithm. When coding PPP frames, the encoder runs a set of checks to verify whether the given frame is suited for PPP mode of coding. If the set of checks fail the PPP coding module decides the given frame is not suitable for PPP coding and the frame is coded as a high rate frame (H-frame). This rejection is referred to as a “bump-up”. There are two types of bump-ups used in the PPP coding module.</w:t>
      </w:r>
    </w:p>
    <w:p w14:paraId="2816A1DC" w14:textId="77777777" w:rsidR="002F7E98" w:rsidRDefault="002F7E98" w:rsidP="002F7E98">
      <w:pPr>
        <w:pStyle w:val="B1"/>
        <w:rPr>
          <w:lang w:eastAsia="zh-CN"/>
        </w:rPr>
      </w:pPr>
      <w:r>
        <w:rPr>
          <w:lang w:eastAsia="zh-CN"/>
        </w:rPr>
        <w:lastRenderedPageBreak/>
        <w:t>1.</w:t>
      </w:r>
      <w:r>
        <w:rPr>
          <w:lang w:eastAsia="zh-CN"/>
        </w:rPr>
        <w:tab/>
        <w:t>Open loop bump-ups: Bump-up is performed before the prototype pitch period wave form is coded. For example if the pitch lag difference  between the current and previous frame is more than a certain threshold, the PPP coding module decides that the current frame is not suitable for PPP coding.</w:t>
      </w:r>
    </w:p>
    <w:p w14:paraId="074C3BEC" w14:textId="77777777" w:rsidR="002F7E98" w:rsidRDefault="002F7E98" w:rsidP="002F7E98">
      <w:pPr>
        <w:pStyle w:val="B1"/>
        <w:rPr>
          <w:lang w:eastAsia="zh-CN"/>
        </w:rPr>
      </w:pPr>
      <w:r>
        <w:rPr>
          <w:lang w:eastAsia="zh-CN"/>
        </w:rPr>
        <w:t>2.</w:t>
      </w:r>
      <w:r>
        <w:rPr>
          <w:lang w:eastAsia="zh-CN"/>
        </w:rPr>
        <w:tab/>
        <w:t>Closed-loop bump-ups: This is done after the prototype pitch period waveform is coded. For example if the energy ratio of the prototype pitch waveform before and after the quantization is not within a certain set of thresholds, the PPP coding module abandons the PPP mode of coding and subsequently that frame is coded using high rate coding. In general the close loop bump-ups make sure the PPP coding is in good quality.</w:t>
      </w:r>
    </w:p>
    <w:p w14:paraId="12A3710A" w14:textId="77777777" w:rsidR="002F7E98" w:rsidRDefault="002F7E98" w:rsidP="002F7E98">
      <w:pPr>
        <w:rPr>
          <w:lang w:eastAsia="zh-CN"/>
        </w:rPr>
      </w:pPr>
      <w:r w:rsidRPr="00783008">
        <w:rPr>
          <w:lang w:eastAsia="zh-CN"/>
        </w:rPr>
        <w:t>The PPP coding module decides the current speech frame as clean speech or noisy speech by comparing the current frame’s SNR against a threshold. This threshold is referred to as the clea</w:t>
      </w:r>
      <w:r>
        <w:rPr>
          <w:lang w:eastAsia="zh-CN"/>
        </w:rPr>
        <w:t>n and noisy speech threshold (</w:t>
      </w:r>
      <w:r w:rsidRPr="005439CA">
        <w:rPr>
          <w:position w:val="-4"/>
          <w:lang w:eastAsia="zh-CN"/>
        </w:rPr>
        <w:object w:dxaOrig="340" w:dyaOrig="220" w14:anchorId="30EB19F6">
          <v:shape id="_x0000_i1035" type="#_x0000_t75" style="width:16.9pt;height:10.9pt" o:ole="">
            <v:imagedata r:id="rId27" o:title=""/>
          </v:shape>
          <o:OLEObject Type="Embed" ProgID="Equation.3" ShapeID="_x0000_i1035" DrawAspect="Content" ObjectID="_1783088892" r:id="rId28"/>
        </w:object>
      </w:r>
      <w:r w:rsidRPr="00783008">
        <w:rPr>
          <w:lang w:eastAsia="zh-CN"/>
        </w:rPr>
        <w:t>) which is localized to the PPP coding module. If the SNR of t</w:t>
      </w:r>
      <w:r>
        <w:rPr>
          <w:lang w:eastAsia="zh-CN"/>
        </w:rPr>
        <w:t xml:space="preserve">he current frame is more than </w:t>
      </w:r>
      <w:r w:rsidRPr="005439CA">
        <w:rPr>
          <w:position w:val="-4"/>
          <w:lang w:eastAsia="zh-CN"/>
        </w:rPr>
        <w:object w:dxaOrig="340" w:dyaOrig="220" w14:anchorId="464FC084">
          <v:shape id="_x0000_i1036" type="#_x0000_t75" style="width:16.9pt;height:10.9pt" o:ole="">
            <v:imagedata r:id="rId29" o:title=""/>
          </v:shape>
          <o:OLEObject Type="Embed" ProgID="Equation.3" ShapeID="_x0000_i1036" DrawAspect="Content" ObjectID="_1783088893" r:id="rId30"/>
        </w:object>
      </w:r>
      <w:r w:rsidRPr="00783008">
        <w:rPr>
          <w:lang w:eastAsia="zh-CN"/>
        </w:rPr>
        <w:t xml:space="preserve"> then the current frame is classified as a clean speech frame or as a noisy speech frame otherwise.  For each of the two cases (clean and noisy) there are two sets of bump up thresholds, resulting four sets of bump up thresholds collectively. For clean speech the two bump up threshold sets consist of a strict set </w:t>
      </w:r>
      <w:r w:rsidRPr="0086057B">
        <w:rPr>
          <w:position w:val="-6"/>
          <w:lang w:eastAsia="zh-CN"/>
        </w:rPr>
        <w:object w:dxaOrig="440" w:dyaOrig="240" w14:anchorId="7C997319">
          <v:shape id="_x0000_i1037" type="#_x0000_t75" style="width:22.15pt;height:12pt" o:ole="">
            <v:imagedata r:id="rId31" o:title=""/>
          </v:shape>
          <o:OLEObject Type="Embed" ProgID="Equation.3" ShapeID="_x0000_i1037" DrawAspect="Content" ObjectID="_1783088894" r:id="rId32"/>
        </w:object>
      </w:r>
      <w:r>
        <w:rPr>
          <w:lang w:eastAsia="zh-CN"/>
        </w:rPr>
        <w:t xml:space="preserve"> (</w:t>
      </w:r>
      <w:r w:rsidRPr="00783008">
        <w:rPr>
          <w:lang w:eastAsia="zh-CN"/>
        </w:rPr>
        <w:t xml:space="preserve">a strict set of bump up thresholds </w:t>
      </w:r>
      <w:r>
        <w:rPr>
          <w:lang w:eastAsia="zh-CN"/>
        </w:rPr>
        <w:t xml:space="preserve">resulting more bump ups) and a relaxed set </w:t>
      </w:r>
      <w:r w:rsidRPr="0086057B">
        <w:rPr>
          <w:position w:val="-6"/>
          <w:lang w:eastAsia="zh-CN"/>
        </w:rPr>
        <w:object w:dxaOrig="460" w:dyaOrig="240" w14:anchorId="25E17C8C">
          <v:shape id="_x0000_i1038" type="#_x0000_t75" style="width:22.9pt;height:12pt" o:ole="">
            <v:imagedata r:id="rId33" o:title=""/>
          </v:shape>
          <o:OLEObject Type="Embed" ProgID="Equation.3" ShapeID="_x0000_i1038" DrawAspect="Content" ObjectID="_1783088895" r:id="rId34"/>
        </w:object>
      </w:r>
      <w:r w:rsidRPr="00783008">
        <w:rPr>
          <w:lang w:eastAsia="zh-CN"/>
        </w:rPr>
        <w:t>(a relaxed set of bump up thresholds resulting less bump ups). Similarly there are two similar bump up threshold sets availab</w:t>
      </w:r>
      <w:r>
        <w:rPr>
          <w:lang w:eastAsia="zh-CN"/>
        </w:rPr>
        <w:t xml:space="preserve">le for noisy speech </w:t>
      </w:r>
      <w:r w:rsidRPr="0086057B">
        <w:rPr>
          <w:position w:val="-6"/>
          <w:lang w:eastAsia="zh-CN"/>
        </w:rPr>
        <w:object w:dxaOrig="360" w:dyaOrig="240" w14:anchorId="5673C114">
          <v:shape id="_x0000_i1039" type="#_x0000_t75" style="width:18pt;height:12pt" o:ole="">
            <v:imagedata r:id="rId35" o:title=""/>
          </v:shape>
          <o:OLEObject Type="Embed" ProgID="Equation.3" ShapeID="_x0000_i1039" DrawAspect="Content" ObjectID="_1783088896" r:id="rId36"/>
        </w:object>
      </w:r>
      <w:r>
        <w:rPr>
          <w:lang w:eastAsia="zh-CN"/>
        </w:rPr>
        <w:t xml:space="preserve"> and </w:t>
      </w:r>
      <w:r w:rsidRPr="0086057B">
        <w:rPr>
          <w:position w:val="-6"/>
          <w:lang w:eastAsia="zh-CN"/>
        </w:rPr>
        <w:object w:dxaOrig="380" w:dyaOrig="240" w14:anchorId="31C2FB47">
          <v:shape id="_x0000_i1040" type="#_x0000_t75" style="width:19.15pt;height:12pt" o:ole="">
            <v:imagedata r:id="rId37" o:title=""/>
          </v:shape>
          <o:OLEObject Type="Embed" ProgID="Equation.3" ShapeID="_x0000_i1040" DrawAspect="Content" ObjectID="_1783088897" r:id="rId38"/>
        </w:object>
      </w:r>
      <w:r w:rsidRPr="00783008">
        <w:rPr>
          <w:lang w:eastAsia="zh-CN"/>
        </w:rPr>
        <w:t>.  Clean speech bump up threshold sets are more stricter compared to corresponding noisy speec</w:t>
      </w:r>
      <w:r>
        <w:rPr>
          <w:lang w:eastAsia="zh-CN"/>
        </w:rPr>
        <w:t>h bump up threshold sets (</w:t>
      </w:r>
      <w:r w:rsidRPr="0086057B">
        <w:rPr>
          <w:position w:val="-6"/>
          <w:lang w:eastAsia="zh-CN"/>
        </w:rPr>
        <w:object w:dxaOrig="440" w:dyaOrig="240" w14:anchorId="202E928F">
          <v:shape id="_x0000_i1041" type="#_x0000_t75" style="width:22.15pt;height:12pt" o:ole="">
            <v:imagedata r:id="rId39" o:title=""/>
          </v:shape>
          <o:OLEObject Type="Embed" ProgID="Equation.3" ShapeID="_x0000_i1041" DrawAspect="Content" ObjectID="_1783088898" r:id="rId40"/>
        </w:object>
      </w:r>
      <w:r w:rsidRPr="00783008">
        <w:rPr>
          <w:lang w:eastAsia="zh-CN"/>
        </w:rPr>
        <w:t xml:space="preserve"> creates more bump ups compared to </w:t>
      </w:r>
      <w:r w:rsidRPr="0086057B">
        <w:rPr>
          <w:position w:val="-6"/>
          <w:lang w:eastAsia="zh-CN"/>
        </w:rPr>
        <w:object w:dxaOrig="360" w:dyaOrig="240" w14:anchorId="35B94188">
          <v:shape id="_x0000_i1042" type="#_x0000_t75" style="width:18pt;height:12pt" o:ole="">
            <v:imagedata r:id="rId41" o:title=""/>
          </v:shape>
          <o:OLEObject Type="Embed" ProgID="Equation.3" ShapeID="_x0000_i1042" DrawAspect="Content" ObjectID="_1783088899" r:id="rId42"/>
        </w:object>
      </w:r>
      <w:r>
        <w:rPr>
          <w:lang w:eastAsia="zh-CN"/>
        </w:rPr>
        <w:t xml:space="preserve"> and similarly </w:t>
      </w:r>
      <w:r w:rsidRPr="0086057B">
        <w:rPr>
          <w:position w:val="-6"/>
          <w:lang w:eastAsia="zh-CN"/>
        </w:rPr>
        <w:object w:dxaOrig="460" w:dyaOrig="240" w14:anchorId="1F13C01F">
          <v:shape id="_x0000_i1043" type="#_x0000_t75" style="width:22.9pt;height:12pt" o:ole="">
            <v:imagedata r:id="rId43" o:title=""/>
          </v:shape>
          <o:OLEObject Type="Embed" ProgID="Equation.3" ShapeID="_x0000_i1043" DrawAspect="Content" ObjectID="_1783088900" r:id="rId44"/>
        </w:object>
      </w:r>
      <w:r w:rsidRPr="00783008">
        <w:rPr>
          <w:lang w:eastAsia="zh-CN"/>
        </w:rPr>
        <w:t xml:space="preserve"> create</w:t>
      </w:r>
      <w:r>
        <w:rPr>
          <w:lang w:eastAsia="zh-CN"/>
        </w:rPr>
        <w:t xml:space="preserve">s more bump ups compared to </w:t>
      </w:r>
      <w:r w:rsidRPr="0086057B">
        <w:rPr>
          <w:position w:val="-6"/>
          <w:lang w:eastAsia="zh-CN"/>
        </w:rPr>
        <w:object w:dxaOrig="400" w:dyaOrig="240" w14:anchorId="53BE2433">
          <v:shape id="_x0000_i1044" type="#_x0000_t75" style="width:19.9pt;height:12pt" o:ole="">
            <v:imagedata r:id="rId45" o:title=""/>
          </v:shape>
          <o:OLEObject Type="Embed" ProgID="Equation.3" ShapeID="_x0000_i1044" DrawAspect="Content" ObjectID="_1783088901" r:id="rId46"/>
        </w:object>
      </w:r>
      <w:r w:rsidRPr="00783008">
        <w:rPr>
          <w:lang w:eastAsia="zh-CN"/>
        </w:rPr>
        <w:t>).</w:t>
      </w:r>
    </w:p>
    <w:p w14:paraId="2334537B" w14:textId="77777777" w:rsidR="002F7E98" w:rsidRDefault="002F7E98" w:rsidP="002F7E98">
      <w:pPr>
        <w:rPr>
          <w:lang w:eastAsia="zh-CN"/>
        </w:rPr>
      </w:pPr>
      <w:r w:rsidRPr="00AE247C">
        <w:rPr>
          <w:position w:val="-10"/>
          <w:lang w:eastAsia="zh-CN"/>
        </w:rPr>
        <w:object w:dxaOrig="139" w:dyaOrig="139" w14:anchorId="407FA88C">
          <v:shape id="_x0000_i1045" type="#_x0000_t75" style="width:7.15pt;height:7.15pt" o:ole="">
            <v:imagedata r:id="rId47" o:title=""/>
          </v:shape>
          <o:OLEObject Type="Embed" ProgID="Equation.3" ShapeID="_x0000_i1045" DrawAspect="Content" ObjectID="_1783088902" r:id="rId48"/>
        </w:object>
      </w:r>
    </w:p>
    <w:p w14:paraId="2973526A" w14:textId="77777777" w:rsidR="002F7E98" w:rsidRDefault="002F7E98" w:rsidP="002F7E98">
      <w:pPr>
        <w:rPr>
          <w:lang w:eastAsia="zh-CN"/>
        </w:rPr>
      </w:pPr>
      <w:r w:rsidRPr="00783008">
        <w:rPr>
          <w:lang w:eastAsia="zh-CN"/>
        </w:rPr>
        <w:t>ADR Control mechanism is introduced based on multiple steps depending on long term ADR, short term ADR (ADR during last 600</w:t>
      </w:r>
      <w:r>
        <w:rPr>
          <w:lang w:eastAsia="zh-CN"/>
        </w:rPr>
        <w:t xml:space="preserve"> </w:t>
      </w:r>
      <w:r w:rsidRPr="00783008">
        <w:rPr>
          <w:lang w:eastAsia="zh-CN"/>
        </w:rPr>
        <w:t>frames) and the target rate. Following rate control mechanisms are picked based on the long term and short term average rates to achieve the desired average rate.</w:t>
      </w:r>
    </w:p>
    <w:p w14:paraId="482D7B98" w14:textId="77777777" w:rsidR="002F7E98" w:rsidRDefault="002F7E98" w:rsidP="002F7E98">
      <w:pPr>
        <w:pStyle w:val="B1"/>
        <w:rPr>
          <w:lang w:eastAsia="zh-CN"/>
        </w:rPr>
      </w:pPr>
      <w:r>
        <w:rPr>
          <w:lang w:eastAsia="zh-CN"/>
        </w:rPr>
        <w:t>a.</w:t>
      </w:r>
      <w:r>
        <w:rPr>
          <w:lang w:eastAsia="zh-CN"/>
        </w:rPr>
        <w:tab/>
        <w:t>Change the threshold (</w:t>
      </w:r>
      <w:r w:rsidRPr="0086057B">
        <w:rPr>
          <w:position w:val="-4"/>
          <w:lang w:eastAsia="zh-CN"/>
        </w:rPr>
        <w:object w:dxaOrig="340" w:dyaOrig="220" w14:anchorId="7C71CB89">
          <v:shape id="_x0000_i1046" type="#_x0000_t75" style="width:16.9pt;height:10.9pt" o:ole="">
            <v:imagedata r:id="rId49" o:title=""/>
          </v:shape>
          <o:OLEObject Type="Embed" ProgID="Equation.3" ShapeID="_x0000_i1046" DrawAspect="Content" ObjectID="_1783088903" r:id="rId50"/>
        </w:object>
      </w:r>
      <w:r>
        <w:rPr>
          <w:lang w:eastAsia="zh-CN"/>
        </w:rPr>
        <w:t xml:space="preserve">) which classifies the speech as clean or noisy. Increasing </w:t>
      </w:r>
      <w:r w:rsidRPr="0086057B">
        <w:rPr>
          <w:position w:val="-4"/>
          <w:lang w:eastAsia="zh-CN"/>
        </w:rPr>
        <w:object w:dxaOrig="340" w:dyaOrig="220" w14:anchorId="349A4E51">
          <v:shape id="_x0000_i1047" type="#_x0000_t75" style="width:16.9pt;height:10.9pt" o:ole="">
            <v:imagedata r:id="rId51" o:title=""/>
          </v:shape>
          <o:OLEObject Type="Embed" ProgID="Equation.3" ShapeID="_x0000_i1047" DrawAspect="Content" ObjectID="_1783088904" r:id="rId52"/>
        </w:object>
      </w:r>
      <w:r>
        <w:rPr>
          <w:lang w:eastAsia="zh-CN"/>
        </w:rPr>
        <w:t xml:space="preserve"> classifies more frames as noisy speech and reduces the number frames classified as clean. At this point </w:t>
      </w:r>
      <w:r w:rsidRPr="0086057B">
        <w:rPr>
          <w:position w:val="-6"/>
          <w:lang w:eastAsia="zh-CN"/>
        </w:rPr>
        <w:object w:dxaOrig="440" w:dyaOrig="240" w14:anchorId="1EBB4388">
          <v:shape id="_x0000_i1048" type="#_x0000_t75" style="width:22.15pt;height:12pt" o:ole="">
            <v:imagedata r:id="rId53" o:title=""/>
          </v:shape>
          <o:OLEObject Type="Embed" ProgID="Equation.3" ShapeID="_x0000_i1048" DrawAspect="Content" ObjectID="_1783088905" r:id="rId54"/>
        </w:object>
      </w:r>
      <w:r>
        <w:rPr>
          <w:lang w:eastAsia="zh-CN"/>
        </w:rPr>
        <w:t xml:space="preserve"> and </w:t>
      </w:r>
      <w:r w:rsidRPr="0086057B">
        <w:rPr>
          <w:position w:val="-6"/>
          <w:lang w:eastAsia="zh-CN"/>
        </w:rPr>
        <w:object w:dxaOrig="360" w:dyaOrig="260" w14:anchorId="111A8489">
          <v:shape id="_x0000_i1049" type="#_x0000_t75" style="width:18pt;height:13.15pt" o:ole="">
            <v:imagedata r:id="rId55" o:title=""/>
          </v:shape>
          <o:OLEObject Type="Embed" ProgID="Equation.3" ShapeID="_x0000_i1049" DrawAspect="Content" ObjectID="_1783088906" r:id="rId56"/>
        </w:object>
      </w:r>
      <w:r>
        <w:rPr>
          <w:lang w:eastAsia="zh-CN"/>
        </w:rPr>
        <w:t xml:space="preserve"> threshold sets are used for bump ups. However by classifying more frames as noisy speech, more frames will use the threshold set </w:t>
      </w:r>
      <w:r w:rsidRPr="0086057B">
        <w:rPr>
          <w:position w:val="-6"/>
          <w:lang w:eastAsia="zh-CN"/>
        </w:rPr>
        <w:object w:dxaOrig="360" w:dyaOrig="260" w14:anchorId="415B443A">
          <v:shape id="_x0000_i1050" type="#_x0000_t75" style="width:18pt;height:13.15pt" o:ole="">
            <v:imagedata r:id="rId57" o:title=""/>
          </v:shape>
          <o:OLEObject Type="Embed" ProgID="Equation.3" ShapeID="_x0000_i1050" DrawAspect="Content" ObjectID="_1783088907" r:id="rId58"/>
        </w:object>
      </w:r>
      <w:r>
        <w:rPr>
          <w:lang w:eastAsia="zh-CN"/>
        </w:rPr>
        <w:t xml:space="preserve"> thus lesser number of bump ups will occur.</w:t>
      </w:r>
    </w:p>
    <w:p w14:paraId="13EB5891" w14:textId="77777777" w:rsidR="002F7E98" w:rsidRDefault="002F7E98" w:rsidP="002F7E98">
      <w:pPr>
        <w:pStyle w:val="B1"/>
        <w:rPr>
          <w:lang w:eastAsia="zh-CN"/>
        </w:rPr>
      </w:pPr>
      <w:r>
        <w:rPr>
          <w:lang w:eastAsia="zh-CN"/>
        </w:rPr>
        <w:t>b.</w:t>
      </w:r>
      <w:r>
        <w:rPr>
          <w:lang w:eastAsia="zh-CN"/>
        </w:rPr>
        <w:tab/>
        <w:t>Use a low rate (L) and high rate (H) frame pattern which generates more low rate frames. For example we can set the default pattern to LHH and change the pattern to LLH to obtain more L frames, which reduces the ADR.</w:t>
      </w:r>
    </w:p>
    <w:p w14:paraId="46B1627B" w14:textId="77777777" w:rsidR="002F7E98" w:rsidRDefault="002F7E98" w:rsidP="002F7E98">
      <w:pPr>
        <w:pStyle w:val="B1"/>
        <w:rPr>
          <w:lang w:eastAsia="zh-CN"/>
        </w:rPr>
      </w:pPr>
      <w:r>
        <w:rPr>
          <w:lang w:eastAsia="zh-CN"/>
        </w:rPr>
        <w:t>c.</w:t>
      </w:r>
      <w:r>
        <w:rPr>
          <w:lang w:eastAsia="zh-CN"/>
        </w:rPr>
        <w:tab/>
        <w:t xml:space="preserve">Use relaxed PPP bump up threshold sets ( </w:t>
      </w:r>
      <w:r w:rsidRPr="005439CA">
        <w:rPr>
          <w:position w:val="-6"/>
          <w:lang w:eastAsia="zh-CN"/>
        </w:rPr>
        <w:object w:dxaOrig="460" w:dyaOrig="240" w14:anchorId="65553158">
          <v:shape id="_x0000_i1051" type="#_x0000_t75" style="width:22.9pt;height:12pt" o:ole="">
            <v:imagedata r:id="rId59" o:title=""/>
          </v:shape>
          <o:OLEObject Type="Embed" ProgID="Equation.3" ShapeID="_x0000_i1051" DrawAspect="Content" ObjectID="_1783088908" r:id="rId60"/>
        </w:object>
      </w:r>
      <w:r>
        <w:rPr>
          <w:lang w:eastAsia="zh-CN"/>
        </w:rPr>
        <w:t xml:space="preserve"> and </w:t>
      </w:r>
      <w:r w:rsidRPr="005439CA">
        <w:rPr>
          <w:position w:val="-6"/>
          <w:lang w:eastAsia="zh-CN"/>
        </w:rPr>
        <w:object w:dxaOrig="400" w:dyaOrig="240" w14:anchorId="1052F9BA">
          <v:shape id="_x0000_i1052" type="#_x0000_t75" style="width:19.9pt;height:12pt" o:ole="">
            <v:imagedata r:id="rId61" o:title=""/>
          </v:shape>
          <o:OLEObject Type="Embed" ProgID="Equation.3" ShapeID="_x0000_i1052" DrawAspect="Content" ObjectID="_1783088909" r:id="rId62"/>
        </w:object>
      </w:r>
      <w:r>
        <w:rPr>
          <w:lang w:eastAsia="zh-CN"/>
        </w:rPr>
        <w:t>) for both clean and noisy speech. This reduces the number of bump ups thus more L frames are generated. In item (a) we increased the threshold (</w:t>
      </w:r>
      <w:r w:rsidRPr="005439CA">
        <w:rPr>
          <w:position w:val="-4"/>
          <w:lang w:eastAsia="zh-CN"/>
        </w:rPr>
        <w:object w:dxaOrig="340" w:dyaOrig="220" w14:anchorId="5A43189B">
          <v:shape id="_x0000_i1053" type="#_x0000_t75" style="width:16.9pt;height:10.9pt" o:ole="">
            <v:imagedata r:id="rId63" o:title=""/>
          </v:shape>
          <o:OLEObject Type="Embed" ProgID="Equation.3" ShapeID="_x0000_i1053" DrawAspect="Content" ObjectID="_1783088910" r:id="rId64"/>
        </w:object>
      </w:r>
      <w:r>
        <w:rPr>
          <w:lang w:eastAsia="zh-CN"/>
        </w:rPr>
        <w:t xml:space="preserve">) which classifies the speech frames as clean or noisy without relaxing the corresponding PPP bump up thresholds (used </w:t>
      </w:r>
      <w:r w:rsidRPr="005439CA">
        <w:rPr>
          <w:position w:val="-6"/>
          <w:lang w:eastAsia="zh-CN"/>
        </w:rPr>
        <w:object w:dxaOrig="440" w:dyaOrig="240" w14:anchorId="5B13C973">
          <v:shape id="_x0000_i1054" type="#_x0000_t75" style="width:22.15pt;height:12pt" o:ole="">
            <v:imagedata r:id="rId65" o:title=""/>
          </v:shape>
          <o:OLEObject Type="Embed" ProgID="Equation.3" ShapeID="_x0000_i1054" DrawAspect="Content" ObjectID="_1783088911" r:id="rId66"/>
        </w:object>
      </w:r>
      <w:r>
        <w:rPr>
          <w:lang w:eastAsia="zh-CN"/>
        </w:rPr>
        <w:t xml:space="preserve"> and </w:t>
      </w:r>
      <w:r w:rsidRPr="005439CA">
        <w:rPr>
          <w:position w:val="-6"/>
          <w:lang w:eastAsia="zh-CN"/>
        </w:rPr>
        <w:object w:dxaOrig="360" w:dyaOrig="240" w14:anchorId="21242422">
          <v:shape id="_x0000_i1055" type="#_x0000_t75" style="width:18pt;height:12pt" o:ole="">
            <v:imagedata r:id="rId67" o:title=""/>
          </v:shape>
          <o:OLEObject Type="Embed" ProgID="Equation.3" ShapeID="_x0000_i1055" DrawAspect="Content" ObjectID="_1783088912" r:id="rId68"/>
        </w:object>
      </w:r>
      <w:r>
        <w:rPr>
          <w:lang w:eastAsia="zh-CN"/>
        </w:rPr>
        <w:t>).</w:t>
      </w:r>
    </w:p>
    <w:p w14:paraId="1E1BDE2E" w14:textId="77777777" w:rsidR="002F7E98" w:rsidRDefault="002F7E98" w:rsidP="002F7E98">
      <w:pPr>
        <w:pStyle w:val="B1"/>
        <w:rPr>
          <w:lang w:eastAsia="zh-CN"/>
        </w:rPr>
      </w:pPr>
      <w:r>
        <w:rPr>
          <w:lang w:eastAsia="zh-CN"/>
        </w:rPr>
        <w:t>d.</w:t>
      </w:r>
      <w:r>
        <w:rPr>
          <w:lang w:eastAsia="zh-CN"/>
        </w:rPr>
        <w:tab/>
        <w:t>Impact the open loop voicing and un-voicing decisions to reduce the rate by increasing PPP and NELP frames.</w:t>
      </w:r>
    </w:p>
    <w:p w14:paraId="2E2747DB" w14:textId="77777777" w:rsidR="002F7E98" w:rsidRDefault="002F7E98" w:rsidP="002F7E98">
      <w:pPr>
        <w:pStyle w:val="B1"/>
        <w:rPr>
          <w:lang w:eastAsia="zh-CN"/>
        </w:rPr>
      </w:pPr>
      <w:r>
        <w:rPr>
          <w:lang w:eastAsia="zh-CN"/>
        </w:rPr>
        <w:t>e.</w:t>
      </w:r>
      <w:r>
        <w:rPr>
          <w:lang w:eastAsia="zh-CN"/>
        </w:rPr>
        <w:tab/>
        <w:t>Apart from rate reduction mechanisms, the algorithm utilizes a speech quality improvement strategy if the global rate is less than the target rate by a specific margin. To achieve that a percentage of the L frames are sent to H frames to improve the speech quality.</w:t>
      </w:r>
    </w:p>
    <w:p w14:paraId="33FC586D" w14:textId="77777777" w:rsidR="002F7E98" w:rsidRDefault="002F7E98" w:rsidP="002F7E98">
      <w:pPr>
        <w:rPr>
          <w:lang w:eastAsia="zh-CN"/>
        </w:rPr>
      </w:pPr>
      <w:r>
        <w:rPr>
          <w:lang w:eastAsia="zh-CN"/>
        </w:rPr>
        <w:t>The objective of the ADR control algorithm is to keep the average data rate of the VBR mode at 5.9</w:t>
      </w:r>
      <w:r>
        <w:rPr>
          <w:rFonts w:hint="eastAsia"/>
          <w:lang w:eastAsia="zh-CN"/>
        </w:rPr>
        <w:t xml:space="preserve"> </w:t>
      </w:r>
      <w:r>
        <w:rPr>
          <w:lang w:eastAsia="zh-CN"/>
        </w:rPr>
        <w:t>kbps and not to exceed it by 5%. The target rate is set by the algorithm (e.g. 5.9</w:t>
      </w:r>
      <w:r>
        <w:rPr>
          <w:rFonts w:hint="eastAsia"/>
          <w:lang w:eastAsia="zh-CN"/>
        </w:rPr>
        <w:t xml:space="preserve"> </w:t>
      </w:r>
      <w:r>
        <w:rPr>
          <w:lang w:eastAsia="zh-CN"/>
        </w:rPr>
        <w:t xml:space="preserve">kbps) and short term and long term average rates are computed to control different actions given in items (a) through (e) above. </w:t>
      </w:r>
    </w:p>
    <w:p w14:paraId="72D92C74" w14:textId="77777777" w:rsidR="002F7E98" w:rsidRDefault="002F7E98" w:rsidP="002F7E98">
      <w:pPr>
        <w:rPr>
          <w:lang w:eastAsia="zh-CN"/>
        </w:rPr>
      </w:pPr>
      <w:r>
        <w:rPr>
          <w:lang w:eastAsia="zh-CN"/>
        </w:rPr>
        <w:t>The average rate during last N frames or the short term average rate (</w:t>
      </w:r>
      <w:r w:rsidRPr="005B4E79">
        <w:rPr>
          <w:position w:val="-14"/>
        </w:rPr>
        <w:object w:dxaOrig="1340" w:dyaOrig="340" w14:anchorId="028B00A6">
          <v:shape id="_x0000_i1056" type="#_x0000_t75" style="width:67.15pt;height:16.9pt" o:ole="">
            <v:imagedata r:id="rId69" o:title=""/>
          </v:shape>
          <o:OLEObject Type="Embed" ProgID="Equation.3" ShapeID="_x0000_i1056" DrawAspect="Content" ObjectID="_1783088913" r:id="rId70"/>
        </w:object>
      </w:r>
      <w:r>
        <w:rPr>
          <w:lang w:eastAsia="zh-CN"/>
        </w:rPr>
        <w:t xml:space="preserve">  average of last 600 active frames) is used to compute the long term average rate as follows. </w:t>
      </w:r>
      <w:r w:rsidRPr="00D6123E">
        <w:rPr>
          <w:position w:val="-10"/>
          <w:lang w:eastAsia="zh-CN"/>
        </w:rPr>
        <w:object w:dxaOrig="639" w:dyaOrig="279" w14:anchorId="29A4A10B">
          <v:shape id="_x0000_i1057" type="#_x0000_t75" style="width:31.9pt;height:13.9pt" o:ole="">
            <v:imagedata r:id="rId71" o:title=""/>
          </v:shape>
          <o:OLEObject Type="Embed" ProgID="Equation.3" ShapeID="_x0000_i1057" DrawAspect="Content" ObjectID="_1783088914" r:id="rId72"/>
        </w:object>
      </w:r>
      <w:r>
        <w:rPr>
          <w:lang w:eastAsia="zh-CN"/>
        </w:rPr>
        <w:t xml:space="preserve"> is updated after every N active frames. The value </w:t>
      </w:r>
      <w:r w:rsidRPr="0073398D">
        <w:rPr>
          <w:position w:val="-6"/>
        </w:rPr>
        <w:object w:dxaOrig="220" w:dyaOrig="200" w14:anchorId="2BC2FA71">
          <v:shape id="_x0000_i1058" type="#_x0000_t75" style="width:10.9pt;height:10.15pt" o:ole="">
            <v:imagedata r:id="rId73" o:title=""/>
          </v:shape>
          <o:OLEObject Type="Embed" ProgID="Equation.3" ShapeID="_x0000_i1058" DrawAspect="Content" ObjectID="_1783088915" r:id="rId74"/>
        </w:object>
      </w:r>
      <w:r>
        <w:rPr>
          <w:lang w:eastAsia="zh-CN"/>
        </w:rPr>
        <w:t xml:space="preserve"> is selected as 0.98.</w:t>
      </w:r>
    </w:p>
    <w:p w14:paraId="108B5CB3" w14:textId="77777777" w:rsidR="002F7E98" w:rsidRDefault="002F7E98" w:rsidP="002F7E98">
      <w:pPr>
        <w:pStyle w:val="EQ"/>
      </w:pPr>
      <w:r>
        <w:tab/>
      </w:r>
      <w:r w:rsidRPr="0073398D">
        <w:rPr>
          <w:position w:val="-14"/>
        </w:rPr>
        <w:object w:dxaOrig="3660" w:dyaOrig="340" w14:anchorId="720E8A8D">
          <v:shape id="_x0000_i1059" type="#_x0000_t75" style="width:183pt;height:16.9pt" o:ole="">
            <v:imagedata r:id="rId75" o:title=""/>
          </v:shape>
          <o:OLEObject Type="Embed" ProgID="Equation.3" ShapeID="_x0000_i1059" DrawAspect="Content" ObjectID="_1783088916" r:id="rId76"/>
        </w:object>
      </w:r>
      <w:r>
        <w:tab/>
        <w:t>(</w:t>
      </w:r>
      <w:fldSimple w:instr=" SEQ eqn \r663 \* MERGEFORMAT ">
        <w:r>
          <w:t>663</w:t>
        </w:r>
      </w:fldSimple>
      <w:r>
        <w:t>)</w:t>
      </w:r>
    </w:p>
    <w:p w14:paraId="4D6FEA8F" w14:textId="77777777" w:rsidR="002F7E98" w:rsidRDefault="002F7E98" w:rsidP="002F7E98">
      <w:pPr>
        <w:rPr>
          <w:lang w:eastAsia="zh-CN"/>
        </w:rPr>
      </w:pPr>
      <w:r w:rsidRPr="0073398D">
        <w:rPr>
          <w:lang w:eastAsia="zh-CN"/>
        </w:rPr>
        <w:t xml:space="preserve">The rate control is done in multiple steps. If the long term average </w:t>
      </w:r>
      <w:r>
        <w:rPr>
          <w:lang w:eastAsia="zh-CN"/>
        </w:rPr>
        <w:t xml:space="preserve">rate </w:t>
      </w:r>
      <w:r w:rsidRPr="005439CA">
        <w:rPr>
          <w:position w:val="-4"/>
          <w:lang w:eastAsia="zh-CN"/>
        </w:rPr>
        <w:object w:dxaOrig="400" w:dyaOrig="220" w14:anchorId="32E64AB2">
          <v:shape id="_x0000_i1060" type="#_x0000_t75" style="width:19.9pt;height:10.9pt" o:ole="">
            <v:imagedata r:id="rId77" o:title=""/>
          </v:shape>
          <o:OLEObject Type="Embed" ProgID="Equation.3" ShapeID="_x0000_i1060" DrawAspect="Content" ObjectID="_1783088917" r:id="rId78"/>
        </w:object>
      </w:r>
      <w:r w:rsidRPr="0073398D">
        <w:rPr>
          <w:lang w:eastAsia="zh-CN"/>
        </w:rPr>
        <w:t xml:space="preserve"> is larger than the target rate, the clean</w:t>
      </w:r>
      <w:r>
        <w:rPr>
          <w:lang w:eastAsia="zh-CN"/>
        </w:rPr>
        <w:t xml:space="preserve"> and noise decision threshold </w:t>
      </w:r>
      <w:r w:rsidRPr="005439CA">
        <w:rPr>
          <w:position w:val="-4"/>
          <w:lang w:eastAsia="zh-CN"/>
        </w:rPr>
        <w:object w:dxaOrig="340" w:dyaOrig="220" w14:anchorId="47CC51BA">
          <v:shape id="_x0000_i1061" type="#_x0000_t75" style="width:16.9pt;height:10.9pt" o:ole="">
            <v:imagedata r:id="rId79" o:title=""/>
          </v:shape>
          <o:OLEObject Type="Embed" ProgID="Equation.3" ShapeID="_x0000_i1061" DrawAspect="Content" ObjectID="_1783088918" r:id="rId80"/>
        </w:object>
      </w:r>
      <w:r w:rsidRPr="0073398D">
        <w:rPr>
          <w:lang w:eastAsia="zh-CN"/>
        </w:rPr>
        <w:t xml:space="preserve"> (in above (a)) is</w:t>
      </w:r>
      <w:r>
        <w:rPr>
          <w:lang w:eastAsia="zh-CN"/>
        </w:rPr>
        <w:t xml:space="preserve"> increased in steps. If the </w:t>
      </w:r>
      <w:r w:rsidRPr="005439CA">
        <w:rPr>
          <w:position w:val="-4"/>
          <w:lang w:eastAsia="zh-CN"/>
        </w:rPr>
        <w:object w:dxaOrig="400" w:dyaOrig="220" w14:anchorId="046815DB">
          <v:shape id="_x0000_i1062" type="#_x0000_t75" style="width:19.9pt;height:10.9pt" o:ole="">
            <v:imagedata r:id="rId81" o:title=""/>
          </v:shape>
          <o:OLEObject Type="Embed" ProgID="Equation.3" ShapeID="_x0000_i1062" DrawAspect="Content" ObjectID="_1783088919" r:id="rId82"/>
        </w:object>
      </w:r>
      <w:r w:rsidRPr="0073398D">
        <w:rPr>
          <w:lang w:eastAsia="zh-CN"/>
        </w:rPr>
        <w:t xml:space="preserve"> cannot be reduced with the maximum </w:t>
      </w:r>
      <w:r w:rsidRPr="005439CA">
        <w:rPr>
          <w:position w:val="-4"/>
          <w:lang w:eastAsia="zh-CN"/>
        </w:rPr>
        <w:object w:dxaOrig="340" w:dyaOrig="220" w14:anchorId="281B1866">
          <v:shape id="_x0000_i1063" type="#_x0000_t75" style="width:16.9pt;height:10.9pt" o:ole="">
            <v:imagedata r:id="rId83" o:title=""/>
          </v:shape>
          <o:OLEObject Type="Embed" ProgID="Equation.3" ShapeID="_x0000_i1063" DrawAspect="Content" ObjectID="_1783088920" r:id="rId84"/>
        </w:object>
      </w:r>
      <w:r w:rsidRPr="0073398D">
        <w:rPr>
          <w:lang w:eastAsia="zh-CN"/>
        </w:rPr>
        <w:t xml:space="preserve"> value, the encoder will use the LLH pattern to generate more quarter rate PPP frames</w:t>
      </w:r>
      <w:r>
        <w:rPr>
          <w:lang w:eastAsia="zh-CN"/>
        </w:rPr>
        <w:t xml:space="preserve">.  If the </w:t>
      </w:r>
      <w:r w:rsidRPr="005439CA">
        <w:rPr>
          <w:position w:val="-4"/>
          <w:lang w:eastAsia="zh-CN"/>
        </w:rPr>
        <w:object w:dxaOrig="400" w:dyaOrig="240" w14:anchorId="3283D07B">
          <v:shape id="_x0000_i1064" type="#_x0000_t75" style="width:19.9pt;height:12pt" o:ole="">
            <v:imagedata r:id="rId85" o:title=""/>
          </v:shape>
          <o:OLEObject Type="Embed" ProgID="Equation.3" ShapeID="_x0000_i1064" DrawAspect="Content" ObjectID="_1783088921" r:id="rId86"/>
        </w:object>
      </w:r>
      <w:r w:rsidRPr="0073398D">
        <w:rPr>
          <w:lang w:eastAsia="zh-CN"/>
        </w:rPr>
        <w:t xml:space="preserve"> is not reduced below the target rate, bump up thresholds are relaxed (item (c) above). Finally the open loop voiced and unvoiced decisions are relaxed such that the number of PPP and NELP frames will be increased to control the average rate.</w:t>
      </w:r>
    </w:p>
    <w:p w14:paraId="59865E3E" w14:textId="77777777" w:rsidR="002F7E98" w:rsidRDefault="002F7E98" w:rsidP="002F7E98">
      <w:pPr>
        <w:rPr>
          <w:lang w:eastAsia="zh-CN"/>
        </w:rPr>
      </w:pPr>
      <w:r>
        <w:rPr>
          <w:lang w:eastAsia="zh-CN"/>
        </w:rPr>
        <w:t xml:space="preserve">Once the </w:t>
      </w:r>
      <w:r w:rsidRPr="005439CA">
        <w:rPr>
          <w:position w:val="-4"/>
          <w:lang w:eastAsia="zh-CN"/>
        </w:rPr>
        <w:object w:dxaOrig="400" w:dyaOrig="240" w14:anchorId="05E1C6D8">
          <v:shape id="_x0000_i1065" type="#_x0000_t75" style="width:19.9pt;height:12pt" o:ole="">
            <v:imagedata r:id="rId85" o:title=""/>
          </v:shape>
          <o:OLEObject Type="Embed" ProgID="Equation.3" ShapeID="_x0000_i1065" DrawAspect="Content" ObjectID="_1783088922" r:id="rId87"/>
        </w:object>
      </w:r>
      <w:r>
        <w:rPr>
          <w:lang w:eastAsia="zh-CN"/>
        </w:rPr>
        <w:t xml:space="preserve"> is reduced below the target rate, the rate control mechanisms are relaxed gradually. First the open loop decision thresholds are restored to the values before the aggressive rate control. The next step is to revert to the lesser </w:t>
      </w:r>
      <w:r>
        <w:rPr>
          <w:lang w:eastAsia="zh-CN"/>
        </w:rPr>
        <w:lastRenderedPageBreak/>
        <w:t>aggressive bump up thresholds (</w:t>
      </w:r>
      <w:r w:rsidRPr="00EF05A8">
        <w:rPr>
          <w:position w:val="-6"/>
          <w:lang w:eastAsia="zh-CN"/>
        </w:rPr>
        <w:object w:dxaOrig="440" w:dyaOrig="240" w14:anchorId="4195FCDF">
          <v:shape id="_x0000_i1066" type="#_x0000_t75" style="width:22.15pt;height:12pt" o:ole="">
            <v:imagedata r:id="rId88" o:title=""/>
          </v:shape>
          <o:OLEObject Type="Embed" ProgID="Equation.3" ShapeID="_x0000_i1066" DrawAspect="Content" ObjectID="_1783088923" r:id="rId89"/>
        </w:object>
      </w:r>
      <w:r>
        <w:rPr>
          <w:lang w:eastAsia="zh-CN"/>
        </w:rPr>
        <w:t xml:space="preserve">and </w:t>
      </w:r>
      <w:r w:rsidRPr="00EF05A8">
        <w:rPr>
          <w:position w:val="-6"/>
          <w:lang w:eastAsia="zh-CN"/>
        </w:rPr>
        <w:object w:dxaOrig="360" w:dyaOrig="240" w14:anchorId="3212DDE4">
          <v:shape id="_x0000_i1067" type="#_x0000_t75" style="width:18pt;height:12pt" o:ole="">
            <v:imagedata r:id="rId90" o:title=""/>
          </v:shape>
          <o:OLEObject Type="Embed" ProgID="Equation.3" ShapeID="_x0000_i1067" DrawAspect="Content" ObjectID="_1783088924" r:id="rId91"/>
        </w:object>
      </w:r>
      <w:r>
        <w:rPr>
          <w:lang w:eastAsia="zh-CN"/>
        </w:rPr>
        <w:t xml:space="preserve">). If the long term average rate is still well under the target rate, frame selection pattern LLH is reverted back to LHH and then the noise decision threshold </w:t>
      </w:r>
      <w:r w:rsidRPr="005439CA">
        <w:rPr>
          <w:position w:val="-4"/>
          <w:lang w:eastAsia="zh-CN"/>
        </w:rPr>
        <w:object w:dxaOrig="340" w:dyaOrig="220" w14:anchorId="18D7365E">
          <v:shape id="_x0000_i1068" type="#_x0000_t75" style="width:16.9pt;height:10.9pt" o:ole="">
            <v:imagedata r:id="rId92" o:title=""/>
          </v:shape>
          <o:OLEObject Type="Embed" ProgID="Equation.3" ShapeID="_x0000_i1068" DrawAspect="Content" ObjectID="_1783088925" r:id="rId93"/>
        </w:object>
      </w:r>
      <w:r>
        <w:rPr>
          <w:lang w:eastAsia="zh-CN"/>
        </w:rPr>
        <w:t xml:space="preserve"> is gradually reduced to its default value.</w:t>
      </w:r>
    </w:p>
    <w:p w14:paraId="12DA58C0" w14:textId="77777777" w:rsidR="002F7E98" w:rsidRDefault="002F7E98" w:rsidP="002F7E98">
      <w:pPr>
        <w:rPr>
          <w:lang w:eastAsia="zh-CN"/>
        </w:rPr>
      </w:pPr>
      <w:r>
        <w:rPr>
          <w:lang w:eastAsia="zh-CN"/>
        </w:rPr>
        <w:t xml:space="preserve">If the long term average rate </w:t>
      </w:r>
      <w:r w:rsidRPr="00EF05A8">
        <w:rPr>
          <w:position w:val="-4"/>
          <w:lang w:eastAsia="zh-CN"/>
        </w:rPr>
        <w:object w:dxaOrig="400" w:dyaOrig="220" w14:anchorId="134D7304">
          <v:shape id="_x0000_i1069" type="#_x0000_t75" style="width:19.9pt;height:10.9pt" o:ole="">
            <v:imagedata r:id="rId94" o:title=""/>
          </v:shape>
          <o:OLEObject Type="Embed" ProgID="Equation.3" ShapeID="_x0000_i1069" DrawAspect="Content" ObjectID="_1783088926" r:id="rId95"/>
        </w:object>
      </w:r>
      <w:r>
        <w:rPr>
          <w:lang w:eastAsia="zh-CN"/>
        </w:rPr>
        <w:t xml:space="preserve"> is well under control and below a minimum target rate</w:t>
      </w:r>
      <w:r w:rsidRPr="00CD1DFD">
        <w:rPr>
          <w:position w:val="-14"/>
          <w:lang w:eastAsia="zh-CN"/>
        </w:rPr>
        <w:object w:dxaOrig="1180" w:dyaOrig="340" w14:anchorId="1D422324">
          <v:shape id="_x0000_i1070" type="#_x0000_t75" style="width:58.9pt;height:16.9pt" o:ole="">
            <v:imagedata r:id="rId96" o:title=""/>
          </v:shape>
          <o:OLEObject Type="Embed" ProgID="Equation.3" ShapeID="_x0000_i1070" DrawAspect="Content" ObjectID="_1783088927" r:id="rId97"/>
        </w:object>
      </w:r>
      <w:r>
        <w:rPr>
          <w:lang w:eastAsia="zh-CN"/>
        </w:rPr>
        <w:t xml:space="preserve"> speech quality improvement algorithm in (e) is exercised by converting some of the low rate PPP frames (L frames) into  high rate H frames.</w:t>
      </w:r>
    </w:p>
    <w:p w14:paraId="5D8B8AA0" w14:textId="77777777" w:rsidR="002F7E98" w:rsidRDefault="002F7E98" w:rsidP="002F7E98">
      <w:pPr>
        <w:rPr>
          <w:lang w:eastAsia="zh-CN"/>
        </w:rPr>
      </w:pPr>
      <w:r>
        <w:rPr>
          <w:lang w:eastAsia="zh-CN"/>
        </w:rPr>
        <w:t xml:space="preserve">Figure </w:t>
      </w:r>
      <w:r>
        <w:rPr>
          <w:lang w:eastAsia="zh-CN"/>
        </w:rPr>
        <w:fldChar w:fldCharType="begin"/>
      </w:r>
      <w:r>
        <w:rPr>
          <w:lang w:eastAsia="zh-CN"/>
        </w:rPr>
        <w:instrText xml:space="preserve"> SEQ Figure fig_partial_redundency_cwm \* MERGEFORMAT </w:instrText>
      </w:r>
      <w:r>
        <w:rPr>
          <w:lang w:eastAsia="zh-CN"/>
        </w:rPr>
        <w:fldChar w:fldCharType="separate"/>
      </w:r>
      <w:r>
        <w:rPr>
          <w:noProof/>
          <w:lang w:eastAsia="zh-CN"/>
        </w:rPr>
        <w:t>43</w:t>
      </w:r>
      <w:r>
        <w:rPr>
          <w:lang w:eastAsia="zh-CN"/>
        </w:rPr>
        <w:fldChar w:fldCharType="end"/>
      </w:r>
      <w:r>
        <w:rPr>
          <w:lang w:eastAsia="zh-CN"/>
        </w:rPr>
        <w:t xml:space="preserve"> shows the flow chart of the average rate control based on this method. Table </w:t>
      </w:r>
      <w:r>
        <w:rPr>
          <w:lang w:eastAsia="zh-CN"/>
        </w:rPr>
        <w:fldChar w:fldCharType="begin"/>
      </w:r>
      <w:r>
        <w:rPr>
          <w:lang w:eastAsia="zh-CN"/>
        </w:rPr>
        <w:instrText xml:space="preserve"> SEQ Table tab_key_to_vbr_rate_figure \* MERGEFORMAT </w:instrText>
      </w:r>
      <w:r>
        <w:rPr>
          <w:lang w:eastAsia="zh-CN"/>
        </w:rPr>
        <w:fldChar w:fldCharType="separate"/>
      </w:r>
      <w:r>
        <w:rPr>
          <w:noProof/>
          <w:lang w:eastAsia="zh-CN"/>
        </w:rPr>
        <w:t>51</w:t>
      </w:r>
      <w:r>
        <w:rPr>
          <w:lang w:eastAsia="zh-CN"/>
        </w:rPr>
        <w:fldChar w:fldCharType="end"/>
      </w:r>
      <w:r>
        <w:rPr>
          <w:lang w:eastAsia="zh-CN"/>
        </w:rPr>
        <w:t xml:space="preserve"> contains the summary of the terms used in the flowchart in </w:t>
      </w:r>
      <w:r>
        <w:rPr>
          <w:rFonts w:hint="eastAsia"/>
          <w:lang w:eastAsia="zh-CN"/>
        </w:rPr>
        <w:t>f</w:t>
      </w:r>
      <w:r>
        <w:rPr>
          <w:lang w:eastAsia="zh-CN"/>
        </w:rPr>
        <w:t xml:space="preserve">igure </w:t>
      </w:r>
      <w:r>
        <w:rPr>
          <w:lang w:eastAsia="zh-CN"/>
        </w:rPr>
        <w:fldChar w:fldCharType="begin"/>
      </w:r>
      <w:r>
        <w:rPr>
          <w:lang w:eastAsia="zh-CN"/>
        </w:rPr>
        <w:instrText xml:space="preserve"> SEQ Figure fig_partial_redundency_cwm \* MERGEFORMAT </w:instrText>
      </w:r>
      <w:r>
        <w:rPr>
          <w:lang w:eastAsia="zh-CN"/>
        </w:rPr>
        <w:fldChar w:fldCharType="separate"/>
      </w:r>
      <w:r>
        <w:rPr>
          <w:noProof/>
          <w:lang w:eastAsia="zh-CN"/>
        </w:rPr>
        <w:t>43</w:t>
      </w:r>
      <w:r>
        <w:rPr>
          <w:lang w:eastAsia="zh-CN"/>
        </w:rPr>
        <w:fldChar w:fldCharType="end"/>
      </w:r>
      <w:r>
        <w:rPr>
          <w:lang w:eastAsia="zh-CN"/>
        </w:rPr>
        <w:t>.</w:t>
      </w:r>
    </w:p>
    <w:p w14:paraId="4D5203E6" w14:textId="77777777" w:rsidR="002F7E98" w:rsidRPr="009247B7" w:rsidRDefault="002F7E98" w:rsidP="002F7E98">
      <w:pPr>
        <w:pStyle w:val="TH"/>
        <w:rPr>
          <w:rFonts w:hint="eastAsia"/>
          <w:lang w:eastAsia="zh-CN"/>
        </w:rPr>
      </w:pPr>
      <w:r w:rsidRPr="009247B7">
        <w:t xml:space="preserve">Table </w:t>
      </w:r>
      <w:bookmarkStart w:id="17" w:name="fd1_bwe_sub_band_boundaries_tab_trans"/>
      <w:bookmarkStart w:id="18" w:name="tab_key_to_vbr_rate_figure"/>
      <w:r w:rsidRPr="009247B7">
        <w:fldChar w:fldCharType="begin"/>
      </w:r>
      <w:r w:rsidRPr="009247B7">
        <w:instrText xml:space="preserve"> SEQ table </w:instrText>
      </w:r>
      <w:r>
        <w:instrText xml:space="preserve">\r51 </w:instrText>
      </w:r>
      <w:r w:rsidRPr="009247B7">
        <w:instrText xml:space="preserve">\* MERGEFORMAT </w:instrText>
      </w:r>
      <w:r w:rsidRPr="009247B7">
        <w:fldChar w:fldCharType="separate"/>
      </w:r>
      <w:r>
        <w:rPr>
          <w:noProof/>
        </w:rPr>
        <w:t>51</w:t>
      </w:r>
      <w:r w:rsidRPr="009247B7">
        <w:fldChar w:fldCharType="end"/>
      </w:r>
      <w:bookmarkEnd w:id="17"/>
      <w:bookmarkEnd w:id="18"/>
      <w:r w:rsidRPr="009247B7">
        <w:t xml:space="preserve">: </w:t>
      </w:r>
      <w:r w:rsidRPr="0009201E">
        <w:t>Summary of the terms used in the flowchart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7975"/>
      </w:tblGrid>
      <w:tr w:rsidR="002F7E98" w:rsidRPr="009247B7" w14:paraId="14F74724" w14:textId="77777777" w:rsidTr="001A6A2D">
        <w:trPr>
          <w:trHeight w:val="380"/>
          <w:jc w:val="center"/>
        </w:trPr>
        <w:tc>
          <w:tcPr>
            <w:tcW w:w="0" w:type="auto"/>
            <w:shd w:val="clear" w:color="auto" w:fill="D9D9D9"/>
            <w:vAlign w:val="center"/>
          </w:tcPr>
          <w:p w14:paraId="5E6C7E59" w14:textId="77777777" w:rsidR="002F7E98" w:rsidRPr="0009201E" w:rsidRDefault="002F7E98" w:rsidP="001A6A2D">
            <w:pPr>
              <w:keepNext/>
              <w:keepLines/>
              <w:spacing w:after="0"/>
              <w:jc w:val="center"/>
              <w:rPr>
                <w:rFonts w:ascii="Arial" w:hAnsi="Arial"/>
                <w:b/>
                <w:sz w:val="18"/>
              </w:rPr>
            </w:pPr>
            <w:r w:rsidRPr="0009201E">
              <w:rPr>
                <w:rFonts w:ascii="Arial" w:hAnsi="Arial"/>
                <w:b/>
                <w:sz w:val="18"/>
              </w:rPr>
              <w:t>Symbol</w:t>
            </w:r>
          </w:p>
        </w:tc>
        <w:tc>
          <w:tcPr>
            <w:tcW w:w="0" w:type="auto"/>
            <w:shd w:val="clear" w:color="auto" w:fill="D9D9D9"/>
            <w:vAlign w:val="center"/>
          </w:tcPr>
          <w:p w14:paraId="0337F67A" w14:textId="77777777" w:rsidR="002F7E98" w:rsidRPr="0009201E" w:rsidRDefault="002F7E98" w:rsidP="001A6A2D">
            <w:pPr>
              <w:keepNext/>
              <w:keepLines/>
              <w:spacing w:after="0"/>
              <w:jc w:val="center"/>
              <w:rPr>
                <w:rFonts w:ascii="Arial" w:hAnsi="Arial"/>
                <w:b/>
                <w:sz w:val="18"/>
              </w:rPr>
            </w:pPr>
            <w:r>
              <w:rPr>
                <w:rFonts w:ascii="Arial" w:hAnsi="Arial"/>
                <w:b/>
                <w:sz w:val="18"/>
              </w:rPr>
              <w:t>Description</w:t>
            </w:r>
          </w:p>
        </w:tc>
      </w:tr>
      <w:tr w:rsidR="002F7E98" w:rsidRPr="009247B7" w14:paraId="5E85D277" w14:textId="77777777" w:rsidTr="001A6A2D">
        <w:trPr>
          <w:trHeight w:val="380"/>
          <w:jc w:val="center"/>
        </w:trPr>
        <w:tc>
          <w:tcPr>
            <w:tcW w:w="0" w:type="auto"/>
            <w:shd w:val="clear" w:color="auto" w:fill="auto"/>
            <w:vAlign w:val="center"/>
          </w:tcPr>
          <w:p w14:paraId="6D70F8FC" w14:textId="77777777" w:rsidR="002F7E98" w:rsidRPr="00831083" w:rsidRDefault="002F7E98" w:rsidP="001A6A2D">
            <w:pPr>
              <w:pStyle w:val="TAL"/>
              <w:jc w:val="center"/>
            </w:pPr>
            <w:r w:rsidRPr="00831083">
              <w:rPr>
                <w:position w:val="-6"/>
              </w:rPr>
              <w:object w:dxaOrig="880" w:dyaOrig="240" w14:anchorId="0D4AE8E2">
                <v:shape id="_x0000_i1071" type="#_x0000_t75" style="width:43.9pt;height:12pt" o:ole="">
                  <v:imagedata r:id="rId98" o:title=""/>
                </v:shape>
                <o:OLEObject Type="Embed" ProgID="Equation.3" ShapeID="_x0000_i1071" DrawAspect="Content" ObjectID="_1783088928" r:id="rId99"/>
              </w:object>
            </w:r>
          </w:p>
        </w:tc>
        <w:tc>
          <w:tcPr>
            <w:tcW w:w="0" w:type="auto"/>
            <w:shd w:val="clear" w:color="auto" w:fill="auto"/>
            <w:vAlign w:val="center"/>
          </w:tcPr>
          <w:p w14:paraId="220CC247" w14:textId="77777777" w:rsidR="002F7E98" w:rsidRPr="009247B7" w:rsidRDefault="002F7E98" w:rsidP="001A6A2D">
            <w:pPr>
              <w:pStyle w:val="TAC"/>
              <w:rPr>
                <w:rFonts w:hint="eastAsia"/>
                <w:lang w:eastAsia="zh-CN"/>
              </w:rPr>
            </w:pPr>
            <w:r w:rsidRPr="0009201E">
              <w:rPr>
                <w:lang w:eastAsia="zh-CN"/>
              </w:rPr>
              <w:t>Set to 1 if the LLH pattern is used. Set to 0  if LHH pattern is used</w:t>
            </w:r>
          </w:p>
        </w:tc>
      </w:tr>
      <w:tr w:rsidR="002F7E98" w:rsidRPr="009247B7" w14:paraId="26EC3D32" w14:textId="77777777" w:rsidTr="001A6A2D">
        <w:trPr>
          <w:trHeight w:val="380"/>
          <w:jc w:val="center"/>
        </w:trPr>
        <w:tc>
          <w:tcPr>
            <w:tcW w:w="0" w:type="auto"/>
            <w:shd w:val="clear" w:color="auto" w:fill="auto"/>
            <w:vAlign w:val="center"/>
          </w:tcPr>
          <w:p w14:paraId="4EE813AB" w14:textId="77777777" w:rsidR="002F7E98" w:rsidRPr="00831083" w:rsidRDefault="002F7E98" w:rsidP="001A6A2D">
            <w:pPr>
              <w:pStyle w:val="TAL"/>
              <w:jc w:val="center"/>
            </w:pPr>
            <w:r w:rsidRPr="00831083">
              <w:rPr>
                <w:position w:val="-6"/>
              </w:rPr>
              <w:object w:dxaOrig="660" w:dyaOrig="240" w14:anchorId="0DD4E08D">
                <v:shape id="_x0000_i1072" type="#_x0000_t75" style="width:33pt;height:12pt" o:ole="">
                  <v:imagedata r:id="rId100" o:title=""/>
                </v:shape>
                <o:OLEObject Type="Embed" ProgID="Equation.3" ShapeID="_x0000_i1072" DrawAspect="Content" ObjectID="_1783088929" r:id="rId101"/>
              </w:object>
            </w:r>
          </w:p>
        </w:tc>
        <w:tc>
          <w:tcPr>
            <w:tcW w:w="0" w:type="auto"/>
            <w:shd w:val="clear" w:color="auto" w:fill="auto"/>
            <w:vAlign w:val="center"/>
          </w:tcPr>
          <w:p w14:paraId="38476B4D" w14:textId="77777777" w:rsidR="002F7E98" w:rsidRPr="009247B7" w:rsidRDefault="002F7E98" w:rsidP="001A6A2D">
            <w:pPr>
              <w:pStyle w:val="TAC"/>
            </w:pPr>
            <w:r w:rsidRPr="0009201E">
              <w:t>Maximum value for the clean and noisy speech decision threshold</w:t>
            </w:r>
          </w:p>
        </w:tc>
      </w:tr>
      <w:tr w:rsidR="002F7E98" w:rsidRPr="009247B7" w14:paraId="07118A75" w14:textId="77777777" w:rsidTr="001A6A2D">
        <w:trPr>
          <w:trHeight w:val="380"/>
          <w:jc w:val="center"/>
        </w:trPr>
        <w:tc>
          <w:tcPr>
            <w:tcW w:w="0" w:type="auto"/>
            <w:shd w:val="clear" w:color="auto" w:fill="auto"/>
            <w:vAlign w:val="center"/>
          </w:tcPr>
          <w:p w14:paraId="4FF460EF" w14:textId="77777777" w:rsidR="002F7E98" w:rsidRPr="009247B7" w:rsidRDefault="002F7E98" w:rsidP="001A6A2D">
            <w:pPr>
              <w:pStyle w:val="TAC"/>
            </w:pPr>
            <w:r w:rsidRPr="00F119E9">
              <w:rPr>
                <w:position w:val="-10"/>
              </w:rPr>
              <w:object w:dxaOrig="1440" w:dyaOrig="300" w14:anchorId="3AB72869">
                <v:shape id="_x0000_i1073" type="#_x0000_t75" style="width:1in;height:15pt" o:ole="">
                  <v:imagedata r:id="rId102" o:title=""/>
                </v:shape>
                <o:OLEObject Type="Embed" ProgID="Equation.3" ShapeID="_x0000_i1073" DrawAspect="Content" ObjectID="_1783088930" r:id="rId103"/>
              </w:object>
            </w:r>
          </w:p>
        </w:tc>
        <w:tc>
          <w:tcPr>
            <w:tcW w:w="0" w:type="auto"/>
            <w:shd w:val="clear" w:color="auto" w:fill="auto"/>
            <w:vAlign w:val="center"/>
          </w:tcPr>
          <w:p w14:paraId="6D378C62" w14:textId="77777777" w:rsidR="002F7E98" w:rsidRPr="009247B7" w:rsidRDefault="002F7E98" w:rsidP="001A6A2D">
            <w:pPr>
              <w:pStyle w:val="TAC"/>
            </w:pPr>
            <w:r w:rsidRPr="00831083">
              <w:rPr>
                <w:rFonts w:cs="Arial"/>
                <w:color w:val="000000"/>
              </w:rPr>
              <w:t>Set to 1 if the relaxed bump up thresholds is used. Set to 0 otherwise</w:t>
            </w:r>
          </w:p>
        </w:tc>
      </w:tr>
      <w:tr w:rsidR="002F7E98" w:rsidRPr="009247B7" w14:paraId="4470ACDD" w14:textId="77777777" w:rsidTr="001A6A2D">
        <w:trPr>
          <w:trHeight w:val="380"/>
          <w:jc w:val="center"/>
        </w:trPr>
        <w:tc>
          <w:tcPr>
            <w:tcW w:w="0" w:type="auto"/>
            <w:shd w:val="clear" w:color="auto" w:fill="auto"/>
            <w:vAlign w:val="center"/>
          </w:tcPr>
          <w:p w14:paraId="46F971E9" w14:textId="77777777" w:rsidR="002F7E98" w:rsidRPr="009247B7" w:rsidRDefault="002F7E98" w:rsidP="001A6A2D">
            <w:pPr>
              <w:pStyle w:val="TAC"/>
            </w:pPr>
            <w:r w:rsidRPr="00F119E9">
              <w:rPr>
                <w:position w:val="-4"/>
              </w:rPr>
              <w:object w:dxaOrig="380" w:dyaOrig="240" w14:anchorId="1F961DE9">
                <v:shape id="_x0000_i1074" type="#_x0000_t75" style="width:19.15pt;height:12pt" o:ole="">
                  <v:imagedata r:id="rId104" o:title=""/>
                </v:shape>
                <o:OLEObject Type="Embed" ProgID="Equation.3" ShapeID="_x0000_i1074" DrawAspect="Content" ObjectID="_1783088931" r:id="rId105"/>
              </w:object>
            </w:r>
          </w:p>
        </w:tc>
        <w:tc>
          <w:tcPr>
            <w:tcW w:w="0" w:type="auto"/>
            <w:shd w:val="clear" w:color="auto" w:fill="auto"/>
            <w:vAlign w:val="center"/>
          </w:tcPr>
          <w:p w14:paraId="6A93D574" w14:textId="77777777" w:rsidR="002F7E98" w:rsidRPr="009247B7" w:rsidRDefault="002F7E98" w:rsidP="001A6A2D">
            <w:pPr>
              <w:pStyle w:val="TAC"/>
            </w:pPr>
            <w:r w:rsidRPr="00831083">
              <w:rPr>
                <w:rFonts w:cs="Arial"/>
                <w:color w:val="000000"/>
              </w:rPr>
              <w:t>Long term average data rate</w:t>
            </w:r>
          </w:p>
        </w:tc>
      </w:tr>
      <w:tr w:rsidR="002F7E98" w:rsidRPr="009247B7" w14:paraId="0917CF7E" w14:textId="77777777" w:rsidTr="001A6A2D">
        <w:trPr>
          <w:trHeight w:val="380"/>
          <w:jc w:val="center"/>
        </w:trPr>
        <w:tc>
          <w:tcPr>
            <w:tcW w:w="0" w:type="auto"/>
            <w:shd w:val="clear" w:color="auto" w:fill="auto"/>
            <w:vAlign w:val="center"/>
          </w:tcPr>
          <w:p w14:paraId="31A47F71" w14:textId="77777777" w:rsidR="002F7E98" w:rsidRPr="009247B7" w:rsidRDefault="002F7E98" w:rsidP="001A6A2D">
            <w:pPr>
              <w:pStyle w:val="TAC"/>
            </w:pPr>
            <w:r w:rsidRPr="00F119E9">
              <w:rPr>
                <w:position w:val="-8"/>
              </w:rPr>
              <w:object w:dxaOrig="620" w:dyaOrig="279" w14:anchorId="5D063E59">
                <v:shape id="_x0000_i1075" type="#_x0000_t75" style="width:31.15pt;height:13.9pt" o:ole="">
                  <v:imagedata r:id="rId106" o:title=""/>
                </v:shape>
                <o:OLEObject Type="Embed" ProgID="Equation.3" ShapeID="_x0000_i1075" DrawAspect="Content" ObjectID="_1783088932" r:id="rId107"/>
              </w:object>
            </w:r>
          </w:p>
        </w:tc>
        <w:tc>
          <w:tcPr>
            <w:tcW w:w="0" w:type="auto"/>
            <w:shd w:val="clear" w:color="auto" w:fill="auto"/>
            <w:vAlign w:val="center"/>
          </w:tcPr>
          <w:p w14:paraId="0EB9CDC6" w14:textId="77777777" w:rsidR="002F7E98" w:rsidRPr="009247B7" w:rsidRDefault="002F7E98" w:rsidP="001A6A2D">
            <w:pPr>
              <w:pStyle w:val="TAC"/>
            </w:pPr>
            <w:r w:rsidRPr="00831083">
              <w:rPr>
                <w:rFonts w:cs="Arial"/>
                <w:color w:val="000000"/>
              </w:rPr>
              <w:t>Target average date rate</w:t>
            </w:r>
          </w:p>
        </w:tc>
      </w:tr>
      <w:tr w:rsidR="002F7E98" w:rsidRPr="009247B7" w14:paraId="59F46DA7" w14:textId="77777777" w:rsidTr="001A6A2D">
        <w:trPr>
          <w:trHeight w:val="380"/>
          <w:jc w:val="center"/>
        </w:trPr>
        <w:tc>
          <w:tcPr>
            <w:tcW w:w="0" w:type="auto"/>
            <w:shd w:val="clear" w:color="auto" w:fill="auto"/>
            <w:vAlign w:val="center"/>
          </w:tcPr>
          <w:p w14:paraId="717FCED7" w14:textId="77777777" w:rsidR="002F7E98" w:rsidRPr="009247B7" w:rsidRDefault="002F7E98" w:rsidP="001A6A2D">
            <w:pPr>
              <w:pStyle w:val="TAC"/>
            </w:pPr>
            <w:r w:rsidRPr="00F119E9">
              <w:rPr>
                <w:position w:val="-6"/>
              </w:rPr>
              <w:object w:dxaOrig="440" w:dyaOrig="279" w14:anchorId="5392B9D7">
                <v:shape id="_x0000_i1076" type="#_x0000_t75" style="width:22.15pt;height:13.9pt" o:ole="">
                  <v:imagedata r:id="rId108" o:title=""/>
                </v:shape>
                <o:OLEObject Type="Embed" ProgID="Equation.3" ShapeID="_x0000_i1076" DrawAspect="Content" ObjectID="_1783088933" r:id="rId109"/>
              </w:object>
            </w:r>
          </w:p>
        </w:tc>
        <w:tc>
          <w:tcPr>
            <w:tcW w:w="0" w:type="auto"/>
            <w:shd w:val="clear" w:color="auto" w:fill="auto"/>
            <w:vAlign w:val="bottom"/>
          </w:tcPr>
          <w:p w14:paraId="4F2F058A" w14:textId="77777777" w:rsidR="002F7E98" w:rsidRPr="00831083" w:rsidRDefault="002F7E98" w:rsidP="001A6A2D">
            <w:pPr>
              <w:spacing w:after="0"/>
              <w:jc w:val="both"/>
              <w:rPr>
                <w:rFonts w:ascii="Arial" w:hAnsi="Arial" w:cs="Arial"/>
                <w:color w:val="000000"/>
                <w:sz w:val="18"/>
                <w:szCs w:val="18"/>
              </w:rPr>
            </w:pPr>
            <w:r w:rsidRPr="00831083">
              <w:rPr>
                <w:rFonts w:ascii="Arial" w:hAnsi="Arial" w:cs="Arial"/>
                <w:color w:val="000000"/>
                <w:sz w:val="18"/>
                <w:szCs w:val="18"/>
              </w:rPr>
              <w:t>Rate tolerance 1. (e.g. set to 0.1</w:t>
            </w:r>
            <w:r>
              <w:rPr>
                <w:rFonts w:ascii="Arial" w:hAnsi="Arial" w:cs="Arial" w:hint="eastAsia"/>
                <w:color w:val="000000"/>
                <w:sz w:val="18"/>
                <w:szCs w:val="18"/>
                <w:lang w:eastAsia="zh-CN"/>
              </w:rPr>
              <w:t xml:space="preserve"> </w:t>
            </w:r>
            <w:r w:rsidRPr="00831083">
              <w:rPr>
                <w:rFonts w:ascii="Arial" w:hAnsi="Arial" w:cs="Arial"/>
                <w:color w:val="000000"/>
                <w:sz w:val="18"/>
                <w:szCs w:val="18"/>
              </w:rPr>
              <w:t>kbps for a target rate of 6.1</w:t>
            </w:r>
            <w:r>
              <w:rPr>
                <w:rFonts w:ascii="Arial" w:hAnsi="Arial" w:cs="Arial" w:hint="eastAsia"/>
                <w:color w:val="000000"/>
                <w:sz w:val="18"/>
                <w:szCs w:val="18"/>
                <w:lang w:eastAsia="zh-CN"/>
              </w:rPr>
              <w:t xml:space="preserve"> </w:t>
            </w:r>
            <w:r w:rsidRPr="00831083">
              <w:rPr>
                <w:rFonts w:ascii="Arial" w:hAnsi="Arial" w:cs="Arial"/>
                <w:color w:val="000000"/>
                <w:sz w:val="18"/>
                <w:szCs w:val="18"/>
              </w:rPr>
              <w:t>kbps target rate)</w:t>
            </w:r>
          </w:p>
        </w:tc>
      </w:tr>
      <w:tr w:rsidR="002F7E98" w:rsidRPr="009247B7" w14:paraId="0CF6F86E" w14:textId="77777777" w:rsidTr="001A6A2D">
        <w:trPr>
          <w:trHeight w:val="380"/>
          <w:jc w:val="center"/>
        </w:trPr>
        <w:tc>
          <w:tcPr>
            <w:tcW w:w="0" w:type="auto"/>
            <w:shd w:val="clear" w:color="auto" w:fill="auto"/>
            <w:vAlign w:val="center"/>
          </w:tcPr>
          <w:p w14:paraId="111F7670" w14:textId="77777777" w:rsidR="002F7E98" w:rsidRPr="009247B7" w:rsidRDefault="002F7E98" w:rsidP="001A6A2D">
            <w:pPr>
              <w:pStyle w:val="TAC"/>
            </w:pPr>
            <w:r w:rsidRPr="00F119E9">
              <w:rPr>
                <w:position w:val="-6"/>
              </w:rPr>
              <w:object w:dxaOrig="460" w:dyaOrig="279" w14:anchorId="3EF06152">
                <v:shape id="_x0000_i1077" type="#_x0000_t75" style="width:22.9pt;height:13.9pt" o:ole="">
                  <v:imagedata r:id="rId110" o:title=""/>
                </v:shape>
                <o:OLEObject Type="Embed" ProgID="Equation.3" ShapeID="_x0000_i1077" DrawAspect="Content" ObjectID="_1783088934" r:id="rId111"/>
              </w:object>
            </w:r>
          </w:p>
        </w:tc>
        <w:tc>
          <w:tcPr>
            <w:tcW w:w="0" w:type="auto"/>
            <w:shd w:val="clear" w:color="auto" w:fill="auto"/>
            <w:vAlign w:val="center"/>
          </w:tcPr>
          <w:p w14:paraId="7F0F6732" w14:textId="77777777" w:rsidR="002F7E98" w:rsidRPr="009247B7" w:rsidRDefault="002F7E98" w:rsidP="001A6A2D">
            <w:pPr>
              <w:pStyle w:val="TAC"/>
              <w:rPr>
                <w:rFonts w:hint="eastAsia"/>
                <w:lang w:eastAsia="zh-CN"/>
              </w:rPr>
            </w:pPr>
            <w:r w:rsidRPr="00831083">
              <w:rPr>
                <w:rFonts w:cs="Arial"/>
                <w:color w:val="000000"/>
              </w:rPr>
              <w:t>Rate tolerance 1. (e.g. set to 0.05</w:t>
            </w:r>
            <w:r>
              <w:rPr>
                <w:rFonts w:cs="Arial" w:hint="eastAsia"/>
                <w:color w:val="000000"/>
                <w:lang w:eastAsia="zh-CN"/>
              </w:rPr>
              <w:t xml:space="preserve"> </w:t>
            </w:r>
            <w:r w:rsidRPr="00831083">
              <w:rPr>
                <w:rFonts w:cs="Arial"/>
                <w:color w:val="000000"/>
              </w:rPr>
              <w:t>kbps for a target rate of 6.1</w:t>
            </w:r>
            <w:r>
              <w:rPr>
                <w:rFonts w:cs="Arial" w:hint="eastAsia"/>
                <w:color w:val="000000"/>
                <w:lang w:eastAsia="zh-CN"/>
              </w:rPr>
              <w:t xml:space="preserve"> </w:t>
            </w:r>
            <w:r w:rsidRPr="00831083">
              <w:rPr>
                <w:rFonts w:cs="Arial"/>
                <w:color w:val="000000"/>
              </w:rPr>
              <w:t>kbps target rate)</w:t>
            </w:r>
          </w:p>
        </w:tc>
      </w:tr>
      <w:tr w:rsidR="002F7E98" w:rsidRPr="009247B7" w14:paraId="54B63357" w14:textId="77777777" w:rsidTr="001A6A2D">
        <w:trPr>
          <w:trHeight w:val="380"/>
          <w:jc w:val="center"/>
        </w:trPr>
        <w:tc>
          <w:tcPr>
            <w:tcW w:w="0" w:type="auto"/>
            <w:shd w:val="clear" w:color="auto" w:fill="auto"/>
            <w:vAlign w:val="center"/>
          </w:tcPr>
          <w:p w14:paraId="79A552D3" w14:textId="77777777" w:rsidR="002F7E98" w:rsidRPr="009247B7" w:rsidRDefault="002F7E98" w:rsidP="001A6A2D">
            <w:pPr>
              <w:pStyle w:val="TAC"/>
            </w:pPr>
            <w:r w:rsidRPr="00F119E9">
              <w:rPr>
                <w:position w:val="-6"/>
              </w:rPr>
              <w:object w:dxaOrig="400" w:dyaOrig="279" w14:anchorId="26D25611">
                <v:shape id="_x0000_i1078" type="#_x0000_t75" style="width:19.9pt;height:13.9pt" o:ole="">
                  <v:imagedata r:id="rId112" o:title=""/>
                </v:shape>
                <o:OLEObject Type="Embed" ProgID="Equation.3" ShapeID="_x0000_i1078" DrawAspect="Content" ObjectID="_1783088935" r:id="rId113"/>
              </w:object>
            </w:r>
          </w:p>
        </w:tc>
        <w:tc>
          <w:tcPr>
            <w:tcW w:w="0" w:type="auto"/>
            <w:shd w:val="clear" w:color="auto" w:fill="auto"/>
            <w:vAlign w:val="center"/>
          </w:tcPr>
          <w:p w14:paraId="566751B3" w14:textId="77777777" w:rsidR="002F7E98" w:rsidRPr="009247B7" w:rsidRDefault="002F7E98" w:rsidP="001A6A2D">
            <w:pPr>
              <w:pStyle w:val="TAC"/>
              <w:rPr>
                <w:rFonts w:hint="eastAsia"/>
                <w:lang w:eastAsia="zh-CN"/>
              </w:rPr>
            </w:pPr>
            <w:r w:rsidRPr="00831083">
              <w:rPr>
                <w:rFonts w:cs="Arial"/>
                <w:color w:val="000000"/>
              </w:rPr>
              <w:t xml:space="preserve">Set size to increase the </w:t>
            </w:r>
            <w:r w:rsidRPr="00831083">
              <w:rPr>
                <w:position w:val="-4"/>
                <w:lang w:eastAsia="zh-CN"/>
              </w:rPr>
              <w:object w:dxaOrig="340" w:dyaOrig="220" w14:anchorId="6E3C8464">
                <v:shape id="_x0000_i1079" type="#_x0000_t75" style="width:16.9pt;height:10.9pt" o:ole="">
                  <v:imagedata r:id="rId79" o:title=""/>
                </v:shape>
                <o:OLEObject Type="Embed" ProgID="Equation.3" ShapeID="_x0000_i1079" DrawAspect="Content" ObjectID="_1783088936" r:id="rId114"/>
              </w:object>
            </w:r>
            <w:r w:rsidRPr="00831083">
              <w:rPr>
                <w:rFonts w:cs="Arial"/>
                <w:color w:val="000000"/>
              </w:rPr>
              <w:t xml:space="preserve"> ( value for the clean and noisy speech decision threshold)</w:t>
            </w:r>
          </w:p>
        </w:tc>
      </w:tr>
      <w:tr w:rsidR="002F7E98" w:rsidRPr="009247B7" w14:paraId="5D45B1F3" w14:textId="77777777" w:rsidTr="001A6A2D">
        <w:trPr>
          <w:trHeight w:val="380"/>
          <w:jc w:val="center"/>
        </w:trPr>
        <w:tc>
          <w:tcPr>
            <w:tcW w:w="0" w:type="auto"/>
            <w:shd w:val="clear" w:color="auto" w:fill="auto"/>
            <w:vAlign w:val="center"/>
          </w:tcPr>
          <w:p w14:paraId="6CDC7F59" w14:textId="77777777" w:rsidR="002F7E98" w:rsidRPr="009247B7" w:rsidRDefault="002F7E98" w:rsidP="001A6A2D">
            <w:pPr>
              <w:pStyle w:val="TAC"/>
            </w:pPr>
            <w:r w:rsidRPr="00F119E9">
              <w:rPr>
                <w:position w:val="-6"/>
              </w:rPr>
              <w:object w:dxaOrig="420" w:dyaOrig="279" w14:anchorId="22AFF5B4">
                <v:shape id="_x0000_i1080" type="#_x0000_t75" style="width:21pt;height:13.9pt" o:ole="">
                  <v:imagedata r:id="rId115" o:title=""/>
                </v:shape>
                <o:OLEObject Type="Embed" ProgID="Equation.3" ShapeID="_x0000_i1080" DrawAspect="Content" ObjectID="_1783088937" r:id="rId116"/>
              </w:object>
            </w:r>
          </w:p>
        </w:tc>
        <w:tc>
          <w:tcPr>
            <w:tcW w:w="0" w:type="auto"/>
            <w:shd w:val="clear" w:color="auto" w:fill="auto"/>
            <w:vAlign w:val="center"/>
          </w:tcPr>
          <w:p w14:paraId="620E6501" w14:textId="77777777" w:rsidR="002F7E98" w:rsidRPr="009247B7" w:rsidRDefault="002F7E98" w:rsidP="001A6A2D">
            <w:pPr>
              <w:pStyle w:val="TAC"/>
              <w:rPr>
                <w:rFonts w:hint="eastAsia"/>
                <w:lang w:eastAsia="zh-CN"/>
              </w:rPr>
            </w:pPr>
            <w:r w:rsidRPr="00831083">
              <w:rPr>
                <w:rFonts w:cs="Arial"/>
                <w:color w:val="000000"/>
              </w:rPr>
              <w:t xml:space="preserve">Set size to decrease the </w:t>
            </w:r>
            <w:r w:rsidRPr="00831083">
              <w:rPr>
                <w:position w:val="-4"/>
                <w:lang w:eastAsia="zh-CN"/>
              </w:rPr>
              <w:object w:dxaOrig="340" w:dyaOrig="220" w14:anchorId="5371BA27">
                <v:shape id="_x0000_i1081" type="#_x0000_t75" style="width:16.9pt;height:10.9pt" o:ole="">
                  <v:imagedata r:id="rId79" o:title=""/>
                </v:shape>
                <o:OLEObject Type="Embed" ProgID="Equation.3" ShapeID="_x0000_i1081" DrawAspect="Content" ObjectID="_1783088938" r:id="rId117"/>
              </w:object>
            </w:r>
            <w:r w:rsidRPr="00831083">
              <w:rPr>
                <w:rFonts w:cs="Arial"/>
                <w:color w:val="000000"/>
              </w:rPr>
              <w:t xml:space="preserve"> ( value for the clean and noisy speech decision threshold)</w:t>
            </w:r>
          </w:p>
        </w:tc>
      </w:tr>
      <w:tr w:rsidR="002F7E98" w:rsidRPr="009247B7" w14:paraId="39D173A5" w14:textId="77777777" w:rsidTr="001A6A2D">
        <w:trPr>
          <w:trHeight w:val="380"/>
          <w:jc w:val="center"/>
        </w:trPr>
        <w:tc>
          <w:tcPr>
            <w:tcW w:w="0" w:type="auto"/>
            <w:shd w:val="clear" w:color="auto" w:fill="auto"/>
            <w:vAlign w:val="center"/>
          </w:tcPr>
          <w:p w14:paraId="55C8A845" w14:textId="77777777" w:rsidR="002F7E98" w:rsidRPr="009247B7" w:rsidRDefault="002F7E98" w:rsidP="001A6A2D">
            <w:pPr>
              <w:pStyle w:val="TAC"/>
            </w:pPr>
            <w:r w:rsidRPr="00F119E9">
              <w:rPr>
                <w:position w:val="-10"/>
              </w:rPr>
              <w:object w:dxaOrig="900" w:dyaOrig="279" w14:anchorId="4CFF5A1C">
                <v:shape id="_x0000_i1082" type="#_x0000_t75" style="width:45pt;height:13.9pt" o:ole="">
                  <v:imagedata r:id="rId118" o:title=""/>
                </v:shape>
                <o:OLEObject Type="Embed" ProgID="Equation.3" ShapeID="_x0000_i1082" DrawAspect="Content" ObjectID="_1783088939" r:id="rId119"/>
              </w:object>
            </w:r>
          </w:p>
        </w:tc>
        <w:tc>
          <w:tcPr>
            <w:tcW w:w="0" w:type="auto"/>
            <w:shd w:val="clear" w:color="auto" w:fill="auto"/>
            <w:vAlign w:val="center"/>
          </w:tcPr>
          <w:p w14:paraId="0DEC359D" w14:textId="77777777" w:rsidR="002F7E98" w:rsidRPr="009247B7" w:rsidRDefault="002F7E98" w:rsidP="001A6A2D">
            <w:pPr>
              <w:pStyle w:val="TAC"/>
              <w:rPr>
                <w:rFonts w:hint="eastAsia"/>
                <w:lang w:eastAsia="zh-CN"/>
              </w:rPr>
            </w:pPr>
            <w:r w:rsidRPr="00831083">
              <w:rPr>
                <w:rFonts w:cs="Arial"/>
                <w:color w:val="000000"/>
              </w:rPr>
              <w:t>Set to 1 if open loop voicing/unvoicing decisions are changed to have more PPP and NELP frames. Set to 0 otherwise.</w:t>
            </w:r>
          </w:p>
        </w:tc>
      </w:tr>
    </w:tbl>
    <w:p w14:paraId="334E4FD8" w14:textId="77777777" w:rsidR="002F7E98" w:rsidRDefault="002F7E98" w:rsidP="002F7E98">
      <w:pPr>
        <w:rPr>
          <w:lang w:eastAsia="zh-CN"/>
        </w:rPr>
      </w:pPr>
    </w:p>
    <w:p w14:paraId="5E59CF35" w14:textId="77777777" w:rsidR="002F7E98" w:rsidRPr="00F90CC0" w:rsidRDefault="002F7E98" w:rsidP="00B36F60">
      <w:pPr>
        <w:pStyle w:val="TH"/>
        <w:rPr>
          <w:rFonts w:cs="Arial"/>
        </w:rPr>
      </w:pPr>
      <w:r>
        <w:object w:dxaOrig="10035" w:dyaOrig="14709" w14:anchorId="7B30CC3E">
          <v:shape id="_x0000_i1083" type="#_x0000_t75" style="width:411pt;height:602.25pt" o:ole="">
            <v:imagedata r:id="rId120" o:title=""/>
          </v:shape>
          <o:OLEObject Type="Embed" ProgID="Visio.Drawing.11" ShapeID="_x0000_i1083" DrawAspect="Content" ObjectID="_1783088940" r:id="rId121"/>
        </w:object>
      </w:r>
    </w:p>
    <w:p w14:paraId="366F17DF" w14:textId="77777777" w:rsidR="003A3D5B" w:rsidRPr="002F7E98" w:rsidRDefault="002F7E98" w:rsidP="00B16E02">
      <w:pPr>
        <w:pStyle w:val="TF"/>
      </w:pPr>
      <w:bookmarkStart w:id="19" w:name="_Ref394155562"/>
      <w:r w:rsidRPr="00DA2CD1">
        <w:t xml:space="preserve">Figure </w:t>
      </w:r>
      <w:bookmarkStart w:id="20" w:name="fig_partial_redundency_cwm"/>
      <w:r w:rsidRPr="00DA2CD1">
        <w:fldChar w:fldCharType="begin"/>
      </w:r>
      <w:r w:rsidRPr="00DA2CD1">
        <w:instrText xml:space="preserve"> SEQ Figure \* ARABIC </w:instrText>
      </w:r>
      <w:r w:rsidRPr="00DA2CD1">
        <w:fldChar w:fldCharType="separate"/>
      </w:r>
      <w:r>
        <w:rPr>
          <w:noProof/>
        </w:rPr>
        <w:t>43</w:t>
      </w:r>
      <w:r w:rsidRPr="00DA2CD1">
        <w:fldChar w:fldCharType="end"/>
      </w:r>
      <w:bookmarkEnd w:id="19"/>
      <w:bookmarkEnd w:id="20"/>
      <w:r w:rsidRPr="00DA2CD1">
        <w:t>:</w:t>
      </w:r>
      <w:r w:rsidDel="00CD1DFD">
        <w:t xml:space="preserve"> </w:t>
      </w:r>
      <w:r>
        <w:t>Average rate control in Variable Bit-Rate Coding</w:t>
      </w:r>
    </w:p>
    <w:sectPr w:rsidR="003A3D5B" w:rsidRPr="002F7E98" w:rsidSect="00437C79">
      <w:headerReference w:type="default" r:id="rId122"/>
      <w:footerReference w:type="default" r:id="rId123"/>
      <w:footnotePr>
        <w:numRestart w:val="eachSect"/>
      </w:footnotePr>
      <w:pgSz w:w="11907" w:h="16840" w:code="9"/>
      <w:pgMar w:top="1416" w:right="1133" w:bottom="1133" w:left="1133" w:header="850" w:footer="340" w:gutter="0"/>
      <w:pgNumType w:start="213"/>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6891D" w14:textId="77777777" w:rsidR="00F54D97" w:rsidRDefault="00F54D97">
      <w:r>
        <w:separator/>
      </w:r>
    </w:p>
  </w:endnote>
  <w:endnote w:type="continuationSeparator" w:id="0">
    <w:p w14:paraId="1BABA5EC" w14:textId="77777777" w:rsidR="00F54D97" w:rsidRDefault="00F54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A1843" w14:textId="77777777" w:rsidR="003E082E" w:rsidRDefault="008C406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FEAB4E" w14:textId="77777777" w:rsidR="00F54D97" w:rsidRDefault="00F54D97">
      <w:r>
        <w:separator/>
      </w:r>
    </w:p>
  </w:footnote>
  <w:footnote w:type="continuationSeparator" w:id="0">
    <w:p w14:paraId="70C09195" w14:textId="77777777" w:rsidR="00F54D97" w:rsidRDefault="00F54D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2223C" w14:textId="77777777" w:rsidR="003E082E" w:rsidRDefault="008C4068">
    <w:pPr>
      <w:framePr w:h="284" w:hRule="exact" w:wrap="around" w:vAnchor="text" w:hAnchor="margin" w:xAlign="right" w:y="1"/>
      <w:rPr>
        <w:rFonts w:ascii="Arial" w:hAnsi="Arial" w:cs="Arial"/>
        <w:b/>
        <w:sz w:val="18"/>
        <w:szCs w:val="18"/>
      </w:rPr>
    </w:pPr>
    <w:r>
      <w:rPr>
        <w:rFonts w:ascii="Arial" w:hAnsi="Arial" w:cs="Arial"/>
        <w:b/>
        <w:noProof/>
        <w:sz w:val="18"/>
        <w:szCs w:val="18"/>
      </w:rPr>
      <w:t>3GPP TS 26.445 V1</w:t>
    </w:r>
    <w:r w:rsidR="007415F8">
      <w:rPr>
        <w:rFonts w:ascii="Arial" w:hAnsi="Arial" w:cs="Arial"/>
        <w:b/>
        <w:noProof/>
        <w:sz w:val="18"/>
        <w:szCs w:val="18"/>
      </w:rPr>
      <w:t>8</w:t>
    </w:r>
    <w:r>
      <w:rPr>
        <w:rFonts w:ascii="Arial" w:hAnsi="Arial" w:cs="Arial"/>
        <w:b/>
        <w:noProof/>
        <w:sz w:val="18"/>
        <w:szCs w:val="18"/>
      </w:rPr>
      <w:t>.0.0 (202</w:t>
    </w:r>
    <w:r w:rsidR="007415F8">
      <w:rPr>
        <w:rFonts w:ascii="Arial" w:hAnsi="Arial" w:cs="Arial"/>
        <w:b/>
        <w:noProof/>
        <w:sz w:val="18"/>
        <w:szCs w:val="18"/>
      </w:rPr>
      <w:t>4</w:t>
    </w:r>
    <w:r>
      <w:rPr>
        <w:rFonts w:ascii="Arial" w:hAnsi="Arial" w:cs="Arial"/>
        <w:b/>
        <w:noProof/>
        <w:sz w:val="18"/>
        <w:szCs w:val="18"/>
      </w:rPr>
      <w:t>-0</w:t>
    </w:r>
    <w:r w:rsidR="007415F8">
      <w:rPr>
        <w:rFonts w:ascii="Arial" w:hAnsi="Arial" w:cs="Arial"/>
        <w:b/>
        <w:noProof/>
        <w:sz w:val="18"/>
        <w:szCs w:val="18"/>
      </w:rPr>
      <w:t>3</w:t>
    </w:r>
    <w:r>
      <w:rPr>
        <w:rFonts w:ascii="Arial" w:hAnsi="Arial" w:cs="Arial"/>
        <w:b/>
        <w:noProof/>
        <w:sz w:val="18"/>
        <w:szCs w:val="18"/>
      </w:rPr>
      <w:t>)</w:t>
    </w:r>
  </w:p>
  <w:p w14:paraId="1C482D11" w14:textId="77777777" w:rsidR="003E082E" w:rsidRDefault="003E082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1A4FD1">
      <w:rPr>
        <w:rFonts w:ascii="Arial" w:hAnsi="Arial" w:cs="Arial"/>
        <w:b/>
        <w:noProof/>
        <w:sz w:val="18"/>
        <w:szCs w:val="18"/>
      </w:rPr>
      <w:t>217</w:t>
    </w:r>
    <w:r>
      <w:rPr>
        <w:rFonts w:ascii="Arial" w:hAnsi="Arial" w:cs="Arial"/>
        <w:b/>
        <w:sz w:val="18"/>
        <w:szCs w:val="18"/>
      </w:rPr>
      <w:fldChar w:fldCharType="end"/>
    </w:r>
  </w:p>
  <w:p w14:paraId="17F5B3C7" w14:textId="77777777" w:rsidR="003E082E" w:rsidRDefault="008C4068">
    <w:pPr>
      <w:framePr w:h="284" w:hRule="exact" w:wrap="around" w:vAnchor="text" w:hAnchor="margin" w:y="7"/>
      <w:rPr>
        <w:rFonts w:ascii="Arial" w:hAnsi="Arial" w:cs="Arial"/>
        <w:b/>
        <w:sz w:val="18"/>
        <w:szCs w:val="18"/>
      </w:rPr>
    </w:pPr>
    <w:r>
      <w:rPr>
        <w:rFonts w:ascii="Arial" w:hAnsi="Arial" w:cs="Arial"/>
        <w:b/>
        <w:noProof/>
        <w:sz w:val="18"/>
        <w:szCs w:val="18"/>
      </w:rPr>
      <w:t>Release 1</w:t>
    </w:r>
    <w:r w:rsidR="007415F8">
      <w:rPr>
        <w:rFonts w:ascii="Arial" w:hAnsi="Arial" w:cs="Arial"/>
        <w:b/>
        <w:noProof/>
        <w:sz w:val="18"/>
        <w:szCs w:val="18"/>
      </w:rPr>
      <w:t>8</w:t>
    </w:r>
  </w:p>
  <w:p w14:paraId="47FEA186" w14:textId="77777777" w:rsidR="003E082E" w:rsidRDefault="003E08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363239A"/>
    <w:multiLevelType w:val="hybridMultilevel"/>
    <w:tmpl w:val="499652D4"/>
    <w:lvl w:ilvl="0" w:tplc="DF1602C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4B54198"/>
    <w:multiLevelType w:val="hybridMultilevel"/>
    <w:tmpl w:val="621C259A"/>
    <w:lvl w:ilvl="0" w:tplc="7D76B6A8">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4" w15:restartNumberingAfterBreak="0">
    <w:nsid w:val="07986FA3"/>
    <w:multiLevelType w:val="hybridMultilevel"/>
    <w:tmpl w:val="EB7A6EA8"/>
    <w:lvl w:ilvl="0" w:tplc="3F749C18">
      <w:start w:val="1"/>
      <w:numFmt w:val="lowerLetter"/>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5" w15:restartNumberingAfterBreak="0">
    <w:nsid w:val="0B9D4424"/>
    <w:multiLevelType w:val="hybridMultilevel"/>
    <w:tmpl w:val="ACB4EDEE"/>
    <w:lvl w:ilvl="0" w:tplc="7D76B6A8">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6" w15:restartNumberingAfterBreak="0">
    <w:nsid w:val="0BAB46A3"/>
    <w:multiLevelType w:val="hybridMultilevel"/>
    <w:tmpl w:val="2D3E306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7" w15:restartNumberingAfterBreak="0">
    <w:nsid w:val="0DD735F9"/>
    <w:multiLevelType w:val="hybridMultilevel"/>
    <w:tmpl w:val="91EA31B6"/>
    <w:lvl w:ilvl="0" w:tplc="1E0069E0">
      <w:start w:val="100"/>
      <w:numFmt w:val="decimalZero"/>
      <w:lvlText w:val="[0%1]"/>
      <w:lvlJc w:val="left"/>
      <w:pPr>
        <w:tabs>
          <w:tab w:val="num" w:pos="1845"/>
        </w:tabs>
        <w:ind w:left="1845" w:hanging="420"/>
      </w:pPr>
      <w:rPr>
        <w:rFonts w:hint="eastAsia"/>
        <w:b/>
        <w:i w:val="0"/>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23C46C1"/>
    <w:multiLevelType w:val="hybridMultilevel"/>
    <w:tmpl w:val="29E226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0C5979"/>
    <w:multiLevelType w:val="hybridMultilevel"/>
    <w:tmpl w:val="28466FD6"/>
    <w:lvl w:ilvl="0" w:tplc="EE444338">
      <w:start w:val="6"/>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20620380"/>
    <w:multiLevelType w:val="hybridMultilevel"/>
    <w:tmpl w:val="DB56359C"/>
    <w:lvl w:ilvl="0" w:tplc="525A9AC6">
      <w:start w:val="100"/>
      <w:numFmt w:val="decimalZero"/>
      <w:pStyle w:val="Paragraph100to999"/>
      <w:lvlText w:val="[0%1]"/>
      <w:lvlJc w:val="left"/>
      <w:pPr>
        <w:tabs>
          <w:tab w:val="num" w:pos="1077"/>
        </w:tabs>
      </w:pPr>
      <w:rPr>
        <w:rFonts w:ascii="Times New Roman" w:eastAsia="SimSun" w:hAnsi="Times New Roman" w:cs="Times New Roman" w:hint="default"/>
        <w:b/>
        <w:i w:val="0"/>
        <w:sz w:val="24"/>
        <w:szCs w:val="24"/>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15:restartNumberingAfterBreak="0">
    <w:nsid w:val="20E35C35"/>
    <w:multiLevelType w:val="hybridMultilevel"/>
    <w:tmpl w:val="4C7A5C72"/>
    <w:lvl w:ilvl="0" w:tplc="0809000F">
      <w:start w:val="1"/>
      <w:numFmt w:val="decimal"/>
      <w:lvlText w:val="%1."/>
      <w:lvlJc w:val="left"/>
      <w:pPr>
        <w:ind w:left="1154" w:hanging="360"/>
      </w:pPr>
    </w:lvl>
    <w:lvl w:ilvl="1" w:tplc="08090019" w:tentative="1">
      <w:start w:val="1"/>
      <w:numFmt w:val="lowerLetter"/>
      <w:lvlText w:val="%2."/>
      <w:lvlJc w:val="left"/>
      <w:pPr>
        <w:ind w:left="1874" w:hanging="360"/>
      </w:pPr>
    </w:lvl>
    <w:lvl w:ilvl="2" w:tplc="0809001B" w:tentative="1">
      <w:start w:val="1"/>
      <w:numFmt w:val="lowerRoman"/>
      <w:lvlText w:val="%3."/>
      <w:lvlJc w:val="right"/>
      <w:pPr>
        <w:ind w:left="2594" w:hanging="180"/>
      </w:pPr>
    </w:lvl>
    <w:lvl w:ilvl="3" w:tplc="0809000F" w:tentative="1">
      <w:start w:val="1"/>
      <w:numFmt w:val="decimal"/>
      <w:lvlText w:val="%4."/>
      <w:lvlJc w:val="left"/>
      <w:pPr>
        <w:ind w:left="3314" w:hanging="360"/>
      </w:pPr>
    </w:lvl>
    <w:lvl w:ilvl="4" w:tplc="08090019" w:tentative="1">
      <w:start w:val="1"/>
      <w:numFmt w:val="lowerLetter"/>
      <w:lvlText w:val="%5."/>
      <w:lvlJc w:val="left"/>
      <w:pPr>
        <w:ind w:left="4034" w:hanging="360"/>
      </w:pPr>
    </w:lvl>
    <w:lvl w:ilvl="5" w:tplc="0809001B" w:tentative="1">
      <w:start w:val="1"/>
      <w:numFmt w:val="lowerRoman"/>
      <w:lvlText w:val="%6."/>
      <w:lvlJc w:val="right"/>
      <w:pPr>
        <w:ind w:left="4754" w:hanging="180"/>
      </w:pPr>
    </w:lvl>
    <w:lvl w:ilvl="6" w:tplc="0809000F" w:tentative="1">
      <w:start w:val="1"/>
      <w:numFmt w:val="decimal"/>
      <w:lvlText w:val="%7."/>
      <w:lvlJc w:val="left"/>
      <w:pPr>
        <w:ind w:left="5474" w:hanging="360"/>
      </w:pPr>
    </w:lvl>
    <w:lvl w:ilvl="7" w:tplc="08090019" w:tentative="1">
      <w:start w:val="1"/>
      <w:numFmt w:val="lowerLetter"/>
      <w:lvlText w:val="%8."/>
      <w:lvlJc w:val="left"/>
      <w:pPr>
        <w:ind w:left="6194" w:hanging="360"/>
      </w:pPr>
    </w:lvl>
    <w:lvl w:ilvl="8" w:tplc="0809001B" w:tentative="1">
      <w:start w:val="1"/>
      <w:numFmt w:val="lowerRoman"/>
      <w:lvlText w:val="%9."/>
      <w:lvlJc w:val="right"/>
      <w:pPr>
        <w:ind w:left="6914" w:hanging="180"/>
      </w:pPr>
    </w:lvl>
  </w:abstractNum>
  <w:abstractNum w:abstractNumId="12" w15:restartNumberingAfterBreak="0">
    <w:nsid w:val="27E12257"/>
    <w:multiLevelType w:val="singleLevel"/>
    <w:tmpl w:val="EACE65EE"/>
    <w:lvl w:ilvl="0">
      <w:start w:val="1"/>
      <w:numFmt w:val="decimalZero"/>
      <w:pStyle w:val="USPTO1-99"/>
      <w:lvlText w:val="[00%1]"/>
      <w:lvlJc w:val="left"/>
      <w:pPr>
        <w:tabs>
          <w:tab w:val="num" w:pos="720"/>
        </w:tabs>
        <w:ind w:left="0" w:firstLine="0"/>
      </w:pPr>
      <w:rPr>
        <w:b/>
        <w:i w:val="0"/>
        <w:lang w:val="en-US"/>
      </w:rPr>
    </w:lvl>
  </w:abstractNum>
  <w:abstractNum w:abstractNumId="13" w15:restartNumberingAfterBreak="0">
    <w:nsid w:val="2AF246FB"/>
    <w:multiLevelType w:val="hybridMultilevel"/>
    <w:tmpl w:val="63FA0C54"/>
    <w:lvl w:ilvl="0" w:tplc="DC7638C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2B3E2937"/>
    <w:multiLevelType w:val="hybridMultilevel"/>
    <w:tmpl w:val="C08EA6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71521F"/>
    <w:multiLevelType w:val="hybridMultilevel"/>
    <w:tmpl w:val="659476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38B23D5"/>
    <w:multiLevelType w:val="hybridMultilevel"/>
    <w:tmpl w:val="66C29184"/>
    <w:lvl w:ilvl="0" w:tplc="0444F2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51639A9"/>
    <w:multiLevelType w:val="hybridMultilevel"/>
    <w:tmpl w:val="9B5487AE"/>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CF77D6B"/>
    <w:multiLevelType w:val="hybridMultilevel"/>
    <w:tmpl w:val="9BEAF32C"/>
    <w:lvl w:ilvl="0" w:tplc="7D76B6A8">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9" w15:restartNumberingAfterBreak="0">
    <w:nsid w:val="3DB91C59"/>
    <w:multiLevelType w:val="hybridMultilevel"/>
    <w:tmpl w:val="9978FEEC"/>
    <w:lvl w:ilvl="0" w:tplc="5F5A78AA">
      <w:start w:val="3"/>
      <w:numFmt w:val="bullet"/>
      <w:lvlText w:val="-"/>
      <w:lvlJc w:val="left"/>
      <w:pPr>
        <w:ind w:left="648" w:hanging="360"/>
      </w:pPr>
      <w:rPr>
        <w:rFonts w:ascii="Times New Roman" w:eastAsia="MS Mincho" w:hAnsi="Times New Roman" w:cs="Times New Roman"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0" w15:restartNumberingAfterBreak="0">
    <w:nsid w:val="3E730C3A"/>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21" w15:restartNumberingAfterBreak="0">
    <w:nsid w:val="4988378E"/>
    <w:multiLevelType w:val="hybridMultilevel"/>
    <w:tmpl w:val="4D44ADE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9BE406C"/>
    <w:multiLevelType w:val="hybridMultilevel"/>
    <w:tmpl w:val="5426A40A"/>
    <w:lvl w:ilvl="0" w:tplc="D58C074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CE2404D"/>
    <w:multiLevelType w:val="hybridMultilevel"/>
    <w:tmpl w:val="0CA8D54E"/>
    <w:lvl w:ilvl="0" w:tplc="EDC8A86E">
      <w:start w:val="5"/>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02722B"/>
    <w:multiLevelType w:val="hybridMultilevel"/>
    <w:tmpl w:val="28385522"/>
    <w:lvl w:ilvl="0" w:tplc="1310B4F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835026"/>
    <w:multiLevelType w:val="hybridMultilevel"/>
    <w:tmpl w:val="0F988E08"/>
    <w:lvl w:ilvl="0" w:tplc="C8B45D48">
      <w:start w:val="1"/>
      <w:numFmt w:val="decimal"/>
      <w:lvlText w:val="%1"/>
      <w:lvlJc w:val="left"/>
      <w:pPr>
        <w:tabs>
          <w:tab w:val="num" w:pos="680"/>
        </w:tabs>
        <w:ind w:left="680" w:hanging="567"/>
      </w:pPr>
      <w:rPr>
        <w:rFonts w:hint="default"/>
      </w:rPr>
    </w:lvl>
    <w:lvl w:ilvl="1" w:tplc="74708386">
      <w:start w:val="1"/>
      <w:numFmt w:val="decimal"/>
      <w:lvlText w:val="%2)"/>
      <w:lvlJc w:val="left"/>
      <w:pPr>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B9D67F4"/>
    <w:multiLevelType w:val="hybridMultilevel"/>
    <w:tmpl w:val="792C0C2C"/>
    <w:lvl w:ilvl="0" w:tplc="3E5CB84C">
      <w:start w:val="1"/>
      <w:numFmt w:val="decimalZero"/>
      <w:pStyle w:val="Paragraph1to99"/>
      <w:lvlText w:val="[00%1]"/>
      <w:lvlJc w:val="left"/>
      <w:pPr>
        <w:tabs>
          <w:tab w:val="num" w:pos="1077"/>
        </w:tabs>
      </w:pPr>
      <w:rPr>
        <w:rFonts w:ascii="Times New Roman" w:hAnsi="Times New Roman" w:cs="Times New Roman" w:hint="default"/>
        <w:b/>
        <w:i w:val="0"/>
        <w:color w:val="auto"/>
        <w:sz w:val="24"/>
        <w:szCs w:val="24"/>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7" w15:restartNumberingAfterBreak="0">
    <w:nsid w:val="5C3224E8"/>
    <w:multiLevelType w:val="hybridMultilevel"/>
    <w:tmpl w:val="B1AA5F50"/>
    <w:lvl w:ilvl="0" w:tplc="899464C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D717143"/>
    <w:multiLevelType w:val="hybridMultilevel"/>
    <w:tmpl w:val="BCD2562C"/>
    <w:lvl w:ilvl="0" w:tplc="A49678C0">
      <w:start w:val="6"/>
      <w:numFmt w:val="bullet"/>
      <w:lvlText w:val="-"/>
      <w:lvlJc w:val="left"/>
      <w:pPr>
        <w:ind w:left="720" w:hanging="360"/>
      </w:pPr>
      <w:rPr>
        <w:rFonts w:ascii="Times New Roman" w:eastAsia="MS Mincho"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6494E4D"/>
    <w:multiLevelType w:val="hybridMultilevel"/>
    <w:tmpl w:val="0C8CD8B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30" w15:restartNumberingAfterBreak="0">
    <w:nsid w:val="690A7352"/>
    <w:multiLevelType w:val="hybridMultilevel"/>
    <w:tmpl w:val="B4B4E6F6"/>
    <w:lvl w:ilvl="0" w:tplc="74708386">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A2A19BC"/>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32" w15:restartNumberingAfterBreak="0">
    <w:nsid w:val="6A865594"/>
    <w:multiLevelType w:val="hybridMultilevel"/>
    <w:tmpl w:val="68E0E846"/>
    <w:lvl w:ilvl="0" w:tplc="04050001">
      <w:start w:val="5"/>
      <w:numFmt w:val="bullet"/>
      <w:lvlText w:val=""/>
      <w:lvlJc w:val="left"/>
      <w:pPr>
        <w:ind w:left="720" w:hanging="360"/>
      </w:pPr>
      <w:rPr>
        <w:rFonts w:ascii="Symbol" w:eastAsia="Times New Roman" w:hAnsi="Symbol"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6C1D5587"/>
    <w:multiLevelType w:val="hybridMultilevel"/>
    <w:tmpl w:val="B7106DB2"/>
    <w:lvl w:ilvl="0" w:tplc="7F08CEA4">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34" w15:restartNumberingAfterBreak="0">
    <w:nsid w:val="6E877B91"/>
    <w:multiLevelType w:val="hybridMultilevel"/>
    <w:tmpl w:val="F54C0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FEA2464"/>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36" w15:restartNumberingAfterBreak="0">
    <w:nsid w:val="724B69ED"/>
    <w:multiLevelType w:val="hybridMultilevel"/>
    <w:tmpl w:val="D7461A62"/>
    <w:lvl w:ilvl="0" w:tplc="0809000F">
      <w:start w:val="1"/>
      <w:numFmt w:val="decimal"/>
      <w:lvlText w:val="%1."/>
      <w:lvlJc w:val="left"/>
      <w:pPr>
        <w:ind w:left="1212" w:hanging="360"/>
      </w:p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37" w15:restartNumberingAfterBreak="0">
    <w:nsid w:val="737932E8"/>
    <w:multiLevelType w:val="hybridMultilevel"/>
    <w:tmpl w:val="2EF4A278"/>
    <w:lvl w:ilvl="0" w:tplc="8092E78A">
      <w:start w:val="5"/>
      <w:numFmt w:val="bullet"/>
      <w:lvlText w:val="–"/>
      <w:lvlJc w:val="left"/>
      <w:pPr>
        <w:ind w:left="560" w:hanging="360"/>
      </w:pPr>
      <w:rPr>
        <w:rFonts w:ascii="Times New Roman" w:eastAsia="SimSun" w:hAnsi="Times New Roman" w:cs="Times New Roman"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8" w15:restartNumberingAfterBreak="0">
    <w:nsid w:val="77356E05"/>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39" w15:restartNumberingAfterBreak="0">
    <w:nsid w:val="77F54699"/>
    <w:multiLevelType w:val="hybridMultilevel"/>
    <w:tmpl w:val="542ED184"/>
    <w:lvl w:ilvl="0" w:tplc="D58C074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911588E"/>
    <w:multiLevelType w:val="hybridMultilevel"/>
    <w:tmpl w:val="144273F8"/>
    <w:lvl w:ilvl="0" w:tplc="C2DE4B0A">
      <w:start w:val="1"/>
      <w:numFmt w:val="decimal"/>
      <w:lvlText w:val="%1)"/>
      <w:lvlJc w:val="left"/>
      <w:pPr>
        <w:ind w:left="645" w:hanging="360"/>
      </w:pPr>
      <w:rPr>
        <w:rFonts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41" w15:restartNumberingAfterBreak="0">
    <w:nsid w:val="7AC644D4"/>
    <w:multiLevelType w:val="hybridMultilevel"/>
    <w:tmpl w:val="19424DD8"/>
    <w:lvl w:ilvl="0" w:tplc="BEECE926">
      <w:start w:val="1"/>
      <w:numFmt w:val="lowerLetter"/>
      <w:lvlText w:val="(%1)"/>
      <w:lvlJc w:val="left"/>
      <w:pPr>
        <w:ind w:left="1905" w:hanging="360"/>
      </w:pPr>
      <w:rPr>
        <w:rFonts w:hint="default"/>
      </w:rPr>
    </w:lvl>
    <w:lvl w:ilvl="1" w:tplc="04090019" w:tentative="1">
      <w:start w:val="1"/>
      <w:numFmt w:val="upperLetter"/>
      <w:lvlText w:val="%2."/>
      <w:lvlJc w:val="left"/>
      <w:pPr>
        <w:ind w:left="2345" w:hanging="400"/>
      </w:pPr>
    </w:lvl>
    <w:lvl w:ilvl="2" w:tplc="0409001B" w:tentative="1">
      <w:start w:val="1"/>
      <w:numFmt w:val="lowerRoman"/>
      <w:lvlText w:val="%3."/>
      <w:lvlJc w:val="right"/>
      <w:pPr>
        <w:ind w:left="2745" w:hanging="400"/>
      </w:pPr>
    </w:lvl>
    <w:lvl w:ilvl="3" w:tplc="0409000F" w:tentative="1">
      <w:start w:val="1"/>
      <w:numFmt w:val="decimal"/>
      <w:lvlText w:val="%4."/>
      <w:lvlJc w:val="left"/>
      <w:pPr>
        <w:ind w:left="3145" w:hanging="400"/>
      </w:pPr>
    </w:lvl>
    <w:lvl w:ilvl="4" w:tplc="04090019" w:tentative="1">
      <w:start w:val="1"/>
      <w:numFmt w:val="upperLetter"/>
      <w:lvlText w:val="%5."/>
      <w:lvlJc w:val="left"/>
      <w:pPr>
        <w:ind w:left="3545" w:hanging="400"/>
      </w:pPr>
    </w:lvl>
    <w:lvl w:ilvl="5" w:tplc="0409001B" w:tentative="1">
      <w:start w:val="1"/>
      <w:numFmt w:val="lowerRoman"/>
      <w:lvlText w:val="%6."/>
      <w:lvlJc w:val="right"/>
      <w:pPr>
        <w:ind w:left="3945" w:hanging="400"/>
      </w:pPr>
    </w:lvl>
    <w:lvl w:ilvl="6" w:tplc="0409000F" w:tentative="1">
      <w:start w:val="1"/>
      <w:numFmt w:val="decimal"/>
      <w:lvlText w:val="%7."/>
      <w:lvlJc w:val="left"/>
      <w:pPr>
        <w:ind w:left="4345" w:hanging="400"/>
      </w:pPr>
    </w:lvl>
    <w:lvl w:ilvl="7" w:tplc="04090019" w:tentative="1">
      <w:start w:val="1"/>
      <w:numFmt w:val="upperLetter"/>
      <w:lvlText w:val="%8."/>
      <w:lvlJc w:val="left"/>
      <w:pPr>
        <w:ind w:left="4745" w:hanging="400"/>
      </w:pPr>
    </w:lvl>
    <w:lvl w:ilvl="8" w:tplc="0409001B" w:tentative="1">
      <w:start w:val="1"/>
      <w:numFmt w:val="lowerRoman"/>
      <w:lvlText w:val="%9."/>
      <w:lvlJc w:val="right"/>
      <w:pPr>
        <w:ind w:left="5145" w:hanging="400"/>
      </w:pPr>
    </w:lvl>
  </w:abstractNum>
  <w:num w:numId="1" w16cid:durableId="54198441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29882196">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050031105">
    <w:abstractNumId w:val="1"/>
  </w:num>
  <w:num w:numId="4" w16cid:durableId="1463572442">
    <w:abstractNumId w:val="11"/>
  </w:num>
  <w:num w:numId="5" w16cid:durableId="142820645">
    <w:abstractNumId w:val="6"/>
  </w:num>
  <w:num w:numId="6" w16cid:durableId="1298143320">
    <w:abstractNumId w:val="36"/>
  </w:num>
  <w:num w:numId="7" w16cid:durableId="667487761">
    <w:abstractNumId w:val="34"/>
  </w:num>
  <w:num w:numId="8" w16cid:durableId="1236629654">
    <w:abstractNumId w:val="20"/>
  </w:num>
  <w:num w:numId="9" w16cid:durableId="1972637443">
    <w:abstractNumId w:val="29"/>
  </w:num>
  <w:num w:numId="10" w16cid:durableId="370301584">
    <w:abstractNumId w:val="35"/>
  </w:num>
  <w:num w:numId="11" w16cid:durableId="487550839">
    <w:abstractNumId w:val="38"/>
  </w:num>
  <w:num w:numId="12" w16cid:durableId="52168309">
    <w:abstractNumId w:val="37"/>
  </w:num>
  <w:num w:numId="13" w16cid:durableId="1567373300">
    <w:abstractNumId w:val="31"/>
  </w:num>
  <w:num w:numId="14" w16cid:durableId="1037897505">
    <w:abstractNumId w:val="17"/>
  </w:num>
  <w:num w:numId="15" w16cid:durableId="318121183">
    <w:abstractNumId w:val="23"/>
  </w:num>
  <w:num w:numId="16" w16cid:durableId="817846279">
    <w:abstractNumId w:val="32"/>
  </w:num>
  <w:num w:numId="17" w16cid:durableId="984969304">
    <w:abstractNumId w:val="15"/>
  </w:num>
  <w:num w:numId="18" w16cid:durableId="965623971">
    <w:abstractNumId w:val="28"/>
  </w:num>
  <w:num w:numId="19" w16cid:durableId="1733308405">
    <w:abstractNumId w:val="33"/>
  </w:num>
  <w:num w:numId="20" w16cid:durableId="197620684">
    <w:abstractNumId w:val="14"/>
  </w:num>
  <w:num w:numId="21" w16cid:durableId="998920991">
    <w:abstractNumId w:val="9"/>
  </w:num>
  <w:num w:numId="22" w16cid:durableId="495804534">
    <w:abstractNumId w:val="41"/>
  </w:num>
  <w:num w:numId="23" w16cid:durableId="1713311884">
    <w:abstractNumId w:val="12"/>
    <w:lvlOverride w:ilvl="0">
      <w:startOverride w:val="1"/>
    </w:lvlOverride>
  </w:num>
  <w:num w:numId="24" w16cid:durableId="185291239">
    <w:abstractNumId w:val="5"/>
  </w:num>
  <w:num w:numId="25" w16cid:durableId="1681395295">
    <w:abstractNumId w:val="18"/>
  </w:num>
  <w:num w:numId="26" w16cid:durableId="2078168900">
    <w:abstractNumId w:val="21"/>
  </w:num>
  <w:num w:numId="27" w16cid:durableId="463281654">
    <w:abstractNumId w:val="3"/>
  </w:num>
  <w:num w:numId="28" w16cid:durableId="458307385">
    <w:abstractNumId w:val="24"/>
  </w:num>
  <w:num w:numId="29" w16cid:durableId="1441295322">
    <w:abstractNumId w:val="19"/>
  </w:num>
  <w:num w:numId="30" w16cid:durableId="1598247218">
    <w:abstractNumId w:val="39"/>
  </w:num>
  <w:num w:numId="31" w16cid:durableId="615791460">
    <w:abstractNumId w:val="27"/>
  </w:num>
  <w:num w:numId="32" w16cid:durableId="745301711">
    <w:abstractNumId w:val="22"/>
  </w:num>
  <w:num w:numId="33" w16cid:durableId="1455565553">
    <w:abstractNumId w:val="25"/>
  </w:num>
  <w:num w:numId="34" w16cid:durableId="754592797">
    <w:abstractNumId w:val="26"/>
  </w:num>
  <w:num w:numId="35" w16cid:durableId="169685728">
    <w:abstractNumId w:val="10"/>
  </w:num>
  <w:num w:numId="36" w16cid:durableId="1891307752">
    <w:abstractNumId w:val="7"/>
  </w:num>
  <w:num w:numId="37" w16cid:durableId="961106663">
    <w:abstractNumId w:val="30"/>
  </w:num>
  <w:num w:numId="38" w16cid:durableId="662466108">
    <w:abstractNumId w:val="13"/>
  </w:num>
  <w:num w:numId="39" w16cid:durableId="826747407">
    <w:abstractNumId w:val="4"/>
  </w:num>
  <w:num w:numId="40" w16cid:durableId="1012949281">
    <w:abstractNumId w:val="2"/>
  </w:num>
  <w:num w:numId="41" w16cid:durableId="1932079401">
    <w:abstractNumId w:val="16"/>
  </w:num>
  <w:num w:numId="42" w16cid:durableId="562058302">
    <w:abstractNumId w:val="40"/>
  </w:num>
  <w:num w:numId="43" w16cid:durableId="1447049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B68"/>
    <w:rsid w:val="000023B1"/>
    <w:rsid w:val="00007282"/>
    <w:rsid w:val="00007545"/>
    <w:rsid w:val="0000796F"/>
    <w:rsid w:val="000127AA"/>
    <w:rsid w:val="0002541E"/>
    <w:rsid w:val="000312D2"/>
    <w:rsid w:val="00033397"/>
    <w:rsid w:val="00040095"/>
    <w:rsid w:val="00040DDE"/>
    <w:rsid w:val="0004263B"/>
    <w:rsid w:val="00046185"/>
    <w:rsid w:val="000540F7"/>
    <w:rsid w:val="00056BD0"/>
    <w:rsid w:val="00056EE0"/>
    <w:rsid w:val="0005742E"/>
    <w:rsid w:val="00064809"/>
    <w:rsid w:val="0006613E"/>
    <w:rsid w:val="00071CD6"/>
    <w:rsid w:val="00072A07"/>
    <w:rsid w:val="000743C7"/>
    <w:rsid w:val="00076F48"/>
    <w:rsid w:val="00080512"/>
    <w:rsid w:val="00080D3B"/>
    <w:rsid w:val="00085550"/>
    <w:rsid w:val="0009286A"/>
    <w:rsid w:val="00095435"/>
    <w:rsid w:val="000973B6"/>
    <w:rsid w:val="000A1C4A"/>
    <w:rsid w:val="000C083F"/>
    <w:rsid w:val="000C0AA6"/>
    <w:rsid w:val="000C3DAC"/>
    <w:rsid w:val="000C3FA5"/>
    <w:rsid w:val="000C73F7"/>
    <w:rsid w:val="000D402C"/>
    <w:rsid w:val="000D58AB"/>
    <w:rsid w:val="000E28C0"/>
    <w:rsid w:val="000E2D01"/>
    <w:rsid w:val="000E3BBB"/>
    <w:rsid w:val="000F06C9"/>
    <w:rsid w:val="000F0876"/>
    <w:rsid w:val="000F09DF"/>
    <w:rsid w:val="000F42C4"/>
    <w:rsid w:val="000F4987"/>
    <w:rsid w:val="00101F2C"/>
    <w:rsid w:val="00103A11"/>
    <w:rsid w:val="001127CB"/>
    <w:rsid w:val="00115A28"/>
    <w:rsid w:val="00115FD2"/>
    <w:rsid w:val="00116F4D"/>
    <w:rsid w:val="00130C19"/>
    <w:rsid w:val="00132A4C"/>
    <w:rsid w:val="00140C61"/>
    <w:rsid w:val="00150170"/>
    <w:rsid w:val="00150459"/>
    <w:rsid w:val="00162C10"/>
    <w:rsid w:val="00177237"/>
    <w:rsid w:val="00180F08"/>
    <w:rsid w:val="001810D5"/>
    <w:rsid w:val="001929F7"/>
    <w:rsid w:val="001943DE"/>
    <w:rsid w:val="00194C42"/>
    <w:rsid w:val="0019649F"/>
    <w:rsid w:val="001967DE"/>
    <w:rsid w:val="001A37D3"/>
    <w:rsid w:val="001A4FD1"/>
    <w:rsid w:val="001A66D9"/>
    <w:rsid w:val="001A6A2D"/>
    <w:rsid w:val="001B1B61"/>
    <w:rsid w:val="001B1E84"/>
    <w:rsid w:val="001B4572"/>
    <w:rsid w:val="001B701E"/>
    <w:rsid w:val="001C5D9B"/>
    <w:rsid w:val="001C66D2"/>
    <w:rsid w:val="001C6E2C"/>
    <w:rsid w:val="001D3427"/>
    <w:rsid w:val="001D396F"/>
    <w:rsid w:val="001D59CA"/>
    <w:rsid w:val="001E7245"/>
    <w:rsid w:val="001E72A3"/>
    <w:rsid w:val="001F0AE5"/>
    <w:rsid w:val="001F168B"/>
    <w:rsid w:val="001F374C"/>
    <w:rsid w:val="00201092"/>
    <w:rsid w:val="00201847"/>
    <w:rsid w:val="0020376B"/>
    <w:rsid w:val="0021294A"/>
    <w:rsid w:val="00215A7F"/>
    <w:rsid w:val="00231693"/>
    <w:rsid w:val="00237134"/>
    <w:rsid w:val="00244572"/>
    <w:rsid w:val="002509AC"/>
    <w:rsid w:val="00250D58"/>
    <w:rsid w:val="00263227"/>
    <w:rsid w:val="002635D5"/>
    <w:rsid w:val="00263A20"/>
    <w:rsid w:val="00274B10"/>
    <w:rsid w:val="00275850"/>
    <w:rsid w:val="00276F4D"/>
    <w:rsid w:val="002812D8"/>
    <w:rsid w:val="00283D34"/>
    <w:rsid w:val="002853D6"/>
    <w:rsid w:val="00285CD6"/>
    <w:rsid w:val="00294A6B"/>
    <w:rsid w:val="002969EE"/>
    <w:rsid w:val="00296DA6"/>
    <w:rsid w:val="002A0047"/>
    <w:rsid w:val="002A0289"/>
    <w:rsid w:val="002A1847"/>
    <w:rsid w:val="002A52FD"/>
    <w:rsid w:val="002B4D2D"/>
    <w:rsid w:val="002B79C7"/>
    <w:rsid w:val="002B7DB7"/>
    <w:rsid w:val="002C24E8"/>
    <w:rsid w:val="002C3015"/>
    <w:rsid w:val="002C6E09"/>
    <w:rsid w:val="002D4190"/>
    <w:rsid w:val="002D6DC8"/>
    <w:rsid w:val="002E5A6C"/>
    <w:rsid w:val="002E6B18"/>
    <w:rsid w:val="002F24A6"/>
    <w:rsid w:val="002F333D"/>
    <w:rsid w:val="002F4479"/>
    <w:rsid w:val="002F7AD4"/>
    <w:rsid w:val="002F7E98"/>
    <w:rsid w:val="00300A75"/>
    <w:rsid w:val="003054DE"/>
    <w:rsid w:val="00313059"/>
    <w:rsid w:val="003172DC"/>
    <w:rsid w:val="0032635A"/>
    <w:rsid w:val="00334767"/>
    <w:rsid w:val="00340B06"/>
    <w:rsid w:val="00341C5D"/>
    <w:rsid w:val="003437C8"/>
    <w:rsid w:val="00344484"/>
    <w:rsid w:val="003472D7"/>
    <w:rsid w:val="0035077E"/>
    <w:rsid w:val="0035462D"/>
    <w:rsid w:val="003606BA"/>
    <w:rsid w:val="0037217F"/>
    <w:rsid w:val="00381D37"/>
    <w:rsid w:val="00392B01"/>
    <w:rsid w:val="00394965"/>
    <w:rsid w:val="00396BC0"/>
    <w:rsid w:val="003A3D5B"/>
    <w:rsid w:val="003B269D"/>
    <w:rsid w:val="003B7046"/>
    <w:rsid w:val="003B7E4E"/>
    <w:rsid w:val="003C234A"/>
    <w:rsid w:val="003C2929"/>
    <w:rsid w:val="003C7B10"/>
    <w:rsid w:val="003D0521"/>
    <w:rsid w:val="003E082E"/>
    <w:rsid w:val="003E10D2"/>
    <w:rsid w:val="003E4215"/>
    <w:rsid w:val="003E6879"/>
    <w:rsid w:val="003F28E6"/>
    <w:rsid w:val="003F5A98"/>
    <w:rsid w:val="0040009C"/>
    <w:rsid w:val="004009FA"/>
    <w:rsid w:val="00404FB5"/>
    <w:rsid w:val="00405181"/>
    <w:rsid w:val="00406BC9"/>
    <w:rsid w:val="004231D1"/>
    <w:rsid w:val="00424E26"/>
    <w:rsid w:val="00433252"/>
    <w:rsid w:val="00435A20"/>
    <w:rsid w:val="00437C79"/>
    <w:rsid w:val="0044713C"/>
    <w:rsid w:val="00450D33"/>
    <w:rsid w:val="0045206C"/>
    <w:rsid w:val="004552E1"/>
    <w:rsid w:val="00455A02"/>
    <w:rsid w:val="00460619"/>
    <w:rsid w:val="004608A9"/>
    <w:rsid w:val="00460ED5"/>
    <w:rsid w:val="00466450"/>
    <w:rsid w:val="004749A3"/>
    <w:rsid w:val="00474FEB"/>
    <w:rsid w:val="00480FFC"/>
    <w:rsid w:val="00481AE1"/>
    <w:rsid w:val="00485BF7"/>
    <w:rsid w:val="00493AAA"/>
    <w:rsid w:val="004A05B3"/>
    <w:rsid w:val="004A18A0"/>
    <w:rsid w:val="004A1B7D"/>
    <w:rsid w:val="004A78BB"/>
    <w:rsid w:val="004B20FF"/>
    <w:rsid w:val="004B30B7"/>
    <w:rsid w:val="004B7426"/>
    <w:rsid w:val="004B7B41"/>
    <w:rsid w:val="004C5360"/>
    <w:rsid w:val="004C61EE"/>
    <w:rsid w:val="004D157B"/>
    <w:rsid w:val="004D31B0"/>
    <w:rsid w:val="004D3578"/>
    <w:rsid w:val="004D7C3C"/>
    <w:rsid w:val="004E213A"/>
    <w:rsid w:val="004E2D06"/>
    <w:rsid w:val="004F08D0"/>
    <w:rsid w:val="004F3E37"/>
    <w:rsid w:val="004F552F"/>
    <w:rsid w:val="004F56DE"/>
    <w:rsid w:val="004F6872"/>
    <w:rsid w:val="00506F1D"/>
    <w:rsid w:val="00507214"/>
    <w:rsid w:val="00517D9B"/>
    <w:rsid w:val="00524891"/>
    <w:rsid w:val="005278EB"/>
    <w:rsid w:val="00536821"/>
    <w:rsid w:val="00541200"/>
    <w:rsid w:val="00543E6C"/>
    <w:rsid w:val="005440A8"/>
    <w:rsid w:val="00552BE3"/>
    <w:rsid w:val="00556E63"/>
    <w:rsid w:val="00565087"/>
    <w:rsid w:val="0057324A"/>
    <w:rsid w:val="00574292"/>
    <w:rsid w:val="00580F11"/>
    <w:rsid w:val="005820B5"/>
    <w:rsid w:val="00592FC5"/>
    <w:rsid w:val="005952F0"/>
    <w:rsid w:val="005978C1"/>
    <w:rsid w:val="005A1EBE"/>
    <w:rsid w:val="005A517A"/>
    <w:rsid w:val="005A7AF2"/>
    <w:rsid w:val="005A7CAE"/>
    <w:rsid w:val="005B0D75"/>
    <w:rsid w:val="005B11B4"/>
    <w:rsid w:val="005B5452"/>
    <w:rsid w:val="005B64C0"/>
    <w:rsid w:val="005C79C9"/>
    <w:rsid w:val="005D38BE"/>
    <w:rsid w:val="005D4817"/>
    <w:rsid w:val="005D6BD9"/>
    <w:rsid w:val="005D7976"/>
    <w:rsid w:val="005E1042"/>
    <w:rsid w:val="005E15D8"/>
    <w:rsid w:val="005E45D7"/>
    <w:rsid w:val="005F1E1D"/>
    <w:rsid w:val="005F2FAB"/>
    <w:rsid w:val="005F54FE"/>
    <w:rsid w:val="005F577A"/>
    <w:rsid w:val="005F5A0C"/>
    <w:rsid w:val="006012C9"/>
    <w:rsid w:val="006019A2"/>
    <w:rsid w:val="006148E1"/>
    <w:rsid w:val="00620236"/>
    <w:rsid w:val="00630B18"/>
    <w:rsid w:val="006441A9"/>
    <w:rsid w:val="00645948"/>
    <w:rsid w:val="00646FDC"/>
    <w:rsid w:val="00652D97"/>
    <w:rsid w:val="006575C6"/>
    <w:rsid w:val="00660A37"/>
    <w:rsid w:val="006623A1"/>
    <w:rsid w:val="0066430D"/>
    <w:rsid w:val="0067672C"/>
    <w:rsid w:val="006831E5"/>
    <w:rsid w:val="00693147"/>
    <w:rsid w:val="0069503F"/>
    <w:rsid w:val="006953FD"/>
    <w:rsid w:val="00695465"/>
    <w:rsid w:val="006A35E4"/>
    <w:rsid w:val="006A3964"/>
    <w:rsid w:val="006A3AB7"/>
    <w:rsid w:val="006A5592"/>
    <w:rsid w:val="006B5EA0"/>
    <w:rsid w:val="006C17C2"/>
    <w:rsid w:val="006C2DA7"/>
    <w:rsid w:val="006D0D9D"/>
    <w:rsid w:val="006D57E7"/>
    <w:rsid w:val="006D58D6"/>
    <w:rsid w:val="006D5E23"/>
    <w:rsid w:val="006E3551"/>
    <w:rsid w:val="006E6F84"/>
    <w:rsid w:val="006F2D86"/>
    <w:rsid w:val="007028FD"/>
    <w:rsid w:val="007049C5"/>
    <w:rsid w:val="00705CE7"/>
    <w:rsid w:val="00706C7A"/>
    <w:rsid w:val="00710C67"/>
    <w:rsid w:val="00717E66"/>
    <w:rsid w:val="0072040C"/>
    <w:rsid w:val="00721095"/>
    <w:rsid w:val="007330EE"/>
    <w:rsid w:val="0073464F"/>
    <w:rsid w:val="00734A5B"/>
    <w:rsid w:val="007415F8"/>
    <w:rsid w:val="00744E76"/>
    <w:rsid w:val="007501CF"/>
    <w:rsid w:val="00750C77"/>
    <w:rsid w:val="00761146"/>
    <w:rsid w:val="0076733B"/>
    <w:rsid w:val="00767D58"/>
    <w:rsid w:val="00773B36"/>
    <w:rsid w:val="00781F0F"/>
    <w:rsid w:val="00790F60"/>
    <w:rsid w:val="007921BF"/>
    <w:rsid w:val="007958D6"/>
    <w:rsid w:val="007A1F3E"/>
    <w:rsid w:val="007A2BE9"/>
    <w:rsid w:val="007B1094"/>
    <w:rsid w:val="007B13DE"/>
    <w:rsid w:val="007B5AF9"/>
    <w:rsid w:val="007B6C6C"/>
    <w:rsid w:val="007B6D47"/>
    <w:rsid w:val="007B79CE"/>
    <w:rsid w:val="007C1B59"/>
    <w:rsid w:val="007C4707"/>
    <w:rsid w:val="007C5016"/>
    <w:rsid w:val="007C67BE"/>
    <w:rsid w:val="007C6BF7"/>
    <w:rsid w:val="007D15E2"/>
    <w:rsid w:val="007D36F9"/>
    <w:rsid w:val="007D6DAC"/>
    <w:rsid w:val="007D791C"/>
    <w:rsid w:val="007E2922"/>
    <w:rsid w:val="007F155F"/>
    <w:rsid w:val="007F2211"/>
    <w:rsid w:val="007F266D"/>
    <w:rsid w:val="00801E05"/>
    <w:rsid w:val="008028A4"/>
    <w:rsid w:val="00810042"/>
    <w:rsid w:val="00811B8F"/>
    <w:rsid w:val="00814EAC"/>
    <w:rsid w:val="008152B5"/>
    <w:rsid w:val="00825FAD"/>
    <w:rsid w:val="008356D9"/>
    <w:rsid w:val="00835FE3"/>
    <w:rsid w:val="0083750F"/>
    <w:rsid w:val="008379C3"/>
    <w:rsid w:val="00852B19"/>
    <w:rsid w:val="00854627"/>
    <w:rsid w:val="00864C5C"/>
    <w:rsid w:val="008717BB"/>
    <w:rsid w:val="008768CA"/>
    <w:rsid w:val="00883052"/>
    <w:rsid w:val="00892AF8"/>
    <w:rsid w:val="008940F7"/>
    <w:rsid w:val="008949AD"/>
    <w:rsid w:val="008A1D5F"/>
    <w:rsid w:val="008A62AA"/>
    <w:rsid w:val="008B0C44"/>
    <w:rsid w:val="008B1AEF"/>
    <w:rsid w:val="008C4068"/>
    <w:rsid w:val="008D062A"/>
    <w:rsid w:val="008D1BEB"/>
    <w:rsid w:val="008D2916"/>
    <w:rsid w:val="008D3FA1"/>
    <w:rsid w:val="008D7CD6"/>
    <w:rsid w:val="008E2F9F"/>
    <w:rsid w:val="008E4C5E"/>
    <w:rsid w:val="008E66F0"/>
    <w:rsid w:val="008F28DF"/>
    <w:rsid w:val="008F2CB6"/>
    <w:rsid w:val="008F3D9F"/>
    <w:rsid w:val="009005CF"/>
    <w:rsid w:val="009010B4"/>
    <w:rsid w:val="0090271F"/>
    <w:rsid w:val="0090278C"/>
    <w:rsid w:val="009045D3"/>
    <w:rsid w:val="0090751F"/>
    <w:rsid w:val="00907687"/>
    <w:rsid w:val="0091630A"/>
    <w:rsid w:val="009211E8"/>
    <w:rsid w:val="00922248"/>
    <w:rsid w:val="0092242F"/>
    <w:rsid w:val="009247B7"/>
    <w:rsid w:val="00925A25"/>
    <w:rsid w:val="00931EA3"/>
    <w:rsid w:val="00934C98"/>
    <w:rsid w:val="00942A59"/>
    <w:rsid w:val="00942EC2"/>
    <w:rsid w:val="00953381"/>
    <w:rsid w:val="00955626"/>
    <w:rsid w:val="00955CAB"/>
    <w:rsid w:val="00956606"/>
    <w:rsid w:val="00960D6C"/>
    <w:rsid w:val="00961965"/>
    <w:rsid w:val="0096702B"/>
    <w:rsid w:val="00967305"/>
    <w:rsid w:val="00967EC4"/>
    <w:rsid w:val="009700DF"/>
    <w:rsid w:val="00971157"/>
    <w:rsid w:val="00974108"/>
    <w:rsid w:val="009747B1"/>
    <w:rsid w:val="009756B6"/>
    <w:rsid w:val="00977F8F"/>
    <w:rsid w:val="009909F3"/>
    <w:rsid w:val="00993D52"/>
    <w:rsid w:val="009B30E7"/>
    <w:rsid w:val="009B5BFB"/>
    <w:rsid w:val="009B75F8"/>
    <w:rsid w:val="009C0E81"/>
    <w:rsid w:val="009C18B2"/>
    <w:rsid w:val="009C1935"/>
    <w:rsid w:val="009C5945"/>
    <w:rsid w:val="009C7845"/>
    <w:rsid w:val="009F0C17"/>
    <w:rsid w:val="009F1006"/>
    <w:rsid w:val="00A00F57"/>
    <w:rsid w:val="00A04BFB"/>
    <w:rsid w:val="00A07DB9"/>
    <w:rsid w:val="00A100C3"/>
    <w:rsid w:val="00A10F02"/>
    <w:rsid w:val="00A1335E"/>
    <w:rsid w:val="00A16290"/>
    <w:rsid w:val="00A16D40"/>
    <w:rsid w:val="00A17D58"/>
    <w:rsid w:val="00A2060E"/>
    <w:rsid w:val="00A228E9"/>
    <w:rsid w:val="00A2645C"/>
    <w:rsid w:val="00A2723F"/>
    <w:rsid w:val="00A319EB"/>
    <w:rsid w:val="00A43AAE"/>
    <w:rsid w:val="00A441D5"/>
    <w:rsid w:val="00A450B7"/>
    <w:rsid w:val="00A45C16"/>
    <w:rsid w:val="00A52858"/>
    <w:rsid w:val="00A53724"/>
    <w:rsid w:val="00A56DA9"/>
    <w:rsid w:val="00A63545"/>
    <w:rsid w:val="00A63A71"/>
    <w:rsid w:val="00A67445"/>
    <w:rsid w:val="00A775DE"/>
    <w:rsid w:val="00A82346"/>
    <w:rsid w:val="00A84AF2"/>
    <w:rsid w:val="00A8629E"/>
    <w:rsid w:val="00A87179"/>
    <w:rsid w:val="00A90D55"/>
    <w:rsid w:val="00A94B6A"/>
    <w:rsid w:val="00AA2A64"/>
    <w:rsid w:val="00AA2B64"/>
    <w:rsid w:val="00AA6D78"/>
    <w:rsid w:val="00AA75A1"/>
    <w:rsid w:val="00AB0BEB"/>
    <w:rsid w:val="00AB10E4"/>
    <w:rsid w:val="00AB69C8"/>
    <w:rsid w:val="00AC4149"/>
    <w:rsid w:val="00AC69C6"/>
    <w:rsid w:val="00AD094C"/>
    <w:rsid w:val="00AE0187"/>
    <w:rsid w:val="00AE2AF2"/>
    <w:rsid w:val="00AF11BE"/>
    <w:rsid w:val="00AF3483"/>
    <w:rsid w:val="00B02847"/>
    <w:rsid w:val="00B031A2"/>
    <w:rsid w:val="00B07A4F"/>
    <w:rsid w:val="00B15449"/>
    <w:rsid w:val="00B16E02"/>
    <w:rsid w:val="00B270B8"/>
    <w:rsid w:val="00B33360"/>
    <w:rsid w:val="00B36F60"/>
    <w:rsid w:val="00B41046"/>
    <w:rsid w:val="00B5497A"/>
    <w:rsid w:val="00B54D40"/>
    <w:rsid w:val="00B55E9B"/>
    <w:rsid w:val="00B562D2"/>
    <w:rsid w:val="00B61BC5"/>
    <w:rsid w:val="00B61F4E"/>
    <w:rsid w:val="00B6578E"/>
    <w:rsid w:val="00B73276"/>
    <w:rsid w:val="00B7660A"/>
    <w:rsid w:val="00B81B36"/>
    <w:rsid w:val="00B83FB6"/>
    <w:rsid w:val="00B84041"/>
    <w:rsid w:val="00B9187D"/>
    <w:rsid w:val="00B9606B"/>
    <w:rsid w:val="00B97D7C"/>
    <w:rsid w:val="00BB041A"/>
    <w:rsid w:val="00BB0833"/>
    <w:rsid w:val="00BC341A"/>
    <w:rsid w:val="00BC37C1"/>
    <w:rsid w:val="00BC5104"/>
    <w:rsid w:val="00BD0BC2"/>
    <w:rsid w:val="00BD60E6"/>
    <w:rsid w:val="00BD6CB5"/>
    <w:rsid w:val="00BE776F"/>
    <w:rsid w:val="00BE79B0"/>
    <w:rsid w:val="00BF04A4"/>
    <w:rsid w:val="00BF27BE"/>
    <w:rsid w:val="00BF6E17"/>
    <w:rsid w:val="00C00417"/>
    <w:rsid w:val="00C01409"/>
    <w:rsid w:val="00C051B7"/>
    <w:rsid w:val="00C07F77"/>
    <w:rsid w:val="00C12A19"/>
    <w:rsid w:val="00C218ED"/>
    <w:rsid w:val="00C22201"/>
    <w:rsid w:val="00C3009E"/>
    <w:rsid w:val="00C33079"/>
    <w:rsid w:val="00C40CC9"/>
    <w:rsid w:val="00C50CE9"/>
    <w:rsid w:val="00C51997"/>
    <w:rsid w:val="00C55901"/>
    <w:rsid w:val="00C565D7"/>
    <w:rsid w:val="00C62FBC"/>
    <w:rsid w:val="00C67BBC"/>
    <w:rsid w:val="00C71357"/>
    <w:rsid w:val="00C7372F"/>
    <w:rsid w:val="00C7641D"/>
    <w:rsid w:val="00C76600"/>
    <w:rsid w:val="00C80A5F"/>
    <w:rsid w:val="00C82550"/>
    <w:rsid w:val="00C8586C"/>
    <w:rsid w:val="00C93A79"/>
    <w:rsid w:val="00CA1A8F"/>
    <w:rsid w:val="00CA26FC"/>
    <w:rsid w:val="00CA3D0C"/>
    <w:rsid w:val="00CB2C4E"/>
    <w:rsid w:val="00CC09A0"/>
    <w:rsid w:val="00CC5AA1"/>
    <w:rsid w:val="00CC7A30"/>
    <w:rsid w:val="00CD16E5"/>
    <w:rsid w:val="00CE1501"/>
    <w:rsid w:val="00CE3985"/>
    <w:rsid w:val="00CF3B62"/>
    <w:rsid w:val="00CF3C41"/>
    <w:rsid w:val="00D0338C"/>
    <w:rsid w:val="00D040B5"/>
    <w:rsid w:val="00D06172"/>
    <w:rsid w:val="00D0674A"/>
    <w:rsid w:val="00D06BE8"/>
    <w:rsid w:val="00D11EB9"/>
    <w:rsid w:val="00D1354F"/>
    <w:rsid w:val="00D14BCC"/>
    <w:rsid w:val="00D1556B"/>
    <w:rsid w:val="00D163E3"/>
    <w:rsid w:val="00D227BD"/>
    <w:rsid w:val="00D25F26"/>
    <w:rsid w:val="00D279A3"/>
    <w:rsid w:val="00D27C5D"/>
    <w:rsid w:val="00D33D2B"/>
    <w:rsid w:val="00D36D3E"/>
    <w:rsid w:val="00D4047F"/>
    <w:rsid w:val="00D442C9"/>
    <w:rsid w:val="00D5504C"/>
    <w:rsid w:val="00D56389"/>
    <w:rsid w:val="00D56D73"/>
    <w:rsid w:val="00D5723A"/>
    <w:rsid w:val="00D65252"/>
    <w:rsid w:val="00D70370"/>
    <w:rsid w:val="00D738D6"/>
    <w:rsid w:val="00D73A69"/>
    <w:rsid w:val="00D76CC1"/>
    <w:rsid w:val="00D81B78"/>
    <w:rsid w:val="00D87E00"/>
    <w:rsid w:val="00D9134D"/>
    <w:rsid w:val="00D93611"/>
    <w:rsid w:val="00D93703"/>
    <w:rsid w:val="00D941DF"/>
    <w:rsid w:val="00DA05A6"/>
    <w:rsid w:val="00DA20C6"/>
    <w:rsid w:val="00DA25C0"/>
    <w:rsid w:val="00DA4B56"/>
    <w:rsid w:val="00DA5BDC"/>
    <w:rsid w:val="00DA7A03"/>
    <w:rsid w:val="00DB1818"/>
    <w:rsid w:val="00DB31F4"/>
    <w:rsid w:val="00DB50EC"/>
    <w:rsid w:val="00DB7017"/>
    <w:rsid w:val="00DC16D4"/>
    <w:rsid w:val="00DC309B"/>
    <w:rsid w:val="00DC3FAF"/>
    <w:rsid w:val="00DC4DA2"/>
    <w:rsid w:val="00DD3297"/>
    <w:rsid w:val="00DE078B"/>
    <w:rsid w:val="00DE461E"/>
    <w:rsid w:val="00DE4D70"/>
    <w:rsid w:val="00DE6329"/>
    <w:rsid w:val="00DE7F6A"/>
    <w:rsid w:val="00DF2D22"/>
    <w:rsid w:val="00DF41E6"/>
    <w:rsid w:val="00DF619C"/>
    <w:rsid w:val="00DF6E46"/>
    <w:rsid w:val="00DF7766"/>
    <w:rsid w:val="00E0612B"/>
    <w:rsid w:val="00E10383"/>
    <w:rsid w:val="00E117FC"/>
    <w:rsid w:val="00E1255C"/>
    <w:rsid w:val="00E131F4"/>
    <w:rsid w:val="00E13EFC"/>
    <w:rsid w:val="00E15496"/>
    <w:rsid w:val="00E165C3"/>
    <w:rsid w:val="00E20541"/>
    <w:rsid w:val="00E22A40"/>
    <w:rsid w:val="00E23692"/>
    <w:rsid w:val="00E259AB"/>
    <w:rsid w:val="00E25BF9"/>
    <w:rsid w:val="00E27C2E"/>
    <w:rsid w:val="00E27F20"/>
    <w:rsid w:val="00E30403"/>
    <w:rsid w:val="00E30B7C"/>
    <w:rsid w:val="00E349F0"/>
    <w:rsid w:val="00E34B40"/>
    <w:rsid w:val="00E41F3F"/>
    <w:rsid w:val="00E4207E"/>
    <w:rsid w:val="00E44E62"/>
    <w:rsid w:val="00E477AD"/>
    <w:rsid w:val="00E553EC"/>
    <w:rsid w:val="00E60995"/>
    <w:rsid w:val="00E61519"/>
    <w:rsid w:val="00E61522"/>
    <w:rsid w:val="00E618AE"/>
    <w:rsid w:val="00E64DD1"/>
    <w:rsid w:val="00E655A1"/>
    <w:rsid w:val="00E65F4B"/>
    <w:rsid w:val="00E73112"/>
    <w:rsid w:val="00E745F9"/>
    <w:rsid w:val="00E749F8"/>
    <w:rsid w:val="00E74AB4"/>
    <w:rsid w:val="00E74E20"/>
    <w:rsid w:val="00E77645"/>
    <w:rsid w:val="00E81076"/>
    <w:rsid w:val="00E86CD7"/>
    <w:rsid w:val="00E9148F"/>
    <w:rsid w:val="00E96175"/>
    <w:rsid w:val="00EA56D8"/>
    <w:rsid w:val="00EC4A25"/>
    <w:rsid w:val="00EC55E0"/>
    <w:rsid w:val="00EC6954"/>
    <w:rsid w:val="00EC7A4A"/>
    <w:rsid w:val="00ED1E60"/>
    <w:rsid w:val="00ED2E23"/>
    <w:rsid w:val="00ED3E9F"/>
    <w:rsid w:val="00EE362D"/>
    <w:rsid w:val="00EF77F5"/>
    <w:rsid w:val="00F01E70"/>
    <w:rsid w:val="00F025A2"/>
    <w:rsid w:val="00F064B3"/>
    <w:rsid w:val="00F178AA"/>
    <w:rsid w:val="00F27910"/>
    <w:rsid w:val="00F324F6"/>
    <w:rsid w:val="00F32826"/>
    <w:rsid w:val="00F35A0C"/>
    <w:rsid w:val="00F3660C"/>
    <w:rsid w:val="00F37C7C"/>
    <w:rsid w:val="00F37F68"/>
    <w:rsid w:val="00F40F28"/>
    <w:rsid w:val="00F46A91"/>
    <w:rsid w:val="00F52088"/>
    <w:rsid w:val="00F54D97"/>
    <w:rsid w:val="00F55B9C"/>
    <w:rsid w:val="00F6133E"/>
    <w:rsid w:val="00F64011"/>
    <w:rsid w:val="00F653B8"/>
    <w:rsid w:val="00F66152"/>
    <w:rsid w:val="00F66263"/>
    <w:rsid w:val="00F72E84"/>
    <w:rsid w:val="00F7306E"/>
    <w:rsid w:val="00F76D80"/>
    <w:rsid w:val="00F7758E"/>
    <w:rsid w:val="00F77B89"/>
    <w:rsid w:val="00F77F67"/>
    <w:rsid w:val="00F84933"/>
    <w:rsid w:val="00F944A1"/>
    <w:rsid w:val="00F950C1"/>
    <w:rsid w:val="00F962EC"/>
    <w:rsid w:val="00FA1266"/>
    <w:rsid w:val="00FA5CA5"/>
    <w:rsid w:val="00FB21E7"/>
    <w:rsid w:val="00FB70AC"/>
    <w:rsid w:val="00FC1192"/>
    <w:rsid w:val="00FC33BB"/>
    <w:rsid w:val="00FC5C52"/>
    <w:rsid w:val="00FC6AF6"/>
    <w:rsid w:val="00FD0A10"/>
    <w:rsid w:val="00FD3F3C"/>
    <w:rsid w:val="00FD591D"/>
    <w:rsid w:val="00FE0BDC"/>
    <w:rsid w:val="00FE2881"/>
    <w:rsid w:val="00FE5410"/>
    <w:rsid w:val="00FF4C68"/>
    <w:rsid w:val="00FF71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250C1B"/>
  <w15:chartTrackingRefBased/>
  <w15:docId w15:val="{A9E1F0A1-B13D-40EE-9D17-F80167EA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header" w:uiPriority="99"/>
    <w:lsdException w:name="footer" w:uiPriority="99"/>
    <w:lsdException w:name="caption" w:semiHidden="1" w:uiPriority="35" w:unhideWhenUsed="1" w:qFormat="1"/>
    <w:lsdException w:name="table of figures" w:uiPriority="99"/>
    <w:lsdException w:name="Title" w:qFormat="1"/>
    <w:lsdException w:name="Body Text" w:uiPriority="99"/>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723A"/>
    <w:pPr>
      <w:spacing w:after="180"/>
    </w:pPr>
    <w:rPr>
      <w:lang w:val="en-GB" w:eastAsia="en-US"/>
    </w:rPr>
  </w:style>
  <w:style w:type="paragraph" w:styleId="Heading1">
    <w:name w:val="heading 1"/>
    <w:next w:val="Normal"/>
    <w:link w:val="Heading1Char"/>
    <w:uiPriority w:val="9"/>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link w:val="Heading2Char"/>
    <w:qFormat/>
    <w:pPr>
      <w:pBdr>
        <w:top w:val="none" w:sz="0" w:space="0" w:color="auto"/>
      </w:pBdr>
      <w:spacing w:before="180"/>
      <w:outlineLvl w:val="1"/>
    </w:pPr>
    <w:rPr>
      <w:sz w:val="32"/>
      <w:lang w:val="x-none"/>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uiPriority w:val="9"/>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uiPriority w:val="9"/>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uiPriority w:val="9"/>
    <w:qFormat/>
    <w:pPr>
      <w:ind w:left="0" w:firstLine="0"/>
      <w:outlineLvl w:val="7"/>
    </w:pPr>
    <w:rPr>
      <w:lang w:val="x-none"/>
    </w:rPr>
  </w:style>
  <w:style w:type="paragraph" w:styleId="Heading9">
    <w:name w:val="heading 9"/>
    <w:basedOn w:val="Heading8"/>
    <w:next w:val="Normal"/>
    <w:link w:val="Heading9Char"/>
    <w:uiPriority w:val="9"/>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link w:val="HeaderChar"/>
    <w:uiPriority w:val="99"/>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uiPriority w:val="99"/>
    <w:pPr>
      <w:jc w:val="center"/>
    </w:pPr>
    <w:rPr>
      <w:i/>
      <w:lang w:val="x-none"/>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styleId="CommentReference">
    <w:name w:val="annotation reference"/>
    <w:rsid w:val="00B41046"/>
    <w:rPr>
      <w:sz w:val="16"/>
      <w:szCs w:val="16"/>
    </w:rPr>
  </w:style>
  <w:style w:type="paragraph" w:styleId="CommentText">
    <w:name w:val="annotation text"/>
    <w:basedOn w:val="Normal"/>
    <w:link w:val="CommentTextChar"/>
    <w:rsid w:val="00B41046"/>
    <w:rPr>
      <w:lang w:val="x-none"/>
    </w:rPr>
  </w:style>
  <w:style w:type="character" w:customStyle="1" w:styleId="CommentTextChar">
    <w:name w:val="Comment Text Char"/>
    <w:link w:val="CommentText"/>
    <w:rsid w:val="00B41046"/>
    <w:rPr>
      <w:lang w:eastAsia="en-US"/>
    </w:rPr>
  </w:style>
  <w:style w:type="paragraph" w:styleId="CommentSubject">
    <w:name w:val="annotation subject"/>
    <w:basedOn w:val="CommentText"/>
    <w:next w:val="CommentText"/>
    <w:link w:val="CommentSubjectChar"/>
    <w:rsid w:val="00B41046"/>
    <w:rPr>
      <w:b/>
      <w:bCs/>
    </w:rPr>
  </w:style>
  <w:style w:type="character" w:customStyle="1" w:styleId="CommentSubjectChar">
    <w:name w:val="Comment Subject Char"/>
    <w:link w:val="CommentSubject"/>
    <w:rsid w:val="00B41046"/>
    <w:rPr>
      <w:b/>
      <w:bCs/>
      <w:lang w:eastAsia="en-US"/>
    </w:rPr>
  </w:style>
  <w:style w:type="paragraph" w:styleId="BalloonText">
    <w:name w:val="Balloon Text"/>
    <w:basedOn w:val="Normal"/>
    <w:link w:val="BalloonTextChar"/>
    <w:rsid w:val="00B41046"/>
    <w:pPr>
      <w:spacing w:after="0"/>
    </w:pPr>
    <w:rPr>
      <w:rFonts w:ascii="Tahoma" w:hAnsi="Tahoma"/>
      <w:sz w:val="16"/>
      <w:szCs w:val="16"/>
      <w:lang w:val="x-none"/>
    </w:rPr>
  </w:style>
  <w:style w:type="character" w:customStyle="1" w:styleId="BalloonTextChar">
    <w:name w:val="Balloon Text Char"/>
    <w:link w:val="BalloonText"/>
    <w:rsid w:val="00B41046"/>
    <w:rPr>
      <w:rFonts w:ascii="Tahoma" w:hAnsi="Tahoma" w:cs="Tahoma"/>
      <w:sz w:val="16"/>
      <w:szCs w:val="16"/>
      <w:lang w:eastAsia="en-US"/>
    </w:rPr>
  </w:style>
  <w:style w:type="paragraph" w:styleId="Caption">
    <w:name w:val="caption"/>
    <w:basedOn w:val="Normal"/>
    <w:next w:val="Normal"/>
    <w:uiPriority w:val="35"/>
    <w:unhideWhenUsed/>
    <w:qFormat/>
    <w:rsid w:val="00F52088"/>
    <w:rPr>
      <w:b/>
      <w:bCs/>
    </w:rPr>
  </w:style>
  <w:style w:type="paragraph" w:customStyle="1" w:styleId="Normalaftertitle">
    <w:name w:val="Normal_after_title"/>
    <w:basedOn w:val="Normal"/>
    <w:next w:val="Normal"/>
    <w:rsid w:val="00A17D58"/>
    <w:pPr>
      <w:tabs>
        <w:tab w:val="left" w:pos="794"/>
        <w:tab w:val="left" w:pos="1191"/>
        <w:tab w:val="left" w:pos="1588"/>
        <w:tab w:val="left" w:pos="1985"/>
      </w:tabs>
      <w:overflowPunct w:val="0"/>
      <w:autoSpaceDE w:val="0"/>
      <w:autoSpaceDN w:val="0"/>
      <w:adjustRightInd w:val="0"/>
      <w:spacing w:before="360" w:after="0"/>
      <w:jc w:val="both"/>
      <w:textAlignment w:val="baseline"/>
    </w:pPr>
    <w:rPr>
      <w:sz w:val="24"/>
    </w:rPr>
  </w:style>
  <w:style w:type="table" w:styleId="TableGrid">
    <w:name w:val="Table Grid"/>
    <w:basedOn w:val="TableNormal"/>
    <w:rsid w:val="0066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lev1">
    <w:name w:val="enumlev1"/>
    <w:basedOn w:val="Normal"/>
    <w:rsid w:val="00B562D2"/>
    <w:pPr>
      <w:tabs>
        <w:tab w:val="left" w:pos="794"/>
        <w:tab w:val="left" w:pos="1191"/>
        <w:tab w:val="left" w:pos="1588"/>
        <w:tab w:val="left" w:pos="1985"/>
      </w:tabs>
      <w:overflowPunct w:val="0"/>
      <w:autoSpaceDE w:val="0"/>
      <w:autoSpaceDN w:val="0"/>
      <w:adjustRightInd w:val="0"/>
      <w:spacing w:before="80" w:after="0"/>
      <w:ind w:left="794" w:hanging="794"/>
      <w:jc w:val="both"/>
      <w:textAlignment w:val="baseline"/>
    </w:pPr>
    <w:rPr>
      <w:sz w:val="24"/>
    </w:rPr>
  </w:style>
  <w:style w:type="character" w:customStyle="1" w:styleId="Heading7Char">
    <w:name w:val="Heading 7 Char"/>
    <w:link w:val="Heading7"/>
    <w:rsid w:val="00AA2B64"/>
    <w:rPr>
      <w:rFonts w:ascii="Arial" w:hAnsi="Arial"/>
      <w:lang w:eastAsia="en-US"/>
    </w:rPr>
  </w:style>
  <w:style w:type="paragraph" w:customStyle="1" w:styleId="Tabletext">
    <w:name w:val="Table_text"/>
    <w:basedOn w:val="Normal"/>
    <w:rsid w:val="007D6DA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sz w:val="22"/>
    </w:rPr>
  </w:style>
  <w:style w:type="numbering" w:customStyle="1" w:styleId="NoList1">
    <w:name w:val="No List1"/>
    <w:next w:val="NoList"/>
    <w:uiPriority w:val="99"/>
    <w:semiHidden/>
    <w:rsid w:val="009247B7"/>
  </w:style>
  <w:style w:type="table" w:customStyle="1" w:styleId="TableGrid1">
    <w:name w:val="Table Grid1"/>
    <w:basedOn w:val="TableNormal"/>
    <w:next w:val="TableGrid"/>
    <w:rsid w:val="00924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9247B7"/>
    <w:rPr>
      <w:rFonts w:ascii="Arial" w:hAnsi="Arial"/>
      <w:sz w:val="22"/>
      <w:lang w:eastAsia="en-US"/>
    </w:rPr>
  </w:style>
  <w:style w:type="paragraph" w:customStyle="1" w:styleId="body20">
    <w:name w:val="body 2.0"/>
    <w:basedOn w:val="Normal"/>
    <w:rsid w:val="009247B7"/>
    <w:pPr>
      <w:widowControl w:val="0"/>
      <w:spacing w:after="0" w:line="360" w:lineRule="auto"/>
      <w:ind w:firstLineChars="200" w:firstLine="200"/>
      <w:jc w:val="both"/>
    </w:pPr>
    <w:rPr>
      <w:kern w:val="2"/>
      <w:sz w:val="24"/>
      <w:szCs w:val="24"/>
      <w:lang w:val="en-US" w:eastAsia="zh-CN"/>
    </w:rPr>
  </w:style>
  <w:style w:type="character" w:customStyle="1" w:styleId="Heading6Char">
    <w:name w:val="Heading 6 Char"/>
    <w:link w:val="Heading6"/>
    <w:uiPriority w:val="9"/>
    <w:locked/>
    <w:rsid w:val="009247B7"/>
    <w:rPr>
      <w:rFonts w:ascii="Arial" w:hAnsi="Arial"/>
      <w:lang w:eastAsia="en-US"/>
    </w:rPr>
  </w:style>
  <w:style w:type="character" w:customStyle="1" w:styleId="trans">
    <w:name w:val="trans"/>
    <w:basedOn w:val="DefaultParagraphFont"/>
    <w:rsid w:val="009247B7"/>
  </w:style>
  <w:style w:type="character" w:customStyle="1" w:styleId="st1">
    <w:name w:val="st1"/>
    <w:basedOn w:val="DefaultParagraphFont"/>
    <w:rsid w:val="009247B7"/>
  </w:style>
  <w:style w:type="character" w:styleId="Hyperlink">
    <w:name w:val="Hyperlink"/>
    <w:uiPriority w:val="99"/>
    <w:unhideWhenUsed/>
    <w:rsid w:val="009247B7"/>
    <w:rPr>
      <w:color w:val="0000FF"/>
      <w:u w:val="single"/>
    </w:rPr>
  </w:style>
  <w:style w:type="numbering" w:customStyle="1" w:styleId="NoList2">
    <w:name w:val="No List2"/>
    <w:next w:val="NoList"/>
    <w:uiPriority w:val="99"/>
    <w:semiHidden/>
    <w:rsid w:val="00424E26"/>
  </w:style>
  <w:style w:type="table" w:customStyle="1" w:styleId="TableGrid2">
    <w:name w:val="Table Grid2"/>
    <w:basedOn w:val="TableNormal"/>
    <w:next w:val="TableGrid"/>
    <w:rsid w:val="00424E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uiPriority w:val="9"/>
    <w:rsid w:val="00955CAB"/>
    <w:rPr>
      <w:rFonts w:ascii="Arial" w:hAnsi="Arial"/>
      <w:sz w:val="24"/>
      <w:lang w:eastAsia="en-US"/>
    </w:rPr>
  </w:style>
  <w:style w:type="paragraph" w:styleId="Revision">
    <w:name w:val="Revision"/>
    <w:hidden/>
    <w:uiPriority w:val="99"/>
    <w:semiHidden/>
    <w:rsid w:val="00955CAB"/>
    <w:rPr>
      <w:rFonts w:eastAsia="MS Mincho"/>
      <w:lang w:val="en-GB" w:eastAsia="en-US"/>
    </w:rPr>
  </w:style>
  <w:style w:type="character" w:customStyle="1" w:styleId="MTConvertedEquation">
    <w:name w:val="MTConvertedEquation"/>
    <w:rsid w:val="00955CAB"/>
  </w:style>
  <w:style w:type="character" w:customStyle="1" w:styleId="Heading1Char">
    <w:name w:val="Heading 1 Char"/>
    <w:link w:val="Heading1"/>
    <w:uiPriority w:val="9"/>
    <w:locked/>
    <w:rsid w:val="00955CAB"/>
    <w:rPr>
      <w:rFonts w:ascii="Arial" w:hAnsi="Arial"/>
      <w:sz w:val="36"/>
      <w:lang w:eastAsia="en-US" w:bidi="ar-SA"/>
    </w:rPr>
  </w:style>
  <w:style w:type="character" w:customStyle="1" w:styleId="Heading2Char">
    <w:name w:val="Heading 2 Char"/>
    <w:link w:val="Heading2"/>
    <w:locked/>
    <w:rsid w:val="00955CAB"/>
    <w:rPr>
      <w:rFonts w:ascii="Arial" w:hAnsi="Arial"/>
      <w:sz w:val="32"/>
      <w:lang w:eastAsia="en-US"/>
    </w:rPr>
  </w:style>
  <w:style w:type="character" w:customStyle="1" w:styleId="Heading3Char">
    <w:name w:val="Heading 3 Char"/>
    <w:link w:val="Heading3"/>
    <w:locked/>
    <w:rsid w:val="00955CAB"/>
    <w:rPr>
      <w:rFonts w:ascii="Arial" w:hAnsi="Arial"/>
      <w:sz w:val="28"/>
      <w:lang w:eastAsia="en-US"/>
    </w:rPr>
  </w:style>
  <w:style w:type="character" w:customStyle="1" w:styleId="Heading8Char">
    <w:name w:val="Heading 8 Char"/>
    <w:link w:val="Heading8"/>
    <w:uiPriority w:val="9"/>
    <w:locked/>
    <w:rsid w:val="00955CAB"/>
    <w:rPr>
      <w:rFonts w:ascii="Arial" w:hAnsi="Arial"/>
      <w:sz w:val="36"/>
      <w:lang w:eastAsia="en-US"/>
    </w:rPr>
  </w:style>
  <w:style w:type="character" w:customStyle="1" w:styleId="Heading9Char">
    <w:name w:val="Heading 9 Char"/>
    <w:link w:val="Heading9"/>
    <w:uiPriority w:val="9"/>
    <w:locked/>
    <w:rsid w:val="00955CAB"/>
    <w:rPr>
      <w:rFonts w:ascii="Arial" w:hAnsi="Arial"/>
      <w:sz w:val="36"/>
      <w:lang w:eastAsia="en-US"/>
    </w:rPr>
  </w:style>
  <w:style w:type="character" w:customStyle="1" w:styleId="HeaderChar">
    <w:name w:val="Header Char"/>
    <w:link w:val="Header"/>
    <w:uiPriority w:val="99"/>
    <w:locked/>
    <w:rsid w:val="00955CAB"/>
    <w:rPr>
      <w:rFonts w:ascii="Arial" w:hAnsi="Arial"/>
      <w:b/>
      <w:noProof/>
      <w:sz w:val="18"/>
      <w:lang w:eastAsia="ja-JP" w:bidi="ar-SA"/>
    </w:rPr>
  </w:style>
  <w:style w:type="character" w:customStyle="1" w:styleId="FooterChar">
    <w:name w:val="Footer Char"/>
    <w:link w:val="Footer"/>
    <w:uiPriority w:val="99"/>
    <w:locked/>
    <w:rsid w:val="00955CAB"/>
    <w:rPr>
      <w:rFonts w:ascii="Arial" w:hAnsi="Arial"/>
      <w:b/>
      <w:i/>
      <w:noProof/>
      <w:sz w:val="18"/>
      <w:lang w:eastAsia="ja-JP"/>
    </w:rPr>
  </w:style>
  <w:style w:type="paragraph" w:customStyle="1" w:styleId="Figure">
    <w:name w:val="Figure"/>
    <w:basedOn w:val="Normal"/>
    <w:next w:val="FigureNoTitle"/>
    <w:rsid w:val="00955CAB"/>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sz w:val="24"/>
    </w:rPr>
  </w:style>
  <w:style w:type="paragraph" w:customStyle="1" w:styleId="FigureNoTitle">
    <w:name w:val="Figure_NoTitle"/>
    <w:basedOn w:val="Normal"/>
    <w:next w:val="Normalaftertitle"/>
    <w:rsid w:val="00955CAB"/>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b/>
      <w:sz w:val="24"/>
    </w:rPr>
  </w:style>
  <w:style w:type="character" w:styleId="FollowedHyperlink">
    <w:name w:val="FollowedHyperlink"/>
    <w:rsid w:val="00955CAB"/>
    <w:rPr>
      <w:color w:val="800080"/>
      <w:u w:val="single"/>
    </w:rPr>
  </w:style>
  <w:style w:type="numbering" w:customStyle="1" w:styleId="NoList3">
    <w:name w:val="No List3"/>
    <w:next w:val="NoList"/>
    <w:semiHidden/>
    <w:unhideWhenUsed/>
    <w:rsid w:val="00955CAB"/>
  </w:style>
  <w:style w:type="table" w:customStyle="1" w:styleId="TableGrid3">
    <w:name w:val="Table Grid3"/>
    <w:basedOn w:val="TableNormal"/>
    <w:next w:val="TableGrid"/>
    <w:rsid w:val="00955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955CAB"/>
  </w:style>
  <w:style w:type="table" w:customStyle="1" w:styleId="TableGrid4">
    <w:name w:val="Table Grid4"/>
    <w:basedOn w:val="TableNormal"/>
    <w:next w:val="TableGrid"/>
    <w:uiPriority w:val="39"/>
    <w:rsid w:val="00955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41D5"/>
    <w:pPr>
      <w:spacing w:after="200" w:line="276" w:lineRule="auto"/>
      <w:ind w:left="720"/>
      <w:contextualSpacing/>
    </w:pPr>
    <w:rPr>
      <w:rFonts w:ascii="Calibri" w:eastAsia="Calibri" w:hAnsi="Calibri"/>
      <w:sz w:val="22"/>
      <w:szCs w:val="22"/>
      <w:lang w:val="de-DE"/>
    </w:rPr>
  </w:style>
  <w:style w:type="paragraph" w:customStyle="1" w:styleId="MTDisplayEquation">
    <w:name w:val="MTDisplayEquation"/>
    <w:basedOn w:val="Normal"/>
    <w:next w:val="Normal"/>
    <w:link w:val="MTDisplayEquationZchn"/>
    <w:rsid w:val="00A441D5"/>
    <w:pPr>
      <w:tabs>
        <w:tab w:val="center" w:pos="4700"/>
        <w:tab w:val="right" w:pos="9400"/>
      </w:tabs>
      <w:spacing w:after="200" w:line="276" w:lineRule="auto"/>
    </w:pPr>
    <w:rPr>
      <w:rFonts w:ascii="Calibri" w:hAnsi="Calibri"/>
      <w:sz w:val="22"/>
      <w:szCs w:val="22"/>
      <w:lang w:val="x-none" w:eastAsia="x-none"/>
    </w:rPr>
  </w:style>
  <w:style w:type="character" w:customStyle="1" w:styleId="MTDisplayEquationZchn">
    <w:name w:val="MTDisplayEquation Zchn"/>
    <w:link w:val="MTDisplayEquation"/>
    <w:locked/>
    <w:rsid w:val="00A441D5"/>
    <w:rPr>
      <w:rFonts w:ascii="Calibri" w:hAnsi="Calibri"/>
      <w:sz w:val="22"/>
      <w:szCs w:val="22"/>
      <w:lang w:val="x-none" w:eastAsia="x-none"/>
    </w:rPr>
  </w:style>
  <w:style w:type="paragraph" w:styleId="TableofFigures">
    <w:name w:val="table of figures"/>
    <w:basedOn w:val="Normal"/>
    <w:next w:val="Normal"/>
    <w:uiPriority w:val="99"/>
    <w:rsid w:val="00A441D5"/>
  </w:style>
  <w:style w:type="paragraph" w:styleId="EndnoteText">
    <w:name w:val="endnote text"/>
    <w:basedOn w:val="Normal"/>
    <w:link w:val="EndnoteTextChar"/>
    <w:rsid w:val="00A441D5"/>
    <w:rPr>
      <w:lang w:val="x-none" w:eastAsia="x-none"/>
    </w:rPr>
  </w:style>
  <w:style w:type="character" w:customStyle="1" w:styleId="EndnoteTextChar">
    <w:name w:val="Endnote Text Char"/>
    <w:link w:val="EndnoteText"/>
    <w:rsid w:val="00A441D5"/>
    <w:rPr>
      <w:lang w:eastAsia="x-none"/>
    </w:rPr>
  </w:style>
  <w:style w:type="character" w:styleId="EndnoteReference">
    <w:name w:val="endnote reference"/>
    <w:rsid w:val="00A441D5"/>
    <w:rPr>
      <w:vertAlign w:val="superscript"/>
    </w:rPr>
  </w:style>
  <w:style w:type="numbering" w:customStyle="1" w:styleId="NoList11">
    <w:name w:val="No List11"/>
    <w:next w:val="NoList"/>
    <w:uiPriority w:val="99"/>
    <w:semiHidden/>
    <w:unhideWhenUsed/>
    <w:rsid w:val="00A8629E"/>
  </w:style>
  <w:style w:type="numbering" w:customStyle="1" w:styleId="NoList21">
    <w:name w:val="No List21"/>
    <w:next w:val="NoList"/>
    <w:uiPriority w:val="99"/>
    <w:semiHidden/>
    <w:unhideWhenUsed/>
    <w:rsid w:val="00A8629E"/>
  </w:style>
  <w:style w:type="numbering" w:customStyle="1" w:styleId="NoList31">
    <w:name w:val="No List31"/>
    <w:next w:val="NoList"/>
    <w:uiPriority w:val="99"/>
    <w:semiHidden/>
    <w:unhideWhenUsed/>
    <w:rsid w:val="00A8629E"/>
  </w:style>
  <w:style w:type="table" w:customStyle="1" w:styleId="TableGrid31">
    <w:name w:val="Table Grid31"/>
    <w:basedOn w:val="TableNormal"/>
    <w:next w:val="TableGrid"/>
    <w:uiPriority w:val="39"/>
    <w:rsid w:val="00A86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semiHidden/>
    <w:rsid w:val="003A3D5B"/>
  </w:style>
  <w:style w:type="table" w:customStyle="1" w:styleId="TableGrid5">
    <w:name w:val="Table Grid5"/>
    <w:basedOn w:val="TableNormal"/>
    <w:next w:val="TableGrid"/>
    <w:rsid w:val="003A3D5B"/>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rsid w:val="003A3D5B"/>
  </w:style>
  <w:style w:type="numbering" w:customStyle="1" w:styleId="NoList22">
    <w:name w:val="No List22"/>
    <w:next w:val="NoList"/>
    <w:uiPriority w:val="99"/>
    <w:semiHidden/>
    <w:rsid w:val="003A3D5B"/>
  </w:style>
  <w:style w:type="paragraph" w:customStyle="1" w:styleId="USPTO1-99">
    <w:name w:val="USPTO 1-99"/>
    <w:basedOn w:val="Normal"/>
    <w:rsid w:val="003A3D5B"/>
    <w:pPr>
      <w:widowControl w:val="0"/>
      <w:numPr>
        <w:numId w:val="23"/>
      </w:numPr>
      <w:tabs>
        <w:tab w:val="left" w:pos="1886"/>
      </w:tabs>
      <w:snapToGrid w:val="0"/>
      <w:spacing w:after="480" w:line="360" w:lineRule="auto"/>
      <w:jc w:val="both"/>
    </w:pPr>
    <w:rPr>
      <w:rFonts w:ascii="Arial" w:hAnsi="Arial"/>
      <w:sz w:val="24"/>
      <w:lang w:val="en-US"/>
    </w:rPr>
  </w:style>
  <w:style w:type="paragraph" w:customStyle="1" w:styleId="Tablehead">
    <w:name w:val="Table_head"/>
    <w:basedOn w:val="Normal"/>
    <w:next w:val="Tabletext"/>
    <w:rsid w:val="003A3D5B"/>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MS Mincho"/>
      <w:b/>
      <w:sz w:val="22"/>
    </w:rPr>
  </w:style>
  <w:style w:type="paragraph" w:customStyle="1" w:styleId="TableNotitle">
    <w:name w:val="Table_No &amp; title"/>
    <w:basedOn w:val="Normal"/>
    <w:next w:val="Tablehead"/>
    <w:link w:val="TableNotitleCar"/>
    <w:rsid w:val="003A3D5B"/>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MS Mincho"/>
      <w:b/>
      <w:sz w:val="24"/>
      <w:lang w:val="x-none" w:eastAsia="x-none"/>
    </w:rPr>
  </w:style>
  <w:style w:type="character" w:customStyle="1" w:styleId="TableNotitleCar">
    <w:name w:val="Table_No &amp; title Car"/>
    <w:link w:val="TableNotitle"/>
    <w:locked/>
    <w:rsid w:val="003A3D5B"/>
    <w:rPr>
      <w:rFonts w:eastAsia="MS Mincho"/>
      <w:b/>
      <w:sz w:val="24"/>
      <w:lang w:val="x-none" w:eastAsia="x-none"/>
    </w:rPr>
  </w:style>
  <w:style w:type="character" w:customStyle="1" w:styleId="PseudocodeChar">
    <w:name w:val="Pseudocode Char"/>
    <w:link w:val="Pseudocode"/>
    <w:rsid w:val="003A3D5B"/>
    <w:rPr>
      <w:sz w:val="24"/>
    </w:rPr>
  </w:style>
  <w:style w:type="paragraph" w:customStyle="1" w:styleId="Pseudocode">
    <w:name w:val="Pseudocode"/>
    <w:basedOn w:val="Normal"/>
    <w:link w:val="PseudocodeChar"/>
    <w:qFormat/>
    <w:rsid w:val="003A3D5B"/>
    <w:pPr>
      <w:widowControl w:val="0"/>
      <w:tabs>
        <w:tab w:val="left" w:pos="567"/>
        <w:tab w:val="left" w:pos="1134"/>
        <w:tab w:val="left" w:pos="1701"/>
        <w:tab w:val="left" w:pos="2268"/>
      </w:tabs>
      <w:overflowPunct w:val="0"/>
      <w:autoSpaceDE w:val="0"/>
      <w:autoSpaceDN w:val="0"/>
      <w:adjustRightInd w:val="0"/>
      <w:spacing w:after="0"/>
      <w:ind w:left="567" w:right="567"/>
      <w:textAlignment w:val="baseline"/>
    </w:pPr>
    <w:rPr>
      <w:sz w:val="24"/>
      <w:lang w:val="x-none" w:eastAsia="x-none"/>
    </w:rPr>
  </w:style>
  <w:style w:type="paragraph" w:customStyle="1" w:styleId="FigureNotitle0">
    <w:name w:val="Figure_No &amp; title"/>
    <w:basedOn w:val="Normal"/>
    <w:next w:val="Normalaftertitle"/>
    <w:rsid w:val="003A3D5B"/>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MS Mincho"/>
      <w:b/>
      <w:sz w:val="24"/>
    </w:rPr>
  </w:style>
  <w:style w:type="paragraph" w:customStyle="1" w:styleId="CharCharCharCharCharCharCharCharCharCharCharCharCharCharCharCharCharCharCharCharCharCharCharCharCharCharCharCharCharCharCharChar">
    <w:name w:val=" Char Char Char Char Char Char Char Char Char Char Char Char Char Char Char Char Char Char Char Char Char Char Char Char Char Char Char Char Char Char Char Char"/>
    <w:basedOn w:val="Normal"/>
    <w:rsid w:val="003A3D5B"/>
    <w:pPr>
      <w:widowControl w:val="0"/>
      <w:spacing w:after="0"/>
      <w:jc w:val="both"/>
    </w:pPr>
    <w:rPr>
      <w:rFonts w:ascii="Tahoma" w:hAnsi="Tahoma"/>
      <w:kern w:val="2"/>
      <w:sz w:val="24"/>
      <w:lang w:val="en-US" w:eastAsia="zh-CN"/>
    </w:rPr>
  </w:style>
  <w:style w:type="paragraph" w:customStyle="1" w:styleId="Paragraph1to99">
    <w:name w:val="Paragraph 1 to 99"/>
    <w:basedOn w:val="Normal"/>
    <w:rsid w:val="003A3D5B"/>
    <w:pPr>
      <w:widowControl w:val="0"/>
      <w:numPr>
        <w:numId w:val="34"/>
      </w:numPr>
      <w:spacing w:after="0" w:line="360" w:lineRule="auto"/>
      <w:jc w:val="both"/>
    </w:pPr>
    <w:rPr>
      <w:kern w:val="2"/>
      <w:sz w:val="24"/>
      <w:szCs w:val="24"/>
      <w:lang w:val="en-US" w:eastAsia="zh-CN"/>
    </w:rPr>
  </w:style>
  <w:style w:type="paragraph" w:customStyle="1" w:styleId="Paragraph100to999">
    <w:name w:val="Paragraph 100 to 999"/>
    <w:basedOn w:val="Normal"/>
    <w:rsid w:val="003A3D5B"/>
    <w:pPr>
      <w:widowControl w:val="0"/>
      <w:numPr>
        <w:numId w:val="35"/>
      </w:numPr>
      <w:spacing w:after="0" w:line="360" w:lineRule="auto"/>
      <w:jc w:val="both"/>
    </w:pPr>
    <w:rPr>
      <w:kern w:val="2"/>
      <w:sz w:val="24"/>
      <w:szCs w:val="24"/>
      <w:lang w:val="en-US" w:eastAsia="zh-CN"/>
    </w:rPr>
  </w:style>
  <w:style w:type="character" w:customStyle="1" w:styleId="labellist1">
    <w:name w:val="label_list1"/>
    <w:rsid w:val="003A3D5B"/>
  </w:style>
  <w:style w:type="numbering" w:customStyle="1" w:styleId="NoList32">
    <w:name w:val="No List32"/>
    <w:next w:val="NoList"/>
    <w:semiHidden/>
    <w:rsid w:val="003A3D5B"/>
  </w:style>
  <w:style w:type="paragraph" w:customStyle="1" w:styleId="a">
    <w:name w:val="바탕글"/>
    <w:link w:val="Char"/>
    <w:rsid w:val="003A3D5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Batang" w:eastAsia="Batang"/>
      <w:color w:val="000000"/>
      <w:kern w:val="2"/>
      <w:szCs w:val="24"/>
      <w:lang w:val="en-US" w:eastAsia="ko-KR"/>
    </w:rPr>
  </w:style>
  <w:style w:type="character" w:customStyle="1" w:styleId="Char">
    <w:name w:val="바탕글 Char"/>
    <w:link w:val="a"/>
    <w:rsid w:val="003A3D5B"/>
    <w:rPr>
      <w:rFonts w:ascii="Batang" w:eastAsia="Batang"/>
      <w:color w:val="000000"/>
      <w:kern w:val="2"/>
      <w:szCs w:val="24"/>
      <w:lang w:val="en-US" w:eastAsia="ko-KR" w:bidi="ar-SA"/>
    </w:rPr>
  </w:style>
  <w:style w:type="table" w:customStyle="1" w:styleId="TableGrid32">
    <w:name w:val="Table Grid32"/>
    <w:basedOn w:val="TableNormal"/>
    <w:next w:val="TableGrid"/>
    <w:rsid w:val="003A3D5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A3D5B"/>
    <w:pPr>
      <w:spacing w:before="100" w:beforeAutospacing="1" w:after="100" w:afterAutospacing="1"/>
    </w:pPr>
    <w:rPr>
      <w:rFonts w:eastAsia="Times New Roman"/>
      <w:sz w:val="24"/>
      <w:szCs w:val="24"/>
      <w:lang w:eastAsia="en-GB"/>
    </w:rPr>
  </w:style>
  <w:style w:type="numbering" w:customStyle="1" w:styleId="NoList6">
    <w:name w:val="No List6"/>
    <w:next w:val="NoList"/>
    <w:semiHidden/>
    <w:rsid w:val="003A3D5B"/>
  </w:style>
  <w:style w:type="table" w:customStyle="1" w:styleId="TableGrid6">
    <w:name w:val="Table Grid6"/>
    <w:basedOn w:val="TableNormal"/>
    <w:next w:val="TableGrid"/>
    <w:rsid w:val="003A3D5B"/>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
    <w:name w:val="No List13"/>
    <w:next w:val="NoList"/>
    <w:uiPriority w:val="99"/>
    <w:semiHidden/>
    <w:rsid w:val="003A3D5B"/>
  </w:style>
  <w:style w:type="numbering" w:customStyle="1" w:styleId="NoList23">
    <w:name w:val="No List23"/>
    <w:next w:val="NoList"/>
    <w:uiPriority w:val="99"/>
    <w:semiHidden/>
    <w:rsid w:val="003A3D5B"/>
  </w:style>
  <w:style w:type="numbering" w:customStyle="1" w:styleId="NoList33">
    <w:name w:val="No List33"/>
    <w:next w:val="NoList"/>
    <w:semiHidden/>
    <w:rsid w:val="003A3D5B"/>
  </w:style>
  <w:style w:type="table" w:customStyle="1" w:styleId="TableGrid33">
    <w:name w:val="Table Grid33"/>
    <w:basedOn w:val="TableNormal"/>
    <w:next w:val="TableGrid"/>
    <w:rsid w:val="003A3D5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3A3D5B"/>
    <w:rPr>
      <w:b/>
      <w:bCs/>
    </w:rPr>
  </w:style>
  <w:style w:type="paragraph" w:customStyle="1" w:styleId="Eq0">
    <w:name w:val="Eq"/>
    <w:basedOn w:val="Normal"/>
    <w:link w:val="EqChar"/>
    <w:qFormat/>
    <w:rsid w:val="003A3D5B"/>
    <w:pPr>
      <w:tabs>
        <w:tab w:val="center" w:pos="3969"/>
        <w:tab w:val="right" w:pos="8080"/>
      </w:tabs>
      <w:spacing w:before="120" w:after="0" w:line="360" w:lineRule="auto"/>
      <w:jc w:val="both"/>
    </w:pPr>
    <w:rPr>
      <w:rFonts w:eastAsia="Times New Roman"/>
      <w:sz w:val="24"/>
      <w:szCs w:val="24"/>
      <w:lang w:val="en-US"/>
    </w:rPr>
  </w:style>
  <w:style w:type="character" w:customStyle="1" w:styleId="EqChar">
    <w:name w:val="Eq Char"/>
    <w:link w:val="Eq0"/>
    <w:rsid w:val="003A3D5B"/>
    <w:rPr>
      <w:rFonts w:eastAsia="Times New Roman"/>
      <w:sz w:val="24"/>
      <w:szCs w:val="24"/>
      <w:lang w:val="en-US" w:eastAsia="en-US"/>
    </w:rPr>
  </w:style>
  <w:style w:type="numbering" w:customStyle="1" w:styleId="NoList7">
    <w:name w:val="No List7"/>
    <w:next w:val="NoList"/>
    <w:semiHidden/>
    <w:rsid w:val="003A3D5B"/>
  </w:style>
  <w:style w:type="table" w:customStyle="1" w:styleId="TableGrid7">
    <w:name w:val="Table Grid7"/>
    <w:basedOn w:val="TableNormal"/>
    <w:next w:val="TableGrid"/>
    <w:rsid w:val="003A3D5B"/>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
    <w:name w:val="No List14"/>
    <w:next w:val="NoList"/>
    <w:uiPriority w:val="99"/>
    <w:semiHidden/>
    <w:rsid w:val="003A3D5B"/>
  </w:style>
  <w:style w:type="numbering" w:customStyle="1" w:styleId="NoList24">
    <w:name w:val="No List24"/>
    <w:next w:val="NoList"/>
    <w:uiPriority w:val="99"/>
    <w:semiHidden/>
    <w:rsid w:val="003A3D5B"/>
  </w:style>
  <w:style w:type="numbering" w:customStyle="1" w:styleId="NoList34">
    <w:name w:val="No List34"/>
    <w:next w:val="NoList"/>
    <w:semiHidden/>
    <w:rsid w:val="003A3D5B"/>
  </w:style>
  <w:style w:type="table" w:customStyle="1" w:styleId="TableGrid34">
    <w:name w:val="Table Grid34"/>
    <w:basedOn w:val="TableNormal"/>
    <w:next w:val="TableGrid"/>
    <w:rsid w:val="003A3D5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b">
    <w:name w:val="Heading_b"/>
    <w:basedOn w:val="Normal"/>
    <w:next w:val="Normal"/>
    <w:rsid w:val="003A3D5B"/>
    <w:pPr>
      <w:keepNext/>
      <w:tabs>
        <w:tab w:val="left" w:pos="794"/>
        <w:tab w:val="left" w:pos="1191"/>
        <w:tab w:val="left" w:pos="1588"/>
        <w:tab w:val="left" w:pos="1985"/>
      </w:tabs>
      <w:overflowPunct w:val="0"/>
      <w:autoSpaceDE w:val="0"/>
      <w:autoSpaceDN w:val="0"/>
      <w:adjustRightInd w:val="0"/>
      <w:spacing w:before="160" w:after="0"/>
      <w:textAlignment w:val="baseline"/>
    </w:pPr>
    <w:rPr>
      <w:b/>
      <w:sz w:val="24"/>
    </w:rPr>
  </w:style>
  <w:style w:type="character" w:customStyle="1" w:styleId="MTDisplayEquationChar">
    <w:name w:val="MTDisplayEquation Char"/>
    <w:rsid w:val="003A3D5B"/>
    <w:rPr>
      <w:lang w:val="en-GB"/>
    </w:rPr>
  </w:style>
  <w:style w:type="paragraph" w:styleId="DocumentMap">
    <w:name w:val="Document Map"/>
    <w:basedOn w:val="Normal"/>
    <w:link w:val="DocumentMapChar"/>
    <w:rsid w:val="003A3D5B"/>
    <w:rPr>
      <w:rFonts w:ascii="SimSun"/>
      <w:sz w:val="18"/>
      <w:szCs w:val="18"/>
      <w:lang w:val="x-none"/>
    </w:rPr>
  </w:style>
  <w:style w:type="character" w:customStyle="1" w:styleId="DocumentMapChar">
    <w:name w:val="Document Map Char"/>
    <w:link w:val="DocumentMap"/>
    <w:rsid w:val="003A3D5B"/>
    <w:rPr>
      <w:rFonts w:ascii="SimSun"/>
      <w:sz w:val="18"/>
      <w:szCs w:val="18"/>
      <w:lang w:val="x-none" w:eastAsia="en-US"/>
    </w:rPr>
  </w:style>
  <w:style w:type="numbering" w:customStyle="1" w:styleId="NoList8">
    <w:name w:val="No List8"/>
    <w:next w:val="NoList"/>
    <w:uiPriority w:val="99"/>
    <w:semiHidden/>
    <w:unhideWhenUsed/>
    <w:rsid w:val="003A3D5B"/>
  </w:style>
  <w:style w:type="table" w:customStyle="1" w:styleId="TableGrid8">
    <w:name w:val="Table Grid8"/>
    <w:basedOn w:val="TableNormal"/>
    <w:next w:val="TableGrid"/>
    <w:rsid w:val="003A3D5B"/>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3A3D5B"/>
    <w:rPr>
      <w:color w:val="808080"/>
    </w:rPr>
  </w:style>
  <w:style w:type="paragraph" w:styleId="BodyText">
    <w:name w:val="Body Text"/>
    <w:basedOn w:val="Normal"/>
    <w:link w:val="BodyTextChar"/>
    <w:uiPriority w:val="99"/>
    <w:unhideWhenUsed/>
    <w:rsid w:val="003A3D5B"/>
    <w:pPr>
      <w:spacing w:after="120" w:line="276" w:lineRule="auto"/>
    </w:pPr>
    <w:rPr>
      <w:rFonts w:ascii="Calibri" w:eastAsia="Calibri" w:hAnsi="Calibri"/>
      <w:sz w:val="22"/>
      <w:szCs w:val="22"/>
      <w:lang w:val="x-none" w:eastAsia="x-none"/>
    </w:rPr>
  </w:style>
  <w:style w:type="character" w:customStyle="1" w:styleId="BodyTextChar">
    <w:name w:val="Body Text Char"/>
    <w:link w:val="BodyText"/>
    <w:uiPriority w:val="99"/>
    <w:rsid w:val="003A3D5B"/>
    <w:rPr>
      <w:rFonts w:ascii="Calibri" w:eastAsia="Calibri" w:hAnsi="Calibri"/>
      <w:sz w:val="22"/>
      <w:szCs w:val="22"/>
      <w:lang w:val="x-none" w:eastAsia="x-none"/>
    </w:rPr>
  </w:style>
  <w:style w:type="character" w:customStyle="1" w:styleId="apple-converted-space">
    <w:name w:val="apple-converted-space"/>
    <w:rsid w:val="003A3D5B"/>
  </w:style>
  <w:style w:type="paragraph" w:customStyle="1" w:styleId="programlistingindent">
    <w:name w:val="programlistingindent"/>
    <w:basedOn w:val="Normal"/>
    <w:rsid w:val="003A3D5B"/>
    <w:pPr>
      <w:spacing w:before="100" w:beforeAutospacing="1" w:after="100" w:afterAutospacing="1"/>
    </w:pPr>
    <w:rPr>
      <w:rFonts w:ascii="SimSun" w:hAnsi="SimSun" w:cs="SimSu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117" Type="http://schemas.openxmlformats.org/officeDocument/2006/relationships/oleObject" Target="embeddings/oleObject55.bin"/><Relationship Id="rId21" Type="http://schemas.openxmlformats.org/officeDocument/2006/relationships/image" Target="media/image7.wmf"/><Relationship Id="rId42" Type="http://schemas.openxmlformats.org/officeDocument/2006/relationships/oleObject" Target="embeddings/oleObject16.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oleObject" Target="embeddings/oleObject40.bin"/><Relationship Id="rId112" Type="http://schemas.openxmlformats.org/officeDocument/2006/relationships/image" Target="media/image53.wmf"/><Relationship Id="rId16" Type="http://schemas.openxmlformats.org/officeDocument/2006/relationships/oleObject" Target="embeddings/oleObject4.bin"/><Relationship Id="rId107" Type="http://schemas.openxmlformats.org/officeDocument/2006/relationships/oleObject" Target="embeddings/oleObject49.bin"/><Relationship Id="rId11" Type="http://schemas.openxmlformats.org/officeDocument/2006/relationships/image" Target="media/image2.wmf"/><Relationship Id="rId32" Type="http://schemas.openxmlformats.org/officeDocument/2006/relationships/oleObject" Target="embeddings/oleObject11.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footer" Target="footer1.xml"/><Relationship Id="rId5" Type="http://schemas.openxmlformats.org/officeDocument/2006/relationships/settings" Target="settings.xml"/><Relationship Id="rId90" Type="http://schemas.openxmlformats.org/officeDocument/2006/relationships/image" Target="media/image42.wmf"/><Relationship Id="rId95" Type="http://schemas.openxmlformats.org/officeDocument/2006/relationships/oleObject" Target="embeddings/oleObject43.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2.wmf"/><Relationship Id="rId113" Type="http://schemas.openxmlformats.org/officeDocument/2006/relationships/oleObject" Target="embeddings/oleObject52.bin"/><Relationship Id="rId118" Type="http://schemas.openxmlformats.org/officeDocument/2006/relationships/image" Target="media/image55.wmf"/><Relationship Id="rId80" Type="http://schemas.openxmlformats.org/officeDocument/2006/relationships/oleObject" Target="embeddings/oleObject35.bin"/><Relationship Id="rId85" Type="http://schemas.openxmlformats.org/officeDocument/2006/relationships/image" Target="media/image40.wmf"/><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4.wmf"/><Relationship Id="rId38" Type="http://schemas.openxmlformats.org/officeDocument/2006/relationships/oleObject" Target="embeddings/oleObject14.bin"/><Relationship Id="rId59" Type="http://schemas.openxmlformats.org/officeDocument/2006/relationships/image" Target="media/image27.wmf"/><Relationship Id="rId103" Type="http://schemas.openxmlformats.org/officeDocument/2006/relationships/oleObject" Target="embeddings/oleObject47.bin"/><Relationship Id="rId108" Type="http://schemas.openxmlformats.org/officeDocument/2006/relationships/image" Target="media/image51.wmf"/><Relationship Id="rId124" Type="http://schemas.openxmlformats.org/officeDocument/2006/relationships/fontTable" Target="fontTable.xml"/><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5.wmf"/><Relationship Id="rId91" Type="http://schemas.openxmlformats.org/officeDocument/2006/relationships/oleObject" Target="embeddings/oleObject41.bin"/><Relationship Id="rId96" Type="http://schemas.openxmlformats.org/officeDocument/2006/relationships/image" Target="media/image45.wmf"/><Relationship Id="rId1" Type="http://schemas.microsoft.com/office/2006/relationships/keyMapCustomizations" Target="customizations.xml"/><Relationship Id="rId6" Type="http://schemas.openxmlformats.org/officeDocument/2006/relationships/webSettings" Target="webSettings.xml"/><Relationship Id="rId23" Type="http://schemas.openxmlformats.org/officeDocument/2006/relationships/image" Target="media/image8.wmf"/><Relationship Id="rId28" Type="http://schemas.openxmlformats.org/officeDocument/2006/relationships/oleObject" Target="embeddings/oleObject9.bin"/><Relationship Id="rId49" Type="http://schemas.openxmlformats.org/officeDocument/2006/relationships/image" Target="media/image22.wmf"/><Relationship Id="rId114" Type="http://schemas.openxmlformats.org/officeDocument/2006/relationships/oleObject" Target="embeddings/oleObject53.bin"/><Relationship Id="rId119" Type="http://schemas.openxmlformats.org/officeDocument/2006/relationships/oleObject" Target="embeddings/oleObject56.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8.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50.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5.wmf"/><Relationship Id="rId76" Type="http://schemas.openxmlformats.org/officeDocument/2006/relationships/oleObject" Target="embeddings/oleObject33.bin"/><Relationship Id="rId97" Type="http://schemas.openxmlformats.org/officeDocument/2006/relationships/oleObject" Target="embeddings/oleObject44.bin"/><Relationship Id="rId104" Type="http://schemas.openxmlformats.org/officeDocument/2006/relationships/image" Target="media/image49.wmf"/><Relationship Id="rId120" Type="http://schemas.openxmlformats.org/officeDocument/2006/relationships/image" Target="media/image56.emf"/><Relationship Id="rId125"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customXml" Target="../customXml/item1.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image" Target="media/image20.wmf"/><Relationship Id="rId66" Type="http://schemas.openxmlformats.org/officeDocument/2006/relationships/oleObject" Target="embeddings/oleObject28.bin"/><Relationship Id="rId87" Type="http://schemas.openxmlformats.org/officeDocument/2006/relationships/oleObject" Target="embeddings/oleObject39.bin"/><Relationship Id="rId110" Type="http://schemas.openxmlformats.org/officeDocument/2006/relationships/image" Target="media/image52.wmf"/><Relationship Id="rId115" Type="http://schemas.openxmlformats.org/officeDocument/2006/relationships/image" Target="media/image54.wmf"/><Relationship Id="rId61" Type="http://schemas.openxmlformats.org/officeDocument/2006/relationships/image" Target="media/image28.wmf"/><Relationship Id="rId82" Type="http://schemas.openxmlformats.org/officeDocument/2006/relationships/oleObject" Target="embeddings/oleObject36.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0.bin"/><Relationship Id="rId35" Type="http://schemas.openxmlformats.org/officeDocument/2006/relationships/image" Target="media/image15.wmf"/><Relationship Id="rId56" Type="http://schemas.openxmlformats.org/officeDocument/2006/relationships/oleObject" Target="embeddings/oleObject23.bin"/><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48.bin"/><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oleObject" Target="embeddings/oleObject31.bin"/><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oleObject" Target="embeddings/oleObject57.bin"/><Relationship Id="rId3" Type="http://schemas.openxmlformats.org/officeDocument/2006/relationships/numbering" Target="numbering.xml"/><Relationship Id="rId25" Type="http://schemas.openxmlformats.org/officeDocument/2006/relationships/image" Target="media/image9.emf"/><Relationship Id="rId46" Type="http://schemas.openxmlformats.org/officeDocument/2006/relationships/oleObject" Target="embeddings/oleObject18.bin"/><Relationship Id="rId67" Type="http://schemas.openxmlformats.org/officeDocument/2006/relationships/image" Target="media/image31.wmf"/><Relationship Id="rId116" Type="http://schemas.openxmlformats.org/officeDocument/2006/relationships/oleObject" Target="embeddings/oleObject54.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6.bin"/><Relationship Id="rId83" Type="http://schemas.openxmlformats.org/officeDocument/2006/relationships/image" Target="media/image39.wmf"/><Relationship Id="rId88" Type="http://schemas.openxmlformats.org/officeDocument/2006/relationships/image" Target="media/image41.wmf"/><Relationship Id="rId111" Type="http://schemas.openxmlformats.org/officeDocument/2006/relationships/oleObject" Target="embeddings/oleObject51.bin"/><Relationship Id="rId15" Type="http://schemas.openxmlformats.org/officeDocument/2006/relationships/image" Target="media/image4.wmf"/><Relationship Id="rId36" Type="http://schemas.openxmlformats.org/officeDocument/2006/relationships/oleObject" Target="embeddings/oleObject13.bin"/><Relationship Id="rId57" Type="http://schemas.openxmlformats.org/officeDocument/2006/relationships/image" Target="media/image26.wmf"/><Relationship Id="rId106" Type="http://schemas.openxmlformats.org/officeDocument/2006/relationships/image" Target="media/image50.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1.bin"/><Relationship Id="rId73" Type="http://schemas.openxmlformats.org/officeDocument/2006/relationships/image" Target="media/image34.wmf"/><Relationship Id="rId78" Type="http://schemas.openxmlformats.org/officeDocument/2006/relationships/oleObject" Target="embeddings/oleObject34.bin"/><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427E7-B348-443A-9C68-3E97ED8F9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7</Pages>
  <Words>2970</Words>
  <Characters>15742</Characters>
  <Application>Microsoft Office Word</Application>
  <DocSecurity>0</DocSecurity>
  <Lines>131</Lines>
  <Paragraphs>37</Paragraphs>
  <ScaleCrop>false</ScaleCrop>
  <HeadingPairs>
    <vt:vector size="6" baseType="variant">
      <vt:variant>
        <vt:lpstr>Title</vt:lpstr>
      </vt:variant>
      <vt:variant>
        <vt:i4>1</vt:i4>
      </vt:variant>
      <vt:variant>
        <vt:lpstr>Headings</vt:lpstr>
      </vt:variant>
      <vt:variant>
        <vt:i4>2</vt:i4>
      </vt:variant>
      <vt:variant>
        <vt:lpstr>Titel</vt:lpstr>
      </vt:variant>
      <vt:variant>
        <vt:i4>1</vt:i4>
      </vt:variant>
    </vt:vector>
  </HeadingPairs>
  <TitlesOfParts>
    <vt:vector size="4" baseType="lpstr">
      <vt:lpstr>3GPP TS ab.cde</vt:lpstr>
      <vt:lpstr>        5.2.4	Bass post-filter gain quantization</vt:lpstr>
      <vt:lpstr>        5.2.5	Source Controlled VBR Coding</vt:lpstr>
      <vt:lpstr>3GPP TS ab.cde</vt:lpstr>
    </vt:vector>
  </TitlesOfParts>
  <Company>HP</Company>
  <LinksUpToDate>false</LinksUpToDate>
  <CharactersWithSpaces>18675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13 |12 |11 | 10 | 9 | 8 | 7 | 6 | 5 | 4)</dc:subject>
  <dc:creator>MCC Support</dc:creator>
  <cp:keywords>&lt;keyword[, keyword, ]&gt;</cp:keywords>
  <cp:lastModifiedBy>Wilhelm Meding</cp:lastModifiedBy>
  <cp:revision>2</cp:revision>
  <dcterms:created xsi:type="dcterms:W3CDTF">2024-07-21T15:14:00Z</dcterms:created>
  <dcterms:modified xsi:type="dcterms:W3CDTF">2024-07-21T15:14:00Z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(3)i7tqNbKAWIOAiSYYhS1An5GDS1hC+vtMZe+QD7jt9zw1tE9klQrgupCrlPiy9E1B4XKPQUjn_x000d_
bxYZD8xzx90DdoPhl043KzCY+E/GxdVrrUz+fp1aCw21F3SJTItHHk2YnJIaX65pdewsnKf2_x000d_
rf3jvGJjOU+kGbOGX5OtNF9q7n1WSKe7EmHcDrxyI79vE3yUWu5Uejv9zBlJ1ZjtK34PBG5L_x000d_
pMhgnvx+a3F2T8YIhY</vt:lpwstr>
  </property>
  <property fmtid="{D5CDD505-2E9C-101B-9397-08002B2CF9AE}" pid="3" name="_new_ms_pID_72543_00">
    <vt:lpwstr>_new_ms_pID_72543</vt:lpwstr>
  </property>
  <property fmtid="{D5CDD505-2E9C-101B-9397-08002B2CF9AE}" pid="4" name="_new_ms_pID_725431">
    <vt:lpwstr>i9DNXmDaSVZ/6tadO1fTgi8/LLc5WKdKtuxcPaK99hh7fssM2bdZJw_x000d_
MgLndK8kPqd9VPGgHPrGe3Qk/o2J9vm/8w7yvQPWTo9qts+3bqvhGf5crpI6fg5HbkvvmCpw_x000d_
hb9Vv5//uin6a+bclC2pnz9EFieyI7bUnNKf85EbT7CVIivSlfKgksiN+dE0csXna9BWOsmf_x000d_
j+nfmJYhSbdzhJmwUcJ4jFnJzbrCWZ2zGVI7</vt:lpwstr>
  </property>
  <property fmtid="{D5CDD505-2E9C-101B-9397-08002B2CF9AE}" pid="5" name="_new_ms_pID_725431_00">
    <vt:lpwstr>_new_ms_pID_725431</vt:lpwstr>
  </property>
  <property fmtid="{D5CDD505-2E9C-101B-9397-08002B2CF9AE}" pid="6" name="_new_ms_pID_725432">
    <vt:lpwstr>p2d3m9kckKyNKcNLi5o4S286Iz27W0WV35Eu_x000d_
e6W47kCQwaemnXaox29GFv3PkUPIO2kNnscLZ9Bu6hsP04jp/tQ=</vt:lpwstr>
  </property>
  <property fmtid="{D5CDD505-2E9C-101B-9397-08002B2CF9AE}" pid="7" name="_new_ms_pID_725432_00">
    <vt:lpwstr>_new_ms_pID_725432</vt:lpwstr>
  </property>
  <property fmtid="{D5CDD505-2E9C-101B-9397-08002B2CF9AE}" pid="8" name="sflag">
    <vt:lpwstr>1408672863</vt:lpwstr>
  </property>
</Properties>
</file>