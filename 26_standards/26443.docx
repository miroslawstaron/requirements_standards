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1BDB" w14:textId="77777777" w:rsidR="00080512" w:rsidRPr="002F6E55" w:rsidRDefault="00080512">
      <w:pPr>
        <w:pStyle w:val="ZA"/>
        <w:framePr w:wrap="notBeside"/>
        <w:rPr>
          <w:noProof w:val="0"/>
        </w:rPr>
      </w:pPr>
      <w:bookmarkStart w:id="0" w:name="page1"/>
      <w:r w:rsidRPr="002F6E55">
        <w:rPr>
          <w:noProof w:val="0"/>
          <w:sz w:val="64"/>
        </w:rPr>
        <w:t xml:space="preserve">3GPP TS </w:t>
      </w:r>
      <w:r w:rsidR="00EC6954" w:rsidRPr="002F6E55">
        <w:rPr>
          <w:noProof w:val="0"/>
          <w:sz w:val="64"/>
        </w:rPr>
        <w:t>26</w:t>
      </w:r>
      <w:r w:rsidRPr="002F6E55">
        <w:rPr>
          <w:noProof w:val="0"/>
          <w:sz w:val="64"/>
        </w:rPr>
        <w:t>.</w:t>
      </w:r>
      <w:r w:rsidR="00525E80" w:rsidRPr="002F6E55">
        <w:rPr>
          <w:rFonts w:hint="eastAsia"/>
          <w:noProof w:val="0"/>
          <w:sz w:val="64"/>
          <w:lang w:eastAsia="ja-JP"/>
        </w:rPr>
        <w:t>443</w:t>
      </w:r>
      <w:r w:rsidR="00703026" w:rsidRPr="002F6E55">
        <w:rPr>
          <w:rFonts w:hint="eastAsia"/>
          <w:noProof w:val="0"/>
          <w:sz w:val="64"/>
          <w:lang w:eastAsia="ja-JP"/>
        </w:rPr>
        <w:t xml:space="preserve"> </w:t>
      </w:r>
      <w:r w:rsidR="002620CA" w:rsidRPr="002F6E55">
        <w:rPr>
          <w:noProof w:val="0"/>
        </w:rPr>
        <w:t>V</w:t>
      </w:r>
      <w:r w:rsidR="00906F41">
        <w:rPr>
          <w:noProof w:val="0"/>
        </w:rPr>
        <w:t>18.0.0</w:t>
      </w:r>
      <w:r w:rsidR="00012C5E" w:rsidRPr="002F6E55">
        <w:rPr>
          <w:noProof w:val="0"/>
        </w:rPr>
        <w:t xml:space="preserve"> </w:t>
      </w:r>
      <w:r w:rsidRPr="002F6E55">
        <w:rPr>
          <w:noProof w:val="0"/>
          <w:sz w:val="32"/>
        </w:rPr>
        <w:t>(</w:t>
      </w:r>
      <w:r w:rsidR="00906F41">
        <w:rPr>
          <w:noProof w:val="0"/>
          <w:sz w:val="32"/>
        </w:rPr>
        <w:t>2024-03</w:t>
      </w:r>
      <w:r w:rsidRPr="002F6E55">
        <w:rPr>
          <w:noProof w:val="0"/>
          <w:sz w:val="32"/>
        </w:rPr>
        <w:t>)</w:t>
      </w:r>
    </w:p>
    <w:p w14:paraId="68328A5B" w14:textId="77777777" w:rsidR="00080512" w:rsidRPr="002F6E55" w:rsidRDefault="00080512">
      <w:pPr>
        <w:pStyle w:val="ZB"/>
        <w:framePr w:wrap="notBeside"/>
        <w:rPr>
          <w:noProof w:val="0"/>
        </w:rPr>
      </w:pPr>
      <w:r w:rsidRPr="002F6E55">
        <w:rPr>
          <w:noProof w:val="0"/>
        </w:rPr>
        <w:t>Technical Specification</w:t>
      </w:r>
    </w:p>
    <w:p w14:paraId="75F2B12D" w14:textId="77777777" w:rsidR="00080512" w:rsidRPr="002F6E55" w:rsidRDefault="00080512">
      <w:pPr>
        <w:pStyle w:val="ZT"/>
        <w:framePr w:wrap="notBeside"/>
      </w:pPr>
      <w:r w:rsidRPr="002F6E55">
        <w:t>3rd Generation Partnership Project;</w:t>
      </w:r>
    </w:p>
    <w:p w14:paraId="7A840FAB" w14:textId="77777777" w:rsidR="00080512" w:rsidRPr="002F6E55" w:rsidRDefault="00080512">
      <w:pPr>
        <w:pStyle w:val="ZT"/>
        <w:framePr w:wrap="notBeside"/>
      </w:pPr>
      <w:r w:rsidRPr="002F6E55">
        <w:t xml:space="preserve">Technical Specification Group </w:t>
      </w:r>
      <w:r w:rsidR="00BC5104" w:rsidRPr="002F6E55">
        <w:t>Services and System Aspects</w:t>
      </w:r>
      <w:r w:rsidRPr="002F6E55">
        <w:t>;</w:t>
      </w:r>
    </w:p>
    <w:p w14:paraId="375A0AEF" w14:textId="77777777" w:rsidR="005C7AB1" w:rsidRPr="002F6E55" w:rsidRDefault="005C7AB1" w:rsidP="009216BD">
      <w:pPr>
        <w:pStyle w:val="ZT"/>
        <w:framePr w:wrap="notBeside"/>
        <w:wordWrap w:val="0"/>
      </w:pPr>
      <w:r w:rsidRPr="002F6E55">
        <w:t>Codec for Enhanced Voice Services (</w:t>
      </w:r>
      <w:r w:rsidR="00563386" w:rsidRPr="002F6E55">
        <w:t>EVS</w:t>
      </w:r>
      <w:r w:rsidRPr="002F6E55">
        <w:t>)</w:t>
      </w:r>
      <w:r w:rsidR="00157F9D" w:rsidRPr="002F6E55">
        <w:t>;</w:t>
      </w:r>
    </w:p>
    <w:p w14:paraId="14623763" w14:textId="77777777" w:rsidR="00B41046" w:rsidRPr="002F6E55" w:rsidRDefault="00563386" w:rsidP="009216BD">
      <w:pPr>
        <w:pStyle w:val="ZT"/>
        <w:framePr w:wrap="notBeside"/>
        <w:wordWrap w:val="0"/>
      </w:pPr>
      <w:r w:rsidRPr="002F6E55">
        <w:t xml:space="preserve">ANSI C code </w:t>
      </w:r>
      <w:r w:rsidR="00525E80" w:rsidRPr="002F6E55">
        <w:rPr>
          <w:rFonts w:hint="eastAsia"/>
          <w:lang w:eastAsia="ja-JP"/>
        </w:rPr>
        <w:t>(floating</w:t>
      </w:r>
      <w:r w:rsidR="009216BD" w:rsidRPr="002F6E55">
        <w:rPr>
          <w:rFonts w:hint="eastAsia"/>
          <w:lang w:eastAsia="ja-JP"/>
        </w:rPr>
        <w:t>-</w:t>
      </w:r>
      <w:r w:rsidRPr="002F6E55">
        <w:rPr>
          <w:rFonts w:hint="eastAsia"/>
          <w:lang w:eastAsia="ja-JP"/>
        </w:rPr>
        <w:t>point)</w:t>
      </w:r>
    </w:p>
    <w:p w14:paraId="16F38C29" w14:textId="77777777" w:rsidR="00080512" w:rsidRPr="002F6E55" w:rsidRDefault="00FC1192">
      <w:pPr>
        <w:pStyle w:val="ZT"/>
        <w:framePr w:wrap="notBeside"/>
        <w:rPr>
          <w:i/>
          <w:sz w:val="28"/>
        </w:rPr>
      </w:pPr>
      <w:r w:rsidRPr="002F6E55">
        <w:t>(</w:t>
      </w:r>
      <w:r w:rsidRPr="002F6E55">
        <w:rPr>
          <w:rStyle w:val="ZGSM"/>
        </w:rPr>
        <w:t>Release</w:t>
      </w:r>
      <w:r w:rsidR="00906F41">
        <w:rPr>
          <w:rStyle w:val="ZGSM"/>
        </w:rPr>
        <w:t xml:space="preserve"> 18</w:t>
      </w:r>
      <w:r w:rsidRPr="002F6E55">
        <w:t>)</w:t>
      </w:r>
    </w:p>
    <w:bookmarkStart w:id="1" w:name="_MON_1684549432"/>
    <w:bookmarkEnd w:id="1"/>
    <w:bookmarkStart w:id="2" w:name="_MON_1684549432"/>
    <w:bookmarkEnd w:id="2"/>
    <w:p w14:paraId="1854C768" w14:textId="0EDED403" w:rsidR="00CF0056" w:rsidRPr="00235394" w:rsidRDefault="00906F41" w:rsidP="00CF0056">
      <w:pPr>
        <w:pStyle w:val="ZU"/>
        <w:framePr w:h="2191" w:hRule="exact" w:wrap="notBeside"/>
        <w:tabs>
          <w:tab w:val="right" w:pos="10206"/>
        </w:tabs>
        <w:jc w:val="left"/>
      </w:pPr>
      <w:r w:rsidRPr="00906F41">
        <w:rPr>
          <w:i/>
        </w:rPr>
        <w:object w:dxaOrig="2026" w:dyaOrig="1251" w14:anchorId="4931C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3084456" r:id="rId10"/>
        </w:object>
      </w:r>
      <w:r w:rsidR="00CF0056" w:rsidRPr="00235394">
        <w:rPr>
          <w:color w:val="0000FF"/>
        </w:rPr>
        <w:tab/>
      </w:r>
      <w:r w:rsidR="00E3000E" w:rsidRPr="00235394">
        <w:drawing>
          <wp:inline distT="0" distB="0" distL="0" distR="0" wp14:anchorId="15EE23D2" wp14:editId="62526AFA">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7729157" w14:textId="77777777" w:rsidR="00080512" w:rsidRPr="002F6E55" w:rsidRDefault="00080512" w:rsidP="00BC5104">
      <w:pPr>
        <w:pStyle w:val="ZU"/>
        <w:framePr w:h="2191" w:hRule="exact" w:wrap="notBeside"/>
        <w:tabs>
          <w:tab w:val="right" w:pos="10206"/>
        </w:tabs>
        <w:jc w:val="left"/>
        <w:rPr>
          <w:noProof w:val="0"/>
        </w:rPr>
      </w:pPr>
    </w:p>
    <w:p w14:paraId="513E5EB1" w14:textId="77777777" w:rsidR="00080512" w:rsidRPr="002F6E55" w:rsidRDefault="00080512" w:rsidP="00734A5B">
      <w:pPr>
        <w:framePr w:h="1377" w:hRule="exact" w:wrap="notBeside" w:vAnchor="page" w:hAnchor="margin" w:y="15305"/>
        <w:rPr>
          <w:sz w:val="16"/>
        </w:rPr>
      </w:pPr>
      <w:r w:rsidRPr="002F6E55">
        <w:rPr>
          <w:sz w:val="16"/>
        </w:rPr>
        <w:t>The present document has been developed within the 3</w:t>
      </w:r>
      <w:r w:rsidRPr="002F6E55">
        <w:rPr>
          <w:sz w:val="16"/>
          <w:vertAlign w:val="superscript"/>
        </w:rPr>
        <w:t>rd</w:t>
      </w:r>
      <w:r w:rsidRPr="002F6E55">
        <w:rPr>
          <w:sz w:val="16"/>
        </w:rPr>
        <w:t xml:space="preserve"> Generation Partnership Project (3GPP</w:t>
      </w:r>
      <w:r w:rsidRPr="002F6E55">
        <w:rPr>
          <w:sz w:val="16"/>
          <w:vertAlign w:val="superscript"/>
        </w:rPr>
        <w:t xml:space="preserve"> TM</w:t>
      </w:r>
      <w:r w:rsidRPr="002F6E55">
        <w:rPr>
          <w:sz w:val="16"/>
        </w:rPr>
        <w:t>) and may be further elaborated for the purposes of 3GPP..</w:t>
      </w:r>
      <w:r w:rsidRPr="002F6E55">
        <w:rPr>
          <w:sz w:val="16"/>
        </w:rPr>
        <w:br/>
        <w:t>The present document has not been subject to any approval process by the 3GPP</w:t>
      </w:r>
      <w:r w:rsidRPr="002F6E55">
        <w:rPr>
          <w:sz w:val="16"/>
          <w:vertAlign w:val="superscript"/>
        </w:rPr>
        <w:t xml:space="preserve"> </w:t>
      </w:r>
      <w:r w:rsidRPr="002F6E55">
        <w:rPr>
          <w:sz w:val="16"/>
        </w:rPr>
        <w:t>Organizational Partners and shall not be implemented.</w:t>
      </w:r>
      <w:r w:rsidRPr="002F6E55">
        <w:rPr>
          <w:sz w:val="16"/>
        </w:rPr>
        <w:br/>
        <w:t>This Specification is provided for future development work within 3GPP</w:t>
      </w:r>
      <w:r w:rsidRPr="002F6E55">
        <w:rPr>
          <w:sz w:val="16"/>
          <w:vertAlign w:val="superscript"/>
        </w:rPr>
        <w:t xml:space="preserve"> </w:t>
      </w:r>
      <w:r w:rsidRPr="002F6E55">
        <w:rPr>
          <w:sz w:val="16"/>
        </w:rPr>
        <w:t>only. The Organizational Partners accept no liability for any use of this Specification.</w:t>
      </w:r>
      <w:r w:rsidRPr="002F6E55">
        <w:rPr>
          <w:sz w:val="16"/>
        </w:rPr>
        <w:br/>
        <w:t xml:space="preserve">Specifications and </w:t>
      </w:r>
      <w:r w:rsidR="00F653B8" w:rsidRPr="002F6E55">
        <w:rPr>
          <w:sz w:val="16"/>
        </w:rPr>
        <w:t>Reports</w:t>
      </w:r>
      <w:r w:rsidRPr="002F6E55">
        <w:rPr>
          <w:sz w:val="16"/>
        </w:rPr>
        <w:t xml:space="preserve"> for implementation of the 3GPP</w:t>
      </w:r>
      <w:r w:rsidRPr="002F6E55">
        <w:rPr>
          <w:sz w:val="16"/>
          <w:vertAlign w:val="superscript"/>
        </w:rPr>
        <w:t xml:space="preserve"> TM</w:t>
      </w:r>
      <w:r w:rsidRPr="002F6E55">
        <w:rPr>
          <w:sz w:val="16"/>
        </w:rPr>
        <w:t xml:space="preserve"> system should be obtained via the 3GPP Organizational Partners' Publications Offices.</w:t>
      </w:r>
    </w:p>
    <w:p w14:paraId="60C38CF5" w14:textId="77777777" w:rsidR="00080512" w:rsidRPr="002F6E55" w:rsidRDefault="00080512"/>
    <w:p w14:paraId="490378FB" w14:textId="77777777" w:rsidR="00080512" w:rsidRPr="002F6E55" w:rsidRDefault="00080512"/>
    <w:bookmarkEnd w:id="0"/>
    <w:p w14:paraId="25451731" w14:textId="77777777" w:rsidR="00080512" w:rsidRPr="002F6E55" w:rsidRDefault="00080512">
      <w:pPr>
        <w:sectPr w:rsidR="00080512" w:rsidRPr="002F6E55" w:rsidSect="00370A00">
          <w:footnotePr>
            <w:numRestart w:val="eachSect"/>
          </w:footnotePr>
          <w:pgSz w:w="11907" w:h="16840"/>
          <w:pgMar w:top="2268" w:right="851" w:bottom="10773" w:left="851" w:header="0" w:footer="0" w:gutter="0"/>
          <w:cols w:space="720"/>
        </w:sectPr>
      </w:pPr>
    </w:p>
    <w:p w14:paraId="66977CC1" w14:textId="77777777" w:rsidR="00080512" w:rsidRPr="002F6E55" w:rsidRDefault="00080512">
      <w:bookmarkStart w:id="3" w:name="page2"/>
    </w:p>
    <w:p w14:paraId="5C99DCAA" w14:textId="77777777" w:rsidR="00B41046" w:rsidRPr="002F6E55" w:rsidRDefault="00B41046"/>
    <w:p w14:paraId="15B35CD2" w14:textId="77777777" w:rsidR="00B41046" w:rsidRPr="002F6E55" w:rsidRDefault="00B41046"/>
    <w:p w14:paraId="1CFCAFD2" w14:textId="77777777" w:rsidR="00080512" w:rsidRPr="002F6E55" w:rsidRDefault="00080512">
      <w:pPr>
        <w:pStyle w:val="FP"/>
        <w:framePr w:wrap="notBeside" w:hAnchor="margin" w:y="1419"/>
        <w:pBdr>
          <w:bottom w:val="single" w:sz="6" w:space="1" w:color="auto"/>
        </w:pBdr>
        <w:spacing w:before="240"/>
        <w:ind w:left="2835" w:right="2835"/>
        <w:jc w:val="center"/>
      </w:pPr>
      <w:r w:rsidRPr="002F6E55">
        <w:t>Keywords</w:t>
      </w:r>
    </w:p>
    <w:p w14:paraId="24F1C25D" w14:textId="77777777" w:rsidR="00080512" w:rsidRPr="002F6E55" w:rsidRDefault="00012C5E">
      <w:pPr>
        <w:pStyle w:val="FP"/>
        <w:framePr w:wrap="notBeside" w:hAnchor="margin" w:y="1419"/>
        <w:ind w:left="2835" w:right="2835"/>
        <w:jc w:val="center"/>
        <w:rPr>
          <w:rFonts w:ascii="Arial" w:hAnsi="Arial" w:hint="eastAsia"/>
          <w:sz w:val="18"/>
          <w:lang w:eastAsia="ja-JP"/>
        </w:rPr>
      </w:pPr>
      <w:r w:rsidRPr="002F6E55">
        <w:rPr>
          <w:rFonts w:ascii="Arial" w:hAnsi="Arial"/>
          <w:sz w:val="18"/>
        </w:rPr>
        <w:t>UMTS, LTE, EVS, telephony</w:t>
      </w:r>
      <w:r w:rsidRPr="002F6E55">
        <w:rPr>
          <w:rFonts w:ascii="Arial" w:hAnsi="Arial" w:hint="eastAsia"/>
          <w:sz w:val="18"/>
          <w:lang w:eastAsia="ja-JP"/>
        </w:rPr>
        <w:t>, codec</w:t>
      </w:r>
      <w:r w:rsidRPr="002F6E55" w:rsidDel="00342867">
        <w:rPr>
          <w:rFonts w:ascii="Arial" w:hAnsi="Arial"/>
          <w:sz w:val="18"/>
        </w:rPr>
        <w:t xml:space="preserve"> </w:t>
      </w:r>
    </w:p>
    <w:p w14:paraId="69BA30AA" w14:textId="77777777" w:rsidR="00012C5E" w:rsidRPr="002F6E55" w:rsidRDefault="00012C5E" w:rsidP="00012C5E"/>
    <w:p w14:paraId="26E9E385" w14:textId="77777777" w:rsidR="00080512" w:rsidRPr="002F6E55" w:rsidRDefault="00080512"/>
    <w:p w14:paraId="75CA1F28" w14:textId="77777777" w:rsidR="00080512" w:rsidRPr="002F6E55" w:rsidRDefault="00080512">
      <w:pPr>
        <w:pStyle w:val="FP"/>
        <w:framePr w:wrap="notBeside" w:hAnchor="margin" w:yAlign="center"/>
        <w:spacing w:after="240"/>
        <w:ind w:left="2835" w:right="2835"/>
        <w:jc w:val="center"/>
        <w:rPr>
          <w:rFonts w:ascii="Arial" w:hAnsi="Arial"/>
          <w:b/>
          <w:i/>
        </w:rPr>
      </w:pPr>
      <w:r w:rsidRPr="002F6E55">
        <w:rPr>
          <w:rFonts w:ascii="Arial" w:hAnsi="Arial"/>
          <w:b/>
          <w:i/>
        </w:rPr>
        <w:t>3GPP</w:t>
      </w:r>
    </w:p>
    <w:p w14:paraId="661A4A6C" w14:textId="77777777" w:rsidR="00080512" w:rsidRPr="002F6E55" w:rsidRDefault="00080512">
      <w:pPr>
        <w:pStyle w:val="FP"/>
        <w:framePr w:wrap="notBeside" w:hAnchor="margin" w:yAlign="center"/>
        <w:pBdr>
          <w:bottom w:val="single" w:sz="6" w:space="1" w:color="auto"/>
        </w:pBdr>
        <w:ind w:left="2835" w:right="2835"/>
        <w:jc w:val="center"/>
      </w:pPr>
      <w:r w:rsidRPr="002F6E55">
        <w:t>Postal address</w:t>
      </w:r>
    </w:p>
    <w:p w14:paraId="19A60C0B" w14:textId="77777777" w:rsidR="00080512" w:rsidRPr="002F6E55" w:rsidRDefault="00080512">
      <w:pPr>
        <w:pStyle w:val="FP"/>
        <w:framePr w:wrap="notBeside" w:hAnchor="margin" w:yAlign="center"/>
        <w:ind w:left="2835" w:right="2835"/>
        <w:jc w:val="center"/>
        <w:rPr>
          <w:rFonts w:ascii="Arial" w:hAnsi="Arial"/>
          <w:sz w:val="18"/>
        </w:rPr>
      </w:pPr>
    </w:p>
    <w:p w14:paraId="1228D0AD" w14:textId="77777777" w:rsidR="00080512" w:rsidRPr="002F6E55" w:rsidRDefault="00080512">
      <w:pPr>
        <w:pStyle w:val="FP"/>
        <w:framePr w:wrap="notBeside" w:hAnchor="margin" w:yAlign="center"/>
        <w:pBdr>
          <w:bottom w:val="single" w:sz="6" w:space="1" w:color="auto"/>
        </w:pBdr>
        <w:spacing w:before="240"/>
        <w:ind w:left="2835" w:right="2835"/>
        <w:jc w:val="center"/>
      </w:pPr>
      <w:r w:rsidRPr="002F6E55">
        <w:t>3GPP support office address</w:t>
      </w:r>
    </w:p>
    <w:p w14:paraId="42DA25AF" w14:textId="77777777" w:rsidR="00080512" w:rsidRPr="002F6E55" w:rsidRDefault="00080512">
      <w:pPr>
        <w:pStyle w:val="FP"/>
        <w:framePr w:wrap="notBeside" w:hAnchor="margin" w:yAlign="center"/>
        <w:ind w:left="2835" w:right="2835"/>
        <w:jc w:val="center"/>
        <w:rPr>
          <w:rFonts w:ascii="Arial" w:hAnsi="Arial"/>
          <w:sz w:val="18"/>
        </w:rPr>
      </w:pPr>
      <w:r w:rsidRPr="002F6E55">
        <w:rPr>
          <w:rFonts w:ascii="Arial" w:hAnsi="Arial"/>
          <w:sz w:val="18"/>
        </w:rPr>
        <w:t>650 Route des Lucioles - Sophia Antipolis</w:t>
      </w:r>
    </w:p>
    <w:p w14:paraId="45E48430" w14:textId="77777777" w:rsidR="00080512" w:rsidRPr="002F6E55" w:rsidRDefault="00080512">
      <w:pPr>
        <w:pStyle w:val="FP"/>
        <w:framePr w:wrap="notBeside" w:hAnchor="margin" w:yAlign="center"/>
        <w:ind w:left="2835" w:right="2835"/>
        <w:jc w:val="center"/>
        <w:rPr>
          <w:rFonts w:ascii="Arial" w:hAnsi="Arial"/>
          <w:sz w:val="18"/>
        </w:rPr>
      </w:pPr>
      <w:r w:rsidRPr="002F6E55">
        <w:rPr>
          <w:rFonts w:ascii="Arial" w:hAnsi="Arial"/>
          <w:sz w:val="18"/>
        </w:rPr>
        <w:t>Valbonne - FRANCE</w:t>
      </w:r>
    </w:p>
    <w:p w14:paraId="6AB00891" w14:textId="77777777" w:rsidR="00080512" w:rsidRPr="002F6E55" w:rsidRDefault="00080512">
      <w:pPr>
        <w:pStyle w:val="FP"/>
        <w:framePr w:wrap="notBeside" w:hAnchor="margin" w:yAlign="center"/>
        <w:spacing w:after="20"/>
        <w:ind w:left="2835" w:right="2835"/>
        <w:jc w:val="center"/>
        <w:rPr>
          <w:rFonts w:ascii="Arial" w:hAnsi="Arial"/>
          <w:sz w:val="18"/>
        </w:rPr>
      </w:pPr>
      <w:r w:rsidRPr="002F6E55">
        <w:rPr>
          <w:rFonts w:ascii="Arial" w:hAnsi="Arial"/>
          <w:sz w:val="18"/>
        </w:rPr>
        <w:t>Tel.: +33 4 92 94 42 00 Fax: +33 4 93 65 47 16</w:t>
      </w:r>
    </w:p>
    <w:p w14:paraId="7E45886D" w14:textId="77777777" w:rsidR="00080512" w:rsidRPr="002F6E55" w:rsidRDefault="00080512">
      <w:pPr>
        <w:pStyle w:val="FP"/>
        <w:framePr w:wrap="notBeside" w:hAnchor="margin" w:yAlign="center"/>
        <w:pBdr>
          <w:bottom w:val="single" w:sz="6" w:space="1" w:color="auto"/>
        </w:pBdr>
        <w:spacing w:before="240"/>
        <w:ind w:left="2835" w:right="2835"/>
        <w:jc w:val="center"/>
      </w:pPr>
      <w:r w:rsidRPr="002F6E55">
        <w:t>Internet</w:t>
      </w:r>
    </w:p>
    <w:p w14:paraId="4C8FB110" w14:textId="77777777" w:rsidR="00080512" w:rsidRPr="002F6E55" w:rsidRDefault="00080512">
      <w:pPr>
        <w:pStyle w:val="FP"/>
        <w:framePr w:wrap="notBeside" w:hAnchor="margin" w:yAlign="center"/>
        <w:ind w:left="2835" w:right="2835"/>
        <w:jc w:val="center"/>
        <w:rPr>
          <w:rFonts w:ascii="Arial" w:hAnsi="Arial"/>
          <w:sz w:val="18"/>
        </w:rPr>
      </w:pPr>
      <w:r w:rsidRPr="002F6E55">
        <w:rPr>
          <w:rFonts w:ascii="Arial" w:hAnsi="Arial"/>
          <w:sz w:val="18"/>
        </w:rPr>
        <w:t>http://www.3gpp.org</w:t>
      </w:r>
    </w:p>
    <w:p w14:paraId="3F888935" w14:textId="77777777" w:rsidR="00080512" w:rsidRPr="002F6E55" w:rsidRDefault="00080512"/>
    <w:p w14:paraId="74047A49" w14:textId="77777777" w:rsidR="00080512" w:rsidRPr="002F6E55"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2F6E55">
        <w:rPr>
          <w:rFonts w:ascii="Arial" w:hAnsi="Arial"/>
          <w:b/>
          <w:i/>
        </w:rPr>
        <w:t>Copyright Notification</w:t>
      </w:r>
    </w:p>
    <w:p w14:paraId="6AD44006" w14:textId="77777777" w:rsidR="00080512" w:rsidRPr="002F6E55" w:rsidRDefault="00080512" w:rsidP="00FA1266">
      <w:pPr>
        <w:pStyle w:val="FP"/>
        <w:framePr w:h="3057" w:hRule="exact" w:wrap="notBeside" w:vAnchor="page" w:hAnchor="margin" w:y="12605"/>
        <w:jc w:val="center"/>
      </w:pPr>
      <w:r w:rsidRPr="002F6E55">
        <w:t>No part may be reproduced except as authorized by written permission.</w:t>
      </w:r>
      <w:r w:rsidRPr="002F6E55">
        <w:br/>
        <w:t>The copyright and the foregoing restriction extend to reproduction in all media.</w:t>
      </w:r>
    </w:p>
    <w:p w14:paraId="6BA9099B" w14:textId="77777777" w:rsidR="00080512" w:rsidRPr="002F6E55" w:rsidRDefault="00080512" w:rsidP="00FA1266">
      <w:pPr>
        <w:pStyle w:val="FP"/>
        <w:framePr w:h="3057" w:hRule="exact" w:wrap="notBeside" w:vAnchor="page" w:hAnchor="margin" w:y="12605"/>
        <w:jc w:val="center"/>
      </w:pPr>
    </w:p>
    <w:p w14:paraId="4EE28102" w14:textId="77777777" w:rsidR="0000319E" w:rsidRPr="004D3578" w:rsidRDefault="0000319E" w:rsidP="0000319E">
      <w:pPr>
        <w:pStyle w:val="FP"/>
        <w:framePr w:h="3057" w:hRule="exact" w:wrap="notBeside" w:vAnchor="page" w:hAnchor="margin" w:y="12605"/>
        <w:jc w:val="center"/>
        <w:rPr>
          <w:noProof/>
          <w:sz w:val="18"/>
        </w:rPr>
      </w:pPr>
      <w:r w:rsidRPr="004D3578">
        <w:rPr>
          <w:noProof/>
          <w:sz w:val="18"/>
        </w:rPr>
        <w:t>©</w:t>
      </w:r>
      <w:r w:rsidR="00906F41">
        <w:rPr>
          <w:noProof/>
          <w:sz w:val="18"/>
        </w:rPr>
        <w:t xml:space="preserve"> 2024</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14:paraId="627C13C0" w14:textId="77777777" w:rsidR="00734A5B" w:rsidRPr="002F6E55" w:rsidRDefault="00080512" w:rsidP="00FA1266">
      <w:pPr>
        <w:pStyle w:val="FP"/>
        <w:framePr w:h="3057" w:hRule="exact" w:wrap="notBeside" w:vAnchor="page" w:hAnchor="margin" w:y="12605"/>
        <w:jc w:val="center"/>
        <w:rPr>
          <w:sz w:val="18"/>
        </w:rPr>
      </w:pPr>
      <w:r w:rsidRPr="002F6E55">
        <w:rPr>
          <w:sz w:val="18"/>
        </w:rPr>
        <w:t>All rights reserved.</w:t>
      </w:r>
    </w:p>
    <w:p w14:paraId="4D0E876A" w14:textId="77777777" w:rsidR="00FC1192" w:rsidRPr="002F6E55" w:rsidRDefault="00FC1192" w:rsidP="00FA1266">
      <w:pPr>
        <w:pStyle w:val="FP"/>
        <w:framePr w:h="3057" w:hRule="exact" w:wrap="notBeside" w:vAnchor="page" w:hAnchor="margin" w:y="12605"/>
        <w:rPr>
          <w:sz w:val="18"/>
        </w:rPr>
      </w:pPr>
    </w:p>
    <w:p w14:paraId="416DBF1B" w14:textId="77777777" w:rsidR="00734A5B" w:rsidRPr="002F6E55" w:rsidRDefault="00734A5B" w:rsidP="00FA1266">
      <w:pPr>
        <w:pStyle w:val="FP"/>
        <w:framePr w:h="3057" w:hRule="exact" w:wrap="notBeside" w:vAnchor="page" w:hAnchor="margin" w:y="12605"/>
        <w:rPr>
          <w:sz w:val="18"/>
        </w:rPr>
      </w:pPr>
      <w:r w:rsidRPr="002F6E55">
        <w:rPr>
          <w:sz w:val="18"/>
        </w:rPr>
        <w:t>UMTS™ is a Trade Mark of ETSI registered for the benefit of its members</w:t>
      </w:r>
    </w:p>
    <w:p w14:paraId="2A49413B" w14:textId="77777777" w:rsidR="00080512" w:rsidRPr="002F6E55" w:rsidRDefault="00734A5B" w:rsidP="00FA1266">
      <w:pPr>
        <w:pStyle w:val="FP"/>
        <w:framePr w:h="3057" w:hRule="exact" w:wrap="notBeside" w:vAnchor="page" w:hAnchor="margin" w:y="12605"/>
        <w:rPr>
          <w:sz w:val="18"/>
        </w:rPr>
      </w:pPr>
      <w:r w:rsidRPr="002F6E55">
        <w:rPr>
          <w:sz w:val="18"/>
        </w:rPr>
        <w:t>3GPP™ is a Trade Mark of ETSI registered for the benefit of its Members and of the 3GPP Organizational Partners</w:t>
      </w:r>
      <w:r w:rsidR="00080512" w:rsidRPr="002F6E55">
        <w:rPr>
          <w:sz w:val="18"/>
        </w:rPr>
        <w:br/>
      </w:r>
      <w:r w:rsidR="00FA1266" w:rsidRPr="002F6E55">
        <w:rPr>
          <w:sz w:val="18"/>
        </w:rPr>
        <w:t>LTE™ is a Trade Mark of ETSI registered for the benefit of its Members and of the 3GPP Organizational Partners</w:t>
      </w:r>
    </w:p>
    <w:p w14:paraId="575846C7" w14:textId="77777777" w:rsidR="00FA1266" w:rsidRPr="002F6E55" w:rsidRDefault="00FA1266" w:rsidP="00FA1266">
      <w:pPr>
        <w:pStyle w:val="FP"/>
        <w:framePr w:h="3057" w:hRule="exact" w:wrap="notBeside" w:vAnchor="page" w:hAnchor="margin" w:y="12605"/>
        <w:rPr>
          <w:sz w:val="18"/>
        </w:rPr>
      </w:pPr>
      <w:r w:rsidRPr="002F6E55">
        <w:rPr>
          <w:sz w:val="18"/>
        </w:rPr>
        <w:t>GSM® and the GSM logo are registered and owned by the GSM Association</w:t>
      </w:r>
    </w:p>
    <w:bookmarkEnd w:id="3"/>
    <w:p w14:paraId="70A03208" w14:textId="77777777" w:rsidR="00080512" w:rsidRPr="002F6E55" w:rsidRDefault="00080512">
      <w:pPr>
        <w:pStyle w:val="TT"/>
      </w:pPr>
      <w:r w:rsidRPr="002F6E55">
        <w:br w:type="page"/>
      </w:r>
      <w:r w:rsidRPr="002F6E55">
        <w:lastRenderedPageBreak/>
        <w:t>Contents</w:t>
      </w:r>
    </w:p>
    <w:p w14:paraId="4CAC52C5" w14:textId="77777777" w:rsidR="00AC745B" w:rsidRPr="00DF518E" w:rsidRDefault="00AC745B">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_Toc26263316 \h </w:instrText>
      </w:r>
      <w:r>
        <w:fldChar w:fldCharType="separate"/>
      </w:r>
      <w:r>
        <w:t>4</w:t>
      </w:r>
      <w:r>
        <w:fldChar w:fldCharType="end"/>
      </w:r>
    </w:p>
    <w:p w14:paraId="09F01EC5" w14:textId="77777777" w:rsidR="00AC745B" w:rsidRPr="00DF518E" w:rsidRDefault="00AC745B">
      <w:pPr>
        <w:pStyle w:val="TOC1"/>
        <w:rPr>
          <w:rFonts w:ascii="Calibri" w:hAnsi="Calibri"/>
          <w:szCs w:val="22"/>
          <w:lang w:eastAsia="en-GB"/>
        </w:rPr>
      </w:pPr>
      <w:r>
        <w:t>1</w:t>
      </w:r>
      <w:r w:rsidRPr="00DF518E">
        <w:rPr>
          <w:rFonts w:ascii="Calibri" w:hAnsi="Calibri"/>
          <w:szCs w:val="22"/>
          <w:lang w:eastAsia="en-GB"/>
        </w:rPr>
        <w:tab/>
      </w:r>
      <w:r>
        <w:t>Scope</w:t>
      </w:r>
      <w:r>
        <w:tab/>
      </w:r>
      <w:r>
        <w:fldChar w:fldCharType="begin" w:fldLock="1"/>
      </w:r>
      <w:r>
        <w:instrText xml:space="preserve"> PAGEREF _Toc26263317 \h </w:instrText>
      </w:r>
      <w:r>
        <w:fldChar w:fldCharType="separate"/>
      </w:r>
      <w:r>
        <w:t>5</w:t>
      </w:r>
      <w:r>
        <w:fldChar w:fldCharType="end"/>
      </w:r>
    </w:p>
    <w:p w14:paraId="5BD91ED1" w14:textId="77777777" w:rsidR="00AC745B" w:rsidRPr="00DF518E" w:rsidRDefault="00AC745B">
      <w:pPr>
        <w:pStyle w:val="TOC1"/>
        <w:rPr>
          <w:rFonts w:ascii="Calibri" w:hAnsi="Calibri"/>
          <w:szCs w:val="22"/>
          <w:lang w:eastAsia="en-GB"/>
        </w:rPr>
      </w:pPr>
      <w:r>
        <w:t>2</w:t>
      </w:r>
      <w:r w:rsidRPr="00DF518E">
        <w:rPr>
          <w:rFonts w:ascii="Calibri" w:hAnsi="Calibri"/>
          <w:szCs w:val="22"/>
          <w:lang w:eastAsia="en-GB"/>
        </w:rPr>
        <w:tab/>
      </w:r>
      <w:r>
        <w:t>References</w:t>
      </w:r>
      <w:r>
        <w:tab/>
      </w:r>
      <w:r>
        <w:fldChar w:fldCharType="begin" w:fldLock="1"/>
      </w:r>
      <w:r>
        <w:instrText xml:space="preserve"> PAGEREF _Toc26263318 \h </w:instrText>
      </w:r>
      <w:r>
        <w:fldChar w:fldCharType="separate"/>
      </w:r>
      <w:r>
        <w:t>5</w:t>
      </w:r>
      <w:r>
        <w:fldChar w:fldCharType="end"/>
      </w:r>
    </w:p>
    <w:p w14:paraId="33801B0F" w14:textId="77777777" w:rsidR="00AC745B" w:rsidRPr="00DF518E" w:rsidRDefault="00AC745B">
      <w:pPr>
        <w:pStyle w:val="TOC1"/>
        <w:rPr>
          <w:rFonts w:ascii="Calibri" w:hAnsi="Calibri"/>
          <w:szCs w:val="22"/>
          <w:lang w:eastAsia="en-GB"/>
        </w:rPr>
      </w:pPr>
      <w:r>
        <w:t>3</w:t>
      </w:r>
      <w:r w:rsidRPr="00DF518E">
        <w:rPr>
          <w:rFonts w:ascii="Calibri" w:hAnsi="Calibri"/>
          <w:szCs w:val="22"/>
          <w:lang w:eastAsia="en-GB"/>
        </w:rPr>
        <w:tab/>
      </w:r>
      <w:r>
        <w:t>Definitions and abbreviations</w:t>
      </w:r>
      <w:r>
        <w:tab/>
      </w:r>
      <w:r>
        <w:fldChar w:fldCharType="begin" w:fldLock="1"/>
      </w:r>
      <w:r>
        <w:instrText xml:space="preserve"> PAGEREF _Toc26263319 \h </w:instrText>
      </w:r>
      <w:r>
        <w:fldChar w:fldCharType="separate"/>
      </w:r>
      <w:r>
        <w:t>6</w:t>
      </w:r>
      <w:r>
        <w:fldChar w:fldCharType="end"/>
      </w:r>
    </w:p>
    <w:p w14:paraId="549ACDD6" w14:textId="77777777" w:rsidR="00AC745B" w:rsidRPr="00DF518E" w:rsidRDefault="00AC745B">
      <w:pPr>
        <w:pStyle w:val="TOC2"/>
        <w:rPr>
          <w:rFonts w:ascii="Calibri" w:hAnsi="Calibri"/>
          <w:sz w:val="22"/>
          <w:szCs w:val="22"/>
          <w:lang w:eastAsia="en-GB"/>
        </w:rPr>
      </w:pPr>
      <w:r>
        <w:t>3.1</w:t>
      </w:r>
      <w:r w:rsidRPr="00DF518E">
        <w:rPr>
          <w:rFonts w:ascii="Calibri" w:hAnsi="Calibri"/>
          <w:sz w:val="22"/>
          <w:szCs w:val="22"/>
          <w:lang w:eastAsia="en-GB"/>
        </w:rPr>
        <w:tab/>
      </w:r>
      <w:r>
        <w:t>Definitions</w:t>
      </w:r>
      <w:r>
        <w:tab/>
      </w:r>
      <w:r>
        <w:fldChar w:fldCharType="begin" w:fldLock="1"/>
      </w:r>
      <w:r>
        <w:instrText xml:space="preserve"> PAGEREF _Toc26263320 \h </w:instrText>
      </w:r>
      <w:r>
        <w:fldChar w:fldCharType="separate"/>
      </w:r>
      <w:r>
        <w:t>6</w:t>
      </w:r>
      <w:r>
        <w:fldChar w:fldCharType="end"/>
      </w:r>
    </w:p>
    <w:p w14:paraId="51D77E35" w14:textId="77777777" w:rsidR="00AC745B" w:rsidRPr="00DF518E" w:rsidRDefault="00AC745B">
      <w:pPr>
        <w:pStyle w:val="TOC2"/>
        <w:rPr>
          <w:rFonts w:ascii="Calibri" w:hAnsi="Calibri"/>
          <w:sz w:val="22"/>
          <w:szCs w:val="22"/>
          <w:lang w:eastAsia="en-GB"/>
        </w:rPr>
      </w:pPr>
      <w:r>
        <w:t>3.2</w:t>
      </w:r>
      <w:r w:rsidRPr="00DF518E">
        <w:rPr>
          <w:rFonts w:ascii="Calibri" w:hAnsi="Calibri"/>
          <w:sz w:val="22"/>
          <w:szCs w:val="22"/>
          <w:lang w:eastAsia="en-GB"/>
        </w:rPr>
        <w:tab/>
      </w:r>
      <w:r>
        <w:t>Abbreviations</w:t>
      </w:r>
      <w:r>
        <w:tab/>
      </w:r>
      <w:r>
        <w:fldChar w:fldCharType="begin" w:fldLock="1"/>
      </w:r>
      <w:r>
        <w:instrText xml:space="preserve"> PAGEREF _Toc26263321 \h </w:instrText>
      </w:r>
      <w:r>
        <w:fldChar w:fldCharType="separate"/>
      </w:r>
      <w:r>
        <w:t>6</w:t>
      </w:r>
      <w:r>
        <w:fldChar w:fldCharType="end"/>
      </w:r>
    </w:p>
    <w:p w14:paraId="53118D92" w14:textId="77777777" w:rsidR="00AC745B" w:rsidRPr="00DF518E" w:rsidRDefault="00AC745B">
      <w:pPr>
        <w:pStyle w:val="TOC1"/>
        <w:rPr>
          <w:rFonts w:ascii="Calibri" w:hAnsi="Calibri"/>
          <w:szCs w:val="22"/>
          <w:lang w:eastAsia="en-GB"/>
        </w:rPr>
      </w:pPr>
      <w:r>
        <w:t>4</w:t>
      </w:r>
      <w:r w:rsidRPr="00DF518E">
        <w:rPr>
          <w:rFonts w:ascii="Calibri" w:hAnsi="Calibri"/>
          <w:szCs w:val="22"/>
          <w:lang w:eastAsia="en-GB"/>
        </w:rPr>
        <w:tab/>
      </w:r>
      <w:r>
        <w:t>C code structure</w:t>
      </w:r>
      <w:r>
        <w:tab/>
      </w:r>
      <w:r>
        <w:fldChar w:fldCharType="begin" w:fldLock="1"/>
      </w:r>
      <w:r>
        <w:instrText xml:space="preserve"> PAGEREF _Toc26263322 \h </w:instrText>
      </w:r>
      <w:r>
        <w:fldChar w:fldCharType="separate"/>
      </w:r>
      <w:r>
        <w:t>6</w:t>
      </w:r>
      <w:r>
        <w:fldChar w:fldCharType="end"/>
      </w:r>
    </w:p>
    <w:p w14:paraId="6370FD78" w14:textId="77777777" w:rsidR="00AC745B" w:rsidRPr="00DF518E" w:rsidRDefault="00AC745B">
      <w:pPr>
        <w:pStyle w:val="TOC2"/>
        <w:rPr>
          <w:rFonts w:ascii="Calibri" w:hAnsi="Calibri"/>
          <w:sz w:val="22"/>
          <w:szCs w:val="22"/>
          <w:lang w:eastAsia="en-GB"/>
        </w:rPr>
      </w:pPr>
      <w:r>
        <w:t>4.1</w:t>
      </w:r>
      <w:r w:rsidRPr="00DF518E">
        <w:rPr>
          <w:rFonts w:ascii="Calibri" w:hAnsi="Calibri"/>
          <w:sz w:val="22"/>
          <w:szCs w:val="22"/>
          <w:lang w:eastAsia="en-GB"/>
        </w:rPr>
        <w:tab/>
      </w:r>
      <w:r>
        <w:t>Contents of the C source code</w:t>
      </w:r>
      <w:r>
        <w:tab/>
      </w:r>
      <w:r>
        <w:fldChar w:fldCharType="begin" w:fldLock="1"/>
      </w:r>
      <w:r>
        <w:instrText xml:space="preserve"> PAGEREF _Toc26263323 \h </w:instrText>
      </w:r>
      <w:r>
        <w:fldChar w:fldCharType="separate"/>
      </w:r>
      <w:r>
        <w:t>7</w:t>
      </w:r>
      <w:r>
        <w:fldChar w:fldCharType="end"/>
      </w:r>
    </w:p>
    <w:p w14:paraId="00B8BFDC" w14:textId="77777777" w:rsidR="00AC745B" w:rsidRPr="00DF518E" w:rsidRDefault="00AC745B">
      <w:pPr>
        <w:pStyle w:val="TOC2"/>
        <w:rPr>
          <w:rFonts w:ascii="Calibri" w:hAnsi="Calibri"/>
          <w:sz w:val="22"/>
          <w:szCs w:val="22"/>
          <w:lang w:eastAsia="en-GB"/>
        </w:rPr>
      </w:pPr>
      <w:r>
        <w:t>4.2</w:t>
      </w:r>
      <w:r w:rsidRPr="00DF518E">
        <w:rPr>
          <w:rFonts w:ascii="Calibri" w:hAnsi="Calibri"/>
          <w:sz w:val="22"/>
          <w:szCs w:val="22"/>
          <w:lang w:eastAsia="en-GB"/>
        </w:rPr>
        <w:tab/>
      </w:r>
      <w:r>
        <w:t>Program execution</w:t>
      </w:r>
      <w:r>
        <w:tab/>
      </w:r>
      <w:r>
        <w:fldChar w:fldCharType="begin" w:fldLock="1"/>
      </w:r>
      <w:r>
        <w:instrText xml:space="preserve"> PAGEREF _Toc26263324 \h </w:instrText>
      </w:r>
      <w:r>
        <w:fldChar w:fldCharType="separate"/>
      </w:r>
      <w:r>
        <w:t>7</w:t>
      </w:r>
      <w:r>
        <w:fldChar w:fldCharType="end"/>
      </w:r>
    </w:p>
    <w:p w14:paraId="4AA5178A" w14:textId="77777777" w:rsidR="00AC745B" w:rsidRPr="00DF518E" w:rsidRDefault="00AC745B">
      <w:pPr>
        <w:pStyle w:val="TOC1"/>
        <w:rPr>
          <w:rFonts w:ascii="Calibri" w:hAnsi="Calibri"/>
          <w:szCs w:val="22"/>
          <w:lang w:eastAsia="en-GB"/>
        </w:rPr>
      </w:pPr>
      <w:r>
        <w:t>5</w:t>
      </w:r>
      <w:r w:rsidRPr="00DF518E">
        <w:rPr>
          <w:rFonts w:ascii="Calibri" w:hAnsi="Calibri"/>
          <w:szCs w:val="22"/>
          <w:lang w:eastAsia="en-GB"/>
        </w:rPr>
        <w:tab/>
      </w:r>
      <w:r>
        <w:t>File formats</w:t>
      </w:r>
      <w:r>
        <w:tab/>
      </w:r>
      <w:r>
        <w:fldChar w:fldCharType="begin" w:fldLock="1"/>
      </w:r>
      <w:r>
        <w:instrText xml:space="preserve"> PAGEREF _Toc26263325 \h </w:instrText>
      </w:r>
      <w:r>
        <w:fldChar w:fldCharType="separate"/>
      </w:r>
      <w:r>
        <w:t>7</w:t>
      </w:r>
      <w:r>
        <w:fldChar w:fldCharType="end"/>
      </w:r>
    </w:p>
    <w:p w14:paraId="3A84E0F3" w14:textId="77777777" w:rsidR="00AC745B" w:rsidRPr="00DF518E" w:rsidRDefault="00AC745B">
      <w:pPr>
        <w:pStyle w:val="TOC2"/>
        <w:rPr>
          <w:rFonts w:ascii="Calibri" w:hAnsi="Calibri"/>
          <w:sz w:val="22"/>
          <w:szCs w:val="22"/>
          <w:lang w:eastAsia="en-GB"/>
        </w:rPr>
      </w:pPr>
      <w:r>
        <w:t>5.1</w:t>
      </w:r>
      <w:r w:rsidRPr="00DF518E">
        <w:rPr>
          <w:rFonts w:ascii="Calibri" w:hAnsi="Calibri"/>
          <w:sz w:val="22"/>
          <w:szCs w:val="22"/>
          <w:lang w:eastAsia="en-GB"/>
        </w:rPr>
        <w:tab/>
      </w:r>
      <w:r>
        <w:t>Input/output file format</w:t>
      </w:r>
      <w:r>
        <w:tab/>
      </w:r>
      <w:r>
        <w:fldChar w:fldCharType="begin" w:fldLock="1"/>
      </w:r>
      <w:r>
        <w:instrText xml:space="preserve"> PAGEREF _Toc26263326 \h </w:instrText>
      </w:r>
      <w:r>
        <w:fldChar w:fldCharType="separate"/>
      </w:r>
      <w:r>
        <w:t>7</w:t>
      </w:r>
      <w:r>
        <w:fldChar w:fldCharType="end"/>
      </w:r>
    </w:p>
    <w:p w14:paraId="16B6AB16" w14:textId="77777777" w:rsidR="00AC745B" w:rsidRPr="00DF518E" w:rsidRDefault="00AC745B">
      <w:pPr>
        <w:pStyle w:val="TOC2"/>
        <w:rPr>
          <w:rFonts w:ascii="Calibri" w:hAnsi="Calibri"/>
          <w:sz w:val="22"/>
          <w:szCs w:val="22"/>
          <w:lang w:eastAsia="en-GB"/>
        </w:rPr>
      </w:pPr>
      <w:r>
        <w:t>5.2</w:t>
      </w:r>
      <w:r w:rsidRPr="00DF518E">
        <w:rPr>
          <w:rFonts w:ascii="Calibri" w:hAnsi="Calibri"/>
          <w:sz w:val="22"/>
          <w:szCs w:val="22"/>
          <w:lang w:eastAsia="en-GB"/>
        </w:rPr>
        <w:tab/>
      </w:r>
      <w:r>
        <w:t>Rate switching profile (encoder input)</w:t>
      </w:r>
      <w:r>
        <w:tab/>
      </w:r>
      <w:r>
        <w:fldChar w:fldCharType="begin" w:fldLock="1"/>
      </w:r>
      <w:r>
        <w:instrText xml:space="preserve"> PAGEREF _Toc26263327 \h </w:instrText>
      </w:r>
      <w:r>
        <w:fldChar w:fldCharType="separate"/>
      </w:r>
      <w:r>
        <w:t>8</w:t>
      </w:r>
      <w:r>
        <w:fldChar w:fldCharType="end"/>
      </w:r>
    </w:p>
    <w:p w14:paraId="78CE388A" w14:textId="77777777" w:rsidR="00AC745B" w:rsidRPr="00DF518E" w:rsidRDefault="00AC745B">
      <w:pPr>
        <w:pStyle w:val="TOC2"/>
        <w:rPr>
          <w:rFonts w:ascii="Calibri" w:hAnsi="Calibri"/>
          <w:sz w:val="22"/>
          <w:szCs w:val="22"/>
          <w:lang w:eastAsia="en-GB"/>
        </w:rPr>
      </w:pPr>
      <w:r>
        <w:t>5.3</w:t>
      </w:r>
      <w:r w:rsidRPr="00DF518E">
        <w:rPr>
          <w:rFonts w:ascii="Calibri" w:hAnsi="Calibri"/>
          <w:sz w:val="22"/>
          <w:szCs w:val="22"/>
          <w:lang w:eastAsia="en-GB"/>
        </w:rPr>
        <w:tab/>
      </w:r>
      <w:r w:rsidRPr="00A44A7A">
        <w:rPr>
          <w:rFonts w:eastAsia="MS Mincho"/>
        </w:rPr>
        <w:t>Parameter bitstream file (encoder output / decoder input)</w:t>
      </w:r>
      <w:r>
        <w:tab/>
      </w:r>
      <w:r>
        <w:fldChar w:fldCharType="begin" w:fldLock="1"/>
      </w:r>
      <w:r>
        <w:instrText xml:space="preserve"> PAGEREF _Toc26263328 \h </w:instrText>
      </w:r>
      <w:r>
        <w:fldChar w:fldCharType="separate"/>
      </w:r>
      <w:r>
        <w:t>8</w:t>
      </w:r>
      <w:r>
        <w:fldChar w:fldCharType="end"/>
      </w:r>
    </w:p>
    <w:p w14:paraId="1A5C0643" w14:textId="77777777" w:rsidR="00AC745B" w:rsidRPr="00DF518E" w:rsidRDefault="00AC745B">
      <w:pPr>
        <w:pStyle w:val="TOC3"/>
        <w:rPr>
          <w:rFonts w:ascii="Calibri" w:hAnsi="Calibri"/>
          <w:sz w:val="22"/>
          <w:szCs w:val="22"/>
          <w:lang w:eastAsia="en-GB"/>
        </w:rPr>
      </w:pPr>
      <w:r w:rsidRPr="00AC745B">
        <w:t>5.3.1</w:t>
      </w:r>
      <w:r w:rsidRPr="00DF518E">
        <w:rPr>
          <w:rFonts w:ascii="Calibri" w:hAnsi="Calibri"/>
          <w:sz w:val="22"/>
          <w:szCs w:val="22"/>
          <w:lang w:eastAsia="en-GB"/>
        </w:rPr>
        <w:tab/>
      </w:r>
      <w:r w:rsidRPr="00A44A7A">
        <w:rPr>
          <w:rFonts w:eastAsia="MS Mincho"/>
        </w:rPr>
        <w:t>ITU-T G.192 compliant format</w:t>
      </w:r>
      <w:r>
        <w:tab/>
      </w:r>
      <w:r>
        <w:fldChar w:fldCharType="begin" w:fldLock="1"/>
      </w:r>
      <w:r>
        <w:instrText xml:space="preserve"> PAGEREF _Toc26263329 \h </w:instrText>
      </w:r>
      <w:r>
        <w:fldChar w:fldCharType="separate"/>
      </w:r>
      <w:r>
        <w:t>8</w:t>
      </w:r>
      <w:r>
        <w:fldChar w:fldCharType="end"/>
      </w:r>
    </w:p>
    <w:p w14:paraId="57690331" w14:textId="77777777" w:rsidR="00AC745B" w:rsidRPr="00DF518E" w:rsidRDefault="00AC745B">
      <w:pPr>
        <w:pStyle w:val="TOC3"/>
        <w:rPr>
          <w:rFonts w:ascii="Calibri" w:hAnsi="Calibri"/>
          <w:sz w:val="22"/>
          <w:szCs w:val="22"/>
          <w:lang w:eastAsia="en-GB"/>
        </w:rPr>
      </w:pPr>
      <w:r>
        <w:t>5.3.2</w:t>
      </w:r>
      <w:r w:rsidRPr="00DF518E">
        <w:rPr>
          <w:rFonts w:ascii="Calibri" w:hAnsi="Calibri"/>
          <w:sz w:val="22"/>
          <w:szCs w:val="22"/>
          <w:lang w:eastAsia="en-GB"/>
        </w:rPr>
        <w:tab/>
      </w:r>
      <w:r>
        <w:t>Compact storage format file</w:t>
      </w:r>
      <w:r>
        <w:tab/>
      </w:r>
      <w:r>
        <w:fldChar w:fldCharType="begin" w:fldLock="1"/>
      </w:r>
      <w:r>
        <w:instrText xml:space="preserve"> PAGEREF _Toc26263330 \h </w:instrText>
      </w:r>
      <w:r>
        <w:fldChar w:fldCharType="separate"/>
      </w:r>
      <w:r>
        <w:t>8</w:t>
      </w:r>
      <w:r>
        <w:fldChar w:fldCharType="end"/>
      </w:r>
    </w:p>
    <w:p w14:paraId="72AC5A3F" w14:textId="77777777" w:rsidR="00AC745B" w:rsidRPr="00DF518E" w:rsidRDefault="00AC745B">
      <w:pPr>
        <w:pStyle w:val="TOC2"/>
        <w:rPr>
          <w:rFonts w:ascii="Calibri" w:hAnsi="Calibri"/>
          <w:sz w:val="22"/>
          <w:szCs w:val="22"/>
          <w:lang w:eastAsia="en-GB"/>
        </w:rPr>
      </w:pPr>
      <w:r w:rsidRPr="00AC745B">
        <w:t>5.4</w:t>
      </w:r>
      <w:r w:rsidRPr="00DF518E">
        <w:rPr>
          <w:rFonts w:ascii="Calibri" w:hAnsi="Calibri"/>
          <w:sz w:val="22"/>
          <w:szCs w:val="22"/>
        </w:rPr>
        <w:tab/>
      </w:r>
      <w:r w:rsidRPr="00A44A7A">
        <w:rPr>
          <w:rFonts w:eastAsia="MS Mincho"/>
          <w:lang w:eastAsia="ja-JP"/>
        </w:rPr>
        <w:t>VoIP p</w:t>
      </w:r>
      <w:r w:rsidRPr="00A44A7A">
        <w:rPr>
          <w:rFonts w:eastAsia="MS Mincho"/>
        </w:rPr>
        <w:t xml:space="preserve">arameter bitstream file </w:t>
      </w:r>
      <w:r w:rsidRPr="00A44A7A">
        <w:rPr>
          <w:rFonts w:eastAsia="MS Mincho"/>
          <w:lang w:eastAsia="ja-JP"/>
        </w:rPr>
        <w:t>(</w:t>
      </w:r>
      <w:r w:rsidRPr="00A44A7A">
        <w:rPr>
          <w:rFonts w:eastAsia="MS Mincho"/>
        </w:rPr>
        <w:t>decoder input)</w:t>
      </w:r>
      <w:r>
        <w:tab/>
      </w:r>
      <w:r>
        <w:fldChar w:fldCharType="begin" w:fldLock="1"/>
      </w:r>
      <w:r>
        <w:instrText xml:space="preserve"> PAGEREF _Toc26263331 \h </w:instrText>
      </w:r>
      <w:r>
        <w:fldChar w:fldCharType="separate"/>
      </w:r>
      <w:r>
        <w:t>8</w:t>
      </w:r>
      <w:r>
        <w:fldChar w:fldCharType="end"/>
      </w:r>
    </w:p>
    <w:p w14:paraId="590F0EDB" w14:textId="77777777" w:rsidR="00AC745B" w:rsidRPr="00DF518E" w:rsidRDefault="00AC745B">
      <w:pPr>
        <w:pStyle w:val="TOC2"/>
        <w:rPr>
          <w:rFonts w:ascii="Calibri" w:hAnsi="Calibri"/>
          <w:sz w:val="22"/>
          <w:szCs w:val="22"/>
          <w:lang w:eastAsia="en-GB"/>
        </w:rPr>
      </w:pPr>
      <w:r w:rsidRPr="00AC745B">
        <w:t>5.5</w:t>
      </w:r>
      <w:r w:rsidRPr="00DF518E">
        <w:rPr>
          <w:rFonts w:ascii="Calibri" w:hAnsi="Calibri"/>
          <w:sz w:val="22"/>
          <w:szCs w:val="22"/>
        </w:rPr>
        <w:tab/>
      </w:r>
      <w:r w:rsidRPr="00A44A7A">
        <w:rPr>
          <w:rFonts w:eastAsia="MS Mincho"/>
          <w:lang w:eastAsia="ja-JP"/>
        </w:rPr>
        <w:t>Bandwidth switching profile (encoder input)</w:t>
      </w:r>
      <w:r>
        <w:tab/>
      </w:r>
      <w:r>
        <w:fldChar w:fldCharType="begin" w:fldLock="1"/>
      </w:r>
      <w:r>
        <w:instrText xml:space="preserve"> PAGEREF _Toc26263332 \h </w:instrText>
      </w:r>
      <w:r>
        <w:fldChar w:fldCharType="separate"/>
      </w:r>
      <w:r>
        <w:t>9</w:t>
      </w:r>
      <w:r>
        <w:fldChar w:fldCharType="end"/>
      </w:r>
    </w:p>
    <w:p w14:paraId="31B9DE05" w14:textId="77777777" w:rsidR="00AC745B" w:rsidRPr="00DF518E" w:rsidRDefault="00AC745B">
      <w:pPr>
        <w:pStyle w:val="TOC2"/>
        <w:rPr>
          <w:rFonts w:ascii="Calibri" w:hAnsi="Calibri"/>
          <w:sz w:val="22"/>
          <w:szCs w:val="22"/>
          <w:lang w:eastAsia="en-GB"/>
        </w:rPr>
      </w:pPr>
      <w:r w:rsidRPr="00AC745B">
        <w:t>5.6</w:t>
      </w:r>
      <w:r w:rsidRPr="00DF518E">
        <w:rPr>
          <w:rFonts w:ascii="Calibri" w:hAnsi="Calibri"/>
          <w:sz w:val="22"/>
          <w:szCs w:val="22"/>
        </w:rPr>
        <w:tab/>
      </w:r>
      <w:r w:rsidRPr="00A44A7A">
        <w:rPr>
          <w:rFonts w:eastAsia="MS Mincho"/>
          <w:lang w:eastAsia="ja-JP"/>
        </w:rPr>
        <w:t>Channel-aware configuration file (encoder input and decoder output)</w:t>
      </w:r>
      <w:r>
        <w:tab/>
      </w:r>
      <w:r>
        <w:fldChar w:fldCharType="begin" w:fldLock="1"/>
      </w:r>
      <w:r>
        <w:instrText xml:space="preserve"> PAGEREF _Toc26263333 \h </w:instrText>
      </w:r>
      <w:r>
        <w:fldChar w:fldCharType="separate"/>
      </w:r>
      <w:r>
        <w:t>9</w:t>
      </w:r>
      <w:r>
        <w:fldChar w:fldCharType="end"/>
      </w:r>
    </w:p>
    <w:p w14:paraId="42874653" w14:textId="77777777" w:rsidR="00AC745B" w:rsidRPr="00DF518E" w:rsidRDefault="00AC745B">
      <w:pPr>
        <w:pStyle w:val="TOC2"/>
        <w:rPr>
          <w:rFonts w:ascii="Calibri" w:hAnsi="Calibri"/>
          <w:sz w:val="22"/>
          <w:szCs w:val="22"/>
          <w:lang w:eastAsia="en-GB"/>
        </w:rPr>
      </w:pPr>
      <w:r w:rsidRPr="00AC745B">
        <w:t>5.7</w:t>
      </w:r>
      <w:r w:rsidRPr="00DF518E">
        <w:rPr>
          <w:rFonts w:ascii="Calibri" w:hAnsi="Calibri"/>
          <w:sz w:val="22"/>
          <w:szCs w:val="22"/>
        </w:rPr>
        <w:tab/>
      </w:r>
      <w:r w:rsidRPr="00A44A7A">
        <w:rPr>
          <w:rFonts w:eastAsia="MS Mincho"/>
          <w:lang w:eastAsia="ja-JP"/>
        </w:rPr>
        <w:t>JBM trace file (decoder output)</w:t>
      </w:r>
      <w:r>
        <w:tab/>
      </w:r>
      <w:r>
        <w:fldChar w:fldCharType="begin" w:fldLock="1"/>
      </w:r>
      <w:r>
        <w:instrText xml:space="preserve"> PAGEREF _Toc26263334 \h </w:instrText>
      </w:r>
      <w:r>
        <w:fldChar w:fldCharType="separate"/>
      </w:r>
      <w:r>
        <w:t>9</w:t>
      </w:r>
      <w:r>
        <w:fldChar w:fldCharType="end"/>
      </w:r>
    </w:p>
    <w:p w14:paraId="5AA1B631" w14:textId="77777777" w:rsidR="00AC745B" w:rsidRPr="00DF518E" w:rsidRDefault="00AC745B" w:rsidP="00AC745B">
      <w:pPr>
        <w:pStyle w:val="TOC8"/>
        <w:tabs>
          <w:tab w:val="right" w:leader="dot" w:pos="9639"/>
        </w:tabs>
        <w:rPr>
          <w:rFonts w:ascii="Calibri" w:hAnsi="Calibri"/>
          <w:b w:val="0"/>
          <w:szCs w:val="22"/>
          <w:lang w:eastAsia="en-GB"/>
        </w:rPr>
      </w:pPr>
      <w:r>
        <w:t xml:space="preserve">Annex </w:t>
      </w:r>
      <w:r>
        <w:rPr>
          <w:lang w:eastAsia="ja-JP"/>
        </w:rPr>
        <w:t>A</w:t>
      </w:r>
      <w:r>
        <w:t xml:space="preserve"> (informative):</w:t>
      </w:r>
      <w:r>
        <w:tab/>
        <w:t>Change history</w:t>
      </w:r>
      <w:r>
        <w:tab/>
      </w:r>
      <w:r>
        <w:fldChar w:fldCharType="begin" w:fldLock="1"/>
      </w:r>
      <w:r>
        <w:instrText xml:space="preserve"> PAGEREF _Toc26263335 \h </w:instrText>
      </w:r>
      <w:r>
        <w:fldChar w:fldCharType="separate"/>
      </w:r>
      <w:r>
        <w:t>10</w:t>
      </w:r>
      <w:r>
        <w:fldChar w:fldCharType="end"/>
      </w:r>
    </w:p>
    <w:p w14:paraId="08D7600E" w14:textId="77777777" w:rsidR="00080512" w:rsidRPr="002F6E55" w:rsidRDefault="00AC745B">
      <w:r>
        <w:rPr>
          <w:noProof/>
          <w:sz w:val="22"/>
        </w:rPr>
        <w:fldChar w:fldCharType="end"/>
      </w:r>
    </w:p>
    <w:p w14:paraId="498C9BED" w14:textId="77777777" w:rsidR="00080512" w:rsidRPr="002F6E55" w:rsidRDefault="00080512">
      <w:pPr>
        <w:pStyle w:val="Heading1"/>
      </w:pPr>
      <w:r w:rsidRPr="002F6E55">
        <w:br w:type="page"/>
      </w:r>
      <w:bookmarkStart w:id="5" w:name="_Toc26263316"/>
      <w:r w:rsidRPr="002F6E55">
        <w:lastRenderedPageBreak/>
        <w:t>Foreword</w:t>
      </w:r>
      <w:bookmarkEnd w:id="5"/>
    </w:p>
    <w:p w14:paraId="3246BEB2" w14:textId="77777777" w:rsidR="00080512" w:rsidRPr="002F6E55" w:rsidRDefault="00080512">
      <w:r w:rsidRPr="002F6E55">
        <w:t>This Technical Specification has been produced by the 3</w:t>
      </w:r>
      <w:r w:rsidRPr="002F6E55">
        <w:rPr>
          <w:vertAlign w:val="superscript"/>
        </w:rPr>
        <w:t>rd</w:t>
      </w:r>
      <w:r w:rsidRPr="002F6E55">
        <w:t xml:space="preserve"> Generation Partnership Project (3GPP).</w:t>
      </w:r>
    </w:p>
    <w:p w14:paraId="5F0E8635" w14:textId="77777777" w:rsidR="00080512" w:rsidRPr="002F6E55" w:rsidRDefault="00080512">
      <w:r w:rsidRPr="002F6E5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3F8D66" w14:textId="77777777" w:rsidR="00080512" w:rsidRPr="002F6E55" w:rsidRDefault="00080512">
      <w:pPr>
        <w:pStyle w:val="B1"/>
      </w:pPr>
      <w:r w:rsidRPr="002F6E55">
        <w:t>Version x.y.z</w:t>
      </w:r>
    </w:p>
    <w:p w14:paraId="60205C57" w14:textId="77777777" w:rsidR="00080512" w:rsidRPr="002F6E55" w:rsidRDefault="00080512">
      <w:pPr>
        <w:pStyle w:val="B1"/>
      </w:pPr>
      <w:r w:rsidRPr="002F6E55">
        <w:t>where:</w:t>
      </w:r>
    </w:p>
    <w:p w14:paraId="54837116" w14:textId="77777777" w:rsidR="00080512" w:rsidRPr="002F6E55" w:rsidRDefault="00080512">
      <w:pPr>
        <w:pStyle w:val="B2"/>
      </w:pPr>
      <w:r w:rsidRPr="002F6E55">
        <w:t>x</w:t>
      </w:r>
      <w:r w:rsidRPr="002F6E55">
        <w:tab/>
        <w:t>the first digit:</w:t>
      </w:r>
    </w:p>
    <w:p w14:paraId="51964005" w14:textId="77777777" w:rsidR="00080512" w:rsidRPr="002F6E55" w:rsidRDefault="00080512">
      <w:pPr>
        <w:pStyle w:val="B3"/>
      </w:pPr>
      <w:r w:rsidRPr="002F6E55">
        <w:t>1</w:t>
      </w:r>
      <w:r w:rsidRPr="002F6E55">
        <w:tab/>
        <w:t>presented to TSG for information;</w:t>
      </w:r>
    </w:p>
    <w:p w14:paraId="0C22D04B" w14:textId="77777777" w:rsidR="00080512" w:rsidRPr="002F6E55" w:rsidRDefault="00080512">
      <w:pPr>
        <w:pStyle w:val="B3"/>
      </w:pPr>
      <w:r w:rsidRPr="002F6E55">
        <w:t>2</w:t>
      </w:r>
      <w:r w:rsidRPr="002F6E55">
        <w:tab/>
        <w:t>presented to TSG for approval;</w:t>
      </w:r>
    </w:p>
    <w:p w14:paraId="2E9D83DF" w14:textId="77777777" w:rsidR="00080512" w:rsidRPr="002F6E55" w:rsidRDefault="00080512">
      <w:pPr>
        <w:pStyle w:val="B3"/>
      </w:pPr>
      <w:r w:rsidRPr="002F6E55">
        <w:t>3</w:t>
      </w:r>
      <w:r w:rsidRPr="002F6E55">
        <w:tab/>
        <w:t>or greater indicates TSG approved document under change control.</w:t>
      </w:r>
    </w:p>
    <w:p w14:paraId="6BD8C572" w14:textId="77777777" w:rsidR="00080512" w:rsidRPr="002F6E55" w:rsidRDefault="00080512">
      <w:pPr>
        <w:pStyle w:val="B2"/>
      </w:pPr>
      <w:r w:rsidRPr="002F6E55">
        <w:t>y</w:t>
      </w:r>
      <w:r w:rsidRPr="002F6E55">
        <w:tab/>
        <w:t>the second digit is incremented for all changes of substance, i.e. technical enhancements, corrections, updates, etc.</w:t>
      </w:r>
    </w:p>
    <w:p w14:paraId="761B9288" w14:textId="77777777" w:rsidR="00080512" w:rsidRPr="002F6E55" w:rsidRDefault="00080512">
      <w:pPr>
        <w:pStyle w:val="B2"/>
      </w:pPr>
      <w:r w:rsidRPr="002F6E55">
        <w:t>z</w:t>
      </w:r>
      <w:r w:rsidRPr="002F6E55">
        <w:tab/>
        <w:t>the third digit is incremented when editorial only changes have been incorporated in the document.</w:t>
      </w:r>
    </w:p>
    <w:p w14:paraId="1AD16FCF" w14:textId="77777777" w:rsidR="00D06B3D" w:rsidRPr="002F6E55" w:rsidRDefault="00080512" w:rsidP="00D06B3D">
      <w:pPr>
        <w:pStyle w:val="Heading1"/>
      </w:pPr>
      <w:r w:rsidRPr="002F6E55">
        <w:br w:type="page"/>
      </w:r>
      <w:bookmarkStart w:id="6" w:name="_Toc26263317"/>
      <w:r w:rsidRPr="002F6E55">
        <w:lastRenderedPageBreak/>
        <w:t>1</w:t>
      </w:r>
      <w:r w:rsidRPr="002F6E55">
        <w:tab/>
        <w:t>Scope</w:t>
      </w:r>
      <w:bookmarkEnd w:id="6"/>
    </w:p>
    <w:p w14:paraId="6FBB0A2C" w14:textId="77777777" w:rsidR="00D06B3D" w:rsidRDefault="00D06B3D" w:rsidP="00D06B3D">
      <w:r w:rsidRPr="002F6E55">
        <w:t xml:space="preserve">The present document contains an electronic copy of the ANSI C floating-point code for the Enhanced Voice Services (EVS) Codec. This ANSI C code is the unique alternative reference specification besides the ANSI-C fixed-point code for the EVS Codec (3GPP TS 26.442) for a standard compliant implementation of the EVS Codec (3GPP TS 26.445), Voice Activity Detection (VAD) (3GPP TS 26.451), Comfort Noise Generation (CNG) (3GPP TS 26.449), Discontinuous Transmission (DTX) (3GPP TS 26.450), Packet Loss Concealment (PLC) of Lost Packets (3GPP </w:t>
      </w:r>
      <w:r w:rsidR="00397D31" w:rsidRPr="002F6E55">
        <w:t>TS</w:t>
      </w:r>
      <w:r w:rsidR="00397D31">
        <w:t> </w:t>
      </w:r>
      <w:r w:rsidRPr="002F6E55">
        <w:t xml:space="preserve">26.447), Jitter Buffer Management (JBM) (3GPP TS 26.448), and AMR-WB Interoperable Function (3GPP </w:t>
      </w:r>
      <w:r w:rsidR="00397D31" w:rsidRPr="002F6E55">
        <w:t>TS</w:t>
      </w:r>
      <w:r w:rsidR="00397D31">
        <w:t> </w:t>
      </w:r>
      <w:r w:rsidRPr="002F6E55">
        <w:t>26.446).</w:t>
      </w:r>
    </w:p>
    <w:p w14:paraId="7582401A" w14:textId="77777777" w:rsidR="004D63AF" w:rsidRPr="004D63AF" w:rsidRDefault="004D63AF" w:rsidP="00D06B3D">
      <w:pPr>
        <w:rPr>
          <w:lang w:val="en-US"/>
        </w:rPr>
      </w:pPr>
      <w:bookmarkStart w:id="7" w:name="_Hlk21593723"/>
      <w:r w:rsidRPr="00643F0D">
        <w:rPr>
          <w:lang w:val="en-US"/>
        </w:rPr>
        <w:t xml:space="preserve">The bit-exact fixed-point ANSI-C code in 3GPP TS 26.442 </w:t>
      </w:r>
      <w:r>
        <w:rPr>
          <w:lang w:val="en-US"/>
        </w:rPr>
        <w:t>or</w:t>
      </w:r>
      <w:r w:rsidRPr="00643F0D">
        <w:rPr>
          <w:lang w:val="en-US"/>
        </w:rPr>
        <w:t xml:space="preserve"> </w:t>
      </w:r>
      <w:r>
        <w:rPr>
          <w:lang w:val="en-US"/>
        </w:rPr>
        <w:t xml:space="preserve">alternatively in 3GPP TS </w:t>
      </w:r>
      <w:r w:rsidRPr="00643F0D">
        <w:rPr>
          <w:lang w:val="en-US"/>
        </w:rPr>
        <w:t xml:space="preserve">26.452 remain the preferred implementation for all applications, but the floating-point codec may be used instead of the fixed-point codec when the implementation platform is better suited for a floating-point implementation. </w:t>
      </w:r>
      <w:bookmarkEnd w:id="7"/>
    </w:p>
    <w:p w14:paraId="20E22B0B" w14:textId="77777777" w:rsidR="00D06B3D" w:rsidRPr="002F6E55" w:rsidRDefault="00D06B3D" w:rsidP="00D06B3D">
      <w:r w:rsidRPr="002F6E55">
        <w:t>Requirements for any implementation of the EVS codec to be standard compliant are specified in 3GPP TS 26.444 (Test sequences).</w:t>
      </w:r>
    </w:p>
    <w:p w14:paraId="1F9A19BE" w14:textId="77777777" w:rsidR="00080512" w:rsidRPr="002F6E55" w:rsidRDefault="00080512">
      <w:pPr>
        <w:pStyle w:val="Heading1"/>
      </w:pPr>
      <w:bookmarkStart w:id="8" w:name="_Toc26263318"/>
      <w:r w:rsidRPr="002F6E55">
        <w:t>2</w:t>
      </w:r>
      <w:r w:rsidRPr="002F6E55">
        <w:tab/>
        <w:t>References</w:t>
      </w:r>
      <w:bookmarkEnd w:id="8"/>
    </w:p>
    <w:p w14:paraId="75DA5235" w14:textId="77777777" w:rsidR="00080512" w:rsidRPr="002F6E55" w:rsidRDefault="00080512">
      <w:r w:rsidRPr="002F6E55">
        <w:t>The following documents contain provisions which, through reference in this text, constitute provisions of the present document.</w:t>
      </w:r>
    </w:p>
    <w:p w14:paraId="5390A055" w14:textId="77777777" w:rsidR="00080512" w:rsidRPr="002F6E55" w:rsidRDefault="00080512">
      <w:pPr>
        <w:pStyle w:val="B1"/>
      </w:pPr>
      <w:r w:rsidRPr="002F6E55">
        <w:t>-</w:t>
      </w:r>
      <w:r w:rsidRPr="002F6E55">
        <w:tab/>
        <w:t>References are either specific (identified by date of publication, edition numbe</w:t>
      </w:r>
      <w:r w:rsidR="00DC4DA2" w:rsidRPr="002F6E55">
        <w:t>r, version number, etc.) or non</w:t>
      </w:r>
      <w:r w:rsidR="00DC4DA2" w:rsidRPr="002F6E55">
        <w:noBreakHyphen/>
      </w:r>
      <w:r w:rsidRPr="002F6E55">
        <w:t>specific.</w:t>
      </w:r>
    </w:p>
    <w:p w14:paraId="6E63B810" w14:textId="77777777" w:rsidR="00080512" w:rsidRPr="002F6E55" w:rsidRDefault="00080512">
      <w:pPr>
        <w:pStyle w:val="B1"/>
      </w:pPr>
      <w:r w:rsidRPr="002F6E55">
        <w:t>-</w:t>
      </w:r>
      <w:r w:rsidRPr="002F6E55">
        <w:tab/>
        <w:t>For a specific reference, subsequent revisions do not apply.</w:t>
      </w:r>
    </w:p>
    <w:p w14:paraId="02994031" w14:textId="77777777" w:rsidR="00080512" w:rsidRPr="002F6E55" w:rsidRDefault="00080512">
      <w:pPr>
        <w:pStyle w:val="B1"/>
      </w:pPr>
      <w:r w:rsidRPr="002F6E55">
        <w:t>-</w:t>
      </w:r>
      <w:r w:rsidRPr="002F6E55">
        <w:tab/>
        <w:t>For a non-specific reference, the latest version applies. In the case of a reference to a 3GPP document (including a GSM document), a non-specific reference implicitly refers to the latest version of that document</w:t>
      </w:r>
      <w:r w:rsidRPr="002F6E55">
        <w:rPr>
          <w:i/>
        </w:rPr>
        <w:t xml:space="preserve"> in the same Release as the present document</w:t>
      </w:r>
      <w:r w:rsidRPr="002F6E55">
        <w:t>.</w:t>
      </w:r>
    </w:p>
    <w:p w14:paraId="4C404D60" w14:textId="77777777" w:rsidR="00EC4A25" w:rsidRPr="002F6E55" w:rsidRDefault="00EC4A25" w:rsidP="00384BFE">
      <w:pPr>
        <w:pStyle w:val="EX"/>
      </w:pPr>
      <w:r w:rsidRPr="002F6E55">
        <w:t>[1]</w:t>
      </w:r>
      <w:r w:rsidRPr="002F6E55">
        <w:tab/>
        <w:t>3GPP TR 21.905: "Vocabulary for 3GPP Specifications".</w:t>
      </w:r>
    </w:p>
    <w:p w14:paraId="59E530D8" w14:textId="77777777" w:rsidR="00C06984" w:rsidRPr="002F6E55" w:rsidRDefault="00B41046" w:rsidP="00B240FA">
      <w:pPr>
        <w:pStyle w:val="EX"/>
        <w:rPr>
          <w:rFonts w:hint="eastAsia"/>
          <w:lang w:eastAsia="ja-JP"/>
        </w:rPr>
      </w:pPr>
      <w:r w:rsidRPr="002F6E55">
        <w:rPr>
          <w:rFonts w:eastAsia="SimSun"/>
        </w:rPr>
        <w:t>[2]</w:t>
      </w:r>
      <w:r w:rsidRPr="002F6E55">
        <w:rPr>
          <w:rFonts w:eastAsia="SimSun"/>
        </w:rPr>
        <w:tab/>
      </w:r>
      <w:r w:rsidR="00111288" w:rsidRPr="002F6E55">
        <w:rPr>
          <w:rFonts w:eastAsia="SimSun"/>
        </w:rPr>
        <w:t xml:space="preserve">3GPP TS 26.445: "Codec for Enhanced Voice Services </w:t>
      </w:r>
      <w:r w:rsidR="00724731" w:rsidRPr="002F6E55">
        <w:rPr>
          <w:rFonts w:eastAsia="SimSun"/>
        </w:rPr>
        <w:t>(</w:t>
      </w:r>
      <w:r w:rsidR="00111288" w:rsidRPr="002F6E55">
        <w:rPr>
          <w:rFonts w:eastAsia="SimSun"/>
        </w:rPr>
        <w:t>EVS</w:t>
      </w:r>
      <w:r w:rsidR="00724731" w:rsidRPr="002F6E55">
        <w:rPr>
          <w:rFonts w:eastAsia="SimSun"/>
        </w:rPr>
        <w:t>)</w:t>
      </w:r>
      <w:r w:rsidR="00111288" w:rsidRPr="002F6E55">
        <w:rPr>
          <w:rFonts w:eastAsia="SimSun"/>
        </w:rPr>
        <w:t>; Detailed Algorithmic Description".</w:t>
      </w:r>
    </w:p>
    <w:p w14:paraId="488FBE90" w14:textId="77777777" w:rsidR="00C06984" w:rsidRPr="002F6E55" w:rsidRDefault="00B41046" w:rsidP="00B240FA">
      <w:pPr>
        <w:pStyle w:val="EX"/>
        <w:rPr>
          <w:rFonts w:hint="eastAsia"/>
          <w:lang w:eastAsia="ja-JP"/>
        </w:rPr>
      </w:pPr>
      <w:r w:rsidRPr="002F6E55">
        <w:rPr>
          <w:rFonts w:eastAsia="SimSun"/>
        </w:rPr>
        <w:t>[3]</w:t>
      </w:r>
      <w:r w:rsidRPr="002F6E55">
        <w:rPr>
          <w:rFonts w:eastAsia="SimSun"/>
        </w:rPr>
        <w:tab/>
      </w:r>
      <w:r w:rsidR="001D4A4D" w:rsidRPr="002F6E55">
        <w:rPr>
          <w:rFonts w:eastAsia="SimSun"/>
        </w:rPr>
        <w:t xml:space="preserve">3GPP TS 26.451: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1D4A4D" w:rsidRPr="002F6E55">
        <w:t xml:space="preserve"> </w:t>
      </w:r>
      <w:r w:rsidR="001D4A4D" w:rsidRPr="002F6E55">
        <w:rPr>
          <w:rFonts w:eastAsia="SimSun"/>
        </w:rPr>
        <w:t>Voice Activity Detection (VAD)".</w:t>
      </w:r>
    </w:p>
    <w:p w14:paraId="4D8E69F6" w14:textId="77777777" w:rsidR="00B41046" w:rsidRPr="002F6E55" w:rsidRDefault="00B41046" w:rsidP="00B240FA">
      <w:pPr>
        <w:pStyle w:val="EX"/>
        <w:rPr>
          <w:rFonts w:eastAsia="SimSun"/>
        </w:rPr>
      </w:pPr>
      <w:r w:rsidRPr="002F6E55">
        <w:rPr>
          <w:rFonts w:eastAsia="SimSun"/>
        </w:rPr>
        <w:t>[4]</w:t>
      </w:r>
      <w:r w:rsidRPr="002F6E55">
        <w:rPr>
          <w:rFonts w:eastAsia="SimSun"/>
        </w:rPr>
        <w:tab/>
      </w:r>
      <w:r w:rsidR="001D4A4D" w:rsidRPr="002F6E55">
        <w:rPr>
          <w:rFonts w:eastAsia="SimSun"/>
        </w:rPr>
        <w:t xml:space="preserve">3GPP TS 26.449: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1D4A4D" w:rsidRPr="002F6E55">
        <w:t xml:space="preserve"> </w:t>
      </w:r>
      <w:r w:rsidR="001D4A4D" w:rsidRPr="002F6E55">
        <w:rPr>
          <w:rFonts w:eastAsia="SimSun"/>
        </w:rPr>
        <w:t xml:space="preserve">Comfort Noise </w:t>
      </w:r>
      <w:r w:rsidR="00724731" w:rsidRPr="002F6E55">
        <w:rPr>
          <w:rFonts w:eastAsia="SimSun"/>
        </w:rPr>
        <w:t xml:space="preserve">Generation (CNG) </w:t>
      </w:r>
      <w:r w:rsidR="001D4A4D" w:rsidRPr="002F6E55">
        <w:rPr>
          <w:rFonts w:eastAsia="SimSun"/>
        </w:rPr>
        <w:t>Aspects".</w:t>
      </w:r>
    </w:p>
    <w:p w14:paraId="6B83DF6D" w14:textId="77777777" w:rsidR="00B41046" w:rsidRPr="002F6E55" w:rsidRDefault="00B41046" w:rsidP="00B240FA">
      <w:pPr>
        <w:pStyle w:val="EX"/>
        <w:rPr>
          <w:rFonts w:eastAsia="SimSun"/>
        </w:rPr>
      </w:pPr>
      <w:r w:rsidRPr="002F6E55">
        <w:rPr>
          <w:rFonts w:eastAsia="SimSun"/>
        </w:rPr>
        <w:t>[5]</w:t>
      </w:r>
      <w:r w:rsidRPr="002F6E55">
        <w:rPr>
          <w:rFonts w:eastAsia="SimSun"/>
        </w:rPr>
        <w:tab/>
      </w:r>
      <w:r w:rsidR="001D4A4D" w:rsidRPr="002F6E55">
        <w:rPr>
          <w:rFonts w:eastAsia="SimSun"/>
        </w:rPr>
        <w:t xml:space="preserve">3GPP TS 26.450: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1D4A4D" w:rsidRPr="002F6E55">
        <w:t xml:space="preserve"> </w:t>
      </w:r>
      <w:r w:rsidR="001D4A4D" w:rsidRPr="002F6E55">
        <w:rPr>
          <w:rFonts w:eastAsia="SimSun"/>
        </w:rPr>
        <w:t>Discontinuous Transmission (DTX)".</w:t>
      </w:r>
    </w:p>
    <w:p w14:paraId="3D1F495E" w14:textId="77777777" w:rsidR="00B41046" w:rsidRPr="002F6E55" w:rsidRDefault="00B41046" w:rsidP="00B240FA">
      <w:pPr>
        <w:pStyle w:val="EX"/>
        <w:rPr>
          <w:rFonts w:eastAsia="SimSun"/>
        </w:rPr>
      </w:pPr>
      <w:r w:rsidRPr="002F6E55">
        <w:rPr>
          <w:rFonts w:eastAsia="SimSun"/>
        </w:rPr>
        <w:t>[6]</w:t>
      </w:r>
      <w:r w:rsidRPr="002F6E55">
        <w:rPr>
          <w:rFonts w:eastAsia="SimSun"/>
        </w:rPr>
        <w:tab/>
      </w:r>
      <w:r w:rsidR="001D4A4D" w:rsidRPr="002F6E55">
        <w:rPr>
          <w:rFonts w:eastAsia="SimSun"/>
        </w:rPr>
        <w:t xml:space="preserve">3GPP TS 26.447: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1D4A4D" w:rsidRPr="002F6E55">
        <w:t xml:space="preserve"> </w:t>
      </w:r>
      <w:r w:rsidR="001D4A4D" w:rsidRPr="002F6E55">
        <w:rPr>
          <w:rFonts w:eastAsia="SimSun"/>
        </w:rPr>
        <w:t>Error Concealment of Lost Packets".</w:t>
      </w:r>
    </w:p>
    <w:p w14:paraId="744E5CDC" w14:textId="77777777" w:rsidR="00B41046" w:rsidRPr="002F6E55" w:rsidRDefault="00B41046" w:rsidP="00B240FA">
      <w:pPr>
        <w:pStyle w:val="EX"/>
        <w:rPr>
          <w:rFonts w:eastAsia="SimSun"/>
        </w:rPr>
      </w:pPr>
      <w:r w:rsidRPr="002F6E55">
        <w:rPr>
          <w:rFonts w:eastAsia="SimSun"/>
        </w:rPr>
        <w:t>[7]</w:t>
      </w:r>
      <w:r w:rsidRPr="002F6E55">
        <w:rPr>
          <w:rFonts w:eastAsia="SimSun"/>
        </w:rPr>
        <w:tab/>
      </w:r>
      <w:r w:rsidR="001D4A4D" w:rsidRPr="002F6E55">
        <w:rPr>
          <w:rFonts w:eastAsia="SimSun"/>
        </w:rPr>
        <w:t xml:space="preserve">3GPP TS 26.448: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724731" w:rsidRPr="002F6E55">
        <w:rPr>
          <w:rFonts w:eastAsia="SimSun"/>
        </w:rPr>
        <w:t xml:space="preserve"> </w:t>
      </w:r>
      <w:r w:rsidR="001D4A4D" w:rsidRPr="002F6E55">
        <w:rPr>
          <w:rFonts w:eastAsia="SimSun"/>
        </w:rPr>
        <w:t>Jitter Buffer Management".</w:t>
      </w:r>
    </w:p>
    <w:p w14:paraId="7D4D4939" w14:textId="77777777" w:rsidR="00B41046" w:rsidRPr="002F6E55" w:rsidRDefault="00B41046" w:rsidP="00B240FA">
      <w:pPr>
        <w:pStyle w:val="EX"/>
        <w:rPr>
          <w:rFonts w:hint="eastAsia"/>
          <w:lang w:eastAsia="ja-JP"/>
        </w:rPr>
      </w:pPr>
      <w:r w:rsidRPr="002F6E55">
        <w:rPr>
          <w:rFonts w:eastAsia="SimSun"/>
        </w:rPr>
        <w:t>[8]</w:t>
      </w:r>
      <w:r w:rsidRPr="002F6E55">
        <w:rPr>
          <w:rFonts w:eastAsia="SimSun"/>
        </w:rPr>
        <w:tab/>
      </w:r>
      <w:r w:rsidR="001D4A4D" w:rsidRPr="002F6E55">
        <w:rPr>
          <w:rFonts w:eastAsia="SimSun"/>
        </w:rPr>
        <w:t xml:space="preserve">3GPP TS 26.446: "Codec for Enhanced Voice Services </w:t>
      </w:r>
      <w:r w:rsidR="00724731" w:rsidRPr="002F6E55">
        <w:rPr>
          <w:rFonts w:eastAsia="SimSun"/>
        </w:rPr>
        <w:t>(</w:t>
      </w:r>
      <w:r w:rsidR="001D4A4D" w:rsidRPr="002F6E55">
        <w:rPr>
          <w:rFonts w:eastAsia="SimSun"/>
        </w:rPr>
        <w:t>EVS</w:t>
      </w:r>
      <w:r w:rsidR="00724731" w:rsidRPr="002F6E55">
        <w:rPr>
          <w:rFonts w:eastAsia="SimSun"/>
        </w:rPr>
        <w:t>)</w:t>
      </w:r>
      <w:r w:rsidR="001D4A4D" w:rsidRPr="002F6E55">
        <w:rPr>
          <w:rFonts w:eastAsia="SimSun"/>
        </w:rPr>
        <w:t>;</w:t>
      </w:r>
      <w:r w:rsidR="001D4A4D" w:rsidRPr="002F6E55">
        <w:t xml:space="preserve"> </w:t>
      </w:r>
      <w:r w:rsidR="001D4A4D" w:rsidRPr="002F6E55">
        <w:rPr>
          <w:rFonts w:eastAsia="SimSun"/>
        </w:rPr>
        <w:t>AMR-WB Backward Compatible Functions".</w:t>
      </w:r>
    </w:p>
    <w:p w14:paraId="18FEFFBA" w14:textId="77777777" w:rsidR="00612598" w:rsidRPr="002F6E55" w:rsidRDefault="0091012B" w:rsidP="00B240FA">
      <w:pPr>
        <w:pStyle w:val="EX"/>
        <w:rPr>
          <w:lang w:eastAsia="ja-JP"/>
        </w:rPr>
      </w:pPr>
      <w:r w:rsidRPr="002F6E55">
        <w:rPr>
          <w:rFonts w:hint="eastAsia"/>
          <w:lang w:eastAsia="ja-JP"/>
        </w:rPr>
        <w:t>[9</w:t>
      </w:r>
      <w:r w:rsidR="0097077F" w:rsidRPr="002F6E55">
        <w:rPr>
          <w:rFonts w:hint="eastAsia"/>
          <w:lang w:eastAsia="ja-JP"/>
        </w:rPr>
        <w:t>]</w:t>
      </w:r>
      <w:r w:rsidR="0097077F" w:rsidRPr="002F6E55">
        <w:rPr>
          <w:rFonts w:hint="eastAsia"/>
          <w:lang w:eastAsia="ja-JP"/>
        </w:rPr>
        <w:tab/>
        <w:t>IETF RFC</w:t>
      </w:r>
      <w:r w:rsidR="00026D55" w:rsidRPr="002F6E55">
        <w:rPr>
          <w:lang w:eastAsia="ja-JP"/>
        </w:rPr>
        <w:t xml:space="preserve"> </w:t>
      </w:r>
      <w:r w:rsidR="0097077F" w:rsidRPr="002F6E55">
        <w:rPr>
          <w:rFonts w:hint="eastAsia"/>
          <w:lang w:eastAsia="ja-JP"/>
        </w:rPr>
        <w:t>3550</w:t>
      </w:r>
      <w:r w:rsidR="0097077F" w:rsidRPr="002F6E55">
        <w:rPr>
          <w:lang w:eastAsia="ja-JP"/>
        </w:rPr>
        <w:t>:</w:t>
      </w:r>
      <w:r w:rsidR="00612598" w:rsidRPr="002F6E55">
        <w:rPr>
          <w:rFonts w:hint="eastAsia"/>
          <w:lang w:eastAsia="ja-JP"/>
        </w:rPr>
        <w:t xml:space="preserve"> "</w:t>
      </w:r>
      <w:r w:rsidR="00612598" w:rsidRPr="002F6E55">
        <w:t>RTP: A Transport Protocol for Real-Time Applications</w:t>
      </w:r>
      <w:r w:rsidR="00796DE3" w:rsidRPr="002F6E55">
        <w:rPr>
          <w:rFonts w:eastAsia="SimSun"/>
        </w:rPr>
        <w:t>"</w:t>
      </w:r>
      <w:r w:rsidR="00612598" w:rsidRPr="002F6E55">
        <w:rPr>
          <w:rFonts w:hint="eastAsia"/>
          <w:lang w:eastAsia="ja-JP"/>
        </w:rPr>
        <w:t>.</w:t>
      </w:r>
    </w:p>
    <w:p w14:paraId="09A54B54" w14:textId="77777777" w:rsidR="00D949BE" w:rsidRPr="002F6E55" w:rsidRDefault="0091012B" w:rsidP="009A362B">
      <w:pPr>
        <w:pStyle w:val="EX"/>
        <w:rPr>
          <w:lang w:eastAsia="ja-JP"/>
        </w:rPr>
      </w:pPr>
      <w:r w:rsidRPr="002F6E55">
        <w:rPr>
          <w:lang w:eastAsia="ja-JP"/>
        </w:rPr>
        <w:t>[10</w:t>
      </w:r>
      <w:r w:rsidR="009A362B" w:rsidRPr="002F6E55">
        <w:rPr>
          <w:lang w:eastAsia="ja-JP"/>
        </w:rPr>
        <w:t>]</w:t>
      </w:r>
      <w:r w:rsidR="009A362B" w:rsidRPr="002F6E55">
        <w:rPr>
          <w:lang w:eastAsia="ja-JP"/>
        </w:rPr>
        <w:tab/>
      </w:r>
      <w:r w:rsidR="00026D55" w:rsidRPr="002F6E55">
        <w:rPr>
          <w:lang w:eastAsia="ja-JP"/>
        </w:rPr>
        <w:t xml:space="preserve">Recommendation </w:t>
      </w:r>
      <w:r w:rsidR="00D949BE" w:rsidRPr="002F6E55">
        <w:rPr>
          <w:lang w:eastAsia="ja-JP"/>
        </w:rPr>
        <w:t xml:space="preserve">ITU-T G.191 (03/10): </w:t>
      </w:r>
      <w:r w:rsidR="00796DE3" w:rsidRPr="002F6E55">
        <w:rPr>
          <w:lang w:eastAsia="ja-JP"/>
        </w:rPr>
        <w:t>"</w:t>
      </w:r>
      <w:r w:rsidR="00D949BE" w:rsidRPr="002F6E55">
        <w:rPr>
          <w:lang w:eastAsia="ja-JP"/>
        </w:rPr>
        <w:t>Software tools for speech and audio coding standardization</w:t>
      </w:r>
      <w:r w:rsidR="00796DE3" w:rsidRPr="002F6E55">
        <w:rPr>
          <w:lang w:eastAsia="ja-JP"/>
        </w:rPr>
        <w:t>"</w:t>
      </w:r>
      <w:r w:rsidR="00D949BE" w:rsidRPr="002F6E55">
        <w:rPr>
          <w:lang w:eastAsia="ja-JP"/>
        </w:rPr>
        <w:t>.</w:t>
      </w:r>
    </w:p>
    <w:p w14:paraId="2547974E" w14:textId="77777777" w:rsidR="00643503" w:rsidRPr="002F6E55" w:rsidRDefault="0091012B" w:rsidP="00643503">
      <w:pPr>
        <w:pStyle w:val="EX"/>
      </w:pPr>
      <w:r w:rsidRPr="002F6E55">
        <w:rPr>
          <w:lang w:eastAsia="ja-JP"/>
        </w:rPr>
        <w:t>[11</w:t>
      </w:r>
      <w:r w:rsidR="00643503" w:rsidRPr="002F6E55">
        <w:rPr>
          <w:lang w:eastAsia="ja-JP"/>
        </w:rPr>
        <w:t>]</w:t>
      </w:r>
      <w:r w:rsidR="00643503" w:rsidRPr="002F6E55">
        <w:rPr>
          <w:lang w:eastAsia="ja-JP"/>
        </w:rPr>
        <w:tab/>
        <w:t>Recommendation ITU-T G.192: "</w:t>
      </w:r>
      <w:r w:rsidR="00643503" w:rsidRPr="002F6E55">
        <w:t>A common digital parallel interface for speech standardization activities".</w:t>
      </w:r>
    </w:p>
    <w:p w14:paraId="4684513E" w14:textId="77777777" w:rsidR="00841E86" w:rsidRPr="002F6E55" w:rsidRDefault="00841E86" w:rsidP="00841E86">
      <w:pPr>
        <w:pStyle w:val="Heading1"/>
      </w:pPr>
      <w:bookmarkStart w:id="9" w:name="B_Toc346620937"/>
      <w:bookmarkStart w:id="10" w:name="B_Toc346605012"/>
      <w:bookmarkStart w:id="11" w:name="_Toc26263319"/>
      <w:r w:rsidRPr="002F6E55">
        <w:lastRenderedPageBreak/>
        <w:t>3</w:t>
      </w:r>
      <w:r w:rsidRPr="002F6E55">
        <w:tab/>
        <w:t>Definitions and abbreviations</w:t>
      </w:r>
      <w:bookmarkEnd w:id="9"/>
      <w:bookmarkEnd w:id="10"/>
      <w:bookmarkEnd w:id="11"/>
    </w:p>
    <w:p w14:paraId="5D2DA36B" w14:textId="77777777" w:rsidR="00841E86" w:rsidRPr="00413366" w:rsidRDefault="00841E86" w:rsidP="00841E86">
      <w:pPr>
        <w:pStyle w:val="Heading2"/>
      </w:pPr>
      <w:bookmarkStart w:id="12" w:name="_Toc26263320"/>
      <w:r w:rsidRPr="00413366">
        <w:t>3.1</w:t>
      </w:r>
      <w:r w:rsidRPr="00413366">
        <w:tab/>
        <w:t>Definitions</w:t>
      </w:r>
      <w:bookmarkEnd w:id="12"/>
    </w:p>
    <w:p w14:paraId="3AE32F4A" w14:textId="77777777" w:rsidR="00413366" w:rsidRPr="00F3018C" w:rsidRDefault="00413366" w:rsidP="00413366">
      <w:pPr>
        <w:keepNext/>
      </w:pPr>
      <w:r w:rsidRPr="00F3018C">
        <w:t xml:space="preserve">For the purposes of the present document, the </w:t>
      </w:r>
      <w:r>
        <w:t>definitions</w:t>
      </w:r>
      <w:r w:rsidRPr="00F3018C">
        <w:t xml:space="preserve"> given in TR 21.905 [</w:t>
      </w:r>
      <w:r w:rsidRPr="00F3018C">
        <w:rPr>
          <w:rFonts w:hint="eastAsia"/>
          <w:lang w:eastAsia="zh-CN"/>
        </w:rPr>
        <w:t>1</w:t>
      </w:r>
      <w:r w:rsidRPr="00F3018C">
        <w:t>]</w:t>
      </w:r>
      <w:r>
        <w:t xml:space="preserve"> apply</w:t>
      </w:r>
      <w:r w:rsidRPr="00F3018C">
        <w:t>. An abbreviation defined in the present document takes precedence over the definition of the same abbreviation, if any, in TR 21.905 [</w:t>
      </w:r>
      <w:r w:rsidRPr="00F3018C">
        <w:rPr>
          <w:rFonts w:hint="eastAsia"/>
          <w:lang w:eastAsia="zh-CN"/>
        </w:rPr>
        <w:t>1</w:t>
      </w:r>
      <w:r w:rsidRPr="00F3018C">
        <w:t>].</w:t>
      </w:r>
    </w:p>
    <w:p w14:paraId="389A078B" w14:textId="77777777" w:rsidR="00157F9D" w:rsidRPr="002F6E55" w:rsidRDefault="00841E86" w:rsidP="00157F9D">
      <w:pPr>
        <w:pStyle w:val="Heading2"/>
      </w:pPr>
      <w:bookmarkStart w:id="13" w:name="_Toc26263321"/>
      <w:r w:rsidRPr="002F6E55">
        <w:t>3.2</w:t>
      </w:r>
      <w:r w:rsidRPr="002F6E55">
        <w:tab/>
        <w:t>Abbreviations</w:t>
      </w:r>
      <w:bookmarkEnd w:id="13"/>
    </w:p>
    <w:p w14:paraId="08203B49" w14:textId="77777777" w:rsidR="00012C5E" w:rsidRPr="002F6E55" w:rsidRDefault="00012C5E" w:rsidP="00B240FA">
      <w:pPr>
        <w:rPr>
          <w:rFonts w:hint="eastAsia"/>
          <w:lang w:eastAsia="ja-JP"/>
        </w:rPr>
      </w:pPr>
      <w:r w:rsidRPr="002F6E55">
        <w:t>For the purposes of the present document, the abbreviations given in TR 21.905 [1] and the following apply. An abbreviation defined in the present document takes precedence over the definition of the same abbreviation, if any, in TR 21.905 [1].</w:t>
      </w:r>
    </w:p>
    <w:p w14:paraId="578F268D" w14:textId="77777777" w:rsidR="00026D55" w:rsidRPr="002F6E55" w:rsidRDefault="00026D55" w:rsidP="00E8496B">
      <w:pPr>
        <w:pStyle w:val="EW"/>
        <w:rPr>
          <w:rFonts w:eastAsia="SimSun"/>
          <w:lang w:eastAsia="zh-CN"/>
        </w:rPr>
      </w:pPr>
      <w:r w:rsidRPr="002F6E55">
        <w:rPr>
          <w:rFonts w:eastAsia="SimSun"/>
          <w:lang w:eastAsia="zh-CN"/>
        </w:rPr>
        <w:t>ACELP</w:t>
      </w:r>
      <w:r w:rsidRPr="002F6E55">
        <w:rPr>
          <w:rFonts w:eastAsia="SimSun"/>
          <w:lang w:eastAsia="zh-CN"/>
        </w:rPr>
        <w:tab/>
        <w:t>Algebraic Code-Excited Linear Prediction</w:t>
      </w:r>
    </w:p>
    <w:p w14:paraId="29C6D08E" w14:textId="77777777" w:rsidR="00026D55" w:rsidRPr="002F6E55" w:rsidRDefault="00026D55" w:rsidP="00E8496B">
      <w:pPr>
        <w:pStyle w:val="EW"/>
        <w:rPr>
          <w:rFonts w:eastAsia="SimSun"/>
          <w:lang w:eastAsia="zh-CN"/>
        </w:rPr>
      </w:pPr>
      <w:r w:rsidRPr="002F6E55">
        <w:rPr>
          <w:rFonts w:eastAsia="SimSun"/>
          <w:lang w:eastAsia="zh-CN"/>
        </w:rPr>
        <w:t>AMR-WB</w:t>
      </w:r>
      <w:r w:rsidRPr="002F6E55">
        <w:rPr>
          <w:rFonts w:eastAsia="SimSun"/>
          <w:lang w:eastAsia="zh-CN"/>
        </w:rPr>
        <w:tab/>
        <w:t>Adaptive Multi Rate Wideband (codec)</w:t>
      </w:r>
    </w:p>
    <w:p w14:paraId="4B3BAF8D" w14:textId="77777777" w:rsidR="00026D55" w:rsidRPr="002F6E55" w:rsidRDefault="00026D55" w:rsidP="00E8496B">
      <w:pPr>
        <w:pStyle w:val="EW"/>
        <w:rPr>
          <w:rFonts w:eastAsia="SimSun"/>
          <w:lang w:eastAsia="zh-CN"/>
        </w:rPr>
      </w:pPr>
      <w:r w:rsidRPr="002F6E55">
        <w:rPr>
          <w:rFonts w:eastAsia="SimSun"/>
          <w:lang w:eastAsia="zh-CN"/>
        </w:rPr>
        <w:t>CNG</w:t>
      </w:r>
      <w:r w:rsidRPr="002F6E55">
        <w:rPr>
          <w:rFonts w:eastAsia="SimSun"/>
          <w:lang w:eastAsia="zh-CN"/>
        </w:rPr>
        <w:tab/>
        <w:t>Comfort Noise Generator</w:t>
      </w:r>
    </w:p>
    <w:p w14:paraId="4BCA9781" w14:textId="77777777" w:rsidR="00026D55" w:rsidRPr="002F6E55" w:rsidRDefault="00026D55" w:rsidP="00E8496B">
      <w:pPr>
        <w:pStyle w:val="EW"/>
        <w:rPr>
          <w:rFonts w:eastAsia="SimSun"/>
          <w:lang w:eastAsia="zh-CN"/>
        </w:rPr>
      </w:pPr>
      <w:r w:rsidRPr="002F6E55">
        <w:rPr>
          <w:rFonts w:eastAsia="SimSun"/>
          <w:lang w:eastAsia="zh-CN"/>
        </w:rPr>
        <w:t>DTX</w:t>
      </w:r>
      <w:r w:rsidRPr="002F6E55">
        <w:rPr>
          <w:rFonts w:eastAsia="SimSun"/>
          <w:lang w:eastAsia="zh-CN"/>
        </w:rPr>
        <w:tab/>
        <w:t>Discontinuous Transmission</w:t>
      </w:r>
    </w:p>
    <w:p w14:paraId="3622FD31" w14:textId="77777777" w:rsidR="00026D55" w:rsidRPr="002F6E55" w:rsidRDefault="00026D55" w:rsidP="00E8496B">
      <w:pPr>
        <w:pStyle w:val="EW"/>
        <w:rPr>
          <w:rFonts w:eastAsia="SimSun"/>
          <w:lang w:eastAsia="zh-CN"/>
        </w:rPr>
      </w:pPr>
      <w:r w:rsidRPr="002F6E55">
        <w:rPr>
          <w:rFonts w:eastAsia="SimSun"/>
          <w:lang w:eastAsia="zh-CN"/>
        </w:rPr>
        <w:t>EVS</w:t>
      </w:r>
      <w:r w:rsidRPr="002F6E55">
        <w:rPr>
          <w:rFonts w:eastAsia="SimSun"/>
          <w:lang w:eastAsia="zh-CN"/>
        </w:rPr>
        <w:tab/>
        <w:t>Enhanced Voice Services</w:t>
      </w:r>
    </w:p>
    <w:p w14:paraId="775805A8" w14:textId="77777777" w:rsidR="00026D55" w:rsidRPr="002F6E55" w:rsidRDefault="00026D55" w:rsidP="00E8496B">
      <w:pPr>
        <w:pStyle w:val="EW"/>
        <w:rPr>
          <w:rFonts w:eastAsia="SimSun"/>
          <w:lang w:eastAsia="zh-CN"/>
        </w:rPr>
      </w:pPr>
      <w:r w:rsidRPr="002F6E55">
        <w:rPr>
          <w:rFonts w:eastAsia="SimSun"/>
          <w:lang w:eastAsia="zh-CN"/>
        </w:rPr>
        <w:t>FB</w:t>
      </w:r>
      <w:r w:rsidRPr="002F6E55">
        <w:rPr>
          <w:rFonts w:eastAsia="SimSun"/>
          <w:lang w:eastAsia="zh-CN"/>
        </w:rPr>
        <w:tab/>
        <w:t>Fullband</w:t>
      </w:r>
    </w:p>
    <w:p w14:paraId="06DDFB77" w14:textId="77777777" w:rsidR="00026D55" w:rsidRPr="002F6E55" w:rsidRDefault="00026D55" w:rsidP="00E8496B">
      <w:pPr>
        <w:pStyle w:val="EW"/>
        <w:rPr>
          <w:rFonts w:eastAsia="SimSun"/>
          <w:lang w:eastAsia="zh-CN"/>
        </w:rPr>
      </w:pPr>
      <w:r w:rsidRPr="002F6E55">
        <w:rPr>
          <w:rFonts w:eastAsia="SimSun"/>
          <w:lang w:eastAsia="zh-CN"/>
        </w:rPr>
        <w:t>FEC</w:t>
      </w:r>
      <w:r w:rsidRPr="002F6E55">
        <w:rPr>
          <w:rFonts w:eastAsia="SimSun"/>
          <w:lang w:eastAsia="zh-CN"/>
        </w:rPr>
        <w:tab/>
        <w:t>Frame Erasure Concealment</w:t>
      </w:r>
    </w:p>
    <w:p w14:paraId="0D04BA68" w14:textId="77777777" w:rsidR="00026D55" w:rsidRPr="002F6E55" w:rsidRDefault="00026D55" w:rsidP="00E8496B">
      <w:pPr>
        <w:pStyle w:val="EW"/>
        <w:rPr>
          <w:rFonts w:eastAsia="SimSun"/>
          <w:lang w:eastAsia="zh-CN"/>
        </w:rPr>
      </w:pPr>
      <w:r w:rsidRPr="002F6E55">
        <w:rPr>
          <w:rFonts w:eastAsia="SimSun"/>
          <w:lang w:eastAsia="zh-CN"/>
        </w:rPr>
        <w:t>IP</w:t>
      </w:r>
      <w:r w:rsidRPr="002F6E55">
        <w:rPr>
          <w:rFonts w:eastAsia="SimSun"/>
          <w:lang w:eastAsia="zh-CN"/>
        </w:rPr>
        <w:tab/>
        <w:t>Internet Protocol</w:t>
      </w:r>
    </w:p>
    <w:p w14:paraId="096FE7C6" w14:textId="77777777" w:rsidR="00026D55" w:rsidRPr="002F6E55" w:rsidRDefault="00026D55" w:rsidP="00E8496B">
      <w:pPr>
        <w:pStyle w:val="EW"/>
        <w:rPr>
          <w:rFonts w:eastAsia="SimSun"/>
          <w:lang w:eastAsia="zh-CN"/>
        </w:rPr>
      </w:pPr>
      <w:r w:rsidRPr="002F6E55">
        <w:rPr>
          <w:rFonts w:eastAsia="SimSun"/>
          <w:lang w:eastAsia="zh-CN"/>
        </w:rPr>
        <w:t>JBM</w:t>
      </w:r>
      <w:r w:rsidRPr="002F6E55">
        <w:rPr>
          <w:rFonts w:eastAsia="SimSun"/>
          <w:lang w:eastAsia="zh-CN"/>
        </w:rPr>
        <w:tab/>
        <w:t>Jitter Buffer Management</w:t>
      </w:r>
    </w:p>
    <w:p w14:paraId="251B4F0E" w14:textId="77777777" w:rsidR="00026D55" w:rsidRPr="002F6E55" w:rsidRDefault="00026D55" w:rsidP="00E8496B">
      <w:pPr>
        <w:pStyle w:val="EW"/>
        <w:rPr>
          <w:rFonts w:eastAsia="SimSun"/>
          <w:lang w:eastAsia="zh-CN"/>
        </w:rPr>
      </w:pPr>
      <w:r w:rsidRPr="002F6E55">
        <w:rPr>
          <w:rFonts w:eastAsia="SimSun"/>
          <w:lang w:eastAsia="zh-CN"/>
        </w:rPr>
        <w:t>MSB</w:t>
      </w:r>
      <w:r w:rsidRPr="002F6E55">
        <w:rPr>
          <w:rFonts w:eastAsia="SimSun"/>
          <w:lang w:eastAsia="zh-CN"/>
        </w:rPr>
        <w:tab/>
        <w:t>Most Significant Bit</w:t>
      </w:r>
    </w:p>
    <w:p w14:paraId="23B48170" w14:textId="77777777" w:rsidR="00026D55" w:rsidRPr="002F6E55" w:rsidRDefault="00026D55" w:rsidP="00E8496B">
      <w:pPr>
        <w:pStyle w:val="EW"/>
        <w:rPr>
          <w:color w:val="000000"/>
        </w:rPr>
      </w:pPr>
      <w:r w:rsidRPr="002F6E55">
        <w:rPr>
          <w:rFonts w:eastAsia="SimSun"/>
          <w:lang w:eastAsia="zh-CN"/>
        </w:rPr>
        <w:t>MTSI</w:t>
      </w:r>
      <w:r w:rsidRPr="002F6E55">
        <w:rPr>
          <w:rFonts w:eastAsia="SimSun"/>
          <w:lang w:eastAsia="zh-CN"/>
        </w:rPr>
        <w:tab/>
      </w:r>
      <w:r w:rsidRPr="002F6E55">
        <w:rPr>
          <w:color w:val="000000"/>
        </w:rPr>
        <w:t>Multimedia Telephony Service for IMS</w:t>
      </w:r>
    </w:p>
    <w:p w14:paraId="5ED665C0" w14:textId="77777777" w:rsidR="00026D55" w:rsidRPr="002F6E55" w:rsidRDefault="00026D55" w:rsidP="00E8496B">
      <w:pPr>
        <w:pStyle w:val="EW"/>
        <w:rPr>
          <w:rFonts w:eastAsia="SimSun"/>
          <w:lang w:eastAsia="zh-CN"/>
        </w:rPr>
      </w:pPr>
      <w:r w:rsidRPr="002F6E55">
        <w:rPr>
          <w:rFonts w:eastAsia="SimSun"/>
          <w:lang w:eastAsia="zh-CN"/>
        </w:rPr>
        <w:t>NB</w:t>
      </w:r>
      <w:r w:rsidRPr="002F6E55">
        <w:rPr>
          <w:rFonts w:eastAsia="SimSun"/>
          <w:lang w:eastAsia="zh-CN"/>
        </w:rPr>
        <w:tab/>
        <w:t>Narrowband</w:t>
      </w:r>
    </w:p>
    <w:p w14:paraId="620A5C33" w14:textId="77777777" w:rsidR="00026D55" w:rsidRPr="002F6E55" w:rsidRDefault="00026D55" w:rsidP="00E8496B">
      <w:pPr>
        <w:pStyle w:val="EW"/>
        <w:rPr>
          <w:rFonts w:eastAsia="SimSun"/>
          <w:lang w:eastAsia="zh-CN"/>
        </w:rPr>
      </w:pPr>
      <w:r w:rsidRPr="002F6E55">
        <w:rPr>
          <w:rFonts w:eastAsia="SimSun"/>
          <w:lang w:eastAsia="zh-CN"/>
        </w:rPr>
        <w:t>PS</w:t>
      </w:r>
      <w:r w:rsidRPr="002F6E55">
        <w:rPr>
          <w:rFonts w:eastAsia="SimSun"/>
          <w:lang w:eastAsia="zh-CN"/>
        </w:rPr>
        <w:tab/>
        <w:t>Packet Switched</w:t>
      </w:r>
    </w:p>
    <w:p w14:paraId="42800E7B" w14:textId="77777777" w:rsidR="00026D55" w:rsidRPr="002F6E55" w:rsidRDefault="00026D55" w:rsidP="00E8496B">
      <w:pPr>
        <w:pStyle w:val="EW"/>
        <w:rPr>
          <w:rFonts w:eastAsia="SimSun"/>
          <w:lang w:eastAsia="zh-CN"/>
        </w:rPr>
      </w:pPr>
      <w:r w:rsidRPr="002F6E55">
        <w:rPr>
          <w:rFonts w:eastAsia="SimSun"/>
          <w:lang w:eastAsia="zh-CN"/>
        </w:rPr>
        <w:t>PSTN</w:t>
      </w:r>
      <w:r w:rsidRPr="002F6E55">
        <w:rPr>
          <w:rFonts w:eastAsia="SimSun"/>
          <w:lang w:eastAsia="zh-CN"/>
        </w:rPr>
        <w:tab/>
        <w:t>Public Switched Telephone Network</w:t>
      </w:r>
    </w:p>
    <w:p w14:paraId="45B86B7C" w14:textId="77777777" w:rsidR="00026D55" w:rsidRPr="002F6E55" w:rsidRDefault="00026D55" w:rsidP="00E8496B">
      <w:pPr>
        <w:pStyle w:val="EW"/>
        <w:rPr>
          <w:rFonts w:eastAsia="SimSun"/>
          <w:lang w:eastAsia="zh-CN"/>
        </w:rPr>
      </w:pPr>
      <w:r w:rsidRPr="002F6E55">
        <w:rPr>
          <w:rFonts w:eastAsia="SimSun"/>
          <w:lang w:eastAsia="zh-CN"/>
        </w:rPr>
        <w:t>SAD</w:t>
      </w:r>
      <w:r w:rsidRPr="002F6E55">
        <w:rPr>
          <w:rFonts w:eastAsia="SimSun"/>
          <w:lang w:eastAsia="zh-CN"/>
        </w:rPr>
        <w:tab/>
        <w:t>Sound Activity Detection</w:t>
      </w:r>
    </w:p>
    <w:p w14:paraId="4F0055FA" w14:textId="77777777" w:rsidR="00026D55" w:rsidRPr="002F6E55" w:rsidRDefault="00026D55" w:rsidP="00E8496B">
      <w:pPr>
        <w:pStyle w:val="EW"/>
        <w:rPr>
          <w:rFonts w:eastAsia="SimSun"/>
          <w:lang w:eastAsia="zh-CN"/>
        </w:rPr>
      </w:pPr>
      <w:r w:rsidRPr="002F6E55">
        <w:rPr>
          <w:rFonts w:eastAsia="SimSun"/>
          <w:lang w:eastAsia="zh-CN"/>
        </w:rPr>
        <w:t>SC-VBR</w:t>
      </w:r>
      <w:r w:rsidRPr="002F6E55">
        <w:rPr>
          <w:rFonts w:eastAsia="SimSun"/>
          <w:lang w:eastAsia="zh-CN"/>
        </w:rPr>
        <w:tab/>
        <w:t>Source Controlled - Variable Bit Rate</w:t>
      </w:r>
    </w:p>
    <w:p w14:paraId="5AEF412B" w14:textId="77777777" w:rsidR="00026D55" w:rsidRPr="002F6E55" w:rsidRDefault="00026D55" w:rsidP="00E8496B">
      <w:pPr>
        <w:pStyle w:val="EW"/>
        <w:rPr>
          <w:rFonts w:eastAsia="SimSun"/>
          <w:lang w:eastAsia="zh-CN"/>
        </w:rPr>
      </w:pPr>
      <w:r w:rsidRPr="002F6E55">
        <w:rPr>
          <w:rFonts w:eastAsia="SimSun"/>
          <w:lang w:eastAsia="zh-CN"/>
        </w:rPr>
        <w:t>SID</w:t>
      </w:r>
      <w:r w:rsidRPr="002F6E55">
        <w:rPr>
          <w:rFonts w:eastAsia="SimSun"/>
          <w:lang w:eastAsia="zh-CN"/>
        </w:rPr>
        <w:tab/>
        <w:t>Silence Insertion Descriptor</w:t>
      </w:r>
    </w:p>
    <w:p w14:paraId="27A3F74C" w14:textId="77777777" w:rsidR="00026D55" w:rsidRPr="002F6E55" w:rsidRDefault="00026D55" w:rsidP="00E8496B">
      <w:pPr>
        <w:pStyle w:val="EW"/>
        <w:rPr>
          <w:rFonts w:eastAsia="SimSun"/>
          <w:lang w:eastAsia="zh-CN"/>
        </w:rPr>
      </w:pPr>
      <w:r w:rsidRPr="002F6E55">
        <w:rPr>
          <w:rFonts w:eastAsia="SimSun"/>
          <w:lang w:eastAsia="zh-CN"/>
        </w:rPr>
        <w:t>SWB</w:t>
      </w:r>
      <w:r w:rsidRPr="002F6E55">
        <w:rPr>
          <w:rFonts w:eastAsia="SimSun"/>
          <w:lang w:eastAsia="zh-CN"/>
        </w:rPr>
        <w:tab/>
        <w:t>Super Wideband</w:t>
      </w:r>
    </w:p>
    <w:p w14:paraId="5852EEEE" w14:textId="77777777" w:rsidR="00026D55" w:rsidRPr="002F6E55" w:rsidRDefault="00026D55" w:rsidP="00E8496B">
      <w:pPr>
        <w:pStyle w:val="EW"/>
        <w:rPr>
          <w:rFonts w:eastAsia="SimSun"/>
          <w:lang w:eastAsia="zh-CN"/>
        </w:rPr>
      </w:pPr>
      <w:r w:rsidRPr="002F6E55">
        <w:rPr>
          <w:rFonts w:eastAsia="SimSun"/>
          <w:lang w:eastAsia="zh-CN"/>
        </w:rPr>
        <w:t>VAD</w:t>
      </w:r>
      <w:r w:rsidRPr="002F6E55">
        <w:rPr>
          <w:rFonts w:eastAsia="SimSun"/>
          <w:lang w:eastAsia="zh-CN"/>
        </w:rPr>
        <w:tab/>
        <w:t>Voice Activity Detection</w:t>
      </w:r>
    </w:p>
    <w:p w14:paraId="00A515E1" w14:textId="77777777" w:rsidR="00026D55" w:rsidRPr="002F6E55" w:rsidRDefault="00026D55" w:rsidP="00E8496B">
      <w:pPr>
        <w:pStyle w:val="EW"/>
        <w:rPr>
          <w:rFonts w:eastAsia="SimSun"/>
          <w:lang w:eastAsia="zh-CN"/>
        </w:rPr>
      </w:pPr>
      <w:r w:rsidRPr="002F6E55">
        <w:rPr>
          <w:rFonts w:eastAsia="SimSun"/>
          <w:lang w:eastAsia="zh-CN"/>
        </w:rPr>
        <w:t>WB</w:t>
      </w:r>
      <w:r w:rsidRPr="002F6E55">
        <w:rPr>
          <w:rFonts w:eastAsia="SimSun"/>
          <w:lang w:eastAsia="zh-CN"/>
        </w:rPr>
        <w:tab/>
        <w:t>Wideband</w:t>
      </w:r>
    </w:p>
    <w:p w14:paraId="5844FE0D" w14:textId="77777777" w:rsidR="00026D55" w:rsidRPr="002F6E55" w:rsidRDefault="00026D55" w:rsidP="00E8496B">
      <w:pPr>
        <w:pStyle w:val="EX"/>
        <w:rPr>
          <w:rFonts w:eastAsia="SimSun"/>
          <w:lang w:eastAsia="zh-CN"/>
        </w:rPr>
      </w:pPr>
      <w:r w:rsidRPr="002F6E55">
        <w:rPr>
          <w:rFonts w:eastAsia="SimSun"/>
          <w:lang w:eastAsia="zh-CN"/>
        </w:rPr>
        <w:t>WMOPS</w:t>
      </w:r>
      <w:r w:rsidRPr="002F6E55">
        <w:rPr>
          <w:rFonts w:eastAsia="SimSun"/>
          <w:lang w:eastAsia="zh-CN"/>
        </w:rPr>
        <w:tab/>
        <w:t>Weighted Millions of Operations Per Second</w:t>
      </w:r>
      <w:bookmarkStart w:id="14" w:name="EDM_endabb_"/>
      <w:bookmarkEnd w:id="14"/>
    </w:p>
    <w:p w14:paraId="69D32418" w14:textId="77777777" w:rsidR="00690515" w:rsidRPr="002F6E55" w:rsidRDefault="00690515" w:rsidP="0053240B">
      <w:pPr>
        <w:pStyle w:val="Heading1"/>
      </w:pPr>
      <w:bookmarkStart w:id="15" w:name="_Toc26263322"/>
      <w:r w:rsidRPr="002F6E55">
        <w:t>4</w:t>
      </w:r>
      <w:r w:rsidRPr="002F6E55">
        <w:tab/>
        <w:t>C code structure</w:t>
      </w:r>
      <w:bookmarkEnd w:id="15"/>
    </w:p>
    <w:p w14:paraId="641C9D2F" w14:textId="77777777" w:rsidR="00690515" w:rsidRPr="002F6E55" w:rsidRDefault="00690515" w:rsidP="00690515">
      <w:pPr>
        <w:keepNext/>
        <w:keepLines/>
        <w:tabs>
          <w:tab w:val="center" w:pos="4320"/>
        </w:tabs>
      </w:pPr>
      <w:r w:rsidRPr="002F6E55">
        <w:t>This clause gives an overview o</w:t>
      </w:r>
      <w:r w:rsidR="00525E80" w:rsidRPr="002F6E55">
        <w:t>f the structure of the floating-point</w:t>
      </w:r>
      <w:r w:rsidRPr="002F6E55">
        <w:t xml:space="preserve"> C code and provides an overview of the contents and organization of the C code attached to </w:t>
      </w:r>
      <w:r w:rsidR="00026D55" w:rsidRPr="002F6E55">
        <w:t xml:space="preserve">the present </w:t>
      </w:r>
      <w:r w:rsidRPr="002F6E55">
        <w:t>document.</w:t>
      </w:r>
    </w:p>
    <w:p w14:paraId="38C70691" w14:textId="77777777" w:rsidR="00690515" w:rsidRPr="002F6E55" w:rsidRDefault="00690515" w:rsidP="00690515">
      <w:pPr>
        <w:keepNext/>
        <w:keepLines/>
        <w:tabs>
          <w:tab w:val="center" w:pos="4320"/>
        </w:tabs>
      </w:pPr>
      <w:r w:rsidRPr="002F6E55">
        <w:t xml:space="preserve">The </w:t>
      </w:r>
      <w:r w:rsidR="00302C1D" w:rsidRPr="002F6E55">
        <w:t>ANSI</w:t>
      </w:r>
      <w:r w:rsidR="00302C1D" w:rsidRPr="002F6E55">
        <w:noBreakHyphen/>
      </w:r>
      <w:r w:rsidRPr="002F6E55">
        <w:t xml:space="preserve">C code has been verified on the following </w:t>
      </w:r>
      <w:r w:rsidR="00302C1D" w:rsidRPr="002F6E55">
        <w:t>platforms</w:t>
      </w:r>
      <w:r w:rsidRPr="002F6E55">
        <w:t>:</w:t>
      </w:r>
    </w:p>
    <w:p w14:paraId="4653B122" w14:textId="77777777" w:rsidR="00D949BE" w:rsidRPr="002F6E55" w:rsidRDefault="00690515" w:rsidP="00D949BE">
      <w:pPr>
        <w:pStyle w:val="B1"/>
        <w:rPr>
          <w:rFonts w:hint="eastAsia"/>
          <w:snapToGrid w:val="0"/>
          <w:lang w:eastAsia="ja-JP"/>
        </w:rPr>
      </w:pPr>
      <w:r w:rsidRPr="002F6E55">
        <w:rPr>
          <w:snapToGrid w:val="0"/>
        </w:rPr>
        <w:t>-</w:t>
      </w:r>
      <w:r w:rsidRPr="002F6E55">
        <w:rPr>
          <w:snapToGrid w:val="0"/>
        </w:rPr>
        <w:tab/>
      </w:r>
      <w:r w:rsidR="00D949BE" w:rsidRPr="002F6E55">
        <w:rPr>
          <w:snapToGrid w:val="0"/>
        </w:rPr>
        <w:t xml:space="preserve">IBM PC compatible computers with Windows </w:t>
      </w:r>
      <w:r w:rsidR="00D949BE" w:rsidRPr="002F6E55">
        <w:rPr>
          <w:rFonts w:hint="eastAsia"/>
          <w:snapToGrid w:val="0"/>
          <w:lang w:eastAsia="ja-JP"/>
        </w:rPr>
        <w:t>7 operating system</w:t>
      </w:r>
      <w:r w:rsidR="00302C1D" w:rsidRPr="002F6E55">
        <w:rPr>
          <w:snapToGrid w:val="0"/>
          <w:lang w:eastAsia="ja-JP"/>
        </w:rPr>
        <w:t>s</w:t>
      </w:r>
      <w:r w:rsidR="00D949BE" w:rsidRPr="002F6E55">
        <w:rPr>
          <w:snapToGrid w:val="0"/>
        </w:rPr>
        <w:t xml:space="preserve"> and </w:t>
      </w:r>
      <w:r w:rsidR="00D949BE" w:rsidRPr="002F6E55">
        <w:rPr>
          <w:rFonts w:hint="eastAsia"/>
          <w:snapToGrid w:val="0"/>
          <w:lang w:eastAsia="ja-JP"/>
        </w:rPr>
        <w:t xml:space="preserve">Microsoft Visual C++ </w:t>
      </w:r>
      <w:r w:rsidR="00302C1D" w:rsidRPr="002F6E55">
        <w:rPr>
          <w:lang w:eastAsia="ja-JP"/>
        </w:rPr>
        <w:t>20</w:t>
      </w:r>
      <w:r w:rsidR="005669E9" w:rsidRPr="002F6E55">
        <w:rPr>
          <w:lang w:eastAsia="ja-JP"/>
        </w:rPr>
        <w:t>10</w:t>
      </w:r>
      <w:r w:rsidR="00302C1D" w:rsidRPr="002F6E55">
        <w:rPr>
          <w:rFonts w:hint="eastAsia"/>
          <w:lang w:eastAsia="ja-JP"/>
        </w:rPr>
        <w:t xml:space="preserve"> </w:t>
      </w:r>
      <w:r w:rsidR="00D949BE" w:rsidRPr="002F6E55">
        <w:rPr>
          <w:rFonts w:hint="eastAsia"/>
          <w:snapToGrid w:val="0"/>
          <w:lang w:eastAsia="ja-JP"/>
        </w:rPr>
        <w:t>compiler</w:t>
      </w:r>
      <w:r w:rsidR="00D949BE" w:rsidRPr="002F6E55">
        <w:rPr>
          <w:snapToGrid w:val="0"/>
          <w:lang w:eastAsia="ja-JP"/>
        </w:rPr>
        <w:t>, 32</w:t>
      </w:r>
      <w:r w:rsidR="00302C1D" w:rsidRPr="002F6E55">
        <w:rPr>
          <w:snapToGrid w:val="0"/>
          <w:lang w:eastAsia="ja-JP"/>
        </w:rPr>
        <w:t>-</w:t>
      </w:r>
      <w:r w:rsidR="00D949BE" w:rsidRPr="002F6E55">
        <w:rPr>
          <w:snapToGrid w:val="0"/>
          <w:lang w:eastAsia="ja-JP"/>
        </w:rPr>
        <w:t>bit</w:t>
      </w:r>
      <w:r w:rsidR="00026D55" w:rsidRPr="002F6E55">
        <w:rPr>
          <w:snapToGrid w:val="0"/>
          <w:lang w:eastAsia="ja-JP"/>
        </w:rPr>
        <w:t>.</w:t>
      </w:r>
    </w:p>
    <w:p w14:paraId="13BF31A2" w14:textId="77777777" w:rsidR="00690515" w:rsidRPr="002F6E55" w:rsidRDefault="00690515" w:rsidP="00157F9D">
      <w:pPr>
        <w:pStyle w:val="B1"/>
        <w:ind w:left="0" w:firstLine="0"/>
      </w:pPr>
      <w:r w:rsidRPr="002F6E55">
        <w:t>ANSI</w:t>
      </w:r>
      <w:r w:rsidRPr="002F6E55">
        <w:noBreakHyphen/>
        <w:t>C was selected as the programming language because portability was desirable.</w:t>
      </w:r>
    </w:p>
    <w:p w14:paraId="28DFC3E2" w14:textId="77777777" w:rsidR="00690515" w:rsidRPr="002F6E55" w:rsidRDefault="00690515" w:rsidP="002F6E55">
      <w:pPr>
        <w:pStyle w:val="Heading2"/>
      </w:pPr>
      <w:bookmarkStart w:id="16" w:name="_Toc26263323"/>
      <w:r w:rsidRPr="002F6E55">
        <w:lastRenderedPageBreak/>
        <w:t>4.1</w:t>
      </w:r>
      <w:r w:rsidRPr="002F6E55">
        <w:tab/>
        <w:t>Contents of the C source code</w:t>
      </w:r>
      <w:bookmarkEnd w:id="16"/>
    </w:p>
    <w:p w14:paraId="2B6A7923" w14:textId="77777777" w:rsidR="00D949BE" w:rsidRPr="002F6E55" w:rsidRDefault="00D949BE" w:rsidP="002C7DF6">
      <w:pPr>
        <w:keepNext/>
        <w:numPr>
          <w:ilvl w:val="12"/>
          <w:numId w:val="0"/>
        </w:numPr>
        <w:tabs>
          <w:tab w:val="center" w:pos="4320"/>
        </w:tabs>
      </w:pPr>
      <w:r w:rsidRPr="002F6E55">
        <w:t>The C code is organized as follows:</w:t>
      </w:r>
    </w:p>
    <w:p w14:paraId="2EB60ADC" w14:textId="77777777" w:rsidR="00D949BE" w:rsidRPr="002F6E55" w:rsidRDefault="00D949BE" w:rsidP="00D949BE">
      <w:pPr>
        <w:pStyle w:val="TH"/>
      </w:pPr>
      <w:r w:rsidRPr="002F6E55">
        <w:t>Table 1: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66"/>
        <w:gridCol w:w="4703"/>
      </w:tblGrid>
      <w:tr w:rsidR="00D949BE" w:rsidRPr="002F6E55" w14:paraId="57A12813" w14:textId="77777777" w:rsidTr="008B56E6">
        <w:tblPrEx>
          <w:tblCellMar>
            <w:top w:w="0" w:type="dxa"/>
            <w:bottom w:w="0" w:type="dxa"/>
          </w:tblCellMar>
        </w:tblPrEx>
        <w:trPr>
          <w:jc w:val="center"/>
        </w:trPr>
        <w:tc>
          <w:tcPr>
            <w:tcW w:w="1866" w:type="dxa"/>
            <w:vAlign w:val="center"/>
          </w:tcPr>
          <w:p w14:paraId="18CB56EB" w14:textId="77777777" w:rsidR="00D949BE" w:rsidRPr="002F6E55" w:rsidRDefault="00D949BE" w:rsidP="002C7DF6">
            <w:pPr>
              <w:pStyle w:val="TAH"/>
            </w:pPr>
            <w:r w:rsidRPr="002F6E55">
              <w:t>Directory</w:t>
            </w:r>
          </w:p>
        </w:tc>
        <w:tc>
          <w:tcPr>
            <w:tcW w:w="4703" w:type="dxa"/>
            <w:vAlign w:val="center"/>
          </w:tcPr>
          <w:p w14:paraId="4BD2234D" w14:textId="77777777" w:rsidR="00D949BE" w:rsidRPr="002F6E55" w:rsidRDefault="00D949BE" w:rsidP="002C7DF6">
            <w:pPr>
              <w:pStyle w:val="TAH"/>
            </w:pPr>
            <w:r w:rsidRPr="002F6E55">
              <w:t>Description</w:t>
            </w:r>
          </w:p>
        </w:tc>
      </w:tr>
      <w:tr w:rsidR="00D949BE" w:rsidRPr="002F6E55" w14:paraId="0A78B58E" w14:textId="77777777" w:rsidTr="008B56E6">
        <w:tblPrEx>
          <w:tblCellMar>
            <w:top w:w="0" w:type="dxa"/>
            <w:bottom w:w="0" w:type="dxa"/>
          </w:tblCellMar>
        </w:tblPrEx>
        <w:trPr>
          <w:jc w:val="center"/>
        </w:trPr>
        <w:tc>
          <w:tcPr>
            <w:tcW w:w="1866" w:type="dxa"/>
            <w:vAlign w:val="center"/>
          </w:tcPr>
          <w:p w14:paraId="5C8B3858" w14:textId="77777777" w:rsidR="00D949BE" w:rsidRPr="002F6E55" w:rsidRDefault="00D949BE" w:rsidP="002F6E55">
            <w:pPr>
              <w:pStyle w:val="TAL"/>
            </w:pPr>
            <w:r w:rsidRPr="002F6E55">
              <w:rPr>
                <w:lang w:eastAsia="de-DE"/>
              </w:rPr>
              <w:t>README.txt</w:t>
            </w:r>
          </w:p>
        </w:tc>
        <w:tc>
          <w:tcPr>
            <w:tcW w:w="4703" w:type="dxa"/>
            <w:vAlign w:val="center"/>
          </w:tcPr>
          <w:p w14:paraId="63FD60D5" w14:textId="77777777" w:rsidR="00D949BE" w:rsidRPr="002F6E55" w:rsidRDefault="00D949BE" w:rsidP="002F6E55">
            <w:pPr>
              <w:pStyle w:val="TAL"/>
            </w:pPr>
            <w:r w:rsidRPr="002F6E55">
              <w:rPr>
                <w:lang w:eastAsia="de-DE"/>
              </w:rPr>
              <w:t>information on how to compile</w:t>
            </w:r>
          </w:p>
        </w:tc>
      </w:tr>
      <w:tr w:rsidR="00D949BE" w:rsidRPr="002F6E55" w14:paraId="67C081E5" w14:textId="77777777" w:rsidTr="008B56E6">
        <w:tblPrEx>
          <w:tblCellMar>
            <w:top w:w="0" w:type="dxa"/>
            <w:bottom w:w="0" w:type="dxa"/>
          </w:tblCellMar>
        </w:tblPrEx>
        <w:trPr>
          <w:jc w:val="center"/>
        </w:trPr>
        <w:tc>
          <w:tcPr>
            <w:tcW w:w="1866" w:type="dxa"/>
            <w:vAlign w:val="center"/>
          </w:tcPr>
          <w:p w14:paraId="53D9CAD2" w14:textId="77777777" w:rsidR="00D949BE" w:rsidRPr="002F6E55" w:rsidRDefault="00D949BE" w:rsidP="002F6E55">
            <w:pPr>
              <w:pStyle w:val="TAL"/>
            </w:pPr>
            <w:r w:rsidRPr="002F6E55">
              <w:t>Makefile</w:t>
            </w:r>
          </w:p>
        </w:tc>
        <w:tc>
          <w:tcPr>
            <w:tcW w:w="4703" w:type="dxa"/>
            <w:vAlign w:val="center"/>
          </w:tcPr>
          <w:p w14:paraId="6546CA01" w14:textId="77777777" w:rsidR="00D949BE" w:rsidRPr="002F6E55" w:rsidRDefault="00D949BE" w:rsidP="002F6E55">
            <w:pPr>
              <w:pStyle w:val="TAL"/>
            </w:pPr>
            <w:r w:rsidRPr="002F6E55">
              <w:t>UNIX style encoder Makefile</w:t>
            </w:r>
          </w:p>
        </w:tc>
      </w:tr>
      <w:tr w:rsidR="00D949BE" w:rsidRPr="002F6E55" w14:paraId="7D9C4C62" w14:textId="77777777" w:rsidTr="008B56E6">
        <w:tblPrEx>
          <w:tblCellMar>
            <w:top w:w="0" w:type="dxa"/>
            <w:bottom w:w="0" w:type="dxa"/>
          </w:tblCellMar>
        </w:tblPrEx>
        <w:trPr>
          <w:jc w:val="center"/>
        </w:trPr>
        <w:tc>
          <w:tcPr>
            <w:tcW w:w="1866" w:type="dxa"/>
            <w:vAlign w:val="center"/>
          </w:tcPr>
          <w:p w14:paraId="5F441FDB" w14:textId="77777777" w:rsidR="00D949BE" w:rsidRPr="002F6E55" w:rsidRDefault="00D949BE" w:rsidP="002F6E55">
            <w:pPr>
              <w:pStyle w:val="TAL"/>
            </w:pPr>
            <w:r w:rsidRPr="002F6E55">
              <w:t>Workspace_msvc/</w:t>
            </w:r>
          </w:p>
        </w:tc>
        <w:tc>
          <w:tcPr>
            <w:tcW w:w="4703" w:type="dxa"/>
            <w:vAlign w:val="center"/>
          </w:tcPr>
          <w:p w14:paraId="53870374" w14:textId="77777777" w:rsidR="00D949BE" w:rsidRPr="002F6E55" w:rsidRDefault="00D949BE" w:rsidP="002F6E55">
            <w:pPr>
              <w:pStyle w:val="TAL"/>
            </w:pPr>
            <w:r w:rsidRPr="002F6E55">
              <w:t>Directory for the MSVC 20</w:t>
            </w:r>
            <w:r w:rsidR="008139BA" w:rsidRPr="002F6E55">
              <w:t>08</w:t>
            </w:r>
            <w:r w:rsidRPr="002F6E55">
              <w:t xml:space="preserve"> </w:t>
            </w:r>
            <w:r w:rsidR="008139BA" w:rsidRPr="002F6E55">
              <w:t xml:space="preserve">(or newer) </w:t>
            </w:r>
            <w:r w:rsidRPr="002F6E55">
              <w:t>project files</w:t>
            </w:r>
          </w:p>
        </w:tc>
      </w:tr>
      <w:tr w:rsidR="00D949BE" w:rsidRPr="002F6E55" w14:paraId="71BA2079" w14:textId="77777777" w:rsidTr="008B56E6">
        <w:tblPrEx>
          <w:tblCellMar>
            <w:top w:w="0" w:type="dxa"/>
            <w:bottom w:w="0" w:type="dxa"/>
          </w:tblCellMar>
        </w:tblPrEx>
        <w:trPr>
          <w:jc w:val="center"/>
        </w:trPr>
        <w:tc>
          <w:tcPr>
            <w:tcW w:w="1866" w:type="dxa"/>
            <w:vAlign w:val="center"/>
          </w:tcPr>
          <w:p w14:paraId="702B443C" w14:textId="77777777" w:rsidR="00D949BE" w:rsidRPr="002F6E55" w:rsidRDefault="00D949BE" w:rsidP="002F6E55">
            <w:pPr>
              <w:pStyle w:val="TAL"/>
            </w:pPr>
            <w:r w:rsidRPr="002F6E55">
              <w:t>lib_com/</w:t>
            </w:r>
          </w:p>
        </w:tc>
        <w:tc>
          <w:tcPr>
            <w:tcW w:w="4703" w:type="dxa"/>
            <w:vAlign w:val="center"/>
          </w:tcPr>
          <w:p w14:paraId="46E59CB8" w14:textId="77777777" w:rsidR="00D949BE" w:rsidRPr="002F6E55" w:rsidRDefault="00D949BE" w:rsidP="002F6E55">
            <w:pPr>
              <w:pStyle w:val="TAL"/>
            </w:pPr>
            <w:r w:rsidRPr="002F6E55">
              <w:t xml:space="preserve">Source code files used </w:t>
            </w:r>
            <w:r w:rsidR="00302C1D" w:rsidRPr="002F6E55">
              <w:t xml:space="preserve">both </w:t>
            </w:r>
            <w:r w:rsidRPr="002F6E55">
              <w:t>in encoder and decoder</w:t>
            </w:r>
          </w:p>
        </w:tc>
      </w:tr>
      <w:tr w:rsidR="00D949BE" w:rsidRPr="002F6E55" w14:paraId="555BC3D9" w14:textId="77777777" w:rsidTr="008B56E6">
        <w:tblPrEx>
          <w:tblCellMar>
            <w:top w:w="0" w:type="dxa"/>
            <w:bottom w:w="0" w:type="dxa"/>
          </w:tblCellMar>
        </w:tblPrEx>
        <w:trPr>
          <w:jc w:val="center"/>
        </w:trPr>
        <w:tc>
          <w:tcPr>
            <w:tcW w:w="1866" w:type="dxa"/>
            <w:vAlign w:val="center"/>
          </w:tcPr>
          <w:p w14:paraId="0C7CB5CD" w14:textId="77777777" w:rsidR="00D949BE" w:rsidRPr="002F6E55" w:rsidRDefault="00D949BE" w:rsidP="002F6E55">
            <w:pPr>
              <w:pStyle w:val="TAL"/>
            </w:pPr>
            <w:r w:rsidRPr="002F6E55">
              <w:t>lib_dec/</w:t>
            </w:r>
          </w:p>
        </w:tc>
        <w:tc>
          <w:tcPr>
            <w:tcW w:w="4703" w:type="dxa"/>
            <w:vAlign w:val="center"/>
          </w:tcPr>
          <w:p w14:paraId="2757260F" w14:textId="77777777" w:rsidR="00D949BE" w:rsidRPr="002F6E55" w:rsidRDefault="00D949BE" w:rsidP="002F6E55">
            <w:pPr>
              <w:pStyle w:val="TAL"/>
            </w:pPr>
            <w:r w:rsidRPr="002F6E55">
              <w:t>Source code files used solely in the decoder</w:t>
            </w:r>
          </w:p>
        </w:tc>
      </w:tr>
      <w:tr w:rsidR="00D949BE" w:rsidRPr="002F6E55" w14:paraId="4FA86023" w14:textId="77777777" w:rsidTr="008B56E6">
        <w:tblPrEx>
          <w:tblCellMar>
            <w:top w:w="0" w:type="dxa"/>
            <w:bottom w:w="0" w:type="dxa"/>
          </w:tblCellMar>
        </w:tblPrEx>
        <w:trPr>
          <w:jc w:val="center"/>
        </w:trPr>
        <w:tc>
          <w:tcPr>
            <w:tcW w:w="1866" w:type="dxa"/>
            <w:vAlign w:val="center"/>
          </w:tcPr>
          <w:p w14:paraId="3C7530BA" w14:textId="77777777" w:rsidR="00D949BE" w:rsidRPr="002F6E55" w:rsidRDefault="00D949BE" w:rsidP="002F6E55">
            <w:pPr>
              <w:pStyle w:val="TAL"/>
            </w:pPr>
            <w:r w:rsidRPr="002F6E55">
              <w:t>lib_enc/</w:t>
            </w:r>
          </w:p>
        </w:tc>
        <w:tc>
          <w:tcPr>
            <w:tcW w:w="4703" w:type="dxa"/>
            <w:vAlign w:val="center"/>
          </w:tcPr>
          <w:p w14:paraId="76DB21B0" w14:textId="77777777" w:rsidR="00D949BE" w:rsidRPr="002F6E55" w:rsidRDefault="00D949BE" w:rsidP="002F6E55">
            <w:pPr>
              <w:pStyle w:val="TAL"/>
            </w:pPr>
            <w:r w:rsidRPr="002F6E55">
              <w:t>Source code files used solely in the encoder</w:t>
            </w:r>
          </w:p>
        </w:tc>
      </w:tr>
    </w:tbl>
    <w:p w14:paraId="097CFAA8" w14:textId="77777777" w:rsidR="00D949BE" w:rsidRPr="002F6E55" w:rsidRDefault="00D949BE" w:rsidP="00D949BE">
      <w:pPr>
        <w:numPr>
          <w:ilvl w:val="12"/>
          <w:numId w:val="0"/>
        </w:numPr>
        <w:tabs>
          <w:tab w:val="center" w:pos="4320"/>
        </w:tabs>
      </w:pPr>
    </w:p>
    <w:p w14:paraId="1AA8ADA4" w14:textId="77777777" w:rsidR="00D949BE" w:rsidRPr="002F6E55" w:rsidRDefault="00D949BE" w:rsidP="00D949BE">
      <w:pPr>
        <w:numPr>
          <w:ilvl w:val="12"/>
          <w:numId w:val="0"/>
        </w:numPr>
        <w:tabs>
          <w:tab w:val="center" w:pos="4320"/>
        </w:tabs>
      </w:pPr>
      <w:r w:rsidRPr="002F6E55">
        <w:t xml:space="preserve">The distributed files with suffix "c" contain the source code and the files with suffix "h" are the header files. The ROM data is contained in files named </w:t>
      </w:r>
      <w:r w:rsidR="00643503" w:rsidRPr="002F6E55">
        <w:t>"</w:t>
      </w:r>
      <w:r w:rsidRPr="002F6E55">
        <w:t>rom_xxx</w:t>
      </w:r>
      <w:r w:rsidR="00643503" w:rsidRPr="002F6E55">
        <w:t>"</w:t>
      </w:r>
      <w:r w:rsidRPr="002F6E55">
        <w:t xml:space="preserve"> with suffix "c".</w:t>
      </w:r>
    </w:p>
    <w:p w14:paraId="541A1F4E" w14:textId="77777777" w:rsidR="00D949BE" w:rsidRPr="002F6E55" w:rsidRDefault="00D949BE" w:rsidP="00D949BE">
      <w:pPr>
        <w:numPr>
          <w:ilvl w:val="12"/>
          <w:numId w:val="0"/>
        </w:numPr>
        <w:tabs>
          <w:tab w:val="center" w:pos="4320"/>
        </w:tabs>
      </w:pPr>
      <w:r w:rsidRPr="002F6E55">
        <w:t>Makefiles are provided for the platforms in which the C code has been verified (listed above). Once the software is installed, this directory will have a compiled version of the encoder (named EVS_cod) and the decoder (named EVS_dec).</w:t>
      </w:r>
    </w:p>
    <w:p w14:paraId="092FCC0E" w14:textId="77777777" w:rsidR="00690515" w:rsidRPr="002F6E55" w:rsidRDefault="00690515" w:rsidP="00690515">
      <w:pPr>
        <w:pStyle w:val="Heading2"/>
      </w:pPr>
      <w:bookmarkStart w:id="17" w:name="_Toc26263324"/>
      <w:r w:rsidRPr="002F6E55">
        <w:t>4.2</w:t>
      </w:r>
      <w:r w:rsidRPr="002F6E55">
        <w:tab/>
        <w:t>Program execution</w:t>
      </w:r>
      <w:bookmarkEnd w:id="17"/>
    </w:p>
    <w:p w14:paraId="09B3EAF7" w14:textId="77777777" w:rsidR="00D949BE" w:rsidRPr="002F6E55" w:rsidRDefault="00D949BE" w:rsidP="00D949BE">
      <w:pPr>
        <w:keepNext/>
        <w:numPr>
          <w:ilvl w:val="12"/>
          <w:numId w:val="0"/>
        </w:numPr>
        <w:tabs>
          <w:tab w:val="center" w:pos="4320"/>
        </w:tabs>
      </w:pPr>
      <w:r w:rsidRPr="002F6E55">
        <w:t xml:space="preserve">The codec </w:t>
      </w:r>
      <w:r w:rsidRPr="002F6E55">
        <w:rPr>
          <w:rFonts w:hint="eastAsia"/>
          <w:lang w:eastAsia="ja-JP"/>
        </w:rPr>
        <w:t xml:space="preserve">for Enhanced Voice Services </w:t>
      </w:r>
      <w:r w:rsidRPr="002F6E55">
        <w:t>is implemented in two programs:</w:t>
      </w:r>
    </w:p>
    <w:p w14:paraId="5649A9D8" w14:textId="77777777" w:rsidR="00D949BE" w:rsidRPr="002F6E55" w:rsidRDefault="00D949BE" w:rsidP="00D949BE">
      <w:pPr>
        <w:pStyle w:val="B1"/>
      </w:pPr>
      <w:r w:rsidRPr="002F6E55">
        <w:rPr>
          <w:i/>
        </w:rPr>
        <w:t>-</w:t>
      </w:r>
      <w:r w:rsidRPr="002F6E55">
        <w:rPr>
          <w:i/>
        </w:rPr>
        <w:tab/>
      </w:r>
      <w:r w:rsidRPr="002F6E55">
        <w:t>EVS_cod: encoder;</w:t>
      </w:r>
    </w:p>
    <w:p w14:paraId="6305B270" w14:textId="77777777" w:rsidR="00D949BE" w:rsidRPr="002F6E55" w:rsidRDefault="00D949BE" w:rsidP="00D949BE">
      <w:pPr>
        <w:pStyle w:val="B1"/>
      </w:pPr>
      <w:r w:rsidRPr="002F6E55">
        <w:rPr>
          <w:i/>
        </w:rPr>
        <w:t>-</w:t>
      </w:r>
      <w:r w:rsidRPr="002F6E55">
        <w:rPr>
          <w:i/>
        </w:rPr>
        <w:tab/>
      </w:r>
      <w:r w:rsidRPr="002F6E55">
        <w:t>EVS_dec: decoder.</w:t>
      </w:r>
    </w:p>
    <w:p w14:paraId="6C9B4CE6" w14:textId="77777777" w:rsidR="00D949BE" w:rsidRPr="002F6E55" w:rsidRDefault="00D949BE" w:rsidP="00D949BE">
      <w:pPr>
        <w:tabs>
          <w:tab w:val="center" w:pos="4320"/>
        </w:tabs>
      </w:pPr>
      <w:r w:rsidRPr="002F6E55">
        <w:t>The programs should be called like:</w:t>
      </w:r>
    </w:p>
    <w:p w14:paraId="1CE20812" w14:textId="77777777" w:rsidR="00D949BE" w:rsidRPr="002F6E55" w:rsidRDefault="00D949BE" w:rsidP="00D949BE">
      <w:pPr>
        <w:pStyle w:val="B1"/>
      </w:pPr>
      <w:r w:rsidRPr="002F6E55">
        <w:t>-</w:t>
      </w:r>
      <w:r w:rsidRPr="002F6E55">
        <w:tab/>
        <w:t>EVS_cod [encoder options] &lt;input file&gt; &lt;</w:t>
      </w:r>
      <w:r w:rsidR="00421A61" w:rsidRPr="002F6E55">
        <w:t>bitstream</w:t>
      </w:r>
      <w:r w:rsidRPr="002F6E55">
        <w:t xml:space="preserve"> file&gt;;</w:t>
      </w:r>
    </w:p>
    <w:p w14:paraId="265C5F66" w14:textId="77777777" w:rsidR="00D949BE" w:rsidRPr="002F6E55" w:rsidRDefault="00D949BE" w:rsidP="00D949BE">
      <w:pPr>
        <w:pStyle w:val="B1"/>
      </w:pPr>
      <w:r w:rsidRPr="002F6E55">
        <w:t>-</w:t>
      </w:r>
      <w:r w:rsidRPr="002F6E55">
        <w:tab/>
        <w:t>EVS_dec [</w:t>
      </w:r>
      <w:r w:rsidRPr="002F6E55">
        <w:rPr>
          <w:rFonts w:hint="eastAsia"/>
          <w:lang w:eastAsia="ja-JP"/>
        </w:rPr>
        <w:t>de</w:t>
      </w:r>
      <w:r w:rsidRPr="002F6E55">
        <w:t>coder options]&lt;</w:t>
      </w:r>
      <w:r w:rsidR="00421A61" w:rsidRPr="002F6E55">
        <w:t>bitstream</w:t>
      </w:r>
      <w:r w:rsidRPr="002F6E55">
        <w:t xml:space="preserve"> file&gt; &lt; output file&gt;.</w:t>
      </w:r>
    </w:p>
    <w:p w14:paraId="40C4A31F" w14:textId="77777777" w:rsidR="00D949BE" w:rsidRPr="002F6E55" w:rsidRDefault="00D949BE" w:rsidP="00D949BE">
      <w:pPr>
        <w:tabs>
          <w:tab w:val="center" w:pos="4320"/>
        </w:tabs>
      </w:pPr>
      <w:r w:rsidRPr="002F6E55">
        <w:t xml:space="preserve">The </w:t>
      </w:r>
      <w:r w:rsidR="00421A61" w:rsidRPr="002F6E55">
        <w:t>input and output</w:t>
      </w:r>
      <w:r w:rsidRPr="002F6E55">
        <w:t xml:space="preserve"> files contain 16-bit linear encoded PCM</w:t>
      </w:r>
      <w:r w:rsidR="00EB0014">
        <w:t xml:space="preserve"> </w:t>
      </w:r>
      <w:r w:rsidRPr="002F6E55">
        <w:t xml:space="preserve">samples and the </w:t>
      </w:r>
      <w:r w:rsidR="00421A61" w:rsidRPr="002F6E55">
        <w:t>bitstream</w:t>
      </w:r>
      <w:r w:rsidRPr="002F6E55">
        <w:t xml:space="preserve"> file contain</w:t>
      </w:r>
      <w:r w:rsidR="00421A61" w:rsidRPr="002F6E55">
        <w:t>s</w:t>
      </w:r>
      <w:r w:rsidRPr="002F6E55">
        <w:t xml:space="preserve"> encoded </w:t>
      </w:r>
      <w:r w:rsidR="00BF6AAA" w:rsidRPr="002F6E55">
        <w:t>data</w:t>
      </w:r>
      <w:r w:rsidRPr="002F6E55">
        <w:t>.</w:t>
      </w:r>
    </w:p>
    <w:p w14:paraId="52B2B8A6" w14:textId="77777777" w:rsidR="00D949BE" w:rsidRPr="002F6E55" w:rsidRDefault="00D949BE" w:rsidP="00D949BE">
      <w:pPr>
        <w:tabs>
          <w:tab w:val="center" w:pos="4320"/>
        </w:tabs>
      </w:pPr>
      <w:r w:rsidRPr="002F6E55">
        <w:t xml:space="preserve">The encoder and decoder options will be explained by running the </w:t>
      </w:r>
      <w:r w:rsidR="00421A61" w:rsidRPr="002F6E55">
        <w:t>programs</w:t>
      </w:r>
      <w:r w:rsidRPr="002F6E55">
        <w:t xml:space="preserve"> without </w:t>
      </w:r>
      <w:r w:rsidR="00421A61" w:rsidRPr="002F6E55">
        <w:t xml:space="preserve">any </w:t>
      </w:r>
      <w:r w:rsidRPr="002F6E55">
        <w:t xml:space="preserve">input arguments. See the file readme.txt for more information on how to run the </w:t>
      </w:r>
      <w:r w:rsidRPr="002F6E55">
        <w:rPr>
          <w:i/>
        </w:rPr>
        <w:t>encoder</w:t>
      </w:r>
      <w:r w:rsidRPr="002F6E55">
        <w:t xml:space="preserve"> and </w:t>
      </w:r>
      <w:r w:rsidRPr="002F6E55">
        <w:rPr>
          <w:i/>
        </w:rPr>
        <w:t xml:space="preserve">decoder </w:t>
      </w:r>
      <w:r w:rsidRPr="002F6E55">
        <w:t>programs.</w:t>
      </w:r>
    </w:p>
    <w:p w14:paraId="2D6290B9" w14:textId="77777777" w:rsidR="00160646" w:rsidRPr="002F6E55" w:rsidRDefault="00D949BE" w:rsidP="00157F9D">
      <w:pPr>
        <w:pStyle w:val="Heading1"/>
      </w:pPr>
      <w:bookmarkStart w:id="18" w:name="_Toc26263325"/>
      <w:r w:rsidRPr="002F6E55">
        <w:t>5</w:t>
      </w:r>
      <w:r w:rsidR="00157F9D" w:rsidRPr="002F6E55">
        <w:tab/>
      </w:r>
      <w:r w:rsidR="00160646" w:rsidRPr="002F6E55">
        <w:t>File formats</w:t>
      </w:r>
      <w:bookmarkEnd w:id="18"/>
    </w:p>
    <w:p w14:paraId="3956C992" w14:textId="77777777" w:rsidR="00160646" w:rsidRPr="002F6E55" w:rsidRDefault="00160646" w:rsidP="00160646">
      <w:pPr>
        <w:keepNext/>
        <w:keepLines/>
      </w:pPr>
      <w:r w:rsidRPr="002F6E55">
        <w:t xml:space="preserve">This </w:t>
      </w:r>
      <w:r w:rsidR="00026D55" w:rsidRPr="002F6E55">
        <w:t xml:space="preserve">clause </w:t>
      </w:r>
      <w:r w:rsidRPr="002F6E55">
        <w:t>describes the file formats used by the encoder and decoder programs. The test sequences defined in [1</w:t>
      </w:r>
      <w:r w:rsidR="00421A61" w:rsidRPr="002F6E55">
        <w:t>]</w:t>
      </w:r>
      <w:r w:rsidRPr="002F6E55">
        <w:t xml:space="preserve"> also use the file formats described here.</w:t>
      </w:r>
    </w:p>
    <w:p w14:paraId="517FC100" w14:textId="77777777" w:rsidR="00160646" w:rsidRPr="002F6E55" w:rsidRDefault="00D949BE" w:rsidP="00160646">
      <w:pPr>
        <w:pStyle w:val="Heading2"/>
        <w:tabs>
          <w:tab w:val="left" w:pos="1140"/>
        </w:tabs>
        <w:ind w:left="1140" w:hanging="1140"/>
      </w:pPr>
      <w:bookmarkStart w:id="19" w:name="_Toc26263326"/>
      <w:r w:rsidRPr="002F6E55">
        <w:t>5</w:t>
      </w:r>
      <w:r w:rsidR="00160646" w:rsidRPr="002F6E55">
        <w:t>.1</w:t>
      </w:r>
      <w:r w:rsidR="00160646" w:rsidRPr="002F6E55">
        <w:tab/>
      </w:r>
      <w:r w:rsidR="00302C1D" w:rsidRPr="002F6E55">
        <w:t>Input/output file</w:t>
      </w:r>
      <w:r w:rsidR="00421A61" w:rsidRPr="002F6E55">
        <w:t xml:space="preserve"> format</w:t>
      </w:r>
      <w:bookmarkEnd w:id="19"/>
    </w:p>
    <w:p w14:paraId="2D1C0A79" w14:textId="77777777" w:rsidR="00160646" w:rsidRPr="002F6E55" w:rsidRDefault="00302C1D" w:rsidP="00160646">
      <w:r w:rsidRPr="002F6E55">
        <w:t>Input</w:t>
      </w:r>
      <w:r w:rsidR="00160646" w:rsidRPr="002F6E55">
        <w:t xml:space="preserve"> files read by the encoder and </w:t>
      </w:r>
      <w:r w:rsidR="00421A61" w:rsidRPr="002F6E55">
        <w:t xml:space="preserve">output files </w:t>
      </w:r>
      <w:r w:rsidR="00160646" w:rsidRPr="002F6E55">
        <w:t xml:space="preserve">written by the decoder consist of 16-bit </w:t>
      </w:r>
      <w:r w:rsidR="00421A61" w:rsidRPr="002F6E55">
        <w:t xml:space="preserve">integer </w:t>
      </w:r>
      <w:r w:rsidR="00160646" w:rsidRPr="002F6E55">
        <w:t xml:space="preserve">words </w:t>
      </w:r>
      <w:r w:rsidR="00421A61" w:rsidRPr="002F6E55">
        <w:t>per each</w:t>
      </w:r>
      <w:r w:rsidR="00160646" w:rsidRPr="002F6E55">
        <w:t xml:space="preserve"> </w:t>
      </w:r>
      <w:r w:rsidR="00421A61" w:rsidRPr="002F6E55">
        <w:t xml:space="preserve">data </w:t>
      </w:r>
      <w:r w:rsidR="00160646" w:rsidRPr="002F6E55">
        <w:t xml:space="preserve">sample. The byte order </w:t>
      </w:r>
      <w:r w:rsidR="00421A61" w:rsidRPr="002F6E55">
        <w:t xml:space="preserve">in each word </w:t>
      </w:r>
      <w:r w:rsidR="00160646" w:rsidRPr="002F6E55">
        <w:t>depends on the host architecture (e.g. LSB first on PCs</w:t>
      </w:r>
      <w:r w:rsidR="00643503" w:rsidRPr="002F6E55">
        <w:t>,</w:t>
      </w:r>
      <w:r w:rsidR="00160646" w:rsidRPr="002F6E55">
        <w:t xml:space="preserve"> etc.). Both the encoder and the decoder program process complete frames </w:t>
      </w:r>
      <w:r w:rsidR="00830687" w:rsidRPr="002F6E55">
        <w:t xml:space="preserve">corresponding to </w:t>
      </w:r>
      <w:r w:rsidR="00421A61" w:rsidRPr="002F6E55">
        <w:t xml:space="preserve">multiples of </w:t>
      </w:r>
      <w:r w:rsidR="00830687" w:rsidRPr="002F6E55">
        <w:t>20 ms</w:t>
      </w:r>
      <w:r w:rsidR="00160646" w:rsidRPr="002F6E55">
        <w:t>.</w:t>
      </w:r>
      <w:r w:rsidR="00421A61" w:rsidRPr="002F6E55">
        <w:t xml:space="preserve"> The remaining samples are discarded.</w:t>
      </w:r>
    </w:p>
    <w:p w14:paraId="27CA85E5" w14:textId="77777777" w:rsidR="00160646" w:rsidRPr="002F6E55" w:rsidRDefault="00D37C52" w:rsidP="00160646">
      <w:r>
        <w:t>The encoder will pad the last frame to integer multiples of 20ms frames, i.e. n speech frames will be produced from an input file with a length between [(n-1)*20ms+1 sample; n*20ms]. The files produced by the decoder will always have a length of n*20ms</w:t>
      </w:r>
      <w:r w:rsidR="00160646" w:rsidRPr="002F6E55">
        <w:t>.</w:t>
      </w:r>
    </w:p>
    <w:p w14:paraId="1F7F760A" w14:textId="77777777" w:rsidR="00D949BE" w:rsidRPr="002F6E55" w:rsidRDefault="00D949BE" w:rsidP="00D949BE">
      <w:pPr>
        <w:pStyle w:val="Heading2"/>
      </w:pPr>
      <w:bookmarkStart w:id="20" w:name="_Toc26263327"/>
      <w:r w:rsidRPr="002F6E55">
        <w:lastRenderedPageBreak/>
        <w:t>5</w:t>
      </w:r>
      <w:r w:rsidR="00160646" w:rsidRPr="002F6E55">
        <w:t>.2</w:t>
      </w:r>
      <w:r w:rsidR="00160646" w:rsidRPr="002F6E55">
        <w:tab/>
      </w:r>
      <w:r w:rsidRPr="002F6E55">
        <w:t>Rate switching profile</w:t>
      </w:r>
      <w:r w:rsidR="004C3057">
        <w:t xml:space="preserve"> </w:t>
      </w:r>
      <w:r w:rsidR="004C3057" w:rsidRPr="00820530">
        <w:t>(encoder input)</w:t>
      </w:r>
      <w:bookmarkEnd w:id="20"/>
    </w:p>
    <w:p w14:paraId="77E01AEC" w14:textId="77777777" w:rsidR="00D949BE" w:rsidRPr="002F6E55" w:rsidRDefault="00D949BE" w:rsidP="00D949BE">
      <w:r w:rsidRPr="002F6E55">
        <w:t xml:space="preserve">The encoder program can optionally read in a rate switching profile </w:t>
      </w:r>
      <w:r w:rsidR="00421A61" w:rsidRPr="002F6E55">
        <w:t>file</w:t>
      </w:r>
      <w:r w:rsidR="007D4AC9" w:rsidRPr="002F6E55">
        <w:t xml:space="preserve"> </w:t>
      </w:r>
      <w:r w:rsidRPr="002F6E55">
        <w:t xml:space="preserve">which specifies the encoding bitrate for each frame of </w:t>
      </w:r>
      <w:r w:rsidR="00421A61" w:rsidRPr="002F6E55">
        <w:t xml:space="preserve">the input </w:t>
      </w:r>
      <w:r w:rsidR="007D4AC9" w:rsidRPr="002F6E55">
        <w:t>data</w:t>
      </w:r>
      <w:r w:rsidRPr="002F6E55">
        <w:t xml:space="preserve">. The </w:t>
      </w:r>
      <w:r w:rsidR="007D4AC9" w:rsidRPr="002F6E55">
        <w:t>rate switching pro</w:t>
      </w:r>
      <w:r w:rsidRPr="002F6E55">
        <w:t xml:space="preserve">file is a binary file, generated by </w:t>
      </w:r>
      <w:r w:rsidR="00026D55" w:rsidRPr="002F6E55">
        <w:t>'</w:t>
      </w:r>
      <w:r w:rsidRPr="002F6E55">
        <w:t>gen-rate-profile</w:t>
      </w:r>
      <w:r w:rsidR="00026D55" w:rsidRPr="002F6E55">
        <w:t>'</w:t>
      </w:r>
      <w:r w:rsidR="007D4AC9" w:rsidRPr="002F6E55">
        <w:t xml:space="preserve"> tool</w:t>
      </w:r>
      <w:r w:rsidRPr="002F6E55">
        <w:t>, which is part of STL 2009,</w:t>
      </w:r>
      <w:r w:rsidR="0091012B" w:rsidRPr="002F6E55">
        <w:t xml:space="preserve"> as contained in ITU-T G.191 [10</w:t>
      </w:r>
      <w:r w:rsidRPr="002F6E55">
        <w:t>].</w:t>
      </w:r>
      <w:r w:rsidR="007D4AC9" w:rsidRPr="002F6E55">
        <w:t xml:space="preserve"> The rate switching profile contains 32-bit integer words where each word represents the encoding bitrate for each particular frame. The rate switching profile is recycled if it contains less entries than the total number of frames in the input file.</w:t>
      </w:r>
      <w:r w:rsidR="004C3057" w:rsidRPr="004C3057">
        <w:rPr>
          <w:rFonts w:eastAsia="MS Mincho" w:hint="eastAsia"/>
          <w:lang w:eastAsia="ja-JP"/>
        </w:rPr>
        <w:t xml:space="preserve"> </w:t>
      </w:r>
      <w:r w:rsidR="004C3057" w:rsidRPr="0072700A">
        <w:rPr>
          <w:rFonts w:eastAsia="MS Mincho" w:hint="eastAsia"/>
          <w:lang w:eastAsia="ja-JP"/>
        </w:rPr>
        <w:t>The rate switching profile can contain EVS primary mode bitrates and AMR-WB IO mode bitrates arbitrarily. I.e. switching between the two modes can be specified by the rate switching profile.</w:t>
      </w:r>
    </w:p>
    <w:p w14:paraId="6B75BFE6" w14:textId="77777777" w:rsidR="00216434" w:rsidRPr="002F6E55" w:rsidRDefault="00D949BE" w:rsidP="00216434">
      <w:pPr>
        <w:pStyle w:val="Heading2"/>
        <w:rPr>
          <w:rFonts w:eastAsia="MS Mincho"/>
        </w:rPr>
      </w:pPr>
      <w:bookmarkStart w:id="21" w:name="_Toc26263328"/>
      <w:r w:rsidRPr="002F6E55">
        <w:t>5</w:t>
      </w:r>
      <w:r w:rsidR="00160646" w:rsidRPr="002F6E55">
        <w:t>.3</w:t>
      </w:r>
      <w:r w:rsidR="00160646" w:rsidRPr="002F6E55">
        <w:tab/>
      </w:r>
      <w:r w:rsidR="00216434" w:rsidRPr="002F6E55">
        <w:rPr>
          <w:rFonts w:eastAsia="MS Mincho"/>
        </w:rPr>
        <w:t>Parameter bitstream file (encoder output / decoder input)</w:t>
      </w:r>
      <w:bookmarkEnd w:id="21"/>
    </w:p>
    <w:p w14:paraId="1F4FD79D" w14:textId="77777777" w:rsidR="00216434" w:rsidRPr="002F6E55" w:rsidRDefault="00216434" w:rsidP="00216434">
      <w:pPr>
        <w:rPr>
          <w:rFonts w:eastAsia="MS Mincho"/>
          <w:color w:val="000000"/>
        </w:rPr>
      </w:pPr>
      <w:r w:rsidRPr="002F6E55">
        <w:rPr>
          <w:color w:val="000000"/>
        </w:rPr>
        <w:t>The files produced by the speech</w:t>
      </w:r>
      <w:r w:rsidRPr="002F6E55">
        <w:rPr>
          <w:color w:val="000000"/>
          <w:lang w:eastAsia="ja-JP"/>
        </w:rPr>
        <w:t>/audio</w:t>
      </w:r>
      <w:r w:rsidRPr="002F6E55">
        <w:rPr>
          <w:color w:val="000000"/>
        </w:rPr>
        <w:t xml:space="preserve"> encoder/expected by the speech decoder contain an arbitrary number of frames in the following available formats.</w:t>
      </w:r>
    </w:p>
    <w:p w14:paraId="550F5BA7" w14:textId="77777777" w:rsidR="00216434" w:rsidRPr="002F6E55" w:rsidRDefault="00216434" w:rsidP="00216434">
      <w:pPr>
        <w:pStyle w:val="Heading3"/>
        <w:rPr>
          <w:rFonts w:eastAsia="MS Mincho"/>
        </w:rPr>
      </w:pPr>
      <w:bookmarkStart w:id="22" w:name="_Toc26263329"/>
      <w:r w:rsidRPr="002F6E55">
        <w:rPr>
          <w:rFonts w:eastAsia="MS Mincho"/>
        </w:rPr>
        <w:t>5.3.1</w:t>
      </w:r>
      <w:r w:rsidRPr="002F6E55">
        <w:rPr>
          <w:rFonts w:eastAsia="MS Mincho"/>
        </w:rPr>
        <w:tab/>
        <w:t>ITU-T G.192 compliant format</w:t>
      </w:r>
      <w:bookmarkEnd w:id="22"/>
    </w:p>
    <w:p w14:paraId="493C09A8" w14:textId="77777777" w:rsidR="00216434" w:rsidRPr="002F6E55" w:rsidRDefault="00216434" w:rsidP="00216434">
      <w:pPr>
        <w:pStyle w:val="TH"/>
        <w:spacing w:before="0" w:after="0"/>
        <w:rPr>
          <w:rFonts w:eastAsia="MS Mincho"/>
          <w:sz w:val="8"/>
          <w:szCs w:val="8"/>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7"/>
        <w:gridCol w:w="1843"/>
        <w:gridCol w:w="709"/>
        <w:gridCol w:w="708"/>
        <w:gridCol w:w="709"/>
        <w:gridCol w:w="851"/>
      </w:tblGrid>
      <w:tr w:rsidR="00216434" w:rsidRPr="002F6E55" w14:paraId="42258F1B" w14:textId="77777777" w:rsidTr="00216434">
        <w:tc>
          <w:tcPr>
            <w:tcW w:w="2977" w:type="dxa"/>
            <w:tcBorders>
              <w:top w:val="single" w:sz="6" w:space="0" w:color="auto"/>
              <w:left w:val="single" w:sz="6" w:space="0" w:color="auto"/>
              <w:bottom w:val="single" w:sz="6" w:space="0" w:color="auto"/>
              <w:right w:val="single" w:sz="6" w:space="0" w:color="auto"/>
            </w:tcBorders>
            <w:hideMark/>
          </w:tcPr>
          <w:p w14:paraId="1F4B52C4"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SYNC_WORD</w:t>
            </w:r>
          </w:p>
        </w:tc>
        <w:tc>
          <w:tcPr>
            <w:tcW w:w="1843" w:type="dxa"/>
            <w:tcBorders>
              <w:top w:val="single" w:sz="6" w:space="0" w:color="auto"/>
              <w:left w:val="single" w:sz="6" w:space="0" w:color="auto"/>
              <w:bottom w:val="single" w:sz="6" w:space="0" w:color="auto"/>
              <w:right w:val="single" w:sz="6" w:space="0" w:color="auto"/>
            </w:tcBorders>
            <w:hideMark/>
          </w:tcPr>
          <w:p w14:paraId="27B2EFCA"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DATA_LENGTH</w:t>
            </w:r>
          </w:p>
        </w:tc>
        <w:tc>
          <w:tcPr>
            <w:tcW w:w="709" w:type="dxa"/>
            <w:tcBorders>
              <w:top w:val="single" w:sz="6" w:space="0" w:color="auto"/>
              <w:left w:val="single" w:sz="6" w:space="0" w:color="auto"/>
              <w:bottom w:val="single" w:sz="6" w:space="0" w:color="auto"/>
              <w:right w:val="single" w:sz="6" w:space="0" w:color="auto"/>
            </w:tcBorders>
            <w:hideMark/>
          </w:tcPr>
          <w:p w14:paraId="16A5CFE8"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B1</w:t>
            </w:r>
          </w:p>
        </w:tc>
        <w:tc>
          <w:tcPr>
            <w:tcW w:w="708" w:type="dxa"/>
            <w:tcBorders>
              <w:top w:val="single" w:sz="6" w:space="0" w:color="auto"/>
              <w:left w:val="single" w:sz="6" w:space="0" w:color="auto"/>
              <w:bottom w:val="single" w:sz="6" w:space="0" w:color="auto"/>
              <w:right w:val="single" w:sz="6" w:space="0" w:color="auto"/>
            </w:tcBorders>
            <w:hideMark/>
          </w:tcPr>
          <w:p w14:paraId="7225C19B"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B2</w:t>
            </w:r>
          </w:p>
        </w:tc>
        <w:tc>
          <w:tcPr>
            <w:tcW w:w="709" w:type="dxa"/>
            <w:tcBorders>
              <w:top w:val="single" w:sz="6" w:space="0" w:color="auto"/>
              <w:left w:val="single" w:sz="6" w:space="0" w:color="auto"/>
              <w:bottom w:val="single" w:sz="6" w:space="0" w:color="auto"/>
              <w:right w:val="single" w:sz="6" w:space="0" w:color="auto"/>
            </w:tcBorders>
            <w:hideMark/>
          </w:tcPr>
          <w:p w14:paraId="2D815EB5"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w:t>
            </w:r>
          </w:p>
        </w:tc>
        <w:tc>
          <w:tcPr>
            <w:tcW w:w="851" w:type="dxa"/>
            <w:tcBorders>
              <w:top w:val="single" w:sz="6" w:space="0" w:color="auto"/>
              <w:left w:val="single" w:sz="6" w:space="0" w:color="auto"/>
              <w:bottom w:val="single" w:sz="6" w:space="0" w:color="auto"/>
              <w:right w:val="single" w:sz="6" w:space="0" w:color="auto"/>
            </w:tcBorders>
            <w:hideMark/>
          </w:tcPr>
          <w:p w14:paraId="571B01EC" w14:textId="77777777" w:rsidR="00216434" w:rsidRPr="002F6E55" w:rsidRDefault="00216434">
            <w:pPr>
              <w:pStyle w:val="CRfront"/>
              <w:spacing w:after="180"/>
              <w:rPr>
                <w:rFonts w:ascii="Courier New" w:hAnsi="Courier New"/>
                <w:color w:val="000000"/>
              </w:rPr>
            </w:pPr>
            <w:r w:rsidRPr="002F6E55">
              <w:rPr>
                <w:rFonts w:ascii="Courier New" w:hAnsi="Courier New"/>
                <w:color w:val="000000"/>
              </w:rPr>
              <w:t>Bnn</w:t>
            </w:r>
          </w:p>
        </w:tc>
      </w:tr>
    </w:tbl>
    <w:p w14:paraId="35EFC684" w14:textId="77777777" w:rsidR="00216434" w:rsidRPr="002F6E55" w:rsidRDefault="00216434" w:rsidP="00216434">
      <w:pPr>
        <w:pStyle w:val="FP"/>
        <w:rPr>
          <w:color w:val="000000"/>
        </w:rPr>
      </w:pPr>
    </w:p>
    <w:p w14:paraId="4A9F8946" w14:textId="77777777" w:rsidR="00216434" w:rsidRPr="002F6E55" w:rsidRDefault="00216434" w:rsidP="00216434">
      <w:r w:rsidRPr="002F6E55">
        <w:t xml:space="preserve">Each box corresponds to one </w:t>
      </w:r>
      <w:r w:rsidRPr="002F6E55">
        <w:rPr>
          <w:rFonts w:ascii="Courier New" w:hAnsi="Courier New"/>
        </w:rPr>
        <w:t>Word16</w:t>
      </w:r>
      <w:r w:rsidRPr="002F6E55">
        <w:t xml:space="preserve"> value in the bitstream file, for a total of 2+nn words or 4+2nn bytes per frame, where nn is the number of encoded bits in the frame. Each encoded bit is represented as follows: Bit 0 = 0x007f, Bit 1 = 0x0081. The fields have the following meaning:</w:t>
      </w:r>
    </w:p>
    <w:p w14:paraId="65621BAB" w14:textId="77777777" w:rsidR="00216434" w:rsidRPr="002F6E55" w:rsidRDefault="00216434" w:rsidP="00216434">
      <w:pPr>
        <w:pStyle w:val="B1"/>
        <w:rPr>
          <w:rFonts w:cs="Courier New"/>
          <w:lang w:eastAsia="ja-JP"/>
        </w:rPr>
      </w:pPr>
      <w:r w:rsidRPr="002F6E55">
        <w:rPr>
          <w:rFonts w:ascii="Courier New" w:hAnsi="Courier New"/>
          <w:lang w:eastAsia="ja-JP"/>
        </w:rPr>
        <w:t xml:space="preserve">- </w:t>
      </w:r>
      <w:r w:rsidRPr="002F6E55">
        <w:rPr>
          <w:rFonts w:ascii="Courier New" w:hAnsi="Courier New"/>
        </w:rPr>
        <w:t>SYNC_WORD</w:t>
      </w:r>
      <w:r w:rsidRPr="002F6E55">
        <w:rPr>
          <w:rFonts w:ascii="Courier New" w:hAnsi="Courier New"/>
          <w:lang w:eastAsia="ja-JP"/>
        </w:rPr>
        <w:t xml:space="preserve">: </w:t>
      </w:r>
      <w:r w:rsidRPr="002F6E55">
        <w:t>Word to ensure correct frame synchronization between the encoder and the decoder. It is also used to indicate the occurrences of bad frames.</w:t>
      </w:r>
    </w:p>
    <w:p w14:paraId="7FCC55C5" w14:textId="77777777" w:rsidR="00216434" w:rsidRPr="002F6E55" w:rsidRDefault="00216434" w:rsidP="00216434">
      <w:pPr>
        <w:pStyle w:val="B2"/>
        <w:rPr>
          <w:lang w:eastAsia="ja-JP"/>
        </w:rPr>
      </w:pPr>
      <w:r w:rsidRPr="002F6E55">
        <w:rPr>
          <w:rFonts w:cs="Courier New"/>
        </w:rPr>
        <w:t>In the encoder output:</w:t>
      </w:r>
      <w:r w:rsidR="00182E3A">
        <w:rPr>
          <w:rFonts w:cs="Courier New"/>
        </w:rPr>
        <w:tab/>
      </w:r>
      <w:r w:rsidRPr="002F6E55">
        <w:rPr>
          <w:rFonts w:cs="Courier New"/>
        </w:rPr>
        <w:t>(0x6b21)</w:t>
      </w:r>
    </w:p>
    <w:p w14:paraId="5D0360EC" w14:textId="77777777" w:rsidR="00216434" w:rsidRPr="002F6E55" w:rsidRDefault="00216434" w:rsidP="00216434">
      <w:pPr>
        <w:pStyle w:val="B2"/>
        <w:rPr>
          <w:lang w:eastAsia="ja-JP"/>
        </w:rPr>
      </w:pPr>
      <w:r w:rsidRPr="002F6E55">
        <w:t>In the decoder input:</w:t>
      </w:r>
      <w:r w:rsidR="00182E3A">
        <w:tab/>
      </w:r>
      <w:r w:rsidRPr="002F6E55">
        <w:t>Good frames</w:t>
      </w:r>
      <w:r w:rsidRPr="002F6E55">
        <w:rPr>
          <w:lang w:eastAsia="ja-JP"/>
        </w:rPr>
        <w:tab/>
      </w:r>
      <w:r w:rsidRPr="002F6E55">
        <w:t>(0x6b21)</w:t>
      </w:r>
    </w:p>
    <w:p w14:paraId="65AA2F66" w14:textId="77777777" w:rsidR="00216434" w:rsidRPr="002F6E55" w:rsidRDefault="00182E3A" w:rsidP="00216434">
      <w:pPr>
        <w:pStyle w:val="B2"/>
      </w:pPr>
      <w:r>
        <w:tab/>
      </w:r>
      <w:r w:rsidR="00216434" w:rsidRPr="002F6E55">
        <w:t>Bad frames</w:t>
      </w:r>
      <w:r>
        <w:tab/>
      </w:r>
      <w:r w:rsidR="00216434" w:rsidRPr="002F6E55">
        <w:t>(0x6b20)</w:t>
      </w:r>
    </w:p>
    <w:p w14:paraId="4CE94AF3" w14:textId="77777777" w:rsidR="00216434" w:rsidRDefault="00216434" w:rsidP="00216434">
      <w:pPr>
        <w:pStyle w:val="B1"/>
      </w:pPr>
      <w:r w:rsidRPr="002F6E55">
        <w:rPr>
          <w:rFonts w:ascii="Courier New" w:hAnsi="Courier New"/>
          <w:lang w:eastAsia="ja-JP"/>
        </w:rPr>
        <w:t xml:space="preserve">- </w:t>
      </w:r>
      <w:r w:rsidRPr="002F6E55">
        <w:rPr>
          <w:rFonts w:ascii="Courier New" w:hAnsi="Courier New"/>
        </w:rPr>
        <w:t>DATA_LENGTH</w:t>
      </w:r>
      <w:r w:rsidRPr="002F6E55">
        <w:rPr>
          <w:rFonts w:ascii="Courier New" w:hAnsi="Courier New"/>
          <w:lang w:eastAsia="ja-JP"/>
        </w:rPr>
        <w:t>:</w:t>
      </w:r>
      <w:r w:rsidRPr="002F6E55">
        <w:rPr>
          <w:lang w:eastAsia="ja-JP"/>
        </w:rPr>
        <w:t xml:space="preserve"> </w:t>
      </w:r>
      <w:r w:rsidRPr="002F6E55">
        <w:t>Length of the speech data. Codec mode and frame type is extracted in the decoder using this parameter</w:t>
      </w:r>
    </w:p>
    <w:p w14:paraId="2CED1F86" w14:textId="77777777" w:rsidR="004433EA" w:rsidRDefault="004433EA" w:rsidP="004433EA">
      <w:pPr>
        <w:pStyle w:val="FP"/>
        <w:rPr>
          <w:lang w:eastAsia="ja-JP"/>
        </w:rPr>
      </w:pPr>
    </w:p>
    <w:p w14:paraId="1FDF29F4" w14:textId="77777777" w:rsidR="004433EA" w:rsidRPr="00820530" w:rsidRDefault="004433EA" w:rsidP="004433EA">
      <w:pPr>
        <w:pStyle w:val="Heading3"/>
      </w:pPr>
      <w:bookmarkStart w:id="23" w:name="_Toc26263330"/>
      <w:r>
        <w:t>5.3.2</w:t>
      </w:r>
      <w:r w:rsidRPr="00820530">
        <w:tab/>
      </w:r>
      <w:r>
        <w:t>Compact storage format file</w:t>
      </w:r>
      <w:bookmarkEnd w:id="23"/>
    </w:p>
    <w:p w14:paraId="4F593A0D" w14:textId="77777777" w:rsidR="004433EA" w:rsidRPr="004433EA" w:rsidRDefault="004433EA" w:rsidP="004433EA">
      <w:pPr>
        <w:rPr>
          <w:rFonts w:eastAsia="MS Mincho"/>
          <w:lang w:eastAsia="ja-JP"/>
        </w:rPr>
      </w:pPr>
      <w:r w:rsidRPr="00820530">
        <w:t xml:space="preserve">The encoder </w:t>
      </w:r>
      <w:r>
        <w:t xml:space="preserve">and decoder </w:t>
      </w:r>
      <w:r w:rsidRPr="00820530">
        <w:t>program</w:t>
      </w:r>
      <w:r>
        <w:t>s</w:t>
      </w:r>
      <w:r w:rsidRPr="00820530">
        <w:t xml:space="preserve"> can optionally</w:t>
      </w:r>
      <w:r>
        <w:t xml:space="preserve"> write and read a file in the octet-based compact storage format. The compact storage format is specified in Annex A.2.6 of [2].</w:t>
      </w:r>
    </w:p>
    <w:p w14:paraId="2D14D858" w14:textId="77777777" w:rsidR="00216434" w:rsidRDefault="00216434" w:rsidP="00FA18E8">
      <w:pPr>
        <w:pStyle w:val="Heading2"/>
        <w:rPr>
          <w:rFonts w:eastAsia="MS Mincho"/>
        </w:rPr>
      </w:pPr>
      <w:bookmarkStart w:id="24" w:name="_Toc26263331"/>
      <w:r w:rsidRPr="002F6E55">
        <w:rPr>
          <w:rFonts w:eastAsia="MS Mincho"/>
          <w:lang w:eastAsia="ja-JP"/>
        </w:rPr>
        <w:t>5.4</w:t>
      </w:r>
      <w:r w:rsidRPr="002F6E55">
        <w:rPr>
          <w:rFonts w:eastAsia="MS Mincho"/>
          <w:lang w:eastAsia="ja-JP"/>
        </w:rPr>
        <w:tab/>
        <w:t>VoIP p</w:t>
      </w:r>
      <w:r w:rsidRPr="002F6E55">
        <w:rPr>
          <w:rFonts w:eastAsia="MS Mincho"/>
        </w:rPr>
        <w:t xml:space="preserve">arameter bitstream file </w:t>
      </w:r>
      <w:r w:rsidRPr="002F6E55">
        <w:rPr>
          <w:rFonts w:eastAsia="MS Mincho"/>
          <w:lang w:eastAsia="ja-JP"/>
        </w:rPr>
        <w:t>(</w:t>
      </w:r>
      <w:r w:rsidRPr="002F6E55">
        <w:rPr>
          <w:rFonts w:eastAsia="MS Mincho"/>
        </w:rPr>
        <w:t>decoder input)</w:t>
      </w:r>
      <w:bookmarkEnd w:id="24"/>
    </w:p>
    <w:p w14:paraId="13BC76B9" w14:textId="77777777" w:rsidR="00FA18E8" w:rsidRPr="00FA18E8" w:rsidRDefault="00FA18E8" w:rsidP="00FA18E8">
      <w:pPr>
        <w:pStyle w:val="TH"/>
        <w:rPr>
          <w:rFonts w:eastAsia="MS Mincho"/>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1984"/>
        <w:gridCol w:w="2268"/>
        <w:gridCol w:w="3260"/>
      </w:tblGrid>
      <w:tr w:rsidR="00216434" w:rsidRPr="002F6E55" w14:paraId="00C7777E" w14:textId="77777777" w:rsidTr="00216434">
        <w:tc>
          <w:tcPr>
            <w:tcW w:w="1985" w:type="dxa"/>
            <w:tcBorders>
              <w:top w:val="single" w:sz="6" w:space="0" w:color="auto"/>
              <w:left w:val="single" w:sz="6" w:space="0" w:color="auto"/>
              <w:bottom w:val="single" w:sz="6" w:space="0" w:color="auto"/>
              <w:right w:val="single" w:sz="6" w:space="0" w:color="auto"/>
            </w:tcBorders>
            <w:hideMark/>
          </w:tcPr>
          <w:p w14:paraId="40234703" w14:textId="77777777" w:rsidR="00216434" w:rsidRPr="002F6E55" w:rsidRDefault="00216434">
            <w:pPr>
              <w:pStyle w:val="CRfront"/>
              <w:spacing w:after="180"/>
              <w:rPr>
                <w:rFonts w:ascii="Times New Roman" w:hAnsi="Times New Roman"/>
                <w:color w:val="000000"/>
              </w:rPr>
            </w:pPr>
            <w:r w:rsidRPr="002F6E55">
              <w:rPr>
                <w:rFonts w:ascii="Times New Roman" w:hAnsi="Times New Roman"/>
                <w:color w:val="000000"/>
                <w:lang w:eastAsia="ja-JP"/>
              </w:rPr>
              <w:t>Packet size</w:t>
            </w:r>
          </w:p>
        </w:tc>
        <w:tc>
          <w:tcPr>
            <w:tcW w:w="1984" w:type="dxa"/>
            <w:tcBorders>
              <w:top w:val="single" w:sz="6" w:space="0" w:color="auto"/>
              <w:left w:val="single" w:sz="6" w:space="0" w:color="auto"/>
              <w:bottom w:val="single" w:sz="6" w:space="0" w:color="auto"/>
              <w:right w:val="single" w:sz="6" w:space="0" w:color="auto"/>
            </w:tcBorders>
            <w:hideMark/>
          </w:tcPr>
          <w:p w14:paraId="24681396" w14:textId="77777777" w:rsidR="00216434" w:rsidRPr="002F6E55" w:rsidRDefault="00216434">
            <w:pPr>
              <w:pStyle w:val="CRfront"/>
              <w:spacing w:after="180"/>
              <w:rPr>
                <w:rFonts w:ascii="Times New Roman" w:hAnsi="Times New Roman"/>
                <w:color w:val="000000"/>
                <w:lang w:eastAsia="ja-JP"/>
              </w:rPr>
            </w:pPr>
            <w:r w:rsidRPr="002F6E55">
              <w:rPr>
                <w:rFonts w:ascii="Times New Roman" w:hAnsi="Times New Roman"/>
                <w:color w:val="000000"/>
                <w:lang w:eastAsia="ja-JP"/>
              </w:rPr>
              <w:t>Arrival time</w:t>
            </w:r>
          </w:p>
        </w:tc>
        <w:tc>
          <w:tcPr>
            <w:tcW w:w="2268" w:type="dxa"/>
            <w:tcBorders>
              <w:top w:val="single" w:sz="6" w:space="0" w:color="auto"/>
              <w:left w:val="single" w:sz="6" w:space="0" w:color="auto"/>
              <w:bottom w:val="single" w:sz="6" w:space="0" w:color="auto"/>
              <w:right w:val="single" w:sz="6" w:space="0" w:color="auto"/>
            </w:tcBorders>
            <w:hideMark/>
          </w:tcPr>
          <w:p w14:paraId="47C41EA2" w14:textId="77777777" w:rsidR="00216434" w:rsidRPr="002F6E55" w:rsidRDefault="00216434">
            <w:pPr>
              <w:pStyle w:val="CRfront"/>
              <w:spacing w:after="180"/>
              <w:rPr>
                <w:rFonts w:ascii="Times New Roman" w:hAnsi="Times New Roman"/>
                <w:color w:val="000000"/>
                <w:lang w:eastAsia="ja-JP"/>
              </w:rPr>
            </w:pPr>
            <w:r w:rsidRPr="002F6E55">
              <w:rPr>
                <w:rFonts w:ascii="Times New Roman" w:hAnsi="Times New Roman"/>
                <w:color w:val="000000"/>
                <w:lang w:eastAsia="ja-JP"/>
              </w:rPr>
              <w:t>RTP header</w:t>
            </w:r>
          </w:p>
        </w:tc>
        <w:tc>
          <w:tcPr>
            <w:tcW w:w="3260" w:type="dxa"/>
            <w:tcBorders>
              <w:top w:val="single" w:sz="6" w:space="0" w:color="auto"/>
              <w:left w:val="single" w:sz="6" w:space="0" w:color="auto"/>
              <w:bottom w:val="single" w:sz="6" w:space="0" w:color="auto"/>
              <w:right w:val="single" w:sz="6" w:space="0" w:color="auto"/>
            </w:tcBorders>
            <w:hideMark/>
          </w:tcPr>
          <w:p w14:paraId="49D80F15" w14:textId="77777777" w:rsidR="00216434" w:rsidRPr="002F6E55" w:rsidRDefault="00216434">
            <w:pPr>
              <w:pStyle w:val="CRfront"/>
              <w:spacing w:after="180"/>
              <w:rPr>
                <w:rFonts w:ascii="Times New Roman" w:hAnsi="Times New Roman"/>
                <w:color w:val="000000"/>
                <w:lang w:eastAsia="ja-JP"/>
              </w:rPr>
            </w:pPr>
            <w:r w:rsidRPr="002F6E55">
              <w:rPr>
                <w:rFonts w:ascii="Times New Roman" w:hAnsi="Times New Roman"/>
                <w:color w:val="000000"/>
                <w:lang w:eastAsia="ja-JP"/>
              </w:rPr>
              <w:t>G.192 format (see 6.3.1)</w:t>
            </w:r>
          </w:p>
        </w:tc>
      </w:tr>
    </w:tbl>
    <w:p w14:paraId="7F3FCE99" w14:textId="77777777" w:rsidR="00216434" w:rsidRPr="002F6E55" w:rsidRDefault="00216434" w:rsidP="00FA18E8">
      <w:pPr>
        <w:pStyle w:val="FP"/>
        <w:rPr>
          <w:rFonts w:eastAsia="MS Mincho"/>
        </w:rPr>
      </w:pPr>
    </w:p>
    <w:p w14:paraId="4DE5BBC5" w14:textId="77777777" w:rsidR="00216434" w:rsidRPr="002F6E55" w:rsidRDefault="00216434" w:rsidP="00216434">
      <w:pPr>
        <w:rPr>
          <w:lang w:eastAsia="ja-JP"/>
        </w:rPr>
      </w:pPr>
      <w:r w:rsidRPr="002F6E55">
        <w:t xml:space="preserve">The fields have the following </w:t>
      </w:r>
      <w:r w:rsidRPr="002F6E55">
        <w:rPr>
          <w:lang w:eastAsia="ja-JP"/>
        </w:rPr>
        <w:t xml:space="preserve">size and </w:t>
      </w:r>
      <w:r w:rsidRPr="002F6E55">
        <w:t>meaning:</w:t>
      </w:r>
    </w:p>
    <w:p w14:paraId="01614113" w14:textId="77777777" w:rsidR="00216434" w:rsidRPr="002F6E55" w:rsidRDefault="00216434" w:rsidP="00216434">
      <w:pPr>
        <w:pStyle w:val="B1"/>
        <w:rPr>
          <w:lang w:eastAsia="ja-JP"/>
        </w:rPr>
      </w:pPr>
      <w:r w:rsidRPr="002F6E55">
        <w:t xml:space="preserve">- Packet size: </w:t>
      </w:r>
      <w:r w:rsidR="002C7DF6">
        <w:rPr>
          <w:lang w:eastAsia="ja-JP"/>
        </w:rPr>
        <w:t>32 bit unsigned integer</w:t>
      </w:r>
      <w:r w:rsidRPr="002F6E55">
        <w:rPr>
          <w:lang w:eastAsia="ja-JP"/>
        </w:rPr>
        <w:t xml:space="preserve"> (= 12 + 2 + DATA_LENGTH)</w:t>
      </w:r>
      <w:r w:rsidR="002C7DF6">
        <w:rPr>
          <w:lang w:eastAsia="ja-JP"/>
        </w:rPr>
        <w:t>.</w:t>
      </w:r>
    </w:p>
    <w:p w14:paraId="0B0A147A" w14:textId="77777777" w:rsidR="00216434" w:rsidRPr="002F6E55" w:rsidRDefault="00216434" w:rsidP="00216434">
      <w:pPr>
        <w:pStyle w:val="B1"/>
        <w:rPr>
          <w:lang w:eastAsia="ja-JP"/>
        </w:rPr>
      </w:pPr>
      <w:r w:rsidRPr="002F6E55">
        <w:rPr>
          <w:lang w:eastAsia="ja-JP"/>
        </w:rPr>
        <w:t>- Arriva</w:t>
      </w:r>
      <w:r w:rsidR="002C7DF6">
        <w:rPr>
          <w:lang w:eastAsia="ja-JP"/>
        </w:rPr>
        <w:t xml:space="preserve">l time: 32 bit unsigned integer </w:t>
      </w:r>
      <w:r w:rsidRPr="002F6E55">
        <w:rPr>
          <w:lang w:eastAsia="ja-JP"/>
        </w:rPr>
        <w:t>in ms.</w:t>
      </w:r>
    </w:p>
    <w:p w14:paraId="1CC043FF" w14:textId="77777777" w:rsidR="00216434" w:rsidRDefault="00216434" w:rsidP="00216434">
      <w:pPr>
        <w:pStyle w:val="B1"/>
        <w:rPr>
          <w:lang w:eastAsia="ja-JP"/>
        </w:rPr>
      </w:pPr>
      <w:r w:rsidRPr="002F6E55">
        <w:rPr>
          <w:lang w:eastAsia="ja-JP"/>
        </w:rPr>
        <w:t>- RTP header: 96 bits (see RFC</w:t>
      </w:r>
      <w:r w:rsidR="00397D31">
        <w:rPr>
          <w:lang w:eastAsia="ja-JP"/>
        </w:rPr>
        <w:t xml:space="preserve"> </w:t>
      </w:r>
      <w:r w:rsidRPr="002F6E55">
        <w:rPr>
          <w:lang w:eastAsia="ja-JP"/>
        </w:rPr>
        <w:t>3550</w:t>
      </w:r>
      <w:r w:rsidR="00397D31">
        <w:rPr>
          <w:lang w:eastAsia="ja-JP"/>
        </w:rPr>
        <w:t xml:space="preserve"> </w:t>
      </w:r>
      <w:r w:rsidRPr="002F6E55">
        <w:rPr>
          <w:lang w:eastAsia="ja-JP"/>
        </w:rPr>
        <w:t>[</w:t>
      </w:r>
      <w:r w:rsidR="00397D31">
        <w:rPr>
          <w:lang w:eastAsia="ja-JP"/>
        </w:rPr>
        <w:t>9</w:t>
      </w:r>
      <w:r w:rsidRPr="002F6E55">
        <w:rPr>
          <w:lang w:eastAsia="ja-JP"/>
        </w:rPr>
        <w:t>]), including RTP timestamp and SSRC</w:t>
      </w:r>
      <w:r w:rsidR="002C7DF6">
        <w:rPr>
          <w:lang w:eastAsia="ja-JP"/>
        </w:rPr>
        <w:t>.</w:t>
      </w:r>
    </w:p>
    <w:p w14:paraId="16FD4B0B" w14:textId="77777777" w:rsidR="004433EA" w:rsidRDefault="004433EA" w:rsidP="004433EA">
      <w:pPr>
        <w:pStyle w:val="FP"/>
        <w:rPr>
          <w:lang w:eastAsia="ja-JP"/>
        </w:rPr>
      </w:pPr>
    </w:p>
    <w:p w14:paraId="0E34A613" w14:textId="77777777" w:rsidR="004433EA" w:rsidRPr="002E427C" w:rsidRDefault="004433EA" w:rsidP="004433EA">
      <w:pPr>
        <w:pStyle w:val="Heading2"/>
        <w:rPr>
          <w:rFonts w:eastAsia="MS Mincho" w:hint="eastAsia"/>
          <w:lang w:eastAsia="ja-JP"/>
        </w:rPr>
      </w:pPr>
      <w:bookmarkStart w:id="25" w:name="_Toc26263332"/>
      <w:r>
        <w:rPr>
          <w:rFonts w:eastAsia="MS Mincho" w:hint="eastAsia"/>
          <w:lang w:eastAsia="ja-JP"/>
        </w:rPr>
        <w:lastRenderedPageBreak/>
        <w:t>5.5</w:t>
      </w:r>
      <w:r w:rsidRPr="002E427C">
        <w:rPr>
          <w:rFonts w:eastAsia="MS Mincho" w:hint="eastAsia"/>
          <w:lang w:eastAsia="ja-JP"/>
        </w:rPr>
        <w:tab/>
        <w:t>Bandwidth switching profile (encoder input)</w:t>
      </w:r>
      <w:bookmarkEnd w:id="25"/>
    </w:p>
    <w:p w14:paraId="14D3E429" w14:textId="77777777" w:rsidR="004433EA" w:rsidRPr="004433EA" w:rsidRDefault="004433EA" w:rsidP="004433EA">
      <w:pPr>
        <w:rPr>
          <w:rFonts w:eastAsia="MS Mincho"/>
          <w:lang w:eastAsia="ja-JP"/>
        </w:rPr>
      </w:pPr>
      <w:r w:rsidRPr="002E427C">
        <w:rPr>
          <w:rFonts w:eastAsia="MS Mincho" w:hint="eastAsia"/>
          <w:lang w:eastAsia="ja-JP"/>
        </w:rPr>
        <w:t>The encoder program can optionally read in a bandwidth switching profile</w:t>
      </w:r>
      <w:r>
        <w:rPr>
          <w:rFonts w:eastAsia="MS Mincho"/>
          <w:lang w:eastAsia="ja-JP"/>
        </w:rPr>
        <w:t>,</w:t>
      </w:r>
      <w:r w:rsidRPr="002E427C">
        <w:rPr>
          <w:rFonts w:eastAsia="MS Mincho" w:hint="eastAsia"/>
          <w:lang w:eastAsia="ja-JP"/>
        </w:rPr>
        <w:t xml:space="preserve"> which specifies the encoding bandwidth for each frame of speech processed. The file is a text file where each line contains </w:t>
      </w:r>
      <w:r w:rsidR="00182E3A">
        <w:rPr>
          <w:rFonts w:eastAsia="MS Mincho"/>
          <w:lang w:eastAsia="ja-JP"/>
        </w:rPr>
        <w:t>"</w:t>
      </w:r>
      <w:r w:rsidRPr="002E427C">
        <w:rPr>
          <w:rFonts w:eastAsia="MS Mincho" w:hint="eastAsia"/>
          <w:lang w:eastAsia="ja-JP"/>
        </w:rPr>
        <w:t>nb_frames B</w:t>
      </w:r>
      <w:r w:rsidR="00182E3A">
        <w:rPr>
          <w:rFonts w:eastAsia="MS Mincho"/>
          <w:lang w:eastAsia="ja-JP"/>
        </w:rPr>
        <w:t>"</w:t>
      </w:r>
      <w:r w:rsidRPr="002E427C">
        <w:rPr>
          <w:rFonts w:eastAsia="MS Mincho" w:hint="eastAsia"/>
          <w:lang w:eastAsia="ja-JP"/>
        </w:rPr>
        <w:t>. B specifies the signal bandwidth that is one of the supported four bandwidth</w:t>
      </w:r>
      <w:r>
        <w:rPr>
          <w:rFonts w:eastAsia="MS Mincho"/>
          <w:lang w:eastAsia="ja-JP"/>
        </w:rPr>
        <w:t>s</w:t>
      </w:r>
      <w:r w:rsidRPr="002E427C">
        <w:rPr>
          <w:rFonts w:eastAsia="MS Mincho" w:hint="eastAsia"/>
          <w:lang w:eastAsia="ja-JP"/>
        </w:rPr>
        <w:t xml:space="preserve">, i.e. NB, WB, SWB or FB. And </w:t>
      </w:r>
      <w:r w:rsidR="00182E3A">
        <w:rPr>
          <w:rFonts w:eastAsia="MS Mincho"/>
          <w:lang w:eastAsia="ja-JP"/>
        </w:rPr>
        <w:t>"</w:t>
      </w:r>
      <w:r w:rsidRPr="002E427C">
        <w:rPr>
          <w:rFonts w:eastAsia="MS Mincho" w:hint="eastAsia"/>
          <w:lang w:eastAsia="ja-JP"/>
        </w:rPr>
        <w:t>nb_frames</w:t>
      </w:r>
      <w:r w:rsidR="00182E3A">
        <w:rPr>
          <w:rFonts w:eastAsia="MS Mincho"/>
          <w:lang w:eastAsia="ja-JP"/>
        </w:rPr>
        <w:t>"</w:t>
      </w:r>
      <w:r w:rsidRPr="002E427C">
        <w:rPr>
          <w:rFonts w:eastAsia="MS Mincho" w:hint="eastAsia"/>
          <w:lang w:eastAsia="ja-JP"/>
        </w:rPr>
        <w:t xml:space="preserve"> is an integer number of frames and specifies the duration of activation of the accompanied signal bandwidth B.</w:t>
      </w:r>
    </w:p>
    <w:p w14:paraId="1FE4AC09" w14:textId="77777777" w:rsidR="004433EA" w:rsidRPr="002E427C" w:rsidRDefault="004433EA" w:rsidP="004433EA">
      <w:pPr>
        <w:pStyle w:val="Heading2"/>
        <w:rPr>
          <w:rFonts w:eastAsia="MS Mincho" w:hint="eastAsia"/>
          <w:lang w:eastAsia="ja-JP"/>
        </w:rPr>
      </w:pPr>
      <w:bookmarkStart w:id="26" w:name="_Toc26263333"/>
      <w:r>
        <w:rPr>
          <w:rFonts w:eastAsia="MS Mincho" w:hint="eastAsia"/>
          <w:lang w:eastAsia="ja-JP"/>
        </w:rPr>
        <w:t>5.6</w:t>
      </w:r>
      <w:r>
        <w:rPr>
          <w:rFonts w:eastAsia="MS Mincho" w:hint="eastAsia"/>
          <w:lang w:eastAsia="ja-JP"/>
        </w:rPr>
        <w:tab/>
        <w:t xml:space="preserve">Channel-aware </w:t>
      </w:r>
      <w:r>
        <w:rPr>
          <w:rFonts w:eastAsia="MS Mincho"/>
          <w:lang w:eastAsia="ja-JP"/>
        </w:rPr>
        <w:t>configuration file</w:t>
      </w:r>
      <w:r w:rsidRPr="002E427C">
        <w:rPr>
          <w:rFonts w:eastAsia="MS Mincho" w:hint="eastAsia"/>
          <w:lang w:eastAsia="ja-JP"/>
        </w:rPr>
        <w:t xml:space="preserve"> (encoder input</w:t>
      </w:r>
      <w:r>
        <w:rPr>
          <w:rFonts w:eastAsia="MS Mincho"/>
          <w:lang w:eastAsia="ja-JP"/>
        </w:rPr>
        <w:t xml:space="preserve"> and decoder output</w:t>
      </w:r>
      <w:r w:rsidRPr="002E427C">
        <w:rPr>
          <w:rFonts w:eastAsia="MS Mincho" w:hint="eastAsia"/>
          <w:lang w:eastAsia="ja-JP"/>
        </w:rPr>
        <w:t>)</w:t>
      </w:r>
      <w:bookmarkEnd w:id="26"/>
    </w:p>
    <w:p w14:paraId="22A89AC5" w14:textId="77777777" w:rsidR="004433EA" w:rsidRDefault="004433EA" w:rsidP="004433EA">
      <w:pPr>
        <w:rPr>
          <w:rFonts w:eastAsia="MS Mincho"/>
          <w:lang w:eastAsia="ja-JP"/>
        </w:rPr>
      </w:pPr>
      <w:r w:rsidRPr="002E427C">
        <w:rPr>
          <w:rFonts w:eastAsia="MS Mincho" w:hint="eastAsia"/>
          <w:lang w:eastAsia="ja-JP"/>
        </w:rPr>
        <w:t xml:space="preserve">The encoder program can optionally read in a </w:t>
      </w:r>
      <w:r>
        <w:rPr>
          <w:rFonts w:eastAsia="MS Mincho"/>
          <w:lang w:eastAsia="ja-JP"/>
        </w:rPr>
        <w:t xml:space="preserve">configuration file </w:t>
      </w:r>
      <w:r w:rsidRPr="002E427C">
        <w:rPr>
          <w:rFonts w:eastAsia="MS Mincho" w:hint="eastAsia"/>
          <w:lang w:eastAsia="ja-JP"/>
        </w:rPr>
        <w:t>which</w:t>
      </w:r>
      <w:r>
        <w:rPr>
          <w:rFonts w:eastAsia="MS Mincho"/>
          <w:lang w:eastAsia="ja-JP"/>
        </w:rPr>
        <w:t xml:space="preserve"> specifies the values of FEC indicator p and FEC offset o, </w:t>
      </w:r>
      <w:r w:rsidRPr="008E34EE">
        <w:rPr>
          <w:rFonts w:eastAsia="MS Mincho"/>
          <w:lang w:eastAsia="ja-JP"/>
        </w:rPr>
        <w:t>where FEC indicator, p: LO or HI, and FEC offset, o: 2, 3, 5, or 7 in number of frames.</w:t>
      </w:r>
      <w:r>
        <w:rPr>
          <w:rFonts w:eastAsia="MS Mincho"/>
          <w:lang w:eastAsia="ja-JP"/>
        </w:rPr>
        <w:t xml:space="preserve"> Each line of the configuration file contains the values of p and o separated by a space.</w:t>
      </w:r>
    </w:p>
    <w:p w14:paraId="394629F5" w14:textId="77777777" w:rsidR="004433EA" w:rsidRDefault="004433EA" w:rsidP="004433EA">
      <w:pPr>
        <w:rPr>
          <w:lang w:val="en-US"/>
        </w:rPr>
      </w:pPr>
      <w:r>
        <w:rPr>
          <w:rFonts w:eastAsia="MS Mincho"/>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sidRPr="00A456C0">
        <w:rPr>
          <w:lang w:val="en-US"/>
        </w:rPr>
        <w:t xml:space="preserve"> </w:t>
      </w:r>
    </w:p>
    <w:p w14:paraId="53C4688B" w14:textId="77777777" w:rsidR="004433EA" w:rsidRDefault="004433EA" w:rsidP="004433EA">
      <w:pPr>
        <w:pStyle w:val="FP"/>
        <w:rPr>
          <w:lang w:val="en-US" w:eastAsia="ja-JP"/>
        </w:rPr>
      </w:pPr>
    </w:p>
    <w:p w14:paraId="30EB780F" w14:textId="77777777" w:rsidR="004433EA" w:rsidRDefault="004433EA" w:rsidP="004433EA">
      <w:pPr>
        <w:pStyle w:val="Heading2"/>
        <w:rPr>
          <w:rFonts w:eastAsia="MS Mincho"/>
          <w:lang w:eastAsia="ja-JP"/>
        </w:rPr>
      </w:pPr>
      <w:bookmarkStart w:id="27" w:name="_Toc26263334"/>
      <w:r>
        <w:rPr>
          <w:rFonts w:eastAsia="MS Mincho" w:hint="eastAsia"/>
          <w:lang w:eastAsia="ja-JP"/>
        </w:rPr>
        <w:t>5.7</w:t>
      </w:r>
      <w:r>
        <w:rPr>
          <w:rFonts w:eastAsia="MS Mincho" w:hint="eastAsia"/>
          <w:lang w:eastAsia="ja-JP"/>
        </w:rPr>
        <w:tab/>
      </w:r>
      <w:r>
        <w:rPr>
          <w:rFonts w:eastAsia="MS Mincho"/>
          <w:lang w:eastAsia="ja-JP"/>
        </w:rPr>
        <w:t>JBM trace file</w:t>
      </w:r>
      <w:r>
        <w:rPr>
          <w:rFonts w:eastAsia="MS Mincho" w:hint="eastAsia"/>
          <w:lang w:eastAsia="ja-JP"/>
        </w:rPr>
        <w:t xml:space="preserve"> (</w:t>
      </w:r>
      <w:r>
        <w:rPr>
          <w:rFonts w:eastAsia="MS Mincho"/>
          <w:lang w:eastAsia="ja-JP"/>
        </w:rPr>
        <w:t>decoder</w:t>
      </w:r>
      <w:r>
        <w:rPr>
          <w:rFonts w:eastAsia="MS Mincho" w:hint="eastAsia"/>
          <w:lang w:eastAsia="ja-JP"/>
        </w:rPr>
        <w:t xml:space="preserve"> output</w:t>
      </w:r>
      <w:r w:rsidRPr="002E427C">
        <w:rPr>
          <w:rFonts w:eastAsia="MS Mincho" w:hint="eastAsia"/>
          <w:lang w:eastAsia="ja-JP"/>
        </w:rPr>
        <w:t>)</w:t>
      </w:r>
      <w:bookmarkEnd w:id="27"/>
    </w:p>
    <w:p w14:paraId="5469AFF0" w14:textId="77777777" w:rsidR="004433EA" w:rsidRDefault="004433EA" w:rsidP="004433EA">
      <w:r>
        <w:t>The decoder can generate a JBM trace file with the –Tracefile switch as a by-product of the decoder operation in case of JBM operation (which is triggered with the –VOIP switch on the decoder side).</w:t>
      </w:r>
    </w:p>
    <w:p w14:paraId="758F77E1" w14:textId="77777777" w:rsidR="004433EA" w:rsidRDefault="004433EA" w:rsidP="004433EA">
      <w:r>
        <w:t>The trace file is a CSV file with semi-colon as separator. The trace file starts with one header line that contains the column names in the following order:</w:t>
      </w:r>
    </w:p>
    <w:p w14:paraId="1BF6EFF2" w14:textId="77777777" w:rsidR="004433EA" w:rsidRPr="00E35A38" w:rsidRDefault="004433EA" w:rsidP="004433EA">
      <w:pPr>
        <w:pStyle w:val="PL"/>
      </w:pPr>
      <w:r>
        <w:t>rtpSeqNo;rtpTs;rcvTime;playtime;active</w:t>
      </w:r>
    </w:p>
    <w:p w14:paraId="6B5FDE78" w14:textId="77777777" w:rsidR="004433EA" w:rsidRDefault="004433EA" w:rsidP="004433EA">
      <w:r>
        <w:t>For each played out speech frame one entry is written to the trace file. The interval of the playtime values is usually 20ms, but may differ, depending on the JBM operation. Each entry is a line in the trace file that contains values as specified in Table 1.</w:t>
      </w:r>
    </w:p>
    <w:p w14:paraId="57E68D57" w14:textId="77777777" w:rsidR="004433EA" w:rsidRDefault="004433EA" w:rsidP="004433EA">
      <w:pPr>
        <w:pStyle w:val="TH"/>
      </w:pPr>
      <w:r>
        <w:t>Table 1: JBM trace file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123"/>
        <w:gridCol w:w="6577"/>
      </w:tblGrid>
      <w:tr w:rsidR="004433EA" w14:paraId="634A6EEA" w14:textId="77777777" w:rsidTr="00E76A28">
        <w:tc>
          <w:tcPr>
            <w:tcW w:w="1951" w:type="dxa"/>
            <w:shd w:val="clear" w:color="auto" w:fill="auto"/>
          </w:tcPr>
          <w:p w14:paraId="42C9243D" w14:textId="77777777" w:rsidR="004433EA" w:rsidRDefault="004433EA" w:rsidP="00E76A28">
            <w:pPr>
              <w:pStyle w:val="TAH"/>
            </w:pPr>
            <w:r>
              <w:t>Name</w:t>
            </w:r>
          </w:p>
        </w:tc>
        <w:tc>
          <w:tcPr>
            <w:tcW w:w="1134" w:type="dxa"/>
            <w:shd w:val="clear" w:color="auto" w:fill="auto"/>
          </w:tcPr>
          <w:p w14:paraId="398005A3" w14:textId="77777777" w:rsidR="004433EA" w:rsidRDefault="004433EA" w:rsidP="00E76A28">
            <w:pPr>
              <w:pStyle w:val="TAH"/>
            </w:pPr>
            <w:r>
              <w:t>Unit</w:t>
            </w:r>
          </w:p>
        </w:tc>
        <w:tc>
          <w:tcPr>
            <w:tcW w:w="6685" w:type="dxa"/>
            <w:shd w:val="clear" w:color="auto" w:fill="auto"/>
          </w:tcPr>
          <w:p w14:paraId="7F651102" w14:textId="77777777" w:rsidR="004433EA" w:rsidRDefault="004433EA" w:rsidP="00E76A28">
            <w:pPr>
              <w:pStyle w:val="TAH"/>
            </w:pPr>
            <w:r>
              <w:t>Description</w:t>
            </w:r>
          </w:p>
        </w:tc>
      </w:tr>
      <w:tr w:rsidR="004433EA" w14:paraId="5D94F0C2" w14:textId="77777777" w:rsidTr="00E76A28">
        <w:tc>
          <w:tcPr>
            <w:tcW w:w="1951" w:type="dxa"/>
            <w:shd w:val="clear" w:color="auto" w:fill="auto"/>
          </w:tcPr>
          <w:p w14:paraId="398DE425" w14:textId="77777777" w:rsidR="004433EA" w:rsidRPr="00E540AA" w:rsidRDefault="004433EA" w:rsidP="00E76A28">
            <w:pPr>
              <w:pStyle w:val="TAC"/>
            </w:pPr>
            <w:r w:rsidRPr="00E540AA">
              <w:t>rtpSeqNo</w:t>
            </w:r>
          </w:p>
        </w:tc>
        <w:tc>
          <w:tcPr>
            <w:tcW w:w="1134" w:type="dxa"/>
            <w:shd w:val="clear" w:color="auto" w:fill="auto"/>
          </w:tcPr>
          <w:p w14:paraId="137630D1" w14:textId="77777777" w:rsidR="004433EA" w:rsidRDefault="004433EA" w:rsidP="00E76A28">
            <w:pPr>
              <w:pStyle w:val="TAC"/>
            </w:pPr>
            <w:r>
              <w:t>1</w:t>
            </w:r>
          </w:p>
        </w:tc>
        <w:tc>
          <w:tcPr>
            <w:tcW w:w="6685" w:type="dxa"/>
            <w:shd w:val="clear" w:color="auto" w:fill="auto"/>
          </w:tcPr>
          <w:p w14:paraId="383B7F71" w14:textId="77777777" w:rsidR="004433EA" w:rsidRDefault="004433EA" w:rsidP="00E76A28">
            <w:pPr>
              <w:pStyle w:val="TAC"/>
            </w:pPr>
            <w:r>
              <w:t>RTP sequence number of played out speech frame. -1 if no corresponding RTP packet for the speech frame exists.</w:t>
            </w:r>
          </w:p>
        </w:tc>
      </w:tr>
      <w:tr w:rsidR="004433EA" w14:paraId="6F284ED2" w14:textId="77777777" w:rsidTr="00E76A28">
        <w:tc>
          <w:tcPr>
            <w:tcW w:w="1951" w:type="dxa"/>
            <w:shd w:val="clear" w:color="auto" w:fill="auto"/>
          </w:tcPr>
          <w:p w14:paraId="35E53318" w14:textId="77777777" w:rsidR="004433EA" w:rsidRPr="00E540AA" w:rsidRDefault="004433EA" w:rsidP="00E76A28">
            <w:pPr>
              <w:pStyle w:val="TAC"/>
            </w:pPr>
            <w:r w:rsidRPr="00E540AA">
              <w:t>rtpTs</w:t>
            </w:r>
          </w:p>
        </w:tc>
        <w:tc>
          <w:tcPr>
            <w:tcW w:w="1134" w:type="dxa"/>
            <w:shd w:val="clear" w:color="auto" w:fill="auto"/>
          </w:tcPr>
          <w:p w14:paraId="34E5F9C9" w14:textId="77777777" w:rsidR="004433EA" w:rsidRDefault="004433EA" w:rsidP="00E76A28">
            <w:pPr>
              <w:pStyle w:val="TAC"/>
            </w:pPr>
            <w:r>
              <w:t>ms</w:t>
            </w:r>
          </w:p>
        </w:tc>
        <w:tc>
          <w:tcPr>
            <w:tcW w:w="6685" w:type="dxa"/>
            <w:shd w:val="clear" w:color="auto" w:fill="auto"/>
          </w:tcPr>
          <w:p w14:paraId="75AC543B" w14:textId="77777777" w:rsidR="004433EA" w:rsidRDefault="004433EA" w:rsidP="00E76A28">
            <w:pPr>
              <w:pStyle w:val="TAC"/>
            </w:pPr>
            <w:r>
              <w:t>RTP time stamp of played out speech frame. -1 if no corresponding RTP packet for the speech frame exists</w:t>
            </w:r>
          </w:p>
        </w:tc>
      </w:tr>
      <w:tr w:rsidR="004433EA" w14:paraId="2BDF2170" w14:textId="77777777" w:rsidTr="00E76A28">
        <w:tc>
          <w:tcPr>
            <w:tcW w:w="1951" w:type="dxa"/>
            <w:shd w:val="clear" w:color="auto" w:fill="auto"/>
          </w:tcPr>
          <w:p w14:paraId="7864C400" w14:textId="77777777" w:rsidR="004433EA" w:rsidRPr="00E540AA" w:rsidRDefault="004433EA" w:rsidP="00E76A28">
            <w:pPr>
              <w:pStyle w:val="TAC"/>
            </w:pPr>
            <w:r w:rsidRPr="00E540AA">
              <w:t>rcvTime</w:t>
            </w:r>
          </w:p>
        </w:tc>
        <w:tc>
          <w:tcPr>
            <w:tcW w:w="1134" w:type="dxa"/>
            <w:shd w:val="clear" w:color="auto" w:fill="auto"/>
          </w:tcPr>
          <w:p w14:paraId="4CC01BA0" w14:textId="77777777" w:rsidR="004433EA" w:rsidRDefault="004433EA" w:rsidP="00E76A28">
            <w:pPr>
              <w:pStyle w:val="TAC"/>
            </w:pPr>
            <w:r>
              <w:t>ms</w:t>
            </w:r>
          </w:p>
        </w:tc>
        <w:tc>
          <w:tcPr>
            <w:tcW w:w="6685" w:type="dxa"/>
            <w:shd w:val="clear" w:color="auto" w:fill="auto"/>
          </w:tcPr>
          <w:p w14:paraId="00F0AB0F" w14:textId="77777777" w:rsidR="004433EA" w:rsidRDefault="004433EA" w:rsidP="00E76A28">
            <w:pPr>
              <w:pStyle w:val="TAC"/>
            </w:pPr>
            <w:r>
              <w:t>Absolute reception time of the RTP packet that corresponds to the speech frame. -1 if no corresponding RTP packet for the speech frame exists.</w:t>
            </w:r>
          </w:p>
        </w:tc>
      </w:tr>
      <w:tr w:rsidR="004433EA" w14:paraId="190EEFCA" w14:textId="77777777" w:rsidTr="00E76A28">
        <w:tc>
          <w:tcPr>
            <w:tcW w:w="1951" w:type="dxa"/>
            <w:shd w:val="clear" w:color="auto" w:fill="auto"/>
          </w:tcPr>
          <w:p w14:paraId="2A128800" w14:textId="77777777" w:rsidR="004433EA" w:rsidRPr="00E540AA" w:rsidRDefault="004433EA" w:rsidP="00E76A28">
            <w:pPr>
              <w:pStyle w:val="TAC"/>
            </w:pPr>
            <w:r w:rsidRPr="00E540AA">
              <w:t>playtime</w:t>
            </w:r>
          </w:p>
        </w:tc>
        <w:tc>
          <w:tcPr>
            <w:tcW w:w="1134" w:type="dxa"/>
            <w:shd w:val="clear" w:color="auto" w:fill="auto"/>
          </w:tcPr>
          <w:p w14:paraId="23F843D4" w14:textId="77777777" w:rsidR="004433EA" w:rsidRDefault="004433EA" w:rsidP="00E76A28">
            <w:pPr>
              <w:pStyle w:val="TAC"/>
            </w:pPr>
            <w:r>
              <w:t>ms</w:t>
            </w:r>
          </w:p>
        </w:tc>
        <w:tc>
          <w:tcPr>
            <w:tcW w:w="6685" w:type="dxa"/>
            <w:shd w:val="clear" w:color="auto" w:fill="auto"/>
          </w:tcPr>
          <w:p w14:paraId="064ED35B" w14:textId="77777777" w:rsidR="004433EA" w:rsidRDefault="004433EA" w:rsidP="00E76A28">
            <w:pPr>
              <w:pStyle w:val="TAC"/>
            </w:pPr>
            <w:r>
              <w:t>Absolute play time (i.e. the time at which the PCM data is made available by the decoder). Can be floating-point value.</w:t>
            </w:r>
          </w:p>
        </w:tc>
      </w:tr>
      <w:tr w:rsidR="004433EA" w14:paraId="2AEA7A46" w14:textId="77777777" w:rsidTr="00E76A28">
        <w:tc>
          <w:tcPr>
            <w:tcW w:w="1951" w:type="dxa"/>
            <w:shd w:val="clear" w:color="auto" w:fill="auto"/>
          </w:tcPr>
          <w:p w14:paraId="6D11CA2C" w14:textId="77777777" w:rsidR="004433EA" w:rsidRPr="00E540AA" w:rsidRDefault="004433EA" w:rsidP="00E76A28">
            <w:pPr>
              <w:pStyle w:val="TAC"/>
            </w:pPr>
            <w:r>
              <w:t>a</w:t>
            </w:r>
            <w:r w:rsidRPr="00E540AA">
              <w:t>ctive</w:t>
            </w:r>
          </w:p>
        </w:tc>
        <w:tc>
          <w:tcPr>
            <w:tcW w:w="1134" w:type="dxa"/>
            <w:shd w:val="clear" w:color="auto" w:fill="auto"/>
          </w:tcPr>
          <w:p w14:paraId="5E85DB81" w14:textId="77777777" w:rsidR="004433EA" w:rsidRDefault="004433EA" w:rsidP="00E76A28">
            <w:pPr>
              <w:pStyle w:val="TAC"/>
            </w:pPr>
            <w:r>
              <w:t>0 or 1</w:t>
            </w:r>
          </w:p>
        </w:tc>
        <w:tc>
          <w:tcPr>
            <w:tcW w:w="6685" w:type="dxa"/>
            <w:shd w:val="clear" w:color="auto" w:fill="auto"/>
          </w:tcPr>
          <w:p w14:paraId="5042BA1B" w14:textId="77777777" w:rsidR="004433EA" w:rsidRDefault="004433EA" w:rsidP="00E76A28">
            <w:pPr>
              <w:pStyle w:val="TAC"/>
            </w:pPr>
            <w:r>
              <w:t>Binary entry, which is set to 1 for active speech frames (i.e. frames that are neither SID nor NO_DATA)</w:t>
            </w:r>
          </w:p>
        </w:tc>
      </w:tr>
    </w:tbl>
    <w:p w14:paraId="00618874" w14:textId="77777777" w:rsidR="004433EA" w:rsidRPr="004433EA" w:rsidRDefault="004433EA" w:rsidP="004433EA">
      <w:pPr>
        <w:pStyle w:val="FP"/>
        <w:rPr>
          <w:lang w:eastAsia="ja-JP"/>
        </w:rPr>
      </w:pPr>
    </w:p>
    <w:p w14:paraId="38BC8662" w14:textId="77777777" w:rsidR="0056093D" w:rsidRDefault="0056093D" w:rsidP="00E8496B">
      <w:pPr>
        <w:pStyle w:val="Heading8"/>
      </w:pPr>
      <w:bookmarkStart w:id="28" w:name="historyclause"/>
      <w:r w:rsidRPr="002F6E55">
        <w:br w:type="page"/>
      </w:r>
      <w:bookmarkStart w:id="29" w:name="_Toc26263335"/>
      <w:r w:rsidRPr="002F6E55">
        <w:lastRenderedPageBreak/>
        <w:t xml:space="preserve">Annex </w:t>
      </w:r>
      <w:r w:rsidRPr="002F6E55">
        <w:rPr>
          <w:lang w:eastAsia="ja-JP"/>
        </w:rPr>
        <w:t>A</w:t>
      </w:r>
      <w:r w:rsidRPr="002F6E55">
        <w:t xml:space="preserve"> (informative):</w:t>
      </w:r>
      <w:r w:rsidRPr="002F6E55">
        <w:br/>
        <w:t>Change history</w:t>
      </w:r>
      <w:bookmarkEnd w:id="29"/>
    </w:p>
    <w:bookmarkEnd w:id="28"/>
    <w:p w14:paraId="337C38F1" w14:textId="77777777" w:rsidR="0056093D" w:rsidRDefault="0056093D" w:rsidP="0014037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140378" w:rsidRPr="00235394" w14:paraId="2941AE95" w14:textId="77777777" w:rsidTr="00650871">
        <w:tblPrEx>
          <w:tblCellMar>
            <w:top w:w="0" w:type="dxa"/>
            <w:bottom w:w="0" w:type="dxa"/>
          </w:tblCellMar>
        </w:tblPrEx>
        <w:trPr>
          <w:cantSplit/>
        </w:trPr>
        <w:tc>
          <w:tcPr>
            <w:tcW w:w="9639" w:type="dxa"/>
            <w:gridSpan w:val="8"/>
            <w:tcBorders>
              <w:bottom w:val="nil"/>
            </w:tcBorders>
            <w:shd w:val="solid" w:color="FFFFFF" w:fill="auto"/>
          </w:tcPr>
          <w:p w14:paraId="3FA14786" w14:textId="77777777" w:rsidR="00140378" w:rsidRPr="00235394" w:rsidRDefault="00140378" w:rsidP="00650871">
            <w:pPr>
              <w:pStyle w:val="TAL"/>
              <w:jc w:val="center"/>
              <w:rPr>
                <w:b/>
                <w:sz w:val="16"/>
              </w:rPr>
            </w:pPr>
            <w:r w:rsidRPr="00235394">
              <w:rPr>
                <w:b/>
              </w:rPr>
              <w:t>Change history</w:t>
            </w:r>
          </w:p>
        </w:tc>
      </w:tr>
      <w:tr w:rsidR="00140378" w:rsidRPr="00235394" w14:paraId="1F794536" w14:textId="77777777" w:rsidTr="00650871">
        <w:tblPrEx>
          <w:tblCellMar>
            <w:top w:w="0" w:type="dxa"/>
            <w:bottom w:w="0" w:type="dxa"/>
          </w:tblCellMar>
        </w:tblPrEx>
        <w:tc>
          <w:tcPr>
            <w:tcW w:w="800" w:type="dxa"/>
            <w:shd w:val="pct10" w:color="auto" w:fill="FFFFFF"/>
          </w:tcPr>
          <w:p w14:paraId="57D347DE" w14:textId="77777777" w:rsidR="00140378" w:rsidRPr="00235394" w:rsidRDefault="00140378" w:rsidP="00650871">
            <w:pPr>
              <w:pStyle w:val="TAL"/>
              <w:rPr>
                <w:b/>
                <w:sz w:val="16"/>
              </w:rPr>
            </w:pPr>
            <w:r w:rsidRPr="00235394">
              <w:rPr>
                <w:b/>
                <w:sz w:val="16"/>
              </w:rPr>
              <w:t>Date</w:t>
            </w:r>
          </w:p>
        </w:tc>
        <w:tc>
          <w:tcPr>
            <w:tcW w:w="800" w:type="dxa"/>
            <w:shd w:val="pct10" w:color="auto" w:fill="FFFFFF"/>
          </w:tcPr>
          <w:p w14:paraId="5F790343" w14:textId="77777777" w:rsidR="00140378" w:rsidRPr="00235394" w:rsidRDefault="00140378" w:rsidP="00650871">
            <w:pPr>
              <w:pStyle w:val="TAL"/>
              <w:rPr>
                <w:b/>
                <w:sz w:val="16"/>
              </w:rPr>
            </w:pPr>
            <w:r>
              <w:rPr>
                <w:b/>
                <w:sz w:val="16"/>
              </w:rPr>
              <w:t>Meeting</w:t>
            </w:r>
          </w:p>
        </w:tc>
        <w:tc>
          <w:tcPr>
            <w:tcW w:w="1094" w:type="dxa"/>
            <w:shd w:val="pct10" w:color="auto" w:fill="FFFFFF"/>
          </w:tcPr>
          <w:p w14:paraId="407F0598" w14:textId="77777777" w:rsidR="00140378" w:rsidRPr="00235394" w:rsidRDefault="00140378" w:rsidP="00650871">
            <w:pPr>
              <w:pStyle w:val="TAL"/>
              <w:rPr>
                <w:b/>
                <w:sz w:val="16"/>
              </w:rPr>
            </w:pPr>
            <w:r w:rsidRPr="00235394">
              <w:rPr>
                <w:b/>
                <w:sz w:val="16"/>
              </w:rPr>
              <w:t>TDoc</w:t>
            </w:r>
          </w:p>
        </w:tc>
        <w:tc>
          <w:tcPr>
            <w:tcW w:w="425" w:type="dxa"/>
            <w:shd w:val="pct10" w:color="auto" w:fill="FFFFFF"/>
          </w:tcPr>
          <w:p w14:paraId="64067368" w14:textId="77777777" w:rsidR="00140378" w:rsidRPr="00235394" w:rsidRDefault="00140378" w:rsidP="00650871">
            <w:pPr>
              <w:pStyle w:val="TAL"/>
              <w:rPr>
                <w:b/>
                <w:sz w:val="16"/>
              </w:rPr>
            </w:pPr>
            <w:r w:rsidRPr="00235394">
              <w:rPr>
                <w:b/>
                <w:sz w:val="16"/>
              </w:rPr>
              <w:t>CR</w:t>
            </w:r>
          </w:p>
        </w:tc>
        <w:tc>
          <w:tcPr>
            <w:tcW w:w="425" w:type="dxa"/>
            <w:shd w:val="pct10" w:color="auto" w:fill="FFFFFF"/>
          </w:tcPr>
          <w:p w14:paraId="668638CB" w14:textId="77777777" w:rsidR="00140378" w:rsidRPr="00235394" w:rsidRDefault="00140378" w:rsidP="009C4B0D">
            <w:pPr>
              <w:pStyle w:val="TAL"/>
              <w:jc w:val="center"/>
              <w:rPr>
                <w:b/>
                <w:sz w:val="16"/>
              </w:rPr>
            </w:pPr>
            <w:r w:rsidRPr="00235394">
              <w:rPr>
                <w:b/>
                <w:sz w:val="16"/>
              </w:rPr>
              <w:t>Rev</w:t>
            </w:r>
          </w:p>
        </w:tc>
        <w:tc>
          <w:tcPr>
            <w:tcW w:w="425" w:type="dxa"/>
            <w:shd w:val="pct10" w:color="auto" w:fill="FFFFFF"/>
          </w:tcPr>
          <w:p w14:paraId="463D9FAF" w14:textId="77777777" w:rsidR="00140378" w:rsidRPr="00235394" w:rsidRDefault="00140378" w:rsidP="00650871">
            <w:pPr>
              <w:pStyle w:val="TAL"/>
              <w:rPr>
                <w:b/>
                <w:sz w:val="16"/>
              </w:rPr>
            </w:pPr>
            <w:r>
              <w:rPr>
                <w:b/>
                <w:sz w:val="16"/>
              </w:rPr>
              <w:t>Cat</w:t>
            </w:r>
          </w:p>
        </w:tc>
        <w:tc>
          <w:tcPr>
            <w:tcW w:w="4962" w:type="dxa"/>
            <w:shd w:val="pct10" w:color="auto" w:fill="FFFFFF"/>
          </w:tcPr>
          <w:p w14:paraId="4523D18B" w14:textId="77777777" w:rsidR="00140378" w:rsidRPr="00235394" w:rsidRDefault="00140378" w:rsidP="00650871">
            <w:pPr>
              <w:pStyle w:val="TAL"/>
              <w:rPr>
                <w:b/>
                <w:sz w:val="16"/>
              </w:rPr>
            </w:pPr>
            <w:r w:rsidRPr="00235394">
              <w:rPr>
                <w:b/>
                <w:sz w:val="16"/>
              </w:rPr>
              <w:t>Subject/Comment</w:t>
            </w:r>
          </w:p>
        </w:tc>
        <w:tc>
          <w:tcPr>
            <w:tcW w:w="708" w:type="dxa"/>
            <w:shd w:val="pct10" w:color="auto" w:fill="FFFFFF"/>
          </w:tcPr>
          <w:p w14:paraId="0A2A9A97" w14:textId="77777777" w:rsidR="00140378" w:rsidRPr="00235394" w:rsidRDefault="00140378" w:rsidP="00650871">
            <w:pPr>
              <w:pStyle w:val="TAL"/>
              <w:rPr>
                <w:b/>
                <w:sz w:val="16"/>
              </w:rPr>
            </w:pPr>
            <w:r w:rsidRPr="00235394">
              <w:rPr>
                <w:b/>
                <w:sz w:val="16"/>
              </w:rPr>
              <w:t>New</w:t>
            </w:r>
            <w:r>
              <w:rPr>
                <w:b/>
                <w:sz w:val="16"/>
              </w:rPr>
              <w:t xml:space="preserve"> version</w:t>
            </w:r>
          </w:p>
        </w:tc>
      </w:tr>
      <w:tr w:rsidR="00140378" w:rsidRPr="006B0D02" w14:paraId="269E290D" w14:textId="77777777" w:rsidTr="00650871">
        <w:tblPrEx>
          <w:tblCellMar>
            <w:top w:w="0" w:type="dxa"/>
            <w:bottom w:w="0" w:type="dxa"/>
          </w:tblCellMar>
        </w:tblPrEx>
        <w:tc>
          <w:tcPr>
            <w:tcW w:w="800" w:type="dxa"/>
            <w:shd w:val="solid" w:color="FFFFFF" w:fill="auto"/>
          </w:tcPr>
          <w:p w14:paraId="0A60DE7F" w14:textId="77777777" w:rsidR="00140378" w:rsidRPr="006B0D02" w:rsidRDefault="00140378" w:rsidP="00650871">
            <w:pPr>
              <w:pStyle w:val="TAC"/>
              <w:rPr>
                <w:sz w:val="16"/>
                <w:szCs w:val="16"/>
              </w:rPr>
            </w:pPr>
          </w:p>
        </w:tc>
        <w:tc>
          <w:tcPr>
            <w:tcW w:w="800" w:type="dxa"/>
            <w:shd w:val="solid" w:color="FFFFFF" w:fill="auto"/>
          </w:tcPr>
          <w:p w14:paraId="41445241" w14:textId="77777777" w:rsidR="00140378" w:rsidRPr="006B0D02" w:rsidRDefault="00140378" w:rsidP="00650871">
            <w:pPr>
              <w:pStyle w:val="TAC"/>
              <w:rPr>
                <w:sz w:val="16"/>
                <w:szCs w:val="16"/>
              </w:rPr>
            </w:pPr>
          </w:p>
        </w:tc>
        <w:tc>
          <w:tcPr>
            <w:tcW w:w="1094" w:type="dxa"/>
            <w:shd w:val="solid" w:color="FFFFFF" w:fill="auto"/>
          </w:tcPr>
          <w:p w14:paraId="75145037" w14:textId="77777777" w:rsidR="00140378" w:rsidRPr="006B0D02" w:rsidRDefault="00140378" w:rsidP="00650871">
            <w:pPr>
              <w:pStyle w:val="TAC"/>
              <w:rPr>
                <w:sz w:val="16"/>
                <w:szCs w:val="16"/>
              </w:rPr>
            </w:pPr>
          </w:p>
        </w:tc>
        <w:tc>
          <w:tcPr>
            <w:tcW w:w="425" w:type="dxa"/>
            <w:shd w:val="solid" w:color="FFFFFF" w:fill="auto"/>
          </w:tcPr>
          <w:p w14:paraId="27564E8F" w14:textId="77777777" w:rsidR="00140378" w:rsidRPr="006B0D02" w:rsidRDefault="00140378" w:rsidP="00650871">
            <w:pPr>
              <w:pStyle w:val="TAL"/>
              <w:rPr>
                <w:sz w:val="16"/>
                <w:szCs w:val="16"/>
              </w:rPr>
            </w:pPr>
          </w:p>
        </w:tc>
        <w:tc>
          <w:tcPr>
            <w:tcW w:w="425" w:type="dxa"/>
            <w:shd w:val="solid" w:color="FFFFFF" w:fill="auto"/>
          </w:tcPr>
          <w:p w14:paraId="3510921A" w14:textId="77777777" w:rsidR="00140378" w:rsidRPr="006B0D02" w:rsidRDefault="00140378" w:rsidP="009C4B0D">
            <w:pPr>
              <w:pStyle w:val="TAR"/>
              <w:jc w:val="center"/>
              <w:rPr>
                <w:sz w:val="16"/>
                <w:szCs w:val="16"/>
              </w:rPr>
            </w:pPr>
          </w:p>
        </w:tc>
        <w:tc>
          <w:tcPr>
            <w:tcW w:w="425" w:type="dxa"/>
            <w:shd w:val="solid" w:color="FFFFFF" w:fill="auto"/>
          </w:tcPr>
          <w:p w14:paraId="57C1B43A" w14:textId="77777777" w:rsidR="00140378" w:rsidRPr="006B0D02" w:rsidRDefault="00140378" w:rsidP="00650871">
            <w:pPr>
              <w:pStyle w:val="TAC"/>
              <w:rPr>
                <w:sz w:val="16"/>
                <w:szCs w:val="16"/>
              </w:rPr>
            </w:pPr>
          </w:p>
        </w:tc>
        <w:tc>
          <w:tcPr>
            <w:tcW w:w="4962" w:type="dxa"/>
            <w:shd w:val="solid" w:color="FFFFFF" w:fill="auto"/>
          </w:tcPr>
          <w:p w14:paraId="3D2C0B88" w14:textId="77777777" w:rsidR="00140378" w:rsidRPr="006B0D02" w:rsidRDefault="00140378" w:rsidP="00650871">
            <w:pPr>
              <w:pStyle w:val="TAL"/>
              <w:rPr>
                <w:sz w:val="16"/>
                <w:szCs w:val="16"/>
              </w:rPr>
            </w:pPr>
          </w:p>
        </w:tc>
        <w:tc>
          <w:tcPr>
            <w:tcW w:w="708" w:type="dxa"/>
            <w:shd w:val="solid" w:color="FFFFFF" w:fill="auto"/>
          </w:tcPr>
          <w:p w14:paraId="5DC340EA" w14:textId="77777777" w:rsidR="00140378" w:rsidRPr="007D6048" w:rsidRDefault="00140378" w:rsidP="00650871">
            <w:pPr>
              <w:pStyle w:val="TAC"/>
              <w:rPr>
                <w:sz w:val="16"/>
                <w:szCs w:val="16"/>
              </w:rPr>
            </w:pPr>
          </w:p>
        </w:tc>
      </w:tr>
      <w:tr w:rsidR="00140378" w:rsidRPr="002F6E55" w14:paraId="6141ED4C"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999B9C" w14:textId="77777777" w:rsidR="00140378" w:rsidRPr="00140378" w:rsidRDefault="00140378" w:rsidP="00140378">
            <w:pPr>
              <w:pStyle w:val="TAC"/>
              <w:rPr>
                <w:sz w:val="16"/>
                <w:szCs w:val="16"/>
              </w:rPr>
            </w:pPr>
            <w:r w:rsidRPr="00140378">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F378E0" w14:textId="77777777" w:rsidR="00140378" w:rsidRPr="00140378" w:rsidRDefault="00140378" w:rsidP="00140378">
            <w:pPr>
              <w:pStyle w:val="TAC"/>
              <w:rPr>
                <w:sz w:val="16"/>
                <w:szCs w:val="16"/>
              </w:rPr>
            </w:pPr>
            <w:r>
              <w:rPr>
                <w:sz w:val="16"/>
                <w:szCs w:val="16"/>
              </w:rPr>
              <w:t>SA#</w:t>
            </w:r>
            <w:r w:rsidRPr="00140378">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114F9" w14:textId="77777777" w:rsidR="00140378" w:rsidRPr="00140378" w:rsidRDefault="00140378" w:rsidP="00140378">
            <w:pPr>
              <w:pStyle w:val="TAC"/>
              <w:rPr>
                <w:sz w:val="16"/>
                <w:szCs w:val="16"/>
              </w:rPr>
            </w:pPr>
            <w:r w:rsidRPr="00140378">
              <w:rPr>
                <w:sz w:val="16"/>
                <w:szCs w:val="16"/>
              </w:rPr>
              <w:t>SP-140729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E6800" w14:textId="77777777" w:rsidR="00140378" w:rsidRPr="00140378" w:rsidRDefault="00140378" w:rsidP="006508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8B625" w14:textId="77777777" w:rsidR="00140378" w:rsidRPr="00140378" w:rsidRDefault="00140378" w:rsidP="009C4B0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083BC"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2A720D" w14:textId="77777777" w:rsidR="00140378" w:rsidRPr="00140378" w:rsidRDefault="00140378" w:rsidP="00650871">
            <w:pPr>
              <w:pStyle w:val="TAL"/>
              <w:rPr>
                <w:sz w:val="16"/>
                <w:szCs w:val="16"/>
              </w:rPr>
            </w:pPr>
            <w:r w:rsidRPr="00140378">
              <w:rPr>
                <w:sz w:val="16"/>
                <w:szCs w:val="16"/>
              </w:rPr>
              <w:t>Presented to TSG SA#66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643C1" w14:textId="77777777" w:rsidR="00140378" w:rsidRPr="00140378" w:rsidRDefault="00140378" w:rsidP="00140378">
            <w:pPr>
              <w:pStyle w:val="TAC"/>
              <w:rPr>
                <w:sz w:val="16"/>
                <w:szCs w:val="16"/>
              </w:rPr>
            </w:pPr>
            <w:r w:rsidRPr="00140378">
              <w:rPr>
                <w:sz w:val="16"/>
                <w:szCs w:val="16"/>
              </w:rPr>
              <w:t>1.0.0</w:t>
            </w:r>
          </w:p>
        </w:tc>
      </w:tr>
      <w:tr w:rsidR="00140378" w:rsidRPr="002F6E55" w14:paraId="26A430D4"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96091" w14:textId="77777777" w:rsidR="00140378" w:rsidRPr="00140378" w:rsidRDefault="00140378" w:rsidP="00140378">
            <w:pPr>
              <w:pStyle w:val="TAC"/>
              <w:rPr>
                <w:sz w:val="16"/>
                <w:szCs w:val="16"/>
              </w:rPr>
            </w:pPr>
            <w:r w:rsidRPr="00140378">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3A59FD" w14:textId="77777777" w:rsidR="00140378" w:rsidRPr="00140378" w:rsidRDefault="00140378" w:rsidP="00140378">
            <w:pPr>
              <w:pStyle w:val="TAC"/>
              <w:rPr>
                <w:sz w:val="16"/>
                <w:szCs w:val="16"/>
              </w:rPr>
            </w:pPr>
            <w:r>
              <w:rPr>
                <w:sz w:val="16"/>
                <w:szCs w:val="16"/>
              </w:rPr>
              <w:t>SA#</w:t>
            </w:r>
            <w:r w:rsidRPr="00140378">
              <w:rPr>
                <w:sz w:val="16"/>
                <w:szCs w:val="16"/>
              </w:rPr>
              <w:t>66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B2B67" w14:textId="77777777" w:rsidR="00140378" w:rsidRPr="00140378" w:rsidRDefault="00140378" w:rsidP="0014037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D0F39" w14:textId="77777777" w:rsidR="00140378" w:rsidRPr="00140378" w:rsidRDefault="00140378" w:rsidP="006508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BA7A" w14:textId="77777777" w:rsidR="00140378" w:rsidRPr="00140378" w:rsidRDefault="00140378" w:rsidP="009C4B0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799B6"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0A838" w14:textId="77777777" w:rsidR="00140378" w:rsidRPr="00140378" w:rsidRDefault="00140378" w:rsidP="00650871">
            <w:pPr>
              <w:pStyle w:val="TAL"/>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6242A8" w14:textId="77777777" w:rsidR="00140378" w:rsidRPr="00140378" w:rsidRDefault="00140378" w:rsidP="00140378">
            <w:pPr>
              <w:pStyle w:val="TAC"/>
              <w:rPr>
                <w:sz w:val="16"/>
                <w:szCs w:val="16"/>
              </w:rPr>
            </w:pPr>
            <w:r w:rsidRPr="00140378">
              <w:rPr>
                <w:sz w:val="16"/>
                <w:szCs w:val="16"/>
              </w:rPr>
              <w:t>12.0.0</w:t>
            </w:r>
          </w:p>
        </w:tc>
      </w:tr>
      <w:tr w:rsidR="00140378" w:rsidRPr="002F6E55" w14:paraId="4ACE829B"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F1E9FE" w14:textId="77777777" w:rsidR="00140378" w:rsidRPr="00140378" w:rsidRDefault="00140378" w:rsidP="00140378">
            <w:pPr>
              <w:pStyle w:val="TAC"/>
              <w:rPr>
                <w:sz w:val="16"/>
                <w:szCs w:val="16"/>
              </w:rPr>
            </w:pPr>
            <w:r w:rsidRPr="00140378">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A78DB" w14:textId="77777777" w:rsidR="00140378" w:rsidRPr="00140378" w:rsidRDefault="00140378" w:rsidP="00140378">
            <w:pPr>
              <w:pStyle w:val="TAC"/>
              <w:rPr>
                <w:sz w:val="16"/>
                <w:szCs w:val="16"/>
              </w:rPr>
            </w:pPr>
            <w:r>
              <w:rPr>
                <w:sz w:val="16"/>
                <w:szCs w:val="16"/>
              </w:rPr>
              <w:t>SA#</w:t>
            </w:r>
            <w:r w:rsidRPr="00140378">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EB639F" w14:textId="77777777" w:rsidR="00140378" w:rsidRPr="00140378" w:rsidRDefault="00140378" w:rsidP="00140378">
            <w:pPr>
              <w:pStyle w:val="TAC"/>
              <w:rPr>
                <w:sz w:val="16"/>
                <w:szCs w:val="16"/>
              </w:rPr>
            </w:pPr>
            <w:r w:rsidRPr="00140378">
              <w:rPr>
                <w:sz w:val="16"/>
                <w:szCs w:val="16"/>
              </w:rPr>
              <w:t>SP-150084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97A31" w14:textId="77777777" w:rsidR="00140378" w:rsidRPr="00140378" w:rsidRDefault="00140378" w:rsidP="00650871">
            <w:pPr>
              <w:pStyle w:val="TAL"/>
              <w:rPr>
                <w:sz w:val="16"/>
                <w:szCs w:val="16"/>
              </w:rPr>
            </w:pPr>
            <w:r w:rsidRPr="00140378">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182D1" w14:textId="77777777" w:rsidR="00140378" w:rsidRPr="00140378" w:rsidRDefault="00140378" w:rsidP="009C4B0D">
            <w:pPr>
              <w:pStyle w:val="TAR"/>
              <w:jc w:val="center"/>
              <w:rPr>
                <w:sz w:val="16"/>
                <w:szCs w:val="16"/>
              </w:rPr>
            </w:pPr>
            <w:r w:rsidRPr="0014037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45DAC"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A6FD7" w14:textId="77777777" w:rsidR="00140378" w:rsidRPr="00140378" w:rsidRDefault="00140378" w:rsidP="00650871">
            <w:pPr>
              <w:pStyle w:val="TAL"/>
              <w:rPr>
                <w:sz w:val="16"/>
                <w:szCs w:val="16"/>
              </w:rPr>
            </w:pPr>
            <w:r w:rsidRPr="00140378">
              <w:rPr>
                <w:sz w:val="16"/>
                <w:szCs w:val="16"/>
              </w:rPr>
              <w:t>Corrections to the text of the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17B93" w14:textId="77777777" w:rsidR="00140378" w:rsidRPr="00140378" w:rsidRDefault="00140378" w:rsidP="00140378">
            <w:pPr>
              <w:pStyle w:val="TAC"/>
              <w:rPr>
                <w:sz w:val="16"/>
                <w:szCs w:val="16"/>
              </w:rPr>
            </w:pPr>
            <w:r w:rsidRPr="00140378">
              <w:rPr>
                <w:sz w:val="16"/>
                <w:szCs w:val="16"/>
              </w:rPr>
              <w:t>12.1.0</w:t>
            </w:r>
          </w:p>
        </w:tc>
      </w:tr>
      <w:tr w:rsidR="00140378" w:rsidRPr="002F6E55" w14:paraId="000C17B9"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543BB" w14:textId="77777777" w:rsidR="00140378" w:rsidRPr="00140378" w:rsidRDefault="00140378" w:rsidP="00140378">
            <w:pPr>
              <w:pStyle w:val="TAC"/>
              <w:rPr>
                <w:sz w:val="16"/>
                <w:szCs w:val="16"/>
              </w:rPr>
            </w:pPr>
            <w:r w:rsidRPr="00140378">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44B75" w14:textId="77777777" w:rsidR="00140378" w:rsidRPr="00140378" w:rsidRDefault="00140378" w:rsidP="00140378">
            <w:pPr>
              <w:pStyle w:val="TAC"/>
              <w:rPr>
                <w:sz w:val="16"/>
                <w:szCs w:val="16"/>
              </w:rPr>
            </w:pPr>
            <w:r>
              <w:rPr>
                <w:sz w:val="16"/>
                <w:szCs w:val="16"/>
              </w:rPr>
              <w:t>SA#</w:t>
            </w:r>
            <w:r w:rsidRPr="00140378">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BF77FC" w14:textId="77777777" w:rsidR="00140378" w:rsidRPr="00140378" w:rsidRDefault="00140378" w:rsidP="00140378">
            <w:pPr>
              <w:pStyle w:val="TAC"/>
              <w:rPr>
                <w:sz w:val="16"/>
                <w:szCs w:val="16"/>
              </w:rPr>
            </w:pPr>
            <w:r w:rsidRPr="00140378">
              <w:rPr>
                <w:sz w:val="16"/>
                <w:szCs w:val="16"/>
              </w:rPr>
              <w:t>SP-150084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AC608" w14:textId="77777777" w:rsidR="00140378" w:rsidRPr="00140378" w:rsidRDefault="00140378" w:rsidP="00650871">
            <w:pPr>
              <w:pStyle w:val="TAL"/>
              <w:rPr>
                <w:sz w:val="16"/>
                <w:szCs w:val="16"/>
              </w:rPr>
            </w:pPr>
            <w:r w:rsidRPr="00140378">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BEAD4" w14:textId="77777777" w:rsidR="00140378" w:rsidRPr="00140378" w:rsidRDefault="00140378" w:rsidP="009C4B0D">
            <w:pPr>
              <w:pStyle w:val="TAR"/>
              <w:jc w:val="center"/>
              <w:rPr>
                <w:sz w:val="16"/>
                <w:szCs w:val="16"/>
              </w:rPr>
            </w:pPr>
            <w:r w:rsidRPr="0014037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C6E8B"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98A13" w14:textId="77777777" w:rsidR="00140378" w:rsidRPr="00140378" w:rsidRDefault="00140378" w:rsidP="00650871">
            <w:pPr>
              <w:pStyle w:val="TAL"/>
              <w:rPr>
                <w:sz w:val="16"/>
                <w:szCs w:val="16"/>
              </w:rPr>
            </w:pPr>
            <w:r w:rsidRPr="00140378">
              <w:rPr>
                <w:sz w:val="16"/>
                <w:szCs w:val="16"/>
              </w:rPr>
              <w:t>Bugfixes to EVS Floating 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2C63F" w14:textId="77777777" w:rsidR="00140378" w:rsidRPr="00140378" w:rsidRDefault="00140378" w:rsidP="00140378">
            <w:pPr>
              <w:pStyle w:val="TAC"/>
              <w:rPr>
                <w:sz w:val="16"/>
                <w:szCs w:val="16"/>
              </w:rPr>
            </w:pPr>
            <w:r w:rsidRPr="00140378">
              <w:rPr>
                <w:sz w:val="16"/>
                <w:szCs w:val="16"/>
              </w:rPr>
              <w:t>12.1.0</w:t>
            </w:r>
          </w:p>
        </w:tc>
      </w:tr>
      <w:tr w:rsidR="00140378" w:rsidRPr="002F6E55" w14:paraId="20ECDC6C"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F6D235" w14:textId="77777777" w:rsidR="00140378" w:rsidRPr="00140378" w:rsidRDefault="00140378" w:rsidP="00140378">
            <w:pPr>
              <w:pStyle w:val="TAC"/>
              <w:rPr>
                <w:sz w:val="16"/>
                <w:szCs w:val="16"/>
              </w:rPr>
            </w:pPr>
            <w:r w:rsidRPr="00140378">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EB3414" w14:textId="77777777" w:rsidR="00140378" w:rsidRPr="00140378" w:rsidRDefault="00140378" w:rsidP="00140378">
            <w:pPr>
              <w:pStyle w:val="TAC"/>
              <w:rPr>
                <w:sz w:val="16"/>
                <w:szCs w:val="16"/>
              </w:rPr>
            </w:pPr>
            <w:r>
              <w:rPr>
                <w:sz w:val="16"/>
                <w:szCs w:val="16"/>
              </w:rPr>
              <w:t>SA#</w:t>
            </w:r>
            <w:r w:rsidRPr="00140378">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9B3A9" w14:textId="77777777" w:rsidR="00140378" w:rsidRPr="00140378" w:rsidRDefault="00140378" w:rsidP="00140378">
            <w:pPr>
              <w:pStyle w:val="TAC"/>
              <w:rPr>
                <w:sz w:val="16"/>
                <w:szCs w:val="16"/>
              </w:rPr>
            </w:pPr>
            <w:r w:rsidRPr="00140378">
              <w:rPr>
                <w:sz w:val="16"/>
                <w:szCs w:val="16"/>
              </w:rPr>
              <w:t>SP-150084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E56C7" w14:textId="77777777" w:rsidR="00140378" w:rsidRPr="00140378" w:rsidRDefault="00140378" w:rsidP="00650871">
            <w:pPr>
              <w:pStyle w:val="TAL"/>
              <w:rPr>
                <w:sz w:val="16"/>
                <w:szCs w:val="16"/>
              </w:rPr>
            </w:pPr>
            <w:r w:rsidRPr="00140378">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3D7DA" w14:textId="77777777" w:rsidR="00140378" w:rsidRPr="00140378" w:rsidRDefault="00140378" w:rsidP="009C4B0D">
            <w:pPr>
              <w:pStyle w:val="TAR"/>
              <w:jc w:val="center"/>
              <w:rPr>
                <w:sz w:val="16"/>
                <w:szCs w:val="16"/>
              </w:rPr>
            </w:pPr>
            <w:r w:rsidRPr="00140378">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C8B95"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438E40" w14:textId="77777777" w:rsidR="00140378" w:rsidRPr="00140378" w:rsidRDefault="00140378" w:rsidP="00650871">
            <w:pPr>
              <w:pStyle w:val="TAL"/>
              <w:rPr>
                <w:sz w:val="16"/>
                <w:szCs w:val="16"/>
              </w:rPr>
            </w:pPr>
            <w:r w:rsidRPr="00140378">
              <w:rPr>
                <w:sz w:val="16"/>
                <w:szCs w:val="16"/>
              </w:rPr>
              <w:t>Implementation of the compact storage format in the EVS Floating 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4ECC9" w14:textId="77777777" w:rsidR="00140378" w:rsidRPr="00140378" w:rsidRDefault="00140378" w:rsidP="00140378">
            <w:pPr>
              <w:pStyle w:val="TAC"/>
              <w:rPr>
                <w:sz w:val="16"/>
                <w:szCs w:val="16"/>
              </w:rPr>
            </w:pPr>
            <w:r w:rsidRPr="00140378">
              <w:rPr>
                <w:sz w:val="16"/>
                <w:szCs w:val="16"/>
              </w:rPr>
              <w:t>12.1.0</w:t>
            </w:r>
          </w:p>
        </w:tc>
      </w:tr>
      <w:tr w:rsidR="00140378" w:rsidRPr="0087261C" w14:paraId="413BE4EA"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D0E963" w14:textId="77777777" w:rsidR="00140378" w:rsidRPr="00140378" w:rsidRDefault="00140378" w:rsidP="00140378">
            <w:pPr>
              <w:pStyle w:val="TAC"/>
              <w:rPr>
                <w:sz w:val="16"/>
                <w:szCs w:val="16"/>
              </w:rPr>
            </w:pPr>
            <w:r w:rsidRPr="00140378">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63FC0" w14:textId="77777777" w:rsidR="00140378" w:rsidRPr="00140378" w:rsidRDefault="00140378" w:rsidP="00140378">
            <w:pPr>
              <w:pStyle w:val="TAC"/>
              <w:rPr>
                <w:sz w:val="16"/>
                <w:szCs w:val="16"/>
              </w:rPr>
            </w:pPr>
            <w:r>
              <w:rPr>
                <w:sz w:val="16"/>
                <w:szCs w:val="16"/>
              </w:rPr>
              <w:t>SA#</w:t>
            </w:r>
            <w:r w:rsidRPr="00140378">
              <w:rPr>
                <w:sz w:val="16"/>
                <w:szCs w:val="16"/>
              </w:rPr>
              <w:t>68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878DA" w14:textId="77777777" w:rsidR="00140378" w:rsidRPr="00140378" w:rsidRDefault="00140378" w:rsidP="00140378">
            <w:pPr>
              <w:pStyle w:val="TAC"/>
              <w:rPr>
                <w:sz w:val="16"/>
                <w:szCs w:val="16"/>
              </w:rPr>
            </w:pPr>
            <w:r w:rsidRPr="00140378">
              <w:rPr>
                <w:sz w:val="16"/>
                <w:szCs w:val="16"/>
              </w:rPr>
              <w:t>SP-150201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0FD58" w14:textId="77777777" w:rsidR="00140378" w:rsidRPr="00140378" w:rsidRDefault="00140378" w:rsidP="00650871">
            <w:pPr>
              <w:pStyle w:val="TAL"/>
              <w:rPr>
                <w:sz w:val="16"/>
                <w:szCs w:val="16"/>
              </w:rPr>
            </w:pPr>
            <w:r w:rsidRPr="00140378">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3CAA5" w14:textId="77777777" w:rsidR="00140378"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20631"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44F02" w14:textId="77777777" w:rsidR="00140378" w:rsidRPr="00140378" w:rsidRDefault="00140378" w:rsidP="00650871">
            <w:pPr>
              <w:pStyle w:val="TAL"/>
              <w:rPr>
                <w:sz w:val="16"/>
                <w:szCs w:val="16"/>
              </w:rPr>
            </w:pPr>
            <w:r w:rsidRPr="00140378">
              <w:rPr>
                <w:sz w:val="16"/>
                <w:szCs w:val="16"/>
              </w:rPr>
              <w:t>Bugfixes to EVS Floating 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7C4F5" w14:textId="77777777" w:rsidR="00140378" w:rsidRPr="00140378" w:rsidRDefault="00140378" w:rsidP="00140378">
            <w:pPr>
              <w:pStyle w:val="TAC"/>
              <w:rPr>
                <w:sz w:val="16"/>
                <w:szCs w:val="16"/>
              </w:rPr>
            </w:pPr>
            <w:r w:rsidRPr="00140378">
              <w:rPr>
                <w:sz w:val="16"/>
                <w:szCs w:val="16"/>
              </w:rPr>
              <w:t>12.2.0</w:t>
            </w:r>
          </w:p>
        </w:tc>
      </w:tr>
      <w:tr w:rsidR="00140378" w:rsidRPr="0087261C" w14:paraId="27EF8D9F"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C9ACCA" w14:textId="77777777" w:rsidR="00140378" w:rsidRPr="00140378" w:rsidRDefault="00140378" w:rsidP="00140378">
            <w:pPr>
              <w:pStyle w:val="TAC"/>
              <w:rPr>
                <w:sz w:val="16"/>
                <w:szCs w:val="16"/>
              </w:rPr>
            </w:pPr>
            <w:r w:rsidRPr="00140378">
              <w:rPr>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69BAC" w14:textId="77777777" w:rsidR="00140378" w:rsidRPr="00140378" w:rsidRDefault="00140378" w:rsidP="00140378">
            <w:pPr>
              <w:pStyle w:val="TAC"/>
              <w:rPr>
                <w:sz w:val="16"/>
                <w:szCs w:val="16"/>
              </w:rPr>
            </w:pPr>
            <w:r>
              <w:rPr>
                <w:sz w:val="16"/>
                <w:szCs w:val="16"/>
              </w:rPr>
              <w:t>SA#</w:t>
            </w:r>
            <w:r w:rsidRPr="00140378">
              <w:rPr>
                <w:sz w:val="16"/>
                <w:szCs w:val="16"/>
              </w:rPr>
              <w:t>69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BEEA9B" w14:textId="77777777" w:rsidR="00140378" w:rsidRPr="00140378" w:rsidRDefault="00140378" w:rsidP="00140378">
            <w:pPr>
              <w:pStyle w:val="TAC"/>
              <w:rPr>
                <w:sz w:val="16"/>
                <w:szCs w:val="16"/>
              </w:rPr>
            </w:pPr>
            <w:r w:rsidRPr="00140378">
              <w:rPr>
                <w:sz w:val="16"/>
                <w:szCs w:val="16"/>
              </w:rPr>
              <w:t>SP-150434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AFCF9" w14:textId="77777777" w:rsidR="00140378" w:rsidRPr="00140378" w:rsidRDefault="00140378" w:rsidP="00650871">
            <w:pPr>
              <w:pStyle w:val="TAL"/>
              <w:rPr>
                <w:sz w:val="16"/>
                <w:szCs w:val="16"/>
              </w:rPr>
            </w:pPr>
            <w:r w:rsidRPr="00140378">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07ACEE" w14:textId="77777777" w:rsidR="00140378" w:rsidRPr="00140378" w:rsidRDefault="00140378" w:rsidP="009C4B0D">
            <w:pPr>
              <w:pStyle w:val="TAR"/>
              <w:jc w:val="center"/>
              <w:rPr>
                <w:sz w:val="16"/>
                <w:szCs w:val="16"/>
              </w:rPr>
            </w:pPr>
            <w:r w:rsidRPr="0014037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20372"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CB1637" w14:textId="77777777" w:rsidR="00140378" w:rsidRPr="00140378" w:rsidRDefault="00140378" w:rsidP="00650871">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001BD" w14:textId="77777777" w:rsidR="00140378" w:rsidRPr="00140378" w:rsidRDefault="00140378" w:rsidP="00140378">
            <w:pPr>
              <w:pStyle w:val="TAC"/>
              <w:rPr>
                <w:sz w:val="16"/>
                <w:szCs w:val="16"/>
              </w:rPr>
            </w:pPr>
            <w:r w:rsidRPr="00140378">
              <w:rPr>
                <w:sz w:val="16"/>
                <w:szCs w:val="16"/>
              </w:rPr>
              <w:t>12.3.0</w:t>
            </w:r>
          </w:p>
        </w:tc>
      </w:tr>
      <w:tr w:rsidR="00140378" w:rsidRPr="0087261C" w14:paraId="27BDB69A"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18DE0F" w14:textId="77777777" w:rsidR="00140378" w:rsidRPr="00140378" w:rsidRDefault="00140378" w:rsidP="00140378">
            <w:pPr>
              <w:pStyle w:val="TAC"/>
              <w:rPr>
                <w:sz w:val="16"/>
                <w:szCs w:val="16"/>
              </w:rPr>
            </w:pPr>
            <w:r w:rsidRPr="00140378">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BC25C" w14:textId="77777777" w:rsidR="00140378" w:rsidRPr="00140378" w:rsidRDefault="00140378" w:rsidP="00140378">
            <w:pPr>
              <w:pStyle w:val="TAC"/>
              <w:rPr>
                <w:sz w:val="16"/>
                <w:szCs w:val="16"/>
              </w:rPr>
            </w:pPr>
            <w:r>
              <w:rPr>
                <w:sz w:val="16"/>
                <w:szCs w:val="16"/>
              </w:rPr>
              <w:t>SA#</w:t>
            </w:r>
            <w:r w:rsidRPr="00140378">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C2640" w14:textId="77777777" w:rsidR="00140378" w:rsidRPr="00140378" w:rsidRDefault="00140378" w:rsidP="00140378">
            <w:pPr>
              <w:pStyle w:val="TAC"/>
              <w:rPr>
                <w:sz w:val="16"/>
                <w:szCs w:val="16"/>
              </w:rPr>
            </w:pPr>
            <w:r w:rsidRPr="00140378">
              <w:rPr>
                <w:sz w:val="16"/>
                <w:szCs w:val="16"/>
              </w:rPr>
              <w:t>SP-150639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4557D" w14:textId="77777777" w:rsidR="00140378" w:rsidRPr="00140378" w:rsidRDefault="00140378" w:rsidP="00650871">
            <w:pPr>
              <w:pStyle w:val="TAL"/>
              <w:rPr>
                <w:sz w:val="16"/>
                <w:szCs w:val="16"/>
              </w:rPr>
            </w:pPr>
            <w:r w:rsidRPr="00140378">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10A05C" w14:textId="77777777" w:rsidR="00140378"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4BE52"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5FB8B" w14:textId="77777777" w:rsidR="00140378" w:rsidRPr="00140378" w:rsidRDefault="00140378" w:rsidP="00650871">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006B3" w14:textId="77777777" w:rsidR="00140378" w:rsidRPr="00140378" w:rsidRDefault="00140378" w:rsidP="00140378">
            <w:pPr>
              <w:pStyle w:val="TAC"/>
              <w:rPr>
                <w:sz w:val="16"/>
                <w:szCs w:val="16"/>
              </w:rPr>
            </w:pPr>
            <w:r w:rsidRPr="00140378">
              <w:rPr>
                <w:sz w:val="16"/>
                <w:szCs w:val="16"/>
              </w:rPr>
              <w:t>12.4.0</w:t>
            </w:r>
          </w:p>
        </w:tc>
      </w:tr>
      <w:tr w:rsidR="00140378" w:rsidRPr="0087261C" w14:paraId="71A6B90B"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1306EA" w14:textId="77777777" w:rsidR="00140378" w:rsidRPr="00140378" w:rsidRDefault="00140378" w:rsidP="00140378">
            <w:pPr>
              <w:pStyle w:val="TAC"/>
              <w:rPr>
                <w:sz w:val="16"/>
                <w:szCs w:val="16"/>
              </w:rPr>
            </w:pPr>
            <w:r w:rsidRPr="00140378">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D1819" w14:textId="77777777" w:rsidR="00140378" w:rsidRPr="00140378" w:rsidRDefault="00140378" w:rsidP="00140378">
            <w:pPr>
              <w:pStyle w:val="TAC"/>
              <w:rPr>
                <w:sz w:val="16"/>
                <w:szCs w:val="16"/>
              </w:rPr>
            </w:pPr>
            <w:r>
              <w:rPr>
                <w:sz w:val="16"/>
                <w:szCs w:val="16"/>
              </w:rPr>
              <w:t>SA#</w:t>
            </w:r>
            <w:r w:rsidRPr="00140378">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924FCD" w14:textId="77777777" w:rsidR="00140378" w:rsidRPr="00140378" w:rsidRDefault="00140378" w:rsidP="0014037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C215A" w14:textId="77777777" w:rsidR="00140378" w:rsidRPr="00140378" w:rsidRDefault="00140378" w:rsidP="0065087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81DD0" w14:textId="77777777" w:rsidR="00140378" w:rsidRPr="00140378" w:rsidRDefault="00140378" w:rsidP="009C4B0D">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C88AC"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23F105" w14:textId="77777777" w:rsidR="00140378" w:rsidRPr="00140378" w:rsidRDefault="00140378" w:rsidP="00650871">
            <w:pPr>
              <w:pStyle w:val="TAL"/>
              <w:rPr>
                <w:sz w:val="16"/>
                <w:szCs w:val="16"/>
              </w:rPr>
            </w:pPr>
            <w:r w:rsidRPr="00140378">
              <w:rPr>
                <w:sz w:val="16"/>
                <w:szCs w:val="16"/>
              </w:rPr>
              <w:t>Version for Release 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2320C" w14:textId="77777777" w:rsidR="00140378" w:rsidRPr="00140378" w:rsidRDefault="00140378" w:rsidP="00140378">
            <w:pPr>
              <w:pStyle w:val="TAC"/>
              <w:rPr>
                <w:sz w:val="16"/>
                <w:szCs w:val="16"/>
              </w:rPr>
            </w:pPr>
            <w:r w:rsidRPr="00140378">
              <w:rPr>
                <w:sz w:val="16"/>
                <w:szCs w:val="16"/>
              </w:rPr>
              <w:t>13.0.0</w:t>
            </w:r>
          </w:p>
        </w:tc>
      </w:tr>
      <w:tr w:rsidR="00140378" w:rsidRPr="0087261C" w14:paraId="2E63239A"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15CE2A" w14:textId="77777777" w:rsidR="00140378" w:rsidRPr="00140378" w:rsidRDefault="00140378" w:rsidP="00140378">
            <w:pPr>
              <w:pStyle w:val="TAC"/>
              <w:rPr>
                <w:sz w:val="16"/>
                <w:szCs w:val="16"/>
              </w:rPr>
            </w:pPr>
            <w:r w:rsidRPr="00140378">
              <w:rPr>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2DBC6" w14:textId="77777777" w:rsidR="00140378" w:rsidRPr="00140378" w:rsidRDefault="00140378" w:rsidP="00140378">
            <w:pPr>
              <w:pStyle w:val="TAC"/>
              <w:rPr>
                <w:sz w:val="16"/>
                <w:szCs w:val="16"/>
              </w:rPr>
            </w:pPr>
            <w:r>
              <w:rPr>
                <w:sz w:val="16"/>
                <w:szCs w:val="16"/>
              </w:rPr>
              <w:t>SA#</w:t>
            </w:r>
            <w:r w:rsidRPr="00140378">
              <w:rPr>
                <w:sz w:val="16"/>
                <w:szCs w:val="16"/>
              </w:rPr>
              <w: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0635CF" w14:textId="77777777" w:rsidR="00140378" w:rsidRPr="00140378" w:rsidRDefault="00140378" w:rsidP="00140378">
            <w:pPr>
              <w:pStyle w:val="TAC"/>
              <w:rPr>
                <w:sz w:val="16"/>
                <w:szCs w:val="16"/>
              </w:rPr>
            </w:pPr>
            <w:r w:rsidRPr="00140378">
              <w:rPr>
                <w:sz w:val="16"/>
                <w:szCs w:val="16"/>
              </w:rPr>
              <w:t>SP-160064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B4234" w14:textId="77777777" w:rsidR="00140378" w:rsidRPr="00140378" w:rsidRDefault="00140378" w:rsidP="00650871">
            <w:pPr>
              <w:pStyle w:val="TAL"/>
              <w:rPr>
                <w:sz w:val="16"/>
                <w:szCs w:val="16"/>
              </w:rPr>
            </w:pPr>
            <w:r w:rsidRPr="00140378">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7B655" w14:textId="77777777" w:rsidR="00140378"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AB4DF" w14:textId="77777777" w:rsidR="00140378" w:rsidRPr="00140378" w:rsidRDefault="00140378" w:rsidP="0014037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D98842" w14:textId="77777777" w:rsidR="00140378" w:rsidRPr="00140378" w:rsidRDefault="00140378" w:rsidP="00650871">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4D1D20" w14:textId="77777777" w:rsidR="00140378" w:rsidRPr="00140378" w:rsidRDefault="00140378" w:rsidP="00140378">
            <w:pPr>
              <w:pStyle w:val="TAC"/>
              <w:rPr>
                <w:sz w:val="16"/>
                <w:szCs w:val="16"/>
              </w:rPr>
            </w:pPr>
            <w:r w:rsidRPr="00140378">
              <w:rPr>
                <w:sz w:val="16"/>
                <w:szCs w:val="16"/>
              </w:rPr>
              <w:t>13.1.0</w:t>
            </w:r>
          </w:p>
        </w:tc>
      </w:tr>
      <w:tr w:rsidR="00140378" w:rsidRPr="0087261C" w14:paraId="21298C05"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598FA8" w14:textId="77777777" w:rsidR="00140378" w:rsidRPr="00140378" w:rsidRDefault="00140378" w:rsidP="00140378">
            <w:pPr>
              <w:pStyle w:val="TAC"/>
              <w:rPr>
                <w:sz w:val="16"/>
                <w:szCs w:val="16"/>
              </w:rPr>
            </w:pPr>
            <w:r w:rsidRPr="00140378">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E8E92A" w14:textId="77777777" w:rsidR="00140378" w:rsidRPr="00140378" w:rsidRDefault="00140378" w:rsidP="00140378">
            <w:pPr>
              <w:pStyle w:val="TAC"/>
              <w:rPr>
                <w:sz w:val="16"/>
                <w:szCs w:val="16"/>
              </w:rPr>
            </w:pPr>
            <w:r>
              <w:rPr>
                <w:sz w:val="16"/>
                <w:szCs w:val="16"/>
              </w:rPr>
              <w:t>SA#</w:t>
            </w:r>
            <w:r w:rsidRPr="00140378">
              <w:rPr>
                <w:sz w:val="16"/>
                <w:szCs w:val="16"/>
              </w:rPr>
              <w: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45AE86" w14:textId="77777777" w:rsidR="00140378" w:rsidRPr="00140378" w:rsidRDefault="00140378" w:rsidP="00140378">
            <w:pPr>
              <w:pStyle w:val="TAC"/>
              <w:rPr>
                <w:sz w:val="16"/>
                <w:szCs w:val="16"/>
              </w:rPr>
            </w:pPr>
            <w:r w:rsidRPr="00140378">
              <w:rPr>
                <w:sz w:val="16"/>
                <w:szCs w:val="16"/>
              </w:rPr>
              <w:t>SP-160257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52259" w14:textId="77777777" w:rsidR="00140378" w:rsidRPr="00140378" w:rsidRDefault="00140378" w:rsidP="00650871">
            <w:pPr>
              <w:pStyle w:val="TAL"/>
              <w:rPr>
                <w:sz w:val="16"/>
                <w:szCs w:val="16"/>
              </w:rPr>
            </w:pPr>
            <w:r w:rsidRPr="00140378">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38EBD" w14:textId="77777777" w:rsidR="00140378"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7E3C5" w14:textId="77777777" w:rsidR="00140378" w:rsidRPr="00140378" w:rsidRDefault="00140378" w:rsidP="00140378">
            <w:pPr>
              <w:pStyle w:val="TAC"/>
              <w:rPr>
                <w:sz w:val="16"/>
                <w:szCs w:val="16"/>
              </w:rPr>
            </w:pPr>
            <w:r w:rsidRPr="00140378">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79C0D3" w14:textId="77777777" w:rsidR="00140378" w:rsidRPr="00140378" w:rsidRDefault="00140378" w:rsidP="00650871">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E74AB4" w14:textId="77777777" w:rsidR="00140378" w:rsidRPr="00140378" w:rsidRDefault="00140378" w:rsidP="00140378">
            <w:pPr>
              <w:pStyle w:val="TAC"/>
              <w:rPr>
                <w:sz w:val="16"/>
                <w:szCs w:val="16"/>
              </w:rPr>
            </w:pPr>
            <w:r w:rsidRPr="00140378">
              <w:rPr>
                <w:sz w:val="16"/>
                <w:szCs w:val="16"/>
              </w:rPr>
              <w:t>13.2.0</w:t>
            </w:r>
          </w:p>
        </w:tc>
      </w:tr>
      <w:tr w:rsidR="009C4B0D" w:rsidRPr="0087261C" w14:paraId="7575CC45"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ED713C" w14:textId="77777777" w:rsidR="009C4B0D" w:rsidRPr="00140378" w:rsidRDefault="009C4B0D" w:rsidP="00140378">
            <w:pPr>
              <w:pStyle w:val="TAC"/>
              <w:rPr>
                <w:sz w:val="16"/>
                <w:szCs w:val="16"/>
              </w:rPr>
            </w:pPr>
            <w:r w:rsidRPr="00140378">
              <w:rPr>
                <w:sz w:val="16"/>
                <w:szCs w:val="16"/>
              </w:rPr>
              <w:t>2016-0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DFE57" w14:textId="77777777" w:rsidR="009C4B0D" w:rsidRDefault="009C4B0D" w:rsidP="00140378">
            <w:pPr>
              <w:pStyle w:val="TAC"/>
              <w:rPr>
                <w:sz w:val="16"/>
                <w:szCs w:val="16"/>
              </w:rPr>
            </w:pPr>
            <w:r>
              <w:rPr>
                <w:sz w:val="16"/>
                <w:szCs w:val="16"/>
              </w:rPr>
              <w:t>SA#</w:t>
            </w:r>
            <w:r w:rsidRPr="00140378">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30688" w14:textId="77777777" w:rsidR="009C4B0D" w:rsidRPr="00140378" w:rsidRDefault="009C4B0D" w:rsidP="00140378">
            <w:pPr>
              <w:pStyle w:val="TAC"/>
              <w:rPr>
                <w:sz w:val="16"/>
                <w:szCs w:val="16"/>
              </w:rPr>
            </w:pPr>
            <w:r w:rsidRPr="00140378">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0E485A" w14:textId="77777777" w:rsidR="009C4B0D" w:rsidRPr="00140378" w:rsidRDefault="009C4B0D" w:rsidP="00650871">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A8055" w14:textId="77777777" w:rsidR="009C4B0D"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A1C56" w14:textId="77777777" w:rsidR="009C4B0D" w:rsidRPr="00140378" w:rsidRDefault="009C4B0D" w:rsidP="00140378">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BDF8D2" w14:textId="77777777" w:rsidR="009C4B0D" w:rsidRPr="00140378" w:rsidRDefault="009C4B0D" w:rsidP="00DC70D6">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FF4137" w14:textId="77777777" w:rsidR="009C4B0D" w:rsidRPr="00140378" w:rsidRDefault="009C4B0D" w:rsidP="009C4B0D">
            <w:pPr>
              <w:pStyle w:val="TAC"/>
              <w:rPr>
                <w:sz w:val="16"/>
                <w:szCs w:val="16"/>
              </w:rPr>
            </w:pPr>
            <w:r w:rsidRPr="00140378">
              <w:rPr>
                <w:sz w:val="16"/>
                <w:szCs w:val="16"/>
              </w:rPr>
              <w:t>13.</w:t>
            </w:r>
            <w:r>
              <w:rPr>
                <w:sz w:val="16"/>
                <w:szCs w:val="16"/>
              </w:rPr>
              <w:t>3</w:t>
            </w:r>
            <w:r w:rsidRPr="00140378">
              <w:rPr>
                <w:sz w:val="16"/>
                <w:szCs w:val="16"/>
              </w:rPr>
              <w:t>.0</w:t>
            </w:r>
          </w:p>
        </w:tc>
      </w:tr>
      <w:tr w:rsidR="009C4B0D" w:rsidRPr="0087261C" w14:paraId="2C8323F3"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2A657B" w14:textId="77777777" w:rsidR="009C4B0D" w:rsidRPr="00140378" w:rsidRDefault="009C4B0D" w:rsidP="00140378">
            <w:pPr>
              <w:pStyle w:val="TAC"/>
              <w:rPr>
                <w:sz w:val="16"/>
                <w:szCs w:val="16"/>
              </w:rPr>
            </w:pPr>
            <w:r w:rsidRPr="00140378">
              <w:rPr>
                <w:sz w:val="16"/>
                <w:szCs w:val="16"/>
              </w:rPr>
              <w:t>2016-0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4079C" w14:textId="77777777" w:rsidR="009C4B0D" w:rsidRDefault="009C4B0D" w:rsidP="00140378">
            <w:pPr>
              <w:pStyle w:val="TAC"/>
              <w:rPr>
                <w:sz w:val="16"/>
                <w:szCs w:val="16"/>
              </w:rPr>
            </w:pPr>
            <w:r>
              <w:rPr>
                <w:sz w:val="16"/>
                <w:szCs w:val="16"/>
              </w:rPr>
              <w:t>SA#</w:t>
            </w:r>
            <w:r w:rsidRPr="00140378">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24C30B" w14:textId="77777777" w:rsidR="009C4B0D" w:rsidRPr="00140378" w:rsidRDefault="009C4B0D" w:rsidP="00140378">
            <w:pPr>
              <w:pStyle w:val="TAC"/>
              <w:rPr>
                <w:sz w:val="16"/>
                <w:szCs w:val="16"/>
              </w:rPr>
            </w:pPr>
            <w:r w:rsidRPr="00140378">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B2888" w14:textId="77777777" w:rsidR="009C4B0D" w:rsidRPr="00140378" w:rsidRDefault="009C4B0D" w:rsidP="00650871">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EB157" w14:textId="77777777" w:rsidR="009C4B0D" w:rsidRPr="00140378" w:rsidRDefault="009C4B0D"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626DB" w14:textId="77777777" w:rsidR="009C4B0D" w:rsidRPr="00140378" w:rsidRDefault="009C4B0D" w:rsidP="00140378">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1D67A3" w14:textId="77777777" w:rsidR="009C4B0D" w:rsidRPr="00140378" w:rsidRDefault="009C4B0D" w:rsidP="00DC70D6">
            <w:pPr>
              <w:pStyle w:val="TAL"/>
              <w:rPr>
                <w:sz w:val="16"/>
                <w:szCs w:val="16"/>
              </w:rPr>
            </w:pPr>
            <w:r w:rsidRPr="00140378">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1DCE60" w14:textId="77777777" w:rsidR="009C4B0D" w:rsidRPr="00140378" w:rsidRDefault="009C4B0D" w:rsidP="00140378">
            <w:pPr>
              <w:pStyle w:val="TAC"/>
              <w:rPr>
                <w:sz w:val="16"/>
                <w:szCs w:val="16"/>
              </w:rPr>
            </w:pPr>
            <w:r w:rsidRPr="00140378">
              <w:rPr>
                <w:sz w:val="16"/>
                <w:szCs w:val="16"/>
              </w:rPr>
              <w:t>13.</w:t>
            </w:r>
            <w:r>
              <w:rPr>
                <w:sz w:val="16"/>
                <w:szCs w:val="16"/>
              </w:rPr>
              <w:t>3</w:t>
            </w:r>
            <w:r w:rsidRPr="00140378">
              <w:rPr>
                <w:sz w:val="16"/>
                <w:szCs w:val="16"/>
              </w:rPr>
              <w:t>.0</w:t>
            </w:r>
          </w:p>
        </w:tc>
      </w:tr>
      <w:tr w:rsidR="0012303E" w:rsidRPr="0087261C" w14:paraId="4942D1CF" w14:textId="77777777" w:rsidTr="0014037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6EA68" w14:textId="77777777" w:rsidR="0012303E" w:rsidRPr="00140378" w:rsidRDefault="0012303E" w:rsidP="00140378">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B7C69" w14:textId="77777777" w:rsidR="0012303E" w:rsidRDefault="0012303E" w:rsidP="00140378">
            <w:pPr>
              <w:pStyle w:val="TAC"/>
              <w:rPr>
                <w:sz w:val="16"/>
                <w:szCs w:val="16"/>
              </w:rPr>
            </w:pPr>
            <w:r>
              <w:rPr>
                <w:sz w:val="16"/>
                <w:szCs w:val="16"/>
              </w:rPr>
              <w:t>SA#</w:t>
            </w:r>
            <w:r w:rsidRPr="00140378">
              <w:rPr>
                <w:sz w:val="16"/>
                <w:szCs w:val="16"/>
              </w:rPr>
              <w:t>7</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C09FD0" w14:textId="77777777" w:rsidR="0012303E" w:rsidRPr="00140378" w:rsidRDefault="0012303E" w:rsidP="00140378">
            <w:pPr>
              <w:pStyle w:val="TAC"/>
              <w:rPr>
                <w:sz w:val="16"/>
                <w:szCs w:val="16"/>
              </w:rPr>
            </w:pPr>
            <w:r>
              <w:rPr>
                <w:sz w:val="16"/>
                <w:szCs w:val="16"/>
              </w:rPr>
              <w:t>SP-170019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FB5F9" w14:textId="77777777" w:rsidR="0012303E" w:rsidRDefault="0012303E" w:rsidP="00650871">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4C8E8" w14:textId="77777777" w:rsidR="0012303E" w:rsidRDefault="0012303E" w:rsidP="009C4B0D">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C2FA5" w14:textId="77777777" w:rsidR="0012303E" w:rsidRDefault="0012303E" w:rsidP="00140378">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CA2BD" w14:textId="77777777" w:rsidR="0012303E" w:rsidRPr="00140378" w:rsidRDefault="0012303E" w:rsidP="00DC70D6">
            <w:pPr>
              <w:pStyle w:val="TAL"/>
              <w:rPr>
                <w:sz w:val="16"/>
                <w:szCs w:val="16"/>
              </w:rPr>
            </w:pPr>
            <w:r>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BDF51" w14:textId="77777777" w:rsidR="0012303E" w:rsidRPr="00140378" w:rsidRDefault="0012303E" w:rsidP="0012303E">
            <w:pPr>
              <w:pStyle w:val="TAC"/>
              <w:rPr>
                <w:sz w:val="16"/>
                <w:szCs w:val="16"/>
              </w:rPr>
            </w:pPr>
            <w:r w:rsidRPr="00140378">
              <w:rPr>
                <w:sz w:val="16"/>
                <w:szCs w:val="16"/>
              </w:rPr>
              <w:t>13.</w:t>
            </w:r>
            <w:r>
              <w:rPr>
                <w:sz w:val="16"/>
                <w:szCs w:val="16"/>
              </w:rPr>
              <w:t>4</w:t>
            </w:r>
            <w:r w:rsidRPr="00140378">
              <w:rPr>
                <w:sz w:val="16"/>
                <w:szCs w:val="16"/>
              </w:rPr>
              <w:t>.0</w:t>
            </w:r>
          </w:p>
        </w:tc>
      </w:tr>
    </w:tbl>
    <w:p w14:paraId="2377D28F" w14:textId="77777777" w:rsidR="00140378" w:rsidRDefault="00140378" w:rsidP="004433EA">
      <w:pPr>
        <w:pStyle w:val="FP"/>
      </w:pPr>
    </w:p>
    <w:p w14:paraId="46D5820E" w14:textId="77777777" w:rsidR="00886B43" w:rsidRDefault="00886B43" w:rsidP="00886B43">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86B43" w:rsidRPr="00235394" w14:paraId="6219496F" w14:textId="77777777" w:rsidTr="00886B43">
        <w:tblPrEx>
          <w:tblCellMar>
            <w:top w:w="0" w:type="dxa"/>
            <w:bottom w:w="0" w:type="dxa"/>
          </w:tblCellMar>
        </w:tblPrEx>
        <w:trPr>
          <w:cantSplit/>
        </w:trPr>
        <w:tc>
          <w:tcPr>
            <w:tcW w:w="9639" w:type="dxa"/>
            <w:gridSpan w:val="8"/>
            <w:tcBorders>
              <w:bottom w:val="nil"/>
            </w:tcBorders>
            <w:shd w:val="solid" w:color="FFFFFF" w:fill="auto"/>
          </w:tcPr>
          <w:p w14:paraId="07EB1F38" w14:textId="77777777" w:rsidR="00886B43" w:rsidRPr="00235394" w:rsidRDefault="00886B43" w:rsidP="00DF6A4A">
            <w:pPr>
              <w:pStyle w:val="TAL"/>
              <w:jc w:val="center"/>
              <w:rPr>
                <w:b/>
                <w:sz w:val="16"/>
              </w:rPr>
            </w:pPr>
            <w:r w:rsidRPr="00235394">
              <w:rPr>
                <w:b/>
              </w:rPr>
              <w:t>Change history</w:t>
            </w:r>
          </w:p>
        </w:tc>
      </w:tr>
      <w:tr w:rsidR="00886B43" w:rsidRPr="00235394" w14:paraId="5AF68687" w14:textId="77777777" w:rsidTr="004D63AF">
        <w:tblPrEx>
          <w:tblCellMar>
            <w:top w:w="0" w:type="dxa"/>
            <w:bottom w:w="0" w:type="dxa"/>
          </w:tblCellMar>
        </w:tblPrEx>
        <w:tc>
          <w:tcPr>
            <w:tcW w:w="800" w:type="dxa"/>
            <w:shd w:val="pct10" w:color="auto" w:fill="FFFFFF"/>
          </w:tcPr>
          <w:p w14:paraId="7F2319F6" w14:textId="77777777" w:rsidR="00886B43" w:rsidRPr="00235394" w:rsidRDefault="00886B43" w:rsidP="00DF6A4A">
            <w:pPr>
              <w:pStyle w:val="TAL"/>
              <w:rPr>
                <w:b/>
                <w:sz w:val="16"/>
              </w:rPr>
            </w:pPr>
            <w:r w:rsidRPr="00235394">
              <w:rPr>
                <w:b/>
                <w:sz w:val="16"/>
              </w:rPr>
              <w:t>Date</w:t>
            </w:r>
          </w:p>
        </w:tc>
        <w:tc>
          <w:tcPr>
            <w:tcW w:w="800" w:type="dxa"/>
            <w:shd w:val="pct10" w:color="auto" w:fill="FFFFFF"/>
          </w:tcPr>
          <w:p w14:paraId="00A7EF21" w14:textId="77777777" w:rsidR="00886B43" w:rsidRPr="00235394" w:rsidRDefault="00886B43" w:rsidP="00DF6A4A">
            <w:pPr>
              <w:pStyle w:val="TAL"/>
              <w:rPr>
                <w:b/>
                <w:sz w:val="16"/>
              </w:rPr>
            </w:pPr>
            <w:r>
              <w:rPr>
                <w:b/>
                <w:sz w:val="16"/>
              </w:rPr>
              <w:t>Meeting</w:t>
            </w:r>
          </w:p>
        </w:tc>
        <w:tc>
          <w:tcPr>
            <w:tcW w:w="1094" w:type="dxa"/>
            <w:shd w:val="pct10" w:color="auto" w:fill="FFFFFF"/>
          </w:tcPr>
          <w:p w14:paraId="458D62BC" w14:textId="77777777" w:rsidR="00886B43" w:rsidRPr="00235394" w:rsidRDefault="00886B43" w:rsidP="00DF6A4A">
            <w:pPr>
              <w:pStyle w:val="TAL"/>
              <w:rPr>
                <w:b/>
                <w:sz w:val="16"/>
              </w:rPr>
            </w:pPr>
            <w:r w:rsidRPr="00235394">
              <w:rPr>
                <w:b/>
                <w:sz w:val="16"/>
              </w:rPr>
              <w:t>TDoc</w:t>
            </w:r>
          </w:p>
        </w:tc>
        <w:tc>
          <w:tcPr>
            <w:tcW w:w="567" w:type="dxa"/>
            <w:shd w:val="pct10" w:color="auto" w:fill="FFFFFF"/>
          </w:tcPr>
          <w:p w14:paraId="5C11A468" w14:textId="77777777" w:rsidR="00886B43" w:rsidRPr="00235394" w:rsidRDefault="00886B43" w:rsidP="00DF6A4A">
            <w:pPr>
              <w:pStyle w:val="TAL"/>
              <w:rPr>
                <w:b/>
                <w:sz w:val="16"/>
              </w:rPr>
            </w:pPr>
            <w:r w:rsidRPr="00235394">
              <w:rPr>
                <w:b/>
                <w:sz w:val="16"/>
              </w:rPr>
              <w:t>CR</w:t>
            </w:r>
          </w:p>
        </w:tc>
        <w:tc>
          <w:tcPr>
            <w:tcW w:w="425" w:type="dxa"/>
            <w:shd w:val="pct10" w:color="auto" w:fill="FFFFFF"/>
          </w:tcPr>
          <w:p w14:paraId="2BDD147B" w14:textId="77777777" w:rsidR="00886B43" w:rsidRPr="00235394" w:rsidRDefault="00886B43" w:rsidP="00DF6A4A">
            <w:pPr>
              <w:pStyle w:val="TAL"/>
              <w:rPr>
                <w:b/>
                <w:sz w:val="16"/>
              </w:rPr>
            </w:pPr>
            <w:r w:rsidRPr="00235394">
              <w:rPr>
                <w:b/>
                <w:sz w:val="16"/>
              </w:rPr>
              <w:t>Rev</w:t>
            </w:r>
          </w:p>
        </w:tc>
        <w:tc>
          <w:tcPr>
            <w:tcW w:w="425" w:type="dxa"/>
            <w:shd w:val="pct10" w:color="auto" w:fill="FFFFFF"/>
          </w:tcPr>
          <w:p w14:paraId="5B677F55" w14:textId="77777777" w:rsidR="00886B43" w:rsidRPr="00235394" w:rsidRDefault="00886B43" w:rsidP="00DF6A4A">
            <w:pPr>
              <w:pStyle w:val="TAL"/>
              <w:rPr>
                <w:b/>
                <w:sz w:val="16"/>
              </w:rPr>
            </w:pPr>
            <w:r>
              <w:rPr>
                <w:b/>
                <w:sz w:val="16"/>
              </w:rPr>
              <w:t>Cat</w:t>
            </w:r>
          </w:p>
        </w:tc>
        <w:tc>
          <w:tcPr>
            <w:tcW w:w="4820" w:type="dxa"/>
            <w:shd w:val="pct10" w:color="auto" w:fill="FFFFFF"/>
          </w:tcPr>
          <w:p w14:paraId="2C8CD91D" w14:textId="77777777" w:rsidR="00886B43" w:rsidRPr="00235394" w:rsidRDefault="00886B43" w:rsidP="00DF6A4A">
            <w:pPr>
              <w:pStyle w:val="TAL"/>
              <w:rPr>
                <w:b/>
                <w:sz w:val="16"/>
              </w:rPr>
            </w:pPr>
            <w:r w:rsidRPr="00235394">
              <w:rPr>
                <w:b/>
                <w:sz w:val="16"/>
              </w:rPr>
              <w:t>Subject/Comment</w:t>
            </w:r>
          </w:p>
        </w:tc>
        <w:tc>
          <w:tcPr>
            <w:tcW w:w="708" w:type="dxa"/>
            <w:shd w:val="pct10" w:color="auto" w:fill="FFFFFF"/>
          </w:tcPr>
          <w:p w14:paraId="32720354" w14:textId="77777777" w:rsidR="00886B43" w:rsidRPr="00235394" w:rsidRDefault="00886B43" w:rsidP="00DF6A4A">
            <w:pPr>
              <w:pStyle w:val="TAL"/>
              <w:rPr>
                <w:b/>
                <w:sz w:val="16"/>
              </w:rPr>
            </w:pPr>
            <w:r w:rsidRPr="00235394">
              <w:rPr>
                <w:b/>
                <w:sz w:val="16"/>
              </w:rPr>
              <w:t>New</w:t>
            </w:r>
            <w:r>
              <w:rPr>
                <w:b/>
                <w:sz w:val="16"/>
              </w:rPr>
              <w:t xml:space="preserve"> version</w:t>
            </w:r>
          </w:p>
        </w:tc>
      </w:tr>
      <w:tr w:rsidR="00886B43" w:rsidRPr="006B0D02" w14:paraId="09DFFB29" w14:textId="77777777" w:rsidTr="004D63AF">
        <w:tblPrEx>
          <w:tblCellMar>
            <w:top w:w="0" w:type="dxa"/>
            <w:bottom w:w="0" w:type="dxa"/>
          </w:tblCellMar>
        </w:tblPrEx>
        <w:tc>
          <w:tcPr>
            <w:tcW w:w="800" w:type="dxa"/>
            <w:shd w:val="solid" w:color="FFFFFF" w:fill="auto"/>
          </w:tcPr>
          <w:p w14:paraId="3E93E127" w14:textId="77777777" w:rsidR="00886B43" w:rsidRPr="006B0D02" w:rsidRDefault="00886B43" w:rsidP="00DF6A4A">
            <w:pPr>
              <w:pStyle w:val="TAC"/>
              <w:rPr>
                <w:sz w:val="16"/>
                <w:szCs w:val="16"/>
              </w:rPr>
            </w:pPr>
            <w:r>
              <w:rPr>
                <w:sz w:val="16"/>
                <w:szCs w:val="16"/>
              </w:rPr>
              <w:t>2017-03</w:t>
            </w:r>
          </w:p>
        </w:tc>
        <w:tc>
          <w:tcPr>
            <w:tcW w:w="800" w:type="dxa"/>
            <w:shd w:val="solid" w:color="FFFFFF" w:fill="auto"/>
          </w:tcPr>
          <w:p w14:paraId="4A317587" w14:textId="77777777" w:rsidR="00886B43" w:rsidRPr="006B0D02" w:rsidRDefault="00886B43" w:rsidP="00DF6A4A">
            <w:pPr>
              <w:pStyle w:val="TAC"/>
              <w:rPr>
                <w:sz w:val="16"/>
                <w:szCs w:val="16"/>
              </w:rPr>
            </w:pPr>
            <w:r>
              <w:rPr>
                <w:sz w:val="16"/>
                <w:szCs w:val="16"/>
              </w:rPr>
              <w:t>75</w:t>
            </w:r>
          </w:p>
        </w:tc>
        <w:tc>
          <w:tcPr>
            <w:tcW w:w="1094" w:type="dxa"/>
            <w:shd w:val="solid" w:color="FFFFFF" w:fill="auto"/>
          </w:tcPr>
          <w:p w14:paraId="66768625" w14:textId="77777777" w:rsidR="00886B43" w:rsidRPr="006B0D02" w:rsidRDefault="00886B43" w:rsidP="00DF6A4A">
            <w:pPr>
              <w:pStyle w:val="TAC"/>
              <w:rPr>
                <w:sz w:val="16"/>
                <w:szCs w:val="16"/>
              </w:rPr>
            </w:pPr>
          </w:p>
        </w:tc>
        <w:tc>
          <w:tcPr>
            <w:tcW w:w="567" w:type="dxa"/>
            <w:shd w:val="solid" w:color="FFFFFF" w:fill="auto"/>
          </w:tcPr>
          <w:p w14:paraId="6C052BEE" w14:textId="77777777" w:rsidR="00886B43" w:rsidRPr="006B0D02" w:rsidRDefault="00886B43" w:rsidP="00DF6A4A">
            <w:pPr>
              <w:pStyle w:val="TAL"/>
              <w:rPr>
                <w:sz w:val="16"/>
                <w:szCs w:val="16"/>
              </w:rPr>
            </w:pPr>
          </w:p>
        </w:tc>
        <w:tc>
          <w:tcPr>
            <w:tcW w:w="425" w:type="dxa"/>
            <w:shd w:val="solid" w:color="FFFFFF" w:fill="auto"/>
          </w:tcPr>
          <w:p w14:paraId="1D733848" w14:textId="77777777" w:rsidR="00886B43" w:rsidRPr="006B0D02" w:rsidRDefault="00886B43" w:rsidP="00DF6A4A">
            <w:pPr>
              <w:pStyle w:val="TAR"/>
              <w:rPr>
                <w:sz w:val="16"/>
                <w:szCs w:val="16"/>
              </w:rPr>
            </w:pPr>
          </w:p>
        </w:tc>
        <w:tc>
          <w:tcPr>
            <w:tcW w:w="425" w:type="dxa"/>
            <w:shd w:val="solid" w:color="FFFFFF" w:fill="auto"/>
          </w:tcPr>
          <w:p w14:paraId="6842EE82" w14:textId="77777777" w:rsidR="00886B43" w:rsidRPr="006B0D02" w:rsidRDefault="00886B43" w:rsidP="00DF6A4A">
            <w:pPr>
              <w:pStyle w:val="TAC"/>
              <w:rPr>
                <w:sz w:val="16"/>
                <w:szCs w:val="16"/>
              </w:rPr>
            </w:pPr>
          </w:p>
        </w:tc>
        <w:tc>
          <w:tcPr>
            <w:tcW w:w="4820" w:type="dxa"/>
            <w:shd w:val="solid" w:color="FFFFFF" w:fill="auto"/>
          </w:tcPr>
          <w:p w14:paraId="6AC4CE96" w14:textId="77777777" w:rsidR="00886B43" w:rsidRPr="006B0D02" w:rsidRDefault="00886B43" w:rsidP="00DF6A4A">
            <w:pPr>
              <w:pStyle w:val="TAL"/>
              <w:rPr>
                <w:sz w:val="16"/>
                <w:szCs w:val="16"/>
              </w:rPr>
            </w:pPr>
            <w:r>
              <w:rPr>
                <w:snapToGrid w:val="0"/>
                <w:color w:val="000000"/>
                <w:sz w:val="16"/>
                <w:szCs w:val="16"/>
                <w:lang w:val="en-AU"/>
              </w:rPr>
              <w:t>Version for Release 14</w:t>
            </w:r>
          </w:p>
        </w:tc>
        <w:tc>
          <w:tcPr>
            <w:tcW w:w="708" w:type="dxa"/>
            <w:shd w:val="solid" w:color="FFFFFF" w:fill="auto"/>
          </w:tcPr>
          <w:p w14:paraId="1B3636C6" w14:textId="77777777" w:rsidR="00886B43" w:rsidRPr="007D6048" w:rsidRDefault="00886B43" w:rsidP="00DF6A4A">
            <w:pPr>
              <w:pStyle w:val="TAC"/>
              <w:rPr>
                <w:sz w:val="16"/>
                <w:szCs w:val="16"/>
              </w:rPr>
            </w:pPr>
            <w:r>
              <w:rPr>
                <w:sz w:val="16"/>
                <w:szCs w:val="16"/>
              </w:rPr>
              <w:t>14.0.0</w:t>
            </w:r>
          </w:p>
        </w:tc>
      </w:tr>
      <w:tr w:rsidR="003D0EE0" w:rsidRPr="006B0D02" w14:paraId="5FBD9A59" w14:textId="77777777" w:rsidTr="004D63AF">
        <w:tblPrEx>
          <w:tblCellMar>
            <w:top w:w="0" w:type="dxa"/>
            <w:bottom w:w="0" w:type="dxa"/>
          </w:tblCellMar>
        </w:tblPrEx>
        <w:tc>
          <w:tcPr>
            <w:tcW w:w="800" w:type="dxa"/>
            <w:shd w:val="solid" w:color="FFFFFF" w:fill="auto"/>
          </w:tcPr>
          <w:p w14:paraId="70B31455" w14:textId="77777777" w:rsidR="003D0EE0" w:rsidRDefault="003D0EE0" w:rsidP="00DF6A4A">
            <w:pPr>
              <w:pStyle w:val="TAC"/>
              <w:rPr>
                <w:sz w:val="16"/>
                <w:szCs w:val="16"/>
              </w:rPr>
            </w:pPr>
            <w:r>
              <w:rPr>
                <w:sz w:val="16"/>
                <w:szCs w:val="16"/>
              </w:rPr>
              <w:t>2017-12</w:t>
            </w:r>
          </w:p>
        </w:tc>
        <w:tc>
          <w:tcPr>
            <w:tcW w:w="800" w:type="dxa"/>
            <w:shd w:val="solid" w:color="FFFFFF" w:fill="auto"/>
          </w:tcPr>
          <w:p w14:paraId="211FE2D0" w14:textId="77777777" w:rsidR="003D0EE0" w:rsidRDefault="003D0EE0" w:rsidP="00DF6A4A">
            <w:pPr>
              <w:pStyle w:val="TAC"/>
              <w:rPr>
                <w:sz w:val="16"/>
                <w:szCs w:val="16"/>
              </w:rPr>
            </w:pPr>
            <w:r>
              <w:rPr>
                <w:sz w:val="16"/>
                <w:szCs w:val="16"/>
              </w:rPr>
              <w:t>78</w:t>
            </w:r>
          </w:p>
        </w:tc>
        <w:tc>
          <w:tcPr>
            <w:tcW w:w="1094" w:type="dxa"/>
            <w:shd w:val="solid" w:color="FFFFFF" w:fill="auto"/>
          </w:tcPr>
          <w:p w14:paraId="5F4D089F" w14:textId="77777777" w:rsidR="003D0EE0" w:rsidRPr="006B0D02" w:rsidRDefault="003D0EE0" w:rsidP="00DF6A4A">
            <w:pPr>
              <w:pStyle w:val="TAC"/>
              <w:rPr>
                <w:sz w:val="16"/>
                <w:szCs w:val="16"/>
              </w:rPr>
            </w:pPr>
            <w:r>
              <w:rPr>
                <w:sz w:val="16"/>
                <w:szCs w:val="16"/>
              </w:rPr>
              <w:t>SP-170820</w:t>
            </w:r>
          </w:p>
        </w:tc>
        <w:tc>
          <w:tcPr>
            <w:tcW w:w="567" w:type="dxa"/>
            <w:shd w:val="solid" w:color="FFFFFF" w:fill="auto"/>
          </w:tcPr>
          <w:p w14:paraId="2950AB68" w14:textId="77777777" w:rsidR="003D0EE0" w:rsidRPr="006B0D02" w:rsidRDefault="003D0EE0" w:rsidP="00DF6A4A">
            <w:pPr>
              <w:pStyle w:val="TAL"/>
              <w:rPr>
                <w:sz w:val="16"/>
                <w:szCs w:val="16"/>
              </w:rPr>
            </w:pPr>
            <w:r>
              <w:rPr>
                <w:sz w:val="16"/>
                <w:szCs w:val="16"/>
              </w:rPr>
              <w:t>0020</w:t>
            </w:r>
          </w:p>
        </w:tc>
        <w:tc>
          <w:tcPr>
            <w:tcW w:w="425" w:type="dxa"/>
            <w:shd w:val="solid" w:color="FFFFFF" w:fill="auto"/>
          </w:tcPr>
          <w:p w14:paraId="16CC80FC" w14:textId="77777777" w:rsidR="003D0EE0" w:rsidRPr="006B0D02" w:rsidRDefault="003D0EE0" w:rsidP="003D0EE0">
            <w:pPr>
              <w:pStyle w:val="TAR"/>
              <w:jc w:val="center"/>
              <w:rPr>
                <w:sz w:val="16"/>
                <w:szCs w:val="16"/>
              </w:rPr>
            </w:pPr>
            <w:r>
              <w:rPr>
                <w:sz w:val="16"/>
                <w:szCs w:val="16"/>
              </w:rPr>
              <w:t>2</w:t>
            </w:r>
          </w:p>
        </w:tc>
        <w:tc>
          <w:tcPr>
            <w:tcW w:w="425" w:type="dxa"/>
            <w:shd w:val="solid" w:color="FFFFFF" w:fill="auto"/>
          </w:tcPr>
          <w:p w14:paraId="3E7D12F9" w14:textId="77777777" w:rsidR="003D0EE0" w:rsidRPr="006B0D02" w:rsidRDefault="003D0EE0" w:rsidP="00DF6A4A">
            <w:pPr>
              <w:pStyle w:val="TAC"/>
              <w:rPr>
                <w:sz w:val="16"/>
                <w:szCs w:val="16"/>
              </w:rPr>
            </w:pPr>
            <w:r>
              <w:rPr>
                <w:sz w:val="16"/>
                <w:szCs w:val="16"/>
              </w:rPr>
              <w:t>A</w:t>
            </w:r>
          </w:p>
        </w:tc>
        <w:tc>
          <w:tcPr>
            <w:tcW w:w="4820" w:type="dxa"/>
            <w:shd w:val="solid" w:color="FFFFFF" w:fill="auto"/>
          </w:tcPr>
          <w:p w14:paraId="5F4DA29D" w14:textId="77777777" w:rsidR="003D0EE0" w:rsidRDefault="003D0EE0" w:rsidP="00DF6A4A">
            <w:pPr>
              <w:pStyle w:val="TAL"/>
              <w:rPr>
                <w:snapToGrid w:val="0"/>
                <w:color w:val="000000"/>
                <w:sz w:val="16"/>
                <w:szCs w:val="16"/>
                <w:lang w:val="en-AU"/>
              </w:rPr>
            </w:pPr>
            <w:r>
              <w:rPr>
                <w:snapToGrid w:val="0"/>
                <w:color w:val="000000"/>
                <w:sz w:val="16"/>
                <w:szCs w:val="16"/>
                <w:lang w:val="en-AU"/>
              </w:rPr>
              <w:t>Corrections to EVS Floating-Point Source Code</w:t>
            </w:r>
          </w:p>
        </w:tc>
        <w:tc>
          <w:tcPr>
            <w:tcW w:w="708" w:type="dxa"/>
            <w:shd w:val="solid" w:color="FFFFFF" w:fill="auto"/>
          </w:tcPr>
          <w:p w14:paraId="406437CD" w14:textId="77777777" w:rsidR="003D0EE0" w:rsidRDefault="003D0EE0" w:rsidP="003D0EE0">
            <w:pPr>
              <w:pStyle w:val="TAC"/>
              <w:rPr>
                <w:sz w:val="16"/>
                <w:szCs w:val="16"/>
              </w:rPr>
            </w:pPr>
            <w:r>
              <w:rPr>
                <w:sz w:val="16"/>
                <w:szCs w:val="16"/>
              </w:rPr>
              <w:t>14.1.0</w:t>
            </w:r>
          </w:p>
        </w:tc>
      </w:tr>
      <w:tr w:rsidR="00C0507C" w:rsidRPr="006B0D02" w14:paraId="3768CF76" w14:textId="77777777" w:rsidTr="004D63AF">
        <w:tblPrEx>
          <w:tblCellMar>
            <w:top w:w="0" w:type="dxa"/>
            <w:bottom w:w="0" w:type="dxa"/>
          </w:tblCellMar>
        </w:tblPrEx>
        <w:tc>
          <w:tcPr>
            <w:tcW w:w="800" w:type="dxa"/>
            <w:shd w:val="solid" w:color="FFFFFF" w:fill="auto"/>
          </w:tcPr>
          <w:p w14:paraId="07D7313C" w14:textId="77777777" w:rsidR="00C0507C" w:rsidRDefault="00C0507C" w:rsidP="00DF6A4A">
            <w:pPr>
              <w:pStyle w:val="TAC"/>
              <w:rPr>
                <w:sz w:val="16"/>
                <w:szCs w:val="16"/>
              </w:rPr>
            </w:pPr>
            <w:r>
              <w:rPr>
                <w:sz w:val="16"/>
                <w:szCs w:val="16"/>
              </w:rPr>
              <w:t>2018-06</w:t>
            </w:r>
          </w:p>
        </w:tc>
        <w:tc>
          <w:tcPr>
            <w:tcW w:w="800" w:type="dxa"/>
            <w:shd w:val="solid" w:color="FFFFFF" w:fill="auto"/>
          </w:tcPr>
          <w:p w14:paraId="658889A9" w14:textId="77777777" w:rsidR="00C0507C" w:rsidRDefault="00C0507C" w:rsidP="00DF6A4A">
            <w:pPr>
              <w:pStyle w:val="TAC"/>
              <w:rPr>
                <w:sz w:val="16"/>
                <w:szCs w:val="16"/>
              </w:rPr>
            </w:pPr>
            <w:r>
              <w:rPr>
                <w:sz w:val="16"/>
                <w:szCs w:val="16"/>
              </w:rPr>
              <w:t>80</w:t>
            </w:r>
          </w:p>
        </w:tc>
        <w:tc>
          <w:tcPr>
            <w:tcW w:w="1094" w:type="dxa"/>
            <w:shd w:val="solid" w:color="FFFFFF" w:fill="auto"/>
          </w:tcPr>
          <w:p w14:paraId="42160172" w14:textId="77777777" w:rsidR="00C0507C" w:rsidRDefault="00C0507C" w:rsidP="00DF6A4A">
            <w:pPr>
              <w:pStyle w:val="TAC"/>
              <w:rPr>
                <w:sz w:val="16"/>
                <w:szCs w:val="16"/>
              </w:rPr>
            </w:pPr>
            <w:r>
              <w:rPr>
                <w:sz w:val="16"/>
                <w:szCs w:val="16"/>
              </w:rPr>
              <w:t>SP-180261</w:t>
            </w:r>
          </w:p>
        </w:tc>
        <w:tc>
          <w:tcPr>
            <w:tcW w:w="567" w:type="dxa"/>
            <w:shd w:val="solid" w:color="FFFFFF" w:fill="auto"/>
          </w:tcPr>
          <w:p w14:paraId="61423F37" w14:textId="77777777" w:rsidR="00C0507C" w:rsidRDefault="00C0507C" w:rsidP="00DF6A4A">
            <w:pPr>
              <w:pStyle w:val="TAL"/>
              <w:rPr>
                <w:sz w:val="16"/>
                <w:szCs w:val="16"/>
              </w:rPr>
            </w:pPr>
            <w:r>
              <w:rPr>
                <w:sz w:val="16"/>
                <w:szCs w:val="16"/>
              </w:rPr>
              <w:t>0024</w:t>
            </w:r>
          </w:p>
        </w:tc>
        <w:tc>
          <w:tcPr>
            <w:tcW w:w="425" w:type="dxa"/>
            <w:shd w:val="solid" w:color="FFFFFF" w:fill="auto"/>
          </w:tcPr>
          <w:p w14:paraId="458001CA" w14:textId="77777777" w:rsidR="00C0507C" w:rsidRDefault="00C0507C" w:rsidP="003D0EE0">
            <w:pPr>
              <w:pStyle w:val="TAR"/>
              <w:jc w:val="center"/>
              <w:rPr>
                <w:sz w:val="16"/>
                <w:szCs w:val="16"/>
              </w:rPr>
            </w:pPr>
            <w:r>
              <w:rPr>
                <w:sz w:val="16"/>
                <w:szCs w:val="16"/>
              </w:rPr>
              <w:t>-</w:t>
            </w:r>
          </w:p>
        </w:tc>
        <w:tc>
          <w:tcPr>
            <w:tcW w:w="425" w:type="dxa"/>
            <w:shd w:val="solid" w:color="FFFFFF" w:fill="auto"/>
          </w:tcPr>
          <w:p w14:paraId="5AD16FEF" w14:textId="77777777" w:rsidR="00C0507C" w:rsidRDefault="00C0507C" w:rsidP="00DF6A4A">
            <w:pPr>
              <w:pStyle w:val="TAC"/>
              <w:rPr>
                <w:sz w:val="16"/>
                <w:szCs w:val="16"/>
              </w:rPr>
            </w:pPr>
            <w:r>
              <w:rPr>
                <w:sz w:val="16"/>
                <w:szCs w:val="16"/>
              </w:rPr>
              <w:t>A</w:t>
            </w:r>
          </w:p>
        </w:tc>
        <w:tc>
          <w:tcPr>
            <w:tcW w:w="4820" w:type="dxa"/>
            <w:shd w:val="solid" w:color="FFFFFF" w:fill="auto"/>
          </w:tcPr>
          <w:p w14:paraId="2FBFFD97" w14:textId="77777777" w:rsidR="00C0507C" w:rsidRDefault="00C0507C" w:rsidP="00DF6A4A">
            <w:pPr>
              <w:pStyle w:val="TAL"/>
              <w:rPr>
                <w:snapToGrid w:val="0"/>
                <w:color w:val="000000"/>
                <w:sz w:val="16"/>
                <w:szCs w:val="16"/>
                <w:lang w:val="en-AU"/>
              </w:rPr>
            </w:pPr>
            <w:r>
              <w:rPr>
                <w:snapToGrid w:val="0"/>
                <w:color w:val="000000"/>
                <w:sz w:val="16"/>
                <w:szCs w:val="16"/>
                <w:lang w:val="en-AU"/>
              </w:rPr>
              <w:t>Corrections to EVS Floating-Point Source Code</w:t>
            </w:r>
          </w:p>
        </w:tc>
        <w:tc>
          <w:tcPr>
            <w:tcW w:w="708" w:type="dxa"/>
            <w:shd w:val="solid" w:color="FFFFFF" w:fill="auto"/>
          </w:tcPr>
          <w:p w14:paraId="7370548E" w14:textId="77777777" w:rsidR="00C0507C" w:rsidRDefault="00C0507C" w:rsidP="00C0507C">
            <w:pPr>
              <w:pStyle w:val="TAC"/>
              <w:rPr>
                <w:sz w:val="16"/>
                <w:szCs w:val="16"/>
              </w:rPr>
            </w:pPr>
            <w:r>
              <w:rPr>
                <w:sz w:val="16"/>
                <w:szCs w:val="16"/>
              </w:rPr>
              <w:t>14.2.0</w:t>
            </w:r>
          </w:p>
        </w:tc>
      </w:tr>
      <w:tr w:rsidR="00CF0056" w:rsidRPr="006B0D02" w14:paraId="6589E99A" w14:textId="77777777" w:rsidTr="004D63A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EBAFB8" w14:textId="77777777" w:rsidR="00CF0056" w:rsidRDefault="00CF0056" w:rsidP="00803499">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0F51E" w14:textId="77777777" w:rsidR="00CF0056" w:rsidRDefault="00CF0056" w:rsidP="00803499">
            <w:pPr>
              <w:pStyle w:val="TAC"/>
              <w:rPr>
                <w:sz w:val="16"/>
                <w:szCs w:val="16"/>
              </w:rPr>
            </w:pPr>
            <w:r>
              <w:rPr>
                <w:sz w:val="16"/>
                <w:szCs w:val="16"/>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8607B" w14:textId="77777777" w:rsidR="00CF0056" w:rsidRDefault="00CF0056" w:rsidP="00803499">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A2DB2" w14:textId="77777777" w:rsidR="00CF0056" w:rsidRDefault="00CF0056" w:rsidP="0080349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7C56E" w14:textId="77777777" w:rsidR="00CF0056" w:rsidRDefault="00CF0056" w:rsidP="0080349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DD68B" w14:textId="77777777" w:rsidR="00CF0056" w:rsidRDefault="00CF0056" w:rsidP="008034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6C5435" w14:textId="77777777" w:rsidR="00CF0056" w:rsidRDefault="00CF0056" w:rsidP="00803499">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75A8F" w14:textId="77777777" w:rsidR="00CF0056" w:rsidRDefault="00CF0056" w:rsidP="00CF0056">
            <w:pPr>
              <w:pStyle w:val="TAC"/>
              <w:rPr>
                <w:sz w:val="16"/>
                <w:szCs w:val="16"/>
              </w:rPr>
            </w:pPr>
            <w:r>
              <w:rPr>
                <w:sz w:val="16"/>
                <w:szCs w:val="16"/>
              </w:rPr>
              <w:t>15.0.0</w:t>
            </w:r>
          </w:p>
        </w:tc>
      </w:tr>
      <w:tr w:rsidR="00842B02" w:rsidRPr="006B0D02" w14:paraId="5BAABDE0" w14:textId="77777777" w:rsidTr="004D63A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D3A7FC" w14:textId="77777777" w:rsidR="00842B02" w:rsidRDefault="00842B02" w:rsidP="00803499">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E07618" w14:textId="77777777" w:rsidR="00842B02" w:rsidRDefault="00842B02" w:rsidP="00803499">
            <w:pPr>
              <w:pStyle w:val="TAC"/>
              <w:rPr>
                <w:sz w:val="16"/>
                <w:szCs w:val="16"/>
              </w:rPr>
            </w:pPr>
            <w:r>
              <w:rPr>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1F40D3" w14:textId="77777777" w:rsidR="00842B02" w:rsidRDefault="00842B02" w:rsidP="00803499">
            <w:pPr>
              <w:pStyle w:val="TAC"/>
              <w:rPr>
                <w:sz w:val="16"/>
                <w:szCs w:val="16"/>
              </w:rPr>
            </w:pPr>
            <w:r>
              <w:rPr>
                <w:sz w:val="16"/>
                <w:szCs w:val="16"/>
              </w:rPr>
              <w:t>SP-180965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6AAC9" w14:textId="77777777" w:rsidR="00842B02" w:rsidRDefault="00842B02" w:rsidP="00803499">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2831D" w14:textId="77777777" w:rsidR="00842B02" w:rsidRDefault="00842B02" w:rsidP="00803499">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CBBD1" w14:textId="77777777" w:rsidR="00842B02" w:rsidRDefault="00842B02" w:rsidP="0080349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BDFE98" w14:textId="77777777" w:rsidR="00842B02" w:rsidRDefault="00842B02" w:rsidP="00803499">
            <w:pPr>
              <w:pStyle w:val="TAL"/>
              <w:rPr>
                <w:snapToGrid w:val="0"/>
                <w:color w:val="000000"/>
                <w:sz w:val="16"/>
                <w:szCs w:val="16"/>
                <w:lang w:val="en-AU"/>
              </w:rPr>
            </w:pPr>
            <w:r>
              <w:rPr>
                <w:snapToGrid w:val="0"/>
                <w:color w:val="000000"/>
                <w:sz w:val="16"/>
                <w:szCs w:val="16"/>
                <w:lang w:val="en-AU"/>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DCD380" w14:textId="77777777" w:rsidR="00842B02" w:rsidRDefault="00842B02" w:rsidP="00842B02">
            <w:pPr>
              <w:pStyle w:val="TAC"/>
              <w:rPr>
                <w:sz w:val="16"/>
                <w:szCs w:val="16"/>
              </w:rPr>
            </w:pPr>
            <w:r>
              <w:rPr>
                <w:sz w:val="16"/>
                <w:szCs w:val="16"/>
              </w:rPr>
              <w:t>15.1.0</w:t>
            </w:r>
          </w:p>
        </w:tc>
      </w:tr>
      <w:tr w:rsidR="004D63AF" w:rsidRPr="006B0D02" w14:paraId="5E254E20" w14:textId="77777777" w:rsidTr="004D63A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431530" w14:textId="77777777" w:rsidR="004D63AF" w:rsidRDefault="004D63AF" w:rsidP="00803499">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90B1F8" w14:textId="77777777" w:rsidR="004D63AF" w:rsidRDefault="004D63AF" w:rsidP="00803499">
            <w:pPr>
              <w:pStyle w:val="TAC"/>
              <w:rPr>
                <w:sz w:val="16"/>
                <w:szCs w:val="16"/>
              </w:rPr>
            </w:pP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0867A4" w14:textId="77777777" w:rsidR="004D63AF" w:rsidRDefault="004D63AF" w:rsidP="00803499">
            <w:pPr>
              <w:pStyle w:val="TAC"/>
              <w:rPr>
                <w:sz w:val="16"/>
                <w:szCs w:val="16"/>
              </w:rPr>
            </w:pPr>
            <w:r>
              <w:rPr>
                <w:sz w:val="16"/>
                <w:szCs w:val="16"/>
              </w:rPr>
              <w:t>SP-191000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CAB4F" w14:textId="77777777" w:rsidR="004D63AF" w:rsidRDefault="004D63AF" w:rsidP="00803499">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4E066" w14:textId="77777777" w:rsidR="004D63AF" w:rsidRDefault="004D63AF" w:rsidP="00803499">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175B4" w14:textId="77777777" w:rsidR="004D63AF" w:rsidRDefault="004D63AF" w:rsidP="0080349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6D73A1" w14:textId="77777777" w:rsidR="004D63AF" w:rsidRDefault="004D63AF" w:rsidP="00803499">
            <w:pPr>
              <w:pStyle w:val="TAL"/>
              <w:rPr>
                <w:snapToGrid w:val="0"/>
                <w:color w:val="000000"/>
                <w:sz w:val="16"/>
                <w:szCs w:val="16"/>
                <w:lang w:val="en-AU"/>
              </w:rPr>
            </w:pPr>
            <w:r>
              <w:rPr>
                <w:snapToGrid w:val="0"/>
                <w:color w:val="000000"/>
                <w:sz w:val="16"/>
                <w:szCs w:val="16"/>
                <w:lang w:val="en-AU"/>
              </w:rPr>
              <w:t>Correction of Scope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F99712" w14:textId="77777777" w:rsidR="004D63AF" w:rsidRDefault="004D63AF" w:rsidP="00842B02">
            <w:pPr>
              <w:pStyle w:val="TAC"/>
              <w:rPr>
                <w:sz w:val="16"/>
                <w:szCs w:val="16"/>
              </w:rPr>
            </w:pPr>
            <w:r>
              <w:rPr>
                <w:sz w:val="16"/>
                <w:szCs w:val="16"/>
              </w:rPr>
              <w:t>16.0.0</w:t>
            </w:r>
          </w:p>
        </w:tc>
      </w:tr>
      <w:tr w:rsidR="008E0064" w:rsidRPr="006B0D02" w14:paraId="3A563AD4" w14:textId="77777777" w:rsidTr="004D63A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33117E" w14:textId="77777777" w:rsidR="008E0064" w:rsidRDefault="008E0064" w:rsidP="00803499">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32EFE2" w14:textId="77777777" w:rsidR="008E0064" w:rsidRDefault="008E0064" w:rsidP="00803499">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297429" w14:textId="77777777" w:rsidR="008E0064" w:rsidRDefault="008E0064" w:rsidP="00803499">
            <w:pPr>
              <w:pStyle w:val="TAC"/>
              <w:rPr>
                <w:sz w:val="16"/>
                <w:szCs w:val="16"/>
              </w:rPr>
            </w:pPr>
            <w:r>
              <w:rPr>
                <w:sz w:val="16"/>
                <w:szCs w:val="16"/>
              </w:rPr>
              <w:t>SP-200585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A388B" w14:textId="77777777" w:rsidR="008E0064" w:rsidRDefault="008E0064" w:rsidP="00803499">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7D256" w14:textId="77777777" w:rsidR="008E0064" w:rsidRDefault="008E0064" w:rsidP="00803499">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CFCAB" w14:textId="77777777" w:rsidR="008E0064" w:rsidRDefault="008E0064" w:rsidP="0080349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C5F448" w14:textId="77777777" w:rsidR="008E0064" w:rsidRDefault="008E0064" w:rsidP="00803499">
            <w:pPr>
              <w:pStyle w:val="TAL"/>
              <w:rPr>
                <w:snapToGrid w:val="0"/>
                <w:color w:val="000000"/>
                <w:sz w:val="16"/>
                <w:szCs w:val="16"/>
                <w:lang w:val="en-AU"/>
              </w:rPr>
            </w:pPr>
            <w:r>
              <w:rPr>
                <w:sz w:val="16"/>
                <w:szCs w:val="16"/>
              </w:rPr>
              <w:t>Corrections to EVS Floating-Point Source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91E8F" w14:textId="77777777" w:rsidR="008E0064" w:rsidRDefault="008E0064" w:rsidP="00842B02">
            <w:pPr>
              <w:pStyle w:val="TAC"/>
              <w:rPr>
                <w:sz w:val="16"/>
                <w:szCs w:val="16"/>
              </w:rPr>
            </w:pPr>
            <w:r>
              <w:rPr>
                <w:sz w:val="16"/>
                <w:szCs w:val="16"/>
              </w:rPr>
              <w:t>16.1.0</w:t>
            </w:r>
          </w:p>
        </w:tc>
      </w:tr>
      <w:tr w:rsidR="00AC1932" w:rsidRPr="006B0D02" w14:paraId="7DF59B1A" w14:textId="77777777" w:rsidTr="001D7424">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14:paraId="191B998E" w14:textId="77777777" w:rsidR="00AC1932" w:rsidRDefault="00AC1932" w:rsidP="00AC1932">
            <w:pPr>
              <w:pStyle w:val="TAC"/>
              <w:rPr>
                <w:sz w:val="16"/>
                <w:szCs w:val="16"/>
              </w:rPr>
            </w:pPr>
            <w:r>
              <w:rPr>
                <w:sz w:val="16"/>
                <w:szCs w:val="16"/>
              </w:rPr>
              <w:t>2021-09</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52DE9B73" w14:textId="77777777" w:rsidR="00AC1932" w:rsidRDefault="00AC1932" w:rsidP="00AC1932">
            <w:pPr>
              <w:pStyle w:val="TAC"/>
              <w:rPr>
                <w:sz w:val="16"/>
                <w:szCs w:val="16"/>
              </w:rPr>
            </w:pPr>
            <w:r>
              <w:rPr>
                <w:sz w:val="16"/>
                <w:szCs w:val="16"/>
              </w:rPr>
              <w:t>SA#93-e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40FE73D4" w14:textId="77777777" w:rsidR="00AC1932" w:rsidRDefault="00AC1932" w:rsidP="00AC1932">
            <w:pPr>
              <w:pStyle w:val="TAC"/>
              <w:rPr>
                <w:sz w:val="16"/>
                <w:szCs w:val="16"/>
              </w:rPr>
            </w:pPr>
            <w:r>
              <w:rPr>
                <w:sz w:val="16"/>
                <w:szCs w:val="16"/>
              </w:rPr>
              <w:t>SP-210825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CAE58D0" w14:textId="77777777" w:rsidR="00AC1932" w:rsidRDefault="00AC1932" w:rsidP="00AC1932">
            <w:pPr>
              <w:pStyle w:val="TAL"/>
              <w:rPr>
                <w:sz w:val="16"/>
                <w:szCs w:val="16"/>
              </w:rPr>
            </w:pPr>
            <w:r>
              <w:rPr>
                <w:sz w:val="16"/>
                <w:szCs w:val="16"/>
              </w:rPr>
              <w:t>0040</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7922ABC" w14:textId="77777777" w:rsidR="00AC1932" w:rsidRDefault="00AC1932" w:rsidP="00AC1932">
            <w:pPr>
              <w:pStyle w:val="TAR"/>
              <w:jc w:val="center"/>
              <w:rPr>
                <w:sz w:val="16"/>
                <w:szCs w:val="16"/>
              </w:rPr>
            </w:pPr>
            <w:r>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D7E3BD9" w14:textId="77777777" w:rsidR="00AC1932" w:rsidRDefault="00AC1932" w:rsidP="00AC1932">
            <w:pPr>
              <w:pStyle w:val="TAC"/>
              <w:rPr>
                <w:sz w:val="16"/>
                <w:szCs w:val="16"/>
              </w:rPr>
            </w:pPr>
            <w:r>
              <w:rPr>
                <w:sz w:val="16"/>
                <w:szCs w:val="16"/>
              </w:rPr>
              <w:t>A</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7ECACD98" w14:textId="77777777" w:rsidR="00AC1932" w:rsidRDefault="00AC1932" w:rsidP="00AC1932">
            <w:pPr>
              <w:pStyle w:val="TAL"/>
              <w:rPr>
                <w:sz w:val="16"/>
                <w:szCs w:val="16"/>
              </w:rPr>
            </w:pPr>
            <w:r>
              <w:rPr>
                <w:sz w:val="16"/>
                <w:szCs w:val="16"/>
              </w:rPr>
              <w:t>Corrections to EVS Floating-Point Source Code</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453E3149" w14:textId="77777777" w:rsidR="00AC1932" w:rsidRDefault="00AC1932" w:rsidP="00AC1932">
            <w:pPr>
              <w:pStyle w:val="TAC"/>
              <w:rPr>
                <w:sz w:val="16"/>
                <w:szCs w:val="16"/>
              </w:rPr>
            </w:pPr>
            <w:r>
              <w:rPr>
                <w:sz w:val="16"/>
                <w:szCs w:val="16"/>
              </w:rPr>
              <w:t>16.2.0</w:t>
            </w:r>
          </w:p>
        </w:tc>
      </w:tr>
      <w:tr w:rsidR="00E07D90" w:rsidRPr="006B0D02" w14:paraId="03C9D7E0" w14:textId="77777777" w:rsidTr="00906F41">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524C2FA0" w14:textId="77777777" w:rsidR="00E07D90" w:rsidRDefault="00E07D90" w:rsidP="00E07D90">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FCBFEA4" w14:textId="77777777" w:rsidR="00E07D90" w:rsidRDefault="00E07D90" w:rsidP="00E07D90">
            <w:pPr>
              <w:pStyle w:val="TAC"/>
              <w:rPr>
                <w:sz w:val="16"/>
                <w:szCs w:val="16"/>
              </w:rPr>
            </w:pPr>
            <w:r>
              <w:rPr>
                <w:sz w:val="16"/>
                <w:szCs w:val="16"/>
              </w:rPr>
              <w:t>SA#94-e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FF4BA89" w14:textId="77777777" w:rsidR="00E07D90" w:rsidRDefault="00E07D90" w:rsidP="00E07D90">
            <w:pPr>
              <w:pStyle w:val="TAC"/>
              <w:rPr>
                <w:sz w:val="16"/>
                <w:szCs w:val="16"/>
              </w:rPr>
            </w:pPr>
            <w:r>
              <w:rPr>
                <w:sz w:val="16"/>
                <w:szCs w:val="16"/>
              </w:rPr>
              <w:t>SP-211345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AA4F542" w14:textId="77777777" w:rsidR="00E07D90" w:rsidRDefault="00E07D90" w:rsidP="00E07D90">
            <w:pPr>
              <w:pStyle w:val="TAL"/>
              <w:rPr>
                <w:sz w:val="16"/>
                <w:szCs w:val="16"/>
              </w:rPr>
            </w:pPr>
            <w:r>
              <w:rPr>
                <w:sz w:val="16"/>
                <w:szCs w:val="16"/>
              </w:rPr>
              <w:t>0045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561B680" w14:textId="77777777" w:rsidR="00E07D90" w:rsidRDefault="00E07D90" w:rsidP="00E07D90">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0A317F5" w14:textId="77777777" w:rsidR="00E07D90" w:rsidRDefault="00E07D90" w:rsidP="00E07D90">
            <w:pPr>
              <w:pStyle w:val="TAC"/>
              <w:rPr>
                <w:sz w:val="16"/>
                <w:szCs w:val="16"/>
              </w:rPr>
            </w:pPr>
            <w:r>
              <w:rPr>
                <w:sz w:val="16"/>
                <w:szCs w:val="16"/>
              </w:rPr>
              <w:t>A</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0BDAC21D" w14:textId="77777777" w:rsidR="00E07D90" w:rsidRDefault="00E07D90" w:rsidP="00E07D90">
            <w:pPr>
              <w:pStyle w:val="TAL"/>
              <w:rPr>
                <w:sz w:val="16"/>
                <w:szCs w:val="16"/>
              </w:rPr>
            </w:pPr>
            <w:r>
              <w:rPr>
                <w:sz w:val="16"/>
                <w:szCs w:val="16"/>
              </w:rPr>
              <w:t>Corrections to EVS Floating-Point Source Code</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255772D" w14:textId="77777777" w:rsidR="00E07D90" w:rsidRDefault="00E07D90" w:rsidP="00E07D90">
            <w:pPr>
              <w:pStyle w:val="TAC"/>
              <w:rPr>
                <w:sz w:val="16"/>
                <w:szCs w:val="16"/>
              </w:rPr>
            </w:pPr>
            <w:r>
              <w:rPr>
                <w:sz w:val="16"/>
                <w:szCs w:val="16"/>
              </w:rPr>
              <w:t>16.3.0</w:t>
            </w:r>
          </w:p>
        </w:tc>
      </w:tr>
      <w:tr w:rsidR="001D7424" w:rsidRPr="006B0D02" w14:paraId="742EAC14" w14:textId="77777777" w:rsidTr="00906F41">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16B51FC" w14:textId="77777777" w:rsidR="001D7424" w:rsidRDefault="001D7424" w:rsidP="00E07D90">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D3537CB" w14:textId="77777777" w:rsidR="001D7424" w:rsidRDefault="001D7424" w:rsidP="00E07D90">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DAA3B57" w14:textId="77777777" w:rsidR="001D7424" w:rsidRDefault="001D7424" w:rsidP="00E07D90">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6B35537" w14:textId="77777777" w:rsidR="001D7424" w:rsidRDefault="001D7424" w:rsidP="00E07D90">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D90C4C" w14:textId="77777777" w:rsidR="001D7424" w:rsidRDefault="001D7424" w:rsidP="00E07D90">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9B9C055" w14:textId="77777777" w:rsidR="001D7424" w:rsidRDefault="001D7424" w:rsidP="00E07D90">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16147F55" w14:textId="77777777" w:rsidR="001D7424" w:rsidRDefault="001D7424" w:rsidP="00E07D90">
            <w:pPr>
              <w:pStyle w:val="TAL"/>
              <w:rPr>
                <w:sz w:val="16"/>
                <w:szCs w:val="16"/>
              </w:rPr>
            </w:pPr>
            <w:r>
              <w:rPr>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2B659C6C" w14:textId="77777777" w:rsidR="001D7424" w:rsidRPr="001D7424" w:rsidRDefault="001D7424" w:rsidP="00E07D90">
            <w:pPr>
              <w:pStyle w:val="TAC"/>
              <w:rPr>
                <w:b/>
                <w:sz w:val="16"/>
                <w:szCs w:val="16"/>
              </w:rPr>
            </w:pPr>
            <w:r w:rsidRPr="001D7424">
              <w:rPr>
                <w:b/>
                <w:sz w:val="16"/>
                <w:szCs w:val="16"/>
              </w:rPr>
              <w:t>17.0.0</w:t>
            </w:r>
          </w:p>
        </w:tc>
      </w:tr>
      <w:tr w:rsidR="00906F41" w:rsidRPr="006B0D02" w14:paraId="3C9887C0" w14:textId="77777777" w:rsidTr="001D7424">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3D8C7B18" w14:textId="77777777" w:rsidR="00906F41" w:rsidRDefault="00906F41" w:rsidP="00E07D90">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15B1D10" w14:textId="77777777" w:rsidR="00906F41" w:rsidRDefault="00906F41" w:rsidP="00E07D90">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F76C462" w14:textId="77777777" w:rsidR="00906F41" w:rsidRDefault="00906F41" w:rsidP="00E07D90">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7A58A7B5" w14:textId="77777777" w:rsidR="00906F41" w:rsidRDefault="00906F41" w:rsidP="00E07D90">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626CF3A" w14:textId="77777777" w:rsidR="00906F41" w:rsidRDefault="00906F41" w:rsidP="00E07D90">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9E8C34F" w14:textId="77777777" w:rsidR="00906F41" w:rsidRDefault="00906F41" w:rsidP="00E07D90">
            <w:pPr>
              <w:pStyle w:val="TAC"/>
              <w:rPr>
                <w:sz w:val="16"/>
                <w:szCs w:val="16"/>
              </w:rPr>
            </w:pPr>
            <w:r>
              <w:rPr>
                <w:sz w:val="16"/>
                <w:szCs w:val="16"/>
              </w:rPr>
              <w:t>-</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41995C01" w14:textId="77777777" w:rsidR="00906F41" w:rsidRDefault="00906F41" w:rsidP="00E07D90">
            <w:pPr>
              <w:pStyle w:val="TAL"/>
              <w:rPr>
                <w:sz w:val="16"/>
                <w:szCs w:val="16"/>
              </w:rPr>
            </w:pPr>
            <w:r>
              <w:rPr>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336B75F2" w14:textId="77777777" w:rsidR="00906F41" w:rsidRPr="00906F41" w:rsidRDefault="00906F41" w:rsidP="00E07D90">
            <w:pPr>
              <w:pStyle w:val="TAC"/>
              <w:rPr>
                <w:b/>
                <w:sz w:val="16"/>
                <w:szCs w:val="16"/>
              </w:rPr>
            </w:pPr>
            <w:r w:rsidRPr="00906F41">
              <w:rPr>
                <w:b/>
                <w:sz w:val="16"/>
                <w:szCs w:val="16"/>
              </w:rPr>
              <w:t>18.0.0</w:t>
            </w:r>
          </w:p>
        </w:tc>
      </w:tr>
    </w:tbl>
    <w:p w14:paraId="429CAB7D" w14:textId="77777777" w:rsidR="00886B43" w:rsidRPr="00235394" w:rsidRDefault="00886B43" w:rsidP="00886B43"/>
    <w:p w14:paraId="0F6BB2FB" w14:textId="77777777" w:rsidR="00886B43" w:rsidRPr="002F6E55" w:rsidRDefault="00886B43" w:rsidP="004433EA">
      <w:pPr>
        <w:pStyle w:val="FP"/>
      </w:pPr>
    </w:p>
    <w:sectPr w:rsidR="00886B43" w:rsidRPr="002F6E55">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9865B" w14:textId="77777777" w:rsidR="009821FC" w:rsidRDefault="009821FC">
      <w:r>
        <w:separator/>
      </w:r>
    </w:p>
  </w:endnote>
  <w:endnote w:type="continuationSeparator" w:id="0">
    <w:p w14:paraId="5ED20CFC" w14:textId="77777777" w:rsidR="009821FC" w:rsidRDefault="0098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27F4D" w14:textId="77777777" w:rsidR="00397D31" w:rsidRDefault="00397D3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5E2F8" w14:textId="77777777" w:rsidR="009821FC" w:rsidRDefault="009821FC">
      <w:r>
        <w:separator/>
      </w:r>
    </w:p>
  </w:footnote>
  <w:footnote w:type="continuationSeparator" w:id="0">
    <w:p w14:paraId="7FBED142" w14:textId="77777777" w:rsidR="009821FC" w:rsidRDefault="00982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0FFC" w14:textId="2A3C53E8" w:rsidR="00397D31" w:rsidRDefault="00397D3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000E">
      <w:rPr>
        <w:rFonts w:ascii="Arial" w:hAnsi="Arial" w:cs="Arial"/>
        <w:b/>
        <w:noProof/>
        <w:sz w:val="18"/>
        <w:szCs w:val="18"/>
      </w:rPr>
      <w:t>3GPP TS 26.443 V18.0.0 (2024-03)</w:t>
    </w:r>
    <w:r>
      <w:rPr>
        <w:rFonts w:ascii="Arial" w:hAnsi="Arial" w:cs="Arial"/>
        <w:b/>
        <w:sz w:val="18"/>
        <w:szCs w:val="18"/>
      </w:rPr>
      <w:fldChar w:fldCharType="end"/>
    </w:r>
  </w:p>
  <w:p w14:paraId="26F1FA35" w14:textId="77777777" w:rsidR="00397D31" w:rsidRDefault="00397D3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42B02">
      <w:rPr>
        <w:rFonts w:ascii="Arial" w:hAnsi="Arial" w:cs="Arial"/>
        <w:b/>
        <w:noProof/>
        <w:sz w:val="18"/>
        <w:szCs w:val="18"/>
      </w:rPr>
      <w:t>10</w:t>
    </w:r>
    <w:r>
      <w:rPr>
        <w:rFonts w:ascii="Arial" w:hAnsi="Arial" w:cs="Arial"/>
        <w:b/>
        <w:sz w:val="18"/>
        <w:szCs w:val="18"/>
      </w:rPr>
      <w:fldChar w:fldCharType="end"/>
    </w:r>
  </w:p>
  <w:p w14:paraId="2C189DEB" w14:textId="2A458CA8" w:rsidR="00397D31" w:rsidRDefault="00397D3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000E">
      <w:rPr>
        <w:rFonts w:ascii="Arial" w:hAnsi="Arial" w:cs="Arial"/>
        <w:b/>
        <w:noProof/>
        <w:sz w:val="18"/>
        <w:szCs w:val="18"/>
      </w:rPr>
      <w:t>Release 18</w:t>
    </w:r>
    <w:r>
      <w:rPr>
        <w:rFonts w:ascii="Arial" w:hAnsi="Arial" w:cs="Arial"/>
        <w:b/>
        <w:sz w:val="18"/>
        <w:szCs w:val="18"/>
      </w:rPr>
      <w:fldChar w:fldCharType="end"/>
    </w:r>
  </w:p>
  <w:p w14:paraId="476F11F8" w14:textId="77777777" w:rsidR="00397D31" w:rsidRDefault="00397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CDA58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E87A5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00E24DA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D0E2264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86412634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66865151">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02393392">
    <w:abstractNumId w:val="12"/>
  </w:num>
  <w:num w:numId="4" w16cid:durableId="1859200687">
    <w:abstractNumId w:val="0"/>
  </w:num>
  <w:num w:numId="5" w16cid:durableId="1205487215">
    <w:abstractNumId w:val="10"/>
  </w:num>
  <w:num w:numId="6" w16cid:durableId="1682974353">
    <w:abstractNumId w:val="8"/>
  </w:num>
  <w:num w:numId="7" w16cid:durableId="1001739410">
    <w:abstractNumId w:val="7"/>
  </w:num>
  <w:num w:numId="8" w16cid:durableId="840319639">
    <w:abstractNumId w:val="6"/>
  </w:num>
  <w:num w:numId="9" w16cid:durableId="1303149779">
    <w:abstractNumId w:val="5"/>
  </w:num>
  <w:num w:numId="10" w16cid:durableId="1886676936">
    <w:abstractNumId w:val="9"/>
  </w:num>
  <w:num w:numId="11" w16cid:durableId="901333677">
    <w:abstractNumId w:val="4"/>
  </w:num>
  <w:num w:numId="12" w16cid:durableId="933637350">
    <w:abstractNumId w:val="3"/>
  </w:num>
  <w:num w:numId="13" w16cid:durableId="864948250">
    <w:abstractNumId w:val="2"/>
  </w:num>
  <w:num w:numId="14" w16cid:durableId="195705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19E"/>
    <w:rsid w:val="00012C5E"/>
    <w:rsid w:val="00013739"/>
    <w:rsid w:val="00025F53"/>
    <w:rsid w:val="00026D55"/>
    <w:rsid w:val="00031B46"/>
    <w:rsid w:val="00033397"/>
    <w:rsid w:val="00040095"/>
    <w:rsid w:val="00041FFF"/>
    <w:rsid w:val="000456E7"/>
    <w:rsid w:val="00072265"/>
    <w:rsid w:val="00080512"/>
    <w:rsid w:val="00085EA4"/>
    <w:rsid w:val="00091C8A"/>
    <w:rsid w:val="000A51D6"/>
    <w:rsid w:val="000C1C16"/>
    <w:rsid w:val="000D58AB"/>
    <w:rsid w:val="000F0B93"/>
    <w:rsid w:val="000F5808"/>
    <w:rsid w:val="00111288"/>
    <w:rsid w:val="0012303E"/>
    <w:rsid w:val="00140378"/>
    <w:rsid w:val="0015361B"/>
    <w:rsid w:val="00157F9D"/>
    <w:rsid w:val="00160646"/>
    <w:rsid w:val="00160B2E"/>
    <w:rsid w:val="00182E3A"/>
    <w:rsid w:val="001A13A1"/>
    <w:rsid w:val="001B37D9"/>
    <w:rsid w:val="001C7C49"/>
    <w:rsid w:val="001D1E39"/>
    <w:rsid w:val="001D4A4D"/>
    <w:rsid w:val="001D7424"/>
    <w:rsid w:val="001F168B"/>
    <w:rsid w:val="001F6548"/>
    <w:rsid w:val="00206167"/>
    <w:rsid w:val="00210B7C"/>
    <w:rsid w:val="00216434"/>
    <w:rsid w:val="00220BC3"/>
    <w:rsid w:val="00221A3E"/>
    <w:rsid w:val="002329E9"/>
    <w:rsid w:val="00241B7F"/>
    <w:rsid w:val="00242D91"/>
    <w:rsid w:val="00242DF2"/>
    <w:rsid w:val="00254D71"/>
    <w:rsid w:val="002553DB"/>
    <w:rsid w:val="0026094F"/>
    <w:rsid w:val="002620CA"/>
    <w:rsid w:val="002703FE"/>
    <w:rsid w:val="002757F0"/>
    <w:rsid w:val="00276685"/>
    <w:rsid w:val="002A492A"/>
    <w:rsid w:val="002C7DF6"/>
    <w:rsid w:val="002D5FD1"/>
    <w:rsid w:val="002E1B6D"/>
    <w:rsid w:val="002F5E60"/>
    <w:rsid w:val="002F6E55"/>
    <w:rsid w:val="00302C1D"/>
    <w:rsid w:val="003172DC"/>
    <w:rsid w:val="003318C2"/>
    <w:rsid w:val="00341965"/>
    <w:rsid w:val="00342867"/>
    <w:rsid w:val="00343B48"/>
    <w:rsid w:val="003472D7"/>
    <w:rsid w:val="003521A4"/>
    <w:rsid w:val="0035462D"/>
    <w:rsid w:val="00355829"/>
    <w:rsid w:val="003613F1"/>
    <w:rsid w:val="00370A00"/>
    <w:rsid w:val="00374E56"/>
    <w:rsid w:val="00384BFE"/>
    <w:rsid w:val="003852E3"/>
    <w:rsid w:val="00393CB5"/>
    <w:rsid w:val="003970E5"/>
    <w:rsid w:val="00397D31"/>
    <w:rsid w:val="003A2278"/>
    <w:rsid w:val="003A7E68"/>
    <w:rsid w:val="003D0EE0"/>
    <w:rsid w:val="003D3B34"/>
    <w:rsid w:val="00413366"/>
    <w:rsid w:val="00421A61"/>
    <w:rsid w:val="004433EA"/>
    <w:rsid w:val="0049164E"/>
    <w:rsid w:val="00492EA7"/>
    <w:rsid w:val="00493115"/>
    <w:rsid w:val="004956F4"/>
    <w:rsid w:val="004B62C6"/>
    <w:rsid w:val="004B7678"/>
    <w:rsid w:val="004B7D3E"/>
    <w:rsid w:val="004C3057"/>
    <w:rsid w:val="004C4413"/>
    <w:rsid w:val="004C48B4"/>
    <w:rsid w:val="004D3578"/>
    <w:rsid w:val="004D63AF"/>
    <w:rsid w:val="004D706E"/>
    <w:rsid w:val="004E213A"/>
    <w:rsid w:val="004E4FB6"/>
    <w:rsid w:val="004F2A57"/>
    <w:rsid w:val="005115FD"/>
    <w:rsid w:val="00525E80"/>
    <w:rsid w:val="00527F50"/>
    <w:rsid w:val="0053240B"/>
    <w:rsid w:val="0054294B"/>
    <w:rsid w:val="00543E6C"/>
    <w:rsid w:val="00560395"/>
    <w:rsid w:val="0056093D"/>
    <w:rsid w:val="00563386"/>
    <w:rsid w:val="00565087"/>
    <w:rsid w:val="005669E9"/>
    <w:rsid w:val="00567197"/>
    <w:rsid w:val="00571A61"/>
    <w:rsid w:val="00583C93"/>
    <w:rsid w:val="005C27CC"/>
    <w:rsid w:val="005C31BD"/>
    <w:rsid w:val="005C7AB1"/>
    <w:rsid w:val="005E00A8"/>
    <w:rsid w:val="005F2BD5"/>
    <w:rsid w:val="0060528D"/>
    <w:rsid w:val="00605C4D"/>
    <w:rsid w:val="00612598"/>
    <w:rsid w:val="00615505"/>
    <w:rsid w:val="0062344B"/>
    <w:rsid w:val="00643503"/>
    <w:rsid w:val="006463F4"/>
    <w:rsid w:val="00650871"/>
    <w:rsid w:val="006536A5"/>
    <w:rsid w:val="00690515"/>
    <w:rsid w:val="00690DA3"/>
    <w:rsid w:val="0069584C"/>
    <w:rsid w:val="006A0A3F"/>
    <w:rsid w:val="006A3C4D"/>
    <w:rsid w:val="006B08C3"/>
    <w:rsid w:val="006C1082"/>
    <w:rsid w:val="006D7F4D"/>
    <w:rsid w:val="006E3A0B"/>
    <w:rsid w:val="00703026"/>
    <w:rsid w:val="00724731"/>
    <w:rsid w:val="00734A5B"/>
    <w:rsid w:val="00735ADD"/>
    <w:rsid w:val="00744E76"/>
    <w:rsid w:val="00755665"/>
    <w:rsid w:val="00760E11"/>
    <w:rsid w:val="0076458F"/>
    <w:rsid w:val="00767D58"/>
    <w:rsid w:val="00781F0F"/>
    <w:rsid w:val="00796DE3"/>
    <w:rsid w:val="007A30AA"/>
    <w:rsid w:val="007C6D8A"/>
    <w:rsid w:val="007D4AC9"/>
    <w:rsid w:val="008028A4"/>
    <w:rsid w:val="00803499"/>
    <w:rsid w:val="008139BA"/>
    <w:rsid w:val="00820530"/>
    <w:rsid w:val="00830687"/>
    <w:rsid w:val="00841E86"/>
    <w:rsid w:val="00842B02"/>
    <w:rsid w:val="008668DB"/>
    <w:rsid w:val="0087261C"/>
    <w:rsid w:val="008768CA"/>
    <w:rsid w:val="00876B88"/>
    <w:rsid w:val="00886B43"/>
    <w:rsid w:val="00887790"/>
    <w:rsid w:val="008B56E6"/>
    <w:rsid w:val="008C3A90"/>
    <w:rsid w:val="008D001B"/>
    <w:rsid w:val="008D2DFA"/>
    <w:rsid w:val="008E0064"/>
    <w:rsid w:val="008E464A"/>
    <w:rsid w:val="0090271F"/>
    <w:rsid w:val="00906F41"/>
    <w:rsid w:val="0091012B"/>
    <w:rsid w:val="009132C1"/>
    <w:rsid w:val="009216BD"/>
    <w:rsid w:val="00933E14"/>
    <w:rsid w:val="00934869"/>
    <w:rsid w:val="00942EC2"/>
    <w:rsid w:val="0095180C"/>
    <w:rsid w:val="00952DE2"/>
    <w:rsid w:val="00965911"/>
    <w:rsid w:val="00967278"/>
    <w:rsid w:val="0097077F"/>
    <w:rsid w:val="00974131"/>
    <w:rsid w:val="009821FC"/>
    <w:rsid w:val="009A362B"/>
    <w:rsid w:val="009C29CC"/>
    <w:rsid w:val="009C4B0D"/>
    <w:rsid w:val="00A0701B"/>
    <w:rsid w:val="00A10F02"/>
    <w:rsid w:val="00A23C76"/>
    <w:rsid w:val="00A37C3E"/>
    <w:rsid w:val="00A415B9"/>
    <w:rsid w:val="00A4545A"/>
    <w:rsid w:val="00A51C81"/>
    <w:rsid w:val="00A53724"/>
    <w:rsid w:val="00A768DF"/>
    <w:rsid w:val="00A82346"/>
    <w:rsid w:val="00A95F4C"/>
    <w:rsid w:val="00A97B25"/>
    <w:rsid w:val="00AC1932"/>
    <w:rsid w:val="00AC4149"/>
    <w:rsid w:val="00AC745B"/>
    <w:rsid w:val="00AC7656"/>
    <w:rsid w:val="00AF267E"/>
    <w:rsid w:val="00AF3D1D"/>
    <w:rsid w:val="00B15449"/>
    <w:rsid w:val="00B21EF5"/>
    <w:rsid w:val="00B240FA"/>
    <w:rsid w:val="00B41046"/>
    <w:rsid w:val="00B50EE6"/>
    <w:rsid w:val="00B56007"/>
    <w:rsid w:val="00B71E9E"/>
    <w:rsid w:val="00B80E22"/>
    <w:rsid w:val="00B824BE"/>
    <w:rsid w:val="00B97E4D"/>
    <w:rsid w:val="00BB351B"/>
    <w:rsid w:val="00BB76DF"/>
    <w:rsid w:val="00BC4E83"/>
    <w:rsid w:val="00BC5104"/>
    <w:rsid w:val="00BD7BED"/>
    <w:rsid w:val="00BF0EC7"/>
    <w:rsid w:val="00BF6AAA"/>
    <w:rsid w:val="00BF77B8"/>
    <w:rsid w:val="00C0507C"/>
    <w:rsid w:val="00C06984"/>
    <w:rsid w:val="00C26152"/>
    <w:rsid w:val="00C26577"/>
    <w:rsid w:val="00C27EC3"/>
    <w:rsid w:val="00C33079"/>
    <w:rsid w:val="00C44A24"/>
    <w:rsid w:val="00C62B2E"/>
    <w:rsid w:val="00C63802"/>
    <w:rsid w:val="00C7285D"/>
    <w:rsid w:val="00C7451D"/>
    <w:rsid w:val="00C85456"/>
    <w:rsid w:val="00C8552D"/>
    <w:rsid w:val="00CA0619"/>
    <w:rsid w:val="00CA3D0C"/>
    <w:rsid w:val="00CB0AE4"/>
    <w:rsid w:val="00CD2250"/>
    <w:rsid w:val="00CF0056"/>
    <w:rsid w:val="00CF3D5C"/>
    <w:rsid w:val="00D03123"/>
    <w:rsid w:val="00D06B3D"/>
    <w:rsid w:val="00D15988"/>
    <w:rsid w:val="00D37C52"/>
    <w:rsid w:val="00D458F5"/>
    <w:rsid w:val="00D53982"/>
    <w:rsid w:val="00D55CBF"/>
    <w:rsid w:val="00D66C1F"/>
    <w:rsid w:val="00D703A3"/>
    <w:rsid w:val="00D738D6"/>
    <w:rsid w:val="00D81329"/>
    <w:rsid w:val="00D82570"/>
    <w:rsid w:val="00D8476D"/>
    <w:rsid w:val="00D87E00"/>
    <w:rsid w:val="00D9134D"/>
    <w:rsid w:val="00D949BE"/>
    <w:rsid w:val="00DA411D"/>
    <w:rsid w:val="00DA7A03"/>
    <w:rsid w:val="00DB1818"/>
    <w:rsid w:val="00DB1DB0"/>
    <w:rsid w:val="00DC2F57"/>
    <w:rsid w:val="00DC309B"/>
    <w:rsid w:val="00DC4DA2"/>
    <w:rsid w:val="00DC70D6"/>
    <w:rsid w:val="00DD6059"/>
    <w:rsid w:val="00DD6A68"/>
    <w:rsid w:val="00DF518E"/>
    <w:rsid w:val="00DF6A4A"/>
    <w:rsid w:val="00E03685"/>
    <w:rsid w:val="00E058B7"/>
    <w:rsid w:val="00E07D90"/>
    <w:rsid w:val="00E3000E"/>
    <w:rsid w:val="00E32F75"/>
    <w:rsid w:val="00E544BD"/>
    <w:rsid w:val="00E608FD"/>
    <w:rsid w:val="00E63232"/>
    <w:rsid w:val="00E658D8"/>
    <w:rsid w:val="00E74B7A"/>
    <w:rsid w:val="00E76A28"/>
    <w:rsid w:val="00E77645"/>
    <w:rsid w:val="00E8496B"/>
    <w:rsid w:val="00EA7253"/>
    <w:rsid w:val="00EB0014"/>
    <w:rsid w:val="00EB084C"/>
    <w:rsid w:val="00EB2FA2"/>
    <w:rsid w:val="00EC4A25"/>
    <w:rsid w:val="00EC5771"/>
    <w:rsid w:val="00EC6954"/>
    <w:rsid w:val="00ED0F7B"/>
    <w:rsid w:val="00ED3FFB"/>
    <w:rsid w:val="00EE425E"/>
    <w:rsid w:val="00F025A2"/>
    <w:rsid w:val="00F04840"/>
    <w:rsid w:val="00F0525D"/>
    <w:rsid w:val="00F05D86"/>
    <w:rsid w:val="00F20847"/>
    <w:rsid w:val="00F2677B"/>
    <w:rsid w:val="00F3422C"/>
    <w:rsid w:val="00F375F1"/>
    <w:rsid w:val="00F4050D"/>
    <w:rsid w:val="00F4285D"/>
    <w:rsid w:val="00F54336"/>
    <w:rsid w:val="00F6133E"/>
    <w:rsid w:val="00F653B8"/>
    <w:rsid w:val="00F824F7"/>
    <w:rsid w:val="00FA1266"/>
    <w:rsid w:val="00FA18E8"/>
    <w:rsid w:val="00FC1192"/>
    <w:rsid w:val="00FD7516"/>
    <w:rsid w:val="00FE17FB"/>
    <w:rsid w:val="00FF6BB7"/>
    <w:rsid w:val="00FF6D16"/>
    <w:rsid w:val="00FF74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1BE688"/>
  <w15:chartTrackingRefBased/>
  <w15:docId w15:val="{89D91C0E-0778-4529-9E1B-A6BC3232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6E55"/>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2F6E5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2F6E55"/>
    <w:pPr>
      <w:pBdr>
        <w:top w:val="none" w:sz="0" w:space="0" w:color="auto"/>
      </w:pBdr>
      <w:spacing w:before="180"/>
      <w:outlineLvl w:val="1"/>
    </w:pPr>
    <w:rPr>
      <w:sz w:val="32"/>
    </w:rPr>
  </w:style>
  <w:style w:type="paragraph" w:styleId="Heading3">
    <w:name w:val="heading 3"/>
    <w:basedOn w:val="Heading2"/>
    <w:next w:val="Normal"/>
    <w:qFormat/>
    <w:rsid w:val="002F6E55"/>
    <w:pPr>
      <w:spacing w:before="120"/>
      <w:outlineLvl w:val="2"/>
    </w:pPr>
    <w:rPr>
      <w:sz w:val="28"/>
    </w:rPr>
  </w:style>
  <w:style w:type="paragraph" w:styleId="Heading4">
    <w:name w:val="heading 4"/>
    <w:basedOn w:val="Heading3"/>
    <w:next w:val="Normal"/>
    <w:qFormat/>
    <w:rsid w:val="002F6E55"/>
    <w:pPr>
      <w:ind w:left="1418" w:hanging="1418"/>
      <w:outlineLvl w:val="3"/>
    </w:pPr>
    <w:rPr>
      <w:sz w:val="24"/>
    </w:rPr>
  </w:style>
  <w:style w:type="paragraph" w:styleId="Heading5">
    <w:name w:val="heading 5"/>
    <w:basedOn w:val="Heading4"/>
    <w:next w:val="Normal"/>
    <w:qFormat/>
    <w:rsid w:val="002F6E55"/>
    <w:pPr>
      <w:ind w:left="1701" w:hanging="1701"/>
      <w:outlineLvl w:val="4"/>
    </w:pPr>
    <w:rPr>
      <w:sz w:val="22"/>
    </w:rPr>
  </w:style>
  <w:style w:type="paragraph" w:styleId="Heading6">
    <w:name w:val="heading 6"/>
    <w:basedOn w:val="H6"/>
    <w:next w:val="Normal"/>
    <w:qFormat/>
    <w:rsid w:val="002F6E55"/>
    <w:pPr>
      <w:outlineLvl w:val="5"/>
    </w:pPr>
  </w:style>
  <w:style w:type="paragraph" w:styleId="Heading7">
    <w:name w:val="heading 7"/>
    <w:basedOn w:val="H6"/>
    <w:next w:val="Normal"/>
    <w:qFormat/>
    <w:rsid w:val="002F6E55"/>
    <w:pPr>
      <w:outlineLvl w:val="6"/>
    </w:pPr>
  </w:style>
  <w:style w:type="paragraph" w:styleId="Heading8">
    <w:name w:val="heading 8"/>
    <w:basedOn w:val="Heading1"/>
    <w:next w:val="Normal"/>
    <w:qFormat/>
    <w:rsid w:val="002F6E55"/>
    <w:pPr>
      <w:ind w:left="0" w:firstLine="0"/>
      <w:outlineLvl w:val="7"/>
    </w:pPr>
  </w:style>
  <w:style w:type="paragraph" w:styleId="Heading9">
    <w:name w:val="heading 9"/>
    <w:basedOn w:val="Heading8"/>
    <w:next w:val="Normal"/>
    <w:qFormat/>
    <w:rsid w:val="002F6E55"/>
    <w:pPr>
      <w:outlineLvl w:val="8"/>
    </w:pPr>
  </w:style>
  <w:style w:type="character" w:default="1" w:styleId="DefaultParagraphFont">
    <w:name w:val="Default Paragraph Font"/>
    <w:semiHidden/>
    <w:rsid w:val="002F6E5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F6E55"/>
  </w:style>
  <w:style w:type="paragraph" w:customStyle="1" w:styleId="H6">
    <w:name w:val="H6"/>
    <w:basedOn w:val="Heading5"/>
    <w:next w:val="Normal"/>
    <w:rsid w:val="002F6E55"/>
    <w:pPr>
      <w:ind w:left="1985" w:hanging="1985"/>
      <w:outlineLvl w:val="9"/>
    </w:pPr>
    <w:rPr>
      <w:sz w:val="20"/>
    </w:rPr>
  </w:style>
  <w:style w:type="paragraph" w:styleId="TOC9">
    <w:name w:val="toc 9"/>
    <w:basedOn w:val="TOC8"/>
    <w:semiHidden/>
    <w:rsid w:val="002F6E55"/>
    <w:pPr>
      <w:ind w:left="1418" w:hanging="1418"/>
    </w:pPr>
  </w:style>
  <w:style w:type="paragraph" w:styleId="TOC8">
    <w:name w:val="toc 8"/>
    <w:basedOn w:val="TOC1"/>
    <w:uiPriority w:val="39"/>
    <w:rsid w:val="002F6E55"/>
    <w:pPr>
      <w:spacing w:before="180"/>
      <w:ind w:left="2693" w:hanging="2693"/>
    </w:pPr>
    <w:rPr>
      <w:b/>
    </w:rPr>
  </w:style>
  <w:style w:type="paragraph" w:styleId="TOC1">
    <w:name w:val="toc 1"/>
    <w:uiPriority w:val="39"/>
    <w:rsid w:val="002F6E55"/>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2F6E55"/>
    <w:pPr>
      <w:keepLines/>
      <w:tabs>
        <w:tab w:val="center" w:pos="4536"/>
        <w:tab w:val="right" w:pos="9072"/>
      </w:tabs>
    </w:pPr>
  </w:style>
  <w:style w:type="character" w:customStyle="1" w:styleId="ZGSM">
    <w:name w:val="ZGSM"/>
    <w:rsid w:val="002F6E55"/>
  </w:style>
  <w:style w:type="paragraph" w:styleId="Header">
    <w:name w:val="header"/>
    <w:rsid w:val="002F6E55"/>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2F6E5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2F6E55"/>
    <w:pPr>
      <w:ind w:left="1701" w:hanging="1701"/>
    </w:pPr>
  </w:style>
  <w:style w:type="paragraph" w:styleId="TOC4">
    <w:name w:val="toc 4"/>
    <w:basedOn w:val="TOC3"/>
    <w:semiHidden/>
    <w:rsid w:val="002F6E55"/>
    <w:pPr>
      <w:ind w:left="1418" w:hanging="1418"/>
    </w:pPr>
  </w:style>
  <w:style w:type="paragraph" w:styleId="TOC3">
    <w:name w:val="toc 3"/>
    <w:basedOn w:val="TOC2"/>
    <w:uiPriority w:val="39"/>
    <w:rsid w:val="002F6E55"/>
    <w:pPr>
      <w:ind w:left="1134" w:hanging="1134"/>
    </w:pPr>
  </w:style>
  <w:style w:type="paragraph" w:styleId="TOC2">
    <w:name w:val="toc 2"/>
    <w:basedOn w:val="TOC1"/>
    <w:uiPriority w:val="39"/>
    <w:rsid w:val="002F6E55"/>
    <w:pPr>
      <w:spacing w:before="0"/>
      <w:ind w:left="851" w:hanging="851"/>
    </w:pPr>
    <w:rPr>
      <w:sz w:val="20"/>
    </w:rPr>
  </w:style>
  <w:style w:type="paragraph" w:styleId="Footer">
    <w:name w:val="footer"/>
    <w:basedOn w:val="Header"/>
    <w:rsid w:val="002F6E55"/>
    <w:pPr>
      <w:jc w:val="center"/>
    </w:pPr>
    <w:rPr>
      <w:i/>
    </w:rPr>
  </w:style>
  <w:style w:type="paragraph" w:customStyle="1" w:styleId="TT">
    <w:name w:val="TT"/>
    <w:basedOn w:val="Heading1"/>
    <w:next w:val="Normal"/>
    <w:rsid w:val="002F6E55"/>
    <w:pPr>
      <w:outlineLvl w:val="9"/>
    </w:pPr>
  </w:style>
  <w:style w:type="paragraph" w:customStyle="1" w:styleId="NF">
    <w:name w:val="NF"/>
    <w:basedOn w:val="NO"/>
    <w:rsid w:val="002F6E55"/>
    <w:pPr>
      <w:keepNext/>
      <w:spacing w:after="0"/>
    </w:pPr>
    <w:rPr>
      <w:rFonts w:ascii="Arial" w:hAnsi="Arial"/>
      <w:sz w:val="18"/>
    </w:rPr>
  </w:style>
  <w:style w:type="paragraph" w:customStyle="1" w:styleId="NO">
    <w:name w:val="NO"/>
    <w:basedOn w:val="Normal"/>
    <w:rsid w:val="002F6E55"/>
    <w:pPr>
      <w:keepLines/>
      <w:ind w:left="1135" w:hanging="851"/>
    </w:pPr>
  </w:style>
  <w:style w:type="paragraph" w:customStyle="1" w:styleId="PL">
    <w:name w:val="PL"/>
    <w:rsid w:val="002F6E5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2F6E55"/>
    <w:pPr>
      <w:jc w:val="right"/>
    </w:pPr>
  </w:style>
  <w:style w:type="paragraph" w:customStyle="1" w:styleId="TAL">
    <w:name w:val="TAL"/>
    <w:basedOn w:val="Normal"/>
    <w:rsid w:val="002F6E55"/>
    <w:pPr>
      <w:keepNext/>
      <w:keepLines/>
      <w:spacing w:after="0"/>
    </w:pPr>
    <w:rPr>
      <w:rFonts w:ascii="Arial" w:hAnsi="Arial"/>
      <w:sz w:val="18"/>
    </w:rPr>
  </w:style>
  <w:style w:type="paragraph" w:customStyle="1" w:styleId="TAH">
    <w:name w:val="TAH"/>
    <w:basedOn w:val="TAC"/>
    <w:rsid w:val="002F6E55"/>
    <w:rPr>
      <w:b/>
    </w:rPr>
  </w:style>
  <w:style w:type="paragraph" w:customStyle="1" w:styleId="TAC">
    <w:name w:val="TAC"/>
    <w:basedOn w:val="TAL"/>
    <w:rsid w:val="002F6E55"/>
    <w:pPr>
      <w:jc w:val="center"/>
    </w:pPr>
  </w:style>
  <w:style w:type="paragraph" w:customStyle="1" w:styleId="LD">
    <w:name w:val="LD"/>
    <w:rsid w:val="002F6E55"/>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2F6E55"/>
    <w:pPr>
      <w:keepLines/>
      <w:ind w:left="1702" w:hanging="1418"/>
    </w:pPr>
  </w:style>
  <w:style w:type="paragraph" w:customStyle="1" w:styleId="FP">
    <w:name w:val="FP"/>
    <w:basedOn w:val="Normal"/>
    <w:rsid w:val="002F6E55"/>
    <w:pPr>
      <w:spacing w:after="0"/>
    </w:pPr>
  </w:style>
  <w:style w:type="paragraph" w:customStyle="1" w:styleId="NW">
    <w:name w:val="NW"/>
    <w:basedOn w:val="NO"/>
    <w:rsid w:val="002F6E55"/>
    <w:pPr>
      <w:spacing w:after="0"/>
    </w:pPr>
  </w:style>
  <w:style w:type="paragraph" w:customStyle="1" w:styleId="EW">
    <w:name w:val="EW"/>
    <w:basedOn w:val="EX"/>
    <w:rsid w:val="002F6E55"/>
    <w:pPr>
      <w:spacing w:after="0"/>
    </w:pPr>
  </w:style>
  <w:style w:type="paragraph" w:customStyle="1" w:styleId="B1">
    <w:name w:val="B1"/>
    <w:basedOn w:val="List"/>
    <w:rsid w:val="002F6E55"/>
  </w:style>
  <w:style w:type="paragraph" w:styleId="TOC6">
    <w:name w:val="toc 6"/>
    <w:basedOn w:val="TOC5"/>
    <w:next w:val="Normal"/>
    <w:semiHidden/>
    <w:rsid w:val="002F6E55"/>
    <w:pPr>
      <w:ind w:left="1985" w:hanging="1985"/>
    </w:pPr>
  </w:style>
  <w:style w:type="paragraph" w:styleId="TOC7">
    <w:name w:val="toc 7"/>
    <w:basedOn w:val="TOC6"/>
    <w:next w:val="Normal"/>
    <w:semiHidden/>
    <w:rsid w:val="002F6E55"/>
    <w:pPr>
      <w:ind w:left="2268" w:hanging="2268"/>
    </w:pPr>
  </w:style>
  <w:style w:type="paragraph" w:customStyle="1" w:styleId="EditorsNote">
    <w:name w:val="Editor's Note"/>
    <w:basedOn w:val="NO"/>
    <w:rsid w:val="002F6E55"/>
    <w:rPr>
      <w:color w:val="FF0000"/>
    </w:rPr>
  </w:style>
  <w:style w:type="paragraph" w:customStyle="1" w:styleId="TH">
    <w:name w:val="TH"/>
    <w:basedOn w:val="Normal"/>
    <w:rsid w:val="002F6E55"/>
    <w:pPr>
      <w:keepNext/>
      <w:keepLines/>
      <w:spacing w:before="60"/>
      <w:jc w:val="center"/>
    </w:pPr>
    <w:rPr>
      <w:rFonts w:ascii="Arial" w:hAnsi="Arial"/>
      <w:b/>
    </w:rPr>
  </w:style>
  <w:style w:type="paragraph" w:customStyle="1" w:styleId="ZA">
    <w:name w:val="ZA"/>
    <w:rsid w:val="002F6E5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2F6E5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2F6E5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2F6E5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2F6E55"/>
    <w:pPr>
      <w:ind w:left="851" w:hanging="851"/>
    </w:pPr>
  </w:style>
  <w:style w:type="paragraph" w:customStyle="1" w:styleId="ZH">
    <w:name w:val="ZH"/>
    <w:rsid w:val="002F6E5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2F6E55"/>
    <w:pPr>
      <w:keepNext w:val="0"/>
      <w:spacing w:before="0" w:after="240"/>
    </w:pPr>
  </w:style>
  <w:style w:type="paragraph" w:customStyle="1" w:styleId="ZG">
    <w:name w:val="ZG"/>
    <w:rsid w:val="002F6E5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2F6E55"/>
  </w:style>
  <w:style w:type="paragraph" w:customStyle="1" w:styleId="B3">
    <w:name w:val="B3"/>
    <w:basedOn w:val="List3"/>
    <w:rsid w:val="002F6E55"/>
  </w:style>
  <w:style w:type="paragraph" w:customStyle="1" w:styleId="B4">
    <w:name w:val="B4"/>
    <w:basedOn w:val="List4"/>
    <w:rsid w:val="002F6E55"/>
  </w:style>
  <w:style w:type="paragraph" w:customStyle="1" w:styleId="B5">
    <w:name w:val="B5"/>
    <w:basedOn w:val="List5"/>
    <w:rsid w:val="002F6E55"/>
  </w:style>
  <w:style w:type="paragraph" w:customStyle="1" w:styleId="ZTD">
    <w:name w:val="ZTD"/>
    <w:basedOn w:val="ZB"/>
    <w:rsid w:val="002F6E55"/>
    <w:pPr>
      <w:framePr w:hRule="auto" w:wrap="notBeside" w:y="852"/>
    </w:pPr>
    <w:rPr>
      <w:i w:val="0"/>
      <w:sz w:val="40"/>
    </w:rPr>
  </w:style>
  <w:style w:type="paragraph" w:styleId="NormalWeb">
    <w:name w:val="Normal (Web)"/>
    <w:basedOn w:val="Normal"/>
    <w:uiPriority w:val="99"/>
    <w:unhideWhenUsed/>
    <w:rsid w:val="00643503"/>
    <w:pPr>
      <w:overflowPunct/>
      <w:autoSpaceDE/>
      <w:autoSpaceDN/>
      <w:adjustRightInd/>
      <w:spacing w:before="100" w:after="100" w:line="240" w:lineRule="atLeast"/>
      <w:textAlignment w:val="auto"/>
    </w:pPr>
    <w:rPr>
      <w:rFonts w:ascii="Verdana" w:hAnsi="Verdana"/>
      <w:color w:val="000000"/>
      <w:sz w:val="18"/>
      <w:szCs w:val="18"/>
    </w:rPr>
  </w:style>
  <w:style w:type="paragraph" w:styleId="MediumList2-Accent2">
    <w:name w:val="Medium List 2 Accent 2"/>
    <w:hidden/>
    <w:uiPriority w:val="99"/>
    <w:semiHidden/>
    <w:rsid w:val="00643503"/>
    <w:rPr>
      <w:rFonts w:eastAsia="Times New Roman"/>
      <w:lang w:val="en-GB" w:eastAsia="en-US"/>
    </w:rPr>
  </w:style>
  <w:style w:type="paragraph" w:styleId="Bibliography">
    <w:name w:val="Bibliography"/>
    <w:basedOn w:val="Normal"/>
    <w:next w:val="Normal"/>
    <w:uiPriority w:val="37"/>
    <w:semiHidden/>
    <w:unhideWhenUsed/>
    <w:rsid w:val="001D7424"/>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MS Mincho"/>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MS Mincho"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customStyle="1" w:styleId="CRfront">
    <w:name w:val="CR_front"/>
    <w:next w:val="Normal"/>
    <w:rsid w:val="00160646"/>
    <w:rPr>
      <w:rFonts w:ascii="Arial" w:hAnsi="Arial"/>
      <w:lang w:val="en-GB" w:eastAsia="en-US"/>
    </w:rPr>
  </w:style>
  <w:style w:type="paragraph" w:styleId="BodyText2">
    <w:name w:val="Body Text 2"/>
    <w:basedOn w:val="Normal"/>
    <w:link w:val="BodyText2Char"/>
    <w:rsid w:val="00160646"/>
    <w:pPr>
      <w:spacing w:before="60"/>
      <w:jc w:val="both"/>
    </w:pPr>
    <w:rPr>
      <w:rFonts w:ascii="Arial" w:eastAsia="MS Mincho" w:hAnsi="Arial"/>
      <w:b/>
      <w:sz w:val="24"/>
    </w:rPr>
  </w:style>
  <w:style w:type="character" w:customStyle="1" w:styleId="BodyText2Char">
    <w:name w:val="Body Text 2 Char"/>
    <w:link w:val="BodyText2"/>
    <w:rsid w:val="00160646"/>
    <w:rPr>
      <w:rFonts w:ascii="Arial" w:hAnsi="Arial"/>
      <w:b/>
      <w:sz w:val="24"/>
      <w:lang w:eastAsia="en-US"/>
    </w:rPr>
  </w:style>
  <w:style w:type="paragraph" w:styleId="LightList-Accent3">
    <w:name w:val="Light List Accent 3"/>
    <w:hidden/>
    <w:uiPriority w:val="99"/>
    <w:semiHidden/>
    <w:rsid w:val="00563386"/>
    <w:rPr>
      <w:lang w:val="en-GB" w:eastAsia="en-US"/>
    </w:rPr>
  </w:style>
  <w:style w:type="paragraph" w:styleId="List">
    <w:name w:val="List"/>
    <w:basedOn w:val="Normal"/>
    <w:rsid w:val="002F6E55"/>
    <w:pPr>
      <w:ind w:left="568" w:hanging="284"/>
    </w:pPr>
  </w:style>
  <w:style w:type="paragraph" w:styleId="List2">
    <w:name w:val="List 2"/>
    <w:basedOn w:val="List"/>
    <w:rsid w:val="002F6E55"/>
    <w:pPr>
      <w:ind w:left="851"/>
    </w:pPr>
  </w:style>
  <w:style w:type="paragraph" w:styleId="List3">
    <w:name w:val="List 3"/>
    <w:basedOn w:val="List2"/>
    <w:rsid w:val="002F6E55"/>
    <w:pPr>
      <w:ind w:left="1135"/>
    </w:pPr>
  </w:style>
  <w:style w:type="paragraph" w:styleId="List4">
    <w:name w:val="List 4"/>
    <w:basedOn w:val="List3"/>
    <w:rsid w:val="002F6E55"/>
    <w:pPr>
      <w:ind w:left="1418"/>
    </w:pPr>
  </w:style>
  <w:style w:type="paragraph" w:styleId="List5">
    <w:name w:val="List 5"/>
    <w:basedOn w:val="List4"/>
    <w:rsid w:val="002F6E55"/>
    <w:pPr>
      <w:ind w:left="1702"/>
    </w:pPr>
  </w:style>
  <w:style w:type="character" w:styleId="FootnoteReference">
    <w:name w:val="footnote reference"/>
    <w:rsid w:val="002F6E55"/>
    <w:rPr>
      <w:b/>
      <w:position w:val="6"/>
      <w:sz w:val="16"/>
    </w:rPr>
  </w:style>
  <w:style w:type="paragraph" w:styleId="FootnoteText">
    <w:name w:val="footnote text"/>
    <w:basedOn w:val="Normal"/>
    <w:link w:val="FootnoteTextChar"/>
    <w:rsid w:val="002F6E55"/>
    <w:pPr>
      <w:keepLines/>
      <w:ind w:left="454" w:hanging="454"/>
    </w:pPr>
    <w:rPr>
      <w:sz w:val="16"/>
      <w:lang w:eastAsia="x-none"/>
    </w:rPr>
  </w:style>
  <w:style w:type="character" w:customStyle="1" w:styleId="FootnoteTextChar">
    <w:name w:val="Footnote Text Char"/>
    <w:link w:val="FootnoteText"/>
    <w:rsid w:val="00820530"/>
    <w:rPr>
      <w:rFonts w:eastAsia="Times New Roman"/>
      <w:sz w:val="16"/>
      <w:lang w:eastAsia="x-none"/>
    </w:rPr>
  </w:style>
  <w:style w:type="paragraph" w:styleId="Index1">
    <w:name w:val="index 1"/>
    <w:basedOn w:val="Normal"/>
    <w:rsid w:val="002F6E55"/>
    <w:pPr>
      <w:keepLines/>
    </w:pPr>
  </w:style>
  <w:style w:type="paragraph" w:styleId="Index2">
    <w:name w:val="index 2"/>
    <w:basedOn w:val="Index1"/>
    <w:rsid w:val="002F6E55"/>
    <w:pPr>
      <w:ind w:left="284"/>
    </w:pPr>
  </w:style>
  <w:style w:type="paragraph" w:styleId="ListBullet">
    <w:name w:val="List Bullet"/>
    <w:basedOn w:val="List"/>
    <w:rsid w:val="002F6E55"/>
  </w:style>
  <w:style w:type="paragraph" w:styleId="ListBullet2">
    <w:name w:val="List Bullet 2"/>
    <w:basedOn w:val="ListBullet"/>
    <w:rsid w:val="002F6E55"/>
    <w:pPr>
      <w:ind w:left="851"/>
    </w:pPr>
  </w:style>
  <w:style w:type="paragraph" w:styleId="ListBullet3">
    <w:name w:val="List Bullet 3"/>
    <w:basedOn w:val="ListBullet2"/>
    <w:rsid w:val="002F6E55"/>
    <w:pPr>
      <w:ind w:left="1135"/>
    </w:pPr>
  </w:style>
  <w:style w:type="paragraph" w:styleId="ListBullet4">
    <w:name w:val="List Bullet 4"/>
    <w:basedOn w:val="ListBullet3"/>
    <w:rsid w:val="002F6E55"/>
    <w:pPr>
      <w:ind w:left="1418"/>
    </w:pPr>
  </w:style>
  <w:style w:type="paragraph" w:styleId="ListBullet5">
    <w:name w:val="List Bullet 5"/>
    <w:basedOn w:val="ListBullet4"/>
    <w:rsid w:val="002F6E55"/>
    <w:pPr>
      <w:ind w:left="1702"/>
    </w:pPr>
  </w:style>
  <w:style w:type="paragraph" w:styleId="ListNumber">
    <w:name w:val="List Number"/>
    <w:basedOn w:val="List"/>
    <w:rsid w:val="002F6E55"/>
  </w:style>
  <w:style w:type="paragraph" w:styleId="ListNumber2">
    <w:name w:val="List Number 2"/>
    <w:basedOn w:val="ListNumber"/>
    <w:rsid w:val="002F6E55"/>
    <w:pPr>
      <w:ind w:left="851"/>
    </w:pPr>
  </w:style>
  <w:style w:type="paragraph" w:customStyle="1" w:styleId="FL">
    <w:name w:val="FL"/>
    <w:basedOn w:val="Normal"/>
    <w:rsid w:val="002F6E55"/>
    <w:pPr>
      <w:keepNext/>
      <w:keepLines/>
      <w:spacing w:before="60"/>
      <w:jc w:val="center"/>
    </w:pPr>
    <w:rPr>
      <w:rFonts w:ascii="Arial" w:hAnsi="Arial"/>
      <w:b/>
    </w:rPr>
  </w:style>
  <w:style w:type="paragraph" w:styleId="BlockText">
    <w:name w:val="Block Text"/>
    <w:basedOn w:val="Normal"/>
    <w:rsid w:val="001D7424"/>
    <w:pPr>
      <w:spacing w:after="120"/>
      <w:ind w:left="1440" w:right="1440"/>
    </w:pPr>
  </w:style>
  <w:style w:type="paragraph" w:styleId="BodyText">
    <w:name w:val="Body Text"/>
    <w:basedOn w:val="Normal"/>
    <w:link w:val="BodyTextChar"/>
    <w:rsid w:val="001D7424"/>
    <w:pPr>
      <w:spacing w:after="120"/>
    </w:pPr>
  </w:style>
  <w:style w:type="character" w:customStyle="1" w:styleId="BodyTextChar">
    <w:name w:val="Body Text Char"/>
    <w:link w:val="BodyText"/>
    <w:rsid w:val="001D7424"/>
    <w:rPr>
      <w:rFonts w:eastAsia="Times New Roman"/>
      <w:lang w:eastAsia="en-US"/>
    </w:rPr>
  </w:style>
  <w:style w:type="paragraph" w:styleId="BodyText3">
    <w:name w:val="Body Text 3"/>
    <w:basedOn w:val="Normal"/>
    <w:link w:val="BodyText3Char"/>
    <w:rsid w:val="001D7424"/>
    <w:pPr>
      <w:spacing w:after="120"/>
    </w:pPr>
    <w:rPr>
      <w:sz w:val="16"/>
      <w:szCs w:val="16"/>
    </w:rPr>
  </w:style>
  <w:style w:type="character" w:customStyle="1" w:styleId="BodyText3Char">
    <w:name w:val="Body Text 3 Char"/>
    <w:link w:val="BodyText3"/>
    <w:rsid w:val="001D7424"/>
    <w:rPr>
      <w:rFonts w:eastAsia="Times New Roman"/>
      <w:sz w:val="16"/>
      <w:szCs w:val="16"/>
      <w:lang w:eastAsia="en-US"/>
    </w:rPr>
  </w:style>
  <w:style w:type="paragraph" w:styleId="BodyTextFirstIndent">
    <w:name w:val="Body Text First Indent"/>
    <w:basedOn w:val="BodyText"/>
    <w:link w:val="BodyTextFirstIndentChar"/>
    <w:rsid w:val="001D7424"/>
    <w:pPr>
      <w:ind w:firstLine="210"/>
    </w:pPr>
  </w:style>
  <w:style w:type="character" w:customStyle="1" w:styleId="BodyTextFirstIndentChar">
    <w:name w:val="Body Text First Indent Char"/>
    <w:basedOn w:val="BodyTextChar"/>
    <w:link w:val="BodyTextFirstIndent"/>
    <w:rsid w:val="001D7424"/>
    <w:rPr>
      <w:rFonts w:eastAsia="Times New Roman"/>
      <w:lang w:eastAsia="en-US"/>
    </w:rPr>
  </w:style>
  <w:style w:type="paragraph" w:styleId="BodyTextIndent">
    <w:name w:val="Body Text Indent"/>
    <w:basedOn w:val="Normal"/>
    <w:link w:val="BodyTextIndentChar"/>
    <w:rsid w:val="001D7424"/>
    <w:pPr>
      <w:spacing w:after="120"/>
      <w:ind w:left="283"/>
    </w:pPr>
  </w:style>
  <w:style w:type="character" w:customStyle="1" w:styleId="BodyTextIndentChar">
    <w:name w:val="Body Text Indent Char"/>
    <w:link w:val="BodyTextIndent"/>
    <w:rsid w:val="001D7424"/>
    <w:rPr>
      <w:rFonts w:eastAsia="Times New Roman"/>
      <w:lang w:eastAsia="en-US"/>
    </w:rPr>
  </w:style>
  <w:style w:type="paragraph" w:styleId="BodyTextFirstIndent2">
    <w:name w:val="Body Text First Indent 2"/>
    <w:basedOn w:val="BodyTextIndent"/>
    <w:link w:val="BodyTextFirstIndent2Char"/>
    <w:rsid w:val="001D7424"/>
    <w:pPr>
      <w:ind w:firstLine="210"/>
    </w:pPr>
  </w:style>
  <w:style w:type="character" w:customStyle="1" w:styleId="BodyTextFirstIndent2Char">
    <w:name w:val="Body Text First Indent 2 Char"/>
    <w:basedOn w:val="BodyTextIndentChar"/>
    <w:link w:val="BodyTextFirstIndent2"/>
    <w:rsid w:val="001D7424"/>
    <w:rPr>
      <w:rFonts w:eastAsia="Times New Roman"/>
      <w:lang w:eastAsia="en-US"/>
    </w:rPr>
  </w:style>
  <w:style w:type="paragraph" w:styleId="BodyTextIndent2">
    <w:name w:val="Body Text Indent 2"/>
    <w:basedOn w:val="Normal"/>
    <w:link w:val="BodyTextIndent2Char"/>
    <w:rsid w:val="001D7424"/>
    <w:pPr>
      <w:spacing w:after="120" w:line="480" w:lineRule="auto"/>
      <w:ind w:left="283"/>
    </w:pPr>
  </w:style>
  <w:style w:type="character" w:customStyle="1" w:styleId="BodyTextIndent2Char">
    <w:name w:val="Body Text Indent 2 Char"/>
    <w:link w:val="BodyTextIndent2"/>
    <w:rsid w:val="001D7424"/>
    <w:rPr>
      <w:rFonts w:eastAsia="Times New Roman"/>
      <w:lang w:eastAsia="en-US"/>
    </w:rPr>
  </w:style>
  <w:style w:type="paragraph" w:styleId="BodyTextIndent3">
    <w:name w:val="Body Text Indent 3"/>
    <w:basedOn w:val="Normal"/>
    <w:link w:val="BodyTextIndent3Char"/>
    <w:rsid w:val="001D7424"/>
    <w:pPr>
      <w:spacing w:after="120"/>
      <w:ind w:left="283"/>
    </w:pPr>
    <w:rPr>
      <w:sz w:val="16"/>
      <w:szCs w:val="16"/>
    </w:rPr>
  </w:style>
  <w:style w:type="character" w:customStyle="1" w:styleId="BodyTextIndent3Char">
    <w:name w:val="Body Text Indent 3 Char"/>
    <w:link w:val="BodyTextIndent3"/>
    <w:rsid w:val="001D7424"/>
    <w:rPr>
      <w:rFonts w:eastAsia="Times New Roman"/>
      <w:sz w:val="16"/>
      <w:szCs w:val="16"/>
      <w:lang w:eastAsia="en-US"/>
    </w:rPr>
  </w:style>
  <w:style w:type="paragraph" w:styleId="Caption">
    <w:name w:val="caption"/>
    <w:basedOn w:val="Normal"/>
    <w:next w:val="Normal"/>
    <w:semiHidden/>
    <w:unhideWhenUsed/>
    <w:qFormat/>
    <w:rsid w:val="001D7424"/>
    <w:rPr>
      <w:b/>
      <w:bCs/>
    </w:rPr>
  </w:style>
  <w:style w:type="paragraph" w:styleId="Closing">
    <w:name w:val="Closing"/>
    <w:basedOn w:val="Normal"/>
    <w:link w:val="ClosingChar"/>
    <w:rsid w:val="001D7424"/>
    <w:pPr>
      <w:ind w:left="4252"/>
    </w:pPr>
  </w:style>
  <w:style w:type="character" w:customStyle="1" w:styleId="ClosingChar">
    <w:name w:val="Closing Char"/>
    <w:link w:val="Closing"/>
    <w:rsid w:val="001D7424"/>
    <w:rPr>
      <w:rFonts w:eastAsia="Times New Roman"/>
      <w:lang w:eastAsia="en-US"/>
    </w:rPr>
  </w:style>
  <w:style w:type="paragraph" w:styleId="Date">
    <w:name w:val="Date"/>
    <w:basedOn w:val="Normal"/>
    <w:next w:val="Normal"/>
    <w:link w:val="DateChar"/>
    <w:rsid w:val="001D7424"/>
  </w:style>
  <w:style w:type="character" w:customStyle="1" w:styleId="DateChar">
    <w:name w:val="Date Char"/>
    <w:link w:val="Date"/>
    <w:rsid w:val="001D7424"/>
    <w:rPr>
      <w:rFonts w:eastAsia="Times New Roman"/>
      <w:lang w:eastAsia="en-US"/>
    </w:rPr>
  </w:style>
  <w:style w:type="paragraph" w:styleId="DocumentMap">
    <w:name w:val="Document Map"/>
    <w:basedOn w:val="Normal"/>
    <w:link w:val="DocumentMapChar"/>
    <w:rsid w:val="001D7424"/>
    <w:rPr>
      <w:rFonts w:ascii="Segoe UI" w:hAnsi="Segoe UI" w:cs="Segoe UI"/>
      <w:sz w:val="16"/>
      <w:szCs w:val="16"/>
    </w:rPr>
  </w:style>
  <w:style w:type="character" w:customStyle="1" w:styleId="DocumentMapChar">
    <w:name w:val="Document Map Char"/>
    <w:link w:val="DocumentMap"/>
    <w:rsid w:val="001D7424"/>
    <w:rPr>
      <w:rFonts w:ascii="Segoe UI" w:eastAsia="Times New Roman" w:hAnsi="Segoe UI" w:cs="Segoe UI"/>
      <w:sz w:val="16"/>
      <w:szCs w:val="16"/>
      <w:lang w:eastAsia="en-US"/>
    </w:rPr>
  </w:style>
  <w:style w:type="paragraph" w:styleId="E-mailSignature">
    <w:name w:val="E-mail Signature"/>
    <w:basedOn w:val="Normal"/>
    <w:link w:val="E-mailSignatureChar"/>
    <w:rsid w:val="001D7424"/>
  </w:style>
  <w:style w:type="character" w:customStyle="1" w:styleId="E-mailSignatureChar">
    <w:name w:val="E-mail Signature Char"/>
    <w:link w:val="E-mailSignature"/>
    <w:rsid w:val="001D7424"/>
    <w:rPr>
      <w:rFonts w:eastAsia="Times New Roman"/>
      <w:lang w:eastAsia="en-US"/>
    </w:rPr>
  </w:style>
  <w:style w:type="paragraph" w:styleId="EndnoteText">
    <w:name w:val="endnote text"/>
    <w:basedOn w:val="Normal"/>
    <w:link w:val="EndnoteTextChar"/>
    <w:rsid w:val="001D7424"/>
  </w:style>
  <w:style w:type="character" w:customStyle="1" w:styleId="EndnoteTextChar">
    <w:name w:val="Endnote Text Char"/>
    <w:link w:val="EndnoteText"/>
    <w:rsid w:val="001D7424"/>
    <w:rPr>
      <w:rFonts w:eastAsia="Times New Roman"/>
      <w:lang w:eastAsia="en-US"/>
    </w:rPr>
  </w:style>
  <w:style w:type="paragraph" w:styleId="EnvelopeAddress">
    <w:name w:val="envelope address"/>
    <w:basedOn w:val="Normal"/>
    <w:rsid w:val="001D7424"/>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1D7424"/>
    <w:rPr>
      <w:rFonts w:ascii="Calibri Light" w:hAnsi="Calibri Light" w:cs="Vrinda"/>
    </w:rPr>
  </w:style>
  <w:style w:type="paragraph" w:styleId="HTMLAddress">
    <w:name w:val="HTML Address"/>
    <w:basedOn w:val="Normal"/>
    <w:link w:val="HTMLAddressChar"/>
    <w:rsid w:val="001D7424"/>
    <w:rPr>
      <w:i/>
      <w:iCs/>
    </w:rPr>
  </w:style>
  <w:style w:type="character" w:customStyle="1" w:styleId="HTMLAddressChar">
    <w:name w:val="HTML Address Char"/>
    <w:link w:val="HTMLAddress"/>
    <w:rsid w:val="001D7424"/>
    <w:rPr>
      <w:rFonts w:eastAsia="Times New Roman"/>
      <w:i/>
      <w:iCs/>
      <w:lang w:eastAsia="en-US"/>
    </w:rPr>
  </w:style>
  <w:style w:type="paragraph" w:styleId="HTMLPreformatted">
    <w:name w:val="HTML Preformatted"/>
    <w:basedOn w:val="Normal"/>
    <w:link w:val="HTMLPreformattedChar"/>
    <w:rsid w:val="001D7424"/>
    <w:rPr>
      <w:rFonts w:ascii="Courier New" w:hAnsi="Courier New" w:cs="Courier New"/>
    </w:rPr>
  </w:style>
  <w:style w:type="character" w:customStyle="1" w:styleId="HTMLPreformattedChar">
    <w:name w:val="HTML Preformatted Char"/>
    <w:link w:val="HTMLPreformatted"/>
    <w:rsid w:val="001D7424"/>
    <w:rPr>
      <w:rFonts w:ascii="Courier New" w:eastAsia="Times New Roman" w:hAnsi="Courier New" w:cs="Courier New"/>
      <w:lang w:eastAsia="en-US"/>
    </w:rPr>
  </w:style>
  <w:style w:type="paragraph" w:styleId="Index3">
    <w:name w:val="index 3"/>
    <w:basedOn w:val="Normal"/>
    <w:next w:val="Normal"/>
    <w:rsid w:val="001D7424"/>
    <w:pPr>
      <w:ind w:left="600" w:hanging="200"/>
    </w:pPr>
  </w:style>
  <w:style w:type="paragraph" w:styleId="Index4">
    <w:name w:val="index 4"/>
    <w:basedOn w:val="Normal"/>
    <w:next w:val="Normal"/>
    <w:rsid w:val="001D7424"/>
    <w:pPr>
      <w:ind w:left="800" w:hanging="200"/>
    </w:pPr>
  </w:style>
  <w:style w:type="paragraph" w:styleId="Index5">
    <w:name w:val="index 5"/>
    <w:basedOn w:val="Normal"/>
    <w:next w:val="Normal"/>
    <w:rsid w:val="001D7424"/>
    <w:pPr>
      <w:ind w:left="1000" w:hanging="200"/>
    </w:pPr>
  </w:style>
  <w:style w:type="paragraph" w:styleId="Index6">
    <w:name w:val="index 6"/>
    <w:basedOn w:val="Normal"/>
    <w:next w:val="Normal"/>
    <w:rsid w:val="001D7424"/>
    <w:pPr>
      <w:ind w:left="1200" w:hanging="200"/>
    </w:pPr>
  </w:style>
  <w:style w:type="paragraph" w:styleId="Index7">
    <w:name w:val="index 7"/>
    <w:basedOn w:val="Normal"/>
    <w:next w:val="Normal"/>
    <w:rsid w:val="001D7424"/>
    <w:pPr>
      <w:ind w:left="1400" w:hanging="200"/>
    </w:pPr>
  </w:style>
  <w:style w:type="paragraph" w:styleId="Index8">
    <w:name w:val="index 8"/>
    <w:basedOn w:val="Normal"/>
    <w:next w:val="Normal"/>
    <w:rsid w:val="001D7424"/>
    <w:pPr>
      <w:ind w:left="1600" w:hanging="200"/>
    </w:pPr>
  </w:style>
  <w:style w:type="paragraph" w:styleId="Index9">
    <w:name w:val="index 9"/>
    <w:basedOn w:val="Normal"/>
    <w:next w:val="Normal"/>
    <w:rsid w:val="001D7424"/>
    <w:pPr>
      <w:ind w:left="1800" w:hanging="200"/>
    </w:pPr>
  </w:style>
  <w:style w:type="paragraph" w:styleId="IndexHeading">
    <w:name w:val="index heading"/>
    <w:basedOn w:val="Normal"/>
    <w:next w:val="Index1"/>
    <w:rsid w:val="001D7424"/>
    <w:rPr>
      <w:rFonts w:ascii="Calibri Light" w:hAnsi="Calibri Light" w:cs="Vrinda"/>
      <w:b/>
      <w:bCs/>
    </w:rPr>
  </w:style>
  <w:style w:type="paragraph" w:styleId="IntenseQuote">
    <w:name w:val="Intense Quote"/>
    <w:basedOn w:val="Normal"/>
    <w:next w:val="Normal"/>
    <w:link w:val="IntenseQuoteChar"/>
    <w:uiPriority w:val="30"/>
    <w:qFormat/>
    <w:rsid w:val="001D742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D7424"/>
    <w:rPr>
      <w:rFonts w:eastAsia="Times New Roman"/>
      <w:i/>
      <w:iCs/>
      <w:color w:val="4472C4"/>
      <w:lang w:eastAsia="en-US"/>
    </w:rPr>
  </w:style>
  <w:style w:type="paragraph" w:styleId="ListContinue">
    <w:name w:val="List Continue"/>
    <w:basedOn w:val="Normal"/>
    <w:rsid w:val="001D7424"/>
    <w:pPr>
      <w:spacing w:after="120"/>
      <w:ind w:left="283"/>
      <w:contextualSpacing/>
    </w:pPr>
  </w:style>
  <w:style w:type="paragraph" w:styleId="ListContinue2">
    <w:name w:val="List Continue 2"/>
    <w:basedOn w:val="Normal"/>
    <w:rsid w:val="001D7424"/>
    <w:pPr>
      <w:spacing w:after="120"/>
      <w:ind w:left="566"/>
      <w:contextualSpacing/>
    </w:pPr>
  </w:style>
  <w:style w:type="paragraph" w:styleId="ListContinue3">
    <w:name w:val="List Continue 3"/>
    <w:basedOn w:val="Normal"/>
    <w:rsid w:val="001D7424"/>
    <w:pPr>
      <w:spacing w:after="120"/>
      <w:ind w:left="849"/>
      <w:contextualSpacing/>
    </w:pPr>
  </w:style>
  <w:style w:type="paragraph" w:styleId="ListContinue4">
    <w:name w:val="List Continue 4"/>
    <w:basedOn w:val="Normal"/>
    <w:rsid w:val="001D7424"/>
    <w:pPr>
      <w:spacing w:after="120"/>
      <w:ind w:left="1132"/>
      <w:contextualSpacing/>
    </w:pPr>
  </w:style>
  <w:style w:type="paragraph" w:styleId="ListContinue5">
    <w:name w:val="List Continue 5"/>
    <w:basedOn w:val="Normal"/>
    <w:rsid w:val="001D7424"/>
    <w:pPr>
      <w:spacing w:after="120"/>
      <w:ind w:left="1415"/>
      <w:contextualSpacing/>
    </w:pPr>
  </w:style>
  <w:style w:type="paragraph" w:styleId="ListNumber3">
    <w:name w:val="List Number 3"/>
    <w:basedOn w:val="Normal"/>
    <w:rsid w:val="001D7424"/>
    <w:pPr>
      <w:numPr>
        <w:numId w:val="12"/>
      </w:numPr>
      <w:contextualSpacing/>
    </w:pPr>
  </w:style>
  <w:style w:type="paragraph" w:styleId="ListNumber4">
    <w:name w:val="List Number 4"/>
    <w:basedOn w:val="Normal"/>
    <w:rsid w:val="001D7424"/>
    <w:pPr>
      <w:numPr>
        <w:numId w:val="13"/>
      </w:numPr>
      <w:contextualSpacing/>
    </w:pPr>
  </w:style>
  <w:style w:type="paragraph" w:styleId="ListNumber5">
    <w:name w:val="List Number 5"/>
    <w:basedOn w:val="Normal"/>
    <w:rsid w:val="001D7424"/>
    <w:pPr>
      <w:numPr>
        <w:numId w:val="14"/>
      </w:numPr>
      <w:contextualSpacing/>
    </w:pPr>
  </w:style>
  <w:style w:type="paragraph" w:styleId="ListParagraph">
    <w:name w:val="List Paragraph"/>
    <w:basedOn w:val="Normal"/>
    <w:uiPriority w:val="34"/>
    <w:qFormat/>
    <w:rsid w:val="001D7424"/>
    <w:pPr>
      <w:ind w:left="720"/>
    </w:pPr>
  </w:style>
  <w:style w:type="paragraph" w:styleId="MacroText">
    <w:name w:val="macro"/>
    <w:link w:val="MacroTextChar"/>
    <w:rsid w:val="001D742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1D7424"/>
    <w:rPr>
      <w:rFonts w:ascii="Courier New" w:eastAsia="Times New Roman" w:hAnsi="Courier New" w:cs="Courier New"/>
      <w:lang w:eastAsia="en-US"/>
    </w:rPr>
  </w:style>
  <w:style w:type="paragraph" w:styleId="MessageHeader">
    <w:name w:val="Message Header"/>
    <w:basedOn w:val="Normal"/>
    <w:link w:val="MessageHeaderChar"/>
    <w:rsid w:val="001D742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1D7424"/>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1D7424"/>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1D7424"/>
    <w:pPr>
      <w:ind w:left="720"/>
    </w:pPr>
  </w:style>
  <w:style w:type="paragraph" w:styleId="NoteHeading">
    <w:name w:val="Note Heading"/>
    <w:basedOn w:val="Normal"/>
    <w:next w:val="Normal"/>
    <w:link w:val="NoteHeadingChar"/>
    <w:rsid w:val="001D7424"/>
  </w:style>
  <w:style w:type="character" w:customStyle="1" w:styleId="NoteHeadingChar">
    <w:name w:val="Note Heading Char"/>
    <w:link w:val="NoteHeading"/>
    <w:rsid w:val="001D7424"/>
    <w:rPr>
      <w:rFonts w:eastAsia="Times New Roman"/>
      <w:lang w:eastAsia="en-US"/>
    </w:rPr>
  </w:style>
  <w:style w:type="paragraph" w:styleId="PlainText">
    <w:name w:val="Plain Text"/>
    <w:basedOn w:val="Normal"/>
    <w:link w:val="PlainTextChar"/>
    <w:rsid w:val="001D7424"/>
    <w:rPr>
      <w:rFonts w:ascii="Courier New" w:hAnsi="Courier New" w:cs="Courier New"/>
    </w:rPr>
  </w:style>
  <w:style w:type="character" w:customStyle="1" w:styleId="PlainTextChar">
    <w:name w:val="Plain Text Char"/>
    <w:link w:val="PlainText"/>
    <w:rsid w:val="001D7424"/>
    <w:rPr>
      <w:rFonts w:ascii="Courier New" w:eastAsia="Times New Roman" w:hAnsi="Courier New" w:cs="Courier New"/>
      <w:lang w:eastAsia="en-US"/>
    </w:rPr>
  </w:style>
  <w:style w:type="paragraph" w:styleId="Quote">
    <w:name w:val="Quote"/>
    <w:basedOn w:val="Normal"/>
    <w:next w:val="Normal"/>
    <w:link w:val="QuoteChar"/>
    <w:uiPriority w:val="29"/>
    <w:qFormat/>
    <w:rsid w:val="001D7424"/>
    <w:pPr>
      <w:spacing w:before="200" w:after="160"/>
      <w:ind w:left="864" w:right="864"/>
      <w:jc w:val="center"/>
    </w:pPr>
    <w:rPr>
      <w:i/>
      <w:iCs/>
      <w:color w:val="404040"/>
    </w:rPr>
  </w:style>
  <w:style w:type="character" w:customStyle="1" w:styleId="QuoteChar">
    <w:name w:val="Quote Char"/>
    <w:link w:val="Quote"/>
    <w:uiPriority w:val="29"/>
    <w:rsid w:val="001D7424"/>
    <w:rPr>
      <w:rFonts w:eastAsia="Times New Roman"/>
      <w:i/>
      <w:iCs/>
      <w:color w:val="404040"/>
      <w:lang w:eastAsia="en-US"/>
    </w:rPr>
  </w:style>
  <w:style w:type="paragraph" w:styleId="Salutation">
    <w:name w:val="Salutation"/>
    <w:basedOn w:val="Normal"/>
    <w:next w:val="Normal"/>
    <w:link w:val="SalutationChar"/>
    <w:rsid w:val="001D7424"/>
  </w:style>
  <w:style w:type="character" w:customStyle="1" w:styleId="SalutationChar">
    <w:name w:val="Salutation Char"/>
    <w:link w:val="Salutation"/>
    <w:rsid w:val="001D7424"/>
    <w:rPr>
      <w:rFonts w:eastAsia="Times New Roman"/>
      <w:lang w:eastAsia="en-US"/>
    </w:rPr>
  </w:style>
  <w:style w:type="paragraph" w:styleId="Signature">
    <w:name w:val="Signature"/>
    <w:basedOn w:val="Normal"/>
    <w:link w:val="SignatureChar"/>
    <w:rsid w:val="001D7424"/>
    <w:pPr>
      <w:ind w:left="4252"/>
    </w:pPr>
  </w:style>
  <w:style w:type="character" w:customStyle="1" w:styleId="SignatureChar">
    <w:name w:val="Signature Char"/>
    <w:link w:val="Signature"/>
    <w:rsid w:val="001D7424"/>
    <w:rPr>
      <w:rFonts w:eastAsia="Times New Roman"/>
      <w:lang w:eastAsia="en-US"/>
    </w:rPr>
  </w:style>
  <w:style w:type="paragraph" w:styleId="Subtitle">
    <w:name w:val="Subtitle"/>
    <w:basedOn w:val="Normal"/>
    <w:next w:val="Normal"/>
    <w:link w:val="SubtitleChar"/>
    <w:qFormat/>
    <w:rsid w:val="001D7424"/>
    <w:pPr>
      <w:spacing w:after="60"/>
      <w:jc w:val="center"/>
      <w:outlineLvl w:val="1"/>
    </w:pPr>
    <w:rPr>
      <w:rFonts w:ascii="Calibri Light" w:hAnsi="Calibri Light" w:cs="Vrinda"/>
      <w:sz w:val="24"/>
      <w:szCs w:val="24"/>
    </w:rPr>
  </w:style>
  <w:style w:type="character" w:customStyle="1" w:styleId="SubtitleChar">
    <w:name w:val="Subtitle Char"/>
    <w:link w:val="Subtitle"/>
    <w:rsid w:val="001D7424"/>
    <w:rPr>
      <w:rFonts w:ascii="Calibri Light" w:eastAsia="Times New Roman" w:hAnsi="Calibri Light" w:cs="Vrinda"/>
      <w:sz w:val="24"/>
      <w:szCs w:val="24"/>
      <w:lang w:eastAsia="en-US"/>
    </w:rPr>
  </w:style>
  <w:style w:type="paragraph" w:styleId="TableofAuthorities">
    <w:name w:val="table of authorities"/>
    <w:basedOn w:val="Normal"/>
    <w:next w:val="Normal"/>
    <w:rsid w:val="001D7424"/>
    <w:pPr>
      <w:ind w:left="200" w:hanging="200"/>
    </w:pPr>
  </w:style>
  <w:style w:type="paragraph" w:styleId="TableofFigures">
    <w:name w:val="table of figures"/>
    <w:basedOn w:val="Normal"/>
    <w:next w:val="Normal"/>
    <w:rsid w:val="001D7424"/>
  </w:style>
  <w:style w:type="paragraph" w:styleId="Title">
    <w:name w:val="Title"/>
    <w:basedOn w:val="Normal"/>
    <w:next w:val="Normal"/>
    <w:link w:val="TitleChar"/>
    <w:qFormat/>
    <w:rsid w:val="001D7424"/>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1D7424"/>
    <w:rPr>
      <w:rFonts w:ascii="Calibri Light" w:eastAsia="Times New Roman" w:hAnsi="Calibri Light" w:cs="Vrinda"/>
      <w:b/>
      <w:bCs/>
      <w:kern w:val="28"/>
      <w:sz w:val="32"/>
      <w:szCs w:val="32"/>
      <w:lang w:eastAsia="en-US"/>
    </w:rPr>
  </w:style>
  <w:style w:type="paragraph" w:styleId="TOAHeading">
    <w:name w:val="toa heading"/>
    <w:basedOn w:val="Normal"/>
    <w:next w:val="Normal"/>
    <w:rsid w:val="001D7424"/>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1D7424"/>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36081">
      <w:bodyDiv w:val="1"/>
      <w:marLeft w:val="0"/>
      <w:marRight w:val="0"/>
      <w:marTop w:val="0"/>
      <w:marBottom w:val="0"/>
      <w:divBdr>
        <w:top w:val="none" w:sz="0" w:space="0" w:color="auto"/>
        <w:left w:val="none" w:sz="0" w:space="0" w:color="auto"/>
        <w:bottom w:val="none" w:sz="0" w:space="0" w:color="auto"/>
        <w:right w:val="none" w:sz="0" w:space="0" w:color="auto"/>
      </w:divBdr>
    </w:div>
    <w:div w:id="346638804">
      <w:bodyDiv w:val="1"/>
      <w:marLeft w:val="0"/>
      <w:marRight w:val="0"/>
      <w:marTop w:val="0"/>
      <w:marBottom w:val="0"/>
      <w:divBdr>
        <w:top w:val="none" w:sz="0" w:space="0" w:color="auto"/>
        <w:left w:val="none" w:sz="0" w:space="0" w:color="auto"/>
        <w:bottom w:val="none" w:sz="0" w:space="0" w:color="auto"/>
        <w:right w:val="none" w:sz="0" w:space="0" w:color="auto"/>
      </w:divBdr>
    </w:div>
    <w:div w:id="17137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F438-37BA-4B5F-963A-04A893C3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Pages>
  <Words>2779</Words>
  <Characters>14732</Characters>
  <Application>Microsoft Office Word</Application>
  <DocSecurity>0</DocSecurity>
  <Lines>122</Lines>
  <Paragraphs>34</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3GPP TS 26.443 v. 16.0.0</vt:lpstr>
      <vt:lpstr>Foreword</vt:lpstr>
      <vt:lpstr>1	Scope</vt:lpstr>
      <vt:lpstr>2	References</vt:lpstr>
      <vt:lpstr>3	Definitions and abbreviations</vt:lpstr>
      <vt:lpstr>    3.1	Definitions</vt:lpstr>
      <vt:lpstr>    3.2	Abbreviations</vt:lpstr>
      <vt:lpstr>4	C code structure</vt:lpstr>
      <vt:lpstr>    4.1	Contents of the C source code</vt:lpstr>
      <vt:lpstr>    4.2	Program execution</vt:lpstr>
      <vt:lpstr>5	File formats</vt:lpstr>
      <vt:lpstr>    5.1	Input/output file format</vt:lpstr>
      <vt:lpstr>    5.2	Rate switching profile (encoder input)</vt:lpstr>
      <vt:lpstr>    5.3	Parameter bitstream file (encoder output / decoder input)</vt:lpstr>
      <vt:lpstr>        5.3.1	ITU-T G.192 compliant format</vt:lpstr>
      <vt:lpstr>        5.3.2	Compact storage format file</vt:lpstr>
      <vt:lpstr>    5.4	VoIP parameter bitstream file (decoder input)</vt:lpstr>
      <vt:lpstr>    5.5	Bandwidth switching profile (encoder input)</vt:lpstr>
      <vt:lpstr>    5.6	Channel-aware configuration file (encoder input and decoder output)</vt:lpstr>
      <vt:lpstr>    5.7	JBM trace file (decoder output)</vt:lpstr>
      <vt:lpstr>3GPP TS 26.442 v. 12.0.0</vt:lpstr>
    </vt:vector>
  </TitlesOfParts>
  <Manager>Paolo Usai</Manager>
  <Company>ETSI - MCC Support</Company>
  <LinksUpToDate>false</LinksUpToDate>
  <CharactersWithSpaces>17477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26.443 v. 16.0.0</dc:title>
  <dc:subject>3GPP TS 26.443 Codec for Enhanced Voice Services (EVS); ANSI C code (floating-point) (Release 18)</dc:subject>
  <dc:creator>3GPP TSG SA WG4 Codec</dc:creator>
  <cp:keywords>UMTS, LTE, EVS, telephony, codec</cp:keywords>
  <cp:lastModifiedBy>Wilhelm Meding</cp:lastModifiedBy>
  <cp:revision>2</cp:revision>
  <dcterms:created xsi:type="dcterms:W3CDTF">2024-07-21T14:28:00Z</dcterms:created>
  <dcterms:modified xsi:type="dcterms:W3CDTF">2024-07-21T14:28:00Z</dcterms:modified>
</cp:coreProperties>
</file>