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A5A48" w:rsidRPr="006A5A48" w14:paraId="2142B2C9" w14:textId="77777777" w:rsidTr="005E4BB2">
        <w:tc>
          <w:tcPr>
            <w:tcW w:w="10423" w:type="dxa"/>
            <w:gridSpan w:val="2"/>
            <w:shd w:val="clear" w:color="auto" w:fill="auto"/>
          </w:tcPr>
          <w:p w14:paraId="2D153298" w14:textId="7E0238F7" w:rsidR="004F0988" w:rsidRPr="006A5A48" w:rsidRDefault="00BD7469" w:rsidP="00133525">
            <w:pPr>
              <w:pStyle w:val="ZA"/>
              <w:framePr w:w="0" w:hRule="auto" w:wrap="auto" w:vAnchor="margin" w:hAnchor="text" w:yAlign="inline"/>
            </w:pPr>
            <w:bookmarkStart w:id="0" w:name="page1"/>
            <w:r w:rsidRPr="006A5A48">
              <w:rPr>
                <w:sz w:val="64"/>
              </w:rPr>
              <w:t xml:space="preserve">3GPP TS 31.121 </w:t>
            </w:r>
            <w:r w:rsidRPr="006A5A48">
              <w:t>V1</w:t>
            </w:r>
            <w:r w:rsidR="00653720" w:rsidRPr="006A5A48">
              <w:t>7</w:t>
            </w:r>
            <w:r w:rsidRPr="006A5A48">
              <w:t>.</w:t>
            </w:r>
            <w:r w:rsidR="0035602E">
              <w:t>3</w:t>
            </w:r>
            <w:r w:rsidRPr="006A5A48">
              <w:t>.</w:t>
            </w:r>
            <w:r w:rsidR="00262DAA">
              <w:t>0</w:t>
            </w:r>
            <w:r w:rsidRPr="006A5A48">
              <w:t xml:space="preserve"> </w:t>
            </w:r>
            <w:r w:rsidRPr="006A5A48">
              <w:rPr>
                <w:sz w:val="32"/>
              </w:rPr>
              <w:t>(202</w:t>
            </w:r>
            <w:r w:rsidR="00D72CB6">
              <w:rPr>
                <w:sz w:val="32"/>
              </w:rPr>
              <w:t>4</w:t>
            </w:r>
            <w:r w:rsidRPr="006A5A48">
              <w:rPr>
                <w:sz w:val="32"/>
              </w:rPr>
              <w:t>-</w:t>
            </w:r>
            <w:r w:rsidR="00D72CB6">
              <w:rPr>
                <w:sz w:val="32"/>
              </w:rPr>
              <w:t>0</w:t>
            </w:r>
            <w:r w:rsidR="0035602E">
              <w:rPr>
                <w:sz w:val="32"/>
              </w:rPr>
              <w:t>6</w:t>
            </w:r>
            <w:r w:rsidRPr="006A5A48">
              <w:rPr>
                <w:sz w:val="32"/>
              </w:rPr>
              <w:t>)</w:t>
            </w:r>
          </w:p>
        </w:tc>
      </w:tr>
      <w:tr w:rsidR="006A5A48" w:rsidRPr="006A5A48" w14:paraId="00B58261" w14:textId="77777777" w:rsidTr="005E4BB2">
        <w:trPr>
          <w:trHeight w:hRule="exact" w:val="1134"/>
        </w:trPr>
        <w:tc>
          <w:tcPr>
            <w:tcW w:w="10423" w:type="dxa"/>
            <w:gridSpan w:val="2"/>
            <w:shd w:val="clear" w:color="auto" w:fill="auto"/>
          </w:tcPr>
          <w:p w14:paraId="16D19107" w14:textId="77777777" w:rsidR="00BA4B8D" w:rsidRPr="006A5A48" w:rsidRDefault="004F0988" w:rsidP="00BD7469">
            <w:pPr>
              <w:pStyle w:val="ZB"/>
              <w:framePr w:w="0" w:hRule="auto" w:wrap="auto" w:vAnchor="margin" w:hAnchor="text" w:yAlign="inline"/>
            </w:pPr>
            <w:r w:rsidRPr="006A5A48">
              <w:t xml:space="preserve">Technical </w:t>
            </w:r>
            <w:bookmarkStart w:id="1" w:name="spectype2"/>
            <w:r w:rsidRPr="006A5A48">
              <w:t>Specification</w:t>
            </w:r>
            <w:bookmarkEnd w:id="1"/>
          </w:p>
        </w:tc>
      </w:tr>
      <w:tr w:rsidR="006A5A48" w:rsidRPr="006A5A48" w14:paraId="3B8AE45B" w14:textId="77777777" w:rsidTr="005E4BB2">
        <w:trPr>
          <w:trHeight w:hRule="exact" w:val="3686"/>
        </w:trPr>
        <w:tc>
          <w:tcPr>
            <w:tcW w:w="10423" w:type="dxa"/>
            <w:gridSpan w:val="2"/>
            <w:shd w:val="clear" w:color="auto" w:fill="auto"/>
          </w:tcPr>
          <w:p w14:paraId="4E5765A1" w14:textId="0668D41D" w:rsidR="004F0988" w:rsidRPr="006A5A48" w:rsidRDefault="004F0988" w:rsidP="00133525">
            <w:pPr>
              <w:pStyle w:val="ZT"/>
              <w:framePr w:wrap="auto" w:hAnchor="text" w:yAlign="inline"/>
            </w:pPr>
            <w:r w:rsidRPr="006A5A48">
              <w:t>3rd Generation Partnership Project;</w:t>
            </w:r>
          </w:p>
          <w:p w14:paraId="09E2B9A5" w14:textId="77777777" w:rsidR="00BD7469" w:rsidRPr="006A5A48" w:rsidRDefault="00BD7469" w:rsidP="00BD7469">
            <w:pPr>
              <w:pStyle w:val="ZT"/>
              <w:framePr w:wrap="auto" w:hAnchor="text" w:yAlign="inline"/>
            </w:pPr>
            <w:r w:rsidRPr="006A5A48">
              <w:t>Technical Specification Group Core Network and Terminals;</w:t>
            </w:r>
          </w:p>
          <w:p w14:paraId="59F899F3" w14:textId="77777777" w:rsidR="00BD7469" w:rsidRPr="006A5A48" w:rsidRDefault="00BD7469" w:rsidP="00BD7469">
            <w:pPr>
              <w:pStyle w:val="ZT"/>
              <w:framePr w:wrap="auto" w:hAnchor="text" w:yAlign="inline"/>
            </w:pPr>
            <w:r w:rsidRPr="006A5A48">
              <w:t>UICC-terminal interface;</w:t>
            </w:r>
          </w:p>
          <w:p w14:paraId="3136E328" w14:textId="72124ABB" w:rsidR="00BD7469" w:rsidRPr="006A5A48" w:rsidRDefault="00BD7469" w:rsidP="00BD7469">
            <w:pPr>
              <w:pStyle w:val="ZT"/>
              <w:framePr w:wrap="auto" w:hAnchor="text" w:yAlign="inline"/>
            </w:pPr>
            <w:r w:rsidRPr="006A5A48">
              <w:t>Universal Subscriber Identity Module (USIM)</w:t>
            </w:r>
            <w:r w:rsidRPr="006A5A48">
              <w:br/>
              <w:t>application test specification</w:t>
            </w:r>
          </w:p>
          <w:p w14:paraId="21B5543E" w14:textId="2DCFA424" w:rsidR="00BD7469" w:rsidRPr="006A5A48" w:rsidRDefault="00BD7469" w:rsidP="00BD7469">
            <w:pPr>
              <w:pStyle w:val="ZT"/>
              <w:framePr w:wrap="auto" w:hAnchor="text" w:yAlign="inline"/>
            </w:pPr>
            <w:r w:rsidRPr="006A5A48">
              <w:t>(</w:t>
            </w:r>
            <w:r w:rsidRPr="006A5A48">
              <w:rPr>
                <w:rStyle w:val="ZGSM"/>
              </w:rPr>
              <w:t>Release 1</w:t>
            </w:r>
            <w:r w:rsidR="00653720" w:rsidRPr="006A5A48">
              <w:rPr>
                <w:rStyle w:val="ZGSM"/>
              </w:rPr>
              <w:t>7</w:t>
            </w:r>
            <w:r w:rsidRPr="006A5A48">
              <w:t>)</w:t>
            </w:r>
          </w:p>
          <w:p w14:paraId="446D98C7" w14:textId="77777777" w:rsidR="004F0988" w:rsidRPr="006A5A48" w:rsidRDefault="004F0988" w:rsidP="00133525">
            <w:pPr>
              <w:pStyle w:val="ZT"/>
              <w:framePr w:wrap="auto" w:hAnchor="text" w:yAlign="inline"/>
              <w:rPr>
                <w:i/>
                <w:sz w:val="28"/>
              </w:rPr>
            </w:pPr>
          </w:p>
        </w:tc>
      </w:tr>
      <w:tr w:rsidR="006A5A48" w:rsidRPr="006A5A48" w14:paraId="4A80033E" w14:textId="77777777" w:rsidTr="005E4BB2">
        <w:tc>
          <w:tcPr>
            <w:tcW w:w="10423" w:type="dxa"/>
            <w:gridSpan w:val="2"/>
            <w:shd w:val="clear" w:color="auto" w:fill="auto"/>
          </w:tcPr>
          <w:p w14:paraId="5A675DA2" w14:textId="77777777" w:rsidR="00BF128E" w:rsidRPr="006A5A48" w:rsidRDefault="00BF128E" w:rsidP="00133525">
            <w:pPr>
              <w:pStyle w:val="ZU"/>
              <w:framePr w:w="0" w:wrap="auto" w:vAnchor="margin" w:hAnchor="text" w:yAlign="inline"/>
              <w:tabs>
                <w:tab w:val="right" w:pos="10206"/>
              </w:tabs>
              <w:jc w:val="left"/>
            </w:pPr>
            <w:r w:rsidRPr="006A5A48">
              <w:tab/>
            </w:r>
          </w:p>
        </w:tc>
      </w:tr>
      <w:tr w:rsidR="006A5A48" w:rsidRPr="006A5A48" w14:paraId="06C8E934" w14:textId="77777777" w:rsidTr="005E4BB2">
        <w:trPr>
          <w:trHeight w:hRule="exact" w:val="1531"/>
        </w:trPr>
        <w:tc>
          <w:tcPr>
            <w:tcW w:w="4883" w:type="dxa"/>
            <w:shd w:val="clear" w:color="auto" w:fill="auto"/>
          </w:tcPr>
          <w:p w14:paraId="2C0930E0" w14:textId="1E4024A0" w:rsidR="000F096C" w:rsidRPr="006A5A48" w:rsidRDefault="00000000" w:rsidP="000F096C">
            <w:r>
              <w:rPr>
                <w:i/>
              </w:rPr>
              <w:pict w14:anchorId="08116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6pt">
                  <v:imagedata r:id="rId9" o:title="5G-logo_175px"/>
                </v:shape>
              </w:pict>
            </w:r>
          </w:p>
        </w:tc>
        <w:tc>
          <w:tcPr>
            <w:tcW w:w="5540" w:type="dxa"/>
            <w:shd w:val="clear" w:color="auto" w:fill="auto"/>
          </w:tcPr>
          <w:p w14:paraId="77A4C28F" w14:textId="6242A987" w:rsidR="000F096C" w:rsidRPr="006A5A48" w:rsidRDefault="00000000" w:rsidP="000F096C">
            <w:pPr>
              <w:jc w:val="right"/>
            </w:pPr>
            <w:bookmarkStart w:id="2" w:name="logos"/>
            <w:r>
              <w:pict w14:anchorId="1DC9D024">
                <v:shape id="_x0000_i1026" type="#_x0000_t75" style="width:127.5pt;height:74.65pt">
                  <v:imagedata r:id="rId10" o:title="3GPP-logo_web"/>
                </v:shape>
              </w:pict>
            </w:r>
            <w:bookmarkEnd w:id="2"/>
          </w:p>
        </w:tc>
      </w:tr>
      <w:tr w:rsidR="006A5A48" w:rsidRPr="006A5A48" w14:paraId="7CED48D5" w14:textId="77777777" w:rsidTr="005E4BB2">
        <w:trPr>
          <w:trHeight w:hRule="exact" w:val="5783"/>
        </w:trPr>
        <w:tc>
          <w:tcPr>
            <w:tcW w:w="10423" w:type="dxa"/>
            <w:gridSpan w:val="2"/>
            <w:shd w:val="clear" w:color="auto" w:fill="auto"/>
          </w:tcPr>
          <w:p w14:paraId="64A7301A" w14:textId="77777777" w:rsidR="00C074DD" w:rsidRPr="006A5A48" w:rsidRDefault="00C074DD" w:rsidP="00BD7469"/>
        </w:tc>
      </w:tr>
      <w:tr w:rsidR="006A5A48" w:rsidRPr="006A5A48" w14:paraId="34239304" w14:textId="77777777" w:rsidTr="005E4BB2">
        <w:trPr>
          <w:cantSplit/>
          <w:trHeight w:hRule="exact" w:val="964"/>
        </w:trPr>
        <w:tc>
          <w:tcPr>
            <w:tcW w:w="10423" w:type="dxa"/>
            <w:gridSpan w:val="2"/>
            <w:shd w:val="clear" w:color="auto" w:fill="auto"/>
          </w:tcPr>
          <w:p w14:paraId="36100918" w14:textId="77777777" w:rsidR="00C074DD" w:rsidRPr="006A5A48" w:rsidRDefault="00C074DD" w:rsidP="00C074DD">
            <w:pPr>
              <w:rPr>
                <w:sz w:val="16"/>
              </w:rPr>
            </w:pPr>
            <w:bookmarkStart w:id="3" w:name="warningNotice"/>
            <w:r w:rsidRPr="006A5A48">
              <w:rPr>
                <w:sz w:val="16"/>
              </w:rPr>
              <w:t>The present document has been developed within the 3rd Generation Partnership Project (3GPP</w:t>
            </w:r>
            <w:r w:rsidRPr="006A5A48">
              <w:rPr>
                <w:sz w:val="16"/>
                <w:vertAlign w:val="superscript"/>
              </w:rPr>
              <w:t xml:space="preserve"> TM</w:t>
            </w:r>
            <w:r w:rsidRPr="006A5A48">
              <w:rPr>
                <w:sz w:val="16"/>
              </w:rPr>
              <w:t>) and may be further elaborated for the purposes of 3GPP.</w:t>
            </w:r>
            <w:r w:rsidRPr="006A5A48">
              <w:rPr>
                <w:sz w:val="16"/>
              </w:rPr>
              <w:br/>
              <w:t>The present document has not been subject to any approval process by the 3GPP</w:t>
            </w:r>
            <w:r w:rsidRPr="006A5A48">
              <w:rPr>
                <w:sz w:val="16"/>
                <w:vertAlign w:val="superscript"/>
              </w:rPr>
              <w:t xml:space="preserve"> </w:t>
            </w:r>
            <w:r w:rsidRPr="006A5A48">
              <w:rPr>
                <w:sz w:val="16"/>
              </w:rPr>
              <w:t>Organizational Partners and shall not be implemented.</w:t>
            </w:r>
            <w:r w:rsidRPr="006A5A48">
              <w:rPr>
                <w:sz w:val="16"/>
              </w:rPr>
              <w:br/>
              <w:t>This Specification is provided for future development work within 3GPP</w:t>
            </w:r>
            <w:r w:rsidRPr="006A5A48">
              <w:rPr>
                <w:sz w:val="16"/>
                <w:vertAlign w:val="superscript"/>
              </w:rPr>
              <w:t xml:space="preserve"> </w:t>
            </w:r>
            <w:r w:rsidRPr="006A5A48">
              <w:rPr>
                <w:sz w:val="16"/>
              </w:rPr>
              <w:t>only. The Organizational Partners accept no liability for any use of this Specification.</w:t>
            </w:r>
            <w:r w:rsidRPr="006A5A48">
              <w:rPr>
                <w:sz w:val="16"/>
              </w:rPr>
              <w:br/>
              <w:t>Specifications and Reports for implementation of the 3GPP</w:t>
            </w:r>
            <w:r w:rsidRPr="006A5A48">
              <w:rPr>
                <w:sz w:val="16"/>
                <w:vertAlign w:val="superscript"/>
              </w:rPr>
              <w:t xml:space="preserve"> TM</w:t>
            </w:r>
            <w:r w:rsidRPr="006A5A48">
              <w:rPr>
                <w:sz w:val="16"/>
              </w:rPr>
              <w:t xml:space="preserve"> system should be obtained via the 3GPP Organizational Partners' Publications Offices.</w:t>
            </w:r>
            <w:bookmarkEnd w:id="3"/>
          </w:p>
          <w:p w14:paraId="20399EFC" w14:textId="77777777" w:rsidR="00C074DD" w:rsidRPr="006A5A48" w:rsidRDefault="00C074DD" w:rsidP="00C074DD">
            <w:pPr>
              <w:pStyle w:val="ZV"/>
              <w:framePr w:w="0" w:wrap="auto" w:vAnchor="margin" w:hAnchor="text" w:yAlign="inline"/>
            </w:pPr>
          </w:p>
          <w:p w14:paraId="5D94E50A" w14:textId="77777777" w:rsidR="00C074DD" w:rsidRPr="006A5A48" w:rsidRDefault="00C074DD" w:rsidP="00C074DD">
            <w:pPr>
              <w:rPr>
                <w:sz w:val="16"/>
              </w:rPr>
            </w:pPr>
          </w:p>
        </w:tc>
      </w:tr>
      <w:bookmarkEnd w:id="0"/>
    </w:tbl>
    <w:p w14:paraId="53CBC6E3" w14:textId="77777777" w:rsidR="00080512" w:rsidRPr="004D3578" w:rsidRDefault="00080512">
      <w:pPr>
        <w:sectPr w:rsidR="00080512" w:rsidRPr="004D3578" w:rsidSect="00B879E1">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3729A" w:rsidRPr="0073729A" w14:paraId="7FF1798A" w14:textId="77777777" w:rsidTr="00BA4BB3">
        <w:trPr>
          <w:trHeight w:hRule="exact" w:val="5670"/>
        </w:trPr>
        <w:tc>
          <w:tcPr>
            <w:tcW w:w="10423" w:type="dxa"/>
            <w:shd w:val="clear" w:color="auto" w:fill="auto"/>
          </w:tcPr>
          <w:p w14:paraId="7E8CF073" w14:textId="77777777" w:rsidR="0073729A" w:rsidRPr="0073729A" w:rsidRDefault="0073729A" w:rsidP="00BA4BB3">
            <w:pPr>
              <w:pStyle w:val="Guidance"/>
              <w:rPr>
                <w:color w:val="auto"/>
              </w:rPr>
            </w:pPr>
            <w:bookmarkStart w:id="4" w:name="page2"/>
          </w:p>
        </w:tc>
      </w:tr>
      <w:tr w:rsidR="0073729A" w14:paraId="065FE74B" w14:textId="77777777" w:rsidTr="00BA4BB3">
        <w:trPr>
          <w:trHeight w:hRule="exact" w:val="5387"/>
        </w:trPr>
        <w:tc>
          <w:tcPr>
            <w:tcW w:w="10423" w:type="dxa"/>
            <w:shd w:val="clear" w:color="auto" w:fill="auto"/>
          </w:tcPr>
          <w:p w14:paraId="6DD09672" w14:textId="77777777" w:rsidR="0073729A" w:rsidRPr="00133525" w:rsidRDefault="0073729A" w:rsidP="00BA4BB3">
            <w:pPr>
              <w:pStyle w:val="FP"/>
              <w:spacing w:after="240"/>
              <w:ind w:left="2835" w:right="2835"/>
              <w:jc w:val="center"/>
              <w:rPr>
                <w:rFonts w:ascii="Arial" w:hAnsi="Arial"/>
                <w:b/>
                <w:i/>
              </w:rPr>
            </w:pPr>
            <w:bookmarkStart w:id="5" w:name="coords3gpp"/>
            <w:r w:rsidRPr="00133525">
              <w:rPr>
                <w:rFonts w:ascii="Arial" w:hAnsi="Arial"/>
                <w:b/>
                <w:i/>
              </w:rPr>
              <w:t>3GPP</w:t>
            </w:r>
          </w:p>
          <w:p w14:paraId="7628823B" w14:textId="77777777" w:rsidR="0073729A" w:rsidRPr="004D3578" w:rsidRDefault="0073729A" w:rsidP="00BA4BB3">
            <w:pPr>
              <w:pStyle w:val="FP"/>
              <w:pBdr>
                <w:bottom w:val="single" w:sz="6" w:space="1" w:color="auto"/>
              </w:pBdr>
              <w:ind w:left="2835" w:right="2835"/>
              <w:jc w:val="center"/>
            </w:pPr>
            <w:r w:rsidRPr="004D3578">
              <w:t>Postal address</w:t>
            </w:r>
          </w:p>
          <w:p w14:paraId="0B190427" w14:textId="77777777" w:rsidR="0073729A" w:rsidRPr="00133525" w:rsidRDefault="0073729A" w:rsidP="00BA4BB3">
            <w:pPr>
              <w:pStyle w:val="FP"/>
              <w:ind w:left="2835" w:right="2835"/>
              <w:jc w:val="center"/>
              <w:rPr>
                <w:rFonts w:ascii="Arial" w:hAnsi="Arial"/>
                <w:sz w:val="18"/>
              </w:rPr>
            </w:pPr>
          </w:p>
          <w:p w14:paraId="59C1033D" w14:textId="77777777" w:rsidR="0073729A" w:rsidRPr="004D3578" w:rsidRDefault="0073729A" w:rsidP="00BA4BB3">
            <w:pPr>
              <w:pStyle w:val="FP"/>
              <w:pBdr>
                <w:bottom w:val="single" w:sz="6" w:space="1" w:color="auto"/>
              </w:pBdr>
              <w:spacing w:before="240"/>
              <w:ind w:left="2835" w:right="2835"/>
              <w:jc w:val="center"/>
            </w:pPr>
            <w:r w:rsidRPr="004D3578">
              <w:t>3GPP support office address</w:t>
            </w:r>
          </w:p>
          <w:p w14:paraId="5CA62867" w14:textId="77777777" w:rsidR="0073729A" w:rsidRPr="008E2D68" w:rsidRDefault="0073729A" w:rsidP="00BA4BB3">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6D68F12D" w14:textId="77777777" w:rsidR="0073729A" w:rsidRPr="008E2D68" w:rsidRDefault="0073729A" w:rsidP="00BA4BB3">
            <w:pPr>
              <w:pStyle w:val="FP"/>
              <w:ind w:left="2835" w:right="2835"/>
              <w:jc w:val="center"/>
              <w:rPr>
                <w:rFonts w:ascii="Arial" w:hAnsi="Arial"/>
                <w:sz w:val="18"/>
                <w:lang w:val="fr-FR"/>
              </w:rPr>
            </w:pPr>
            <w:r w:rsidRPr="008E2D68">
              <w:rPr>
                <w:rFonts w:ascii="Arial" w:hAnsi="Arial"/>
                <w:sz w:val="18"/>
                <w:lang w:val="fr-FR"/>
              </w:rPr>
              <w:t>Valbonne - FRANCE</w:t>
            </w:r>
          </w:p>
          <w:p w14:paraId="6DF92B8E" w14:textId="77777777" w:rsidR="0073729A" w:rsidRPr="00133525" w:rsidRDefault="0073729A" w:rsidP="00BA4BB3">
            <w:pPr>
              <w:pStyle w:val="FP"/>
              <w:spacing w:after="20"/>
              <w:ind w:left="2835" w:right="2835"/>
              <w:jc w:val="center"/>
              <w:rPr>
                <w:rFonts w:ascii="Arial" w:hAnsi="Arial"/>
                <w:sz w:val="18"/>
              </w:rPr>
            </w:pPr>
            <w:r w:rsidRPr="00133525">
              <w:rPr>
                <w:rFonts w:ascii="Arial" w:hAnsi="Arial"/>
                <w:sz w:val="18"/>
              </w:rPr>
              <w:t>Tel.: +33 4 92 94 42 00 Fax: +33 4 93 65 47 16</w:t>
            </w:r>
          </w:p>
          <w:p w14:paraId="0B08C91F" w14:textId="77777777" w:rsidR="0073729A" w:rsidRPr="004D3578" w:rsidRDefault="0073729A" w:rsidP="00BA4BB3">
            <w:pPr>
              <w:pStyle w:val="FP"/>
              <w:pBdr>
                <w:bottom w:val="single" w:sz="6" w:space="1" w:color="auto"/>
              </w:pBdr>
              <w:spacing w:before="240"/>
              <w:ind w:left="2835" w:right="2835"/>
              <w:jc w:val="center"/>
            </w:pPr>
            <w:r w:rsidRPr="004D3578">
              <w:t>Internet</w:t>
            </w:r>
          </w:p>
          <w:p w14:paraId="6B185857" w14:textId="77777777" w:rsidR="0073729A" w:rsidRPr="00133525" w:rsidRDefault="0073729A" w:rsidP="00BA4BB3">
            <w:pPr>
              <w:pStyle w:val="FP"/>
              <w:ind w:left="2835" w:right="2835"/>
              <w:jc w:val="center"/>
              <w:rPr>
                <w:rFonts w:ascii="Arial" w:hAnsi="Arial"/>
                <w:sz w:val="18"/>
              </w:rPr>
            </w:pPr>
            <w:r w:rsidRPr="00133525">
              <w:rPr>
                <w:rFonts w:ascii="Arial" w:hAnsi="Arial"/>
                <w:sz w:val="18"/>
              </w:rPr>
              <w:t>http</w:t>
            </w:r>
            <w:r>
              <w:rPr>
                <w:rFonts w:ascii="Arial" w:hAnsi="Arial"/>
                <w:sz w:val="18"/>
              </w:rPr>
              <w:t>s</w:t>
            </w:r>
            <w:r w:rsidRPr="00133525">
              <w:rPr>
                <w:rFonts w:ascii="Arial" w:hAnsi="Arial"/>
                <w:sz w:val="18"/>
              </w:rPr>
              <w:t>://www.3gpp.org</w:t>
            </w:r>
            <w:bookmarkEnd w:id="5"/>
          </w:p>
          <w:p w14:paraId="2001F6A5" w14:textId="77777777" w:rsidR="0073729A" w:rsidRDefault="0073729A" w:rsidP="00BA4BB3"/>
        </w:tc>
      </w:tr>
      <w:tr w:rsidR="0073729A" w14:paraId="0F12A4D8" w14:textId="77777777" w:rsidTr="00BA4BB3">
        <w:tc>
          <w:tcPr>
            <w:tcW w:w="10423" w:type="dxa"/>
            <w:shd w:val="clear" w:color="auto" w:fill="auto"/>
            <w:vAlign w:val="bottom"/>
          </w:tcPr>
          <w:p w14:paraId="2838E96F" w14:textId="77777777" w:rsidR="0073729A" w:rsidRPr="0073729A" w:rsidRDefault="0073729A" w:rsidP="00BA4BB3">
            <w:pPr>
              <w:pStyle w:val="FP"/>
              <w:pBdr>
                <w:bottom w:val="single" w:sz="6" w:space="1" w:color="auto"/>
              </w:pBdr>
              <w:spacing w:after="240"/>
              <w:jc w:val="center"/>
              <w:rPr>
                <w:rFonts w:ascii="Arial" w:hAnsi="Arial"/>
                <w:b/>
                <w:i/>
                <w:noProof/>
              </w:rPr>
            </w:pPr>
            <w:bookmarkStart w:id="6" w:name="copyrightNotification"/>
            <w:r w:rsidRPr="0073729A">
              <w:rPr>
                <w:rFonts w:ascii="Arial" w:hAnsi="Arial"/>
                <w:b/>
                <w:i/>
                <w:noProof/>
              </w:rPr>
              <w:t>Copyright Notification</w:t>
            </w:r>
          </w:p>
          <w:p w14:paraId="2A602237" w14:textId="77777777" w:rsidR="0073729A" w:rsidRPr="0073729A" w:rsidRDefault="0073729A" w:rsidP="00BA4BB3">
            <w:pPr>
              <w:pStyle w:val="FP"/>
              <w:jc w:val="center"/>
              <w:rPr>
                <w:noProof/>
              </w:rPr>
            </w:pPr>
            <w:r w:rsidRPr="0073729A">
              <w:rPr>
                <w:noProof/>
              </w:rPr>
              <w:t>No part may be reproduced except as authorized by written permission.</w:t>
            </w:r>
            <w:r w:rsidRPr="0073729A">
              <w:rPr>
                <w:noProof/>
              </w:rPr>
              <w:br/>
              <w:t>The copyright and the foregoing restriction extend to reproduction in all media.</w:t>
            </w:r>
          </w:p>
          <w:p w14:paraId="450D581E" w14:textId="77777777" w:rsidR="0073729A" w:rsidRPr="0073729A" w:rsidRDefault="0073729A" w:rsidP="00BA4BB3">
            <w:pPr>
              <w:pStyle w:val="FP"/>
              <w:jc w:val="center"/>
              <w:rPr>
                <w:noProof/>
              </w:rPr>
            </w:pPr>
          </w:p>
          <w:p w14:paraId="2BFA6352" w14:textId="6F3BA1B9" w:rsidR="0073729A" w:rsidRPr="0073729A" w:rsidRDefault="0073729A" w:rsidP="00BA4BB3">
            <w:pPr>
              <w:pStyle w:val="FP"/>
              <w:jc w:val="center"/>
              <w:rPr>
                <w:noProof/>
                <w:sz w:val="18"/>
              </w:rPr>
            </w:pPr>
            <w:r w:rsidRPr="0073729A">
              <w:rPr>
                <w:noProof/>
                <w:sz w:val="18"/>
              </w:rPr>
              <w:t xml:space="preserve">© </w:t>
            </w:r>
            <w:bookmarkStart w:id="7" w:name="copyrightDate"/>
            <w:r w:rsidRPr="0073729A">
              <w:rPr>
                <w:noProof/>
                <w:sz w:val="18"/>
              </w:rPr>
              <w:t>202</w:t>
            </w:r>
            <w:bookmarkEnd w:id="7"/>
            <w:r w:rsidR="00D72CB6">
              <w:rPr>
                <w:noProof/>
                <w:sz w:val="18"/>
              </w:rPr>
              <w:t>4</w:t>
            </w:r>
            <w:r w:rsidRPr="0073729A">
              <w:rPr>
                <w:noProof/>
                <w:sz w:val="18"/>
              </w:rPr>
              <w:t>, 3GPP Organizational Partners (ARIB, ATIS, CCSA, ETSI, TSDSI, TTA, TTC).</w:t>
            </w:r>
            <w:bookmarkStart w:id="8" w:name="copyrightaddon"/>
            <w:bookmarkEnd w:id="8"/>
          </w:p>
          <w:p w14:paraId="3FC11442" w14:textId="77777777" w:rsidR="0073729A" w:rsidRPr="0073729A" w:rsidRDefault="0073729A" w:rsidP="00BA4BB3">
            <w:pPr>
              <w:pStyle w:val="FP"/>
              <w:jc w:val="center"/>
              <w:rPr>
                <w:noProof/>
                <w:sz w:val="18"/>
              </w:rPr>
            </w:pPr>
            <w:r w:rsidRPr="0073729A">
              <w:rPr>
                <w:noProof/>
                <w:sz w:val="18"/>
              </w:rPr>
              <w:t>All rights reserved.</w:t>
            </w:r>
          </w:p>
          <w:p w14:paraId="6D330F26" w14:textId="77777777" w:rsidR="0073729A" w:rsidRPr="0073729A" w:rsidRDefault="0073729A" w:rsidP="00BA4BB3">
            <w:pPr>
              <w:pStyle w:val="FP"/>
              <w:rPr>
                <w:noProof/>
                <w:sz w:val="18"/>
              </w:rPr>
            </w:pPr>
          </w:p>
          <w:p w14:paraId="5AD92994" w14:textId="77777777" w:rsidR="0073729A" w:rsidRPr="0073729A" w:rsidRDefault="0073729A" w:rsidP="00BA4BB3">
            <w:pPr>
              <w:pStyle w:val="FP"/>
              <w:rPr>
                <w:noProof/>
                <w:sz w:val="18"/>
              </w:rPr>
            </w:pPr>
            <w:r w:rsidRPr="0073729A">
              <w:rPr>
                <w:noProof/>
                <w:sz w:val="18"/>
              </w:rPr>
              <w:t>UMTS™ is a Trade Mark of ETSI registered for the benefit of its members</w:t>
            </w:r>
          </w:p>
          <w:p w14:paraId="581CE782" w14:textId="77777777" w:rsidR="0073729A" w:rsidRPr="0073729A" w:rsidRDefault="0073729A" w:rsidP="00BA4BB3">
            <w:pPr>
              <w:pStyle w:val="FP"/>
              <w:rPr>
                <w:noProof/>
                <w:sz w:val="18"/>
              </w:rPr>
            </w:pPr>
            <w:r w:rsidRPr="0073729A">
              <w:rPr>
                <w:noProof/>
                <w:sz w:val="18"/>
              </w:rPr>
              <w:t>3GPP™ is a Trade Mark of ETSI registered for the benefit of its Members and of the 3GPP Organizational Partners</w:t>
            </w:r>
            <w:r w:rsidRPr="0073729A">
              <w:rPr>
                <w:noProof/>
                <w:sz w:val="18"/>
              </w:rPr>
              <w:br/>
              <w:t>LTE™ is a Trade Mark of ETSI registered for the benefit of its Members and of the 3GPP Organizational Partners</w:t>
            </w:r>
          </w:p>
          <w:p w14:paraId="67EA50C6" w14:textId="77777777" w:rsidR="0073729A" w:rsidRPr="0073729A" w:rsidRDefault="0073729A" w:rsidP="00BA4BB3">
            <w:pPr>
              <w:pStyle w:val="FP"/>
              <w:rPr>
                <w:noProof/>
                <w:sz w:val="18"/>
              </w:rPr>
            </w:pPr>
            <w:r w:rsidRPr="0073729A">
              <w:rPr>
                <w:noProof/>
                <w:sz w:val="18"/>
              </w:rPr>
              <w:t>GSM® and the GSM logo are registered and owned by the GSM Association</w:t>
            </w:r>
            <w:bookmarkEnd w:id="6"/>
          </w:p>
          <w:p w14:paraId="2329A103" w14:textId="77777777" w:rsidR="0073729A" w:rsidRPr="0073729A" w:rsidRDefault="0073729A" w:rsidP="00BA4BB3"/>
        </w:tc>
      </w:tr>
      <w:bookmarkEnd w:id="4"/>
    </w:tbl>
    <w:p w14:paraId="46F39F64" w14:textId="77777777" w:rsidR="00080512" w:rsidRPr="004D3578" w:rsidRDefault="00080512">
      <w:pPr>
        <w:pStyle w:val="TT"/>
      </w:pPr>
      <w:r w:rsidRPr="004D3578">
        <w:br w:type="page"/>
      </w:r>
      <w:bookmarkStart w:id="9" w:name="tableOfContents"/>
      <w:bookmarkEnd w:id="9"/>
      <w:r w:rsidRPr="004D3578">
        <w:lastRenderedPageBreak/>
        <w:t>Contents</w:t>
      </w:r>
    </w:p>
    <w:p w14:paraId="76231D20" w14:textId="0FE7EC2D" w:rsidR="0035602E" w:rsidRDefault="0046266F">
      <w:pPr>
        <w:pStyle w:val="TOC1"/>
        <w:rPr>
          <w:rFonts w:asciiTheme="minorHAnsi" w:eastAsiaTheme="minorEastAsia" w:hAnsiTheme="minorHAnsi" w:cstheme="minorBidi"/>
          <w:noProof/>
          <w:kern w:val="2"/>
          <w:sz w:val="24"/>
          <w:szCs w:val="24"/>
          <w:lang w:eastAsia="en-GB"/>
          <w14:ligatures w14:val="standardContextual"/>
        </w:rPr>
      </w:pPr>
      <w:r>
        <w:fldChar w:fldCharType="begin" w:fldLock="1"/>
      </w:r>
      <w:r>
        <w:instrText xml:space="preserve"> TOC \o "1-9" </w:instrText>
      </w:r>
      <w:r>
        <w:fldChar w:fldCharType="separate"/>
      </w:r>
      <w:r w:rsidR="0035602E">
        <w:rPr>
          <w:noProof/>
        </w:rPr>
        <w:t>Foreword</w:t>
      </w:r>
      <w:r w:rsidR="0035602E">
        <w:rPr>
          <w:noProof/>
        </w:rPr>
        <w:tab/>
      </w:r>
      <w:r w:rsidR="0035602E">
        <w:rPr>
          <w:noProof/>
        </w:rPr>
        <w:fldChar w:fldCharType="begin" w:fldLock="1"/>
      </w:r>
      <w:r w:rsidR="0035602E">
        <w:rPr>
          <w:noProof/>
        </w:rPr>
        <w:instrText xml:space="preserve"> PAGEREF _Toc170296966 \h </w:instrText>
      </w:r>
      <w:r w:rsidR="0035602E">
        <w:rPr>
          <w:noProof/>
        </w:rPr>
      </w:r>
      <w:r w:rsidR="0035602E">
        <w:rPr>
          <w:noProof/>
        </w:rPr>
        <w:fldChar w:fldCharType="separate"/>
      </w:r>
      <w:r w:rsidR="0035602E">
        <w:rPr>
          <w:noProof/>
        </w:rPr>
        <w:t>31</w:t>
      </w:r>
      <w:r w:rsidR="0035602E">
        <w:rPr>
          <w:noProof/>
        </w:rPr>
        <w:fldChar w:fldCharType="end"/>
      </w:r>
    </w:p>
    <w:p w14:paraId="3C215354" w14:textId="1F1D206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Introduction</w:t>
      </w:r>
      <w:r>
        <w:rPr>
          <w:noProof/>
        </w:rPr>
        <w:tab/>
      </w:r>
      <w:r>
        <w:rPr>
          <w:noProof/>
        </w:rPr>
        <w:fldChar w:fldCharType="begin" w:fldLock="1"/>
      </w:r>
      <w:r>
        <w:rPr>
          <w:noProof/>
        </w:rPr>
        <w:instrText xml:space="preserve"> PAGEREF _Toc170296967 \h </w:instrText>
      </w:r>
      <w:r>
        <w:rPr>
          <w:noProof/>
        </w:rPr>
      </w:r>
      <w:r>
        <w:rPr>
          <w:noProof/>
        </w:rPr>
        <w:fldChar w:fldCharType="separate"/>
      </w:r>
      <w:r>
        <w:rPr>
          <w:noProof/>
        </w:rPr>
        <w:t>32</w:t>
      </w:r>
      <w:r>
        <w:rPr>
          <w:noProof/>
        </w:rPr>
        <w:fldChar w:fldCharType="end"/>
      </w:r>
    </w:p>
    <w:p w14:paraId="65869D59"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t>33</w:t>
      </w:r>
    </w:p>
    <w:p w14:paraId="784F4562"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t>33</w:t>
      </w:r>
    </w:p>
    <w:p w14:paraId="1425A994"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and abbreviations</w:t>
      </w:r>
      <w:r>
        <w:rPr>
          <w:noProof/>
        </w:rPr>
        <w:tab/>
        <w:t>36</w:t>
      </w:r>
    </w:p>
    <w:p w14:paraId="03E758AD"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t>36</w:t>
      </w:r>
    </w:p>
    <w:p w14:paraId="5D41AA61"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t>37</w:t>
      </w:r>
    </w:p>
    <w:p w14:paraId="3B323AA8"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t>37</w:t>
      </w:r>
    </w:p>
    <w:p w14:paraId="11011CB2"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3.4</w:t>
      </w:r>
      <w:r>
        <w:rPr>
          <w:rFonts w:asciiTheme="minorHAnsi" w:eastAsiaTheme="minorEastAsia" w:hAnsiTheme="minorHAnsi" w:cstheme="minorBidi"/>
          <w:noProof/>
          <w:kern w:val="2"/>
          <w:sz w:val="24"/>
          <w:szCs w:val="24"/>
          <w:lang w:eastAsia="en-GB"/>
          <w14:ligatures w14:val="standardContextual"/>
        </w:rPr>
        <w:tab/>
      </w:r>
      <w:r>
        <w:rPr>
          <w:noProof/>
        </w:rPr>
        <w:t>Coding Conventions</w:t>
      </w:r>
      <w:r>
        <w:rPr>
          <w:noProof/>
        </w:rPr>
        <w:tab/>
        <w:t>39</w:t>
      </w:r>
    </w:p>
    <w:p w14:paraId="72B68E16"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3.5</w:t>
      </w:r>
      <w:r>
        <w:rPr>
          <w:rFonts w:asciiTheme="minorHAnsi" w:eastAsiaTheme="minorEastAsia" w:hAnsiTheme="minorHAnsi" w:cstheme="minorBidi"/>
          <w:noProof/>
          <w:kern w:val="2"/>
          <w:sz w:val="24"/>
          <w:szCs w:val="24"/>
          <w:lang w:eastAsia="en-GB"/>
          <w14:ligatures w14:val="standardContextual"/>
        </w:rPr>
        <w:tab/>
      </w:r>
      <w:r>
        <w:rPr>
          <w:noProof/>
        </w:rPr>
        <w:t>Generic procedures for E-UTRAN/UTRAN/GERAN/IMS/NB-IoT/5G-NR</w:t>
      </w:r>
      <w:r>
        <w:rPr>
          <w:noProof/>
        </w:rPr>
        <w:tab/>
        <w:t>39</w:t>
      </w:r>
    </w:p>
    <w:p w14:paraId="6075CF63"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3.6</w:t>
      </w:r>
      <w:r>
        <w:rPr>
          <w:rFonts w:asciiTheme="minorHAnsi" w:eastAsiaTheme="minorEastAsia" w:hAnsiTheme="minorHAnsi" w:cstheme="minorBidi"/>
          <w:noProof/>
          <w:kern w:val="2"/>
          <w:sz w:val="24"/>
          <w:szCs w:val="24"/>
          <w:lang w:eastAsia="en-GB"/>
          <w14:ligatures w14:val="standardContextual"/>
        </w:rPr>
        <w:tab/>
      </w:r>
      <w:r>
        <w:rPr>
          <w:noProof/>
        </w:rPr>
        <w:t>Applicability</w:t>
      </w:r>
      <w:r>
        <w:rPr>
          <w:noProof/>
        </w:rPr>
        <w:tab/>
        <w:t>41</w:t>
      </w:r>
    </w:p>
    <w:p w14:paraId="22A1EA4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3.6.1</w:t>
      </w:r>
      <w:r>
        <w:rPr>
          <w:rFonts w:asciiTheme="minorHAnsi" w:eastAsiaTheme="minorEastAsia" w:hAnsiTheme="minorHAnsi" w:cstheme="minorBidi"/>
          <w:noProof/>
          <w:kern w:val="2"/>
          <w:sz w:val="24"/>
          <w:szCs w:val="24"/>
          <w:lang w:eastAsia="en-GB"/>
          <w14:ligatures w14:val="standardContextual"/>
        </w:rPr>
        <w:tab/>
      </w:r>
      <w:r>
        <w:rPr>
          <w:noProof/>
        </w:rPr>
        <w:t>Applicability of the present document</w:t>
      </w:r>
      <w:r>
        <w:rPr>
          <w:noProof/>
        </w:rPr>
        <w:tab/>
        <w:t>41</w:t>
      </w:r>
    </w:p>
    <w:p w14:paraId="38A63D9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3.6.2</w:t>
      </w:r>
      <w:r>
        <w:rPr>
          <w:rFonts w:asciiTheme="minorHAnsi" w:eastAsiaTheme="minorEastAsia" w:hAnsiTheme="minorHAnsi" w:cstheme="minorBidi"/>
          <w:noProof/>
          <w:kern w:val="2"/>
          <w:sz w:val="24"/>
          <w:szCs w:val="24"/>
          <w:lang w:eastAsia="en-GB"/>
          <w14:ligatures w14:val="standardContextual"/>
        </w:rPr>
        <w:tab/>
      </w:r>
      <w:r>
        <w:rPr>
          <w:noProof/>
        </w:rPr>
        <w:t>Applicability to terminal equipment</w:t>
      </w:r>
      <w:r>
        <w:rPr>
          <w:noProof/>
        </w:rPr>
        <w:tab/>
        <w:t>41</w:t>
      </w:r>
    </w:p>
    <w:p w14:paraId="5C9513A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3.6.3</w:t>
      </w:r>
      <w:r>
        <w:rPr>
          <w:rFonts w:asciiTheme="minorHAnsi" w:eastAsiaTheme="minorEastAsia" w:hAnsiTheme="minorHAnsi" w:cstheme="minorBidi"/>
          <w:noProof/>
          <w:kern w:val="2"/>
          <w:sz w:val="24"/>
          <w:szCs w:val="24"/>
          <w:lang w:eastAsia="en-GB"/>
          <w14:ligatures w14:val="standardContextual"/>
        </w:rPr>
        <w:tab/>
      </w:r>
      <w:r>
        <w:rPr>
          <w:noProof/>
        </w:rPr>
        <w:t>Applicability of the individual tests</w:t>
      </w:r>
      <w:r>
        <w:rPr>
          <w:noProof/>
        </w:rPr>
        <w:tab/>
        <w:t>41</w:t>
      </w:r>
    </w:p>
    <w:p w14:paraId="5E20EDE6"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3.7</w:t>
      </w:r>
      <w:r>
        <w:rPr>
          <w:rFonts w:asciiTheme="minorHAnsi" w:eastAsiaTheme="minorEastAsia" w:hAnsiTheme="minorHAnsi" w:cstheme="minorBidi"/>
          <w:noProof/>
          <w:kern w:val="2"/>
          <w:sz w:val="24"/>
          <w:szCs w:val="24"/>
          <w:lang w:eastAsia="en-GB"/>
          <w14:ligatures w14:val="standardContextual"/>
        </w:rPr>
        <w:tab/>
      </w:r>
      <w:r>
        <w:rPr>
          <w:noProof/>
        </w:rPr>
        <w:t>Table of optional features</w:t>
      </w:r>
      <w:r>
        <w:rPr>
          <w:noProof/>
        </w:rPr>
        <w:tab/>
        <w:t>42</w:t>
      </w:r>
    </w:p>
    <w:p w14:paraId="30537BC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3.8</w:t>
      </w:r>
      <w:r>
        <w:rPr>
          <w:rFonts w:asciiTheme="minorHAnsi" w:eastAsiaTheme="minorEastAsia" w:hAnsiTheme="minorHAnsi" w:cstheme="minorBidi"/>
          <w:noProof/>
          <w:kern w:val="2"/>
          <w:sz w:val="24"/>
          <w:szCs w:val="24"/>
          <w:lang w:eastAsia="en-GB"/>
          <w14:ligatures w14:val="standardContextual"/>
        </w:rPr>
        <w:tab/>
      </w:r>
      <w:r>
        <w:rPr>
          <w:noProof/>
        </w:rPr>
        <w:t>Applicability table</w:t>
      </w:r>
      <w:r>
        <w:rPr>
          <w:noProof/>
        </w:rPr>
        <w:tab/>
        <w:t>46</w:t>
      </w:r>
    </w:p>
    <w:p w14:paraId="0DC0585D"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Default values for UICC</w:t>
      </w:r>
      <w:r>
        <w:rPr>
          <w:noProof/>
        </w:rPr>
        <w:tab/>
        <w:t>62</w:t>
      </w:r>
    </w:p>
    <w:p w14:paraId="270A9DCF"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Definition of default values for USIM-Terminal interface testing (Default UICC)</w:t>
      </w:r>
      <w:r>
        <w:rPr>
          <w:noProof/>
        </w:rPr>
        <w:tab/>
        <w:t>62</w:t>
      </w:r>
    </w:p>
    <w:p w14:paraId="5D54E69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4.1.1</w:t>
      </w:r>
      <w:r>
        <w:rPr>
          <w:rFonts w:asciiTheme="minorHAnsi" w:eastAsiaTheme="minorEastAsia" w:hAnsiTheme="minorHAnsi" w:cstheme="minorBidi"/>
          <w:noProof/>
          <w:kern w:val="2"/>
          <w:sz w:val="24"/>
          <w:szCs w:val="24"/>
          <w:lang w:eastAsia="en-GB"/>
          <w14:ligatures w14:val="standardContextual"/>
        </w:rPr>
        <w:tab/>
      </w:r>
      <w:r>
        <w:rPr>
          <w:noProof/>
        </w:rPr>
        <w:t>Values of the EF's (Default UICC)</w:t>
      </w:r>
      <w:r>
        <w:rPr>
          <w:noProof/>
        </w:rPr>
        <w:tab/>
        <w:t>62</w:t>
      </w:r>
    </w:p>
    <w:p w14:paraId="1D1FFBC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IMSI</w:t>
      </w:r>
      <w:r>
        <w:rPr>
          <w:noProof/>
        </w:rPr>
        <w:t xml:space="preserve"> (IMSI)</w:t>
      </w:r>
      <w:r>
        <w:rPr>
          <w:noProof/>
        </w:rPr>
        <w:tab/>
        <w:t>62</w:t>
      </w:r>
    </w:p>
    <w:p w14:paraId="6F0A42C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4.1.1.3</w:t>
      </w:r>
      <w:r>
        <w:rPr>
          <w:rFonts w:asciiTheme="minorHAnsi" w:eastAsiaTheme="minorEastAsia" w:hAnsiTheme="minorHAnsi" w:cstheme="minorBidi"/>
          <w:noProof/>
          <w:kern w:val="2"/>
          <w:sz w:val="24"/>
          <w:szCs w:val="24"/>
          <w:lang w:eastAsia="en-GB"/>
          <w14:ligatures w14:val="standardContextual"/>
        </w:rPr>
        <w:tab/>
      </w:r>
      <w:r w:rsidRPr="00417484">
        <w:rPr>
          <w:noProof/>
          <w:lang w:val="fr-FR"/>
        </w:rPr>
        <w:t>EF</w:t>
      </w:r>
      <w:r w:rsidRPr="00417484">
        <w:rPr>
          <w:noProof/>
          <w:vertAlign w:val="subscript"/>
          <w:lang w:val="fr-FR"/>
        </w:rPr>
        <w:t>LOCI</w:t>
      </w:r>
      <w:r w:rsidRPr="00417484">
        <w:rPr>
          <w:noProof/>
          <w:lang w:val="fr-FR"/>
        </w:rPr>
        <w:t xml:space="preserve"> (Location Information)</w:t>
      </w:r>
      <w:r>
        <w:rPr>
          <w:noProof/>
        </w:rPr>
        <w:tab/>
        <w:t>63</w:t>
      </w:r>
    </w:p>
    <w:p w14:paraId="77B19FF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Keys</w:t>
      </w:r>
      <w:r>
        <w:rPr>
          <w:noProof/>
        </w:rPr>
        <w:t xml:space="preserve"> (Ciphering and Integrity Keys)</w:t>
      </w:r>
      <w:r>
        <w:rPr>
          <w:noProof/>
        </w:rPr>
        <w:tab/>
        <w:t>63</w:t>
      </w:r>
    </w:p>
    <w:p w14:paraId="7451C8E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4.1.1.5</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KeysPS</w:t>
      </w:r>
      <w:r>
        <w:rPr>
          <w:noProof/>
        </w:rPr>
        <w:t xml:space="preserve"> (Ciphering and Integrity Keys for Packet Switched domain)</w:t>
      </w:r>
      <w:r>
        <w:rPr>
          <w:noProof/>
        </w:rPr>
        <w:tab/>
        <w:t>63</w:t>
      </w:r>
    </w:p>
    <w:p w14:paraId="009606F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4.1.1.6</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ACC</w:t>
      </w:r>
      <w:r>
        <w:rPr>
          <w:noProof/>
        </w:rPr>
        <w:t xml:space="preserve"> (Access Control Class)</w:t>
      </w:r>
      <w:r>
        <w:rPr>
          <w:noProof/>
        </w:rPr>
        <w:tab/>
        <w:t>63</w:t>
      </w:r>
    </w:p>
    <w:p w14:paraId="1696D82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4.1.1.7</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FPLMN</w:t>
      </w:r>
      <w:r>
        <w:rPr>
          <w:noProof/>
        </w:rPr>
        <w:t xml:space="preserve"> (Forbidden PLMNs)</w:t>
      </w:r>
      <w:r>
        <w:rPr>
          <w:noProof/>
        </w:rPr>
        <w:tab/>
        <w:t>63</w:t>
      </w:r>
    </w:p>
    <w:p w14:paraId="33EE10A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4.1.1.8</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UST</w:t>
      </w:r>
      <w:r>
        <w:rPr>
          <w:noProof/>
        </w:rPr>
        <w:t xml:space="preserve"> (USIM Service Table)</w:t>
      </w:r>
      <w:r>
        <w:rPr>
          <w:noProof/>
        </w:rPr>
        <w:tab/>
        <w:t>63</w:t>
      </w:r>
    </w:p>
    <w:p w14:paraId="4F01B18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4.1.1.9</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EST</w:t>
      </w:r>
      <w:r>
        <w:rPr>
          <w:noProof/>
        </w:rPr>
        <w:t xml:space="preserve"> (Enable Service Table)</w:t>
      </w:r>
      <w:r>
        <w:rPr>
          <w:noProof/>
        </w:rPr>
        <w:tab/>
        <w:t>64</w:t>
      </w:r>
    </w:p>
    <w:p w14:paraId="0F040B2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4.1.1.10</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ADN</w:t>
      </w:r>
      <w:r>
        <w:rPr>
          <w:noProof/>
        </w:rPr>
        <w:t xml:space="preserve"> (Abbreviated Dialling Number)</w:t>
      </w:r>
      <w:r>
        <w:rPr>
          <w:noProof/>
        </w:rPr>
        <w:tab/>
        <w:t>64</w:t>
      </w:r>
    </w:p>
    <w:p w14:paraId="292CB26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4.1.1.11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PLMNwACT</w:t>
      </w:r>
      <w:r>
        <w:rPr>
          <w:noProof/>
        </w:rPr>
        <w:t xml:space="preserve"> (User Controlled PLMN Selector with Access Technology)</w:t>
      </w:r>
      <w:r>
        <w:rPr>
          <w:noProof/>
        </w:rPr>
        <w:tab/>
        <w:t>64</w:t>
      </w:r>
    </w:p>
    <w:p w14:paraId="32C608F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4.1.1.12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OPLMNwACT</w:t>
      </w:r>
      <w:r>
        <w:rPr>
          <w:noProof/>
        </w:rPr>
        <w:t xml:space="preserve"> (Operator Controlled PLMN Selector with Access Technology)</w:t>
      </w:r>
      <w:r>
        <w:rPr>
          <w:noProof/>
        </w:rPr>
        <w:tab/>
        <w:t>65</w:t>
      </w:r>
    </w:p>
    <w:p w14:paraId="7251DD5D" w14:textId="77777777" w:rsidR="0035602E" w:rsidRPr="0035602E" w:rsidRDefault="0035602E">
      <w:pPr>
        <w:pStyle w:val="TOC4"/>
        <w:rPr>
          <w:rFonts w:asciiTheme="minorHAnsi" w:eastAsiaTheme="minorEastAsia" w:hAnsiTheme="minorHAnsi" w:cstheme="minorBidi"/>
          <w:noProof/>
          <w:kern w:val="2"/>
          <w:sz w:val="24"/>
          <w:szCs w:val="24"/>
          <w:lang w:val="fi-FI" w:eastAsia="en-GB"/>
          <w14:ligatures w14:val="standardContextual"/>
        </w:rPr>
      </w:pPr>
      <w:r w:rsidRPr="0035602E">
        <w:rPr>
          <w:noProof/>
          <w:lang w:val="fi-FI"/>
        </w:rPr>
        <w:t>4.1.1.13</w:t>
      </w:r>
      <w:r w:rsidRPr="0035602E">
        <w:rPr>
          <w:rFonts w:asciiTheme="minorHAnsi" w:eastAsiaTheme="minorEastAsia" w:hAnsiTheme="minorHAnsi" w:cstheme="minorBidi"/>
          <w:noProof/>
          <w:kern w:val="2"/>
          <w:sz w:val="24"/>
          <w:szCs w:val="24"/>
          <w:lang w:val="fi-FI" w:eastAsia="en-GB"/>
          <w14:ligatures w14:val="standardContextual"/>
        </w:rPr>
        <w:tab/>
      </w:r>
      <w:r w:rsidRPr="0035602E">
        <w:rPr>
          <w:noProof/>
          <w:lang w:val="fi-FI"/>
        </w:rPr>
        <w:t>Void</w:t>
      </w:r>
      <w:r w:rsidRPr="0035602E">
        <w:rPr>
          <w:noProof/>
          <w:lang w:val="fi-FI"/>
        </w:rPr>
        <w:tab/>
        <w:t>66</w:t>
      </w:r>
    </w:p>
    <w:p w14:paraId="49A6347E" w14:textId="77777777" w:rsidR="0035602E" w:rsidRPr="0035602E" w:rsidRDefault="0035602E">
      <w:pPr>
        <w:pStyle w:val="TOC4"/>
        <w:rPr>
          <w:rFonts w:asciiTheme="minorHAnsi" w:eastAsiaTheme="minorEastAsia" w:hAnsiTheme="minorHAnsi" w:cstheme="minorBidi"/>
          <w:noProof/>
          <w:kern w:val="2"/>
          <w:sz w:val="24"/>
          <w:szCs w:val="24"/>
          <w:lang w:val="fi-FI" w:eastAsia="en-GB"/>
          <w14:ligatures w14:val="standardContextual"/>
        </w:rPr>
      </w:pPr>
      <w:r w:rsidRPr="0035602E">
        <w:rPr>
          <w:noProof/>
          <w:lang w:val="fi-FI"/>
        </w:rPr>
        <w:t>4.1.1.14</w:t>
      </w:r>
      <w:r w:rsidRPr="0035602E">
        <w:rPr>
          <w:rFonts w:asciiTheme="minorHAnsi" w:eastAsiaTheme="minorEastAsia" w:hAnsiTheme="minorHAnsi" w:cstheme="minorBidi"/>
          <w:noProof/>
          <w:kern w:val="2"/>
          <w:sz w:val="24"/>
          <w:szCs w:val="24"/>
          <w:lang w:val="fi-FI" w:eastAsia="en-GB"/>
          <w14:ligatures w14:val="standardContextual"/>
        </w:rPr>
        <w:tab/>
      </w:r>
      <w:r w:rsidRPr="0035602E">
        <w:rPr>
          <w:noProof/>
          <w:lang w:val="fi-FI"/>
        </w:rPr>
        <w:t>PIN</w:t>
      </w:r>
      <w:r w:rsidRPr="0035602E">
        <w:rPr>
          <w:noProof/>
          <w:lang w:val="fi-FI"/>
        </w:rPr>
        <w:tab/>
        <w:t>66</w:t>
      </w:r>
    </w:p>
    <w:p w14:paraId="08389B6C" w14:textId="77777777" w:rsidR="0035602E" w:rsidRPr="0035602E" w:rsidRDefault="0035602E">
      <w:pPr>
        <w:pStyle w:val="TOC4"/>
        <w:rPr>
          <w:rFonts w:asciiTheme="minorHAnsi" w:eastAsiaTheme="minorEastAsia" w:hAnsiTheme="minorHAnsi" w:cstheme="minorBidi"/>
          <w:noProof/>
          <w:kern w:val="2"/>
          <w:sz w:val="24"/>
          <w:szCs w:val="24"/>
          <w:lang w:val="fi-FI" w:eastAsia="en-GB"/>
          <w14:ligatures w14:val="standardContextual"/>
        </w:rPr>
      </w:pPr>
      <w:r w:rsidRPr="0035602E">
        <w:rPr>
          <w:noProof/>
          <w:lang w:val="fi-FI"/>
        </w:rPr>
        <w:t>4.1.1.15</w:t>
      </w:r>
      <w:r w:rsidRPr="0035602E">
        <w:rPr>
          <w:rFonts w:asciiTheme="minorHAnsi" w:eastAsiaTheme="minorEastAsia" w:hAnsiTheme="minorHAnsi" w:cstheme="minorBidi"/>
          <w:noProof/>
          <w:kern w:val="2"/>
          <w:sz w:val="24"/>
          <w:szCs w:val="24"/>
          <w:lang w:val="fi-FI" w:eastAsia="en-GB"/>
          <w14:ligatures w14:val="standardContextual"/>
        </w:rPr>
        <w:tab/>
      </w:r>
      <w:r w:rsidRPr="0035602E">
        <w:rPr>
          <w:noProof/>
          <w:lang w:val="fi-FI"/>
        </w:rPr>
        <w:t>PIN2</w:t>
      </w:r>
      <w:r w:rsidRPr="0035602E">
        <w:rPr>
          <w:noProof/>
          <w:lang w:val="fi-FI"/>
        </w:rPr>
        <w:tab/>
        <w:t>66</w:t>
      </w:r>
    </w:p>
    <w:p w14:paraId="7EAF22F2" w14:textId="77777777" w:rsidR="0035602E" w:rsidRPr="0035602E" w:rsidRDefault="0035602E">
      <w:pPr>
        <w:pStyle w:val="TOC4"/>
        <w:rPr>
          <w:rFonts w:asciiTheme="minorHAnsi" w:eastAsiaTheme="minorEastAsia" w:hAnsiTheme="minorHAnsi" w:cstheme="minorBidi"/>
          <w:noProof/>
          <w:kern w:val="2"/>
          <w:sz w:val="24"/>
          <w:szCs w:val="24"/>
          <w:lang w:val="fi-FI" w:eastAsia="en-GB"/>
          <w14:ligatures w14:val="standardContextual"/>
        </w:rPr>
      </w:pPr>
      <w:r w:rsidRPr="0035602E">
        <w:rPr>
          <w:noProof/>
          <w:lang w:val="fi-FI"/>
        </w:rPr>
        <w:t>4.1.1.16</w:t>
      </w:r>
      <w:r w:rsidRPr="0035602E">
        <w:rPr>
          <w:rFonts w:asciiTheme="minorHAnsi" w:eastAsiaTheme="minorEastAsia" w:hAnsiTheme="minorHAnsi" w:cstheme="minorBidi"/>
          <w:noProof/>
          <w:kern w:val="2"/>
          <w:sz w:val="24"/>
          <w:szCs w:val="24"/>
          <w:lang w:val="fi-FI" w:eastAsia="en-GB"/>
          <w14:ligatures w14:val="standardContextual"/>
        </w:rPr>
        <w:tab/>
      </w:r>
      <w:r w:rsidRPr="0035602E">
        <w:rPr>
          <w:noProof/>
          <w:lang w:val="fi-FI"/>
        </w:rPr>
        <w:t>Unblock PIN</w:t>
      </w:r>
      <w:r w:rsidRPr="0035602E">
        <w:rPr>
          <w:noProof/>
          <w:lang w:val="fi-FI"/>
        </w:rPr>
        <w:tab/>
        <w:t>66</w:t>
      </w:r>
    </w:p>
    <w:p w14:paraId="1FDC9E4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4.1.1.17</w:t>
      </w:r>
      <w:r>
        <w:rPr>
          <w:rFonts w:asciiTheme="minorHAnsi" w:eastAsiaTheme="minorEastAsia" w:hAnsiTheme="minorHAnsi" w:cstheme="minorBidi"/>
          <w:noProof/>
          <w:kern w:val="2"/>
          <w:sz w:val="24"/>
          <w:szCs w:val="24"/>
          <w:lang w:eastAsia="en-GB"/>
          <w14:ligatures w14:val="standardContextual"/>
        </w:rPr>
        <w:tab/>
      </w:r>
      <w:r>
        <w:rPr>
          <w:noProof/>
        </w:rPr>
        <w:t>Unblock PIN2</w:t>
      </w:r>
      <w:r>
        <w:rPr>
          <w:noProof/>
        </w:rPr>
        <w:tab/>
        <w:t>66</w:t>
      </w:r>
    </w:p>
    <w:p w14:paraId="6DB0766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4.1.1.18</w:t>
      </w:r>
      <w:r>
        <w:rPr>
          <w:rFonts w:asciiTheme="minorHAnsi" w:eastAsiaTheme="minorEastAsia" w:hAnsiTheme="minorHAnsi" w:cstheme="minorBidi"/>
          <w:noProof/>
          <w:kern w:val="2"/>
          <w:sz w:val="24"/>
          <w:szCs w:val="24"/>
          <w:lang w:eastAsia="en-GB"/>
          <w14:ligatures w14:val="standardContextual"/>
        </w:rPr>
        <w:tab/>
      </w:r>
      <w:r>
        <w:rPr>
          <w:noProof/>
        </w:rPr>
        <w:t>Other Values of the USIM</w:t>
      </w:r>
      <w:r>
        <w:rPr>
          <w:noProof/>
        </w:rPr>
        <w:tab/>
        <w:t>66</w:t>
      </w:r>
    </w:p>
    <w:p w14:paraId="25BA8C1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4.1.1.19</w:t>
      </w:r>
      <w:r>
        <w:rPr>
          <w:rFonts w:asciiTheme="minorHAnsi" w:eastAsiaTheme="minorEastAsia" w:hAnsiTheme="minorHAnsi" w:cstheme="minorBidi"/>
          <w:noProof/>
          <w:kern w:val="2"/>
          <w:sz w:val="24"/>
          <w:szCs w:val="24"/>
          <w:lang w:eastAsia="en-GB"/>
          <w14:ligatures w14:val="standardContextual"/>
        </w:rPr>
        <w:tab/>
      </w:r>
      <w:r w:rsidRPr="00417484">
        <w:rPr>
          <w:noProof/>
          <w:lang w:val="en-US"/>
        </w:rPr>
        <w:t>EF</w:t>
      </w:r>
      <w:r w:rsidRPr="00417484">
        <w:rPr>
          <w:noProof/>
          <w:vertAlign w:val="subscript"/>
          <w:lang w:val="en-US"/>
        </w:rPr>
        <w:t>PSLOCI</w:t>
      </w:r>
      <w:r w:rsidRPr="00417484">
        <w:rPr>
          <w:noProof/>
          <w:lang w:val="en-US"/>
        </w:rPr>
        <w:t xml:space="preserve"> (Packet Switch Location Information)</w:t>
      </w:r>
      <w:r>
        <w:rPr>
          <w:noProof/>
        </w:rPr>
        <w:tab/>
        <w:t>66</w:t>
      </w:r>
    </w:p>
    <w:p w14:paraId="009CCC7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4.1.1.20</w:t>
      </w:r>
      <w:r>
        <w:rPr>
          <w:rFonts w:asciiTheme="minorHAnsi" w:eastAsiaTheme="minorEastAsia" w:hAnsiTheme="minorHAnsi" w:cstheme="minorBidi"/>
          <w:noProof/>
          <w:kern w:val="2"/>
          <w:sz w:val="24"/>
          <w:szCs w:val="24"/>
          <w:lang w:eastAsia="en-GB"/>
          <w14:ligatures w14:val="standardContextual"/>
        </w:rPr>
        <w:tab/>
      </w:r>
      <w:r>
        <w:rPr>
          <w:noProof/>
        </w:rPr>
        <w:t>Universal PIN</w:t>
      </w:r>
      <w:r>
        <w:rPr>
          <w:noProof/>
        </w:rPr>
        <w:tab/>
        <w:t>67</w:t>
      </w:r>
    </w:p>
    <w:p w14:paraId="1A5D762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4.1.1.21</w:t>
      </w:r>
      <w:r>
        <w:rPr>
          <w:rFonts w:asciiTheme="minorHAnsi" w:eastAsiaTheme="minorEastAsia" w:hAnsiTheme="minorHAnsi" w:cstheme="minorBidi"/>
          <w:noProof/>
          <w:kern w:val="2"/>
          <w:sz w:val="24"/>
          <w:szCs w:val="24"/>
          <w:lang w:eastAsia="en-GB"/>
          <w14:ligatures w14:val="standardContextual"/>
        </w:rPr>
        <w:tab/>
      </w:r>
      <w:r>
        <w:rPr>
          <w:noProof/>
        </w:rPr>
        <w:t>Unblock Universal PIN</w:t>
      </w:r>
      <w:r>
        <w:rPr>
          <w:noProof/>
        </w:rPr>
        <w:tab/>
        <w:t>67</w:t>
      </w:r>
    </w:p>
    <w:p w14:paraId="0E89BBF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Definition of FDN UICC</w:t>
      </w:r>
      <w:r>
        <w:rPr>
          <w:noProof/>
        </w:rPr>
        <w:tab/>
        <w:t>67</w:t>
      </w:r>
    </w:p>
    <w:p w14:paraId="54FCA7E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4.2.1</w:t>
      </w:r>
      <w:r>
        <w:rPr>
          <w:rFonts w:asciiTheme="minorHAnsi" w:eastAsiaTheme="minorEastAsia" w:hAnsiTheme="minorHAnsi" w:cstheme="minorBidi"/>
          <w:noProof/>
          <w:kern w:val="2"/>
          <w:sz w:val="24"/>
          <w:szCs w:val="24"/>
          <w:lang w:eastAsia="en-GB"/>
          <w14:ligatures w14:val="standardContextual"/>
        </w:rPr>
        <w:tab/>
      </w:r>
      <w:r>
        <w:rPr>
          <w:noProof/>
        </w:rPr>
        <w:t>Values of the EF's (FDN UICC)</w:t>
      </w:r>
      <w:r>
        <w:rPr>
          <w:noProof/>
        </w:rPr>
        <w:tab/>
        <w:t>67</w:t>
      </w:r>
    </w:p>
    <w:p w14:paraId="7BC1BE0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4.2.1.3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FDN</w:t>
      </w:r>
      <w:r>
        <w:rPr>
          <w:noProof/>
        </w:rPr>
        <w:t xml:space="preserve"> (Fixed Dialling Numbers)</w:t>
      </w:r>
      <w:r>
        <w:rPr>
          <w:noProof/>
        </w:rPr>
        <w:tab/>
        <w:t>67</w:t>
      </w:r>
    </w:p>
    <w:p w14:paraId="52A37C1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4.2.1.4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ECC</w:t>
      </w:r>
      <w:r>
        <w:rPr>
          <w:noProof/>
        </w:rPr>
        <w:t xml:space="preserve"> (Emergency Call Codes)</w:t>
      </w:r>
      <w:r>
        <w:rPr>
          <w:noProof/>
        </w:rPr>
        <w:tab/>
        <w:t>68</w:t>
      </w:r>
    </w:p>
    <w:p w14:paraId="64DB5F2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4.2.1.5</w:t>
      </w:r>
      <w:r>
        <w:rPr>
          <w:rFonts w:asciiTheme="minorHAnsi" w:eastAsiaTheme="minorEastAsia" w:hAnsiTheme="minorHAnsi" w:cstheme="minorBidi"/>
          <w:noProof/>
          <w:kern w:val="2"/>
          <w:sz w:val="24"/>
          <w:szCs w:val="24"/>
          <w:lang w:eastAsia="en-GB"/>
          <w14:ligatures w14:val="standardContextual"/>
        </w:rPr>
        <w:tab/>
      </w:r>
      <w:r>
        <w:rPr>
          <w:noProof/>
        </w:rPr>
        <w:t>Other Values of the USIM</w:t>
      </w:r>
      <w:r>
        <w:rPr>
          <w:noProof/>
        </w:rPr>
        <w:tab/>
        <w:t>68</w:t>
      </w:r>
    </w:p>
    <w:p w14:paraId="4EDD75B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4.3</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69</w:t>
      </w:r>
    </w:p>
    <w:p w14:paraId="20F9C992"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4.4</w:t>
      </w:r>
      <w:r>
        <w:rPr>
          <w:rFonts w:asciiTheme="minorHAnsi" w:eastAsiaTheme="minorEastAsia" w:hAnsiTheme="minorHAnsi" w:cstheme="minorBidi"/>
          <w:noProof/>
          <w:kern w:val="2"/>
          <w:sz w:val="24"/>
          <w:szCs w:val="24"/>
          <w:lang w:eastAsia="en-GB"/>
          <w14:ligatures w14:val="standardContextual"/>
        </w:rPr>
        <w:tab/>
      </w:r>
      <w:r>
        <w:rPr>
          <w:noProof/>
        </w:rPr>
        <w:t>Definition of E-UTRAN/EPC UICC</w:t>
      </w:r>
      <w:r>
        <w:rPr>
          <w:noProof/>
        </w:rPr>
        <w:tab/>
        <w:t>69</w:t>
      </w:r>
    </w:p>
    <w:p w14:paraId="29B6A29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4.4.1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UST</w:t>
      </w:r>
      <w:r>
        <w:rPr>
          <w:noProof/>
        </w:rPr>
        <w:t xml:space="preserve"> (USIM Service Table)</w:t>
      </w:r>
      <w:r>
        <w:rPr>
          <w:noProof/>
        </w:rPr>
        <w:tab/>
        <w:t>69</w:t>
      </w:r>
    </w:p>
    <w:p w14:paraId="5E87FEF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4.4.2</w:t>
      </w:r>
      <w:r>
        <w:rPr>
          <w:rFonts w:asciiTheme="minorHAnsi" w:eastAsiaTheme="minorEastAsia" w:hAnsiTheme="minorHAnsi" w:cstheme="minorBidi"/>
          <w:noProof/>
          <w:kern w:val="2"/>
          <w:sz w:val="24"/>
          <w:szCs w:val="24"/>
          <w:lang w:eastAsia="en-GB"/>
          <w14:ligatures w14:val="standardContextual"/>
        </w:rPr>
        <w:tab/>
      </w:r>
      <w:r w:rsidRPr="00417484">
        <w:rPr>
          <w:noProof/>
          <w:lang w:val="en-US"/>
        </w:rPr>
        <w:t>EF</w:t>
      </w:r>
      <w:r w:rsidRPr="00417484">
        <w:rPr>
          <w:noProof/>
          <w:vertAlign w:val="subscript"/>
          <w:lang w:val="en-US"/>
        </w:rPr>
        <w:t>EPSLOCI</w:t>
      </w:r>
      <w:r w:rsidRPr="00417484">
        <w:rPr>
          <w:noProof/>
          <w:lang w:val="en-US"/>
        </w:rPr>
        <w:t xml:space="preserve"> (EPS Information)</w:t>
      </w:r>
      <w:r>
        <w:rPr>
          <w:noProof/>
        </w:rPr>
        <w:tab/>
        <w:t>69</w:t>
      </w:r>
    </w:p>
    <w:p w14:paraId="224D964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4.4.3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PLMNwACT</w:t>
      </w:r>
      <w:r>
        <w:rPr>
          <w:noProof/>
        </w:rPr>
        <w:t xml:space="preserve"> (User Controlled PLMN Selector with Access Technology)</w:t>
      </w:r>
      <w:r>
        <w:rPr>
          <w:noProof/>
        </w:rPr>
        <w:tab/>
        <w:t>69</w:t>
      </w:r>
    </w:p>
    <w:p w14:paraId="158B43B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4.4.4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OPLMNwACT</w:t>
      </w:r>
      <w:r>
        <w:rPr>
          <w:noProof/>
        </w:rPr>
        <w:t xml:space="preserve"> (Operator Controlled PLMN Selector with Access Technology)</w:t>
      </w:r>
      <w:r>
        <w:rPr>
          <w:noProof/>
        </w:rPr>
        <w:tab/>
        <w:t>70</w:t>
      </w:r>
    </w:p>
    <w:p w14:paraId="1AB18B1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4.4.5</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ACSGL</w:t>
      </w:r>
      <w:r>
        <w:rPr>
          <w:noProof/>
        </w:rPr>
        <w:t xml:space="preserve"> (Allowed CSG Lists)</w:t>
      </w:r>
      <w:r>
        <w:rPr>
          <w:noProof/>
        </w:rPr>
        <w:tab/>
        <w:t>70</w:t>
      </w:r>
    </w:p>
    <w:p w14:paraId="2832A3E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4.4.6</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CSGT</w:t>
      </w:r>
      <w:r>
        <w:rPr>
          <w:noProof/>
        </w:rPr>
        <w:t xml:space="preserve"> (CSG Type)</w:t>
      </w:r>
      <w:r>
        <w:rPr>
          <w:noProof/>
        </w:rPr>
        <w:tab/>
        <w:t>71</w:t>
      </w:r>
    </w:p>
    <w:p w14:paraId="39C618D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noProof/>
          <w:lang w:val="en-US"/>
        </w:rPr>
        <w:t>4.4.7</w:t>
      </w:r>
      <w:r>
        <w:rPr>
          <w:rFonts w:asciiTheme="minorHAnsi" w:eastAsiaTheme="minorEastAsia" w:hAnsiTheme="minorHAnsi" w:cstheme="minorBidi"/>
          <w:noProof/>
          <w:kern w:val="2"/>
          <w:sz w:val="24"/>
          <w:szCs w:val="24"/>
          <w:lang w:eastAsia="en-GB"/>
          <w14:ligatures w14:val="standardContextual"/>
        </w:rPr>
        <w:tab/>
      </w:r>
      <w:r w:rsidRPr="00417484">
        <w:rPr>
          <w:noProof/>
          <w:lang w:val="en-US"/>
        </w:rPr>
        <w:t>EF</w:t>
      </w:r>
      <w:r w:rsidRPr="00417484">
        <w:rPr>
          <w:noProof/>
          <w:vertAlign w:val="subscript"/>
          <w:lang w:val="en-US"/>
        </w:rPr>
        <w:t>HNBN</w:t>
      </w:r>
      <w:r w:rsidRPr="00417484">
        <w:rPr>
          <w:noProof/>
          <w:lang w:val="en-US"/>
        </w:rPr>
        <w:t xml:space="preserve"> (Home (e)NodeB Name)</w:t>
      </w:r>
      <w:r>
        <w:rPr>
          <w:noProof/>
        </w:rPr>
        <w:tab/>
        <w:t>73</w:t>
      </w:r>
    </w:p>
    <w:p w14:paraId="7FB33CE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4.4.8</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EPSNSC</w:t>
      </w:r>
      <w:r>
        <w:rPr>
          <w:noProof/>
        </w:rPr>
        <w:t xml:space="preserve"> (EPS NAS Security Context)</w:t>
      </w:r>
      <w:r>
        <w:rPr>
          <w:noProof/>
        </w:rPr>
        <w:tab/>
        <w:t>75</w:t>
      </w:r>
    </w:p>
    <w:p w14:paraId="1A354DFB"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4.5</w:t>
      </w:r>
      <w:r>
        <w:rPr>
          <w:rFonts w:asciiTheme="minorHAnsi" w:eastAsiaTheme="minorEastAsia" w:hAnsiTheme="minorHAnsi" w:cstheme="minorBidi"/>
          <w:noProof/>
          <w:kern w:val="2"/>
          <w:sz w:val="24"/>
          <w:szCs w:val="24"/>
          <w:lang w:eastAsia="en-GB"/>
          <w14:ligatures w14:val="standardContextual"/>
        </w:rPr>
        <w:tab/>
      </w:r>
      <w:r>
        <w:rPr>
          <w:noProof/>
        </w:rPr>
        <w:t>Definition of E-UTRAN/EPC ISIM-UICC</w:t>
      </w:r>
      <w:r>
        <w:rPr>
          <w:noProof/>
        </w:rPr>
        <w:tab/>
        <w:t>75</w:t>
      </w:r>
    </w:p>
    <w:p w14:paraId="09FD4FA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4.5.1</w:t>
      </w:r>
      <w:r>
        <w:rPr>
          <w:rFonts w:asciiTheme="minorHAnsi" w:eastAsiaTheme="minorEastAsia" w:hAnsiTheme="minorHAnsi" w:cstheme="minorBidi"/>
          <w:noProof/>
          <w:kern w:val="2"/>
          <w:sz w:val="24"/>
          <w:szCs w:val="24"/>
          <w:lang w:eastAsia="en-GB"/>
          <w14:ligatures w14:val="standardContextual"/>
        </w:rPr>
        <w:tab/>
      </w:r>
      <w:r>
        <w:rPr>
          <w:noProof/>
        </w:rPr>
        <w:t>Applications on the E-UTRAN/EPC ISIM-UICC</w:t>
      </w:r>
      <w:r>
        <w:rPr>
          <w:noProof/>
        </w:rPr>
        <w:tab/>
        <w:t>75</w:t>
      </w:r>
    </w:p>
    <w:p w14:paraId="55E59FB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4.5.2</w:t>
      </w:r>
      <w:r>
        <w:rPr>
          <w:rFonts w:asciiTheme="minorHAnsi" w:eastAsiaTheme="minorEastAsia" w:hAnsiTheme="minorHAnsi" w:cstheme="minorBidi"/>
          <w:noProof/>
          <w:kern w:val="2"/>
          <w:sz w:val="24"/>
          <w:szCs w:val="24"/>
          <w:lang w:eastAsia="en-GB"/>
          <w14:ligatures w14:val="standardContextual"/>
        </w:rPr>
        <w:tab/>
      </w:r>
      <w:r>
        <w:rPr>
          <w:noProof/>
        </w:rPr>
        <w:t>Default USIM values on E-UTRAN/EPC ISIM-UICC</w:t>
      </w:r>
      <w:r>
        <w:rPr>
          <w:noProof/>
        </w:rPr>
        <w:tab/>
        <w:t>75</w:t>
      </w:r>
    </w:p>
    <w:p w14:paraId="652D3ED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4.5.3</w:t>
      </w:r>
      <w:r>
        <w:rPr>
          <w:rFonts w:asciiTheme="minorHAnsi" w:eastAsiaTheme="minorEastAsia" w:hAnsiTheme="minorHAnsi" w:cstheme="minorBidi"/>
          <w:noProof/>
          <w:kern w:val="2"/>
          <w:sz w:val="24"/>
          <w:szCs w:val="24"/>
          <w:lang w:eastAsia="en-GB"/>
          <w14:ligatures w14:val="standardContextual"/>
        </w:rPr>
        <w:tab/>
      </w:r>
      <w:r>
        <w:rPr>
          <w:noProof/>
        </w:rPr>
        <w:t>Default ISIM values on E-UTRAN/EPC ISIM-UICC</w:t>
      </w:r>
      <w:r>
        <w:rPr>
          <w:noProof/>
        </w:rPr>
        <w:tab/>
        <w:t>75</w:t>
      </w:r>
    </w:p>
    <w:p w14:paraId="13CFC42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4.5.3.1</w:t>
      </w:r>
      <w:r>
        <w:rPr>
          <w:rFonts w:asciiTheme="minorHAnsi" w:eastAsiaTheme="minorEastAsia" w:hAnsiTheme="minorHAnsi" w:cstheme="minorBidi"/>
          <w:noProof/>
          <w:kern w:val="2"/>
          <w:sz w:val="24"/>
          <w:szCs w:val="24"/>
          <w:lang w:eastAsia="en-GB"/>
          <w14:ligatures w14:val="standardContextual"/>
        </w:rPr>
        <w:tab/>
      </w:r>
      <w:r w:rsidRPr="00417484">
        <w:rPr>
          <w:noProof/>
          <w:lang w:val="it-IT"/>
        </w:rPr>
        <w:t>EF</w:t>
      </w:r>
      <w:r w:rsidRPr="00417484">
        <w:rPr>
          <w:noProof/>
          <w:vertAlign w:val="subscript"/>
          <w:lang w:val="it-IT"/>
        </w:rPr>
        <w:t>AD</w:t>
      </w:r>
      <w:r w:rsidRPr="00417484">
        <w:rPr>
          <w:noProof/>
          <w:lang w:val="it-IT"/>
        </w:rPr>
        <w:t xml:space="preserve"> (Administrative Data</w:t>
      </w:r>
      <w:r w:rsidRPr="00417484">
        <w:rPr>
          <w:b/>
          <w:bCs/>
          <w:noProof/>
        </w:rPr>
        <w:t>)</w:t>
      </w:r>
      <w:r>
        <w:rPr>
          <w:noProof/>
        </w:rPr>
        <w:tab/>
        <w:t>75</w:t>
      </w:r>
    </w:p>
    <w:p w14:paraId="24A3BE3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4.5.3.3</w:t>
      </w:r>
      <w:r>
        <w:rPr>
          <w:rFonts w:asciiTheme="minorHAnsi" w:eastAsiaTheme="minorEastAsia" w:hAnsiTheme="minorHAnsi" w:cstheme="minorBidi"/>
          <w:noProof/>
          <w:kern w:val="2"/>
          <w:sz w:val="24"/>
          <w:szCs w:val="24"/>
          <w:lang w:eastAsia="en-GB"/>
          <w14:ligatures w14:val="standardContextual"/>
        </w:rPr>
        <w:tab/>
      </w:r>
      <w:r w:rsidRPr="00417484">
        <w:rPr>
          <w:noProof/>
          <w:lang w:val="it-IT"/>
        </w:rPr>
        <w:t>EF</w:t>
      </w:r>
      <w:r w:rsidRPr="00417484">
        <w:rPr>
          <w:noProof/>
          <w:vertAlign w:val="subscript"/>
          <w:lang w:val="it-IT"/>
        </w:rPr>
        <w:t>IMPI</w:t>
      </w:r>
      <w:r w:rsidRPr="00417484">
        <w:rPr>
          <w:noProof/>
          <w:lang w:val="it-IT"/>
        </w:rPr>
        <w:t xml:space="preserve"> (IMS private user identity)</w:t>
      </w:r>
      <w:r>
        <w:rPr>
          <w:noProof/>
        </w:rPr>
        <w:tab/>
        <w:t>76</w:t>
      </w:r>
    </w:p>
    <w:p w14:paraId="38C42AF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4.5.3.4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DOMAIN</w:t>
      </w:r>
      <w:r>
        <w:rPr>
          <w:noProof/>
        </w:rPr>
        <w:t xml:space="preserve"> (Home Network Domain Name)</w:t>
      </w:r>
      <w:r>
        <w:rPr>
          <w:noProof/>
        </w:rPr>
        <w:tab/>
        <w:t>76</w:t>
      </w:r>
    </w:p>
    <w:p w14:paraId="58B1961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sidRPr="00417484">
        <w:rPr>
          <w:noProof/>
          <w:lang w:val="fr-FR"/>
        </w:rPr>
        <w:t>4.5.3.5</w:t>
      </w:r>
      <w:r>
        <w:rPr>
          <w:rFonts w:asciiTheme="minorHAnsi" w:eastAsiaTheme="minorEastAsia" w:hAnsiTheme="minorHAnsi" w:cstheme="minorBidi"/>
          <w:noProof/>
          <w:kern w:val="2"/>
          <w:sz w:val="24"/>
          <w:szCs w:val="24"/>
          <w:lang w:eastAsia="en-GB"/>
          <w14:ligatures w14:val="standardContextual"/>
        </w:rPr>
        <w:tab/>
      </w:r>
      <w:r w:rsidRPr="00417484">
        <w:rPr>
          <w:noProof/>
          <w:lang w:val="fr-FR"/>
        </w:rPr>
        <w:t>EF</w:t>
      </w:r>
      <w:r w:rsidRPr="00417484">
        <w:rPr>
          <w:noProof/>
          <w:vertAlign w:val="subscript"/>
          <w:lang w:val="fr-FR"/>
        </w:rPr>
        <w:t>IMPU</w:t>
      </w:r>
      <w:r w:rsidRPr="00417484">
        <w:rPr>
          <w:noProof/>
          <w:lang w:val="fr-FR"/>
        </w:rPr>
        <w:t xml:space="preserve"> (IMS public user identity)</w:t>
      </w:r>
      <w:r>
        <w:rPr>
          <w:noProof/>
        </w:rPr>
        <w:tab/>
        <w:t>76</w:t>
      </w:r>
    </w:p>
    <w:p w14:paraId="2FD8691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4.5.3.6</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P-CSCF</w:t>
      </w:r>
      <w:r>
        <w:rPr>
          <w:noProof/>
        </w:rPr>
        <w:t xml:space="preserve"> (P-CSCF ADDRESS)</w:t>
      </w:r>
      <w:r>
        <w:rPr>
          <w:noProof/>
        </w:rPr>
        <w:tab/>
        <w:t>77</w:t>
      </w:r>
    </w:p>
    <w:p w14:paraId="1C457F8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4.5.3.7</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SMS</w:t>
      </w:r>
      <w:r>
        <w:rPr>
          <w:noProof/>
        </w:rPr>
        <w:t xml:space="preserve"> (Short Message Service)</w:t>
      </w:r>
      <w:r>
        <w:rPr>
          <w:noProof/>
        </w:rPr>
        <w:tab/>
        <w:t>77</w:t>
      </w:r>
    </w:p>
    <w:p w14:paraId="313A8A3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4.5.3.8</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SMSR</w:t>
      </w:r>
      <w:r>
        <w:rPr>
          <w:noProof/>
        </w:rPr>
        <w:t xml:space="preserve"> (Short message status reports)</w:t>
      </w:r>
      <w:r>
        <w:rPr>
          <w:noProof/>
        </w:rPr>
        <w:tab/>
        <w:t>78</w:t>
      </w:r>
    </w:p>
    <w:p w14:paraId="2DD5BCA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4.5.3.9</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SMSP</w:t>
      </w:r>
      <w:r>
        <w:rPr>
          <w:noProof/>
        </w:rPr>
        <w:t xml:space="preserve"> (Short message service parameters)</w:t>
      </w:r>
      <w:r>
        <w:rPr>
          <w:noProof/>
        </w:rPr>
        <w:tab/>
        <w:t>78</w:t>
      </w:r>
    </w:p>
    <w:p w14:paraId="7BB2DD2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4.5.3.10</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SMSS</w:t>
      </w:r>
      <w:r>
        <w:rPr>
          <w:noProof/>
        </w:rPr>
        <w:t xml:space="preserve"> (SMS Status)</w:t>
      </w:r>
      <w:r>
        <w:rPr>
          <w:noProof/>
        </w:rPr>
        <w:tab/>
        <w:t>78</w:t>
      </w:r>
    </w:p>
    <w:p w14:paraId="17DB31D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4.5.4</w:t>
      </w:r>
      <w:r>
        <w:rPr>
          <w:rFonts w:asciiTheme="minorHAnsi" w:eastAsiaTheme="minorEastAsia" w:hAnsiTheme="minorHAnsi" w:cstheme="minorBidi"/>
          <w:noProof/>
          <w:kern w:val="2"/>
          <w:sz w:val="24"/>
          <w:szCs w:val="24"/>
          <w:lang w:eastAsia="en-GB"/>
          <w14:ligatures w14:val="standardContextual"/>
        </w:rPr>
        <w:tab/>
      </w:r>
      <w:r>
        <w:rPr>
          <w:noProof/>
        </w:rPr>
        <w:t>Default values at DF_TELECOM</w:t>
      </w:r>
      <w:r>
        <w:rPr>
          <w:noProof/>
        </w:rPr>
        <w:tab/>
        <w:t>78</w:t>
      </w:r>
    </w:p>
    <w:p w14:paraId="4F146EC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4.5.4.1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lang w:val="en-US"/>
        </w:rPr>
        <w:t>PSISMSC</w:t>
      </w:r>
      <w:r w:rsidRPr="00417484">
        <w:rPr>
          <w:noProof/>
          <w:lang w:val="en-US"/>
        </w:rPr>
        <w:t xml:space="preserve"> (Public Service Identity of the SM-SC)</w:t>
      </w:r>
      <w:r>
        <w:rPr>
          <w:noProof/>
        </w:rPr>
        <w:tab/>
        <w:t>78</w:t>
      </w:r>
    </w:p>
    <w:p w14:paraId="5DEBC34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4.6</w:t>
      </w:r>
      <w:r>
        <w:rPr>
          <w:rFonts w:asciiTheme="minorHAnsi" w:eastAsiaTheme="minorEastAsia" w:hAnsiTheme="minorHAnsi" w:cstheme="minorBidi"/>
          <w:noProof/>
          <w:kern w:val="2"/>
          <w:sz w:val="24"/>
          <w:szCs w:val="24"/>
          <w:lang w:eastAsia="en-GB"/>
          <w14:ligatures w14:val="standardContextual"/>
        </w:rPr>
        <w:tab/>
      </w:r>
      <w:r>
        <w:rPr>
          <w:noProof/>
        </w:rPr>
        <w:t>Definition of ACSGL/OCSGL E-UTRAN/EPC UICC</w:t>
      </w:r>
      <w:r>
        <w:rPr>
          <w:noProof/>
        </w:rPr>
        <w:tab/>
        <w:t>79</w:t>
      </w:r>
    </w:p>
    <w:p w14:paraId="38AF70F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4.6.1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UST</w:t>
      </w:r>
      <w:r>
        <w:rPr>
          <w:noProof/>
        </w:rPr>
        <w:t xml:space="preserve"> (USIM Service Table)</w:t>
      </w:r>
      <w:r>
        <w:rPr>
          <w:noProof/>
        </w:rPr>
        <w:tab/>
        <w:t>79</w:t>
      </w:r>
    </w:p>
    <w:p w14:paraId="3D8D2BA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4.6.2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AD</w:t>
      </w:r>
      <w:r>
        <w:rPr>
          <w:noProof/>
        </w:rPr>
        <w:t xml:space="preserve"> (Administrative Data)</w:t>
      </w:r>
      <w:r>
        <w:rPr>
          <w:noProof/>
        </w:rPr>
        <w:tab/>
        <w:t>79</w:t>
      </w:r>
    </w:p>
    <w:p w14:paraId="6BCFF4B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4.6.3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OCSGL</w:t>
      </w:r>
      <w:r>
        <w:rPr>
          <w:noProof/>
        </w:rPr>
        <w:t xml:space="preserve"> (Operator CSG Lists)</w:t>
      </w:r>
      <w:r>
        <w:rPr>
          <w:noProof/>
        </w:rPr>
        <w:tab/>
        <w:t>79</w:t>
      </w:r>
    </w:p>
    <w:p w14:paraId="23ECDF6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4.6.4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OCSGT</w:t>
      </w:r>
      <w:r>
        <w:rPr>
          <w:noProof/>
        </w:rPr>
        <w:t xml:space="preserve"> (Operator CSG Type)</w:t>
      </w:r>
      <w:r>
        <w:rPr>
          <w:noProof/>
        </w:rPr>
        <w:tab/>
        <w:t>80</w:t>
      </w:r>
    </w:p>
    <w:p w14:paraId="5143969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noProof/>
          <w:lang w:val="en-US"/>
        </w:rPr>
        <w:t>4.6.5</w:t>
      </w:r>
      <w:r>
        <w:rPr>
          <w:rFonts w:asciiTheme="minorHAnsi" w:eastAsiaTheme="minorEastAsia" w:hAnsiTheme="minorHAnsi" w:cstheme="minorBidi"/>
          <w:noProof/>
          <w:kern w:val="2"/>
          <w:sz w:val="24"/>
          <w:szCs w:val="24"/>
          <w:lang w:eastAsia="en-GB"/>
          <w14:ligatures w14:val="standardContextual"/>
        </w:rPr>
        <w:tab/>
      </w:r>
      <w:r w:rsidRPr="00417484">
        <w:rPr>
          <w:noProof/>
          <w:lang w:val="en-US"/>
        </w:rPr>
        <w:t>EF</w:t>
      </w:r>
      <w:r w:rsidRPr="00417484">
        <w:rPr>
          <w:noProof/>
          <w:vertAlign w:val="subscript"/>
          <w:lang w:val="en-US"/>
        </w:rPr>
        <w:t>OHNBN</w:t>
      </w:r>
      <w:r w:rsidRPr="00417484">
        <w:rPr>
          <w:noProof/>
          <w:lang w:val="en-US"/>
        </w:rPr>
        <w:t xml:space="preserve"> (Operator Home (e)NodeB Name)</w:t>
      </w:r>
      <w:r>
        <w:rPr>
          <w:noProof/>
        </w:rPr>
        <w:tab/>
        <w:t>82</w:t>
      </w:r>
    </w:p>
    <w:p w14:paraId="28F4D15C"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4.7</w:t>
      </w:r>
      <w:r>
        <w:rPr>
          <w:rFonts w:asciiTheme="minorHAnsi" w:eastAsiaTheme="minorEastAsia" w:hAnsiTheme="minorHAnsi" w:cstheme="minorBidi"/>
          <w:noProof/>
          <w:kern w:val="2"/>
          <w:sz w:val="24"/>
          <w:szCs w:val="24"/>
          <w:lang w:eastAsia="en-GB"/>
          <w14:ligatures w14:val="standardContextual"/>
        </w:rPr>
        <w:tab/>
      </w:r>
      <w:r>
        <w:rPr>
          <w:noProof/>
        </w:rPr>
        <w:t>Definition of Non Access Stratum Configuration UICC</w:t>
      </w:r>
      <w:r>
        <w:rPr>
          <w:noProof/>
        </w:rPr>
        <w:tab/>
        <w:t>83</w:t>
      </w:r>
    </w:p>
    <w:p w14:paraId="53107A3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4.7.1</w:t>
      </w:r>
      <w:r>
        <w:rPr>
          <w:rFonts w:asciiTheme="minorHAnsi" w:eastAsiaTheme="minorEastAsia" w:hAnsiTheme="minorHAnsi" w:cstheme="minorBidi"/>
          <w:noProof/>
          <w:kern w:val="2"/>
          <w:sz w:val="24"/>
          <w:szCs w:val="24"/>
          <w:lang w:eastAsia="en-GB"/>
          <w14:ligatures w14:val="standardContextual"/>
        </w:rPr>
        <w:tab/>
      </w:r>
      <w:r>
        <w:rPr>
          <w:noProof/>
        </w:rPr>
        <w:t>Values of the EFs</w:t>
      </w:r>
      <w:r>
        <w:rPr>
          <w:noProof/>
        </w:rPr>
        <w:tab/>
        <w:t>83</w:t>
      </w:r>
    </w:p>
    <w:p w14:paraId="3A2E120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4.7.1.2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(Non Access Stratum Configuration)</w:t>
      </w:r>
      <w:r>
        <w:rPr>
          <w:noProof/>
        </w:rPr>
        <w:tab/>
        <w:t>83</w:t>
      </w:r>
    </w:p>
    <w:p w14:paraId="1476ACA1"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4.8</w:t>
      </w:r>
      <w:r>
        <w:rPr>
          <w:rFonts w:asciiTheme="minorHAnsi" w:eastAsiaTheme="minorEastAsia" w:hAnsiTheme="minorHAnsi" w:cstheme="minorBidi"/>
          <w:noProof/>
          <w:kern w:val="2"/>
          <w:sz w:val="24"/>
          <w:szCs w:val="24"/>
          <w:lang w:eastAsia="en-GB"/>
          <w14:ligatures w14:val="standardContextual"/>
        </w:rPr>
        <w:tab/>
      </w:r>
      <w:r>
        <w:rPr>
          <w:noProof/>
        </w:rPr>
        <w:t>Definition of Non Access Stratum Configuration of E</w:t>
      </w:r>
      <w:r w:rsidRPr="00417484">
        <w:rPr>
          <w:b/>
          <w:noProof/>
        </w:rPr>
        <w:noBreakHyphen/>
      </w:r>
      <w:r>
        <w:rPr>
          <w:noProof/>
        </w:rPr>
        <w:t>UTRAN/EPC UICC</w:t>
      </w:r>
      <w:r>
        <w:rPr>
          <w:noProof/>
        </w:rPr>
        <w:tab/>
        <w:t>84</w:t>
      </w:r>
    </w:p>
    <w:p w14:paraId="27C9494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4.8.1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UST</w:t>
      </w:r>
      <w:r>
        <w:rPr>
          <w:noProof/>
        </w:rPr>
        <w:t xml:space="preserve"> (USIM Service Table)</w:t>
      </w:r>
      <w:r>
        <w:rPr>
          <w:noProof/>
        </w:rPr>
        <w:tab/>
        <w:t>84</w:t>
      </w:r>
    </w:p>
    <w:p w14:paraId="700DB3E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4.8.2</w:t>
      </w:r>
      <w:r>
        <w:rPr>
          <w:rFonts w:asciiTheme="minorHAnsi" w:eastAsiaTheme="minorEastAsia" w:hAnsiTheme="minorHAnsi" w:cstheme="minorBidi"/>
          <w:noProof/>
          <w:kern w:val="2"/>
          <w:sz w:val="24"/>
          <w:szCs w:val="24"/>
          <w:lang w:eastAsia="en-GB"/>
          <w14:ligatures w14:val="standardContextual"/>
        </w:rPr>
        <w:tab/>
      </w:r>
      <w:r w:rsidRPr="00417484">
        <w:rPr>
          <w:noProof/>
          <w:lang w:val="en-US"/>
        </w:rPr>
        <w:t>EF</w:t>
      </w:r>
      <w:r w:rsidRPr="00417484">
        <w:rPr>
          <w:noProof/>
          <w:vertAlign w:val="subscript"/>
          <w:lang w:val="en-US"/>
        </w:rPr>
        <w:t>EPSLOCI</w:t>
      </w:r>
      <w:r w:rsidRPr="00417484">
        <w:rPr>
          <w:noProof/>
          <w:lang w:val="en-US"/>
        </w:rPr>
        <w:t xml:space="preserve"> (EPS Information)</w:t>
      </w:r>
      <w:r>
        <w:rPr>
          <w:noProof/>
        </w:rPr>
        <w:tab/>
        <w:t>84</w:t>
      </w:r>
    </w:p>
    <w:p w14:paraId="58BBE08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4.8.3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PLMNwACT</w:t>
      </w:r>
      <w:r>
        <w:rPr>
          <w:noProof/>
        </w:rPr>
        <w:t xml:space="preserve"> (User Controlled PLMN Selector with Access Technology)</w:t>
      </w:r>
      <w:r>
        <w:rPr>
          <w:noProof/>
        </w:rPr>
        <w:tab/>
        <w:t>84</w:t>
      </w:r>
    </w:p>
    <w:p w14:paraId="3AA1E16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4.8.4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OPLMNwACT</w:t>
      </w:r>
      <w:r>
        <w:rPr>
          <w:noProof/>
        </w:rPr>
        <w:t xml:space="preserve"> (Operator Controlled PLMN Selector with Access Technology)</w:t>
      </w:r>
      <w:r>
        <w:rPr>
          <w:noProof/>
        </w:rPr>
        <w:tab/>
        <w:t>85</w:t>
      </w:r>
    </w:p>
    <w:p w14:paraId="6F50188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4.8.5</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ACSGL</w:t>
      </w:r>
      <w:r>
        <w:rPr>
          <w:noProof/>
        </w:rPr>
        <w:t xml:space="preserve"> (Allowed CSG Lists)</w:t>
      </w:r>
      <w:r>
        <w:rPr>
          <w:noProof/>
        </w:rPr>
        <w:tab/>
        <w:t>85</w:t>
      </w:r>
    </w:p>
    <w:p w14:paraId="6EC91DF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4.8.6</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CSGT</w:t>
      </w:r>
      <w:r>
        <w:rPr>
          <w:noProof/>
        </w:rPr>
        <w:t xml:space="preserve"> (CSG Type)</w:t>
      </w:r>
      <w:r>
        <w:rPr>
          <w:noProof/>
        </w:rPr>
        <w:tab/>
        <w:t>86</w:t>
      </w:r>
    </w:p>
    <w:p w14:paraId="3490B9B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noProof/>
          <w:lang w:val="en-US"/>
        </w:rPr>
        <w:t>4.8.7</w:t>
      </w:r>
      <w:r>
        <w:rPr>
          <w:rFonts w:asciiTheme="minorHAnsi" w:eastAsiaTheme="minorEastAsia" w:hAnsiTheme="minorHAnsi" w:cstheme="minorBidi"/>
          <w:noProof/>
          <w:kern w:val="2"/>
          <w:sz w:val="24"/>
          <w:szCs w:val="24"/>
          <w:lang w:eastAsia="en-GB"/>
          <w14:ligatures w14:val="standardContextual"/>
        </w:rPr>
        <w:tab/>
      </w:r>
      <w:r w:rsidRPr="00417484">
        <w:rPr>
          <w:noProof/>
          <w:lang w:val="en-US"/>
        </w:rPr>
        <w:t>EF</w:t>
      </w:r>
      <w:r w:rsidRPr="00417484">
        <w:rPr>
          <w:noProof/>
          <w:vertAlign w:val="subscript"/>
          <w:lang w:val="en-US"/>
        </w:rPr>
        <w:t>HNBN</w:t>
      </w:r>
      <w:r w:rsidRPr="00417484">
        <w:rPr>
          <w:noProof/>
          <w:lang w:val="en-US"/>
        </w:rPr>
        <w:t xml:space="preserve"> (Home (e)NodeB Name)</w:t>
      </w:r>
      <w:r>
        <w:rPr>
          <w:noProof/>
        </w:rPr>
        <w:tab/>
        <w:t>88</w:t>
      </w:r>
    </w:p>
    <w:p w14:paraId="2F30B77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4.8.8</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EPSNSC</w:t>
      </w:r>
      <w:r>
        <w:rPr>
          <w:noProof/>
        </w:rPr>
        <w:t xml:space="preserve"> (EPS NAS Security Context)</w:t>
      </w:r>
      <w:r>
        <w:rPr>
          <w:noProof/>
        </w:rPr>
        <w:tab/>
        <w:t>89</w:t>
      </w:r>
    </w:p>
    <w:p w14:paraId="7AFADC8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4.8.9</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(Non Access Stratum Configuration)</w:t>
      </w:r>
      <w:r>
        <w:rPr>
          <w:noProof/>
        </w:rPr>
        <w:tab/>
        <w:t>89</w:t>
      </w:r>
    </w:p>
    <w:p w14:paraId="04EAAC11"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4.9</w:t>
      </w:r>
      <w:r>
        <w:rPr>
          <w:rFonts w:asciiTheme="minorHAnsi" w:eastAsiaTheme="minorEastAsia" w:hAnsiTheme="minorHAnsi" w:cstheme="minorBidi"/>
          <w:noProof/>
          <w:kern w:val="2"/>
          <w:sz w:val="24"/>
          <w:szCs w:val="24"/>
          <w:lang w:eastAsia="en-GB"/>
          <w14:ligatures w14:val="standardContextual"/>
        </w:rPr>
        <w:tab/>
      </w:r>
      <w:r>
        <w:rPr>
          <w:noProof/>
        </w:rPr>
        <w:t>Definition of 5G-NR UICC</w:t>
      </w:r>
      <w:r>
        <w:rPr>
          <w:noProof/>
        </w:rPr>
        <w:tab/>
        <w:t>90</w:t>
      </w:r>
    </w:p>
    <w:p w14:paraId="39D7C23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4.9.0</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t>90</w:t>
      </w:r>
    </w:p>
    <w:p w14:paraId="2543BBF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4.9.2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IMSI</w:t>
      </w:r>
      <w:r>
        <w:rPr>
          <w:noProof/>
        </w:rPr>
        <w:t xml:space="preserve"> (IMSI)</w:t>
      </w:r>
      <w:r>
        <w:rPr>
          <w:noProof/>
        </w:rPr>
        <w:tab/>
        <w:t>90</w:t>
      </w:r>
    </w:p>
    <w:p w14:paraId="328E946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4.9.3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5GS3GPPLOCI</w:t>
      </w:r>
      <w:r>
        <w:rPr>
          <w:noProof/>
        </w:rPr>
        <w:t xml:space="preserve"> (5GS 3GPP location information)</w:t>
      </w:r>
      <w:r>
        <w:rPr>
          <w:noProof/>
        </w:rPr>
        <w:tab/>
        <w:t>90</w:t>
      </w:r>
    </w:p>
    <w:p w14:paraId="22DEEFB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4.9.4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 xml:space="preserve">SUCI_Calc_Info </w:t>
      </w:r>
      <w:r>
        <w:rPr>
          <w:noProof/>
        </w:rPr>
        <w:t>(Subscription Concealed Identifier Calculation Information EF)</w:t>
      </w:r>
      <w:r>
        <w:rPr>
          <w:noProof/>
        </w:rPr>
        <w:tab/>
        <w:t>91</w:t>
      </w:r>
    </w:p>
    <w:p w14:paraId="5D9EBB8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4.9.5</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 xml:space="preserve">Routing_Indicator </w:t>
      </w:r>
      <w:r>
        <w:rPr>
          <w:noProof/>
        </w:rPr>
        <w:t>(Routing Indicator EF)</w:t>
      </w:r>
      <w:r>
        <w:rPr>
          <w:noProof/>
        </w:rPr>
        <w:tab/>
        <w:t>92</w:t>
      </w:r>
    </w:p>
    <w:p w14:paraId="2D8C526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4.9.6</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5GS3GPPNSC</w:t>
      </w:r>
      <w:r>
        <w:rPr>
          <w:noProof/>
        </w:rPr>
        <w:t xml:space="preserve"> (5GS 3GPP Access NAS Security Context)</w:t>
      </w:r>
      <w:r>
        <w:rPr>
          <w:noProof/>
        </w:rPr>
        <w:tab/>
        <w:t>92</w:t>
      </w:r>
    </w:p>
    <w:p w14:paraId="7B41192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4.9.7</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5GSN3GPPNSC</w:t>
      </w:r>
      <w:r>
        <w:rPr>
          <w:noProof/>
        </w:rPr>
        <w:t xml:space="preserve"> (5GS non-3GPP Access NAS Security Context)</w:t>
      </w:r>
      <w:r>
        <w:rPr>
          <w:noProof/>
        </w:rPr>
        <w:tab/>
        <w:t>92</w:t>
      </w:r>
    </w:p>
    <w:p w14:paraId="0B6E8C5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4.9.8</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PLMNwACT</w:t>
      </w:r>
      <w:r>
        <w:rPr>
          <w:noProof/>
        </w:rPr>
        <w:t xml:space="preserve"> (User Controlled PLMN Selector with Access Technology)</w:t>
      </w:r>
      <w:r>
        <w:rPr>
          <w:noProof/>
        </w:rPr>
        <w:tab/>
        <w:t>93</w:t>
      </w:r>
    </w:p>
    <w:p w14:paraId="2B0AAEA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4.10.1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UST</w:t>
      </w:r>
      <w:r>
        <w:rPr>
          <w:noProof/>
        </w:rPr>
        <w:t xml:space="preserve"> (USIM Service Table)</w:t>
      </w:r>
      <w:r>
        <w:rPr>
          <w:noProof/>
        </w:rPr>
        <w:tab/>
        <w:t>94</w:t>
      </w:r>
    </w:p>
    <w:p w14:paraId="53DB670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4.10.2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IMSI</w:t>
      </w:r>
      <w:r>
        <w:rPr>
          <w:noProof/>
        </w:rPr>
        <w:t xml:space="preserve"> (IMSI)</w:t>
      </w:r>
      <w:r>
        <w:rPr>
          <w:noProof/>
        </w:rPr>
        <w:tab/>
        <w:t>94</w:t>
      </w:r>
    </w:p>
    <w:p w14:paraId="230D5FE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4.10.3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 xml:space="preserve">SUPI_NAI </w:t>
      </w:r>
      <w:r>
        <w:rPr>
          <w:noProof/>
        </w:rPr>
        <w:t>(SUPI as Network Access Identifier)</w:t>
      </w:r>
      <w:r>
        <w:rPr>
          <w:noProof/>
        </w:rPr>
        <w:tab/>
        <w:t>94</w:t>
      </w:r>
    </w:p>
    <w:p w14:paraId="5323DB6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4.10.4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5GS3GPPLOCI</w:t>
      </w:r>
      <w:r>
        <w:rPr>
          <w:noProof/>
        </w:rPr>
        <w:t xml:space="preserve"> (5GS 3GPP location information)</w:t>
      </w:r>
      <w:r>
        <w:rPr>
          <w:noProof/>
        </w:rPr>
        <w:tab/>
        <w:t>94</w:t>
      </w:r>
    </w:p>
    <w:p w14:paraId="21A5061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4.10.5</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 xml:space="preserve">SUCI_Calc_Info </w:t>
      </w:r>
      <w:r>
        <w:rPr>
          <w:noProof/>
        </w:rPr>
        <w:t>(Subscription Concealed Identifier Calculation Information EF)</w:t>
      </w:r>
      <w:r>
        <w:rPr>
          <w:noProof/>
        </w:rPr>
        <w:tab/>
        <w:t>95</w:t>
      </w:r>
    </w:p>
    <w:p w14:paraId="52E85E8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4.10.6</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Routing_Indicator</w:t>
      </w:r>
      <w:r>
        <w:rPr>
          <w:noProof/>
        </w:rPr>
        <w:t xml:space="preserve"> (Routing Indicator EF)</w:t>
      </w:r>
      <w:r>
        <w:rPr>
          <w:noProof/>
        </w:rPr>
        <w:tab/>
        <w:t>96</w:t>
      </w:r>
    </w:p>
    <w:p w14:paraId="377E37C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4.10.7</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AD</w:t>
      </w:r>
      <w:r>
        <w:rPr>
          <w:noProof/>
        </w:rPr>
        <w:t xml:space="preserve"> (Administrative Data)</w:t>
      </w:r>
      <w:r>
        <w:rPr>
          <w:noProof/>
        </w:rPr>
        <w:tab/>
        <w:t>96</w:t>
      </w:r>
    </w:p>
    <w:p w14:paraId="002EC0FD"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sidRPr="00417484">
        <w:rPr>
          <w:noProof/>
          <w:lang w:val="en-US" w:eastAsia="fr-FR"/>
        </w:rPr>
        <w:t>4.11</w:t>
      </w:r>
      <w:r>
        <w:rPr>
          <w:rFonts w:asciiTheme="minorHAnsi" w:eastAsiaTheme="minorEastAsia" w:hAnsiTheme="minorHAnsi" w:cstheme="minorBidi"/>
          <w:noProof/>
          <w:kern w:val="2"/>
          <w:sz w:val="24"/>
          <w:szCs w:val="24"/>
          <w:lang w:eastAsia="en-GB"/>
          <w14:ligatures w14:val="standardContextual"/>
        </w:rPr>
        <w:tab/>
      </w:r>
      <w:r w:rsidRPr="00417484">
        <w:rPr>
          <w:noProof/>
          <w:lang w:val="en-US" w:eastAsia="fr-FR"/>
        </w:rPr>
        <w:t>5G-NR UICC – support of Rel-16 features</w:t>
      </w:r>
      <w:r>
        <w:rPr>
          <w:noProof/>
        </w:rPr>
        <w:tab/>
        <w:t>96</w:t>
      </w:r>
    </w:p>
    <w:p w14:paraId="1CAE486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noProof/>
          <w:lang w:val="en-US" w:eastAsia="fr-FR"/>
        </w:rPr>
        <w:t>4.11.1</w:t>
      </w:r>
      <w:r>
        <w:rPr>
          <w:rFonts w:asciiTheme="minorHAnsi" w:eastAsiaTheme="minorEastAsia" w:hAnsiTheme="minorHAnsi" w:cstheme="minorBidi"/>
          <w:noProof/>
          <w:kern w:val="2"/>
          <w:sz w:val="24"/>
          <w:szCs w:val="24"/>
          <w:lang w:eastAsia="en-GB"/>
          <w14:ligatures w14:val="standardContextual"/>
        </w:rPr>
        <w:tab/>
      </w:r>
      <w:r w:rsidRPr="00417484">
        <w:rPr>
          <w:noProof/>
          <w:lang w:val="en-US" w:eastAsia="fr-FR"/>
        </w:rPr>
        <w:t>Introduction</w:t>
      </w:r>
      <w:r>
        <w:rPr>
          <w:noProof/>
        </w:rPr>
        <w:tab/>
        <w:t>96</w:t>
      </w:r>
    </w:p>
    <w:p w14:paraId="651C94D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noProof/>
          <w:lang w:val="en-US" w:eastAsia="fr-FR"/>
        </w:rPr>
        <w:t>4.11.2</w:t>
      </w:r>
      <w:r>
        <w:rPr>
          <w:rFonts w:asciiTheme="minorHAnsi" w:eastAsiaTheme="minorEastAsia" w:hAnsiTheme="minorHAnsi" w:cstheme="minorBidi"/>
          <w:noProof/>
          <w:kern w:val="2"/>
          <w:sz w:val="24"/>
          <w:szCs w:val="24"/>
          <w:lang w:eastAsia="en-GB"/>
          <w14:ligatures w14:val="standardContextual"/>
        </w:rPr>
        <w:tab/>
      </w:r>
      <w:r w:rsidRPr="00417484">
        <w:rPr>
          <w:noProof/>
          <w:lang w:val="en-US" w:eastAsia="fr-FR"/>
        </w:rPr>
        <w:t>EFUST (USIM Service Table)</w:t>
      </w:r>
      <w:r>
        <w:rPr>
          <w:noProof/>
        </w:rPr>
        <w:tab/>
        <w:t>96</w:t>
      </w:r>
    </w:p>
    <w:p w14:paraId="1487339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4.11.3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5GS3GPPNSC</w:t>
      </w:r>
      <w:r>
        <w:rPr>
          <w:noProof/>
        </w:rPr>
        <w:t xml:space="preserve"> (5GS 3GPP Access NAS Security Context)</w:t>
      </w:r>
      <w:r>
        <w:rPr>
          <w:noProof/>
        </w:rPr>
        <w:tab/>
        <w:t>96</w:t>
      </w:r>
    </w:p>
    <w:p w14:paraId="21D394E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4.11.4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5GSN3GPPNSC</w:t>
      </w:r>
      <w:r>
        <w:rPr>
          <w:noProof/>
        </w:rPr>
        <w:t xml:space="preserve"> (5GS non-3GPP Access NAS Security Context)</w:t>
      </w:r>
      <w:r>
        <w:rPr>
          <w:noProof/>
        </w:rPr>
        <w:tab/>
        <w:t>97</w:t>
      </w:r>
    </w:p>
    <w:p w14:paraId="4D053D3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4.11.5</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5GAUTHKEYS</w:t>
      </w:r>
      <w:r>
        <w:rPr>
          <w:noProof/>
        </w:rPr>
        <w:t xml:space="preserve"> (5G Authentication Keys)</w:t>
      </w:r>
      <w:r>
        <w:rPr>
          <w:noProof/>
        </w:rPr>
        <w:tab/>
        <w:t>98</w:t>
      </w:r>
    </w:p>
    <w:p w14:paraId="5D0A16C9"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4.12</w:t>
      </w:r>
      <w:r>
        <w:rPr>
          <w:rFonts w:asciiTheme="minorHAnsi" w:eastAsiaTheme="minorEastAsia" w:hAnsiTheme="minorHAnsi" w:cstheme="minorBidi"/>
          <w:noProof/>
          <w:kern w:val="2"/>
          <w:sz w:val="24"/>
          <w:szCs w:val="24"/>
          <w:lang w:eastAsia="en-GB"/>
          <w14:ligatures w14:val="standardContextual"/>
        </w:rPr>
        <w:tab/>
      </w:r>
      <w:r>
        <w:rPr>
          <w:noProof/>
        </w:rPr>
        <w:t>Definition of CAG 5G-NR UICC</w:t>
      </w:r>
      <w:r>
        <w:rPr>
          <w:noProof/>
        </w:rPr>
        <w:tab/>
        <w:t>98</w:t>
      </w:r>
    </w:p>
    <w:p w14:paraId="6718F28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4.12.1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UST</w:t>
      </w:r>
      <w:r>
        <w:rPr>
          <w:noProof/>
        </w:rPr>
        <w:t xml:space="preserve"> (USIM Service Table)</w:t>
      </w:r>
      <w:r>
        <w:rPr>
          <w:noProof/>
        </w:rPr>
        <w:tab/>
        <w:t>98</w:t>
      </w:r>
    </w:p>
    <w:p w14:paraId="431C6F1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4.12.2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CAG</w:t>
      </w:r>
      <w:r>
        <w:rPr>
          <w:noProof/>
        </w:rPr>
        <w:t xml:space="preserve"> (Pre-configured CAG information list)</w:t>
      </w:r>
      <w:r>
        <w:rPr>
          <w:noProof/>
        </w:rPr>
        <w:tab/>
        <w:t>99</w:t>
      </w:r>
    </w:p>
    <w:p w14:paraId="34DECDF3"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4.13</w:t>
      </w:r>
      <w:r>
        <w:rPr>
          <w:rFonts w:asciiTheme="minorHAnsi" w:eastAsiaTheme="minorEastAsia" w:hAnsiTheme="minorHAnsi" w:cstheme="minorBidi"/>
          <w:noProof/>
          <w:kern w:val="2"/>
          <w:sz w:val="24"/>
          <w:szCs w:val="24"/>
          <w:lang w:eastAsia="en-GB"/>
          <w14:ligatures w14:val="standardContextual"/>
        </w:rPr>
        <w:tab/>
      </w:r>
      <w:r>
        <w:rPr>
          <w:noProof/>
        </w:rPr>
        <w:t>Definition of 5G-NR ISIM-UICC</w:t>
      </w:r>
      <w:r>
        <w:rPr>
          <w:noProof/>
        </w:rPr>
        <w:tab/>
        <w:t>99</w:t>
      </w:r>
    </w:p>
    <w:p w14:paraId="628FC22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4.13.1</w:t>
      </w:r>
      <w:r>
        <w:rPr>
          <w:rFonts w:asciiTheme="minorHAnsi" w:eastAsiaTheme="minorEastAsia" w:hAnsiTheme="minorHAnsi" w:cstheme="minorBidi"/>
          <w:noProof/>
          <w:kern w:val="2"/>
          <w:sz w:val="24"/>
          <w:szCs w:val="24"/>
          <w:lang w:eastAsia="en-GB"/>
          <w14:ligatures w14:val="standardContextual"/>
        </w:rPr>
        <w:tab/>
      </w:r>
      <w:r>
        <w:rPr>
          <w:noProof/>
        </w:rPr>
        <w:t>Applications on the 5G-NR ISIM-UICC</w:t>
      </w:r>
      <w:r>
        <w:rPr>
          <w:noProof/>
        </w:rPr>
        <w:tab/>
        <w:t>99</w:t>
      </w:r>
    </w:p>
    <w:p w14:paraId="401790E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4.13.2</w:t>
      </w:r>
      <w:r>
        <w:rPr>
          <w:rFonts w:asciiTheme="minorHAnsi" w:eastAsiaTheme="minorEastAsia" w:hAnsiTheme="minorHAnsi" w:cstheme="minorBidi"/>
          <w:noProof/>
          <w:kern w:val="2"/>
          <w:sz w:val="24"/>
          <w:szCs w:val="24"/>
          <w:lang w:eastAsia="en-GB"/>
          <w14:ligatures w14:val="standardContextual"/>
        </w:rPr>
        <w:tab/>
      </w:r>
      <w:r>
        <w:rPr>
          <w:noProof/>
        </w:rPr>
        <w:t>Default ISIM values on 5G-NR ISIM-UICC</w:t>
      </w:r>
      <w:r>
        <w:rPr>
          <w:noProof/>
        </w:rPr>
        <w:tab/>
        <w:t>99</w:t>
      </w:r>
    </w:p>
    <w:p w14:paraId="631EE61A"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4.14</w:t>
      </w:r>
      <w:r>
        <w:rPr>
          <w:rFonts w:asciiTheme="minorHAnsi" w:eastAsiaTheme="minorEastAsia" w:hAnsiTheme="minorHAnsi" w:cstheme="minorBidi"/>
          <w:noProof/>
          <w:kern w:val="2"/>
          <w:sz w:val="24"/>
          <w:szCs w:val="24"/>
          <w:lang w:eastAsia="en-GB"/>
          <w14:ligatures w14:val="standardContextual"/>
        </w:rPr>
        <w:tab/>
      </w:r>
      <w:r>
        <w:rPr>
          <w:noProof/>
        </w:rPr>
        <w:t>Default WLAN AP and UE configuration for non-3GPP access</w:t>
      </w:r>
      <w:r>
        <w:rPr>
          <w:noProof/>
        </w:rPr>
        <w:tab/>
        <w:t>99</w:t>
      </w:r>
    </w:p>
    <w:p w14:paraId="336E5AC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4.14.1</w:t>
      </w:r>
      <w:r>
        <w:rPr>
          <w:rFonts w:asciiTheme="minorHAnsi" w:eastAsiaTheme="minorEastAsia" w:hAnsiTheme="minorHAnsi" w:cstheme="minorBidi"/>
          <w:noProof/>
          <w:kern w:val="2"/>
          <w:sz w:val="24"/>
          <w:szCs w:val="24"/>
          <w:lang w:eastAsia="en-GB"/>
          <w14:ligatures w14:val="standardContextual"/>
        </w:rPr>
        <w:tab/>
      </w:r>
      <w:r>
        <w:rPr>
          <w:noProof/>
        </w:rPr>
        <w:t>Default NG-SS WLAN AP configuration</w:t>
      </w:r>
      <w:r>
        <w:rPr>
          <w:noProof/>
        </w:rPr>
        <w:tab/>
        <w:t>99</w:t>
      </w:r>
    </w:p>
    <w:p w14:paraId="2B9D23E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4.14.1.1</w:t>
      </w:r>
      <w:r>
        <w:rPr>
          <w:rFonts w:asciiTheme="minorHAnsi" w:eastAsiaTheme="minorEastAsia" w:hAnsiTheme="minorHAnsi" w:cstheme="minorBidi"/>
          <w:noProof/>
          <w:kern w:val="2"/>
          <w:sz w:val="24"/>
          <w:szCs w:val="24"/>
          <w:lang w:eastAsia="en-GB"/>
          <w14:ligatures w14:val="standardContextual"/>
        </w:rPr>
        <w:tab/>
      </w:r>
      <w:r>
        <w:rPr>
          <w:noProof/>
        </w:rPr>
        <w:t>WLAN AP frequency</w:t>
      </w:r>
      <w:r>
        <w:rPr>
          <w:noProof/>
        </w:rPr>
        <w:tab/>
        <w:t>99</w:t>
      </w:r>
    </w:p>
    <w:p w14:paraId="4677948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4.14.1.2</w:t>
      </w:r>
      <w:r>
        <w:rPr>
          <w:rFonts w:asciiTheme="minorHAnsi" w:eastAsiaTheme="minorEastAsia" w:hAnsiTheme="minorHAnsi" w:cstheme="minorBidi"/>
          <w:noProof/>
          <w:kern w:val="2"/>
          <w:sz w:val="24"/>
          <w:szCs w:val="24"/>
          <w:lang w:eastAsia="en-GB"/>
          <w14:ligatures w14:val="standardContextual"/>
        </w:rPr>
        <w:tab/>
      </w:r>
      <w:r>
        <w:rPr>
          <w:noProof/>
        </w:rPr>
        <w:t>WLAN AP default parameters</w:t>
      </w:r>
      <w:r>
        <w:rPr>
          <w:noProof/>
        </w:rPr>
        <w:tab/>
        <w:t>99</w:t>
      </w:r>
    </w:p>
    <w:p w14:paraId="74892A8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4.14.2</w:t>
      </w:r>
      <w:r>
        <w:rPr>
          <w:rFonts w:asciiTheme="minorHAnsi" w:eastAsiaTheme="minorEastAsia" w:hAnsiTheme="minorHAnsi" w:cstheme="minorBidi"/>
          <w:noProof/>
          <w:kern w:val="2"/>
          <w:sz w:val="24"/>
          <w:szCs w:val="24"/>
          <w:lang w:eastAsia="en-GB"/>
          <w14:ligatures w14:val="standardContextual"/>
        </w:rPr>
        <w:tab/>
      </w:r>
      <w:r>
        <w:rPr>
          <w:noProof/>
        </w:rPr>
        <w:t>Default WLAN configuration for the UE</w:t>
      </w:r>
      <w:r>
        <w:rPr>
          <w:noProof/>
        </w:rPr>
        <w:tab/>
        <w:t>100</w:t>
      </w:r>
    </w:p>
    <w:p w14:paraId="4D3134B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noProof/>
          <w:u w:val="single"/>
        </w:rPr>
        <w:t>4.14.2.1</w:t>
      </w:r>
      <w:r>
        <w:rPr>
          <w:rFonts w:asciiTheme="minorHAnsi" w:eastAsiaTheme="minorEastAsia" w:hAnsiTheme="minorHAnsi" w:cstheme="minorBidi"/>
          <w:noProof/>
          <w:kern w:val="2"/>
          <w:sz w:val="24"/>
          <w:szCs w:val="24"/>
          <w:lang w:eastAsia="en-GB"/>
          <w14:ligatures w14:val="standardContextual"/>
        </w:rPr>
        <w:tab/>
      </w:r>
      <w:r>
        <w:rPr>
          <w:noProof/>
        </w:rPr>
        <w:t>N3IWF Identifier configuration</w:t>
      </w:r>
      <w:r>
        <w:rPr>
          <w:noProof/>
        </w:rPr>
        <w:tab/>
        <w:t>100</w:t>
      </w:r>
    </w:p>
    <w:p w14:paraId="73C028D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4.14.2.2</w:t>
      </w:r>
      <w:r>
        <w:rPr>
          <w:rFonts w:asciiTheme="minorHAnsi" w:eastAsiaTheme="minorEastAsia" w:hAnsiTheme="minorHAnsi" w:cstheme="minorBidi"/>
          <w:noProof/>
          <w:kern w:val="2"/>
          <w:sz w:val="24"/>
          <w:szCs w:val="24"/>
          <w:lang w:eastAsia="en-GB"/>
          <w14:ligatures w14:val="standardContextual"/>
        </w:rPr>
        <w:tab/>
      </w:r>
      <w:r>
        <w:rPr>
          <w:noProof/>
        </w:rPr>
        <w:t>Non-3GPP access node selection information</w:t>
      </w:r>
      <w:r>
        <w:rPr>
          <w:noProof/>
        </w:rPr>
        <w:tab/>
        <w:t>100</w:t>
      </w:r>
    </w:p>
    <w:p w14:paraId="2DEAE00D"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4.15</w:t>
      </w:r>
      <w:r>
        <w:rPr>
          <w:rFonts w:asciiTheme="minorHAnsi" w:eastAsiaTheme="minorEastAsia" w:hAnsiTheme="minorHAnsi" w:cstheme="minorBidi"/>
          <w:noProof/>
          <w:kern w:val="2"/>
          <w:sz w:val="24"/>
          <w:szCs w:val="24"/>
          <w:lang w:eastAsia="en-GB"/>
          <w14:ligatures w14:val="standardContextual"/>
        </w:rPr>
        <w:tab/>
      </w:r>
      <w:r>
        <w:rPr>
          <w:noProof/>
        </w:rPr>
        <w:t>Definition of 5G-NR UICC supporting Rel-17 features</w:t>
      </w:r>
      <w:r>
        <w:rPr>
          <w:noProof/>
        </w:rPr>
        <w:tab/>
        <w:t>100</w:t>
      </w:r>
    </w:p>
    <w:p w14:paraId="26A20B9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4.15.0</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t>100</w:t>
      </w:r>
    </w:p>
    <w:p w14:paraId="31A39AE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4.15.2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MCHPPLMN</w:t>
      </w:r>
      <w:r>
        <w:rPr>
          <w:noProof/>
        </w:rPr>
        <w:t xml:space="preserve"> (Multiplier Coefficient for Higher Priority PLMN search)</w:t>
      </w:r>
      <w:r>
        <w:rPr>
          <w:noProof/>
        </w:rPr>
        <w:tab/>
        <w:t>100</w:t>
      </w:r>
    </w:p>
    <w:p w14:paraId="6C79DA0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4.15.3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HPLMNwACT</w:t>
      </w:r>
      <w:r>
        <w:rPr>
          <w:noProof/>
        </w:rPr>
        <w:t xml:space="preserve"> (HPLMN selector with Access Technology)</w:t>
      </w:r>
      <w:r>
        <w:rPr>
          <w:noProof/>
        </w:rPr>
        <w:tab/>
        <w:t>101</w:t>
      </w:r>
    </w:p>
    <w:p w14:paraId="19AEC133"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4A</w:t>
      </w:r>
      <w:r>
        <w:rPr>
          <w:rFonts w:asciiTheme="minorHAnsi" w:eastAsiaTheme="minorEastAsia" w:hAnsiTheme="minorHAnsi" w:cstheme="minorBidi"/>
          <w:noProof/>
          <w:kern w:val="2"/>
          <w:sz w:val="24"/>
          <w:szCs w:val="24"/>
          <w:lang w:eastAsia="en-GB"/>
          <w14:ligatures w14:val="standardContextual"/>
        </w:rPr>
        <w:tab/>
      </w:r>
      <w:r>
        <w:rPr>
          <w:noProof/>
        </w:rPr>
        <w:t>Default values for NG-SS and UE configurations</w:t>
      </w:r>
      <w:r>
        <w:rPr>
          <w:noProof/>
        </w:rPr>
        <w:tab/>
        <w:t>101</w:t>
      </w:r>
    </w:p>
    <w:p w14:paraId="603675E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4A.1</w:t>
      </w:r>
      <w:r>
        <w:rPr>
          <w:rFonts w:asciiTheme="minorHAnsi" w:eastAsiaTheme="minorEastAsia" w:hAnsiTheme="minorHAnsi" w:cstheme="minorBidi"/>
          <w:noProof/>
          <w:kern w:val="2"/>
          <w:sz w:val="24"/>
          <w:szCs w:val="24"/>
          <w:lang w:eastAsia="en-GB"/>
          <w14:ligatures w14:val="standardContextual"/>
        </w:rPr>
        <w:tab/>
      </w:r>
      <w:r>
        <w:rPr>
          <w:noProof/>
        </w:rPr>
        <w:t>Default NG-SS and UE configuration for different usage settings</w:t>
      </w:r>
      <w:r>
        <w:rPr>
          <w:noProof/>
        </w:rPr>
        <w:tab/>
        <w:t>101</w:t>
      </w:r>
    </w:p>
    <w:p w14:paraId="2455F77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4A.2</w:t>
      </w:r>
      <w:r>
        <w:rPr>
          <w:rFonts w:asciiTheme="minorHAnsi" w:eastAsiaTheme="minorEastAsia" w:hAnsiTheme="minorHAnsi" w:cstheme="minorBidi"/>
          <w:noProof/>
          <w:kern w:val="2"/>
          <w:sz w:val="24"/>
          <w:szCs w:val="24"/>
          <w:lang w:eastAsia="en-GB"/>
          <w14:ligatures w14:val="standardContextual"/>
        </w:rPr>
        <w:tab/>
      </w:r>
      <w:r>
        <w:rPr>
          <w:noProof/>
        </w:rPr>
        <w:t>Default NG-SS configuration for 3GPP access with IMS service</w:t>
      </w:r>
      <w:r>
        <w:rPr>
          <w:noProof/>
        </w:rPr>
        <w:tab/>
        <w:t>101</w:t>
      </w:r>
    </w:p>
    <w:p w14:paraId="11041E5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4A.2.1</w:t>
      </w:r>
      <w:r>
        <w:rPr>
          <w:rFonts w:asciiTheme="minorHAnsi" w:eastAsiaTheme="minorEastAsia" w:hAnsiTheme="minorHAnsi" w:cstheme="minorBidi"/>
          <w:noProof/>
          <w:kern w:val="2"/>
          <w:sz w:val="24"/>
          <w:szCs w:val="24"/>
          <w:lang w:eastAsia="en-GB"/>
          <w14:ligatures w14:val="standardContextual"/>
        </w:rPr>
        <w:tab/>
      </w:r>
      <w:r>
        <w:rPr>
          <w:noProof/>
        </w:rPr>
        <w:t>Default NG-SS configuration for IMS Registration support</w:t>
      </w:r>
      <w:r>
        <w:rPr>
          <w:noProof/>
        </w:rPr>
        <w:tab/>
        <w:t>101</w:t>
      </w:r>
    </w:p>
    <w:p w14:paraId="660D0F0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4A.2.2</w:t>
      </w:r>
      <w:r>
        <w:rPr>
          <w:rFonts w:asciiTheme="minorHAnsi" w:eastAsiaTheme="minorEastAsia" w:hAnsiTheme="minorHAnsi" w:cstheme="minorBidi"/>
          <w:noProof/>
          <w:kern w:val="2"/>
          <w:sz w:val="24"/>
          <w:szCs w:val="24"/>
          <w:lang w:eastAsia="en-GB"/>
          <w14:ligatures w14:val="standardContextual"/>
        </w:rPr>
        <w:tab/>
      </w:r>
      <w:r>
        <w:rPr>
          <w:noProof/>
        </w:rPr>
        <w:t>Default NG-SS configuration for PS voice support</w:t>
      </w:r>
      <w:r>
        <w:rPr>
          <w:noProof/>
        </w:rPr>
        <w:tab/>
        <w:t>101</w:t>
      </w:r>
    </w:p>
    <w:p w14:paraId="1E0753F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4A.3</w:t>
      </w:r>
      <w:r>
        <w:rPr>
          <w:rFonts w:asciiTheme="minorHAnsi" w:eastAsiaTheme="minorEastAsia" w:hAnsiTheme="minorHAnsi" w:cstheme="minorBidi"/>
          <w:noProof/>
          <w:kern w:val="2"/>
          <w:sz w:val="24"/>
          <w:szCs w:val="24"/>
          <w:lang w:eastAsia="en-GB"/>
          <w14:ligatures w14:val="standardContextual"/>
        </w:rPr>
        <w:tab/>
      </w:r>
      <w:r>
        <w:rPr>
          <w:noProof/>
        </w:rPr>
        <w:t>Default NG-SS procedure for 5G Registration on 3GPP access with IMS service</w:t>
      </w:r>
      <w:r>
        <w:rPr>
          <w:noProof/>
        </w:rPr>
        <w:tab/>
        <w:t>101</w:t>
      </w:r>
    </w:p>
    <w:p w14:paraId="1A2C25C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4A.4</w:t>
      </w:r>
      <w:r>
        <w:rPr>
          <w:rFonts w:asciiTheme="minorHAnsi" w:eastAsiaTheme="minorEastAsia" w:hAnsiTheme="minorHAnsi" w:cstheme="minorBidi"/>
          <w:noProof/>
          <w:kern w:val="2"/>
          <w:sz w:val="24"/>
          <w:szCs w:val="24"/>
          <w:lang w:eastAsia="en-GB"/>
          <w14:ligatures w14:val="standardContextual"/>
        </w:rPr>
        <w:tab/>
      </w:r>
      <w:r>
        <w:rPr>
          <w:noProof/>
        </w:rPr>
        <w:t>Default UE configuration for IMS service</w:t>
      </w:r>
      <w:r>
        <w:rPr>
          <w:noProof/>
        </w:rPr>
        <w:tab/>
        <w:t>102</w:t>
      </w:r>
    </w:p>
    <w:p w14:paraId="2AB34733"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Subscription related tests</w:t>
      </w:r>
      <w:r>
        <w:rPr>
          <w:noProof/>
        </w:rPr>
        <w:tab/>
        <w:t>103</w:t>
      </w:r>
    </w:p>
    <w:p w14:paraId="3ABF3091"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IMSI / TMSI handling</w:t>
      </w:r>
      <w:r>
        <w:rPr>
          <w:noProof/>
        </w:rPr>
        <w:tab/>
        <w:t>103</w:t>
      </w:r>
    </w:p>
    <w:p w14:paraId="53B6F7A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5.1.1</w:t>
      </w:r>
      <w:r>
        <w:rPr>
          <w:rFonts w:asciiTheme="minorHAnsi" w:eastAsiaTheme="minorEastAsia" w:hAnsiTheme="minorHAnsi" w:cstheme="minorBidi"/>
          <w:noProof/>
          <w:kern w:val="2"/>
          <w:sz w:val="24"/>
          <w:szCs w:val="24"/>
          <w:lang w:eastAsia="en-GB"/>
          <w14:ligatures w14:val="standardContextual"/>
        </w:rPr>
        <w:tab/>
      </w:r>
      <w:r>
        <w:rPr>
          <w:noProof/>
        </w:rPr>
        <w:t>UE identification by short IMSI</w:t>
      </w:r>
      <w:r>
        <w:rPr>
          <w:noProof/>
        </w:rPr>
        <w:tab/>
        <w:t>103</w:t>
      </w:r>
    </w:p>
    <w:p w14:paraId="2D46A3D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103</w:t>
      </w:r>
    </w:p>
    <w:p w14:paraId="0A09675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103</w:t>
      </w:r>
    </w:p>
    <w:p w14:paraId="25CD8F4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103</w:t>
      </w:r>
    </w:p>
    <w:p w14:paraId="59FF66F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103</w:t>
      </w:r>
    </w:p>
    <w:p w14:paraId="361F1F4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103</w:t>
      </w:r>
    </w:p>
    <w:p w14:paraId="63009E9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103</w:t>
      </w:r>
    </w:p>
    <w:p w14:paraId="29D0197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104</w:t>
      </w:r>
    </w:p>
    <w:p w14:paraId="2F6D963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5.1.2</w:t>
      </w:r>
      <w:r>
        <w:rPr>
          <w:rFonts w:asciiTheme="minorHAnsi" w:eastAsiaTheme="minorEastAsia" w:hAnsiTheme="minorHAnsi" w:cstheme="minorBidi"/>
          <w:noProof/>
          <w:kern w:val="2"/>
          <w:sz w:val="24"/>
          <w:szCs w:val="24"/>
          <w:lang w:eastAsia="en-GB"/>
          <w14:ligatures w14:val="standardContextual"/>
        </w:rPr>
        <w:tab/>
      </w:r>
      <w:r>
        <w:rPr>
          <w:noProof/>
        </w:rPr>
        <w:t>UE identification by short IMSI using a 2 digit MNC</w:t>
      </w:r>
      <w:r>
        <w:rPr>
          <w:noProof/>
        </w:rPr>
        <w:tab/>
        <w:t>104</w:t>
      </w:r>
    </w:p>
    <w:p w14:paraId="1A28875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104</w:t>
      </w:r>
    </w:p>
    <w:p w14:paraId="1FDDA3E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104</w:t>
      </w:r>
    </w:p>
    <w:p w14:paraId="14E663D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104</w:t>
      </w:r>
    </w:p>
    <w:p w14:paraId="6591C19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104</w:t>
      </w:r>
    </w:p>
    <w:p w14:paraId="23BBBEE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104</w:t>
      </w:r>
    </w:p>
    <w:p w14:paraId="74986F7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105</w:t>
      </w:r>
    </w:p>
    <w:p w14:paraId="16F96BF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105</w:t>
      </w:r>
    </w:p>
    <w:p w14:paraId="79AEE77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5.1.3</w:t>
      </w:r>
      <w:r>
        <w:rPr>
          <w:rFonts w:asciiTheme="minorHAnsi" w:eastAsiaTheme="minorEastAsia" w:hAnsiTheme="minorHAnsi" w:cstheme="minorBidi"/>
          <w:noProof/>
          <w:kern w:val="2"/>
          <w:sz w:val="24"/>
          <w:szCs w:val="24"/>
          <w:lang w:eastAsia="en-GB"/>
          <w14:ligatures w14:val="standardContextual"/>
        </w:rPr>
        <w:tab/>
      </w:r>
      <w:r>
        <w:rPr>
          <w:noProof/>
        </w:rPr>
        <w:t>UE identification by "short" TMSI</w:t>
      </w:r>
      <w:r>
        <w:rPr>
          <w:noProof/>
        </w:rPr>
        <w:tab/>
        <w:t>106</w:t>
      </w:r>
    </w:p>
    <w:p w14:paraId="45F2EE8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106</w:t>
      </w:r>
    </w:p>
    <w:p w14:paraId="13B5049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106</w:t>
      </w:r>
    </w:p>
    <w:p w14:paraId="227EB98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106</w:t>
      </w:r>
    </w:p>
    <w:p w14:paraId="72A0363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106</w:t>
      </w:r>
    </w:p>
    <w:p w14:paraId="074E16A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106</w:t>
      </w:r>
    </w:p>
    <w:p w14:paraId="59C809F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107</w:t>
      </w:r>
    </w:p>
    <w:p w14:paraId="6A3327E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107</w:t>
      </w:r>
    </w:p>
    <w:p w14:paraId="478E238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5.1.4</w:t>
      </w:r>
      <w:r>
        <w:rPr>
          <w:rFonts w:asciiTheme="minorHAnsi" w:eastAsiaTheme="minorEastAsia" w:hAnsiTheme="minorHAnsi" w:cstheme="minorBidi"/>
          <w:noProof/>
          <w:kern w:val="2"/>
          <w:sz w:val="24"/>
          <w:szCs w:val="24"/>
          <w:lang w:eastAsia="en-GB"/>
          <w14:ligatures w14:val="standardContextual"/>
        </w:rPr>
        <w:tab/>
      </w:r>
      <w:r>
        <w:rPr>
          <w:noProof/>
        </w:rPr>
        <w:t>UE identification by "long" TMSI</w:t>
      </w:r>
      <w:r>
        <w:rPr>
          <w:noProof/>
        </w:rPr>
        <w:tab/>
        <w:t>107</w:t>
      </w:r>
    </w:p>
    <w:p w14:paraId="32F5D9B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107</w:t>
      </w:r>
    </w:p>
    <w:p w14:paraId="1CAF36D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107</w:t>
      </w:r>
    </w:p>
    <w:p w14:paraId="08D8011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107</w:t>
      </w:r>
    </w:p>
    <w:p w14:paraId="61AEBC8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108</w:t>
      </w:r>
    </w:p>
    <w:p w14:paraId="0783537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108</w:t>
      </w:r>
    </w:p>
    <w:p w14:paraId="542606E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108</w:t>
      </w:r>
    </w:p>
    <w:p w14:paraId="51E46DE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108</w:t>
      </w:r>
    </w:p>
    <w:p w14:paraId="43589BB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5.1.5</w:t>
      </w:r>
      <w:r>
        <w:rPr>
          <w:rFonts w:asciiTheme="minorHAnsi" w:eastAsiaTheme="minorEastAsia" w:hAnsiTheme="minorHAnsi" w:cstheme="minorBidi"/>
          <w:noProof/>
          <w:kern w:val="2"/>
          <w:sz w:val="24"/>
          <w:szCs w:val="24"/>
          <w:lang w:eastAsia="en-GB"/>
          <w14:ligatures w14:val="standardContextual"/>
        </w:rPr>
        <w:tab/>
      </w:r>
      <w:r>
        <w:rPr>
          <w:noProof/>
        </w:rPr>
        <w:t>UE identification by long IMSI, TMSI updating and key set identifier assignment</w:t>
      </w:r>
      <w:r>
        <w:rPr>
          <w:noProof/>
        </w:rPr>
        <w:tab/>
        <w:t>109</w:t>
      </w:r>
    </w:p>
    <w:p w14:paraId="395ABE2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109</w:t>
      </w:r>
    </w:p>
    <w:p w14:paraId="693DD5F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109</w:t>
      </w:r>
    </w:p>
    <w:p w14:paraId="0446C2A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109</w:t>
      </w:r>
    </w:p>
    <w:p w14:paraId="29A6F4B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110</w:t>
      </w:r>
    </w:p>
    <w:p w14:paraId="0506B4C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110</w:t>
      </w:r>
    </w:p>
    <w:p w14:paraId="6D50D9E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110</w:t>
      </w:r>
    </w:p>
    <w:p w14:paraId="51C5516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111</w:t>
      </w:r>
    </w:p>
    <w:p w14:paraId="19D1DE6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5.1.6</w:t>
      </w:r>
      <w:r>
        <w:rPr>
          <w:rFonts w:asciiTheme="minorHAnsi" w:eastAsiaTheme="minorEastAsia" w:hAnsiTheme="minorHAnsi" w:cstheme="minorBidi"/>
          <w:noProof/>
          <w:kern w:val="2"/>
          <w:sz w:val="24"/>
          <w:szCs w:val="24"/>
          <w:lang w:eastAsia="en-GB"/>
          <w14:ligatures w14:val="standardContextual"/>
        </w:rPr>
        <w:tab/>
      </w:r>
      <w:r>
        <w:rPr>
          <w:noProof/>
        </w:rPr>
        <w:t>UE identification by short IMSI when accessing E-UTRAN/EPC</w:t>
      </w:r>
      <w:r>
        <w:rPr>
          <w:noProof/>
        </w:rPr>
        <w:tab/>
        <w:t>112</w:t>
      </w:r>
    </w:p>
    <w:p w14:paraId="234CD48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112</w:t>
      </w:r>
    </w:p>
    <w:p w14:paraId="5583109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5.1.6.2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112</w:t>
      </w:r>
    </w:p>
    <w:p w14:paraId="20207C3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112</w:t>
      </w:r>
    </w:p>
    <w:p w14:paraId="194A6AD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112</w:t>
      </w:r>
    </w:p>
    <w:p w14:paraId="56F2065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112</w:t>
      </w:r>
    </w:p>
    <w:p w14:paraId="1DEAD71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112</w:t>
      </w:r>
    </w:p>
    <w:p w14:paraId="554AFEE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113</w:t>
      </w:r>
    </w:p>
    <w:p w14:paraId="392294F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5.1.7</w:t>
      </w:r>
      <w:r>
        <w:rPr>
          <w:rFonts w:asciiTheme="minorHAnsi" w:eastAsiaTheme="minorEastAsia" w:hAnsiTheme="minorHAnsi" w:cstheme="minorBidi"/>
          <w:noProof/>
          <w:kern w:val="2"/>
          <w:sz w:val="24"/>
          <w:szCs w:val="24"/>
          <w:lang w:eastAsia="en-GB"/>
          <w14:ligatures w14:val="standardContextual"/>
        </w:rPr>
        <w:tab/>
      </w:r>
      <w:r>
        <w:rPr>
          <w:noProof/>
        </w:rPr>
        <w:t>UE identification by short IMSI using a 2 digit MNC when accessing E-UTRAN/EPC</w:t>
      </w:r>
      <w:r>
        <w:rPr>
          <w:noProof/>
        </w:rPr>
        <w:tab/>
        <w:t>113</w:t>
      </w:r>
    </w:p>
    <w:p w14:paraId="7EB919B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113</w:t>
      </w:r>
    </w:p>
    <w:p w14:paraId="1E1CBA2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113</w:t>
      </w:r>
    </w:p>
    <w:p w14:paraId="4F1F46C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113</w:t>
      </w:r>
    </w:p>
    <w:p w14:paraId="7DEC53B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113</w:t>
      </w:r>
    </w:p>
    <w:p w14:paraId="6E541EC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113</w:t>
      </w:r>
    </w:p>
    <w:p w14:paraId="2C2E3C1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114</w:t>
      </w:r>
    </w:p>
    <w:p w14:paraId="04C34EC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114</w:t>
      </w:r>
    </w:p>
    <w:p w14:paraId="53B2637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5.1.8</w:t>
      </w:r>
      <w:r>
        <w:rPr>
          <w:rFonts w:asciiTheme="minorHAnsi" w:eastAsiaTheme="minorEastAsia" w:hAnsiTheme="minorHAnsi" w:cstheme="minorBidi"/>
          <w:noProof/>
          <w:kern w:val="2"/>
          <w:sz w:val="24"/>
          <w:szCs w:val="24"/>
          <w:lang w:eastAsia="en-GB"/>
          <w14:ligatures w14:val="standardContextual"/>
        </w:rPr>
        <w:tab/>
      </w:r>
      <w:r>
        <w:rPr>
          <w:noProof/>
        </w:rPr>
        <w:t>UE identification after changed IMSI with service "EMM Information" not available</w:t>
      </w:r>
      <w:r>
        <w:rPr>
          <w:noProof/>
        </w:rPr>
        <w:tab/>
        <w:t>114</w:t>
      </w:r>
    </w:p>
    <w:p w14:paraId="7D9E9C0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114</w:t>
      </w:r>
    </w:p>
    <w:p w14:paraId="48D4A38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5.1.8.2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115</w:t>
      </w:r>
    </w:p>
    <w:p w14:paraId="2092CDA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115</w:t>
      </w:r>
    </w:p>
    <w:p w14:paraId="3AE88EC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5.1.8.4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115</w:t>
      </w:r>
    </w:p>
    <w:p w14:paraId="06BA65F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5.1.8.4.1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115</w:t>
      </w:r>
    </w:p>
    <w:p w14:paraId="37E5E63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5.1.8.4.2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115</w:t>
      </w:r>
    </w:p>
    <w:p w14:paraId="09BD4B4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5.1.8.5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116</w:t>
      </w:r>
    </w:p>
    <w:p w14:paraId="3DFED73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5.1.9</w:t>
      </w:r>
      <w:r>
        <w:rPr>
          <w:rFonts w:asciiTheme="minorHAnsi" w:eastAsiaTheme="minorEastAsia" w:hAnsiTheme="minorHAnsi" w:cstheme="minorBidi"/>
          <w:noProof/>
          <w:kern w:val="2"/>
          <w:sz w:val="24"/>
          <w:szCs w:val="24"/>
          <w:lang w:eastAsia="en-GB"/>
          <w14:ligatures w14:val="standardContextual"/>
        </w:rPr>
        <w:tab/>
      </w:r>
      <w:r w:rsidRPr="00417484">
        <w:rPr>
          <w:noProof/>
          <w:snapToGrid w:val="0"/>
          <w:color w:val="000000"/>
        </w:rPr>
        <w:t>UE identification by GUTI when using USIM with service "</w:t>
      </w:r>
      <w:r>
        <w:rPr>
          <w:noProof/>
        </w:rPr>
        <w:t>EMM Information" not available</w:t>
      </w:r>
      <w:r>
        <w:rPr>
          <w:noProof/>
        </w:rPr>
        <w:tab/>
        <w:t>116</w:t>
      </w:r>
    </w:p>
    <w:p w14:paraId="74921CD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5.1.9.2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116</w:t>
      </w:r>
    </w:p>
    <w:p w14:paraId="246913C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5.1.9.3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116</w:t>
      </w:r>
    </w:p>
    <w:p w14:paraId="6E27E76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5.1.9.4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116</w:t>
      </w:r>
    </w:p>
    <w:p w14:paraId="0BE4F97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5.1.9.4.1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116</w:t>
      </w:r>
    </w:p>
    <w:p w14:paraId="6A421F5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5.1.9.4.2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117</w:t>
      </w:r>
    </w:p>
    <w:p w14:paraId="05B85A4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5.1.9.5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117</w:t>
      </w:r>
    </w:p>
    <w:p w14:paraId="0C6BB58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5.1.10</w:t>
      </w:r>
      <w:r>
        <w:rPr>
          <w:rFonts w:asciiTheme="minorHAnsi" w:eastAsiaTheme="minorEastAsia" w:hAnsiTheme="minorHAnsi" w:cstheme="minorBidi"/>
          <w:noProof/>
          <w:kern w:val="2"/>
          <w:sz w:val="24"/>
          <w:szCs w:val="24"/>
          <w:lang w:eastAsia="en-GB"/>
          <w14:ligatures w14:val="standardContextual"/>
        </w:rPr>
        <w:tab/>
      </w:r>
      <w:r w:rsidRPr="00417484">
        <w:rPr>
          <w:noProof/>
          <w:snapToGrid w:val="0"/>
          <w:color w:val="000000"/>
        </w:rPr>
        <w:t>UE identification by GUTI when using USIM with service "</w:t>
      </w:r>
      <w:r>
        <w:rPr>
          <w:noProof/>
        </w:rPr>
        <w:t>EMM Information" available</w:t>
      </w:r>
      <w:r>
        <w:rPr>
          <w:noProof/>
        </w:rPr>
        <w:tab/>
        <w:t>117</w:t>
      </w:r>
    </w:p>
    <w:p w14:paraId="1B1EBE5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5.1.10.1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117</w:t>
      </w:r>
    </w:p>
    <w:p w14:paraId="0578534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5.1.10.2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117</w:t>
      </w:r>
    </w:p>
    <w:p w14:paraId="74200F4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5.1.10.3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118</w:t>
      </w:r>
    </w:p>
    <w:p w14:paraId="0CF6147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5.1.10.4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118</w:t>
      </w:r>
    </w:p>
    <w:p w14:paraId="577D048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5.1.10.4.1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118</w:t>
      </w:r>
    </w:p>
    <w:p w14:paraId="7224B32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5.1.10.4.2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118</w:t>
      </w:r>
    </w:p>
    <w:p w14:paraId="04FA74E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5.1.10.5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118</w:t>
      </w:r>
    </w:p>
    <w:p w14:paraId="17648F20"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Access Control handling</w:t>
      </w:r>
      <w:r>
        <w:rPr>
          <w:noProof/>
        </w:rPr>
        <w:tab/>
        <w:t>119</w:t>
      </w:r>
    </w:p>
    <w:p w14:paraId="07D38F1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Access Control information handling</w:t>
      </w:r>
      <w:r>
        <w:rPr>
          <w:noProof/>
        </w:rPr>
        <w:tab/>
        <w:t>119</w:t>
      </w:r>
    </w:p>
    <w:p w14:paraId="5A258F1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119</w:t>
      </w:r>
    </w:p>
    <w:p w14:paraId="6DEE68F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119</w:t>
      </w:r>
    </w:p>
    <w:p w14:paraId="6E3E049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120</w:t>
      </w:r>
    </w:p>
    <w:p w14:paraId="5C427FC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120</w:t>
      </w:r>
    </w:p>
    <w:p w14:paraId="7E2DB3C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5.2.1.4.1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120</w:t>
      </w:r>
    </w:p>
    <w:p w14:paraId="3A58125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5.2.1.4.2</w:t>
      </w:r>
      <w:r>
        <w:rPr>
          <w:rFonts w:asciiTheme="minorHAnsi" w:eastAsiaTheme="minorEastAsia" w:hAnsiTheme="minorHAnsi" w:cstheme="minorBidi"/>
          <w:noProof/>
          <w:kern w:val="2"/>
          <w:sz w:val="24"/>
          <w:szCs w:val="24"/>
          <w:lang w:eastAsia="en-GB"/>
          <w14:ligatures w14:val="standardContextual"/>
        </w:rPr>
        <w:tab/>
      </w:r>
      <w:r>
        <w:rPr>
          <w:noProof/>
        </w:rPr>
        <w:t>Coding details</w:t>
      </w:r>
      <w:r>
        <w:rPr>
          <w:noProof/>
        </w:rPr>
        <w:tab/>
        <w:t>120</w:t>
      </w:r>
    </w:p>
    <w:p w14:paraId="5FC3B30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5.2.1.4.3</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121</w:t>
      </w:r>
    </w:p>
    <w:p w14:paraId="71B7C1D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121</w:t>
      </w:r>
    </w:p>
    <w:p w14:paraId="3194856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Access Control information handling for E-UTRAN/EPC</w:t>
      </w:r>
      <w:r>
        <w:rPr>
          <w:noProof/>
        </w:rPr>
        <w:tab/>
        <w:t>133</w:t>
      </w:r>
    </w:p>
    <w:p w14:paraId="29CEF66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133</w:t>
      </w:r>
    </w:p>
    <w:p w14:paraId="03D0489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133</w:t>
      </w:r>
    </w:p>
    <w:p w14:paraId="687D2A3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133</w:t>
      </w:r>
    </w:p>
    <w:p w14:paraId="24C9284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134</w:t>
      </w:r>
    </w:p>
    <w:p w14:paraId="541B947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5.2.2.4.1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134</w:t>
      </w:r>
    </w:p>
    <w:p w14:paraId="411AB30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5.2.2.4.2</w:t>
      </w:r>
      <w:r>
        <w:rPr>
          <w:rFonts w:asciiTheme="minorHAnsi" w:eastAsiaTheme="minorEastAsia" w:hAnsiTheme="minorHAnsi" w:cstheme="minorBidi"/>
          <w:noProof/>
          <w:kern w:val="2"/>
          <w:sz w:val="24"/>
          <w:szCs w:val="24"/>
          <w:lang w:eastAsia="en-GB"/>
          <w14:ligatures w14:val="standardContextual"/>
        </w:rPr>
        <w:tab/>
      </w:r>
      <w:r>
        <w:rPr>
          <w:noProof/>
        </w:rPr>
        <w:t>Coding details</w:t>
      </w:r>
      <w:r>
        <w:rPr>
          <w:noProof/>
        </w:rPr>
        <w:tab/>
        <w:t>134</w:t>
      </w:r>
    </w:p>
    <w:p w14:paraId="3852F6A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5.2.2.4.3</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134</w:t>
      </w:r>
    </w:p>
    <w:p w14:paraId="61CE0A3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134</w:t>
      </w:r>
    </w:p>
    <w:p w14:paraId="386B934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5.2.3</w:t>
      </w:r>
      <w:r>
        <w:rPr>
          <w:rFonts w:asciiTheme="minorHAnsi" w:eastAsiaTheme="minorEastAsia" w:hAnsiTheme="minorHAnsi" w:cstheme="minorBidi"/>
          <w:noProof/>
          <w:kern w:val="2"/>
          <w:sz w:val="24"/>
          <w:szCs w:val="24"/>
          <w:lang w:eastAsia="en-GB"/>
          <w14:ligatures w14:val="standardContextual"/>
        </w:rPr>
        <w:tab/>
      </w:r>
      <w:r>
        <w:rPr>
          <w:noProof/>
        </w:rPr>
        <w:t>Access Control information handling for NB-IoT</w:t>
      </w:r>
      <w:r>
        <w:rPr>
          <w:noProof/>
        </w:rPr>
        <w:tab/>
        <w:t>145</w:t>
      </w:r>
    </w:p>
    <w:p w14:paraId="11FD47A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145</w:t>
      </w:r>
    </w:p>
    <w:p w14:paraId="3CB2DB7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145</w:t>
      </w:r>
    </w:p>
    <w:p w14:paraId="349A192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145</w:t>
      </w:r>
    </w:p>
    <w:p w14:paraId="16C2E9F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146</w:t>
      </w:r>
    </w:p>
    <w:p w14:paraId="4E96A6E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5.2.3.4.1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146</w:t>
      </w:r>
    </w:p>
    <w:p w14:paraId="048E0DF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5.2.3.4.2</w:t>
      </w:r>
      <w:r>
        <w:rPr>
          <w:rFonts w:asciiTheme="minorHAnsi" w:eastAsiaTheme="minorEastAsia" w:hAnsiTheme="minorHAnsi" w:cstheme="minorBidi"/>
          <w:noProof/>
          <w:kern w:val="2"/>
          <w:sz w:val="24"/>
          <w:szCs w:val="24"/>
          <w:lang w:eastAsia="en-GB"/>
          <w14:ligatures w14:val="standardContextual"/>
        </w:rPr>
        <w:tab/>
      </w:r>
      <w:r>
        <w:rPr>
          <w:noProof/>
        </w:rPr>
        <w:t>Coding details</w:t>
      </w:r>
      <w:r>
        <w:rPr>
          <w:noProof/>
        </w:rPr>
        <w:tab/>
        <w:t>146</w:t>
      </w:r>
    </w:p>
    <w:p w14:paraId="58BB787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5.2.3.4.3</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146</w:t>
      </w:r>
    </w:p>
    <w:p w14:paraId="2B09CAC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5.2.3.5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146</w:t>
      </w:r>
    </w:p>
    <w:p w14:paraId="31B5ABDB"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Handling subscription identifier privacy for 5G</w:t>
      </w:r>
      <w:r>
        <w:rPr>
          <w:noProof/>
        </w:rPr>
        <w:tab/>
        <w:t>158</w:t>
      </w:r>
    </w:p>
    <w:p w14:paraId="218ECFC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5.3.1</w:t>
      </w:r>
      <w:r>
        <w:rPr>
          <w:rFonts w:asciiTheme="minorHAnsi" w:eastAsiaTheme="minorEastAsia" w:hAnsiTheme="minorHAnsi" w:cstheme="minorBidi"/>
          <w:noProof/>
          <w:kern w:val="2"/>
          <w:sz w:val="24"/>
          <w:szCs w:val="24"/>
          <w:lang w:eastAsia="en-GB"/>
          <w14:ligatures w14:val="standardContextual"/>
        </w:rPr>
        <w:tab/>
      </w:r>
      <w:r>
        <w:rPr>
          <w:noProof/>
        </w:rPr>
        <w:t>SUCI calculation by ME using null scheme</w:t>
      </w:r>
      <w:r>
        <w:rPr>
          <w:noProof/>
        </w:rPr>
        <w:tab/>
        <w:t>158</w:t>
      </w:r>
    </w:p>
    <w:p w14:paraId="7EC6736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158</w:t>
      </w:r>
    </w:p>
    <w:p w14:paraId="1E468D1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158</w:t>
      </w:r>
    </w:p>
    <w:p w14:paraId="139F6E4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158</w:t>
      </w:r>
    </w:p>
    <w:p w14:paraId="6656086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159</w:t>
      </w:r>
    </w:p>
    <w:p w14:paraId="0D8D789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159</w:t>
      </w:r>
    </w:p>
    <w:p w14:paraId="0758078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160</w:t>
      </w:r>
    </w:p>
    <w:p w14:paraId="5725BB9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160</w:t>
      </w:r>
    </w:p>
    <w:p w14:paraId="5D9B02E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5.3.2</w:t>
      </w:r>
      <w:r>
        <w:rPr>
          <w:rFonts w:asciiTheme="minorHAnsi" w:eastAsiaTheme="minorEastAsia" w:hAnsiTheme="minorHAnsi" w:cstheme="minorBidi"/>
          <w:noProof/>
          <w:kern w:val="2"/>
          <w:sz w:val="24"/>
          <w:szCs w:val="24"/>
          <w:lang w:eastAsia="en-GB"/>
          <w14:ligatures w14:val="standardContextual"/>
        </w:rPr>
        <w:tab/>
      </w:r>
      <w:r>
        <w:rPr>
          <w:noProof/>
        </w:rPr>
        <w:t>SUCI calculation by ME using Profile B</w:t>
      </w:r>
      <w:r>
        <w:rPr>
          <w:noProof/>
        </w:rPr>
        <w:tab/>
        <w:t>161</w:t>
      </w:r>
    </w:p>
    <w:p w14:paraId="1ECBFAD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161</w:t>
      </w:r>
    </w:p>
    <w:p w14:paraId="1263D60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161</w:t>
      </w:r>
    </w:p>
    <w:p w14:paraId="1B170AB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161</w:t>
      </w:r>
    </w:p>
    <w:p w14:paraId="5E03A49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161</w:t>
      </w:r>
    </w:p>
    <w:p w14:paraId="4CCEFE7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161</w:t>
      </w:r>
    </w:p>
    <w:p w14:paraId="3C04F67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162</w:t>
      </w:r>
    </w:p>
    <w:p w14:paraId="257122C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162</w:t>
      </w:r>
    </w:p>
    <w:p w14:paraId="004F1DE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5.3.3</w:t>
      </w:r>
      <w:r>
        <w:rPr>
          <w:rFonts w:asciiTheme="minorHAnsi" w:eastAsiaTheme="minorEastAsia" w:hAnsiTheme="minorHAnsi" w:cstheme="minorBidi"/>
          <w:noProof/>
          <w:kern w:val="2"/>
          <w:sz w:val="24"/>
          <w:szCs w:val="24"/>
          <w:lang w:eastAsia="en-GB"/>
          <w14:ligatures w14:val="standardContextual"/>
        </w:rPr>
        <w:tab/>
      </w:r>
      <w:r>
        <w:rPr>
          <w:noProof/>
        </w:rPr>
        <w:t>UE identification by SUCI during initial registration – SUCI calculation by USIM</w:t>
      </w:r>
      <w:r w:rsidRPr="00417484">
        <w:rPr>
          <w:rFonts w:eastAsia="SimSun"/>
          <w:noProof/>
          <w:lang w:val="en-US" w:eastAsia="zh-CN"/>
        </w:rPr>
        <w:t xml:space="preserve"> using profile B</w:t>
      </w:r>
      <w:r>
        <w:rPr>
          <w:noProof/>
        </w:rPr>
        <w:tab/>
        <w:t>162</w:t>
      </w:r>
    </w:p>
    <w:p w14:paraId="763C08C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162</w:t>
      </w:r>
    </w:p>
    <w:p w14:paraId="782A9C6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162</w:t>
      </w:r>
    </w:p>
    <w:p w14:paraId="15BF144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162</w:t>
      </w:r>
    </w:p>
    <w:p w14:paraId="5E79C12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163</w:t>
      </w:r>
    </w:p>
    <w:p w14:paraId="7FF4F64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163</w:t>
      </w:r>
    </w:p>
    <w:p w14:paraId="7399B3B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w:t>
      </w:r>
      <w:r w:rsidRPr="00417484">
        <w:rPr>
          <w:noProof/>
          <w:lang w:val="en-US"/>
        </w:rPr>
        <w:t>3</w:t>
      </w: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164</w:t>
      </w:r>
    </w:p>
    <w:p w14:paraId="6A90B29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164</w:t>
      </w:r>
    </w:p>
    <w:p w14:paraId="4C2165B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5.3.4</w:t>
      </w:r>
      <w:r>
        <w:rPr>
          <w:rFonts w:asciiTheme="minorHAnsi" w:eastAsiaTheme="minorEastAsia" w:hAnsiTheme="minorHAnsi" w:cstheme="minorBidi"/>
          <w:noProof/>
          <w:kern w:val="2"/>
          <w:sz w:val="24"/>
          <w:szCs w:val="24"/>
          <w:lang w:eastAsia="en-GB"/>
          <w14:ligatures w14:val="standardContextual"/>
        </w:rPr>
        <w:tab/>
      </w:r>
      <w:r>
        <w:rPr>
          <w:noProof/>
        </w:rPr>
        <w:t>UE identification by SUCI in response to IDENTITY REQUEST message</w:t>
      </w:r>
      <w:r>
        <w:rPr>
          <w:noProof/>
        </w:rPr>
        <w:tab/>
        <w:t>164</w:t>
      </w:r>
    </w:p>
    <w:p w14:paraId="3846E84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164</w:t>
      </w:r>
    </w:p>
    <w:p w14:paraId="134ACA3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165</w:t>
      </w:r>
    </w:p>
    <w:p w14:paraId="373D27B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165</w:t>
      </w:r>
    </w:p>
    <w:p w14:paraId="4029F2C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165</w:t>
      </w:r>
    </w:p>
    <w:p w14:paraId="245448F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165</w:t>
      </w:r>
    </w:p>
    <w:p w14:paraId="5080D35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166</w:t>
      </w:r>
    </w:p>
    <w:p w14:paraId="7937E09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166</w:t>
      </w:r>
    </w:p>
    <w:p w14:paraId="6FAF8E4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5.3.5</w:t>
      </w:r>
      <w:r>
        <w:rPr>
          <w:rFonts w:asciiTheme="minorHAnsi" w:eastAsiaTheme="minorEastAsia" w:hAnsiTheme="minorHAnsi" w:cstheme="minorBidi"/>
          <w:noProof/>
          <w:kern w:val="2"/>
          <w:sz w:val="24"/>
          <w:szCs w:val="24"/>
          <w:lang w:eastAsia="en-GB"/>
          <w14:ligatures w14:val="standardContextual"/>
        </w:rPr>
        <w:tab/>
      </w:r>
      <w:r>
        <w:rPr>
          <w:noProof/>
        </w:rPr>
        <w:t>UE identification by SUCI in response to IDENTITY REQUEST message with T3519 timer expiry</w:t>
      </w:r>
      <w:r>
        <w:rPr>
          <w:noProof/>
        </w:rPr>
        <w:tab/>
        <w:t>167</w:t>
      </w:r>
    </w:p>
    <w:p w14:paraId="3CF1B45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167</w:t>
      </w:r>
    </w:p>
    <w:p w14:paraId="1F9FA41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167</w:t>
      </w:r>
    </w:p>
    <w:p w14:paraId="4A674C0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167</w:t>
      </w:r>
    </w:p>
    <w:p w14:paraId="77DC15B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168</w:t>
      </w:r>
    </w:p>
    <w:p w14:paraId="513AB6C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168</w:t>
      </w:r>
    </w:p>
    <w:p w14:paraId="5483805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168</w:t>
      </w:r>
    </w:p>
    <w:p w14:paraId="53E0118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169</w:t>
      </w:r>
    </w:p>
    <w:p w14:paraId="560C51A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5.3.6</w:t>
      </w:r>
      <w:r>
        <w:rPr>
          <w:rFonts w:asciiTheme="minorHAnsi" w:eastAsiaTheme="minorEastAsia" w:hAnsiTheme="minorHAnsi" w:cstheme="minorBidi"/>
          <w:noProof/>
          <w:kern w:val="2"/>
          <w:sz w:val="24"/>
          <w:szCs w:val="24"/>
          <w:lang w:eastAsia="en-GB"/>
          <w14:ligatures w14:val="standardContextual"/>
        </w:rPr>
        <w:tab/>
      </w:r>
      <w:r>
        <w:rPr>
          <w:noProof/>
        </w:rPr>
        <w:t>UE identification by SUCI in response to IDENTITY REQUEST message and AUTHENTICATION REJECT</w:t>
      </w:r>
      <w:r>
        <w:rPr>
          <w:noProof/>
        </w:rPr>
        <w:tab/>
        <w:t>169</w:t>
      </w:r>
    </w:p>
    <w:p w14:paraId="31A5AB6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169</w:t>
      </w:r>
    </w:p>
    <w:p w14:paraId="3BAD03D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169</w:t>
      </w:r>
    </w:p>
    <w:p w14:paraId="7779AAF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170</w:t>
      </w:r>
    </w:p>
    <w:p w14:paraId="119FDD3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170</w:t>
      </w:r>
    </w:p>
    <w:p w14:paraId="3CF6054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170</w:t>
      </w:r>
    </w:p>
    <w:p w14:paraId="453487F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170</w:t>
      </w:r>
    </w:p>
    <w:p w14:paraId="0B52255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171</w:t>
      </w:r>
    </w:p>
    <w:p w14:paraId="697057E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5.3.7</w:t>
      </w:r>
      <w:r>
        <w:rPr>
          <w:rFonts w:asciiTheme="minorHAnsi" w:eastAsiaTheme="minorEastAsia" w:hAnsiTheme="minorHAnsi" w:cstheme="minorBidi"/>
          <w:noProof/>
          <w:kern w:val="2"/>
          <w:sz w:val="24"/>
          <w:szCs w:val="24"/>
          <w:lang w:eastAsia="en-GB"/>
          <w14:ligatures w14:val="standardContextual"/>
        </w:rPr>
        <w:tab/>
      </w:r>
      <w:r>
        <w:rPr>
          <w:noProof/>
        </w:rPr>
        <w:t>SUCI calculation by the ME using null scheme – missing parameters for subscription identifier privacy support by the USIM</w:t>
      </w:r>
      <w:r>
        <w:rPr>
          <w:noProof/>
        </w:rPr>
        <w:tab/>
        <w:t>171</w:t>
      </w:r>
    </w:p>
    <w:p w14:paraId="15E9CB3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171</w:t>
      </w:r>
    </w:p>
    <w:p w14:paraId="45266FC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171</w:t>
      </w:r>
    </w:p>
    <w:p w14:paraId="6E99E00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172</w:t>
      </w:r>
    </w:p>
    <w:p w14:paraId="20337C9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172</w:t>
      </w:r>
    </w:p>
    <w:p w14:paraId="723FEBB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172</w:t>
      </w:r>
    </w:p>
    <w:p w14:paraId="1941FE0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172</w:t>
      </w:r>
    </w:p>
    <w:p w14:paraId="13BA4D6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172</w:t>
      </w:r>
    </w:p>
    <w:p w14:paraId="6D37FE2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5.3.8</w:t>
      </w:r>
      <w:r>
        <w:rPr>
          <w:rFonts w:asciiTheme="minorHAnsi" w:eastAsiaTheme="minorEastAsia" w:hAnsiTheme="minorHAnsi" w:cstheme="minorBidi"/>
          <w:noProof/>
          <w:kern w:val="2"/>
          <w:sz w:val="24"/>
          <w:szCs w:val="24"/>
          <w:lang w:eastAsia="en-GB"/>
          <w14:ligatures w14:val="standardContextual"/>
        </w:rPr>
        <w:tab/>
      </w:r>
      <w:r>
        <w:rPr>
          <w:noProof/>
        </w:rPr>
        <w:t>UE identification by 5G-GUTI – Last Registered TAI stored on USIM</w:t>
      </w:r>
      <w:r>
        <w:rPr>
          <w:noProof/>
        </w:rPr>
        <w:tab/>
        <w:t>173</w:t>
      </w:r>
    </w:p>
    <w:p w14:paraId="181DC53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173</w:t>
      </w:r>
    </w:p>
    <w:p w14:paraId="49234E2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5.3.8.2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173</w:t>
      </w:r>
    </w:p>
    <w:p w14:paraId="6A7A2E7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173</w:t>
      </w:r>
    </w:p>
    <w:p w14:paraId="6C54A40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5.3.8.4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173</w:t>
      </w:r>
    </w:p>
    <w:p w14:paraId="0626825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5.3.8.4.2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174</w:t>
      </w:r>
    </w:p>
    <w:p w14:paraId="0E63ABD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5.3.8.5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174</w:t>
      </w:r>
    </w:p>
    <w:p w14:paraId="20C2FA5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5.3.9</w:t>
      </w:r>
      <w:r>
        <w:rPr>
          <w:rFonts w:asciiTheme="minorHAnsi" w:eastAsiaTheme="minorEastAsia" w:hAnsiTheme="minorHAnsi" w:cstheme="minorBidi"/>
          <w:noProof/>
          <w:kern w:val="2"/>
          <w:sz w:val="24"/>
          <w:szCs w:val="24"/>
          <w:lang w:eastAsia="en-GB"/>
          <w14:ligatures w14:val="standardContextual"/>
        </w:rPr>
        <w:tab/>
      </w:r>
      <w:r>
        <w:rPr>
          <w:noProof/>
        </w:rPr>
        <w:t>UE identification by 5G-GUTI – Last Registered TAI stored by ME</w:t>
      </w:r>
      <w:r>
        <w:rPr>
          <w:noProof/>
        </w:rPr>
        <w:tab/>
        <w:t>174</w:t>
      </w:r>
    </w:p>
    <w:p w14:paraId="730BBDA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5.3.9.1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174</w:t>
      </w:r>
    </w:p>
    <w:p w14:paraId="2477201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5.3.9.3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174</w:t>
      </w:r>
    </w:p>
    <w:p w14:paraId="0916A7D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5.3.9.4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175</w:t>
      </w:r>
    </w:p>
    <w:p w14:paraId="453281C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5.3.9.4.1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175</w:t>
      </w:r>
    </w:p>
    <w:p w14:paraId="3DA9ADD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5.3.9.4.2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175</w:t>
      </w:r>
    </w:p>
    <w:p w14:paraId="317F2FA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5.3.9.5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175</w:t>
      </w:r>
    </w:p>
    <w:p w14:paraId="775400F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5.3.10</w:t>
      </w:r>
      <w:r>
        <w:rPr>
          <w:rFonts w:asciiTheme="minorHAnsi" w:eastAsiaTheme="minorEastAsia" w:hAnsiTheme="minorHAnsi" w:cstheme="minorBidi"/>
          <w:noProof/>
          <w:kern w:val="2"/>
          <w:sz w:val="24"/>
          <w:szCs w:val="24"/>
          <w:lang w:eastAsia="en-GB"/>
          <w14:ligatures w14:val="standardContextual"/>
        </w:rPr>
        <w:tab/>
      </w:r>
      <w:r>
        <w:rPr>
          <w:noProof/>
        </w:rPr>
        <w:t>UE identification after SUPI is changed</w:t>
      </w:r>
      <w:r>
        <w:rPr>
          <w:noProof/>
        </w:rPr>
        <w:tab/>
        <w:t>176</w:t>
      </w:r>
    </w:p>
    <w:p w14:paraId="6CB6FC9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5.3.10.1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176</w:t>
      </w:r>
    </w:p>
    <w:p w14:paraId="43062C6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5.3.10.2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176</w:t>
      </w:r>
    </w:p>
    <w:p w14:paraId="5EE2B17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5.3.10.3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176</w:t>
      </w:r>
    </w:p>
    <w:p w14:paraId="39BE8BE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5.3.10.4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176</w:t>
      </w:r>
    </w:p>
    <w:p w14:paraId="5E09F1C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5.3.10.4.1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176</w:t>
      </w:r>
    </w:p>
    <w:p w14:paraId="3E8E8AA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5.3.10.4.2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176</w:t>
      </w:r>
    </w:p>
    <w:p w14:paraId="7D6B386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5.3.10.5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177</w:t>
      </w:r>
    </w:p>
    <w:p w14:paraId="155FF00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5.3.11</w:t>
      </w:r>
      <w:r>
        <w:rPr>
          <w:rFonts w:asciiTheme="minorHAnsi" w:eastAsiaTheme="minorEastAsia" w:hAnsiTheme="minorHAnsi" w:cstheme="minorBidi"/>
          <w:noProof/>
          <w:kern w:val="2"/>
          <w:sz w:val="24"/>
          <w:szCs w:val="24"/>
          <w:lang w:eastAsia="en-GB"/>
          <w14:ligatures w14:val="standardContextual"/>
        </w:rPr>
        <w:tab/>
      </w:r>
      <w:r>
        <w:rPr>
          <w:noProof/>
        </w:rPr>
        <w:t>SUCI calculation by ME using Profile A</w:t>
      </w:r>
      <w:r>
        <w:rPr>
          <w:noProof/>
        </w:rPr>
        <w:tab/>
        <w:t>177</w:t>
      </w:r>
    </w:p>
    <w:p w14:paraId="1C874AE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177</w:t>
      </w:r>
    </w:p>
    <w:p w14:paraId="0D505E8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177</w:t>
      </w:r>
    </w:p>
    <w:p w14:paraId="5F470AC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177</w:t>
      </w:r>
    </w:p>
    <w:p w14:paraId="437554C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177</w:t>
      </w:r>
    </w:p>
    <w:p w14:paraId="0743148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178</w:t>
      </w:r>
    </w:p>
    <w:p w14:paraId="3376CFD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178</w:t>
      </w:r>
    </w:p>
    <w:p w14:paraId="7010344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179</w:t>
      </w:r>
    </w:p>
    <w:p w14:paraId="38B3A64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5.3.12</w:t>
      </w:r>
      <w:r>
        <w:rPr>
          <w:rFonts w:asciiTheme="minorHAnsi" w:eastAsiaTheme="minorEastAsia" w:hAnsiTheme="minorHAnsi" w:cstheme="minorBidi"/>
          <w:noProof/>
          <w:kern w:val="2"/>
          <w:sz w:val="24"/>
          <w:szCs w:val="24"/>
          <w:lang w:eastAsia="en-GB"/>
          <w14:ligatures w14:val="standardContextual"/>
        </w:rPr>
        <w:tab/>
      </w:r>
      <w:r>
        <w:rPr>
          <w:noProof/>
        </w:rPr>
        <w:t>UE identification by SUCI during initial registration – SUCI calculation by USIM using profile A</w:t>
      </w:r>
      <w:r>
        <w:rPr>
          <w:noProof/>
        </w:rPr>
        <w:tab/>
        <w:t>179</w:t>
      </w:r>
    </w:p>
    <w:p w14:paraId="5EFF852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179</w:t>
      </w:r>
    </w:p>
    <w:p w14:paraId="0BA4175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179</w:t>
      </w:r>
    </w:p>
    <w:p w14:paraId="311F325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179</w:t>
      </w:r>
    </w:p>
    <w:p w14:paraId="14DB7BD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180</w:t>
      </w:r>
    </w:p>
    <w:p w14:paraId="4329C19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180</w:t>
      </w:r>
    </w:p>
    <w:p w14:paraId="33F48E5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w:t>
      </w:r>
      <w:r w:rsidRPr="00417484">
        <w:rPr>
          <w:noProof/>
          <w:lang w:val="en-US"/>
        </w:rPr>
        <w:t>12</w:t>
      </w:r>
      <w:r>
        <w:rPr>
          <w:noProof/>
        </w:rPr>
        <w:t>.4.2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181</w:t>
      </w:r>
    </w:p>
    <w:p w14:paraId="4805098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181</w:t>
      </w:r>
    </w:p>
    <w:p w14:paraId="044A5D4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rFonts w:eastAsia="DengXian"/>
          <w:noProof/>
        </w:rPr>
        <w:t>5.3.13</w:t>
      </w:r>
      <w:r>
        <w:rPr>
          <w:rFonts w:asciiTheme="minorHAnsi" w:eastAsiaTheme="minorEastAsia" w:hAnsiTheme="minorHAnsi" w:cstheme="minorBidi"/>
          <w:noProof/>
          <w:kern w:val="2"/>
          <w:sz w:val="24"/>
          <w:szCs w:val="24"/>
          <w:lang w:eastAsia="en-GB"/>
          <w14:ligatures w14:val="standardContextual"/>
        </w:rPr>
        <w:tab/>
      </w:r>
      <w:r w:rsidRPr="00417484">
        <w:rPr>
          <w:rFonts w:eastAsia="DengXian"/>
          <w:noProof/>
        </w:rPr>
        <w:t xml:space="preserve">SUCI calculation by ME </w:t>
      </w:r>
      <w:r w:rsidRPr="00417484">
        <w:rPr>
          <w:rFonts w:eastAsia="DengXian"/>
          <w:noProof/>
          <w:lang w:eastAsia="zh-CN"/>
        </w:rPr>
        <w:t>using null scheme</w:t>
      </w:r>
      <w:r w:rsidRPr="00417484">
        <w:rPr>
          <w:rFonts w:eastAsia="DengXian"/>
          <w:noProof/>
        </w:rPr>
        <w:t>– no Protection Scheme Identifier provisioned in the USIM</w:t>
      </w:r>
      <w:r>
        <w:rPr>
          <w:noProof/>
        </w:rPr>
        <w:tab/>
        <w:t>181</w:t>
      </w:r>
    </w:p>
    <w:p w14:paraId="33EA18B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181</w:t>
      </w:r>
    </w:p>
    <w:p w14:paraId="36C39BE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181</w:t>
      </w:r>
    </w:p>
    <w:p w14:paraId="0940717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182</w:t>
      </w:r>
    </w:p>
    <w:p w14:paraId="084EA55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182</w:t>
      </w:r>
    </w:p>
    <w:p w14:paraId="4C291D9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182</w:t>
      </w:r>
    </w:p>
    <w:p w14:paraId="606226A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182</w:t>
      </w:r>
    </w:p>
    <w:p w14:paraId="30713F2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182</w:t>
      </w:r>
    </w:p>
    <w:p w14:paraId="0391031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rFonts w:eastAsia="DengXian"/>
          <w:noProof/>
        </w:rPr>
        <w:t>5.3.14</w:t>
      </w:r>
      <w:r>
        <w:rPr>
          <w:rFonts w:asciiTheme="minorHAnsi" w:eastAsiaTheme="minorEastAsia" w:hAnsiTheme="minorHAnsi" w:cstheme="minorBidi"/>
          <w:noProof/>
          <w:kern w:val="2"/>
          <w:sz w:val="24"/>
          <w:szCs w:val="24"/>
          <w:lang w:eastAsia="en-GB"/>
          <w14:ligatures w14:val="standardContextual"/>
        </w:rPr>
        <w:tab/>
      </w:r>
      <w:r w:rsidRPr="00417484">
        <w:rPr>
          <w:rFonts w:eastAsia="DengXian"/>
          <w:noProof/>
        </w:rPr>
        <w:t>SUCI calculation by ME</w:t>
      </w:r>
      <w:r w:rsidRPr="00417484">
        <w:rPr>
          <w:rFonts w:eastAsia="DengXian"/>
          <w:noProof/>
          <w:lang w:eastAsia="zh-CN"/>
        </w:rPr>
        <w:t xml:space="preserve"> using null scheme</w:t>
      </w:r>
      <w:r w:rsidRPr="00417484">
        <w:rPr>
          <w:rFonts w:eastAsia="DengXian"/>
          <w:noProof/>
        </w:rPr>
        <w:t xml:space="preserve"> – no</w:t>
      </w:r>
      <w:r w:rsidRPr="00417484">
        <w:rPr>
          <w:noProof/>
          <w:lang w:val="en-US"/>
        </w:rPr>
        <w:t xml:space="preserve"> </w:t>
      </w:r>
      <w:r w:rsidRPr="00417484">
        <w:rPr>
          <w:rFonts w:eastAsia="SimSun"/>
          <w:noProof/>
          <w:lang w:eastAsia="zh-CN"/>
        </w:rPr>
        <w:t>Home Network Public Key</w:t>
      </w:r>
      <w:r w:rsidRPr="00417484">
        <w:rPr>
          <w:noProof/>
          <w:lang w:val="en-US" w:eastAsia="zh-CN"/>
        </w:rPr>
        <w:t xml:space="preserve"> for supported </w:t>
      </w:r>
      <w:r w:rsidRPr="00417484">
        <w:rPr>
          <w:noProof/>
          <w:lang w:val="en-US"/>
        </w:rPr>
        <w:t>protection scheme</w:t>
      </w:r>
      <w:r w:rsidRPr="00417484">
        <w:rPr>
          <w:rFonts w:eastAsia="SimSun"/>
          <w:noProof/>
          <w:lang w:eastAsia="zh-CN"/>
        </w:rPr>
        <w:t xml:space="preserve"> </w:t>
      </w:r>
      <w:r>
        <w:rPr>
          <w:noProof/>
        </w:rPr>
        <w:t>provisioned in the USIM</w:t>
      </w:r>
      <w:r>
        <w:rPr>
          <w:noProof/>
        </w:rPr>
        <w:tab/>
        <w:t>183</w:t>
      </w:r>
    </w:p>
    <w:p w14:paraId="6D2FE16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183</w:t>
      </w:r>
    </w:p>
    <w:p w14:paraId="60E7A6D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183</w:t>
      </w:r>
    </w:p>
    <w:p w14:paraId="31F7EEA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183</w:t>
      </w:r>
    </w:p>
    <w:p w14:paraId="0F8B5C2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183</w:t>
      </w:r>
    </w:p>
    <w:p w14:paraId="705A213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183</w:t>
      </w:r>
    </w:p>
    <w:p w14:paraId="4CB878B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184</w:t>
      </w:r>
    </w:p>
    <w:p w14:paraId="5BFCFB5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184</w:t>
      </w:r>
    </w:p>
    <w:p w14:paraId="1343558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rFonts w:eastAsia="DengXian"/>
          <w:noProof/>
        </w:rPr>
        <w:t>5.3.15</w:t>
      </w:r>
      <w:r>
        <w:rPr>
          <w:rFonts w:asciiTheme="minorHAnsi" w:eastAsiaTheme="minorEastAsia" w:hAnsiTheme="minorHAnsi" w:cstheme="minorBidi"/>
          <w:noProof/>
          <w:kern w:val="2"/>
          <w:sz w:val="24"/>
          <w:szCs w:val="24"/>
          <w:lang w:eastAsia="en-GB"/>
          <w14:ligatures w14:val="standardContextual"/>
        </w:rPr>
        <w:tab/>
      </w:r>
      <w:r w:rsidRPr="00417484">
        <w:rPr>
          <w:rFonts w:eastAsia="DengXian"/>
          <w:noProof/>
        </w:rPr>
        <w:t>SUCI calculation by ME using null scheme with the E-UTRAN/EPC UICC</w:t>
      </w:r>
      <w:r>
        <w:rPr>
          <w:noProof/>
        </w:rPr>
        <w:tab/>
        <w:t>184</w:t>
      </w:r>
    </w:p>
    <w:p w14:paraId="19341D5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184</w:t>
      </w:r>
    </w:p>
    <w:p w14:paraId="7F56668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184</w:t>
      </w:r>
    </w:p>
    <w:p w14:paraId="30A80D4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184</w:t>
      </w:r>
    </w:p>
    <w:p w14:paraId="3A132F1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185</w:t>
      </w:r>
    </w:p>
    <w:p w14:paraId="0D0289A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185</w:t>
      </w:r>
    </w:p>
    <w:p w14:paraId="3568A98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5.3.15.4.2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185</w:t>
      </w:r>
    </w:p>
    <w:p w14:paraId="0B3BBD2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185</w:t>
      </w:r>
    </w:p>
    <w:p w14:paraId="0DD3CA8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5.3.16</w:t>
      </w:r>
      <w:r>
        <w:rPr>
          <w:rFonts w:asciiTheme="minorHAnsi" w:eastAsiaTheme="minorEastAsia" w:hAnsiTheme="minorHAnsi" w:cstheme="minorBidi"/>
          <w:noProof/>
          <w:kern w:val="2"/>
          <w:sz w:val="24"/>
          <w:szCs w:val="24"/>
          <w:lang w:eastAsia="en-GB"/>
          <w14:ligatures w14:val="standardContextual"/>
        </w:rPr>
        <w:tab/>
      </w:r>
      <w:r>
        <w:rPr>
          <w:noProof/>
        </w:rPr>
        <w:t xml:space="preserve">SUCI calculation by ME </w:t>
      </w:r>
      <w:r>
        <w:rPr>
          <w:noProof/>
          <w:lang w:eastAsia="zh-CN"/>
        </w:rPr>
        <w:t xml:space="preserve">using the lower priority protection scheme </w:t>
      </w:r>
      <w:r>
        <w:rPr>
          <w:noProof/>
        </w:rPr>
        <w:t>when the higher priority protection scheme is not supported by the ME</w:t>
      </w:r>
      <w:r>
        <w:rPr>
          <w:noProof/>
        </w:rPr>
        <w:tab/>
        <w:t>186</w:t>
      </w:r>
    </w:p>
    <w:p w14:paraId="110E26B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186</w:t>
      </w:r>
    </w:p>
    <w:p w14:paraId="66F0FE3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186</w:t>
      </w:r>
    </w:p>
    <w:p w14:paraId="46568BB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186</w:t>
      </w:r>
    </w:p>
    <w:p w14:paraId="013A69E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186</w:t>
      </w:r>
    </w:p>
    <w:p w14:paraId="38FDCA3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186</w:t>
      </w:r>
    </w:p>
    <w:p w14:paraId="7B4461A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187</w:t>
      </w:r>
    </w:p>
    <w:p w14:paraId="0962FA4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188</w:t>
      </w:r>
    </w:p>
    <w:p w14:paraId="3528D2C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5.3.17</w:t>
      </w:r>
      <w:r>
        <w:rPr>
          <w:rFonts w:asciiTheme="minorHAnsi" w:eastAsiaTheme="minorEastAsia" w:hAnsiTheme="minorHAnsi" w:cstheme="minorBidi"/>
          <w:noProof/>
          <w:kern w:val="2"/>
          <w:sz w:val="24"/>
          <w:szCs w:val="24"/>
          <w:lang w:eastAsia="en-GB"/>
          <w14:ligatures w14:val="standardContextual"/>
        </w:rPr>
        <w:tab/>
      </w:r>
      <w:r>
        <w:rPr>
          <w:noProof/>
        </w:rPr>
        <w:t>SUCI calculation by ME using Profile B with compressed Home Network Public Key</w:t>
      </w:r>
      <w:r>
        <w:rPr>
          <w:noProof/>
        </w:rPr>
        <w:tab/>
        <w:t>188</w:t>
      </w:r>
    </w:p>
    <w:p w14:paraId="7A2A293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188</w:t>
      </w:r>
    </w:p>
    <w:p w14:paraId="3E7B89B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188</w:t>
      </w:r>
    </w:p>
    <w:p w14:paraId="245F9CA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189</w:t>
      </w:r>
    </w:p>
    <w:p w14:paraId="030A9F9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189</w:t>
      </w:r>
    </w:p>
    <w:p w14:paraId="49986E2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189</w:t>
      </w:r>
    </w:p>
    <w:p w14:paraId="77C64D9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5.3.17.4.2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190</w:t>
      </w:r>
    </w:p>
    <w:p w14:paraId="0D9AB98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5.3.17.5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190</w:t>
      </w:r>
    </w:p>
    <w:p w14:paraId="03CB26DD"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5.4</w:t>
      </w:r>
      <w:r>
        <w:rPr>
          <w:rFonts w:asciiTheme="minorHAnsi" w:eastAsiaTheme="minorEastAsia" w:hAnsiTheme="minorHAnsi" w:cstheme="minorBidi"/>
          <w:noProof/>
          <w:kern w:val="2"/>
          <w:sz w:val="24"/>
          <w:szCs w:val="24"/>
          <w:lang w:eastAsia="en-GB"/>
          <w14:ligatures w14:val="standardContextual"/>
        </w:rPr>
        <w:tab/>
      </w:r>
      <w:r>
        <w:rPr>
          <w:noProof/>
        </w:rPr>
        <w:t>Unified Access Control information handling for 5G-NR</w:t>
      </w:r>
      <w:r>
        <w:rPr>
          <w:noProof/>
        </w:rPr>
        <w:tab/>
        <w:t>191</w:t>
      </w:r>
    </w:p>
    <w:p w14:paraId="239EAB1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5.4.1</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0, no access identities indicated by USIM</w:t>
      </w:r>
      <w:r>
        <w:rPr>
          <w:noProof/>
        </w:rPr>
        <w:tab/>
        <w:t>191</w:t>
      </w:r>
    </w:p>
    <w:p w14:paraId="1915D9F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191</w:t>
      </w:r>
    </w:p>
    <w:p w14:paraId="7658697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191</w:t>
      </w:r>
    </w:p>
    <w:p w14:paraId="38D3010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191</w:t>
      </w:r>
    </w:p>
    <w:p w14:paraId="11DB3AB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192</w:t>
      </w:r>
    </w:p>
    <w:p w14:paraId="2267674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192</w:t>
      </w:r>
    </w:p>
    <w:p w14:paraId="73F1D38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192</w:t>
      </w:r>
    </w:p>
    <w:p w14:paraId="1F4BC4F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193</w:t>
      </w:r>
    </w:p>
    <w:p w14:paraId="38D128E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5.4.1A</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0, no access identities indicated by USIM, Access Category 8</w:t>
      </w:r>
      <w:r>
        <w:rPr>
          <w:noProof/>
        </w:rPr>
        <w:tab/>
        <w:t>193</w:t>
      </w:r>
    </w:p>
    <w:p w14:paraId="4B1AFD9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5.4.1A.1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193</w:t>
      </w:r>
    </w:p>
    <w:p w14:paraId="657F2AE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5.4.1A.2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194</w:t>
      </w:r>
    </w:p>
    <w:p w14:paraId="5A9D975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5.4.1A.3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194</w:t>
      </w:r>
    </w:p>
    <w:p w14:paraId="6AC4B48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5.4.1A.4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194</w:t>
      </w:r>
    </w:p>
    <w:p w14:paraId="174DC46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5.4.1A.4.1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194</w:t>
      </w:r>
    </w:p>
    <w:p w14:paraId="1D739F5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196</w:t>
      </w:r>
    </w:p>
    <w:p w14:paraId="77B3DDB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5.4.1A.4.3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196</w:t>
      </w:r>
    </w:p>
    <w:p w14:paraId="4A4D6F8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5.4.2</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1 – MPS indicated by USIM</w:t>
      </w:r>
      <w:r>
        <w:rPr>
          <w:noProof/>
        </w:rPr>
        <w:tab/>
        <w:t>197</w:t>
      </w:r>
    </w:p>
    <w:p w14:paraId="17BD455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197</w:t>
      </w:r>
    </w:p>
    <w:p w14:paraId="531B1C7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197</w:t>
      </w:r>
    </w:p>
    <w:p w14:paraId="5220AC1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197</w:t>
      </w:r>
    </w:p>
    <w:p w14:paraId="4A77EA6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198</w:t>
      </w:r>
    </w:p>
    <w:p w14:paraId="7567E2F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198</w:t>
      </w:r>
    </w:p>
    <w:p w14:paraId="2D7AA8A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198</w:t>
      </w:r>
    </w:p>
    <w:p w14:paraId="55A5960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5.4.2.4.3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199</w:t>
      </w:r>
    </w:p>
    <w:p w14:paraId="4C79E96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5.4.2A</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1 – MPS indicated by USIM, Access Category 8</w:t>
      </w:r>
      <w:r>
        <w:rPr>
          <w:noProof/>
        </w:rPr>
        <w:tab/>
        <w:t>200</w:t>
      </w:r>
    </w:p>
    <w:p w14:paraId="7BFB0FB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5.4.2A.1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200</w:t>
      </w:r>
    </w:p>
    <w:p w14:paraId="6996EBB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5.4.2A.2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200</w:t>
      </w:r>
    </w:p>
    <w:p w14:paraId="5DDED96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5.4.2A.3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201</w:t>
      </w:r>
    </w:p>
    <w:p w14:paraId="4947F8A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5.4.2A.4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201</w:t>
      </w:r>
    </w:p>
    <w:p w14:paraId="691BC2A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5.4.2A.4.1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201</w:t>
      </w:r>
    </w:p>
    <w:p w14:paraId="6907C7F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5.4.2A.4.2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202</w:t>
      </w:r>
    </w:p>
    <w:p w14:paraId="6A8FA1F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5.4.2A.4.3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202</w:t>
      </w:r>
    </w:p>
    <w:p w14:paraId="2344E93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5.4.3</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1 – no MPS indication by USIM and SUPI not changed</w:t>
      </w:r>
      <w:r>
        <w:rPr>
          <w:noProof/>
        </w:rPr>
        <w:tab/>
        <w:t>203</w:t>
      </w:r>
    </w:p>
    <w:p w14:paraId="25B3486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203</w:t>
      </w:r>
    </w:p>
    <w:p w14:paraId="69EC9EE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203</w:t>
      </w:r>
    </w:p>
    <w:p w14:paraId="359A0DA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204</w:t>
      </w:r>
    </w:p>
    <w:p w14:paraId="720B209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204</w:t>
      </w:r>
    </w:p>
    <w:p w14:paraId="2FEE98B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204</w:t>
      </w:r>
    </w:p>
    <w:p w14:paraId="6F65D6E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206</w:t>
      </w:r>
    </w:p>
    <w:p w14:paraId="30F1889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5.4.3.4.3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206</w:t>
      </w:r>
    </w:p>
    <w:p w14:paraId="3D12300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5.4.4</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1 – no MPS indication by USIM and SUPI is changed</w:t>
      </w:r>
      <w:r>
        <w:rPr>
          <w:noProof/>
        </w:rPr>
        <w:tab/>
        <w:t>207</w:t>
      </w:r>
    </w:p>
    <w:p w14:paraId="7DC912D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5.4.4.1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207</w:t>
      </w:r>
    </w:p>
    <w:p w14:paraId="25E5D3C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207</w:t>
      </w:r>
    </w:p>
    <w:p w14:paraId="7CFB0A6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208</w:t>
      </w:r>
    </w:p>
    <w:p w14:paraId="45CB14B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208</w:t>
      </w:r>
    </w:p>
    <w:p w14:paraId="1AE5AD2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208</w:t>
      </w:r>
    </w:p>
    <w:p w14:paraId="782FBB3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209</w:t>
      </w:r>
    </w:p>
    <w:p w14:paraId="5A2EA40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5.4.4.4.3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210</w:t>
      </w:r>
    </w:p>
    <w:p w14:paraId="4A5728B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5.4.5</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2 – MCS indicated by USIM</w:t>
      </w:r>
      <w:r>
        <w:rPr>
          <w:noProof/>
        </w:rPr>
        <w:tab/>
        <w:t>210</w:t>
      </w:r>
    </w:p>
    <w:p w14:paraId="0CC1A03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210</w:t>
      </w:r>
    </w:p>
    <w:p w14:paraId="7B2D20F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211</w:t>
      </w:r>
    </w:p>
    <w:p w14:paraId="0D57B28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211</w:t>
      </w:r>
    </w:p>
    <w:p w14:paraId="7867A6A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211</w:t>
      </w:r>
    </w:p>
    <w:p w14:paraId="3B71197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211</w:t>
      </w:r>
    </w:p>
    <w:p w14:paraId="7CEA476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212</w:t>
      </w:r>
    </w:p>
    <w:p w14:paraId="42C18F6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5.4.5.4.3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212</w:t>
      </w:r>
    </w:p>
    <w:p w14:paraId="16A77F1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5.4.5A</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2 – MCS indicated by USIM</w:t>
      </w:r>
      <w:r>
        <w:rPr>
          <w:noProof/>
        </w:rPr>
        <w:tab/>
        <w:t>213</w:t>
      </w:r>
    </w:p>
    <w:p w14:paraId="32C38E4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5.4.5A.1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213</w:t>
      </w:r>
    </w:p>
    <w:p w14:paraId="13368D2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5.4.5A.2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214</w:t>
      </w:r>
    </w:p>
    <w:p w14:paraId="2ED26DC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5.4.5A.3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214</w:t>
      </w:r>
    </w:p>
    <w:p w14:paraId="59C97BB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5.4.5A.4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215</w:t>
      </w:r>
    </w:p>
    <w:p w14:paraId="219C56A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5.4.5A.4.1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215</w:t>
      </w:r>
    </w:p>
    <w:p w14:paraId="05B5147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5.4.5A.4.2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216</w:t>
      </w:r>
    </w:p>
    <w:p w14:paraId="0EDF043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5.4.5A.4.3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216</w:t>
      </w:r>
    </w:p>
    <w:p w14:paraId="1CB20D9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5.4.6</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2 – no MCS indication by USIM and SUPI is not changed</w:t>
      </w:r>
      <w:r>
        <w:rPr>
          <w:noProof/>
        </w:rPr>
        <w:tab/>
        <w:t>217</w:t>
      </w:r>
    </w:p>
    <w:p w14:paraId="75C068F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217</w:t>
      </w:r>
    </w:p>
    <w:p w14:paraId="7187C96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217</w:t>
      </w:r>
    </w:p>
    <w:p w14:paraId="0145A5F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218</w:t>
      </w:r>
    </w:p>
    <w:p w14:paraId="67FCEE3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218</w:t>
      </w:r>
    </w:p>
    <w:p w14:paraId="6D4A922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218</w:t>
      </w:r>
    </w:p>
    <w:p w14:paraId="60D520D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219</w:t>
      </w:r>
    </w:p>
    <w:p w14:paraId="6B59563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5.4.6.4.3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220</w:t>
      </w:r>
    </w:p>
    <w:p w14:paraId="5D4E00E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5.4.7</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Identity 2 – no MCS indication by USIM and SUPI is changed</w:t>
      </w:r>
      <w:r>
        <w:rPr>
          <w:noProof/>
        </w:rPr>
        <w:tab/>
        <w:t>220</w:t>
      </w:r>
    </w:p>
    <w:p w14:paraId="1484A3D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220</w:t>
      </w:r>
    </w:p>
    <w:p w14:paraId="3F8F0CE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221</w:t>
      </w:r>
    </w:p>
    <w:p w14:paraId="6DEE0B6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222</w:t>
      </w:r>
    </w:p>
    <w:p w14:paraId="603824F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222</w:t>
      </w:r>
    </w:p>
    <w:p w14:paraId="64EEFA8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222</w:t>
      </w:r>
    </w:p>
    <w:p w14:paraId="3F0F303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223</w:t>
      </w:r>
    </w:p>
    <w:p w14:paraId="44B8A56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5.4.7.4.3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224</w:t>
      </w:r>
    </w:p>
    <w:p w14:paraId="7AAD9BC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5.4.8</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Identities 11 and 15 indicated by USIM</w:t>
      </w:r>
      <w:r>
        <w:rPr>
          <w:noProof/>
        </w:rPr>
        <w:tab/>
        <w:t>224</w:t>
      </w:r>
    </w:p>
    <w:p w14:paraId="713E392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224</w:t>
      </w:r>
    </w:p>
    <w:p w14:paraId="7B242E0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5.4.8.2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225</w:t>
      </w:r>
    </w:p>
    <w:p w14:paraId="360631F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225</w:t>
      </w:r>
    </w:p>
    <w:p w14:paraId="26B864F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5.4.8.4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225</w:t>
      </w:r>
    </w:p>
    <w:p w14:paraId="0B0732F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5.4.8.4.1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225</w:t>
      </w:r>
    </w:p>
    <w:p w14:paraId="2E3A637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5.4.8.4.2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226</w:t>
      </w:r>
    </w:p>
    <w:p w14:paraId="110718F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5.4.8.4.3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226</w:t>
      </w:r>
    </w:p>
    <w:p w14:paraId="58546BF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5.4.8A</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Identities 11 and 15 indicated by USIM, Access Category 8</w:t>
      </w:r>
      <w:r>
        <w:rPr>
          <w:noProof/>
        </w:rPr>
        <w:tab/>
        <w:t>227</w:t>
      </w:r>
    </w:p>
    <w:p w14:paraId="39BE556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5.4.8A.1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227</w:t>
      </w:r>
    </w:p>
    <w:p w14:paraId="55DED0C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5.4.8A.2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228</w:t>
      </w:r>
    </w:p>
    <w:p w14:paraId="5FFCD21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5.4.8A.3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228</w:t>
      </w:r>
    </w:p>
    <w:p w14:paraId="0113933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5.4.8A.4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228</w:t>
      </w:r>
    </w:p>
    <w:p w14:paraId="67048CC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5.4.8A.4.1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228</w:t>
      </w:r>
    </w:p>
    <w:p w14:paraId="3499DE0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5.4.8A.4.2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229</w:t>
      </w:r>
    </w:p>
    <w:p w14:paraId="0DE6894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5.4.8.4.3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230</w:t>
      </w:r>
    </w:p>
    <w:p w14:paraId="602D5C7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5.4.9</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Identities 12, 13 and 14 indicated by USIM</w:t>
      </w:r>
      <w:r>
        <w:rPr>
          <w:noProof/>
        </w:rPr>
        <w:tab/>
        <w:t>231</w:t>
      </w:r>
    </w:p>
    <w:p w14:paraId="4741C5E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5.4.9.1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231</w:t>
      </w:r>
    </w:p>
    <w:p w14:paraId="41522C5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5.4.9.2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231</w:t>
      </w:r>
    </w:p>
    <w:p w14:paraId="087C2EB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5.4.9.3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231</w:t>
      </w:r>
    </w:p>
    <w:p w14:paraId="1F19214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5.4.9.4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232</w:t>
      </w:r>
    </w:p>
    <w:p w14:paraId="221DC7B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5.4.9.4.1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232</w:t>
      </w:r>
    </w:p>
    <w:p w14:paraId="6B831F5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5.4.9.4.2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232</w:t>
      </w:r>
    </w:p>
    <w:p w14:paraId="2056AD2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5.4.9.4.3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233</w:t>
      </w:r>
    </w:p>
    <w:p w14:paraId="383E0CA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5.4.9A</w:t>
      </w:r>
      <w:r>
        <w:rPr>
          <w:rFonts w:asciiTheme="minorHAnsi" w:eastAsiaTheme="minorEastAsia" w:hAnsiTheme="minorHAnsi" w:cstheme="minorBidi"/>
          <w:noProof/>
          <w:kern w:val="2"/>
          <w:sz w:val="24"/>
          <w:szCs w:val="24"/>
          <w:lang w:eastAsia="en-GB"/>
          <w14:ligatures w14:val="standardContextual"/>
        </w:rPr>
        <w:tab/>
      </w:r>
      <w:r>
        <w:rPr>
          <w:noProof/>
        </w:rPr>
        <w:t>Unified Access Control – Access Identities 12, 13 and 14 indicated by USIM, Access Category 8</w:t>
      </w:r>
      <w:r>
        <w:rPr>
          <w:noProof/>
        </w:rPr>
        <w:tab/>
        <w:t>234</w:t>
      </w:r>
    </w:p>
    <w:p w14:paraId="3F777DA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5.4.9A.1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234</w:t>
      </w:r>
    </w:p>
    <w:p w14:paraId="661CC24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5.4.9A.2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234</w:t>
      </w:r>
    </w:p>
    <w:p w14:paraId="7856816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5.4.9A.3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235</w:t>
      </w:r>
    </w:p>
    <w:p w14:paraId="29B005B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5.4.9A.4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235</w:t>
      </w:r>
    </w:p>
    <w:p w14:paraId="60D7421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5.4.9A.4.1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235</w:t>
      </w:r>
    </w:p>
    <w:p w14:paraId="3D0EA68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5.4.9A.4.2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236</w:t>
      </w:r>
    </w:p>
    <w:p w14:paraId="7617316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5.4.9A.4.3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237</w:t>
      </w:r>
    </w:p>
    <w:p w14:paraId="72D01F2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5.4.10</w:t>
      </w:r>
      <w:r>
        <w:rPr>
          <w:rFonts w:asciiTheme="minorHAnsi" w:eastAsiaTheme="minorEastAsia" w:hAnsiTheme="minorHAnsi" w:cstheme="minorBidi"/>
          <w:noProof/>
          <w:kern w:val="2"/>
          <w:sz w:val="24"/>
          <w:szCs w:val="24"/>
          <w:lang w:eastAsia="en-GB"/>
          <w14:ligatures w14:val="standardContextual"/>
        </w:rPr>
        <w:tab/>
      </w:r>
      <w:r>
        <w:rPr>
          <w:noProof/>
        </w:rPr>
        <w:t>Unified Access Control – Operator-Defined Access Category</w:t>
      </w:r>
      <w:r>
        <w:rPr>
          <w:noProof/>
        </w:rPr>
        <w:tab/>
        <w:t>237</w:t>
      </w:r>
    </w:p>
    <w:p w14:paraId="35470AA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5.4.10.1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237</w:t>
      </w:r>
    </w:p>
    <w:p w14:paraId="016FB40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5.4.10.2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238</w:t>
      </w:r>
    </w:p>
    <w:p w14:paraId="35596B5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5.4.10.3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239</w:t>
      </w:r>
    </w:p>
    <w:p w14:paraId="4277044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5.4.10.4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239</w:t>
      </w:r>
    </w:p>
    <w:p w14:paraId="6AEBF4D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5.4.10.4.1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239</w:t>
      </w:r>
    </w:p>
    <w:p w14:paraId="791BCFF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5.4.10.4.2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241</w:t>
      </w:r>
    </w:p>
    <w:p w14:paraId="3B0703A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5.4.10.5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241</w:t>
      </w:r>
    </w:p>
    <w:p w14:paraId="17235F4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5.4.11</w:t>
      </w:r>
      <w:r>
        <w:rPr>
          <w:rFonts w:asciiTheme="minorHAnsi" w:eastAsiaTheme="minorEastAsia" w:hAnsiTheme="minorHAnsi" w:cstheme="minorBidi"/>
          <w:noProof/>
          <w:kern w:val="2"/>
          <w:sz w:val="24"/>
          <w:szCs w:val="24"/>
          <w:lang w:eastAsia="en-GB"/>
          <w14:ligatures w14:val="standardContextual"/>
        </w:rPr>
        <w:tab/>
      </w:r>
      <w:r>
        <w:rPr>
          <w:noProof/>
        </w:rPr>
        <w:t>Unified Access Control – Operator-Defined Access Categories, no change in SUPI</w:t>
      </w:r>
      <w:r>
        <w:rPr>
          <w:noProof/>
        </w:rPr>
        <w:tab/>
        <w:t>242</w:t>
      </w:r>
    </w:p>
    <w:p w14:paraId="430A0EB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242</w:t>
      </w:r>
    </w:p>
    <w:p w14:paraId="73E25A1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243</w:t>
      </w:r>
    </w:p>
    <w:p w14:paraId="4DA8051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244</w:t>
      </w:r>
    </w:p>
    <w:p w14:paraId="41D9300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244</w:t>
      </w:r>
    </w:p>
    <w:p w14:paraId="44147E7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244</w:t>
      </w:r>
    </w:p>
    <w:p w14:paraId="61449A1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246</w:t>
      </w:r>
    </w:p>
    <w:p w14:paraId="1FD8055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5.4.11.4.3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247</w:t>
      </w:r>
    </w:p>
    <w:p w14:paraId="3D5117F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5.4.12</w:t>
      </w:r>
      <w:r>
        <w:rPr>
          <w:rFonts w:asciiTheme="minorHAnsi" w:eastAsiaTheme="minorEastAsia" w:hAnsiTheme="minorHAnsi" w:cstheme="minorBidi"/>
          <w:noProof/>
          <w:kern w:val="2"/>
          <w:sz w:val="24"/>
          <w:szCs w:val="24"/>
          <w:lang w:eastAsia="en-GB"/>
          <w14:ligatures w14:val="standardContextual"/>
        </w:rPr>
        <w:tab/>
      </w:r>
      <w:r>
        <w:rPr>
          <w:noProof/>
        </w:rPr>
        <w:t>Unified Access Control – Operator-Defined Access Categories, SUPI change</w:t>
      </w:r>
      <w:r>
        <w:rPr>
          <w:noProof/>
        </w:rPr>
        <w:tab/>
        <w:t>247</w:t>
      </w:r>
    </w:p>
    <w:p w14:paraId="6B12591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247</w:t>
      </w:r>
    </w:p>
    <w:p w14:paraId="39F1B8A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248</w:t>
      </w:r>
    </w:p>
    <w:p w14:paraId="0946AA8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249</w:t>
      </w:r>
    </w:p>
    <w:p w14:paraId="7708C32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5.4.12.4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249</w:t>
      </w:r>
    </w:p>
    <w:p w14:paraId="26346FC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249</w:t>
      </w:r>
    </w:p>
    <w:p w14:paraId="44B1552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251</w:t>
      </w:r>
    </w:p>
    <w:p w14:paraId="621C788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5.4.12.4.3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252</w:t>
      </w:r>
    </w:p>
    <w:p w14:paraId="7949D30C"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5.5</w:t>
      </w:r>
      <w:r>
        <w:rPr>
          <w:rFonts w:asciiTheme="minorHAnsi" w:eastAsiaTheme="minorEastAsia" w:hAnsiTheme="minorHAnsi" w:cstheme="minorBidi"/>
          <w:noProof/>
          <w:kern w:val="2"/>
          <w:sz w:val="24"/>
          <w:szCs w:val="24"/>
          <w:lang w:eastAsia="en-GB"/>
          <w14:ligatures w14:val="standardContextual"/>
        </w:rPr>
        <w:tab/>
      </w:r>
      <w:r>
        <w:rPr>
          <w:noProof/>
        </w:rPr>
        <w:t>Handling of operator controlled features</w:t>
      </w:r>
      <w:r>
        <w:rPr>
          <w:noProof/>
        </w:rPr>
        <w:tab/>
        <w:t>253</w:t>
      </w:r>
    </w:p>
    <w:p w14:paraId="2032700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5.5.1</w:t>
      </w:r>
      <w:r>
        <w:rPr>
          <w:rFonts w:asciiTheme="minorHAnsi" w:eastAsiaTheme="minorEastAsia" w:hAnsiTheme="minorHAnsi" w:cstheme="minorBidi"/>
          <w:noProof/>
          <w:kern w:val="2"/>
          <w:sz w:val="24"/>
          <w:szCs w:val="24"/>
          <w:lang w:eastAsia="en-GB"/>
          <w14:ligatures w14:val="standardContextual"/>
        </w:rPr>
        <w:tab/>
      </w:r>
      <w:r>
        <w:rPr>
          <w:noProof/>
        </w:rPr>
        <w:t>Display of registered 5G PLMN name from USIM</w:t>
      </w:r>
      <w:r>
        <w:rPr>
          <w:noProof/>
        </w:rPr>
        <w:tab/>
        <w:t>253</w:t>
      </w:r>
    </w:p>
    <w:p w14:paraId="4A01131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5.5.1.1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253</w:t>
      </w:r>
    </w:p>
    <w:p w14:paraId="2645281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5.5.1.2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253</w:t>
      </w:r>
    </w:p>
    <w:p w14:paraId="461F43E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5.5.1.3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253</w:t>
      </w:r>
    </w:p>
    <w:p w14:paraId="387C0CE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5.5.1.4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253</w:t>
      </w:r>
    </w:p>
    <w:p w14:paraId="0A0868B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5.5.1.4.1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253</w:t>
      </w:r>
    </w:p>
    <w:p w14:paraId="7FA60A0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5.5.1.4.2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255</w:t>
      </w:r>
    </w:p>
    <w:p w14:paraId="1FDC58D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5.5.1.4.3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256</w:t>
      </w:r>
    </w:p>
    <w:p w14:paraId="6348C19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5.5.2</w:t>
      </w:r>
      <w:r>
        <w:rPr>
          <w:rFonts w:asciiTheme="minorHAnsi" w:eastAsiaTheme="minorEastAsia" w:hAnsiTheme="minorHAnsi" w:cstheme="minorBidi"/>
          <w:noProof/>
          <w:kern w:val="2"/>
          <w:sz w:val="24"/>
          <w:szCs w:val="24"/>
          <w:lang w:eastAsia="en-GB"/>
          <w14:ligatures w14:val="standardContextual"/>
        </w:rPr>
        <w:tab/>
      </w:r>
      <w:r>
        <w:rPr>
          <w:noProof/>
        </w:rPr>
        <w:t>Display of registered 5G PLMN name from ME</w:t>
      </w:r>
      <w:r>
        <w:rPr>
          <w:noProof/>
        </w:rPr>
        <w:tab/>
        <w:t>256</w:t>
      </w:r>
    </w:p>
    <w:p w14:paraId="7936978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5.5.2.1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256</w:t>
      </w:r>
    </w:p>
    <w:p w14:paraId="3E5F738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5.5.2.2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256</w:t>
      </w:r>
    </w:p>
    <w:p w14:paraId="6EDED98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5.5.2.3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256</w:t>
      </w:r>
    </w:p>
    <w:p w14:paraId="764BFCB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5.5.2.4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256</w:t>
      </w:r>
    </w:p>
    <w:p w14:paraId="5C29D47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5.5.2.4.1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256</w:t>
      </w:r>
    </w:p>
    <w:p w14:paraId="4BC89BB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5.5.2.4.2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258</w:t>
      </w:r>
    </w:p>
    <w:p w14:paraId="6A09B38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5.5.2.4.3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259</w:t>
      </w:r>
    </w:p>
    <w:p w14:paraId="113A621F"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5.6</w:t>
      </w:r>
      <w:r>
        <w:rPr>
          <w:rFonts w:asciiTheme="minorHAnsi" w:eastAsiaTheme="minorEastAsia" w:hAnsiTheme="minorHAnsi" w:cstheme="minorBidi"/>
          <w:noProof/>
          <w:kern w:val="2"/>
          <w:sz w:val="24"/>
          <w:szCs w:val="24"/>
          <w:lang w:eastAsia="en-GB"/>
          <w14:ligatures w14:val="standardContextual"/>
        </w:rPr>
        <w:tab/>
      </w:r>
      <w:r>
        <w:rPr>
          <w:noProof/>
        </w:rPr>
        <w:t>Handling subscription identifier privacy for 5G - SUPI type in NAI format</w:t>
      </w:r>
      <w:r>
        <w:rPr>
          <w:noProof/>
        </w:rPr>
        <w:tab/>
        <w:t>259</w:t>
      </w:r>
    </w:p>
    <w:p w14:paraId="07D30BB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5.6.1</w:t>
      </w:r>
      <w:r>
        <w:rPr>
          <w:rFonts w:asciiTheme="minorHAnsi" w:eastAsiaTheme="minorEastAsia" w:hAnsiTheme="minorHAnsi" w:cstheme="minorBidi"/>
          <w:noProof/>
          <w:kern w:val="2"/>
          <w:sz w:val="24"/>
          <w:szCs w:val="24"/>
          <w:lang w:eastAsia="en-GB"/>
          <w14:ligatures w14:val="standardContextual"/>
        </w:rPr>
        <w:tab/>
      </w:r>
      <w:r>
        <w:rPr>
          <w:noProof/>
        </w:rPr>
        <w:t>SUCI calculation by ME using null scheme</w:t>
      </w:r>
      <w:r>
        <w:rPr>
          <w:noProof/>
        </w:rPr>
        <w:tab/>
        <w:t>259</w:t>
      </w:r>
    </w:p>
    <w:p w14:paraId="4674434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259</w:t>
      </w:r>
    </w:p>
    <w:p w14:paraId="754569D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259</w:t>
      </w:r>
    </w:p>
    <w:p w14:paraId="02FAF4D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260</w:t>
      </w:r>
    </w:p>
    <w:p w14:paraId="708EABF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260</w:t>
      </w:r>
    </w:p>
    <w:p w14:paraId="2C6761B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260</w:t>
      </w:r>
    </w:p>
    <w:p w14:paraId="151BC11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261</w:t>
      </w:r>
    </w:p>
    <w:p w14:paraId="64CC01A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261</w:t>
      </w:r>
    </w:p>
    <w:p w14:paraId="01690DA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5.6.2</w:t>
      </w:r>
      <w:r>
        <w:rPr>
          <w:rFonts w:asciiTheme="minorHAnsi" w:eastAsiaTheme="minorEastAsia" w:hAnsiTheme="minorHAnsi" w:cstheme="minorBidi"/>
          <w:noProof/>
          <w:kern w:val="2"/>
          <w:sz w:val="24"/>
          <w:szCs w:val="24"/>
          <w:lang w:eastAsia="en-GB"/>
          <w14:ligatures w14:val="standardContextual"/>
        </w:rPr>
        <w:tab/>
      </w:r>
      <w:r>
        <w:rPr>
          <w:noProof/>
        </w:rPr>
        <w:t>UE identification by SUCI during initial registration – SUCI calculation by USIM using profile A</w:t>
      </w:r>
      <w:r>
        <w:rPr>
          <w:noProof/>
        </w:rPr>
        <w:tab/>
        <w:t>262</w:t>
      </w:r>
    </w:p>
    <w:p w14:paraId="363DCEA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262</w:t>
      </w:r>
    </w:p>
    <w:p w14:paraId="7C2CE63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262</w:t>
      </w:r>
    </w:p>
    <w:p w14:paraId="61885DE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5.6.2.3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262</w:t>
      </w:r>
    </w:p>
    <w:p w14:paraId="4786B73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263</w:t>
      </w:r>
    </w:p>
    <w:p w14:paraId="162E919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263</w:t>
      </w:r>
    </w:p>
    <w:p w14:paraId="13942FF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264</w:t>
      </w:r>
    </w:p>
    <w:p w14:paraId="36FFDB1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264</w:t>
      </w:r>
    </w:p>
    <w:p w14:paraId="1085A19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5.6.3</w:t>
      </w:r>
      <w:r>
        <w:rPr>
          <w:rFonts w:asciiTheme="minorHAnsi" w:eastAsiaTheme="minorEastAsia" w:hAnsiTheme="minorHAnsi" w:cstheme="minorBidi"/>
          <w:noProof/>
          <w:kern w:val="2"/>
          <w:sz w:val="24"/>
          <w:szCs w:val="24"/>
          <w:lang w:eastAsia="en-GB"/>
          <w14:ligatures w14:val="standardContextual"/>
        </w:rPr>
        <w:tab/>
      </w:r>
      <w:r>
        <w:rPr>
          <w:noProof/>
        </w:rPr>
        <w:t>UE identification by SUCI during initial registration – SUCI calculation by USIM using profile B</w:t>
      </w:r>
      <w:r>
        <w:rPr>
          <w:noProof/>
        </w:rPr>
        <w:tab/>
        <w:t>264</w:t>
      </w:r>
    </w:p>
    <w:p w14:paraId="7195886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264</w:t>
      </w:r>
    </w:p>
    <w:p w14:paraId="109DDF9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265</w:t>
      </w:r>
    </w:p>
    <w:p w14:paraId="13982C9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265</w:t>
      </w:r>
    </w:p>
    <w:p w14:paraId="4FF2F97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265</w:t>
      </w:r>
    </w:p>
    <w:p w14:paraId="375A147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265</w:t>
      </w:r>
    </w:p>
    <w:p w14:paraId="15CEF95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267</w:t>
      </w:r>
    </w:p>
    <w:p w14:paraId="40401A4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267</w:t>
      </w:r>
    </w:p>
    <w:p w14:paraId="763C0A6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5.6.4</w:t>
      </w:r>
      <w:r>
        <w:rPr>
          <w:rFonts w:asciiTheme="minorHAnsi" w:eastAsiaTheme="minorEastAsia" w:hAnsiTheme="minorHAnsi" w:cstheme="minorBidi"/>
          <w:noProof/>
          <w:kern w:val="2"/>
          <w:sz w:val="24"/>
          <w:szCs w:val="24"/>
          <w:lang w:eastAsia="en-GB"/>
          <w14:ligatures w14:val="standardContextual"/>
        </w:rPr>
        <w:tab/>
      </w:r>
      <w:r>
        <w:rPr>
          <w:noProof/>
        </w:rPr>
        <w:t>UE identification after SUPI is changed</w:t>
      </w:r>
      <w:r>
        <w:rPr>
          <w:noProof/>
        </w:rPr>
        <w:tab/>
        <w:t>267</w:t>
      </w:r>
    </w:p>
    <w:p w14:paraId="7868D72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267</w:t>
      </w:r>
    </w:p>
    <w:p w14:paraId="6911FD9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268</w:t>
      </w:r>
    </w:p>
    <w:p w14:paraId="723AFD7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268</w:t>
      </w:r>
    </w:p>
    <w:p w14:paraId="5C19EBF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268</w:t>
      </w:r>
    </w:p>
    <w:p w14:paraId="697E056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268</w:t>
      </w:r>
    </w:p>
    <w:p w14:paraId="22A2DDE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269</w:t>
      </w:r>
    </w:p>
    <w:p w14:paraId="5D2775F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269</w:t>
      </w:r>
    </w:p>
    <w:p w14:paraId="4DE5E53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5.6.5</w:t>
      </w:r>
      <w:r>
        <w:rPr>
          <w:rFonts w:asciiTheme="minorHAnsi" w:eastAsiaTheme="minorEastAsia" w:hAnsiTheme="minorHAnsi" w:cstheme="minorBidi"/>
          <w:noProof/>
          <w:kern w:val="2"/>
          <w:sz w:val="24"/>
          <w:szCs w:val="24"/>
          <w:lang w:eastAsia="en-GB"/>
          <w14:ligatures w14:val="standardContextual"/>
        </w:rPr>
        <w:tab/>
      </w:r>
      <w:r>
        <w:rPr>
          <w:noProof/>
        </w:rPr>
        <w:t>UE identification by SUCI during initial registration – SUCI calculation by ME using profile A</w:t>
      </w:r>
      <w:r>
        <w:rPr>
          <w:noProof/>
        </w:rPr>
        <w:tab/>
        <w:t>269</w:t>
      </w:r>
    </w:p>
    <w:p w14:paraId="0797505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269</w:t>
      </w:r>
    </w:p>
    <w:p w14:paraId="52F0E50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270</w:t>
      </w:r>
    </w:p>
    <w:p w14:paraId="7E8F20D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270</w:t>
      </w:r>
    </w:p>
    <w:p w14:paraId="53EB0BF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270</w:t>
      </w:r>
    </w:p>
    <w:p w14:paraId="7B37610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270</w:t>
      </w:r>
    </w:p>
    <w:p w14:paraId="1692BA1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271</w:t>
      </w:r>
    </w:p>
    <w:p w14:paraId="15F8D45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272</w:t>
      </w:r>
    </w:p>
    <w:p w14:paraId="05F740B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5.6.6</w:t>
      </w:r>
      <w:r>
        <w:rPr>
          <w:rFonts w:asciiTheme="minorHAnsi" w:eastAsiaTheme="minorEastAsia" w:hAnsiTheme="minorHAnsi" w:cstheme="minorBidi"/>
          <w:noProof/>
          <w:kern w:val="2"/>
          <w:sz w:val="24"/>
          <w:szCs w:val="24"/>
          <w:lang w:eastAsia="en-GB"/>
          <w14:ligatures w14:val="standardContextual"/>
        </w:rPr>
        <w:tab/>
      </w:r>
      <w:r>
        <w:rPr>
          <w:noProof/>
        </w:rPr>
        <w:t>UE identification by SUCI during initial registration – SUCI calculation by USIM using profile B</w:t>
      </w:r>
      <w:r>
        <w:rPr>
          <w:noProof/>
        </w:rPr>
        <w:tab/>
        <w:t>272</w:t>
      </w:r>
    </w:p>
    <w:p w14:paraId="7979580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272</w:t>
      </w:r>
    </w:p>
    <w:p w14:paraId="3F34132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272</w:t>
      </w:r>
    </w:p>
    <w:p w14:paraId="4BCFF25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273</w:t>
      </w:r>
    </w:p>
    <w:p w14:paraId="0390193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273</w:t>
      </w:r>
    </w:p>
    <w:p w14:paraId="4A25371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273</w:t>
      </w:r>
    </w:p>
    <w:p w14:paraId="10C03A5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5.6.6.4.2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274</w:t>
      </w:r>
    </w:p>
    <w:p w14:paraId="398AD72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5.6.6.5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274</w:t>
      </w:r>
    </w:p>
    <w:p w14:paraId="1E6D9C56"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Security related Tests</w:t>
      </w:r>
      <w:r>
        <w:rPr>
          <w:noProof/>
        </w:rPr>
        <w:tab/>
        <w:t>275</w:t>
      </w:r>
    </w:p>
    <w:p w14:paraId="6E13518D"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6.1</w:t>
      </w:r>
      <w:r>
        <w:rPr>
          <w:rFonts w:asciiTheme="minorHAnsi" w:eastAsiaTheme="minorEastAsia" w:hAnsiTheme="minorHAnsi" w:cstheme="minorBidi"/>
          <w:noProof/>
          <w:kern w:val="2"/>
          <w:sz w:val="24"/>
          <w:szCs w:val="24"/>
          <w:lang w:eastAsia="en-GB"/>
          <w14:ligatures w14:val="standardContextual"/>
        </w:rPr>
        <w:tab/>
      </w:r>
      <w:r>
        <w:rPr>
          <w:noProof/>
        </w:rPr>
        <w:t>PIN handling</w:t>
      </w:r>
      <w:r>
        <w:rPr>
          <w:noProof/>
        </w:rPr>
        <w:tab/>
        <w:t>275</w:t>
      </w:r>
    </w:p>
    <w:p w14:paraId="762C84E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6.1.1</w:t>
      </w:r>
      <w:r>
        <w:rPr>
          <w:rFonts w:asciiTheme="minorHAnsi" w:eastAsiaTheme="minorEastAsia" w:hAnsiTheme="minorHAnsi" w:cstheme="minorBidi"/>
          <w:noProof/>
          <w:kern w:val="2"/>
          <w:sz w:val="24"/>
          <w:szCs w:val="24"/>
          <w:lang w:eastAsia="en-GB"/>
          <w14:ligatures w14:val="standardContextual"/>
        </w:rPr>
        <w:tab/>
      </w:r>
      <w:r>
        <w:rPr>
          <w:noProof/>
        </w:rPr>
        <w:t>Entry of PIN</w:t>
      </w:r>
      <w:r>
        <w:rPr>
          <w:noProof/>
        </w:rPr>
        <w:tab/>
        <w:t>275</w:t>
      </w:r>
    </w:p>
    <w:p w14:paraId="24F3ADB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275</w:t>
      </w:r>
    </w:p>
    <w:p w14:paraId="335B516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275</w:t>
      </w:r>
    </w:p>
    <w:p w14:paraId="514F41D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275</w:t>
      </w:r>
    </w:p>
    <w:p w14:paraId="689E02B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275</w:t>
      </w:r>
    </w:p>
    <w:p w14:paraId="10DAFB0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275</w:t>
      </w:r>
    </w:p>
    <w:p w14:paraId="3BDC04A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275</w:t>
      </w:r>
    </w:p>
    <w:p w14:paraId="02AAF90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275</w:t>
      </w:r>
    </w:p>
    <w:p w14:paraId="74200EC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6.1.2</w:t>
      </w:r>
      <w:r>
        <w:rPr>
          <w:rFonts w:asciiTheme="minorHAnsi" w:eastAsiaTheme="minorEastAsia" w:hAnsiTheme="minorHAnsi" w:cstheme="minorBidi"/>
          <w:noProof/>
          <w:kern w:val="2"/>
          <w:sz w:val="24"/>
          <w:szCs w:val="24"/>
          <w:lang w:eastAsia="en-GB"/>
          <w14:ligatures w14:val="standardContextual"/>
        </w:rPr>
        <w:tab/>
      </w:r>
      <w:r>
        <w:rPr>
          <w:noProof/>
        </w:rPr>
        <w:t>Change of PIN</w:t>
      </w:r>
      <w:r>
        <w:rPr>
          <w:noProof/>
        </w:rPr>
        <w:tab/>
        <w:t>276</w:t>
      </w:r>
    </w:p>
    <w:p w14:paraId="0CE4D47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276</w:t>
      </w:r>
    </w:p>
    <w:p w14:paraId="41B701A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276</w:t>
      </w:r>
    </w:p>
    <w:p w14:paraId="24C6BD7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276</w:t>
      </w:r>
    </w:p>
    <w:p w14:paraId="775EF2E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276</w:t>
      </w:r>
    </w:p>
    <w:p w14:paraId="1099EAC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276</w:t>
      </w:r>
    </w:p>
    <w:p w14:paraId="7BD1949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276</w:t>
      </w:r>
    </w:p>
    <w:p w14:paraId="323F123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276</w:t>
      </w:r>
    </w:p>
    <w:p w14:paraId="38AAB76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6.1.3</w:t>
      </w:r>
      <w:r>
        <w:rPr>
          <w:rFonts w:asciiTheme="minorHAnsi" w:eastAsiaTheme="minorEastAsia" w:hAnsiTheme="minorHAnsi" w:cstheme="minorBidi"/>
          <w:noProof/>
          <w:kern w:val="2"/>
          <w:sz w:val="24"/>
          <w:szCs w:val="24"/>
          <w:lang w:eastAsia="en-GB"/>
          <w14:ligatures w14:val="standardContextual"/>
        </w:rPr>
        <w:tab/>
      </w:r>
      <w:r>
        <w:rPr>
          <w:noProof/>
        </w:rPr>
        <w:t>Unblock PIN</w:t>
      </w:r>
      <w:r>
        <w:rPr>
          <w:noProof/>
        </w:rPr>
        <w:tab/>
        <w:t>277</w:t>
      </w:r>
    </w:p>
    <w:p w14:paraId="084AA1B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277</w:t>
      </w:r>
    </w:p>
    <w:p w14:paraId="322AC54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277</w:t>
      </w:r>
    </w:p>
    <w:p w14:paraId="2DDEAF1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277</w:t>
      </w:r>
    </w:p>
    <w:p w14:paraId="52F0336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277</w:t>
      </w:r>
    </w:p>
    <w:p w14:paraId="63F1417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277</w:t>
      </w:r>
    </w:p>
    <w:p w14:paraId="3969A23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6.1.3.4.2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277</w:t>
      </w:r>
    </w:p>
    <w:p w14:paraId="2481CB7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278</w:t>
      </w:r>
    </w:p>
    <w:p w14:paraId="22683F4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6.1.4</w:t>
      </w:r>
      <w:r>
        <w:rPr>
          <w:rFonts w:asciiTheme="minorHAnsi" w:eastAsiaTheme="minorEastAsia" w:hAnsiTheme="minorHAnsi" w:cstheme="minorBidi"/>
          <w:noProof/>
          <w:kern w:val="2"/>
          <w:sz w:val="24"/>
          <w:szCs w:val="24"/>
          <w:lang w:eastAsia="en-GB"/>
          <w14:ligatures w14:val="standardContextual"/>
        </w:rPr>
        <w:tab/>
      </w:r>
      <w:r>
        <w:rPr>
          <w:noProof/>
        </w:rPr>
        <w:t>Entry of PIN2</w:t>
      </w:r>
      <w:r>
        <w:rPr>
          <w:noProof/>
        </w:rPr>
        <w:tab/>
        <w:t>278</w:t>
      </w:r>
    </w:p>
    <w:p w14:paraId="1450112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278</w:t>
      </w:r>
    </w:p>
    <w:p w14:paraId="5EAE21B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278</w:t>
      </w:r>
    </w:p>
    <w:p w14:paraId="5951281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278</w:t>
      </w:r>
    </w:p>
    <w:p w14:paraId="197B47A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278</w:t>
      </w:r>
    </w:p>
    <w:p w14:paraId="2977C67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278</w:t>
      </w:r>
    </w:p>
    <w:p w14:paraId="7305173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279</w:t>
      </w:r>
    </w:p>
    <w:p w14:paraId="2559B43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279</w:t>
      </w:r>
    </w:p>
    <w:p w14:paraId="7D62694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6.1.5</w:t>
      </w:r>
      <w:r>
        <w:rPr>
          <w:rFonts w:asciiTheme="minorHAnsi" w:eastAsiaTheme="minorEastAsia" w:hAnsiTheme="minorHAnsi" w:cstheme="minorBidi"/>
          <w:noProof/>
          <w:kern w:val="2"/>
          <w:sz w:val="24"/>
          <w:szCs w:val="24"/>
          <w:lang w:eastAsia="en-GB"/>
          <w14:ligatures w14:val="standardContextual"/>
        </w:rPr>
        <w:tab/>
      </w:r>
      <w:r>
        <w:rPr>
          <w:noProof/>
        </w:rPr>
        <w:t>Change of PIN2</w:t>
      </w:r>
      <w:r>
        <w:rPr>
          <w:noProof/>
        </w:rPr>
        <w:tab/>
        <w:t>279</w:t>
      </w:r>
    </w:p>
    <w:p w14:paraId="436DD2D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279</w:t>
      </w:r>
    </w:p>
    <w:p w14:paraId="673D3F8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279</w:t>
      </w:r>
    </w:p>
    <w:p w14:paraId="33BA8F8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279</w:t>
      </w:r>
    </w:p>
    <w:p w14:paraId="17203EE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279</w:t>
      </w:r>
    </w:p>
    <w:p w14:paraId="4B1AD5A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279</w:t>
      </w:r>
    </w:p>
    <w:p w14:paraId="5F82388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279</w:t>
      </w:r>
    </w:p>
    <w:p w14:paraId="21C0B33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280</w:t>
      </w:r>
    </w:p>
    <w:p w14:paraId="78A7588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6.1.6</w:t>
      </w:r>
      <w:r>
        <w:rPr>
          <w:rFonts w:asciiTheme="minorHAnsi" w:eastAsiaTheme="minorEastAsia" w:hAnsiTheme="minorHAnsi" w:cstheme="minorBidi"/>
          <w:noProof/>
          <w:kern w:val="2"/>
          <w:sz w:val="24"/>
          <w:szCs w:val="24"/>
          <w:lang w:eastAsia="en-GB"/>
          <w14:ligatures w14:val="standardContextual"/>
        </w:rPr>
        <w:tab/>
      </w:r>
      <w:r>
        <w:rPr>
          <w:noProof/>
        </w:rPr>
        <w:t>Unblock PIN2</w:t>
      </w:r>
      <w:r>
        <w:rPr>
          <w:noProof/>
        </w:rPr>
        <w:tab/>
        <w:t>280</w:t>
      </w:r>
    </w:p>
    <w:p w14:paraId="46FD462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280</w:t>
      </w:r>
    </w:p>
    <w:p w14:paraId="7D794F0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6.1.6.</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280</w:t>
      </w:r>
    </w:p>
    <w:p w14:paraId="31DAED2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280</w:t>
      </w:r>
    </w:p>
    <w:p w14:paraId="36C9EBE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280</w:t>
      </w:r>
    </w:p>
    <w:p w14:paraId="7B6CEAB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280</w:t>
      </w:r>
    </w:p>
    <w:p w14:paraId="1C7565D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280</w:t>
      </w:r>
    </w:p>
    <w:p w14:paraId="5ED0D09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6.1.6.5</w:t>
      </w:r>
      <w:r>
        <w:rPr>
          <w:rFonts w:asciiTheme="minorHAnsi" w:eastAsiaTheme="minorEastAsia" w:hAnsiTheme="minorHAnsi" w:cstheme="minorBidi"/>
          <w:noProof/>
          <w:kern w:val="2"/>
          <w:sz w:val="24"/>
          <w:szCs w:val="24"/>
          <w:lang w:eastAsia="en-GB"/>
          <w14:ligatures w14:val="standardContextual"/>
        </w:rPr>
        <w:tab/>
      </w:r>
      <w:r>
        <w:rPr>
          <w:noProof/>
        </w:rPr>
        <w:t>Acceptance criterias</w:t>
      </w:r>
      <w:r>
        <w:rPr>
          <w:noProof/>
        </w:rPr>
        <w:tab/>
        <w:t>281</w:t>
      </w:r>
    </w:p>
    <w:p w14:paraId="0BDEB80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6.1.7</w:t>
      </w:r>
      <w:r>
        <w:rPr>
          <w:rFonts w:asciiTheme="minorHAnsi" w:eastAsiaTheme="minorEastAsia" w:hAnsiTheme="minorHAnsi" w:cstheme="minorBidi"/>
          <w:noProof/>
          <w:kern w:val="2"/>
          <w:sz w:val="24"/>
          <w:szCs w:val="24"/>
          <w:lang w:eastAsia="en-GB"/>
          <w14:ligatures w14:val="standardContextual"/>
        </w:rPr>
        <w:tab/>
      </w:r>
      <w:r>
        <w:rPr>
          <w:noProof/>
        </w:rPr>
        <w:t>Replacement of PIN</w:t>
      </w:r>
      <w:r>
        <w:rPr>
          <w:noProof/>
        </w:rPr>
        <w:tab/>
        <w:t>282</w:t>
      </w:r>
    </w:p>
    <w:p w14:paraId="7A478EF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282</w:t>
      </w:r>
    </w:p>
    <w:p w14:paraId="26451F3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6.1.7.</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282</w:t>
      </w:r>
    </w:p>
    <w:p w14:paraId="44CBF19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282</w:t>
      </w:r>
    </w:p>
    <w:p w14:paraId="5EFF77C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282</w:t>
      </w:r>
    </w:p>
    <w:p w14:paraId="09A221C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282</w:t>
      </w:r>
    </w:p>
    <w:p w14:paraId="2BF669A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282</w:t>
      </w:r>
    </w:p>
    <w:p w14:paraId="27409C9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282</w:t>
      </w:r>
    </w:p>
    <w:p w14:paraId="74C3192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6.1.8</w:t>
      </w:r>
      <w:r>
        <w:rPr>
          <w:rFonts w:asciiTheme="minorHAnsi" w:eastAsiaTheme="minorEastAsia" w:hAnsiTheme="minorHAnsi" w:cstheme="minorBidi"/>
          <w:noProof/>
          <w:kern w:val="2"/>
          <w:sz w:val="24"/>
          <w:szCs w:val="24"/>
          <w:lang w:eastAsia="en-GB"/>
          <w14:ligatures w14:val="standardContextual"/>
        </w:rPr>
        <w:tab/>
      </w:r>
      <w:r>
        <w:rPr>
          <w:noProof/>
        </w:rPr>
        <w:t>Change of Universal PIN</w:t>
      </w:r>
      <w:r>
        <w:rPr>
          <w:noProof/>
        </w:rPr>
        <w:tab/>
        <w:t>283</w:t>
      </w:r>
    </w:p>
    <w:p w14:paraId="7BA9BD8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283</w:t>
      </w:r>
    </w:p>
    <w:p w14:paraId="39D87FF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6.1.8.</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283</w:t>
      </w:r>
    </w:p>
    <w:p w14:paraId="41B303A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283</w:t>
      </w:r>
    </w:p>
    <w:p w14:paraId="0BA0B38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6.1.8.4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283</w:t>
      </w:r>
    </w:p>
    <w:p w14:paraId="2F13236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6.1.8.4.1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283</w:t>
      </w:r>
    </w:p>
    <w:p w14:paraId="0C42AB9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6.1.8.4.2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283</w:t>
      </w:r>
    </w:p>
    <w:p w14:paraId="74BEADE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6.1.8.5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284</w:t>
      </w:r>
    </w:p>
    <w:p w14:paraId="522176A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6.1.9</w:t>
      </w:r>
      <w:r>
        <w:rPr>
          <w:rFonts w:asciiTheme="minorHAnsi" w:eastAsiaTheme="minorEastAsia" w:hAnsiTheme="minorHAnsi" w:cstheme="minorBidi"/>
          <w:noProof/>
          <w:kern w:val="2"/>
          <w:sz w:val="24"/>
          <w:szCs w:val="24"/>
          <w:lang w:eastAsia="en-GB"/>
          <w14:ligatures w14:val="standardContextual"/>
        </w:rPr>
        <w:tab/>
      </w:r>
      <w:r>
        <w:rPr>
          <w:noProof/>
        </w:rPr>
        <w:t>Unblock Universal PIN</w:t>
      </w:r>
      <w:r>
        <w:rPr>
          <w:noProof/>
        </w:rPr>
        <w:tab/>
        <w:t>284</w:t>
      </w:r>
    </w:p>
    <w:p w14:paraId="68D14C9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6.1.9.1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284</w:t>
      </w:r>
    </w:p>
    <w:p w14:paraId="4075177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6.1.9.</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284</w:t>
      </w:r>
    </w:p>
    <w:p w14:paraId="6712612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6.1.9.3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284</w:t>
      </w:r>
    </w:p>
    <w:p w14:paraId="47254FE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6.1.9.4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284</w:t>
      </w:r>
    </w:p>
    <w:p w14:paraId="7D7863F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6.1.9.4.1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284</w:t>
      </w:r>
    </w:p>
    <w:p w14:paraId="0E9F899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6.1.9.4.2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284</w:t>
      </w:r>
    </w:p>
    <w:p w14:paraId="196D585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6.1.9.5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285</w:t>
      </w:r>
    </w:p>
    <w:p w14:paraId="12E1F0B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6.1.10</w:t>
      </w:r>
      <w:r>
        <w:rPr>
          <w:rFonts w:asciiTheme="minorHAnsi" w:eastAsiaTheme="minorEastAsia" w:hAnsiTheme="minorHAnsi" w:cstheme="minorBidi"/>
          <w:noProof/>
          <w:kern w:val="2"/>
          <w:sz w:val="24"/>
          <w:szCs w:val="24"/>
          <w:lang w:eastAsia="en-GB"/>
          <w14:ligatures w14:val="standardContextual"/>
        </w:rPr>
        <w:tab/>
      </w:r>
      <w:r>
        <w:rPr>
          <w:noProof/>
        </w:rPr>
        <w:t>Entry of PIN on multi-verification capable UICCs</w:t>
      </w:r>
      <w:r>
        <w:rPr>
          <w:noProof/>
        </w:rPr>
        <w:tab/>
        <w:t>285</w:t>
      </w:r>
    </w:p>
    <w:p w14:paraId="00DBAB4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6.1.10.1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285</w:t>
      </w:r>
    </w:p>
    <w:p w14:paraId="064617F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6.1.10.</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285</w:t>
      </w:r>
    </w:p>
    <w:p w14:paraId="4A11098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6.1.10.4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285</w:t>
      </w:r>
    </w:p>
    <w:p w14:paraId="0AA8A13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6.1.10.4.1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285</w:t>
      </w:r>
    </w:p>
    <w:p w14:paraId="023D11D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6.1.10.4.2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286</w:t>
      </w:r>
    </w:p>
    <w:p w14:paraId="7BE2700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6.1.10.5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286</w:t>
      </w:r>
    </w:p>
    <w:p w14:paraId="38F066E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6.1.11</w:t>
      </w:r>
      <w:r>
        <w:rPr>
          <w:rFonts w:asciiTheme="minorHAnsi" w:eastAsiaTheme="minorEastAsia" w:hAnsiTheme="minorHAnsi" w:cstheme="minorBidi"/>
          <w:noProof/>
          <w:kern w:val="2"/>
          <w:sz w:val="24"/>
          <w:szCs w:val="24"/>
          <w:lang w:eastAsia="en-GB"/>
          <w14:ligatures w14:val="standardContextual"/>
        </w:rPr>
        <w:tab/>
      </w:r>
      <w:r>
        <w:rPr>
          <w:noProof/>
        </w:rPr>
        <w:t>Change of PIN on multi-verification capable UICCs</w:t>
      </w:r>
      <w:r>
        <w:rPr>
          <w:noProof/>
        </w:rPr>
        <w:tab/>
        <w:t>286</w:t>
      </w:r>
    </w:p>
    <w:p w14:paraId="79A7A84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286</w:t>
      </w:r>
    </w:p>
    <w:p w14:paraId="2FEF337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6.1.11.</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286</w:t>
      </w:r>
    </w:p>
    <w:p w14:paraId="0695178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287</w:t>
      </w:r>
    </w:p>
    <w:p w14:paraId="20B510C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287</w:t>
      </w:r>
    </w:p>
    <w:p w14:paraId="5D508D1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6.1.11.4.1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287</w:t>
      </w:r>
    </w:p>
    <w:p w14:paraId="7642529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287</w:t>
      </w:r>
    </w:p>
    <w:p w14:paraId="69669E5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288</w:t>
      </w:r>
    </w:p>
    <w:p w14:paraId="20D5D18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6.1.12</w:t>
      </w:r>
      <w:r>
        <w:rPr>
          <w:rFonts w:asciiTheme="minorHAnsi" w:eastAsiaTheme="minorEastAsia" w:hAnsiTheme="minorHAnsi" w:cstheme="minorBidi"/>
          <w:noProof/>
          <w:kern w:val="2"/>
          <w:sz w:val="24"/>
          <w:szCs w:val="24"/>
          <w:lang w:eastAsia="en-GB"/>
          <w14:ligatures w14:val="standardContextual"/>
        </w:rPr>
        <w:tab/>
      </w:r>
      <w:r>
        <w:rPr>
          <w:noProof/>
        </w:rPr>
        <w:t>Unblock PIN on multi-verification capable UICCs</w:t>
      </w:r>
      <w:r>
        <w:rPr>
          <w:noProof/>
        </w:rPr>
        <w:tab/>
        <w:t>288</w:t>
      </w:r>
    </w:p>
    <w:p w14:paraId="45D3813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288</w:t>
      </w:r>
    </w:p>
    <w:p w14:paraId="5E118AD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288</w:t>
      </w:r>
    </w:p>
    <w:p w14:paraId="6207AB0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288</w:t>
      </w:r>
    </w:p>
    <w:p w14:paraId="5B39E8D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288</w:t>
      </w:r>
    </w:p>
    <w:p w14:paraId="57A749A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288</w:t>
      </w:r>
    </w:p>
    <w:p w14:paraId="47C0ECD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289</w:t>
      </w:r>
    </w:p>
    <w:p w14:paraId="4F4C0E1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290</w:t>
      </w:r>
    </w:p>
    <w:p w14:paraId="33C645F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6.1.13</w:t>
      </w:r>
      <w:r>
        <w:rPr>
          <w:rFonts w:asciiTheme="minorHAnsi" w:eastAsiaTheme="minorEastAsia" w:hAnsiTheme="minorHAnsi" w:cstheme="minorBidi"/>
          <w:noProof/>
          <w:kern w:val="2"/>
          <w:sz w:val="24"/>
          <w:szCs w:val="24"/>
          <w:lang w:eastAsia="en-GB"/>
          <w14:ligatures w14:val="standardContextual"/>
        </w:rPr>
        <w:tab/>
      </w:r>
      <w:r>
        <w:rPr>
          <w:noProof/>
        </w:rPr>
        <w:t>Entry of PIN2 on multi-verification capable UICCs</w:t>
      </w:r>
      <w:r>
        <w:rPr>
          <w:noProof/>
        </w:rPr>
        <w:tab/>
        <w:t>290</w:t>
      </w:r>
    </w:p>
    <w:p w14:paraId="587760A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290</w:t>
      </w:r>
    </w:p>
    <w:p w14:paraId="76C503B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290</w:t>
      </w:r>
    </w:p>
    <w:p w14:paraId="7F2D9EF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290</w:t>
      </w:r>
    </w:p>
    <w:p w14:paraId="1439194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290</w:t>
      </w:r>
    </w:p>
    <w:p w14:paraId="6D8B18F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290</w:t>
      </w:r>
    </w:p>
    <w:p w14:paraId="0C48F48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291</w:t>
      </w:r>
    </w:p>
    <w:p w14:paraId="65DA89C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291</w:t>
      </w:r>
    </w:p>
    <w:p w14:paraId="0BE49F3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6.1.14</w:t>
      </w:r>
      <w:r>
        <w:rPr>
          <w:rFonts w:asciiTheme="minorHAnsi" w:eastAsiaTheme="minorEastAsia" w:hAnsiTheme="minorHAnsi" w:cstheme="minorBidi"/>
          <w:noProof/>
          <w:kern w:val="2"/>
          <w:sz w:val="24"/>
          <w:szCs w:val="24"/>
          <w:lang w:eastAsia="en-GB"/>
          <w14:ligatures w14:val="standardContextual"/>
        </w:rPr>
        <w:tab/>
      </w:r>
      <w:r>
        <w:rPr>
          <w:noProof/>
        </w:rPr>
        <w:t>Change of PIN2 on multi-verification capable UICCs</w:t>
      </w:r>
      <w:r>
        <w:rPr>
          <w:noProof/>
        </w:rPr>
        <w:tab/>
        <w:t>292</w:t>
      </w:r>
    </w:p>
    <w:p w14:paraId="5CBCC77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292</w:t>
      </w:r>
    </w:p>
    <w:p w14:paraId="513DDD5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292</w:t>
      </w:r>
    </w:p>
    <w:p w14:paraId="4D60ADF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292</w:t>
      </w:r>
    </w:p>
    <w:p w14:paraId="10FEBD6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292</w:t>
      </w:r>
    </w:p>
    <w:p w14:paraId="17B464F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292</w:t>
      </w:r>
    </w:p>
    <w:p w14:paraId="7E91538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293</w:t>
      </w:r>
    </w:p>
    <w:p w14:paraId="283F5EE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293</w:t>
      </w:r>
    </w:p>
    <w:p w14:paraId="2228A88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6.1.15</w:t>
      </w:r>
      <w:r>
        <w:rPr>
          <w:rFonts w:asciiTheme="minorHAnsi" w:eastAsiaTheme="minorEastAsia" w:hAnsiTheme="minorHAnsi" w:cstheme="minorBidi"/>
          <w:noProof/>
          <w:kern w:val="2"/>
          <w:sz w:val="24"/>
          <w:szCs w:val="24"/>
          <w:lang w:eastAsia="en-GB"/>
          <w14:ligatures w14:val="standardContextual"/>
        </w:rPr>
        <w:tab/>
      </w:r>
      <w:r>
        <w:rPr>
          <w:noProof/>
        </w:rPr>
        <w:t>Unblock PIN2 on multi-verification capable UICCs</w:t>
      </w:r>
      <w:r>
        <w:rPr>
          <w:noProof/>
        </w:rPr>
        <w:tab/>
        <w:t>293</w:t>
      </w:r>
    </w:p>
    <w:p w14:paraId="0CD6DA8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293</w:t>
      </w:r>
    </w:p>
    <w:p w14:paraId="298A347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293</w:t>
      </w:r>
    </w:p>
    <w:p w14:paraId="360AFD9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294</w:t>
      </w:r>
    </w:p>
    <w:p w14:paraId="5EAF4D3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294</w:t>
      </w:r>
    </w:p>
    <w:p w14:paraId="06321C2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294</w:t>
      </w:r>
    </w:p>
    <w:p w14:paraId="4B6E266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295</w:t>
      </w:r>
    </w:p>
    <w:p w14:paraId="5BC5413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6.1.15.5</w:t>
      </w:r>
      <w:r>
        <w:rPr>
          <w:rFonts w:asciiTheme="minorHAnsi" w:eastAsiaTheme="minorEastAsia" w:hAnsiTheme="minorHAnsi" w:cstheme="minorBidi"/>
          <w:noProof/>
          <w:kern w:val="2"/>
          <w:sz w:val="24"/>
          <w:szCs w:val="24"/>
          <w:lang w:eastAsia="en-GB"/>
          <w14:ligatures w14:val="standardContextual"/>
        </w:rPr>
        <w:tab/>
      </w:r>
      <w:r>
        <w:rPr>
          <w:noProof/>
        </w:rPr>
        <w:t>Acceptance criterias</w:t>
      </w:r>
      <w:r>
        <w:rPr>
          <w:noProof/>
        </w:rPr>
        <w:tab/>
        <w:t>295</w:t>
      </w:r>
    </w:p>
    <w:p w14:paraId="3964EE5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6.1.16</w:t>
      </w:r>
      <w:r>
        <w:rPr>
          <w:rFonts w:asciiTheme="minorHAnsi" w:eastAsiaTheme="minorEastAsia" w:hAnsiTheme="minorHAnsi" w:cstheme="minorBidi"/>
          <w:noProof/>
          <w:kern w:val="2"/>
          <w:sz w:val="24"/>
          <w:szCs w:val="24"/>
          <w:lang w:eastAsia="en-GB"/>
          <w14:ligatures w14:val="standardContextual"/>
        </w:rPr>
        <w:tab/>
      </w:r>
      <w:r>
        <w:rPr>
          <w:noProof/>
        </w:rPr>
        <w:t>Replacement of PIN with key reference "07"</w:t>
      </w:r>
      <w:r>
        <w:rPr>
          <w:noProof/>
        </w:rPr>
        <w:tab/>
        <w:t>296</w:t>
      </w:r>
    </w:p>
    <w:p w14:paraId="701790D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296</w:t>
      </w:r>
    </w:p>
    <w:p w14:paraId="531D364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296</w:t>
      </w:r>
    </w:p>
    <w:p w14:paraId="22B8A42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296</w:t>
      </w:r>
    </w:p>
    <w:p w14:paraId="207E3BE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296</w:t>
      </w:r>
    </w:p>
    <w:p w14:paraId="25CC7DD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296</w:t>
      </w:r>
    </w:p>
    <w:p w14:paraId="3105273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6.1.16.4.2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297</w:t>
      </w:r>
    </w:p>
    <w:p w14:paraId="2DBDDE4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6.1.16.5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297</w:t>
      </w:r>
    </w:p>
    <w:p w14:paraId="6804B184"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Fixed Dialling Numbers (FDN) handling</w:t>
      </w:r>
      <w:r>
        <w:rPr>
          <w:noProof/>
        </w:rPr>
        <w:tab/>
        <w:t>298</w:t>
      </w:r>
    </w:p>
    <w:p w14:paraId="171AF47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6.2.1</w:t>
      </w:r>
      <w:r>
        <w:rPr>
          <w:rFonts w:asciiTheme="minorHAnsi" w:eastAsiaTheme="minorEastAsia" w:hAnsiTheme="minorHAnsi" w:cstheme="minorBidi"/>
          <w:noProof/>
          <w:kern w:val="2"/>
          <w:sz w:val="24"/>
          <w:szCs w:val="24"/>
          <w:lang w:eastAsia="en-GB"/>
          <w14:ligatures w14:val="standardContextual"/>
        </w:rPr>
        <w:tab/>
      </w:r>
      <w:r>
        <w:rPr>
          <w:noProof/>
        </w:rPr>
        <w:t>Terminal and USIM with FDN enabled, EF</w:t>
      </w:r>
      <w:r w:rsidRPr="00417484">
        <w:rPr>
          <w:noProof/>
          <w:vertAlign w:val="subscript"/>
        </w:rPr>
        <w:t>ADN</w:t>
      </w:r>
      <w:r>
        <w:rPr>
          <w:noProof/>
        </w:rPr>
        <w:t xml:space="preserve"> readable and updateable</w:t>
      </w:r>
      <w:r>
        <w:rPr>
          <w:noProof/>
        </w:rPr>
        <w:tab/>
        <w:t>298</w:t>
      </w:r>
    </w:p>
    <w:p w14:paraId="0022299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298</w:t>
      </w:r>
    </w:p>
    <w:p w14:paraId="39A258F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298</w:t>
      </w:r>
    </w:p>
    <w:p w14:paraId="243B4CF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298</w:t>
      </w:r>
    </w:p>
    <w:p w14:paraId="1204EDD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299</w:t>
      </w:r>
    </w:p>
    <w:p w14:paraId="6225DEF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6.2.1.4.1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299</w:t>
      </w:r>
    </w:p>
    <w:p w14:paraId="61E8C0D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6.2.1.4.2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299</w:t>
      </w:r>
    </w:p>
    <w:p w14:paraId="3939E62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299</w:t>
      </w:r>
    </w:p>
    <w:p w14:paraId="7D3EF99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6.2.2</w:t>
      </w:r>
      <w:r>
        <w:rPr>
          <w:rFonts w:asciiTheme="minorHAnsi" w:eastAsiaTheme="minorEastAsia" w:hAnsiTheme="minorHAnsi" w:cstheme="minorBidi"/>
          <w:noProof/>
          <w:kern w:val="2"/>
          <w:sz w:val="24"/>
          <w:szCs w:val="24"/>
          <w:lang w:eastAsia="en-GB"/>
          <w14:ligatures w14:val="standardContextual"/>
        </w:rPr>
        <w:tab/>
      </w:r>
      <w:r>
        <w:rPr>
          <w:noProof/>
        </w:rPr>
        <w:t>Terminal and USIM with FDN disabled</w:t>
      </w:r>
      <w:r>
        <w:rPr>
          <w:noProof/>
        </w:rPr>
        <w:tab/>
        <w:t>300</w:t>
      </w:r>
    </w:p>
    <w:p w14:paraId="73F957F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300</w:t>
      </w:r>
    </w:p>
    <w:p w14:paraId="3FB0775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300</w:t>
      </w:r>
    </w:p>
    <w:p w14:paraId="6FE04CD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300</w:t>
      </w:r>
    </w:p>
    <w:p w14:paraId="0AF1432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300</w:t>
      </w:r>
    </w:p>
    <w:p w14:paraId="64A90D3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6.2.2.4.1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300</w:t>
      </w:r>
    </w:p>
    <w:p w14:paraId="446E15E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6.2.2.4.2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301</w:t>
      </w:r>
    </w:p>
    <w:p w14:paraId="4E4C48D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301</w:t>
      </w:r>
    </w:p>
    <w:p w14:paraId="5F924F5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6.2.3</w:t>
      </w:r>
      <w:r>
        <w:rPr>
          <w:rFonts w:asciiTheme="minorHAnsi" w:eastAsiaTheme="minorEastAsia" w:hAnsiTheme="minorHAnsi" w:cstheme="minorBidi"/>
          <w:noProof/>
          <w:kern w:val="2"/>
          <w:sz w:val="24"/>
          <w:szCs w:val="24"/>
          <w:lang w:eastAsia="en-GB"/>
          <w14:ligatures w14:val="standardContextual"/>
        </w:rPr>
        <w:tab/>
      </w:r>
      <w:r>
        <w:rPr>
          <w:noProof/>
        </w:rPr>
        <w:t>Enabling, disabling and updating of FDN</w:t>
      </w:r>
      <w:r>
        <w:rPr>
          <w:noProof/>
        </w:rPr>
        <w:tab/>
        <w:t>301</w:t>
      </w:r>
    </w:p>
    <w:p w14:paraId="0AFABF8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301</w:t>
      </w:r>
    </w:p>
    <w:p w14:paraId="50919E3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6.2.3.2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301</w:t>
      </w:r>
    </w:p>
    <w:p w14:paraId="7D6F827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301</w:t>
      </w:r>
    </w:p>
    <w:p w14:paraId="39ECEAF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302</w:t>
      </w:r>
    </w:p>
    <w:p w14:paraId="50FE05F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6.2.3.4.1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302</w:t>
      </w:r>
    </w:p>
    <w:p w14:paraId="3C382D4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6.2.3.4.2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302</w:t>
      </w:r>
    </w:p>
    <w:p w14:paraId="522DAE0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302</w:t>
      </w:r>
    </w:p>
    <w:p w14:paraId="3D79DC9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6.2.4</w:t>
      </w:r>
      <w:r>
        <w:rPr>
          <w:rFonts w:asciiTheme="minorHAnsi" w:eastAsiaTheme="minorEastAsia" w:hAnsiTheme="minorHAnsi" w:cstheme="minorBidi"/>
          <w:noProof/>
          <w:kern w:val="2"/>
          <w:sz w:val="24"/>
          <w:szCs w:val="24"/>
          <w:lang w:eastAsia="en-GB"/>
          <w14:ligatures w14:val="standardContextual"/>
        </w:rPr>
        <w:tab/>
      </w:r>
      <w:r>
        <w:rPr>
          <w:noProof/>
        </w:rPr>
        <w:t>Terminal and USIM with FDN enabled, EF</w:t>
      </w:r>
      <w:r w:rsidRPr="00417484">
        <w:rPr>
          <w:noProof/>
          <w:vertAlign w:val="subscript"/>
        </w:rPr>
        <w:t>ADN</w:t>
      </w:r>
      <w:r>
        <w:rPr>
          <w:noProof/>
        </w:rPr>
        <w:t xml:space="preserve"> readable and updateable (Rel-4 and onwards)</w:t>
      </w:r>
      <w:r>
        <w:rPr>
          <w:noProof/>
        </w:rPr>
        <w:tab/>
        <w:t>302</w:t>
      </w:r>
    </w:p>
    <w:p w14:paraId="07117B5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302</w:t>
      </w:r>
    </w:p>
    <w:p w14:paraId="44B52ED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302</w:t>
      </w:r>
    </w:p>
    <w:p w14:paraId="75D3BCF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303</w:t>
      </w:r>
    </w:p>
    <w:p w14:paraId="5704F9B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303</w:t>
      </w:r>
    </w:p>
    <w:p w14:paraId="74EBCA5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6.2.4.4.1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303</w:t>
      </w:r>
    </w:p>
    <w:p w14:paraId="14BEAA6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6.2.4.4.2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303</w:t>
      </w:r>
    </w:p>
    <w:p w14:paraId="719AEA0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6.2.4.5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304</w:t>
      </w:r>
    </w:p>
    <w:p w14:paraId="5F1127D8"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304</w:t>
      </w:r>
    </w:p>
    <w:p w14:paraId="30327BE3"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6.4</w:t>
      </w:r>
      <w:r>
        <w:rPr>
          <w:rFonts w:asciiTheme="minorHAnsi" w:eastAsiaTheme="minorEastAsia" w:hAnsiTheme="minorHAnsi" w:cstheme="minorBidi"/>
          <w:noProof/>
          <w:kern w:val="2"/>
          <w:sz w:val="24"/>
          <w:szCs w:val="24"/>
          <w:lang w:eastAsia="en-GB"/>
          <w14:ligatures w14:val="standardContextual"/>
        </w:rPr>
        <w:tab/>
      </w:r>
      <w:r>
        <w:rPr>
          <w:noProof/>
        </w:rPr>
        <w:t>Advice of charge (AoC) handling</w:t>
      </w:r>
      <w:r>
        <w:rPr>
          <w:noProof/>
        </w:rPr>
        <w:tab/>
        <w:t>304</w:t>
      </w:r>
    </w:p>
    <w:p w14:paraId="1BC774F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6.4.1</w:t>
      </w:r>
      <w:r>
        <w:rPr>
          <w:rFonts w:asciiTheme="minorHAnsi" w:eastAsiaTheme="minorEastAsia" w:hAnsiTheme="minorHAnsi" w:cstheme="minorBidi"/>
          <w:noProof/>
          <w:kern w:val="2"/>
          <w:sz w:val="24"/>
          <w:szCs w:val="24"/>
          <w:lang w:eastAsia="en-GB"/>
          <w14:ligatures w14:val="standardContextual"/>
        </w:rPr>
        <w:tab/>
      </w:r>
      <w:r>
        <w:rPr>
          <w:noProof/>
        </w:rPr>
        <w:t>AoC not supported by USIM</w:t>
      </w:r>
      <w:r>
        <w:rPr>
          <w:noProof/>
        </w:rPr>
        <w:tab/>
        <w:t>304</w:t>
      </w:r>
    </w:p>
    <w:p w14:paraId="4DDE850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304</w:t>
      </w:r>
    </w:p>
    <w:p w14:paraId="6CA2A6A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304</w:t>
      </w:r>
    </w:p>
    <w:p w14:paraId="36E01C3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305</w:t>
      </w:r>
    </w:p>
    <w:p w14:paraId="4EA7A28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305</w:t>
      </w:r>
    </w:p>
    <w:p w14:paraId="1012FD7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6.4.1.4.1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305</w:t>
      </w:r>
    </w:p>
    <w:p w14:paraId="4393AC8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6.4.1.4.2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305</w:t>
      </w:r>
    </w:p>
    <w:p w14:paraId="134F9F0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306</w:t>
      </w:r>
    </w:p>
    <w:p w14:paraId="70938D8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6.4.2</w:t>
      </w:r>
      <w:r>
        <w:rPr>
          <w:rFonts w:asciiTheme="minorHAnsi" w:eastAsiaTheme="minorEastAsia" w:hAnsiTheme="minorHAnsi" w:cstheme="minorBidi"/>
          <w:noProof/>
          <w:kern w:val="2"/>
          <w:sz w:val="24"/>
          <w:szCs w:val="24"/>
          <w:lang w:eastAsia="en-GB"/>
          <w14:ligatures w14:val="standardContextual"/>
        </w:rPr>
        <w:tab/>
      </w:r>
      <w:r>
        <w:rPr>
          <w:noProof/>
        </w:rPr>
        <w:t>Maximum frequency of ACM updating</w:t>
      </w:r>
      <w:r>
        <w:rPr>
          <w:noProof/>
        </w:rPr>
        <w:tab/>
        <w:t>306</w:t>
      </w:r>
    </w:p>
    <w:p w14:paraId="67AA502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306</w:t>
      </w:r>
    </w:p>
    <w:p w14:paraId="0BD20B2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306</w:t>
      </w:r>
    </w:p>
    <w:p w14:paraId="14021A2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306</w:t>
      </w:r>
    </w:p>
    <w:p w14:paraId="2FB30FB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306</w:t>
      </w:r>
    </w:p>
    <w:p w14:paraId="036F5B8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6.4.2.4.1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306</w:t>
      </w:r>
    </w:p>
    <w:p w14:paraId="6217987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6.4.2.4.2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307</w:t>
      </w:r>
    </w:p>
    <w:p w14:paraId="3E411D8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309</w:t>
      </w:r>
    </w:p>
    <w:p w14:paraId="6317313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6.4.3</w:t>
      </w:r>
      <w:r>
        <w:rPr>
          <w:rFonts w:asciiTheme="minorHAnsi" w:eastAsiaTheme="minorEastAsia" w:hAnsiTheme="minorHAnsi" w:cstheme="minorBidi"/>
          <w:noProof/>
          <w:kern w:val="2"/>
          <w:sz w:val="24"/>
          <w:szCs w:val="24"/>
          <w:lang w:eastAsia="en-GB"/>
          <w14:ligatures w14:val="standardContextual"/>
        </w:rPr>
        <w:tab/>
      </w:r>
      <w:r>
        <w:rPr>
          <w:noProof/>
        </w:rPr>
        <w:t>Call terminated when ACM greater than ACMmax</w:t>
      </w:r>
      <w:r>
        <w:rPr>
          <w:noProof/>
        </w:rPr>
        <w:tab/>
        <w:t>309</w:t>
      </w:r>
    </w:p>
    <w:p w14:paraId="0BC6FA8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309</w:t>
      </w:r>
    </w:p>
    <w:p w14:paraId="6B85925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309</w:t>
      </w:r>
    </w:p>
    <w:p w14:paraId="7E4CCFA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309</w:t>
      </w:r>
    </w:p>
    <w:p w14:paraId="63C719C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310</w:t>
      </w:r>
    </w:p>
    <w:p w14:paraId="6835A91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6.4.3.4.1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310</w:t>
      </w:r>
    </w:p>
    <w:p w14:paraId="6DA576A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6.4.3.4.2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310</w:t>
      </w:r>
    </w:p>
    <w:p w14:paraId="7FC4E80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312</w:t>
      </w:r>
    </w:p>
    <w:p w14:paraId="4007851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6.4.4</w:t>
      </w:r>
      <w:r>
        <w:rPr>
          <w:rFonts w:asciiTheme="minorHAnsi" w:eastAsiaTheme="minorEastAsia" w:hAnsiTheme="minorHAnsi" w:cstheme="minorBidi"/>
          <w:noProof/>
          <w:kern w:val="2"/>
          <w:sz w:val="24"/>
          <w:szCs w:val="24"/>
          <w:lang w:eastAsia="en-GB"/>
          <w14:ligatures w14:val="standardContextual"/>
        </w:rPr>
        <w:tab/>
      </w:r>
      <w:r>
        <w:rPr>
          <w:noProof/>
        </w:rPr>
        <w:t>Response codes of increase command of ACM</w:t>
      </w:r>
      <w:r>
        <w:rPr>
          <w:noProof/>
        </w:rPr>
        <w:tab/>
        <w:t>312</w:t>
      </w:r>
    </w:p>
    <w:p w14:paraId="7B8A27C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312</w:t>
      </w:r>
    </w:p>
    <w:p w14:paraId="7E26299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313</w:t>
      </w:r>
    </w:p>
    <w:p w14:paraId="19161CD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313</w:t>
      </w:r>
    </w:p>
    <w:p w14:paraId="005DF4C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313</w:t>
      </w:r>
    </w:p>
    <w:p w14:paraId="2F84030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6.4.4.4.1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313</w:t>
      </w:r>
    </w:p>
    <w:p w14:paraId="76751F1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6.4.4.4.2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314</w:t>
      </w:r>
    </w:p>
    <w:p w14:paraId="0636FE7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6.4.4.5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316</w:t>
      </w:r>
    </w:p>
    <w:p w14:paraId="06CCE2CA"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PLMN related tests</w:t>
      </w:r>
      <w:r>
        <w:rPr>
          <w:noProof/>
        </w:rPr>
        <w:tab/>
        <w:t>317</w:t>
      </w:r>
    </w:p>
    <w:p w14:paraId="7D2524C3"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7.1</w:t>
      </w:r>
      <w:r>
        <w:rPr>
          <w:rFonts w:asciiTheme="minorHAnsi" w:eastAsiaTheme="minorEastAsia" w:hAnsiTheme="minorHAnsi" w:cstheme="minorBidi"/>
          <w:noProof/>
          <w:kern w:val="2"/>
          <w:sz w:val="24"/>
          <w:szCs w:val="24"/>
          <w:lang w:eastAsia="en-GB"/>
          <w14:ligatures w14:val="standardContextual"/>
        </w:rPr>
        <w:tab/>
      </w:r>
      <w:r>
        <w:rPr>
          <w:noProof/>
        </w:rPr>
        <w:t>FPLMN handling</w:t>
      </w:r>
      <w:r>
        <w:rPr>
          <w:noProof/>
        </w:rPr>
        <w:tab/>
        <w:t>317</w:t>
      </w:r>
    </w:p>
    <w:p w14:paraId="150054B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7.1.1</w:t>
      </w:r>
      <w:r>
        <w:rPr>
          <w:rFonts w:asciiTheme="minorHAnsi" w:eastAsiaTheme="minorEastAsia" w:hAnsiTheme="minorHAnsi" w:cstheme="minorBidi"/>
          <w:noProof/>
          <w:kern w:val="2"/>
          <w:sz w:val="24"/>
          <w:szCs w:val="24"/>
          <w:lang w:eastAsia="en-GB"/>
          <w14:ligatures w14:val="standardContextual"/>
        </w:rPr>
        <w:tab/>
      </w:r>
      <w:r>
        <w:rPr>
          <w:noProof/>
        </w:rPr>
        <w:t>Adding FPLMN to the Forbidden PLMN list</w:t>
      </w:r>
      <w:r>
        <w:rPr>
          <w:noProof/>
        </w:rPr>
        <w:tab/>
        <w:t>317</w:t>
      </w:r>
    </w:p>
    <w:p w14:paraId="48BDA38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317</w:t>
      </w:r>
    </w:p>
    <w:p w14:paraId="2E383A3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317</w:t>
      </w:r>
    </w:p>
    <w:p w14:paraId="3E1EB36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319</w:t>
      </w:r>
    </w:p>
    <w:p w14:paraId="3AD4C18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319</w:t>
      </w:r>
    </w:p>
    <w:p w14:paraId="0F10DC0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319</w:t>
      </w:r>
    </w:p>
    <w:p w14:paraId="14D550F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320</w:t>
      </w:r>
    </w:p>
    <w:p w14:paraId="56908A9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323</w:t>
      </w:r>
    </w:p>
    <w:p w14:paraId="0222BCA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7.1.2</w:t>
      </w:r>
      <w:r>
        <w:rPr>
          <w:rFonts w:asciiTheme="minorHAnsi" w:eastAsiaTheme="minorEastAsia" w:hAnsiTheme="minorHAnsi" w:cstheme="minorBidi"/>
          <w:noProof/>
          <w:kern w:val="2"/>
          <w:sz w:val="24"/>
          <w:szCs w:val="24"/>
          <w:lang w:eastAsia="en-GB"/>
          <w14:ligatures w14:val="standardContextual"/>
        </w:rPr>
        <w:tab/>
      </w:r>
      <w:r>
        <w:rPr>
          <w:noProof/>
        </w:rPr>
        <w:t>UE updating forbidden PLMNs</w:t>
      </w:r>
      <w:r>
        <w:rPr>
          <w:noProof/>
        </w:rPr>
        <w:tab/>
        <w:t>325</w:t>
      </w:r>
    </w:p>
    <w:p w14:paraId="09ABD95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325</w:t>
      </w:r>
    </w:p>
    <w:p w14:paraId="20BD987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326</w:t>
      </w:r>
    </w:p>
    <w:p w14:paraId="248E6D4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7.1.2.3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326</w:t>
      </w:r>
    </w:p>
    <w:p w14:paraId="0704056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326</w:t>
      </w:r>
    </w:p>
    <w:p w14:paraId="404FAA6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326</w:t>
      </w:r>
    </w:p>
    <w:p w14:paraId="4B49F8A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327</w:t>
      </w:r>
    </w:p>
    <w:p w14:paraId="6FD58AD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328</w:t>
      </w:r>
    </w:p>
    <w:p w14:paraId="6E3C485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7.1.3</w:t>
      </w:r>
      <w:r>
        <w:rPr>
          <w:rFonts w:asciiTheme="minorHAnsi" w:eastAsiaTheme="minorEastAsia" w:hAnsiTheme="minorHAnsi" w:cstheme="minorBidi"/>
          <w:noProof/>
          <w:kern w:val="2"/>
          <w:sz w:val="24"/>
          <w:szCs w:val="24"/>
          <w:lang w:eastAsia="en-GB"/>
          <w14:ligatures w14:val="standardContextual"/>
        </w:rPr>
        <w:tab/>
      </w:r>
      <w:r>
        <w:rPr>
          <w:noProof/>
        </w:rPr>
        <w:t>UE deleting forbidden PLMNs</w:t>
      </w:r>
      <w:r>
        <w:rPr>
          <w:noProof/>
        </w:rPr>
        <w:tab/>
        <w:t>328</w:t>
      </w:r>
    </w:p>
    <w:p w14:paraId="19AF797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328</w:t>
      </w:r>
    </w:p>
    <w:p w14:paraId="7BD4621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329</w:t>
      </w:r>
    </w:p>
    <w:p w14:paraId="1DC3D03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329</w:t>
      </w:r>
    </w:p>
    <w:p w14:paraId="7C18A3E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330</w:t>
      </w:r>
    </w:p>
    <w:p w14:paraId="5853C1E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330</w:t>
      </w:r>
    </w:p>
    <w:p w14:paraId="2042D31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330</w:t>
      </w:r>
    </w:p>
    <w:p w14:paraId="3EA93C8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331</w:t>
      </w:r>
    </w:p>
    <w:p w14:paraId="7D84B83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7.1.4</w:t>
      </w:r>
      <w:r>
        <w:rPr>
          <w:rFonts w:asciiTheme="minorHAnsi" w:eastAsiaTheme="minorEastAsia" w:hAnsiTheme="minorHAnsi" w:cstheme="minorBidi"/>
          <w:noProof/>
          <w:kern w:val="2"/>
          <w:sz w:val="24"/>
          <w:szCs w:val="24"/>
          <w:lang w:eastAsia="en-GB"/>
          <w14:ligatures w14:val="standardContextual"/>
        </w:rPr>
        <w:tab/>
      </w:r>
      <w:r>
        <w:rPr>
          <w:noProof/>
        </w:rPr>
        <w:t>Adding FPLMN to the forbidden PLMN list when accessing E-UTRAN</w:t>
      </w:r>
      <w:r>
        <w:rPr>
          <w:noProof/>
        </w:rPr>
        <w:tab/>
        <w:t>332</w:t>
      </w:r>
    </w:p>
    <w:p w14:paraId="679C5C1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332</w:t>
      </w:r>
    </w:p>
    <w:p w14:paraId="7485C21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333</w:t>
      </w:r>
    </w:p>
    <w:p w14:paraId="4A7396C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333</w:t>
      </w:r>
    </w:p>
    <w:p w14:paraId="4F6BAFD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333</w:t>
      </w:r>
    </w:p>
    <w:p w14:paraId="7145FF1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333</w:t>
      </w:r>
    </w:p>
    <w:p w14:paraId="2557AE0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334</w:t>
      </w:r>
    </w:p>
    <w:p w14:paraId="2FBB536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335</w:t>
      </w:r>
    </w:p>
    <w:p w14:paraId="407C482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7.1.5</w:t>
      </w:r>
      <w:r>
        <w:rPr>
          <w:rFonts w:asciiTheme="minorHAnsi" w:eastAsiaTheme="minorEastAsia" w:hAnsiTheme="minorHAnsi" w:cstheme="minorBidi"/>
          <w:noProof/>
          <w:kern w:val="2"/>
          <w:sz w:val="24"/>
          <w:szCs w:val="24"/>
          <w:lang w:eastAsia="en-GB"/>
          <w14:ligatures w14:val="standardContextual"/>
        </w:rPr>
        <w:tab/>
      </w:r>
      <w:r>
        <w:rPr>
          <w:noProof/>
        </w:rPr>
        <w:t>UE updating forbidden PLMNs when accessing E-UTRAN</w:t>
      </w:r>
      <w:r>
        <w:rPr>
          <w:noProof/>
        </w:rPr>
        <w:tab/>
        <w:t>335</w:t>
      </w:r>
    </w:p>
    <w:p w14:paraId="7AE7D10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335</w:t>
      </w:r>
    </w:p>
    <w:p w14:paraId="2A4C19B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335</w:t>
      </w:r>
    </w:p>
    <w:p w14:paraId="4482953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336</w:t>
      </w:r>
    </w:p>
    <w:p w14:paraId="60A3006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336</w:t>
      </w:r>
    </w:p>
    <w:p w14:paraId="6853235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336</w:t>
      </w:r>
    </w:p>
    <w:p w14:paraId="587FBC1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336</w:t>
      </w:r>
    </w:p>
    <w:p w14:paraId="375F7F0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336</w:t>
      </w:r>
    </w:p>
    <w:p w14:paraId="6598B34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7.1.6</w:t>
      </w:r>
      <w:r>
        <w:rPr>
          <w:rFonts w:asciiTheme="minorHAnsi" w:eastAsiaTheme="minorEastAsia" w:hAnsiTheme="minorHAnsi" w:cstheme="minorBidi"/>
          <w:noProof/>
          <w:kern w:val="2"/>
          <w:sz w:val="24"/>
          <w:szCs w:val="24"/>
          <w:lang w:eastAsia="en-GB"/>
          <w14:ligatures w14:val="standardContextual"/>
        </w:rPr>
        <w:tab/>
      </w:r>
      <w:r>
        <w:rPr>
          <w:noProof/>
        </w:rPr>
        <w:t>UE deleting forbidden PLMNs when accessing E-UTRAN</w:t>
      </w:r>
      <w:r>
        <w:rPr>
          <w:noProof/>
        </w:rPr>
        <w:tab/>
        <w:t>337</w:t>
      </w:r>
    </w:p>
    <w:p w14:paraId="2E22FAD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337</w:t>
      </w:r>
    </w:p>
    <w:p w14:paraId="0EFF007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337</w:t>
      </w:r>
    </w:p>
    <w:p w14:paraId="67C1018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337</w:t>
      </w:r>
    </w:p>
    <w:p w14:paraId="7264C2B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338</w:t>
      </w:r>
    </w:p>
    <w:p w14:paraId="1E8F513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338</w:t>
      </w:r>
    </w:p>
    <w:p w14:paraId="7B2C216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338</w:t>
      </w:r>
    </w:p>
    <w:p w14:paraId="670AEFA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338</w:t>
      </w:r>
    </w:p>
    <w:p w14:paraId="29995F3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7.1.7</w:t>
      </w:r>
      <w:r>
        <w:rPr>
          <w:rFonts w:asciiTheme="minorHAnsi" w:eastAsiaTheme="minorEastAsia" w:hAnsiTheme="minorHAnsi" w:cstheme="minorBidi"/>
          <w:noProof/>
          <w:kern w:val="2"/>
          <w:sz w:val="24"/>
          <w:szCs w:val="24"/>
          <w:lang w:eastAsia="en-GB"/>
          <w14:ligatures w14:val="standardContextual"/>
        </w:rPr>
        <w:tab/>
      </w:r>
      <w:r>
        <w:rPr>
          <w:noProof/>
        </w:rPr>
        <w:t>Updating the Forbidden PLMN list</w:t>
      </w:r>
      <w:r w:rsidRPr="00417484">
        <w:rPr>
          <w:noProof/>
          <w:lang w:eastAsia="en-GB"/>
        </w:rPr>
        <w:t xml:space="preserve"> </w:t>
      </w:r>
      <w:r>
        <w:rPr>
          <w:noProof/>
        </w:rPr>
        <w:t xml:space="preserve"> after receiving non-integrity protected reject message – UTRAN</w:t>
      </w:r>
      <w:r>
        <w:rPr>
          <w:noProof/>
        </w:rPr>
        <w:tab/>
        <w:t>339</w:t>
      </w:r>
    </w:p>
    <w:p w14:paraId="7BE7AB7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339</w:t>
      </w:r>
    </w:p>
    <w:p w14:paraId="01AA855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339</w:t>
      </w:r>
    </w:p>
    <w:p w14:paraId="05CA5DF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340</w:t>
      </w:r>
    </w:p>
    <w:p w14:paraId="3F83437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340</w:t>
      </w:r>
    </w:p>
    <w:p w14:paraId="29BF22C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340</w:t>
      </w:r>
    </w:p>
    <w:p w14:paraId="24A6FE7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340</w:t>
      </w:r>
    </w:p>
    <w:p w14:paraId="357C2B7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341</w:t>
      </w:r>
    </w:p>
    <w:p w14:paraId="779B413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7.1.8</w:t>
      </w:r>
      <w:r>
        <w:rPr>
          <w:rFonts w:asciiTheme="minorHAnsi" w:eastAsiaTheme="minorEastAsia" w:hAnsiTheme="minorHAnsi" w:cstheme="minorBidi"/>
          <w:noProof/>
          <w:kern w:val="2"/>
          <w:sz w:val="24"/>
          <w:szCs w:val="24"/>
          <w:lang w:eastAsia="en-GB"/>
          <w14:ligatures w14:val="standardContextual"/>
        </w:rPr>
        <w:tab/>
      </w:r>
      <w:r>
        <w:rPr>
          <w:noProof/>
        </w:rPr>
        <w:t>Updating the Forbidden PLMN list after receiving non-integrity protected reject message – E-UTRAN</w:t>
      </w:r>
      <w:r>
        <w:rPr>
          <w:noProof/>
        </w:rPr>
        <w:tab/>
        <w:t>341</w:t>
      </w:r>
    </w:p>
    <w:p w14:paraId="1A222A3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341</w:t>
      </w:r>
    </w:p>
    <w:p w14:paraId="2BBB037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7.1.8.2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341</w:t>
      </w:r>
    </w:p>
    <w:p w14:paraId="40807A2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342</w:t>
      </w:r>
    </w:p>
    <w:p w14:paraId="1BDB953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7.1.8.4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342</w:t>
      </w:r>
    </w:p>
    <w:p w14:paraId="51F857C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7.1.8.4.1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342</w:t>
      </w:r>
    </w:p>
    <w:p w14:paraId="3F4BCC8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7.1.8.4.2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342</w:t>
      </w:r>
    </w:p>
    <w:p w14:paraId="59F3089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7.1.8.5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343</w:t>
      </w:r>
    </w:p>
    <w:p w14:paraId="5B9DCB7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7.1.9</w:t>
      </w:r>
      <w:r>
        <w:rPr>
          <w:rFonts w:asciiTheme="minorHAnsi" w:eastAsiaTheme="minorEastAsia" w:hAnsiTheme="minorHAnsi" w:cstheme="minorBidi"/>
          <w:noProof/>
          <w:kern w:val="2"/>
          <w:sz w:val="24"/>
          <w:szCs w:val="24"/>
          <w:lang w:eastAsia="en-GB"/>
          <w14:ligatures w14:val="standardContextual"/>
        </w:rPr>
        <w:tab/>
      </w:r>
      <w:r>
        <w:rPr>
          <w:noProof/>
        </w:rPr>
        <w:t>Adding FPLMN to the forbidden PLMN list when accessing satellite NG-RAN</w:t>
      </w:r>
      <w:r>
        <w:rPr>
          <w:noProof/>
        </w:rPr>
        <w:tab/>
        <w:t>343</w:t>
      </w:r>
    </w:p>
    <w:p w14:paraId="4F92A38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7.1.9.1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343</w:t>
      </w:r>
    </w:p>
    <w:p w14:paraId="4798B7C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7.1.9.2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344</w:t>
      </w:r>
    </w:p>
    <w:p w14:paraId="48CF348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7.1.9.3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344</w:t>
      </w:r>
    </w:p>
    <w:p w14:paraId="501F9DE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7.1.9.4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344</w:t>
      </w:r>
    </w:p>
    <w:p w14:paraId="67F86AF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7.1.9.4.1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344</w:t>
      </w:r>
    </w:p>
    <w:p w14:paraId="402DA38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7.1.9.4.2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345</w:t>
      </w:r>
    </w:p>
    <w:p w14:paraId="31E8868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7.1.9.5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345</w:t>
      </w:r>
    </w:p>
    <w:p w14:paraId="407CEFB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7.1.10</w:t>
      </w:r>
      <w:r>
        <w:rPr>
          <w:rFonts w:asciiTheme="minorHAnsi" w:eastAsiaTheme="minorEastAsia" w:hAnsiTheme="minorHAnsi" w:cstheme="minorBidi"/>
          <w:noProof/>
          <w:kern w:val="2"/>
          <w:sz w:val="24"/>
          <w:szCs w:val="24"/>
          <w:lang w:eastAsia="en-GB"/>
          <w14:ligatures w14:val="standardContextual"/>
        </w:rPr>
        <w:tab/>
      </w:r>
      <w:r>
        <w:rPr>
          <w:noProof/>
        </w:rPr>
        <w:t>UE updating forbidden PLMNs when accessing satellite NG-RAN</w:t>
      </w:r>
      <w:r>
        <w:rPr>
          <w:noProof/>
        </w:rPr>
        <w:tab/>
        <w:t>346</w:t>
      </w:r>
    </w:p>
    <w:p w14:paraId="1405D63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7.1.10.1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346</w:t>
      </w:r>
    </w:p>
    <w:p w14:paraId="3EF7CA6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7.1.10.2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346</w:t>
      </w:r>
    </w:p>
    <w:p w14:paraId="431DBE9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7.1.10.3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346</w:t>
      </w:r>
    </w:p>
    <w:p w14:paraId="6726996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7.1.10.4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347</w:t>
      </w:r>
    </w:p>
    <w:p w14:paraId="4ED6D9E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7.1.10.4.1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347</w:t>
      </w:r>
    </w:p>
    <w:p w14:paraId="23717D0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7.1.10.4.2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347</w:t>
      </w:r>
    </w:p>
    <w:p w14:paraId="53D766A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7.1.10.5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347</w:t>
      </w:r>
    </w:p>
    <w:p w14:paraId="0989724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7.1.11</w:t>
      </w:r>
      <w:r>
        <w:rPr>
          <w:rFonts w:asciiTheme="minorHAnsi" w:eastAsiaTheme="minorEastAsia" w:hAnsiTheme="minorHAnsi" w:cstheme="minorBidi"/>
          <w:noProof/>
          <w:kern w:val="2"/>
          <w:sz w:val="24"/>
          <w:szCs w:val="24"/>
          <w:lang w:eastAsia="en-GB"/>
          <w14:ligatures w14:val="standardContextual"/>
        </w:rPr>
        <w:tab/>
      </w:r>
      <w:r>
        <w:rPr>
          <w:noProof/>
        </w:rPr>
        <w:t>UE deleting forbidden PLMNs when accessing satellite NG-RAN in manual mode</w:t>
      </w:r>
      <w:r>
        <w:rPr>
          <w:noProof/>
        </w:rPr>
        <w:tab/>
        <w:t>348</w:t>
      </w:r>
    </w:p>
    <w:p w14:paraId="78F1D95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348</w:t>
      </w:r>
    </w:p>
    <w:p w14:paraId="712AFC3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348</w:t>
      </w:r>
    </w:p>
    <w:p w14:paraId="191B040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348</w:t>
      </w:r>
    </w:p>
    <w:p w14:paraId="3C765AF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348</w:t>
      </w:r>
    </w:p>
    <w:p w14:paraId="238D323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348</w:t>
      </w:r>
    </w:p>
    <w:p w14:paraId="7ACD2CF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7.1.11.4.2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349</w:t>
      </w:r>
    </w:p>
    <w:p w14:paraId="2C42112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7.1.11.5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349</w:t>
      </w:r>
    </w:p>
    <w:p w14:paraId="7D9841A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7.2</w:t>
      </w:r>
      <w:r>
        <w:rPr>
          <w:rFonts w:asciiTheme="minorHAnsi" w:eastAsiaTheme="minorEastAsia" w:hAnsiTheme="minorHAnsi" w:cstheme="minorBidi"/>
          <w:noProof/>
          <w:kern w:val="2"/>
          <w:sz w:val="24"/>
          <w:szCs w:val="24"/>
          <w:lang w:eastAsia="en-GB"/>
          <w14:ligatures w14:val="standardContextual"/>
        </w:rPr>
        <w:tab/>
      </w:r>
      <w:r>
        <w:rPr>
          <w:noProof/>
        </w:rPr>
        <w:t>User controlled PLMN selector handling</w:t>
      </w:r>
      <w:r>
        <w:rPr>
          <w:noProof/>
        </w:rPr>
        <w:tab/>
        <w:t>350</w:t>
      </w:r>
    </w:p>
    <w:p w14:paraId="551BB0F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7.2.1</w:t>
      </w:r>
      <w:r>
        <w:rPr>
          <w:rFonts w:asciiTheme="minorHAnsi" w:eastAsiaTheme="minorEastAsia" w:hAnsiTheme="minorHAnsi" w:cstheme="minorBidi"/>
          <w:noProof/>
          <w:kern w:val="2"/>
          <w:sz w:val="24"/>
          <w:szCs w:val="24"/>
          <w:lang w:eastAsia="en-GB"/>
          <w14:ligatures w14:val="standardContextual"/>
        </w:rPr>
        <w:tab/>
      </w:r>
      <w:r>
        <w:rPr>
          <w:noProof/>
        </w:rPr>
        <w:t>UE updating the User controlled PLMN selector list</w:t>
      </w:r>
      <w:r>
        <w:rPr>
          <w:noProof/>
        </w:rPr>
        <w:tab/>
        <w:t>350</w:t>
      </w:r>
    </w:p>
    <w:p w14:paraId="22617D3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350</w:t>
      </w:r>
    </w:p>
    <w:p w14:paraId="110CFC9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350</w:t>
      </w:r>
    </w:p>
    <w:p w14:paraId="3A424E3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350</w:t>
      </w:r>
    </w:p>
    <w:p w14:paraId="1CBFAAB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350</w:t>
      </w:r>
    </w:p>
    <w:p w14:paraId="0005D9D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350</w:t>
      </w:r>
    </w:p>
    <w:p w14:paraId="7B8219D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350</w:t>
      </w:r>
    </w:p>
    <w:p w14:paraId="4927258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350</w:t>
      </w:r>
    </w:p>
    <w:p w14:paraId="7DD879F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7.2.2</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with the same access technology.</w:t>
      </w:r>
      <w:r>
        <w:rPr>
          <w:noProof/>
        </w:rPr>
        <w:tab/>
        <w:t>351</w:t>
      </w:r>
    </w:p>
    <w:p w14:paraId="74CD1B6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351</w:t>
      </w:r>
    </w:p>
    <w:p w14:paraId="7BA2251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351</w:t>
      </w:r>
    </w:p>
    <w:p w14:paraId="16761DB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352</w:t>
      </w:r>
    </w:p>
    <w:p w14:paraId="4C5E525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352</w:t>
      </w:r>
    </w:p>
    <w:p w14:paraId="5989A62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352</w:t>
      </w:r>
    </w:p>
    <w:p w14:paraId="10B8ECA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353</w:t>
      </w:r>
    </w:p>
    <w:p w14:paraId="215AC5F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354</w:t>
      </w:r>
    </w:p>
    <w:p w14:paraId="326A4B2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7.2.3</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using an ACT preference.</w:t>
      </w:r>
      <w:r>
        <w:rPr>
          <w:noProof/>
        </w:rPr>
        <w:tab/>
        <w:t>355</w:t>
      </w:r>
    </w:p>
    <w:p w14:paraId="32D22BF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355</w:t>
      </w:r>
    </w:p>
    <w:p w14:paraId="43EDE59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355</w:t>
      </w:r>
    </w:p>
    <w:p w14:paraId="188EC96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355</w:t>
      </w:r>
    </w:p>
    <w:p w14:paraId="38D1103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355</w:t>
      </w:r>
    </w:p>
    <w:p w14:paraId="4767F6B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355</w:t>
      </w:r>
    </w:p>
    <w:p w14:paraId="7A713B3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356</w:t>
      </w:r>
    </w:p>
    <w:p w14:paraId="64F9EAF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7.2.4</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357</w:t>
      </w:r>
    </w:p>
    <w:p w14:paraId="62B92B0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7.2.5</w:t>
      </w:r>
      <w:r>
        <w:rPr>
          <w:rFonts w:asciiTheme="minorHAnsi" w:eastAsiaTheme="minorEastAsia" w:hAnsiTheme="minorHAnsi" w:cstheme="minorBidi"/>
          <w:noProof/>
          <w:kern w:val="2"/>
          <w:sz w:val="24"/>
          <w:szCs w:val="24"/>
          <w:lang w:eastAsia="en-GB"/>
          <w14:ligatures w14:val="standardContextual"/>
        </w:rPr>
        <w:tab/>
      </w:r>
      <w:r>
        <w:rPr>
          <w:noProof/>
        </w:rPr>
        <w:t>UE updating the User controlled PLMN selector list for E-UTRAN</w:t>
      </w:r>
      <w:r>
        <w:rPr>
          <w:noProof/>
        </w:rPr>
        <w:tab/>
        <w:t>357</w:t>
      </w:r>
    </w:p>
    <w:p w14:paraId="74B5799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357</w:t>
      </w:r>
    </w:p>
    <w:p w14:paraId="7105CCC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357</w:t>
      </w:r>
    </w:p>
    <w:p w14:paraId="068EAA9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357</w:t>
      </w:r>
    </w:p>
    <w:p w14:paraId="2A324B4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357</w:t>
      </w:r>
    </w:p>
    <w:p w14:paraId="667EAB0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357</w:t>
      </w:r>
    </w:p>
    <w:p w14:paraId="2473E2E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357</w:t>
      </w:r>
    </w:p>
    <w:p w14:paraId="0CD50DC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357</w:t>
      </w:r>
    </w:p>
    <w:p w14:paraId="647DDB1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7.2.6</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using an ACT preference- UTRAN/E-UTRAN</w:t>
      </w:r>
      <w:r>
        <w:rPr>
          <w:noProof/>
        </w:rPr>
        <w:tab/>
        <w:t>358</w:t>
      </w:r>
    </w:p>
    <w:p w14:paraId="4B4BC93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358</w:t>
      </w:r>
    </w:p>
    <w:p w14:paraId="357423F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358</w:t>
      </w:r>
    </w:p>
    <w:p w14:paraId="4394AFC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359</w:t>
      </w:r>
    </w:p>
    <w:p w14:paraId="3A27E7C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359</w:t>
      </w:r>
    </w:p>
    <w:p w14:paraId="27F323D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359</w:t>
      </w:r>
    </w:p>
    <w:p w14:paraId="35B1EC0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359</w:t>
      </w:r>
    </w:p>
    <w:p w14:paraId="05B9BAD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359</w:t>
      </w:r>
    </w:p>
    <w:p w14:paraId="4141973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7.2.7</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using an ACT preference- GSM/E-UTRAN</w:t>
      </w:r>
      <w:r>
        <w:rPr>
          <w:noProof/>
        </w:rPr>
        <w:tab/>
        <w:t>360</w:t>
      </w:r>
    </w:p>
    <w:p w14:paraId="0C52A29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7.2.7.1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360</w:t>
      </w:r>
    </w:p>
    <w:p w14:paraId="59339E7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360</w:t>
      </w:r>
    </w:p>
    <w:p w14:paraId="2C533CD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360</w:t>
      </w:r>
    </w:p>
    <w:p w14:paraId="1052808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360</w:t>
      </w:r>
    </w:p>
    <w:p w14:paraId="481A05F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360</w:t>
      </w:r>
    </w:p>
    <w:p w14:paraId="2963109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361</w:t>
      </w:r>
    </w:p>
    <w:p w14:paraId="5881795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361</w:t>
      </w:r>
    </w:p>
    <w:p w14:paraId="7A1875F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7.2.8</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with the same access technology – E-UTRAN in NB-S1 mode</w:t>
      </w:r>
      <w:r>
        <w:rPr>
          <w:noProof/>
        </w:rPr>
        <w:tab/>
        <w:t>362</w:t>
      </w:r>
    </w:p>
    <w:p w14:paraId="1773490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362</w:t>
      </w:r>
    </w:p>
    <w:p w14:paraId="3CC5240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7.2.8.2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362</w:t>
      </w:r>
    </w:p>
    <w:p w14:paraId="7204DB6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362</w:t>
      </w:r>
    </w:p>
    <w:p w14:paraId="3F616EE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7.2.8.4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362</w:t>
      </w:r>
    </w:p>
    <w:p w14:paraId="17E8A38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7.2.8.4.1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362</w:t>
      </w:r>
    </w:p>
    <w:p w14:paraId="52D7604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7.2.8.2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363</w:t>
      </w:r>
    </w:p>
    <w:p w14:paraId="2B95F1B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7.2.8.5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363</w:t>
      </w:r>
    </w:p>
    <w:p w14:paraId="3265E1F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7.2.9</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using the ACT preference – E-UTRAN in WB-S1/E-UTRAN in NB-S1</w:t>
      </w:r>
      <w:r>
        <w:rPr>
          <w:noProof/>
        </w:rPr>
        <w:tab/>
        <w:t>364</w:t>
      </w:r>
    </w:p>
    <w:p w14:paraId="099B030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7.2.9.1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364</w:t>
      </w:r>
    </w:p>
    <w:p w14:paraId="1ACFB06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7.2.9.2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364</w:t>
      </w:r>
    </w:p>
    <w:p w14:paraId="2CB04F1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7.2.9.3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364</w:t>
      </w:r>
    </w:p>
    <w:p w14:paraId="02D70B1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7.2.9.4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364</w:t>
      </w:r>
    </w:p>
    <w:p w14:paraId="0ED1FE4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7.2.9.4.1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364</w:t>
      </w:r>
    </w:p>
    <w:p w14:paraId="291499C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7.2.9.4.2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365</w:t>
      </w:r>
    </w:p>
    <w:p w14:paraId="165B2ED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7.2.9.5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365</w:t>
      </w:r>
    </w:p>
    <w:p w14:paraId="4320007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7.2.10</w:t>
      </w:r>
      <w:r>
        <w:rPr>
          <w:rFonts w:asciiTheme="minorHAnsi" w:eastAsiaTheme="minorEastAsia" w:hAnsiTheme="minorHAnsi" w:cstheme="minorBidi"/>
          <w:noProof/>
          <w:kern w:val="2"/>
          <w:sz w:val="24"/>
          <w:szCs w:val="24"/>
          <w:lang w:eastAsia="en-GB"/>
          <w14:ligatures w14:val="standardContextual"/>
        </w:rPr>
        <w:tab/>
      </w:r>
      <w:r>
        <w:rPr>
          <w:noProof/>
        </w:rPr>
        <w:t>UE updating the User controlled PLMN selector list for satellite-NG-RAN</w:t>
      </w:r>
      <w:r>
        <w:rPr>
          <w:noProof/>
        </w:rPr>
        <w:tab/>
        <w:t>366</w:t>
      </w:r>
    </w:p>
    <w:p w14:paraId="3DBF78D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7.2.10.1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366</w:t>
      </w:r>
    </w:p>
    <w:p w14:paraId="758C1AE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7.2.10.2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366</w:t>
      </w:r>
    </w:p>
    <w:p w14:paraId="1AF2379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7.2.10.3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366</w:t>
      </w:r>
    </w:p>
    <w:p w14:paraId="594A692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7.2.10.4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366</w:t>
      </w:r>
    </w:p>
    <w:p w14:paraId="16B0CED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7.2.10.4.1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366</w:t>
      </w:r>
    </w:p>
    <w:p w14:paraId="17FBE77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7.2.10.4.2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366</w:t>
      </w:r>
    </w:p>
    <w:p w14:paraId="35ECC15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7.2.10.5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366</w:t>
      </w:r>
    </w:p>
    <w:p w14:paraId="56C2D88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367</w:t>
      </w:r>
    </w:p>
    <w:p w14:paraId="0BF9F21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367</w:t>
      </w:r>
    </w:p>
    <w:p w14:paraId="0EC9FD0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367</w:t>
      </w:r>
    </w:p>
    <w:p w14:paraId="75FDD69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368</w:t>
      </w:r>
    </w:p>
    <w:p w14:paraId="261ECDF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368</w:t>
      </w:r>
    </w:p>
    <w:p w14:paraId="06CFD4C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368</w:t>
      </w:r>
    </w:p>
    <w:p w14:paraId="6E2350B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368</w:t>
      </w:r>
    </w:p>
    <w:p w14:paraId="5BDBE4E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7.2.12</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using an ACT preference UTRAN/satellite NG-RAN</w:t>
      </w:r>
      <w:r>
        <w:rPr>
          <w:noProof/>
        </w:rPr>
        <w:tab/>
        <w:t>369</w:t>
      </w:r>
    </w:p>
    <w:p w14:paraId="1DE85D5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369</w:t>
      </w:r>
    </w:p>
    <w:p w14:paraId="76517EA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369</w:t>
      </w:r>
    </w:p>
    <w:p w14:paraId="2F75121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369</w:t>
      </w:r>
    </w:p>
    <w:p w14:paraId="3944614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369</w:t>
      </w:r>
    </w:p>
    <w:p w14:paraId="0F541DC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369</w:t>
      </w:r>
    </w:p>
    <w:p w14:paraId="2908593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369</w:t>
      </w:r>
    </w:p>
    <w:p w14:paraId="4052F2E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370</w:t>
      </w:r>
    </w:p>
    <w:p w14:paraId="493DB86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7.2.13</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using an ACT preference E-UTRAN/satellite NG-RAN</w:t>
      </w:r>
      <w:r>
        <w:rPr>
          <w:noProof/>
        </w:rPr>
        <w:tab/>
        <w:t>370</w:t>
      </w:r>
    </w:p>
    <w:p w14:paraId="5FD70BA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370</w:t>
      </w:r>
    </w:p>
    <w:p w14:paraId="57E6B1C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370</w:t>
      </w:r>
    </w:p>
    <w:p w14:paraId="483FDEC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371</w:t>
      </w:r>
    </w:p>
    <w:p w14:paraId="5552B2A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371</w:t>
      </w:r>
    </w:p>
    <w:p w14:paraId="609C0D7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371</w:t>
      </w:r>
    </w:p>
    <w:p w14:paraId="5DBCE6B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371</w:t>
      </w:r>
    </w:p>
    <w:p w14:paraId="32ECEB6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371</w:t>
      </w:r>
    </w:p>
    <w:p w14:paraId="46109DB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7.2.14</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list using an ACT preference NG-RAN/satellite NG-RAN</w:t>
      </w:r>
      <w:r>
        <w:rPr>
          <w:noProof/>
        </w:rPr>
        <w:tab/>
        <w:t>372</w:t>
      </w:r>
    </w:p>
    <w:p w14:paraId="067F95F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372</w:t>
      </w:r>
    </w:p>
    <w:p w14:paraId="67A9748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372</w:t>
      </w:r>
    </w:p>
    <w:p w14:paraId="6AE76D2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7.2.14.3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372</w:t>
      </w:r>
    </w:p>
    <w:p w14:paraId="4B53476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372</w:t>
      </w:r>
    </w:p>
    <w:p w14:paraId="54E763A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372</w:t>
      </w:r>
    </w:p>
    <w:p w14:paraId="4BE7F09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7.2.14.4.2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372</w:t>
      </w:r>
    </w:p>
    <w:p w14:paraId="1C04A2C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7.2.14.5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373</w:t>
      </w:r>
    </w:p>
    <w:p w14:paraId="78E647D2"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7.3</w:t>
      </w:r>
      <w:r>
        <w:rPr>
          <w:rFonts w:asciiTheme="minorHAnsi" w:eastAsiaTheme="minorEastAsia" w:hAnsiTheme="minorHAnsi" w:cstheme="minorBidi"/>
          <w:noProof/>
          <w:kern w:val="2"/>
          <w:sz w:val="24"/>
          <w:szCs w:val="24"/>
          <w:lang w:eastAsia="en-GB"/>
          <w14:ligatures w14:val="standardContextual"/>
        </w:rPr>
        <w:tab/>
      </w:r>
      <w:r>
        <w:rPr>
          <w:noProof/>
        </w:rPr>
        <w:t>Operator controlled PLMN selector handling</w:t>
      </w:r>
      <w:r>
        <w:rPr>
          <w:noProof/>
        </w:rPr>
        <w:tab/>
        <w:t>373</w:t>
      </w:r>
    </w:p>
    <w:p w14:paraId="355E29B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7.3.1</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Operator controlled PLMN selector list.</w:t>
      </w:r>
      <w:r>
        <w:rPr>
          <w:noProof/>
        </w:rPr>
        <w:tab/>
        <w:t>373</w:t>
      </w:r>
    </w:p>
    <w:p w14:paraId="7873370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373</w:t>
      </w:r>
    </w:p>
    <w:p w14:paraId="7712264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374</w:t>
      </w:r>
    </w:p>
    <w:p w14:paraId="0E53A15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374</w:t>
      </w:r>
    </w:p>
    <w:p w14:paraId="3961C3A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374</w:t>
      </w:r>
    </w:p>
    <w:p w14:paraId="769B9BD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7.3.1.4.1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374</w:t>
      </w:r>
    </w:p>
    <w:p w14:paraId="4AB7179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7.3.1.4.2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375</w:t>
      </w:r>
    </w:p>
    <w:p w14:paraId="6D11FA5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376</w:t>
      </w:r>
    </w:p>
    <w:p w14:paraId="65BEA63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7.3.2</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over the Operator controlled PLMN selector list.</w:t>
      </w:r>
      <w:r>
        <w:rPr>
          <w:noProof/>
        </w:rPr>
        <w:tab/>
        <w:t>377</w:t>
      </w:r>
    </w:p>
    <w:p w14:paraId="5DFA688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377</w:t>
      </w:r>
    </w:p>
    <w:p w14:paraId="6A8A301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377</w:t>
      </w:r>
    </w:p>
    <w:p w14:paraId="5263725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377</w:t>
      </w:r>
    </w:p>
    <w:p w14:paraId="4C255B5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378</w:t>
      </w:r>
    </w:p>
    <w:p w14:paraId="502E61F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7.3.2.4.1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378</w:t>
      </w:r>
    </w:p>
    <w:p w14:paraId="1E7010A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7.3.2.4.2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379</w:t>
      </w:r>
    </w:p>
    <w:p w14:paraId="4C3B8FB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380</w:t>
      </w:r>
    </w:p>
    <w:p w14:paraId="2404358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7.3.3</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Operator controlled PLMN selector list when accessing E-UTRAN</w:t>
      </w:r>
      <w:r>
        <w:rPr>
          <w:noProof/>
        </w:rPr>
        <w:tab/>
        <w:t>381</w:t>
      </w:r>
    </w:p>
    <w:p w14:paraId="5086F0D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381</w:t>
      </w:r>
    </w:p>
    <w:p w14:paraId="63D2055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381</w:t>
      </w:r>
    </w:p>
    <w:p w14:paraId="0B233B3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381</w:t>
      </w:r>
    </w:p>
    <w:p w14:paraId="61A35C5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381</w:t>
      </w:r>
    </w:p>
    <w:p w14:paraId="531A214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7.3.3.4.1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381</w:t>
      </w:r>
    </w:p>
    <w:p w14:paraId="2C7BE9C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7.3.3.4.2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383</w:t>
      </w:r>
    </w:p>
    <w:p w14:paraId="28C34AB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383</w:t>
      </w:r>
    </w:p>
    <w:p w14:paraId="6716DBE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7.3.4</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the User controlled PLMN selector over the Operator controlled PLMN selector list – E-UTRAN</w:t>
      </w:r>
      <w:r>
        <w:rPr>
          <w:noProof/>
        </w:rPr>
        <w:tab/>
        <w:t>384</w:t>
      </w:r>
    </w:p>
    <w:p w14:paraId="72FFCD7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384</w:t>
      </w:r>
    </w:p>
    <w:p w14:paraId="5A7A3B2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384</w:t>
      </w:r>
    </w:p>
    <w:p w14:paraId="1E3D0B6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384</w:t>
      </w:r>
    </w:p>
    <w:p w14:paraId="26EA86D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384</w:t>
      </w:r>
    </w:p>
    <w:p w14:paraId="0E44CB7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7.3.4.4.1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384</w:t>
      </w:r>
    </w:p>
    <w:p w14:paraId="003D6AE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7.3.4.4.2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385</w:t>
      </w:r>
    </w:p>
    <w:p w14:paraId="4F3A998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7.3.4.5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385</w:t>
      </w:r>
    </w:p>
    <w:p w14:paraId="16217F35"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7.4</w:t>
      </w:r>
      <w:r>
        <w:rPr>
          <w:rFonts w:asciiTheme="minorHAnsi" w:eastAsiaTheme="minorEastAsia" w:hAnsiTheme="minorHAnsi" w:cstheme="minorBidi"/>
          <w:noProof/>
          <w:kern w:val="2"/>
          <w:sz w:val="24"/>
          <w:szCs w:val="24"/>
          <w:lang w:eastAsia="en-GB"/>
          <w14:ligatures w14:val="standardContextual"/>
        </w:rPr>
        <w:tab/>
      </w:r>
      <w:r>
        <w:rPr>
          <w:noProof/>
        </w:rPr>
        <w:t>Higher priority PLMN search handling</w:t>
      </w:r>
      <w:r>
        <w:rPr>
          <w:noProof/>
        </w:rPr>
        <w:tab/>
        <w:t>397</w:t>
      </w:r>
    </w:p>
    <w:p w14:paraId="1E19D2F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7.4.1</w:t>
      </w:r>
      <w:r>
        <w:rPr>
          <w:rFonts w:asciiTheme="minorHAnsi" w:eastAsiaTheme="minorEastAsia" w:hAnsiTheme="minorHAnsi" w:cstheme="minorBidi"/>
          <w:noProof/>
          <w:kern w:val="2"/>
          <w:sz w:val="24"/>
          <w:szCs w:val="24"/>
          <w:lang w:eastAsia="en-GB"/>
          <w14:ligatures w14:val="standardContextual"/>
        </w:rPr>
        <w:tab/>
      </w:r>
      <w:r>
        <w:rPr>
          <w:noProof/>
        </w:rPr>
        <w:t>UE recognising the search period of the Higher priority PLMN</w:t>
      </w:r>
      <w:r>
        <w:rPr>
          <w:noProof/>
        </w:rPr>
        <w:tab/>
        <w:t>397</w:t>
      </w:r>
    </w:p>
    <w:p w14:paraId="5FBF4F3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397</w:t>
      </w:r>
    </w:p>
    <w:p w14:paraId="494E794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397</w:t>
      </w:r>
    </w:p>
    <w:p w14:paraId="629038A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398</w:t>
      </w:r>
    </w:p>
    <w:p w14:paraId="51DACCB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398</w:t>
      </w:r>
    </w:p>
    <w:p w14:paraId="51EC651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398</w:t>
      </w:r>
    </w:p>
    <w:p w14:paraId="74EF10A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398</w:t>
      </w:r>
    </w:p>
    <w:p w14:paraId="125F973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401</w:t>
      </w:r>
    </w:p>
    <w:p w14:paraId="7838CED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7.4.2</w:t>
      </w:r>
      <w:r>
        <w:rPr>
          <w:rFonts w:asciiTheme="minorHAnsi" w:eastAsiaTheme="minorEastAsia" w:hAnsiTheme="minorHAnsi" w:cstheme="minorBidi"/>
          <w:noProof/>
          <w:kern w:val="2"/>
          <w:sz w:val="24"/>
          <w:szCs w:val="24"/>
          <w:lang w:eastAsia="en-GB"/>
          <w14:ligatures w14:val="standardContextual"/>
        </w:rPr>
        <w:tab/>
      </w:r>
      <w:r>
        <w:rPr>
          <w:noProof/>
        </w:rPr>
        <w:t>GSM/UmTS dual mode UEs recognising the search period of the Higher priority PLMN</w:t>
      </w:r>
      <w:r>
        <w:rPr>
          <w:noProof/>
        </w:rPr>
        <w:tab/>
        <w:t>402</w:t>
      </w:r>
    </w:p>
    <w:p w14:paraId="3664720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402</w:t>
      </w:r>
    </w:p>
    <w:p w14:paraId="4677B26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402</w:t>
      </w:r>
    </w:p>
    <w:p w14:paraId="7903681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402</w:t>
      </w:r>
    </w:p>
    <w:p w14:paraId="12BE0CC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402</w:t>
      </w:r>
    </w:p>
    <w:p w14:paraId="1FFE26C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402</w:t>
      </w:r>
    </w:p>
    <w:p w14:paraId="7423A33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403</w:t>
      </w:r>
    </w:p>
    <w:p w14:paraId="16399B4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405</w:t>
      </w:r>
    </w:p>
    <w:p w14:paraId="3B059C2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7.4.3</w:t>
      </w:r>
      <w:r>
        <w:rPr>
          <w:rFonts w:asciiTheme="minorHAnsi" w:eastAsiaTheme="minorEastAsia" w:hAnsiTheme="minorHAnsi" w:cstheme="minorBidi"/>
          <w:noProof/>
          <w:kern w:val="2"/>
          <w:sz w:val="24"/>
          <w:szCs w:val="24"/>
          <w:lang w:eastAsia="en-GB"/>
          <w14:ligatures w14:val="standardContextual"/>
        </w:rPr>
        <w:tab/>
      </w:r>
      <w:r>
        <w:rPr>
          <w:noProof/>
        </w:rPr>
        <w:t>UE recognising the search period of the Higher priority PLMN – E-UTRAN</w:t>
      </w:r>
      <w:r>
        <w:rPr>
          <w:noProof/>
        </w:rPr>
        <w:tab/>
        <w:t>405</w:t>
      </w:r>
    </w:p>
    <w:p w14:paraId="6143421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405</w:t>
      </w:r>
    </w:p>
    <w:p w14:paraId="6C4BCE6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406</w:t>
      </w:r>
    </w:p>
    <w:p w14:paraId="333A92B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406</w:t>
      </w:r>
    </w:p>
    <w:p w14:paraId="691B915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7.4.3.4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406</w:t>
      </w:r>
    </w:p>
    <w:p w14:paraId="61A43B3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406</w:t>
      </w:r>
    </w:p>
    <w:p w14:paraId="7480305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407</w:t>
      </w:r>
    </w:p>
    <w:p w14:paraId="74CBCD3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407</w:t>
      </w:r>
    </w:p>
    <w:p w14:paraId="498C1BE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7.4.4</w:t>
      </w:r>
      <w:r>
        <w:rPr>
          <w:rFonts w:asciiTheme="minorHAnsi" w:eastAsiaTheme="minorEastAsia" w:hAnsiTheme="minorHAnsi" w:cstheme="minorBidi"/>
          <w:noProof/>
          <w:kern w:val="2"/>
          <w:sz w:val="24"/>
          <w:szCs w:val="24"/>
          <w:lang w:eastAsia="en-GB"/>
          <w14:ligatures w14:val="standardContextual"/>
        </w:rPr>
        <w:tab/>
      </w:r>
      <w:r>
        <w:rPr>
          <w:noProof/>
        </w:rPr>
        <w:t>E-UTRAn/EPC capable UEs recognising the search period of the Higher priority PLMN – GSM/E-UTRAN</w:t>
      </w:r>
      <w:r>
        <w:rPr>
          <w:noProof/>
        </w:rPr>
        <w:tab/>
        <w:t>408</w:t>
      </w:r>
    </w:p>
    <w:p w14:paraId="1F1863C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408</w:t>
      </w:r>
    </w:p>
    <w:p w14:paraId="05B8E63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408</w:t>
      </w:r>
    </w:p>
    <w:p w14:paraId="2163CD4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408</w:t>
      </w:r>
    </w:p>
    <w:p w14:paraId="0CC6F0B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408</w:t>
      </w:r>
    </w:p>
    <w:p w14:paraId="470D60B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408</w:t>
      </w:r>
    </w:p>
    <w:p w14:paraId="67451EB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409</w:t>
      </w:r>
    </w:p>
    <w:p w14:paraId="61B7DCB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410</w:t>
      </w:r>
    </w:p>
    <w:p w14:paraId="659C60C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7.4.5</w:t>
      </w:r>
      <w:r>
        <w:rPr>
          <w:rFonts w:asciiTheme="minorHAnsi" w:eastAsiaTheme="minorEastAsia" w:hAnsiTheme="minorHAnsi" w:cstheme="minorBidi"/>
          <w:noProof/>
          <w:kern w:val="2"/>
          <w:sz w:val="24"/>
          <w:szCs w:val="24"/>
          <w:lang w:eastAsia="en-GB"/>
          <w14:ligatures w14:val="standardContextual"/>
        </w:rPr>
        <w:tab/>
      </w:r>
      <w:r>
        <w:rPr>
          <w:noProof/>
        </w:rPr>
        <w:t>E-UTRAn/EPC capable UEs recognising the search period of the Higher priority PLMN – UTRAN/E-UTRAN</w:t>
      </w:r>
      <w:r>
        <w:rPr>
          <w:noProof/>
        </w:rPr>
        <w:tab/>
        <w:t>410</w:t>
      </w:r>
    </w:p>
    <w:p w14:paraId="3B3A9B5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410</w:t>
      </w:r>
    </w:p>
    <w:p w14:paraId="526771D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410</w:t>
      </w:r>
    </w:p>
    <w:p w14:paraId="658809C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410</w:t>
      </w:r>
    </w:p>
    <w:p w14:paraId="2EEBA64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411</w:t>
      </w:r>
    </w:p>
    <w:p w14:paraId="2156D83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411</w:t>
      </w:r>
    </w:p>
    <w:p w14:paraId="1BB1C1C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412</w:t>
      </w:r>
    </w:p>
    <w:p w14:paraId="0D6486B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412</w:t>
      </w:r>
    </w:p>
    <w:p w14:paraId="649067D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7.4.6</w:t>
      </w:r>
      <w:r>
        <w:rPr>
          <w:rFonts w:asciiTheme="minorHAnsi" w:eastAsiaTheme="minorEastAsia" w:hAnsiTheme="minorHAnsi" w:cstheme="minorBidi"/>
          <w:noProof/>
          <w:kern w:val="2"/>
          <w:sz w:val="24"/>
          <w:szCs w:val="24"/>
          <w:lang w:eastAsia="en-GB"/>
          <w14:ligatures w14:val="standardContextual"/>
        </w:rPr>
        <w:tab/>
      </w:r>
      <w:r>
        <w:rPr>
          <w:noProof/>
        </w:rPr>
        <w:t>UE recognising Multiplier Coefficient for Higher Priority PLMN search - satellite-NG-RAN</w:t>
      </w:r>
      <w:r>
        <w:rPr>
          <w:noProof/>
        </w:rPr>
        <w:tab/>
        <w:t>413</w:t>
      </w:r>
    </w:p>
    <w:p w14:paraId="12EC11F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413</w:t>
      </w:r>
    </w:p>
    <w:p w14:paraId="05795A4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413</w:t>
      </w:r>
    </w:p>
    <w:p w14:paraId="1B88A50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413</w:t>
      </w:r>
    </w:p>
    <w:p w14:paraId="642F5AC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413</w:t>
      </w:r>
    </w:p>
    <w:p w14:paraId="07BA535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413</w:t>
      </w:r>
    </w:p>
    <w:p w14:paraId="121C22A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414</w:t>
      </w:r>
    </w:p>
    <w:p w14:paraId="5C69FF5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415</w:t>
      </w:r>
    </w:p>
    <w:p w14:paraId="6974851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7.4.7</w:t>
      </w:r>
      <w:r>
        <w:rPr>
          <w:rFonts w:asciiTheme="minorHAnsi" w:eastAsiaTheme="minorEastAsia" w:hAnsiTheme="minorHAnsi" w:cstheme="minorBidi"/>
          <w:noProof/>
          <w:kern w:val="2"/>
          <w:sz w:val="24"/>
          <w:szCs w:val="24"/>
          <w:lang w:eastAsia="en-GB"/>
          <w14:ligatures w14:val="standardContextual"/>
        </w:rPr>
        <w:tab/>
      </w:r>
      <w:r>
        <w:rPr>
          <w:noProof/>
        </w:rPr>
        <w:t>UE recognising the search period of the Higher priority PLMN – NG-RAN</w:t>
      </w:r>
      <w:r>
        <w:rPr>
          <w:noProof/>
        </w:rPr>
        <w:tab/>
        <w:t>415</w:t>
      </w:r>
    </w:p>
    <w:p w14:paraId="3621B15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415</w:t>
      </w:r>
    </w:p>
    <w:p w14:paraId="459C6FF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415</w:t>
      </w:r>
    </w:p>
    <w:p w14:paraId="1D7FC35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416</w:t>
      </w:r>
    </w:p>
    <w:p w14:paraId="49751F4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416</w:t>
      </w:r>
    </w:p>
    <w:p w14:paraId="2D3D64E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416</w:t>
      </w:r>
    </w:p>
    <w:p w14:paraId="275576D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7.4.7.4.2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416</w:t>
      </w:r>
    </w:p>
    <w:p w14:paraId="14BC1BE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7.4.7.5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417</w:t>
      </w:r>
    </w:p>
    <w:p w14:paraId="0F871695"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7.5</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417</w:t>
      </w:r>
    </w:p>
    <w:p w14:paraId="4C7A054E"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8</w:t>
      </w:r>
      <w:r>
        <w:rPr>
          <w:rFonts w:asciiTheme="minorHAnsi" w:eastAsiaTheme="minorEastAsia" w:hAnsiTheme="minorHAnsi" w:cstheme="minorBidi"/>
          <w:noProof/>
          <w:kern w:val="2"/>
          <w:sz w:val="24"/>
          <w:szCs w:val="24"/>
          <w:lang w:eastAsia="en-GB"/>
          <w14:ligatures w14:val="standardContextual"/>
        </w:rPr>
        <w:tab/>
      </w:r>
      <w:r>
        <w:rPr>
          <w:noProof/>
        </w:rPr>
        <w:t>Subscription independent tests</w:t>
      </w:r>
      <w:r>
        <w:rPr>
          <w:noProof/>
        </w:rPr>
        <w:tab/>
        <w:t>418</w:t>
      </w:r>
    </w:p>
    <w:p w14:paraId="002A5D81"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8.1</w:t>
      </w:r>
      <w:r>
        <w:rPr>
          <w:rFonts w:asciiTheme="minorHAnsi" w:eastAsiaTheme="minorEastAsia" w:hAnsiTheme="minorHAnsi" w:cstheme="minorBidi"/>
          <w:noProof/>
          <w:kern w:val="2"/>
          <w:sz w:val="24"/>
          <w:szCs w:val="24"/>
          <w:lang w:eastAsia="en-GB"/>
          <w14:ligatures w14:val="standardContextual"/>
        </w:rPr>
        <w:tab/>
      </w:r>
      <w:r>
        <w:rPr>
          <w:noProof/>
        </w:rPr>
        <w:t>Phone book procedures</w:t>
      </w:r>
      <w:r>
        <w:rPr>
          <w:noProof/>
        </w:rPr>
        <w:tab/>
        <w:t>418</w:t>
      </w:r>
    </w:p>
    <w:p w14:paraId="7451BB0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8.1.1</w:t>
      </w:r>
      <w:r>
        <w:rPr>
          <w:rFonts w:asciiTheme="minorHAnsi" w:eastAsiaTheme="minorEastAsia" w:hAnsiTheme="minorHAnsi" w:cstheme="minorBidi"/>
          <w:noProof/>
          <w:kern w:val="2"/>
          <w:sz w:val="24"/>
          <w:szCs w:val="24"/>
          <w:lang w:eastAsia="en-GB"/>
          <w14:ligatures w14:val="standardContextual"/>
        </w:rPr>
        <w:tab/>
      </w:r>
      <w:r>
        <w:rPr>
          <w:noProof/>
        </w:rPr>
        <w:t>Recognition of a previously changed phonebook</w:t>
      </w:r>
      <w:r>
        <w:rPr>
          <w:noProof/>
        </w:rPr>
        <w:tab/>
        <w:t>418</w:t>
      </w:r>
    </w:p>
    <w:p w14:paraId="7E802ED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418</w:t>
      </w:r>
    </w:p>
    <w:p w14:paraId="1690F02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418</w:t>
      </w:r>
    </w:p>
    <w:p w14:paraId="5159D51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418</w:t>
      </w:r>
    </w:p>
    <w:p w14:paraId="7E51CEA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418</w:t>
      </w:r>
    </w:p>
    <w:p w14:paraId="2371554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418</w:t>
      </w:r>
    </w:p>
    <w:p w14:paraId="4DE052D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419</w:t>
      </w:r>
    </w:p>
    <w:p w14:paraId="31D6CCB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419</w:t>
      </w:r>
    </w:p>
    <w:p w14:paraId="18791ED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8.1.2</w:t>
      </w:r>
      <w:r>
        <w:rPr>
          <w:rFonts w:asciiTheme="minorHAnsi" w:eastAsiaTheme="minorEastAsia" w:hAnsiTheme="minorHAnsi" w:cstheme="minorBidi"/>
          <w:noProof/>
          <w:kern w:val="2"/>
          <w:sz w:val="24"/>
          <w:szCs w:val="24"/>
          <w:lang w:eastAsia="en-GB"/>
          <w14:ligatures w14:val="standardContextual"/>
        </w:rPr>
        <w:tab/>
      </w:r>
      <w:r>
        <w:rPr>
          <w:noProof/>
        </w:rPr>
        <w:t>Update of the Phonebook Synchronisation Counter (PSC)</w:t>
      </w:r>
      <w:r>
        <w:rPr>
          <w:noProof/>
        </w:rPr>
        <w:tab/>
        <w:t>419</w:t>
      </w:r>
    </w:p>
    <w:p w14:paraId="79A0F01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419</w:t>
      </w:r>
    </w:p>
    <w:p w14:paraId="2E26FE2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419</w:t>
      </w:r>
    </w:p>
    <w:p w14:paraId="28F1757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420</w:t>
      </w:r>
    </w:p>
    <w:p w14:paraId="52331DE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420</w:t>
      </w:r>
    </w:p>
    <w:p w14:paraId="0E0F2D6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420</w:t>
      </w:r>
    </w:p>
    <w:p w14:paraId="774E171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420</w:t>
      </w:r>
    </w:p>
    <w:p w14:paraId="09D7E60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421</w:t>
      </w:r>
    </w:p>
    <w:p w14:paraId="3AA0885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noProof/>
          <w:lang w:val="de-DE"/>
        </w:rPr>
        <w:t>8.1.3</w:t>
      </w:r>
      <w:r>
        <w:rPr>
          <w:rFonts w:asciiTheme="minorHAnsi" w:eastAsiaTheme="minorEastAsia" w:hAnsiTheme="minorHAnsi" w:cstheme="minorBidi"/>
          <w:noProof/>
          <w:kern w:val="2"/>
          <w:sz w:val="24"/>
          <w:szCs w:val="24"/>
          <w:lang w:eastAsia="en-GB"/>
          <w14:ligatures w14:val="standardContextual"/>
        </w:rPr>
        <w:tab/>
      </w:r>
      <w:r w:rsidRPr="00417484">
        <w:rPr>
          <w:noProof/>
          <w:lang w:val="de-DE"/>
        </w:rPr>
        <w:t>Phonebook content handling</w:t>
      </w:r>
      <w:r>
        <w:rPr>
          <w:noProof/>
        </w:rPr>
        <w:tab/>
        <w:t>421</w:t>
      </w:r>
    </w:p>
    <w:p w14:paraId="3B9A42E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8.1.3.1</w:t>
      </w:r>
      <w:r>
        <w:rPr>
          <w:rFonts w:asciiTheme="minorHAnsi" w:eastAsiaTheme="minorEastAsia" w:hAnsiTheme="minorHAnsi" w:cstheme="minorBidi"/>
          <w:noProof/>
          <w:kern w:val="2"/>
          <w:sz w:val="24"/>
          <w:szCs w:val="24"/>
          <w:lang w:eastAsia="en-GB"/>
          <w14:ligatures w14:val="standardContextual"/>
        </w:rPr>
        <w:tab/>
      </w:r>
      <w:r>
        <w:rPr>
          <w:noProof/>
        </w:rPr>
        <w:t>Handling of BCD number/ SSC content extension</w:t>
      </w:r>
      <w:r>
        <w:rPr>
          <w:noProof/>
        </w:rPr>
        <w:tab/>
        <w:t>421</w:t>
      </w:r>
    </w:p>
    <w:p w14:paraId="28044EB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8.1.3.1.1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421</w:t>
      </w:r>
    </w:p>
    <w:p w14:paraId="484D677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8.1.3.1.</w:t>
      </w:r>
      <w:r>
        <w:rPr>
          <w:noProof/>
          <w:lang w:eastAsia="zh-CN"/>
        </w:rPr>
        <w:t>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421</w:t>
      </w:r>
    </w:p>
    <w:p w14:paraId="5C8688D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8.1.3.1.3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421</w:t>
      </w:r>
    </w:p>
    <w:p w14:paraId="303D30D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8.1.3.1.4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421</w:t>
      </w:r>
    </w:p>
    <w:p w14:paraId="3687AEE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8.1.3.1.5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424</w:t>
      </w:r>
    </w:p>
    <w:p w14:paraId="0E4DA4F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8.1.4</w:t>
      </w:r>
      <w:r>
        <w:rPr>
          <w:rFonts w:asciiTheme="minorHAnsi" w:eastAsiaTheme="minorEastAsia" w:hAnsiTheme="minorHAnsi" w:cstheme="minorBidi"/>
          <w:noProof/>
          <w:kern w:val="2"/>
          <w:sz w:val="24"/>
          <w:szCs w:val="24"/>
          <w:lang w:eastAsia="en-GB"/>
          <w14:ligatures w14:val="standardContextual"/>
        </w:rPr>
        <w:tab/>
      </w:r>
      <w:r>
        <w:rPr>
          <w:noProof/>
        </w:rPr>
        <w:t>Phonebook selection</w:t>
      </w:r>
      <w:r>
        <w:rPr>
          <w:noProof/>
        </w:rPr>
        <w:tab/>
        <w:t>425</w:t>
      </w:r>
    </w:p>
    <w:p w14:paraId="53BF6C4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425</w:t>
      </w:r>
    </w:p>
    <w:p w14:paraId="71A9CEF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425</w:t>
      </w:r>
    </w:p>
    <w:p w14:paraId="1A7688A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425</w:t>
      </w:r>
    </w:p>
    <w:p w14:paraId="5065C9F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426</w:t>
      </w:r>
    </w:p>
    <w:p w14:paraId="6C02956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426</w:t>
      </w:r>
    </w:p>
    <w:p w14:paraId="3A2B380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428</w:t>
      </w:r>
    </w:p>
    <w:p w14:paraId="2710949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429</w:t>
      </w:r>
    </w:p>
    <w:p w14:paraId="42216C5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8.1.5</w:t>
      </w:r>
      <w:r>
        <w:rPr>
          <w:rFonts w:asciiTheme="minorHAnsi" w:eastAsiaTheme="minorEastAsia" w:hAnsiTheme="minorHAnsi" w:cstheme="minorBidi"/>
          <w:noProof/>
          <w:kern w:val="2"/>
          <w:sz w:val="24"/>
          <w:szCs w:val="24"/>
          <w:lang w:eastAsia="en-GB"/>
          <w14:ligatures w14:val="standardContextual"/>
        </w:rPr>
        <w:tab/>
      </w:r>
      <w:r>
        <w:rPr>
          <w:noProof/>
        </w:rPr>
        <w:t>Local Phonebook handling</w:t>
      </w:r>
      <w:r>
        <w:rPr>
          <w:noProof/>
        </w:rPr>
        <w:tab/>
        <w:t>429</w:t>
      </w:r>
    </w:p>
    <w:p w14:paraId="1745959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429</w:t>
      </w:r>
    </w:p>
    <w:p w14:paraId="6388180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430</w:t>
      </w:r>
    </w:p>
    <w:p w14:paraId="770F508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430</w:t>
      </w:r>
    </w:p>
    <w:p w14:paraId="219273B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430</w:t>
      </w:r>
    </w:p>
    <w:p w14:paraId="0A6EE1D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430</w:t>
      </w:r>
    </w:p>
    <w:p w14:paraId="5AD9E5B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8.1.5.4.2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431</w:t>
      </w:r>
    </w:p>
    <w:p w14:paraId="744D9E2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8.1.5.5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431</w:t>
      </w:r>
    </w:p>
    <w:p w14:paraId="60BA0D3F"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8.2</w:t>
      </w:r>
      <w:r>
        <w:rPr>
          <w:rFonts w:asciiTheme="minorHAnsi" w:eastAsiaTheme="minorEastAsia" w:hAnsiTheme="minorHAnsi" w:cstheme="minorBidi"/>
          <w:noProof/>
          <w:kern w:val="2"/>
          <w:sz w:val="24"/>
          <w:szCs w:val="24"/>
          <w:lang w:eastAsia="en-GB"/>
          <w14:ligatures w14:val="standardContextual"/>
        </w:rPr>
        <w:tab/>
      </w:r>
      <w:r>
        <w:rPr>
          <w:noProof/>
        </w:rPr>
        <w:t>Short message handling report</w:t>
      </w:r>
      <w:r>
        <w:rPr>
          <w:noProof/>
        </w:rPr>
        <w:tab/>
        <w:t>432</w:t>
      </w:r>
    </w:p>
    <w:p w14:paraId="5C9B0F1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8.2.1</w:t>
      </w:r>
      <w:r>
        <w:rPr>
          <w:rFonts w:asciiTheme="minorHAnsi" w:eastAsiaTheme="minorEastAsia" w:hAnsiTheme="minorHAnsi" w:cstheme="minorBidi"/>
          <w:noProof/>
          <w:kern w:val="2"/>
          <w:sz w:val="24"/>
          <w:szCs w:val="24"/>
          <w:lang w:eastAsia="en-GB"/>
          <w14:ligatures w14:val="standardContextual"/>
        </w:rPr>
        <w:tab/>
      </w:r>
      <w:r>
        <w:rPr>
          <w:noProof/>
        </w:rPr>
        <w:t>Correct storage of a SM on the USIM</w:t>
      </w:r>
      <w:r>
        <w:rPr>
          <w:noProof/>
        </w:rPr>
        <w:tab/>
        <w:t>432</w:t>
      </w:r>
    </w:p>
    <w:p w14:paraId="439FB49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432</w:t>
      </w:r>
    </w:p>
    <w:p w14:paraId="60DFAB4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432</w:t>
      </w:r>
    </w:p>
    <w:p w14:paraId="7FBB3D0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432</w:t>
      </w:r>
    </w:p>
    <w:p w14:paraId="4D220FA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432</w:t>
      </w:r>
    </w:p>
    <w:p w14:paraId="2EBEBA0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432</w:t>
      </w:r>
    </w:p>
    <w:p w14:paraId="65F47CC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433</w:t>
      </w:r>
    </w:p>
    <w:p w14:paraId="6F62F7D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433</w:t>
      </w:r>
    </w:p>
    <w:p w14:paraId="42CBCDE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8.2.2</w:t>
      </w:r>
      <w:r>
        <w:rPr>
          <w:rFonts w:asciiTheme="minorHAnsi" w:eastAsiaTheme="minorEastAsia" w:hAnsiTheme="minorHAnsi" w:cstheme="minorBidi"/>
          <w:noProof/>
          <w:kern w:val="2"/>
          <w:sz w:val="24"/>
          <w:szCs w:val="24"/>
          <w:lang w:eastAsia="en-GB"/>
          <w14:ligatures w14:val="standardContextual"/>
        </w:rPr>
        <w:tab/>
      </w:r>
      <w:r>
        <w:rPr>
          <w:noProof/>
        </w:rPr>
        <w:t>Correct reading of a SM on the USIM</w:t>
      </w:r>
      <w:r>
        <w:rPr>
          <w:noProof/>
        </w:rPr>
        <w:tab/>
        <w:t>433</w:t>
      </w:r>
    </w:p>
    <w:p w14:paraId="1FA5D62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433</w:t>
      </w:r>
    </w:p>
    <w:p w14:paraId="38147BF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433</w:t>
      </w:r>
    </w:p>
    <w:p w14:paraId="04E4939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433</w:t>
      </w:r>
    </w:p>
    <w:p w14:paraId="4FFFC28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434</w:t>
      </w:r>
    </w:p>
    <w:p w14:paraId="21D7973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434</w:t>
      </w:r>
    </w:p>
    <w:p w14:paraId="66D17D8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435</w:t>
      </w:r>
    </w:p>
    <w:p w14:paraId="0DC8E49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435</w:t>
      </w:r>
    </w:p>
    <w:p w14:paraId="6EF5E15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8.2.3</w:t>
      </w:r>
      <w:r>
        <w:rPr>
          <w:rFonts w:asciiTheme="minorHAnsi" w:eastAsiaTheme="minorEastAsia" w:hAnsiTheme="minorHAnsi" w:cstheme="minorBidi"/>
          <w:noProof/>
          <w:kern w:val="2"/>
          <w:sz w:val="24"/>
          <w:szCs w:val="24"/>
          <w:lang w:eastAsia="en-GB"/>
          <w14:ligatures w14:val="standardContextual"/>
        </w:rPr>
        <w:tab/>
      </w:r>
      <w:r>
        <w:rPr>
          <w:noProof/>
        </w:rPr>
        <w:t>SM memory capacity exceeded handling</w:t>
      </w:r>
      <w:r>
        <w:rPr>
          <w:noProof/>
        </w:rPr>
        <w:tab/>
        <w:t>435</w:t>
      </w:r>
    </w:p>
    <w:p w14:paraId="69D3F10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435</w:t>
      </w:r>
    </w:p>
    <w:p w14:paraId="02D2423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435</w:t>
      </w:r>
    </w:p>
    <w:p w14:paraId="57439D1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435</w:t>
      </w:r>
    </w:p>
    <w:p w14:paraId="57EF268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436</w:t>
      </w:r>
    </w:p>
    <w:p w14:paraId="0CA69E8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436</w:t>
      </w:r>
    </w:p>
    <w:p w14:paraId="6F1B85F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438</w:t>
      </w:r>
    </w:p>
    <w:p w14:paraId="0DEE488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438</w:t>
      </w:r>
    </w:p>
    <w:p w14:paraId="0961B5D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8.2.4</w:t>
      </w:r>
      <w:r>
        <w:rPr>
          <w:rFonts w:asciiTheme="minorHAnsi" w:eastAsiaTheme="minorEastAsia" w:hAnsiTheme="minorHAnsi" w:cstheme="minorBidi"/>
          <w:noProof/>
          <w:kern w:val="2"/>
          <w:sz w:val="24"/>
          <w:szCs w:val="24"/>
          <w:lang w:eastAsia="en-GB"/>
          <w14:ligatures w14:val="standardContextual"/>
        </w:rPr>
        <w:tab/>
      </w:r>
      <w:r>
        <w:rPr>
          <w:noProof/>
        </w:rPr>
        <w:t>Correct storage of an SM on the UICC</w:t>
      </w:r>
      <w:r>
        <w:rPr>
          <w:noProof/>
        </w:rPr>
        <w:tab/>
        <w:t>440</w:t>
      </w:r>
    </w:p>
    <w:p w14:paraId="0488EB0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440</w:t>
      </w:r>
    </w:p>
    <w:p w14:paraId="13ADCFD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440</w:t>
      </w:r>
    </w:p>
    <w:p w14:paraId="0E0BA34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440</w:t>
      </w:r>
    </w:p>
    <w:p w14:paraId="6F83C6C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440</w:t>
      </w:r>
    </w:p>
    <w:p w14:paraId="2D6D1D3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440</w:t>
      </w:r>
    </w:p>
    <w:p w14:paraId="4E07139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442</w:t>
      </w:r>
    </w:p>
    <w:p w14:paraId="008823D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443</w:t>
      </w:r>
    </w:p>
    <w:p w14:paraId="01D38C4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8.2.5</w:t>
      </w:r>
      <w:r>
        <w:rPr>
          <w:rFonts w:asciiTheme="minorHAnsi" w:eastAsiaTheme="minorEastAsia" w:hAnsiTheme="minorHAnsi" w:cstheme="minorBidi"/>
          <w:noProof/>
          <w:kern w:val="2"/>
          <w:sz w:val="24"/>
          <w:szCs w:val="24"/>
          <w:lang w:eastAsia="en-GB"/>
          <w14:ligatures w14:val="standardContextual"/>
        </w:rPr>
        <w:tab/>
      </w:r>
      <w:r>
        <w:rPr>
          <w:noProof/>
        </w:rPr>
        <w:t>Correct reading of a SM on the USIM if USIM and ISIM are present</w:t>
      </w:r>
      <w:r>
        <w:rPr>
          <w:noProof/>
        </w:rPr>
        <w:tab/>
        <w:t>444</w:t>
      </w:r>
    </w:p>
    <w:p w14:paraId="2BB8665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444</w:t>
      </w:r>
    </w:p>
    <w:p w14:paraId="5C3AFCF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444</w:t>
      </w:r>
    </w:p>
    <w:p w14:paraId="5E06993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444</w:t>
      </w:r>
    </w:p>
    <w:p w14:paraId="3E314F5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445</w:t>
      </w:r>
    </w:p>
    <w:p w14:paraId="04BD8D7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445</w:t>
      </w:r>
    </w:p>
    <w:p w14:paraId="76E8749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446</w:t>
      </w:r>
    </w:p>
    <w:p w14:paraId="4ECE338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446</w:t>
      </w:r>
    </w:p>
    <w:p w14:paraId="579AA39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8.2.6</w:t>
      </w:r>
      <w:r>
        <w:rPr>
          <w:rFonts w:asciiTheme="minorHAnsi" w:eastAsiaTheme="minorEastAsia" w:hAnsiTheme="minorHAnsi" w:cstheme="minorBidi"/>
          <w:noProof/>
          <w:kern w:val="2"/>
          <w:sz w:val="24"/>
          <w:szCs w:val="24"/>
          <w:lang w:eastAsia="en-GB"/>
          <w14:ligatures w14:val="standardContextual"/>
        </w:rPr>
        <w:tab/>
      </w:r>
      <w:r>
        <w:rPr>
          <w:noProof/>
        </w:rPr>
        <w:t>Correct reading of a SM on the ISIM if USIM and ISIM are present</w:t>
      </w:r>
      <w:r>
        <w:rPr>
          <w:noProof/>
        </w:rPr>
        <w:tab/>
        <w:t>446</w:t>
      </w:r>
    </w:p>
    <w:p w14:paraId="6281EB5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446</w:t>
      </w:r>
    </w:p>
    <w:p w14:paraId="2D2F01A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8.2.6.2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446</w:t>
      </w:r>
    </w:p>
    <w:p w14:paraId="7F5F970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447</w:t>
      </w:r>
    </w:p>
    <w:p w14:paraId="11327B5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447</w:t>
      </w:r>
    </w:p>
    <w:p w14:paraId="58B31D5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447</w:t>
      </w:r>
    </w:p>
    <w:p w14:paraId="6A7A415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448</w:t>
      </w:r>
    </w:p>
    <w:p w14:paraId="6F2893A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448</w:t>
      </w:r>
    </w:p>
    <w:p w14:paraId="02B5FFC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8.2.7</w:t>
      </w:r>
      <w:r>
        <w:rPr>
          <w:rFonts w:asciiTheme="minorHAnsi" w:eastAsiaTheme="minorEastAsia" w:hAnsiTheme="minorHAnsi" w:cstheme="minorBidi"/>
          <w:noProof/>
          <w:kern w:val="2"/>
          <w:sz w:val="24"/>
          <w:szCs w:val="24"/>
          <w:lang w:eastAsia="en-GB"/>
          <w14:ligatures w14:val="standardContextual"/>
        </w:rPr>
        <w:tab/>
      </w:r>
      <w:r>
        <w:rPr>
          <w:noProof/>
        </w:rPr>
        <w:t>Correct storage of an SM on the UICC</w:t>
      </w:r>
      <w:r>
        <w:rPr>
          <w:noProof/>
        </w:rPr>
        <w:tab/>
        <w:t>448</w:t>
      </w:r>
    </w:p>
    <w:p w14:paraId="1B217A0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448</w:t>
      </w:r>
    </w:p>
    <w:p w14:paraId="6E538CD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449</w:t>
      </w:r>
    </w:p>
    <w:p w14:paraId="164E7E8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449</w:t>
      </w:r>
    </w:p>
    <w:p w14:paraId="5C58CEE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449</w:t>
      </w:r>
    </w:p>
    <w:p w14:paraId="5605F67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449</w:t>
      </w:r>
    </w:p>
    <w:p w14:paraId="3DCD13D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8.2.7.4.2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449</w:t>
      </w:r>
    </w:p>
    <w:p w14:paraId="7F7DF19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8.2.7.5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449</w:t>
      </w:r>
    </w:p>
    <w:p w14:paraId="1DA9542B"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8.3</w:t>
      </w:r>
      <w:r>
        <w:rPr>
          <w:rFonts w:asciiTheme="minorHAnsi" w:eastAsiaTheme="minorEastAsia" w:hAnsiTheme="minorHAnsi" w:cstheme="minorBidi"/>
          <w:noProof/>
          <w:kern w:val="2"/>
          <w:sz w:val="24"/>
          <w:szCs w:val="24"/>
          <w:lang w:eastAsia="en-GB"/>
          <w14:ligatures w14:val="standardContextual"/>
        </w:rPr>
        <w:tab/>
      </w:r>
      <w:r>
        <w:rPr>
          <w:noProof/>
        </w:rPr>
        <w:t>MMS related tests</w:t>
      </w:r>
      <w:r>
        <w:rPr>
          <w:noProof/>
        </w:rPr>
        <w:tab/>
        <w:t>449</w:t>
      </w:r>
    </w:p>
    <w:p w14:paraId="040EBF4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8.3.1</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MMS Issuer Connectivity Parameters</w:t>
      </w:r>
      <w:r>
        <w:rPr>
          <w:noProof/>
        </w:rPr>
        <w:tab/>
        <w:t>449</w:t>
      </w:r>
    </w:p>
    <w:p w14:paraId="44CCCF7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449</w:t>
      </w:r>
    </w:p>
    <w:p w14:paraId="0040362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450</w:t>
      </w:r>
    </w:p>
    <w:p w14:paraId="3A69CD1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450</w:t>
      </w:r>
    </w:p>
    <w:p w14:paraId="07EE705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450</w:t>
      </w:r>
    </w:p>
    <w:p w14:paraId="615847D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8.3.1.4.1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450</w:t>
      </w:r>
    </w:p>
    <w:p w14:paraId="12C8F09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8.3.1.4.2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455</w:t>
      </w:r>
    </w:p>
    <w:p w14:paraId="41C21FB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455</w:t>
      </w:r>
    </w:p>
    <w:p w14:paraId="4F47103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8.3.2</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MMS User Connectivity Parameters</w:t>
      </w:r>
      <w:r>
        <w:rPr>
          <w:noProof/>
        </w:rPr>
        <w:tab/>
        <w:t>455</w:t>
      </w:r>
    </w:p>
    <w:p w14:paraId="7446B17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455</w:t>
      </w:r>
    </w:p>
    <w:p w14:paraId="571278F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455</w:t>
      </w:r>
    </w:p>
    <w:p w14:paraId="7AB6B29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456</w:t>
      </w:r>
    </w:p>
    <w:p w14:paraId="4DEEC43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456</w:t>
      </w:r>
    </w:p>
    <w:p w14:paraId="5BEA5F0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8.3.2.4.1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456</w:t>
      </w:r>
    </w:p>
    <w:p w14:paraId="494B67D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8.3.2.4.2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461</w:t>
      </w:r>
    </w:p>
    <w:p w14:paraId="6CDC02C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461</w:t>
      </w:r>
    </w:p>
    <w:p w14:paraId="4F62FA9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8.3.3</w:t>
      </w:r>
      <w:r>
        <w:rPr>
          <w:rFonts w:asciiTheme="minorHAnsi" w:eastAsiaTheme="minorEastAsia" w:hAnsiTheme="minorHAnsi" w:cstheme="minorBidi"/>
          <w:noProof/>
          <w:kern w:val="2"/>
          <w:sz w:val="24"/>
          <w:szCs w:val="24"/>
          <w:lang w:eastAsia="en-GB"/>
          <w14:ligatures w14:val="standardContextual"/>
        </w:rPr>
        <w:tab/>
      </w:r>
      <w:r>
        <w:rPr>
          <w:noProof/>
        </w:rPr>
        <w:t>UE recognising the priority order of MMS Issuer Connectivity Parameters over the MMS User Connectivity Parameters</w:t>
      </w:r>
      <w:r>
        <w:rPr>
          <w:noProof/>
        </w:rPr>
        <w:tab/>
        <w:t>461</w:t>
      </w:r>
    </w:p>
    <w:p w14:paraId="2335119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461</w:t>
      </w:r>
    </w:p>
    <w:p w14:paraId="45F1467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462</w:t>
      </w:r>
    </w:p>
    <w:p w14:paraId="5429374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462</w:t>
      </w:r>
    </w:p>
    <w:p w14:paraId="4C3B1FF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462</w:t>
      </w:r>
    </w:p>
    <w:p w14:paraId="13456FB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8.3.3.4.1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462</w:t>
      </w:r>
    </w:p>
    <w:p w14:paraId="69DC83E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8.3.3.4.2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468</w:t>
      </w:r>
    </w:p>
    <w:p w14:paraId="4BBDBB8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468</w:t>
      </w:r>
    </w:p>
    <w:p w14:paraId="48D08FE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8.3.4</w:t>
      </w:r>
      <w:r>
        <w:rPr>
          <w:rFonts w:asciiTheme="minorHAnsi" w:eastAsiaTheme="minorEastAsia" w:hAnsiTheme="minorHAnsi" w:cstheme="minorBidi"/>
          <w:noProof/>
          <w:kern w:val="2"/>
          <w:sz w:val="24"/>
          <w:szCs w:val="24"/>
          <w:lang w:eastAsia="en-GB"/>
          <w14:ligatures w14:val="standardContextual"/>
        </w:rPr>
        <w:tab/>
      </w:r>
      <w:r>
        <w:rPr>
          <w:noProof/>
        </w:rPr>
        <w:t>Usage of MMS notification</w:t>
      </w:r>
      <w:r>
        <w:rPr>
          <w:noProof/>
        </w:rPr>
        <w:tab/>
        <w:t>468</w:t>
      </w:r>
    </w:p>
    <w:p w14:paraId="042E351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468</w:t>
      </w:r>
    </w:p>
    <w:p w14:paraId="7BB688F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468</w:t>
      </w:r>
    </w:p>
    <w:p w14:paraId="24B169F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469</w:t>
      </w:r>
    </w:p>
    <w:p w14:paraId="453BC4E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469</w:t>
      </w:r>
    </w:p>
    <w:p w14:paraId="20FEDD3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8.3.4.4.1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469</w:t>
      </w:r>
    </w:p>
    <w:p w14:paraId="6C7A53E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8.3.4.4.2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473</w:t>
      </w:r>
    </w:p>
    <w:p w14:paraId="2BF1066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8.3.4.5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473</w:t>
      </w:r>
    </w:p>
    <w:p w14:paraId="5890713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8.4</w:t>
      </w:r>
      <w:r>
        <w:rPr>
          <w:rFonts w:asciiTheme="minorHAnsi" w:eastAsiaTheme="minorEastAsia" w:hAnsiTheme="minorHAnsi" w:cstheme="minorBidi"/>
          <w:noProof/>
          <w:kern w:val="2"/>
          <w:sz w:val="24"/>
          <w:szCs w:val="24"/>
          <w:lang w:eastAsia="en-GB"/>
          <w14:ligatures w14:val="standardContextual"/>
        </w:rPr>
        <w:tab/>
      </w:r>
      <w:r>
        <w:rPr>
          <w:noProof/>
        </w:rPr>
        <w:t>UICC presence detection</w:t>
      </w:r>
      <w:r>
        <w:rPr>
          <w:noProof/>
        </w:rPr>
        <w:tab/>
        <w:t>474</w:t>
      </w:r>
    </w:p>
    <w:p w14:paraId="3854413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474</w:t>
      </w:r>
    </w:p>
    <w:p w14:paraId="1356CCF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474</w:t>
      </w:r>
    </w:p>
    <w:p w14:paraId="0401445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474</w:t>
      </w:r>
    </w:p>
    <w:p w14:paraId="3FA6C08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475</w:t>
      </w:r>
    </w:p>
    <w:p w14:paraId="7B35B4F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475</w:t>
      </w:r>
    </w:p>
    <w:p w14:paraId="566D50F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475</w:t>
      </w:r>
    </w:p>
    <w:p w14:paraId="3AC7BB5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475</w:t>
      </w:r>
    </w:p>
    <w:p w14:paraId="1B6BE25D"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8.5</w:t>
      </w:r>
      <w:r>
        <w:rPr>
          <w:rFonts w:asciiTheme="minorHAnsi" w:eastAsiaTheme="minorEastAsia" w:hAnsiTheme="minorHAnsi" w:cstheme="minorBidi"/>
          <w:noProof/>
          <w:kern w:val="2"/>
          <w:sz w:val="24"/>
          <w:szCs w:val="24"/>
          <w:lang w:eastAsia="en-GB"/>
          <w14:ligatures w14:val="standardContextual"/>
        </w:rPr>
        <w:tab/>
      </w:r>
      <w:r>
        <w:rPr>
          <w:noProof/>
        </w:rPr>
        <w:t>UICC presence detection when connected to E-UTRAN/EPC</w:t>
      </w:r>
      <w:r>
        <w:rPr>
          <w:noProof/>
        </w:rPr>
        <w:tab/>
        <w:t>475</w:t>
      </w:r>
    </w:p>
    <w:p w14:paraId="14D7BBC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475</w:t>
      </w:r>
    </w:p>
    <w:p w14:paraId="334B079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475</w:t>
      </w:r>
    </w:p>
    <w:p w14:paraId="606F57A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476</w:t>
      </w:r>
    </w:p>
    <w:p w14:paraId="2A8301D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476</w:t>
      </w:r>
    </w:p>
    <w:p w14:paraId="7EEAF40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8.5.4.1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476</w:t>
      </w:r>
    </w:p>
    <w:p w14:paraId="16A025E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8.5.4.2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476</w:t>
      </w:r>
    </w:p>
    <w:p w14:paraId="18DAF0D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8.5.5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476</w:t>
      </w:r>
    </w:p>
    <w:p w14:paraId="22569E2F"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9</w:t>
      </w:r>
      <w:r>
        <w:rPr>
          <w:rFonts w:asciiTheme="minorHAnsi" w:eastAsiaTheme="minorEastAsia" w:hAnsiTheme="minorHAnsi" w:cstheme="minorBidi"/>
          <w:noProof/>
          <w:kern w:val="2"/>
          <w:sz w:val="24"/>
          <w:szCs w:val="24"/>
          <w:lang w:eastAsia="en-GB"/>
          <w14:ligatures w14:val="standardContextual"/>
        </w:rPr>
        <w:tab/>
      </w:r>
      <w:r>
        <w:rPr>
          <w:noProof/>
        </w:rPr>
        <w:t>USIM service handling</w:t>
      </w:r>
      <w:r>
        <w:rPr>
          <w:noProof/>
        </w:rPr>
        <w:tab/>
        <w:t>477</w:t>
      </w:r>
    </w:p>
    <w:p w14:paraId="6FFF3362"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9.1</w:t>
      </w:r>
      <w:r>
        <w:rPr>
          <w:rFonts w:asciiTheme="minorHAnsi" w:eastAsiaTheme="minorEastAsia" w:hAnsiTheme="minorHAnsi" w:cstheme="minorBidi"/>
          <w:noProof/>
          <w:kern w:val="2"/>
          <w:sz w:val="24"/>
          <w:szCs w:val="24"/>
          <w:lang w:eastAsia="en-GB"/>
          <w14:ligatures w14:val="standardContextual"/>
        </w:rPr>
        <w:tab/>
      </w:r>
      <w:r>
        <w:rPr>
          <w:noProof/>
        </w:rPr>
        <w:t>Access Point Name Control List handling</w:t>
      </w:r>
      <w:r>
        <w:rPr>
          <w:noProof/>
        </w:rPr>
        <w:tab/>
        <w:t>477</w:t>
      </w:r>
    </w:p>
    <w:p w14:paraId="2C632D4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9.1.1</w:t>
      </w:r>
      <w:r>
        <w:rPr>
          <w:rFonts w:asciiTheme="minorHAnsi" w:eastAsiaTheme="minorEastAsia" w:hAnsiTheme="minorHAnsi" w:cstheme="minorBidi"/>
          <w:noProof/>
          <w:kern w:val="2"/>
          <w:sz w:val="24"/>
          <w:szCs w:val="24"/>
          <w:lang w:eastAsia="en-GB"/>
          <w14:ligatures w14:val="standardContextual"/>
        </w:rPr>
        <w:tab/>
      </w:r>
      <w:r>
        <w:rPr>
          <w:noProof/>
        </w:rPr>
        <w:t>Access Point Name Control List handling for terminals supporting ACL</w:t>
      </w:r>
      <w:r>
        <w:rPr>
          <w:noProof/>
        </w:rPr>
        <w:tab/>
        <w:t>477</w:t>
      </w:r>
    </w:p>
    <w:p w14:paraId="73CD3EE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477</w:t>
      </w:r>
    </w:p>
    <w:p w14:paraId="23F4228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477</w:t>
      </w:r>
    </w:p>
    <w:p w14:paraId="67DC740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477</w:t>
      </w:r>
    </w:p>
    <w:p w14:paraId="0F5BD6C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477</w:t>
      </w:r>
    </w:p>
    <w:p w14:paraId="514A9C6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9.1.1.4.1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477</w:t>
      </w:r>
    </w:p>
    <w:p w14:paraId="365E0F2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9.1.1.4.2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478</w:t>
      </w:r>
    </w:p>
    <w:p w14:paraId="517823C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478</w:t>
      </w:r>
    </w:p>
    <w:p w14:paraId="0902917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9.1.2</w:t>
      </w:r>
      <w:r>
        <w:rPr>
          <w:rFonts w:asciiTheme="minorHAnsi" w:eastAsiaTheme="minorEastAsia" w:hAnsiTheme="minorHAnsi" w:cstheme="minorBidi"/>
          <w:noProof/>
          <w:kern w:val="2"/>
          <w:sz w:val="24"/>
          <w:szCs w:val="24"/>
          <w:lang w:eastAsia="en-GB"/>
          <w14:ligatures w14:val="standardContextual"/>
        </w:rPr>
        <w:tab/>
      </w:r>
      <w:r>
        <w:rPr>
          <w:noProof/>
        </w:rPr>
        <w:t>Network provided APN handling for terminals supporting ACL</w:t>
      </w:r>
      <w:r>
        <w:rPr>
          <w:noProof/>
        </w:rPr>
        <w:tab/>
        <w:t>479</w:t>
      </w:r>
    </w:p>
    <w:p w14:paraId="4293773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479</w:t>
      </w:r>
    </w:p>
    <w:p w14:paraId="2E50816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479</w:t>
      </w:r>
    </w:p>
    <w:p w14:paraId="6180DD6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479</w:t>
      </w:r>
    </w:p>
    <w:p w14:paraId="27BB815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479</w:t>
      </w:r>
    </w:p>
    <w:p w14:paraId="5F5E42F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9.1.2.4.1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479</w:t>
      </w:r>
    </w:p>
    <w:p w14:paraId="3E3C05C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9.1.2.4.2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480</w:t>
      </w:r>
    </w:p>
    <w:p w14:paraId="1FB75DE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480</w:t>
      </w:r>
    </w:p>
    <w:p w14:paraId="589ACF0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9.1.3</w:t>
      </w:r>
      <w:r>
        <w:rPr>
          <w:rFonts w:asciiTheme="minorHAnsi" w:eastAsiaTheme="minorEastAsia" w:hAnsiTheme="minorHAnsi" w:cstheme="minorBidi"/>
          <w:noProof/>
          <w:kern w:val="2"/>
          <w:sz w:val="24"/>
          <w:szCs w:val="24"/>
          <w:lang w:eastAsia="en-GB"/>
          <w14:ligatures w14:val="standardContextual"/>
        </w:rPr>
        <w:tab/>
      </w:r>
      <w:r>
        <w:rPr>
          <w:noProof/>
        </w:rPr>
        <w:t>Access Point Name Control List handling for terminals not supporting ACL</w:t>
      </w:r>
      <w:r>
        <w:rPr>
          <w:noProof/>
        </w:rPr>
        <w:tab/>
        <w:t>481</w:t>
      </w:r>
    </w:p>
    <w:p w14:paraId="4605CE8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481</w:t>
      </w:r>
    </w:p>
    <w:p w14:paraId="67D21D9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481</w:t>
      </w:r>
    </w:p>
    <w:p w14:paraId="02C5007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481</w:t>
      </w:r>
    </w:p>
    <w:p w14:paraId="5AAED4C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481</w:t>
      </w:r>
    </w:p>
    <w:p w14:paraId="0026AFF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9.1.3.4.1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481</w:t>
      </w:r>
    </w:p>
    <w:p w14:paraId="6738778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9.1.3.4.2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482</w:t>
      </w:r>
    </w:p>
    <w:p w14:paraId="7C4D909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482</w:t>
      </w:r>
    </w:p>
    <w:p w14:paraId="46B0DB5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9.1.4</w:t>
      </w:r>
      <w:r>
        <w:rPr>
          <w:rFonts w:asciiTheme="minorHAnsi" w:eastAsiaTheme="minorEastAsia" w:hAnsiTheme="minorHAnsi" w:cstheme="minorBidi"/>
          <w:noProof/>
          <w:kern w:val="2"/>
          <w:sz w:val="24"/>
          <w:szCs w:val="24"/>
          <w:lang w:eastAsia="en-GB"/>
          <w14:ligatures w14:val="standardContextual"/>
        </w:rPr>
        <w:tab/>
      </w:r>
      <w:r>
        <w:rPr>
          <w:noProof/>
        </w:rPr>
        <w:t>Access Point Name Control List handling for terminals supporting ACL connected to E-UTRAN/EPC</w:t>
      </w:r>
      <w:r>
        <w:rPr>
          <w:noProof/>
        </w:rPr>
        <w:tab/>
        <w:t>482</w:t>
      </w:r>
    </w:p>
    <w:p w14:paraId="09DB03B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482</w:t>
      </w:r>
    </w:p>
    <w:p w14:paraId="3229D03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482</w:t>
      </w:r>
    </w:p>
    <w:p w14:paraId="092637F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482</w:t>
      </w:r>
    </w:p>
    <w:p w14:paraId="1A3E7C2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482</w:t>
      </w:r>
    </w:p>
    <w:p w14:paraId="6A2D306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9.1.4.4.1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482</w:t>
      </w:r>
    </w:p>
    <w:p w14:paraId="62A658D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9.1.4.4.2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483</w:t>
      </w:r>
    </w:p>
    <w:p w14:paraId="22AA711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484</w:t>
      </w:r>
    </w:p>
    <w:p w14:paraId="7FC1626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9.1.5</w:t>
      </w:r>
      <w:r>
        <w:rPr>
          <w:rFonts w:asciiTheme="minorHAnsi" w:eastAsiaTheme="minorEastAsia" w:hAnsiTheme="minorHAnsi" w:cstheme="minorBidi"/>
          <w:noProof/>
          <w:kern w:val="2"/>
          <w:sz w:val="24"/>
          <w:szCs w:val="24"/>
          <w:lang w:eastAsia="en-GB"/>
          <w14:ligatures w14:val="standardContextual"/>
        </w:rPr>
        <w:tab/>
      </w:r>
      <w:r>
        <w:rPr>
          <w:noProof/>
        </w:rPr>
        <w:t>Void9.1.6 Void</w:t>
      </w:r>
      <w:r>
        <w:rPr>
          <w:noProof/>
        </w:rPr>
        <w:tab/>
        <w:t>484</w:t>
      </w:r>
    </w:p>
    <w:p w14:paraId="38E934EE"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9.2</w:t>
      </w:r>
      <w:r>
        <w:rPr>
          <w:rFonts w:asciiTheme="minorHAnsi" w:eastAsiaTheme="minorEastAsia" w:hAnsiTheme="minorHAnsi" w:cstheme="minorBidi"/>
          <w:noProof/>
          <w:kern w:val="2"/>
          <w:sz w:val="24"/>
          <w:szCs w:val="24"/>
          <w:lang w:eastAsia="en-GB"/>
          <w14:ligatures w14:val="standardContextual"/>
        </w:rPr>
        <w:tab/>
      </w:r>
      <w:r>
        <w:rPr>
          <w:noProof/>
        </w:rPr>
        <w:t>Service Dialling Numbers handling</w:t>
      </w:r>
      <w:r>
        <w:rPr>
          <w:noProof/>
        </w:rPr>
        <w:tab/>
        <w:t>484</w:t>
      </w:r>
    </w:p>
    <w:p w14:paraId="65A05FC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484</w:t>
      </w:r>
    </w:p>
    <w:p w14:paraId="5486726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484</w:t>
      </w:r>
    </w:p>
    <w:p w14:paraId="44DF22C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484</w:t>
      </w:r>
    </w:p>
    <w:p w14:paraId="3F46B5F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485</w:t>
      </w:r>
    </w:p>
    <w:p w14:paraId="16C0888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485</w:t>
      </w:r>
    </w:p>
    <w:p w14:paraId="734144F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9.2.4.2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487</w:t>
      </w:r>
    </w:p>
    <w:p w14:paraId="29FF362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9.2.5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487</w:t>
      </w:r>
    </w:p>
    <w:p w14:paraId="3ECD7D90" w14:textId="77777777" w:rsidR="0035602E" w:rsidRPr="00D94C01" w:rsidRDefault="0035602E">
      <w:pPr>
        <w:pStyle w:val="TOC1"/>
        <w:rPr>
          <w:rFonts w:asciiTheme="minorHAnsi" w:eastAsiaTheme="minorEastAsia" w:hAnsiTheme="minorHAnsi" w:cstheme="minorBidi"/>
          <w:noProof/>
          <w:kern w:val="2"/>
          <w:sz w:val="24"/>
          <w:szCs w:val="24"/>
          <w:lang w:val="sv-SE" w:eastAsia="en-GB"/>
          <w14:ligatures w14:val="standardContextual"/>
        </w:rPr>
      </w:pPr>
      <w:r w:rsidRPr="00D94C01">
        <w:rPr>
          <w:noProof/>
          <w:lang w:val="sv-SE"/>
        </w:rPr>
        <w:t>10</w:t>
      </w:r>
      <w:r w:rsidRPr="00D94C01">
        <w:rPr>
          <w:rFonts w:asciiTheme="minorHAnsi" w:eastAsiaTheme="minorEastAsia" w:hAnsiTheme="minorHAnsi" w:cstheme="minorBidi"/>
          <w:noProof/>
          <w:kern w:val="2"/>
          <w:sz w:val="24"/>
          <w:szCs w:val="24"/>
          <w:lang w:val="sv-SE" w:eastAsia="en-GB"/>
          <w14:ligatures w14:val="standardContextual"/>
        </w:rPr>
        <w:tab/>
      </w:r>
      <w:r w:rsidRPr="00D94C01">
        <w:rPr>
          <w:noProof/>
          <w:lang w:val="sv-SE"/>
        </w:rPr>
        <w:t>CSG list handling</w:t>
      </w:r>
      <w:r w:rsidRPr="00D94C01">
        <w:rPr>
          <w:noProof/>
          <w:lang w:val="sv-SE"/>
        </w:rPr>
        <w:tab/>
        <w:t>488</w:t>
      </w:r>
    </w:p>
    <w:p w14:paraId="6C56DFC4" w14:textId="77777777" w:rsidR="0035602E" w:rsidRPr="00D94C01" w:rsidRDefault="0035602E">
      <w:pPr>
        <w:pStyle w:val="TOC2"/>
        <w:rPr>
          <w:rFonts w:asciiTheme="minorHAnsi" w:eastAsiaTheme="minorEastAsia" w:hAnsiTheme="minorHAnsi" w:cstheme="minorBidi"/>
          <w:noProof/>
          <w:kern w:val="2"/>
          <w:sz w:val="24"/>
          <w:szCs w:val="24"/>
          <w:lang w:val="sv-SE" w:eastAsia="en-GB"/>
          <w14:ligatures w14:val="standardContextual"/>
        </w:rPr>
      </w:pPr>
      <w:r w:rsidRPr="00D94C01">
        <w:rPr>
          <w:noProof/>
          <w:lang w:val="sv-SE"/>
        </w:rPr>
        <w:t>10.1</w:t>
      </w:r>
      <w:r w:rsidRPr="00D94C01">
        <w:rPr>
          <w:rFonts w:asciiTheme="minorHAnsi" w:eastAsiaTheme="minorEastAsia" w:hAnsiTheme="minorHAnsi" w:cstheme="minorBidi"/>
          <w:noProof/>
          <w:kern w:val="2"/>
          <w:sz w:val="24"/>
          <w:szCs w:val="24"/>
          <w:lang w:val="sv-SE" w:eastAsia="en-GB"/>
          <w14:ligatures w14:val="standardContextual"/>
        </w:rPr>
        <w:tab/>
      </w:r>
      <w:r w:rsidRPr="00D94C01">
        <w:rPr>
          <w:noProof/>
          <w:lang w:val="sv-SE"/>
        </w:rPr>
        <w:t>CSG list handling for E-UTRA</w:t>
      </w:r>
      <w:r w:rsidRPr="00D94C01">
        <w:rPr>
          <w:noProof/>
          <w:lang w:val="sv-SE"/>
        </w:rPr>
        <w:tab/>
        <w:t>488</w:t>
      </w:r>
    </w:p>
    <w:p w14:paraId="5BD355F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10.1.1</w:t>
      </w:r>
      <w:r>
        <w:rPr>
          <w:rFonts w:asciiTheme="minorHAnsi" w:eastAsiaTheme="minorEastAsia" w:hAnsiTheme="minorHAnsi" w:cstheme="minorBidi"/>
          <w:noProof/>
          <w:kern w:val="2"/>
          <w:sz w:val="24"/>
          <w:szCs w:val="24"/>
          <w:lang w:eastAsia="en-GB"/>
          <w14:ligatures w14:val="standardContextual"/>
        </w:rPr>
        <w:tab/>
      </w:r>
      <w:r>
        <w:rPr>
          <w:noProof/>
        </w:rPr>
        <w:t>Automatic CSG selection in E-UTRA with CSG list on USIM, success</w:t>
      </w:r>
      <w:r>
        <w:rPr>
          <w:noProof/>
        </w:rPr>
        <w:tab/>
        <w:t>488</w:t>
      </w:r>
    </w:p>
    <w:p w14:paraId="5595D6F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488</w:t>
      </w:r>
    </w:p>
    <w:p w14:paraId="7065CE8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488</w:t>
      </w:r>
    </w:p>
    <w:p w14:paraId="0CB1CFD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488</w:t>
      </w:r>
    </w:p>
    <w:p w14:paraId="1C8026A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488</w:t>
      </w:r>
    </w:p>
    <w:p w14:paraId="7B56C40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488</w:t>
      </w:r>
    </w:p>
    <w:p w14:paraId="4AAC378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489</w:t>
      </w:r>
    </w:p>
    <w:p w14:paraId="4BDC472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489</w:t>
      </w:r>
    </w:p>
    <w:p w14:paraId="5CA1C98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10.1.2</w:t>
      </w:r>
      <w:r>
        <w:rPr>
          <w:rFonts w:asciiTheme="minorHAnsi" w:eastAsiaTheme="minorEastAsia" w:hAnsiTheme="minorHAnsi" w:cstheme="minorBidi"/>
          <w:noProof/>
          <w:kern w:val="2"/>
          <w:sz w:val="24"/>
          <w:szCs w:val="24"/>
          <w:lang w:eastAsia="en-GB"/>
          <w14:ligatures w14:val="standardContextual"/>
        </w:rPr>
        <w:tab/>
      </w:r>
      <w:r>
        <w:rPr>
          <w:noProof/>
        </w:rPr>
        <w:t>Automatic CSG selection in E-UTRA with CSG list on USIM, removal of CSG ID from the USIM</w:t>
      </w:r>
      <w:r>
        <w:rPr>
          <w:noProof/>
        </w:rPr>
        <w:tab/>
        <w:t>490</w:t>
      </w:r>
    </w:p>
    <w:p w14:paraId="45BE1D2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490</w:t>
      </w:r>
    </w:p>
    <w:p w14:paraId="2970854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490</w:t>
      </w:r>
    </w:p>
    <w:p w14:paraId="5CB6E70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490</w:t>
      </w:r>
    </w:p>
    <w:p w14:paraId="6FC94A9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10.1.2.4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490</w:t>
      </w:r>
    </w:p>
    <w:p w14:paraId="183F36E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490</w:t>
      </w:r>
    </w:p>
    <w:p w14:paraId="4C2B2B9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491</w:t>
      </w:r>
    </w:p>
    <w:p w14:paraId="2F34259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491</w:t>
      </w:r>
    </w:p>
    <w:p w14:paraId="7E939EC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10.1.3</w:t>
      </w:r>
      <w:r>
        <w:rPr>
          <w:rFonts w:asciiTheme="minorHAnsi" w:eastAsiaTheme="minorEastAsia" w:hAnsiTheme="minorHAnsi" w:cstheme="minorBidi"/>
          <w:noProof/>
          <w:kern w:val="2"/>
          <w:sz w:val="24"/>
          <w:szCs w:val="24"/>
          <w:lang w:eastAsia="en-GB"/>
          <w14:ligatures w14:val="standardContextual"/>
        </w:rPr>
        <w:tab/>
      </w:r>
      <w:r>
        <w:rPr>
          <w:noProof/>
        </w:rPr>
        <w:t>Manual CSG selection in E-UTRA with CSG list on USIM, success</w:t>
      </w:r>
      <w:r>
        <w:rPr>
          <w:noProof/>
        </w:rPr>
        <w:tab/>
        <w:t>492</w:t>
      </w:r>
    </w:p>
    <w:p w14:paraId="003EE84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492</w:t>
      </w:r>
    </w:p>
    <w:p w14:paraId="08609C5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492</w:t>
      </w:r>
    </w:p>
    <w:p w14:paraId="7D59AAB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492</w:t>
      </w:r>
    </w:p>
    <w:p w14:paraId="73F6134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492</w:t>
      </w:r>
    </w:p>
    <w:p w14:paraId="424F0E6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492</w:t>
      </w:r>
    </w:p>
    <w:p w14:paraId="6DE9078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493</w:t>
      </w:r>
    </w:p>
    <w:p w14:paraId="1FD3562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493</w:t>
      </w:r>
    </w:p>
    <w:p w14:paraId="099E182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10.1.4</w:t>
      </w:r>
      <w:r>
        <w:rPr>
          <w:rFonts w:asciiTheme="minorHAnsi" w:eastAsiaTheme="minorEastAsia" w:hAnsiTheme="minorHAnsi" w:cstheme="minorBidi"/>
          <w:noProof/>
          <w:kern w:val="2"/>
          <w:sz w:val="24"/>
          <w:szCs w:val="24"/>
          <w:lang w:eastAsia="en-GB"/>
          <w14:ligatures w14:val="standardContextual"/>
        </w:rPr>
        <w:tab/>
      </w:r>
      <w:r>
        <w:rPr>
          <w:noProof/>
        </w:rPr>
        <w:t>Manual CSG selection in E-UTRA with CSG list on USIM, rejected</w:t>
      </w:r>
      <w:r>
        <w:rPr>
          <w:noProof/>
        </w:rPr>
        <w:tab/>
        <w:t>495</w:t>
      </w:r>
    </w:p>
    <w:p w14:paraId="11104F4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495</w:t>
      </w:r>
    </w:p>
    <w:p w14:paraId="39BF285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495</w:t>
      </w:r>
    </w:p>
    <w:p w14:paraId="757B9CF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495</w:t>
      </w:r>
    </w:p>
    <w:p w14:paraId="2241D09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495</w:t>
      </w:r>
    </w:p>
    <w:p w14:paraId="51EC7D2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495</w:t>
      </w:r>
    </w:p>
    <w:p w14:paraId="788B5AB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496</w:t>
      </w:r>
    </w:p>
    <w:p w14:paraId="1524659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496</w:t>
      </w:r>
    </w:p>
    <w:p w14:paraId="305936F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10.1.5</w:t>
      </w:r>
      <w:r>
        <w:rPr>
          <w:rFonts w:asciiTheme="minorHAnsi" w:eastAsiaTheme="minorEastAsia" w:hAnsiTheme="minorHAnsi" w:cstheme="minorBidi"/>
          <w:noProof/>
          <w:kern w:val="2"/>
          <w:sz w:val="24"/>
          <w:szCs w:val="24"/>
          <w:lang w:eastAsia="en-GB"/>
          <w14:ligatures w14:val="standardContextual"/>
        </w:rPr>
        <w:tab/>
      </w:r>
      <w:r>
        <w:rPr>
          <w:noProof/>
        </w:rPr>
        <w:t>CSG selection in E-UTRA with no CSG list on USIM, no IMSI change</w:t>
      </w:r>
      <w:r>
        <w:rPr>
          <w:noProof/>
        </w:rPr>
        <w:tab/>
        <w:t>497</w:t>
      </w:r>
    </w:p>
    <w:p w14:paraId="699F03B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497</w:t>
      </w:r>
    </w:p>
    <w:p w14:paraId="145E56B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497</w:t>
      </w:r>
    </w:p>
    <w:p w14:paraId="0231EFD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10.1.5.3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497</w:t>
      </w:r>
    </w:p>
    <w:p w14:paraId="50CAF5E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498</w:t>
      </w:r>
    </w:p>
    <w:p w14:paraId="15478C5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498</w:t>
      </w:r>
    </w:p>
    <w:p w14:paraId="74E08B2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498</w:t>
      </w:r>
    </w:p>
    <w:p w14:paraId="65480A7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499</w:t>
      </w:r>
    </w:p>
    <w:p w14:paraId="17C5B42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10.1.6</w:t>
      </w:r>
      <w:r>
        <w:rPr>
          <w:rFonts w:asciiTheme="minorHAnsi" w:eastAsiaTheme="minorEastAsia" w:hAnsiTheme="minorHAnsi" w:cstheme="minorBidi"/>
          <w:noProof/>
          <w:kern w:val="2"/>
          <w:sz w:val="24"/>
          <w:szCs w:val="24"/>
          <w:lang w:eastAsia="en-GB"/>
          <w14:ligatures w14:val="standardContextual"/>
        </w:rPr>
        <w:tab/>
      </w:r>
      <w:r>
        <w:rPr>
          <w:noProof/>
        </w:rPr>
        <w:t>CSG selection in E-UTRA with no CSG list on USIM, with IMSI change</w:t>
      </w:r>
      <w:r>
        <w:rPr>
          <w:noProof/>
        </w:rPr>
        <w:tab/>
        <w:t>500</w:t>
      </w:r>
    </w:p>
    <w:p w14:paraId="169DC00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500</w:t>
      </w:r>
    </w:p>
    <w:p w14:paraId="3CDC56F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500</w:t>
      </w:r>
    </w:p>
    <w:p w14:paraId="6C00D85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500</w:t>
      </w:r>
    </w:p>
    <w:p w14:paraId="777915B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500</w:t>
      </w:r>
    </w:p>
    <w:p w14:paraId="7B42F4A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500</w:t>
      </w:r>
    </w:p>
    <w:p w14:paraId="52B0AF8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501</w:t>
      </w:r>
    </w:p>
    <w:p w14:paraId="5F4A36B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502</w:t>
      </w:r>
    </w:p>
    <w:p w14:paraId="3D22DE0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10.1.7</w:t>
      </w:r>
      <w:r>
        <w:rPr>
          <w:rFonts w:asciiTheme="minorHAnsi" w:eastAsiaTheme="minorEastAsia" w:hAnsiTheme="minorHAnsi" w:cstheme="minorBidi"/>
          <w:noProof/>
          <w:kern w:val="2"/>
          <w:sz w:val="24"/>
          <w:szCs w:val="24"/>
          <w:lang w:eastAsia="en-GB"/>
          <w14:ligatures w14:val="standardContextual"/>
        </w:rPr>
        <w:tab/>
      </w:r>
      <w:r>
        <w:rPr>
          <w:noProof/>
        </w:rPr>
        <w:t>Manual CSG selection without display restrictions in E-UTRA with ACSG list and OCSG list on USIM</w:t>
      </w:r>
      <w:r>
        <w:rPr>
          <w:noProof/>
        </w:rPr>
        <w:tab/>
        <w:t>502</w:t>
      </w:r>
    </w:p>
    <w:p w14:paraId="7DADA06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502</w:t>
      </w:r>
    </w:p>
    <w:p w14:paraId="08F000D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502</w:t>
      </w:r>
    </w:p>
    <w:p w14:paraId="7A5CF52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503</w:t>
      </w:r>
    </w:p>
    <w:p w14:paraId="5B36743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503</w:t>
      </w:r>
    </w:p>
    <w:p w14:paraId="5316780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503</w:t>
      </w:r>
    </w:p>
    <w:p w14:paraId="2007173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503</w:t>
      </w:r>
    </w:p>
    <w:p w14:paraId="4B12195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504</w:t>
      </w:r>
    </w:p>
    <w:p w14:paraId="10638E6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10.1.8</w:t>
      </w:r>
      <w:r>
        <w:rPr>
          <w:rFonts w:asciiTheme="minorHAnsi" w:eastAsiaTheme="minorEastAsia" w:hAnsiTheme="minorHAnsi" w:cstheme="minorBidi"/>
          <w:noProof/>
          <w:kern w:val="2"/>
          <w:sz w:val="24"/>
          <w:szCs w:val="24"/>
          <w:lang w:eastAsia="en-GB"/>
          <w14:ligatures w14:val="standardContextual"/>
        </w:rPr>
        <w:tab/>
      </w:r>
      <w:r>
        <w:rPr>
          <w:noProof/>
        </w:rPr>
        <w:t>Manual CSG selection with display restrictions in E-UTRA with ACSG list and OCSG list on USIM</w:t>
      </w:r>
      <w:r>
        <w:rPr>
          <w:noProof/>
        </w:rPr>
        <w:tab/>
        <w:t>505</w:t>
      </w:r>
    </w:p>
    <w:p w14:paraId="5659DC4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505</w:t>
      </w:r>
    </w:p>
    <w:p w14:paraId="5065779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10.1.8.2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505</w:t>
      </w:r>
    </w:p>
    <w:p w14:paraId="5FAA0B9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506</w:t>
      </w:r>
    </w:p>
    <w:p w14:paraId="198A6B2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10.1.8.4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506</w:t>
      </w:r>
    </w:p>
    <w:p w14:paraId="6E3CA65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10.1.8.4.1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506</w:t>
      </w:r>
    </w:p>
    <w:p w14:paraId="27C5E07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10.1.8.4.2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507</w:t>
      </w:r>
    </w:p>
    <w:p w14:paraId="6D40600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10.1.8.5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507</w:t>
      </w:r>
    </w:p>
    <w:p w14:paraId="59B12551"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10.2</w:t>
      </w:r>
      <w:r>
        <w:rPr>
          <w:rFonts w:asciiTheme="minorHAnsi" w:eastAsiaTheme="minorEastAsia" w:hAnsiTheme="minorHAnsi" w:cstheme="minorBidi"/>
          <w:noProof/>
          <w:kern w:val="2"/>
          <w:sz w:val="24"/>
          <w:szCs w:val="24"/>
          <w:lang w:eastAsia="en-GB"/>
          <w14:ligatures w14:val="standardContextual"/>
        </w:rPr>
        <w:tab/>
      </w:r>
      <w:r>
        <w:rPr>
          <w:noProof/>
        </w:rPr>
        <w:t>CSG list handling for UTRA</w:t>
      </w:r>
      <w:r>
        <w:rPr>
          <w:noProof/>
        </w:rPr>
        <w:tab/>
        <w:t>509</w:t>
      </w:r>
    </w:p>
    <w:p w14:paraId="7BF16B9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10.2.1</w:t>
      </w:r>
      <w:r>
        <w:rPr>
          <w:rFonts w:asciiTheme="minorHAnsi" w:eastAsiaTheme="minorEastAsia" w:hAnsiTheme="minorHAnsi" w:cstheme="minorBidi"/>
          <w:noProof/>
          <w:kern w:val="2"/>
          <w:sz w:val="24"/>
          <w:szCs w:val="24"/>
          <w:lang w:eastAsia="en-GB"/>
          <w14:ligatures w14:val="standardContextual"/>
        </w:rPr>
        <w:tab/>
      </w:r>
      <w:r>
        <w:rPr>
          <w:noProof/>
        </w:rPr>
        <w:t>Manual CSG selection without display restrictions in UTRA with ACSG list and OCSG list on USIM</w:t>
      </w:r>
      <w:r>
        <w:rPr>
          <w:noProof/>
        </w:rPr>
        <w:tab/>
        <w:t>509</w:t>
      </w:r>
    </w:p>
    <w:p w14:paraId="77B87D0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509</w:t>
      </w:r>
    </w:p>
    <w:p w14:paraId="7BA1705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509</w:t>
      </w:r>
    </w:p>
    <w:p w14:paraId="7B5FFB7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509</w:t>
      </w:r>
    </w:p>
    <w:p w14:paraId="2C3E1AA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509</w:t>
      </w:r>
    </w:p>
    <w:p w14:paraId="65917B9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10.2.1.4.1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509</w:t>
      </w:r>
    </w:p>
    <w:p w14:paraId="193E500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10.2.1.4.2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510</w:t>
      </w:r>
    </w:p>
    <w:p w14:paraId="0690FB0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10.2.1.5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510</w:t>
      </w:r>
    </w:p>
    <w:p w14:paraId="02FB174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10.2.2</w:t>
      </w:r>
      <w:r>
        <w:rPr>
          <w:rFonts w:asciiTheme="minorHAnsi" w:eastAsiaTheme="minorEastAsia" w:hAnsiTheme="minorHAnsi" w:cstheme="minorBidi"/>
          <w:noProof/>
          <w:kern w:val="2"/>
          <w:sz w:val="24"/>
          <w:szCs w:val="24"/>
          <w:lang w:eastAsia="en-GB"/>
          <w14:ligatures w14:val="standardContextual"/>
        </w:rPr>
        <w:tab/>
      </w:r>
      <w:r>
        <w:rPr>
          <w:noProof/>
        </w:rPr>
        <w:t>Manual CSG selection with display restrictions in UTRA with ACSG list and OCSG list on USIM</w:t>
      </w:r>
      <w:r>
        <w:rPr>
          <w:noProof/>
        </w:rPr>
        <w:tab/>
        <w:t>512</w:t>
      </w:r>
    </w:p>
    <w:p w14:paraId="75B7FF0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512</w:t>
      </w:r>
    </w:p>
    <w:p w14:paraId="2EC0081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512</w:t>
      </w:r>
    </w:p>
    <w:p w14:paraId="180322A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512</w:t>
      </w:r>
    </w:p>
    <w:p w14:paraId="4B55921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512</w:t>
      </w:r>
    </w:p>
    <w:p w14:paraId="2CD2A7B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10.2.2.4.1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512</w:t>
      </w:r>
    </w:p>
    <w:p w14:paraId="28790122"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10.2.2.4.2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513</w:t>
      </w:r>
    </w:p>
    <w:p w14:paraId="452D2D2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514</w:t>
      </w:r>
    </w:p>
    <w:p w14:paraId="712AD72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10.2.3</w:t>
      </w:r>
      <w:r>
        <w:rPr>
          <w:rFonts w:asciiTheme="minorHAnsi" w:eastAsiaTheme="minorEastAsia" w:hAnsiTheme="minorHAnsi" w:cstheme="minorBidi"/>
          <w:noProof/>
          <w:kern w:val="2"/>
          <w:sz w:val="24"/>
          <w:szCs w:val="24"/>
          <w:lang w:eastAsia="en-GB"/>
          <w14:ligatures w14:val="standardContextual"/>
        </w:rPr>
        <w:tab/>
      </w:r>
      <w:r>
        <w:rPr>
          <w:noProof/>
        </w:rPr>
        <w:t>Manual CSG selection in UTRA with CSG list on USIM, success</w:t>
      </w:r>
      <w:r>
        <w:rPr>
          <w:noProof/>
        </w:rPr>
        <w:tab/>
        <w:t>515</w:t>
      </w:r>
    </w:p>
    <w:p w14:paraId="138E1CF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515</w:t>
      </w:r>
    </w:p>
    <w:p w14:paraId="4DFAD39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515</w:t>
      </w:r>
    </w:p>
    <w:p w14:paraId="2A939B0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516</w:t>
      </w:r>
    </w:p>
    <w:p w14:paraId="7BB003B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516</w:t>
      </w:r>
    </w:p>
    <w:p w14:paraId="2A8C1E1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10.2.3.4.1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516</w:t>
      </w:r>
    </w:p>
    <w:p w14:paraId="5C6BF7B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10.2.3.4.2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516</w:t>
      </w:r>
    </w:p>
    <w:p w14:paraId="350AA4E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10.2.3.5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517</w:t>
      </w:r>
    </w:p>
    <w:p w14:paraId="746637EB"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11</w:t>
      </w:r>
      <w:r>
        <w:rPr>
          <w:rFonts w:asciiTheme="minorHAnsi" w:eastAsiaTheme="minorEastAsia" w:hAnsiTheme="minorHAnsi" w:cstheme="minorBidi"/>
          <w:noProof/>
          <w:kern w:val="2"/>
          <w:sz w:val="24"/>
          <w:szCs w:val="24"/>
          <w:lang w:eastAsia="en-GB"/>
          <w14:ligatures w14:val="standardContextual"/>
        </w:rPr>
        <w:tab/>
      </w:r>
      <w:r w:rsidRPr="00417484">
        <w:rPr>
          <w:noProof/>
          <w:snapToGrid w:val="0"/>
        </w:rPr>
        <w:t>NAS security context parameter handling</w:t>
      </w:r>
      <w:r>
        <w:rPr>
          <w:noProof/>
        </w:rPr>
        <w:tab/>
        <w:t>518</w:t>
      </w:r>
    </w:p>
    <w:p w14:paraId="107C1D12"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11.1</w:t>
      </w:r>
      <w:r>
        <w:rPr>
          <w:rFonts w:asciiTheme="minorHAnsi" w:eastAsiaTheme="minorEastAsia" w:hAnsiTheme="minorHAnsi" w:cstheme="minorBidi"/>
          <w:noProof/>
          <w:kern w:val="2"/>
          <w:sz w:val="24"/>
          <w:szCs w:val="24"/>
          <w:lang w:eastAsia="en-GB"/>
          <w14:ligatures w14:val="standardContextual"/>
        </w:rPr>
        <w:tab/>
      </w:r>
      <w:r>
        <w:rPr>
          <w:noProof/>
        </w:rPr>
        <w:t>NAS security context parameter handling when service "EMM Information" is available</w:t>
      </w:r>
      <w:r>
        <w:rPr>
          <w:noProof/>
        </w:rPr>
        <w:tab/>
        <w:t>518</w:t>
      </w:r>
    </w:p>
    <w:p w14:paraId="0474083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518</w:t>
      </w:r>
    </w:p>
    <w:p w14:paraId="726B12A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518</w:t>
      </w:r>
    </w:p>
    <w:p w14:paraId="10B8264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519</w:t>
      </w:r>
    </w:p>
    <w:p w14:paraId="03A14AE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519</w:t>
      </w:r>
    </w:p>
    <w:p w14:paraId="5DC298D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519</w:t>
      </w:r>
    </w:p>
    <w:p w14:paraId="0D6D662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519</w:t>
      </w:r>
    </w:p>
    <w:p w14:paraId="38F523B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520</w:t>
      </w:r>
    </w:p>
    <w:p w14:paraId="2F68D244"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11.2</w:t>
      </w:r>
      <w:r>
        <w:rPr>
          <w:rFonts w:asciiTheme="minorHAnsi" w:eastAsiaTheme="minorEastAsia" w:hAnsiTheme="minorHAnsi" w:cstheme="minorBidi"/>
          <w:noProof/>
          <w:kern w:val="2"/>
          <w:sz w:val="24"/>
          <w:szCs w:val="24"/>
          <w:lang w:eastAsia="en-GB"/>
          <w14:ligatures w14:val="standardContextual"/>
        </w:rPr>
        <w:tab/>
      </w:r>
      <w:r w:rsidRPr="00417484">
        <w:rPr>
          <w:noProof/>
          <w:snapToGrid w:val="0"/>
        </w:rPr>
        <w:t>NAS security context parameter handling when service "EMM Information" is not available, no IMSI change</w:t>
      </w:r>
      <w:r>
        <w:rPr>
          <w:noProof/>
        </w:rPr>
        <w:tab/>
        <w:t>520</w:t>
      </w:r>
    </w:p>
    <w:p w14:paraId="635754E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520</w:t>
      </w:r>
    </w:p>
    <w:p w14:paraId="2861898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520</w:t>
      </w:r>
    </w:p>
    <w:p w14:paraId="40E59E7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521</w:t>
      </w:r>
    </w:p>
    <w:p w14:paraId="43FD0B5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521</w:t>
      </w:r>
    </w:p>
    <w:p w14:paraId="5DA8760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521</w:t>
      </w:r>
    </w:p>
    <w:p w14:paraId="22C49C3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521</w:t>
      </w:r>
    </w:p>
    <w:p w14:paraId="6BA9FA9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522</w:t>
      </w:r>
    </w:p>
    <w:p w14:paraId="72FF626C"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11.3</w:t>
      </w:r>
      <w:r>
        <w:rPr>
          <w:rFonts w:asciiTheme="minorHAnsi" w:eastAsiaTheme="minorEastAsia" w:hAnsiTheme="minorHAnsi" w:cstheme="minorBidi"/>
          <w:noProof/>
          <w:kern w:val="2"/>
          <w:sz w:val="24"/>
          <w:szCs w:val="24"/>
          <w:lang w:eastAsia="en-GB"/>
          <w14:ligatures w14:val="standardContextual"/>
        </w:rPr>
        <w:tab/>
      </w:r>
      <w:r w:rsidRPr="00417484">
        <w:rPr>
          <w:noProof/>
          <w:snapToGrid w:val="0"/>
        </w:rPr>
        <w:t>NAS security context parameter handling when service "EMM Information" is not available, IMSI changed</w:t>
      </w:r>
      <w:r>
        <w:rPr>
          <w:noProof/>
        </w:rPr>
        <w:tab/>
        <w:t>522</w:t>
      </w:r>
    </w:p>
    <w:p w14:paraId="4A6FB4E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522</w:t>
      </w:r>
    </w:p>
    <w:p w14:paraId="3A7C02D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522</w:t>
      </w:r>
    </w:p>
    <w:p w14:paraId="4286EFA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523</w:t>
      </w:r>
    </w:p>
    <w:p w14:paraId="4DA43D1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523</w:t>
      </w:r>
    </w:p>
    <w:p w14:paraId="30C9A03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523</w:t>
      </w:r>
    </w:p>
    <w:p w14:paraId="4214ECB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523</w:t>
      </w:r>
    </w:p>
    <w:p w14:paraId="37C94CC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524</w:t>
      </w:r>
    </w:p>
    <w:p w14:paraId="4092EED1"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11.4</w:t>
      </w:r>
      <w:r>
        <w:rPr>
          <w:rFonts w:asciiTheme="minorHAnsi" w:eastAsiaTheme="minorEastAsia" w:hAnsiTheme="minorHAnsi" w:cstheme="minorBidi"/>
          <w:noProof/>
          <w:kern w:val="2"/>
          <w:sz w:val="24"/>
          <w:szCs w:val="24"/>
          <w:lang w:eastAsia="en-GB"/>
          <w14:ligatures w14:val="standardContextual"/>
        </w:rPr>
        <w:tab/>
      </w:r>
      <w:r>
        <w:rPr>
          <w:noProof/>
        </w:rPr>
        <w:t>EPS NAS Security Context Storage</w:t>
      </w:r>
      <w:r>
        <w:rPr>
          <w:noProof/>
        </w:rPr>
        <w:tab/>
        <w:t>524</w:t>
      </w:r>
    </w:p>
    <w:p w14:paraId="5FE0AC2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524</w:t>
      </w:r>
    </w:p>
    <w:p w14:paraId="493A3BE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524</w:t>
      </w:r>
    </w:p>
    <w:p w14:paraId="5A18C29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524</w:t>
      </w:r>
    </w:p>
    <w:p w14:paraId="02ED109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525</w:t>
      </w:r>
    </w:p>
    <w:p w14:paraId="5BA32C0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11.4.4.1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525</w:t>
      </w:r>
    </w:p>
    <w:p w14:paraId="1DDBFB7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525</w:t>
      </w:r>
    </w:p>
    <w:p w14:paraId="1B4A80D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11.4.5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526</w:t>
      </w:r>
    </w:p>
    <w:p w14:paraId="143E4B18"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12</w:t>
      </w:r>
      <w:r>
        <w:rPr>
          <w:rFonts w:asciiTheme="minorHAnsi" w:eastAsiaTheme="minorEastAsia" w:hAnsiTheme="minorHAnsi" w:cstheme="minorBidi"/>
          <w:noProof/>
          <w:kern w:val="2"/>
          <w:sz w:val="24"/>
          <w:szCs w:val="24"/>
          <w:lang w:eastAsia="en-GB"/>
          <w14:ligatures w14:val="standardContextual"/>
        </w:rPr>
        <w:tab/>
      </w:r>
      <w:r w:rsidRPr="00417484">
        <w:rPr>
          <w:noProof/>
          <w:snapToGrid w:val="0"/>
        </w:rPr>
        <w:t>Non Access Stratum (NAS) Configuration parameter handling</w:t>
      </w:r>
      <w:r>
        <w:rPr>
          <w:noProof/>
        </w:rPr>
        <w:tab/>
        <w:t>526</w:t>
      </w:r>
    </w:p>
    <w:p w14:paraId="34D3A306"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NAS signaling priority handling</w:t>
      </w:r>
      <w:r>
        <w:rPr>
          <w:noProof/>
        </w:rPr>
        <w:tab/>
        <w:t>526</w:t>
      </w:r>
    </w:p>
    <w:p w14:paraId="3621E5B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526</w:t>
      </w:r>
    </w:p>
    <w:p w14:paraId="4D764A5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12.1.2</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526</w:t>
      </w:r>
    </w:p>
    <w:p w14:paraId="4E0FA40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12.1.3</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526</w:t>
      </w:r>
    </w:p>
    <w:p w14:paraId="491597D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12.1.4</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5C6FA68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12.1.5</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4254F13F"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NMO I Network Mode of Operation I handling</w:t>
      </w:r>
      <w:r>
        <w:rPr>
          <w:noProof/>
        </w:rPr>
        <w:tab/>
        <w:t>527</w:t>
      </w:r>
    </w:p>
    <w:p w14:paraId="4FB7D40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12.2.1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527</w:t>
      </w:r>
    </w:p>
    <w:p w14:paraId="5A4EF29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12.2.2</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21BCFB4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12.2.3</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6A00684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12.2.4</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2CAE0A7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12.2.5</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2BD475C9"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12.3</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Attach with IMSI handling</w:t>
      </w:r>
      <w:r>
        <w:rPr>
          <w:noProof/>
        </w:rPr>
        <w:tab/>
        <w:t>527</w:t>
      </w:r>
    </w:p>
    <w:p w14:paraId="10B771D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527</w:t>
      </w:r>
    </w:p>
    <w:p w14:paraId="68972C6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12.3.2</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0A90645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12.3.3</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6064F73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12.3.4</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1C6C4AD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12.3.5</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527</w:t>
      </w:r>
    </w:p>
    <w:p w14:paraId="017F5EB1"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12.4</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Verifying Minimum Periodic Search Timer</w:t>
      </w:r>
      <w:r>
        <w:rPr>
          <w:noProof/>
        </w:rPr>
        <w:tab/>
        <w:t>527</w:t>
      </w:r>
    </w:p>
    <w:p w14:paraId="0E605E3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527</w:t>
      </w:r>
    </w:p>
    <w:p w14:paraId="220AC9A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12.4.2</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528</w:t>
      </w:r>
    </w:p>
    <w:p w14:paraId="12E806E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12.4.3</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528</w:t>
      </w:r>
    </w:p>
    <w:p w14:paraId="6A5E3A6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12.4.4</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528</w:t>
      </w:r>
    </w:p>
    <w:p w14:paraId="3BF264A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12.4.5</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528</w:t>
      </w:r>
    </w:p>
    <w:p w14:paraId="5D0B5E49"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12.5</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Extended access barring handling</w:t>
      </w:r>
      <w:r>
        <w:rPr>
          <w:noProof/>
        </w:rPr>
        <w:tab/>
        <w:t>528</w:t>
      </w:r>
    </w:p>
    <w:p w14:paraId="182D02A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12.5.1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528</w:t>
      </w:r>
    </w:p>
    <w:p w14:paraId="11CB2B8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12.5.2</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528</w:t>
      </w:r>
    </w:p>
    <w:p w14:paraId="3A521E6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12.5.3</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528</w:t>
      </w:r>
    </w:p>
    <w:p w14:paraId="7B663ED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12.5.4</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528</w:t>
      </w:r>
    </w:p>
    <w:p w14:paraId="1C86D3D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12.5.5</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t>528</w:t>
      </w:r>
    </w:p>
    <w:p w14:paraId="7B79CF6B"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12.6</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Verifying Timer T3245 Behaviour</w:t>
      </w:r>
      <w:r>
        <w:rPr>
          <w:noProof/>
        </w:rPr>
        <w:tab/>
        <w:t>528</w:t>
      </w:r>
    </w:p>
    <w:p w14:paraId="0B1746C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12.6.1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528</w:t>
      </w:r>
    </w:p>
    <w:p w14:paraId="1703843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12.6.2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529</w:t>
      </w:r>
    </w:p>
    <w:p w14:paraId="7CF4A4E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12.6.3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529</w:t>
      </w:r>
    </w:p>
    <w:p w14:paraId="5066E0B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12.6.4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529</w:t>
      </w:r>
    </w:p>
    <w:p w14:paraId="15C8ED7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12.6.4.1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529</w:t>
      </w:r>
    </w:p>
    <w:p w14:paraId="584A74D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12.6.4.2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530</w:t>
      </w:r>
    </w:p>
    <w:p w14:paraId="3B709BE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12.6.5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530</w:t>
      </w:r>
    </w:p>
    <w:p w14:paraId="6A19607A"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12.7</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Override NAS signalling low priority</w:t>
      </w:r>
      <w:r>
        <w:rPr>
          <w:noProof/>
        </w:rPr>
        <w:tab/>
        <w:t>531</w:t>
      </w:r>
    </w:p>
    <w:p w14:paraId="6A9722A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12.7.1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531</w:t>
      </w:r>
    </w:p>
    <w:p w14:paraId="431A387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12.7.2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531</w:t>
      </w:r>
    </w:p>
    <w:p w14:paraId="5FF4089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12.7.3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531</w:t>
      </w:r>
    </w:p>
    <w:p w14:paraId="2FFB466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12.7.4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531</w:t>
      </w:r>
    </w:p>
    <w:p w14:paraId="55C8AF5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12.7.4.1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531</w:t>
      </w:r>
    </w:p>
    <w:p w14:paraId="0EFA7E5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12.7.4.2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532</w:t>
      </w:r>
    </w:p>
    <w:p w14:paraId="3ACE514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12.7.5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532</w:t>
      </w:r>
    </w:p>
    <w:p w14:paraId="18112A66"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12.8</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Override Extended access barring</w:t>
      </w:r>
      <w:r>
        <w:rPr>
          <w:noProof/>
        </w:rPr>
        <w:tab/>
        <w:t>532</w:t>
      </w:r>
    </w:p>
    <w:p w14:paraId="65944C7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12.8.1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532</w:t>
      </w:r>
    </w:p>
    <w:p w14:paraId="0546610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12.8.2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532</w:t>
      </w:r>
    </w:p>
    <w:p w14:paraId="7804FD5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12.8.3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533</w:t>
      </w:r>
    </w:p>
    <w:p w14:paraId="7276F9F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12.8.4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533</w:t>
      </w:r>
    </w:p>
    <w:p w14:paraId="59608E8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12.8.4.1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533</w:t>
      </w:r>
    </w:p>
    <w:p w14:paraId="6848155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12.8.4.2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533</w:t>
      </w:r>
    </w:p>
    <w:p w14:paraId="3066F3E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12.8.5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534</w:t>
      </w:r>
    </w:p>
    <w:p w14:paraId="78A7F48D"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12.9</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Fast First Higher Priority PLMN Search</w:t>
      </w:r>
      <w:r>
        <w:rPr>
          <w:noProof/>
        </w:rPr>
        <w:tab/>
        <w:t>534</w:t>
      </w:r>
    </w:p>
    <w:p w14:paraId="5E5DCD4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12.9.1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534</w:t>
      </w:r>
    </w:p>
    <w:p w14:paraId="4F998AB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12.9.2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534</w:t>
      </w:r>
    </w:p>
    <w:p w14:paraId="506A76F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12.9.3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534</w:t>
      </w:r>
    </w:p>
    <w:p w14:paraId="1F63240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12.9.4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534</w:t>
      </w:r>
    </w:p>
    <w:p w14:paraId="3969AD6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12.9.4.1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534</w:t>
      </w:r>
    </w:p>
    <w:p w14:paraId="262F381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12.9.4.2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535</w:t>
      </w:r>
    </w:p>
    <w:p w14:paraId="7C87B01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12.9.5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535</w:t>
      </w:r>
    </w:p>
    <w:p w14:paraId="7C7BEF45"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12.10</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E-UTRA Disabling Allowed for EMM cause #15</w:t>
      </w:r>
      <w:r>
        <w:rPr>
          <w:noProof/>
        </w:rPr>
        <w:tab/>
        <w:t>536</w:t>
      </w:r>
    </w:p>
    <w:p w14:paraId="399726D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12.10.1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536</w:t>
      </w:r>
    </w:p>
    <w:p w14:paraId="76B930C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12.10.2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536</w:t>
      </w:r>
    </w:p>
    <w:p w14:paraId="399086F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12.10.3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536</w:t>
      </w:r>
    </w:p>
    <w:p w14:paraId="7895F78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12.10.4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536</w:t>
      </w:r>
    </w:p>
    <w:p w14:paraId="2C45314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12.10.4.1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536</w:t>
      </w:r>
    </w:p>
    <w:p w14:paraId="757F94B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12.10.4.2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537</w:t>
      </w:r>
    </w:p>
    <w:p w14:paraId="3A78B48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12.10.5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537</w:t>
      </w:r>
    </w:p>
    <w:p w14:paraId="43B271B0"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12.11</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SM_RetryWaitTime</w:t>
      </w:r>
      <w:r>
        <w:rPr>
          <w:noProof/>
        </w:rPr>
        <w:tab/>
        <w:t>538</w:t>
      </w:r>
    </w:p>
    <w:p w14:paraId="2FC0543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538</w:t>
      </w:r>
    </w:p>
    <w:p w14:paraId="006A9AD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538</w:t>
      </w:r>
    </w:p>
    <w:p w14:paraId="14C2148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538</w:t>
      </w:r>
    </w:p>
    <w:p w14:paraId="749B29C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538</w:t>
      </w:r>
    </w:p>
    <w:p w14:paraId="7F9ECAB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538</w:t>
      </w:r>
    </w:p>
    <w:p w14:paraId="09D3A3A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12.11.4.2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539</w:t>
      </w:r>
    </w:p>
    <w:p w14:paraId="173AEB8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539</w:t>
      </w:r>
    </w:p>
    <w:p w14:paraId="4A6B79E8"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12.12</w:t>
      </w:r>
      <w:r>
        <w:rPr>
          <w:rFonts w:asciiTheme="minorHAnsi" w:eastAsiaTheme="minorEastAsia" w:hAnsiTheme="minorHAnsi" w:cstheme="minorBidi"/>
          <w:noProof/>
          <w:kern w:val="2"/>
          <w:sz w:val="24"/>
          <w:szCs w:val="24"/>
          <w:lang w:eastAsia="en-GB"/>
          <w14:ligatures w14:val="standardContextual"/>
        </w:rPr>
        <w:tab/>
      </w:r>
      <w:r>
        <w:rPr>
          <w:noProof/>
        </w:rPr>
        <w:t>EF</w:t>
      </w:r>
      <w:r w:rsidRPr="00417484">
        <w:rPr>
          <w:noProof/>
          <w:vertAlign w:val="subscript"/>
        </w:rPr>
        <w:t>NASCONFIG</w:t>
      </w:r>
      <w:r>
        <w:rPr>
          <w:noProof/>
        </w:rPr>
        <w:t xml:space="preserve"> – SM_RetryAtRATChange</w:t>
      </w:r>
      <w:r>
        <w:rPr>
          <w:noProof/>
        </w:rPr>
        <w:tab/>
        <w:t>539</w:t>
      </w:r>
    </w:p>
    <w:p w14:paraId="1830928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539</w:t>
      </w:r>
    </w:p>
    <w:p w14:paraId="1A71DEF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539</w:t>
      </w:r>
    </w:p>
    <w:p w14:paraId="1D83A41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539</w:t>
      </w:r>
    </w:p>
    <w:p w14:paraId="5E3AD19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540</w:t>
      </w:r>
    </w:p>
    <w:p w14:paraId="1187290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12.12.5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540</w:t>
      </w:r>
    </w:p>
    <w:p w14:paraId="093ED575"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13</w:t>
      </w:r>
      <w:r>
        <w:rPr>
          <w:rFonts w:asciiTheme="minorHAnsi" w:eastAsiaTheme="minorEastAsia" w:hAnsiTheme="minorHAnsi" w:cstheme="minorBidi"/>
          <w:noProof/>
          <w:kern w:val="2"/>
          <w:sz w:val="24"/>
          <w:szCs w:val="24"/>
          <w:lang w:eastAsia="en-GB"/>
          <w14:ligatures w14:val="standardContextual"/>
        </w:rPr>
        <w:tab/>
      </w:r>
      <w:r>
        <w:rPr>
          <w:noProof/>
        </w:rPr>
        <w:t>UICC interface during PSM</w:t>
      </w:r>
      <w:r>
        <w:rPr>
          <w:noProof/>
        </w:rPr>
        <w:tab/>
        <w:t>540</w:t>
      </w:r>
    </w:p>
    <w:p w14:paraId="4A8F9509"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13.1</w:t>
      </w:r>
      <w:r>
        <w:rPr>
          <w:rFonts w:asciiTheme="minorHAnsi" w:eastAsiaTheme="minorEastAsia" w:hAnsiTheme="minorHAnsi" w:cstheme="minorBidi"/>
          <w:noProof/>
          <w:kern w:val="2"/>
          <w:sz w:val="24"/>
          <w:szCs w:val="24"/>
          <w:lang w:eastAsia="en-GB"/>
          <w14:ligatures w14:val="standardContextual"/>
        </w:rPr>
        <w:tab/>
      </w:r>
      <w:r>
        <w:rPr>
          <w:noProof/>
        </w:rPr>
        <w:t>UICC interface in PSM handling for E-UTRAN – No UICC deactivation in PSM</w:t>
      </w:r>
      <w:r>
        <w:rPr>
          <w:noProof/>
        </w:rPr>
        <w:tab/>
        <w:t>540</w:t>
      </w:r>
    </w:p>
    <w:p w14:paraId="01556891"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540</w:t>
      </w:r>
    </w:p>
    <w:p w14:paraId="4499448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540</w:t>
      </w:r>
    </w:p>
    <w:p w14:paraId="46E72F0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540</w:t>
      </w:r>
    </w:p>
    <w:p w14:paraId="2E0352F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540</w:t>
      </w:r>
    </w:p>
    <w:p w14:paraId="5092B58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13.1.4.1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540</w:t>
      </w:r>
    </w:p>
    <w:p w14:paraId="274A05A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13.1.4.2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541</w:t>
      </w:r>
    </w:p>
    <w:p w14:paraId="5DC7D82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541</w:t>
      </w:r>
    </w:p>
    <w:p w14:paraId="56BCD72A"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13.2</w:t>
      </w:r>
      <w:r>
        <w:rPr>
          <w:rFonts w:asciiTheme="minorHAnsi" w:eastAsiaTheme="minorEastAsia" w:hAnsiTheme="minorHAnsi" w:cstheme="minorBidi"/>
          <w:noProof/>
          <w:kern w:val="2"/>
          <w:sz w:val="24"/>
          <w:szCs w:val="24"/>
          <w:lang w:eastAsia="en-GB"/>
          <w14:ligatures w14:val="standardContextual"/>
        </w:rPr>
        <w:tab/>
      </w:r>
      <w:r>
        <w:rPr>
          <w:noProof/>
        </w:rPr>
        <w:t>UICC interface in PSM handling for E-UTRAN – PSM not accepted by E-USS/NB-SS</w:t>
      </w:r>
      <w:r>
        <w:rPr>
          <w:noProof/>
        </w:rPr>
        <w:tab/>
        <w:t>541</w:t>
      </w:r>
    </w:p>
    <w:p w14:paraId="2597558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541</w:t>
      </w:r>
    </w:p>
    <w:p w14:paraId="39B8EBC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541</w:t>
      </w:r>
    </w:p>
    <w:p w14:paraId="0639A23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542</w:t>
      </w:r>
    </w:p>
    <w:p w14:paraId="6C119E1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542</w:t>
      </w:r>
    </w:p>
    <w:p w14:paraId="7AEA4DA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13.2.4.1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542</w:t>
      </w:r>
    </w:p>
    <w:p w14:paraId="09B1677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13.2.4.2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542</w:t>
      </w:r>
    </w:p>
    <w:p w14:paraId="75DB26C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542</w:t>
      </w:r>
    </w:p>
    <w:p w14:paraId="736CA039"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13.3</w:t>
      </w:r>
      <w:r>
        <w:rPr>
          <w:rFonts w:asciiTheme="minorHAnsi" w:eastAsiaTheme="minorEastAsia" w:hAnsiTheme="minorHAnsi" w:cstheme="minorBidi"/>
          <w:noProof/>
          <w:kern w:val="2"/>
          <w:sz w:val="24"/>
          <w:szCs w:val="24"/>
          <w:lang w:eastAsia="en-GB"/>
          <w14:ligatures w14:val="standardContextual"/>
        </w:rPr>
        <w:tab/>
      </w:r>
      <w:r>
        <w:rPr>
          <w:noProof/>
        </w:rPr>
        <w:t>UICC interface in PSM handling for E-UTRAN – UICC deactivation in PSM</w:t>
      </w:r>
      <w:r>
        <w:rPr>
          <w:noProof/>
        </w:rPr>
        <w:tab/>
        <w:t>543</w:t>
      </w:r>
    </w:p>
    <w:p w14:paraId="294BA06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543</w:t>
      </w:r>
    </w:p>
    <w:p w14:paraId="5556107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543</w:t>
      </w:r>
    </w:p>
    <w:p w14:paraId="61C3B9F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543</w:t>
      </w:r>
    </w:p>
    <w:p w14:paraId="2CC327A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543</w:t>
      </w:r>
    </w:p>
    <w:p w14:paraId="55D51E7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13.3.4.1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543</w:t>
      </w:r>
    </w:p>
    <w:p w14:paraId="6BFE8B2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13.3.4.2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544</w:t>
      </w:r>
    </w:p>
    <w:p w14:paraId="1F2E364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544</w:t>
      </w:r>
    </w:p>
    <w:p w14:paraId="4AE5489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13.4</w:t>
      </w:r>
      <w:r>
        <w:rPr>
          <w:rFonts w:asciiTheme="minorHAnsi" w:eastAsiaTheme="minorEastAsia" w:hAnsiTheme="minorHAnsi" w:cstheme="minorBidi"/>
          <w:noProof/>
          <w:kern w:val="2"/>
          <w:sz w:val="24"/>
          <w:szCs w:val="24"/>
          <w:lang w:eastAsia="en-GB"/>
          <w14:ligatures w14:val="standardContextual"/>
        </w:rPr>
        <w:tab/>
      </w:r>
      <w:r>
        <w:rPr>
          <w:noProof/>
        </w:rPr>
        <w:t>UICC interface in PSM for E-UTRAN – SUSPEND UICC</w:t>
      </w:r>
      <w:r>
        <w:rPr>
          <w:noProof/>
        </w:rPr>
        <w:tab/>
        <w:t>544</w:t>
      </w:r>
    </w:p>
    <w:p w14:paraId="591E99E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544</w:t>
      </w:r>
    </w:p>
    <w:p w14:paraId="0604077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544</w:t>
      </w:r>
    </w:p>
    <w:p w14:paraId="639F4F6C"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545</w:t>
      </w:r>
    </w:p>
    <w:p w14:paraId="71B6D15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13.4.4.1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545</w:t>
      </w:r>
    </w:p>
    <w:p w14:paraId="0D8A51D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13.4.4.2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545</w:t>
      </w:r>
    </w:p>
    <w:p w14:paraId="0E72B7E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13.4.5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546</w:t>
      </w:r>
    </w:p>
    <w:p w14:paraId="6205794C"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14</w:t>
      </w:r>
      <w:r>
        <w:rPr>
          <w:rFonts w:asciiTheme="minorHAnsi" w:eastAsiaTheme="minorEastAsia" w:hAnsiTheme="minorHAnsi" w:cstheme="minorBidi"/>
          <w:noProof/>
          <w:kern w:val="2"/>
          <w:sz w:val="24"/>
          <w:szCs w:val="24"/>
          <w:lang w:eastAsia="en-GB"/>
          <w14:ligatures w14:val="standardContextual"/>
        </w:rPr>
        <w:tab/>
      </w:r>
      <w:r>
        <w:rPr>
          <w:noProof/>
        </w:rPr>
        <w:t>UICC interface during eDRX</w:t>
      </w:r>
      <w:r>
        <w:rPr>
          <w:noProof/>
        </w:rPr>
        <w:tab/>
        <w:t>546</w:t>
      </w:r>
    </w:p>
    <w:p w14:paraId="070B3FCA"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14.1</w:t>
      </w:r>
      <w:r>
        <w:rPr>
          <w:rFonts w:asciiTheme="minorHAnsi" w:eastAsiaTheme="minorEastAsia" w:hAnsiTheme="minorHAnsi" w:cstheme="minorBidi"/>
          <w:noProof/>
          <w:kern w:val="2"/>
          <w:sz w:val="24"/>
          <w:szCs w:val="24"/>
          <w:lang w:eastAsia="en-GB"/>
          <w14:ligatures w14:val="standardContextual"/>
        </w:rPr>
        <w:tab/>
      </w:r>
      <w:r>
        <w:rPr>
          <w:noProof/>
        </w:rPr>
        <w:t>UICC interface during eDRX for E-UTRAN – eDRX is not supported by the UICC</w:t>
      </w:r>
      <w:r>
        <w:rPr>
          <w:noProof/>
        </w:rPr>
        <w:tab/>
        <w:t>546</w:t>
      </w:r>
    </w:p>
    <w:p w14:paraId="559AE06E"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546</w:t>
      </w:r>
    </w:p>
    <w:p w14:paraId="31A0B0B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546</w:t>
      </w:r>
    </w:p>
    <w:p w14:paraId="7CA7D3E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546</w:t>
      </w:r>
    </w:p>
    <w:p w14:paraId="4D7A834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546</w:t>
      </w:r>
    </w:p>
    <w:p w14:paraId="700AA2E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14.1.4.1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546</w:t>
      </w:r>
    </w:p>
    <w:p w14:paraId="6317E0D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14.1.4.2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547</w:t>
      </w:r>
    </w:p>
    <w:p w14:paraId="2619740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547</w:t>
      </w:r>
    </w:p>
    <w:p w14:paraId="39859EF7"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14.2</w:t>
      </w:r>
      <w:r>
        <w:rPr>
          <w:rFonts w:asciiTheme="minorHAnsi" w:eastAsiaTheme="minorEastAsia" w:hAnsiTheme="minorHAnsi" w:cstheme="minorBidi"/>
          <w:noProof/>
          <w:kern w:val="2"/>
          <w:sz w:val="24"/>
          <w:szCs w:val="24"/>
          <w:lang w:eastAsia="en-GB"/>
          <w14:ligatures w14:val="standardContextual"/>
        </w:rPr>
        <w:tab/>
      </w:r>
      <w:r>
        <w:rPr>
          <w:noProof/>
        </w:rPr>
        <w:t>UICC interface during eDRX for E-UTRAN – eDRX is not accepted by E-USS/NB-SS</w:t>
      </w:r>
      <w:r>
        <w:rPr>
          <w:noProof/>
        </w:rPr>
        <w:tab/>
        <w:t>548</w:t>
      </w:r>
    </w:p>
    <w:p w14:paraId="563042D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548</w:t>
      </w:r>
    </w:p>
    <w:p w14:paraId="14804B0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548</w:t>
      </w:r>
    </w:p>
    <w:p w14:paraId="18CA419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548</w:t>
      </w:r>
    </w:p>
    <w:p w14:paraId="22437B6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14.2.4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548</w:t>
      </w:r>
    </w:p>
    <w:p w14:paraId="11E2CD3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14.2.4.1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548</w:t>
      </w:r>
    </w:p>
    <w:p w14:paraId="44E71E1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549</w:t>
      </w:r>
    </w:p>
    <w:p w14:paraId="717ABFF5"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14.3</w:t>
      </w:r>
      <w:r>
        <w:rPr>
          <w:rFonts w:asciiTheme="minorHAnsi" w:eastAsiaTheme="minorEastAsia" w:hAnsiTheme="minorHAnsi" w:cstheme="minorBidi"/>
          <w:noProof/>
          <w:kern w:val="2"/>
          <w:sz w:val="24"/>
          <w:szCs w:val="24"/>
          <w:lang w:eastAsia="en-GB"/>
          <w14:ligatures w14:val="standardContextual"/>
        </w:rPr>
        <w:tab/>
      </w:r>
      <w:r>
        <w:rPr>
          <w:noProof/>
        </w:rPr>
        <w:t>UICC interface during eDRX for E-UTRAN – UICC deactivation during eDRX</w:t>
      </w:r>
      <w:r>
        <w:rPr>
          <w:noProof/>
        </w:rPr>
        <w:tab/>
        <w:t>549</w:t>
      </w:r>
    </w:p>
    <w:p w14:paraId="0D23052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549</w:t>
      </w:r>
    </w:p>
    <w:p w14:paraId="1389796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549</w:t>
      </w:r>
    </w:p>
    <w:p w14:paraId="1C03C5F4"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550</w:t>
      </w:r>
    </w:p>
    <w:p w14:paraId="57CDF17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550</w:t>
      </w:r>
    </w:p>
    <w:p w14:paraId="12B440B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14.3.4.1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550</w:t>
      </w:r>
    </w:p>
    <w:p w14:paraId="2822621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14.3.4.2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551</w:t>
      </w:r>
    </w:p>
    <w:p w14:paraId="4A1A41D5"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551</w:t>
      </w:r>
    </w:p>
    <w:p w14:paraId="6C5C5FAB"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14.4</w:t>
      </w:r>
      <w:r>
        <w:rPr>
          <w:rFonts w:asciiTheme="minorHAnsi" w:eastAsiaTheme="minorEastAsia" w:hAnsiTheme="minorHAnsi" w:cstheme="minorBidi"/>
          <w:noProof/>
          <w:kern w:val="2"/>
          <w:sz w:val="24"/>
          <w:szCs w:val="24"/>
          <w:lang w:eastAsia="en-GB"/>
          <w14:ligatures w14:val="standardContextual"/>
        </w:rPr>
        <w:tab/>
      </w:r>
      <w:r>
        <w:rPr>
          <w:noProof/>
        </w:rPr>
        <w:t>UICC interface during eDRX for E-UTRAN– SUSPEND UICC</w:t>
      </w:r>
      <w:r>
        <w:rPr>
          <w:noProof/>
        </w:rPr>
        <w:tab/>
        <w:t>551</w:t>
      </w:r>
    </w:p>
    <w:p w14:paraId="2ECF146A"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551</w:t>
      </w:r>
    </w:p>
    <w:p w14:paraId="594EF28F"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551</w:t>
      </w:r>
    </w:p>
    <w:p w14:paraId="44BC3FC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552</w:t>
      </w:r>
    </w:p>
    <w:p w14:paraId="04E86BE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552</w:t>
      </w:r>
    </w:p>
    <w:p w14:paraId="637F200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14.4.4.1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552</w:t>
      </w:r>
    </w:p>
    <w:p w14:paraId="1EFC9A7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14.4.4.2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553</w:t>
      </w:r>
    </w:p>
    <w:p w14:paraId="5BBE8C9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14.4.5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553</w:t>
      </w:r>
    </w:p>
    <w:p w14:paraId="38254485"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15</w:t>
      </w:r>
      <w:r>
        <w:rPr>
          <w:rFonts w:asciiTheme="minorHAnsi" w:eastAsiaTheme="minorEastAsia" w:hAnsiTheme="minorHAnsi" w:cstheme="minorBidi"/>
          <w:noProof/>
          <w:kern w:val="2"/>
          <w:sz w:val="24"/>
          <w:szCs w:val="24"/>
          <w:lang w:eastAsia="en-GB"/>
          <w14:ligatures w14:val="standardContextual"/>
        </w:rPr>
        <w:tab/>
      </w:r>
      <w:r>
        <w:rPr>
          <w:noProof/>
        </w:rPr>
        <w:t>Authentication procedure and NAS security context handling for 5G</w:t>
      </w:r>
      <w:r>
        <w:rPr>
          <w:noProof/>
        </w:rPr>
        <w:tab/>
        <w:t>553</w:t>
      </w:r>
    </w:p>
    <w:p w14:paraId="08C261DC"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15.1</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EAP-AKA'</w:t>
      </w:r>
      <w:r>
        <w:rPr>
          <w:noProof/>
        </w:rPr>
        <w:tab/>
        <w:t>553</w:t>
      </w:r>
    </w:p>
    <w:p w14:paraId="2430E999"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15.1.1</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EAP-AKA' - Authentication is successful</w:t>
      </w:r>
      <w:r>
        <w:rPr>
          <w:noProof/>
        </w:rPr>
        <w:tab/>
        <w:t>553</w:t>
      </w:r>
    </w:p>
    <w:p w14:paraId="037E60A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553</w:t>
      </w:r>
    </w:p>
    <w:p w14:paraId="224EF13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554</w:t>
      </w:r>
    </w:p>
    <w:p w14:paraId="498878D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554</w:t>
      </w:r>
    </w:p>
    <w:p w14:paraId="139089E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554</w:t>
      </w:r>
    </w:p>
    <w:p w14:paraId="2B0631F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554</w:t>
      </w:r>
    </w:p>
    <w:p w14:paraId="27B69CA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555</w:t>
      </w:r>
    </w:p>
    <w:p w14:paraId="23A5868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555</w:t>
      </w:r>
    </w:p>
    <w:p w14:paraId="2027595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sidRPr="00417484">
        <w:rPr>
          <w:noProof/>
          <w:lang w:val="en-US" w:eastAsia="fr-FR"/>
        </w:rPr>
        <w:t>15.1A.1</w:t>
      </w:r>
      <w:r>
        <w:rPr>
          <w:rFonts w:asciiTheme="minorHAnsi" w:eastAsiaTheme="minorEastAsia" w:hAnsiTheme="minorHAnsi" w:cstheme="minorBidi"/>
          <w:noProof/>
          <w:kern w:val="2"/>
          <w:sz w:val="24"/>
          <w:szCs w:val="24"/>
          <w:lang w:eastAsia="en-GB"/>
          <w14:ligatures w14:val="standardContextual"/>
        </w:rPr>
        <w:tab/>
      </w:r>
      <w:r w:rsidRPr="00417484">
        <w:rPr>
          <w:noProof/>
          <w:lang w:val="en-US" w:eastAsia="fr-FR"/>
        </w:rPr>
        <w:t>Authentication procedure for EAP-AKA' - Authentication is Successful</w:t>
      </w:r>
      <w:r>
        <w:rPr>
          <w:noProof/>
        </w:rPr>
        <w:tab/>
        <w:t>556</w:t>
      </w:r>
    </w:p>
    <w:p w14:paraId="209B261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15.1A.1.1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556</w:t>
      </w:r>
    </w:p>
    <w:p w14:paraId="7B10FEC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15.1A.1.2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557</w:t>
      </w:r>
    </w:p>
    <w:p w14:paraId="560AB12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15.1A.1.3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557</w:t>
      </w:r>
    </w:p>
    <w:p w14:paraId="733BA42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15.1A.1.4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557</w:t>
      </w:r>
    </w:p>
    <w:p w14:paraId="5215245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15.1A.1.4.1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557</w:t>
      </w:r>
    </w:p>
    <w:p w14:paraId="1020E69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15.1A.1.4.2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557</w:t>
      </w:r>
    </w:p>
    <w:p w14:paraId="593C054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15.1A.1.5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558</w:t>
      </w:r>
    </w:p>
    <w:p w14:paraId="6EA3526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15.1.2</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EAP-AKA' – Authentication is successful - GSM UICC</w:t>
      </w:r>
      <w:r>
        <w:rPr>
          <w:noProof/>
        </w:rPr>
        <w:tab/>
        <w:t>559</w:t>
      </w:r>
    </w:p>
    <w:p w14:paraId="0A9C281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559</w:t>
      </w:r>
    </w:p>
    <w:p w14:paraId="23B9929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559</w:t>
      </w:r>
    </w:p>
    <w:p w14:paraId="2139FEE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560</w:t>
      </w:r>
    </w:p>
    <w:p w14:paraId="48F4BF6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560</w:t>
      </w:r>
    </w:p>
    <w:p w14:paraId="705FCA4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560</w:t>
      </w:r>
    </w:p>
    <w:p w14:paraId="25E0DDCA"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560</w:t>
      </w:r>
    </w:p>
    <w:p w14:paraId="3EA964E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561</w:t>
      </w:r>
    </w:p>
    <w:p w14:paraId="0391AA1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15.1.3</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EAP-AKA' – AUTN fails on the USIM</w:t>
      </w:r>
      <w:r>
        <w:rPr>
          <w:noProof/>
        </w:rPr>
        <w:tab/>
        <w:t>561</w:t>
      </w:r>
    </w:p>
    <w:p w14:paraId="0636437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561</w:t>
      </w:r>
    </w:p>
    <w:p w14:paraId="6AC603C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561</w:t>
      </w:r>
    </w:p>
    <w:p w14:paraId="498C4FF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562</w:t>
      </w:r>
    </w:p>
    <w:p w14:paraId="26E5CDF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562</w:t>
      </w:r>
    </w:p>
    <w:p w14:paraId="591B5EE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562</w:t>
      </w:r>
    </w:p>
    <w:p w14:paraId="0A14025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562</w:t>
      </w:r>
    </w:p>
    <w:p w14:paraId="3CAB395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563</w:t>
      </w:r>
    </w:p>
    <w:p w14:paraId="0FC4C2F6"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15.1.4</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EAP-AKA' - after SUPI is changed</w:t>
      </w:r>
      <w:r>
        <w:rPr>
          <w:noProof/>
        </w:rPr>
        <w:tab/>
        <w:t>563</w:t>
      </w:r>
    </w:p>
    <w:p w14:paraId="0A781BD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563</w:t>
      </w:r>
    </w:p>
    <w:p w14:paraId="3CD154C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563</w:t>
      </w:r>
    </w:p>
    <w:p w14:paraId="45AE6DA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563</w:t>
      </w:r>
    </w:p>
    <w:p w14:paraId="4FB14FD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15.1.4.4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563</w:t>
      </w:r>
    </w:p>
    <w:p w14:paraId="605109CD"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15.1.4.4.2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564</w:t>
      </w:r>
    </w:p>
    <w:p w14:paraId="1FF1F2BD"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15.2</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5G AKA</w:t>
      </w:r>
      <w:r>
        <w:rPr>
          <w:noProof/>
        </w:rPr>
        <w:tab/>
        <w:t>565</w:t>
      </w:r>
    </w:p>
    <w:p w14:paraId="1FF9FA6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566</w:t>
      </w:r>
    </w:p>
    <w:p w14:paraId="54080EAB"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lastRenderedPageBreak/>
        <w:t>15.2.1.4.1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566</w:t>
      </w:r>
    </w:p>
    <w:p w14:paraId="54279A6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15.2A.1.4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568</w:t>
      </w:r>
    </w:p>
    <w:p w14:paraId="0E5A301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15.2A.1.4.1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568</w:t>
      </w:r>
    </w:p>
    <w:p w14:paraId="34F2B1D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15.2A.2</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5G AKA – Authentication is successful - GSM UICC</w:t>
      </w:r>
      <w:r>
        <w:rPr>
          <w:noProof/>
        </w:rPr>
        <w:tab/>
        <w:t>570</w:t>
      </w:r>
    </w:p>
    <w:p w14:paraId="5D9CC79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15.2A.2.1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570</w:t>
      </w:r>
    </w:p>
    <w:p w14:paraId="62A1C0D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15.2A.2.2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570</w:t>
      </w:r>
    </w:p>
    <w:p w14:paraId="726F37B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15.2A.2.3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571</w:t>
      </w:r>
    </w:p>
    <w:p w14:paraId="2FBA4CB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15.2A.2.4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571</w:t>
      </w:r>
    </w:p>
    <w:p w14:paraId="191ECAE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15.2A.2.4.1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571</w:t>
      </w:r>
    </w:p>
    <w:p w14:paraId="4D5AA40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15.2A.2.4.2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571</w:t>
      </w:r>
    </w:p>
    <w:p w14:paraId="2953B5E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15.2A.2.5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572</w:t>
      </w:r>
    </w:p>
    <w:p w14:paraId="0B752C98"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15.2.2</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5G AKA – Authentication is successful - GSM UICC</w:t>
      </w:r>
      <w:r>
        <w:rPr>
          <w:noProof/>
        </w:rPr>
        <w:tab/>
        <w:t>572</w:t>
      </w:r>
    </w:p>
    <w:p w14:paraId="293C6B0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572</w:t>
      </w:r>
    </w:p>
    <w:p w14:paraId="0DE1F08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572</w:t>
      </w:r>
    </w:p>
    <w:p w14:paraId="2FD4A1B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573</w:t>
      </w:r>
    </w:p>
    <w:p w14:paraId="0B4BBD7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573</w:t>
      </w:r>
    </w:p>
    <w:p w14:paraId="73AF967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573</w:t>
      </w:r>
    </w:p>
    <w:p w14:paraId="322BCA6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573</w:t>
      </w:r>
    </w:p>
    <w:p w14:paraId="550027A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574</w:t>
      </w:r>
    </w:p>
    <w:p w14:paraId="01FF37C0"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15.2.3</w:t>
      </w:r>
      <w:r>
        <w:rPr>
          <w:rFonts w:asciiTheme="minorHAnsi" w:eastAsiaTheme="minorEastAsia" w:hAnsiTheme="minorHAnsi" w:cstheme="minorBidi"/>
          <w:noProof/>
          <w:kern w:val="2"/>
          <w:sz w:val="24"/>
          <w:szCs w:val="24"/>
          <w:lang w:eastAsia="en-GB"/>
          <w14:ligatures w14:val="standardContextual"/>
        </w:rPr>
        <w:tab/>
      </w:r>
      <w:r>
        <w:rPr>
          <w:noProof/>
        </w:rPr>
        <w:t>Authentication procedure 5G AKA – AUTN fails on the USIM</w:t>
      </w:r>
      <w:r>
        <w:rPr>
          <w:noProof/>
        </w:rPr>
        <w:tab/>
        <w:t>574</w:t>
      </w:r>
    </w:p>
    <w:p w14:paraId="370A65B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574</w:t>
      </w:r>
    </w:p>
    <w:p w14:paraId="24EBFFD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574</w:t>
      </w:r>
    </w:p>
    <w:p w14:paraId="0CC278A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575</w:t>
      </w:r>
    </w:p>
    <w:p w14:paraId="1B9A81B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575</w:t>
      </w:r>
    </w:p>
    <w:p w14:paraId="116E4EE7"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575</w:t>
      </w:r>
    </w:p>
    <w:p w14:paraId="4FD5A11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575</w:t>
      </w:r>
    </w:p>
    <w:p w14:paraId="51922A3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576</w:t>
      </w:r>
    </w:p>
    <w:p w14:paraId="6F6ACD5B"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15.2.4</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5G AKA - after SUPI is changed</w:t>
      </w:r>
      <w:r>
        <w:rPr>
          <w:noProof/>
        </w:rPr>
        <w:tab/>
        <w:t>576</w:t>
      </w:r>
    </w:p>
    <w:p w14:paraId="6F55178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15.2.4.1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576</w:t>
      </w:r>
    </w:p>
    <w:p w14:paraId="2E74F029"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15.2.4.2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576</w:t>
      </w:r>
    </w:p>
    <w:p w14:paraId="572E257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15.2.4.3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576</w:t>
      </w:r>
    </w:p>
    <w:p w14:paraId="205F440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15.2.4.4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577</w:t>
      </w:r>
    </w:p>
    <w:p w14:paraId="01C0C00C"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15.2.4.4.1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577</w:t>
      </w:r>
    </w:p>
    <w:p w14:paraId="5A942C21"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15.2.4.4.2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577</w:t>
      </w:r>
    </w:p>
    <w:p w14:paraId="016DC86F"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15.2.4.5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578</w:t>
      </w:r>
    </w:p>
    <w:p w14:paraId="6BAEF7A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15.2.5.2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578</w:t>
      </w:r>
    </w:p>
    <w:p w14:paraId="325FBDC0"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15.2.5.4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579</w:t>
      </w:r>
    </w:p>
    <w:p w14:paraId="1DFF4C5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15.2.5.4.1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579</w:t>
      </w:r>
    </w:p>
    <w:p w14:paraId="6620540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15.2.5.4.2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580</w:t>
      </w:r>
    </w:p>
    <w:p w14:paraId="0145B4F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15.2.5.5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581</w:t>
      </w:r>
    </w:p>
    <w:p w14:paraId="6A3C48AF"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15.3</w:t>
      </w:r>
      <w:r>
        <w:rPr>
          <w:rFonts w:asciiTheme="minorHAnsi" w:eastAsiaTheme="minorEastAsia" w:hAnsiTheme="minorHAnsi" w:cstheme="minorBidi"/>
          <w:noProof/>
          <w:kern w:val="2"/>
          <w:sz w:val="24"/>
          <w:szCs w:val="24"/>
          <w:lang w:eastAsia="en-GB"/>
          <w14:ligatures w14:val="standardContextual"/>
        </w:rPr>
        <w:tab/>
      </w:r>
      <w:r>
        <w:rPr>
          <w:noProof/>
        </w:rPr>
        <w:t>Authentication procedure for 5G AKA over non-3GPP access via N3IWF</w:t>
      </w:r>
      <w:r>
        <w:rPr>
          <w:noProof/>
        </w:rPr>
        <w:tab/>
        <w:t>584</w:t>
      </w:r>
    </w:p>
    <w:p w14:paraId="25BD636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15.3.1.4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585</w:t>
      </w:r>
    </w:p>
    <w:p w14:paraId="6D9C2995"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15.3.1.4.1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585</w:t>
      </w:r>
    </w:p>
    <w:p w14:paraId="1AF422E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15.3.1.4.2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585</w:t>
      </w:r>
    </w:p>
    <w:p w14:paraId="22ECCA39"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15.4</w:t>
      </w:r>
      <w:r>
        <w:rPr>
          <w:rFonts w:asciiTheme="minorHAnsi" w:eastAsiaTheme="minorEastAsia" w:hAnsiTheme="minorHAnsi" w:cstheme="minorBidi"/>
          <w:noProof/>
          <w:kern w:val="2"/>
          <w:sz w:val="24"/>
          <w:szCs w:val="24"/>
          <w:lang w:eastAsia="en-GB"/>
          <w14:ligatures w14:val="standardContextual"/>
        </w:rPr>
        <w:tab/>
      </w:r>
      <w:r>
        <w:rPr>
          <w:noProof/>
        </w:rPr>
        <w:t>5G AKA Authentication procedure for Multiple registration over 3GPP access and non-3GPP access</w:t>
      </w:r>
      <w:r>
        <w:rPr>
          <w:noProof/>
        </w:rPr>
        <w:tab/>
        <w:t>588</w:t>
      </w:r>
    </w:p>
    <w:p w14:paraId="7116A44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15.4.1.4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589</w:t>
      </w:r>
    </w:p>
    <w:p w14:paraId="0CAA15A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15.4.1.4.1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589</w:t>
      </w:r>
    </w:p>
    <w:p w14:paraId="740CC4D6"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15.4.1.4.2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589</w:t>
      </w:r>
    </w:p>
    <w:p w14:paraId="28E82F8B"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15.4.2.4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595</w:t>
      </w:r>
    </w:p>
    <w:p w14:paraId="6E74AD40"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15.4.2.4.1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595</w:t>
      </w:r>
    </w:p>
    <w:p w14:paraId="0D27749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15.4.2.4.2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595</w:t>
      </w:r>
    </w:p>
    <w:p w14:paraId="3DAFFCDA"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16</w:t>
      </w:r>
      <w:r>
        <w:rPr>
          <w:rFonts w:asciiTheme="minorHAnsi" w:eastAsiaTheme="minorEastAsia" w:hAnsiTheme="minorHAnsi" w:cstheme="minorBidi"/>
          <w:noProof/>
          <w:kern w:val="2"/>
          <w:sz w:val="24"/>
          <w:szCs w:val="24"/>
          <w:lang w:eastAsia="en-GB"/>
          <w14:ligatures w14:val="standardContextual"/>
        </w:rPr>
        <w:tab/>
      </w:r>
      <w:r>
        <w:rPr>
          <w:noProof/>
        </w:rPr>
        <w:t>UE Route Selection Policy (URSP) procedure</w:t>
      </w:r>
      <w:r>
        <w:rPr>
          <w:noProof/>
        </w:rPr>
        <w:tab/>
        <w:t>599</w:t>
      </w:r>
    </w:p>
    <w:p w14:paraId="2383FBAF"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16.1</w:t>
      </w:r>
      <w:r>
        <w:rPr>
          <w:rFonts w:asciiTheme="minorHAnsi" w:eastAsiaTheme="minorEastAsia" w:hAnsiTheme="minorHAnsi" w:cstheme="minorBidi"/>
          <w:noProof/>
          <w:kern w:val="2"/>
          <w:sz w:val="24"/>
          <w:szCs w:val="24"/>
          <w:lang w:eastAsia="en-GB"/>
          <w14:ligatures w14:val="standardContextual"/>
        </w:rPr>
        <w:tab/>
      </w:r>
      <w:r>
        <w:rPr>
          <w:noProof/>
        </w:rPr>
        <w:t>Pre-configured URSP rules</w:t>
      </w:r>
      <w:r>
        <w:rPr>
          <w:noProof/>
        </w:rPr>
        <w:tab/>
        <w:t>599</w:t>
      </w:r>
    </w:p>
    <w:p w14:paraId="195B1CCD"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16.1.1</w:t>
      </w:r>
      <w:r>
        <w:rPr>
          <w:rFonts w:asciiTheme="minorHAnsi" w:eastAsiaTheme="minorEastAsia" w:hAnsiTheme="minorHAnsi" w:cstheme="minorBidi"/>
          <w:noProof/>
          <w:kern w:val="2"/>
          <w:sz w:val="24"/>
          <w:szCs w:val="24"/>
          <w:lang w:eastAsia="en-GB"/>
          <w14:ligatures w14:val="standardContextual"/>
        </w:rPr>
        <w:tab/>
      </w:r>
      <w:r w:rsidRPr="00417484">
        <w:rPr>
          <w:noProof/>
          <w:lang w:val="en-US"/>
        </w:rPr>
        <w:t>Support for URSP by USIM</w:t>
      </w:r>
      <w:r>
        <w:rPr>
          <w:noProof/>
        </w:rPr>
        <w:tab/>
        <w:t>599</w:t>
      </w:r>
    </w:p>
    <w:p w14:paraId="576CAF1A"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599</w:t>
      </w:r>
    </w:p>
    <w:p w14:paraId="7F864EFC"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599</w:t>
      </w:r>
    </w:p>
    <w:p w14:paraId="5E9111E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600</w:t>
      </w:r>
    </w:p>
    <w:p w14:paraId="7E67DA2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16.1.1.4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600</w:t>
      </w:r>
    </w:p>
    <w:p w14:paraId="7128D5D8"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16.1.1.4.1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600</w:t>
      </w:r>
    </w:p>
    <w:p w14:paraId="46A0AAFE"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16.1.1.4.2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602</w:t>
      </w:r>
    </w:p>
    <w:p w14:paraId="1CCC9EE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16.1.1.5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602</w:t>
      </w:r>
    </w:p>
    <w:p w14:paraId="70F9BCF7"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16.1.2</w:t>
      </w:r>
      <w:r>
        <w:rPr>
          <w:rFonts w:asciiTheme="minorHAnsi" w:eastAsiaTheme="minorEastAsia" w:hAnsiTheme="minorHAnsi" w:cstheme="minorBidi"/>
          <w:noProof/>
          <w:kern w:val="2"/>
          <w:sz w:val="24"/>
          <w:szCs w:val="24"/>
          <w:lang w:eastAsia="en-GB"/>
          <w14:ligatures w14:val="standardContextual"/>
        </w:rPr>
        <w:tab/>
      </w:r>
      <w:r>
        <w:rPr>
          <w:noProof/>
        </w:rPr>
        <w:t>Support for URSP by ME</w:t>
      </w:r>
      <w:r>
        <w:rPr>
          <w:noProof/>
        </w:rPr>
        <w:tab/>
        <w:t>602</w:t>
      </w:r>
    </w:p>
    <w:p w14:paraId="37D34BE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16.1.2.1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602</w:t>
      </w:r>
    </w:p>
    <w:p w14:paraId="40131C8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16.1.2.2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602</w:t>
      </w:r>
    </w:p>
    <w:p w14:paraId="383B4C4D"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16.1.2.3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602</w:t>
      </w:r>
    </w:p>
    <w:p w14:paraId="55EB023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16.1.2.4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602</w:t>
      </w:r>
    </w:p>
    <w:p w14:paraId="33C09C1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16.1.2.4.1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602</w:t>
      </w:r>
    </w:p>
    <w:p w14:paraId="7F3133A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16.1.2.4.2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603</w:t>
      </w:r>
    </w:p>
    <w:p w14:paraId="1D98C127"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16.1.2.5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603</w:t>
      </w:r>
    </w:p>
    <w:p w14:paraId="0836C352"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16.1.3</w:t>
      </w:r>
      <w:r>
        <w:rPr>
          <w:rFonts w:asciiTheme="minorHAnsi" w:eastAsiaTheme="minorEastAsia" w:hAnsiTheme="minorHAnsi" w:cstheme="minorBidi"/>
          <w:noProof/>
          <w:kern w:val="2"/>
          <w:sz w:val="24"/>
          <w:szCs w:val="24"/>
          <w:lang w:eastAsia="en-GB"/>
          <w14:ligatures w14:val="standardContextual"/>
        </w:rPr>
        <w:tab/>
      </w:r>
      <w:r>
        <w:rPr>
          <w:noProof/>
        </w:rPr>
        <w:t>Support of Signalled URSP</w:t>
      </w:r>
      <w:r>
        <w:rPr>
          <w:noProof/>
        </w:rPr>
        <w:tab/>
        <w:t>604</w:t>
      </w:r>
    </w:p>
    <w:p w14:paraId="37EFE59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16.1.3.1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604</w:t>
      </w:r>
    </w:p>
    <w:p w14:paraId="09470881"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16.1.3.2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604</w:t>
      </w:r>
    </w:p>
    <w:p w14:paraId="051DF703"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16.1.3.3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604</w:t>
      </w:r>
    </w:p>
    <w:p w14:paraId="6999DFC4"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16.1.3.4</w:t>
      </w:r>
      <w:r>
        <w:rPr>
          <w:rFonts w:asciiTheme="minorHAnsi" w:eastAsiaTheme="minorEastAsia" w:hAnsiTheme="minorHAnsi" w:cstheme="minorBidi"/>
          <w:noProof/>
          <w:kern w:val="2"/>
          <w:sz w:val="24"/>
          <w:szCs w:val="24"/>
          <w:lang w:eastAsia="en-GB"/>
          <w14:ligatures w14:val="standardContextual"/>
        </w:rPr>
        <w:tab/>
      </w:r>
      <w:r>
        <w:rPr>
          <w:noProof/>
        </w:rPr>
        <w:t>Method of test</w:t>
      </w:r>
      <w:r>
        <w:rPr>
          <w:noProof/>
        </w:rPr>
        <w:tab/>
        <w:t>604</w:t>
      </w:r>
    </w:p>
    <w:p w14:paraId="4F2A4C73"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16.1.3.4.1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604</w:t>
      </w:r>
    </w:p>
    <w:p w14:paraId="24C3C75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16.1.3.4.2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606</w:t>
      </w:r>
    </w:p>
    <w:p w14:paraId="05C36692"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16.1.3.5</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606</w:t>
      </w:r>
    </w:p>
    <w:p w14:paraId="34429C39" w14:textId="77777777" w:rsidR="0035602E" w:rsidRDefault="0035602E">
      <w:pPr>
        <w:pStyle w:val="TOC1"/>
        <w:rPr>
          <w:rFonts w:asciiTheme="minorHAnsi" w:eastAsiaTheme="minorEastAsia" w:hAnsiTheme="minorHAnsi" w:cstheme="minorBidi"/>
          <w:noProof/>
          <w:kern w:val="2"/>
          <w:sz w:val="24"/>
          <w:szCs w:val="24"/>
          <w:lang w:eastAsia="en-GB"/>
          <w14:ligatures w14:val="standardContextual"/>
        </w:rPr>
      </w:pPr>
      <w:r>
        <w:rPr>
          <w:noProof/>
        </w:rPr>
        <w:t>17</w:t>
      </w:r>
      <w:r>
        <w:rPr>
          <w:rFonts w:asciiTheme="minorHAnsi" w:eastAsiaTheme="minorEastAsia" w:hAnsiTheme="minorHAnsi" w:cstheme="minorBidi"/>
          <w:noProof/>
          <w:kern w:val="2"/>
          <w:sz w:val="24"/>
          <w:szCs w:val="24"/>
          <w:lang w:eastAsia="en-GB"/>
          <w14:ligatures w14:val="standardContextual"/>
        </w:rPr>
        <w:tab/>
      </w:r>
      <w:r>
        <w:rPr>
          <w:noProof/>
        </w:rPr>
        <w:t>CAG list handling</w:t>
      </w:r>
      <w:r>
        <w:rPr>
          <w:noProof/>
        </w:rPr>
        <w:tab/>
        <w:t>607</w:t>
      </w:r>
    </w:p>
    <w:p w14:paraId="7A6FFE7C" w14:textId="77777777" w:rsidR="0035602E" w:rsidRDefault="0035602E">
      <w:pPr>
        <w:pStyle w:val="TOC2"/>
        <w:rPr>
          <w:rFonts w:asciiTheme="minorHAnsi" w:eastAsiaTheme="minorEastAsia" w:hAnsiTheme="minorHAnsi" w:cstheme="minorBidi"/>
          <w:noProof/>
          <w:kern w:val="2"/>
          <w:sz w:val="24"/>
          <w:szCs w:val="24"/>
          <w:lang w:eastAsia="en-GB"/>
          <w14:ligatures w14:val="standardContextual"/>
        </w:rPr>
      </w:pPr>
      <w:r>
        <w:rPr>
          <w:noProof/>
        </w:rPr>
        <w:t>17.1</w:t>
      </w:r>
      <w:r>
        <w:rPr>
          <w:rFonts w:asciiTheme="minorHAnsi" w:eastAsiaTheme="minorEastAsia" w:hAnsiTheme="minorHAnsi" w:cstheme="minorBidi"/>
          <w:noProof/>
          <w:kern w:val="2"/>
          <w:sz w:val="24"/>
          <w:szCs w:val="24"/>
          <w:lang w:eastAsia="en-GB"/>
          <w14:ligatures w14:val="standardContextual"/>
        </w:rPr>
        <w:tab/>
      </w:r>
      <w:r>
        <w:rPr>
          <w:noProof/>
        </w:rPr>
        <w:t>CAG list handling for 5G</w:t>
      </w:r>
      <w:r>
        <w:rPr>
          <w:noProof/>
        </w:rPr>
        <w:tab/>
        <w:t>607</w:t>
      </w:r>
    </w:p>
    <w:p w14:paraId="3582DBB3" w14:textId="77777777" w:rsidR="0035602E" w:rsidRDefault="0035602E">
      <w:pPr>
        <w:pStyle w:val="TOC3"/>
        <w:rPr>
          <w:rFonts w:asciiTheme="minorHAnsi" w:eastAsiaTheme="minorEastAsia" w:hAnsiTheme="minorHAnsi" w:cstheme="minorBidi"/>
          <w:noProof/>
          <w:kern w:val="2"/>
          <w:sz w:val="24"/>
          <w:szCs w:val="24"/>
          <w:lang w:eastAsia="en-GB"/>
          <w14:ligatures w14:val="standardContextual"/>
        </w:rPr>
      </w:pPr>
      <w:r>
        <w:rPr>
          <w:noProof/>
        </w:rPr>
        <w:t>17.1.1</w:t>
      </w:r>
      <w:r>
        <w:rPr>
          <w:rFonts w:asciiTheme="minorHAnsi" w:eastAsiaTheme="minorEastAsia" w:hAnsiTheme="minorHAnsi" w:cstheme="minorBidi"/>
          <w:noProof/>
          <w:kern w:val="2"/>
          <w:sz w:val="24"/>
          <w:szCs w:val="24"/>
          <w:lang w:eastAsia="en-GB"/>
          <w14:ligatures w14:val="standardContextual"/>
        </w:rPr>
        <w:tab/>
      </w:r>
      <w:r>
        <w:rPr>
          <w:noProof/>
        </w:rPr>
        <w:t>Automatic CAG selection with preconfigured CAG list on USIM</w:t>
      </w:r>
      <w:r>
        <w:rPr>
          <w:noProof/>
        </w:rPr>
        <w:tab/>
        <w:t>607</w:t>
      </w:r>
    </w:p>
    <w:p w14:paraId="78333738"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17.1.1.1</w:t>
      </w:r>
      <w:r>
        <w:rPr>
          <w:rFonts w:asciiTheme="minorHAnsi" w:eastAsiaTheme="minorEastAsia" w:hAnsiTheme="minorHAnsi" w:cstheme="minorBidi"/>
          <w:noProof/>
          <w:kern w:val="2"/>
          <w:sz w:val="24"/>
          <w:szCs w:val="24"/>
          <w:lang w:eastAsia="en-GB"/>
          <w14:ligatures w14:val="standardContextual"/>
        </w:rPr>
        <w:tab/>
      </w:r>
      <w:r>
        <w:rPr>
          <w:noProof/>
        </w:rPr>
        <w:t>Definition and applicability</w:t>
      </w:r>
      <w:r>
        <w:rPr>
          <w:noProof/>
        </w:rPr>
        <w:tab/>
        <w:t>607</w:t>
      </w:r>
    </w:p>
    <w:p w14:paraId="5FDA4D56"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17.1.1.2</w:t>
      </w:r>
      <w:r>
        <w:rPr>
          <w:rFonts w:asciiTheme="minorHAnsi" w:eastAsiaTheme="minorEastAsia" w:hAnsiTheme="minorHAnsi" w:cstheme="minorBidi"/>
          <w:noProof/>
          <w:kern w:val="2"/>
          <w:sz w:val="24"/>
          <w:szCs w:val="24"/>
          <w:lang w:eastAsia="en-GB"/>
          <w14:ligatures w14:val="standardContextual"/>
        </w:rPr>
        <w:tab/>
      </w:r>
      <w:r>
        <w:rPr>
          <w:noProof/>
        </w:rPr>
        <w:t>Conformance requirement</w:t>
      </w:r>
      <w:r>
        <w:rPr>
          <w:noProof/>
        </w:rPr>
        <w:tab/>
        <w:t>607</w:t>
      </w:r>
    </w:p>
    <w:p w14:paraId="54D5CEF5"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17.1.1.3</w:t>
      </w:r>
      <w:r>
        <w:rPr>
          <w:rFonts w:asciiTheme="minorHAnsi" w:eastAsiaTheme="minorEastAsia" w:hAnsiTheme="minorHAnsi" w:cstheme="minorBidi"/>
          <w:noProof/>
          <w:kern w:val="2"/>
          <w:sz w:val="24"/>
          <w:szCs w:val="24"/>
          <w:lang w:eastAsia="en-GB"/>
          <w14:ligatures w14:val="standardContextual"/>
        </w:rPr>
        <w:tab/>
      </w:r>
      <w:r>
        <w:rPr>
          <w:noProof/>
        </w:rPr>
        <w:t>Test purpose</w:t>
      </w:r>
      <w:r>
        <w:rPr>
          <w:noProof/>
        </w:rPr>
        <w:tab/>
        <w:t>607</w:t>
      </w:r>
    </w:p>
    <w:p w14:paraId="29716A5E" w14:textId="77777777" w:rsidR="0035602E" w:rsidRDefault="0035602E">
      <w:pPr>
        <w:pStyle w:val="TOC4"/>
        <w:rPr>
          <w:rFonts w:asciiTheme="minorHAnsi" w:eastAsiaTheme="minorEastAsia" w:hAnsiTheme="minorHAnsi" w:cstheme="minorBidi"/>
          <w:noProof/>
          <w:kern w:val="2"/>
          <w:sz w:val="24"/>
          <w:szCs w:val="24"/>
          <w:lang w:eastAsia="en-GB"/>
          <w14:ligatures w14:val="standardContextual"/>
        </w:rPr>
      </w:pPr>
      <w:r>
        <w:rPr>
          <w:noProof/>
        </w:rPr>
        <w:t>17.1.1.4</w:t>
      </w:r>
      <w:r>
        <w:rPr>
          <w:rFonts w:asciiTheme="minorHAnsi" w:eastAsiaTheme="minorEastAsia" w:hAnsiTheme="minorHAnsi" w:cstheme="minorBidi"/>
          <w:noProof/>
          <w:kern w:val="2"/>
          <w:sz w:val="24"/>
          <w:szCs w:val="24"/>
          <w:lang w:eastAsia="en-GB"/>
          <w14:ligatures w14:val="standardContextual"/>
        </w:rPr>
        <w:tab/>
      </w:r>
      <w:r>
        <w:rPr>
          <w:noProof/>
        </w:rPr>
        <w:t>Method of tests</w:t>
      </w:r>
      <w:r>
        <w:rPr>
          <w:noProof/>
        </w:rPr>
        <w:tab/>
        <w:t>607</w:t>
      </w:r>
    </w:p>
    <w:p w14:paraId="7F0A580F"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17.1.1.4.1</w:t>
      </w:r>
      <w:r>
        <w:rPr>
          <w:rFonts w:asciiTheme="minorHAnsi" w:eastAsiaTheme="minorEastAsia" w:hAnsiTheme="minorHAnsi" w:cstheme="minorBidi"/>
          <w:noProof/>
          <w:kern w:val="2"/>
          <w:sz w:val="24"/>
          <w:szCs w:val="24"/>
          <w:lang w:eastAsia="en-GB"/>
          <w14:ligatures w14:val="standardContextual"/>
        </w:rPr>
        <w:tab/>
      </w:r>
      <w:r>
        <w:rPr>
          <w:noProof/>
        </w:rPr>
        <w:t>Initial conditions</w:t>
      </w:r>
      <w:r>
        <w:rPr>
          <w:noProof/>
        </w:rPr>
        <w:tab/>
        <w:t>607</w:t>
      </w:r>
    </w:p>
    <w:p w14:paraId="4AE13554"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17.1.1.4.2</w:t>
      </w:r>
      <w:r>
        <w:rPr>
          <w:rFonts w:asciiTheme="minorHAnsi" w:eastAsiaTheme="minorEastAsia" w:hAnsiTheme="minorHAnsi" w:cstheme="minorBidi"/>
          <w:noProof/>
          <w:kern w:val="2"/>
          <w:sz w:val="24"/>
          <w:szCs w:val="24"/>
          <w:lang w:eastAsia="en-GB"/>
          <w14:ligatures w14:val="standardContextual"/>
        </w:rPr>
        <w:tab/>
      </w:r>
      <w:r>
        <w:rPr>
          <w:noProof/>
        </w:rPr>
        <w:t>Procedure</w:t>
      </w:r>
      <w:r>
        <w:rPr>
          <w:noProof/>
        </w:rPr>
        <w:tab/>
        <w:t>608</w:t>
      </w:r>
    </w:p>
    <w:p w14:paraId="3CC7B759" w14:textId="77777777" w:rsidR="0035602E" w:rsidRDefault="0035602E">
      <w:pPr>
        <w:pStyle w:val="TOC5"/>
        <w:rPr>
          <w:rFonts w:asciiTheme="minorHAnsi" w:eastAsiaTheme="minorEastAsia" w:hAnsiTheme="minorHAnsi" w:cstheme="minorBidi"/>
          <w:noProof/>
          <w:kern w:val="2"/>
          <w:sz w:val="24"/>
          <w:szCs w:val="24"/>
          <w:lang w:eastAsia="en-GB"/>
          <w14:ligatures w14:val="standardContextual"/>
        </w:rPr>
      </w:pPr>
      <w:r>
        <w:rPr>
          <w:noProof/>
        </w:rPr>
        <w:t>17.1.1.4.3</w:t>
      </w:r>
      <w:r>
        <w:rPr>
          <w:rFonts w:asciiTheme="minorHAnsi" w:eastAsiaTheme="minorEastAsia" w:hAnsiTheme="minorHAnsi" w:cstheme="minorBidi"/>
          <w:noProof/>
          <w:kern w:val="2"/>
          <w:sz w:val="24"/>
          <w:szCs w:val="24"/>
          <w:lang w:eastAsia="en-GB"/>
          <w14:ligatures w14:val="standardContextual"/>
        </w:rPr>
        <w:tab/>
      </w:r>
      <w:r>
        <w:rPr>
          <w:noProof/>
        </w:rPr>
        <w:t>Acceptance criteria</w:t>
      </w:r>
      <w:r>
        <w:rPr>
          <w:noProof/>
        </w:rPr>
        <w:tab/>
        <w:t>608</w:t>
      </w:r>
    </w:p>
    <w:p w14:paraId="54D1B762" w14:textId="734196B6" w:rsidR="0035602E" w:rsidRDefault="0035602E">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(informative):</w:t>
      </w:r>
      <w:r>
        <w:rPr>
          <w:noProof/>
        </w:rPr>
        <w:tab/>
      </w:r>
      <w:r>
        <w:rPr>
          <w:noProof/>
          <w:lang w:eastAsia="ja-JP"/>
        </w:rPr>
        <w:t>Structure for uac-BarringInfo and Operator-defined access category</w:t>
      </w:r>
      <w:r>
        <w:rPr>
          <w:noProof/>
        </w:rPr>
        <w:tab/>
        <w:t>609</w:t>
      </w:r>
    </w:p>
    <w:p w14:paraId="0C751394" w14:textId="77777777" w:rsidR="0035602E" w:rsidRDefault="0035602E">
      <w:pPr>
        <w:pStyle w:val="TOC8"/>
        <w:rPr>
          <w:rFonts w:asciiTheme="minorHAnsi" w:eastAsiaTheme="minorEastAsia" w:hAnsiTheme="minorHAnsi" w:cstheme="minorBidi"/>
          <w:b w:val="0"/>
          <w:noProof/>
          <w:kern w:val="2"/>
          <w:sz w:val="24"/>
          <w:szCs w:val="24"/>
          <w:lang w:eastAsia="en-GB"/>
          <w14:ligatures w14:val="standardContextual"/>
        </w:rPr>
      </w:pPr>
      <w:r>
        <w:rPr>
          <w:noProof/>
          <w:lang w:eastAsia="ja-JP"/>
        </w:rPr>
        <w:t xml:space="preserve">Annex B </w:t>
      </w:r>
      <w:r>
        <w:rPr>
          <w:noProof/>
        </w:rPr>
        <w:t>(informative):</w:t>
      </w:r>
      <w:r>
        <w:rPr>
          <w:rFonts w:asciiTheme="minorHAnsi" w:eastAsiaTheme="minorEastAsia" w:hAnsiTheme="minorHAnsi" w:cstheme="minorBidi"/>
          <w:b w:val="0"/>
          <w:noProof/>
          <w:kern w:val="2"/>
          <w:sz w:val="24"/>
          <w:szCs w:val="24"/>
          <w:lang w:eastAsia="en-GB"/>
          <w14:ligatures w14:val="standardContextual"/>
        </w:rPr>
        <w:tab/>
      </w:r>
      <w:r>
        <w:rPr>
          <w:noProof/>
        </w:rPr>
        <w:t xml:space="preserve"> 5G-NR generic procedure for 5G Registration on 3GPP access with IMS service</w:t>
      </w:r>
      <w:r>
        <w:rPr>
          <w:noProof/>
        </w:rPr>
        <w:tab/>
        <w:t>614</w:t>
      </w:r>
    </w:p>
    <w:p w14:paraId="027CDA9A" w14:textId="43535DE4" w:rsidR="0035602E" w:rsidRDefault="0035602E">
      <w:pPr>
        <w:pStyle w:val="TOC8"/>
        <w:rPr>
          <w:rFonts w:asciiTheme="minorHAnsi" w:eastAsiaTheme="minorEastAsia" w:hAnsiTheme="minorHAnsi" w:cstheme="minorBidi"/>
          <w:b w:val="0"/>
          <w:noProof/>
          <w:kern w:val="2"/>
          <w:sz w:val="24"/>
          <w:szCs w:val="24"/>
          <w:lang w:eastAsia="en-GB"/>
          <w14:ligatures w14:val="standardContextual"/>
        </w:rPr>
      </w:pPr>
      <w:r>
        <w:rPr>
          <w:noProof/>
        </w:rPr>
        <w:t>Annex C (informative):</w:t>
      </w:r>
      <w:r>
        <w:rPr>
          <w:noProof/>
        </w:rPr>
        <w:tab/>
        <w:t>Change history</w:t>
      </w:r>
      <w:r>
        <w:rPr>
          <w:noProof/>
        </w:rPr>
        <w:tab/>
        <w:t>615</w:t>
      </w:r>
    </w:p>
    <w:p w14:paraId="021B0D43" w14:textId="0ADB0484" w:rsidR="00080512" w:rsidRPr="004D3578" w:rsidRDefault="0046266F">
      <w:r>
        <w:rPr>
          <w:noProof/>
          <w:sz w:val="22"/>
        </w:rPr>
        <w:fldChar w:fldCharType="end"/>
      </w:r>
    </w:p>
    <w:p w14:paraId="62D8729E" w14:textId="77777777" w:rsidR="00080512" w:rsidRDefault="00080512" w:rsidP="00BD7469">
      <w:pPr>
        <w:pStyle w:val="Heading1"/>
      </w:pPr>
      <w:r w:rsidRPr="004D3578">
        <w:br w:type="page"/>
      </w:r>
      <w:bookmarkStart w:id="10" w:name="foreword"/>
      <w:bookmarkStart w:id="11" w:name="_Toc2086433"/>
      <w:bookmarkStart w:id="12" w:name="_Toc36648784"/>
      <w:bookmarkStart w:id="13" w:name="_Toc36654572"/>
      <w:bookmarkStart w:id="14" w:name="_Toc44960843"/>
      <w:bookmarkStart w:id="15" w:name="_Toc50982484"/>
      <w:bookmarkStart w:id="16" w:name="_Toc50984655"/>
      <w:bookmarkStart w:id="17" w:name="_Toc57111923"/>
      <w:bookmarkStart w:id="18" w:name="_Toc170296966"/>
      <w:bookmarkEnd w:id="10"/>
      <w:r w:rsidRPr="004D3578">
        <w:lastRenderedPageBreak/>
        <w:t>Foreword</w:t>
      </w:r>
      <w:bookmarkEnd w:id="11"/>
      <w:bookmarkEnd w:id="12"/>
      <w:bookmarkEnd w:id="13"/>
      <w:bookmarkEnd w:id="14"/>
      <w:bookmarkEnd w:id="15"/>
      <w:bookmarkEnd w:id="16"/>
      <w:bookmarkEnd w:id="17"/>
      <w:bookmarkEnd w:id="18"/>
    </w:p>
    <w:p w14:paraId="24B208D8" w14:textId="77777777" w:rsidR="00080512" w:rsidRPr="004D3578" w:rsidRDefault="00080512">
      <w:r w:rsidRPr="004D3578">
        <w:t xml:space="preserve">This Technical </w:t>
      </w:r>
      <w:bookmarkStart w:id="19" w:name="spectype3"/>
      <w:r w:rsidRPr="00BD7469">
        <w:t>Specification</w:t>
      </w:r>
      <w:bookmarkEnd w:id="19"/>
      <w:r w:rsidRPr="004D3578">
        <w:t xml:space="preserve"> has been produced by the 3</w:t>
      </w:r>
      <w:r w:rsidR="00F04712">
        <w:t>rd</w:t>
      </w:r>
      <w:r w:rsidRPr="004D3578">
        <w:t xml:space="preserve"> Generation Partnership Project (3GPP).</w:t>
      </w:r>
    </w:p>
    <w:p w14:paraId="5D0A111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63EC29F" w14:textId="77777777" w:rsidR="00080512" w:rsidRPr="004D3578" w:rsidRDefault="00080512">
      <w:pPr>
        <w:pStyle w:val="B1"/>
      </w:pPr>
      <w:r w:rsidRPr="004D3578">
        <w:t xml:space="preserve">Version </w:t>
      </w:r>
      <w:proofErr w:type="spellStart"/>
      <w:r w:rsidRPr="004D3578">
        <w:t>x.y.z</w:t>
      </w:r>
      <w:proofErr w:type="spellEnd"/>
    </w:p>
    <w:p w14:paraId="10BD461A" w14:textId="77777777" w:rsidR="00080512" w:rsidRPr="004D3578" w:rsidRDefault="00080512">
      <w:pPr>
        <w:pStyle w:val="B1"/>
      </w:pPr>
      <w:r w:rsidRPr="004D3578">
        <w:t>where:</w:t>
      </w:r>
    </w:p>
    <w:p w14:paraId="4836FBFB" w14:textId="77777777" w:rsidR="00080512" w:rsidRPr="004D3578" w:rsidRDefault="00080512">
      <w:pPr>
        <w:pStyle w:val="B2"/>
      </w:pPr>
      <w:r w:rsidRPr="004D3578">
        <w:t>x</w:t>
      </w:r>
      <w:r w:rsidRPr="004D3578">
        <w:tab/>
        <w:t>the first digit:</w:t>
      </w:r>
    </w:p>
    <w:p w14:paraId="006DB04B" w14:textId="77777777" w:rsidR="00080512" w:rsidRPr="004D3578" w:rsidRDefault="00080512">
      <w:pPr>
        <w:pStyle w:val="B3"/>
      </w:pPr>
      <w:r w:rsidRPr="004D3578">
        <w:t>1</w:t>
      </w:r>
      <w:r w:rsidRPr="004D3578">
        <w:tab/>
        <w:t>presented to TSG for information;</w:t>
      </w:r>
    </w:p>
    <w:p w14:paraId="0B10D423" w14:textId="77777777" w:rsidR="00080512" w:rsidRPr="004D3578" w:rsidRDefault="00080512">
      <w:pPr>
        <w:pStyle w:val="B3"/>
      </w:pPr>
      <w:r w:rsidRPr="004D3578">
        <w:t>2</w:t>
      </w:r>
      <w:r w:rsidRPr="004D3578">
        <w:tab/>
        <w:t>presented to TSG for approval;</w:t>
      </w:r>
    </w:p>
    <w:p w14:paraId="1FA7009C" w14:textId="77777777" w:rsidR="00080512" w:rsidRPr="004D3578" w:rsidRDefault="00080512">
      <w:pPr>
        <w:pStyle w:val="B3"/>
      </w:pPr>
      <w:r w:rsidRPr="004D3578">
        <w:t>3</w:t>
      </w:r>
      <w:r w:rsidRPr="004D3578">
        <w:tab/>
        <w:t>or greater indicates TSG approved document under change control.</w:t>
      </w:r>
    </w:p>
    <w:p w14:paraId="64CF20FF"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931C14B" w14:textId="77777777" w:rsidR="00080512" w:rsidRDefault="00080512">
      <w:pPr>
        <w:pStyle w:val="B2"/>
      </w:pPr>
      <w:r w:rsidRPr="004D3578">
        <w:t>z</w:t>
      </w:r>
      <w:r w:rsidRPr="004D3578">
        <w:tab/>
        <w:t>the third digit is incremented when editorial only changes have been incorporated in the document.</w:t>
      </w:r>
    </w:p>
    <w:p w14:paraId="04D15CED" w14:textId="77777777" w:rsidR="008C384C" w:rsidRDefault="008C384C" w:rsidP="008C384C">
      <w:r>
        <w:t xml:space="preserve">In </w:t>
      </w:r>
      <w:r w:rsidR="0074026F">
        <w:t>the present</w:t>
      </w:r>
      <w:r>
        <w:t xml:space="preserve"> document, modal verbs have the following meanings:</w:t>
      </w:r>
    </w:p>
    <w:p w14:paraId="6EE69B2E" w14:textId="7BD24E04" w:rsidR="008C384C" w:rsidRDefault="008C384C" w:rsidP="00774DA4">
      <w:pPr>
        <w:pStyle w:val="EX"/>
      </w:pPr>
      <w:r w:rsidRPr="008C384C">
        <w:rPr>
          <w:b/>
        </w:rPr>
        <w:t>shall</w:t>
      </w:r>
      <w:r w:rsidR="0046266F">
        <w:tab/>
      </w:r>
      <w:r>
        <w:t>indicates a mandatory requirement to do something</w:t>
      </w:r>
    </w:p>
    <w:p w14:paraId="1FDC1E90" w14:textId="77777777" w:rsidR="008C384C" w:rsidRDefault="008C384C" w:rsidP="00774DA4">
      <w:pPr>
        <w:pStyle w:val="EX"/>
      </w:pPr>
      <w:r w:rsidRPr="008C384C">
        <w:rPr>
          <w:b/>
        </w:rPr>
        <w:t>shall not</w:t>
      </w:r>
      <w:r>
        <w:tab/>
        <w:t>indicates an interdiction (</w:t>
      </w:r>
      <w:r w:rsidR="001F1132">
        <w:t>prohibition</w:t>
      </w:r>
      <w:r>
        <w:t>) to do something</w:t>
      </w:r>
    </w:p>
    <w:p w14:paraId="5A8D2EB0" w14:textId="77777777" w:rsidR="00BA19ED" w:rsidRPr="004D3578" w:rsidRDefault="00BA19ED" w:rsidP="00A27486">
      <w:r>
        <w:t>The constructions "shall" and "shall not" are confined to the context of normative provisions, and do not appear in Technical Reports.</w:t>
      </w:r>
    </w:p>
    <w:p w14:paraId="7544EE8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07E9929" w14:textId="419B39E0" w:rsidR="008C384C" w:rsidRDefault="008C384C" w:rsidP="00774DA4">
      <w:pPr>
        <w:pStyle w:val="EX"/>
      </w:pPr>
      <w:r w:rsidRPr="008C384C">
        <w:rPr>
          <w:b/>
        </w:rPr>
        <w:t>should</w:t>
      </w:r>
      <w:r w:rsidR="0046266F">
        <w:tab/>
      </w:r>
      <w:r>
        <w:t>indicates a recommendation to do something</w:t>
      </w:r>
    </w:p>
    <w:p w14:paraId="43C6B30E" w14:textId="77777777" w:rsidR="008C384C" w:rsidRDefault="008C384C" w:rsidP="00774DA4">
      <w:pPr>
        <w:pStyle w:val="EX"/>
      </w:pPr>
      <w:r w:rsidRPr="008C384C">
        <w:rPr>
          <w:b/>
        </w:rPr>
        <w:t>should not</w:t>
      </w:r>
      <w:r>
        <w:tab/>
        <w:t>indicates a recommendation not to do something</w:t>
      </w:r>
    </w:p>
    <w:p w14:paraId="38CFEEFC" w14:textId="00D73A85" w:rsidR="008C384C" w:rsidRDefault="008C384C" w:rsidP="00774DA4">
      <w:pPr>
        <w:pStyle w:val="EX"/>
      </w:pPr>
      <w:r w:rsidRPr="00774DA4">
        <w:rPr>
          <w:b/>
        </w:rPr>
        <w:t>may</w:t>
      </w:r>
      <w:r w:rsidR="0046266F">
        <w:tab/>
      </w:r>
      <w:r>
        <w:t>indicates permission to do something</w:t>
      </w:r>
    </w:p>
    <w:p w14:paraId="1C101DA7" w14:textId="77777777" w:rsidR="008C384C" w:rsidRDefault="008C384C" w:rsidP="00774DA4">
      <w:pPr>
        <w:pStyle w:val="EX"/>
      </w:pPr>
      <w:r w:rsidRPr="00774DA4">
        <w:rPr>
          <w:b/>
        </w:rPr>
        <w:t>need not</w:t>
      </w:r>
      <w:r>
        <w:tab/>
        <w:t>indicates permission not to do something</w:t>
      </w:r>
    </w:p>
    <w:p w14:paraId="314E5CE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64F87A1" w14:textId="22D14363" w:rsidR="008C384C" w:rsidRDefault="008C384C" w:rsidP="00774DA4">
      <w:pPr>
        <w:pStyle w:val="EX"/>
      </w:pPr>
      <w:r w:rsidRPr="00774DA4">
        <w:rPr>
          <w:b/>
        </w:rPr>
        <w:t>can</w:t>
      </w:r>
      <w:r w:rsidR="0046266F">
        <w:tab/>
      </w:r>
      <w:r>
        <w:t>indicates</w:t>
      </w:r>
      <w:r w:rsidR="00774DA4">
        <w:t xml:space="preserve"> that something is possible</w:t>
      </w:r>
    </w:p>
    <w:p w14:paraId="5412E050" w14:textId="5EAEA466" w:rsidR="00774DA4" w:rsidRDefault="00774DA4" w:rsidP="00774DA4">
      <w:pPr>
        <w:pStyle w:val="EX"/>
      </w:pPr>
      <w:r w:rsidRPr="00774DA4">
        <w:rPr>
          <w:b/>
        </w:rPr>
        <w:t>cannot</w:t>
      </w:r>
      <w:r w:rsidR="0046266F">
        <w:tab/>
      </w:r>
      <w:r>
        <w:t>indicates that something is impossible</w:t>
      </w:r>
    </w:p>
    <w:p w14:paraId="7334391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57E69D7" w14:textId="464F8237" w:rsidR="00774DA4" w:rsidRDefault="00774DA4" w:rsidP="00774DA4">
      <w:pPr>
        <w:pStyle w:val="EX"/>
      </w:pPr>
      <w:r w:rsidRPr="00774DA4">
        <w:rPr>
          <w:b/>
        </w:rPr>
        <w:t>will</w:t>
      </w:r>
      <w:r w:rsidR="0046266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DAF3226" w14:textId="75F4D5FF" w:rsidR="00774DA4" w:rsidRDefault="00774DA4" w:rsidP="00774DA4">
      <w:pPr>
        <w:pStyle w:val="EX"/>
      </w:pPr>
      <w:r w:rsidRPr="00774DA4">
        <w:rPr>
          <w:b/>
        </w:rPr>
        <w:t>will</w:t>
      </w:r>
      <w:r>
        <w:rPr>
          <w:b/>
        </w:rPr>
        <w:t xml:space="preserve"> not</w:t>
      </w:r>
      <w:r w:rsidR="0046266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523BBD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6EAE1E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BE8515A" w14:textId="77777777" w:rsidR="001F1132" w:rsidRDefault="001F1132" w:rsidP="001F1132">
      <w:r>
        <w:t>In addition:</w:t>
      </w:r>
    </w:p>
    <w:p w14:paraId="6A85B0A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5D6D10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D1DFBFE" w14:textId="77777777" w:rsidR="00774DA4" w:rsidRPr="004D3578" w:rsidRDefault="00647114" w:rsidP="00A27486">
      <w:r>
        <w:t>The constructions "is" and "is not" do not indicate requirements.</w:t>
      </w:r>
    </w:p>
    <w:p w14:paraId="4259222E" w14:textId="77777777" w:rsidR="00BD7469" w:rsidRPr="00943D4C" w:rsidRDefault="00BD7469" w:rsidP="00BD7469">
      <w:pPr>
        <w:pStyle w:val="Heading1"/>
      </w:pPr>
      <w:bookmarkStart w:id="20" w:name="introduction"/>
      <w:bookmarkStart w:id="21" w:name="_Toc10738237"/>
      <w:bookmarkStart w:id="22" w:name="_Toc20396071"/>
      <w:bookmarkStart w:id="23" w:name="_Toc29397653"/>
      <w:bookmarkStart w:id="24" w:name="_Toc29398775"/>
      <w:bookmarkStart w:id="25" w:name="_Toc36648785"/>
      <w:bookmarkStart w:id="26" w:name="_Toc36654573"/>
      <w:bookmarkStart w:id="27" w:name="_Toc44960844"/>
      <w:bookmarkStart w:id="28" w:name="_Toc50982485"/>
      <w:bookmarkStart w:id="29" w:name="_Toc50984656"/>
      <w:bookmarkStart w:id="30" w:name="_Toc57111924"/>
      <w:bookmarkStart w:id="31" w:name="_Toc170296967"/>
      <w:bookmarkEnd w:id="20"/>
      <w:r w:rsidRPr="00943D4C">
        <w:t>Introduction</w:t>
      </w:r>
      <w:bookmarkEnd w:id="21"/>
      <w:bookmarkEnd w:id="22"/>
      <w:bookmarkEnd w:id="23"/>
      <w:bookmarkEnd w:id="24"/>
      <w:bookmarkEnd w:id="25"/>
      <w:bookmarkEnd w:id="26"/>
      <w:bookmarkEnd w:id="27"/>
      <w:bookmarkEnd w:id="28"/>
      <w:bookmarkEnd w:id="29"/>
      <w:bookmarkEnd w:id="30"/>
      <w:bookmarkEnd w:id="31"/>
    </w:p>
    <w:p w14:paraId="70810F8E" w14:textId="77777777" w:rsidR="00BD7469" w:rsidRPr="00943D4C" w:rsidRDefault="00BD7469" w:rsidP="00BD7469">
      <w:r w:rsidRPr="00943D4C">
        <w:t>The present document defines the application test specification.</w:t>
      </w:r>
    </w:p>
    <w:p w14:paraId="223EBA6A" w14:textId="77777777" w:rsidR="00BD7469" w:rsidRPr="00943D4C" w:rsidRDefault="00BD7469" w:rsidP="00BD7469">
      <w:pPr>
        <w:rPr>
          <w:snapToGrid w:val="0"/>
        </w:rPr>
      </w:pPr>
      <w:r w:rsidRPr="00943D4C">
        <w:t>The aim of the present document is to ensure interoperability between an UICC and a terminal independently of the respective manufacturer, card issuer or operator. The present document</w:t>
      </w:r>
      <w:r w:rsidRPr="00943D4C">
        <w:rPr>
          <w:snapToGrid w:val="0"/>
        </w:rPr>
        <w:t xml:space="preserve"> does not define any aspects related to the administrative management phase of the UICC. Any internal technical realisation of either the UICC or the Terminal is only specified where these are reflected over the interface.</w:t>
      </w:r>
    </w:p>
    <w:p w14:paraId="02B233C5" w14:textId="77777777" w:rsidR="00705884" w:rsidRDefault="00BD7469" w:rsidP="00A97581">
      <w:r w:rsidRPr="00943D4C">
        <w:t>Application specific details for applications residing on an UICC are specified in the respective application specific documents. The logical and physical Characteristics of the UICC Terminal interface is specified in document ETSI TS 102 221 [5]. The Universal Subscriber Identity Module (USIM)-application for 3G telecommunication networks is specified in document TS 31.102 [4].</w:t>
      </w:r>
    </w:p>
    <w:p w14:paraId="56532398" w14:textId="5A458724" w:rsidR="00D15171" w:rsidRDefault="00D15171" w:rsidP="00A97581">
      <w:r>
        <w:fldChar w:fldCharType="begin"/>
      </w:r>
      <w:r>
        <w:instrText xml:space="preserve"> RD  31121-h</w:instrText>
      </w:r>
      <w:r w:rsidR="0035602E">
        <w:instrText>3</w:instrText>
      </w:r>
      <w:r w:rsidR="00262DAA">
        <w:instrText>0</w:instrText>
      </w:r>
      <w:r>
        <w:instrText xml:space="preserve">_s01-s03_5.docx \f </w:instrText>
      </w:r>
      <w:r>
        <w:fldChar w:fldCharType="end"/>
      </w:r>
      <w:r>
        <w:fldChar w:fldCharType="begin"/>
      </w:r>
      <w:r>
        <w:instrText xml:space="preserve"> RD  31121-h</w:instrText>
      </w:r>
      <w:r w:rsidR="0035602E">
        <w:instrText>3</w:instrText>
      </w:r>
      <w:r w:rsidR="00262DAA">
        <w:instrText>0</w:instrText>
      </w:r>
      <w:r>
        <w:instrText xml:space="preserve">_s03_6-s03_8.docx \f </w:instrText>
      </w:r>
      <w:r>
        <w:fldChar w:fldCharType="end"/>
      </w:r>
      <w:r>
        <w:fldChar w:fldCharType="begin"/>
      </w:r>
      <w:r>
        <w:instrText xml:space="preserve"> RD  31121-h</w:instrText>
      </w:r>
      <w:r w:rsidR="0035602E">
        <w:instrText>3</w:instrText>
      </w:r>
      <w:r w:rsidR="00262DAA">
        <w:instrText>0</w:instrText>
      </w:r>
      <w:r>
        <w:instrText xml:space="preserve">_s04.docx \f </w:instrText>
      </w:r>
      <w:r>
        <w:fldChar w:fldCharType="end"/>
      </w:r>
      <w:r>
        <w:fldChar w:fldCharType="begin"/>
      </w:r>
      <w:r>
        <w:instrText xml:space="preserve"> RD  31121-h</w:instrText>
      </w:r>
      <w:r w:rsidR="0035602E">
        <w:instrText>3</w:instrText>
      </w:r>
      <w:r w:rsidR="00262DAA">
        <w:instrText>0</w:instrText>
      </w:r>
      <w:r>
        <w:instrText xml:space="preserve">_s05.docx \f </w:instrText>
      </w:r>
      <w:r>
        <w:fldChar w:fldCharType="end"/>
      </w:r>
      <w:r>
        <w:fldChar w:fldCharType="begin"/>
      </w:r>
      <w:r>
        <w:instrText xml:space="preserve"> RD  31121-h</w:instrText>
      </w:r>
      <w:r w:rsidR="0035602E">
        <w:instrText>3</w:instrText>
      </w:r>
      <w:r w:rsidR="00262DAA">
        <w:instrText>0</w:instrText>
      </w:r>
      <w:r>
        <w:instrText xml:space="preserve">_s06-s08.docx \f </w:instrText>
      </w:r>
      <w:r>
        <w:fldChar w:fldCharType="end"/>
      </w:r>
      <w:r>
        <w:fldChar w:fldCharType="begin"/>
      </w:r>
      <w:r>
        <w:instrText xml:space="preserve"> RD  31121-h</w:instrText>
      </w:r>
      <w:r w:rsidR="0035602E">
        <w:instrText>3</w:instrText>
      </w:r>
      <w:r w:rsidR="00262DAA">
        <w:instrText>0</w:instrText>
      </w:r>
      <w:r>
        <w:instrText xml:space="preserve">_s09-s17.docx \f </w:instrText>
      </w:r>
      <w:r>
        <w:fldChar w:fldCharType="end"/>
      </w:r>
      <w:r>
        <w:fldChar w:fldCharType="begin"/>
      </w:r>
      <w:r>
        <w:instrText xml:space="preserve"> RD  31121-h</w:instrText>
      </w:r>
      <w:r w:rsidR="0035602E">
        <w:instrText>3</w:instrText>
      </w:r>
      <w:r w:rsidR="00262DAA">
        <w:instrText>0</w:instrText>
      </w:r>
      <w:r>
        <w:instrText xml:space="preserve">_sAnnexes.docx \f </w:instrText>
      </w:r>
      <w:r>
        <w:fldChar w:fldCharType="end"/>
      </w:r>
    </w:p>
    <w:sectPr w:rsidR="00D15171" w:rsidSect="00B879E1">
      <w:headerReference w:type="default" r:id="rId17"/>
      <w:footerReference w:type="default" r:id="rId18"/>
      <w:footnotePr>
        <w:numRestart w:val="eachSect"/>
      </w:footnotePr>
      <w:pgSz w:w="11907" w:h="16840" w:code="9"/>
      <w:pgMar w:top="1418" w:right="1134" w:bottom="1134" w:left="1134" w:header="680" w:footer="3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9F633" w14:textId="77777777" w:rsidR="00AD1251" w:rsidRDefault="00AD1251">
      <w:r>
        <w:separator/>
      </w:r>
    </w:p>
  </w:endnote>
  <w:endnote w:type="continuationSeparator" w:id="0">
    <w:p w14:paraId="14CEA825" w14:textId="77777777" w:rsidR="00AD1251" w:rsidRDefault="00AD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 ??">
    <w:altName w:val="Yu Gothic"/>
    <w:panose1 w:val="00000000000000000000"/>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D1173" w14:textId="77777777" w:rsidR="0035602E" w:rsidRDefault="00356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3F556" w14:textId="77777777" w:rsidR="0035602E" w:rsidRDefault="003560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ADEE0" w14:textId="77777777" w:rsidR="0035602E" w:rsidRDefault="003560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C75D0" w14:textId="77777777" w:rsidR="00C168B2" w:rsidRDefault="00C168B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808F1" w14:textId="77777777" w:rsidR="00AD1251" w:rsidRDefault="00AD1251">
      <w:r>
        <w:separator/>
      </w:r>
    </w:p>
  </w:footnote>
  <w:footnote w:type="continuationSeparator" w:id="0">
    <w:p w14:paraId="56EFA9AF" w14:textId="77777777" w:rsidR="00AD1251" w:rsidRDefault="00AD1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DB4B1" w14:textId="77777777" w:rsidR="0035602E" w:rsidRDefault="00356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52D8" w14:textId="77777777" w:rsidR="0035602E" w:rsidRDefault="003560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8FA33" w14:textId="77777777" w:rsidR="0035602E" w:rsidRDefault="003560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FC59" w14:textId="77777777" w:rsidR="0035602E" w:rsidRPr="003F6DCB" w:rsidRDefault="0035602E" w:rsidP="0035602E">
    <w:pPr>
      <w:pStyle w:val="Header"/>
      <w:framePr w:wrap="auto" w:vAnchor="text" w:hAnchor="margin" w:xAlign="center" w:y="1"/>
      <w:rPr>
        <w:b w:val="0"/>
        <w:bCs/>
      </w:rPr>
    </w:pPr>
    <w:r w:rsidRPr="003F6DCB">
      <w:rPr>
        <w:rFonts w:cs="Arial"/>
        <w:b w:val="0"/>
        <w:bCs/>
        <w:szCs w:val="18"/>
      </w:rPr>
      <w:fldChar w:fldCharType="begin"/>
    </w:r>
    <w:r w:rsidRPr="003F6DCB">
      <w:rPr>
        <w:rFonts w:cs="Arial"/>
        <w:bCs/>
        <w:szCs w:val="18"/>
      </w:rPr>
      <w:instrText xml:space="preserve"> PAGE </w:instrText>
    </w:r>
    <w:r w:rsidRPr="003F6DCB">
      <w:rPr>
        <w:rFonts w:cs="Arial"/>
        <w:b w:val="0"/>
        <w:bCs/>
        <w:szCs w:val="18"/>
      </w:rPr>
      <w:fldChar w:fldCharType="separate"/>
    </w:r>
    <w:r w:rsidRPr="003F6DCB">
      <w:rPr>
        <w:rFonts w:cs="Arial"/>
        <w:bCs/>
        <w:szCs w:val="18"/>
      </w:rPr>
      <w:t>1</w:t>
    </w:r>
    <w:r w:rsidRPr="003F6DCB">
      <w:rPr>
        <w:rFonts w:cs="Arial"/>
        <w:b w:val="0"/>
        <w:bCs/>
        <w:szCs w:val="18"/>
      </w:rPr>
      <w:fldChar w:fldCharType="end"/>
    </w:r>
  </w:p>
  <w:p w14:paraId="0607B6D3" w14:textId="32CFF904" w:rsidR="0035602E" w:rsidRDefault="0035602E" w:rsidP="0035602E">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C75B3">
      <w:rPr>
        <w:rFonts w:ascii="Arial" w:hAnsi="Arial" w:cs="Arial"/>
        <w:b/>
        <w:noProof/>
        <w:sz w:val="18"/>
        <w:szCs w:val="18"/>
      </w:rPr>
      <w:t>Release 17</w:t>
    </w:r>
    <w:r>
      <w:rPr>
        <w:rFonts w:ascii="Arial" w:hAnsi="Arial" w:cs="Arial"/>
        <w:b/>
        <w:sz w:val="18"/>
        <w:szCs w:val="18"/>
      </w:rPr>
      <w:fldChar w:fldCharType="end"/>
    </w:r>
  </w:p>
  <w:p w14:paraId="4905192F" w14:textId="261AEC30" w:rsidR="0035602E" w:rsidRDefault="0035602E" w:rsidP="0035602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C75B3">
      <w:rPr>
        <w:rFonts w:ascii="Arial" w:hAnsi="Arial" w:cs="Arial"/>
        <w:b/>
        <w:noProof/>
        <w:sz w:val="18"/>
        <w:szCs w:val="18"/>
      </w:rPr>
      <w:t>3GPP TS 31.121 V17.3.0 (2024-06)</w:t>
    </w:r>
    <w:r>
      <w:rPr>
        <w:rFonts w:ascii="Arial" w:hAnsi="Arial" w:cs="Arial"/>
        <w:b/>
        <w:sz w:val="18"/>
        <w:szCs w:val="18"/>
      </w:rPr>
      <w:fldChar w:fldCharType="end"/>
    </w:r>
  </w:p>
  <w:p w14:paraId="0A567304" w14:textId="77777777" w:rsidR="00C168B2" w:rsidRDefault="00C16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CC8E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BEC74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CCF2AE"/>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7F0C8DD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24179"/>
    <w:multiLevelType w:val="hybridMultilevel"/>
    <w:tmpl w:val="B67EB4F8"/>
    <w:lvl w:ilvl="0" w:tplc="DF4ABCD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41555B"/>
    <w:multiLevelType w:val="hybridMultilevel"/>
    <w:tmpl w:val="3F8A052C"/>
    <w:lvl w:ilvl="0" w:tplc="9F70F8F4">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2254A55"/>
    <w:multiLevelType w:val="hybridMultilevel"/>
    <w:tmpl w:val="C7FC84AC"/>
    <w:lvl w:ilvl="0" w:tplc="3E2C846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55E7586F"/>
    <w:multiLevelType w:val="hybridMultilevel"/>
    <w:tmpl w:val="CFCECA3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610D68E6"/>
    <w:multiLevelType w:val="hybridMultilevel"/>
    <w:tmpl w:val="2C8EBA7C"/>
    <w:lvl w:ilvl="0" w:tplc="1BF4D3F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D897672"/>
    <w:multiLevelType w:val="hybridMultilevel"/>
    <w:tmpl w:val="9304A8B0"/>
    <w:lvl w:ilvl="0" w:tplc="D2F4876A">
      <w:start w:val="16"/>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1518692249">
    <w:abstractNumId w:val="5"/>
  </w:num>
  <w:num w:numId="2" w16cid:durableId="8917949">
    <w:abstractNumId w:val="15"/>
  </w:num>
  <w:num w:numId="3" w16cid:durableId="560677956">
    <w:abstractNumId w:val="4"/>
  </w:num>
  <w:num w:numId="4" w16cid:durableId="1425566681">
    <w:abstractNumId w:val="8"/>
  </w:num>
  <w:num w:numId="5" w16cid:durableId="1026246661">
    <w:abstractNumId w:val="11"/>
  </w:num>
  <w:num w:numId="6" w16cid:durableId="1173102635">
    <w:abstractNumId w:val="9"/>
  </w:num>
  <w:num w:numId="7" w16cid:durableId="700128406">
    <w:abstractNumId w:val="3"/>
  </w:num>
  <w:num w:numId="8" w16cid:durableId="1303079629">
    <w:abstractNumId w:val="14"/>
  </w:num>
  <w:num w:numId="9" w16cid:durableId="2062245467">
    <w:abstractNumId w:val="10"/>
  </w:num>
  <w:num w:numId="10" w16cid:durableId="1131751699">
    <w:abstractNumId w:val="2"/>
  </w:num>
  <w:num w:numId="11" w16cid:durableId="1053309796">
    <w:abstractNumId w:val="1"/>
  </w:num>
  <w:num w:numId="12" w16cid:durableId="2000647942">
    <w:abstractNumId w:val="0"/>
  </w:num>
  <w:num w:numId="13" w16cid:durableId="1901358526">
    <w:abstractNumId w:val="12"/>
  </w:num>
  <w:num w:numId="14" w16cid:durableId="1011646071">
    <w:abstractNumId w:val="7"/>
  </w:num>
  <w:num w:numId="15" w16cid:durableId="1583369568">
    <w:abstractNumId w:val="13"/>
  </w:num>
  <w:num w:numId="16" w16cid:durableId="91273547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18"/>
    <w:rsid w:val="00021E09"/>
    <w:rsid w:val="00033397"/>
    <w:rsid w:val="00040095"/>
    <w:rsid w:val="00051834"/>
    <w:rsid w:val="00054A22"/>
    <w:rsid w:val="0005690A"/>
    <w:rsid w:val="000615D8"/>
    <w:rsid w:val="00062023"/>
    <w:rsid w:val="000655A6"/>
    <w:rsid w:val="00080512"/>
    <w:rsid w:val="000C47C3"/>
    <w:rsid w:val="000D0BEB"/>
    <w:rsid w:val="000D58AB"/>
    <w:rsid w:val="000D66A4"/>
    <w:rsid w:val="000F096C"/>
    <w:rsid w:val="001022B9"/>
    <w:rsid w:val="00105EFA"/>
    <w:rsid w:val="00112E56"/>
    <w:rsid w:val="001137C9"/>
    <w:rsid w:val="00133525"/>
    <w:rsid w:val="00133B57"/>
    <w:rsid w:val="00135D0E"/>
    <w:rsid w:val="00140D54"/>
    <w:rsid w:val="00161D62"/>
    <w:rsid w:val="00180B23"/>
    <w:rsid w:val="0018242A"/>
    <w:rsid w:val="00190B8A"/>
    <w:rsid w:val="001937FB"/>
    <w:rsid w:val="00194689"/>
    <w:rsid w:val="001A4C42"/>
    <w:rsid w:val="001A7420"/>
    <w:rsid w:val="001B23EE"/>
    <w:rsid w:val="001B6637"/>
    <w:rsid w:val="001C21C3"/>
    <w:rsid w:val="001C75B3"/>
    <w:rsid w:val="001D02C2"/>
    <w:rsid w:val="001D5389"/>
    <w:rsid w:val="001D5739"/>
    <w:rsid w:val="001D6147"/>
    <w:rsid w:val="001D6D32"/>
    <w:rsid w:val="001D7D7E"/>
    <w:rsid w:val="001E3EBC"/>
    <w:rsid w:val="001F0C1D"/>
    <w:rsid w:val="001F1132"/>
    <w:rsid w:val="001F168B"/>
    <w:rsid w:val="0020222A"/>
    <w:rsid w:val="002347A2"/>
    <w:rsid w:val="002415CD"/>
    <w:rsid w:val="002527C9"/>
    <w:rsid w:val="00262DAA"/>
    <w:rsid w:val="00266719"/>
    <w:rsid w:val="002675F0"/>
    <w:rsid w:val="002B6339"/>
    <w:rsid w:val="002E00EE"/>
    <w:rsid w:val="0030210F"/>
    <w:rsid w:val="0030455D"/>
    <w:rsid w:val="00310710"/>
    <w:rsid w:val="003172DC"/>
    <w:rsid w:val="00341726"/>
    <w:rsid w:val="0035462D"/>
    <w:rsid w:val="0035602E"/>
    <w:rsid w:val="0035637F"/>
    <w:rsid w:val="00362EC7"/>
    <w:rsid w:val="003754B2"/>
    <w:rsid w:val="003765B8"/>
    <w:rsid w:val="0038019C"/>
    <w:rsid w:val="0038398C"/>
    <w:rsid w:val="00397669"/>
    <w:rsid w:val="003C3971"/>
    <w:rsid w:val="003C5188"/>
    <w:rsid w:val="003D410B"/>
    <w:rsid w:val="003F3FFC"/>
    <w:rsid w:val="00402462"/>
    <w:rsid w:val="00406F15"/>
    <w:rsid w:val="0042208E"/>
    <w:rsid w:val="00423334"/>
    <w:rsid w:val="004345EC"/>
    <w:rsid w:val="004509A1"/>
    <w:rsid w:val="00456F25"/>
    <w:rsid w:val="0046266F"/>
    <w:rsid w:val="00465515"/>
    <w:rsid w:val="00490FA0"/>
    <w:rsid w:val="0049720A"/>
    <w:rsid w:val="004D3578"/>
    <w:rsid w:val="004E213A"/>
    <w:rsid w:val="004E2AE5"/>
    <w:rsid w:val="004F0988"/>
    <w:rsid w:val="004F3340"/>
    <w:rsid w:val="00500A88"/>
    <w:rsid w:val="00517741"/>
    <w:rsid w:val="0053388B"/>
    <w:rsid w:val="00534775"/>
    <w:rsid w:val="00535773"/>
    <w:rsid w:val="005412DA"/>
    <w:rsid w:val="00543E6C"/>
    <w:rsid w:val="005506DD"/>
    <w:rsid w:val="00565087"/>
    <w:rsid w:val="00584707"/>
    <w:rsid w:val="00584F49"/>
    <w:rsid w:val="00587958"/>
    <w:rsid w:val="00597B11"/>
    <w:rsid w:val="005C36DF"/>
    <w:rsid w:val="005C522A"/>
    <w:rsid w:val="005D2E01"/>
    <w:rsid w:val="005D7526"/>
    <w:rsid w:val="005E4BB2"/>
    <w:rsid w:val="005F0CE7"/>
    <w:rsid w:val="005F21DD"/>
    <w:rsid w:val="00602AEA"/>
    <w:rsid w:val="00614FDF"/>
    <w:rsid w:val="00616B4C"/>
    <w:rsid w:val="00616D31"/>
    <w:rsid w:val="0063543D"/>
    <w:rsid w:val="00647114"/>
    <w:rsid w:val="00653720"/>
    <w:rsid w:val="00656C6E"/>
    <w:rsid w:val="0068526B"/>
    <w:rsid w:val="00686C16"/>
    <w:rsid w:val="0069014B"/>
    <w:rsid w:val="006974E5"/>
    <w:rsid w:val="006A323F"/>
    <w:rsid w:val="006A5A48"/>
    <w:rsid w:val="006B0582"/>
    <w:rsid w:val="006B30D0"/>
    <w:rsid w:val="006B3706"/>
    <w:rsid w:val="006B5D8F"/>
    <w:rsid w:val="006C3D95"/>
    <w:rsid w:val="006D15BF"/>
    <w:rsid w:val="006D4106"/>
    <w:rsid w:val="006E15B2"/>
    <w:rsid w:val="006E2C96"/>
    <w:rsid w:val="006E3A79"/>
    <w:rsid w:val="006E5C86"/>
    <w:rsid w:val="006F06ED"/>
    <w:rsid w:val="00701116"/>
    <w:rsid w:val="00702E92"/>
    <w:rsid w:val="00705884"/>
    <w:rsid w:val="00706EE1"/>
    <w:rsid w:val="00712113"/>
    <w:rsid w:val="00713C44"/>
    <w:rsid w:val="0071499D"/>
    <w:rsid w:val="00733857"/>
    <w:rsid w:val="0073407C"/>
    <w:rsid w:val="00734A5B"/>
    <w:rsid w:val="0073729A"/>
    <w:rsid w:val="0074026F"/>
    <w:rsid w:val="007429F6"/>
    <w:rsid w:val="00744E76"/>
    <w:rsid w:val="0075181E"/>
    <w:rsid w:val="00774DA4"/>
    <w:rsid w:val="00781F0F"/>
    <w:rsid w:val="0078449D"/>
    <w:rsid w:val="00795845"/>
    <w:rsid w:val="00796DA0"/>
    <w:rsid w:val="00797820"/>
    <w:rsid w:val="007B600E"/>
    <w:rsid w:val="007C1FAF"/>
    <w:rsid w:val="007F0F4A"/>
    <w:rsid w:val="007F7A1A"/>
    <w:rsid w:val="008028A4"/>
    <w:rsid w:val="00830747"/>
    <w:rsid w:val="008343C4"/>
    <w:rsid w:val="008357F9"/>
    <w:rsid w:val="00861161"/>
    <w:rsid w:val="00870FBA"/>
    <w:rsid w:val="008768CA"/>
    <w:rsid w:val="008809E4"/>
    <w:rsid w:val="00896716"/>
    <w:rsid w:val="008A2824"/>
    <w:rsid w:val="008A3BC9"/>
    <w:rsid w:val="008B4894"/>
    <w:rsid w:val="008C23CE"/>
    <w:rsid w:val="008C384C"/>
    <w:rsid w:val="008C3AC0"/>
    <w:rsid w:val="0090271F"/>
    <w:rsid w:val="00902E23"/>
    <w:rsid w:val="009114D7"/>
    <w:rsid w:val="0091348E"/>
    <w:rsid w:val="00917CCB"/>
    <w:rsid w:val="00940595"/>
    <w:rsid w:val="00942EC2"/>
    <w:rsid w:val="00950DCC"/>
    <w:rsid w:val="009521E6"/>
    <w:rsid w:val="00953523"/>
    <w:rsid w:val="0096304E"/>
    <w:rsid w:val="0096523F"/>
    <w:rsid w:val="0096663F"/>
    <w:rsid w:val="00974627"/>
    <w:rsid w:val="00990FC2"/>
    <w:rsid w:val="00992AE7"/>
    <w:rsid w:val="00994B6D"/>
    <w:rsid w:val="00997FB9"/>
    <w:rsid w:val="009B0F1D"/>
    <w:rsid w:val="009B2F8D"/>
    <w:rsid w:val="009D3105"/>
    <w:rsid w:val="009E252E"/>
    <w:rsid w:val="009E4F9D"/>
    <w:rsid w:val="009F37B7"/>
    <w:rsid w:val="00A035B0"/>
    <w:rsid w:val="00A10F02"/>
    <w:rsid w:val="00A164B4"/>
    <w:rsid w:val="00A26956"/>
    <w:rsid w:val="00A27486"/>
    <w:rsid w:val="00A53724"/>
    <w:rsid w:val="00A56066"/>
    <w:rsid w:val="00A73129"/>
    <w:rsid w:val="00A7603F"/>
    <w:rsid w:val="00A82346"/>
    <w:rsid w:val="00A92BA1"/>
    <w:rsid w:val="00A97581"/>
    <w:rsid w:val="00A97FC1"/>
    <w:rsid w:val="00AC2594"/>
    <w:rsid w:val="00AC5CD5"/>
    <w:rsid w:val="00AC6BC6"/>
    <w:rsid w:val="00AD1251"/>
    <w:rsid w:val="00AE65E2"/>
    <w:rsid w:val="00B15449"/>
    <w:rsid w:val="00B47EDE"/>
    <w:rsid w:val="00B641C8"/>
    <w:rsid w:val="00B879E1"/>
    <w:rsid w:val="00B93086"/>
    <w:rsid w:val="00B94E7A"/>
    <w:rsid w:val="00BA0A96"/>
    <w:rsid w:val="00BA19ED"/>
    <w:rsid w:val="00BA2CCA"/>
    <w:rsid w:val="00BA4B8D"/>
    <w:rsid w:val="00BC02FE"/>
    <w:rsid w:val="00BC0F7D"/>
    <w:rsid w:val="00BD0521"/>
    <w:rsid w:val="00BD7469"/>
    <w:rsid w:val="00BD7D31"/>
    <w:rsid w:val="00BE3255"/>
    <w:rsid w:val="00BE45BA"/>
    <w:rsid w:val="00BF128E"/>
    <w:rsid w:val="00BF3B96"/>
    <w:rsid w:val="00C074DD"/>
    <w:rsid w:val="00C1232E"/>
    <w:rsid w:val="00C1496A"/>
    <w:rsid w:val="00C168B2"/>
    <w:rsid w:val="00C16EDE"/>
    <w:rsid w:val="00C17799"/>
    <w:rsid w:val="00C2135E"/>
    <w:rsid w:val="00C277D7"/>
    <w:rsid w:val="00C33079"/>
    <w:rsid w:val="00C451D5"/>
    <w:rsid w:val="00C45231"/>
    <w:rsid w:val="00C47954"/>
    <w:rsid w:val="00C513CE"/>
    <w:rsid w:val="00C57E91"/>
    <w:rsid w:val="00C63D6B"/>
    <w:rsid w:val="00C72833"/>
    <w:rsid w:val="00C80F1D"/>
    <w:rsid w:val="00C837AE"/>
    <w:rsid w:val="00C93F40"/>
    <w:rsid w:val="00CA3D0C"/>
    <w:rsid w:val="00CA4682"/>
    <w:rsid w:val="00CA74C5"/>
    <w:rsid w:val="00CB15F9"/>
    <w:rsid w:val="00CF1CFB"/>
    <w:rsid w:val="00D15171"/>
    <w:rsid w:val="00D25087"/>
    <w:rsid w:val="00D27492"/>
    <w:rsid w:val="00D5281E"/>
    <w:rsid w:val="00D57972"/>
    <w:rsid w:val="00D675A9"/>
    <w:rsid w:val="00D72CB6"/>
    <w:rsid w:val="00D738D6"/>
    <w:rsid w:val="00D755EB"/>
    <w:rsid w:val="00D76048"/>
    <w:rsid w:val="00D8670E"/>
    <w:rsid w:val="00D87E00"/>
    <w:rsid w:val="00D90ADD"/>
    <w:rsid w:val="00D9134D"/>
    <w:rsid w:val="00D94C01"/>
    <w:rsid w:val="00DA7A03"/>
    <w:rsid w:val="00DB1818"/>
    <w:rsid w:val="00DB322A"/>
    <w:rsid w:val="00DC309B"/>
    <w:rsid w:val="00DC4DA2"/>
    <w:rsid w:val="00DD4C17"/>
    <w:rsid w:val="00DD706C"/>
    <w:rsid w:val="00DD74A5"/>
    <w:rsid w:val="00DE13F7"/>
    <w:rsid w:val="00DF1D2B"/>
    <w:rsid w:val="00DF2B1F"/>
    <w:rsid w:val="00DF62CD"/>
    <w:rsid w:val="00E16509"/>
    <w:rsid w:val="00E20B53"/>
    <w:rsid w:val="00E36543"/>
    <w:rsid w:val="00E36E08"/>
    <w:rsid w:val="00E44582"/>
    <w:rsid w:val="00E458A0"/>
    <w:rsid w:val="00E53DCD"/>
    <w:rsid w:val="00E54022"/>
    <w:rsid w:val="00E77645"/>
    <w:rsid w:val="00E84C83"/>
    <w:rsid w:val="00E90E72"/>
    <w:rsid w:val="00E93C03"/>
    <w:rsid w:val="00E9681A"/>
    <w:rsid w:val="00EA15B0"/>
    <w:rsid w:val="00EA5EA7"/>
    <w:rsid w:val="00EC4A25"/>
    <w:rsid w:val="00ED6DCA"/>
    <w:rsid w:val="00ED76E4"/>
    <w:rsid w:val="00F025A2"/>
    <w:rsid w:val="00F04712"/>
    <w:rsid w:val="00F110C7"/>
    <w:rsid w:val="00F13360"/>
    <w:rsid w:val="00F14FD0"/>
    <w:rsid w:val="00F22EC7"/>
    <w:rsid w:val="00F26758"/>
    <w:rsid w:val="00F325C8"/>
    <w:rsid w:val="00F35320"/>
    <w:rsid w:val="00F3608D"/>
    <w:rsid w:val="00F4792E"/>
    <w:rsid w:val="00F56200"/>
    <w:rsid w:val="00F653B8"/>
    <w:rsid w:val="00F6552E"/>
    <w:rsid w:val="00F9008D"/>
    <w:rsid w:val="00F958E9"/>
    <w:rsid w:val="00FA1266"/>
    <w:rsid w:val="00FA5AA4"/>
    <w:rsid w:val="00FA7306"/>
    <w:rsid w:val="00FC1192"/>
    <w:rsid w:val="00FD2C13"/>
    <w:rsid w:val="00FF3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CBBC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1"/>
    <w:qFormat/>
    <w:pPr>
      <w:pBdr>
        <w:top w:val="none" w:sz="0" w:space="0" w:color="auto"/>
      </w:pBdr>
      <w:spacing w:before="180"/>
      <w:outlineLvl w:val="1"/>
    </w:pPr>
    <w:rPr>
      <w:sz w:val="32"/>
    </w:rPr>
  </w:style>
  <w:style w:type="paragraph" w:styleId="Heading3">
    <w:name w:val="heading 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
    <w:basedOn w:val="Heading3"/>
    <w:next w:val="Normal"/>
    <w:link w:val="Heading4Char1"/>
    <w:qFormat/>
    <w:pPr>
      <w:ind w:left="1418" w:hanging="1418"/>
      <w:outlineLvl w:val="3"/>
    </w:pPr>
    <w:rPr>
      <w:sz w:val="24"/>
    </w:rPr>
  </w:style>
  <w:style w:type="paragraph" w:styleId="Heading5">
    <w:name w:val="heading 5"/>
    <w:basedOn w:val="Heading4"/>
    <w:next w:val="Normal"/>
    <w:link w:val="Heading5Char1"/>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1"/>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2"/>
    <w:qFormat/>
    <w:pPr>
      <w:ind w:left="1135" w:hanging="284"/>
    </w:pPr>
  </w:style>
  <w:style w:type="paragraph" w:customStyle="1" w:styleId="B4">
    <w:name w:val="B4"/>
    <w:basedOn w:val="Normal"/>
    <w:link w:val="B4Char"/>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link w:val="Heading1"/>
    <w:rsid w:val="00BD7469"/>
    <w:rPr>
      <w:rFonts w:ascii="Arial" w:hAnsi="Arial"/>
      <w:sz w:val="36"/>
      <w:lang w:eastAsia="en-US"/>
    </w:rPr>
  </w:style>
  <w:style w:type="character" w:customStyle="1" w:styleId="Heading2Char1">
    <w:name w:val="Heading 2 Char1"/>
    <w:link w:val="Heading2"/>
    <w:rsid w:val="00BD7469"/>
    <w:rPr>
      <w:rFonts w:ascii="Arial" w:hAnsi="Arial"/>
      <w:sz w:val="32"/>
      <w:lang w:eastAsia="en-US"/>
    </w:rPr>
  </w:style>
  <w:style w:type="character" w:customStyle="1" w:styleId="Heading3Char1">
    <w:name w:val="Heading 3 Char1"/>
    <w:link w:val="Heading3"/>
    <w:rsid w:val="00BD7469"/>
    <w:rPr>
      <w:rFonts w:ascii="Arial" w:hAnsi="Arial"/>
      <w:sz w:val="28"/>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link w:val="Heading4"/>
    <w:rsid w:val="00BD7469"/>
    <w:rPr>
      <w:rFonts w:ascii="Arial" w:hAnsi="Arial"/>
      <w:sz w:val="24"/>
      <w:lang w:eastAsia="en-US"/>
    </w:rPr>
  </w:style>
  <w:style w:type="character" w:customStyle="1" w:styleId="Heading5Char1">
    <w:name w:val="Heading 5 Char1"/>
    <w:link w:val="Heading5"/>
    <w:rsid w:val="00BD7469"/>
    <w:rPr>
      <w:rFonts w:ascii="Arial" w:hAnsi="Arial"/>
      <w:sz w:val="22"/>
      <w:lang w:eastAsia="en-US"/>
    </w:rPr>
  </w:style>
  <w:style w:type="character" w:customStyle="1" w:styleId="H6Char1">
    <w:name w:val="H6 Char1"/>
    <w:link w:val="H6"/>
    <w:rsid w:val="00BD7469"/>
    <w:rPr>
      <w:rFonts w:ascii="Arial" w:hAnsi="Arial"/>
      <w:lang w:eastAsia="en-US"/>
    </w:rPr>
  </w:style>
  <w:style w:type="character" w:customStyle="1" w:styleId="Heading6Char">
    <w:name w:val="Heading 6 Char"/>
    <w:link w:val="Heading6"/>
    <w:rsid w:val="00BD7469"/>
    <w:rPr>
      <w:rFonts w:ascii="Arial" w:hAnsi="Arial"/>
      <w:lang w:eastAsia="en-US"/>
    </w:rPr>
  </w:style>
  <w:style w:type="character" w:customStyle="1" w:styleId="Heading7Char">
    <w:name w:val="Heading 7 Char"/>
    <w:link w:val="Heading7"/>
    <w:rsid w:val="00BD7469"/>
    <w:rPr>
      <w:rFonts w:ascii="Arial" w:hAnsi="Arial"/>
      <w:lang w:eastAsia="en-US"/>
    </w:rPr>
  </w:style>
  <w:style w:type="character" w:customStyle="1" w:styleId="Heading8Char">
    <w:name w:val="Heading 8 Char"/>
    <w:link w:val="Heading8"/>
    <w:rsid w:val="00BD7469"/>
    <w:rPr>
      <w:rFonts w:ascii="Arial" w:hAnsi="Arial"/>
      <w:sz w:val="36"/>
      <w:lang w:eastAsia="en-US"/>
    </w:rPr>
  </w:style>
  <w:style w:type="character" w:customStyle="1" w:styleId="Heading9Char">
    <w:name w:val="Heading 9 Char"/>
    <w:link w:val="Heading9"/>
    <w:rsid w:val="00BD7469"/>
    <w:rPr>
      <w:rFonts w:ascii="Arial" w:hAnsi="Arial"/>
      <w:sz w:val="36"/>
      <w:lang w:eastAsia="en-US"/>
    </w:rPr>
  </w:style>
  <w:style w:type="paragraph" w:styleId="Index2">
    <w:name w:val="index 2"/>
    <w:basedOn w:val="Index1"/>
    <w:rsid w:val="00BD7469"/>
    <w:pPr>
      <w:ind w:left="284"/>
    </w:pPr>
  </w:style>
  <w:style w:type="paragraph" w:styleId="Index1">
    <w:name w:val="index 1"/>
    <w:basedOn w:val="Normal"/>
    <w:rsid w:val="00BD7469"/>
    <w:pPr>
      <w:keepLines/>
      <w:spacing w:after="0"/>
    </w:pPr>
  </w:style>
  <w:style w:type="paragraph" w:styleId="ListNumber2">
    <w:name w:val="List Number 2"/>
    <w:basedOn w:val="ListNumber"/>
    <w:rsid w:val="00BD7469"/>
    <w:pPr>
      <w:ind w:left="851"/>
    </w:pPr>
  </w:style>
  <w:style w:type="paragraph" w:styleId="ListNumber">
    <w:name w:val="List Number"/>
    <w:basedOn w:val="List"/>
    <w:rsid w:val="00BD7469"/>
  </w:style>
  <w:style w:type="paragraph" w:styleId="List">
    <w:name w:val="List"/>
    <w:basedOn w:val="Normal"/>
    <w:rsid w:val="00BD7469"/>
    <w:pPr>
      <w:ind w:left="568" w:hanging="284"/>
    </w:p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BD7469"/>
    <w:rPr>
      <w:rFonts w:ascii="Arial" w:hAnsi="Arial"/>
      <w:b/>
      <w:sz w:val="18"/>
      <w:lang w:eastAsia="ja-JP"/>
    </w:rPr>
  </w:style>
  <w:style w:type="character" w:styleId="FootnoteReference">
    <w:name w:val="footnote reference"/>
    <w:rsid w:val="00BD7469"/>
    <w:rPr>
      <w:b/>
      <w:position w:val="6"/>
      <w:sz w:val="16"/>
    </w:rPr>
  </w:style>
  <w:style w:type="paragraph" w:styleId="FootnoteText">
    <w:name w:val="footnote text"/>
    <w:basedOn w:val="Normal"/>
    <w:link w:val="FootnoteTextChar"/>
    <w:rsid w:val="00BD7469"/>
    <w:pPr>
      <w:keepLines/>
      <w:spacing w:after="0"/>
      <w:ind w:left="454" w:hanging="454"/>
    </w:pPr>
    <w:rPr>
      <w:sz w:val="16"/>
    </w:rPr>
  </w:style>
  <w:style w:type="character" w:customStyle="1" w:styleId="FootnoteTextChar">
    <w:name w:val="Footnote Text Char"/>
    <w:link w:val="FootnoteText"/>
    <w:rsid w:val="00BD7469"/>
    <w:rPr>
      <w:sz w:val="16"/>
      <w:lang w:eastAsia="en-US"/>
    </w:rPr>
  </w:style>
  <w:style w:type="character" w:customStyle="1" w:styleId="TALChar">
    <w:name w:val="TAL Char"/>
    <w:link w:val="TAL"/>
    <w:qFormat/>
    <w:rsid w:val="00BD7469"/>
    <w:rPr>
      <w:rFonts w:ascii="Arial" w:hAnsi="Arial"/>
      <w:sz w:val="18"/>
      <w:lang w:eastAsia="en-US"/>
    </w:rPr>
  </w:style>
  <w:style w:type="character" w:customStyle="1" w:styleId="TAHCar">
    <w:name w:val="TAH Car"/>
    <w:link w:val="TAH"/>
    <w:rsid w:val="00BD7469"/>
    <w:rPr>
      <w:rFonts w:ascii="Arial" w:hAnsi="Arial"/>
      <w:b/>
      <w:sz w:val="18"/>
      <w:lang w:eastAsia="en-US"/>
    </w:rPr>
  </w:style>
  <w:style w:type="character" w:customStyle="1" w:styleId="THChar">
    <w:name w:val="TH Char"/>
    <w:link w:val="TH"/>
    <w:qFormat/>
    <w:rsid w:val="00BD7469"/>
    <w:rPr>
      <w:rFonts w:ascii="Arial" w:hAnsi="Arial"/>
      <w:b/>
      <w:lang w:eastAsia="en-US"/>
    </w:rPr>
  </w:style>
  <w:style w:type="character" w:customStyle="1" w:styleId="NOChar">
    <w:name w:val="NO Char"/>
    <w:link w:val="NO"/>
    <w:rsid w:val="00BD7469"/>
    <w:rPr>
      <w:lang w:eastAsia="en-US"/>
    </w:rPr>
  </w:style>
  <w:style w:type="paragraph" w:styleId="ListBullet2">
    <w:name w:val="List Bullet 2"/>
    <w:basedOn w:val="ListBullet"/>
    <w:rsid w:val="00BD7469"/>
    <w:pPr>
      <w:ind w:left="851"/>
    </w:pPr>
  </w:style>
  <w:style w:type="paragraph" w:styleId="ListBullet">
    <w:name w:val="List Bullet"/>
    <w:basedOn w:val="List"/>
    <w:rsid w:val="00BD7469"/>
    <w:pPr>
      <w:numPr>
        <w:numId w:val="7"/>
      </w:numPr>
      <w:tabs>
        <w:tab w:val="clear" w:pos="360"/>
      </w:tabs>
      <w:ind w:left="568" w:hanging="284"/>
    </w:pPr>
  </w:style>
  <w:style w:type="paragraph" w:styleId="ListBullet3">
    <w:name w:val="List Bullet 3"/>
    <w:basedOn w:val="ListBullet2"/>
    <w:rsid w:val="00BD7469"/>
    <w:pPr>
      <w:ind w:left="1135"/>
    </w:pPr>
  </w:style>
  <w:style w:type="paragraph" w:styleId="List2">
    <w:name w:val="List 2"/>
    <w:basedOn w:val="List"/>
    <w:rsid w:val="00BD7469"/>
    <w:pPr>
      <w:ind w:left="851"/>
    </w:pPr>
  </w:style>
  <w:style w:type="paragraph" w:styleId="List3">
    <w:name w:val="List 3"/>
    <w:basedOn w:val="List2"/>
    <w:rsid w:val="00BD7469"/>
    <w:pPr>
      <w:ind w:left="1135"/>
    </w:pPr>
  </w:style>
  <w:style w:type="paragraph" w:styleId="List4">
    <w:name w:val="List 4"/>
    <w:basedOn w:val="List3"/>
    <w:rsid w:val="00BD7469"/>
    <w:pPr>
      <w:ind w:left="1418"/>
    </w:pPr>
  </w:style>
  <w:style w:type="paragraph" w:styleId="List5">
    <w:name w:val="List 5"/>
    <w:basedOn w:val="List4"/>
    <w:rsid w:val="00BD7469"/>
    <w:pPr>
      <w:ind w:left="1702"/>
    </w:pPr>
  </w:style>
  <w:style w:type="paragraph" w:styleId="ListBullet4">
    <w:name w:val="List Bullet 4"/>
    <w:basedOn w:val="ListBullet3"/>
    <w:rsid w:val="00BD7469"/>
    <w:pPr>
      <w:ind w:left="1418"/>
    </w:pPr>
  </w:style>
  <w:style w:type="paragraph" w:styleId="ListBullet5">
    <w:name w:val="List Bullet 5"/>
    <w:basedOn w:val="ListBullet4"/>
    <w:rsid w:val="00BD7469"/>
    <w:pPr>
      <w:ind w:left="1702"/>
    </w:pPr>
  </w:style>
  <w:style w:type="character" w:customStyle="1" w:styleId="B1Char">
    <w:name w:val="B1 Char"/>
    <w:link w:val="B1"/>
    <w:qFormat/>
    <w:rsid w:val="00BD7469"/>
    <w:rPr>
      <w:lang w:eastAsia="en-US"/>
    </w:rPr>
  </w:style>
  <w:style w:type="character" w:customStyle="1" w:styleId="FooterChar">
    <w:name w:val="Footer Char"/>
    <w:link w:val="Footer"/>
    <w:rsid w:val="00BD7469"/>
    <w:rPr>
      <w:rFonts w:ascii="Arial" w:hAnsi="Arial"/>
      <w:b/>
      <w:i/>
      <w:sz w:val="18"/>
      <w:lang w:eastAsia="ja-JP"/>
    </w:rPr>
  </w:style>
  <w:style w:type="paragraph" w:customStyle="1" w:styleId="CRCoverPage">
    <w:name w:val="CR Cover Page"/>
    <w:rsid w:val="00BD7469"/>
    <w:pPr>
      <w:spacing w:after="120"/>
    </w:pPr>
    <w:rPr>
      <w:rFonts w:ascii="Arial" w:hAnsi="Arial"/>
      <w:lang w:eastAsia="en-US"/>
    </w:rPr>
  </w:style>
  <w:style w:type="paragraph" w:customStyle="1" w:styleId="tdoc-header">
    <w:name w:val="tdoc-header"/>
    <w:rsid w:val="00BD7469"/>
    <w:rPr>
      <w:rFonts w:ascii="Arial" w:hAnsi="Arial"/>
      <w:sz w:val="24"/>
      <w:lang w:eastAsia="en-US"/>
    </w:rPr>
  </w:style>
  <w:style w:type="character" w:styleId="CommentReference">
    <w:name w:val="annotation reference"/>
    <w:rsid w:val="00BD7469"/>
    <w:rPr>
      <w:sz w:val="16"/>
    </w:rPr>
  </w:style>
  <w:style w:type="paragraph" w:styleId="CommentText">
    <w:name w:val="annotation text"/>
    <w:basedOn w:val="Normal"/>
    <w:link w:val="CommentTextChar"/>
    <w:rsid w:val="00BD7469"/>
    <w:rPr>
      <w:rFonts w:ascii="CG Times (WN)" w:hAnsi="CG Times (WN)"/>
    </w:rPr>
  </w:style>
  <w:style w:type="character" w:customStyle="1" w:styleId="CommentTextChar">
    <w:name w:val="Comment Text Char"/>
    <w:link w:val="CommentText"/>
    <w:rsid w:val="00BD7469"/>
    <w:rPr>
      <w:rFonts w:ascii="CG Times (WN)" w:hAnsi="CG Times (WN)"/>
      <w:lang w:eastAsia="en-US"/>
    </w:rPr>
  </w:style>
  <w:style w:type="paragraph" w:customStyle="1" w:styleId="IB3">
    <w:name w:val="IB3"/>
    <w:basedOn w:val="Normal"/>
    <w:rsid w:val="00BD7469"/>
    <w:pPr>
      <w:numPr>
        <w:numId w:val="3"/>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rsid w:val="00BD7469"/>
    <w:pPr>
      <w:numPr>
        <w:numId w:val="1"/>
      </w:numPr>
      <w:tabs>
        <w:tab w:val="clear" w:pos="360"/>
        <w:tab w:val="left" w:pos="284"/>
      </w:tabs>
      <w:overflowPunct w:val="0"/>
      <w:autoSpaceDE w:val="0"/>
      <w:autoSpaceDN w:val="0"/>
      <w:adjustRightInd w:val="0"/>
      <w:textAlignment w:val="baseline"/>
    </w:pPr>
  </w:style>
  <w:style w:type="paragraph" w:customStyle="1" w:styleId="IBN">
    <w:name w:val="IBN"/>
    <w:basedOn w:val="Normal"/>
    <w:rsid w:val="00BD7469"/>
    <w:pPr>
      <w:numPr>
        <w:numId w:val="4"/>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rsid w:val="00BD7469"/>
    <w:pPr>
      <w:numPr>
        <w:numId w:val="5"/>
      </w:numPr>
      <w:tabs>
        <w:tab w:val="clear" w:pos="360"/>
        <w:tab w:val="left" w:pos="284"/>
      </w:tabs>
      <w:overflowPunct w:val="0"/>
      <w:autoSpaceDE w:val="0"/>
      <w:autoSpaceDN w:val="0"/>
      <w:adjustRightInd w:val="0"/>
      <w:textAlignment w:val="baseline"/>
    </w:pPr>
  </w:style>
  <w:style w:type="paragraph" w:customStyle="1" w:styleId="Logically">
    <w:name w:val="Logically"/>
    <w:basedOn w:val="Normal"/>
    <w:rsid w:val="00BD7469"/>
    <w:pPr>
      <w:keepNext/>
      <w:tabs>
        <w:tab w:val="left" w:pos="709"/>
        <w:tab w:val="left" w:pos="992"/>
        <w:tab w:val="left" w:pos="1276"/>
        <w:tab w:val="left" w:pos="1570"/>
        <w:tab w:val="left" w:pos="3544"/>
      </w:tabs>
      <w:overflowPunct w:val="0"/>
      <w:autoSpaceDE w:val="0"/>
      <w:autoSpaceDN w:val="0"/>
      <w:adjustRightInd w:val="0"/>
      <w:spacing w:after="0"/>
      <w:jc w:val="both"/>
      <w:textAlignment w:val="baseline"/>
    </w:pPr>
  </w:style>
  <w:style w:type="paragraph" w:styleId="BodyText">
    <w:name w:val="Body Text"/>
    <w:basedOn w:val="Normal"/>
    <w:link w:val="BodyTextChar"/>
    <w:rsid w:val="00BD7469"/>
    <w:rPr>
      <w:rFonts w:ascii="CG Times (WN)" w:hAnsi="CG Times (WN)"/>
    </w:rPr>
  </w:style>
  <w:style w:type="character" w:customStyle="1" w:styleId="BodyTextChar">
    <w:name w:val="Body Text Char"/>
    <w:link w:val="BodyText"/>
    <w:rsid w:val="00BD7469"/>
    <w:rPr>
      <w:rFonts w:ascii="CG Times (WN)" w:hAnsi="CG Times (WN)"/>
      <w:lang w:eastAsia="en-US"/>
    </w:rPr>
  </w:style>
  <w:style w:type="paragraph" w:customStyle="1" w:styleId="IB2">
    <w:name w:val="IB2"/>
    <w:basedOn w:val="Normal"/>
    <w:rsid w:val="00BD7469"/>
    <w:pPr>
      <w:numPr>
        <w:numId w:val="2"/>
      </w:numPr>
      <w:tabs>
        <w:tab w:val="clear" w:pos="644"/>
        <w:tab w:val="left" w:pos="567"/>
      </w:tabs>
      <w:overflowPunct w:val="0"/>
      <w:autoSpaceDE w:val="0"/>
      <w:autoSpaceDN w:val="0"/>
      <w:adjustRightInd w:val="0"/>
      <w:ind w:left="568" w:hanging="284"/>
      <w:textAlignment w:val="baseline"/>
    </w:pPr>
  </w:style>
  <w:style w:type="paragraph" w:customStyle="1" w:styleId="Coding">
    <w:name w:val="Coding"/>
    <w:basedOn w:val="Normal"/>
    <w:rsid w:val="00BD7469"/>
    <w:pPr>
      <w:widowControl w:val="0"/>
      <w:tabs>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s>
      <w:spacing w:after="0"/>
    </w:pPr>
    <w:rPr>
      <w:rFonts w:ascii="Arial" w:hAnsi="Arial"/>
    </w:rPr>
  </w:style>
  <w:style w:type="paragraph" w:customStyle="1" w:styleId="INDENT1">
    <w:name w:val="INDENT1"/>
    <w:basedOn w:val="Normal"/>
    <w:rsid w:val="00BD7469"/>
    <w:pPr>
      <w:ind w:left="851"/>
    </w:pPr>
  </w:style>
  <w:style w:type="paragraph" w:customStyle="1" w:styleId="INDENT2">
    <w:name w:val="INDENT2"/>
    <w:basedOn w:val="Normal"/>
    <w:rsid w:val="00BD7469"/>
    <w:pPr>
      <w:ind w:left="1135" w:hanging="284"/>
    </w:pPr>
  </w:style>
  <w:style w:type="paragraph" w:customStyle="1" w:styleId="INDENT3">
    <w:name w:val="INDENT3"/>
    <w:basedOn w:val="Normal"/>
    <w:rsid w:val="00BD7469"/>
    <w:pPr>
      <w:ind w:left="1701" w:hanging="567"/>
    </w:pPr>
  </w:style>
  <w:style w:type="paragraph" w:customStyle="1" w:styleId="FigureTitle">
    <w:name w:val="Figure_Title"/>
    <w:basedOn w:val="Normal"/>
    <w:next w:val="Normal"/>
    <w:rsid w:val="00BD7469"/>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BD7469"/>
    <w:pPr>
      <w:keepNext/>
      <w:keepLines/>
    </w:pPr>
    <w:rPr>
      <w:b/>
    </w:rPr>
  </w:style>
  <w:style w:type="paragraph" w:customStyle="1" w:styleId="enumlev2">
    <w:name w:val="enumlev2"/>
    <w:basedOn w:val="Normal"/>
    <w:rsid w:val="00BD7469"/>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BD7469"/>
    <w:pPr>
      <w:keepNext/>
      <w:keepLines/>
      <w:spacing w:before="240"/>
      <w:ind w:left="1418"/>
    </w:pPr>
    <w:rPr>
      <w:rFonts w:ascii="Arial" w:hAnsi="Arial"/>
      <w:b/>
      <w:sz w:val="36"/>
    </w:rPr>
  </w:style>
  <w:style w:type="paragraph" w:customStyle="1" w:styleId="ParagrapheNormal">
    <w:name w:val="Paragraphe Normal"/>
    <w:basedOn w:val="Normal"/>
    <w:rsid w:val="00BD7469"/>
    <w:pPr>
      <w:spacing w:after="0"/>
      <w:jc w:val="both"/>
    </w:pPr>
    <w:rPr>
      <w:rFonts w:ascii="Arial" w:hAnsi="Arial"/>
    </w:rPr>
  </w:style>
  <w:style w:type="paragraph" w:styleId="Caption">
    <w:name w:val="caption"/>
    <w:basedOn w:val="Normal"/>
    <w:next w:val="Normal"/>
    <w:qFormat/>
    <w:rsid w:val="00BD7469"/>
    <w:pPr>
      <w:spacing w:before="120" w:after="120"/>
    </w:pPr>
    <w:rPr>
      <w:b/>
    </w:rPr>
  </w:style>
  <w:style w:type="paragraph" w:styleId="BodyText2">
    <w:name w:val="Body Text 2"/>
    <w:basedOn w:val="Normal"/>
    <w:link w:val="BodyText2Char"/>
    <w:rsid w:val="00BD7469"/>
    <w:pPr>
      <w:spacing w:after="0"/>
    </w:pPr>
    <w:rPr>
      <w:rFonts w:ascii="Arial" w:hAnsi="Arial"/>
      <w:sz w:val="22"/>
    </w:rPr>
  </w:style>
  <w:style w:type="character" w:customStyle="1" w:styleId="BodyText2Char">
    <w:name w:val="Body Text 2 Char"/>
    <w:link w:val="BodyText2"/>
    <w:rsid w:val="00BD7469"/>
    <w:rPr>
      <w:rFonts w:ascii="Arial" w:hAnsi="Arial"/>
      <w:sz w:val="22"/>
      <w:lang w:eastAsia="en-US"/>
    </w:rPr>
  </w:style>
  <w:style w:type="character" w:customStyle="1" w:styleId="ListChar">
    <w:name w:val="List Char"/>
    <w:rsid w:val="00BD7469"/>
    <w:rPr>
      <w:lang w:val="en-GB" w:eastAsia="en-US" w:bidi="ar-SA"/>
    </w:rPr>
  </w:style>
  <w:style w:type="character" w:customStyle="1" w:styleId="ListBulletChar">
    <w:name w:val="List Bullet Char"/>
    <w:rsid w:val="00BD7469"/>
    <w:rPr>
      <w:lang w:val="en-GB" w:eastAsia="en-US" w:bidi="ar-SA"/>
    </w:rPr>
  </w:style>
  <w:style w:type="character" w:customStyle="1" w:styleId="Heading1Char">
    <w:name w:val="Heading 1 Char"/>
    <w:rsid w:val="00BD7469"/>
    <w:rPr>
      <w:rFonts w:ascii="Arial" w:hAnsi="Arial"/>
      <w:sz w:val="36"/>
      <w:lang w:val="en-GB" w:eastAsia="en-US" w:bidi="ar-SA"/>
    </w:rPr>
  </w:style>
  <w:style w:type="character" w:customStyle="1" w:styleId="Heading2Char">
    <w:name w:val="Heading 2 Char"/>
    <w:rsid w:val="00BD7469"/>
    <w:rPr>
      <w:rFonts w:ascii="Arial" w:hAnsi="Arial"/>
      <w:sz w:val="32"/>
      <w:lang w:val="en-GB" w:eastAsia="en-US" w:bidi="ar-SA"/>
    </w:rPr>
  </w:style>
  <w:style w:type="character" w:customStyle="1" w:styleId="Heading3Char">
    <w:name w:val="Heading 3 Char"/>
    <w:rsid w:val="00BD7469"/>
    <w:rPr>
      <w:rFonts w:ascii="Arial" w:hAnsi="Arial"/>
      <w:sz w:val="28"/>
      <w:lang w:val="en-GB" w:eastAsia="en-US"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rsid w:val="00BD7469"/>
    <w:rPr>
      <w:rFonts w:ascii="Arial" w:hAnsi="Arial"/>
      <w:sz w:val="24"/>
      <w:lang w:val="en-GB" w:eastAsia="en-US" w:bidi="ar-SA"/>
    </w:rPr>
  </w:style>
  <w:style w:type="character" w:customStyle="1" w:styleId="Heading5Char">
    <w:name w:val="Heading 5 Char"/>
    <w:rsid w:val="00BD7469"/>
    <w:rPr>
      <w:rFonts w:ascii="Arial" w:hAnsi="Arial"/>
      <w:sz w:val="22"/>
      <w:lang w:val="en-GB" w:eastAsia="en-US" w:bidi="ar-SA"/>
    </w:rPr>
  </w:style>
  <w:style w:type="character" w:customStyle="1" w:styleId="H6Char">
    <w:name w:val="H6 Char"/>
    <w:rsid w:val="00BD7469"/>
    <w:rPr>
      <w:rFonts w:ascii="Arial" w:hAnsi="Arial"/>
      <w:sz w:val="22"/>
      <w:lang w:val="en-GB" w:eastAsia="en-US" w:bidi="ar-SA"/>
    </w:rPr>
  </w:style>
  <w:style w:type="paragraph" w:customStyle="1" w:styleId="CommentSubject2">
    <w:name w:val="Comment Subject2"/>
    <w:basedOn w:val="CommentText"/>
    <w:next w:val="CommentText"/>
    <w:semiHidden/>
    <w:rsid w:val="00BD7469"/>
    <w:pPr>
      <w:overflowPunct w:val="0"/>
      <w:autoSpaceDE w:val="0"/>
      <w:autoSpaceDN w:val="0"/>
      <w:adjustRightInd w:val="0"/>
      <w:textAlignment w:val="baseline"/>
    </w:pPr>
    <w:rPr>
      <w:b/>
      <w:bCs/>
    </w:rPr>
  </w:style>
  <w:style w:type="paragraph" w:customStyle="1" w:styleId="BalloonText1">
    <w:name w:val="Balloon Text1"/>
    <w:basedOn w:val="Normal"/>
    <w:semiHidden/>
    <w:rsid w:val="00BD7469"/>
    <w:pPr>
      <w:overflowPunct w:val="0"/>
      <w:autoSpaceDE w:val="0"/>
      <w:autoSpaceDN w:val="0"/>
      <w:adjustRightInd w:val="0"/>
      <w:textAlignment w:val="baseline"/>
    </w:pPr>
    <w:rPr>
      <w:rFonts w:ascii="Tahoma" w:hAnsi="Tahoma" w:cs="Tahoma"/>
      <w:sz w:val="16"/>
      <w:szCs w:val="16"/>
    </w:rPr>
  </w:style>
  <w:style w:type="character" w:customStyle="1" w:styleId="ListNumberChar">
    <w:name w:val="List Number Char"/>
    <w:rsid w:val="00BD7469"/>
    <w:rPr>
      <w:lang w:val="en-GB" w:eastAsia="en-US" w:bidi="ar-SA"/>
    </w:rPr>
  </w:style>
  <w:style w:type="paragraph" w:customStyle="1" w:styleId="istb">
    <w:name w:val="ist b"/>
    <w:basedOn w:val="Normal"/>
    <w:rsid w:val="00BD7469"/>
    <w:pPr>
      <w:overflowPunct w:val="0"/>
      <w:autoSpaceDE w:val="0"/>
      <w:autoSpaceDN w:val="0"/>
      <w:adjustRightInd w:val="0"/>
      <w:textAlignment w:val="baseline"/>
    </w:pPr>
  </w:style>
  <w:style w:type="paragraph" w:customStyle="1" w:styleId="Gh6">
    <w:name w:val="Gh6"/>
    <w:basedOn w:val="BodyText2"/>
    <w:rsid w:val="00BD7469"/>
    <w:pPr>
      <w:overflowPunct w:val="0"/>
      <w:autoSpaceDE w:val="0"/>
      <w:autoSpaceDN w:val="0"/>
      <w:adjustRightInd w:val="0"/>
      <w:textAlignment w:val="baseline"/>
    </w:pPr>
  </w:style>
  <w:style w:type="paragraph" w:customStyle="1" w:styleId="G6">
    <w:name w:val="G6"/>
    <w:basedOn w:val="EQ"/>
    <w:rsid w:val="00BD7469"/>
    <w:pPr>
      <w:keepLines w:val="0"/>
      <w:tabs>
        <w:tab w:val="clear" w:pos="4536"/>
        <w:tab w:val="clear" w:pos="9072"/>
      </w:tabs>
      <w:overflowPunct w:val="0"/>
      <w:autoSpaceDE w:val="0"/>
      <w:autoSpaceDN w:val="0"/>
      <w:adjustRightInd w:val="0"/>
      <w:textAlignment w:val="baseline"/>
    </w:pPr>
    <w:rPr>
      <w:rFonts w:ascii="Arial" w:hAnsi="Arial"/>
      <w:b/>
      <w:bCs/>
    </w:rPr>
  </w:style>
  <w:style w:type="paragraph" w:styleId="PlainText">
    <w:name w:val="Plain Text"/>
    <w:basedOn w:val="Normal"/>
    <w:link w:val="PlainTextChar"/>
    <w:rsid w:val="00BD7469"/>
    <w:pPr>
      <w:overflowPunct w:val="0"/>
      <w:autoSpaceDE w:val="0"/>
      <w:autoSpaceDN w:val="0"/>
      <w:adjustRightInd w:val="0"/>
      <w:textAlignment w:val="baseline"/>
    </w:pPr>
    <w:rPr>
      <w:rFonts w:ascii="Courier New" w:hAnsi="Courier New"/>
    </w:rPr>
  </w:style>
  <w:style w:type="character" w:customStyle="1" w:styleId="PlainTextChar">
    <w:name w:val="Plain Text Char"/>
    <w:link w:val="PlainText"/>
    <w:rsid w:val="00BD7469"/>
    <w:rPr>
      <w:rFonts w:ascii="Courier New" w:hAnsi="Courier New"/>
      <w:lang w:eastAsia="en-US"/>
    </w:rPr>
  </w:style>
  <w:style w:type="paragraph" w:styleId="BodyTextIndent">
    <w:name w:val="Body Text Indent"/>
    <w:basedOn w:val="Normal"/>
    <w:link w:val="BodyTextIndentChar"/>
    <w:rsid w:val="00BD7469"/>
    <w:pPr>
      <w:tabs>
        <w:tab w:val="left" w:pos="720"/>
        <w:tab w:val="left" w:pos="1440"/>
        <w:tab w:val="left" w:pos="2160"/>
        <w:tab w:val="left" w:pos="2880"/>
        <w:tab w:val="left" w:pos="3600"/>
      </w:tabs>
      <w:overflowPunct w:val="0"/>
      <w:autoSpaceDE w:val="0"/>
      <w:autoSpaceDN w:val="0"/>
      <w:adjustRightInd w:val="0"/>
      <w:ind w:left="1420" w:hanging="4"/>
      <w:textAlignment w:val="baseline"/>
    </w:pPr>
    <w:rPr>
      <w:rFonts w:ascii="CG Times (WN)" w:hAnsi="CG Times (WN)"/>
    </w:rPr>
  </w:style>
  <w:style w:type="character" w:customStyle="1" w:styleId="BodyTextIndentChar">
    <w:name w:val="Body Text Indent Char"/>
    <w:link w:val="BodyTextIndent"/>
    <w:rsid w:val="00BD7469"/>
    <w:rPr>
      <w:rFonts w:ascii="CG Times (WN)" w:hAnsi="CG Times (WN)"/>
      <w:lang w:eastAsia="en-US"/>
    </w:rPr>
  </w:style>
  <w:style w:type="paragraph" w:styleId="BodyText3">
    <w:name w:val="Body Text 3"/>
    <w:basedOn w:val="Normal"/>
    <w:link w:val="BodyText3Char"/>
    <w:rsid w:val="00BD7469"/>
    <w:pPr>
      <w:overflowPunct w:val="0"/>
      <w:autoSpaceDE w:val="0"/>
      <w:autoSpaceDN w:val="0"/>
      <w:adjustRightInd w:val="0"/>
      <w:textAlignment w:val="baseline"/>
    </w:pPr>
    <w:rPr>
      <w:color w:val="FF0000"/>
    </w:rPr>
  </w:style>
  <w:style w:type="character" w:customStyle="1" w:styleId="BodyText3Char">
    <w:name w:val="Body Text 3 Char"/>
    <w:link w:val="BodyText3"/>
    <w:rsid w:val="00BD7469"/>
    <w:rPr>
      <w:color w:val="FF0000"/>
      <w:lang w:eastAsia="en-US"/>
    </w:rPr>
  </w:style>
  <w:style w:type="paragraph" w:styleId="IndexHeading">
    <w:name w:val="index heading"/>
    <w:basedOn w:val="Normal"/>
    <w:next w:val="Normal"/>
    <w:rsid w:val="00BD7469"/>
    <w:pPr>
      <w:pBdr>
        <w:top w:val="single" w:sz="12" w:space="0" w:color="auto"/>
      </w:pBdr>
      <w:overflowPunct w:val="0"/>
      <w:autoSpaceDE w:val="0"/>
      <w:autoSpaceDN w:val="0"/>
      <w:adjustRightInd w:val="0"/>
      <w:spacing w:before="360" w:after="240"/>
      <w:textAlignment w:val="baseline"/>
    </w:pPr>
    <w:rPr>
      <w:b/>
      <w:i/>
      <w:sz w:val="26"/>
    </w:rPr>
  </w:style>
  <w:style w:type="paragraph" w:styleId="DocumentMap">
    <w:name w:val="Document Map"/>
    <w:basedOn w:val="Normal"/>
    <w:link w:val="DocumentMapChar"/>
    <w:rsid w:val="00BD7469"/>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BD7469"/>
    <w:rPr>
      <w:rFonts w:ascii="Tahoma" w:hAnsi="Tahoma"/>
      <w:shd w:val="clear" w:color="auto" w:fill="000080"/>
      <w:lang w:eastAsia="en-US"/>
    </w:rPr>
  </w:style>
  <w:style w:type="paragraph" w:styleId="NormalIndent">
    <w:name w:val="Normal Indent"/>
    <w:basedOn w:val="Normal"/>
    <w:next w:val="Normal"/>
    <w:rsid w:val="00BD7469"/>
    <w:pPr>
      <w:overflowPunct w:val="0"/>
      <w:autoSpaceDE w:val="0"/>
      <w:autoSpaceDN w:val="0"/>
      <w:adjustRightInd w:val="0"/>
      <w:ind w:left="567"/>
      <w:textAlignment w:val="baseline"/>
    </w:pPr>
  </w:style>
  <w:style w:type="paragraph" w:styleId="BodyTextIndent2">
    <w:name w:val="Body Text Indent 2"/>
    <w:basedOn w:val="Normal"/>
    <w:link w:val="BodyTextIndent2Char"/>
    <w:rsid w:val="00BD7469"/>
    <w:pPr>
      <w:overflowPunct w:val="0"/>
      <w:autoSpaceDE w:val="0"/>
      <w:autoSpaceDN w:val="0"/>
      <w:adjustRightInd w:val="0"/>
      <w:spacing w:after="0"/>
      <w:ind w:left="390"/>
      <w:textAlignment w:val="baseline"/>
    </w:pPr>
    <w:rPr>
      <w:rFonts w:ascii="?? ??" w:eastAsia="?? ??"/>
      <w:sz w:val="24"/>
    </w:rPr>
  </w:style>
  <w:style w:type="character" w:customStyle="1" w:styleId="BodyTextIndent2Char">
    <w:name w:val="Body Text Indent 2 Char"/>
    <w:link w:val="BodyTextIndent2"/>
    <w:rsid w:val="00BD7469"/>
    <w:rPr>
      <w:rFonts w:ascii="?? ??" w:eastAsia="?? ??"/>
      <w:sz w:val="24"/>
      <w:lang w:eastAsia="en-US"/>
    </w:rPr>
  </w:style>
  <w:style w:type="character" w:styleId="PageNumber">
    <w:name w:val="page number"/>
    <w:basedOn w:val="DefaultParagraphFont"/>
    <w:rsid w:val="00BD7469"/>
  </w:style>
  <w:style w:type="character" w:customStyle="1" w:styleId="berschrift1H1HuvudrubrikChar">
    <w:name w:val="Überschrift 1;H1;Huvudrubrik Char"/>
    <w:rsid w:val="00BD7469"/>
    <w:rPr>
      <w:rFonts w:ascii="Arial" w:hAnsi="Arial"/>
      <w:sz w:val="36"/>
      <w:lang w:val="en-GB" w:eastAsia="en-US" w:bidi="ar-SA"/>
    </w:rPr>
  </w:style>
  <w:style w:type="character" w:customStyle="1" w:styleId="berschrift2T2Char">
    <w:name w:val="Überschrift 2;T2 Char"/>
    <w:rsid w:val="00BD7469"/>
    <w:rPr>
      <w:rFonts w:ascii="Arial" w:hAnsi="Arial"/>
      <w:sz w:val="32"/>
      <w:lang w:val="en-GB" w:eastAsia="en-US" w:bidi="ar-SA"/>
    </w:rPr>
  </w:style>
  <w:style w:type="character" w:customStyle="1" w:styleId="berschrift3">
    <w:name w:val="Überschrift 3"/>
    <w:rsid w:val="00BD7469"/>
    <w:rPr>
      <w:rFonts w:ascii="Arial" w:hAnsi="Arial"/>
      <w:sz w:val="28"/>
      <w:lang w:val="en-GB" w:eastAsia="en-US" w:bidi="ar-SA"/>
    </w:rPr>
  </w:style>
  <w:style w:type="character" w:customStyle="1" w:styleId="berschrift4Char">
    <w:name w:val="Überschrift 4 Char"/>
    <w:rsid w:val="00BD7469"/>
    <w:rPr>
      <w:rFonts w:ascii="Arial" w:hAnsi="Arial"/>
      <w:sz w:val="24"/>
      <w:lang w:val="en-GB" w:eastAsia="en-US" w:bidi="ar-SA"/>
    </w:rPr>
  </w:style>
  <w:style w:type="paragraph" w:customStyle="1" w:styleId="CommentSubject1">
    <w:name w:val="Comment Subject1"/>
    <w:basedOn w:val="CommentText"/>
    <w:next w:val="CommentText"/>
    <w:semiHidden/>
    <w:rsid w:val="00BD7469"/>
    <w:pPr>
      <w:overflowPunct w:val="0"/>
      <w:autoSpaceDE w:val="0"/>
      <w:autoSpaceDN w:val="0"/>
      <w:adjustRightInd w:val="0"/>
      <w:textAlignment w:val="baseline"/>
    </w:pPr>
    <w:rPr>
      <w:b/>
      <w:bCs/>
    </w:rPr>
  </w:style>
  <w:style w:type="paragraph" w:styleId="CommentSubject">
    <w:name w:val="annotation subject"/>
    <w:basedOn w:val="CommentText"/>
    <w:next w:val="CommentText"/>
    <w:link w:val="CommentSubjectChar"/>
    <w:rsid w:val="00BD7469"/>
    <w:pPr>
      <w:overflowPunct w:val="0"/>
      <w:autoSpaceDE w:val="0"/>
      <w:autoSpaceDN w:val="0"/>
      <w:adjustRightInd w:val="0"/>
      <w:textAlignment w:val="baseline"/>
    </w:pPr>
    <w:rPr>
      <w:rFonts w:ascii="Times New Roman" w:hAnsi="Times New Roman"/>
      <w:b/>
      <w:bCs/>
    </w:rPr>
  </w:style>
  <w:style w:type="character" w:customStyle="1" w:styleId="CommentSubjectChar">
    <w:name w:val="Comment Subject Char"/>
    <w:link w:val="CommentSubject"/>
    <w:rsid w:val="00BD7469"/>
    <w:rPr>
      <w:b/>
      <w:bCs/>
      <w:lang w:eastAsia="en-US"/>
    </w:rPr>
  </w:style>
  <w:style w:type="paragraph" w:customStyle="1" w:styleId="B23">
    <w:name w:val="B23"/>
    <w:basedOn w:val="B1"/>
    <w:rsid w:val="00BD7469"/>
  </w:style>
  <w:style w:type="paragraph" w:customStyle="1" w:styleId="H7">
    <w:name w:val="H7"/>
    <w:basedOn w:val="H6"/>
    <w:rsid w:val="00BD7469"/>
    <w:pPr>
      <w:overflowPunct w:val="0"/>
      <w:autoSpaceDE w:val="0"/>
      <w:autoSpaceDN w:val="0"/>
      <w:adjustRightInd w:val="0"/>
      <w:textAlignment w:val="baseline"/>
    </w:pPr>
  </w:style>
  <w:style w:type="paragraph" w:customStyle="1" w:styleId="FL">
    <w:name w:val="FL"/>
    <w:basedOn w:val="Normal"/>
    <w:rsid w:val="00BD7469"/>
    <w:pPr>
      <w:keepNext/>
      <w:keepLines/>
      <w:overflowPunct w:val="0"/>
      <w:autoSpaceDE w:val="0"/>
      <w:autoSpaceDN w:val="0"/>
      <w:adjustRightInd w:val="0"/>
      <w:spacing w:before="60"/>
      <w:jc w:val="center"/>
      <w:textAlignment w:val="baseline"/>
    </w:pPr>
    <w:rPr>
      <w:rFonts w:ascii="Arial" w:hAnsi="Arial"/>
      <w:b/>
    </w:rPr>
  </w:style>
  <w:style w:type="paragraph" w:styleId="NormalWeb">
    <w:name w:val="Normal (Web)"/>
    <w:basedOn w:val="Normal"/>
    <w:rsid w:val="00BD7469"/>
    <w:pPr>
      <w:spacing w:before="100" w:beforeAutospacing="1" w:after="100" w:afterAutospacing="1"/>
    </w:pPr>
    <w:rPr>
      <w:sz w:val="24"/>
      <w:szCs w:val="24"/>
    </w:rPr>
  </w:style>
  <w:style w:type="paragraph" w:customStyle="1" w:styleId="EWCharChar">
    <w:name w:val="EW Char Char"/>
    <w:basedOn w:val="EXCharChar"/>
    <w:rsid w:val="00BD7469"/>
    <w:pPr>
      <w:spacing w:after="0"/>
    </w:pPr>
  </w:style>
  <w:style w:type="paragraph" w:customStyle="1" w:styleId="EXCharChar">
    <w:name w:val="EX Char Char"/>
    <w:basedOn w:val="Normal"/>
    <w:rsid w:val="00BD7469"/>
    <w:pPr>
      <w:keepLines/>
      <w:overflowPunct w:val="0"/>
      <w:autoSpaceDE w:val="0"/>
      <w:autoSpaceDN w:val="0"/>
      <w:adjustRightInd w:val="0"/>
      <w:ind w:left="1702" w:hanging="1418"/>
      <w:textAlignment w:val="baseline"/>
    </w:pPr>
  </w:style>
  <w:style w:type="character" w:customStyle="1" w:styleId="EXCharCharChar">
    <w:name w:val="EX Char Char Char"/>
    <w:rsid w:val="00BD7469"/>
    <w:rPr>
      <w:lang w:val="en-GB" w:eastAsia="en-US" w:bidi="ar-SA"/>
    </w:rPr>
  </w:style>
  <w:style w:type="character" w:customStyle="1" w:styleId="EWCharCharChar">
    <w:name w:val="EW Char Char Char"/>
    <w:rsid w:val="00BD7469"/>
    <w:rPr>
      <w:lang w:val="en-GB" w:eastAsia="en-US" w:bidi="ar-SA"/>
    </w:rPr>
  </w:style>
  <w:style w:type="character" w:customStyle="1" w:styleId="EXChar">
    <w:name w:val="EX Char"/>
    <w:rsid w:val="00BD7469"/>
    <w:rPr>
      <w:lang w:val="en-GB" w:eastAsia="en-US" w:bidi="ar-SA"/>
    </w:rPr>
  </w:style>
  <w:style w:type="paragraph" w:customStyle="1" w:styleId="H8">
    <w:name w:val="H8"/>
    <w:basedOn w:val="H6"/>
    <w:rsid w:val="00BD7469"/>
    <w:pPr>
      <w:overflowPunct w:val="0"/>
      <w:autoSpaceDE w:val="0"/>
      <w:autoSpaceDN w:val="0"/>
      <w:adjustRightInd w:val="0"/>
      <w:textAlignment w:val="baseline"/>
    </w:pPr>
  </w:style>
  <w:style w:type="paragraph" w:customStyle="1" w:styleId="B10">
    <w:name w:val="B1+"/>
    <w:basedOn w:val="B1"/>
    <w:qFormat/>
    <w:rsid w:val="00BD7469"/>
    <w:pPr>
      <w:tabs>
        <w:tab w:val="num" w:pos="737"/>
      </w:tabs>
      <w:overflowPunct w:val="0"/>
      <w:autoSpaceDE w:val="0"/>
      <w:autoSpaceDN w:val="0"/>
      <w:adjustRightInd w:val="0"/>
      <w:ind w:left="737" w:hanging="453"/>
      <w:textAlignment w:val="baseline"/>
    </w:pPr>
  </w:style>
  <w:style w:type="paragraph" w:customStyle="1" w:styleId="B30">
    <w:name w:val="B3+"/>
    <w:basedOn w:val="B3"/>
    <w:rsid w:val="00BD7469"/>
    <w:pPr>
      <w:tabs>
        <w:tab w:val="left" w:pos="1134"/>
        <w:tab w:val="num" w:pos="1644"/>
      </w:tabs>
      <w:overflowPunct w:val="0"/>
      <w:autoSpaceDE w:val="0"/>
      <w:autoSpaceDN w:val="0"/>
      <w:adjustRightInd w:val="0"/>
      <w:ind w:left="1644" w:hanging="453"/>
      <w:textAlignment w:val="baseline"/>
    </w:pPr>
  </w:style>
  <w:style w:type="character" w:customStyle="1" w:styleId="H6CharChar">
    <w:name w:val="H6 Char Char"/>
    <w:rsid w:val="00BD7469"/>
    <w:rPr>
      <w:rFonts w:ascii="Arial" w:hAnsi="Arial"/>
      <w:lang w:val="en-GB" w:eastAsia="en-US" w:bidi="ar-SA"/>
    </w:rPr>
  </w:style>
  <w:style w:type="paragraph" w:customStyle="1" w:styleId="H5">
    <w:name w:val="H5"/>
    <w:basedOn w:val="Heading5"/>
    <w:rsid w:val="00BD7469"/>
    <w:pPr>
      <w:keepNext w:val="0"/>
      <w:keepLines w:val="0"/>
      <w:overflowPunct w:val="0"/>
      <w:autoSpaceDE w:val="0"/>
      <w:autoSpaceDN w:val="0"/>
      <w:adjustRightInd w:val="0"/>
      <w:spacing w:before="240" w:after="60"/>
      <w:ind w:left="0" w:firstLine="0"/>
      <w:textAlignment w:val="baseline"/>
    </w:pPr>
    <w:rPr>
      <w:rFonts w:ascii="Times New Roman" w:hAnsi="Times New Roman"/>
      <w:b/>
      <w:bCs/>
      <w:i/>
      <w:iCs/>
      <w:sz w:val="26"/>
      <w:szCs w:val="26"/>
    </w:rPr>
  </w:style>
  <w:style w:type="paragraph" w:customStyle="1" w:styleId="H6nORMAL">
    <w:name w:val="H6nORMAL"/>
    <w:basedOn w:val="H6"/>
    <w:rsid w:val="00BD7469"/>
    <w:pPr>
      <w:overflowPunct w:val="0"/>
      <w:autoSpaceDE w:val="0"/>
      <w:autoSpaceDN w:val="0"/>
      <w:adjustRightInd w:val="0"/>
      <w:textAlignment w:val="baseline"/>
    </w:pPr>
  </w:style>
  <w:style w:type="character" w:customStyle="1" w:styleId="h6Char0">
    <w:name w:val="h6 Char"/>
    <w:rsid w:val="00BD7469"/>
    <w:rPr>
      <w:rFonts w:ascii="Arial" w:hAnsi="Arial"/>
      <w:lang w:val="en-GB" w:eastAsia="en-US" w:bidi="ar-SA"/>
    </w:rPr>
  </w:style>
  <w:style w:type="character" w:customStyle="1" w:styleId="CharChar4">
    <w:name w:val="Char Char4"/>
    <w:rsid w:val="00BD7469"/>
    <w:rPr>
      <w:rFonts w:ascii="Arial" w:hAnsi="Arial"/>
      <w:sz w:val="32"/>
      <w:lang w:val="en-GB" w:eastAsia="en-US" w:bidi="ar-SA"/>
    </w:rPr>
  </w:style>
  <w:style w:type="character" w:customStyle="1" w:styleId="CharChar2">
    <w:name w:val="Char Char2"/>
    <w:rsid w:val="00BD7469"/>
    <w:rPr>
      <w:rFonts w:ascii="Arial" w:hAnsi="Arial"/>
      <w:sz w:val="24"/>
      <w:lang w:val="en-GB" w:eastAsia="en-US" w:bidi="ar-SA"/>
    </w:rPr>
  </w:style>
  <w:style w:type="character" w:customStyle="1" w:styleId="CharChar3">
    <w:name w:val="Char Char3"/>
    <w:rsid w:val="00BD7469"/>
    <w:rPr>
      <w:rFonts w:ascii="Arial" w:hAnsi="Arial"/>
      <w:sz w:val="28"/>
      <w:lang w:val="en-GB" w:eastAsia="en-US" w:bidi="ar-SA"/>
    </w:rPr>
  </w:style>
  <w:style w:type="character" w:customStyle="1" w:styleId="CharChar1">
    <w:name w:val="Char Char1"/>
    <w:rsid w:val="00BD7469"/>
    <w:rPr>
      <w:rFonts w:ascii="Arial" w:hAnsi="Arial"/>
      <w:sz w:val="22"/>
      <w:lang w:val="en-GB" w:eastAsia="en-US" w:bidi="ar-SA"/>
    </w:rPr>
  </w:style>
  <w:style w:type="character" w:customStyle="1" w:styleId="CharChar5">
    <w:name w:val="Char Char5"/>
    <w:rsid w:val="00BD7469"/>
    <w:rPr>
      <w:rFonts w:ascii="Arial" w:hAnsi="Arial"/>
      <w:sz w:val="36"/>
      <w:lang w:val="en-GB" w:eastAsia="en-US" w:bidi="ar-SA"/>
    </w:rPr>
  </w:style>
  <w:style w:type="character" w:customStyle="1" w:styleId="berschrift1H1HuvudrubrikChar0">
    <w:name w:val="Überschrift 1.H1.Huvudrubrik Char"/>
    <w:rsid w:val="00BD7469"/>
    <w:rPr>
      <w:rFonts w:ascii="Arial" w:hAnsi="Arial"/>
      <w:sz w:val="36"/>
      <w:lang w:val="en-GB" w:eastAsia="en-US" w:bidi="ar-SA"/>
    </w:rPr>
  </w:style>
  <w:style w:type="character" w:customStyle="1" w:styleId="berschrift2T2Char0">
    <w:name w:val="Überschrift 2.T2 Char"/>
    <w:rsid w:val="00BD7469"/>
    <w:rPr>
      <w:rFonts w:ascii="Arial" w:hAnsi="Arial"/>
      <w:sz w:val="32"/>
      <w:lang w:val="en-GB" w:eastAsia="en-US" w:bidi="ar-SA"/>
    </w:rPr>
  </w:style>
  <w:style w:type="character" w:customStyle="1" w:styleId="berschrift31">
    <w:name w:val="Überschrift 31"/>
    <w:rsid w:val="00BD7469"/>
    <w:rPr>
      <w:rFonts w:ascii="Arial" w:hAnsi="Arial"/>
      <w:sz w:val="28"/>
      <w:lang w:val="en-GB" w:eastAsia="en-US" w:bidi="ar-SA"/>
    </w:rPr>
  </w:style>
  <w:style w:type="character" w:customStyle="1" w:styleId="CharChar10">
    <w:name w:val="Char Char10"/>
    <w:rsid w:val="00BD7469"/>
    <w:rPr>
      <w:rFonts w:ascii="Arial" w:hAnsi="Arial"/>
      <w:sz w:val="36"/>
      <w:lang w:val="en-GB" w:eastAsia="en-US" w:bidi="ar-SA"/>
    </w:rPr>
  </w:style>
  <w:style w:type="character" w:customStyle="1" w:styleId="CharChar9">
    <w:name w:val="Char Char9"/>
    <w:rsid w:val="00BD7469"/>
    <w:rPr>
      <w:rFonts w:ascii="Arial" w:hAnsi="Arial"/>
      <w:sz w:val="32"/>
      <w:lang w:val="en-GB" w:eastAsia="en-US" w:bidi="ar-SA"/>
    </w:rPr>
  </w:style>
  <w:style w:type="character" w:customStyle="1" w:styleId="CharChar8">
    <w:name w:val="Char Char8"/>
    <w:rsid w:val="00BD7469"/>
    <w:rPr>
      <w:rFonts w:ascii="Arial" w:hAnsi="Arial"/>
      <w:sz w:val="28"/>
      <w:lang w:val="en-GB" w:eastAsia="en-US" w:bidi="ar-SA"/>
    </w:rPr>
  </w:style>
  <w:style w:type="character" w:customStyle="1" w:styleId="CharChar7">
    <w:name w:val="Char Char7"/>
    <w:rsid w:val="00BD7469"/>
    <w:rPr>
      <w:rFonts w:ascii="Arial" w:hAnsi="Arial"/>
      <w:sz w:val="24"/>
      <w:lang w:val="en-GB" w:eastAsia="en-US" w:bidi="ar-SA"/>
    </w:rPr>
  </w:style>
  <w:style w:type="character" w:customStyle="1" w:styleId="CharChar6">
    <w:name w:val="Char Char6"/>
    <w:rsid w:val="00BD7469"/>
    <w:rPr>
      <w:rFonts w:ascii="Arial" w:hAnsi="Arial"/>
      <w:sz w:val="22"/>
      <w:lang w:val="en-GB" w:eastAsia="en-US" w:bidi="ar-SA"/>
    </w:rPr>
  </w:style>
  <w:style w:type="character" w:customStyle="1" w:styleId="berschrift32">
    <w:name w:val="Überschrift 32"/>
    <w:rsid w:val="00BD7469"/>
    <w:rPr>
      <w:rFonts w:ascii="Arial" w:hAnsi="Arial"/>
      <w:sz w:val="28"/>
      <w:lang w:val="en-GB" w:eastAsia="en-US" w:bidi="ar-SA"/>
    </w:rPr>
  </w:style>
  <w:style w:type="character" w:customStyle="1" w:styleId="berschrift33">
    <w:name w:val="Überschrift 33"/>
    <w:rsid w:val="00BD7469"/>
    <w:rPr>
      <w:rFonts w:ascii="Arial" w:hAnsi="Arial"/>
      <w:sz w:val="28"/>
      <w:lang w:val="en-GB" w:eastAsia="en-US" w:bidi="ar-SA"/>
    </w:rPr>
  </w:style>
  <w:style w:type="character" w:customStyle="1" w:styleId="berschrift34">
    <w:name w:val="Überschrift 34"/>
    <w:rsid w:val="00BD7469"/>
    <w:rPr>
      <w:rFonts w:ascii="Arial" w:hAnsi="Arial"/>
      <w:sz w:val="28"/>
      <w:lang w:val="en-GB" w:eastAsia="en-US" w:bidi="ar-SA"/>
    </w:rPr>
  </w:style>
  <w:style w:type="paragraph" w:customStyle="1" w:styleId="Default">
    <w:name w:val="Default"/>
    <w:rsid w:val="00BD7469"/>
    <w:pPr>
      <w:autoSpaceDE w:val="0"/>
      <w:autoSpaceDN w:val="0"/>
      <w:adjustRightInd w:val="0"/>
    </w:pPr>
    <w:rPr>
      <w:color w:val="000000"/>
      <w:sz w:val="24"/>
      <w:szCs w:val="24"/>
      <w:lang w:eastAsia="en-US"/>
    </w:rPr>
  </w:style>
  <w:style w:type="paragraph" w:styleId="Revision">
    <w:name w:val="Revision"/>
    <w:hidden/>
    <w:uiPriority w:val="99"/>
    <w:semiHidden/>
    <w:rsid w:val="00BD7469"/>
    <w:rPr>
      <w:lang w:eastAsia="en-US"/>
    </w:rPr>
  </w:style>
  <w:style w:type="character" w:customStyle="1" w:styleId="berschrift1">
    <w:name w:val="Überschrift 1"/>
    <w:aliases w:val="H1,Huvudrubrik Char"/>
    <w:rsid w:val="00BD7469"/>
    <w:rPr>
      <w:rFonts w:ascii="Arial" w:hAnsi="Arial" w:cs="Arial" w:hint="default"/>
      <w:sz w:val="36"/>
      <w:lang w:val="en-GB" w:eastAsia="en-US" w:bidi="ar-SA"/>
    </w:rPr>
  </w:style>
  <w:style w:type="character" w:customStyle="1" w:styleId="berschrift2">
    <w:name w:val="Überschrift 2"/>
    <w:aliases w:val="T2 Char"/>
    <w:rsid w:val="00BD7469"/>
    <w:rPr>
      <w:rFonts w:ascii="Arial" w:hAnsi="Arial" w:cs="Arial" w:hint="default"/>
      <w:sz w:val="32"/>
      <w:lang w:val="en-GB" w:eastAsia="en-US" w:bidi="ar-SA"/>
    </w:rPr>
  </w:style>
  <w:style w:type="paragraph" w:customStyle="1" w:styleId="ZchnZchnChar">
    <w:name w:val="Zchn Zchn Char"/>
    <w:basedOn w:val="Normal"/>
    <w:semiHidden/>
    <w:rsid w:val="00BD7469"/>
    <w:pPr>
      <w:spacing w:after="160" w:line="240" w:lineRule="exact"/>
    </w:pPr>
    <w:rPr>
      <w:rFonts w:ascii="Arial" w:hAnsi="Arial"/>
      <w:szCs w:val="22"/>
      <w:lang w:val="en-US"/>
    </w:rPr>
  </w:style>
  <w:style w:type="paragraph" w:customStyle="1" w:styleId="CharCharChar">
    <w:name w:val="Char Char Char"/>
    <w:basedOn w:val="Normal"/>
    <w:semiHidden/>
    <w:rsid w:val="00BD7469"/>
    <w:pPr>
      <w:spacing w:after="160" w:line="240" w:lineRule="exact"/>
    </w:pPr>
    <w:rPr>
      <w:rFonts w:ascii="Arial" w:hAnsi="Arial"/>
      <w:szCs w:val="22"/>
    </w:rPr>
  </w:style>
  <w:style w:type="character" w:customStyle="1" w:styleId="stringliteral">
    <w:name w:val="stringliteral"/>
    <w:rsid w:val="00BD7469"/>
  </w:style>
  <w:style w:type="character" w:customStyle="1" w:styleId="B1Char1">
    <w:name w:val="B1 Char1"/>
    <w:qFormat/>
    <w:rsid w:val="00BD7469"/>
    <w:rPr>
      <w:rFonts w:ascii="Times New Roman" w:hAnsi="Times New Roman" w:cs="Times New Roman" w:hint="default"/>
      <w:lang w:val="en-GB" w:eastAsia="en-US"/>
    </w:rPr>
  </w:style>
  <w:style w:type="character" w:customStyle="1" w:styleId="mw-headline">
    <w:name w:val="mw-headline"/>
    <w:rsid w:val="00BD7469"/>
  </w:style>
  <w:style w:type="character" w:customStyle="1" w:styleId="berschrift35">
    <w:name w:val="Überschrift 35"/>
    <w:rsid w:val="00BD7469"/>
    <w:rPr>
      <w:rFonts w:ascii="Arial" w:hAnsi="Arial"/>
      <w:sz w:val="28"/>
      <w:lang w:val="en-GB" w:eastAsia="en-US" w:bidi="ar-SA"/>
    </w:rPr>
  </w:style>
  <w:style w:type="paragraph" w:styleId="ListParagraph">
    <w:name w:val="List Paragraph"/>
    <w:basedOn w:val="Normal"/>
    <w:uiPriority w:val="34"/>
    <w:qFormat/>
    <w:rsid w:val="00BD7469"/>
    <w:pPr>
      <w:ind w:left="720"/>
      <w:contextualSpacing/>
    </w:pPr>
  </w:style>
  <w:style w:type="numbering" w:customStyle="1" w:styleId="NoList1">
    <w:name w:val="No List1"/>
    <w:next w:val="NoList"/>
    <w:uiPriority w:val="99"/>
    <w:semiHidden/>
    <w:unhideWhenUsed/>
    <w:rsid w:val="00BD7469"/>
  </w:style>
  <w:style w:type="numbering" w:customStyle="1" w:styleId="NoList11">
    <w:name w:val="No List11"/>
    <w:next w:val="NoList"/>
    <w:uiPriority w:val="99"/>
    <w:semiHidden/>
    <w:rsid w:val="00BD7469"/>
  </w:style>
  <w:style w:type="numbering" w:customStyle="1" w:styleId="NoList2">
    <w:name w:val="No List2"/>
    <w:next w:val="NoList"/>
    <w:uiPriority w:val="99"/>
    <w:semiHidden/>
    <w:unhideWhenUsed/>
    <w:rsid w:val="00BD7469"/>
  </w:style>
  <w:style w:type="numbering" w:customStyle="1" w:styleId="NoList12">
    <w:name w:val="No List12"/>
    <w:next w:val="NoList"/>
    <w:uiPriority w:val="99"/>
    <w:semiHidden/>
    <w:rsid w:val="00BD7469"/>
  </w:style>
  <w:style w:type="character" w:customStyle="1" w:styleId="TACCar">
    <w:name w:val="TAC Car"/>
    <w:link w:val="TAC"/>
    <w:rsid w:val="00BD7469"/>
    <w:rPr>
      <w:rFonts w:ascii="Arial" w:hAnsi="Arial"/>
      <w:sz w:val="18"/>
      <w:lang w:eastAsia="en-US"/>
    </w:rPr>
  </w:style>
  <w:style w:type="character" w:customStyle="1" w:styleId="TAL0">
    <w:name w:val="TAL (文字)"/>
    <w:rsid w:val="00BD7469"/>
    <w:rPr>
      <w:rFonts w:ascii="Arial" w:eastAsia="Times New Roman" w:hAnsi="Arial"/>
      <w:sz w:val="18"/>
      <w:lang w:val="en-GB"/>
    </w:rPr>
  </w:style>
  <w:style w:type="numbering" w:customStyle="1" w:styleId="NoList3">
    <w:name w:val="No List3"/>
    <w:next w:val="NoList"/>
    <w:uiPriority w:val="99"/>
    <w:semiHidden/>
    <w:rsid w:val="00BD7469"/>
  </w:style>
  <w:style w:type="numbering" w:customStyle="1" w:styleId="NoList4">
    <w:name w:val="No List4"/>
    <w:next w:val="NoList"/>
    <w:uiPriority w:val="99"/>
    <w:semiHidden/>
    <w:rsid w:val="00BD7469"/>
  </w:style>
  <w:style w:type="numbering" w:customStyle="1" w:styleId="NoList5">
    <w:name w:val="No List5"/>
    <w:next w:val="NoList"/>
    <w:uiPriority w:val="99"/>
    <w:semiHidden/>
    <w:rsid w:val="00BD7469"/>
  </w:style>
  <w:style w:type="numbering" w:customStyle="1" w:styleId="NoList6">
    <w:name w:val="No List6"/>
    <w:next w:val="NoList"/>
    <w:uiPriority w:val="99"/>
    <w:semiHidden/>
    <w:rsid w:val="00BD7469"/>
  </w:style>
  <w:style w:type="numbering" w:customStyle="1" w:styleId="NoList7">
    <w:name w:val="No List7"/>
    <w:next w:val="NoList"/>
    <w:uiPriority w:val="99"/>
    <w:semiHidden/>
    <w:rsid w:val="00BD7469"/>
  </w:style>
  <w:style w:type="numbering" w:customStyle="1" w:styleId="NoList8">
    <w:name w:val="No List8"/>
    <w:next w:val="NoList"/>
    <w:uiPriority w:val="99"/>
    <w:semiHidden/>
    <w:rsid w:val="00BD7469"/>
  </w:style>
  <w:style w:type="numbering" w:customStyle="1" w:styleId="NoList9">
    <w:name w:val="No List9"/>
    <w:next w:val="NoList"/>
    <w:uiPriority w:val="99"/>
    <w:semiHidden/>
    <w:rsid w:val="00BD7469"/>
  </w:style>
  <w:style w:type="character" w:customStyle="1" w:styleId="TFChar">
    <w:name w:val="TF Char"/>
    <w:link w:val="TF"/>
    <w:rsid w:val="00BD7469"/>
    <w:rPr>
      <w:rFonts w:ascii="Arial" w:hAnsi="Arial"/>
      <w:b/>
      <w:lang w:eastAsia="en-US"/>
    </w:rPr>
  </w:style>
  <w:style w:type="character" w:customStyle="1" w:styleId="B2Char">
    <w:name w:val="B2 Char"/>
    <w:link w:val="B2"/>
    <w:qFormat/>
    <w:rsid w:val="00BD7469"/>
    <w:rPr>
      <w:lang w:eastAsia="en-US"/>
    </w:rPr>
  </w:style>
  <w:style w:type="character" w:customStyle="1" w:styleId="B3Char2">
    <w:name w:val="B3 Char2"/>
    <w:link w:val="B3"/>
    <w:rsid w:val="00BD7469"/>
    <w:rPr>
      <w:lang w:eastAsia="en-US"/>
    </w:rPr>
  </w:style>
  <w:style w:type="character" w:customStyle="1" w:styleId="B4Char">
    <w:name w:val="B4 Char"/>
    <w:link w:val="B4"/>
    <w:rsid w:val="00BD7469"/>
    <w:rPr>
      <w:lang w:eastAsia="en-US"/>
    </w:rPr>
  </w:style>
  <w:style w:type="character" w:customStyle="1" w:styleId="B5Char">
    <w:name w:val="B5 Char"/>
    <w:link w:val="B5"/>
    <w:rsid w:val="00BD7469"/>
    <w:rPr>
      <w:lang w:eastAsia="en-US"/>
    </w:rPr>
  </w:style>
  <w:style w:type="paragraph" w:customStyle="1" w:styleId="B6">
    <w:name w:val="B6"/>
    <w:basedOn w:val="B5"/>
    <w:link w:val="B6Char"/>
    <w:rsid w:val="00BD7469"/>
    <w:pPr>
      <w:overflowPunct w:val="0"/>
      <w:autoSpaceDE w:val="0"/>
      <w:autoSpaceDN w:val="0"/>
      <w:adjustRightInd w:val="0"/>
      <w:ind w:left="1985"/>
      <w:textAlignment w:val="baseline"/>
    </w:pPr>
    <w:rPr>
      <w:lang w:eastAsia="ja-JP"/>
    </w:rPr>
  </w:style>
  <w:style w:type="character" w:customStyle="1" w:styleId="B6Char">
    <w:name w:val="B6 Char"/>
    <w:link w:val="B6"/>
    <w:rsid w:val="00BD7469"/>
    <w:rPr>
      <w:lang w:eastAsia="ja-JP"/>
    </w:rPr>
  </w:style>
  <w:style w:type="paragraph" w:customStyle="1" w:styleId="B7">
    <w:name w:val="B7"/>
    <w:basedOn w:val="B6"/>
    <w:link w:val="B7Char"/>
    <w:rsid w:val="00BD7469"/>
    <w:pPr>
      <w:ind w:left="2269"/>
    </w:pPr>
  </w:style>
  <w:style w:type="character" w:customStyle="1" w:styleId="B7Char">
    <w:name w:val="B7 Char"/>
    <w:link w:val="B7"/>
    <w:rsid w:val="00BD7469"/>
    <w:rPr>
      <w:lang w:eastAsia="ja-JP"/>
    </w:rPr>
  </w:style>
  <w:style w:type="numbering" w:customStyle="1" w:styleId="NoList10">
    <w:name w:val="No List10"/>
    <w:next w:val="NoList"/>
    <w:uiPriority w:val="99"/>
    <w:semiHidden/>
    <w:unhideWhenUsed/>
    <w:rsid w:val="00BD7469"/>
  </w:style>
  <w:style w:type="numbering" w:customStyle="1" w:styleId="NoList111">
    <w:name w:val="No List111"/>
    <w:next w:val="NoList"/>
    <w:uiPriority w:val="99"/>
    <w:semiHidden/>
    <w:unhideWhenUsed/>
    <w:rsid w:val="00BD7469"/>
  </w:style>
  <w:style w:type="numbering" w:customStyle="1" w:styleId="NoList1111">
    <w:name w:val="No List1111"/>
    <w:next w:val="NoList"/>
    <w:uiPriority w:val="99"/>
    <w:semiHidden/>
    <w:rsid w:val="00BD7469"/>
  </w:style>
  <w:style w:type="numbering" w:customStyle="1" w:styleId="NoList21">
    <w:name w:val="No List21"/>
    <w:next w:val="NoList"/>
    <w:uiPriority w:val="99"/>
    <w:semiHidden/>
    <w:unhideWhenUsed/>
    <w:rsid w:val="00BD7469"/>
  </w:style>
  <w:style w:type="numbering" w:customStyle="1" w:styleId="NoList11111">
    <w:name w:val="No List11111"/>
    <w:next w:val="NoList"/>
    <w:uiPriority w:val="99"/>
    <w:semiHidden/>
    <w:rsid w:val="00BD7469"/>
  </w:style>
  <w:style w:type="paragraph" w:styleId="HTMLPreformatted">
    <w:name w:val="HTML Preformatted"/>
    <w:basedOn w:val="Normal"/>
    <w:link w:val="HTMLPreformattedChar"/>
    <w:uiPriority w:val="99"/>
    <w:unhideWhenUsed/>
    <w:rsid w:val="00BD7469"/>
    <w:pPr>
      <w:spacing w:after="0"/>
    </w:pPr>
    <w:rPr>
      <w:rFonts w:ascii="Consolas" w:eastAsia="Calibri" w:hAnsi="Consolas"/>
    </w:rPr>
  </w:style>
  <w:style w:type="character" w:customStyle="1" w:styleId="HTMLPreformattedChar">
    <w:name w:val="HTML Preformatted Char"/>
    <w:link w:val="HTMLPreformatted"/>
    <w:uiPriority w:val="99"/>
    <w:rsid w:val="00BD7469"/>
    <w:rPr>
      <w:rFonts w:ascii="Consolas" w:eastAsia="Calibri" w:hAnsi="Consolas"/>
      <w:lang w:eastAsia="en-US"/>
    </w:rPr>
  </w:style>
  <w:style w:type="character" w:customStyle="1" w:styleId="PLChar">
    <w:name w:val="PL Char"/>
    <w:link w:val="PL"/>
    <w:qFormat/>
    <w:rsid w:val="00BD7469"/>
    <w:rPr>
      <w:rFonts w:ascii="Courier New" w:hAnsi="Courier New"/>
      <w:sz w:val="16"/>
      <w:lang w:eastAsia="en-US"/>
    </w:rPr>
  </w:style>
  <w:style w:type="character" w:customStyle="1" w:styleId="CRSheetTitleChar">
    <w:name w:val="CRSheet Title Char"/>
    <w:link w:val="CRSheetTitle"/>
    <w:uiPriority w:val="99"/>
    <w:locked/>
    <w:rsid w:val="00BD7469"/>
    <w:rPr>
      <w:rFonts w:ascii="Arial Bold" w:eastAsia="SimSun" w:hAnsi="Arial Bold" w:cs="Arial Bold"/>
      <w:b/>
      <w:sz w:val="36"/>
      <w:szCs w:val="36"/>
    </w:rPr>
  </w:style>
  <w:style w:type="paragraph" w:customStyle="1" w:styleId="CRSheetTitle">
    <w:name w:val="CRSheet Title"/>
    <w:next w:val="Normal"/>
    <w:link w:val="CRSheetTitleChar"/>
    <w:uiPriority w:val="99"/>
    <w:qFormat/>
    <w:rsid w:val="00BD7469"/>
    <w:pPr>
      <w:framePr w:hSpace="180" w:wrap="around" w:hAnchor="margin" w:xAlign="center" w:y="-756"/>
      <w:spacing w:before="120" w:after="120" w:line="256" w:lineRule="auto"/>
    </w:pPr>
    <w:rPr>
      <w:rFonts w:ascii="Arial Bold" w:eastAsia="SimSun" w:hAnsi="Arial Bold" w:cs="Arial Bold"/>
      <w:b/>
      <w:sz w:val="36"/>
      <w:szCs w:val="36"/>
    </w:rPr>
  </w:style>
  <w:style w:type="character" w:customStyle="1" w:styleId="TableContentLeftChar">
    <w:name w:val="TableContentLeft Char"/>
    <w:link w:val="TableContentLeft"/>
    <w:locked/>
    <w:rsid w:val="00BD7469"/>
    <w:rPr>
      <w:rFonts w:ascii="Arial" w:eastAsia="SimSun" w:hAnsi="Arial" w:cs="Arial"/>
      <w:sz w:val="18"/>
      <w:szCs w:val="18"/>
      <w:lang w:eastAsia="de-DE" w:bidi="bn-BD"/>
    </w:rPr>
  </w:style>
  <w:style w:type="paragraph" w:customStyle="1" w:styleId="TableContentLeft">
    <w:name w:val="TableContentLeft"/>
    <w:basedOn w:val="Normal"/>
    <w:link w:val="TableContentLeftChar"/>
    <w:qFormat/>
    <w:rsid w:val="00BD7469"/>
    <w:pPr>
      <w:spacing w:before="80" w:after="80" w:line="256" w:lineRule="auto"/>
    </w:pPr>
    <w:rPr>
      <w:rFonts w:ascii="Arial" w:eastAsia="SimSun" w:hAnsi="Arial" w:cs="Arial"/>
      <w:sz w:val="18"/>
      <w:szCs w:val="18"/>
      <w:lang w:eastAsia="de-DE" w:bidi="bn-BD"/>
    </w:rPr>
  </w:style>
  <w:style w:type="character" w:customStyle="1" w:styleId="TableHeaderGrayChar">
    <w:name w:val="TableHeaderGray Char"/>
    <w:link w:val="TableHeaderGray"/>
    <w:locked/>
    <w:rsid w:val="00BD7469"/>
    <w:rPr>
      <w:rFonts w:ascii="Arial" w:hAnsi="Arial" w:cs="Arial"/>
      <w:b/>
    </w:rPr>
  </w:style>
  <w:style w:type="paragraph" w:customStyle="1" w:styleId="TableHeaderGray">
    <w:name w:val="TableHeaderGray"/>
    <w:basedOn w:val="Normal"/>
    <w:link w:val="TableHeaderGrayChar"/>
    <w:qFormat/>
    <w:rsid w:val="00BD7469"/>
    <w:pPr>
      <w:keepNext/>
      <w:spacing w:before="40" w:after="40" w:line="276" w:lineRule="auto"/>
    </w:pPr>
    <w:rPr>
      <w:rFonts w:ascii="Arial" w:hAnsi="Arial" w:cs="Arial"/>
      <w:b/>
      <w:lang w:eastAsia="en-GB"/>
    </w:rPr>
  </w:style>
  <w:style w:type="character" w:customStyle="1" w:styleId="TableBulletTextChar">
    <w:name w:val="Table Bullet Text Char"/>
    <w:link w:val="TableBulletText"/>
    <w:uiPriority w:val="21"/>
    <w:locked/>
    <w:rsid w:val="00BD7469"/>
    <w:rPr>
      <w:rFonts w:ascii="Arial" w:eastAsia="SimSun" w:hAnsi="Arial"/>
      <w:lang w:eastAsia="de-DE"/>
    </w:rPr>
  </w:style>
  <w:style w:type="paragraph" w:customStyle="1" w:styleId="TableBulletText">
    <w:name w:val="Table Bullet Text"/>
    <w:basedOn w:val="Normal"/>
    <w:link w:val="TableBulletTextChar"/>
    <w:uiPriority w:val="21"/>
    <w:qFormat/>
    <w:rsid w:val="00BD7469"/>
    <w:pPr>
      <w:numPr>
        <w:numId w:val="6"/>
      </w:numPr>
      <w:tabs>
        <w:tab w:val="left" w:pos="454"/>
      </w:tabs>
      <w:spacing w:before="40" w:after="40" w:line="276" w:lineRule="auto"/>
      <w:ind w:left="454" w:hanging="227"/>
    </w:pPr>
    <w:rPr>
      <w:rFonts w:ascii="Arial" w:eastAsia="SimSun" w:hAnsi="Arial"/>
      <w:lang w:eastAsia="de-DE"/>
    </w:rPr>
  </w:style>
  <w:style w:type="character" w:customStyle="1" w:styleId="TableCourierChar">
    <w:name w:val="TableCourier Char"/>
    <w:link w:val="TableCourier"/>
    <w:locked/>
    <w:rsid w:val="00BD7469"/>
    <w:rPr>
      <w:rFonts w:ascii="Courier New" w:hAnsi="Courier New" w:cs="Courier New"/>
      <w:sz w:val="18"/>
      <w:szCs w:val="18"/>
      <w:lang w:eastAsia="fr-FR"/>
    </w:rPr>
  </w:style>
  <w:style w:type="paragraph" w:customStyle="1" w:styleId="TableCourier">
    <w:name w:val="TableCourier"/>
    <w:basedOn w:val="Normal"/>
    <w:link w:val="TableCourierChar"/>
    <w:qFormat/>
    <w:rsid w:val="00BD7469"/>
    <w:pPr>
      <w:keepNext/>
      <w:spacing w:before="120" w:after="120" w:line="276" w:lineRule="auto"/>
      <w:contextualSpacing/>
    </w:pPr>
    <w:rPr>
      <w:rFonts w:ascii="Courier New" w:hAnsi="Courier New" w:cs="Courier New"/>
      <w:sz w:val="18"/>
      <w:szCs w:val="18"/>
      <w:lang w:eastAsia="fr-FR"/>
    </w:rPr>
  </w:style>
  <w:style w:type="character" w:customStyle="1" w:styleId="10ptTableContentChar">
    <w:name w:val="10ptTableContent Char"/>
    <w:link w:val="10ptTableContent"/>
    <w:locked/>
    <w:rsid w:val="00BD7469"/>
    <w:rPr>
      <w:rFonts w:ascii="Arial" w:eastAsia="SimSun" w:hAnsi="Arial" w:cs="Arial"/>
      <w:sz w:val="24"/>
      <w:szCs w:val="26"/>
      <w:lang w:eastAsia="de-DE" w:bidi="bn-BD"/>
    </w:rPr>
  </w:style>
  <w:style w:type="paragraph" w:customStyle="1" w:styleId="10ptTableContent">
    <w:name w:val="10ptTableContent"/>
    <w:basedOn w:val="TableContentLeft"/>
    <w:link w:val="10ptTableContentChar"/>
    <w:qFormat/>
    <w:rsid w:val="00BD7469"/>
    <w:rPr>
      <w:sz w:val="24"/>
      <w:szCs w:val="26"/>
    </w:rPr>
  </w:style>
  <w:style w:type="character" w:styleId="PlaceholderText">
    <w:name w:val="Placeholder Text"/>
    <w:uiPriority w:val="99"/>
    <w:semiHidden/>
    <w:rsid w:val="00BD7469"/>
    <w:rPr>
      <w:color w:val="808080"/>
    </w:rPr>
  </w:style>
  <w:style w:type="character" w:styleId="Strong">
    <w:name w:val="Strong"/>
    <w:qFormat/>
    <w:rsid w:val="00ED6DCA"/>
    <w:rPr>
      <w:b/>
      <w:bCs/>
      <w:sz w:val="20"/>
      <w:szCs w:val="20"/>
    </w:rPr>
  </w:style>
  <w:style w:type="table" w:customStyle="1" w:styleId="TableGrid1">
    <w:name w:val="Table Grid1"/>
    <w:basedOn w:val="TableNormal"/>
    <w:next w:val="TableGrid"/>
    <w:rsid w:val="0030455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Car">
    <w:name w:val="EX Car"/>
    <w:link w:val="EX"/>
    <w:locked/>
    <w:rsid w:val="009521E6"/>
    <w:rPr>
      <w:lang w:eastAsia="en-US"/>
    </w:rPr>
  </w:style>
  <w:style w:type="character" w:customStyle="1" w:styleId="B3Char">
    <w:name w:val="B3 Char"/>
    <w:qFormat/>
    <w:locked/>
    <w:rsid w:val="009521E6"/>
    <w:rPr>
      <w:lang w:eastAsia="en-US"/>
    </w:rPr>
  </w:style>
  <w:style w:type="paragraph" w:styleId="Bibliography">
    <w:name w:val="Bibliography"/>
    <w:basedOn w:val="Normal"/>
    <w:next w:val="Normal"/>
    <w:uiPriority w:val="37"/>
    <w:semiHidden/>
    <w:unhideWhenUsed/>
    <w:rsid w:val="00584F49"/>
  </w:style>
  <w:style w:type="paragraph" w:styleId="BlockText">
    <w:name w:val="Block Text"/>
    <w:basedOn w:val="Normal"/>
    <w:rsid w:val="00584F4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584F49"/>
    <w:pPr>
      <w:ind w:firstLine="360"/>
    </w:pPr>
    <w:rPr>
      <w:rFonts w:ascii="Times New Roman" w:hAnsi="Times New Roman"/>
    </w:rPr>
  </w:style>
  <w:style w:type="character" w:customStyle="1" w:styleId="BodyTextFirstIndentChar">
    <w:name w:val="Body Text First Indent Char"/>
    <w:basedOn w:val="BodyTextChar"/>
    <w:link w:val="BodyTextFirstIndent"/>
    <w:rsid w:val="00584F49"/>
    <w:rPr>
      <w:rFonts w:ascii="CG Times (WN)" w:hAnsi="CG Times (WN)"/>
      <w:lang w:eastAsia="en-US"/>
    </w:rPr>
  </w:style>
  <w:style w:type="paragraph" w:styleId="BodyTextFirstIndent2">
    <w:name w:val="Body Text First Indent 2"/>
    <w:basedOn w:val="BodyTextIndent"/>
    <w:link w:val="BodyTextFirstIndent2Char"/>
    <w:rsid w:val="00584F49"/>
    <w:pPr>
      <w:tabs>
        <w:tab w:val="clear" w:pos="720"/>
        <w:tab w:val="clear" w:pos="1440"/>
        <w:tab w:val="clear" w:pos="2160"/>
        <w:tab w:val="clear" w:pos="2880"/>
        <w:tab w:val="clear" w:pos="3600"/>
      </w:tabs>
      <w:overflowPunct/>
      <w:autoSpaceDE/>
      <w:autoSpaceDN/>
      <w:adjustRightInd/>
      <w:ind w:left="360" w:firstLine="360"/>
      <w:textAlignment w:val="auto"/>
    </w:pPr>
    <w:rPr>
      <w:rFonts w:ascii="Times New Roman" w:hAnsi="Times New Roman"/>
    </w:rPr>
  </w:style>
  <w:style w:type="character" w:customStyle="1" w:styleId="BodyTextFirstIndent2Char">
    <w:name w:val="Body Text First Indent 2 Char"/>
    <w:basedOn w:val="BodyTextIndentChar"/>
    <w:link w:val="BodyTextFirstIndent2"/>
    <w:rsid w:val="00584F49"/>
    <w:rPr>
      <w:rFonts w:ascii="CG Times (WN)" w:hAnsi="CG Times (WN)"/>
      <w:lang w:eastAsia="en-US"/>
    </w:rPr>
  </w:style>
  <w:style w:type="paragraph" w:styleId="BodyTextIndent3">
    <w:name w:val="Body Text Indent 3"/>
    <w:basedOn w:val="Normal"/>
    <w:link w:val="BodyTextIndent3Char"/>
    <w:rsid w:val="00584F49"/>
    <w:pPr>
      <w:spacing w:after="120"/>
      <w:ind w:left="283"/>
    </w:pPr>
    <w:rPr>
      <w:sz w:val="16"/>
      <w:szCs w:val="16"/>
    </w:rPr>
  </w:style>
  <w:style w:type="character" w:customStyle="1" w:styleId="BodyTextIndent3Char">
    <w:name w:val="Body Text Indent 3 Char"/>
    <w:basedOn w:val="DefaultParagraphFont"/>
    <w:link w:val="BodyTextIndent3"/>
    <w:rsid w:val="00584F49"/>
    <w:rPr>
      <w:sz w:val="16"/>
      <w:szCs w:val="16"/>
      <w:lang w:eastAsia="en-US"/>
    </w:rPr>
  </w:style>
  <w:style w:type="paragraph" w:styleId="Closing">
    <w:name w:val="Closing"/>
    <w:basedOn w:val="Normal"/>
    <w:link w:val="ClosingChar"/>
    <w:rsid w:val="00584F49"/>
    <w:pPr>
      <w:spacing w:after="0"/>
      <w:ind w:left="4252"/>
    </w:pPr>
  </w:style>
  <w:style w:type="character" w:customStyle="1" w:styleId="ClosingChar">
    <w:name w:val="Closing Char"/>
    <w:basedOn w:val="DefaultParagraphFont"/>
    <w:link w:val="Closing"/>
    <w:rsid w:val="00584F49"/>
    <w:rPr>
      <w:lang w:eastAsia="en-US"/>
    </w:rPr>
  </w:style>
  <w:style w:type="paragraph" w:styleId="Date">
    <w:name w:val="Date"/>
    <w:basedOn w:val="Normal"/>
    <w:next w:val="Normal"/>
    <w:link w:val="DateChar"/>
    <w:rsid w:val="00584F49"/>
  </w:style>
  <w:style w:type="character" w:customStyle="1" w:styleId="DateChar">
    <w:name w:val="Date Char"/>
    <w:basedOn w:val="DefaultParagraphFont"/>
    <w:link w:val="Date"/>
    <w:rsid w:val="00584F49"/>
    <w:rPr>
      <w:lang w:eastAsia="en-US"/>
    </w:rPr>
  </w:style>
  <w:style w:type="paragraph" w:styleId="E-mailSignature">
    <w:name w:val="E-mail Signature"/>
    <w:basedOn w:val="Normal"/>
    <w:link w:val="E-mailSignatureChar"/>
    <w:rsid w:val="00584F49"/>
    <w:pPr>
      <w:spacing w:after="0"/>
    </w:pPr>
  </w:style>
  <w:style w:type="character" w:customStyle="1" w:styleId="E-mailSignatureChar">
    <w:name w:val="E-mail Signature Char"/>
    <w:basedOn w:val="DefaultParagraphFont"/>
    <w:link w:val="E-mailSignature"/>
    <w:rsid w:val="00584F49"/>
    <w:rPr>
      <w:lang w:eastAsia="en-US"/>
    </w:rPr>
  </w:style>
  <w:style w:type="paragraph" w:styleId="EndnoteText">
    <w:name w:val="endnote text"/>
    <w:basedOn w:val="Normal"/>
    <w:link w:val="EndnoteTextChar"/>
    <w:rsid w:val="00584F49"/>
    <w:pPr>
      <w:spacing w:after="0"/>
    </w:pPr>
  </w:style>
  <w:style w:type="character" w:customStyle="1" w:styleId="EndnoteTextChar">
    <w:name w:val="Endnote Text Char"/>
    <w:basedOn w:val="DefaultParagraphFont"/>
    <w:link w:val="EndnoteText"/>
    <w:rsid w:val="00584F49"/>
    <w:rPr>
      <w:lang w:eastAsia="en-US"/>
    </w:rPr>
  </w:style>
  <w:style w:type="paragraph" w:styleId="EnvelopeAddress">
    <w:name w:val="envelope address"/>
    <w:basedOn w:val="Normal"/>
    <w:rsid w:val="00584F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84F49"/>
    <w:pPr>
      <w:spacing w:after="0"/>
    </w:pPr>
    <w:rPr>
      <w:rFonts w:asciiTheme="majorHAnsi" w:eastAsiaTheme="majorEastAsia" w:hAnsiTheme="majorHAnsi" w:cstheme="majorBidi"/>
    </w:rPr>
  </w:style>
  <w:style w:type="paragraph" w:styleId="HTMLAddress">
    <w:name w:val="HTML Address"/>
    <w:basedOn w:val="Normal"/>
    <w:link w:val="HTMLAddressChar"/>
    <w:rsid w:val="00584F49"/>
    <w:pPr>
      <w:spacing w:after="0"/>
    </w:pPr>
    <w:rPr>
      <w:i/>
      <w:iCs/>
    </w:rPr>
  </w:style>
  <w:style w:type="character" w:customStyle="1" w:styleId="HTMLAddressChar">
    <w:name w:val="HTML Address Char"/>
    <w:basedOn w:val="DefaultParagraphFont"/>
    <w:link w:val="HTMLAddress"/>
    <w:rsid w:val="00584F49"/>
    <w:rPr>
      <w:i/>
      <w:iCs/>
      <w:lang w:eastAsia="en-US"/>
    </w:rPr>
  </w:style>
  <w:style w:type="paragraph" w:styleId="Index3">
    <w:name w:val="index 3"/>
    <w:basedOn w:val="Normal"/>
    <w:next w:val="Normal"/>
    <w:rsid w:val="00584F49"/>
    <w:pPr>
      <w:spacing w:after="0"/>
      <w:ind w:left="600" w:hanging="200"/>
    </w:pPr>
  </w:style>
  <w:style w:type="paragraph" w:styleId="Index4">
    <w:name w:val="index 4"/>
    <w:basedOn w:val="Normal"/>
    <w:next w:val="Normal"/>
    <w:rsid w:val="00584F49"/>
    <w:pPr>
      <w:spacing w:after="0"/>
      <w:ind w:left="800" w:hanging="200"/>
    </w:pPr>
  </w:style>
  <w:style w:type="paragraph" w:styleId="Index5">
    <w:name w:val="index 5"/>
    <w:basedOn w:val="Normal"/>
    <w:next w:val="Normal"/>
    <w:rsid w:val="00584F49"/>
    <w:pPr>
      <w:spacing w:after="0"/>
      <w:ind w:left="1000" w:hanging="200"/>
    </w:pPr>
  </w:style>
  <w:style w:type="paragraph" w:styleId="Index6">
    <w:name w:val="index 6"/>
    <w:basedOn w:val="Normal"/>
    <w:next w:val="Normal"/>
    <w:rsid w:val="00584F49"/>
    <w:pPr>
      <w:spacing w:after="0"/>
      <w:ind w:left="1200" w:hanging="200"/>
    </w:pPr>
  </w:style>
  <w:style w:type="paragraph" w:styleId="Index7">
    <w:name w:val="index 7"/>
    <w:basedOn w:val="Normal"/>
    <w:next w:val="Normal"/>
    <w:rsid w:val="00584F49"/>
    <w:pPr>
      <w:spacing w:after="0"/>
      <w:ind w:left="1400" w:hanging="200"/>
    </w:pPr>
  </w:style>
  <w:style w:type="paragraph" w:styleId="Index8">
    <w:name w:val="index 8"/>
    <w:basedOn w:val="Normal"/>
    <w:next w:val="Normal"/>
    <w:rsid w:val="00584F49"/>
    <w:pPr>
      <w:spacing w:after="0"/>
      <w:ind w:left="1600" w:hanging="200"/>
    </w:pPr>
  </w:style>
  <w:style w:type="paragraph" w:styleId="Index9">
    <w:name w:val="index 9"/>
    <w:basedOn w:val="Normal"/>
    <w:next w:val="Normal"/>
    <w:rsid w:val="00584F49"/>
    <w:pPr>
      <w:spacing w:after="0"/>
      <w:ind w:left="1800" w:hanging="200"/>
    </w:pPr>
  </w:style>
  <w:style w:type="paragraph" w:styleId="IntenseQuote">
    <w:name w:val="Intense Quote"/>
    <w:basedOn w:val="Normal"/>
    <w:next w:val="Normal"/>
    <w:link w:val="IntenseQuoteChar"/>
    <w:uiPriority w:val="30"/>
    <w:qFormat/>
    <w:rsid w:val="00584F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4F49"/>
    <w:rPr>
      <w:i/>
      <w:iCs/>
      <w:color w:val="4472C4" w:themeColor="accent1"/>
      <w:lang w:eastAsia="en-US"/>
    </w:rPr>
  </w:style>
  <w:style w:type="paragraph" w:styleId="ListContinue">
    <w:name w:val="List Continue"/>
    <w:basedOn w:val="Normal"/>
    <w:rsid w:val="00584F49"/>
    <w:pPr>
      <w:spacing w:after="120"/>
      <w:ind w:left="283"/>
      <w:contextualSpacing/>
    </w:pPr>
  </w:style>
  <w:style w:type="paragraph" w:styleId="ListContinue2">
    <w:name w:val="List Continue 2"/>
    <w:basedOn w:val="Normal"/>
    <w:rsid w:val="00584F49"/>
    <w:pPr>
      <w:spacing w:after="120"/>
      <w:ind w:left="566"/>
      <w:contextualSpacing/>
    </w:pPr>
  </w:style>
  <w:style w:type="paragraph" w:styleId="ListContinue3">
    <w:name w:val="List Continue 3"/>
    <w:basedOn w:val="Normal"/>
    <w:rsid w:val="00584F49"/>
    <w:pPr>
      <w:spacing w:after="120"/>
      <w:ind w:left="849"/>
      <w:contextualSpacing/>
    </w:pPr>
  </w:style>
  <w:style w:type="paragraph" w:styleId="ListContinue4">
    <w:name w:val="List Continue 4"/>
    <w:basedOn w:val="Normal"/>
    <w:rsid w:val="00584F49"/>
    <w:pPr>
      <w:spacing w:after="120"/>
      <w:ind w:left="1132"/>
      <w:contextualSpacing/>
    </w:pPr>
  </w:style>
  <w:style w:type="paragraph" w:styleId="ListContinue5">
    <w:name w:val="List Continue 5"/>
    <w:basedOn w:val="Normal"/>
    <w:rsid w:val="00584F49"/>
    <w:pPr>
      <w:spacing w:after="120"/>
      <w:ind w:left="1415"/>
      <w:contextualSpacing/>
    </w:pPr>
  </w:style>
  <w:style w:type="paragraph" w:styleId="ListNumber3">
    <w:name w:val="List Number 3"/>
    <w:basedOn w:val="Normal"/>
    <w:rsid w:val="00584F49"/>
    <w:pPr>
      <w:numPr>
        <w:numId w:val="10"/>
      </w:numPr>
      <w:contextualSpacing/>
    </w:pPr>
  </w:style>
  <w:style w:type="paragraph" w:styleId="ListNumber4">
    <w:name w:val="List Number 4"/>
    <w:basedOn w:val="Normal"/>
    <w:rsid w:val="00584F49"/>
    <w:pPr>
      <w:numPr>
        <w:numId w:val="11"/>
      </w:numPr>
      <w:contextualSpacing/>
    </w:pPr>
  </w:style>
  <w:style w:type="paragraph" w:styleId="ListNumber5">
    <w:name w:val="List Number 5"/>
    <w:basedOn w:val="Normal"/>
    <w:rsid w:val="00584F49"/>
    <w:pPr>
      <w:numPr>
        <w:numId w:val="12"/>
      </w:numPr>
      <w:contextualSpacing/>
    </w:pPr>
  </w:style>
  <w:style w:type="paragraph" w:styleId="MacroText">
    <w:name w:val="macro"/>
    <w:link w:val="MacroTextChar"/>
    <w:rsid w:val="00584F49"/>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584F49"/>
    <w:rPr>
      <w:rFonts w:ascii="Consolas" w:hAnsi="Consolas"/>
      <w:lang w:eastAsia="en-US"/>
    </w:rPr>
  </w:style>
  <w:style w:type="paragraph" w:styleId="MessageHeader">
    <w:name w:val="Message Header"/>
    <w:basedOn w:val="Normal"/>
    <w:link w:val="MessageHeaderChar"/>
    <w:rsid w:val="00584F4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84F4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584F49"/>
    <w:rPr>
      <w:lang w:eastAsia="en-US"/>
    </w:rPr>
  </w:style>
  <w:style w:type="paragraph" w:styleId="NoteHeading">
    <w:name w:val="Note Heading"/>
    <w:basedOn w:val="Normal"/>
    <w:next w:val="Normal"/>
    <w:link w:val="NoteHeadingChar"/>
    <w:rsid w:val="00584F49"/>
    <w:pPr>
      <w:spacing w:after="0"/>
    </w:pPr>
  </w:style>
  <w:style w:type="character" w:customStyle="1" w:styleId="NoteHeadingChar">
    <w:name w:val="Note Heading Char"/>
    <w:basedOn w:val="DefaultParagraphFont"/>
    <w:link w:val="NoteHeading"/>
    <w:rsid w:val="00584F49"/>
    <w:rPr>
      <w:lang w:eastAsia="en-US"/>
    </w:rPr>
  </w:style>
  <w:style w:type="paragraph" w:styleId="Quote">
    <w:name w:val="Quote"/>
    <w:basedOn w:val="Normal"/>
    <w:next w:val="Normal"/>
    <w:link w:val="QuoteChar"/>
    <w:uiPriority w:val="29"/>
    <w:qFormat/>
    <w:rsid w:val="00584F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4F49"/>
    <w:rPr>
      <w:i/>
      <w:iCs/>
      <w:color w:val="404040" w:themeColor="text1" w:themeTint="BF"/>
      <w:lang w:eastAsia="en-US"/>
    </w:rPr>
  </w:style>
  <w:style w:type="paragraph" w:styleId="Salutation">
    <w:name w:val="Salutation"/>
    <w:basedOn w:val="Normal"/>
    <w:next w:val="Normal"/>
    <w:link w:val="SalutationChar"/>
    <w:rsid w:val="00584F49"/>
  </w:style>
  <w:style w:type="character" w:customStyle="1" w:styleId="SalutationChar">
    <w:name w:val="Salutation Char"/>
    <w:basedOn w:val="DefaultParagraphFont"/>
    <w:link w:val="Salutation"/>
    <w:rsid w:val="00584F49"/>
    <w:rPr>
      <w:lang w:eastAsia="en-US"/>
    </w:rPr>
  </w:style>
  <w:style w:type="paragraph" w:styleId="Signature">
    <w:name w:val="Signature"/>
    <w:basedOn w:val="Normal"/>
    <w:link w:val="SignatureChar"/>
    <w:rsid w:val="00584F49"/>
    <w:pPr>
      <w:spacing w:after="0"/>
      <w:ind w:left="4252"/>
    </w:pPr>
  </w:style>
  <w:style w:type="character" w:customStyle="1" w:styleId="SignatureChar">
    <w:name w:val="Signature Char"/>
    <w:basedOn w:val="DefaultParagraphFont"/>
    <w:link w:val="Signature"/>
    <w:rsid w:val="00584F49"/>
    <w:rPr>
      <w:lang w:eastAsia="en-US"/>
    </w:rPr>
  </w:style>
  <w:style w:type="paragraph" w:styleId="Subtitle">
    <w:name w:val="Subtitle"/>
    <w:basedOn w:val="Normal"/>
    <w:next w:val="Normal"/>
    <w:link w:val="SubtitleChar"/>
    <w:qFormat/>
    <w:rsid w:val="00584F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84F49"/>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584F49"/>
    <w:pPr>
      <w:spacing w:after="0"/>
      <w:ind w:left="200" w:hanging="200"/>
    </w:pPr>
  </w:style>
  <w:style w:type="paragraph" w:styleId="TableofFigures">
    <w:name w:val="table of figures"/>
    <w:basedOn w:val="Normal"/>
    <w:next w:val="Normal"/>
    <w:rsid w:val="00584F49"/>
    <w:pPr>
      <w:spacing w:after="0"/>
    </w:pPr>
  </w:style>
  <w:style w:type="paragraph" w:styleId="Title">
    <w:name w:val="Title"/>
    <w:basedOn w:val="Normal"/>
    <w:next w:val="Normal"/>
    <w:link w:val="TitleChar"/>
    <w:qFormat/>
    <w:rsid w:val="00584F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84F4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584F4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84F4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8343C4"/>
    <w:rPr>
      <w:lang w:eastAsia="en-US"/>
    </w:rPr>
  </w:style>
  <w:style w:type="paragraph" w:customStyle="1" w:styleId="NoSpaceNormal">
    <w:name w:val="NoSpaceNormal"/>
    <w:basedOn w:val="Normal"/>
    <w:link w:val="NoSpaceNormalChar"/>
    <w:qFormat/>
    <w:rsid w:val="00AC5CD5"/>
    <w:pPr>
      <w:overflowPunct w:val="0"/>
      <w:autoSpaceDE w:val="0"/>
      <w:autoSpaceDN w:val="0"/>
      <w:adjustRightInd w:val="0"/>
      <w:spacing w:after="0" w:line="276" w:lineRule="auto"/>
      <w:textAlignment w:val="baseline"/>
    </w:pPr>
    <w:rPr>
      <w:rFonts w:eastAsia="Calibri"/>
      <w:lang w:eastAsia="en-GB"/>
    </w:rPr>
  </w:style>
  <w:style w:type="character" w:customStyle="1" w:styleId="NoSpaceNormalChar">
    <w:name w:val="NoSpaceNormal Char"/>
    <w:basedOn w:val="DefaultParagraphFont"/>
    <w:link w:val="NoSpaceNormal"/>
    <w:rsid w:val="00AC5CD5"/>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88518">
      <w:bodyDiv w:val="1"/>
      <w:marLeft w:val="0"/>
      <w:marRight w:val="0"/>
      <w:marTop w:val="0"/>
      <w:marBottom w:val="0"/>
      <w:divBdr>
        <w:top w:val="none" w:sz="0" w:space="0" w:color="auto"/>
        <w:left w:val="none" w:sz="0" w:space="0" w:color="auto"/>
        <w:bottom w:val="none" w:sz="0" w:space="0" w:color="auto"/>
        <w:right w:val="none" w:sz="0" w:space="0" w:color="auto"/>
      </w:divBdr>
    </w:div>
    <w:div w:id="417335079">
      <w:bodyDiv w:val="1"/>
      <w:marLeft w:val="0"/>
      <w:marRight w:val="0"/>
      <w:marTop w:val="0"/>
      <w:marBottom w:val="0"/>
      <w:divBdr>
        <w:top w:val="none" w:sz="0" w:space="0" w:color="auto"/>
        <w:left w:val="none" w:sz="0" w:space="0" w:color="auto"/>
        <w:bottom w:val="none" w:sz="0" w:space="0" w:color="auto"/>
        <w:right w:val="none" w:sz="0" w:space="0" w:color="auto"/>
      </w:divBdr>
    </w:div>
    <w:div w:id="515584905">
      <w:bodyDiv w:val="1"/>
      <w:marLeft w:val="0"/>
      <w:marRight w:val="0"/>
      <w:marTop w:val="0"/>
      <w:marBottom w:val="0"/>
      <w:divBdr>
        <w:top w:val="none" w:sz="0" w:space="0" w:color="auto"/>
        <w:left w:val="none" w:sz="0" w:space="0" w:color="auto"/>
        <w:bottom w:val="none" w:sz="0" w:space="0" w:color="auto"/>
        <w:right w:val="none" w:sz="0" w:space="0" w:color="auto"/>
      </w:divBdr>
    </w:div>
    <w:div w:id="584998694">
      <w:bodyDiv w:val="1"/>
      <w:marLeft w:val="0"/>
      <w:marRight w:val="0"/>
      <w:marTop w:val="0"/>
      <w:marBottom w:val="0"/>
      <w:divBdr>
        <w:top w:val="none" w:sz="0" w:space="0" w:color="auto"/>
        <w:left w:val="none" w:sz="0" w:space="0" w:color="auto"/>
        <w:bottom w:val="none" w:sz="0" w:space="0" w:color="auto"/>
        <w:right w:val="none" w:sz="0" w:space="0" w:color="auto"/>
      </w:divBdr>
    </w:div>
    <w:div w:id="637422461">
      <w:bodyDiv w:val="1"/>
      <w:marLeft w:val="0"/>
      <w:marRight w:val="0"/>
      <w:marTop w:val="0"/>
      <w:marBottom w:val="0"/>
      <w:divBdr>
        <w:top w:val="none" w:sz="0" w:space="0" w:color="auto"/>
        <w:left w:val="none" w:sz="0" w:space="0" w:color="auto"/>
        <w:bottom w:val="none" w:sz="0" w:space="0" w:color="auto"/>
        <w:right w:val="none" w:sz="0" w:space="0" w:color="auto"/>
      </w:divBdr>
    </w:div>
    <w:div w:id="738865666">
      <w:bodyDiv w:val="1"/>
      <w:marLeft w:val="0"/>
      <w:marRight w:val="0"/>
      <w:marTop w:val="0"/>
      <w:marBottom w:val="0"/>
      <w:divBdr>
        <w:top w:val="none" w:sz="0" w:space="0" w:color="auto"/>
        <w:left w:val="none" w:sz="0" w:space="0" w:color="auto"/>
        <w:bottom w:val="none" w:sz="0" w:space="0" w:color="auto"/>
        <w:right w:val="none" w:sz="0" w:space="0" w:color="auto"/>
      </w:divBdr>
    </w:div>
    <w:div w:id="802692972">
      <w:bodyDiv w:val="1"/>
      <w:marLeft w:val="0"/>
      <w:marRight w:val="0"/>
      <w:marTop w:val="0"/>
      <w:marBottom w:val="0"/>
      <w:divBdr>
        <w:top w:val="none" w:sz="0" w:space="0" w:color="auto"/>
        <w:left w:val="none" w:sz="0" w:space="0" w:color="auto"/>
        <w:bottom w:val="none" w:sz="0" w:space="0" w:color="auto"/>
        <w:right w:val="none" w:sz="0" w:space="0" w:color="auto"/>
      </w:divBdr>
    </w:div>
    <w:div w:id="895092036">
      <w:bodyDiv w:val="1"/>
      <w:marLeft w:val="0"/>
      <w:marRight w:val="0"/>
      <w:marTop w:val="0"/>
      <w:marBottom w:val="0"/>
      <w:divBdr>
        <w:top w:val="none" w:sz="0" w:space="0" w:color="auto"/>
        <w:left w:val="none" w:sz="0" w:space="0" w:color="auto"/>
        <w:bottom w:val="none" w:sz="0" w:space="0" w:color="auto"/>
        <w:right w:val="none" w:sz="0" w:space="0" w:color="auto"/>
      </w:divBdr>
    </w:div>
    <w:div w:id="1223101487">
      <w:bodyDiv w:val="1"/>
      <w:marLeft w:val="0"/>
      <w:marRight w:val="0"/>
      <w:marTop w:val="0"/>
      <w:marBottom w:val="0"/>
      <w:divBdr>
        <w:top w:val="none" w:sz="0" w:space="0" w:color="auto"/>
        <w:left w:val="none" w:sz="0" w:space="0" w:color="auto"/>
        <w:bottom w:val="none" w:sz="0" w:space="0" w:color="auto"/>
        <w:right w:val="none" w:sz="0" w:space="0" w:color="auto"/>
      </w:divBdr>
    </w:div>
    <w:div w:id="1252661636">
      <w:bodyDiv w:val="1"/>
      <w:marLeft w:val="0"/>
      <w:marRight w:val="0"/>
      <w:marTop w:val="0"/>
      <w:marBottom w:val="0"/>
      <w:divBdr>
        <w:top w:val="none" w:sz="0" w:space="0" w:color="auto"/>
        <w:left w:val="none" w:sz="0" w:space="0" w:color="auto"/>
        <w:bottom w:val="none" w:sz="0" w:space="0" w:color="auto"/>
        <w:right w:val="none" w:sz="0" w:space="0" w:color="auto"/>
      </w:divBdr>
    </w:div>
    <w:div w:id="1266381761">
      <w:bodyDiv w:val="1"/>
      <w:marLeft w:val="0"/>
      <w:marRight w:val="0"/>
      <w:marTop w:val="0"/>
      <w:marBottom w:val="0"/>
      <w:divBdr>
        <w:top w:val="none" w:sz="0" w:space="0" w:color="auto"/>
        <w:left w:val="none" w:sz="0" w:space="0" w:color="auto"/>
        <w:bottom w:val="none" w:sz="0" w:space="0" w:color="auto"/>
        <w:right w:val="none" w:sz="0" w:space="0" w:color="auto"/>
      </w:divBdr>
    </w:div>
    <w:div w:id="1266885955">
      <w:bodyDiv w:val="1"/>
      <w:marLeft w:val="0"/>
      <w:marRight w:val="0"/>
      <w:marTop w:val="0"/>
      <w:marBottom w:val="0"/>
      <w:divBdr>
        <w:top w:val="none" w:sz="0" w:space="0" w:color="auto"/>
        <w:left w:val="none" w:sz="0" w:space="0" w:color="auto"/>
        <w:bottom w:val="none" w:sz="0" w:space="0" w:color="auto"/>
        <w:right w:val="none" w:sz="0" w:space="0" w:color="auto"/>
      </w:divBdr>
    </w:div>
    <w:div w:id="1381248062">
      <w:bodyDiv w:val="1"/>
      <w:marLeft w:val="0"/>
      <w:marRight w:val="0"/>
      <w:marTop w:val="0"/>
      <w:marBottom w:val="0"/>
      <w:divBdr>
        <w:top w:val="none" w:sz="0" w:space="0" w:color="auto"/>
        <w:left w:val="none" w:sz="0" w:space="0" w:color="auto"/>
        <w:bottom w:val="none" w:sz="0" w:space="0" w:color="auto"/>
        <w:right w:val="none" w:sz="0" w:space="0" w:color="auto"/>
      </w:divBdr>
    </w:div>
    <w:div w:id="1443525480">
      <w:bodyDiv w:val="1"/>
      <w:marLeft w:val="0"/>
      <w:marRight w:val="0"/>
      <w:marTop w:val="0"/>
      <w:marBottom w:val="0"/>
      <w:divBdr>
        <w:top w:val="none" w:sz="0" w:space="0" w:color="auto"/>
        <w:left w:val="none" w:sz="0" w:space="0" w:color="auto"/>
        <w:bottom w:val="none" w:sz="0" w:space="0" w:color="auto"/>
        <w:right w:val="none" w:sz="0" w:space="0" w:color="auto"/>
      </w:divBdr>
    </w:div>
    <w:div w:id="1445728380">
      <w:bodyDiv w:val="1"/>
      <w:marLeft w:val="0"/>
      <w:marRight w:val="0"/>
      <w:marTop w:val="0"/>
      <w:marBottom w:val="0"/>
      <w:divBdr>
        <w:top w:val="none" w:sz="0" w:space="0" w:color="auto"/>
        <w:left w:val="none" w:sz="0" w:space="0" w:color="auto"/>
        <w:bottom w:val="none" w:sz="0" w:space="0" w:color="auto"/>
        <w:right w:val="none" w:sz="0" w:space="0" w:color="auto"/>
      </w:divBdr>
    </w:div>
    <w:div w:id="1447190464">
      <w:bodyDiv w:val="1"/>
      <w:marLeft w:val="0"/>
      <w:marRight w:val="0"/>
      <w:marTop w:val="0"/>
      <w:marBottom w:val="0"/>
      <w:divBdr>
        <w:top w:val="none" w:sz="0" w:space="0" w:color="auto"/>
        <w:left w:val="none" w:sz="0" w:space="0" w:color="auto"/>
        <w:bottom w:val="none" w:sz="0" w:space="0" w:color="auto"/>
        <w:right w:val="none" w:sz="0" w:space="0" w:color="auto"/>
      </w:divBdr>
    </w:div>
    <w:div w:id="1476221056">
      <w:bodyDiv w:val="1"/>
      <w:marLeft w:val="0"/>
      <w:marRight w:val="0"/>
      <w:marTop w:val="0"/>
      <w:marBottom w:val="0"/>
      <w:divBdr>
        <w:top w:val="none" w:sz="0" w:space="0" w:color="auto"/>
        <w:left w:val="none" w:sz="0" w:space="0" w:color="auto"/>
        <w:bottom w:val="none" w:sz="0" w:space="0" w:color="auto"/>
        <w:right w:val="none" w:sz="0" w:space="0" w:color="auto"/>
      </w:divBdr>
    </w:div>
    <w:div w:id="1476411198">
      <w:bodyDiv w:val="1"/>
      <w:marLeft w:val="0"/>
      <w:marRight w:val="0"/>
      <w:marTop w:val="0"/>
      <w:marBottom w:val="0"/>
      <w:divBdr>
        <w:top w:val="none" w:sz="0" w:space="0" w:color="auto"/>
        <w:left w:val="none" w:sz="0" w:space="0" w:color="auto"/>
        <w:bottom w:val="none" w:sz="0" w:space="0" w:color="auto"/>
        <w:right w:val="none" w:sz="0" w:space="0" w:color="auto"/>
      </w:divBdr>
    </w:div>
    <w:div w:id="1580939831">
      <w:bodyDiv w:val="1"/>
      <w:marLeft w:val="0"/>
      <w:marRight w:val="0"/>
      <w:marTop w:val="0"/>
      <w:marBottom w:val="0"/>
      <w:divBdr>
        <w:top w:val="none" w:sz="0" w:space="0" w:color="auto"/>
        <w:left w:val="none" w:sz="0" w:space="0" w:color="auto"/>
        <w:bottom w:val="none" w:sz="0" w:space="0" w:color="auto"/>
        <w:right w:val="none" w:sz="0" w:space="0" w:color="auto"/>
      </w:divBdr>
    </w:div>
    <w:div w:id="1924946742">
      <w:bodyDiv w:val="1"/>
      <w:marLeft w:val="0"/>
      <w:marRight w:val="0"/>
      <w:marTop w:val="0"/>
      <w:marBottom w:val="0"/>
      <w:divBdr>
        <w:top w:val="none" w:sz="0" w:space="0" w:color="auto"/>
        <w:left w:val="none" w:sz="0" w:space="0" w:color="auto"/>
        <w:bottom w:val="none" w:sz="0" w:space="0" w:color="auto"/>
        <w:right w:val="none" w:sz="0" w:space="0" w:color="auto"/>
      </w:divBdr>
    </w:div>
    <w:div w:id="1972595670">
      <w:bodyDiv w:val="1"/>
      <w:marLeft w:val="0"/>
      <w:marRight w:val="0"/>
      <w:marTop w:val="0"/>
      <w:marBottom w:val="0"/>
      <w:divBdr>
        <w:top w:val="none" w:sz="0" w:space="0" w:color="auto"/>
        <w:left w:val="none" w:sz="0" w:space="0" w:color="auto"/>
        <w:bottom w:val="none" w:sz="0" w:space="0" w:color="auto"/>
        <w:right w:val="none" w:sz="0" w:space="0" w:color="auto"/>
      </w:divBdr>
    </w:div>
    <w:div w:id="20949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9F75-4C28-489D-8DA5-02E2FCA0E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32</Pages>
  <Words>10814</Words>
  <Characters>57320</Characters>
  <Application>Microsoft Office Word</Application>
  <DocSecurity>0</DocSecurity>
  <Lines>477</Lines>
  <Paragraphs>135</Paragraphs>
  <ScaleCrop>false</ScaleCrop>
  <HeadingPairs>
    <vt:vector size="2" baseType="variant">
      <vt:variant>
        <vt:lpstr>Title</vt:lpstr>
      </vt:variant>
      <vt:variant>
        <vt:i4>1</vt:i4>
      </vt:variant>
    </vt:vector>
  </HeadingPairs>
  <TitlesOfParts>
    <vt:vector size="1" baseType="lpstr">
      <vt:lpstr>3GPP TS 31.121</vt:lpstr>
    </vt:vector>
  </TitlesOfParts>
  <Company>ETSI</Company>
  <LinksUpToDate>false</LinksUpToDate>
  <CharactersWithSpaces>67999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31.121</dc:title>
  <dc:subject>UICC-terminal interface; Universal Subscriber Identity Module (USIM) application test specification (Release 17)</dc:subject>
  <dc:creator>Kimmo Kymalainen MCC</dc:creator>
  <cp:keywords/>
  <dc:description/>
  <cp:lastModifiedBy>Wilhelm Meding</cp:lastModifiedBy>
  <cp:revision>4</cp:revision>
  <cp:lastPrinted>2019-02-25T14:05:00Z</cp:lastPrinted>
  <dcterms:created xsi:type="dcterms:W3CDTF">2024-07-26T13:52:00Z</dcterms:created>
  <dcterms:modified xsi:type="dcterms:W3CDTF">2024-07-26T13:53:00Z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-1247841029</vt:i4>
  </property>
  <property fmtid="{D5CDD505-2E9C-101B-9397-08002B2CF9AE}" pid="3" name="MCCCRsImpl0">
    <vt:lpwstr>31.121%Rel-16%068%31.121%Rel-16%072%31.121%Rel-16%073%31.121%Rel-16%074%31.121%Rel-16%080%31.121%Rel-16%088%31.121%Rel-16%076%31.121%Rel-16%083%31.121%Rel-16%081%31.121%Rel-16%090%31.121%Rel-16%095%31.121%Rel-16%-%31.121%Rel-16%0096%31.121%Rel-16%0097%31.</vt:lpwstr>
  </property>
  <property fmtid="{D5CDD505-2E9C-101B-9397-08002B2CF9AE}" pid="4" name="MCCCRsImpl1">
    <vt:lpwstr>121%Rel-16%0098%31.121%Rel-16%0099%31.121%Rel-16%0100%31.121%Rel-16%0101%31.121%Rel-16%-%31.121%Rel-16%0103%31.121%Rel-16%0104%31.121%Rel-16%0105%31.121%Rel-16%0106%31.121%Rel-16%0107%31.121%Rel-16%0108%31.121%Rel-16%0109%31.121%Rel-16%0110%31.121%Rel-16%</vt:lpwstr>
  </property>
  <property fmtid="{D5CDD505-2E9C-101B-9397-08002B2CF9AE}" pid="5" name="MCCCRsImpl2">
    <vt:lpwstr>0111%31.121%Rel-16%0112%31.121%Rel-16%0113%31.121%Rel-16%0114%31.121%Rel-16%0115%31.121%Rel-16%-%31.121%Rel-16%0116%31.121%Rel-16%0118%31.121%Rel-16%0119%31.121%Rel-16%0120%31.121%Rel-16%0121%31.121%Rel-16%0122%31.121%Rel-16%0123%31.121%Rel-16%0124%31.121</vt:lpwstr>
  </property>
  <property fmtid="{D5CDD505-2E9C-101B-9397-08002B2CF9AE}" pid="6" name="MCCCRsImpl3">
    <vt:lpwstr>%Rel-16%0126%31.121%Rel-16%0127%31.121%Rel-16%0130%31.121%Rel-16%0133%31.121%Rel-16%0131%31.121%Rel-16%0132%31.121%Rel-16%0135%31.121%Rel-16%-%31.121%Rel-16%0139%31.121%Rel-16%0137%31.121%Rel-16%0141%31.121%Rel-16%0140%31.121%Rel-16%0143%31.121%Rel-16%014</vt:lpwstr>
  </property>
  <property fmtid="{D5CDD505-2E9C-101B-9397-08002B2CF9AE}" pid="7" name="MCCCRsImpl4">
    <vt:lpwstr>4%31.121%Rel-16%0147%31.121%Rel-16%0146%31.121%Rel-16%0145%31.121%Rel-16%0150%31.121%Rel-16%0151%31.121%Rel-16%0148%31.121%Rel-16%0153%31.121%Rel-16%0154%31.121%Rel-16%0155%31.121%Rel-16%0156%31.121%Rel-16%%31.121%Rel-16%0158%31.121%Rel-16%0159%31.121%Rel</vt:lpwstr>
  </property>
  <property fmtid="{D5CDD505-2E9C-101B-9397-08002B2CF9AE}" pid="8" name="MCCCRsImpl5">
    <vt:lpwstr>-16%0161%31.121%Rel-16%0162%31.121%Rel-16%%31.121%Rel-16%0163%31.121%Rel-16%0164%31.121%Rel-16%0165%31.121%Rel-16%0166%31.121%Rel-16%0168%31.121%Rel-16%0167%31.121%Rel-16%%31.121%Rel-16%0172%31.121%Rel-16%0173%31.121%Rel-16%0171%31.121%Rel-16%0170%31.121%</vt:lpwstr>
  </property>
  <property fmtid="{D5CDD505-2E9C-101B-9397-08002B2CF9AE}" pid="9" name="MCCCRsImpl6">
    <vt:lpwstr>Rel-16%0174%31.121%Rel-16%0176%31.121%Rel-16%0179%31.121%Rel-16%0180%31.121%Rel-16%0181%31.121%Rel-16%0182%31.121%Rel-16%0183%31.121%Rel-16%0186%31.121%Rel-16%0184%31.121%Rel-16%0185%31.121%Rel-16%0187%31.121%Rel-16%0190%31.121%Rel-16%%31.121%Rel-16%0192%</vt:lpwstr>
  </property>
  <property fmtid="{D5CDD505-2E9C-101B-9397-08002B2CF9AE}" pid="10" name="MCCCRsImpl7">
    <vt:lpwstr>31.121%Rel-16%0191%31.121%Rel-16%0188%31.121%Rel-16%0194%31.121%Rel-16%0196%31.121%Rel-16%0197%31.121%Rel-16%0195%31.121%Rel-16%0198%31.121%Rel-16%0194%31.121%Rel-16%0200%31.121%Rel-16%0206%31.121%Rel-16%0202%31.121%Rel-16%0207%31.121%Rel-16%0208%31.121%R</vt:lpwstr>
  </property>
  <property fmtid="{D5CDD505-2E9C-101B-9397-08002B2CF9AE}" pid="11" name="MCCCRsImpl8">
    <vt:lpwstr>el-16%0205%31.121%Rel-16%0203%31.121%Rel-16%0204%31.121%Rel-16%0210%31.121%Rel-16%0212%31.121%Rel-16%0213%31.121%Rel-16%0211%31.121%Rel-16%0214%31.121%Rel-16%0216%31.121%Rel-16%0217%31.121%Rel-16%0218%31.121%Rel-16%0221%31.121%Rel-16%0219%31.121%Rel-16%02</vt:lpwstr>
  </property>
  <property fmtid="{D5CDD505-2E9C-101B-9397-08002B2CF9AE}" pid="12" name="MCCCRsImpl9">
    <vt:lpwstr>22%31.121%Rel-16%0223%31.121%Rel-16%225%31.121%Rel-16%232%31.121%Rel-16%234%31.121%Rel-16%235%31.121%Rel-16%237%31.121%Rel-16%231%31.121%Rel-16%0236%31.121%Rel-16%0239%31.121%Rel-16%0240%31.121%Rel-16%0238%31.121%Rel-16%0226%31.121%Rel-16%0230%31.121%Rel-</vt:lpwstr>
  </property>
  <property fmtid="{D5CDD505-2E9C-101B-9397-08002B2CF9AE}" pid="13" name="MCCCRsImpl10">
    <vt:lpwstr>16%-%31.121%Rel-16%0243%31.121%Rel-16%0228%31.121%Rel-16%0229%31.121%Rel-16%0233%31.121%Rel-16%0224%31.121%Rel-16%0244%31.121%Rel-16%0242%31.121%Rel-16%0224%31.121%Rel-16%0245%31.121%Rel-16%0250%31.121%Rel-16%0252%31.121%Rel-16%0253%31.121%Rel-16%0254%31.</vt:lpwstr>
  </property>
  <property fmtid="{D5CDD505-2E9C-101B-9397-08002B2CF9AE}" pid="14" name="MCCCRsImpl11">
    <vt:lpwstr>121%Rel-16%0255%31.121%Rel-16%0256%31.121%Rel-16%0257%31.121%Rel-16%0258%31.121%Rel-16%0259%31.121%Rel-16%0260%31.121%Rel-16%0261%31.121%Rel-16%0262%31.121%Rel-16%0263%31.121%Rel-16%0264%31.121%Rel-16%%31.121%Rel-16%0265%31.121%Rel-16%0266%31.121%Rel-16%0</vt:lpwstr>
  </property>
  <property fmtid="{D5CDD505-2E9C-101B-9397-08002B2CF9AE}" pid="15" name="MCCCRsImpl12">
    <vt:lpwstr>267%31.121%Rel-16%0268%31.121%Rel-16%0269%31.121%Rel-16%0271%31.121%Rel-16%0272%31.121%Rel-16%0273%31.121%Rel-16%0274%31.121%Rel-16%0276%31.121%Rel-16%0275%31.121%Rel-16%0277%31.121%Rel-16%0283%31.121%Rel-16%0278%31.121%Rel-16%0279%31.121%Rel-16%0280%31.1</vt:lpwstr>
  </property>
  <property fmtid="{D5CDD505-2E9C-101B-9397-08002B2CF9AE}" pid="16" name="MCCCRsImpl13">
    <vt:lpwstr>21%Rel-16%0281%31.121%Rel-16%0282%31.121%Rel-16%0294%31.121%Rel-16%0285%31.121%Rel-16%0286%31.121%Rel-16%0287%31.121%Rel-16%0288%31.121%Rel-16%0300%31.121%Rel-16%0289%31.121%Rel-16%0290%31.121%Rel-16%0291%31.121%Rel-16%0292%31.121%Rel-16%0293%31.121%Rel-1</vt:lpwstr>
  </property>
  <property fmtid="{D5CDD505-2E9C-101B-9397-08002B2CF9AE}" pid="17" name="MCCCRsImpl14">
    <vt:lpwstr>6%0295%31.121%Rel-16%0296%31.121%Rel-16%0297%31.121%Rel-16%0298%31.121%Rel-16%0299%31.121%Rel-16%0302%31.121%Rel-16%0303%31.121%Rel-16%0304%31.121%Rel-16%0305%31.121%Rel-16%0306%31.121%Rel-16%0307%31.121%Rel-16%0308%31.121%Rel-16%0309%31.121%Rel-16%0310%3</vt:lpwstr>
  </property>
  <property fmtid="{D5CDD505-2E9C-101B-9397-08002B2CF9AE}" pid="18" name="MCCCRsImpl15">
    <vt:lpwstr>1.121%Rel-16%0314%31.121%Rel-16%0315%31.121%Rel-16%0316%31.121%Rel-16%0317%31.121%Rel-16%0318%31.121%Rel-16%0319%31.121%Rel-16%0320%31.121%Rel-16%0321%31.121%Rel-16%0311%31.121%Rel-16%0343%31.121%Rel-16%0312%31.121%Rel-16%0313%31.121%Rel-16%0322%31.121%Re</vt:lpwstr>
  </property>
  <property fmtid="{D5CDD505-2E9C-101B-9397-08002B2CF9AE}" pid="19" name="MCCCRsImpl16">
    <vt:lpwstr>l-16%0323%31.121%Rel-16%0324%31.121%Rel-16%0325%31.121%Rel-16%0326%31.121%Rel-16%0327%31.121%Rel-16%0328%31.121%Rel-16%0330%31.121%Rel-16%0337%31.121%Rel-16%0338%31.121%Rel-16%0339%31.121%Rel-16%0340%31.121%Rel-16%0341%31.121%Rel-16%0342%31.121%Rel-16%034</vt:lpwstr>
  </property>
  <property fmtid="{D5CDD505-2E9C-101B-9397-08002B2CF9AE}" pid="20" name="MCCCRsImpl17">
    <vt:lpwstr>4%31.121%Rel-16%0345%31.121%Rel-16%0347%31.121%Rel-16%0348%31.121%Rel-16%0349%31.121%Rel-16%0329%31.121%Rel-16%0346%31.121%Rel-16%0332%31.121%Rel-16%-%31.121%Rel-16%0365%31.121%Rel-16%0366%31.121%Rel-16%0368%31.121%Rel-16%0353%31.121%Rel-16%0354%31.121%Re</vt:lpwstr>
  </property>
  <property fmtid="{D5CDD505-2E9C-101B-9397-08002B2CF9AE}" pid="21" name="MCCCRsImpl18">
    <vt:lpwstr>l-16%0355%31.121%Rel-16%0356%31.121%Rel-16%0357%31.121%Rel-16%0370%31.121%Rel-16%0373%31.121%Rel-16%0375%31.121%Rel-16%0377%31.121%Rel-16%0379%31.121%Rel-16%0371%31.121%Rel-16%0382%31.121%Rel-16%0384%31.121%Rel-16%0394%31.121%Rel-16%0396%31.121%Rel-16%044</vt:lpwstr>
  </property>
  <property fmtid="{D5CDD505-2E9C-101B-9397-08002B2CF9AE}" pid="22" name="MCCCRsImpl19">
    <vt:lpwstr>%Rel-16%0451%31.121%Rel-16%0452%31.121%Rel-16%0454%31.121%Rel-16%0458%31.121%Rel-16%0459%31.121%Rel-16%0457%31.121%Rel-16%0455%31.121%Rel-16%0456%31.121%Rel-16%0453%31.121%Rel-16%0468%31.121%Rel-16%0462%31.121%Rel-16%0460%31.121%Rel-16%0467%31.121%Rel-16%</vt:lpwstr>
  </property>
  <property fmtid="{D5CDD505-2E9C-101B-9397-08002B2CF9AE}" pid="23" name="MCCCRsImpl21">
    <vt:lpwstr>0466%</vt:lpwstr>
  </property>
</Properties>
</file>