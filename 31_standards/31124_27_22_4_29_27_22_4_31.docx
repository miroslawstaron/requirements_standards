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FC9E" w14:textId="77777777" w:rsidR="00BF46E1" w:rsidRPr="0041528A" w:rsidRDefault="00BF46E1" w:rsidP="00BF46E1">
      <w:pPr>
        <w:pStyle w:val="Heading4"/>
      </w:pPr>
      <w:bookmarkStart w:id="0" w:name="_Toc146313076"/>
      <w:r w:rsidRPr="0041528A">
        <w:t>27.22.4.29</w:t>
      </w:r>
      <w:r w:rsidRPr="0041528A">
        <w:tab/>
        <w:t>RECEIVE DATA</w:t>
      </w:r>
      <w:bookmarkEnd w:id="0"/>
    </w:p>
    <w:p w14:paraId="37CFFBB6" w14:textId="1CC62A67" w:rsidR="00BF46E1" w:rsidRPr="0041528A" w:rsidRDefault="00BF46E1" w:rsidP="00BF46E1">
      <w:pPr>
        <w:pStyle w:val="Heading5"/>
      </w:pPr>
      <w:bookmarkStart w:id="1" w:name="_Toc146313077"/>
      <w:r w:rsidRPr="0041528A">
        <w:t>27.22.4.29.1</w:t>
      </w:r>
      <w:r w:rsidRPr="0041528A">
        <w:tab/>
        <w:t>RECEIVE DATA (NORMAL)</w:t>
      </w:r>
      <w:bookmarkEnd w:id="1"/>
    </w:p>
    <w:p w14:paraId="40F84571" w14:textId="77777777" w:rsidR="00BF46E1" w:rsidRPr="0041528A" w:rsidRDefault="00BF46E1" w:rsidP="00BF46E1">
      <w:pPr>
        <w:pStyle w:val="H6"/>
      </w:pPr>
      <w:r w:rsidRPr="0041528A">
        <w:t>27.22.4.29.1.1</w:t>
      </w:r>
      <w:r w:rsidRPr="0041528A">
        <w:tab/>
        <w:t>Definition and applicability</w:t>
      </w:r>
    </w:p>
    <w:p w14:paraId="0F8CCF1A" w14:textId="77777777" w:rsidR="00BF46E1" w:rsidRPr="0041528A" w:rsidRDefault="00BF46E1" w:rsidP="00BF46E1">
      <w:r w:rsidRPr="0041528A">
        <w:t>See clause 3.2.2.</w:t>
      </w:r>
    </w:p>
    <w:p w14:paraId="27F1E420" w14:textId="77777777" w:rsidR="00BF46E1" w:rsidRPr="0041528A" w:rsidRDefault="00BF46E1" w:rsidP="00BF46E1">
      <w:pPr>
        <w:pStyle w:val="H6"/>
      </w:pPr>
      <w:r w:rsidRPr="0041528A">
        <w:t>27.22.4.29.1.2</w:t>
      </w:r>
      <w:r w:rsidRPr="0041528A">
        <w:tab/>
        <w:t>Conformance requirements</w:t>
      </w:r>
    </w:p>
    <w:p w14:paraId="05C964A3" w14:textId="77777777" w:rsidR="00BF46E1" w:rsidRPr="0041528A" w:rsidRDefault="00BF46E1" w:rsidP="00BF46E1">
      <w:r w:rsidRPr="0041528A">
        <w:t>The ME shall support the class "e" commands. For sequence 1.2 the support of E-UTRAN, for sequences 1.3 to 1.7 the support of NG-RAN as defined in:</w:t>
      </w:r>
    </w:p>
    <w:p w14:paraId="1A267FDC" w14:textId="77777777" w:rsidR="00BF46E1" w:rsidRPr="0041528A" w:rsidRDefault="00BF46E1" w:rsidP="00BF46E1">
      <w:pPr>
        <w:ind w:left="568" w:hanging="284"/>
      </w:pPr>
      <w:r w:rsidRPr="0041528A">
        <w:t>-</w:t>
      </w:r>
      <w:r w:rsidRPr="0041528A">
        <w:tab/>
        <w:t>TS 31.111 [15].</w:t>
      </w:r>
    </w:p>
    <w:p w14:paraId="5203C8B4" w14:textId="77777777" w:rsidR="00BF46E1" w:rsidRPr="0041528A" w:rsidRDefault="00BF46E1" w:rsidP="00BF46E1">
      <w:r w:rsidRPr="0041528A">
        <w:t>is required in addition.</w:t>
      </w:r>
    </w:p>
    <w:p w14:paraId="76377A8D" w14:textId="77777777" w:rsidR="00BF46E1" w:rsidRPr="0041528A" w:rsidRDefault="00BF46E1" w:rsidP="00BF46E1">
      <w:pPr>
        <w:pStyle w:val="H6"/>
      </w:pPr>
      <w:r w:rsidRPr="0041528A">
        <w:t>27.22.4.29.1.3</w:t>
      </w:r>
      <w:r w:rsidRPr="0041528A">
        <w:tab/>
        <w:t>Test purpose</w:t>
      </w:r>
    </w:p>
    <w:p w14:paraId="49657945" w14:textId="77777777" w:rsidR="00BF46E1" w:rsidRPr="0041528A" w:rsidRDefault="00BF46E1" w:rsidP="00BF46E1">
      <w:r w:rsidRPr="0041528A">
        <w:t>To verify that the ME shall send a:</w:t>
      </w:r>
    </w:p>
    <w:p w14:paraId="54EA2442" w14:textId="77777777" w:rsidR="00BF46E1" w:rsidRPr="0041528A" w:rsidRDefault="00BF46E1" w:rsidP="00BF46E1">
      <w:pPr>
        <w:pStyle w:val="B1"/>
      </w:pPr>
      <w:r w:rsidRPr="0041528A">
        <w:t>-</w:t>
      </w:r>
      <w:r w:rsidRPr="0041528A">
        <w:tab/>
        <w:t>TERMINAL RESPONSE (Command Performed Successfully); or</w:t>
      </w:r>
    </w:p>
    <w:p w14:paraId="357DC9CD" w14:textId="77777777" w:rsidR="00BF46E1" w:rsidRPr="0041528A" w:rsidRDefault="00BF46E1" w:rsidP="00BF46E1">
      <w:pPr>
        <w:pStyle w:val="B1"/>
      </w:pPr>
      <w:r w:rsidRPr="0041528A">
        <w:t>-</w:t>
      </w:r>
      <w:r w:rsidRPr="0041528A">
        <w:tab/>
        <w:t>TERMINAL RESPONSE (ME currently unable to process command); or</w:t>
      </w:r>
    </w:p>
    <w:p w14:paraId="35B37E70" w14:textId="77777777" w:rsidR="00BF46E1" w:rsidRPr="0041528A" w:rsidRDefault="00BF46E1" w:rsidP="00BF46E1">
      <w:pPr>
        <w:pStyle w:val="B1"/>
      </w:pPr>
      <w:r w:rsidRPr="0041528A">
        <w:t>-</w:t>
      </w:r>
      <w:r w:rsidRPr="0041528A">
        <w:tab/>
        <w:t>TERMINAL RESPONSE (Bearer Independent Protocol Error);</w:t>
      </w:r>
    </w:p>
    <w:p w14:paraId="420654AC" w14:textId="77777777" w:rsidR="00BF46E1" w:rsidRPr="0041528A" w:rsidRDefault="00BF46E1" w:rsidP="00BF46E1">
      <w:r w:rsidRPr="0041528A">
        <w:t>to the UICC after the ME receives the RECEIVE DATA proactive command. The TERMINAL RESPONSE sent back to the UICC is function of the ME and the network capabilities against asked parameters by the UICC.</w:t>
      </w:r>
    </w:p>
    <w:p w14:paraId="07EB16FD" w14:textId="77777777" w:rsidR="00BF46E1" w:rsidRPr="0041528A" w:rsidRDefault="00BF46E1" w:rsidP="00BF46E1">
      <w:pPr>
        <w:pStyle w:val="H6"/>
      </w:pPr>
      <w:r w:rsidRPr="0041528A">
        <w:t>27.22.4.29.1.4</w:t>
      </w:r>
      <w:r w:rsidRPr="0041528A">
        <w:tab/>
        <w:t>Method of test</w:t>
      </w:r>
    </w:p>
    <w:p w14:paraId="60DDACD8" w14:textId="77777777" w:rsidR="00BF46E1" w:rsidRPr="0041528A" w:rsidRDefault="00BF46E1" w:rsidP="008263DF">
      <w:pPr>
        <w:pStyle w:val="H6"/>
      </w:pPr>
      <w:r w:rsidRPr="0041528A">
        <w:t>27.22.4.29.1.4.1</w:t>
      </w:r>
      <w:r w:rsidRPr="0041528A">
        <w:tab/>
        <w:t>Initial conditions</w:t>
      </w:r>
    </w:p>
    <w:p w14:paraId="333CB881" w14:textId="77777777" w:rsidR="00BF46E1" w:rsidRPr="0041528A" w:rsidRDefault="00BF46E1" w:rsidP="00BF46E1">
      <w:r w:rsidRPr="0041528A">
        <w:t>For sequence 1.1, the ME is connected to the USIM Simulator and the USS.</w:t>
      </w:r>
    </w:p>
    <w:p w14:paraId="3B7F0521" w14:textId="77777777" w:rsidR="00BF46E1" w:rsidRPr="0041528A" w:rsidRDefault="00BF46E1" w:rsidP="00BF46E1">
      <w:r w:rsidRPr="0041528A">
        <w:t>For sequence 1.2, the ME is connected to the USIM Simulator and the E-USS/NB-SS.</w:t>
      </w:r>
    </w:p>
    <w:p w14:paraId="12F49BC8" w14:textId="77777777" w:rsidR="00BF46E1" w:rsidRPr="0041528A" w:rsidRDefault="00BF46E1" w:rsidP="00BF46E1">
      <w:r w:rsidRPr="0041528A">
        <w:t>For sequences 1.3 to 1.7, the ME is connected to the USIM Simulator and the NG-SS.</w:t>
      </w:r>
    </w:p>
    <w:p w14:paraId="4D09047F" w14:textId="77777777" w:rsidR="00BF46E1" w:rsidRPr="0041528A" w:rsidRDefault="00BF46E1" w:rsidP="00BF46E1">
      <w:r w:rsidRPr="0041528A">
        <w:t>The elementary files are coded as Toolkit default for sequence 1.1.</w:t>
      </w:r>
    </w:p>
    <w:p w14:paraId="6DFE68DB" w14:textId="77777777" w:rsidR="00BF46E1" w:rsidRPr="0041528A" w:rsidRDefault="00BF46E1" w:rsidP="00BF46E1">
      <w:r w:rsidRPr="0041528A">
        <w:t>Prior to this test the ME shall have been powered on and performed the PROFILE DOWNLOAD procedure.</w:t>
      </w:r>
    </w:p>
    <w:p w14:paraId="540988E7" w14:textId="77777777" w:rsidR="00BF46E1" w:rsidRPr="0041528A" w:rsidRDefault="00BF46E1" w:rsidP="00BF46E1">
      <w:r w:rsidRPr="0041528A">
        <w:t>If programmable USIM with test applet is used (as defined in clause 27.0), UICC shall register for Data Available Event using the proactive command SET UP EVENT LIST with Data Available event in the event list (ref to ETSI TS 102 241 cl 6.7.1.2).</w:t>
      </w:r>
    </w:p>
    <w:p w14:paraId="0CD5DCC3" w14:textId="77777777" w:rsidR="00BF46E1" w:rsidRPr="0041528A" w:rsidRDefault="00BF46E1" w:rsidP="00BF46E1">
      <w:r w:rsidRPr="0041528A">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0382EC53" w14:textId="77777777" w:rsidR="00BF46E1" w:rsidRPr="0041528A" w:rsidRDefault="00BF46E1" w:rsidP="00BF46E1">
      <w:r w:rsidRPr="0041528A">
        <w:t>The Channel identifier value used for these tests is set to 1 as an example.</w:t>
      </w:r>
    </w:p>
    <w:p w14:paraId="50B0EA91" w14:textId="77777777" w:rsidR="00BF46E1" w:rsidRPr="0041528A" w:rsidRDefault="00BF46E1" w:rsidP="00BF46E1">
      <w:r w:rsidRPr="0041528A">
        <w:t>This channel identifier is dependent on the ME's default channel identifier as declared in table A.2/27.</w:t>
      </w:r>
    </w:p>
    <w:p w14:paraId="2E23A248" w14:textId="77777777" w:rsidR="00BF46E1" w:rsidRPr="0041528A" w:rsidRDefault="00BF46E1" w:rsidP="00BF46E1">
      <w:r w:rsidRPr="0041528A">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28156353" w14:textId="77777777" w:rsidR="00BF46E1" w:rsidRPr="0041528A" w:rsidRDefault="00BF46E1" w:rsidP="00BF46E1">
      <w:r w:rsidRPr="0041528A">
        <w:t>The following Bearer Parameters used are those defined in the default Test PDP context3, as specified in 3GPP TS 51.010-1 [12], for test cases using packet services:</w:t>
      </w:r>
    </w:p>
    <w:p w14:paraId="57901F59" w14:textId="77777777" w:rsidR="00BF46E1" w:rsidRPr="0041528A" w:rsidRDefault="00BF46E1" w:rsidP="00BF46E1">
      <w:r w:rsidRPr="0041528A">
        <w:lastRenderedPageBreak/>
        <w:t>Bearer Parameters:</w:t>
      </w:r>
      <w:r w:rsidRPr="0041528A">
        <w:tab/>
      </w:r>
      <w:r w:rsidRPr="0041528A">
        <w:tab/>
        <w:t>Same Bearer Parameters as defined in clause 27.22.4.27.2.4.1</w:t>
      </w:r>
    </w:p>
    <w:p w14:paraId="4F0F7C03" w14:textId="77777777" w:rsidR="00BF46E1" w:rsidRPr="0041528A" w:rsidRDefault="00BF46E1" w:rsidP="00BF46E1">
      <w:r w:rsidRPr="0041528A">
        <w:t>GPRS Parameters:</w:t>
      </w:r>
      <w:r w:rsidRPr="0041528A">
        <w:tab/>
      </w:r>
      <w:r w:rsidRPr="0041528A">
        <w:tab/>
        <w:t>Same GPRS Parameters as defined in clause 27.22.4.27.2.4.1</w:t>
      </w:r>
    </w:p>
    <w:p w14:paraId="20156166" w14:textId="77777777" w:rsidR="00BF46E1" w:rsidRPr="0041528A" w:rsidRDefault="00BF46E1" w:rsidP="00BF46E1">
      <w:r w:rsidRPr="0041528A">
        <w:t>UICC/ME interface transport level:</w:t>
      </w:r>
      <w:r w:rsidRPr="0041528A">
        <w:tab/>
        <w:t>Same UICC/ME transport interface level as defined in clause 27.22.4.27.2.4.1</w:t>
      </w:r>
    </w:p>
    <w:p w14:paraId="6F464584" w14:textId="77777777" w:rsidR="00BF46E1" w:rsidRPr="0041528A" w:rsidRDefault="00BF46E1" w:rsidP="00BF46E1">
      <w:r w:rsidRPr="0041528A">
        <w:t>Data destination address:</w:t>
      </w:r>
      <w:r w:rsidRPr="0041528A">
        <w:tab/>
      </w:r>
      <w:r w:rsidRPr="0041528A">
        <w:tab/>
        <w:t>Same Data Destination Address as defined in clause 27.22.4.27.2.4.1.</w:t>
      </w:r>
    </w:p>
    <w:p w14:paraId="75E5D362" w14:textId="77777777" w:rsidR="00BF46E1" w:rsidRPr="0041528A" w:rsidRDefault="00BF46E1" w:rsidP="00BF46E1">
      <w:r w:rsidRPr="0041528A">
        <w:t>For sequence 1.2 the default E-UTRAN/EPC UICC, the default E-UTRAN parameters and the following parameters are used:</w:t>
      </w:r>
    </w:p>
    <w:p w14:paraId="0CEB4F51" w14:textId="77777777" w:rsidR="00BF46E1" w:rsidRPr="0041528A" w:rsidRDefault="00BF46E1" w:rsidP="008263DF">
      <w:pPr>
        <w:pStyle w:val="B1"/>
      </w:pPr>
      <w:r w:rsidRPr="0041528A">
        <w:t>Network access name:</w:t>
      </w:r>
      <w:r w:rsidRPr="0041528A">
        <w:tab/>
      </w:r>
      <w:r w:rsidRPr="0041528A">
        <w:tab/>
        <w:t>TestGp.rs</w:t>
      </w:r>
    </w:p>
    <w:p w14:paraId="3A4E7B84" w14:textId="70B526A6" w:rsidR="00BF46E1" w:rsidRPr="0041528A" w:rsidRDefault="00BF46E1" w:rsidP="008263DF">
      <w:pPr>
        <w:pStyle w:val="B1"/>
      </w:pPr>
      <w:r w:rsidRPr="0041528A">
        <w:t>User login:</w:t>
      </w:r>
      <w:r w:rsidRPr="0041528A">
        <w:tab/>
      </w:r>
      <w:r w:rsidR="008263DF" w:rsidRPr="0041528A">
        <w:tab/>
      </w:r>
      <w:r w:rsidR="008263DF" w:rsidRPr="0041528A">
        <w:tab/>
      </w:r>
      <w:r w:rsidR="008263DF" w:rsidRPr="0041528A">
        <w:tab/>
      </w:r>
      <w:r w:rsidRPr="0041528A">
        <w:tab/>
        <w:t>UserLog</w:t>
      </w:r>
    </w:p>
    <w:p w14:paraId="6FE54D6B" w14:textId="76636AAA" w:rsidR="00BF46E1" w:rsidRPr="0041528A" w:rsidRDefault="00BF46E1" w:rsidP="008263DF">
      <w:pPr>
        <w:pStyle w:val="B1"/>
      </w:pPr>
      <w:r w:rsidRPr="0041528A">
        <w:t>User password:</w:t>
      </w:r>
      <w:r w:rsidRPr="0041528A">
        <w:tab/>
      </w:r>
      <w:r w:rsidR="008263DF" w:rsidRPr="0041528A">
        <w:tab/>
      </w:r>
      <w:r w:rsidR="008263DF" w:rsidRPr="0041528A">
        <w:tab/>
      </w:r>
      <w:r w:rsidRPr="0041528A">
        <w:tab/>
        <w:t>UserPwd</w:t>
      </w:r>
    </w:p>
    <w:p w14:paraId="599B3E41" w14:textId="77777777" w:rsidR="00BF46E1" w:rsidRPr="0041528A" w:rsidRDefault="00BF46E1" w:rsidP="00BF46E1">
      <w:r w:rsidRPr="0041528A">
        <w:t>UICC/ME interface transport level:</w:t>
      </w:r>
      <w:r w:rsidRPr="0041528A">
        <w:tab/>
        <w:t xml:space="preserve">Same UICC/ME transport interface level as defined in </w:t>
      </w:r>
      <w:r w:rsidRPr="0041528A">
        <w:rPr>
          <w:u w:val="single"/>
        </w:rPr>
        <w:t>clause</w:t>
      </w:r>
      <w:r w:rsidRPr="0041528A">
        <w:t xml:space="preserve"> 27.22.4.27.6.4.1</w:t>
      </w:r>
    </w:p>
    <w:p w14:paraId="33B02E50" w14:textId="77777777" w:rsidR="00BF46E1" w:rsidRPr="0041528A" w:rsidRDefault="00BF46E1" w:rsidP="00BF46E1">
      <w:r w:rsidRPr="0041528A">
        <w:t>Data destination address</w:t>
      </w:r>
      <w:r w:rsidRPr="0041528A">
        <w:tab/>
        <w:t>:</w:t>
      </w:r>
      <w:r w:rsidRPr="0041528A">
        <w:tab/>
        <w:t>Same Data Destination Address as defined in clause 27.22.4.27.6.4.1.</w:t>
      </w:r>
    </w:p>
    <w:p w14:paraId="08ED7FB8" w14:textId="77777777" w:rsidR="00BF46E1" w:rsidRPr="0041528A" w:rsidRDefault="00BF46E1" w:rsidP="00BF46E1">
      <w:r w:rsidRPr="0041528A">
        <w:t>For sequences 1.3 to 1.7 the default NG-RAN UICC, the default NG-RAN parameters, the URSP rules stored in the ME and the Allowed S-NSSAI list as defined in clause 27.22.4.27.8.4.1 is configured in NG-SS are used.</w:t>
      </w:r>
    </w:p>
    <w:p w14:paraId="1A49625B" w14:textId="77777777" w:rsidR="00BF46E1" w:rsidRPr="0041528A" w:rsidRDefault="00BF46E1" w:rsidP="00BF46E1">
      <w:pPr>
        <w:pStyle w:val="H6"/>
      </w:pPr>
      <w:r w:rsidRPr="0041528A">
        <w:t>27.22.4.29.1.4.2</w:t>
      </w:r>
      <w:r w:rsidRPr="0041528A">
        <w:tab/>
        <w:t>Procedure</w:t>
      </w:r>
    </w:p>
    <w:p w14:paraId="0C4EEC7E" w14:textId="77777777" w:rsidR="00BF46E1" w:rsidRPr="0041528A" w:rsidRDefault="00BF46E1" w:rsidP="00BF46E1">
      <w:pPr>
        <w:pStyle w:val="TH"/>
      </w:pPr>
      <w:r w:rsidRPr="0041528A">
        <w:t>Expected sequence 1.1 (RECEIVE DATA, already opened channel)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41528A" w14:paraId="3BA122E4" w14:textId="77777777" w:rsidTr="00E84009">
        <w:trPr>
          <w:cantSplit/>
          <w:tblHeader/>
          <w:jc w:val="center"/>
        </w:trPr>
        <w:tc>
          <w:tcPr>
            <w:tcW w:w="574" w:type="dxa"/>
          </w:tcPr>
          <w:p w14:paraId="4AD3506D" w14:textId="77777777" w:rsidR="00BF46E1" w:rsidRPr="0041528A" w:rsidRDefault="00BF46E1" w:rsidP="0092045E">
            <w:pPr>
              <w:pStyle w:val="TAH"/>
            </w:pPr>
            <w:r w:rsidRPr="0041528A">
              <w:t>Step</w:t>
            </w:r>
          </w:p>
        </w:tc>
        <w:tc>
          <w:tcPr>
            <w:tcW w:w="1215" w:type="dxa"/>
          </w:tcPr>
          <w:p w14:paraId="27C13759" w14:textId="77777777" w:rsidR="00BF46E1" w:rsidRPr="0041528A" w:rsidRDefault="00BF46E1" w:rsidP="0092045E">
            <w:pPr>
              <w:pStyle w:val="TAH"/>
            </w:pPr>
            <w:r w:rsidRPr="0041528A">
              <w:t>Direction</w:t>
            </w:r>
          </w:p>
        </w:tc>
        <w:tc>
          <w:tcPr>
            <w:tcW w:w="4058" w:type="dxa"/>
          </w:tcPr>
          <w:p w14:paraId="3A750B54" w14:textId="77777777" w:rsidR="00BF46E1" w:rsidRPr="0041528A" w:rsidRDefault="00BF46E1" w:rsidP="0092045E">
            <w:pPr>
              <w:pStyle w:val="TAH"/>
            </w:pPr>
            <w:r w:rsidRPr="0041528A">
              <w:t>MESSAGE / Action</w:t>
            </w:r>
          </w:p>
        </w:tc>
        <w:tc>
          <w:tcPr>
            <w:tcW w:w="3240" w:type="dxa"/>
          </w:tcPr>
          <w:p w14:paraId="37405F9F" w14:textId="77777777" w:rsidR="00BF46E1" w:rsidRPr="0041528A" w:rsidRDefault="00BF46E1" w:rsidP="0092045E">
            <w:pPr>
              <w:pStyle w:val="TAH"/>
            </w:pPr>
            <w:r w:rsidRPr="0041528A">
              <w:t>Comments</w:t>
            </w:r>
          </w:p>
        </w:tc>
      </w:tr>
      <w:tr w:rsidR="00BF46E1" w:rsidRPr="0041528A" w14:paraId="52D937B2" w14:textId="77777777" w:rsidTr="00195D76">
        <w:trPr>
          <w:cantSplit/>
          <w:jc w:val="center"/>
        </w:trPr>
        <w:tc>
          <w:tcPr>
            <w:tcW w:w="574" w:type="dxa"/>
          </w:tcPr>
          <w:p w14:paraId="2FC44D49" w14:textId="77777777" w:rsidR="00BF46E1" w:rsidRPr="0041528A" w:rsidRDefault="00BF46E1" w:rsidP="0092045E">
            <w:pPr>
              <w:pStyle w:val="TAC"/>
            </w:pPr>
            <w:r w:rsidRPr="0041528A">
              <w:t>1</w:t>
            </w:r>
          </w:p>
        </w:tc>
        <w:tc>
          <w:tcPr>
            <w:tcW w:w="1215" w:type="dxa"/>
          </w:tcPr>
          <w:p w14:paraId="18D5B5CD"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4058" w:type="dxa"/>
          </w:tcPr>
          <w:p w14:paraId="59AC2980" w14:textId="77777777" w:rsidR="00BF46E1" w:rsidRPr="0041528A" w:rsidRDefault="00BF46E1" w:rsidP="0092045E">
            <w:pPr>
              <w:pStyle w:val="TAL"/>
            </w:pPr>
            <w:r w:rsidRPr="0041528A">
              <w:t>PROACTIVE COMMAND: SET UP EVENT LIST 1.1.1 PENDING</w:t>
            </w:r>
          </w:p>
        </w:tc>
        <w:tc>
          <w:tcPr>
            <w:tcW w:w="3240" w:type="dxa"/>
          </w:tcPr>
          <w:p w14:paraId="3CC0FDE6" w14:textId="77777777" w:rsidR="00BF46E1" w:rsidRPr="0041528A" w:rsidRDefault="00BF46E1" w:rsidP="0092045E">
            <w:pPr>
              <w:pStyle w:val="TAL"/>
            </w:pPr>
          </w:p>
        </w:tc>
      </w:tr>
      <w:tr w:rsidR="00BF46E1" w:rsidRPr="0041528A" w14:paraId="2CE431C5" w14:textId="77777777" w:rsidTr="00195D76">
        <w:trPr>
          <w:cantSplit/>
          <w:jc w:val="center"/>
        </w:trPr>
        <w:tc>
          <w:tcPr>
            <w:tcW w:w="574" w:type="dxa"/>
          </w:tcPr>
          <w:p w14:paraId="723A8B04" w14:textId="77777777" w:rsidR="00BF46E1" w:rsidRPr="0041528A" w:rsidRDefault="00BF46E1" w:rsidP="0092045E">
            <w:pPr>
              <w:pStyle w:val="TAC"/>
            </w:pPr>
            <w:r w:rsidRPr="0041528A">
              <w:t>2</w:t>
            </w:r>
          </w:p>
        </w:tc>
        <w:tc>
          <w:tcPr>
            <w:tcW w:w="1215" w:type="dxa"/>
          </w:tcPr>
          <w:p w14:paraId="4AF4131C"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4058" w:type="dxa"/>
          </w:tcPr>
          <w:p w14:paraId="108E005A" w14:textId="77777777" w:rsidR="00BF46E1" w:rsidRPr="0041528A" w:rsidRDefault="00BF46E1" w:rsidP="0092045E">
            <w:pPr>
              <w:pStyle w:val="TAL"/>
            </w:pPr>
            <w:r w:rsidRPr="0041528A">
              <w:t>FETCH</w:t>
            </w:r>
          </w:p>
        </w:tc>
        <w:tc>
          <w:tcPr>
            <w:tcW w:w="3240" w:type="dxa"/>
          </w:tcPr>
          <w:p w14:paraId="32B034BE" w14:textId="77777777" w:rsidR="00BF46E1" w:rsidRPr="0041528A" w:rsidRDefault="00BF46E1" w:rsidP="0092045E">
            <w:pPr>
              <w:pStyle w:val="TAL"/>
            </w:pPr>
          </w:p>
        </w:tc>
      </w:tr>
      <w:tr w:rsidR="00BF46E1" w:rsidRPr="0041528A" w14:paraId="30F945F7" w14:textId="77777777" w:rsidTr="00195D76">
        <w:trPr>
          <w:cantSplit/>
          <w:jc w:val="center"/>
        </w:trPr>
        <w:tc>
          <w:tcPr>
            <w:tcW w:w="574" w:type="dxa"/>
          </w:tcPr>
          <w:p w14:paraId="495616C0" w14:textId="77777777" w:rsidR="00BF46E1" w:rsidRPr="0041528A" w:rsidRDefault="00BF46E1" w:rsidP="0092045E">
            <w:pPr>
              <w:pStyle w:val="TAC"/>
            </w:pPr>
            <w:r w:rsidRPr="0041528A">
              <w:t>3</w:t>
            </w:r>
          </w:p>
        </w:tc>
        <w:tc>
          <w:tcPr>
            <w:tcW w:w="1215" w:type="dxa"/>
          </w:tcPr>
          <w:p w14:paraId="06B3A8D5"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4058" w:type="dxa"/>
          </w:tcPr>
          <w:p w14:paraId="3560A821" w14:textId="77777777" w:rsidR="00BF46E1" w:rsidRPr="0041528A" w:rsidRDefault="00BF46E1" w:rsidP="0092045E">
            <w:pPr>
              <w:pStyle w:val="TAL"/>
            </w:pPr>
            <w:r w:rsidRPr="0041528A">
              <w:t>PROACTIVE COMMAND: SET UP EVENT LIST 1.1.1</w:t>
            </w:r>
          </w:p>
        </w:tc>
        <w:tc>
          <w:tcPr>
            <w:tcW w:w="3240" w:type="dxa"/>
          </w:tcPr>
          <w:p w14:paraId="581ECF08" w14:textId="77777777" w:rsidR="00BF46E1" w:rsidRPr="0041528A" w:rsidRDefault="00BF46E1" w:rsidP="0092045E">
            <w:pPr>
              <w:pStyle w:val="TAL"/>
            </w:pPr>
          </w:p>
        </w:tc>
      </w:tr>
      <w:tr w:rsidR="00BF46E1" w:rsidRPr="0041528A" w14:paraId="0AE5EE11" w14:textId="77777777" w:rsidTr="00195D76">
        <w:trPr>
          <w:cantSplit/>
          <w:jc w:val="center"/>
        </w:trPr>
        <w:tc>
          <w:tcPr>
            <w:tcW w:w="574" w:type="dxa"/>
          </w:tcPr>
          <w:p w14:paraId="65FDE953" w14:textId="77777777" w:rsidR="00BF46E1" w:rsidRPr="0041528A" w:rsidRDefault="00BF46E1" w:rsidP="0092045E">
            <w:pPr>
              <w:pStyle w:val="TAC"/>
            </w:pPr>
            <w:r w:rsidRPr="0041528A">
              <w:t>4</w:t>
            </w:r>
          </w:p>
        </w:tc>
        <w:tc>
          <w:tcPr>
            <w:tcW w:w="1215" w:type="dxa"/>
          </w:tcPr>
          <w:p w14:paraId="58ECF1C3"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4058" w:type="dxa"/>
          </w:tcPr>
          <w:p w14:paraId="1503B32A" w14:textId="77777777" w:rsidR="00BF46E1" w:rsidRPr="0041528A" w:rsidRDefault="00BF46E1" w:rsidP="0092045E">
            <w:pPr>
              <w:pStyle w:val="TAL"/>
            </w:pPr>
            <w:r w:rsidRPr="0041528A">
              <w:t>TERMINAL RESPONSE: SET UP EVENT LIST 1.1.1</w:t>
            </w:r>
          </w:p>
        </w:tc>
        <w:tc>
          <w:tcPr>
            <w:tcW w:w="3240" w:type="dxa"/>
          </w:tcPr>
          <w:p w14:paraId="49FD0642" w14:textId="77777777" w:rsidR="00BF46E1" w:rsidRPr="0041528A" w:rsidRDefault="00BF46E1" w:rsidP="0092045E">
            <w:pPr>
              <w:pStyle w:val="TAL"/>
            </w:pPr>
          </w:p>
        </w:tc>
      </w:tr>
      <w:tr w:rsidR="00BF46E1" w:rsidRPr="0041528A" w14:paraId="226E98B0" w14:textId="77777777" w:rsidTr="00195D76">
        <w:trPr>
          <w:cantSplit/>
          <w:jc w:val="center"/>
        </w:trPr>
        <w:tc>
          <w:tcPr>
            <w:tcW w:w="574" w:type="dxa"/>
          </w:tcPr>
          <w:p w14:paraId="31EABEB8" w14:textId="77777777" w:rsidR="00BF46E1" w:rsidRPr="0041528A" w:rsidRDefault="00BF46E1" w:rsidP="0092045E">
            <w:pPr>
              <w:pStyle w:val="TAC"/>
            </w:pPr>
            <w:r w:rsidRPr="0041528A">
              <w:t>5</w:t>
            </w:r>
          </w:p>
        </w:tc>
        <w:tc>
          <w:tcPr>
            <w:tcW w:w="1215" w:type="dxa"/>
          </w:tcPr>
          <w:p w14:paraId="15A369B2"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391A84C4" w14:textId="77777777" w:rsidR="00BF46E1" w:rsidRPr="0041528A" w:rsidRDefault="00BF46E1" w:rsidP="0092045E">
            <w:pPr>
              <w:pStyle w:val="TAL"/>
            </w:pPr>
            <w:r w:rsidRPr="0041528A">
              <w:t>PROACTIVE COMMAND PENDING: OPEN CHANNEL 1.1.1</w:t>
            </w:r>
          </w:p>
        </w:tc>
        <w:tc>
          <w:tcPr>
            <w:tcW w:w="3240" w:type="dxa"/>
          </w:tcPr>
          <w:p w14:paraId="49642865" w14:textId="77777777" w:rsidR="00BF46E1" w:rsidRPr="0041528A" w:rsidRDefault="00BF46E1" w:rsidP="0092045E">
            <w:pPr>
              <w:pStyle w:val="TAL"/>
            </w:pPr>
            <w:r w:rsidRPr="0041528A">
              <w:t>See initial conditions</w:t>
            </w:r>
          </w:p>
        </w:tc>
      </w:tr>
      <w:tr w:rsidR="00BF46E1" w:rsidRPr="0041528A" w14:paraId="16E4D4BF" w14:textId="77777777" w:rsidTr="00195D76">
        <w:trPr>
          <w:cantSplit/>
          <w:jc w:val="center"/>
        </w:trPr>
        <w:tc>
          <w:tcPr>
            <w:tcW w:w="574" w:type="dxa"/>
          </w:tcPr>
          <w:p w14:paraId="07E4644B" w14:textId="77777777" w:rsidR="00BF46E1" w:rsidRPr="0041528A" w:rsidRDefault="00BF46E1" w:rsidP="0092045E">
            <w:pPr>
              <w:pStyle w:val="TAC"/>
            </w:pPr>
            <w:r w:rsidRPr="0041528A">
              <w:t>6</w:t>
            </w:r>
          </w:p>
        </w:tc>
        <w:tc>
          <w:tcPr>
            <w:tcW w:w="1215" w:type="dxa"/>
          </w:tcPr>
          <w:p w14:paraId="5FE8483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6D2858CC" w14:textId="77777777" w:rsidR="00BF46E1" w:rsidRPr="0041528A" w:rsidRDefault="00BF46E1" w:rsidP="0092045E">
            <w:pPr>
              <w:pStyle w:val="TAL"/>
            </w:pPr>
            <w:r w:rsidRPr="0041528A">
              <w:t>FETCH</w:t>
            </w:r>
          </w:p>
        </w:tc>
        <w:tc>
          <w:tcPr>
            <w:tcW w:w="3240" w:type="dxa"/>
          </w:tcPr>
          <w:p w14:paraId="3FE387FD" w14:textId="77777777" w:rsidR="00BF46E1" w:rsidRPr="0041528A" w:rsidRDefault="00BF46E1" w:rsidP="0092045E">
            <w:pPr>
              <w:pStyle w:val="TAL"/>
            </w:pPr>
          </w:p>
        </w:tc>
      </w:tr>
      <w:tr w:rsidR="00BF46E1" w:rsidRPr="0041528A" w14:paraId="7D794557" w14:textId="77777777" w:rsidTr="00195D76">
        <w:trPr>
          <w:cantSplit/>
          <w:jc w:val="center"/>
        </w:trPr>
        <w:tc>
          <w:tcPr>
            <w:tcW w:w="574" w:type="dxa"/>
          </w:tcPr>
          <w:p w14:paraId="63C26313" w14:textId="77777777" w:rsidR="00BF46E1" w:rsidRPr="0041528A" w:rsidRDefault="00BF46E1" w:rsidP="0092045E">
            <w:pPr>
              <w:pStyle w:val="TAC"/>
            </w:pPr>
            <w:r w:rsidRPr="0041528A">
              <w:t>7</w:t>
            </w:r>
          </w:p>
        </w:tc>
        <w:tc>
          <w:tcPr>
            <w:tcW w:w="1215" w:type="dxa"/>
          </w:tcPr>
          <w:p w14:paraId="335FB8E1"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7A445591" w14:textId="77777777" w:rsidR="00BF46E1" w:rsidRPr="0041528A" w:rsidRDefault="00BF46E1" w:rsidP="0092045E">
            <w:pPr>
              <w:pStyle w:val="TAL"/>
            </w:pPr>
            <w:r w:rsidRPr="0041528A">
              <w:t>PROACTIVE COMMAND: OPEN CHANNEL 1.1.1</w:t>
            </w:r>
          </w:p>
        </w:tc>
        <w:tc>
          <w:tcPr>
            <w:tcW w:w="3240" w:type="dxa"/>
          </w:tcPr>
          <w:p w14:paraId="2A93A6F8" w14:textId="77777777" w:rsidR="00BF46E1" w:rsidRPr="0041528A" w:rsidRDefault="00BF46E1" w:rsidP="0092045E">
            <w:pPr>
              <w:pStyle w:val="TAL"/>
            </w:pPr>
          </w:p>
        </w:tc>
      </w:tr>
      <w:tr w:rsidR="00BF46E1" w:rsidRPr="0041528A" w14:paraId="01C70B65" w14:textId="77777777" w:rsidTr="00195D76">
        <w:trPr>
          <w:cantSplit/>
          <w:jc w:val="center"/>
        </w:trPr>
        <w:tc>
          <w:tcPr>
            <w:tcW w:w="574" w:type="dxa"/>
          </w:tcPr>
          <w:p w14:paraId="30662539" w14:textId="77777777" w:rsidR="00BF46E1" w:rsidRPr="0041528A" w:rsidRDefault="00BF46E1" w:rsidP="0092045E">
            <w:pPr>
              <w:pStyle w:val="TAC"/>
            </w:pPr>
            <w:r w:rsidRPr="0041528A">
              <w:t>8</w:t>
            </w:r>
          </w:p>
        </w:tc>
        <w:tc>
          <w:tcPr>
            <w:tcW w:w="1215" w:type="dxa"/>
          </w:tcPr>
          <w:p w14:paraId="59AED70B"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4058" w:type="dxa"/>
          </w:tcPr>
          <w:p w14:paraId="237CAAF2" w14:textId="77777777" w:rsidR="00BF46E1" w:rsidRPr="0041528A" w:rsidRDefault="00BF46E1" w:rsidP="0092045E">
            <w:pPr>
              <w:pStyle w:val="TAL"/>
            </w:pPr>
            <w:r w:rsidRPr="0041528A">
              <w:t>The ME may display channel opening information</w:t>
            </w:r>
          </w:p>
        </w:tc>
        <w:tc>
          <w:tcPr>
            <w:tcW w:w="3240" w:type="dxa"/>
          </w:tcPr>
          <w:p w14:paraId="00B6D99D" w14:textId="77777777" w:rsidR="00BF46E1" w:rsidRPr="0041528A" w:rsidRDefault="00BF46E1" w:rsidP="0092045E">
            <w:pPr>
              <w:pStyle w:val="TAL"/>
            </w:pPr>
          </w:p>
        </w:tc>
      </w:tr>
      <w:tr w:rsidR="00BF46E1" w:rsidRPr="0041528A" w14:paraId="250F7511" w14:textId="77777777" w:rsidTr="00195D76">
        <w:trPr>
          <w:cantSplit/>
          <w:jc w:val="center"/>
        </w:trPr>
        <w:tc>
          <w:tcPr>
            <w:tcW w:w="574" w:type="dxa"/>
          </w:tcPr>
          <w:p w14:paraId="4C0CCD60" w14:textId="77777777" w:rsidR="00BF46E1" w:rsidRPr="0041528A" w:rsidRDefault="00BF46E1" w:rsidP="0092045E">
            <w:pPr>
              <w:pStyle w:val="TAC"/>
            </w:pPr>
            <w:r w:rsidRPr="0041528A">
              <w:t>9</w:t>
            </w:r>
          </w:p>
        </w:tc>
        <w:tc>
          <w:tcPr>
            <w:tcW w:w="1215" w:type="dxa"/>
          </w:tcPr>
          <w:p w14:paraId="222FBD3E" w14:textId="77777777" w:rsidR="00BF46E1" w:rsidRPr="0041528A" w:rsidRDefault="00BF46E1" w:rsidP="0092045E">
            <w:pPr>
              <w:pStyle w:val="TAC"/>
            </w:pPr>
            <w:r w:rsidRPr="0041528A">
              <w:t xml:space="preserve">ME </w:t>
            </w:r>
            <w:r w:rsidRPr="0041528A">
              <w:sym w:font="Symbol" w:char="F0AE"/>
            </w:r>
            <w:r w:rsidRPr="0041528A">
              <w:t xml:space="preserve"> USS</w:t>
            </w:r>
          </w:p>
        </w:tc>
        <w:tc>
          <w:tcPr>
            <w:tcW w:w="4058" w:type="dxa"/>
          </w:tcPr>
          <w:p w14:paraId="1C7BCB31" w14:textId="77777777" w:rsidR="00BF46E1" w:rsidRPr="0041528A" w:rsidRDefault="00BF46E1" w:rsidP="0092045E">
            <w:pPr>
              <w:pStyle w:val="TAL"/>
            </w:pPr>
            <w:r w:rsidRPr="0041528A">
              <w:t>PDP context activation request</w:t>
            </w:r>
          </w:p>
        </w:tc>
        <w:tc>
          <w:tcPr>
            <w:tcW w:w="3240" w:type="dxa"/>
          </w:tcPr>
          <w:p w14:paraId="542EDE35" w14:textId="77777777" w:rsidR="00BF46E1" w:rsidRPr="0041528A" w:rsidRDefault="00BF46E1" w:rsidP="0092045E">
            <w:pPr>
              <w:pStyle w:val="TAL"/>
            </w:pPr>
            <w:r w:rsidRPr="0041528A">
              <w:t>[The UE may request IPv4 or IPv4v6 address as PDP type.]</w:t>
            </w:r>
          </w:p>
        </w:tc>
      </w:tr>
      <w:tr w:rsidR="00BF46E1" w:rsidRPr="0041528A" w14:paraId="77313944" w14:textId="77777777" w:rsidTr="00195D76">
        <w:trPr>
          <w:cantSplit/>
          <w:jc w:val="center"/>
        </w:trPr>
        <w:tc>
          <w:tcPr>
            <w:tcW w:w="574" w:type="dxa"/>
          </w:tcPr>
          <w:p w14:paraId="5D0AD089" w14:textId="77777777" w:rsidR="00BF46E1" w:rsidRPr="0041528A" w:rsidRDefault="00BF46E1" w:rsidP="0092045E">
            <w:pPr>
              <w:pStyle w:val="TAC"/>
            </w:pPr>
            <w:r w:rsidRPr="0041528A">
              <w:t>10</w:t>
            </w:r>
          </w:p>
        </w:tc>
        <w:tc>
          <w:tcPr>
            <w:tcW w:w="1215" w:type="dxa"/>
          </w:tcPr>
          <w:p w14:paraId="02EEFCED" w14:textId="77777777" w:rsidR="00BF46E1" w:rsidRPr="0041528A" w:rsidRDefault="00BF46E1" w:rsidP="0092045E">
            <w:pPr>
              <w:pStyle w:val="TAC"/>
            </w:pPr>
            <w:r w:rsidRPr="0041528A">
              <w:t xml:space="preserve">USS </w:t>
            </w:r>
            <w:r w:rsidRPr="0041528A">
              <w:sym w:font="Symbol" w:char="F0AE"/>
            </w:r>
            <w:r w:rsidRPr="0041528A">
              <w:t xml:space="preserve"> ME</w:t>
            </w:r>
          </w:p>
        </w:tc>
        <w:tc>
          <w:tcPr>
            <w:tcW w:w="4058" w:type="dxa"/>
          </w:tcPr>
          <w:p w14:paraId="2569CBD1" w14:textId="77777777" w:rsidR="00BF46E1" w:rsidRPr="0041528A" w:rsidRDefault="00BF46E1" w:rsidP="0092045E">
            <w:pPr>
              <w:pStyle w:val="TAL"/>
            </w:pPr>
            <w:r w:rsidRPr="0041528A">
              <w:t>PDP context activation accept</w:t>
            </w:r>
          </w:p>
        </w:tc>
        <w:tc>
          <w:tcPr>
            <w:tcW w:w="3240" w:type="dxa"/>
          </w:tcPr>
          <w:p w14:paraId="66BCE1D9" w14:textId="77777777" w:rsidR="00BF46E1" w:rsidRPr="0041528A" w:rsidRDefault="00BF46E1" w:rsidP="0092045E">
            <w:pPr>
              <w:pStyle w:val="TAL"/>
            </w:pPr>
          </w:p>
        </w:tc>
      </w:tr>
      <w:tr w:rsidR="00BF46E1" w:rsidRPr="0041528A" w14:paraId="325E0417" w14:textId="77777777" w:rsidTr="00195D76">
        <w:trPr>
          <w:cantSplit/>
          <w:jc w:val="center"/>
        </w:trPr>
        <w:tc>
          <w:tcPr>
            <w:tcW w:w="574" w:type="dxa"/>
          </w:tcPr>
          <w:p w14:paraId="366ED413" w14:textId="77777777" w:rsidR="00BF46E1" w:rsidRPr="0041528A" w:rsidRDefault="00BF46E1" w:rsidP="00E84009">
            <w:pPr>
              <w:pStyle w:val="TAC"/>
              <w:keepNext w:val="0"/>
            </w:pPr>
            <w:r w:rsidRPr="0041528A">
              <w:t>11</w:t>
            </w:r>
          </w:p>
        </w:tc>
        <w:tc>
          <w:tcPr>
            <w:tcW w:w="1215" w:type="dxa"/>
          </w:tcPr>
          <w:p w14:paraId="54CAA5CE"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7D47C5EB" w14:textId="77777777" w:rsidR="00BF46E1" w:rsidRPr="0041528A" w:rsidRDefault="00BF46E1" w:rsidP="00E84009">
            <w:pPr>
              <w:pStyle w:val="TAL"/>
              <w:keepNext w:val="0"/>
            </w:pPr>
            <w:r w:rsidRPr="0041528A">
              <w:t>TERMINAL RESPONSE: OPEN CHANNEL 1.1.1A</w:t>
            </w:r>
          </w:p>
          <w:p w14:paraId="4580D2C3" w14:textId="77777777" w:rsidR="00BF46E1" w:rsidRPr="0041528A" w:rsidRDefault="00BF46E1" w:rsidP="00E84009">
            <w:pPr>
              <w:pStyle w:val="TAL"/>
              <w:keepNext w:val="0"/>
            </w:pPr>
            <w:r w:rsidRPr="0041528A">
              <w:t>or</w:t>
            </w:r>
          </w:p>
          <w:p w14:paraId="7A226F8F" w14:textId="77777777" w:rsidR="00BF46E1" w:rsidRPr="0041528A" w:rsidRDefault="00BF46E1" w:rsidP="00E84009">
            <w:pPr>
              <w:pStyle w:val="TAL"/>
              <w:keepNext w:val="0"/>
            </w:pPr>
            <w:r w:rsidRPr="0041528A">
              <w:t>TERMINAL RESPONSE: OPEN CHANNEL 1.1.1B</w:t>
            </w:r>
          </w:p>
        </w:tc>
        <w:tc>
          <w:tcPr>
            <w:tcW w:w="3240" w:type="dxa"/>
          </w:tcPr>
          <w:p w14:paraId="161EB04C" w14:textId="77777777" w:rsidR="00BF46E1" w:rsidRPr="0041528A" w:rsidRDefault="00BF46E1" w:rsidP="00E84009">
            <w:pPr>
              <w:pStyle w:val="TAL"/>
              <w:keepNext w:val="0"/>
            </w:pPr>
            <w:r w:rsidRPr="0041528A">
              <w:t>[Command performed successfully]</w:t>
            </w:r>
          </w:p>
        </w:tc>
      </w:tr>
      <w:tr w:rsidR="00BF46E1" w:rsidRPr="0041528A" w14:paraId="2296381E" w14:textId="77777777" w:rsidTr="00195D76">
        <w:trPr>
          <w:cantSplit/>
          <w:jc w:val="center"/>
        </w:trPr>
        <w:tc>
          <w:tcPr>
            <w:tcW w:w="574" w:type="dxa"/>
          </w:tcPr>
          <w:p w14:paraId="5BCFADD6" w14:textId="77777777" w:rsidR="00BF46E1" w:rsidRPr="0041528A" w:rsidRDefault="00BF46E1" w:rsidP="00E84009">
            <w:pPr>
              <w:pStyle w:val="TAC"/>
              <w:keepNext w:val="0"/>
            </w:pPr>
            <w:r w:rsidRPr="0041528A">
              <w:t>12</w:t>
            </w:r>
          </w:p>
        </w:tc>
        <w:tc>
          <w:tcPr>
            <w:tcW w:w="1215" w:type="dxa"/>
          </w:tcPr>
          <w:p w14:paraId="494CCF85"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22C206EC" w14:textId="77777777" w:rsidR="00BF46E1" w:rsidRPr="0041528A" w:rsidRDefault="00BF46E1" w:rsidP="00E84009">
            <w:pPr>
              <w:pStyle w:val="TAL"/>
              <w:keepNext w:val="0"/>
            </w:pPr>
            <w:r w:rsidRPr="0041528A">
              <w:t>PROACTIVE COMMAND PENDING: SEND DATA 1.1.1</w:t>
            </w:r>
          </w:p>
        </w:tc>
        <w:tc>
          <w:tcPr>
            <w:tcW w:w="3240" w:type="dxa"/>
          </w:tcPr>
          <w:p w14:paraId="08904AE7" w14:textId="77777777" w:rsidR="00BF46E1" w:rsidRPr="0041528A" w:rsidRDefault="00BF46E1" w:rsidP="00E84009">
            <w:pPr>
              <w:pStyle w:val="TAL"/>
              <w:keepNext w:val="0"/>
            </w:pPr>
          </w:p>
        </w:tc>
      </w:tr>
      <w:tr w:rsidR="00BF46E1" w:rsidRPr="0041528A" w14:paraId="14F82C9E" w14:textId="77777777" w:rsidTr="00195D76">
        <w:trPr>
          <w:cantSplit/>
          <w:jc w:val="center"/>
        </w:trPr>
        <w:tc>
          <w:tcPr>
            <w:tcW w:w="574" w:type="dxa"/>
          </w:tcPr>
          <w:p w14:paraId="77F39336" w14:textId="77777777" w:rsidR="00BF46E1" w:rsidRPr="0041528A" w:rsidRDefault="00BF46E1" w:rsidP="00E84009">
            <w:pPr>
              <w:pStyle w:val="TAC"/>
              <w:keepNext w:val="0"/>
            </w:pPr>
            <w:r w:rsidRPr="0041528A">
              <w:t>13</w:t>
            </w:r>
          </w:p>
        </w:tc>
        <w:tc>
          <w:tcPr>
            <w:tcW w:w="1215" w:type="dxa"/>
          </w:tcPr>
          <w:p w14:paraId="56638749"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4349E159" w14:textId="77777777" w:rsidR="00BF46E1" w:rsidRPr="0041528A" w:rsidRDefault="00BF46E1" w:rsidP="00E84009">
            <w:pPr>
              <w:pStyle w:val="TAL"/>
              <w:keepNext w:val="0"/>
            </w:pPr>
            <w:r w:rsidRPr="0041528A">
              <w:t>FETCH</w:t>
            </w:r>
          </w:p>
        </w:tc>
        <w:tc>
          <w:tcPr>
            <w:tcW w:w="3240" w:type="dxa"/>
          </w:tcPr>
          <w:p w14:paraId="0456E768" w14:textId="77777777" w:rsidR="00BF46E1" w:rsidRPr="0041528A" w:rsidRDefault="00BF46E1" w:rsidP="00E84009">
            <w:pPr>
              <w:pStyle w:val="TAL"/>
              <w:keepNext w:val="0"/>
            </w:pPr>
          </w:p>
        </w:tc>
      </w:tr>
      <w:tr w:rsidR="00BF46E1" w:rsidRPr="0041528A" w14:paraId="7BA225A6" w14:textId="77777777" w:rsidTr="00195D76">
        <w:trPr>
          <w:cantSplit/>
          <w:jc w:val="center"/>
        </w:trPr>
        <w:tc>
          <w:tcPr>
            <w:tcW w:w="574" w:type="dxa"/>
          </w:tcPr>
          <w:p w14:paraId="0FD466D8" w14:textId="77777777" w:rsidR="00BF46E1" w:rsidRPr="0041528A" w:rsidRDefault="00BF46E1" w:rsidP="00E84009">
            <w:pPr>
              <w:pStyle w:val="TAC"/>
              <w:keepNext w:val="0"/>
            </w:pPr>
            <w:r w:rsidRPr="0041528A">
              <w:t>14</w:t>
            </w:r>
          </w:p>
        </w:tc>
        <w:tc>
          <w:tcPr>
            <w:tcW w:w="1215" w:type="dxa"/>
          </w:tcPr>
          <w:p w14:paraId="627A1DD8"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01D7DC36" w14:textId="77777777" w:rsidR="00BF46E1" w:rsidRPr="0041528A" w:rsidRDefault="00BF46E1" w:rsidP="00E84009">
            <w:pPr>
              <w:pStyle w:val="TAL"/>
              <w:keepNext w:val="0"/>
            </w:pPr>
            <w:r w:rsidRPr="0041528A">
              <w:t>PROACTIVE COMMAND: SEND DATA (immediate) 1.1.1</w:t>
            </w:r>
          </w:p>
        </w:tc>
        <w:tc>
          <w:tcPr>
            <w:tcW w:w="3240" w:type="dxa"/>
          </w:tcPr>
          <w:p w14:paraId="5127B6F1" w14:textId="77777777" w:rsidR="00BF46E1" w:rsidRPr="0041528A" w:rsidRDefault="00BF46E1" w:rsidP="00E84009">
            <w:pPr>
              <w:pStyle w:val="TAL"/>
              <w:keepNext w:val="0"/>
            </w:pPr>
          </w:p>
        </w:tc>
      </w:tr>
      <w:tr w:rsidR="00BF46E1" w:rsidRPr="0041528A" w14:paraId="20468FB6" w14:textId="77777777" w:rsidTr="00195D76">
        <w:trPr>
          <w:cantSplit/>
          <w:jc w:val="center"/>
        </w:trPr>
        <w:tc>
          <w:tcPr>
            <w:tcW w:w="574" w:type="dxa"/>
          </w:tcPr>
          <w:p w14:paraId="168B49F1" w14:textId="77777777" w:rsidR="00BF46E1" w:rsidRPr="0041528A" w:rsidRDefault="00BF46E1" w:rsidP="00E84009">
            <w:pPr>
              <w:pStyle w:val="TAC"/>
              <w:keepNext w:val="0"/>
            </w:pPr>
            <w:r w:rsidRPr="0041528A">
              <w:t>15</w:t>
            </w:r>
          </w:p>
        </w:tc>
        <w:tc>
          <w:tcPr>
            <w:tcW w:w="1215" w:type="dxa"/>
          </w:tcPr>
          <w:p w14:paraId="78A0671B" w14:textId="77777777" w:rsidR="00BF46E1" w:rsidRPr="0041528A" w:rsidRDefault="00BF46E1" w:rsidP="00E84009">
            <w:pPr>
              <w:pStyle w:val="TAC"/>
              <w:keepNext w:val="0"/>
            </w:pPr>
            <w:r w:rsidRPr="0041528A">
              <w:t xml:space="preserve">ME </w:t>
            </w:r>
            <w:r w:rsidRPr="0041528A">
              <w:sym w:font="Symbol" w:char="F0AE"/>
            </w:r>
            <w:r w:rsidRPr="0041528A">
              <w:t xml:space="preserve"> USS</w:t>
            </w:r>
          </w:p>
        </w:tc>
        <w:tc>
          <w:tcPr>
            <w:tcW w:w="4058" w:type="dxa"/>
          </w:tcPr>
          <w:p w14:paraId="3CA07EBB" w14:textId="77777777" w:rsidR="00BF46E1" w:rsidRPr="0041528A" w:rsidRDefault="00BF46E1" w:rsidP="00E84009">
            <w:pPr>
              <w:pStyle w:val="TAL"/>
              <w:keepNext w:val="0"/>
            </w:pPr>
            <w:r w:rsidRPr="0041528A">
              <w:t>Transfer of 8 Bytes of data to the USS through channel 1</w:t>
            </w:r>
          </w:p>
        </w:tc>
        <w:tc>
          <w:tcPr>
            <w:tcW w:w="3240" w:type="dxa"/>
          </w:tcPr>
          <w:p w14:paraId="742A9297" w14:textId="77777777" w:rsidR="00BF46E1" w:rsidRPr="0041528A" w:rsidRDefault="00BF46E1" w:rsidP="00E84009">
            <w:pPr>
              <w:pStyle w:val="TAL"/>
              <w:keepNext w:val="0"/>
            </w:pPr>
            <w:r w:rsidRPr="0041528A">
              <w:t>[To retrieve ME's port number]</w:t>
            </w:r>
          </w:p>
        </w:tc>
      </w:tr>
      <w:tr w:rsidR="00BF46E1" w:rsidRPr="0041528A" w14:paraId="0B0D9FC8" w14:textId="77777777" w:rsidTr="00195D76">
        <w:trPr>
          <w:cantSplit/>
          <w:jc w:val="center"/>
        </w:trPr>
        <w:tc>
          <w:tcPr>
            <w:tcW w:w="574" w:type="dxa"/>
          </w:tcPr>
          <w:p w14:paraId="4E03FF79" w14:textId="77777777" w:rsidR="00BF46E1" w:rsidRPr="0041528A" w:rsidRDefault="00BF46E1" w:rsidP="00E84009">
            <w:pPr>
              <w:pStyle w:val="TAC"/>
              <w:keepNext w:val="0"/>
            </w:pPr>
            <w:r w:rsidRPr="0041528A">
              <w:t>16</w:t>
            </w:r>
          </w:p>
        </w:tc>
        <w:tc>
          <w:tcPr>
            <w:tcW w:w="1215" w:type="dxa"/>
          </w:tcPr>
          <w:p w14:paraId="0A6CB44E"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074DC4AB" w14:textId="77777777" w:rsidR="00BF46E1" w:rsidRPr="0041528A" w:rsidRDefault="00BF46E1" w:rsidP="00E84009">
            <w:pPr>
              <w:pStyle w:val="TAL"/>
              <w:keepNext w:val="0"/>
            </w:pPr>
            <w:r w:rsidRPr="0041528A">
              <w:t>TERMINAL RESPONSE: SEND DATA (immediate) 1.1.1</w:t>
            </w:r>
          </w:p>
        </w:tc>
        <w:tc>
          <w:tcPr>
            <w:tcW w:w="3240" w:type="dxa"/>
          </w:tcPr>
          <w:p w14:paraId="4D7E8DAA" w14:textId="77777777" w:rsidR="00BF46E1" w:rsidRPr="0041528A" w:rsidRDefault="00BF46E1" w:rsidP="00E84009">
            <w:pPr>
              <w:pStyle w:val="TAL"/>
              <w:keepNext w:val="0"/>
            </w:pPr>
            <w:r w:rsidRPr="0041528A">
              <w:t>[Command performed successfully]</w:t>
            </w:r>
          </w:p>
        </w:tc>
      </w:tr>
      <w:tr w:rsidR="00BF46E1" w:rsidRPr="0041528A" w14:paraId="5B6862C6" w14:textId="77777777" w:rsidTr="00195D76">
        <w:trPr>
          <w:cantSplit/>
          <w:jc w:val="center"/>
        </w:trPr>
        <w:tc>
          <w:tcPr>
            <w:tcW w:w="574" w:type="dxa"/>
          </w:tcPr>
          <w:p w14:paraId="24B77A26" w14:textId="77777777" w:rsidR="00BF46E1" w:rsidRPr="0041528A" w:rsidRDefault="00BF46E1" w:rsidP="00E84009">
            <w:pPr>
              <w:pStyle w:val="TAC"/>
              <w:keepNext w:val="0"/>
            </w:pPr>
            <w:r w:rsidRPr="0041528A">
              <w:t>17</w:t>
            </w:r>
          </w:p>
        </w:tc>
        <w:tc>
          <w:tcPr>
            <w:tcW w:w="1215" w:type="dxa"/>
          </w:tcPr>
          <w:p w14:paraId="2DD5CA04" w14:textId="77777777" w:rsidR="00BF46E1" w:rsidRPr="0041528A" w:rsidRDefault="00BF46E1" w:rsidP="00E84009">
            <w:pPr>
              <w:pStyle w:val="TAC"/>
              <w:keepNext w:val="0"/>
            </w:pPr>
            <w:r w:rsidRPr="0041528A">
              <w:t xml:space="preserve">USS </w:t>
            </w:r>
            <w:r w:rsidRPr="0041528A">
              <w:sym w:font="Symbol" w:char="F0AE"/>
            </w:r>
            <w:r w:rsidRPr="0041528A">
              <w:t xml:space="preserve"> ME</w:t>
            </w:r>
          </w:p>
        </w:tc>
        <w:tc>
          <w:tcPr>
            <w:tcW w:w="4058" w:type="dxa"/>
          </w:tcPr>
          <w:p w14:paraId="7DB3B67E" w14:textId="77777777" w:rsidR="00BF46E1" w:rsidRPr="0041528A" w:rsidRDefault="00BF46E1" w:rsidP="00E84009">
            <w:pPr>
              <w:pStyle w:val="TAL"/>
              <w:keepNext w:val="0"/>
            </w:pPr>
            <w:r w:rsidRPr="0041528A">
              <w:t>Transfer of 1000 Bytes of data to the ME through channel 1 using the ME's port number, which was retrieved in step 15</w:t>
            </w:r>
          </w:p>
        </w:tc>
        <w:tc>
          <w:tcPr>
            <w:tcW w:w="3240" w:type="dxa"/>
          </w:tcPr>
          <w:p w14:paraId="726D0511" w14:textId="77777777" w:rsidR="00BF46E1" w:rsidRPr="0041528A" w:rsidRDefault="00BF46E1" w:rsidP="00E84009">
            <w:pPr>
              <w:pStyle w:val="TAL"/>
              <w:keepNext w:val="0"/>
            </w:pPr>
          </w:p>
        </w:tc>
      </w:tr>
      <w:tr w:rsidR="00BF46E1" w:rsidRPr="0041528A" w14:paraId="1DDF4C71" w14:textId="77777777" w:rsidTr="00195D76">
        <w:trPr>
          <w:cantSplit/>
          <w:jc w:val="center"/>
        </w:trPr>
        <w:tc>
          <w:tcPr>
            <w:tcW w:w="574" w:type="dxa"/>
          </w:tcPr>
          <w:p w14:paraId="4EA21AAC" w14:textId="77777777" w:rsidR="00BF46E1" w:rsidRPr="0041528A" w:rsidRDefault="00BF46E1" w:rsidP="00E84009">
            <w:pPr>
              <w:pStyle w:val="TAC"/>
              <w:keepNext w:val="0"/>
            </w:pPr>
            <w:r w:rsidRPr="0041528A">
              <w:t>18</w:t>
            </w:r>
          </w:p>
        </w:tc>
        <w:tc>
          <w:tcPr>
            <w:tcW w:w="1215" w:type="dxa"/>
          </w:tcPr>
          <w:p w14:paraId="3BE62308"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06DACEFD" w14:textId="77777777" w:rsidR="00BF46E1" w:rsidRPr="0041528A" w:rsidRDefault="00BF46E1" w:rsidP="00E84009">
            <w:pPr>
              <w:pStyle w:val="TAL"/>
              <w:keepNext w:val="0"/>
            </w:pPr>
            <w:r w:rsidRPr="0041528A">
              <w:t>ENVELOPE: EVENT DOWNLOAD - Data available 1.1.1</w:t>
            </w:r>
          </w:p>
        </w:tc>
        <w:tc>
          <w:tcPr>
            <w:tcW w:w="3240" w:type="dxa"/>
          </w:tcPr>
          <w:p w14:paraId="134374AA" w14:textId="77777777" w:rsidR="00BF46E1" w:rsidRPr="0041528A" w:rsidRDefault="00BF46E1" w:rsidP="00E84009">
            <w:pPr>
              <w:pStyle w:val="TAL"/>
              <w:keepNext w:val="0"/>
            </w:pPr>
            <w:r w:rsidRPr="0041528A">
              <w:t>(1000 Bytes of data in the ME buffer)</w:t>
            </w:r>
          </w:p>
        </w:tc>
      </w:tr>
      <w:tr w:rsidR="00BF46E1" w:rsidRPr="0041528A" w14:paraId="5DF97F8A" w14:textId="77777777" w:rsidTr="00195D76">
        <w:trPr>
          <w:cantSplit/>
          <w:jc w:val="center"/>
        </w:trPr>
        <w:tc>
          <w:tcPr>
            <w:tcW w:w="574" w:type="dxa"/>
          </w:tcPr>
          <w:p w14:paraId="1A8444C0" w14:textId="77777777" w:rsidR="00BF46E1" w:rsidRPr="0041528A" w:rsidRDefault="00BF46E1" w:rsidP="00E84009">
            <w:pPr>
              <w:pStyle w:val="TAC"/>
              <w:keepNext w:val="0"/>
            </w:pPr>
            <w:r w:rsidRPr="0041528A">
              <w:t>19</w:t>
            </w:r>
          </w:p>
        </w:tc>
        <w:tc>
          <w:tcPr>
            <w:tcW w:w="1215" w:type="dxa"/>
          </w:tcPr>
          <w:p w14:paraId="5F4E27FB"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5460A4CB" w14:textId="77777777" w:rsidR="00BF46E1" w:rsidRPr="0041528A" w:rsidRDefault="00BF46E1" w:rsidP="00E84009">
            <w:pPr>
              <w:pStyle w:val="TAL"/>
              <w:keepNext w:val="0"/>
            </w:pPr>
            <w:r w:rsidRPr="0041528A">
              <w:t>PROACTIVE COMMAND PENDING: RECEIVE DATA 1.1.1</w:t>
            </w:r>
          </w:p>
        </w:tc>
        <w:tc>
          <w:tcPr>
            <w:tcW w:w="3240" w:type="dxa"/>
          </w:tcPr>
          <w:p w14:paraId="1A9EED12" w14:textId="77777777" w:rsidR="00BF46E1" w:rsidRPr="0041528A" w:rsidRDefault="00BF46E1" w:rsidP="00E84009">
            <w:pPr>
              <w:pStyle w:val="TAL"/>
              <w:keepNext w:val="0"/>
            </w:pPr>
          </w:p>
        </w:tc>
      </w:tr>
      <w:tr w:rsidR="00BF46E1" w:rsidRPr="0041528A" w14:paraId="6A21500D" w14:textId="77777777" w:rsidTr="00195D76">
        <w:trPr>
          <w:cantSplit/>
          <w:jc w:val="center"/>
        </w:trPr>
        <w:tc>
          <w:tcPr>
            <w:tcW w:w="574" w:type="dxa"/>
          </w:tcPr>
          <w:p w14:paraId="479EAD38" w14:textId="77777777" w:rsidR="00BF46E1" w:rsidRPr="0041528A" w:rsidRDefault="00BF46E1" w:rsidP="00E84009">
            <w:pPr>
              <w:pStyle w:val="TAC"/>
              <w:keepNext w:val="0"/>
            </w:pPr>
            <w:r w:rsidRPr="0041528A">
              <w:lastRenderedPageBreak/>
              <w:t>20</w:t>
            </w:r>
          </w:p>
        </w:tc>
        <w:tc>
          <w:tcPr>
            <w:tcW w:w="1215" w:type="dxa"/>
          </w:tcPr>
          <w:p w14:paraId="2D682040"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0EAA081A" w14:textId="77777777" w:rsidR="00BF46E1" w:rsidRPr="0041528A" w:rsidRDefault="00BF46E1" w:rsidP="00E84009">
            <w:pPr>
              <w:pStyle w:val="TAL"/>
              <w:keepNext w:val="0"/>
            </w:pPr>
            <w:r w:rsidRPr="0041528A">
              <w:t>FETCH</w:t>
            </w:r>
          </w:p>
        </w:tc>
        <w:tc>
          <w:tcPr>
            <w:tcW w:w="3240" w:type="dxa"/>
          </w:tcPr>
          <w:p w14:paraId="2C05808C" w14:textId="77777777" w:rsidR="00BF46E1" w:rsidRPr="0041528A" w:rsidRDefault="00BF46E1" w:rsidP="00E84009">
            <w:pPr>
              <w:pStyle w:val="TAL"/>
              <w:keepNext w:val="0"/>
            </w:pPr>
          </w:p>
        </w:tc>
      </w:tr>
      <w:tr w:rsidR="00BF46E1" w:rsidRPr="0041528A" w14:paraId="14509E86" w14:textId="77777777" w:rsidTr="00195D76">
        <w:trPr>
          <w:cantSplit/>
          <w:jc w:val="center"/>
        </w:trPr>
        <w:tc>
          <w:tcPr>
            <w:tcW w:w="574" w:type="dxa"/>
          </w:tcPr>
          <w:p w14:paraId="1B08F0B8" w14:textId="77777777" w:rsidR="00BF46E1" w:rsidRPr="0041528A" w:rsidRDefault="00BF46E1" w:rsidP="00E84009">
            <w:pPr>
              <w:pStyle w:val="TAC"/>
              <w:keepNext w:val="0"/>
            </w:pPr>
            <w:r w:rsidRPr="0041528A">
              <w:t>21</w:t>
            </w:r>
          </w:p>
        </w:tc>
        <w:tc>
          <w:tcPr>
            <w:tcW w:w="1215" w:type="dxa"/>
          </w:tcPr>
          <w:p w14:paraId="41078F32"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5A0D4E86" w14:textId="77777777" w:rsidR="00BF46E1" w:rsidRPr="0041528A" w:rsidRDefault="00BF46E1" w:rsidP="00E84009">
            <w:pPr>
              <w:pStyle w:val="TAL"/>
              <w:keepNext w:val="0"/>
            </w:pPr>
            <w:r w:rsidRPr="0041528A">
              <w:t>PROACTIVE COMMAND: RECEIVE DATA 1.1.1</w:t>
            </w:r>
          </w:p>
        </w:tc>
        <w:tc>
          <w:tcPr>
            <w:tcW w:w="3240" w:type="dxa"/>
          </w:tcPr>
          <w:p w14:paraId="4B8A50F5" w14:textId="77777777" w:rsidR="00BF46E1" w:rsidRPr="0041528A" w:rsidRDefault="00BF46E1" w:rsidP="00E84009">
            <w:pPr>
              <w:pStyle w:val="TAL"/>
              <w:keepNext w:val="0"/>
            </w:pPr>
            <w:r w:rsidRPr="0041528A">
              <w:t>200 Bytes</w:t>
            </w:r>
          </w:p>
        </w:tc>
      </w:tr>
      <w:tr w:rsidR="00BF46E1" w:rsidRPr="0041528A" w14:paraId="251A36A8" w14:textId="77777777" w:rsidTr="00195D76">
        <w:trPr>
          <w:cantSplit/>
          <w:jc w:val="center"/>
        </w:trPr>
        <w:tc>
          <w:tcPr>
            <w:tcW w:w="574" w:type="dxa"/>
          </w:tcPr>
          <w:p w14:paraId="73DE3426" w14:textId="77777777" w:rsidR="00BF46E1" w:rsidRPr="0041528A" w:rsidRDefault="00BF46E1" w:rsidP="00E84009">
            <w:pPr>
              <w:pStyle w:val="TAC"/>
              <w:keepNext w:val="0"/>
            </w:pPr>
            <w:r w:rsidRPr="0041528A">
              <w:t>22</w:t>
            </w:r>
          </w:p>
        </w:tc>
        <w:tc>
          <w:tcPr>
            <w:tcW w:w="1215" w:type="dxa"/>
          </w:tcPr>
          <w:p w14:paraId="2E837BDC"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053369B0" w14:textId="77777777" w:rsidR="00BF46E1" w:rsidRPr="0041528A" w:rsidRDefault="00BF46E1" w:rsidP="00E84009">
            <w:pPr>
              <w:pStyle w:val="TAL"/>
              <w:keepNext w:val="0"/>
            </w:pPr>
            <w:r w:rsidRPr="0041528A">
              <w:t>TERMINAL RESPONSE: RECEIVE DATA 1.1.1</w:t>
            </w:r>
          </w:p>
        </w:tc>
        <w:tc>
          <w:tcPr>
            <w:tcW w:w="3240" w:type="dxa"/>
          </w:tcPr>
          <w:p w14:paraId="206A3259" w14:textId="77777777" w:rsidR="00BF46E1" w:rsidRPr="0041528A" w:rsidRDefault="00BF46E1" w:rsidP="00E84009">
            <w:pPr>
              <w:pStyle w:val="TAL"/>
              <w:keepNext w:val="0"/>
            </w:pPr>
          </w:p>
        </w:tc>
      </w:tr>
      <w:tr w:rsidR="00BF46E1" w:rsidRPr="0041528A" w14:paraId="67D04820" w14:textId="77777777" w:rsidTr="00195D76">
        <w:trPr>
          <w:cantSplit/>
          <w:jc w:val="center"/>
        </w:trPr>
        <w:tc>
          <w:tcPr>
            <w:tcW w:w="574" w:type="dxa"/>
          </w:tcPr>
          <w:p w14:paraId="79AF98F4" w14:textId="77777777" w:rsidR="00BF46E1" w:rsidRPr="0041528A" w:rsidRDefault="00BF46E1" w:rsidP="00E84009">
            <w:pPr>
              <w:pStyle w:val="TAC"/>
              <w:keepNext w:val="0"/>
            </w:pPr>
            <w:r w:rsidRPr="0041528A">
              <w:t>23</w:t>
            </w:r>
          </w:p>
        </w:tc>
        <w:tc>
          <w:tcPr>
            <w:tcW w:w="1215" w:type="dxa"/>
          </w:tcPr>
          <w:p w14:paraId="608BC53F"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6D1ADE6C" w14:textId="77777777" w:rsidR="00BF46E1" w:rsidRPr="0041528A" w:rsidRDefault="00BF46E1" w:rsidP="00E84009">
            <w:pPr>
              <w:pStyle w:val="TAL"/>
              <w:keepNext w:val="0"/>
            </w:pPr>
            <w:r w:rsidRPr="0041528A">
              <w:t>PROACTIVE COMMAND PENDING: RECEIVE DATA 1.1.2</w:t>
            </w:r>
          </w:p>
        </w:tc>
        <w:tc>
          <w:tcPr>
            <w:tcW w:w="3240" w:type="dxa"/>
          </w:tcPr>
          <w:p w14:paraId="3AD3BB96" w14:textId="77777777" w:rsidR="00BF46E1" w:rsidRPr="0041528A" w:rsidRDefault="00BF46E1" w:rsidP="00E84009">
            <w:pPr>
              <w:pStyle w:val="TAL"/>
              <w:keepNext w:val="0"/>
            </w:pPr>
          </w:p>
        </w:tc>
      </w:tr>
      <w:tr w:rsidR="00BF46E1" w:rsidRPr="0041528A" w14:paraId="5CF370B5" w14:textId="77777777" w:rsidTr="00195D76">
        <w:trPr>
          <w:cantSplit/>
          <w:jc w:val="center"/>
        </w:trPr>
        <w:tc>
          <w:tcPr>
            <w:tcW w:w="574" w:type="dxa"/>
          </w:tcPr>
          <w:p w14:paraId="3C6BDD46" w14:textId="77777777" w:rsidR="00BF46E1" w:rsidRPr="0041528A" w:rsidRDefault="00BF46E1" w:rsidP="00E84009">
            <w:pPr>
              <w:pStyle w:val="TAC"/>
              <w:keepNext w:val="0"/>
            </w:pPr>
            <w:r w:rsidRPr="0041528A">
              <w:t>24</w:t>
            </w:r>
          </w:p>
        </w:tc>
        <w:tc>
          <w:tcPr>
            <w:tcW w:w="1215" w:type="dxa"/>
          </w:tcPr>
          <w:p w14:paraId="1114A49E"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5FFC013C" w14:textId="77777777" w:rsidR="00BF46E1" w:rsidRPr="0041528A" w:rsidRDefault="00BF46E1" w:rsidP="00E84009">
            <w:pPr>
              <w:pStyle w:val="TAL"/>
              <w:keepNext w:val="0"/>
            </w:pPr>
            <w:r w:rsidRPr="0041528A">
              <w:t>FETCH</w:t>
            </w:r>
          </w:p>
        </w:tc>
        <w:tc>
          <w:tcPr>
            <w:tcW w:w="3240" w:type="dxa"/>
          </w:tcPr>
          <w:p w14:paraId="61C851B5" w14:textId="77777777" w:rsidR="00BF46E1" w:rsidRPr="0041528A" w:rsidRDefault="00BF46E1" w:rsidP="00E84009">
            <w:pPr>
              <w:pStyle w:val="TAL"/>
              <w:keepNext w:val="0"/>
            </w:pPr>
          </w:p>
        </w:tc>
      </w:tr>
      <w:tr w:rsidR="00BF46E1" w:rsidRPr="0041528A" w14:paraId="2EB95064" w14:textId="77777777" w:rsidTr="00195D76">
        <w:trPr>
          <w:cantSplit/>
          <w:jc w:val="center"/>
        </w:trPr>
        <w:tc>
          <w:tcPr>
            <w:tcW w:w="574" w:type="dxa"/>
          </w:tcPr>
          <w:p w14:paraId="0237B570" w14:textId="77777777" w:rsidR="00BF46E1" w:rsidRPr="0041528A" w:rsidRDefault="00BF46E1" w:rsidP="00E84009">
            <w:pPr>
              <w:pStyle w:val="TAC"/>
              <w:keepNext w:val="0"/>
            </w:pPr>
            <w:r w:rsidRPr="0041528A">
              <w:t>25</w:t>
            </w:r>
          </w:p>
        </w:tc>
        <w:tc>
          <w:tcPr>
            <w:tcW w:w="1215" w:type="dxa"/>
          </w:tcPr>
          <w:p w14:paraId="2E382975"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3B9B47F2" w14:textId="77777777" w:rsidR="00BF46E1" w:rsidRPr="0041528A" w:rsidRDefault="00BF46E1" w:rsidP="00E84009">
            <w:pPr>
              <w:pStyle w:val="TAL"/>
              <w:keepNext w:val="0"/>
            </w:pPr>
            <w:r w:rsidRPr="0041528A">
              <w:t>PROACTIVE COMMAND: RECEIVE DATA 1.1.2</w:t>
            </w:r>
          </w:p>
        </w:tc>
        <w:tc>
          <w:tcPr>
            <w:tcW w:w="3240" w:type="dxa"/>
          </w:tcPr>
          <w:p w14:paraId="4F23E29C" w14:textId="77777777" w:rsidR="00BF46E1" w:rsidRPr="0041528A" w:rsidRDefault="00BF46E1" w:rsidP="00E84009">
            <w:pPr>
              <w:pStyle w:val="TAL"/>
              <w:keepNext w:val="0"/>
            </w:pPr>
            <w:r w:rsidRPr="0041528A">
              <w:t>200 Bytes</w:t>
            </w:r>
          </w:p>
        </w:tc>
      </w:tr>
      <w:tr w:rsidR="00BF46E1" w:rsidRPr="0041528A" w14:paraId="5F11066D" w14:textId="77777777" w:rsidTr="00195D76">
        <w:trPr>
          <w:cantSplit/>
          <w:jc w:val="center"/>
        </w:trPr>
        <w:tc>
          <w:tcPr>
            <w:tcW w:w="574" w:type="dxa"/>
          </w:tcPr>
          <w:p w14:paraId="164DDE61" w14:textId="77777777" w:rsidR="00BF46E1" w:rsidRPr="0041528A" w:rsidRDefault="00BF46E1" w:rsidP="00E84009">
            <w:pPr>
              <w:pStyle w:val="TAC"/>
              <w:keepNext w:val="0"/>
            </w:pPr>
            <w:r w:rsidRPr="0041528A">
              <w:t>26</w:t>
            </w:r>
          </w:p>
        </w:tc>
        <w:tc>
          <w:tcPr>
            <w:tcW w:w="1215" w:type="dxa"/>
          </w:tcPr>
          <w:p w14:paraId="4458DEBE"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2065FF02" w14:textId="77777777" w:rsidR="00BF46E1" w:rsidRPr="0041528A" w:rsidRDefault="00BF46E1" w:rsidP="00E84009">
            <w:pPr>
              <w:pStyle w:val="TAL"/>
              <w:keepNext w:val="0"/>
            </w:pPr>
            <w:r w:rsidRPr="0041528A">
              <w:t>TERMINAL RESPONSE: RECEIVE DATA 1.1.2</w:t>
            </w:r>
          </w:p>
        </w:tc>
        <w:tc>
          <w:tcPr>
            <w:tcW w:w="3240" w:type="dxa"/>
          </w:tcPr>
          <w:p w14:paraId="03F4BD5B" w14:textId="77777777" w:rsidR="00BF46E1" w:rsidRPr="0041528A" w:rsidRDefault="00BF46E1" w:rsidP="00E84009">
            <w:pPr>
              <w:pStyle w:val="TAL"/>
              <w:keepNext w:val="0"/>
            </w:pPr>
          </w:p>
        </w:tc>
      </w:tr>
      <w:tr w:rsidR="00BF46E1" w:rsidRPr="0041528A" w14:paraId="589F2E3A" w14:textId="77777777" w:rsidTr="00195D76">
        <w:trPr>
          <w:cantSplit/>
          <w:jc w:val="center"/>
        </w:trPr>
        <w:tc>
          <w:tcPr>
            <w:tcW w:w="574" w:type="dxa"/>
          </w:tcPr>
          <w:p w14:paraId="2B30708C" w14:textId="77777777" w:rsidR="00BF46E1" w:rsidRPr="0041528A" w:rsidRDefault="00BF46E1" w:rsidP="00E84009">
            <w:pPr>
              <w:pStyle w:val="TAC"/>
              <w:keepNext w:val="0"/>
            </w:pPr>
            <w:r w:rsidRPr="0041528A">
              <w:t>27</w:t>
            </w:r>
          </w:p>
        </w:tc>
        <w:tc>
          <w:tcPr>
            <w:tcW w:w="1215" w:type="dxa"/>
          </w:tcPr>
          <w:p w14:paraId="7C5A6261"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327D13EE" w14:textId="77777777" w:rsidR="00BF46E1" w:rsidRPr="0041528A" w:rsidRDefault="00BF46E1" w:rsidP="00E84009">
            <w:pPr>
              <w:pStyle w:val="TAL"/>
              <w:keepNext w:val="0"/>
            </w:pPr>
            <w:r w:rsidRPr="0041528A">
              <w:t>PROACTIVE COMMAND PENDING: RECEIVE DATA 1.1.3</w:t>
            </w:r>
          </w:p>
        </w:tc>
        <w:tc>
          <w:tcPr>
            <w:tcW w:w="3240" w:type="dxa"/>
          </w:tcPr>
          <w:p w14:paraId="0372727F" w14:textId="77777777" w:rsidR="00BF46E1" w:rsidRPr="0041528A" w:rsidRDefault="00BF46E1" w:rsidP="00E84009">
            <w:pPr>
              <w:pStyle w:val="TAL"/>
              <w:keepNext w:val="0"/>
            </w:pPr>
          </w:p>
        </w:tc>
      </w:tr>
      <w:tr w:rsidR="00BF46E1" w:rsidRPr="0041528A" w14:paraId="3BF72198" w14:textId="77777777" w:rsidTr="00195D76">
        <w:trPr>
          <w:cantSplit/>
          <w:jc w:val="center"/>
        </w:trPr>
        <w:tc>
          <w:tcPr>
            <w:tcW w:w="574" w:type="dxa"/>
          </w:tcPr>
          <w:p w14:paraId="6DBD5AD5" w14:textId="77777777" w:rsidR="00BF46E1" w:rsidRPr="0041528A" w:rsidRDefault="00BF46E1" w:rsidP="00E84009">
            <w:pPr>
              <w:pStyle w:val="TAC"/>
              <w:keepNext w:val="0"/>
            </w:pPr>
            <w:r w:rsidRPr="0041528A">
              <w:t>28</w:t>
            </w:r>
          </w:p>
        </w:tc>
        <w:tc>
          <w:tcPr>
            <w:tcW w:w="1215" w:type="dxa"/>
          </w:tcPr>
          <w:p w14:paraId="14528F93"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3E5AA6FC" w14:textId="77777777" w:rsidR="00BF46E1" w:rsidRPr="0041528A" w:rsidRDefault="00BF46E1" w:rsidP="00E84009">
            <w:pPr>
              <w:pStyle w:val="TAL"/>
              <w:keepNext w:val="0"/>
            </w:pPr>
            <w:r w:rsidRPr="0041528A">
              <w:t>FETCH</w:t>
            </w:r>
          </w:p>
        </w:tc>
        <w:tc>
          <w:tcPr>
            <w:tcW w:w="3240" w:type="dxa"/>
          </w:tcPr>
          <w:p w14:paraId="36C4EE4F" w14:textId="77777777" w:rsidR="00BF46E1" w:rsidRPr="0041528A" w:rsidRDefault="00BF46E1" w:rsidP="00E84009">
            <w:pPr>
              <w:pStyle w:val="TAL"/>
              <w:keepNext w:val="0"/>
            </w:pPr>
          </w:p>
        </w:tc>
      </w:tr>
      <w:tr w:rsidR="00BF46E1" w:rsidRPr="0041528A" w14:paraId="72E6BB02" w14:textId="77777777" w:rsidTr="00195D76">
        <w:trPr>
          <w:cantSplit/>
          <w:jc w:val="center"/>
        </w:trPr>
        <w:tc>
          <w:tcPr>
            <w:tcW w:w="574" w:type="dxa"/>
          </w:tcPr>
          <w:p w14:paraId="12D09658" w14:textId="77777777" w:rsidR="00BF46E1" w:rsidRPr="0041528A" w:rsidRDefault="00BF46E1" w:rsidP="00E84009">
            <w:pPr>
              <w:pStyle w:val="TAC"/>
              <w:keepNext w:val="0"/>
            </w:pPr>
            <w:r w:rsidRPr="0041528A">
              <w:t>29</w:t>
            </w:r>
          </w:p>
        </w:tc>
        <w:tc>
          <w:tcPr>
            <w:tcW w:w="1215" w:type="dxa"/>
          </w:tcPr>
          <w:p w14:paraId="67246471"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7A2E1EE9" w14:textId="77777777" w:rsidR="00BF46E1" w:rsidRPr="0041528A" w:rsidRDefault="00BF46E1" w:rsidP="00E84009">
            <w:pPr>
              <w:pStyle w:val="TAL"/>
              <w:keepNext w:val="0"/>
            </w:pPr>
            <w:r w:rsidRPr="0041528A">
              <w:t>PROACTIVE COMMAND: RECEIVE DATA 1.1.3</w:t>
            </w:r>
          </w:p>
        </w:tc>
        <w:tc>
          <w:tcPr>
            <w:tcW w:w="3240" w:type="dxa"/>
          </w:tcPr>
          <w:p w14:paraId="5664C502" w14:textId="77777777" w:rsidR="00BF46E1" w:rsidRPr="0041528A" w:rsidRDefault="00BF46E1" w:rsidP="00E84009">
            <w:pPr>
              <w:pStyle w:val="TAL"/>
              <w:keepNext w:val="0"/>
            </w:pPr>
            <w:r w:rsidRPr="0041528A">
              <w:t>200 Bytes</w:t>
            </w:r>
          </w:p>
        </w:tc>
      </w:tr>
      <w:tr w:rsidR="00BF46E1" w:rsidRPr="0041528A" w14:paraId="43B627AE" w14:textId="77777777" w:rsidTr="00195D76">
        <w:trPr>
          <w:cantSplit/>
          <w:jc w:val="center"/>
        </w:trPr>
        <w:tc>
          <w:tcPr>
            <w:tcW w:w="574" w:type="dxa"/>
          </w:tcPr>
          <w:p w14:paraId="18A14167" w14:textId="77777777" w:rsidR="00BF46E1" w:rsidRPr="0041528A" w:rsidRDefault="00BF46E1" w:rsidP="00E84009">
            <w:pPr>
              <w:pStyle w:val="TAC"/>
              <w:keepNext w:val="0"/>
            </w:pPr>
            <w:r w:rsidRPr="0041528A">
              <w:t>30</w:t>
            </w:r>
          </w:p>
        </w:tc>
        <w:tc>
          <w:tcPr>
            <w:tcW w:w="1215" w:type="dxa"/>
          </w:tcPr>
          <w:p w14:paraId="7D56C1B0"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045182C3" w14:textId="77777777" w:rsidR="00BF46E1" w:rsidRPr="0041528A" w:rsidRDefault="00BF46E1" w:rsidP="00E84009">
            <w:pPr>
              <w:pStyle w:val="TAL"/>
              <w:keepNext w:val="0"/>
            </w:pPr>
            <w:r w:rsidRPr="0041528A">
              <w:t>TERMINAL RESPONSE: RECEIVE DATA 1.1.3</w:t>
            </w:r>
          </w:p>
        </w:tc>
        <w:tc>
          <w:tcPr>
            <w:tcW w:w="3240" w:type="dxa"/>
          </w:tcPr>
          <w:p w14:paraId="46123633" w14:textId="77777777" w:rsidR="00BF46E1" w:rsidRPr="0041528A" w:rsidRDefault="00BF46E1" w:rsidP="00E84009">
            <w:pPr>
              <w:pStyle w:val="TAL"/>
              <w:keepNext w:val="0"/>
            </w:pPr>
          </w:p>
        </w:tc>
      </w:tr>
      <w:tr w:rsidR="00BF46E1" w:rsidRPr="0041528A" w14:paraId="240196C6" w14:textId="77777777" w:rsidTr="00195D76">
        <w:trPr>
          <w:cantSplit/>
          <w:jc w:val="center"/>
        </w:trPr>
        <w:tc>
          <w:tcPr>
            <w:tcW w:w="574" w:type="dxa"/>
          </w:tcPr>
          <w:p w14:paraId="3E1D204B" w14:textId="77777777" w:rsidR="00BF46E1" w:rsidRPr="0041528A" w:rsidRDefault="00BF46E1" w:rsidP="00E84009">
            <w:pPr>
              <w:pStyle w:val="TAC"/>
              <w:keepNext w:val="0"/>
            </w:pPr>
            <w:r w:rsidRPr="0041528A">
              <w:t>31</w:t>
            </w:r>
          </w:p>
        </w:tc>
        <w:tc>
          <w:tcPr>
            <w:tcW w:w="1215" w:type="dxa"/>
          </w:tcPr>
          <w:p w14:paraId="7E6CAE2A"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2A62880E" w14:textId="77777777" w:rsidR="00BF46E1" w:rsidRPr="0041528A" w:rsidRDefault="00BF46E1" w:rsidP="00E84009">
            <w:pPr>
              <w:pStyle w:val="TAL"/>
              <w:keepNext w:val="0"/>
            </w:pPr>
            <w:r w:rsidRPr="0041528A">
              <w:t>PROACTIVE COMMAND PENDING: RECEIVE DATA 1.1.4</w:t>
            </w:r>
          </w:p>
        </w:tc>
        <w:tc>
          <w:tcPr>
            <w:tcW w:w="3240" w:type="dxa"/>
          </w:tcPr>
          <w:p w14:paraId="210A523C" w14:textId="77777777" w:rsidR="00BF46E1" w:rsidRPr="0041528A" w:rsidRDefault="00BF46E1" w:rsidP="00E84009">
            <w:pPr>
              <w:pStyle w:val="TAL"/>
              <w:keepNext w:val="0"/>
            </w:pPr>
          </w:p>
        </w:tc>
      </w:tr>
      <w:tr w:rsidR="00BF46E1" w:rsidRPr="0041528A" w14:paraId="2370677A" w14:textId="77777777" w:rsidTr="00195D76">
        <w:trPr>
          <w:cantSplit/>
          <w:jc w:val="center"/>
        </w:trPr>
        <w:tc>
          <w:tcPr>
            <w:tcW w:w="574" w:type="dxa"/>
          </w:tcPr>
          <w:p w14:paraId="6C01EEA3" w14:textId="77777777" w:rsidR="00BF46E1" w:rsidRPr="0041528A" w:rsidRDefault="00BF46E1" w:rsidP="00E84009">
            <w:pPr>
              <w:pStyle w:val="TAC"/>
              <w:keepNext w:val="0"/>
            </w:pPr>
            <w:r w:rsidRPr="0041528A">
              <w:t>32</w:t>
            </w:r>
          </w:p>
        </w:tc>
        <w:tc>
          <w:tcPr>
            <w:tcW w:w="1215" w:type="dxa"/>
          </w:tcPr>
          <w:p w14:paraId="212CD2B6"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4F9C4E62" w14:textId="77777777" w:rsidR="00BF46E1" w:rsidRPr="0041528A" w:rsidRDefault="00BF46E1" w:rsidP="00E84009">
            <w:pPr>
              <w:pStyle w:val="TAL"/>
              <w:keepNext w:val="0"/>
            </w:pPr>
            <w:r w:rsidRPr="0041528A">
              <w:t>FETCH</w:t>
            </w:r>
          </w:p>
        </w:tc>
        <w:tc>
          <w:tcPr>
            <w:tcW w:w="3240" w:type="dxa"/>
          </w:tcPr>
          <w:p w14:paraId="3A77DD45" w14:textId="77777777" w:rsidR="00BF46E1" w:rsidRPr="0041528A" w:rsidRDefault="00BF46E1" w:rsidP="00E84009">
            <w:pPr>
              <w:pStyle w:val="TAL"/>
              <w:keepNext w:val="0"/>
            </w:pPr>
          </w:p>
        </w:tc>
      </w:tr>
      <w:tr w:rsidR="00BF46E1" w:rsidRPr="0041528A" w14:paraId="776EE5CC" w14:textId="77777777" w:rsidTr="00195D76">
        <w:trPr>
          <w:cantSplit/>
          <w:jc w:val="center"/>
        </w:trPr>
        <w:tc>
          <w:tcPr>
            <w:tcW w:w="574" w:type="dxa"/>
          </w:tcPr>
          <w:p w14:paraId="2A3E6AC5" w14:textId="77777777" w:rsidR="00BF46E1" w:rsidRPr="0041528A" w:rsidRDefault="00BF46E1" w:rsidP="00E84009">
            <w:pPr>
              <w:pStyle w:val="TAC"/>
              <w:keepNext w:val="0"/>
            </w:pPr>
            <w:r w:rsidRPr="0041528A">
              <w:t>33</w:t>
            </w:r>
          </w:p>
        </w:tc>
        <w:tc>
          <w:tcPr>
            <w:tcW w:w="1215" w:type="dxa"/>
          </w:tcPr>
          <w:p w14:paraId="3792CAEE"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157FCB41" w14:textId="77777777" w:rsidR="00BF46E1" w:rsidRPr="0041528A" w:rsidRDefault="00BF46E1" w:rsidP="00E84009">
            <w:pPr>
              <w:pStyle w:val="TAL"/>
              <w:keepNext w:val="0"/>
            </w:pPr>
            <w:r w:rsidRPr="0041528A">
              <w:t>PROACTIVE COMMAND: RECEIVE DATA 1.1.4</w:t>
            </w:r>
          </w:p>
        </w:tc>
        <w:tc>
          <w:tcPr>
            <w:tcW w:w="3240" w:type="dxa"/>
          </w:tcPr>
          <w:p w14:paraId="62A53854" w14:textId="77777777" w:rsidR="00BF46E1" w:rsidRPr="0041528A" w:rsidRDefault="00BF46E1" w:rsidP="00E84009">
            <w:pPr>
              <w:pStyle w:val="TAL"/>
              <w:keepNext w:val="0"/>
            </w:pPr>
            <w:r w:rsidRPr="0041528A">
              <w:t>200 Bytes</w:t>
            </w:r>
          </w:p>
        </w:tc>
      </w:tr>
      <w:tr w:rsidR="00BF46E1" w:rsidRPr="0041528A" w14:paraId="297A9573" w14:textId="77777777" w:rsidTr="00195D76">
        <w:trPr>
          <w:cantSplit/>
          <w:jc w:val="center"/>
        </w:trPr>
        <w:tc>
          <w:tcPr>
            <w:tcW w:w="574" w:type="dxa"/>
          </w:tcPr>
          <w:p w14:paraId="7472C9E7" w14:textId="77777777" w:rsidR="00BF46E1" w:rsidRPr="0041528A" w:rsidRDefault="00BF46E1" w:rsidP="00E84009">
            <w:pPr>
              <w:pStyle w:val="TAC"/>
              <w:keepNext w:val="0"/>
            </w:pPr>
            <w:r w:rsidRPr="0041528A">
              <w:t>34</w:t>
            </w:r>
          </w:p>
        </w:tc>
        <w:tc>
          <w:tcPr>
            <w:tcW w:w="1215" w:type="dxa"/>
          </w:tcPr>
          <w:p w14:paraId="72B89A6D"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2F093D03" w14:textId="77777777" w:rsidR="00BF46E1" w:rsidRPr="0041528A" w:rsidRDefault="00BF46E1" w:rsidP="00E84009">
            <w:pPr>
              <w:pStyle w:val="TAL"/>
              <w:keepNext w:val="0"/>
            </w:pPr>
            <w:r w:rsidRPr="0041528A">
              <w:t>TERMINAL RESPONSE: RECEIVE DATA 1.1.4</w:t>
            </w:r>
          </w:p>
        </w:tc>
        <w:tc>
          <w:tcPr>
            <w:tcW w:w="3240" w:type="dxa"/>
          </w:tcPr>
          <w:p w14:paraId="107667D8" w14:textId="77777777" w:rsidR="00BF46E1" w:rsidRPr="0041528A" w:rsidRDefault="00BF46E1" w:rsidP="00E84009">
            <w:pPr>
              <w:pStyle w:val="TAL"/>
              <w:keepNext w:val="0"/>
            </w:pPr>
          </w:p>
        </w:tc>
      </w:tr>
      <w:tr w:rsidR="00BF46E1" w:rsidRPr="0041528A" w14:paraId="109ECF74" w14:textId="77777777" w:rsidTr="00195D76">
        <w:trPr>
          <w:cantSplit/>
          <w:jc w:val="center"/>
        </w:trPr>
        <w:tc>
          <w:tcPr>
            <w:tcW w:w="574" w:type="dxa"/>
          </w:tcPr>
          <w:p w14:paraId="5EC4174B" w14:textId="77777777" w:rsidR="00BF46E1" w:rsidRPr="0041528A" w:rsidRDefault="00BF46E1" w:rsidP="00E84009">
            <w:pPr>
              <w:pStyle w:val="TAC"/>
              <w:keepNext w:val="0"/>
            </w:pPr>
            <w:r w:rsidRPr="0041528A">
              <w:t>35</w:t>
            </w:r>
          </w:p>
        </w:tc>
        <w:tc>
          <w:tcPr>
            <w:tcW w:w="1215" w:type="dxa"/>
          </w:tcPr>
          <w:p w14:paraId="23BE9321"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611F2EA1" w14:textId="77777777" w:rsidR="00BF46E1" w:rsidRPr="0041528A" w:rsidRDefault="00BF46E1" w:rsidP="00E84009">
            <w:pPr>
              <w:pStyle w:val="TAL"/>
              <w:keepNext w:val="0"/>
            </w:pPr>
            <w:r w:rsidRPr="0041528A">
              <w:t>PROACTIVE COMMAND PENDING: RECEIVE DATA 1.1.5</w:t>
            </w:r>
          </w:p>
        </w:tc>
        <w:tc>
          <w:tcPr>
            <w:tcW w:w="3240" w:type="dxa"/>
          </w:tcPr>
          <w:p w14:paraId="044CC7EF" w14:textId="77777777" w:rsidR="00BF46E1" w:rsidRPr="0041528A" w:rsidRDefault="00BF46E1" w:rsidP="00E84009">
            <w:pPr>
              <w:pStyle w:val="TAL"/>
              <w:keepNext w:val="0"/>
            </w:pPr>
          </w:p>
        </w:tc>
      </w:tr>
      <w:tr w:rsidR="00BF46E1" w:rsidRPr="0041528A" w14:paraId="64C0F11A" w14:textId="77777777" w:rsidTr="00195D76">
        <w:trPr>
          <w:cantSplit/>
          <w:jc w:val="center"/>
        </w:trPr>
        <w:tc>
          <w:tcPr>
            <w:tcW w:w="574" w:type="dxa"/>
          </w:tcPr>
          <w:p w14:paraId="37894E63" w14:textId="77777777" w:rsidR="00BF46E1" w:rsidRPr="0041528A" w:rsidRDefault="00BF46E1" w:rsidP="00E84009">
            <w:pPr>
              <w:pStyle w:val="TAC"/>
              <w:keepNext w:val="0"/>
            </w:pPr>
            <w:r w:rsidRPr="0041528A">
              <w:t>36</w:t>
            </w:r>
          </w:p>
        </w:tc>
        <w:tc>
          <w:tcPr>
            <w:tcW w:w="1215" w:type="dxa"/>
          </w:tcPr>
          <w:p w14:paraId="2990FD1D"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3A4B1083" w14:textId="77777777" w:rsidR="00BF46E1" w:rsidRPr="0041528A" w:rsidRDefault="00BF46E1" w:rsidP="00E84009">
            <w:pPr>
              <w:pStyle w:val="TAL"/>
              <w:keepNext w:val="0"/>
            </w:pPr>
            <w:r w:rsidRPr="0041528A">
              <w:t>FETCH</w:t>
            </w:r>
          </w:p>
        </w:tc>
        <w:tc>
          <w:tcPr>
            <w:tcW w:w="3240" w:type="dxa"/>
          </w:tcPr>
          <w:p w14:paraId="6CC5364C" w14:textId="77777777" w:rsidR="00BF46E1" w:rsidRPr="0041528A" w:rsidRDefault="00BF46E1" w:rsidP="00E84009">
            <w:pPr>
              <w:pStyle w:val="TAL"/>
              <w:keepNext w:val="0"/>
            </w:pPr>
          </w:p>
        </w:tc>
      </w:tr>
      <w:tr w:rsidR="00BF46E1" w:rsidRPr="0041528A" w14:paraId="5BAB1A6E" w14:textId="77777777" w:rsidTr="00195D76">
        <w:trPr>
          <w:cantSplit/>
          <w:jc w:val="center"/>
        </w:trPr>
        <w:tc>
          <w:tcPr>
            <w:tcW w:w="574" w:type="dxa"/>
          </w:tcPr>
          <w:p w14:paraId="58EE5713" w14:textId="77777777" w:rsidR="00BF46E1" w:rsidRPr="0041528A" w:rsidRDefault="00BF46E1" w:rsidP="00E84009">
            <w:pPr>
              <w:pStyle w:val="TAC"/>
              <w:keepNext w:val="0"/>
            </w:pPr>
            <w:r w:rsidRPr="0041528A">
              <w:t>37</w:t>
            </w:r>
          </w:p>
        </w:tc>
        <w:tc>
          <w:tcPr>
            <w:tcW w:w="1215" w:type="dxa"/>
          </w:tcPr>
          <w:p w14:paraId="4A8F4B91" w14:textId="77777777" w:rsidR="00BF46E1" w:rsidRPr="0041528A" w:rsidRDefault="00BF46E1" w:rsidP="00E84009">
            <w:pPr>
              <w:pStyle w:val="TAC"/>
              <w:keepNext w:val="0"/>
            </w:pPr>
            <w:r w:rsidRPr="0041528A">
              <w:t xml:space="preserve">UICC </w:t>
            </w:r>
            <w:r w:rsidRPr="0041528A">
              <w:sym w:font="Symbol" w:char="F0AE"/>
            </w:r>
            <w:r w:rsidRPr="0041528A">
              <w:t xml:space="preserve"> ME</w:t>
            </w:r>
          </w:p>
        </w:tc>
        <w:tc>
          <w:tcPr>
            <w:tcW w:w="4058" w:type="dxa"/>
          </w:tcPr>
          <w:p w14:paraId="7652E771" w14:textId="77777777" w:rsidR="00BF46E1" w:rsidRPr="0041528A" w:rsidRDefault="00BF46E1" w:rsidP="00E84009">
            <w:pPr>
              <w:pStyle w:val="TAL"/>
              <w:keepNext w:val="0"/>
            </w:pPr>
            <w:r w:rsidRPr="0041528A">
              <w:t>PROACTIVE COMMAND: RECEIVE DATA 1.1.5</w:t>
            </w:r>
          </w:p>
        </w:tc>
        <w:tc>
          <w:tcPr>
            <w:tcW w:w="3240" w:type="dxa"/>
          </w:tcPr>
          <w:p w14:paraId="6585DE39" w14:textId="77777777" w:rsidR="00BF46E1" w:rsidRPr="0041528A" w:rsidRDefault="00BF46E1" w:rsidP="00E84009">
            <w:pPr>
              <w:pStyle w:val="TAL"/>
              <w:keepNext w:val="0"/>
            </w:pPr>
            <w:r w:rsidRPr="0041528A">
              <w:t>200 Bytes</w:t>
            </w:r>
          </w:p>
        </w:tc>
      </w:tr>
      <w:tr w:rsidR="00BF46E1" w:rsidRPr="0041528A" w14:paraId="024B07C9" w14:textId="77777777" w:rsidTr="00195D76">
        <w:trPr>
          <w:cantSplit/>
          <w:jc w:val="center"/>
        </w:trPr>
        <w:tc>
          <w:tcPr>
            <w:tcW w:w="574" w:type="dxa"/>
          </w:tcPr>
          <w:p w14:paraId="4E21D31D" w14:textId="77777777" w:rsidR="00BF46E1" w:rsidRPr="0041528A" w:rsidRDefault="00BF46E1" w:rsidP="00E84009">
            <w:pPr>
              <w:pStyle w:val="TAC"/>
              <w:keepNext w:val="0"/>
            </w:pPr>
            <w:r w:rsidRPr="0041528A">
              <w:t>38</w:t>
            </w:r>
          </w:p>
        </w:tc>
        <w:tc>
          <w:tcPr>
            <w:tcW w:w="1215" w:type="dxa"/>
          </w:tcPr>
          <w:p w14:paraId="02ACE19F" w14:textId="77777777" w:rsidR="00BF46E1" w:rsidRPr="0041528A" w:rsidRDefault="00BF46E1" w:rsidP="00E84009">
            <w:pPr>
              <w:pStyle w:val="TAC"/>
              <w:keepNext w:val="0"/>
            </w:pPr>
            <w:r w:rsidRPr="0041528A">
              <w:t xml:space="preserve">ME </w:t>
            </w:r>
            <w:r w:rsidRPr="0041528A">
              <w:sym w:font="Symbol" w:char="F0AE"/>
            </w:r>
            <w:r w:rsidRPr="0041528A">
              <w:t xml:space="preserve"> UICC</w:t>
            </w:r>
          </w:p>
        </w:tc>
        <w:tc>
          <w:tcPr>
            <w:tcW w:w="4058" w:type="dxa"/>
          </w:tcPr>
          <w:p w14:paraId="3D583B52" w14:textId="77777777" w:rsidR="00BF46E1" w:rsidRPr="0041528A" w:rsidRDefault="00BF46E1" w:rsidP="00E84009">
            <w:pPr>
              <w:pStyle w:val="TAL"/>
              <w:keepNext w:val="0"/>
            </w:pPr>
            <w:r w:rsidRPr="0041528A">
              <w:t>TERMINAL RESPONSE: RECEIVE DATA 1.1.5</w:t>
            </w:r>
          </w:p>
        </w:tc>
        <w:tc>
          <w:tcPr>
            <w:tcW w:w="3240" w:type="dxa"/>
          </w:tcPr>
          <w:p w14:paraId="7CE89939" w14:textId="77777777" w:rsidR="00BF46E1" w:rsidRPr="0041528A" w:rsidRDefault="00BF46E1" w:rsidP="00E84009">
            <w:pPr>
              <w:pStyle w:val="TAL"/>
              <w:keepNext w:val="0"/>
            </w:pPr>
          </w:p>
        </w:tc>
      </w:tr>
    </w:tbl>
    <w:p w14:paraId="1376690A" w14:textId="77777777" w:rsidR="00BF46E1" w:rsidRPr="0041528A" w:rsidRDefault="00BF46E1" w:rsidP="00BF46E1"/>
    <w:p w14:paraId="40A84EE5" w14:textId="77777777" w:rsidR="00BF46E1" w:rsidRPr="0041528A" w:rsidRDefault="00BF46E1" w:rsidP="00BF46E1">
      <w:r w:rsidRPr="0041528A">
        <w:t>PROACTIVE COMMAND: SET UP EVENT LIST 1.1.1</w:t>
      </w:r>
    </w:p>
    <w:p w14:paraId="13E782C2" w14:textId="77777777" w:rsidR="00BF46E1" w:rsidRPr="0041528A" w:rsidRDefault="00BF46E1" w:rsidP="00BF46E1">
      <w:r w:rsidRPr="0041528A">
        <w:t>Logically:</w:t>
      </w:r>
    </w:p>
    <w:p w14:paraId="338FFE9B" w14:textId="77777777" w:rsidR="00BF46E1" w:rsidRPr="0041528A" w:rsidRDefault="00BF46E1" w:rsidP="0041528A">
      <w:pPr>
        <w:pStyle w:val="EW"/>
      </w:pPr>
      <w:r w:rsidRPr="0041528A">
        <w:t>Command details</w:t>
      </w:r>
    </w:p>
    <w:p w14:paraId="362747A4" w14:textId="77777777" w:rsidR="00BF46E1" w:rsidRPr="0041528A" w:rsidRDefault="00BF46E1" w:rsidP="0041528A">
      <w:pPr>
        <w:pStyle w:val="EW"/>
      </w:pPr>
      <w:r w:rsidRPr="0041528A">
        <w:tab/>
        <w:t>Command number:</w:t>
      </w:r>
      <w:r w:rsidRPr="0041528A">
        <w:tab/>
        <w:t>1</w:t>
      </w:r>
    </w:p>
    <w:p w14:paraId="1BF4356C" w14:textId="77777777" w:rsidR="00BF46E1" w:rsidRPr="0041528A" w:rsidRDefault="00BF46E1" w:rsidP="0041528A">
      <w:pPr>
        <w:pStyle w:val="EW"/>
      </w:pPr>
      <w:r w:rsidRPr="0041528A">
        <w:tab/>
        <w:t>Command type:</w:t>
      </w:r>
      <w:r w:rsidRPr="0041528A">
        <w:tab/>
        <w:t>SET UP EVENT LIST</w:t>
      </w:r>
    </w:p>
    <w:p w14:paraId="02B237B8" w14:textId="77777777" w:rsidR="00BF46E1" w:rsidRPr="0041528A" w:rsidRDefault="00BF46E1" w:rsidP="0041528A">
      <w:pPr>
        <w:pStyle w:val="EW"/>
      </w:pPr>
      <w:r w:rsidRPr="0041528A">
        <w:tab/>
        <w:t>Command qualifier:</w:t>
      </w:r>
      <w:r w:rsidRPr="0041528A">
        <w:tab/>
        <w:t>RFU</w:t>
      </w:r>
    </w:p>
    <w:p w14:paraId="0A104C43" w14:textId="77777777" w:rsidR="00BF46E1" w:rsidRPr="0041528A" w:rsidRDefault="00BF46E1" w:rsidP="0041528A">
      <w:pPr>
        <w:pStyle w:val="EW"/>
      </w:pPr>
      <w:r w:rsidRPr="0041528A">
        <w:t>Device identities</w:t>
      </w:r>
    </w:p>
    <w:p w14:paraId="2E4A6595" w14:textId="77777777" w:rsidR="00BF46E1" w:rsidRPr="0041528A" w:rsidRDefault="00BF46E1" w:rsidP="0041528A">
      <w:pPr>
        <w:pStyle w:val="EW"/>
      </w:pPr>
      <w:r w:rsidRPr="0041528A">
        <w:tab/>
        <w:t>Source device:</w:t>
      </w:r>
      <w:r w:rsidRPr="0041528A">
        <w:tab/>
        <w:t>UICC</w:t>
      </w:r>
    </w:p>
    <w:p w14:paraId="7727DB49" w14:textId="77777777" w:rsidR="00BF46E1" w:rsidRPr="0041528A" w:rsidRDefault="00BF46E1" w:rsidP="0041528A">
      <w:pPr>
        <w:pStyle w:val="EW"/>
      </w:pPr>
      <w:r w:rsidRPr="0041528A">
        <w:tab/>
        <w:t>Destination device:</w:t>
      </w:r>
      <w:r w:rsidRPr="0041528A">
        <w:tab/>
        <w:t>ME</w:t>
      </w:r>
    </w:p>
    <w:p w14:paraId="4F146C21" w14:textId="77777777" w:rsidR="00BF46E1" w:rsidRPr="0041528A" w:rsidRDefault="00BF46E1" w:rsidP="0041528A">
      <w:pPr>
        <w:pStyle w:val="EX"/>
      </w:pPr>
      <w:r w:rsidRPr="0041528A">
        <w:t>Event list</w:t>
      </w:r>
      <w:r w:rsidRPr="0041528A">
        <w:tab/>
        <w:t>Data available</w:t>
      </w:r>
    </w:p>
    <w:p w14:paraId="5D84FFBC" w14:textId="77777777" w:rsidR="00BF46E1" w:rsidRPr="0041528A" w:rsidRDefault="00BF46E1" w:rsidP="00BF46E1">
      <w:pPr>
        <w:keepNext/>
        <w:keepLines/>
      </w:pPr>
      <w:r w:rsidRPr="0041528A">
        <w:t>Coding:</w:t>
      </w:r>
    </w:p>
    <w:p w14:paraId="5253AFA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EC16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868A2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6E2CD8"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8BB22EC" w14:textId="77777777" w:rsidR="00BF46E1" w:rsidRPr="0041528A" w:rsidRDefault="00BF46E1" w:rsidP="0092045E">
            <w:pPr>
              <w:pStyle w:val="TAC"/>
            </w:pPr>
            <w:r w:rsidRPr="0041528A">
              <w:t>0C</w:t>
            </w:r>
          </w:p>
        </w:tc>
        <w:tc>
          <w:tcPr>
            <w:tcW w:w="567" w:type="dxa"/>
            <w:tcBorders>
              <w:top w:val="single" w:sz="4" w:space="0" w:color="auto"/>
              <w:left w:val="single" w:sz="4" w:space="0" w:color="auto"/>
              <w:bottom w:val="single" w:sz="4" w:space="0" w:color="auto"/>
              <w:right w:val="single" w:sz="4" w:space="0" w:color="auto"/>
            </w:tcBorders>
          </w:tcPr>
          <w:p w14:paraId="3E37AA6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8FFB6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AD09D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5F7284"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3B923F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A6B2CC"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2608A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C2813D7"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8DF90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9970D75" w14:textId="77777777" w:rsidR="00BF46E1" w:rsidRPr="0041528A" w:rsidRDefault="00BF46E1" w:rsidP="0092045E">
            <w:pPr>
              <w:pStyle w:val="TAC"/>
            </w:pPr>
            <w:r w:rsidRPr="0041528A">
              <w:t>99</w:t>
            </w:r>
          </w:p>
        </w:tc>
      </w:tr>
      <w:tr w:rsidR="00BF46E1" w:rsidRPr="0041528A" w14:paraId="7C8590E5" w14:textId="77777777" w:rsidTr="00195D76">
        <w:trPr>
          <w:jc w:val="center"/>
        </w:trPr>
        <w:tc>
          <w:tcPr>
            <w:tcW w:w="1134" w:type="dxa"/>
            <w:tcBorders>
              <w:top w:val="single" w:sz="4" w:space="0" w:color="auto"/>
              <w:right w:val="single" w:sz="4" w:space="0" w:color="auto"/>
            </w:tcBorders>
          </w:tcPr>
          <w:p w14:paraId="7632788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946C1A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A7F67F2"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4C3B80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77F45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E52A2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8F331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A8158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4DE46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3F5A5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7AAF0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99621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547E7F" w14:textId="77777777" w:rsidR="00BF46E1" w:rsidRPr="0041528A" w:rsidRDefault="00BF46E1" w:rsidP="0092045E">
            <w:pPr>
              <w:pStyle w:val="TAC"/>
            </w:pPr>
          </w:p>
        </w:tc>
      </w:tr>
    </w:tbl>
    <w:p w14:paraId="2B149B53" w14:textId="77777777" w:rsidR="00BF46E1" w:rsidRPr="0041528A" w:rsidRDefault="00BF46E1" w:rsidP="00BF46E1"/>
    <w:p w14:paraId="50979BFD" w14:textId="77777777" w:rsidR="00BF46E1" w:rsidRPr="0041528A" w:rsidRDefault="00BF46E1" w:rsidP="00BF46E1">
      <w:r w:rsidRPr="0041528A">
        <w:t>TERMINAL RESPONSE: SET UP EVENT LIST 1.1.1</w:t>
      </w:r>
    </w:p>
    <w:p w14:paraId="634814C5" w14:textId="77777777" w:rsidR="00BF46E1" w:rsidRPr="0041528A" w:rsidRDefault="00BF46E1" w:rsidP="00BF46E1">
      <w:r w:rsidRPr="0041528A">
        <w:t>Logically:</w:t>
      </w:r>
    </w:p>
    <w:p w14:paraId="5F51BDEE" w14:textId="77777777" w:rsidR="00BF46E1" w:rsidRPr="0041528A" w:rsidRDefault="00BF46E1" w:rsidP="0041528A">
      <w:pPr>
        <w:pStyle w:val="EW"/>
      </w:pPr>
      <w:r w:rsidRPr="0041528A">
        <w:t>Command details</w:t>
      </w:r>
    </w:p>
    <w:p w14:paraId="5DF030AC" w14:textId="77777777" w:rsidR="00BF46E1" w:rsidRPr="0041528A" w:rsidRDefault="00BF46E1" w:rsidP="0041528A">
      <w:pPr>
        <w:pStyle w:val="EW"/>
      </w:pPr>
      <w:r w:rsidRPr="0041528A">
        <w:tab/>
        <w:t>Command number:</w:t>
      </w:r>
      <w:r w:rsidRPr="0041528A">
        <w:tab/>
        <w:t>1</w:t>
      </w:r>
    </w:p>
    <w:p w14:paraId="62880ED3" w14:textId="77777777" w:rsidR="00BF46E1" w:rsidRPr="0041528A" w:rsidRDefault="00BF46E1" w:rsidP="0041528A">
      <w:pPr>
        <w:pStyle w:val="EW"/>
      </w:pPr>
      <w:r w:rsidRPr="0041528A">
        <w:tab/>
        <w:t>Command type:</w:t>
      </w:r>
      <w:r w:rsidRPr="0041528A">
        <w:tab/>
        <w:t>SET UP EVENT LIST</w:t>
      </w:r>
    </w:p>
    <w:p w14:paraId="18AD946A" w14:textId="77777777" w:rsidR="00BF46E1" w:rsidRPr="0041528A" w:rsidRDefault="00BF46E1" w:rsidP="0041528A">
      <w:pPr>
        <w:pStyle w:val="EW"/>
      </w:pPr>
      <w:r w:rsidRPr="0041528A">
        <w:tab/>
        <w:t>Command qualifier:</w:t>
      </w:r>
      <w:r w:rsidRPr="0041528A">
        <w:tab/>
        <w:t>RFU</w:t>
      </w:r>
    </w:p>
    <w:p w14:paraId="56235F3A" w14:textId="77777777" w:rsidR="00BF46E1" w:rsidRPr="0041528A" w:rsidRDefault="00BF46E1" w:rsidP="0041528A">
      <w:pPr>
        <w:pStyle w:val="EW"/>
      </w:pPr>
      <w:r w:rsidRPr="0041528A">
        <w:t>Device identities</w:t>
      </w:r>
    </w:p>
    <w:p w14:paraId="2609212B" w14:textId="77777777" w:rsidR="00BF46E1" w:rsidRPr="0041528A" w:rsidRDefault="00BF46E1" w:rsidP="0041528A">
      <w:pPr>
        <w:pStyle w:val="EW"/>
      </w:pPr>
      <w:r w:rsidRPr="0041528A">
        <w:tab/>
        <w:t>Source device:</w:t>
      </w:r>
      <w:r w:rsidRPr="0041528A">
        <w:tab/>
        <w:t>ME</w:t>
      </w:r>
    </w:p>
    <w:p w14:paraId="474A3414" w14:textId="77777777" w:rsidR="00BF46E1" w:rsidRPr="0041528A" w:rsidRDefault="00BF46E1" w:rsidP="0041528A">
      <w:pPr>
        <w:pStyle w:val="EW"/>
      </w:pPr>
      <w:r w:rsidRPr="0041528A">
        <w:tab/>
        <w:t>Destination device:</w:t>
      </w:r>
      <w:r w:rsidRPr="0041528A">
        <w:tab/>
        <w:t>UICC</w:t>
      </w:r>
    </w:p>
    <w:p w14:paraId="04BCCBB8" w14:textId="77777777" w:rsidR="00BF46E1" w:rsidRPr="0041528A" w:rsidRDefault="00BF46E1" w:rsidP="0041528A">
      <w:pPr>
        <w:pStyle w:val="EW"/>
      </w:pPr>
      <w:r w:rsidRPr="0041528A">
        <w:t>Result</w:t>
      </w:r>
    </w:p>
    <w:p w14:paraId="59E00D43" w14:textId="77777777" w:rsidR="00BF46E1" w:rsidRPr="0041528A" w:rsidRDefault="00BF46E1" w:rsidP="0041528A">
      <w:pPr>
        <w:pStyle w:val="EX"/>
      </w:pPr>
      <w:r w:rsidRPr="0041528A">
        <w:tab/>
        <w:t>General Result:</w:t>
      </w:r>
      <w:r w:rsidRPr="0041528A">
        <w:tab/>
        <w:t>Command performed successfully</w:t>
      </w:r>
    </w:p>
    <w:p w14:paraId="03699EC2" w14:textId="77777777" w:rsidR="00BF46E1" w:rsidRPr="0041528A" w:rsidRDefault="00BF46E1" w:rsidP="00BF46E1">
      <w:r w:rsidRPr="0041528A">
        <w:t>Coding:</w:t>
      </w:r>
    </w:p>
    <w:p w14:paraId="05FC1CA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067E50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E49BB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435D1C1"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BCCDF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937BDA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72850F"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667536F"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4F8B20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3D17A5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64E913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25439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39DFD33"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F075A1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1889B6" w14:textId="77777777" w:rsidR="00BF46E1" w:rsidRPr="0041528A" w:rsidRDefault="00BF46E1" w:rsidP="0092045E">
            <w:pPr>
              <w:pStyle w:val="TAC"/>
            </w:pPr>
            <w:r w:rsidRPr="0041528A">
              <w:t>00</w:t>
            </w:r>
          </w:p>
        </w:tc>
      </w:tr>
    </w:tbl>
    <w:p w14:paraId="5CCA3C8C" w14:textId="77777777" w:rsidR="00BF46E1" w:rsidRPr="0041528A" w:rsidRDefault="00BF46E1" w:rsidP="00BF46E1"/>
    <w:p w14:paraId="55819C34" w14:textId="77777777" w:rsidR="00BF46E1" w:rsidRPr="0041528A" w:rsidRDefault="00BF46E1" w:rsidP="00BF46E1">
      <w:r w:rsidRPr="0041528A">
        <w:lastRenderedPageBreak/>
        <w:t>PROACTIVE COMMAND: OPEN CHANNEL 1.1.1</w:t>
      </w:r>
    </w:p>
    <w:p w14:paraId="68524C75" w14:textId="77777777" w:rsidR="00BF46E1" w:rsidRPr="0041528A" w:rsidRDefault="00BF46E1" w:rsidP="00BF46E1">
      <w:r w:rsidRPr="0041528A">
        <w:t>Logically:</w:t>
      </w:r>
    </w:p>
    <w:p w14:paraId="384C0EFA" w14:textId="77777777" w:rsidR="00BF46E1" w:rsidRPr="0041528A" w:rsidRDefault="00BF46E1" w:rsidP="0041528A">
      <w:pPr>
        <w:pStyle w:val="EW"/>
      </w:pPr>
      <w:r w:rsidRPr="0041528A">
        <w:t>Command details</w:t>
      </w:r>
    </w:p>
    <w:p w14:paraId="58E76AEE" w14:textId="77777777" w:rsidR="00BF46E1" w:rsidRPr="0041528A" w:rsidRDefault="00BF46E1" w:rsidP="0041528A">
      <w:pPr>
        <w:pStyle w:val="EW"/>
      </w:pPr>
      <w:r w:rsidRPr="0041528A">
        <w:tab/>
        <w:t>Command number:</w:t>
      </w:r>
      <w:r w:rsidRPr="0041528A">
        <w:tab/>
        <w:t>1</w:t>
      </w:r>
    </w:p>
    <w:p w14:paraId="40FE0BB2" w14:textId="77777777" w:rsidR="00BF46E1" w:rsidRPr="0041528A" w:rsidRDefault="00BF46E1" w:rsidP="0041528A">
      <w:pPr>
        <w:pStyle w:val="EW"/>
      </w:pPr>
      <w:r w:rsidRPr="0041528A">
        <w:tab/>
        <w:t>Command type:</w:t>
      </w:r>
      <w:r w:rsidRPr="0041528A">
        <w:tab/>
        <w:t>OPEN CHANNEL</w:t>
      </w:r>
    </w:p>
    <w:p w14:paraId="6D138055" w14:textId="77777777" w:rsidR="00BF46E1" w:rsidRPr="0041528A" w:rsidRDefault="00BF46E1" w:rsidP="0041528A">
      <w:pPr>
        <w:pStyle w:val="EW"/>
      </w:pPr>
      <w:r w:rsidRPr="0041528A">
        <w:tab/>
        <w:t>Command qualifier:</w:t>
      </w:r>
      <w:r w:rsidRPr="0041528A">
        <w:tab/>
        <w:t>immediate link establishment</w:t>
      </w:r>
    </w:p>
    <w:p w14:paraId="202F2076" w14:textId="77777777" w:rsidR="00BF46E1" w:rsidRPr="0041528A" w:rsidRDefault="00BF46E1" w:rsidP="0041528A">
      <w:pPr>
        <w:pStyle w:val="EW"/>
      </w:pPr>
      <w:r w:rsidRPr="0041528A">
        <w:t>Device identities</w:t>
      </w:r>
    </w:p>
    <w:p w14:paraId="4AFD11C7" w14:textId="77777777" w:rsidR="00BF46E1" w:rsidRPr="0041528A" w:rsidRDefault="00BF46E1" w:rsidP="0041528A">
      <w:pPr>
        <w:pStyle w:val="EW"/>
      </w:pPr>
      <w:r w:rsidRPr="0041528A">
        <w:tab/>
        <w:t>Source device:</w:t>
      </w:r>
      <w:r w:rsidRPr="0041528A">
        <w:tab/>
        <w:t>UICC</w:t>
      </w:r>
    </w:p>
    <w:p w14:paraId="699FE0FF" w14:textId="77777777" w:rsidR="00BF46E1" w:rsidRPr="0041528A" w:rsidRDefault="00BF46E1" w:rsidP="0041528A">
      <w:pPr>
        <w:pStyle w:val="EW"/>
      </w:pPr>
      <w:r w:rsidRPr="0041528A">
        <w:tab/>
        <w:t>Destination device:</w:t>
      </w:r>
      <w:r w:rsidRPr="0041528A">
        <w:tab/>
        <w:t>ME</w:t>
      </w:r>
    </w:p>
    <w:p w14:paraId="35879172" w14:textId="77777777" w:rsidR="00BF46E1" w:rsidRPr="0041528A" w:rsidRDefault="00BF46E1" w:rsidP="0041528A">
      <w:pPr>
        <w:pStyle w:val="EW"/>
      </w:pPr>
      <w:r w:rsidRPr="0041528A">
        <w:t>Bearer</w:t>
      </w:r>
    </w:p>
    <w:p w14:paraId="2CE39117" w14:textId="77777777" w:rsidR="00BF46E1" w:rsidRPr="0041528A" w:rsidRDefault="00BF46E1" w:rsidP="0041528A">
      <w:pPr>
        <w:pStyle w:val="EW"/>
      </w:pPr>
      <w:r w:rsidRPr="0041528A">
        <w:tab/>
        <w:t>Bearer type:</w:t>
      </w:r>
      <w:r w:rsidRPr="0041528A">
        <w:tab/>
        <w:t>GPRS</w:t>
      </w:r>
    </w:p>
    <w:p w14:paraId="3141EE8E" w14:textId="77777777" w:rsidR="00BF46E1" w:rsidRPr="0041528A" w:rsidRDefault="00BF46E1" w:rsidP="0041528A">
      <w:pPr>
        <w:pStyle w:val="EW"/>
      </w:pPr>
      <w:r w:rsidRPr="0041528A">
        <w:tab/>
        <w:t>Bearer parameter:</w:t>
      </w:r>
      <w:r w:rsidRPr="0041528A">
        <w:tab/>
      </w:r>
    </w:p>
    <w:p w14:paraId="49699733" w14:textId="77777777" w:rsidR="00BF46E1" w:rsidRPr="0041528A" w:rsidRDefault="00BF46E1" w:rsidP="0041528A">
      <w:pPr>
        <w:pStyle w:val="EW"/>
      </w:pPr>
      <w:r w:rsidRPr="0041528A">
        <w:tab/>
        <w:t>Precedence Class:</w:t>
      </w:r>
      <w:r w:rsidRPr="0041528A">
        <w:tab/>
        <w:t>03</w:t>
      </w:r>
    </w:p>
    <w:p w14:paraId="72DA62A8" w14:textId="77777777" w:rsidR="00BF46E1" w:rsidRPr="0041528A" w:rsidRDefault="00BF46E1" w:rsidP="0041528A">
      <w:pPr>
        <w:pStyle w:val="EW"/>
      </w:pPr>
      <w:r w:rsidRPr="0041528A">
        <w:tab/>
        <w:t>Delay Class:</w:t>
      </w:r>
      <w:r w:rsidRPr="0041528A">
        <w:tab/>
        <w:t>04</w:t>
      </w:r>
    </w:p>
    <w:p w14:paraId="3F07ACC9" w14:textId="77777777" w:rsidR="00BF46E1" w:rsidRPr="0041528A" w:rsidRDefault="00BF46E1" w:rsidP="0041528A">
      <w:pPr>
        <w:pStyle w:val="EW"/>
      </w:pPr>
      <w:r w:rsidRPr="0041528A">
        <w:tab/>
        <w:t>Reliability Class:</w:t>
      </w:r>
      <w:r w:rsidRPr="0041528A">
        <w:tab/>
        <w:t>03</w:t>
      </w:r>
    </w:p>
    <w:p w14:paraId="247C6846" w14:textId="77777777" w:rsidR="00BF46E1" w:rsidRPr="0041528A" w:rsidRDefault="00BF46E1" w:rsidP="0041528A">
      <w:pPr>
        <w:pStyle w:val="EW"/>
      </w:pPr>
      <w:r w:rsidRPr="0041528A">
        <w:tab/>
        <w:t>Peak throughput class:</w:t>
      </w:r>
      <w:r w:rsidRPr="0041528A">
        <w:tab/>
        <w:t>04</w:t>
      </w:r>
    </w:p>
    <w:p w14:paraId="53B90352" w14:textId="77777777" w:rsidR="00BF46E1" w:rsidRPr="0041528A" w:rsidRDefault="00BF46E1" w:rsidP="0041528A">
      <w:pPr>
        <w:pStyle w:val="EW"/>
      </w:pPr>
      <w:r w:rsidRPr="0041528A">
        <w:tab/>
        <w:t>Mean throughput class:</w:t>
      </w:r>
      <w:r w:rsidRPr="0041528A">
        <w:tab/>
        <w:t>31</w:t>
      </w:r>
    </w:p>
    <w:p w14:paraId="7BC13BF9" w14:textId="77777777" w:rsidR="00BF46E1" w:rsidRPr="0041528A" w:rsidRDefault="00BF46E1" w:rsidP="0041528A">
      <w:pPr>
        <w:pStyle w:val="EW"/>
      </w:pPr>
      <w:r w:rsidRPr="0041528A">
        <w:tab/>
        <w:t>Packet data protocol:</w:t>
      </w:r>
      <w:r w:rsidRPr="0041528A">
        <w:tab/>
        <w:t>02 (IP)</w:t>
      </w:r>
    </w:p>
    <w:p w14:paraId="3F26C1D5" w14:textId="77777777" w:rsidR="00BF46E1" w:rsidRPr="0041528A" w:rsidRDefault="00BF46E1" w:rsidP="0041528A">
      <w:pPr>
        <w:pStyle w:val="EW"/>
      </w:pPr>
      <w:r w:rsidRPr="0041528A">
        <w:t>Buffer</w:t>
      </w:r>
    </w:p>
    <w:p w14:paraId="4CE6E451" w14:textId="77777777" w:rsidR="00BF46E1" w:rsidRPr="0041528A" w:rsidRDefault="00BF46E1" w:rsidP="0041528A">
      <w:pPr>
        <w:pStyle w:val="EW"/>
      </w:pPr>
      <w:r w:rsidRPr="0041528A">
        <w:tab/>
        <w:t>Buffer size:</w:t>
      </w:r>
      <w:r w:rsidRPr="0041528A">
        <w:tab/>
        <w:t>1000</w:t>
      </w:r>
    </w:p>
    <w:p w14:paraId="50D1CC65" w14:textId="77777777" w:rsidR="00BF46E1" w:rsidRPr="0041528A" w:rsidRDefault="00BF46E1" w:rsidP="0041528A">
      <w:pPr>
        <w:pStyle w:val="EW"/>
      </w:pPr>
      <w:r w:rsidRPr="0041528A">
        <w:t>Network access name:</w:t>
      </w:r>
      <w:r w:rsidRPr="0041528A">
        <w:tab/>
        <w:t>TestGp.rs</w:t>
      </w:r>
    </w:p>
    <w:p w14:paraId="1B9B17C9" w14:textId="77777777" w:rsidR="00BF46E1" w:rsidRPr="0041528A" w:rsidRDefault="00BF46E1" w:rsidP="0041528A">
      <w:pPr>
        <w:pStyle w:val="EW"/>
      </w:pPr>
      <w:r w:rsidRPr="0041528A">
        <w:t>Text String:</w:t>
      </w:r>
      <w:r w:rsidRPr="0041528A">
        <w:tab/>
        <w:t>UserLog (User login)</w:t>
      </w:r>
    </w:p>
    <w:p w14:paraId="27EC2C60" w14:textId="77777777" w:rsidR="00BF46E1" w:rsidRPr="0041528A" w:rsidRDefault="00BF46E1" w:rsidP="0041528A">
      <w:pPr>
        <w:pStyle w:val="EW"/>
      </w:pPr>
      <w:r w:rsidRPr="0041528A">
        <w:t>Text String:</w:t>
      </w:r>
      <w:r w:rsidRPr="0041528A">
        <w:tab/>
        <w:t>UserPwd (User password)</w:t>
      </w:r>
    </w:p>
    <w:p w14:paraId="2A6F14C0" w14:textId="77777777" w:rsidR="00BF46E1" w:rsidRPr="0041528A" w:rsidRDefault="00BF46E1" w:rsidP="0041528A">
      <w:pPr>
        <w:pStyle w:val="EW"/>
      </w:pPr>
      <w:r w:rsidRPr="0041528A">
        <w:t>UICC/ME interface transport level</w:t>
      </w:r>
    </w:p>
    <w:p w14:paraId="027BD43C" w14:textId="77777777" w:rsidR="00BF46E1" w:rsidRPr="0041528A" w:rsidRDefault="00BF46E1" w:rsidP="0041528A">
      <w:pPr>
        <w:pStyle w:val="EW"/>
      </w:pPr>
      <w:r w:rsidRPr="0041528A">
        <w:tab/>
        <w:t>Transport format:</w:t>
      </w:r>
      <w:r w:rsidRPr="0041528A">
        <w:tab/>
        <w:t>UDP</w:t>
      </w:r>
    </w:p>
    <w:p w14:paraId="6389A40A" w14:textId="77777777" w:rsidR="00BF46E1" w:rsidRPr="0041528A" w:rsidRDefault="00BF46E1" w:rsidP="0041528A">
      <w:pPr>
        <w:pStyle w:val="EW"/>
      </w:pPr>
      <w:r w:rsidRPr="0041528A">
        <w:tab/>
        <w:t>Port number:</w:t>
      </w:r>
      <w:r w:rsidRPr="0041528A">
        <w:tab/>
        <w:t>44444</w:t>
      </w:r>
    </w:p>
    <w:p w14:paraId="3266EDDA" w14:textId="77777777" w:rsidR="00BF46E1" w:rsidRPr="0041528A" w:rsidRDefault="00BF46E1" w:rsidP="0041528A">
      <w:pPr>
        <w:pStyle w:val="EX"/>
      </w:pPr>
      <w:r w:rsidRPr="0041528A">
        <w:t>Data destination address</w:t>
      </w:r>
      <w:r w:rsidRPr="0041528A">
        <w:tab/>
        <w:t>01.01.01.01</w:t>
      </w:r>
    </w:p>
    <w:p w14:paraId="31BF82FD" w14:textId="77777777" w:rsidR="00BF46E1" w:rsidRPr="0041528A" w:rsidRDefault="00BF46E1" w:rsidP="00BF46E1">
      <w:r w:rsidRPr="0041528A">
        <w:t>Coding:</w:t>
      </w:r>
    </w:p>
    <w:p w14:paraId="1B10DFA1"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CE24F3" w14:textId="77777777" w:rsidTr="00195D76">
        <w:trPr>
          <w:jc w:val="center"/>
        </w:trPr>
        <w:tc>
          <w:tcPr>
            <w:tcW w:w="1134" w:type="dxa"/>
            <w:tcBorders>
              <w:right w:val="single" w:sz="4" w:space="0" w:color="auto"/>
            </w:tcBorders>
          </w:tcPr>
          <w:p w14:paraId="715FF468"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9304095"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B2A3EEA"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3EBC65F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A1394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01E621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A68A71"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4819C25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41E478"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DE6870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FD7745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97AC3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0B675B3" w14:textId="77777777" w:rsidR="00BF46E1" w:rsidRPr="0041528A" w:rsidRDefault="00BF46E1" w:rsidP="0092045E">
            <w:pPr>
              <w:pStyle w:val="TAC"/>
            </w:pPr>
            <w:r w:rsidRPr="0041528A">
              <w:t>35</w:t>
            </w:r>
          </w:p>
        </w:tc>
      </w:tr>
      <w:tr w:rsidR="00BF46E1" w:rsidRPr="0041528A" w14:paraId="1AC8188D" w14:textId="77777777" w:rsidTr="00195D76">
        <w:trPr>
          <w:jc w:val="center"/>
        </w:trPr>
        <w:tc>
          <w:tcPr>
            <w:tcW w:w="1134" w:type="dxa"/>
            <w:tcBorders>
              <w:right w:val="single" w:sz="4" w:space="0" w:color="auto"/>
            </w:tcBorders>
          </w:tcPr>
          <w:p w14:paraId="196C5EB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D7A3D30"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58A48D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517F61B"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49398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B30FA6F"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10460F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1008F279"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424AC06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C43551"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2A3E2E9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8EC36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EB311E" w14:textId="77777777" w:rsidR="00BF46E1" w:rsidRPr="0041528A" w:rsidRDefault="00BF46E1" w:rsidP="0092045E">
            <w:pPr>
              <w:pStyle w:val="TAC"/>
            </w:pPr>
            <w:r w:rsidRPr="0041528A">
              <w:t>E8</w:t>
            </w:r>
          </w:p>
        </w:tc>
      </w:tr>
      <w:tr w:rsidR="00BF46E1" w:rsidRPr="0041528A" w14:paraId="0E2B3953" w14:textId="77777777" w:rsidTr="00195D76">
        <w:trPr>
          <w:jc w:val="center"/>
        </w:trPr>
        <w:tc>
          <w:tcPr>
            <w:tcW w:w="1134" w:type="dxa"/>
            <w:tcBorders>
              <w:right w:val="single" w:sz="4" w:space="0" w:color="auto"/>
            </w:tcBorders>
          </w:tcPr>
          <w:p w14:paraId="0962AC1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970EA83" w14:textId="77777777" w:rsidR="00BF46E1" w:rsidRPr="0041528A" w:rsidRDefault="00BF46E1" w:rsidP="0092045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6BE17C9A"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476180E"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185B186"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00F80C6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7002056"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6AE55792"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7B5D62D6" w14:textId="77777777" w:rsidR="00BF46E1" w:rsidRPr="0041528A" w:rsidRDefault="00BF46E1" w:rsidP="0092045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8A5B409" w14:textId="77777777" w:rsidR="00BF46E1" w:rsidRPr="0041528A" w:rsidRDefault="00BF46E1" w:rsidP="0092045E">
            <w:pPr>
              <w:pStyle w:val="TAC"/>
            </w:pPr>
            <w:r w:rsidRPr="0041528A">
              <w:t>70</w:t>
            </w:r>
          </w:p>
        </w:tc>
        <w:tc>
          <w:tcPr>
            <w:tcW w:w="567" w:type="dxa"/>
            <w:tcBorders>
              <w:top w:val="single" w:sz="4" w:space="0" w:color="auto"/>
              <w:left w:val="single" w:sz="4" w:space="0" w:color="auto"/>
              <w:bottom w:val="single" w:sz="4" w:space="0" w:color="auto"/>
              <w:right w:val="single" w:sz="4" w:space="0" w:color="auto"/>
            </w:tcBorders>
          </w:tcPr>
          <w:p w14:paraId="17F8A6B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1FC3F2"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2ACE71F" w14:textId="77777777" w:rsidR="00BF46E1" w:rsidRPr="0041528A" w:rsidRDefault="00BF46E1" w:rsidP="0092045E">
            <w:pPr>
              <w:pStyle w:val="TAC"/>
            </w:pPr>
            <w:r w:rsidRPr="0041528A">
              <w:t>73</w:t>
            </w:r>
          </w:p>
        </w:tc>
      </w:tr>
      <w:tr w:rsidR="00BF46E1" w:rsidRPr="0041528A" w14:paraId="0B0CDC15" w14:textId="77777777" w:rsidTr="00195D76">
        <w:trPr>
          <w:jc w:val="center"/>
        </w:trPr>
        <w:tc>
          <w:tcPr>
            <w:tcW w:w="1134" w:type="dxa"/>
            <w:tcBorders>
              <w:right w:val="single" w:sz="4" w:space="0" w:color="auto"/>
            </w:tcBorders>
          </w:tcPr>
          <w:p w14:paraId="2B42ED4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196C677"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5048AA1B"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0EB2B6B6"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791822FB"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E02E03C"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F612AC0"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DB1D022"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98A6DA8" w14:textId="77777777" w:rsidR="00BF46E1" w:rsidRPr="0041528A" w:rsidRDefault="00BF46E1" w:rsidP="0092045E">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4E9DC6E8"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5E49C4F" w14:textId="77777777" w:rsidR="00BF46E1" w:rsidRPr="0041528A" w:rsidRDefault="00BF46E1" w:rsidP="0092045E">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7E4D36FF"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343CC98" w14:textId="77777777" w:rsidR="00BF46E1" w:rsidRPr="0041528A" w:rsidRDefault="00BF46E1" w:rsidP="0092045E">
            <w:pPr>
              <w:pStyle w:val="TAC"/>
            </w:pPr>
            <w:r w:rsidRPr="0041528A">
              <w:t>08</w:t>
            </w:r>
          </w:p>
        </w:tc>
      </w:tr>
      <w:tr w:rsidR="00BF46E1" w:rsidRPr="0041528A" w14:paraId="55D34D05" w14:textId="77777777" w:rsidTr="00195D76">
        <w:trPr>
          <w:jc w:val="center"/>
        </w:trPr>
        <w:tc>
          <w:tcPr>
            <w:tcW w:w="1134" w:type="dxa"/>
            <w:tcBorders>
              <w:right w:val="single" w:sz="4" w:space="0" w:color="auto"/>
            </w:tcBorders>
          </w:tcPr>
          <w:p w14:paraId="0763C4A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7C2F42"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4C2DC2BB"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12944BEA"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E310A86"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A6DB191"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D41B6F4" w14:textId="77777777" w:rsidR="00BF46E1" w:rsidRPr="0041528A" w:rsidRDefault="00BF46E1" w:rsidP="0092045E">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5D14A015" w14:textId="77777777" w:rsidR="00BF46E1" w:rsidRPr="0041528A" w:rsidRDefault="00BF46E1" w:rsidP="0092045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B4E1FC4"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7F258FBF" w14:textId="77777777" w:rsidR="00BF46E1" w:rsidRPr="0041528A" w:rsidRDefault="00BF46E1" w:rsidP="0092045E">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5F0881C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68999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D858CC" w14:textId="77777777" w:rsidR="00BF46E1" w:rsidRPr="0041528A" w:rsidRDefault="00BF46E1" w:rsidP="0092045E">
            <w:pPr>
              <w:pStyle w:val="TAC"/>
            </w:pPr>
            <w:r w:rsidRPr="0041528A">
              <w:t>AD</w:t>
            </w:r>
          </w:p>
        </w:tc>
      </w:tr>
      <w:tr w:rsidR="00BF46E1" w:rsidRPr="0041528A" w14:paraId="7CAD05C0" w14:textId="77777777" w:rsidTr="00195D76">
        <w:trPr>
          <w:jc w:val="center"/>
        </w:trPr>
        <w:tc>
          <w:tcPr>
            <w:tcW w:w="1134" w:type="dxa"/>
            <w:tcBorders>
              <w:right w:val="single" w:sz="4" w:space="0" w:color="auto"/>
            </w:tcBorders>
          </w:tcPr>
          <w:p w14:paraId="263E9A8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ABADB20"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7D75294C" w14:textId="77777777" w:rsidR="00BF46E1" w:rsidRPr="0041528A" w:rsidRDefault="00BF46E1" w:rsidP="0092045E">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12BE3E2D"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763F7AD"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1216B9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2914C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0E4A5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045D83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284D18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672B8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FE44D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A4DC88" w14:textId="77777777" w:rsidR="00BF46E1" w:rsidRPr="0041528A" w:rsidRDefault="00BF46E1" w:rsidP="0092045E">
            <w:pPr>
              <w:pStyle w:val="TAC"/>
            </w:pPr>
          </w:p>
        </w:tc>
      </w:tr>
    </w:tbl>
    <w:p w14:paraId="14C2875F" w14:textId="77777777" w:rsidR="00BF46E1" w:rsidRPr="0041528A" w:rsidRDefault="00BF46E1" w:rsidP="00BF46E1"/>
    <w:p w14:paraId="05CFFB4B" w14:textId="77777777" w:rsidR="00BF46E1" w:rsidRPr="0041528A" w:rsidRDefault="00BF46E1" w:rsidP="00BF46E1">
      <w:r w:rsidRPr="0041528A">
        <w:t>TERMINAL RESPONSE: OPEN CHANNEL 1.1.1A</w:t>
      </w:r>
    </w:p>
    <w:p w14:paraId="16E80D11" w14:textId="77777777" w:rsidR="00BF46E1" w:rsidRPr="0041528A" w:rsidRDefault="00BF46E1" w:rsidP="00BF46E1">
      <w:r w:rsidRPr="0041528A">
        <w:t>Logically:</w:t>
      </w:r>
    </w:p>
    <w:p w14:paraId="5F4A0E14" w14:textId="77777777" w:rsidR="00BF46E1" w:rsidRPr="0041528A" w:rsidRDefault="00BF46E1" w:rsidP="0041528A">
      <w:pPr>
        <w:pStyle w:val="EW"/>
      </w:pPr>
      <w:r w:rsidRPr="0041528A">
        <w:t>Command details</w:t>
      </w:r>
    </w:p>
    <w:p w14:paraId="370B0B5A" w14:textId="77777777" w:rsidR="00BF46E1" w:rsidRPr="0041528A" w:rsidRDefault="00BF46E1" w:rsidP="0041528A">
      <w:pPr>
        <w:pStyle w:val="EW"/>
      </w:pPr>
      <w:r w:rsidRPr="0041528A">
        <w:tab/>
        <w:t>Command number:</w:t>
      </w:r>
      <w:r w:rsidRPr="0041528A">
        <w:tab/>
        <w:t>1</w:t>
      </w:r>
    </w:p>
    <w:p w14:paraId="3DBF5FBA" w14:textId="77777777" w:rsidR="00BF46E1" w:rsidRPr="0041528A" w:rsidRDefault="00BF46E1" w:rsidP="0041528A">
      <w:pPr>
        <w:pStyle w:val="EW"/>
      </w:pPr>
      <w:r w:rsidRPr="0041528A">
        <w:tab/>
        <w:t>Command type:</w:t>
      </w:r>
      <w:r w:rsidRPr="0041528A">
        <w:tab/>
        <w:t>OPEN CHANNEL</w:t>
      </w:r>
    </w:p>
    <w:p w14:paraId="71C828DA" w14:textId="77777777" w:rsidR="00BF46E1" w:rsidRPr="0041528A" w:rsidRDefault="00BF46E1" w:rsidP="0041528A">
      <w:pPr>
        <w:pStyle w:val="EW"/>
      </w:pPr>
      <w:r w:rsidRPr="0041528A">
        <w:tab/>
        <w:t>Command qualifier:</w:t>
      </w:r>
      <w:r w:rsidRPr="0041528A">
        <w:tab/>
        <w:t>immediate link establishment</w:t>
      </w:r>
    </w:p>
    <w:p w14:paraId="26D41B93" w14:textId="77777777" w:rsidR="00BF46E1" w:rsidRPr="0041528A" w:rsidRDefault="00BF46E1" w:rsidP="0041528A">
      <w:pPr>
        <w:pStyle w:val="EW"/>
      </w:pPr>
      <w:r w:rsidRPr="0041528A">
        <w:t>Device identities</w:t>
      </w:r>
    </w:p>
    <w:p w14:paraId="32328AEE" w14:textId="77777777" w:rsidR="00BF46E1" w:rsidRPr="0041528A" w:rsidRDefault="00BF46E1" w:rsidP="0041528A">
      <w:pPr>
        <w:pStyle w:val="EW"/>
      </w:pPr>
      <w:r w:rsidRPr="0041528A">
        <w:tab/>
        <w:t>Source device:</w:t>
      </w:r>
      <w:r w:rsidRPr="0041528A">
        <w:tab/>
        <w:t>ME</w:t>
      </w:r>
    </w:p>
    <w:p w14:paraId="58088C99" w14:textId="77777777" w:rsidR="00BF46E1" w:rsidRPr="0041528A" w:rsidRDefault="00BF46E1" w:rsidP="0041528A">
      <w:pPr>
        <w:pStyle w:val="EW"/>
      </w:pPr>
      <w:r w:rsidRPr="0041528A">
        <w:tab/>
        <w:t>Destination device:</w:t>
      </w:r>
      <w:r w:rsidRPr="0041528A">
        <w:tab/>
        <w:t>UICC</w:t>
      </w:r>
    </w:p>
    <w:p w14:paraId="5B06B600" w14:textId="77777777" w:rsidR="00BF46E1" w:rsidRPr="0041528A" w:rsidRDefault="00BF46E1" w:rsidP="0041528A">
      <w:pPr>
        <w:pStyle w:val="EW"/>
      </w:pPr>
      <w:r w:rsidRPr="0041528A">
        <w:t>Result</w:t>
      </w:r>
    </w:p>
    <w:p w14:paraId="2B8117D6" w14:textId="77777777" w:rsidR="00BF46E1" w:rsidRPr="0041528A" w:rsidRDefault="00BF46E1" w:rsidP="0041528A">
      <w:pPr>
        <w:pStyle w:val="EW"/>
      </w:pPr>
      <w:r w:rsidRPr="0041528A">
        <w:tab/>
        <w:t>General Result:</w:t>
      </w:r>
      <w:r w:rsidRPr="0041528A">
        <w:tab/>
        <w:t>Command performed successfully</w:t>
      </w:r>
    </w:p>
    <w:p w14:paraId="127C2D8F" w14:textId="77777777" w:rsidR="00BF46E1" w:rsidRPr="0041528A" w:rsidRDefault="00BF46E1" w:rsidP="0041528A">
      <w:pPr>
        <w:pStyle w:val="EW"/>
      </w:pPr>
      <w:r w:rsidRPr="0041528A">
        <w:t>Channel status</w:t>
      </w:r>
      <w:r w:rsidRPr="0041528A">
        <w:tab/>
        <w:t>Channel identifier 1 and link established or PDP context activated</w:t>
      </w:r>
    </w:p>
    <w:p w14:paraId="40EC7EFF" w14:textId="77777777" w:rsidR="00BF46E1" w:rsidRPr="0041528A" w:rsidRDefault="00BF46E1" w:rsidP="0041528A">
      <w:pPr>
        <w:pStyle w:val="EW"/>
      </w:pPr>
      <w:r w:rsidRPr="0041528A">
        <w:t>Bearer description</w:t>
      </w:r>
    </w:p>
    <w:p w14:paraId="4BD0D161" w14:textId="77777777" w:rsidR="00BF46E1" w:rsidRPr="0041528A" w:rsidRDefault="00BF46E1" w:rsidP="0041528A">
      <w:pPr>
        <w:pStyle w:val="EW"/>
      </w:pPr>
      <w:r w:rsidRPr="0041528A">
        <w:tab/>
        <w:t>Bearer type:</w:t>
      </w:r>
      <w:r w:rsidRPr="0041528A">
        <w:tab/>
        <w:t>GPRS</w:t>
      </w:r>
    </w:p>
    <w:p w14:paraId="24FD60CA" w14:textId="77777777" w:rsidR="00BF46E1" w:rsidRPr="0041528A" w:rsidRDefault="00BF46E1" w:rsidP="0041528A">
      <w:pPr>
        <w:pStyle w:val="EW"/>
      </w:pPr>
      <w:r w:rsidRPr="0041528A">
        <w:tab/>
        <w:t>Bearer parameter:</w:t>
      </w:r>
      <w:r w:rsidRPr="0041528A">
        <w:tab/>
      </w:r>
    </w:p>
    <w:p w14:paraId="2776E41A" w14:textId="77777777" w:rsidR="00BF46E1" w:rsidRPr="0041528A" w:rsidRDefault="00BF46E1" w:rsidP="0041528A">
      <w:pPr>
        <w:pStyle w:val="EW"/>
      </w:pPr>
      <w:r w:rsidRPr="0041528A">
        <w:tab/>
        <w:t>Precedence Class:</w:t>
      </w:r>
      <w:r w:rsidRPr="0041528A">
        <w:tab/>
        <w:t>03</w:t>
      </w:r>
    </w:p>
    <w:p w14:paraId="17196E33" w14:textId="77777777" w:rsidR="00BF46E1" w:rsidRPr="0041528A" w:rsidRDefault="00BF46E1" w:rsidP="0041528A">
      <w:pPr>
        <w:pStyle w:val="EW"/>
      </w:pPr>
      <w:r w:rsidRPr="0041528A">
        <w:tab/>
        <w:t>Delay Class:</w:t>
      </w:r>
      <w:r w:rsidRPr="0041528A">
        <w:tab/>
        <w:t>04</w:t>
      </w:r>
    </w:p>
    <w:p w14:paraId="45A54935" w14:textId="77777777" w:rsidR="00BF46E1" w:rsidRPr="0041528A" w:rsidRDefault="00BF46E1" w:rsidP="0041528A">
      <w:pPr>
        <w:pStyle w:val="EW"/>
      </w:pPr>
      <w:r w:rsidRPr="0041528A">
        <w:tab/>
        <w:t>Reliability Class:</w:t>
      </w:r>
      <w:r w:rsidRPr="0041528A">
        <w:tab/>
        <w:t>03</w:t>
      </w:r>
    </w:p>
    <w:p w14:paraId="70F6564F" w14:textId="77777777" w:rsidR="00BF46E1" w:rsidRPr="0041528A" w:rsidRDefault="00BF46E1" w:rsidP="0041528A">
      <w:pPr>
        <w:pStyle w:val="EW"/>
      </w:pPr>
      <w:r w:rsidRPr="0041528A">
        <w:tab/>
        <w:t>Peak throughput class:</w:t>
      </w:r>
      <w:r w:rsidRPr="0041528A">
        <w:tab/>
        <w:t>04</w:t>
      </w:r>
    </w:p>
    <w:p w14:paraId="355A0FA8" w14:textId="77777777" w:rsidR="00BF46E1" w:rsidRPr="0041528A" w:rsidRDefault="00BF46E1" w:rsidP="0041528A">
      <w:pPr>
        <w:pStyle w:val="EW"/>
      </w:pPr>
      <w:r w:rsidRPr="0041528A">
        <w:tab/>
        <w:t>Mean throughput class:</w:t>
      </w:r>
      <w:r w:rsidRPr="0041528A">
        <w:tab/>
        <w:t>31</w:t>
      </w:r>
    </w:p>
    <w:p w14:paraId="5B177CB7" w14:textId="77777777" w:rsidR="00BF46E1" w:rsidRPr="0041528A" w:rsidRDefault="00BF46E1" w:rsidP="0041528A">
      <w:pPr>
        <w:pStyle w:val="EW"/>
      </w:pPr>
      <w:r w:rsidRPr="0041528A">
        <w:tab/>
        <w:t>Packet data protocol:</w:t>
      </w:r>
      <w:r w:rsidRPr="0041528A">
        <w:tab/>
        <w:t>02 (IP)</w:t>
      </w:r>
    </w:p>
    <w:p w14:paraId="2F186CC5" w14:textId="77777777" w:rsidR="00BF46E1" w:rsidRPr="0041528A" w:rsidRDefault="00BF46E1" w:rsidP="0041528A">
      <w:pPr>
        <w:pStyle w:val="EW"/>
      </w:pPr>
      <w:r w:rsidRPr="0041528A">
        <w:lastRenderedPageBreak/>
        <w:t>Buffer</w:t>
      </w:r>
    </w:p>
    <w:p w14:paraId="571197CF" w14:textId="77777777" w:rsidR="00BF46E1" w:rsidRPr="0041528A" w:rsidRDefault="00BF46E1" w:rsidP="0041528A">
      <w:pPr>
        <w:pStyle w:val="EX"/>
      </w:pPr>
      <w:r w:rsidRPr="0041528A">
        <w:tab/>
        <w:t>Buffer size:</w:t>
      </w:r>
      <w:r w:rsidRPr="0041528A">
        <w:tab/>
        <w:t>1000</w:t>
      </w:r>
    </w:p>
    <w:p w14:paraId="58F9BCA9" w14:textId="77777777" w:rsidR="00BF46E1" w:rsidRPr="0041528A" w:rsidRDefault="00BF46E1" w:rsidP="00BF46E1">
      <w:r w:rsidRPr="0041528A">
        <w:t>Coding:</w:t>
      </w:r>
    </w:p>
    <w:p w14:paraId="7FC77EC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504F27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577AE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12A4E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C4CA8C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F3AE2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6C585F"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7586FE5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D7400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C0BEF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F69C7F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829333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9E686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B18CDD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9DFD22" w14:textId="77777777" w:rsidR="00BF46E1" w:rsidRPr="0041528A" w:rsidRDefault="00BF46E1" w:rsidP="0092045E">
            <w:pPr>
              <w:pStyle w:val="TAC"/>
            </w:pPr>
            <w:r w:rsidRPr="0041528A">
              <w:t>00</w:t>
            </w:r>
          </w:p>
        </w:tc>
      </w:tr>
      <w:tr w:rsidR="00BF46E1" w:rsidRPr="0041528A" w14:paraId="47142D3E" w14:textId="77777777" w:rsidTr="00195D76">
        <w:trPr>
          <w:jc w:val="center"/>
        </w:trPr>
        <w:tc>
          <w:tcPr>
            <w:tcW w:w="1134" w:type="dxa"/>
            <w:tcBorders>
              <w:top w:val="single" w:sz="4" w:space="0" w:color="auto"/>
              <w:right w:val="single" w:sz="4" w:space="0" w:color="auto"/>
            </w:tcBorders>
          </w:tcPr>
          <w:p w14:paraId="39D7B06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973716"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1E290E6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1A3CD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9DD40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EDB35E1"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6AAEDAD1"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10D7B4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D3F86E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27D8AF"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8B0A05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B032F1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432AC99" w14:textId="77777777" w:rsidR="00BF46E1" w:rsidRPr="0041528A" w:rsidRDefault="00BF46E1" w:rsidP="0092045E">
            <w:pPr>
              <w:pStyle w:val="TAC"/>
            </w:pPr>
            <w:r w:rsidRPr="0041528A">
              <w:t>1F</w:t>
            </w:r>
          </w:p>
        </w:tc>
      </w:tr>
      <w:tr w:rsidR="00BF46E1" w:rsidRPr="0041528A" w14:paraId="5AAC1B29" w14:textId="77777777" w:rsidTr="00195D76">
        <w:trPr>
          <w:jc w:val="center"/>
        </w:trPr>
        <w:tc>
          <w:tcPr>
            <w:tcW w:w="1134" w:type="dxa"/>
            <w:tcBorders>
              <w:right w:val="single" w:sz="4" w:space="0" w:color="auto"/>
            </w:tcBorders>
          </w:tcPr>
          <w:p w14:paraId="6C187E2F"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2ADC90A"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0630C4"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6889A88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412D49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171F892" w14:textId="77777777" w:rsidR="00BF46E1" w:rsidRPr="0041528A" w:rsidRDefault="00BF46E1" w:rsidP="0092045E">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6C59EBD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B9085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81FA3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68556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A08F2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A0C35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733B06" w14:textId="77777777" w:rsidR="00BF46E1" w:rsidRPr="0041528A" w:rsidRDefault="00BF46E1" w:rsidP="0092045E">
            <w:pPr>
              <w:pStyle w:val="TAC"/>
            </w:pPr>
          </w:p>
        </w:tc>
      </w:tr>
    </w:tbl>
    <w:p w14:paraId="179AE6C3" w14:textId="77777777" w:rsidR="00BF46E1" w:rsidRPr="0041528A" w:rsidRDefault="00BF46E1" w:rsidP="00BF46E1"/>
    <w:p w14:paraId="2C938BC6" w14:textId="77777777" w:rsidR="00BF46E1" w:rsidRPr="0041528A" w:rsidRDefault="00BF46E1" w:rsidP="00BF46E1">
      <w:r w:rsidRPr="0041528A">
        <w:t>TERMINAL RESPONSE: OPEN CHANNEL 1.1.1B</w:t>
      </w:r>
    </w:p>
    <w:p w14:paraId="336608F7" w14:textId="77777777" w:rsidR="00BF46E1" w:rsidRPr="0041528A" w:rsidRDefault="00BF46E1" w:rsidP="00BF46E1">
      <w:r w:rsidRPr="0041528A">
        <w:t>Logically:</w:t>
      </w:r>
    </w:p>
    <w:p w14:paraId="6C72C3FE" w14:textId="77777777" w:rsidR="00BF46E1" w:rsidRPr="0041528A" w:rsidRDefault="00BF46E1" w:rsidP="0041528A">
      <w:pPr>
        <w:pStyle w:val="EW"/>
      </w:pPr>
      <w:r w:rsidRPr="0041528A">
        <w:t>Command details</w:t>
      </w:r>
    </w:p>
    <w:p w14:paraId="09D5E66E" w14:textId="77777777" w:rsidR="00BF46E1" w:rsidRPr="0041528A" w:rsidRDefault="00BF46E1" w:rsidP="0041528A">
      <w:pPr>
        <w:pStyle w:val="EW"/>
      </w:pPr>
      <w:r w:rsidRPr="0041528A">
        <w:tab/>
        <w:t>Command number:</w:t>
      </w:r>
      <w:r w:rsidRPr="0041528A">
        <w:tab/>
        <w:t>1</w:t>
      </w:r>
    </w:p>
    <w:p w14:paraId="6DF5C6E0" w14:textId="77777777" w:rsidR="00BF46E1" w:rsidRPr="0041528A" w:rsidRDefault="00BF46E1" w:rsidP="0041528A">
      <w:pPr>
        <w:pStyle w:val="EW"/>
      </w:pPr>
      <w:r w:rsidRPr="0041528A">
        <w:tab/>
        <w:t>Command type:</w:t>
      </w:r>
      <w:r w:rsidRPr="0041528A">
        <w:tab/>
        <w:t>OPEN CHANNEL</w:t>
      </w:r>
    </w:p>
    <w:p w14:paraId="08DB7311" w14:textId="77777777" w:rsidR="00BF46E1" w:rsidRPr="0041528A" w:rsidRDefault="00BF46E1" w:rsidP="0041528A">
      <w:pPr>
        <w:pStyle w:val="EW"/>
      </w:pPr>
      <w:r w:rsidRPr="0041528A">
        <w:tab/>
        <w:t>Command qualifier:</w:t>
      </w:r>
      <w:r w:rsidRPr="0041528A">
        <w:tab/>
        <w:t>immediate link establishment</w:t>
      </w:r>
    </w:p>
    <w:p w14:paraId="65DA1808" w14:textId="77777777" w:rsidR="00BF46E1" w:rsidRPr="0041528A" w:rsidRDefault="00BF46E1" w:rsidP="0041528A">
      <w:pPr>
        <w:pStyle w:val="EW"/>
      </w:pPr>
      <w:r w:rsidRPr="0041528A">
        <w:t>Device identities</w:t>
      </w:r>
    </w:p>
    <w:p w14:paraId="7AD8E855" w14:textId="77777777" w:rsidR="00BF46E1" w:rsidRPr="0041528A" w:rsidRDefault="00BF46E1" w:rsidP="0041528A">
      <w:pPr>
        <w:pStyle w:val="EW"/>
      </w:pPr>
      <w:r w:rsidRPr="0041528A">
        <w:tab/>
        <w:t>Source device:</w:t>
      </w:r>
      <w:r w:rsidRPr="0041528A">
        <w:tab/>
        <w:t>ME</w:t>
      </w:r>
    </w:p>
    <w:p w14:paraId="6E5607A0" w14:textId="77777777" w:rsidR="00BF46E1" w:rsidRPr="0041528A" w:rsidRDefault="00BF46E1" w:rsidP="0041528A">
      <w:pPr>
        <w:pStyle w:val="EW"/>
      </w:pPr>
      <w:r w:rsidRPr="0041528A">
        <w:tab/>
        <w:t>Destination device:</w:t>
      </w:r>
      <w:r w:rsidRPr="0041528A">
        <w:tab/>
        <w:t>UICC</w:t>
      </w:r>
    </w:p>
    <w:p w14:paraId="756F83FA" w14:textId="77777777" w:rsidR="00BF46E1" w:rsidRPr="0041528A" w:rsidRDefault="00BF46E1" w:rsidP="0041528A">
      <w:pPr>
        <w:pStyle w:val="EW"/>
      </w:pPr>
      <w:r w:rsidRPr="0041528A">
        <w:t>Result</w:t>
      </w:r>
    </w:p>
    <w:p w14:paraId="5226FB97" w14:textId="77777777" w:rsidR="00BF46E1" w:rsidRPr="0041528A" w:rsidRDefault="00BF46E1" w:rsidP="0041528A">
      <w:pPr>
        <w:pStyle w:val="EW"/>
      </w:pPr>
      <w:r w:rsidRPr="0041528A">
        <w:tab/>
        <w:t>General Result:</w:t>
      </w:r>
      <w:r w:rsidRPr="0041528A">
        <w:tab/>
        <w:t>Command performed successfully</w:t>
      </w:r>
    </w:p>
    <w:p w14:paraId="3C8EADBE" w14:textId="77777777" w:rsidR="00BF46E1" w:rsidRPr="0041528A" w:rsidRDefault="00BF46E1" w:rsidP="0041528A">
      <w:pPr>
        <w:pStyle w:val="EW"/>
      </w:pPr>
      <w:r w:rsidRPr="0041528A">
        <w:t>Channel status</w:t>
      </w:r>
      <w:r w:rsidRPr="0041528A">
        <w:tab/>
        <w:t>Channel identifier 1 and link established or PDP context activated</w:t>
      </w:r>
    </w:p>
    <w:p w14:paraId="48AC1C5A" w14:textId="77777777" w:rsidR="00BF46E1" w:rsidRPr="0041528A" w:rsidRDefault="00BF46E1" w:rsidP="0041528A">
      <w:pPr>
        <w:pStyle w:val="EW"/>
      </w:pPr>
      <w:r w:rsidRPr="0041528A">
        <w:t>Bearer description</w:t>
      </w:r>
    </w:p>
    <w:p w14:paraId="0DC889BB" w14:textId="77777777" w:rsidR="00BF46E1" w:rsidRPr="0041528A" w:rsidRDefault="00BF46E1" w:rsidP="0041528A">
      <w:pPr>
        <w:pStyle w:val="EW"/>
      </w:pPr>
      <w:r w:rsidRPr="0041528A">
        <w:tab/>
        <w:t>Bearer type:</w:t>
      </w:r>
      <w:r w:rsidRPr="0041528A">
        <w:tab/>
        <w:t>GPRS</w:t>
      </w:r>
    </w:p>
    <w:p w14:paraId="61588706" w14:textId="77777777" w:rsidR="00BF46E1" w:rsidRPr="0041528A" w:rsidRDefault="00BF46E1" w:rsidP="0041528A">
      <w:pPr>
        <w:pStyle w:val="EW"/>
      </w:pPr>
      <w:r w:rsidRPr="0041528A">
        <w:tab/>
        <w:t>Bearer parameter:</w:t>
      </w:r>
      <w:r w:rsidRPr="0041528A">
        <w:tab/>
      </w:r>
    </w:p>
    <w:p w14:paraId="1C40E4F2" w14:textId="77777777" w:rsidR="00BF46E1" w:rsidRPr="0041528A" w:rsidRDefault="00BF46E1" w:rsidP="0041528A">
      <w:pPr>
        <w:pStyle w:val="EW"/>
      </w:pPr>
      <w:r w:rsidRPr="0041528A">
        <w:tab/>
        <w:t>Precedence Class:</w:t>
      </w:r>
      <w:r w:rsidRPr="0041528A">
        <w:tab/>
        <w:t>00</w:t>
      </w:r>
    </w:p>
    <w:p w14:paraId="009BE3BF" w14:textId="77777777" w:rsidR="00BF46E1" w:rsidRPr="0041528A" w:rsidRDefault="00BF46E1" w:rsidP="0041528A">
      <w:pPr>
        <w:pStyle w:val="EW"/>
      </w:pPr>
      <w:r w:rsidRPr="0041528A">
        <w:tab/>
        <w:t>Delay Class:</w:t>
      </w:r>
      <w:r w:rsidRPr="0041528A">
        <w:tab/>
        <w:t>04</w:t>
      </w:r>
    </w:p>
    <w:p w14:paraId="777CC2F7" w14:textId="77777777" w:rsidR="00BF46E1" w:rsidRPr="0041528A" w:rsidRDefault="00BF46E1" w:rsidP="0041528A">
      <w:pPr>
        <w:pStyle w:val="EW"/>
      </w:pPr>
      <w:r w:rsidRPr="0041528A">
        <w:tab/>
        <w:t>Reliability Class:</w:t>
      </w:r>
      <w:r w:rsidRPr="0041528A">
        <w:tab/>
        <w:t>03</w:t>
      </w:r>
    </w:p>
    <w:p w14:paraId="085080DC" w14:textId="77777777" w:rsidR="00BF46E1" w:rsidRPr="0041528A" w:rsidRDefault="00BF46E1" w:rsidP="0041528A">
      <w:pPr>
        <w:pStyle w:val="EW"/>
      </w:pPr>
      <w:r w:rsidRPr="0041528A">
        <w:tab/>
        <w:t>Peak throughput class:</w:t>
      </w:r>
      <w:r w:rsidRPr="0041528A">
        <w:tab/>
        <w:t>04</w:t>
      </w:r>
    </w:p>
    <w:p w14:paraId="136C31FF" w14:textId="77777777" w:rsidR="00BF46E1" w:rsidRPr="0041528A" w:rsidRDefault="00BF46E1" w:rsidP="0041528A">
      <w:pPr>
        <w:pStyle w:val="EW"/>
      </w:pPr>
      <w:r w:rsidRPr="0041528A">
        <w:tab/>
        <w:t>Mean throughput class:</w:t>
      </w:r>
      <w:r w:rsidRPr="0041528A">
        <w:tab/>
        <w:t>31</w:t>
      </w:r>
    </w:p>
    <w:p w14:paraId="38C6AE59" w14:textId="77777777" w:rsidR="00BF46E1" w:rsidRPr="0041528A" w:rsidRDefault="00BF46E1" w:rsidP="0041528A">
      <w:pPr>
        <w:pStyle w:val="EW"/>
      </w:pPr>
      <w:r w:rsidRPr="0041528A">
        <w:tab/>
        <w:t>Packet data protocol:</w:t>
      </w:r>
      <w:r w:rsidRPr="0041528A">
        <w:tab/>
        <w:t>02 (IP)</w:t>
      </w:r>
    </w:p>
    <w:p w14:paraId="391B5457" w14:textId="77777777" w:rsidR="00BF46E1" w:rsidRPr="0041528A" w:rsidRDefault="00BF46E1" w:rsidP="0041528A">
      <w:pPr>
        <w:pStyle w:val="EW"/>
      </w:pPr>
      <w:r w:rsidRPr="0041528A">
        <w:t>Buffer</w:t>
      </w:r>
    </w:p>
    <w:p w14:paraId="687F566F" w14:textId="77777777" w:rsidR="00BF46E1" w:rsidRPr="0041528A" w:rsidRDefault="00BF46E1" w:rsidP="0041528A">
      <w:pPr>
        <w:pStyle w:val="EX"/>
      </w:pPr>
      <w:r w:rsidRPr="0041528A">
        <w:tab/>
        <w:t>Buffer size:</w:t>
      </w:r>
      <w:r w:rsidRPr="0041528A">
        <w:tab/>
        <w:t>1000</w:t>
      </w:r>
    </w:p>
    <w:p w14:paraId="7823CF71" w14:textId="77777777" w:rsidR="00BF46E1" w:rsidRPr="0041528A" w:rsidRDefault="00BF46E1" w:rsidP="00BF46E1">
      <w:r w:rsidRPr="0041528A">
        <w:t>Coding:</w:t>
      </w:r>
    </w:p>
    <w:p w14:paraId="10DA0A3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8F0883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C632F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9D67C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A1F19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DBCFFB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AB30F4"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6081C4D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D68B7B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5D5C0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9A10D67"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8C087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2E04EB"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D7F619F"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AD0D7B9" w14:textId="77777777" w:rsidR="00BF46E1" w:rsidRPr="0041528A" w:rsidRDefault="00BF46E1" w:rsidP="0092045E">
            <w:pPr>
              <w:pStyle w:val="TAC"/>
            </w:pPr>
            <w:r w:rsidRPr="0041528A">
              <w:t>00</w:t>
            </w:r>
          </w:p>
        </w:tc>
      </w:tr>
      <w:tr w:rsidR="00BF46E1" w:rsidRPr="0041528A" w14:paraId="0415B32E" w14:textId="77777777" w:rsidTr="00195D76">
        <w:trPr>
          <w:jc w:val="center"/>
        </w:trPr>
        <w:tc>
          <w:tcPr>
            <w:tcW w:w="1134" w:type="dxa"/>
            <w:tcBorders>
              <w:top w:val="single" w:sz="4" w:space="0" w:color="auto"/>
              <w:right w:val="single" w:sz="4" w:space="0" w:color="auto"/>
            </w:tcBorders>
          </w:tcPr>
          <w:p w14:paraId="0EA6355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592D83"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0D33CB7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710612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6BEA5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90AB96B"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3B780A39"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72D0A1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E81473"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3657DA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79275D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8C0855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CC81D37" w14:textId="77777777" w:rsidR="00BF46E1" w:rsidRPr="0041528A" w:rsidRDefault="00BF46E1" w:rsidP="0092045E">
            <w:pPr>
              <w:pStyle w:val="TAC"/>
            </w:pPr>
            <w:r w:rsidRPr="0041528A">
              <w:t>1F</w:t>
            </w:r>
          </w:p>
        </w:tc>
      </w:tr>
      <w:tr w:rsidR="00BF46E1" w:rsidRPr="0041528A" w14:paraId="0274BA57" w14:textId="77777777" w:rsidTr="00195D76">
        <w:trPr>
          <w:jc w:val="center"/>
        </w:trPr>
        <w:tc>
          <w:tcPr>
            <w:tcW w:w="1134" w:type="dxa"/>
            <w:tcBorders>
              <w:right w:val="single" w:sz="4" w:space="0" w:color="auto"/>
            </w:tcBorders>
          </w:tcPr>
          <w:p w14:paraId="4F87AA4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29C32F9"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5C3161"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34DF358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216177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904298" w14:textId="77777777" w:rsidR="00BF46E1" w:rsidRPr="0041528A" w:rsidRDefault="00BF46E1" w:rsidP="0092045E">
            <w:pPr>
              <w:pStyle w:val="TAC"/>
            </w:pPr>
            <w:r w:rsidRPr="0041528A">
              <w:t>E8</w:t>
            </w:r>
          </w:p>
        </w:tc>
        <w:tc>
          <w:tcPr>
            <w:tcW w:w="567" w:type="dxa"/>
            <w:tcBorders>
              <w:top w:val="single" w:sz="4" w:space="0" w:color="auto"/>
              <w:left w:val="single" w:sz="4" w:space="0" w:color="auto"/>
              <w:bottom w:val="single" w:sz="4" w:space="0" w:color="auto"/>
              <w:right w:val="single" w:sz="4" w:space="0" w:color="auto"/>
            </w:tcBorders>
          </w:tcPr>
          <w:p w14:paraId="3D57AAF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45C4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A980F78"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9665E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CF492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36EE0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7577D75" w14:textId="77777777" w:rsidR="00BF46E1" w:rsidRPr="0041528A" w:rsidRDefault="00BF46E1" w:rsidP="0092045E">
            <w:pPr>
              <w:pStyle w:val="TAC"/>
            </w:pPr>
          </w:p>
        </w:tc>
      </w:tr>
    </w:tbl>
    <w:p w14:paraId="531D3DFF" w14:textId="77777777" w:rsidR="00BF46E1" w:rsidRPr="0041528A" w:rsidRDefault="00BF46E1" w:rsidP="00BF46E1"/>
    <w:p w14:paraId="23E047CB" w14:textId="77777777" w:rsidR="00BF46E1" w:rsidRPr="0041528A" w:rsidRDefault="00BF46E1" w:rsidP="00BF46E1">
      <w:r w:rsidRPr="0041528A">
        <w:t>PROACTIVE COMMAND: SEND DATA 1.1.1</w:t>
      </w:r>
    </w:p>
    <w:p w14:paraId="6E2EED4B" w14:textId="77777777" w:rsidR="00BF46E1" w:rsidRPr="0041528A" w:rsidRDefault="00BF46E1" w:rsidP="00BF46E1">
      <w:r w:rsidRPr="0041528A">
        <w:t>Logically:</w:t>
      </w:r>
    </w:p>
    <w:p w14:paraId="19523914" w14:textId="77777777" w:rsidR="00BF46E1" w:rsidRPr="0041528A" w:rsidRDefault="00BF46E1" w:rsidP="0041528A">
      <w:pPr>
        <w:pStyle w:val="EW"/>
      </w:pPr>
      <w:r w:rsidRPr="0041528A">
        <w:t>Command details</w:t>
      </w:r>
    </w:p>
    <w:p w14:paraId="02647E39" w14:textId="77777777" w:rsidR="00BF46E1" w:rsidRPr="0041528A" w:rsidRDefault="00BF46E1" w:rsidP="0041528A">
      <w:pPr>
        <w:pStyle w:val="EW"/>
      </w:pPr>
      <w:r w:rsidRPr="0041528A">
        <w:tab/>
        <w:t>Command number:</w:t>
      </w:r>
      <w:r w:rsidRPr="0041528A">
        <w:tab/>
        <w:t>1</w:t>
      </w:r>
    </w:p>
    <w:p w14:paraId="644B0EE5" w14:textId="77777777" w:rsidR="00BF46E1" w:rsidRPr="0041528A" w:rsidRDefault="00BF46E1" w:rsidP="0041528A">
      <w:pPr>
        <w:pStyle w:val="EW"/>
      </w:pPr>
      <w:r w:rsidRPr="0041528A">
        <w:tab/>
        <w:t>Command type:</w:t>
      </w:r>
      <w:r w:rsidRPr="0041528A">
        <w:tab/>
        <w:t>SEND DATA</w:t>
      </w:r>
    </w:p>
    <w:p w14:paraId="2E875E42" w14:textId="77777777" w:rsidR="00BF46E1" w:rsidRPr="0041528A" w:rsidRDefault="00BF46E1" w:rsidP="0041528A">
      <w:pPr>
        <w:pStyle w:val="EW"/>
      </w:pPr>
      <w:r w:rsidRPr="0041528A">
        <w:tab/>
        <w:t>Command qualifier:</w:t>
      </w:r>
      <w:r w:rsidRPr="0041528A">
        <w:tab/>
        <w:t>Send Immediately</w:t>
      </w:r>
    </w:p>
    <w:p w14:paraId="1A37C626" w14:textId="77777777" w:rsidR="00BF46E1" w:rsidRPr="0041528A" w:rsidRDefault="00BF46E1" w:rsidP="0041528A">
      <w:pPr>
        <w:pStyle w:val="EW"/>
      </w:pPr>
      <w:r w:rsidRPr="0041528A">
        <w:t>Device identities</w:t>
      </w:r>
    </w:p>
    <w:p w14:paraId="68B94DCF" w14:textId="77777777" w:rsidR="00BF46E1" w:rsidRPr="0041528A" w:rsidRDefault="00BF46E1" w:rsidP="0041528A">
      <w:pPr>
        <w:pStyle w:val="EW"/>
      </w:pPr>
      <w:r w:rsidRPr="0041528A">
        <w:tab/>
        <w:t>Source device:</w:t>
      </w:r>
      <w:r w:rsidRPr="0041528A">
        <w:tab/>
        <w:t>UICC</w:t>
      </w:r>
    </w:p>
    <w:p w14:paraId="27EAEC45" w14:textId="77777777" w:rsidR="00BF46E1" w:rsidRPr="0041528A" w:rsidRDefault="00BF46E1" w:rsidP="0041528A">
      <w:pPr>
        <w:pStyle w:val="EW"/>
      </w:pPr>
      <w:r w:rsidRPr="0041528A">
        <w:tab/>
        <w:t>Destination device:</w:t>
      </w:r>
      <w:r w:rsidRPr="0041528A">
        <w:tab/>
        <w:t>Channel 1</w:t>
      </w:r>
    </w:p>
    <w:p w14:paraId="7A76E662" w14:textId="77777777" w:rsidR="00BF46E1" w:rsidRPr="0041528A" w:rsidRDefault="00BF46E1" w:rsidP="0041528A">
      <w:pPr>
        <w:pStyle w:val="EW"/>
      </w:pPr>
      <w:r w:rsidRPr="0041528A">
        <w:t>Channel Data</w:t>
      </w:r>
    </w:p>
    <w:p w14:paraId="3E713D34" w14:textId="77777777" w:rsidR="00BF46E1" w:rsidRPr="0041528A" w:rsidRDefault="00BF46E1" w:rsidP="0041528A">
      <w:pPr>
        <w:pStyle w:val="EX"/>
      </w:pPr>
      <w:r w:rsidRPr="0041528A">
        <w:tab/>
        <w:t>Channel Data:</w:t>
      </w:r>
      <w:r w:rsidRPr="0041528A">
        <w:tab/>
        <w:t>00 01 .. 07 (8 Bytes of data)</w:t>
      </w:r>
    </w:p>
    <w:p w14:paraId="1945DA9F" w14:textId="77777777" w:rsidR="00BF46E1" w:rsidRPr="0041528A" w:rsidRDefault="00BF46E1" w:rsidP="00BF46E1">
      <w:r w:rsidRPr="0041528A">
        <w:t>Coding:</w:t>
      </w:r>
    </w:p>
    <w:p w14:paraId="27E0BA5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723963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5A48E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9AB3B20"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690834D5" w14:textId="77777777" w:rsidR="00BF46E1" w:rsidRPr="0041528A" w:rsidRDefault="00BF46E1" w:rsidP="0092045E">
            <w:pPr>
              <w:pStyle w:val="TAC"/>
            </w:pPr>
            <w:r w:rsidRPr="0041528A">
              <w:t>13</w:t>
            </w:r>
          </w:p>
        </w:tc>
        <w:tc>
          <w:tcPr>
            <w:tcW w:w="588" w:type="dxa"/>
            <w:tcBorders>
              <w:top w:val="single" w:sz="4" w:space="0" w:color="auto"/>
              <w:left w:val="single" w:sz="4" w:space="0" w:color="auto"/>
              <w:bottom w:val="single" w:sz="4" w:space="0" w:color="auto"/>
              <w:right w:val="single" w:sz="4" w:space="0" w:color="auto"/>
            </w:tcBorders>
          </w:tcPr>
          <w:p w14:paraId="7ADFB30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E42A1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2EF19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F73434"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39A7C8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A7B4B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CB8A8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F8DEE3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2F80B4B"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40D6243F" w14:textId="77777777" w:rsidR="00BF46E1" w:rsidRPr="0041528A" w:rsidRDefault="00BF46E1" w:rsidP="0092045E">
            <w:pPr>
              <w:pStyle w:val="TAC"/>
            </w:pPr>
            <w:r w:rsidRPr="0041528A">
              <w:t>B6</w:t>
            </w:r>
          </w:p>
        </w:tc>
      </w:tr>
      <w:tr w:rsidR="00BF46E1" w:rsidRPr="0041528A" w14:paraId="2EE6CD7E" w14:textId="77777777" w:rsidTr="00195D76">
        <w:trPr>
          <w:jc w:val="center"/>
        </w:trPr>
        <w:tc>
          <w:tcPr>
            <w:tcW w:w="1134" w:type="dxa"/>
            <w:tcBorders>
              <w:top w:val="single" w:sz="4" w:space="0" w:color="auto"/>
              <w:right w:val="single" w:sz="4" w:space="0" w:color="auto"/>
            </w:tcBorders>
          </w:tcPr>
          <w:p w14:paraId="1EA04F7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7161082" w14:textId="77777777" w:rsidR="00BF46E1" w:rsidRPr="0041528A" w:rsidRDefault="00BF46E1" w:rsidP="0092045E">
            <w:pPr>
              <w:pStyle w:val="TAC"/>
            </w:pPr>
            <w:r w:rsidRPr="0041528A">
              <w:t>08</w:t>
            </w:r>
          </w:p>
        </w:tc>
        <w:tc>
          <w:tcPr>
            <w:tcW w:w="546" w:type="dxa"/>
            <w:tcBorders>
              <w:top w:val="single" w:sz="4" w:space="0" w:color="auto"/>
              <w:left w:val="single" w:sz="4" w:space="0" w:color="auto"/>
              <w:bottom w:val="single" w:sz="4" w:space="0" w:color="auto"/>
              <w:right w:val="single" w:sz="4" w:space="0" w:color="auto"/>
            </w:tcBorders>
          </w:tcPr>
          <w:p w14:paraId="7483F123" w14:textId="77777777" w:rsidR="00BF46E1" w:rsidRPr="0041528A" w:rsidRDefault="00BF46E1" w:rsidP="0092045E">
            <w:pPr>
              <w:pStyle w:val="TAC"/>
            </w:pPr>
            <w:r w:rsidRPr="0041528A">
              <w:t>00</w:t>
            </w:r>
          </w:p>
        </w:tc>
        <w:tc>
          <w:tcPr>
            <w:tcW w:w="588" w:type="dxa"/>
            <w:tcBorders>
              <w:top w:val="single" w:sz="4" w:space="0" w:color="auto"/>
              <w:left w:val="single" w:sz="4" w:space="0" w:color="auto"/>
              <w:bottom w:val="single" w:sz="4" w:space="0" w:color="auto"/>
              <w:right w:val="single" w:sz="4" w:space="0" w:color="auto"/>
            </w:tcBorders>
          </w:tcPr>
          <w:p w14:paraId="04C6C87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058E11"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280049"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A9FCFC1"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4FF1F3C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022233D"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8AE9E00"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DF01A6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30AD7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7A965A" w14:textId="77777777" w:rsidR="00BF46E1" w:rsidRPr="0041528A" w:rsidRDefault="00BF46E1" w:rsidP="0092045E">
            <w:pPr>
              <w:pStyle w:val="TAC"/>
            </w:pPr>
          </w:p>
        </w:tc>
      </w:tr>
    </w:tbl>
    <w:p w14:paraId="67662999" w14:textId="77777777" w:rsidR="00BF46E1" w:rsidRPr="0041528A" w:rsidRDefault="00BF46E1" w:rsidP="00BF46E1"/>
    <w:p w14:paraId="5556AFB8" w14:textId="77777777" w:rsidR="00BF46E1" w:rsidRPr="0041528A" w:rsidRDefault="00BF46E1" w:rsidP="00BF46E1">
      <w:r w:rsidRPr="0041528A">
        <w:t>TERMINAL RESPONSE: SEND DATA 1.1.1</w:t>
      </w:r>
    </w:p>
    <w:p w14:paraId="799FF736" w14:textId="77777777" w:rsidR="00BF46E1" w:rsidRPr="0041528A" w:rsidRDefault="00BF46E1" w:rsidP="00BF46E1">
      <w:r w:rsidRPr="0041528A">
        <w:lastRenderedPageBreak/>
        <w:t>Logically:</w:t>
      </w:r>
    </w:p>
    <w:p w14:paraId="08DBDCDD" w14:textId="77777777" w:rsidR="00BF46E1" w:rsidRPr="0041528A" w:rsidRDefault="00BF46E1" w:rsidP="0041528A">
      <w:pPr>
        <w:pStyle w:val="EW"/>
      </w:pPr>
      <w:r w:rsidRPr="0041528A">
        <w:t>Command details</w:t>
      </w:r>
    </w:p>
    <w:p w14:paraId="75B4C2B4" w14:textId="77777777" w:rsidR="00BF46E1" w:rsidRPr="0041528A" w:rsidRDefault="00BF46E1" w:rsidP="0041528A">
      <w:pPr>
        <w:pStyle w:val="EW"/>
      </w:pPr>
      <w:r w:rsidRPr="0041528A">
        <w:tab/>
        <w:t>Command number:</w:t>
      </w:r>
      <w:r w:rsidRPr="0041528A">
        <w:tab/>
        <w:t>1</w:t>
      </w:r>
    </w:p>
    <w:p w14:paraId="329E6AFA" w14:textId="77777777" w:rsidR="00BF46E1" w:rsidRPr="0041528A" w:rsidRDefault="00BF46E1" w:rsidP="0041528A">
      <w:pPr>
        <w:pStyle w:val="EW"/>
      </w:pPr>
      <w:r w:rsidRPr="0041528A">
        <w:tab/>
        <w:t>Command type:</w:t>
      </w:r>
      <w:r w:rsidRPr="0041528A">
        <w:tab/>
        <w:t>SEND DATA</w:t>
      </w:r>
    </w:p>
    <w:p w14:paraId="027ACEC4" w14:textId="77777777" w:rsidR="00BF46E1" w:rsidRPr="0041528A" w:rsidRDefault="00BF46E1" w:rsidP="0041528A">
      <w:pPr>
        <w:pStyle w:val="EW"/>
      </w:pPr>
      <w:r w:rsidRPr="0041528A">
        <w:tab/>
        <w:t>Command qualifier:</w:t>
      </w:r>
      <w:r w:rsidRPr="0041528A">
        <w:tab/>
        <w:t>Send Immediately</w:t>
      </w:r>
    </w:p>
    <w:p w14:paraId="3C5AF5CB" w14:textId="77777777" w:rsidR="00BF46E1" w:rsidRPr="0041528A" w:rsidRDefault="00BF46E1" w:rsidP="0041528A">
      <w:pPr>
        <w:pStyle w:val="EW"/>
      </w:pPr>
      <w:r w:rsidRPr="0041528A">
        <w:t>Device identities</w:t>
      </w:r>
    </w:p>
    <w:p w14:paraId="08943642" w14:textId="77777777" w:rsidR="00BF46E1" w:rsidRPr="0041528A" w:rsidRDefault="00BF46E1" w:rsidP="0041528A">
      <w:pPr>
        <w:pStyle w:val="EW"/>
      </w:pPr>
      <w:r w:rsidRPr="0041528A">
        <w:tab/>
        <w:t>Source device:</w:t>
      </w:r>
      <w:r w:rsidRPr="0041528A">
        <w:tab/>
        <w:t>ME</w:t>
      </w:r>
    </w:p>
    <w:p w14:paraId="38F22D5C" w14:textId="77777777" w:rsidR="00BF46E1" w:rsidRPr="0041528A" w:rsidRDefault="00BF46E1" w:rsidP="0041528A">
      <w:pPr>
        <w:pStyle w:val="EW"/>
      </w:pPr>
      <w:r w:rsidRPr="0041528A">
        <w:tab/>
        <w:t>Destination device:</w:t>
      </w:r>
      <w:r w:rsidRPr="0041528A">
        <w:tab/>
        <w:t>UICC</w:t>
      </w:r>
    </w:p>
    <w:p w14:paraId="3DC302C8" w14:textId="77777777" w:rsidR="00BF46E1" w:rsidRPr="0041528A" w:rsidRDefault="00BF46E1" w:rsidP="0041528A">
      <w:pPr>
        <w:pStyle w:val="EW"/>
      </w:pPr>
      <w:r w:rsidRPr="0041528A">
        <w:t>Result</w:t>
      </w:r>
    </w:p>
    <w:p w14:paraId="7D4E7CC2" w14:textId="77777777" w:rsidR="00BF46E1" w:rsidRPr="0041528A" w:rsidRDefault="00BF46E1" w:rsidP="0041528A">
      <w:pPr>
        <w:pStyle w:val="EW"/>
      </w:pPr>
      <w:r w:rsidRPr="0041528A">
        <w:tab/>
        <w:t>General Result:</w:t>
      </w:r>
      <w:r w:rsidRPr="0041528A">
        <w:tab/>
        <w:t>Command performed successfully</w:t>
      </w:r>
    </w:p>
    <w:p w14:paraId="471510F8" w14:textId="77777777" w:rsidR="00BF46E1" w:rsidRPr="0041528A" w:rsidRDefault="00BF46E1" w:rsidP="0041528A">
      <w:pPr>
        <w:pStyle w:val="EX"/>
      </w:pPr>
      <w:r w:rsidRPr="0041528A">
        <w:tab/>
        <w:t>Channel data length:</w:t>
      </w:r>
      <w:r w:rsidRPr="0041528A">
        <w:tab/>
        <w:t>More than 255 bytes of space available in the Tx buffer</w:t>
      </w:r>
    </w:p>
    <w:p w14:paraId="0E38C28E" w14:textId="77777777" w:rsidR="00BF46E1" w:rsidRPr="0041528A" w:rsidRDefault="00BF46E1" w:rsidP="00BF46E1">
      <w:r w:rsidRPr="0041528A">
        <w:t>Coding:</w:t>
      </w:r>
    </w:p>
    <w:p w14:paraId="328C678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577B3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6B6FE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B0683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59B503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610AF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EEC6E7"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6515A9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0D486B"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A00A7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8BF1A2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5C161A"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5C8B08D"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F29C12C"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FE4BEC6" w14:textId="77777777" w:rsidR="00BF46E1" w:rsidRPr="0041528A" w:rsidRDefault="00BF46E1" w:rsidP="0092045E">
            <w:pPr>
              <w:pStyle w:val="TAC"/>
            </w:pPr>
            <w:r w:rsidRPr="0041528A">
              <w:t>00</w:t>
            </w:r>
          </w:p>
        </w:tc>
      </w:tr>
      <w:tr w:rsidR="00BF46E1" w:rsidRPr="0041528A" w14:paraId="2C59CF27" w14:textId="77777777" w:rsidTr="00195D76">
        <w:trPr>
          <w:jc w:val="center"/>
        </w:trPr>
        <w:tc>
          <w:tcPr>
            <w:tcW w:w="1134" w:type="dxa"/>
            <w:tcBorders>
              <w:top w:val="single" w:sz="4" w:space="0" w:color="auto"/>
              <w:right w:val="single" w:sz="4" w:space="0" w:color="auto"/>
            </w:tcBorders>
          </w:tcPr>
          <w:p w14:paraId="5C33118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33A941" w14:textId="77777777" w:rsidR="00BF46E1" w:rsidRPr="0041528A" w:rsidRDefault="00BF46E1" w:rsidP="0092045E">
            <w:pPr>
              <w:pStyle w:val="TAC"/>
            </w:pPr>
            <w:r w:rsidRPr="0041528A">
              <w:t xml:space="preserve">B7 </w:t>
            </w:r>
          </w:p>
        </w:tc>
        <w:tc>
          <w:tcPr>
            <w:tcW w:w="567" w:type="dxa"/>
            <w:tcBorders>
              <w:top w:val="single" w:sz="4" w:space="0" w:color="auto"/>
              <w:left w:val="single" w:sz="4" w:space="0" w:color="auto"/>
              <w:bottom w:val="single" w:sz="4" w:space="0" w:color="auto"/>
              <w:right w:val="single" w:sz="4" w:space="0" w:color="auto"/>
            </w:tcBorders>
          </w:tcPr>
          <w:p w14:paraId="0EF0F43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D58E0A"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37B6E7F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EE538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088AD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C21CC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D63E7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26CB4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50FBD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D9748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58B662" w14:textId="77777777" w:rsidR="00BF46E1" w:rsidRPr="0041528A" w:rsidRDefault="00BF46E1" w:rsidP="0092045E">
            <w:pPr>
              <w:pStyle w:val="TAC"/>
            </w:pPr>
          </w:p>
        </w:tc>
      </w:tr>
    </w:tbl>
    <w:p w14:paraId="0C6CE742" w14:textId="77777777" w:rsidR="00BF46E1" w:rsidRPr="0041528A" w:rsidRDefault="00BF46E1" w:rsidP="00BF46E1"/>
    <w:p w14:paraId="48F08B85" w14:textId="77777777" w:rsidR="00BF46E1" w:rsidRPr="0041528A" w:rsidRDefault="00BF46E1" w:rsidP="00BF46E1">
      <w:r w:rsidRPr="0041528A">
        <w:t>ENVELOPE: EVENT DOWNLOAD - Data available 1.1.1</w:t>
      </w:r>
    </w:p>
    <w:p w14:paraId="4F253E2A" w14:textId="77777777" w:rsidR="00BF46E1" w:rsidRPr="0041528A" w:rsidRDefault="00BF46E1" w:rsidP="00BF46E1">
      <w:r w:rsidRPr="0041528A">
        <w:t>Logically:</w:t>
      </w:r>
    </w:p>
    <w:p w14:paraId="62CEAAB8" w14:textId="77777777" w:rsidR="00BF46E1" w:rsidRPr="0041528A" w:rsidRDefault="00BF46E1" w:rsidP="0041528A">
      <w:pPr>
        <w:pStyle w:val="EW"/>
      </w:pPr>
      <w:r w:rsidRPr="0041528A">
        <w:t>Event list</w:t>
      </w:r>
    </w:p>
    <w:p w14:paraId="2D785067" w14:textId="77777777" w:rsidR="00BF46E1" w:rsidRPr="0041528A" w:rsidRDefault="00BF46E1" w:rsidP="0041528A">
      <w:pPr>
        <w:pStyle w:val="EW"/>
      </w:pPr>
      <w:r w:rsidRPr="0041528A">
        <w:tab/>
        <w:t>Event:</w:t>
      </w:r>
      <w:r w:rsidRPr="0041528A">
        <w:tab/>
        <w:t>Data available</w:t>
      </w:r>
    </w:p>
    <w:p w14:paraId="7BB1470C" w14:textId="77777777" w:rsidR="00BF46E1" w:rsidRPr="0041528A" w:rsidRDefault="00BF46E1" w:rsidP="0041528A">
      <w:pPr>
        <w:pStyle w:val="EW"/>
      </w:pPr>
      <w:r w:rsidRPr="0041528A">
        <w:t>Device identities</w:t>
      </w:r>
    </w:p>
    <w:p w14:paraId="5AFF8A13" w14:textId="77777777" w:rsidR="00BF46E1" w:rsidRPr="0041528A" w:rsidRDefault="00BF46E1" w:rsidP="0041528A">
      <w:pPr>
        <w:pStyle w:val="EW"/>
      </w:pPr>
      <w:r w:rsidRPr="0041528A">
        <w:tab/>
        <w:t>Source device:</w:t>
      </w:r>
      <w:r w:rsidRPr="0041528A">
        <w:tab/>
        <w:t>ME</w:t>
      </w:r>
    </w:p>
    <w:p w14:paraId="1860D857" w14:textId="77777777" w:rsidR="00BF46E1" w:rsidRPr="0041528A" w:rsidRDefault="00BF46E1" w:rsidP="0041528A">
      <w:pPr>
        <w:pStyle w:val="EW"/>
      </w:pPr>
      <w:r w:rsidRPr="0041528A">
        <w:tab/>
        <w:t>Destination device:</w:t>
      </w:r>
      <w:r w:rsidRPr="0041528A">
        <w:tab/>
        <w:t>UICC</w:t>
      </w:r>
    </w:p>
    <w:p w14:paraId="5658487D" w14:textId="77777777" w:rsidR="00BF46E1" w:rsidRPr="0041528A" w:rsidRDefault="00BF46E1" w:rsidP="0041528A">
      <w:pPr>
        <w:pStyle w:val="EW"/>
      </w:pPr>
      <w:r w:rsidRPr="0041528A">
        <w:t>Channel status</w:t>
      </w:r>
    </w:p>
    <w:p w14:paraId="13E1B6CF" w14:textId="77777777" w:rsidR="00BF46E1" w:rsidRPr="0041528A" w:rsidRDefault="00BF46E1" w:rsidP="0041528A">
      <w:pPr>
        <w:pStyle w:val="EW"/>
      </w:pPr>
      <w:r w:rsidRPr="0041528A">
        <w:tab/>
        <w:t>Channel status:</w:t>
      </w:r>
      <w:r w:rsidRPr="0041528A">
        <w:tab/>
        <w:t>Channel 1 open, link established</w:t>
      </w:r>
    </w:p>
    <w:p w14:paraId="552EDD0B" w14:textId="77777777" w:rsidR="00BF46E1" w:rsidRPr="0041528A" w:rsidRDefault="00BF46E1" w:rsidP="0041528A">
      <w:pPr>
        <w:pStyle w:val="EW"/>
      </w:pPr>
      <w:r w:rsidRPr="0041528A">
        <w:t>Channel Data Length</w:t>
      </w:r>
    </w:p>
    <w:p w14:paraId="01E2D188" w14:textId="77777777" w:rsidR="00BF46E1" w:rsidRPr="0041528A" w:rsidRDefault="00BF46E1" w:rsidP="0041528A">
      <w:pPr>
        <w:pStyle w:val="EX"/>
      </w:pPr>
      <w:r w:rsidRPr="0041528A">
        <w:tab/>
        <w:t>Channel data length:</w:t>
      </w:r>
      <w:r w:rsidRPr="0041528A">
        <w:tab/>
        <w:t>FF (more than 255 bytes are available)</w:t>
      </w:r>
    </w:p>
    <w:p w14:paraId="758CFC69" w14:textId="77777777" w:rsidR="00BF46E1" w:rsidRPr="0041528A" w:rsidRDefault="00BF46E1" w:rsidP="00BF46E1">
      <w:r w:rsidRPr="0041528A">
        <w:t>Coding:</w:t>
      </w:r>
    </w:p>
    <w:p w14:paraId="3CBC363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45CB55B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78C64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35C6E83" w14:textId="77777777" w:rsidR="00BF46E1" w:rsidRPr="0041528A" w:rsidRDefault="00BF46E1" w:rsidP="0092045E">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0C0858B5" w14:textId="77777777" w:rsidR="00BF46E1" w:rsidRPr="0041528A" w:rsidRDefault="00BF46E1" w:rsidP="0092045E">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373FC550"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24815253"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3FFFD7"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2468BB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76B80B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35C90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46D9BD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FF299D" w14:textId="77777777" w:rsidR="00BF46E1" w:rsidRPr="0041528A" w:rsidRDefault="00BF46E1" w:rsidP="0092045E">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06EC6EF0"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68AD41" w14:textId="77777777" w:rsidR="00BF46E1" w:rsidRPr="0041528A" w:rsidRDefault="00BF46E1" w:rsidP="0092045E">
            <w:pPr>
              <w:pStyle w:val="TAC"/>
            </w:pPr>
            <w:r w:rsidRPr="0041528A">
              <w:t>81</w:t>
            </w:r>
          </w:p>
        </w:tc>
      </w:tr>
      <w:tr w:rsidR="00BF46E1" w:rsidRPr="0041528A" w14:paraId="022007F7" w14:textId="77777777" w:rsidTr="00195D76">
        <w:trPr>
          <w:jc w:val="center"/>
        </w:trPr>
        <w:tc>
          <w:tcPr>
            <w:tcW w:w="1134" w:type="dxa"/>
            <w:tcBorders>
              <w:top w:val="single" w:sz="4" w:space="0" w:color="auto"/>
              <w:right w:val="single" w:sz="4" w:space="0" w:color="auto"/>
            </w:tcBorders>
          </w:tcPr>
          <w:p w14:paraId="24A3B1F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6EFD0FC" w14:textId="77777777" w:rsidR="00BF46E1" w:rsidRPr="0041528A" w:rsidRDefault="00BF46E1" w:rsidP="0092045E">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2931357B" w14:textId="77777777" w:rsidR="00BF46E1" w:rsidRPr="0041528A" w:rsidRDefault="00BF46E1" w:rsidP="0092045E">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5FDD72A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84F2CC"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00634C7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780D5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A5E78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B105F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3F4E6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4AF34D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8BB04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9F6F4F4" w14:textId="77777777" w:rsidR="00BF46E1" w:rsidRPr="0041528A" w:rsidRDefault="00BF46E1" w:rsidP="0092045E">
            <w:pPr>
              <w:pStyle w:val="TAC"/>
            </w:pPr>
          </w:p>
        </w:tc>
      </w:tr>
    </w:tbl>
    <w:p w14:paraId="21DE419C" w14:textId="77777777" w:rsidR="00BF46E1" w:rsidRPr="0041528A" w:rsidRDefault="00BF46E1" w:rsidP="00BF46E1"/>
    <w:p w14:paraId="6687BDF6" w14:textId="77777777" w:rsidR="00BF46E1" w:rsidRPr="0041528A" w:rsidRDefault="00BF46E1" w:rsidP="00BF46E1">
      <w:r w:rsidRPr="0041528A">
        <w:t>PROACTIVE COMMAND: RECEIVE DATA 1.1.1</w:t>
      </w:r>
    </w:p>
    <w:p w14:paraId="008F715E" w14:textId="77777777" w:rsidR="00BF46E1" w:rsidRPr="0041528A" w:rsidRDefault="00BF46E1" w:rsidP="00BF46E1">
      <w:r w:rsidRPr="0041528A">
        <w:t>Logically:</w:t>
      </w:r>
    </w:p>
    <w:p w14:paraId="19FCE550" w14:textId="77777777" w:rsidR="00BF46E1" w:rsidRPr="0041528A" w:rsidRDefault="00BF46E1" w:rsidP="0041528A">
      <w:pPr>
        <w:pStyle w:val="EW"/>
      </w:pPr>
      <w:r w:rsidRPr="0041528A">
        <w:t>Command details</w:t>
      </w:r>
    </w:p>
    <w:p w14:paraId="15F5F074" w14:textId="77777777" w:rsidR="00BF46E1" w:rsidRPr="0041528A" w:rsidRDefault="00BF46E1" w:rsidP="0041528A">
      <w:pPr>
        <w:pStyle w:val="EW"/>
      </w:pPr>
      <w:r w:rsidRPr="0041528A">
        <w:tab/>
        <w:t>Command number:</w:t>
      </w:r>
      <w:r w:rsidRPr="0041528A">
        <w:tab/>
        <w:t>1</w:t>
      </w:r>
    </w:p>
    <w:p w14:paraId="17164E93" w14:textId="77777777" w:rsidR="00BF46E1" w:rsidRPr="0041528A" w:rsidRDefault="00BF46E1" w:rsidP="0041528A">
      <w:pPr>
        <w:pStyle w:val="EW"/>
      </w:pPr>
      <w:r w:rsidRPr="0041528A">
        <w:tab/>
        <w:t>Command type:</w:t>
      </w:r>
      <w:r w:rsidRPr="0041528A">
        <w:tab/>
        <w:t>RECEIVE DATA</w:t>
      </w:r>
    </w:p>
    <w:p w14:paraId="4DD1109E" w14:textId="77777777" w:rsidR="00BF46E1" w:rsidRPr="0041528A" w:rsidRDefault="00BF46E1" w:rsidP="0041528A">
      <w:pPr>
        <w:pStyle w:val="EW"/>
      </w:pPr>
      <w:r w:rsidRPr="0041528A">
        <w:tab/>
        <w:t>Command qualifier:</w:t>
      </w:r>
      <w:r w:rsidRPr="0041528A">
        <w:tab/>
        <w:t>RFU</w:t>
      </w:r>
    </w:p>
    <w:p w14:paraId="687749DC" w14:textId="77777777" w:rsidR="00BF46E1" w:rsidRPr="0041528A" w:rsidRDefault="00BF46E1" w:rsidP="0041528A">
      <w:pPr>
        <w:pStyle w:val="EW"/>
      </w:pPr>
      <w:r w:rsidRPr="0041528A">
        <w:t>Device identities</w:t>
      </w:r>
    </w:p>
    <w:p w14:paraId="435977F4" w14:textId="77777777" w:rsidR="00BF46E1" w:rsidRPr="0041528A" w:rsidRDefault="00BF46E1" w:rsidP="0041528A">
      <w:pPr>
        <w:pStyle w:val="EW"/>
      </w:pPr>
      <w:r w:rsidRPr="0041528A">
        <w:tab/>
        <w:t>Source device:</w:t>
      </w:r>
      <w:r w:rsidRPr="0041528A">
        <w:tab/>
        <w:t>UICC</w:t>
      </w:r>
    </w:p>
    <w:p w14:paraId="5A5BAF38" w14:textId="77777777" w:rsidR="00BF46E1" w:rsidRPr="0041528A" w:rsidRDefault="00BF46E1" w:rsidP="0041528A">
      <w:pPr>
        <w:pStyle w:val="EW"/>
      </w:pPr>
      <w:r w:rsidRPr="0041528A">
        <w:tab/>
        <w:t>Destination device:</w:t>
      </w:r>
      <w:r w:rsidRPr="0041528A">
        <w:tab/>
        <w:t>Channel 1</w:t>
      </w:r>
      <w:r w:rsidRPr="0041528A">
        <w:tab/>
      </w:r>
    </w:p>
    <w:p w14:paraId="0A5DE08C" w14:textId="77777777" w:rsidR="00BF46E1" w:rsidRPr="0041528A" w:rsidRDefault="00BF46E1" w:rsidP="0041528A">
      <w:pPr>
        <w:pStyle w:val="EW"/>
      </w:pPr>
      <w:r w:rsidRPr="0041528A">
        <w:t>Channel Data Length</w:t>
      </w:r>
    </w:p>
    <w:p w14:paraId="4E7C0F3C" w14:textId="77777777" w:rsidR="00BF46E1" w:rsidRPr="0041528A" w:rsidRDefault="00BF46E1" w:rsidP="0041528A">
      <w:pPr>
        <w:pStyle w:val="EX"/>
      </w:pPr>
      <w:r w:rsidRPr="0041528A">
        <w:tab/>
        <w:t>Channel Data Length:</w:t>
      </w:r>
      <w:r w:rsidRPr="0041528A">
        <w:tab/>
        <w:t>200</w:t>
      </w:r>
    </w:p>
    <w:p w14:paraId="0861495E" w14:textId="77777777" w:rsidR="00BF46E1" w:rsidRPr="0041528A" w:rsidRDefault="00BF46E1" w:rsidP="00BF46E1">
      <w:r w:rsidRPr="0041528A">
        <w:t>Coding:</w:t>
      </w:r>
    </w:p>
    <w:p w14:paraId="1748431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6590E9E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4275B6"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2AAB555"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9FB8580" w14:textId="77777777" w:rsidR="00BF46E1" w:rsidRPr="0041528A" w:rsidRDefault="00BF46E1" w:rsidP="0092045E">
            <w:pPr>
              <w:pStyle w:val="TAC"/>
            </w:pPr>
            <w:r w:rsidRPr="0041528A">
              <w:t>0C</w:t>
            </w:r>
          </w:p>
        </w:tc>
        <w:tc>
          <w:tcPr>
            <w:tcW w:w="588" w:type="dxa"/>
            <w:tcBorders>
              <w:top w:val="single" w:sz="4" w:space="0" w:color="auto"/>
              <w:left w:val="single" w:sz="4" w:space="0" w:color="auto"/>
              <w:bottom w:val="single" w:sz="4" w:space="0" w:color="auto"/>
              <w:right w:val="single" w:sz="4" w:space="0" w:color="auto"/>
            </w:tcBorders>
          </w:tcPr>
          <w:p w14:paraId="613D50A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4BBF4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CF5F1D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4C9AC7"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2FDAA8EC"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8F3D6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335FD2"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9EFFF8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2B1B89"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BCC3EC4" w14:textId="77777777" w:rsidR="00BF46E1" w:rsidRPr="0041528A" w:rsidRDefault="00BF46E1" w:rsidP="0092045E">
            <w:pPr>
              <w:pStyle w:val="TAC"/>
            </w:pPr>
            <w:r w:rsidRPr="0041528A">
              <w:t>B7</w:t>
            </w:r>
          </w:p>
        </w:tc>
      </w:tr>
      <w:tr w:rsidR="00BF46E1" w:rsidRPr="0041528A" w14:paraId="13D20C80" w14:textId="77777777" w:rsidTr="00195D76">
        <w:trPr>
          <w:jc w:val="center"/>
        </w:trPr>
        <w:tc>
          <w:tcPr>
            <w:tcW w:w="1134" w:type="dxa"/>
            <w:tcBorders>
              <w:top w:val="single" w:sz="4" w:space="0" w:color="auto"/>
              <w:right w:val="single" w:sz="4" w:space="0" w:color="auto"/>
            </w:tcBorders>
          </w:tcPr>
          <w:p w14:paraId="036A10C6"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1224D8" w14:textId="77777777" w:rsidR="00BF46E1" w:rsidRPr="0041528A" w:rsidRDefault="00BF46E1" w:rsidP="0092045E">
            <w:pPr>
              <w:pStyle w:val="TAC"/>
            </w:pPr>
            <w:r w:rsidRPr="0041528A">
              <w:t>01</w:t>
            </w:r>
          </w:p>
        </w:tc>
        <w:tc>
          <w:tcPr>
            <w:tcW w:w="546" w:type="dxa"/>
            <w:tcBorders>
              <w:top w:val="single" w:sz="4" w:space="0" w:color="auto"/>
              <w:left w:val="single" w:sz="4" w:space="0" w:color="auto"/>
              <w:bottom w:val="single" w:sz="4" w:space="0" w:color="auto"/>
              <w:right w:val="single" w:sz="4" w:space="0" w:color="auto"/>
            </w:tcBorders>
          </w:tcPr>
          <w:p w14:paraId="2E1C2CB1" w14:textId="77777777" w:rsidR="00BF46E1" w:rsidRPr="0041528A" w:rsidRDefault="00BF46E1" w:rsidP="0092045E">
            <w:pPr>
              <w:pStyle w:val="TAC"/>
            </w:pPr>
            <w:r w:rsidRPr="0041528A">
              <w:t>C8</w:t>
            </w:r>
          </w:p>
        </w:tc>
        <w:tc>
          <w:tcPr>
            <w:tcW w:w="588" w:type="dxa"/>
            <w:tcBorders>
              <w:top w:val="single" w:sz="4" w:space="0" w:color="auto"/>
              <w:left w:val="single" w:sz="4" w:space="0" w:color="auto"/>
              <w:bottom w:val="single" w:sz="4" w:space="0" w:color="auto"/>
              <w:right w:val="single" w:sz="4" w:space="0" w:color="auto"/>
            </w:tcBorders>
          </w:tcPr>
          <w:p w14:paraId="09EB3A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413C0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A93B9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5F5E7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B8539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6CF63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2F8F8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A2E4B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2C5DC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1752D8" w14:textId="77777777" w:rsidR="00BF46E1" w:rsidRPr="0041528A" w:rsidRDefault="00BF46E1" w:rsidP="0092045E">
            <w:pPr>
              <w:pStyle w:val="TAC"/>
            </w:pPr>
          </w:p>
        </w:tc>
      </w:tr>
    </w:tbl>
    <w:p w14:paraId="7C3650C8" w14:textId="77777777" w:rsidR="00BF46E1" w:rsidRPr="0041528A" w:rsidRDefault="00BF46E1" w:rsidP="00BF46E1"/>
    <w:p w14:paraId="7CB7FAAB" w14:textId="77777777" w:rsidR="00AC4D4E" w:rsidRPr="001D1909" w:rsidRDefault="00AC4D4E" w:rsidP="00A178EF">
      <w:r w:rsidRPr="001D1909">
        <w:t>PROACTIVE COMMAND: RECEIVE DATA 1.1.2</w:t>
      </w:r>
    </w:p>
    <w:p w14:paraId="39187AB7" w14:textId="77777777" w:rsidR="00AC4D4E" w:rsidRPr="001D1909" w:rsidRDefault="00AC4D4E" w:rsidP="00A178EF">
      <w:r w:rsidRPr="001D1909">
        <w:t>Logically:</w:t>
      </w:r>
    </w:p>
    <w:p w14:paraId="7B289D69" w14:textId="77777777" w:rsidR="00AC4D4E" w:rsidRPr="001D1909" w:rsidRDefault="00AC4D4E" w:rsidP="00A178EF">
      <w:pPr>
        <w:pStyle w:val="EW"/>
        <w:tabs>
          <w:tab w:val="left" w:pos="851"/>
        </w:tabs>
        <w:ind w:left="2835" w:hanging="2551"/>
      </w:pPr>
      <w:r w:rsidRPr="001D1909">
        <w:t>Command details</w:t>
      </w:r>
    </w:p>
    <w:p w14:paraId="602BCAAA" w14:textId="0FBC0B1D" w:rsidR="00AC4D4E" w:rsidRPr="001D1909" w:rsidRDefault="00AC4D4E" w:rsidP="00A178EF">
      <w:pPr>
        <w:pStyle w:val="EW"/>
        <w:tabs>
          <w:tab w:val="left" w:pos="851"/>
        </w:tabs>
        <w:ind w:left="2835" w:hanging="2551"/>
      </w:pPr>
      <w:r w:rsidRPr="001D1909">
        <w:lastRenderedPageBreak/>
        <w:tab/>
        <w:t>Command number:</w:t>
      </w:r>
      <w:r w:rsidRPr="001D1909">
        <w:tab/>
      </w:r>
      <w:r>
        <w:t>any value between 1 to 254</w:t>
      </w:r>
    </w:p>
    <w:p w14:paraId="0B0ACFFA"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38D952BB" w14:textId="77777777" w:rsidR="00AC4D4E" w:rsidRPr="001D1909" w:rsidRDefault="00AC4D4E" w:rsidP="00A178EF">
      <w:pPr>
        <w:pStyle w:val="EW"/>
        <w:tabs>
          <w:tab w:val="left" w:pos="851"/>
        </w:tabs>
        <w:ind w:left="2835" w:hanging="2551"/>
      </w:pPr>
      <w:r w:rsidRPr="001D1909">
        <w:tab/>
        <w:t>Command qualifier:</w:t>
      </w:r>
      <w:r w:rsidRPr="001D1909">
        <w:tab/>
        <w:t>RFU</w:t>
      </w:r>
    </w:p>
    <w:p w14:paraId="0447B085" w14:textId="77777777" w:rsidR="00AC4D4E" w:rsidRPr="001D1909" w:rsidRDefault="00AC4D4E" w:rsidP="00A178EF">
      <w:pPr>
        <w:pStyle w:val="EW"/>
        <w:tabs>
          <w:tab w:val="left" w:pos="851"/>
        </w:tabs>
        <w:ind w:left="2835" w:hanging="2551"/>
      </w:pPr>
      <w:r w:rsidRPr="001D1909">
        <w:t>Device identities</w:t>
      </w:r>
    </w:p>
    <w:p w14:paraId="4D4B96F6" w14:textId="77777777" w:rsidR="00AC4D4E" w:rsidRPr="001D1909" w:rsidRDefault="00AC4D4E" w:rsidP="00A178EF">
      <w:pPr>
        <w:pStyle w:val="EW"/>
        <w:tabs>
          <w:tab w:val="left" w:pos="851"/>
        </w:tabs>
        <w:ind w:left="2835" w:hanging="2551"/>
      </w:pPr>
      <w:r w:rsidRPr="001D1909">
        <w:tab/>
        <w:t>Source device:</w:t>
      </w:r>
      <w:r w:rsidRPr="001D1909">
        <w:tab/>
        <w:t>UICC</w:t>
      </w:r>
    </w:p>
    <w:p w14:paraId="67EB417E"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473C6EB7" w14:textId="77777777" w:rsidR="00AC4D4E" w:rsidRPr="001D1909" w:rsidRDefault="00AC4D4E" w:rsidP="00A178EF">
      <w:pPr>
        <w:pStyle w:val="EW"/>
        <w:tabs>
          <w:tab w:val="left" w:pos="851"/>
        </w:tabs>
        <w:ind w:left="2835" w:hanging="2551"/>
      </w:pPr>
      <w:r w:rsidRPr="001D1909">
        <w:t>Channel Data Length</w:t>
      </w:r>
    </w:p>
    <w:p w14:paraId="74704A8E" w14:textId="77777777" w:rsidR="00AC4D4E" w:rsidRPr="001D1909" w:rsidRDefault="00AC4D4E" w:rsidP="00A178EF">
      <w:pPr>
        <w:pStyle w:val="EX"/>
        <w:tabs>
          <w:tab w:val="left" w:pos="851"/>
        </w:tabs>
        <w:ind w:left="2835" w:hanging="2551"/>
      </w:pPr>
      <w:r w:rsidRPr="001D1909">
        <w:tab/>
        <w:t>Channel Data Length:</w:t>
      </w:r>
      <w:r w:rsidRPr="001D1909">
        <w:tab/>
        <w:t>200</w:t>
      </w:r>
    </w:p>
    <w:p w14:paraId="12E90EE4" w14:textId="77777777" w:rsidR="00AC4D4E" w:rsidRPr="001D1909" w:rsidRDefault="00AC4D4E" w:rsidP="00A178EF">
      <w:pPr>
        <w:keepNext/>
        <w:keepLines/>
      </w:pPr>
      <w:r w:rsidRPr="001D1909">
        <w:t>Coding:</w:t>
      </w:r>
    </w:p>
    <w:p w14:paraId="11ED0A7C"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39EB38A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DB7FFBA"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26DA63C1"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2331AD25"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43CC299A"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A64C587"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56FA7195" w14:textId="3C0319EC"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0E43B0B"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2EB9EDA3"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2DDE5B7C"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466872A6"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0031289"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0EAEF82"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4FF30A9E" w14:textId="77777777" w:rsidR="00AC4D4E" w:rsidRPr="001D1909" w:rsidRDefault="00AC4D4E" w:rsidP="00AC4D4E">
            <w:pPr>
              <w:pStyle w:val="TAC"/>
            </w:pPr>
            <w:r w:rsidRPr="001D1909">
              <w:t>B7</w:t>
            </w:r>
          </w:p>
        </w:tc>
      </w:tr>
      <w:tr w:rsidR="00AC4D4E" w:rsidRPr="001D1909" w14:paraId="48DCD9DB" w14:textId="77777777" w:rsidTr="00A178EF">
        <w:trPr>
          <w:jc w:val="center"/>
        </w:trPr>
        <w:tc>
          <w:tcPr>
            <w:tcW w:w="1134" w:type="dxa"/>
            <w:tcBorders>
              <w:top w:val="single" w:sz="4" w:space="0" w:color="auto"/>
              <w:right w:val="single" w:sz="4" w:space="0" w:color="auto"/>
            </w:tcBorders>
          </w:tcPr>
          <w:p w14:paraId="0FEA0BA8"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0CDF876"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18C184D6"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5311C18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B3A7CA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DCD3BB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5786034"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60F6F5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930907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722EFE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25B815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B7D8E1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AC0FDFF" w14:textId="77777777" w:rsidR="00AC4D4E" w:rsidRPr="001D1909" w:rsidRDefault="00AC4D4E" w:rsidP="00AC4D4E">
            <w:pPr>
              <w:pStyle w:val="TAC"/>
            </w:pPr>
          </w:p>
        </w:tc>
      </w:tr>
    </w:tbl>
    <w:p w14:paraId="5B9E8591" w14:textId="77777777" w:rsidR="00AC4D4E" w:rsidRDefault="00AC4D4E" w:rsidP="00A178EF">
      <w:r>
        <w:tab/>
        <w:t>Where XX is the Hex value of the Command number</w:t>
      </w:r>
    </w:p>
    <w:p w14:paraId="6B76F1CD" w14:textId="77777777" w:rsidR="00AC4D4E" w:rsidRPr="001D1909" w:rsidRDefault="00AC4D4E" w:rsidP="00A178EF"/>
    <w:p w14:paraId="4D27356A" w14:textId="77777777" w:rsidR="00AC4D4E" w:rsidRPr="001D1909" w:rsidRDefault="00AC4D4E" w:rsidP="00A178EF">
      <w:r w:rsidRPr="001D1909">
        <w:t>PROACTIVE COMMAND: RECEIVE DATA 1.1.3</w:t>
      </w:r>
    </w:p>
    <w:p w14:paraId="74390BBB" w14:textId="77777777" w:rsidR="00AC4D4E" w:rsidRPr="001D1909" w:rsidRDefault="00AC4D4E" w:rsidP="00A178EF">
      <w:r w:rsidRPr="001D1909">
        <w:t>Logically:</w:t>
      </w:r>
    </w:p>
    <w:p w14:paraId="4B83F82C" w14:textId="77777777" w:rsidR="00AC4D4E" w:rsidRPr="001D1909" w:rsidRDefault="00AC4D4E" w:rsidP="00A178EF">
      <w:pPr>
        <w:pStyle w:val="EW"/>
        <w:tabs>
          <w:tab w:val="left" w:pos="851"/>
        </w:tabs>
        <w:ind w:left="2835" w:hanging="2551"/>
      </w:pPr>
      <w:r w:rsidRPr="001D1909">
        <w:t>Command details</w:t>
      </w:r>
    </w:p>
    <w:p w14:paraId="20D497EA" w14:textId="5E064A06"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16D49D04"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75984DFC" w14:textId="77777777" w:rsidR="00AC4D4E" w:rsidRPr="001D1909" w:rsidRDefault="00AC4D4E" w:rsidP="00A178EF">
      <w:pPr>
        <w:pStyle w:val="EW"/>
        <w:tabs>
          <w:tab w:val="left" w:pos="851"/>
        </w:tabs>
        <w:ind w:left="2835" w:hanging="2551"/>
      </w:pPr>
      <w:r w:rsidRPr="001D1909">
        <w:tab/>
        <w:t>Command qualifier:</w:t>
      </w:r>
      <w:r w:rsidRPr="001D1909">
        <w:tab/>
        <w:t>RFU</w:t>
      </w:r>
    </w:p>
    <w:p w14:paraId="6EF4AAD7" w14:textId="77777777" w:rsidR="00AC4D4E" w:rsidRPr="001D1909" w:rsidRDefault="00AC4D4E" w:rsidP="00A178EF">
      <w:pPr>
        <w:pStyle w:val="EW"/>
        <w:tabs>
          <w:tab w:val="left" w:pos="851"/>
        </w:tabs>
        <w:ind w:left="2835" w:hanging="2551"/>
      </w:pPr>
      <w:r w:rsidRPr="001D1909">
        <w:t>Device identities</w:t>
      </w:r>
    </w:p>
    <w:p w14:paraId="3B4AE255" w14:textId="77777777" w:rsidR="00AC4D4E" w:rsidRPr="001D1909" w:rsidRDefault="00AC4D4E" w:rsidP="00A178EF">
      <w:pPr>
        <w:pStyle w:val="EW"/>
        <w:tabs>
          <w:tab w:val="left" w:pos="851"/>
        </w:tabs>
        <w:ind w:left="2835" w:hanging="2551"/>
      </w:pPr>
      <w:r w:rsidRPr="001D1909">
        <w:tab/>
        <w:t>Source device:</w:t>
      </w:r>
      <w:r w:rsidRPr="001D1909">
        <w:tab/>
        <w:t>UICC</w:t>
      </w:r>
    </w:p>
    <w:p w14:paraId="42D9A3D5"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326EEAC3" w14:textId="77777777" w:rsidR="00AC4D4E" w:rsidRPr="001D1909" w:rsidRDefault="00AC4D4E" w:rsidP="00A178EF">
      <w:pPr>
        <w:pStyle w:val="EW"/>
        <w:tabs>
          <w:tab w:val="left" w:pos="851"/>
        </w:tabs>
        <w:ind w:left="2835" w:hanging="2551"/>
      </w:pPr>
      <w:r w:rsidRPr="001D1909">
        <w:t>Channel Data Length</w:t>
      </w:r>
    </w:p>
    <w:p w14:paraId="64310026" w14:textId="77777777" w:rsidR="00AC4D4E" w:rsidRPr="001D1909" w:rsidRDefault="00AC4D4E" w:rsidP="00A178EF">
      <w:pPr>
        <w:pStyle w:val="EX"/>
        <w:tabs>
          <w:tab w:val="left" w:pos="851"/>
        </w:tabs>
        <w:ind w:left="2835" w:hanging="2551"/>
      </w:pPr>
      <w:r w:rsidRPr="001D1909">
        <w:tab/>
        <w:t>Channel Data Length:</w:t>
      </w:r>
      <w:r w:rsidRPr="001D1909">
        <w:tab/>
        <w:t>200</w:t>
      </w:r>
    </w:p>
    <w:p w14:paraId="46DF8C51" w14:textId="77777777" w:rsidR="00AC4D4E" w:rsidRPr="001D1909" w:rsidRDefault="00AC4D4E" w:rsidP="00A178EF">
      <w:r w:rsidRPr="001D1909">
        <w:t>Coding:</w:t>
      </w:r>
    </w:p>
    <w:p w14:paraId="0916E974"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6DC54D20"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F06BB71"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5051AFA6"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68CC45B9"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7F9BC2EA"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5917CC0"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096BA167" w14:textId="3252B979"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011BA31F"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1C4D804E"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643FF1F9"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432C74C"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2B1464B6"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8685323"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654A4852" w14:textId="77777777" w:rsidR="00AC4D4E" w:rsidRPr="001D1909" w:rsidRDefault="00AC4D4E" w:rsidP="00AC4D4E">
            <w:pPr>
              <w:pStyle w:val="TAC"/>
            </w:pPr>
            <w:r w:rsidRPr="001D1909">
              <w:t>B7</w:t>
            </w:r>
          </w:p>
        </w:tc>
      </w:tr>
      <w:tr w:rsidR="00AC4D4E" w:rsidRPr="001D1909" w14:paraId="3E510C0D" w14:textId="77777777" w:rsidTr="00A178EF">
        <w:trPr>
          <w:jc w:val="center"/>
        </w:trPr>
        <w:tc>
          <w:tcPr>
            <w:tcW w:w="1134" w:type="dxa"/>
            <w:tcBorders>
              <w:top w:val="single" w:sz="4" w:space="0" w:color="auto"/>
              <w:right w:val="single" w:sz="4" w:space="0" w:color="auto"/>
            </w:tcBorders>
          </w:tcPr>
          <w:p w14:paraId="452CAE93"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E32113F"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41CC818B"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5D927B4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7910F9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30FECC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4FC18E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653A11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157ED6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3AB65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8733852"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7448B8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BA905D2" w14:textId="77777777" w:rsidR="00AC4D4E" w:rsidRPr="001D1909" w:rsidRDefault="00AC4D4E" w:rsidP="00AC4D4E">
            <w:pPr>
              <w:pStyle w:val="TAC"/>
            </w:pPr>
          </w:p>
        </w:tc>
      </w:tr>
    </w:tbl>
    <w:p w14:paraId="4648227E" w14:textId="77777777" w:rsidR="00AC4D4E" w:rsidRPr="001D1909" w:rsidRDefault="00AC4D4E" w:rsidP="00A178EF">
      <w:r>
        <w:tab/>
        <w:t>Where XX is the Hex value of the Command number</w:t>
      </w:r>
    </w:p>
    <w:p w14:paraId="58601875" w14:textId="77777777" w:rsidR="00AC4D4E" w:rsidRPr="001D1909" w:rsidRDefault="00AC4D4E" w:rsidP="00A178EF"/>
    <w:p w14:paraId="799734CA" w14:textId="77777777" w:rsidR="00AC4D4E" w:rsidRPr="001D1909" w:rsidRDefault="00AC4D4E" w:rsidP="00A178EF">
      <w:r w:rsidRPr="001D1909">
        <w:t>PROACTIVE COMMAND: RECEIVE DATA 1.1.4</w:t>
      </w:r>
    </w:p>
    <w:p w14:paraId="38D125FD" w14:textId="77777777" w:rsidR="00AC4D4E" w:rsidRPr="001D1909" w:rsidRDefault="00AC4D4E" w:rsidP="00A178EF">
      <w:r w:rsidRPr="001D1909">
        <w:t>Logically:</w:t>
      </w:r>
    </w:p>
    <w:p w14:paraId="4AAB3772" w14:textId="77777777" w:rsidR="00AC4D4E" w:rsidRPr="001D1909" w:rsidRDefault="00AC4D4E" w:rsidP="00A178EF">
      <w:pPr>
        <w:pStyle w:val="EW"/>
        <w:tabs>
          <w:tab w:val="left" w:pos="851"/>
        </w:tabs>
        <w:ind w:left="2835" w:hanging="2551"/>
      </w:pPr>
      <w:r w:rsidRPr="001D1909">
        <w:t>Command details</w:t>
      </w:r>
    </w:p>
    <w:p w14:paraId="257AF6C5" w14:textId="2AA22303"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79599BAF"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7DB68AA5" w14:textId="77777777" w:rsidR="00AC4D4E" w:rsidRPr="001D1909" w:rsidRDefault="00AC4D4E" w:rsidP="00A178EF">
      <w:pPr>
        <w:pStyle w:val="EW"/>
        <w:tabs>
          <w:tab w:val="left" w:pos="851"/>
        </w:tabs>
        <w:ind w:left="2835" w:hanging="2551"/>
      </w:pPr>
      <w:r w:rsidRPr="001D1909">
        <w:tab/>
        <w:t>Command qualifier:</w:t>
      </w:r>
      <w:r w:rsidRPr="001D1909">
        <w:tab/>
        <w:t>RFU</w:t>
      </w:r>
    </w:p>
    <w:p w14:paraId="5EF1E8BB" w14:textId="77777777" w:rsidR="00AC4D4E" w:rsidRPr="001D1909" w:rsidRDefault="00AC4D4E" w:rsidP="00A178EF">
      <w:pPr>
        <w:pStyle w:val="EW"/>
        <w:tabs>
          <w:tab w:val="left" w:pos="851"/>
        </w:tabs>
        <w:ind w:left="2835" w:hanging="2551"/>
      </w:pPr>
      <w:r w:rsidRPr="001D1909">
        <w:t>Device identities</w:t>
      </w:r>
    </w:p>
    <w:p w14:paraId="017A3377" w14:textId="77777777" w:rsidR="00AC4D4E" w:rsidRPr="001D1909" w:rsidRDefault="00AC4D4E" w:rsidP="00A178EF">
      <w:pPr>
        <w:pStyle w:val="EW"/>
        <w:tabs>
          <w:tab w:val="left" w:pos="851"/>
        </w:tabs>
        <w:ind w:left="2835" w:hanging="2551"/>
      </w:pPr>
      <w:r w:rsidRPr="001D1909">
        <w:tab/>
        <w:t>Source device:</w:t>
      </w:r>
      <w:r w:rsidRPr="001D1909">
        <w:tab/>
        <w:t>UICC</w:t>
      </w:r>
    </w:p>
    <w:p w14:paraId="4815146D"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6BBD7C47" w14:textId="77777777" w:rsidR="00AC4D4E" w:rsidRPr="001D1909" w:rsidRDefault="00AC4D4E" w:rsidP="00A178EF">
      <w:pPr>
        <w:pStyle w:val="EW"/>
        <w:tabs>
          <w:tab w:val="left" w:pos="851"/>
        </w:tabs>
        <w:ind w:left="2835" w:hanging="2551"/>
      </w:pPr>
      <w:r w:rsidRPr="001D1909">
        <w:t>Channel Data Length</w:t>
      </w:r>
    </w:p>
    <w:p w14:paraId="5F559D90" w14:textId="77777777" w:rsidR="00AC4D4E" w:rsidRPr="001D1909" w:rsidRDefault="00AC4D4E" w:rsidP="00A178EF">
      <w:pPr>
        <w:pStyle w:val="EX"/>
        <w:tabs>
          <w:tab w:val="left" w:pos="851"/>
        </w:tabs>
        <w:ind w:left="2835" w:hanging="2551"/>
      </w:pPr>
      <w:r w:rsidRPr="001D1909">
        <w:tab/>
        <w:t>Channel Data Length:</w:t>
      </w:r>
      <w:r w:rsidRPr="001D1909">
        <w:tab/>
        <w:t>200</w:t>
      </w:r>
    </w:p>
    <w:p w14:paraId="728A7B32" w14:textId="77777777" w:rsidR="00AC4D4E" w:rsidRPr="001D1909" w:rsidRDefault="00AC4D4E" w:rsidP="00A178EF">
      <w:r w:rsidRPr="001D1909">
        <w:t>Coding:</w:t>
      </w:r>
    </w:p>
    <w:p w14:paraId="45A51DDB"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47FBD84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6A773B97"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7B35F24F"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5F9DB476"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40210522"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DCEC344"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025E059" w14:textId="2925EB94"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81C653D"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1464A3C3"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73EB3811"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21D2E847"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325A843"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6B4DC38"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23712DEE" w14:textId="77777777" w:rsidR="00AC4D4E" w:rsidRPr="001D1909" w:rsidRDefault="00AC4D4E" w:rsidP="00AC4D4E">
            <w:pPr>
              <w:pStyle w:val="TAC"/>
            </w:pPr>
            <w:r w:rsidRPr="001D1909">
              <w:t>B7</w:t>
            </w:r>
          </w:p>
        </w:tc>
      </w:tr>
      <w:tr w:rsidR="00AC4D4E" w:rsidRPr="001D1909" w14:paraId="59F4C5C3" w14:textId="77777777" w:rsidTr="00A178EF">
        <w:trPr>
          <w:jc w:val="center"/>
        </w:trPr>
        <w:tc>
          <w:tcPr>
            <w:tcW w:w="1134" w:type="dxa"/>
            <w:tcBorders>
              <w:top w:val="single" w:sz="4" w:space="0" w:color="auto"/>
              <w:right w:val="single" w:sz="4" w:space="0" w:color="auto"/>
            </w:tcBorders>
          </w:tcPr>
          <w:p w14:paraId="23A50D50"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DFC70A9"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287AB885"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070597D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C9EDE8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5CCEA6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149D60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8A4853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A974B12"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927E54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A94AD3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4C6D71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B35CC8A" w14:textId="77777777" w:rsidR="00AC4D4E" w:rsidRPr="001D1909" w:rsidRDefault="00AC4D4E" w:rsidP="00AC4D4E">
            <w:pPr>
              <w:pStyle w:val="TAC"/>
            </w:pPr>
          </w:p>
        </w:tc>
      </w:tr>
    </w:tbl>
    <w:p w14:paraId="1E53BEF5" w14:textId="77777777" w:rsidR="00AC4D4E" w:rsidRPr="001D1909" w:rsidRDefault="00AC4D4E" w:rsidP="00A178EF">
      <w:r>
        <w:tab/>
        <w:t>Where XX is the Hex value of the Command number</w:t>
      </w:r>
    </w:p>
    <w:p w14:paraId="0DD16CD0" w14:textId="77777777" w:rsidR="00AC4D4E" w:rsidRPr="001D1909" w:rsidRDefault="00AC4D4E" w:rsidP="00A178EF"/>
    <w:p w14:paraId="364816B1" w14:textId="77777777" w:rsidR="00AC4D4E" w:rsidRPr="001D1909" w:rsidRDefault="00AC4D4E" w:rsidP="00A178EF">
      <w:r w:rsidRPr="001D1909">
        <w:t>PROACTIVE COMMAND: RECEIVE DATA 1.1.5</w:t>
      </w:r>
    </w:p>
    <w:p w14:paraId="069B67CF" w14:textId="77777777" w:rsidR="00AC4D4E" w:rsidRPr="001D1909" w:rsidRDefault="00AC4D4E" w:rsidP="00A178EF">
      <w:r w:rsidRPr="001D1909">
        <w:t>Logically:</w:t>
      </w:r>
    </w:p>
    <w:p w14:paraId="12EA2C12" w14:textId="77777777" w:rsidR="00AC4D4E" w:rsidRPr="001D1909" w:rsidRDefault="00AC4D4E" w:rsidP="00A178EF">
      <w:pPr>
        <w:pStyle w:val="EW"/>
        <w:tabs>
          <w:tab w:val="left" w:pos="851"/>
        </w:tabs>
        <w:ind w:left="2835" w:hanging="2551"/>
      </w:pPr>
      <w:r w:rsidRPr="001D1909">
        <w:lastRenderedPageBreak/>
        <w:t>Command details</w:t>
      </w:r>
    </w:p>
    <w:p w14:paraId="3CA96709" w14:textId="2ECB5D2A"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49E29C76"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15992CB1" w14:textId="77777777" w:rsidR="00AC4D4E" w:rsidRPr="001D1909" w:rsidRDefault="00AC4D4E" w:rsidP="00A178EF">
      <w:pPr>
        <w:pStyle w:val="EW"/>
        <w:tabs>
          <w:tab w:val="left" w:pos="851"/>
        </w:tabs>
        <w:ind w:left="2835" w:hanging="2551"/>
      </w:pPr>
      <w:r w:rsidRPr="001D1909">
        <w:tab/>
        <w:t>Command qualifier:</w:t>
      </w:r>
      <w:r w:rsidRPr="001D1909">
        <w:tab/>
        <w:t>RFU</w:t>
      </w:r>
    </w:p>
    <w:p w14:paraId="30544344" w14:textId="77777777" w:rsidR="00AC4D4E" w:rsidRPr="001D1909" w:rsidRDefault="00AC4D4E" w:rsidP="00A178EF">
      <w:pPr>
        <w:pStyle w:val="EW"/>
        <w:tabs>
          <w:tab w:val="left" w:pos="851"/>
        </w:tabs>
        <w:ind w:left="2835" w:hanging="2551"/>
      </w:pPr>
      <w:r w:rsidRPr="001D1909">
        <w:t>Device identities</w:t>
      </w:r>
    </w:p>
    <w:p w14:paraId="2BA54DB0" w14:textId="77777777" w:rsidR="00AC4D4E" w:rsidRPr="001D1909" w:rsidRDefault="00AC4D4E" w:rsidP="00A178EF">
      <w:pPr>
        <w:pStyle w:val="EW"/>
        <w:tabs>
          <w:tab w:val="left" w:pos="851"/>
        </w:tabs>
        <w:ind w:left="2835" w:hanging="2551"/>
      </w:pPr>
      <w:r w:rsidRPr="001D1909">
        <w:tab/>
        <w:t>Source device:</w:t>
      </w:r>
      <w:r w:rsidRPr="001D1909">
        <w:tab/>
        <w:t>UICC</w:t>
      </w:r>
    </w:p>
    <w:p w14:paraId="7FA22570"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0A8324FD" w14:textId="77777777" w:rsidR="00AC4D4E" w:rsidRPr="001D1909" w:rsidRDefault="00AC4D4E" w:rsidP="00A178EF">
      <w:pPr>
        <w:pStyle w:val="EW"/>
        <w:tabs>
          <w:tab w:val="left" w:pos="851"/>
        </w:tabs>
        <w:ind w:left="2835" w:hanging="2551"/>
      </w:pPr>
      <w:r w:rsidRPr="001D1909">
        <w:t>Channel Data Length</w:t>
      </w:r>
    </w:p>
    <w:p w14:paraId="642EB594" w14:textId="77777777" w:rsidR="00AC4D4E" w:rsidRPr="001D1909" w:rsidRDefault="00AC4D4E" w:rsidP="00A178EF">
      <w:pPr>
        <w:pStyle w:val="EX"/>
        <w:tabs>
          <w:tab w:val="left" w:pos="851"/>
        </w:tabs>
        <w:ind w:left="2835" w:hanging="2551"/>
      </w:pPr>
      <w:r w:rsidRPr="001D1909">
        <w:tab/>
        <w:t>Channel Data Length:</w:t>
      </w:r>
      <w:r w:rsidRPr="001D1909">
        <w:tab/>
        <w:t>200</w:t>
      </w:r>
    </w:p>
    <w:p w14:paraId="6EF8ED64" w14:textId="77777777" w:rsidR="00AC4D4E" w:rsidRPr="001D1909" w:rsidRDefault="00AC4D4E" w:rsidP="00A178EF">
      <w:pPr>
        <w:keepNext/>
        <w:keepLines/>
      </w:pPr>
      <w:r w:rsidRPr="001D1909">
        <w:t>Coding:</w:t>
      </w:r>
    </w:p>
    <w:p w14:paraId="5EB8147B"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571AA41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6F695F6"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CE3F20E"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5FC9EE4F"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60C823C4"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910F296"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A376346" w14:textId="4AC1EA46"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9E834CB"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3C3E2AB6"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7F94F3A"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2612601"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13FBEE93"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2FC3AC5"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61676856" w14:textId="77777777" w:rsidR="00AC4D4E" w:rsidRPr="001D1909" w:rsidRDefault="00AC4D4E" w:rsidP="00AC4D4E">
            <w:pPr>
              <w:pStyle w:val="TAC"/>
            </w:pPr>
            <w:r w:rsidRPr="001D1909">
              <w:t>B7</w:t>
            </w:r>
          </w:p>
        </w:tc>
      </w:tr>
      <w:tr w:rsidR="00AC4D4E" w:rsidRPr="001D1909" w14:paraId="6F1B9F2B" w14:textId="77777777" w:rsidTr="00A178EF">
        <w:trPr>
          <w:jc w:val="center"/>
        </w:trPr>
        <w:tc>
          <w:tcPr>
            <w:tcW w:w="1134" w:type="dxa"/>
            <w:tcBorders>
              <w:top w:val="single" w:sz="4" w:space="0" w:color="auto"/>
              <w:right w:val="single" w:sz="4" w:space="0" w:color="auto"/>
            </w:tcBorders>
          </w:tcPr>
          <w:p w14:paraId="341652C3"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771CA18"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4362F0F5"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45C2B29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94AC8B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502D73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908394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B8ACEE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73174D4"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F5B9FD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910B9A0"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1AE0EE2"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D7DD32F" w14:textId="77777777" w:rsidR="00AC4D4E" w:rsidRPr="001D1909" w:rsidRDefault="00AC4D4E" w:rsidP="00AC4D4E">
            <w:pPr>
              <w:pStyle w:val="TAC"/>
            </w:pPr>
          </w:p>
        </w:tc>
      </w:tr>
    </w:tbl>
    <w:p w14:paraId="11B62072" w14:textId="77777777" w:rsidR="00AC4D4E" w:rsidRPr="001D1909" w:rsidRDefault="00AC4D4E" w:rsidP="00A178EF">
      <w:r>
        <w:tab/>
        <w:t>Where XX is the Hex value of the Command number</w:t>
      </w:r>
    </w:p>
    <w:p w14:paraId="13077794" w14:textId="77777777" w:rsidR="00AC4D4E" w:rsidRPr="001D1909" w:rsidRDefault="00AC4D4E" w:rsidP="00A178EF"/>
    <w:p w14:paraId="20832B28" w14:textId="77777777" w:rsidR="00AC4D4E" w:rsidRPr="001D1909" w:rsidRDefault="00AC4D4E" w:rsidP="00A178EF">
      <w:r w:rsidRPr="001D1909">
        <w:t>TERMINAL RESPONSE: RECEIVE DATA 1.1.1</w:t>
      </w:r>
    </w:p>
    <w:p w14:paraId="631B4E75" w14:textId="77777777" w:rsidR="00AC4D4E" w:rsidRPr="001D1909" w:rsidRDefault="00AC4D4E" w:rsidP="00A178EF">
      <w:r w:rsidRPr="001D1909">
        <w:t>Logically:</w:t>
      </w:r>
    </w:p>
    <w:p w14:paraId="299DCFCC" w14:textId="77777777" w:rsidR="00AC4D4E" w:rsidRPr="001D1909" w:rsidRDefault="00AC4D4E" w:rsidP="00A178EF">
      <w:pPr>
        <w:pStyle w:val="EW"/>
        <w:tabs>
          <w:tab w:val="left" w:pos="851"/>
        </w:tabs>
        <w:ind w:left="2835" w:hanging="2551"/>
      </w:pPr>
      <w:r w:rsidRPr="001D1909">
        <w:t>Command details</w:t>
      </w:r>
    </w:p>
    <w:p w14:paraId="2639912A" w14:textId="77777777" w:rsidR="00AC4D4E" w:rsidRPr="001D1909" w:rsidRDefault="00AC4D4E" w:rsidP="00A178EF">
      <w:pPr>
        <w:pStyle w:val="EW"/>
        <w:tabs>
          <w:tab w:val="left" w:pos="851"/>
        </w:tabs>
        <w:ind w:left="2835" w:hanging="2551"/>
      </w:pPr>
      <w:r w:rsidRPr="001D1909">
        <w:tab/>
        <w:t>Command number:</w:t>
      </w:r>
      <w:r w:rsidRPr="001D1909">
        <w:tab/>
        <w:t>1</w:t>
      </w:r>
    </w:p>
    <w:p w14:paraId="0982B9C0"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771CA4C8" w14:textId="77777777" w:rsidR="00AC4D4E" w:rsidRPr="001D1909" w:rsidRDefault="00AC4D4E" w:rsidP="00A178EF">
      <w:pPr>
        <w:pStyle w:val="EW"/>
        <w:tabs>
          <w:tab w:val="left" w:pos="851"/>
        </w:tabs>
        <w:ind w:left="2835" w:hanging="2551"/>
      </w:pPr>
      <w:r w:rsidRPr="001D1909">
        <w:tab/>
        <w:t>Command qualifier:</w:t>
      </w:r>
      <w:r w:rsidRPr="001D1909">
        <w:tab/>
        <w:t>RFU</w:t>
      </w:r>
    </w:p>
    <w:p w14:paraId="20EA890A" w14:textId="77777777" w:rsidR="00AC4D4E" w:rsidRPr="001D1909" w:rsidRDefault="00AC4D4E" w:rsidP="00A178EF">
      <w:pPr>
        <w:pStyle w:val="EW"/>
        <w:tabs>
          <w:tab w:val="left" w:pos="851"/>
        </w:tabs>
        <w:ind w:left="2835" w:hanging="2551"/>
      </w:pPr>
      <w:r w:rsidRPr="001D1909">
        <w:t>Device identities</w:t>
      </w:r>
    </w:p>
    <w:p w14:paraId="60980C30" w14:textId="77777777" w:rsidR="00AC4D4E" w:rsidRPr="001D1909" w:rsidRDefault="00AC4D4E" w:rsidP="00A178EF">
      <w:pPr>
        <w:pStyle w:val="EW"/>
        <w:tabs>
          <w:tab w:val="left" w:pos="851"/>
        </w:tabs>
        <w:ind w:left="2835" w:hanging="2551"/>
      </w:pPr>
      <w:r w:rsidRPr="001D1909">
        <w:tab/>
        <w:t>Source device:</w:t>
      </w:r>
      <w:r w:rsidRPr="001D1909">
        <w:tab/>
        <w:t>ME</w:t>
      </w:r>
    </w:p>
    <w:p w14:paraId="4418792F" w14:textId="77777777" w:rsidR="00AC4D4E" w:rsidRPr="001D1909" w:rsidRDefault="00AC4D4E" w:rsidP="00A178EF">
      <w:pPr>
        <w:pStyle w:val="EW"/>
        <w:tabs>
          <w:tab w:val="left" w:pos="851"/>
        </w:tabs>
        <w:ind w:left="2835" w:hanging="2551"/>
      </w:pPr>
      <w:r w:rsidRPr="001D1909">
        <w:tab/>
        <w:t>Destination device:</w:t>
      </w:r>
      <w:r w:rsidRPr="001D1909">
        <w:tab/>
        <w:t>UICC</w:t>
      </w:r>
    </w:p>
    <w:p w14:paraId="79EDE18D" w14:textId="77777777" w:rsidR="00AC4D4E" w:rsidRPr="001D1909" w:rsidRDefault="00AC4D4E" w:rsidP="00A178EF">
      <w:pPr>
        <w:pStyle w:val="EW"/>
        <w:tabs>
          <w:tab w:val="left" w:pos="851"/>
        </w:tabs>
        <w:ind w:left="2835" w:hanging="2551"/>
      </w:pPr>
      <w:r w:rsidRPr="001D1909">
        <w:t>Result</w:t>
      </w:r>
    </w:p>
    <w:p w14:paraId="35F2EA7D"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431A9873" w14:textId="77777777" w:rsidR="00AC4D4E" w:rsidRPr="001D1909" w:rsidRDefault="00AC4D4E" w:rsidP="00A178EF">
      <w:pPr>
        <w:pStyle w:val="EW"/>
        <w:tabs>
          <w:tab w:val="left" w:pos="851"/>
        </w:tabs>
        <w:ind w:left="2835" w:hanging="2551"/>
      </w:pPr>
      <w:r w:rsidRPr="001D1909">
        <w:t>Channel Data:</w:t>
      </w:r>
      <w:r w:rsidRPr="001D1909">
        <w:tab/>
        <w:t>00 01 02 .. C7 (200 Bytes of data)</w:t>
      </w:r>
    </w:p>
    <w:p w14:paraId="6E5741DA" w14:textId="77777777" w:rsidR="00AC4D4E" w:rsidRPr="001D1909" w:rsidRDefault="00AC4D4E" w:rsidP="00A178EF">
      <w:pPr>
        <w:pStyle w:val="EX"/>
        <w:tabs>
          <w:tab w:val="left" w:pos="851"/>
        </w:tabs>
        <w:ind w:left="2835" w:hanging="2551"/>
      </w:pPr>
      <w:r w:rsidRPr="001D1909">
        <w:t>Channel data length:</w:t>
      </w:r>
      <w:r w:rsidRPr="001D1909">
        <w:tab/>
        <w:t>FF</w:t>
      </w:r>
    </w:p>
    <w:p w14:paraId="24862C60" w14:textId="77777777" w:rsidR="00AC4D4E" w:rsidRPr="001D1909" w:rsidRDefault="00AC4D4E" w:rsidP="00A178EF">
      <w:r w:rsidRPr="001D1909">
        <w:t>Coding:</w:t>
      </w:r>
    </w:p>
    <w:p w14:paraId="4A61332B"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098AEE8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DF4DFBA"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063793A7"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D28202C"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2766FBCC"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34D68359"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2479B6B0"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6C62511B"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2CE6A7A"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13D792EE"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502C6850"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52AA9336"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74DE69C3"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138C544E" w14:textId="77777777" w:rsidR="00AC4D4E" w:rsidRPr="001D1909" w:rsidRDefault="00AC4D4E" w:rsidP="00AC4D4E">
            <w:pPr>
              <w:pStyle w:val="TAC"/>
            </w:pPr>
            <w:r w:rsidRPr="001D1909">
              <w:t>00</w:t>
            </w:r>
          </w:p>
        </w:tc>
      </w:tr>
      <w:tr w:rsidR="00AC4D4E" w:rsidRPr="001D1909" w14:paraId="50DA97E9" w14:textId="77777777" w:rsidTr="00A178EF">
        <w:trPr>
          <w:jc w:val="center"/>
        </w:trPr>
        <w:tc>
          <w:tcPr>
            <w:tcW w:w="1134" w:type="dxa"/>
            <w:tcBorders>
              <w:top w:val="single" w:sz="4" w:space="0" w:color="auto"/>
              <w:right w:val="single" w:sz="4" w:space="0" w:color="auto"/>
            </w:tcBorders>
          </w:tcPr>
          <w:p w14:paraId="31EE9C99"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9FA5959"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044274EA"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48BF6B9"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0884D627"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6B183975"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1B612C8D"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9F6D830"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0DD0A7C5" w14:textId="77777777" w:rsidR="00AC4D4E" w:rsidRPr="001D1909" w:rsidRDefault="00AC4D4E" w:rsidP="00AC4D4E">
            <w:pPr>
              <w:pStyle w:val="TAC"/>
            </w:pPr>
            <w:r w:rsidRPr="001D1909">
              <w:t>C7</w:t>
            </w:r>
          </w:p>
        </w:tc>
        <w:tc>
          <w:tcPr>
            <w:tcW w:w="567" w:type="dxa"/>
            <w:tcBorders>
              <w:top w:val="single" w:sz="4" w:space="0" w:color="auto"/>
              <w:left w:val="single" w:sz="4" w:space="0" w:color="auto"/>
              <w:bottom w:val="single" w:sz="4" w:space="0" w:color="auto"/>
              <w:right w:val="single" w:sz="4" w:space="0" w:color="auto"/>
            </w:tcBorders>
          </w:tcPr>
          <w:p w14:paraId="18C0EDA3" w14:textId="77777777" w:rsidR="00AC4D4E" w:rsidRPr="001D1909" w:rsidRDefault="00AC4D4E" w:rsidP="00AC4D4E">
            <w:pPr>
              <w:pStyle w:val="TAC"/>
            </w:pPr>
            <w:r w:rsidRPr="001D1909">
              <w:t>B7</w:t>
            </w:r>
          </w:p>
        </w:tc>
        <w:tc>
          <w:tcPr>
            <w:tcW w:w="567" w:type="dxa"/>
            <w:tcBorders>
              <w:top w:val="single" w:sz="4" w:space="0" w:color="auto"/>
              <w:left w:val="single" w:sz="4" w:space="0" w:color="auto"/>
              <w:bottom w:val="single" w:sz="4" w:space="0" w:color="auto"/>
              <w:right w:val="single" w:sz="4" w:space="0" w:color="auto"/>
            </w:tcBorders>
          </w:tcPr>
          <w:p w14:paraId="3C693B1D"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C0DAA84"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235361C5" w14:textId="77777777" w:rsidR="00AC4D4E" w:rsidRPr="001D1909" w:rsidRDefault="00AC4D4E" w:rsidP="00AC4D4E">
            <w:pPr>
              <w:pStyle w:val="TAC"/>
            </w:pPr>
          </w:p>
        </w:tc>
      </w:tr>
    </w:tbl>
    <w:p w14:paraId="6D029B36" w14:textId="77777777" w:rsidR="00AC4D4E" w:rsidRPr="001D1909" w:rsidRDefault="00AC4D4E" w:rsidP="00A178EF"/>
    <w:p w14:paraId="18095118" w14:textId="77777777" w:rsidR="00AC4D4E" w:rsidRPr="001D1909" w:rsidRDefault="00AC4D4E" w:rsidP="00A178EF">
      <w:r w:rsidRPr="001D1909">
        <w:t>TERMINAL RESPONSE: RECEIVE DATA 1.1.2</w:t>
      </w:r>
    </w:p>
    <w:p w14:paraId="3878BD8B" w14:textId="77777777" w:rsidR="00AC4D4E" w:rsidRPr="001D1909" w:rsidRDefault="00AC4D4E" w:rsidP="00A178EF">
      <w:r w:rsidRPr="001D1909">
        <w:t>Logically:</w:t>
      </w:r>
    </w:p>
    <w:p w14:paraId="0B0C3D57" w14:textId="77777777" w:rsidR="00AC4D4E" w:rsidRPr="001D1909" w:rsidRDefault="00AC4D4E" w:rsidP="00A178EF">
      <w:pPr>
        <w:pStyle w:val="EW"/>
        <w:tabs>
          <w:tab w:val="left" w:pos="851"/>
        </w:tabs>
        <w:ind w:left="2835" w:hanging="2551"/>
      </w:pPr>
      <w:r w:rsidRPr="001D1909">
        <w:t>Command details</w:t>
      </w:r>
    </w:p>
    <w:p w14:paraId="6F99DCCA"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1.1.2</w:t>
      </w:r>
    </w:p>
    <w:p w14:paraId="7CB81555"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3D176A12" w14:textId="77777777" w:rsidR="00AC4D4E" w:rsidRPr="001D1909" w:rsidRDefault="00AC4D4E" w:rsidP="00A178EF">
      <w:pPr>
        <w:pStyle w:val="EW"/>
        <w:tabs>
          <w:tab w:val="left" w:pos="851"/>
        </w:tabs>
        <w:ind w:left="2835" w:hanging="2551"/>
      </w:pPr>
      <w:r w:rsidRPr="001D1909">
        <w:tab/>
        <w:t>Command qualifier:</w:t>
      </w:r>
      <w:r w:rsidRPr="001D1909">
        <w:tab/>
        <w:t>RFU</w:t>
      </w:r>
    </w:p>
    <w:p w14:paraId="464D08AF" w14:textId="77777777" w:rsidR="00AC4D4E" w:rsidRPr="001D1909" w:rsidRDefault="00AC4D4E" w:rsidP="00A178EF">
      <w:pPr>
        <w:pStyle w:val="EW"/>
        <w:tabs>
          <w:tab w:val="left" w:pos="851"/>
        </w:tabs>
        <w:ind w:left="2835" w:hanging="2551"/>
      </w:pPr>
      <w:r w:rsidRPr="001D1909">
        <w:t>Device identities</w:t>
      </w:r>
    </w:p>
    <w:p w14:paraId="1452FABE" w14:textId="77777777" w:rsidR="00AC4D4E" w:rsidRPr="001D1909" w:rsidRDefault="00AC4D4E" w:rsidP="00A178EF">
      <w:pPr>
        <w:pStyle w:val="EW"/>
        <w:tabs>
          <w:tab w:val="left" w:pos="851"/>
        </w:tabs>
        <w:ind w:left="2835" w:hanging="2551"/>
      </w:pPr>
      <w:r w:rsidRPr="001D1909">
        <w:tab/>
        <w:t>Source device:</w:t>
      </w:r>
      <w:r w:rsidRPr="001D1909">
        <w:tab/>
        <w:t>ME</w:t>
      </w:r>
    </w:p>
    <w:p w14:paraId="4E6A0458" w14:textId="77777777" w:rsidR="00AC4D4E" w:rsidRPr="001D1909" w:rsidRDefault="00AC4D4E" w:rsidP="00A178EF">
      <w:pPr>
        <w:pStyle w:val="EW"/>
        <w:tabs>
          <w:tab w:val="left" w:pos="851"/>
        </w:tabs>
        <w:ind w:left="2835" w:hanging="2551"/>
      </w:pPr>
      <w:r w:rsidRPr="001D1909">
        <w:tab/>
        <w:t>Destination device:</w:t>
      </w:r>
      <w:r w:rsidRPr="001D1909">
        <w:tab/>
        <w:t>UICC</w:t>
      </w:r>
    </w:p>
    <w:p w14:paraId="54357C15" w14:textId="77777777" w:rsidR="00AC4D4E" w:rsidRPr="001D1909" w:rsidRDefault="00AC4D4E" w:rsidP="00A178EF">
      <w:pPr>
        <w:pStyle w:val="EW"/>
        <w:tabs>
          <w:tab w:val="left" w:pos="851"/>
        </w:tabs>
        <w:ind w:left="2835" w:hanging="2551"/>
      </w:pPr>
      <w:r w:rsidRPr="001D1909">
        <w:t>Result</w:t>
      </w:r>
    </w:p>
    <w:p w14:paraId="22E622D9"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71D3A3EA" w14:textId="77777777" w:rsidR="00AC4D4E" w:rsidRPr="001D1909" w:rsidRDefault="00AC4D4E" w:rsidP="00A178EF">
      <w:pPr>
        <w:pStyle w:val="EW"/>
        <w:tabs>
          <w:tab w:val="left" w:pos="851"/>
        </w:tabs>
        <w:ind w:left="2835" w:hanging="2551"/>
      </w:pPr>
      <w:r w:rsidRPr="001D1909">
        <w:t>Channel Data:</w:t>
      </w:r>
      <w:r w:rsidRPr="001D1909">
        <w:tab/>
        <w:t>C8 C9 CA .. FF 00 01 .. 8F (200 Bytes of data)</w:t>
      </w:r>
    </w:p>
    <w:p w14:paraId="5F4433FA" w14:textId="77777777" w:rsidR="00AC4D4E" w:rsidRPr="001D1909" w:rsidRDefault="00AC4D4E" w:rsidP="00A178EF">
      <w:pPr>
        <w:pStyle w:val="EX"/>
        <w:tabs>
          <w:tab w:val="left" w:pos="851"/>
        </w:tabs>
        <w:ind w:left="2835" w:hanging="2551"/>
      </w:pPr>
      <w:r w:rsidRPr="001D1909">
        <w:t>Channel data length:</w:t>
      </w:r>
      <w:r w:rsidRPr="001D1909">
        <w:tab/>
        <w:t>FF</w:t>
      </w:r>
    </w:p>
    <w:p w14:paraId="568AF448" w14:textId="77777777" w:rsidR="00AC4D4E" w:rsidRPr="001D1909" w:rsidRDefault="00AC4D4E" w:rsidP="00A178EF">
      <w:r w:rsidRPr="001D1909">
        <w:t>Coding:</w:t>
      </w:r>
    </w:p>
    <w:p w14:paraId="2BCA4EAA"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7FB92D57"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B38A7CD"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178A275C"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2A14BDA1"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78BB8EB8" w14:textId="0C456D5A"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4E5F22C0"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32C50DF8"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4CB5C45A"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43A81B1"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038E4AB5"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4D4A859"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6D4B0059"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71594200"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0845FAF5" w14:textId="77777777" w:rsidR="00AC4D4E" w:rsidRPr="001D1909" w:rsidRDefault="00AC4D4E" w:rsidP="00AC4D4E">
            <w:pPr>
              <w:pStyle w:val="TAC"/>
            </w:pPr>
            <w:r w:rsidRPr="001D1909">
              <w:t>00</w:t>
            </w:r>
          </w:p>
        </w:tc>
      </w:tr>
      <w:tr w:rsidR="00AC4D4E" w:rsidRPr="001D1909" w14:paraId="2E59B4C9" w14:textId="77777777" w:rsidTr="00A178EF">
        <w:trPr>
          <w:jc w:val="center"/>
        </w:trPr>
        <w:tc>
          <w:tcPr>
            <w:tcW w:w="1134" w:type="dxa"/>
            <w:tcBorders>
              <w:top w:val="single" w:sz="4" w:space="0" w:color="auto"/>
              <w:right w:val="single" w:sz="4" w:space="0" w:color="auto"/>
            </w:tcBorders>
          </w:tcPr>
          <w:p w14:paraId="7E0D667A"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3214A88"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0F35391F"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7DD1B74"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4872E5AA"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7AE19142" w14:textId="77777777" w:rsidR="00AC4D4E" w:rsidRPr="001D1909" w:rsidRDefault="00AC4D4E" w:rsidP="00AC4D4E">
            <w:pPr>
              <w:pStyle w:val="TAC"/>
            </w:pPr>
            <w:r w:rsidRPr="001D1909">
              <w:t>C9</w:t>
            </w:r>
          </w:p>
        </w:tc>
        <w:tc>
          <w:tcPr>
            <w:tcW w:w="567" w:type="dxa"/>
            <w:tcBorders>
              <w:top w:val="single" w:sz="4" w:space="0" w:color="auto"/>
              <w:left w:val="single" w:sz="4" w:space="0" w:color="auto"/>
              <w:bottom w:val="single" w:sz="4" w:space="0" w:color="auto"/>
              <w:right w:val="single" w:sz="4" w:space="0" w:color="auto"/>
            </w:tcBorders>
          </w:tcPr>
          <w:p w14:paraId="3A8E7D66" w14:textId="77777777" w:rsidR="00AC4D4E" w:rsidRPr="001D1909" w:rsidRDefault="00AC4D4E" w:rsidP="00AC4D4E">
            <w:pPr>
              <w:pStyle w:val="TAC"/>
            </w:pPr>
            <w:r w:rsidRPr="001D1909">
              <w:t>CA</w:t>
            </w:r>
          </w:p>
        </w:tc>
        <w:tc>
          <w:tcPr>
            <w:tcW w:w="567" w:type="dxa"/>
            <w:tcBorders>
              <w:top w:val="single" w:sz="4" w:space="0" w:color="auto"/>
              <w:left w:val="single" w:sz="4" w:space="0" w:color="auto"/>
              <w:bottom w:val="single" w:sz="4" w:space="0" w:color="auto"/>
              <w:right w:val="single" w:sz="4" w:space="0" w:color="auto"/>
            </w:tcBorders>
          </w:tcPr>
          <w:p w14:paraId="076D859A"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0FAB2CBB"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34DFB5DC"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05508E0B"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E65FCA8"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299AAFDF" w14:textId="77777777" w:rsidR="00AC4D4E" w:rsidRPr="001D1909" w:rsidRDefault="00AC4D4E" w:rsidP="00AC4D4E">
            <w:pPr>
              <w:pStyle w:val="TAC"/>
            </w:pPr>
            <w:r w:rsidRPr="001D1909">
              <w:t>..</w:t>
            </w:r>
          </w:p>
        </w:tc>
      </w:tr>
      <w:tr w:rsidR="00AC4D4E" w:rsidRPr="001D1909" w14:paraId="62321388" w14:textId="77777777" w:rsidTr="00A178EF">
        <w:trPr>
          <w:jc w:val="center"/>
        </w:trPr>
        <w:tc>
          <w:tcPr>
            <w:tcW w:w="1134" w:type="dxa"/>
            <w:tcBorders>
              <w:right w:val="single" w:sz="4" w:space="0" w:color="auto"/>
            </w:tcBorders>
          </w:tcPr>
          <w:p w14:paraId="42795464"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3A76435" w14:textId="77777777" w:rsidR="00AC4D4E" w:rsidRPr="001D1909" w:rsidRDefault="00AC4D4E" w:rsidP="00AC4D4E">
            <w:pPr>
              <w:pStyle w:val="TAC"/>
            </w:pPr>
            <w:r w:rsidRPr="001D1909">
              <w:t>8F</w:t>
            </w:r>
          </w:p>
        </w:tc>
        <w:tc>
          <w:tcPr>
            <w:tcW w:w="567" w:type="dxa"/>
            <w:tcBorders>
              <w:top w:val="single" w:sz="4" w:space="0" w:color="auto"/>
              <w:left w:val="single" w:sz="4" w:space="0" w:color="auto"/>
              <w:bottom w:val="single" w:sz="4" w:space="0" w:color="auto"/>
              <w:right w:val="single" w:sz="4" w:space="0" w:color="auto"/>
            </w:tcBorders>
          </w:tcPr>
          <w:p w14:paraId="07BC23F8"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57BC84FC"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646919C"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0C4CF44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F43085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9A43B0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C78C58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03E5A9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325C2B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AACF13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7AE3B9F" w14:textId="77777777" w:rsidR="00AC4D4E" w:rsidRPr="001D1909" w:rsidRDefault="00AC4D4E" w:rsidP="00AC4D4E">
            <w:pPr>
              <w:pStyle w:val="TAC"/>
            </w:pPr>
          </w:p>
        </w:tc>
      </w:tr>
    </w:tbl>
    <w:p w14:paraId="36244144" w14:textId="77777777" w:rsidR="00AC4D4E" w:rsidRPr="001D1909" w:rsidRDefault="00AC4D4E" w:rsidP="00A178EF">
      <w:r>
        <w:tab/>
        <w:t>Where XX is the Hex value of the Command number</w:t>
      </w:r>
    </w:p>
    <w:p w14:paraId="27E8A705" w14:textId="77777777" w:rsidR="00AC4D4E" w:rsidRPr="001D1909" w:rsidRDefault="00AC4D4E" w:rsidP="00A178EF"/>
    <w:p w14:paraId="235C3213" w14:textId="77777777" w:rsidR="00AC4D4E" w:rsidRPr="001D1909" w:rsidRDefault="00AC4D4E" w:rsidP="00A178EF">
      <w:r w:rsidRPr="001D1909">
        <w:t>TERMINAL RESPONSE: RECEIVE DATA 1.1.3</w:t>
      </w:r>
    </w:p>
    <w:p w14:paraId="22F9D2C7" w14:textId="77777777" w:rsidR="00AC4D4E" w:rsidRPr="001D1909" w:rsidRDefault="00AC4D4E" w:rsidP="00A178EF">
      <w:r w:rsidRPr="001D1909">
        <w:t>Logically:</w:t>
      </w:r>
    </w:p>
    <w:p w14:paraId="6517E7E5" w14:textId="77777777" w:rsidR="00AC4D4E" w:rsidRPr="001D1909" w:rsidRDefault="00AC4D4E" w:rsidP="00A178EF">
      <w:pPr>
        <w:pStyle w:val="EW"/>
        <w:tabs>
          <w:tab w:val="left" w:pos="851"/>
        </w:tabs>
        <w:ind w:left="2835" w:hanging="2551"/>
      </w:pPr>
      <w:r w:rsidRPr="001D1909">
        <w:t>Command details</w:t>
      </w:r>
    </w:p>
    <w:p w14:paraId="61282098" w14:textId="5E80DB14"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1.1.</w:t>
      </w:r>
      <w:r>
        <w:t>3</w:t>
      </w:r>
    </w:p>
    <w:p w14:paraId="5B775057"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0B5213BE" w14:textId="77777777" w:rsidR="00AC4D4E" w:rsidRPr="001D1909" w:rsidRDefault="00AC4D4E" w:rsidP="00A178EF">
      <w:pPr>
        <w:pStyle w:val="EW"/>
        <w:tabs>
          <w:tab w:val="left" w:pos="851"/>
        </w:tabs>
        <w:ind w:left="2835" w:hanging="2551"/>
      </w:pPr>
      <w:r w:rsidRPr="001D1909">
        <w:tab/>
        <w:t>Command qualifier:</w:t>
      </w:r>
      <w:r w:rsidRPr="001D1909">
        <w:tab/>
        <w:t>RFU</w:t>
      </w:r>
    </w:p>
    <w:p w14:paraId="66CC1658" w14:textId="77777777" w:rsidR="00AC4D4E" w:rsidRPr="001D1909" w:rsidRDefault="00AC4D4E" w:rsidP="00A178EF">
      <w:pPr>
        <w:pStyle w:val="EW"/>
        <w:tabs>
          <w:tab w:val="left" w:pos="851"/>
        </w:tabs>
        <w:ind w:left="2835" w:hanging="2551"/>
      </w:pPr>
      <w:r w:rsidRPr="001D1909">
        <w:t>Device identities</w:t>
      </w:r>
    </w:p>
    <w:p w14:paraId="3E822242" w14:textId="77777777" w:rsidR="00AC4D4E" w:rsidRPr="001D1909" w:rsidRDefault="00AC4D4E" w:rsidP="00A178EF">
      <w:pPr>
        <w:pStyle w:val="EW"/>
        <w:tabs>
          <w:tab w:val="left" w:pos="851"/>
        </w:tabs>
        <w:ind w:left="2835" w:hanging="2551"/>
      </w:pPr>
      <w:r w:rsidRPr="001D1909">
        <w:tab/>
        <w:t>Source device:</w:t>
      </w:r>
      <w:r w:rsidRPr="001D1909">
        <w:tab/>
        <w:t>ME</w:t>
      </w:r>
    </w:p>
    <w:p w14:paraId="21691439" w14:textId="77777777" w:rsidR="00AC4D4E" w:rsidRPr="001D1909" w:rsidRDefault="00AC4D4E" w:rsidP="00A178EF">
      <w:pPr>
        <w:pStyle w:val="EW"/>
        <w:tabs>
          <w:tab w:val="left" w:pos="851"/>
        </w:tabs>
        <w:ind w:left="2835" w:hanging="2551"/>
      </w:pPr>
      <w:r w:rsidRPr="001D1909">
        <w:tab/>
        <w:t>Destination device:</w:t>
      </w:r>
      <w:r w:rsidRPr="001D1909">
        <w:tab/>
        <w:t>UICC</w:t>
      </w:r>
    </w:p>
    <w:p w14:paraId="573984CE" w14:textId="77777777" w:rsidR="00AC4D4E" w:rsidRPr="001D1909" w:rsidRDefault="00AC4D4E" w:rsidP="00A178EF">
      <w:pPr>
        <w:pStyle w:val="EW"/>
        <w:tabs>
          <w:tab w:val="left" w:pos="851"/>
        </w:tabs>
        <w:ind w:left="2835" w:hanging="2551"/>
      </w:pPr>
      <w:r w:rsidRPr="001D1909">
        <w:t>Result</w:t>
      </w:r>
    </w:p>
    <w:p w14:paraId="54A8B238"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66C9F0F3" w14:textId="77777777" w:rsidR="00AC4D4E" w:rsidRPr="001D1909" w:rsidRDefault="00AC4D4E" w:rsidP="00A178EF">
      <w:pPr>
        <w:pStyle w:val="EW"/>
        <w:tabs>
          <w:tab w:val="left" w:pos="851"/>
        </w:tabs>
        <w:ind w:left="2835" w:hanging="2551"/>
      </w:pPr>
      <w:r w:rsidRPr="001D1909">
        <w:t>Channel Data:</w:t>
      </w:r>
      <w:r w:rsidRPr="001D1909">
        <w:tab/>
        <w:t>90 91 .. FF 00 01 – 57 (200 Bytes of data)</w:t>
      </w:r>
    </w:p>
    <w:p w14:paraId="6C2D759D" w14:textId="77777777" w:rsidR="00AC4D4E" w:rsidRPr="001D1909" w:rsidRDefault="00AC4D4E" w:rsidP="00A178EF">
      <w:pPr>
        <w:pStyle w:val="EX"/>
        <w:tabs>
          <w:tab w:val="left" w:pos="851"/>
        </w:tabs>
        <w:ind w:left="2835" w:hanging="2551"/>
      </w:pPr>
      <w:r w:rsidRPr="001D1909">
        <w:t>Channel data length:</w:t>
      </w:r>
      <w:r w:rsidRPr="001D1909">
        <w:tab/>
        <w:t>FF</w:t>
      </w:r>
    </w:p>
    <w:p w14:paraId="2705F1FC" w14:textId="77777777" w:rsidR="00AC4D4E" w:rsidRPr="001D1909" w:rsidRDefault="00AC4D4E" w:rsidP="00A178EF">
      <w:r w:rsidRPr="001D1909">
        <w:t>Coding:</w:t>
      </w:r>
    </w:p>
    <w:p w14:paraId="2A212465"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4B121B82"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47DF3FB"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7F05D459"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DB05751"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1127101" w14:textId="10616FC0"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0B85FE25"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2E738F8F"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22572AAE"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50D24DD"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644BE8FB"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4F35D5F3"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5F5DB347"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28B38921"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0AA084C4" w14:textId="77777777" w:rsidR="00AC4D4E" w:rsidRPr="001D1909" w:rsidRDefault="00AC4D4E" w:rsidP="00AC4D4E">
            <w:pPr>
              <w:pStyle w:val="TAC"/>
            </w:pPr>
            <w:r w:rsidRPr="001D1909">
              <w:t>00</w:t>
            </w:r>
          </w:p>
        </w:tc>
      </w:tr>
      <w:tr w:rsidR="00AC4D4E" w:rsidRPr="001D1909" w14:paraId="2A2D613F" w14:textId="77777777" w:rsidTr="00A178EF">
        <w:trPr>
          <w:jc w:val="center"/>
        </w:trPr>
        <w:tc>
          <w:tcPr>
            <w:tcW w:w="1134" w:type="dxa"/>
            <w:tcBorders>
              <w:top w:val="single" w:sz="4" w:space="0" w:color="auto"/>
              <w:right w:val="single" w:sz="4" w:space="0" w:color="auto"/>
            </w:tcBorders>
          </w:tcPr>
          <w:p w14:paraId="10B62EEF"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38333F19"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2108655F"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5A25A555"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71449414" w14:textId="77777777" w:rsidR="00AC4D4E" w:rsidRPr="001D1909" w:rsidRDefault="00AC4D4E" w:rsidP="00AC4D4E">
            <w:pPr>
              <w:pStyle w:val="TAC"/>
            </w:pPr>
            <w:r w:rsidRPr="001D1909">
              <w:t>90</w:t>
            </w:r>
          </w:p>
        </w:tc>
        <w:tc>
          <w:tcPr>
            <w:tcW w:w="567" w:type="dxa"/>
            <w:tcBorders>
              <w:top w:val="single" w:sz="4" w:space="0" w:color="auto"/>
              <w:left w:val="single" w:sz="4" w:space="0" w:color="auto"/>
              <w:bottom w:val="single" w:sz="4" w:space="0" w:color="auto"/>
              <w:right w:val="single" w:sz="4" w:space="0" w:color="auto"/>
            </w:tcBorders>
          </w:tcPr>
          <w:p w14:paraId="6EF1BA2D" w14:textId="77777777" w:rsidR="00AC4D4E" w:rsidRPr="001D1909" w:rsidRDefault="00AC4D4E" w:rsidP="00AC4D4E">
            <w:pPr>
              <w:pStyle w:val="TAC"/>
            </w:pPr>
            <w:r w:rsidRPr="001D1909">
              <w:t>91</w:t>
            </w:r>
          </w:p>
        </w:tc>
        <w:tc>
          <w:tcPr>
            <w:tcW w:w="567" w:type="dxa"/>
            <w:tcBorders>
              <w:top w:val="single" w:sz="4" w:space="0" w:color="auto"/>
              <w:left w:val="single" w:sz="4" w:space="0" w:color="auto"/>
              <w:bottom w:val="single" w:sz="4" w:space="0" w:color="auto"/>
              <w:right w:val="single" w:sz="4" w:space="0" w:color="auto"/>
            </w:tcBorders>
          </w:tcPr>
          <w:p w14:paraId="4A803460" w14:textId="77777777" w:rsidR="00AC4D4E" w:rsidRPr="001D1909" w:rsidRDefault="00AC4D4E" w:rsidP="00AC4D4E">
            <w:pPr>
              <w:pStyle w:val="TAC"/>
            </w:pPr>
            <w:r w:rsidRPr="001D1909">
              <w:t>92</w:t>
            </w:r>
          </w:p>
        </w:tc>
        <w:tc>
          <w:tcPr>
            <w:tcW w:w="567" w:type="dxa"/>
            <w:tcBorders>
              <w:top w:val="single" w:sz="4" w:space="0" w:color="auto"/>
              <w:left w:val="single" w:sz="4" w:space="0" w:color="auto"/>
              <w:bottom w:val="single" w:sz="4" w:space="0" w:color="auto"/>
              <w:right w:val="single" w:sz="4" w:space="0" w:color="auto"/>
            </w:tcBorders>
          </w:tcPr>
          <w:p w14:paraId="33663399"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72D63D8F"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20049402"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6AAECA58"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4E9585F5"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5940E8BC" w14:textId="77777777" w:rsidR="00AC4D4E" w:rsidRPr="001D1909" w:rsidRDefault="00AC4D4E" w:rsidP="00AC4D4E">
            <w:pPr>
              <w:pStyle w:val="TAC"/>
            </w:pPr>
            <w:r w:rsidRPr="001D1909">
              <w:t>..</w:t>
            </w:r>
          </w:p>
        </w:tc>
      </w:tr>
      <w:tr w:rsidR="00AC4D4E" w:rsidRPr="001D1909" w14:paraId="48F0C0AF" w14:textId="77777777" w:rsidTr="00A178EF">
        <w:trPr>
          <w:jc w:val="center"/>
        </w:trPr>
        <w:tc>
          <w:tcPr>
            <w:tcW w:w="1134" w:type="dxa"/>
            <w:tcBorders>
              <w:right w:val="single" w:sz="4" w:space="0" w:color="auto"/>
            </w:tcBorders>
          </w:tcPr>
          <w:p w14:paraId="29F86569"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39573779" w14:textId="77777777" w:rsidR="00AC4D4E" w:rsidRPr="001D1909" w:rsidRDefault="00AC4D4E" w:rsidP="00AC4D4E">
            <w:pPr>
              <w:pStyle w:val="TAC"/>
            </w:pPr>
            <w:r w:rsidRPr="001D1909">
              <w:t>57</w:t>
            </w:r>
          </w:p>
        </w:tc>
        <w:tc>
          <w:tcPr>
            <w:tcW w:w="567" w:type="dxa"/>
            <w:tcBorders>
              <w:top w:val="single" w:sz="4" w:space="0" w:color="auto"/>
              <w:left w:val="single" w:sz="4" w:space="0" w:color="auto"/>
              <w:bottom w:val="single" w:sz="4" w:space="0" w:color="auto"/>
              <w:right w:val="single" w:sz="4" w:space="0" w:color="auto"/>
            </w:tcBorders>
          </w:tcPr>
          <w:p w14:paraId="61F7FDFD"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01D7B55F"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4B55A48D"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2F96810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BE1B9A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D9CCF2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3C4ED6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D5670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9DD8D9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38DE034"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DEF885" w14:textId="77777777" w:rsidR="00AC4D4E" w:rsidRPr="001D1909" w:rsidRDefault="00AC4D4E" w:rsidP="00AC4D4E">
            <w:pPr>
              <w:pStyle w:val="TAC"/>
            </w:pPr>
          </w:p>
        </w:tc>
      </w:tr>
    </w:tbl>
    <w:p w14:paraId="571CE685" w14:textId="77777777" w:rsidR="00AC4D4E" w:rsidRPr="001D1909" w:rsidRDefault="00AC4D4E" w:rsidP="00A178EF">
      <w:r>
        <w:tab/>
        <w:t>Where XX is the Hex value of the Command number</w:t>
      </w:r>
    </w:p>
    <w:p w14:paraId="0AC45A35" w14:textId="77777777" w:rsidR="00AC4D4E" w:rsidRPr="001D1909" w:rsidRDefault="00AC4D4E" w:rsidP="00A178EF"/>
    <w:p w14:paraId="29C54739" w14:textId="77777777" w:rsidR="00AC4D4E" w:rsidRPr="001D1909" w:rsidRDefault="00AC4D4E" w:rsidP="00A178EF">
      <w:r w:rsidRPr="001D1909">
        <w:t>TERMINAL RESPONSE: RECEIVE DATA 1.1.4</w:t>
      </w:r>
    </w:p>
    <w:p w14:paraId="104A1061" w14:textId="77777777" w:rsidR="00AC4D4E" w:rsidRPr="001D1909" w:rsidRDefault="00AC4D4E" w:rsidP="00A178EF">
      <w:r w:rsidRPr="001D1909">
        <w:t>Logically:</w:t>
      </w:r>
    </w:p>
    <w:p w14:paraId="04631556" w14:textId="77777777" w:rsidR="00AC4D4E" w:rsidRPr="001D1909" w:rsidRDefault="00AC4D4E" w:rsidP="00A178EF">
      <w:pPr>
        <w:pStyle w:val="EW"/>
        <w:tabs>
          <w:tab w:val="left" w:pos="851"/>
        </w:tabs>
        <w:ind w:left="2835" w:hanging="2551"/>
      </w:pPr>
      <w:r w:rsidRPr="001D1909">
        <w:t>Command details</w:t>
      </w:r>
    </w:p>
    <w:p w14:paraId="68362B47"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1.1.4</w:t>
      </w:r>
    </w:p>
    <w:p w14:paraId="012734FD"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58287A7E" w14:textId="77777777" w:rsidR="00AC4D4E" w:rsidRPr="001D1909" w:rsidRDefault="00AC4D4E" w:rsidP="00A178EF">
      <w:pPr>
        <w:pStyle w:val="EW"/>
        <w:tabs>
          <w:tab w:val="left" w:pos="851"/>
        </w:tabs>
        <w:ind w:left="2835" w:hanging="2551"/>
      </w:pPr>
      <w:r w:rsidRPr="001D1909">
        <w:tab/>
        <w:t>Command qualifier:</w:t>
      </w:r>
      <w:r w:rsidRPr="001D1909">
        <w:tab/>
        <w:t>RFU</w:t>
      </w:r>
    </w:p>
    <w:p w14:paraId="23F0108A" w14:textId="77777777" w:rsidR="00AC4D4E" w:rsidRPr="001D1909" w:rsidRDefault="00AC4D4E" w:rsidP="00A178EF">
      <w:pPr>
        <w:pStyle w:val="EW"/>
        <w:tabs>
          <w:tab w:val="left" w:pos="851"/>
        </w:tabs>
        <w:ind w:left="2835" w:hanging="2551"/>
      </w:pPr>
      <w:r w:rsidRPr="001D1909">
        <w:t>Device identities</w:t>
      </w:r>
    </w:p>
    <w:p w14:paraId="4BB73820" w14:textId="77777777" w:rsidR="00AC4D4E" w:rsidRPr="001D1909" w:rsidRDefault="00AC4D4E" w:rsidP="00A178EF">
      <w:pPr>
        <w:pStyle w:val="EW"/>
        <w:tabs>
          <w:tab w:val="left" w:pos="851"/>
        </w:tabs>
        <w:ind w:left="2835" w:hanging="2551"/>
      </w:pPr>
      <w:r w:rsidRPr="001D1909">
        <w:tab/>
        <w:t>Source device:</w:t>
      </w:r>
      <w:r w:rsidRPr="001D1909">
        <w:tab/>
        <w:t>ME</w:t>
      </w:r>
    </w:p>
    <w:p w14:paraId="4EF11417" w14:textId="77777777" w:rsidR="00AC4D4E" w:rsidRPr="001D1909" w:rsidRDefault="00AC4D4E" w:rsidP="00A178EF">
      <w:pPr>
        <w:pStyle w:val="EW"/>
        <w:tabs>
          <w:tab w:val="left" w:pos="851"/>
        </w:tabs>
        <w:ind w:left="2835" w:hanging="2551"/>
      </w:pPr>
      <w:r w:rsidRPr="001D1909">
        <w:tab/>
        <w:t>Destination device:</w:t>
      </w:r>
      <w:r w:rsidRPr="001D1909">
        <w:tab/>
        <w:t>UICC</w:t>
      </w:r>
    </w:p>
    <w:p w14:paraId="119CA8D9" w14:textId="77777777" w:rsidR="00AC4D4E" w:rsidRPr="001D1909" w:rsidRDefault="00AC4D4E" w:rsidP="00A178EF">
      <w:pPr>
        <w:pStyle w:val="EW"/>
        <w:tabs>
          <w:tab w:val="left" w:pos="851"/>
        </w:tabs>
        <w:ind w:left="2835" w:hanging="2551"/>
      </w:pPr>
      <w:r w:rsidRPr="001D1909">
        <w:t>Result</w:t>
      </w:r>
    </w:p>
    <w:p w14:paraId="4206554A"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0802C42A" w14:textId="77777777" w:rsidR="00AC4D4E" w:rsidRPr="001D1909" w:rsidRDefault="00AC4D4E" w:rsidP="00A178EF">
      <w:pPr>
        <w:pStyle w:val="EW"/>
        <w:tabs>
          <w:tab w:val="left" w:pos="851"/>
        </w:tabs>
        <w:ind w:left="2835" w:hanging="2551"/>
      </w:pPr>
      <w:r w:rsidRPr="001D1909">
        <w:t>Channel Data:</w:t>
      </w:r>
      <w:r w:rsidRPr="001D1909">
        <w:tab/>
        <w:t>58 59 .. FF 00 01 .. 1F (200 Bytes of data)</w:t>
      </w:r>
    </w:p>
    <w:p w14:paraId="6D2C2F49" w14:textId="77777777" w:rsidR="00AC4D4E" w:rsidRPr="001D1909" w:rsidRDefault="00AC4D4E" w:rsidP="00A178EF">
      <w:pPr>
        <w:pStyle w:val="EX"/>
        <w:tabs>
          <w:tab w:val="left" w:pos="851"/>
        </w:tabs>
        <w:ind w:left="2835" w:hanging="2551"/>
      </w:pPr>
      <w:r w:rsidRPr="001D1909">
        <w:t>Channel data length:</w:t>
      </w:r>
      <w:r w:rsidRPr="001D1909">
        <w:tab/>
        <w:t>C8</w:t>
      </w:r>
    </w:p>
    <w:p w14:paraId="531EEDEB" w14:textId="77777777" w:rsidR="00AC4D4E" w:rsidRPr="001D1909" w:rsidRDefault="00AC4D4E" w:rsidP="00A178EF">
      <w:r w:rsidRPr="001D1909">
        <w:t>Coding:</w:t>
      </w:r>
    </w:p>
    <w:p w14:paraId="649A2783"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66FC16F9"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8EAAFF3"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2E6CAB36"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9F0F75C"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4C4E3580" w14:textId="0508D84B"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F67485D"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685001F5"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6067FCAD"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0556F8A"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8A4A9D2"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2013A8F8"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2D45F71B"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70258572"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6A7D60EB" w14:textId="77777777" w:rsidR="00AC4D4E" w:rsidRPr="001D1909" w:rsidRDefault="00AC4D4E" w:rsidP="00AC4D4E">
            <w:pPr>
              <w:pStyle w:val="TAC"/>
            </w:pPr>
            <w:r w:rsidRPr="001D1909">
              <w:t>00</w:t>
            </w:r>
          </w:p>
        </w:tc>
      </w:tr>
      <w:tr w:rsidR="00AC4D4E" w:rsidRPr="001D1909" w14:paraId="5423E8CA" w14:textId="77777777" w:rsidTr="00A178EF">
        <w:trPr>
          <w:jc w:val="center"/>
        </w:trPr>
        <w:tc>
          <w:tcPr>
            <w:tcW w:w="1134" w:type="dxa"/>
            <w:tcBorders>
              <w:top w:val="single" w:sz="4" w:space="0" w:color="auto"/>
              <w:right w:val="single" w:sz="4" w:space="0" w:color="auto"/>
            </w:tcBorders>
          </w:tcPr>
          <w:p w14:paraId="700A351B"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2A4472A"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034B07EE"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07BD7A0"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5A0C0EBC" w14:textId="77777777" w:rsidR="00AC4D4E" w:rsidRPr="001D1909" w:rsidRDefault="00AC4D4E" w:rsidP="00AC4D4E">
            <w:pPr>
              <w:pStyle w:val="TAC"/>
            </w:pPr>
            <w:r w:rsidRPr="001D1909">
              <w:t>58</w:t>
            </w:r>
          </w:p>
        </w:tc>
        <w:tc>
          <w:tcPr>
            <w:tcW w:w="567" w:type="dxa"/>
            <w:tcBorders>
              <w:top w:val="single" w:sz="4" w:space="0" w:color="auto"/>
              <w:left w:val="single" w:sz="4" w:space="0" w:color="auto"/>
              <w:bottom w:val="single" w:sz="4" w:space="0" w:color="auto"/>
              <w:right w:val="single" w:sz="4" w:space="0" w:color="auto"/>
            </w:tcBorders>
          </w:tcPr>
          <w:p w14:paraId="1B9E2B93" w14:textId="77777777" w:rsidR="00AC4D4E" w:rsidRPr="001D1909" w:rsidRDefault="00AC4D4E" w:rsidP="00AC4D4E">
            <w:pPr>
              <w:pStyle w:val="TAC"/>
            </w:pPr>
            <w:r w:rsidRPr="001D1909">
              <w:t>59</w:t>
            </w:r>
          </w:p>
        </w:tc>
        <w:tc>
          <w:tcPr>
            <w:tcW w:w="567" w:type="dxa"/>
            <w:tcBorders>
              <w:top w:val="single" w:sz="4" w:space="0" w:color="auto"/>
              <w:left w:val="single" w:sz="4" w:space="0" w:color="auto"/>
              <w:bottom w:val="single" w:sz="4" w:space="0" w:color="auto"/>
              <w:right w:val="single" w:sz="4" w:space="0" w:color="auto"/>
            </w:tcBorders>
          </w:tcPr>
          <w:p w14:paraId="1DFA61BF" w14:textId="77777777" w:rsidR="00AC4D4E" w:rsidRPr="001D1909" w:rsidRDefault="00AC4D4E" w:rsidP="00AC4D4E">
            <w:pPr>
              <w:pStyle w:val="TAC"/>
            </w:pPr>
            <w:r w:rsidRPr="001D1909">
              <w:t>5A</w:t>
            </w:r>
          </w:p>
        </w:tc>
        <w:tc>
          <w:tcPr>
            <w:tcW w:w="567" w:type="dxa"/>
            <w:tcBorders>
              <w:top w:val="single" w:sz="4" w:space="0" w:color="auto"/>
              <w:left w:val="single" w:sz="4" w:space="0" w:color="auto"/>
              <w:bottom w:val="single" w:sz="4" w:space="0" w:color="auto"/>
              <w:right w:val="single" w:sz="4" w:space="0" w:color="auto"/>
            </w:tcBorders>
          </w:tcPr>
          <w:p w14:paraId="2984B0D5"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6280AA0D"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7D08AA48"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50798C22"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6201D77B"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BB46F6F" w14:textId="77777777" w:rsidR="00AC4D4E" w:rsidRPr="001D1909" w:rsidRDefault="00AC4D4E" w:rsidP="00AC4D4E">
            <w:pPr>
              <w:pStyle w:val="TAC"/>
            </w:pPr>
            <w:r w:rsidRPr="001D1909">
              <w:t>..</w:t>
            </w:r>
          </w:p>
        </w:tc>
      </w:tr>
      <w:tr w:rsidR="00AC4D4E" w:rsidRPr="001D1909" w14:paraId="1B1D7923" w14:textId="77777777" w:rsidTr="00A178EF">
        <w:trPr>
          <w:jc w:val="center"/>
        </w:trPr>
        <w:tc>
          <w:tcPr>
            <w:tcW w:w="1134" w:type="dxa"/>
            <w:tcBorders>
              <w:right w:val="single" w:sz="4" w:space="0" w:color="auto"/>
            </w:tcBorders>
          </w:tcPr>
          <w:p w14:paraId="00A663C8"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A4E8D55" w14:textId="77777777" w:rsidR="00AC4D4E" w:rsidRPr="001D1909" w:rsidRDefault="00AC4D4E" w:rsidP="00AC4D4E">
            <w:pPr>
              <w:pStyle w:val="TAC"/>
            </w:pPr>
            <w:r w:rsidRPr="001D1909">
              <w:t>1F</w:t>
            </w:r>
          </w:p>
        </w:tc>
        <w:tc>
          <w:tcPr>
            <w:tcW w:w="567" w:type="dxa"/>
            <w:tcBorders>
              <w:top w:val="single" w:sz="4" w:space="0" w:color="auto"/>
              <w:left w:val="single" w:sz="4" w:space="0" w:color="auto"/>
              <w:bottom w:val="single" w:sz="4" w:space="0" w:color="auto"/>
              <w:right w:val="single" w:sz="4" w:space="0" w:color="auto"/>
            </w:tcBorders>
          </w:tcPr>
          <w:p w14:paraId="0290A6AA"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025669E4"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48290C69"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69CDF04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C88472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31EC88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F00050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ECE1F3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491090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B142F4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066998D" w14:textId="77777777" w:rsidR="00AC4D4E" w:rsidRPr="001D1909" w:rsidRDefault="00AC4D4E" w:rsidP="00AC4D4E">
            <w:pPr>
              <w:pStyle w:val="TAC"/>
            </w:pPr>
          </w:p>
        </w:tc>
      </w:tr>
    </w:tbl>
    <w:p w14:paraId="54BCEF0F" w14:textId="77777777" w:rsidR="00AC4D4E" w:rsidRPr="001D1909" w:rsidRDefault="00AC4D4E" w:rsidP="00A178EF">
      <w:r>
        <w:tab/>
        <w:t>Where XX is the Hex value of the Command number</w:t>
      </w:r>
    </w:p>
    <w:p w14:paraId="6F2BE6E4" w14:textId="77777777" w:rsidR="00AC4D4E" w:rsidRPr="001D1909" w:rsidRDefault="00AC4D4E" w:rsidP="00A178EF"/>
    <w:p w14:paraId="0245ADDF" w14:textId="77777777" w:rsidR="00AC4D4E" w:rsidRPr="001D1909" w:rsidRDefault="00AC4D4E" w:rsidP="00A178EF">
      <w:r w:rsidRPr="001D1909">
        <w:t>TERMINAL RESPONSE: RECEIVE DATA 1.1.5</w:t>
      </w:r>
    </w:p>
    <w:p w14:paraId="462BECFF" w14:textId="77777777" w:rsidR="00AC4D4E" w:rsidRPr="001D1909" w:rsidRDefault="00AC4D4E" w:rsidP="00A178EF">
      <w:r w:rsidRPr="001D1909">
        <w:t>Logically:</w:t>
      </w:r>
    </w:p>
    <w:p w14:paraId="1E2FDA31" w14:textId="77777777" w:rsidR="00AC4D4E" w:rsidRPr="001D1909" w:rsidRDefault="00AC4D4E" w:rsidP="00A178EF">
      <w:pPr>
        <w:pStyle w:val="EW"/>
        <w:tabs>
          <w:tab w:val="left" w:pos="851"/>
        </w:tabs>
        <w:ind w:left="2835" w:hanging="2551"/>
      </w:pPr>
      <w:r w:rsidRPr="001D1909">
        <w:t>Command details</w:t>
      </w:r>
    </w:p>
    <w:p w14:paraId="2CD25554"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1.1.5</w:t>
      </w:r>
    </w:p>
    <w:p w14:paraId="1C2054F4"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1F67DB86" w14:textId="77777777" w:rsidR="00AC4D4E" w:rsidRDefault="00AC4D4E" w:rsidP="00A178EF">
      <w:pPr>
        <w:pStyle w:val="EW"/>
        <w:tabs>
          <w:tab w:val="left" w:pos="851"/>
        </w:tabs>
        <w:ind w:left="2835" w:hanging="2551"/>
      </w:pPr>
      <w:r w:rsidRPr="001D1909">
        <w:tab/>
        <w:t>Command qualifier:</w:t>
      </w:r>
      <w:r w:rsidRPr="001D1909">
        <w:tab/>
        <w:t>RFU</w:t>
      </w:r>
    </w:p>
    <w:p w14:paraId="6E5D7713" w14:textId="77777777" w:rsidR="00AC4D4E" w:rsidRPr="001D1909" w:rsidRDefault="00AC4D4E" w:rsidP="00A178EF">
      <w:pPr>
        <w:pStyle w:val="EW"/>
        <w:tabs>
          <w:tab w:val="left" w:pos="851"/>
        </w:tabs>
        <w:ind w:left="2835" w:hanging="2551"/>
      </w:pPr>
      <w:r w:rsidRPr="001D1909">
        <w:t>Device identities</w:t>
      </w:r>
    </w:p>
    <w:p w14:paraId="12ADF41D" w14:textId="77777777" w:rsidR="00AC4D4E" w:rsidRPr="001D1909" w:rsidRDefault="00AC4D4E" w:rsidP="00A178EF">
      <w:pPr>
        <w:pStyle w:val="EW"/>
        <w:tabs>
          <w:tab w:val="left" w:pos="851"/>
        </w:tabs>
        <w:ind w:left="2835" w:hanging="2551"/>
      </w:pPr>
      <w:r w:rsidRPr="001D1909">
        <w:lastRenderedPageBreak/>
        <w:tab/>
        <w:t>Source device:</w:t>
      </w:r>
      <w:r w:rsidRPr="001D1909">
        <w:tab/>
        <w:t>ME</w:t>
      </w:r>
    </w:p>
    <w:p w14:paraId="367AB8B4" w14:textId="77777777" w:rsidR="00AC4D4E" w:rsidRPr="001D1909" w:rsidRDefault="00AC4D4E" w:rsidP="00A178EF">
      <w:pPr>
        <w:pStyle w:val="EW"/>
        <w:tabs>
          <w:tab w:val="left" w:pos="851"/>
        </w:tabs>
        <w:ind w:left="2835" w:hanging="2551"/>
      </w:pPr>
      <w:r w:rsidRPr="001D1909">
        <w:tab/>
        <w:t>Destination device:</w:t>
      </w:r>
      <w:r w:rsidRPr="001D1909">
        <w:tab/>
        <w:t>UICC</w:t>
      </w:r>
    </w:p>
    <w:p w14:paraId="1D0CA5C3" w14:textId="77777777" w:rsidR="00AC4D4E" w:rsidRPr="001D1909" w:rsidRDefault="00AC4D4E" w:rsidP="00A178EF">
      <w:pPr>
        <w:pStyle w:val="EW"/>
        <w:tabs>
          <w:tab w:val="left" w:pos="851"/>
        </w:tabs>
        <w:ind w:left="2835" w:hanging="2551"/>
      </w:pPr>
      <w:r w:rsidRPr="001D1909">
        <w:t>Result</w:t>
      </w:r>
    </w:p>
    <w:p w14:paraId="093FF18D"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75225B2D" w14:textId="77777777" w:rsidR="00AC4D4E" w:rsidRPr="001D1909" w:rsidRDefault="00AC4D4E" w:rsidP="00A178EF">
      <w:pPr>
        <w:pStyle w:val="EW"/>
        <w:tabs>
          <w:tab w:val="left" w:pos="851"/>
        </w:tabs>
        <w:ind w:left="2835" w:hanging="2551"/>
      </w:pPr>
      <w:r w:rsidRPr="001D1909">
        <w:t>Channel Data:</w:t>
      </w:r>
      <w:r w:rsidRPr="001D1909">
        <w:tab/>
        <w:t>20 21 .. E7 (200 Bytes of data)</w:t>
      </w:r>
    </w:p>
    <w:p w14:paraId="4210CCF3" w14:textId="77777777" w:rsidR="00AC4D4E" w:rsidRPr="001D1909" w:rsidRDefault="00AC4D4E" w:rsidP="00A178EF">
      <w:pPr>
        <w:pStyle w:val="EX"/>
        <w:tabs>
          <w:tab w:val="left" w:pos="851"/>
        </w:tabs>
        <w:ind w:left="2835" w:hanging="2551"/>
      </w:pPr>
      <w:r w:rsidRPr="001D1909">
        <w:t>Channel data length:</w:t>
      </w:r>
      <w:r w:rsidRPr="001D1909">
        <w:tab/>
        <w:t>00</w:t>
      </w:r>
    </w:p>
    <w:p w14:paraId="19936D02" w14:textId="77777777" w:rsidR="00AC4D4E" w:rsidRPr="001D1909" w:rsidRDefault="00AC4D4E" w:rsidP="00A178EF">
      <w:r w:rsidRPr="001D1909">
        <w:t>Coding:</w:t>
      </w:r>
    </w:p>
    <w:p w14:paraId="47C99A53"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1D1850D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C324FA0"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51256F10"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24228CA9"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5C7AECAF" w14:textId="3F5E69EC"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72D6E5BD"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393880A4"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47ABEC85"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299D7519"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18A1FE33"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9A1B442"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6B8D179F"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1ED03230"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342225FE" w14:textId="77777777" w:rsidR="00AC4D4E" w:rsidRPr="001D1909" w:rsidRDefault="00AC4D4E" w:rsidP="00AC4D4E">
            <w:pPr>
              <w:pStyle w:val="TAC"/>
            </w:pPr>
            <w:r w:rsidRPr="001D1909">
              <w:t>00</w:t>
            </w:r>
          </w:p>
        </w:tc>
      </w:tr>
      <w:tr w:rsidR="00AC4D4E" w:rsidRPr="001D1909" w14:paraId="6BB79681" w14:textId="77777777" w:rsidTr="00A178EF">
        <w:trPr>
          <w:jc w:val="center"/>
        </w:trPr>
        <w:tc>
          <w:tcPr>
            <w:tcW w:w="1134" w:type="dxa"/>
            <w:tcBorders>
              <w:top w:val="single" w:sz="4" w:space="0" w:color="auto"/>
              <w:right w:val="single" w:sz="4" w:space="0" w:color="auto"/>
            </w:tcBorders>
          </w:tcPr>
          <w:p w14:paraId="48E26AED"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312CD4A0"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1FE5BF64"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BEC1AD2"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3BCDCCAC" w14:textId="77777777" w:rsidR="00AC4D4E" w:rsidRPr="001D1909" w:rsidRDefault="00AC4D4E" w:rsidP="00AC4D4E">
            <w:pPr>
              <w:pStyle w:val="TAC"/>
            </w:pPr>
            <w:r w:rsidRPr="001D1909">
              <w:t>20</w:t>
            </w:r>
          </w:p>
        </w:tc>
        <w:tc>
          <w:tcPr>
            <w:tcW w:w="567" w:type="dxa"/>
            <w:tcBorders>
              <w:top w:val="single" w:sz="4" w:space="0" w:color="auto"/>
              <w:left w:val="single" w:sz="4" w:space="0" w:color="auto"/>
              <w:bottom w:val="single" w:sz="4" w:space="0" w:color="auto"/>
              <w:right w:val="single" w:sz="4" w:space="0" w:color="auto"/>
            </w:tcBorders>
          </w:tcPr>
          <w:p w14:paraId="6131A8EA"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492A0F52" w14:textId="77777777" w:rsidR="00AC4D4E" w:rsidRPr="001D1909" w:rsidRDefault="00AC4D4E" w:rsidP="00AC4D4E">
            <w:pPr>
              <w:pStyle w:val="TAC"/>
            </w:pPr>
            <w:r w:rsidRPr="001D1909">
              <w:t>22</w:t>
            </w:r>
          </w:p>
        </w:tc>
        <w:tc>
          <w:tcPr>
            <w:tcW w:w="567" w:type="dxa"/>
            <w:tcBorders>
              <w:top w:val="single" w:sz="4" w:space="0" w:color="auto"/>
              <w:left w:val="single" w:sz="4" w:space="0" w:color="auto"/>
              <w:bottom w:val="single" w:sz="4" w:space="0" w:color="auto"/>
              <w:right w:val="single" w:sz="4" w:space="0" w:color="auto"/>
            </w:tcBorders>
          </w:tcPr>
          <w:p w14:paraId="6D9A8F5C"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5D7A9CB4" w14:textId="77777777" w:rsidR="00AC4D4E" w:rsidRPr="001D1909" w:rsidRDefault="00AC4D4E" w:rsidP="00AC4D4E">
            <w:pPr>
              <w:pStyle w:val="TAC"/>
            </w:pPr>
            <w:r w:rsidRPr="001D1909">
              <w:t>E7</w:t>
            </w:r>
          </w:p>
        </w:tc>
        <w:tc>
          <w:tcPr>
            <w:tcW w:w="567" w:type="dxa"/>
            <w:tcBorders>
              <w:top w:val="single" w:sz="4" w:space="0" w:color="auto"/>
              <w:left w:val="single" w:sz="4" w:space="0" w:color="auto"/>
              <w:bottom w:val="single" w:sz="4" w:space="0" w:color="auto"/>
              <w:right w:val="single" w:sz="4" w:space="0" w:color="auto"/>
            </w:tcBorders>
          </w:tcPr>
          <w:p w14:paraId="43DA8EF7" w14:textId="77777777" w:rsidR="00AC4D4E" w:rsidRPr="001D1909" w:rsidRDefault="00AC4D4E" w:rsidP="00AC4D4E">
            <w:pPr>
              <w:pStyle w:val="TAC"/>
            </w:pPr>
            <w:r w:rsidRPr="001D1909">
              <w:t>B7</w:t>
            </w:r>
          </w:p>
        </w:tc>
        <w:tc>
          <w:tcPr>
            <w:tcW w:w="567" w:type="dxa"/>
            <w:tcBorders>
              <w:top w:val="single" w:sz="4" w:space="0" w:color="auto"/>
              <w:left w:val="single" w:sz="4" w:space="0" w:color="auto"/>
              <w:bottom w:val="single" w:sz="4" w:space="0" w:color="auto"/>
              <w:right w:val="single" w:sz="4" w:space="0" w:color="auto"/>
            </w:tcBorders>
          </w:tcPr>
          <w:p w14:paraId="32AB70F3"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618DE3C"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3129A56" w14:textId="77777777" w:rsidR="00AC4D4E" w:rsidRPr="001D1909" w:rsidRDefault="00AC4D4E" w:rsidP="00AC4D4E">
            <w:pPr>
              <w:pStyle w:val="TAC"/>
            </w:pPr>
          </w:p>
        </w:tc>
      </w:tr>
    </w:tbl>
    <w:p w14:paraId="7D15B4B7" w14:textId="77777777" w:rsidR="00AC4D4E" w:rsidRPr="001D1909" w:rsidRDefault="00AC4D4E" w:rsidP="00A178EF">
      <w:r>
        <w:tab/>
        <w:t>Where XX is the Hex value of the Command number</w:t>
      </w:r>
    </w:p>
    <w:p w14:paraId="44C2D960" w14:textId="77777777" w:rsidR="00AC4D4E" w:rsidRPr="001D1909" w:rsidRDefault="00AC4D4E" w:rsidP="00A178EF"/>
    <w:p w14:paraId="021A0C53" w14:textId="77777777" w:rsidR="00AC4D4E" w:rsidRPr="001D1909" w:rsidRDefault="00AC4D4E" w:rsidP="00AC4D4E">
      <w:pPr>
        <w:pStyle w:val="TH"/>
      </w:pPr>
      <w:r w:rsidRPr="001D1909">
        <w:lastRenderedPageBreak/>
        <w:t>Expected sequence 1.2 (RECEIVE DATA, already opened channel, E-UTRAN, APN different from default)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41528A" w14:paraId="4F0474E2" w14:textId="77777777" w:rsidTr="00195D76">
        <w:trPr>
          <w:cantSplit/>
          <w:jc w:val="center"/>
        </w:trPr>
        <w:tc>
          <w:tcPr>
            <w:tcW w:w="574" w:type="dxa"/>
          </w:tcPr>
          <w:p w14:paraId="5A7BC266" w14:textId="77777777" w:rsidR="00BF46E1" w:rsidRPr="0041528A" w:rsidRDefault="00BF46E1" w:rsidP="0092045E">
            <w:pPr>
              <w:pStyle w:val="TAH"/>
            </w:pPr>
            <w:r w:rsidRPr="0041528A">
              <w:lastRenderedPageBreak/>
              <w:t>Step</w:t>
            </w:r>
          </w:p>
        </w:tc>
        <w:tc>
          <w:tcPr>
            <w:tcW w:w="1215" w:type="dxa"/>
          </w:tcPr>
          <w:p w14:paraId="58DD9D31" w14:textId="77777777" w:rsidR="00BF46E1" w:rsidRPr="0041528A" w:rsidRDefault="00BF46E1" w:rsidP="0092045E">
            <w:pPr>
              <w:pStyle w:val="TAH"/>
            </w:pPr>
            <w:r w:rsidRPr="0041528A">
              <w:t>Direction</w:t>
            </w:r>
          </w:p>
        </w:tc>
        <w:tc>
          <w:tcPr>
            <w:tcW w:w="4058" w:type="dxa"/>
          </w:tcPr>
          <w:p w14:paraId="48E44E59" w14:textId="77777777" w:rsidR="00BF46E1" w:rsidRPr="0041528A" w:rsidRDefault="00BF46E1" w:rsidP="0092045E">
            <w:pPr>
              <w:pStyle w:val="TAH"/>
            </w:pPr>
            <w:r w:rsidRPr="0041528A">
              <w:t>MESSAGE / Action</w:t>
            </w:r>
          </w:p>
        </w:tc>
        <w:tc>
          <w:tcPr>
            <w:tcW w:w="3240" w:type="dxa"/>
          </w:tcPr>
          <w:p w14:paraId="799E753C" w14:textId="77777777" w:rsidR="00BF46E1" w:rsidRPr="0041528A" w:rsidRDefault="00BF46E1" w:rsidP="0092045E">
            <w:pPr>
              <w:pStyle w:val="TAH"/>
            </w:pPr>
            <w:r w:rsidRPr="0041528A">
              <w:t>Comments</w:t>
            </w:r>
          </w:p>
        </w:tc>
      </w:tr>
      <w:tr w:rsidR="00BF46E1" w:rsidRPr="0041528A" w14:paraId="5269136A" w14:textId="77777777" w:rsidTr="00195D76">
        <w:trPr>
          <w:cantSplit/>
          <w:jc w:val="center"/>
        </w:trPr>
        <w:tc>
          <w:tcPr>
            <w:tcW w:w="574" w:type="dxa"/>
          </w:tcPr>
          <w:p w14:paraId="7904E621" w14:textId="77777777" w:rsidR="00BF46E1" w:rsidRPr="0041528A" w:rsidRDefault="00BF46E1" w:rsidP="0092045E">
            <w:pPr>
              <w:pStyle w:val="TAC"/>
            </w:pPr>
            <w:r w:rsidRPr="0041528A">
              <w:t>1</w:t>
            </w:r>
          </w:p>
        </w:tc>
        <w:tc>
          <w:tcPr>
            <w:tcW w:w="1215" w:type="dxa"/>
          </w:tcPr>
          <w:p w14:paraId="4BFD6CA2"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4058" w:type="dxa"/>
          </w:tcPr>
          <w:p w14:paraId="543D6B60" w14:textId="77777777" w:rsidR="00BF46E1" w:rsidRPr="0041528A" w:rsidRDefault="00BF46E1" w:rsidP="0092045E">
            <w:pPr>
              <w:pStyle w:val="TAL"/>
            </w:pPr>
            <w:r w:rsidRPr="0041528A">
              <w:t>PROACTIVE COMMAND: SET UP EVENT LIST 1.1.1 PENDING</w:t>
            </w:r>
          </w:p>
        </w:tc>
        <w:tc>
          <w:tcPr>
            <w:tcW w:w="3240" w:type="dxa"/>
          </w:tcPr>
          <w:p w14:paraId="534D2AA0" w14:textId="77777777" w:rsidR="00BF46E1" w:rsidRPr="0041528A" w:rsidRDefault="00BF46E1" w:rsidP="0092045E">
            <w:pPr>
              <w:pStyle w:val="TAL"/>
            </w:pPr>
          </w:p>
        </w:tc>
      </w:tr>
      <w:tr w:rsidR="00BF46E1" w:rsidRPr="0041528A" w14:paraId="5C13CBDA" w14:textId="77777777" w:rsidTr="00195D76">
        <w:trPr>
          <w:cantSplit/>
          <w:jc w:val="center"/>
        </w:trPr>
        <w:tc>
          <w:tcPr>
            <w:tcW w:w="574" w:type="dxa"/>
          </w:tcPr>
          <w:p w14:paraId="241ABACD" w14:textId="77777777" w:rsidR="00BF46E1" w:rsidRPr="0041528A" w:rsidRDefault="00BF46E1" w:rsidP="0092045E">
            <w:pPr>
              <w:pStyle w:val="TAC"/>
            </w:pPr>
            <w:r w:rsidRPr="0041528A">
              <w:t>2</w:t>
            </w:r>
          </w:p>
        </w:tc>
        <w:tc>
          <w:tcPr>
            <w:tcW w:w="1215" w:type="dxa"/>
          </w:tcPr>
          <w:p w14:paraId="307D1687"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4058" w:type="dxa"/>
          </w:tcPr>
          <w:p w14:paraId="49D5FA88" w14:textId="77777777" w:rsidR="00BF46E1" w:rsidRPr="0041528A" w:rsidRDefault="00BF46E1" w:rsidP="0092045E">
            <w:pPr>
              <w:pStyle w:val="TAL"/>
            </w:pPr>
            <w:r w:rsidRPr="0041528A">
              <w:t>FETCH</w:t>
            </w:r>
          </w:p>
        </w:tc>
        <w:tc>
          <w:tcPr>
            <w:tcW w:w="3240" w:type="dxa"/>
          </w:tcPr>
          <w:p w14:paraId="30F903CE" w14:textId="77777777" w:rsidR="00BF46E1" w:rsidRPr="0041528A" w:rsidRDefault="00BF46E1" w:rsidP="0092045E">
            <w:pPr>
              <w:pStyle w:val="TAL"/>
            </w:pPr>
          </w:p>
        </w:tc>
      </w:tr>
      <w:tr w:rsidR="00BF46E1" w:rsidRPr="0041528A" w14:paraId="2CF9C3B8" w14:textId="77777777" w:rsidTr="00195D76">
        <w:trPr>
          <w:cantSplit/>
          <w:jc w:val="center"/>
        </w:trPr>
        <w:tc>
          <w:tcPr>
            <w:tcW w:w="574" w:type="dxa"/>
          </w:tcPr>
          <w:p w14:paraId="7E80581D" w14:textId="77777777" w:rsidR="00BF46E1" w:rsidRPr="0041528A" w:rsidRDefault="00BF46E1" w:rsidP="0092045E">
            <w:pPr>
              <w:pStyle w:val="TAC"/>
            </w:pPr>
            <w:r w:rsidRPr="0041528A">
              <w:t>3</w:t>
            </w:r>
          </w:p>
        </w:tc>
        <w:tc>
          <w:tcPr>
            <w:tcW w:w="1215" w:type="dxa"/>
          </w:tcPr>
          <w:p w14:paraId="1CC13C49" w14:textId="77777777" w:rsidR="00BF46E1" w:rsidRPr="0041528A" w:rsidRDefault="00BF46E1" w:rsidP="0092045E">
            <w:pPr>
              <w:pStyle w:val="TAC"/>
            </w:pPr>
            <w:r w:rsidRPr="0041528A">
              <w:t xml:space="preserve">UICC </w:t>
            </w:r>
            <w:r w:rsidRPr="0041528A">
              <w:rPr>
                <w:rFonts w:ascii="Symbol" w:hAnsi="Symbol"/>
              </w:rPr>
              <w:t></w:t>
            </w:r>
            <w:r w:rsidRPr="0041528A">
              <w:t xml:space="preserve"> ME</w:t>
            </w:r>
          </w:p>
        </w:tc>
        <w:tc>
          <w:tcPr>
            <w:tcW w:w="4058" w:type="dxa"/>
          </w:tcPr>
          <w:p w14:paraId="3C3277CA" w14:textId="77777777" w:rsidR="00BF46E1" w:rsidRPr="0041528A" w:rsidRDefault="00BF46E1" w:rsidP="0092045E">
            <w:pPr>
              <w:pStyle w:val="TAL"/>
            </w:pPr>
            <w:r w:rsidRPr="0041528A">
              <w:t>PROACTIVE COMMAND: SET UP EVENT LIST 1.1.1</w:t>
            </w:r>
          </w:p>
        </w:tc>
        <w:tc>
          <w:tcPr>
            <w:tcW w:w="3240" w:type="dxa"/>
          </w:tcPr>
          <w:p w14:paraId="772A4DDB" w14:textId="77777777" w:rsidR="00BF46E1" w:rsidRPr="0041528A" w:rsidRDefault="00BF46E1" w:rsidP="0092045E">
            <w:pPr>
              <w:pStyle w:val="TAL"/>
            </w:pPr>
          </w:p>
        </w:tc>
      </w:tr>
      <w:tr w:rsidR="00BF46E1" w:rsidRPr="0041528A" w14:paraId="362225B2" w14:textId="77777777" w:rsidTr="00195D76">
        <w:trPr>
          <w:cantSplit/>
          <w:jc w:val="center"/>
        </w:trPr>
        <w:tc>
          <w:tcPr>
            <w:tcW w:w="574" w:type="dxa"/>
          </w:tcPr>
          <w:p w14:paraId="04D638BF" w14:textId="77777777" w:rsidR="00BF46E1" w:rsidRPr="0041528A" w:rsidRDefault="00BF46E1" w:rsidP="0092045E">
            <w:pPr>
              <w:pStyle w:val="TAC"/>
            </w:pPr>
            <w:r w:rsidRPr="0041528A">
              <w:t>4</w:t>
            </w:r>
          </w:p>
        </w:tc>
        <w:tc>
          <w:tcPr>
            <w:tcW w:w="1215" w:type="dxa"/>
          </w:tcPr>
          <w:p w14:paraId="294BB521"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4058" w:type="dxa"/>
          </w:tcPr>
          <w:p w14:paraId="5870803D" w14:textId="77777777" w:rsidR="00BF46E1" w:rsidRPr="0041528A" w:rsidRDefault="00BF46E1" w:rsidP="0092045E">
            <w:pPr>
              <w:pStyle w:val="TAL"/>
            </w:pPr>
            <w:r w:rsidRPr="0041528A">
              <w:t>TERMINAL RESPONSE: SET UP EVENT LIST 1.1.1</w:t>
            </w:r>
          </w:p>
        </w:tc>
        <w:tc>
          <w:tcPr>
            <w:tcW w:w="3240" w:type="dxa"/>
          </w:tcPr>
          <w:p w14:paraId="6EF48869" w14:textId="77777777" w:rsidR="00BF46E1" w:rsidRPr="0041528A" w:rsidRDefault="00BF46E1" w:rsidP="0092045E">
            <w:pPr>
              <w:pStyle w:val="TAL"/>
            </w:pPr>
          </w:p>
        </w:tc>
      </w:tr>
      <w:tr w:rsidR="00BF46E1" w:rsidRPr="0041528A" w14:paraId="78F88315" w14:textId="77777777" w:rsidTr="00195D76">
        <w:trPr>
          <w:cantSplit/>
          <w:jc w:val="center"/>
        </w:trPr>
        <w:tc>
          <w:tcPr>
            <w:tcW w:w="574" w:type="dxa"/>
          </w:tcPr>
          <w:p w14:paraId="570CF9C0" w14:textId="77777777" w:rsidR="00BF46E1" w:rsidRPr="0041528A" w:rsidRDefault="00BF46E1" w:rsidP="0092045E">
            <w:pPr>
              <w:pStyle w:val="TAC"/>
            </w:pPr>
            <w:r w:rsidRPr="0041528A">
              <w:t>5</w:t>
            </w:r>
          </w:p>
        </w:tc>
        <w:tc>
          <w:tcPr>
            <w:tcW w:w="1215" w:type="dxa"/>
          </w:tcPr>
          <w:p w14:paraId="27D61DA8"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C3C86E1" w14:textId="77777777" w:rsidR="00BF46E1" w:rsidRPr="0041528A" w:rsidRDefault="00BF46E1" w:rsidP="0092045E">
            <w:pPr>
              <w:pStyle w:val="TAL"/>
            </w:pPr>
            <w:r w:rsidRPr="0041528A">
              <w:t>PROACTIVE COMMAND PENDING: OPEN CHANNEL 1.2.1</w:t>
            </w:r>
          </w:p>
        </w:tc>
        <w:tc>
          <w:tcPr>
            <w:tcW w:w="3240" w:type="dxa"/>
          </w:tcPr>
          <w:p w14:paraId="190F3F35" w14:textId="77777777" w:rsidR="00BF46E1" w:rsidRPr="0041528A" w:rsidRDefault="00BF46E1" w:rsidP="0092045E">
            <w:pPr>
              <w:pStyle w:val="TAL"/>
            </w:pPr>
            <w:r w:rsidRPr="0041528A">
              <w:t>See initial conditions</w:t>
            </w:r>
          </w:p>
        </w:tc>
      </w:tr>
      <w:tr w:rsidR="00BF46E1" w:rsidRPr="0041528A" w14:paraId="00BB26D2" w14:textId="77777777" w:rsidTr="00195D76">
        <w:trPr>
          <w:cantSplit/>
          <w:jc w:val="center"/>
        </w:trPr>
        <w:tc>
          <w:tcPr>
            <w:tcW w:w="574" w:type="dxa"/>
          </w:tcPr>
          <w:p w14:paraId="70C9AA9F" w14:textId="77777777" w:rsidR="00BF46E1" w:rsidRPr="0041528A" w:rsidRDefault="00BF46E1" w:rsidP="0092045E">
            <w:pPr>
              <w:pStyle w:val="TAC"/>
            </w:pPr>
            <w:r w:rsidRPr="0041528A">
              <w:t>6</w:t>
            </w:r>
          </w:p>
        </w:tc>
        <w:tc>
          <w:tcPr>
            <w:tcW w:w="1215" w:type="dxa"/>
          </w:tcPr>
          <w:p w14:paraId="03A3887B"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33B78DC2" w14:textId="77777777" w:rsidR="00BF46E1" w:rsidRPr="0041528A" w:rsidRDefault="00BF46E1" w:rsidP="0092045E">
            <w:pPr>
              <w:pStyle w:val="TAL"/>
            </w:pPr>
            <w:r w:rsidRPr="0041528A">
              <w:t>FETCH</w:t>
            </w:r>
          </w:p>
        </w:tc>
        <w:tc>
          <w:tcPr>
            <w:tcW w:w="3240" w:type="dxa"/>
          </w:tcPr>
          <w:p w14:paraId="23C6125C" w14:textId="77777777" w:rsidR="00BF46E1" w:rsidRPr="0041528A" w:rsidRDefault="00BF46E1" w:rsidP="0092045E">
            <w:pPr>
              <w:pStyle w:val="TAL"/>
            </w:pPr>
          </w:p>
        </w:tc>
      </w:tr>
      <w:tr w:rsidR="00BF46E1" w:rsidRPr="0041528A" w14:paraId="134A1469" w14:textId="77777777" w:rsidTr="00195D76">
        <w:trPr>
          <w:cantSplit/>
          <w:jc w:val="center"/>
        </w:trPr>
        <w:tc>
          <w:tcPr>
            <w:tcW w:w="574" w:type="dxa"/>
          </w:tcPr>
          <w:p w14:paraId="26CD0023" w14:textId="77777777" w:rsidR="00BF46E1" w:rsidRPr="0041528A" w:rsidRDefault="00BF46E1" w:rsidP="0092045E">
            <w:pPr>
              <w:pStyle w:val="TAC"/>
            </w:pPr>
            <w:r w:rsidRPr="0041528A">
              <w:t>7</w:t>
            </w:r>
          </w:p>
        </w:tc>
        <w:tc>
          <w:tcPr>
            <w:tcW w:w="1215" w:type="dxa"/>
          </w:tcPr>
          <w:p w14:paraId="218AFAE3"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6BC78FF8" w14:textId="77777777" w:rsidR="00BF46E1" w:rsidRPr="0041528A" w:rsidRDefault="00BF46E1" w:rsidP="0092045E">
            <w:pPr>
              <w:pStyle w:val="TAL"/>
            </w:pPr>
            <w:r w:rsidRPr="0041528A">
              <w:t>PROACTIVE COMMAND: OPEN CHANNEL 1.2.1</w:t>
            </w:r>
          </w:p>
        </w:tc>
        <w:tc>
          <w:tcPr>
            <w:tcW w:w="3240" w:type="dxa"/>
          </w:tcPr>
          <w:p w14:paraId="61EB19CF" w14:textId="77777777" w:rsidR="00BF46E1" w:rsidRPr="0041528A" w:rsidRDefault="00BF46E1" w:rsidP="0092045E">
            <w:pPr>
              <w:pStyle w:val="TAL"/>
            </w:pPr>
          </w:p>
        </w:tc>
      </w:tr>
      <w:tr w:rsidR="00BF46E1" w:rsidRPr="0041528A" w14:paraId="1D6721D9" w14:textId="77777777" w:rsidTr="00195D76">
        <w:trPr>
          <w:cantSplit/>
          <w:jc w:val="center"/>
        </w:trPr>
        <w:tc>
          <w:tcPr>
            <w:tcW w:w="574" w:type="dxa"/>
          </w:tcPr>
          <w:p w14:paraId="1BFDBD70" w14:textId="77777777" w:rsidR="00BF46E1" w:rsidRPr="0041528A" w:rsidRDefault="00BF46E1" w:rsidP="0092045E">
            <w:pPr>
              <w:pStyle w:val="TAC"/>
            </w:pPr>
            <w:r w:rsidRPr="0041528A">
              <w:t>8</w:t>
            </w:r>
          </w:p>
        </w:tc>
        <w:tc>
          <w:tcPr>
            <w:tcW w:w="1215" w:type="dxa"/>
          </w:tcPr>
          <w:p w14:paraId="70593B7D" w14:textId="77777777" w:rsidR="00BF46E1" w:rsidRPr="0041528A" w:rsidRDefault="00BF46E1" w:rsidP="0092045E">
            <w:pPr>
              <w:pStyle w:val="TAC"/>
            </w:pPr>
            <w:r w:rsidRPr="0041528A">
              <w:t xml:space="preserve">ME </w:t>
            </w:r>
            <w:r w:rsidRPr="0041528A">
              <w:sym w:font="Symbol" w:char="F0AE"/>
            </w:r>
            <w:r w:rsidRPr="0041528A">
              <w:t xml:space="preserve"> USER</w:t>
            </w:r>
          </w:p>
        </w:tc>
        <w:tc>
          <w:tcPr>
            <w:tcW w:w="4058" w:type="dxa"/>
          </w:tcPr>
          <w:p w14:paraId="2A4C2764" w14:textId="77777777" w:rsidR="00BF46E1" w:rsidRPr="0041528A" w:rsidRDefault="00BF46E1" w:rsidP="0092045E">
            <w:pPr>
              <w:pStyle w:val="TAL"/>
            </w:pPr>
            <w:r w:rsidRPr="0041528A">
              <w:t>The ME should not display channel opening information</w:t>
            </w:r>
          </w:p>
        </w:tc>
        <w:tc>
          <w:tcPr>
            <w:tcW w:w="3240" w:type="dxa"/>
          </w:tcPr>
          <w:p w14:paraId="46900045" w14:textId="77777777" w:rsidR="00BF46E1" w:rsidRPr="0041528A" w:rsidRDefault="00BF46E1" w:rsidP="0092045E">
            <w:pPr>
              <w:pStyle w:val="TAL"/>
            </w:pPr>
          </w:p>
        </w:tc>
      </w:tr>
      <w:tr w:rsidR="00BF46E1" w:rsidRPr="0041528A" w14:paraId="07E06FDC" w14:textId="77777777" w:rsidTr="00195D76">
        <w:trPr>
          <w:cantSplit/>
          <w:jc w:val="center"/>
        </w:trPr>
        <w:tc>
          <w:tcPr>
            <w:tcW w:w="574" w:type="dxa"/>
          </w:tcPr>
          <w:p w14:paraId="188A3FF3" w14:textId="77777777" w:rsidR="00BF46E1" w:rsidRPr="0041528A" w:rsidRDefault="00BF46E1" w:rsidP="0092045E">
            <w:pPr>
              <w:pStyle w:val="TAC"/>
            </w:pPr>
            <w:r w:rsidRPr="0041528A">
              <w:t>9</w:t>
            </w:r>
          </w:p>
        </w:tc>
        <w:tc>
          <w:tcPr>
            <w:tcW w:w="1215" w:type="dxa"/>
          </w:tcPr>
          <w:p w14:paraId="0AC41703"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4058" w:type="dxa"/>
          </w:tcPr>
          <w:p w14:paraId="1FB37761" w14:textId="77777777" w:rsidR="00BF46E1" w:rsidRPr="0041528A" w:rsidRDefault="00BF46E1" w:rsidP="0092045E">
            <w:pPr>
              <w:pStyle w:val="TAL"/>
            </w:pPr>
            <w:r w:rsidRPr="0041528A">
              <w:t>PDN CONNECTIVITY REQUEST</w:t>
            </w:r>
          </w:p>
        </w:tc>
        <w:tc>
          <w:tcPr>
            <w:tcW w:w="3240" w:type="dxa"/>
          </w:tcPr>
          <w:p w14:paraId="42F77AF0" w14:textId="77777777" w:rsidR="00BF46E1" w:rsidRPr="0041528A" w:rsidRDefault="00BF46E1" w:rsidP="0092045E">
            <w:pPr>
              <w:pStyle w:val="TAL"/>
            </w:pPr>
            <w:r w:rsidRPr="0041528A">
              <w:t>[The PDN CONNECTIVITY REQUEST shall contain the APN "Test12.rs"]</w:t>
            </w:r>
          </w:p>
          <w:p w14:paraId="2B341398" w14:textId="77777777" w:rsidR="00BF46E1" w:rsidRPr="0041528A" w:rsidRDefault="00BF46E1" w:rsidP="0092045E">
            <w:pPr>
              <w:pStyle w:val="TAL"/>
            </w:pPr>
            <w:r w:rsidRPr="0041528A">
              <w:t>[The UE may request IPv4 or IPv4v6 address as PDP type.]</w:t>
            </w:r>
          </w:p>
        </w:tc>
      </w:tr>
      <w:tr w:rsidR="00BF46E1" w:rsidRPr="0041528A" w14:paraId="7C5363FA" w14:textId="77777777" w:rsidTr="00195D76">
        <w:trPr>
          <w:cantSplit/>
          <w:jc w:val="center"/>
        </w:trPr>
        <w:tc>
          <w:tcPr>
            <w:tcW w:w="574" w:type="dxa"/>
          </w:tcPr>
          <w:p w14:paraId="483002E5" w14:textId="77777777" w:rsidR="00BF46E1" w:rsidRPr="0041528A" w:rsidRDefault="00BF46E1" w:rsidP="0092045E">
            <w:pPr>
              <w:pStyle w:val="TAC"/>
            </w:pPr>
            <w:r w:rsidRPr="0041528A">
              <w:t>10</w:t>
            </w:r>
          </w:p>
        </w:tc>
        <w:tc>
          <w:tcPr>
            <w:tcW w:w="1215" w:type="dxa"/>
          </w:tcPr>
          <w:p w14:paraId="74EBD8F7" w14:textId="77777777" w:rsidR="00BF46E1" w:rsidRPr="0041528A" w:rsidRDefault="00BF46E1" w:rsidP="0092045E">
            <w:pPr>
              <w:pStyle w:val="TAC"/>
            </w:pPr>
            <w:r w:rsidRPr="0041528A">
              <w:t xml:space="preserve">E-USS/NB-SS </w:t>
            </w:r>
            <w:r w:rsidRPr="0041528A">
              <w:sym w:font="Symbol" w:char="F0AE"/>
            </w:r>
            <w:r w:rsidRPr="0041528A">
              <w:t xml:space="preserve"> ME</w:t>
            </w:r>
          </w:p>
        </w:tc>
        <w:tc>
          <w:tcPr>
            <w:tcW w:w="4058" w:type="dxa"/>
          </w:tcPr>
          <w:p w14:paraId="16EF6A67" w14:textId="77777777" w:rsidR="00BF46E1" w:rsidRPr="0041528A" w:rsidRDefault="00BF46E1" w:rsidP="0092045E">
            <w:pPr>
              <w:pStyle w:val="TAL"/>
            </w:pPr>
            <w:r w:rsidRPr="0041528A">
              <w:t>ACTIVATE DEFAULT EPS BEARER CONTEXT REQUEST</w:t>
            </w:r>
          </w:p>
        </w:tc>
        <w:tc>
          <w:tcPr>
            <w:tcW w:w="3240" w:type="dxa"/>
          </w:tcPr>
          <w:p w14:paraId="79D1AFD4" w14:textId="77777777" w:rsidR="00BF46E1" w:rsidRPr="0041528A" w:rsidRDefault="00BF46E1" w:rsidP="0092045E">
            <w:pPr>
              <w:pStyle w:val="TAL"/>
            </w:pPr>
            <w:r w:rsidRPr="0041528A">
              <w:t>[The E-UTRAN parameters are used]</w:t>
            </w:r>
          </w:p>
        </w:tc>
      </w:tr>
      <w:tr w:rsidR="00BF46E1" w:rsidRPr="0041528A" w14:paraId="4361195D" w14:textId="77777777" w:rsidTr="00195D76">
        <w:trPr>
          <w:cantSplit/>
          <w:jc w:val="center"/>
        </w:trPr>
        <w:tc>
          <w:tcPr>
            <w:tcW w:w="574" w:type="dxa"/>
          </w:tcPr>
          <w:p w14:paraId="262F79B7" w14:textId="77777777" w:rsidR="00BF46E1" w:rsidRPr="0041528A" w:rsidRDefault="00BF46E1" w:rsidP="0092045E">
            <w:pPr>
              <w:pStyle w:val="TAC"/>
            </w:pPr>
            <w:r w:rsidRPr="0041528A">
              <w:t>11</w:t>
            </w:r>
          </w:p>
        </w:tc>
        <w:tc>
          <w:tcPr>
            <w:tcW w:w="1215" w:type="dxa"/>
          </w:tcPr>
          <w:p w14:paraId="065D19C1"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4058" w:type="dxa"/>
          </w:tcPr>
          <w:p w14:paraId="3CB1C466" w14:textId="77777777" w:rsidR="00BF46E1" w:rsidRPr="0041528A" w:rsidRDefault="00BF46E1" w:rsidP="0092045E">
            <w:pPr>
              <w:pStyle w:val="TAL"/>
            </w:pPr>
            <w:r w:rsidRPr="0041528A">
              <w:t>ACTIVATE DEFAULT EPS BEARER CONTEXT ACCEPT</w:t>
            </w:r>
          </w:p>
        </w:tc>
        <w:tc>
          <w:tcPr>
            <w:tcW w:w="3240" w:type="dxa"/>
          </w:tcPr>
          <w:p w14:paraId="0AC85B3E" w14:textId="77777777" w:rsidR="00BF46E1" w:rsidRPr="0041528A" w:rsidRDefault="00BF46E1" w:rsidP="0092045E">
            <w:pPr>
              <w:pStyle w:val="TAL"/>
            </w:pPr>
          </w:p>
        </w:tc>
      </w:tr>
      <w:tr w:rsidR="00BF46E1" w:rsidRPr="0041528A" w14:paraId="6036F159" w14:textId="77777777" w:rsidTr="00195D76">
        <w:trPr>
          <w:cantSplit/>
          <w:jc w:val="center"/>
        </w:trPr>
        <w:tc>
          <w:tcPr>
            <w:tcW w:w="574" w:type="dxa"/>
          </w:tcPr>
          <w:p w14:paraId="7F16D554" w14:textId="77777777" w:rsidR="00BF46E1" w:rsidRPr="0041528A" w:rsidRDefault="00BF46E1" w:rsidP="0092045E">
            <w:pPr>
              <w:pStyle w:val="TAC"/>
            </w:pPr>
            <w:r w:rsidRPr="0041528A">
              <w:t>12</w:t>
            </w:r>
          </w:p>
        </w:tc>
        <w:tc>
          <w:tcPr>
            <w:tcW w:w="1215" w:type="dxa"/>
          </w:tcPr>
          <w:p w14:paraId="2A0301D6" w14:textId="77777777" w:rsidR="00BF46E1" w:rsidRPr="0041528A" w:rsidRDefault="00BF46E1" w:rsidP="0092045E">
            <w:pPr>
              <w:pStyle w:val="TAC"/>
            </w:pPr>
            <w:r w:rsidRPr="0041528A">
              <w:t xml:space="preserve">ME </w:t>
            </w:r>
            <w:r w:rsidRPr="0041528A">
              <w:rPr>
                <w:rFonts w:ascii="Symbol" w:hAnsi="Symbol"/>
              </w:rPr>
              <w:t></w:t>
            </w:r>
            <w:r w:rsidRPr="0041528A">
              <w:t xml:space="preserve"> UICC</w:t>
            </w:r>
          </w:p>
        </w:tc>
        <w:tc>
          <w:tcPr>
            <w:tcW w:w="4058" w:type="dxa"/>
          </w:tcPr>
          <w:p w14:paraId="506A2E35" w14:textId="77777777" w:rsidR="00BF46E1" w:rsidRPr="0041528A" w:rsidRDefault="00BF46E1" w:rsidP="0092045E">
            <w:pPr>
              <w:pStyle w:val="TAL"/>
            </w:pPr>
            <w:r w:rsidRPr="0041528A">
              <w:t>TERMINAL RESPONSE: OPEN CHANNEL 1.2.1</w:t>
            </w:r>
          </w:p>
        </w:tc>
        <w:tc>
          <w:tcPr>
            <w:tcW w:w="3240" w:type="dxa"/>
          </w:tcPr>
          <w:p w14:paraId="147B7B54" w14:textId="77777777" w:rsidR="00BF46E1" w:rsidRPr="0041528A" w:rsidRDefault="00BF46E1" w:rsidP="0092045E">
            <w:pPr>
              <w:pStyle w:val="TAL"/>
            </w:pPr>
          </w:p>
        </w:tc>
      </w:tr>
      <w:tr w:rsidR="00BF46E1" w:rsidRPr="0041528A" w14:paraId="310057C6" w14:textId="77777777" w:rsidTr="00195D76">
        <w:trPr>
          <w:cantSplit/>
          <w:jc w:val="center"/>
        </w:trPr>
        <w:tc>
          <w:tcPr>
            <w:tcW w:w="574" w:type="dxa"/>
          </w:tcPr>
          <w:p w14:paraId="36D5C723" w14:textId="77777777" w:rsidR="00BF46E1" w:rsidRPr="0041528A" w:rsidRDefault="00BF46E1" w:rsidP="0092045E">
            <w:pPr>
              <w:pStyle w:val="TAC"/>
            </w:pPr>
            <w:r w:rsidRPr="0041528A">
              <w:t>13</w:t>
            </w:r>
          </w:p>
        </w:tc>
        <w:tc>
          <w:tcPr>
            <w:tcW w:w="1215" w:type="dxa"/>
          </w:tcPr>
          <w:p w14:paraId="4245617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7AB893E0" w14:textId="77777777" w:rsidR="00BF46E1" w:rsidRPr="0041528A" w:rsidRDefault="00BF46E1" w:rsidP="0092045E">
            <w:pPr>
              <w:pStyle w:val="TAL"/>
            </w:pPr>
            <w:r w:rsidRPr="0041528A">
              <w:t>PROACTIVE COMMAND PENDING: SEND DATA 1.2.1</w:t>
            </w:r>
          </w:p>
        </w:tc>
        <w:tc>
          <w:tcPr>
            <w:tcW w:w="3240" w:type="dxa"/>
          </w:tcPr>
          <w:p w14:paraId="160DF86E" w14:textId="77777777" w:rsidR="00BF46E1" w:rsidRPr="0041528A" w:rsidRDefault="00BF46E1" w:rsidP="0092045E">
            <w:pPr>
              <w:pStyle w:val="TAL"/>
            </w:pPr>
          </w:p>
        </w:tc>
      </w:tr>
      <w:tr w:rsidR="00BF46E1" w:rsidRPr="0041528A" w14:paraId="028FBB57" w14:textId="77777777" w:rsidTr="00195D76">
        <w:trPr>
          <w:cantSplit/>
          <w:jc w:val="center"/>
        </w:trPr>
        <w:tc>
          <w:tcPr>
            <w:tcW w:w="574" w:type="dxa"/>
          </w:tcPr>
          <w:p w14:paraId="7534092A" w14:textId="77777777" w:rsidR="00BF46E1" w:rsidRPr="0041528A" w:rsidRDefault="00BF46E1" w:rsidP="0092045E">
            <w:pPr>
              <w:pStyle w:val="TAC"/>
            </w:pPr>
            <w:r w:rsidRPr="0041528A">
              <w:t>14</w:t>
            </w:r>
          </w:p>
        </w:tc>
        <w:tc>
          <w:tcPr>
            <w:tcW w:w="1215" w:type="dxa"/>
          </w:tcPr>
          <w:p w14:paraId="68507FF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734A6D10" w14:textId="77777777" w:rsidR="00BF46E1" w:rsidRPr="0041528A" w:rsidRDefault="00BF46E1" w:rsidP="0092045E">
            <w:pPr>
              <w:pStyle w:val="TAL"/>
            </w:pPr>
            <w:r w:rsidRPr="0041528A">
              <w:t>FETCH</w:t>
            </w:r>
          </w:p>
        </w:tc>
        <w:tc>
          <w:tcPr>
            <w:tcW w:w="3240" w:type="dxa"/>
          </w:tcPr>
          <w:p w14:paraId="0946F773" w14:textId="77777777" w:rsidR="00BF46E1" w:rsidRPr="0041528A" w:rsidRDefault="00BF46E1" w:rsidP="0092045E">
            <w:pPr>
              <w:pStyle w:val="TAL"/>
            </w:pPr>
          </w:p>
        </w:tc>
      </w:tr>
      <w:tr w:rsidR="00BF46E1" w:rsidRPr="0041528A" w14:paraId="3019C23B" w14:textId="77777777" w:rsidTr="00195D76">
        <w:trPr>
          <w:cantSplit/>
          <w:jc w:val="center"/>
        </w:trPr>
        <w:tc>
          <w:tcPr>
            <w:tcW w:w="574" w:type="dxa"/>
          </w:tcPr>
          <w:p w14:paraId="5F12B3CC" w14:textId="77777777" w:rsidR="00BF46E1" w:rsidRPr="0041528A" w:rsidRDefault="00BF46E1" w:rsidP="0092045E">
            <w:pPr>
              <w:pStyle w:val="TAC"/>
            </w:pPr>
            <w:r w:rsidRPr="0041528A">
              <w:t>15</w:t>
            </w:r>
          </w:p>
        </w:tc>
        <w:tc>
          <w:tcPr>
            <w:tcW w:w="1215" w:type="dxa"/>
          </w:tcPr>
          <w:p w14:paraId="6B8885F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6F88DC1A" w14:textId="77777777" w:rsidR="00BF46E1" w:rsidRPr="0041528A" w:rsidRDefault="00BF46E1" w:rsidP="0092045E">
            <w:pPr>
              <w:pStyle w:val="TAL"/>
            </w:pPr>
            <w:r w:rsidRPr="0041528A">
              <w:t>PROACTIVE COMMAND: SEND DATA (immediate) 1.2.1</w:t>
            </w:r>
          </w:p>
        </w:tc>
        <w:tc>
          <w:tcPr>
            <w:tcW w:w="3240" w:type="dxa"/>
          </w:tcPr>
          <w:p w14:paraId="7070BD44" w14:textId="77777777" w:rsidR="00BF46E1" w:rsidRPr="0041528A" w:rsidRDefault="00BF46E1" w:rsidP="0092045E">
            <w:pPr>
              <w:pStyle w:val="TAL"/>
            </w:pPr>
          </w:p>
        </w:tc>
      </w:tr>
      <w:tr w:rsidR="00BF46E1" w:rsidRPr="0041528A" w14:paraId="0D6751B9" w14:textId="77777777" w:rsidTr="00195D76">
        <w:trPr>
          <w:cantSplit/>
          <w:jc w:val="center"/>
        </w:trPr>
        <w:tc>
          <w:tcPr>
            <w:tcW w:w="574" w:type="dxa"/>
          </w:tcPr>
          <w:p w14:paraId="673D13E5" w14:textId="77777777" w:rsidR="00BF46E1" w:rsidRPr="0041528A" w:rsidRDefault="00BF46E1" w:rsidP="0092045E">
            <w:pPr>
              <w:pStyle w:val="TAC"/>
            </w:pPr>
            <w:r w:rsidRPr="0041528A">
              <w:t>16</w:t>
            </w:r>
          </w:p>
        </w:tc>
        <w:tc>
          <w:tcPr>
            <w:tcW w:w="1215" w:type="dxa"/>
          </w:tcPr>
          <w:p w14:paraId="2D311674" w14:textId="77777777" w:rsidR="00BF46E1" w:rsidRPr="0041528A" w:rsidRDefault="00BF46E1" w:rsidP="0092045E">
            <w:pPr>
              <w:pStyle w:val="TAC"/>
            </w:pPr>
            <w:r w:rsidRPr="0041528A">
              <w:t xml:space="preserve">ME </w:t>
            </w:r>
            <w:r w:rsidRPr="0041528A">
              <w:sym w:font="Symbol" w:char="F0AE"/>
            </w:r>
            <w:r w:rsidRPr="0041528A">
              <w:t xml:space="preserve"> E-USS/NB-SS</w:t>
            </w:r>
          </w:p>
        </w:tc>
        <w:tc>
          <w:tcPr>
            <w:tcW w:w="4058" w:type="dxa"/>
          </w:tcPr>
          <w:p w14:paraId="4F3726F2" w14:textId="77777777" w:rsidR="00BF46E1" w:rsidRPr="0041528A" w:rsidRDefault="00BF46E1" w:rsidP="0092045E">
            <w:pPr>
              <w:pStyle w:val="TAL"/>
            </w:pPr>
            <w:r w:rsidRPr="0041528A">
              <w:t>Transfer of 8 Bytes of data to the E-USS/NB-SS through channel 1</w:t>
            </w:r>
          </w:p>
        </w:tc>
        <w:tc>
          <w:tcPr>
            <w:tcW w:w="3240" w:type="dxa"/>
          </w:tcPr>
          <w:p w14:paraId="11DE04B5" w14:textId="77777777" w:rsidR="00BF46E1" w:rsidRPr="0041528A" w:rsidRDefault="00BF46E1" w:rsidP="0092045E">
            <w:pPr>
              <w:pStyle w:val="TAL"/>
            </w:pPr>
            <w:r w:rsidRPr="0041528A">
              <w:t>[To retrieve ME's port number at the Access Point defined in the Open Channel command]</w:t>
            </w:r>
          </w:p>
        </w:tc>
      </w:tr>
      <w:tr w:rsidR="00BF46E1" w:rsidRPr="0041528A" w14:paraId="1B4ED188" w14:textId="77777777" w:rsidTr="00195D76">
        <w:trPr>
          <w:cantSplit/>
          <w:jc w:val="center"/>
        </w:trPr>
        <w:tc>
          <w:tcPr>
            <w:tcW w:w="574" w:type="dxa"/>
          </w:tcPr>
          <w:p w14:paraId="4FB6E200" w14:textId="77777777" w:rsidR="00BF46E1" w:rsidRPr="0041528A" w:rsidRDefault="00BF46E1" w:rsidP="0092045E">
            <w:pPr>
              <w:pStyle w:val="TAC"/>
            </w:pPr>
            <w:r w:rsidRPr="0041528A">
              <w:t>17</w:t>
            </w:r>
          </w:p>
        </w:tc>
        <w:tc>
          <w:tcPr>
            <w:tcW w:w="1215" w:type="dxa"/>
          </w:tcPr>
          <w:p w14:paraId="3608F1E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10349425" w14:textId="77777777" w:rsidR="00BF46E1" w:rsidRPr="0041528A" w:rsidRDefault="00BF46E1" w:rsidP="0092045E">
            <w:pPr>
              <w:pStyle w:val="TAL"/>
            </w:pPr>
            <w:r w:rsidRPr="0041528A">
              <w:t>TERMINAL RESPONSE: SEND DATA (immediate) 1.2.1</w:t>
            </w:r>
          </w:p>
        </w:tc>
        <w:tc>
          <w:tcPr>
            <w:tcW w:w="3240" w:type="dxa"/>
          </w:tcPr>
          <w:p w14:paraId="4C23FA86" w14:textId="77777777" w:rsidR="00BF46E1" w:rsidRPr="0041528A" w:rsidRDefault="00BF46E1" w:rsidP="0092045E">
            <w:pPr>
              <w:pStyle w:val="TAL"/>
            </w:pPr>
            <w:r w:rsidRPr="0041528A">
              <w:t>[Command performed successfully]</w:t>
            </w:r>
          </w:p>
        </w:tc>
      </w:tr>
      <w:tr w:rsidR="00BF46E1" w:rsidRPr="0041528A" w14:paraId="4CBC0FC4" w14:textId="77777777" w:rsidTr="00195D76">
        <w:trPr>
          <w:cantSplit/>
          <w:jc w:val="center"/>
        </w:trPr>
        <w:tc>
          <w:tcPr>
            <w:tcW w:w="574" w:type="dxa"/>
          </w:tcPr>
          <w:p w14:paraId="39C902A2" w14:textId="77777777" w:rsidR="00BF46E1" w:rsidRPr="0041528A" w:rsidRDefault="00BF46E1" w:rsidP="0092045E">
            <w:pPr>
              <w:pStyle w:val="TAC"/>
            </w:pPr>
            <w:r w:rsidRPr="0041528A">
              <w:t>18</w:t>
            </w:r>
          </w:p>
        </w:tc>
        <w:tc>
          <w:tcPr>
            <w:tcW w:w="1215" w:type="dxa"/>
          </w:tcPr>
          <w:p w14:paraId="6F76CB7A" w14:textId="77777777" w:rsidR="00BF46E1" w:rsidRPr="0041528A" w:rsidRDefault="00BF46E1" w:rsidP="0092045E">
            <w:pPr>
              <w:pStyle w:val="TAC"/>
            </w:pPr>
            <w:r w:rsidRPr="0041528A">
              <w:t xml:space="preserve">E-USS/NB-SS </w:t>
            </w:r>
            <w:r w:rsidRPr="0041528A">
              <w:sym w:font="Symbol" w:char="F0AE"/>
            </w:r>
            <w:r w:rsidRPr="0041528A">
              <w:t xml:space="preserve"> ME</w:t>
            </w:r>
          </w:p>
        </w:tc>
        <w:tc>
          <w:tcPr>
            <w:tcW w:w="4058" w:type="dxa"/>
          </w:tcPr>
          <w:p w14:paraId="3B69043A" w14:textId="77777777" w:rsidR="00BF46E1" w:rsidRPr="0041528A" w:rsidRDefault="00BF46E1" w:rsidP="0092045E">
            <w:pPr>
              <w:pStyle w:val="TAL"/>
            </w:pPr>
            <w:r w:rsidRPr="0041528A">
              <w:t>Transfer of 1000 Bytes of data to the ME through channel 1 using the ME's port number, which was retrieved in step 15</w:t>
            </w:r>
          </w:p>
        </w:tc>
        <w:tc>
          <w:tcPr>
            <w:tcW w:w="3240" w:type="dxa"/>
          </w:tcPr>
          <w:p w14:paraId="46D3F71E" w14:textId="77777777" w:rsidR="00BF46E1" w:rsidRPr="0041528A" w:rsidRDefault="00BF46E1" w:rsidP="0092045E">
            <w:pPr>
              <w:pStyle w:val="TAL"/>
            </w:pPr>
            <w:r w:rsidRPr="0041528A">
              <w:t>[Sent from the Access Point different to the one of the default EPS bearer]</w:t>
            </w:r>
          </w:p>
        </w:tc>
      </w:tr>
      <w:tr w:rsidR="00BF46E1" w:rsidRPr="0041528A" w14:paraId="70432CEF" w14:textId="77777777" w:rsidTr="00195D76">
        <w:trPr>
          <w:cantSplit/>
          <w:jc w:val="center"/>
        </w:trPr>
        <w:tc>
          <w:tcPr>
            <w:tcW w:w="574" w:type="dxa"/>
          </w:tcPr>
          <w:p w14:paraId="65B5B22F" w14:textId="77777777" w:rsidR="00BF46E1" w:rsidRPr="0041528A" w:rsidRDefault="00BF46E1" w:rsidP="0092045E">
            <w:pPr>
              <w:pStyle w:val="TAC"/>
            </w:pPr>
            <w:r w:rsidRPr="0041528A">
              <w:t>19</w:t>
            </w:r>
          </w:p>
        </w:tc>
        <w:tc>
          <w:tcPr>
            <w:tcW w:w="1215" w:type="dxa"/>
          </w:tcPr>
          <w:p w14:paraId="0681A911"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373FAB8C" w14:textId="77777777" w:rsidR="00BF46E1" w:rsidRPr="0041528A" w:rsidRDefault="00BF46E1" w:rsidP="0092045E">
            <w:pPr>
              <w:pStyle w:val="TAL"/>
            </w:pPr>
            <w:r w:rsidRPr="0041528A">
              <w:t>ENVELOPE: EVENT DOWNLOAD - Data available 1.2.1</w:t>
            </w:r>
          </w:p>
        </w:tc>
        <w:tc>
          <w:tcPr>
            <w:tcW w:w="3240" w:type="dxa"/>
          </w:tcPr>
          <w:p w14:paraId="20A4E072" w14:textId="77777777" w:rsidR="00BF46E1" w:rsidRPr="0041528A" w:rsidRDefault="00BF46E1" w:rsidP="0092045E">
            <w:pPr>
              <w:pStyle w:val="TAL"/>
            </w:pPr>
            <w:r w:rsidRPr="0041528A">
              <w:t>(1000 Bytes of data in the ME buffer)</w:t>
            </w:r>
          </w:p>
        </w:tc>
      </w:tr>
      <w:tr w:rsidR="00BF46E1" w:rsidRPr="0041528A" w14:paraId="121A5D09" w14:textId="77777777" w:rsidTr="00195D76">
        <w:trPr>
          <w:cantSplit/>
          <w:jc w:val="center"/>
        </w:trPr>
        <w:tc>
          <w:tcPr>
            <w:tcW w:w="574" w:type="dxa"/>
          </w:tcPr>
          <w:p w14:paraId="5C1FBD84" w14:textId="77777777" w:rsidR="00BF46E1" w:rsidRPr="0041528A" w:rsidRDefault="00BF46E1" w:rsidP="0092045E">
            <w:pPr>
              <w:pStyle w:val="TAC"/>
            </w:pPr>
            <w:r w:rsidRPr="0041528A">
              <w:t>20</w:t>
            </w:r>
          </w:p>
        </w:tc>
        <w:tc>
          <w:tcPr>
            <w:tcW w:w="1215" w:type="dxa"/>
          </w:tcPr>
          <w:p w14:paraId="48B651F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15741301" w14:textId="77777777" w:rsidR="00BF46E1" w:rsidRPr="0041528A" w:rsidRDefault="00BF46E1" w:rsidP="0092045E">
            <w:pPr>
              <w:pStyle w:val="TAL"/>
            </w:pPr>
            <w:r w:rsidRPr="0041528A">
              <w:t>PROACTIVE COMMAND PENDING: RECEIVE DATA 1.2.1</w:t>
            </w:r>
          </w:p>
        </w:tc>
        <w:tc>
          <w:tcPr>
            <w:tcW w:w="3240" w:type="dxa"/>
          </w:tcPr>
          <w:p w14:paraId="2109DAC4" w14:textId="77777777" w:rsidR="00BF46E1" w:rsidRPr="0041528A" w:rsidRDefault="00BF46E1" w:rsidP="0092045E">
            <w:pPr>
              <w:pStyle w:val="TAL"/>
            </w:pPr>
          </w:p>
        </w:tc>
      </w:tr>
      <w:tr w:rsidR="00BF46E1" w:rsidRPr="0041528A" w14:paraId="303442AF" w14:textId="77777777" w:rsidTr="00195D76">
        <w:trPr>
          <w:cantSplit/>
          <w:jc w:val="center"/>
        </w:trPr>
        <w:tc>
          <w:tcPr>
            <w:tcW w:w="574" w:type="dxa"/>
          </w:tcPr>
          <w:p w14:paraId="186FCEDB" w14:textId="77777777" w:rsidR="00BF46E1" w:rsidRPr="0041528A" w:rsidRDefault="00BF46E1" w:rsidP="0092045E">
            <w:pPr>
              <w:pStyle w:val="TAC"/>
            </w:pPr>
            <w:r w:rsidRPr="0041528A">
              <w:t>21</w:t>
            </w:r>
          </w:p>
        </w:tc>
        <w:tc>
          <w:tcPr>
            <w:tcW w:w="1215" w:type="dxa"/>
          </w:tcPr>
          <w:p w14:paraId="145F5DF6"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29A454E6" w14:textId="77777777" w:rsidR="00BF46E1" w:rsidRPr="0041528A" w:rsidRDefault="00BF46E1" w:rsidP="0092045E">
            <w:pPr>
              <w:pStyle w:val="TAL"/>
            </w:pPr>
            <w:r w:rsidRPr="0041528A">
              <w:t>FETCH</w:t>
            </w:r>
          </w:p>
        </w:tc>
        <w:tc>
          <w:tcPr>
            <w:tcW w:w="3240" w:type="dxa"/>
          </w:tcPr>
          <w:p w14:paraId="2059CDAE" w14:textId="77777777" w:rsidR="00BF46E1" w:rsidRPr="0041528A" w:rsidRDefault="00BF46E1" w:rsidP="0092045E">
            <w:pPr>
              <w:pStyle w:val="TAL"/>
            </w:pPr>
          </w:p>
        </w:tc>
      </w:tr>
      <w:tr w:rsidR="00BF46E1" w:rsidRPr="0041528A" w14:paraId="261A9F34" w14:textId="77777777" w:rsidTr="00195D76">
        <w:trPr>
          <w:cantSplit/>
          <w:jc w:val="center"/>
        </w:trPr>
        <w:tc>
          <w:tcPr>
            <w:tcW w:w="574" w:type="dxa"/>
          </w:tcPr>
          <w:p w14:paraId="5FEF0F6F" w14:textId="77777777" w:rsidR="00BF46E1" w:rsidRPr="0041528A" w:rsidRDefault="00BF46E1" w:rsidP="0092045E">
            <w:pPr>
              <w:pStyle w:val="TAC"/>
            </w:pPr>
            <w:r w:rsidRPr="0041528A">
              <w:t>22</w:t>
            </w:r>
          </w:p>
        </w:tc>
        <w:tc>
          <w:tcPr>
            <w:tcW w:w="1215" w:type="dxa"/>
          </w:tcPr>
          <w:p w14:paraId="713009AF"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AF08226" w14:textId="77777777" w:rsidR="00BF46E1" w:rsidRPr="0041528A" w:rsidRDefault="00BF46E1" w:rsidP="0092045E">
            <w:pPr>
              <w:pStyle w:val="TAL"/>
            </w:pPr>
            <w:r w:rsidRPr="0041528A">
              <w:t>PROACTIVE COMMAND: RECEIVE DATA 1.2.1</w:t>
            </w:r>
          </w:p>
        </w:tc>
        <w:tc>
          <w:tcPr>
            <w:tcW w:w="3240" w:type="dxa"/>
          </w:tcPr>
          <w:p w14:paraId="57BDC425" w14:textId="77777777" w:rsidR="00BF46E1" w:rsidRPr="0041528A" w:rsidRDefault="00BF46E1" w:rsidP="0092045E">
            <w:pPr>
              <w:pStyle w:val="TAL"/>
            </w:pPr>
            <w:r w:rsidRPr="0041528A">
              <w:t>200 Bytes</w:t>
            </w:r>
          </w:p>
        </w:tc>
      </w:tr>
      <w:tr w:rsidR="00BF46E1" w:rsidRPr="0041528A" w14:paraId="7B0B6244" w14:textId="77777777" w:rsidTr="00195D76">
        <w:trPr>
          <w:cantSplit/>
          <w:jc w:val="center"/>
        </w:trPr>
        <w:tc>
          <w:tcPr>
            <w:tcW w:w="574" w:type="dxa"/>
          </w:tcPr>
          <w:p w14:paraId="665A469C" w14:textId="77777777" w:rsidR="00BF46E1" w:rsidRPr="0041528A" w:rsidRDefault="00BF46E1" w:rsidP="0092045E">
            <w:pPr>
              <w:pStyle w:val="TAC"/>
            </w:pPr>
            <w:r w:rsidRPr="0041528A">
              <w:t>23</w:t>
            </w:r>
          </w:p>
        </w:tc>
        <w:tc>
          <w:tcPr>
            <w:tcW w:w="1215" w:type="dxa"/>
          </w:tcPr>
          <w:p w14:paraId="3053BBC5"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17573A07" w14:textId="77777777" w:rsidR="00BF46E1" w:rsidRPr="0041528A" w:rsidRDefault="00BF46E1" w:rsidP="0092045E">
            <w:pPr>
              <w:pStyle w:val="TAL"/>
            </w:pPr>
            <w:r w:rsidRPr="0041528A">
              <w:t>TERMINAL RESPONSE: RECEIVE DATA 1.2.1</w:t>
            </w:r>
          </w:p>
        </w:tc>
        <w:tc>
          <w:tcPr>
            <w:tcW w:w="3240" w:type="dxa"/>
          </w:tcPr>
          <w:p w14:paraId="0859E0A2" w14:textId="77777777" w:rsidR="00BF46E1" w:rsidRPr="0041528A" w:rsidRDefault="00BF46E1" w:rsidP="0092045E">
            <w:pPr>
              <w:pStyle w:val="TAL"/>
            </w:pPr>
          </w:p>
        </w:tc>
      </w:tr>
      <w:tr w:rsidR="00BF46E1" w:rsidRPr="0041528A" w14:paraId="3EEA62BE" w14:textId="77777777" w:rsidTr="00195D76">
        <w:trPr>
          <w:cantSplit/>
          <w:jc w:val="center"/>
        </w:trPr>
        <w:tc>
          <w:tcPr>
            <w:tcW w:w="574" w:type="dxa"/>
          </w:tcPr>
          <w:p w14:paraId="7EC5CC7A" w14:textId="77777777" w:rsidR="00BF46E1" w:rsidRPr="0041528A" w:rsidRDefault="00BF46E1" w:rsidP="0092045E">
            <w:pPr>
              <w:pStyle w:val="TAC"/>
            </w:pPr>
            <w:r w:rsidRPr="0041528A">
              <w:t>24</w:t>
            </w:r>
          </w:p>
        </w:tc>
        <w:tc>
          <w:tcPr>
            <w:tcW w:w="1215" w:type="dxa"/>
          </w:tcPr>
          <w:p w14:paraId="0542553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CCCD4CF" w14:textId="77777777" w:rsidR="00BF46E1" w:rsidRPr="0041528A" w:rsidRDefault="00BF46E1" w:rsidP="0092045E">
            <w:pPr>
              <w:pStyle w:val="TAL"/>
            </w:pPr>
            <w:r w:rsidRPr="0041528A">
              <w:t>PROACTIVE COMMAND PENDING: RECEIVE DATA 1.2.2</w:t>
            </w:r>
          </w:p>
        </w:tc>
        <w:tc>
          <w:tcPr>
            <w:tcW w:w="3240" w:type="dxa"/>
          </w:tcPr>
          <w:p w14:paraId="390CE643" w14:textId="77777777" w:rsidR="00BF46E1" w:rsidRPr="0041528A" w:rsidRDefault="00BF46E1" w:rsidP="0092045E">
            <w:pPr>
              <w:pStyle w:val="TAL"/>
            </w:pPr>
          </w:p>
        </w:tc>
      </w:tr>
      <w:tr w:rsidR="00BF46E1" w:rsidRPr="0041528A" w14:paraId="4F3B9ADD" w14:textId="77777777" w:rsidTr="00195D76">
        <w:trPr>
          <w:cantSplit/>
          <w:jc w:val="center"/>
        </w:trPr>
        <w:tc>
          <w:tcPr>
            <w:tcW w:w="574" w:type="dxa"/>
          </w:tcPr>
          <w:p w14:paraId="40DAFB06" w14:textId="77777777" w:rsidR="00BF46E1" w:rsidRPr="0041528A" w:rsidRDefault="00BF46E1" w:rsidP="0092045E">
            <w:pPr>
              <w:pStyle w:val="TAC"/>
            </w:pPr>
            <w:r w:rsidRPr="0041528A">
              <w:t>25</w:t>
            </w:r>
          </w:p>
        </w:tc>
        <w:tc>
          <w:tcPr>
            <w:tcW w:w="1215" w:type="dxa"/>
          </w:tcPr>
          <w:p w14:paraId="2BDCF384"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5676DCBA" w14:textId="77777777" w:rsidR="00BF46E1" w:rsidRPr="0041528A" w:rsidRDefault="00BF46E1" w:rsidP="0092045E">
            <w:pPr>
              <w:pStyle w:val="TAL"/>
            </w:pPr>
            <w:r w:rsidRPr="0041528A">
              <w:t>FETCH</w:t>
            </w:r>
          </w:p>
        </w:tc>
        <w:tc>
          <w:tcPr>
            <w:tcW w:w="3240" w:type="dxa"/>
          </w:tcPr>
          <w:p w14:paraId="28FEBA3E" w14:textId="77777777" w:rsidR="00BF46E1" w:rsidRPr="0041528A" w:rsidRDefault="00BF46E1" w:rsidP="0092045E">
            <w:pPr>
              <w:pStyle w:val="TAL"/>
            </w:pPr>
          </w:p>
        </w:tc>
      </w:tr>
      <w:tr w:rsidR="00BF46E1" w:rsidRPr="0041528A" w14:paraId="572F0A62" w14:textId="77777777" w:rsidTr="00195D76">
        <w:trPr>
          <w:cantSplit/>
          <w:jc w:val="center"/>
        </w:trPr>
        <w:tc>
          <w:tcPr>
            <w:tcW w:w="574" w:type="dxa"/>
          </w:tcPr>
          <w:p w14:paraId="3CB0EEEC" w14:textId="77777777" w:rsidR="00BF46E1" w:rsidRPr="0041528A" w:rsidRDefault="00BF46E1" w:rsidP="0092045E">
            <w:pPr>
              <w:pStyle w:val="TAC"/>
            </w:pPr>
            <w:r w:rsidRPr="0041528A">
              <w:t>26</w:t>
            </w:r>
          </w:p>
        </w:tc>
        <w:tc>
          <w:tcPr>
            <w:tcW w:w="1215" w:type="dxa"/>
          </w:tcPr>
          <w:p w14:paraId="6ACA9705"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79107900" w14:textId="77777777" w:rsidR="00BF46E1" w:rsidRPr="0041528A" w:rsidRDefault="00BF46E1" w:rsidP="0092045E">
            <w:pPr>
              <w:pStyle w:val="TAL"/>
            </w:pPr>
            <w:r w:rsidRPr="0041528A">
              <w:t>PROACTIVE COMMAND: RECEIVE DATA 1.2.2</w:t>
            </w:r>
          </w:p>
        </w:tc>
        <w:tc>
          <w:tcPr>
            <w:tcW w:w="3240" w:type="dxa"/>
          </w:tcPr>
          <w:p w14:paraId="07FEDB48" w14:textId="77777777" w:rsidR="00BF46E1" w:rsidRPr="0041528A" w:rsidRDefault="00BF46E1" w:rsidP="0092045E">
            <w:pPr>
              <w:pStyle w:val="TAL"/>
            </w:pPr>
            <w:r w:rsidRPr="0041528A">
              <w:t>200 Bytes</w:t>
            </w:r>
          </w:p>
        </w:tc>
      </w:tr>
      <w:tr w:rsidR="00BF46E1" w:rsidRPr="0041528A" w14:paraId="5D51C7C9" w14:textId="77777777" w:rsidTr="00195D76">
        <w:trPr>
          <w:cantSplit/>
          <w:jc w:val="center"/>
        </w:trPr>
        <w:tc>
          <w:tcPr>
            <w:tcW w:w="574" w:type="dxa"/>
          </w:tcPr>
          <w:p w14:paraId="42AE3867" w14:textId="77777777" w:rsidR="00BF46E1" w:rsidRPr="0041528A" w:rsidRDefault="00BF46E1" w:rsidP="0092045E">
            <w:pPr>
              <w:pStyle w:val="TAC"/>
            </w:pPr>
            <w:r w:rsidRPr="0041528A">
              <w:t>27</w:t>
            </w:r>
          </w:p>
        </w:tc>
        <w:tc>
          <w:tcPr>
            <w:tcW w:w="1215" w:type="dxa"/>
          </w:tcPr>
          <w:p w14:paraId="30B6A95A"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6A8BA4AE" w14:textId="77777777" w:rsidR="00BF46E1" w:rsidRPr="0041528A" w:rsidRDefault="00BF46E1" w:rsidP="0092045E">
            <w:pPr>
              <w:pStyle w:val="TAL"/>
            </w:pPr>
            <w:r w:rsidRPr="0041528A">
              <w:t>TERMINAL RESPONSE: RECEIVE DATA 1.2.2</w:t>
            </w:r>
          </w:p>
        </w:tc>
        <w:tc>
          <w:tcPr>
            <w:tcW w:w="3240" w:type="dxa"/>
          </w:tcPr>
          <w:p w14:paraId="0A398FE4" w14:textId="77777777" w:rsidR="00BF46E1" w:rsidRPr="0041528A" w:rsidRDefault="00BF46E1" w:rsidP="0092045E">
            <w:pPr>
              <w:pStyle w:val="TAL"/>
            </w:pPr>
          </w:p>
        </w:tc>
      </w:tr>
      <w:tr w:rsidR="00BF46E1" w:rsidRPr="0041528A" w14:paraId="7E1BB0F7" w14:textId="77777777" w:rsidTr="00195D76">
        <w:trPr>
          <w:cantSplit/>
          <w:jc w:val="center"/>
        </w:trPr>
        <w:tc>
          <w:tcPr>
            <w:tcW w:w="574" w:type="dxa"/>
          </w:tcPr>
          <w:p w14:paraId="256A5F6F" w14:textId="77777777" w:rsidR="00BF46E1" w:rsidRPr="0041528A" w:rsidRDefault="00BF46E1" w:rsidP="0092045E">
            <w:pPr>
              <w:pStyle w:val="TAC"/>
            </w:pPr>
            <w:r w:rsidRPr="0041528A">
              <w:t>28</w:t>
            </w:r>
          </w:p>
        </w:tc>
        <w:tc>
          <w:tcPr>
            <w:tcW w:w="1215" w:type="dxa"/>
          </w:tcPr>
          <w:p w14:paraId="7CDBF10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1CB97860" w14:textId="77777777" w:rsidR="00BF46E1" w:rsidRPr="0041528A" w:rsidRDefault="00BF46E1" w:rsidP="0092045E">
            <w:pPr>
              <w:pStyle w:val="TAL"/>
            </w:pPr>
            <w:r w:rsidRPr="0041528A">
              <w:t>PROACTIVE COMMAND PENDING: RECEIVE DATA 1.2.3</w:t>
            </w:r>
          </w:p>
        </w:tc>
        <w:tc>
          <w:tcPr>
            <w:tcW w:w="3240" w:type="dxa"/>
          </w:tcPr>
          <w:p w14:paraId="124BB998" w14:textId="77777777" w:rsidR="00BF46E1" w:rsidRPr="0041528A" w:rsidRDefault="00BF46E1" w:rsidP="0092045E">
            <w:pPr>
              <w:pStyle w:val="TAL"/>
            </w:pPr>
          </w:p>
        </w:tc>
      </w:tr>
      <w:tr w:rsidR="00BF46E1" w:rsidRPr="0041528A" w14:paraId="61171667" w14:textId="77777777" w:rsidTr="00195D76">
        <w:trPr>
          <w:cantSplit/>
          <w:jc w:val="center"/>
        </w:trPr>
        <w:tc>
          <w:tcPr>
            <w:tcW w:w="574" w:type="dxa"/>
          </w:tcPr>
          <w:p w14:paraId="0760EF24" w14:textId="77777777" w:rsidR="00BF46E1" w:rsidRPr="0041528A" w:rsidRDefault="00BF46E1" w:rsidP="0092045E">
            <w:pPr>
              <w:pStyle w:val="TAC"/>
            </w:pPr>
            <w:r w:rsidRPr="0041528A">
              <w:t>29</w:t>
            </w:r>
          </w:p>
        </w:tc>
        <w:tc>
          <w:tcPr>
            <w:tcW w:w="1215" w:type="dxa"/>
          </w:tcPr>
          <w:p w14:paraId="2CC2F1D9"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4DC4ED65" w14:textId="77777777" w:rsidR="00BF46E1" w:rsidRPr="0041528A" w:rsidRDefault="00BF46E1" w:rsidP="0092045E">
            <w:pPr>
              <w:pStyle w:val="TAL"/>
            </w:pPr>
            <w:r w:rsidRPr="0041528A">
              <w:t>FETCH</w:t>
            </w:r>
          </w:p>
        </w:tc>
        <w:tc>
          <w:tcPr>
            <w:tcW w:w="3240" w:type="dxa"/>
          </w:tcPr>
          <w:p w14:paraId="16D4142F" w14:textId="77777777" w:rsidR="00BF46E1" w:rsidRPr="0041528A" w:rsidRDefault="00BF46E1" w:rsidP="0092045E">
            <w:pPr>
              <w:pStyle w:val="TAL"/>
            </w:pPr>
          </w:p>
        </w:tc>
      </w:tr>
      <w:tr w:rsidR="00BF46E1" w:rsidRPr="0041528A" w14:paraId="203A1FC0" w14:textId="77777777" w:rsidTr="00195D76">
        <w:trPr>
          <w:cantSplit/>
          <w:jc w:val="center"/>
        </w:trPr>
        <w:tc>
          <w:tcPr>
            <w:tcW w:w="574" w:type="dxa"/>
          </w:tcPr>
          <w:p w14:paraId="4DC36A9F" w14:textId="77777777" w:rsidR="00BF46E1" w:rsidRPr="0041528A" w:rsidRDefault="00BF46E1" w:rsidP="0092045E">
            <w:pPr>
              <w:pStyle w:val="TAC"/>
            </w:pPr>
            <w:r w:rsidRPr="0041528A">
              <w:t>30</w:t>
            </w:r>
          </w:p>
        </w:tc>
        <w:tc>
          <w:tcPr>
            <w:tcW w:w="1215" w:type="dxa"/>
          </w:tcPr>
          <w:p w14:paraId="5CDE439B"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5D47616" w14:textId="77777777" w:rsidR="00BF46E1" w:rsidRPr="0041528A" w:rsidRDefault="00BF46E1" w:rsidP="0092045E">
            <w:pPr>
              <w:pStyle w:val="TAL"/>
            </w:pPr>
            <w:r w:rsidRPr="0041528A">
              <w:t>PROACTIVE COMMAND: RECEIVE DATA 1.2.3</w:t>
            </w:r>
          </w:p>
        </w:tc>
        <w:tc>
          <w:tcPr>
            <w:tcW w:w="3240" w:type="dxa"/>
          </w:tcPr>
          <w:p w14:paraId="52C30F98" w14:textId="77777777" w:rsidR="00BF46E1" w:rsidRPr="0041528A" w:rsidRDefault="00BF46E1" w:rsidP="0092045E">
            <w:pPr>
              <w:pStyle w:val="TAL"/>
            </w:pPr>
            <w:r w:rsidRPr="0041528A">
              <w:t>200 Bytes</w:t>
            </w:r>
          </w:p>
        </w:tc>
      </w:tr>
      <w:tr w:rsidR="00BF46E1" w:rsidRPr="0041528A" w14:paraId="57A79A0E" w14:textId="77777777" w:rsidTr="00195D76">
        <w:trPr>
          <w:cantSplit/>
          <w:jc w:val="center"/>
        </w:trPr>
        <w:tc>
          <w:tcPr>
            <w:tcW w:w="574" w:type="dxa"/>
          </w:tcPr>
          <w:p w14:paraId="70E0C0F2" w14:textId="77777777" w:rsidR="00BF46E1" w:rsidRPr="0041528A" w:rsidRDefault="00BF46E1" w:rsidP="0092045E">
            <w:pPr>
              <w:pStyle w:val="TAC"/>
            </w:pPr>
            <w:r w:rsidRPr="0041528A">
              <w:t>31</w:t>
            </w:r>
          </w:p>
        </w:tc>
        <w:tc>
          <w:tcPr>
            <w:tcW w:w="1215" w:type="dxa"/>
          </w:tcPr>
          <w:p w14:paraId="7956E69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15D9379A" w14:textId="77777777" w:rsidR="00BF46E1" w:rsidRPr="0041528A" w:rsidRDefault="00BF46E1" w:rsidP="0092045E">
            <w:pPr>
              <w:pStyle w:val="TAL"/>
            </w:pPr>
            <w:r w:rsidRPr="0041528A">
              <w:t>TERMINAL RESPONSE: RECEIVE DATA 1.2.3</w:t>
            </w:r>
          </w:p>
        </w:tc>
        <w:tc>
          <w:tcPr>
            <w:tcW w:w="3240" w:type="dxa"/>
          </w:tcPr>
          <w:p w14:paraId="4936D574" w14:textId="77777777" w:rsidR="00BF46E1" w:rsidRPr="0041528A" w:rsidRDefault="00BF46E1" w:rsidP="0092045E">
            <w:pPr>
              <w:pStyle w:val="TAL"/>
            </w:pPr>
          </w:p>
        </w:tc>
      </w:tr>
      <w:tr w:rsidR="00BF46E1" w:rsidRPr="0041528A" w14:paraId="00D66C07" w14:textId="77777777" w:rsidTr="00195D76">
        <w:trPr>
          <w:cantSplit/>
          <w:jc w:val="center"/>
        </w:trPr>
        <w:tc>
          <w:tcPr>
            <w:tcW w:w="574" w:type="dxa"/>
          </w:tcPr>
          <w:p w14:paraId="53CDFFE6" w14:textId="77777777" w:rsidR="00BF46E1" w:rsidRPr="0041528A" w:rsidRDefault="00BF46E1" w:rsidP="0092045E">
            <w:pPr>
              <w:pStyle w:val="TAC"/>
            </w:pPr>
            <w:r w:rsidRPr="0041528A">
              <w:t>32</w:t>
            </w:r>
          </w:p>
        </w:tc>
        <w:tc>
          <w:tcPr>
            <w:tcW w:w="1215" w:type="dxa"/>
          </w:tcPr>
          <w:p w14:paraId="20DEFB37"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25582C99" w14:textId="77777777" w:rsidR="00BF46E1" w:rsidRPr="0041528A" w:rsidRDefault="00BF46E1" w:rsidP="0092045E">
            <w:pPr>
              <w:pStyle w:val="TAL"/>
            </w:pPr>
            <w:r w:rsidRPr="0041528A">
              <w:t>PROACTIVE COMMAND PENDING: RECEIVE DATA 1.2.4</w:t>
            </w:r>
          </w:p>
        </w:tc>
        <w:tc>
          <w:tcPr>
            <w:tcW w:w="3240" w:type="dxa"/>
          </w:tcPr>
          <w:p w14:paraId="42B3A53A" w14:textId="77777777" w:rsidR="00BF46E1" w:rsidRPr="0041528A" w:rsidRDefault="00BF46E1" w:rsidP="0092045E">
            <w:pPr>
              <w:pStyle w:val="TAL"/>
            </w:pPr>
          </w:p>
        </w:tc>
      </w:tr>
      <w:tr w:rsidR="00BF46E1" w:rsidRPr="0041528A" w14:paraId="7BAFA8D0" w14:textId="77777777" w:rsidTr="00195D76">
        <w:trPr>
          <w:cantSplit/>
          <w:jc w:val="center"/>
        </w:trPr>
        <w:tc>
          <w:tcPr>
            <w:tcW w:w="574" w:type="dxa"/>
          </w:tcPr>
          <w:p w14:paraId="3CFB06BC" w14:textId="77777777" w:rsidR="00BF46E1" w:rsidRPr="0041528A" w:rsidRDefault="00BF46E1" w:rsidP="0092045E">
            <w:pPr>
              <w:pStyle w:val="TAC"/>
            </w:pPr>
            <w:r w:rsidRPr="0041528A">
              <w:t>33</w:t>
            </w:r>
          </w:p>
        </w:tc>
        <w:tc>
          <w:tcPr>
            <w:tcW w:w="1215" w:type="dxa"/>
          </w:tcPr>
          <w:p w14:paraId="053E2B00"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3D044FA1" w14:textId="77777777" w:rsidR="00BF46E1" w:rsidRPr="0041528A" w:rsidRDefault="00BF46E1" w:rsidP="0092045E">
            <w:pPr>
              <w:pStyle w:val="TAL"/>
            </w:pPr>
            <w:r w:rsidRPr="0041528A">
              <w:t>FETCH</w:t>
            </w:r>
          </w:p>
        </w:tc>
        <w:tc>
          <w:tcPr>
            <w:tcW w:w="3240" w:type="dxa"/>
          </w:tcPr>
          <w:p w14:paraId="696FA8E8" w14:textId="77777777" w:rsidR="00BF46E1" w:rsidRPr="0041528A" w:rsidRDefault="00BF46E1" w:rsidP="0092045E">
            <w:pPr>
              <w:pStyle w:val="TAL"/>
            </w:pPr>
          </w:p>
        </w:tc>
      </w:tr>
      <w:tr w:rsidR="00BF46E1" w:rsidRPr="0041528A" w14:paraId="5A038CBD" w14:textId="77777777" w:rsidTr="00195D76">
        <w:trPr>
          <w:cantSplit/>
          <w:jc w:val="center"/>
        </w:trPr>
        <w:tc>
          <w:tcPr>
            <w:tcW w:w="574" w:type="dxa"/>
          </w:tcPr>
          <w:p w14:paraId="1CEC4048" w14:textId="77777777" w:rsidR="00BF46E1" w:rsidRPr="0041528A" w:rsidRDefault="00BF46E1" w:rsidP="0092045E">
            <w:pPr>
              <w:pStyle w:val="TAC"/>
            </w:pPr>
            <w:r w:rsidRPr="0041528A">
              <w:t>34</w:t>
            </w:r>
          </w:p>
        </w:tc>
        <w:tc>
          <w:tcPr>
            <w:tcW w:w="1215" w:type="dxa"/>
          </w:tcPr>
          <w:p w14:paraId="2E6AC26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0B1B93F" w14:textId="77777777" w:rsidR="00BF46E1" w:rsidRPr="0041528A" w:rsidRDefault="00BF46E1" w:rsidP="0092045E">
            <w:pPr>
              <w:pStyle w:val="TAL"/>
            </w:pPr>
            <w:r w:rsidRPr="0041528A">
              <w:t>PROACTIVE COMMAND: RECEIVE DATA 1.2.4</w:t>
            </w:r>
          </w:p>
        </w:tc>
        <w:tc>
          <w:tcPr>
            <w:tcW w:w="3240" w:type="dxa"/>
          </w:tcPr>
          <w:p w14:paraId="4D1C8412" w14:textId="77777777" w:rsidR="00BF46E1" w:rsidRPr="0041528A" w:rsidRDefault="00BF46E1" w:rsidP="0092045E">
            <w:pPr>
              <w:pStyle w:val="TAL"/>
            </w:pPr>
            <w:r w:rsidRPr="0041528A">
              <w:t>200 Bytes</w:t>
            </w:r>
          </w:p>
        </w:tc>
      </w:tr>
      <w:tr w:rsidR="00BF46E1" w:rsidRPr="0041528A" w14:paraId="51B82A5E" w14:textId="77777777" w:rsidTr="00195D76">
        <w:trPr>
          <w:cantSplit/>
          <w:jc w:val="center"/>
        </w:trPr>
        <w:tc>
          <w:tcPr>
            <w:tcW w:w="574" w:type="dxa"/>
          </w:tcPr>
          <w:p w14:paraId="553B2592" w14:textId="77777777" w:rsidR="00BF46E1" w:rsidRPr="0041528A" w:rsidRDefault="00BF46E1" w:rsidP="0092045E">
            <w:pPr>
              <w:pStyle w:val="TAC"/>
            </w:pPr>
            <w:r w:rsidRPr="0041528A">
              <w:t>35</w:t>
            </w:r>
          </w:p>
        </w:tc>
        <w:tc>
          <w:tcPr>
            <w:tcW w:w="1215" w:type="dxa"/>
          </w:tcPr>
          <w:p w14:paraId="591D35FE"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50AD36F3" w14:textId="77777777" w:rsidR="00BF46E1" w:rsidRPr="0041528A" w:rsidRDefault="00BF46E1" w:rsidP="0092045E">
            <w:pPr>
              <w:pStyle w:val="TAL"/>
            </w:pPr>
            <w:r w:rsidRPr="0041528A">
              <w:t>TERMINAL RESPONSE: RECEIVE DATA 1.2.4</w:t>
            </w:r>
          </w:p>
        </w:tc>
        <w:tc>
          <w:tcPr>
            <w:tcW w:w="3240" w:type="dxa"/>
          </w:tcPr>
          <w:p w14:paraId="2021F4C7" w14:textId="77777777" w:rsidR="00BF46E1" w:rsidRPr="0041528A" w:rsidRDefault="00BF46E1" w:rsidP="0092045E">
            <w:pPr>
              <w:pStyle w:val="TAL"/>
            </w:pPr>
          </w:p>
        </w:tc>
      </w:tr>
      <w:tr w:rsidR="00BF46E1" w:rsidRPr="0041528A" w14:paraId="6F9F63A2" w14:textId="77777777" w:rsidTr="00195D76">
        <w:trPr>
          <w:cantSplit/>
          <w:jc w:val="center"/>
        </w:trPr>
        <w:tc>
          <w:tcPr>
            <w:tcW w:w="574" w:type="dxa"/>
          </w:tcPr>
          <w:p w14:paraId="213E3B35" w14:textId="77777777" w:rsidR="00BF46E1" w:rsidRPr="0041528A" w:rsidRDefault="00BF46E1" w:rsidP="0092045E">
            <w:pPr>
              <w:pStyle w:val="TAC"/>
            </w:pPr>
            <w:r w:rsidRPr="0041528A">
              <w:t>36</w:t>
            </w:r>
          </w:p>
        </w:tc>
        <w:tc>
          <w:tcPr>
            <w:tcW w:w="1215" w:type="dxa"/>
          </w:tcPr>
          <w:p w14:paraId="6B7218AC"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13297613" w14:textId="77777777" w:rsidR="00BF46E1" w:rsidRPr="0041528A" w:rsidRDefault="00BF46E1" w:rsidP="0092045E">
            <w:pPr>
              <w:pStyle w:val="TAL"/>
            </w:pPr>
            <w:r w:rsidRPr="0041528A">
              <w:t>PROACTIVE COMMAND PENDING: RECEIVE DATA 1.2.5</w:t>
            </w:r>
          </w:p>
        </w:tc>
        <w:tc>
          <w:tcPr>
            <w:tcW w:w="3240" w:type="dxa"/>
          </w:tcPr>
          <w:p w14:paraId="38A3667C" w14:textId="77777777" w:rsidR="00BF46E1" w:rsidRPr="0041528A" w:rsidRDefault="00BF46E1" w:rsidP="0092045E">
            <w:pPr>
              <w:pStyle w:val="TAL"/>
            </w:pPr>
          </w:p>
        </w:tc>
      </w:tr>
      <w:tr w:rsidR="00BF46E1" w:rsidRPr="0041528A" w14:paraId="0DB183E5" w14:textId="77777777" w:rsidTr="00195D76">
        <w:trPr>
          <w:cantSplit/>
          <w:jc w:val="center"/>
        </w:trPr>
        <w:tc>
          <w:tcPr>
            <w:tcW w:w="574" w:type="dxa"/>
          </w:tcPr>
          <w:p w14:paraId="50BE2DB8" w14:textId="77777777" w:rsidR="00BF46E1" w:rsidRPr="0041528A" w:rsidRDefault="00BF46E1" w:rsidP="0092045E">
            <w:pPr>
              <w:pStyle w:val="TAC"/>
            </w:pPr>
            <w:r w:rsidRPr="0041528A">
              <w:t>37</w:t>
            </w:r>
          </w:p>
        </w:tc>
        <w:tc>
          <w:tcPr>
            <w:tcW w:w="1215" w:type="dxa"/>
          </w:tcPr>
          <w:p w14:paraId="2AECCD0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59824F92" w14:textId="77777777" w:rsidR="00BF46E1" w:rsidRPr="0041528A" w:rsidRDefault="00BF46E1" w:rsidP="0092045E">
            <w:pPr>
              <w:pStyle w:val="TAL"/>
            </w:pPr>
            <w:r w:rsidRPr="0041528A">
              <w:t>FETCH</w:t>
            </w:r>
          </w:p>
        </w:tc>
        <w:tc>
          <w:tcPr>
            <w:tcW w:w="3240" w:type="dxa"/>
          </w:tcPr>
          <w:p w14:paraId="77337F8F" w14:textId="77777777" w:rsidR="00BF46E1" w:rsidRPr="0041528A" w:rsidRDefault="00BF46E1" w:rsidP="0092045E">
            <w:pPr>
              <w:pStyle w:val="TAL"/>
            </w:pPr>
          </w:p>
        </w:tc>
      </w:tr>
      <w:tr w:rsidR="00BF46E1" w:rsidRPr="0041528A" w14:paraId="5BF71A0F" w14:textId="77777777" w:rsidTr="00195D76">
        <w:trPr>
          <w:cantSplit/>
          <w:jc w:val="center"/>
        </w:trPr>
        <w:tc>
          <w:tcPr>
            <w:tcW w:w="574" w:type="dxa"/>
          </w:tcPr>
          <w:p w14:paraId="6E1D8DE1" w14:textId="77777777" w:rsidR="00BF46E1" w:rsidRPr="0041528A" w:rsidRDefault="00BF46E1" w:rsidP="0092045E">
            <w:pPr>
              <w:pStyle w:val="TAC"/>
            </w:pPr>
            <w:r w:rsidRPr="0041528A">
              <w:t>38</w:t>
            </w:r>
          </w:p>
        </w:tc>
        <w:tc>
          <w:tcPr>
            <w:tcW w:w="1215" w:type="dxa"/>
          </w:tcPr>
          <w:p w14:paraId="7ED8D896"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5FF9E967" w14:textId="77777777" w:rsidR="00BF46E1" w:rsidRPr="0041528A" w:rsidRDefault="00BF46E1" w:rsidP="0092045E">
            <w:pPr>
              <w:pStyle w:val="TAL"/>
            </w:pPr>
            <w:r w:rsidRPr="0041528A">
              <w:t>PROACTIVE COMMAND: RECEIVE DATA 1.2.5</w:t>
            </w:r>
          </w:p>
        </w:tc>
        <w:tc>
          <w:tcPr>
            <w:tcW w:w="3240" w:type="dxa"/>
          </w:tcPr>
          <w:p w14:paraId="117BF873" w14:textId="77777777" w:rsidR="00BF46E1" w:rsidRPr="0041528A" w:rsidRDefault="00BF46E1" w:rsidP="0092045E">
            <w:pPr>
              <w:pStyle w:val="TAL"/>
            </w:pPr>
            <w:r w:rsidRPr="0041528A">
              <w:t>200 Bytes</w:t>
            </w:r>
          </w:p>
        </w:tc>
      </w:tr>
      <w:tr w:rsidR="00BF46E1" w:rsidRPr="0041528A" w14:paraId="55D301B2" w14:textId="77777777" w:rsidTr="00195D76">
        <w:trPr>
          <w:cantSplit/>
          <w:jc w:val="center"/>
        </w:trPr>
        <w:tc>
          <w:tcPr>
            <w:tcW w:w="574" w:type="dxa"/>
          </w:tcPr>
          <w:p w14:paraId="31AF99D3" w14:textId="77777777" w:rsidR="00BF46E1" w:rsidRPr="0041528A" w:rsidRDefault="00BF46E1" w:rsidP="0092045E">
            <w:pPr>
              <w:pStyle w:val="TAC"/>
            </w:pPr>
            <w:r w:rsidRPr="0041528A">
              <w:t>39</w:t>
            </w:r>
          </w:p>
        </w:tc>
        <w:tc>
          <w:tcPr>
            <w:tcW w:w="1215" w:type="dxa"/>
          </w:tcPr>
          <w:p w14:paraId="38AD0E7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6210CAC3" w14:textId="77777777" w:rsidR="00BF46E1" w:rsidRPr="0041528A" w:rsidRDefault="00BF46E1" w:rsidP="0092045E">
            <w:pPr>
              <w:pStyle w:val="TAL"/>
            </w:pPr>
            <w:r w:rsidRPr="0041528A">
              <w:t>TERMINAL RESPONSE: RECEIVE DATA 1.2.5</w:t>
            </w:r>
          </w:p>
        </w:tc>
        <w:tc>
          <w:tcPr>
            <w:tcW w:w="3240" w:type="dxa"/>
          </w:tcPr>
          <w:p w14:paraId="393F8B62" w14:textId="77777777" w:rsidR="00BF46E1" w:rsidRPr="0041528A" w:rsidRDefault="00BF46E1" w:rsidP="0092045E">
            <w:pPr>
              <w:pStyle w:val="TAL"/>
            </w:pPr>
          </w:p>
        </w:tc>
      </w:tr>
      <w:tr w:rsidR="00BF46E1" w:rsidRPr="0041528A" w14:paraId="45C83C1D" w14:textId="77777777" w:rsidTr="00195D76">
        <w:trPr>
          <w:cantSplit/>
          <w:jc w:val="center"/>
        </w:trPr>
        <w:tc>
          <w:tcPr>
            <w:tcW w:w="574" w:type="dxa"/>
          </w:tcPr>
          <w:p w14:paraId="1AF4F45D" w14:textId="77777777" w:rsidR="00BF46E1" w:rsidRPr="0041528A" w:rsidRDefault="00BF46E1" w:rsidP="0092045E">
            <w:pPr>
              <w:pStyle w:val="TAC"/>
            </w:pPr>
            <w:r w:rsidRPr="0041528A">
              <w:lastRenderedPageBreak/>
              <w:t>40</w:t>
            </w:r>
          </w:p>
        </w:tc>
        <w:tc>
          <w:tcPr>
            <w:tcW w:w="1215" w:type="dxa"/>
          </w:tcPr>
          <w:p w14:paraId="424F6070"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7A337B8E" w14:textId="77777777" w:rsidR="00BF46E1" w:rsidRPr="0041528A" w:rsidRDefault="00BF46E1" w:rsidP="0092045E">
            <w:pPr>
              <w:pStyle w:val="TAL"/>
            </w:pPr>
            <w:r w:rsidRPr="0041528A">
              <w:t>PROACTIVE COMMAND PENDING: CLOSE CHANNEL 1.2.1</w:t>
            </w:r>
          </w:p>
        </w:tc>
        <w:tc>
          <w:tcPr>
            <w:tcW w:w="3240" w:type="dxa"/>
          </w:tcPr>
          <w:p w14:paraId="2417F2BF" w14:textId="77777777" w:rsidR="00BF46E1" w:rsidRPr="0041528A" w:rsidRDefault="00BF46E1" w:rsidP="0092045E">
            <w:pPr>
              <w:pStyle w:val="TAL"/>
            </w:pPr>
          </w:p>
        </w:tc>
      </w:tr>
      <w:tr w:rsidR="00BF46E1" w:rsidRPr="0041528A" w14:paraId="2BA5FC8A" w14:textId="77777777" w:rsidTr="00195D76">
        <w:trPr>
          <w:cantSplit/>
          <w:jc w:val="center"/>
        </w:trPr>
        <w:tc>
          <w:tcPr>
            <w:tcW w:w="574" w:type="dxa"/>
          </w:tcPr>
          <w:p w14:paraId="2DB6FD40" w14:textId="77777777" w:rsidR="00BF46E1" w:rsidRPr="0041528A" w:rsidRDefault="00BF46E1" w:rsidP="0092045E">
            <w:pPr>
              <w:pStyle w:val="TAC"/>
            </w:pPr>
            <w:r w:rsidRPr="0041528A">
              <w:t>41</w:t>
            </w:r>
          </w:p>
        </w:tc>
        <w:tc>
          <w:tcPr>
            <w:tcW w:w="1215" w:type="dxa"/>
          </w:tcPr>
          <w:p w14:paraId="601E5C7C"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07CEF1E5" w14:textId="77777777" w:rsidR="00BF46E1" w:rsidRPr="0041528A" w:rsidRDefault="00BF46E1" w:rsidP="0092045E">
            <w:pPr>
              <w:pStyle w:val="TAL"/>
            </w:pPr>
            <w:r w:rsidRPr="0041528A">
              <w:t>FETCH</w:t>
            </w:r>
          </w:p>
        </w:tc>
        <w:tc>
          <w:tcPr>
            <w:tcW w:w="3240" w:type="dxa"/>
          </w:tcPr>
          <w:p w14:paraId="2922806F" w14:textId="77777777" w:rsidR="00BF46E1" w:rsidRPr="0041528A" w:rsidRDefault="00BF46E1" w:rsidP="0092045E">
            <w:pPr>
              <w:pStyle w:val="TAL"/>
            </w:pPr>
          </w:p>
        </w:tc>
      </w:tr>
      <w:tr w:rsidR="00BF46E1" w:rsidRPr="0041528A" w14:paraId="23C08E6C" w14:textId="77777777" w:rsidTr="00195D76">
        <w:trPr>
          <w:cantSplit/>
          <w:jc w:val="center"/>
        </w:trPr>
        <w:tc>
          <w:tcPr>
            <w:tcW w:w="574" w:type="dxa"/>
          </w:tcPr>
          <w:p w14:paraId="19D60849" w14:textId="77777777" w:rsidR="00BF46E1" w:rsidRPr="0041528A" w:rsidRDefault="00BF46E1" w:rsidP="0092045E">
            <w:pPr>
              <w:pStyle w:val="TAC"/>
            </w:pPr>
            <w:r w:rsidRPr="0041528A">
              <w:t>42</w:t>
            </w:r>
          </w:p>
        </w:tc>
        <w:tc>
          <w:tcPr>
            <w:tcW w:w="1215" w:type="dxa"/>
          </w:tcPr>
          <w:p w14:paraId="43089D4E" w14:textId="77777777" w:rsidR="00BF46E1" w:rsidRPr="0041528A" w:rsidRDefault="00BF46E1" w:rsidP="0092045E">
            <w:pPr>
              <w:pStyle w:val="TAC"/>
            </w:pPr>
            <w:r w:rsidRPr="0041528A">
              <w:t xml:space="preserve">UICC </w:t>
            </w:r>
            <w:r w:rsidRPr="0041528A">
              <w:sym w:font="Symbol" w:char="F0AE"/>
            </w:r>
            <w:r w:rsidRPr="0041528A">
              <w:t xml:space="preserve"> ME</w:t>
            </w:r>
          </w:p>
        </w:tc>
        <w:tc>
          <w:tcPr>
            <w:tcW w:w="4058" w:type="dxa"/>
          </w:tcPr>
          <w:p w14:paraId="3C87896F" w14:textId="77777777" w:rsidR="00BF46E1" w:rsidRPr="0041528A" w:rsidRDefault="00BF46E1" w:rsidP="0092045E">
            <w:pPr>
              <w:pStyle w:val="TAL"/>
            </w:pPr>
            <w:r w:rsidRPr="0041528A">
              <w:t>PROACTIVE COMMAND: CLOSE CHANNEL 1.2.1</w:t>
            </w:r>
          </w:p>
        </w:tc>
        <w:tc>
          <w:tcPr>
            <w:tcW w:w="3240" w:type="dxa"/>
          </w:tcPr>
          <w:p w14:paraId="36B047D5" w14:textId="77777777" w:rsidR="00BF46E1" w:rsidRPr="0041528A" w:rsidRDefault="00BF46E1" w:rsidP="0092045E">
            <w:pPr>
              <w:pStyle w:val="TAL"/>
            </w:pPr>
          </w:p>
        </w:tc>
      </w:tr>
      <w:tr w:rsidR="00BF46E1" w:rsidRPr="0041528A" w14:paraId="55045318" w14:textId="77777777" w:rsidTr="00195D76">
        <w:trPr>
          <w:cantSplit/>
          <w:jc w:val="center"/>
        </w:trPr>
        <w:tc>
          <w:tcPr>
            <w:tcW w:w="574" w:type="dxa"/>
          </w:tcPr>
          <w:p w14:paraId="2D24891F" w14:textId="77777777" w:rsidR="00BF46E1" w:rsidRPr="0041528A" w:rsidRDefault="00BF46E1" w:rsidP="0092045E">
            <w:pPr>
              <w:pStyle w:val="TAC"/>
            </w:pPr>
            <w:r w:rsidRPr="0041528A">
              <w:t>43</w:t>
            </w:r>
          </w:p>
        </w:tc>
        <w:tc>
          <w:tcPr>
            <w:tcW w:w="1215" w:type="dxa"/>
          </w:tcPr>
          <w:p w14:paraId="6DAD3377" w14:textId="77777777" w:rsidR="00BF46E1" w:rsidRPr="0041528A" w:rsidRDefault="00BF46E1" w:rsidP="0092045E">
            <w:pPr>
              <w:pStyle w:val="TAC"/>
            </w:pPr>
            <w:r w:rsidRPr="0041528A">
              <w:t xml:space="preserve">ME </w:t>
            </w:r>
            <w:r w:rsidRPr="0041528A">
              <w:sym w:font="Symbol" w:char="F0AE"/>
            </w:r>
            <w:r w:rsidRPr="0041528A">
              <w:t xml:space="preserve"> UICC</w:t>
            </w:r>
          </w:p>
        </w:tc>
        <w:tc>
          <w:tcPr>
            <w:tcW w:w="4058" w:type="dxa"/>
          </w:tcPr>
          <w:p w14:paraId="289C47D4" w14:textId="77777777" w:rsidR="00BF46E1" w:rsidRPr="0041528A" w:rsidRDefault="00BF46E1" w:rsidP="0092045E">
            <w:pPr>
              <w:pStyle w:val="TAL"/>
            </w:pPr>
            <w:r w:rsidRPr="0041528A">
              <w:t>TERMINAL RESPONSE CLOSE CHANNEL 1.2.1</w:t>
            </w:r>
          </w:p>
        </w:tc>
        <w:tc>
          <w:tcPr>
            <w:tcW w:w="3240" w:type="dxa"/>
          </w:tcPr>
          <w:p w14:paraId="0E7C6390" w14:textId="77777777" w:rsidR="00BF46E1" w:rsidRPr="0041528A" w:rsidRDefault="00BF46E1" w:rsidP="0092045E">
            <w:pPr>
              <w:pStyle w:val="TAL"/>
            </w:pPr>
            <w:r w:rsidRPr="0041528A">
              <w:t>[Command performed successfully]</w:t>
            </w:r>
          </w:p>
        </w:tc>
      </w:tr>
    </w:tbl>
    <w:p w14:paraId="21F49A02" w14:textId="77777777" w:rsidR="00BF46E1" w:rsidRPr="0041528A" w:rsidRDefault="00BF46E1" w:rsidP="00BF46E1"/>
    <w:p w14:paraId="3FC513D8" w14:textId="77777777" w:rsidR="00BF46E1" w:rsidRPr="0041528A" w:rsidRDefault="00BF46E1" w:rsidP="00BF46E1">
      <w:r w:rsidRPr="0041528A">
        <w:t>PROACTIVE COMMAND: SET UP EVENT LIST 1.1.1</w:t>
      </w:r>
    </w:p>
    <w:p w14:paraId="06972C80" w14:textId="77777777" w:rsidR="00BF46E1" w:rsidRPr="0041528A" w:rsidRDefault="00BF46E1" w:rsidP="00BF46E1">
      <w:pPr>
        <w:pStyle w:val="NW"/>
        <w:tabs>
          <w:tab w:val="left" w:pos="851"/>
        </w:tabs>
        <w:ind w:left="2835" w:hanging="2551"/>
      </w:pPr>
      <w:r w:rsidRPr="0041528A">
        <w:t>Same as PROACTIVE COMMAND: SET UP EVENT LIST 1.1.1 in expected sequence 1.1</w:t>
      </w:r>
    </w:p>
    <w:p w14:paraId="7092D49B" w14:textId="77777777" w:rsidR="00BF46E1" w:rsidRPr="0041528A" w:rsidRDefault="00BF46E1" w:rsidP="00BF46E1">
      <w:pPr>
        <w:pStyle w:val="NW"/>
        <w:tabs>
          <w:tab w:val="left" w:pos="851"/>
        </w:tabs>
        <w:ind w:left="2835" w:hanging="2551"/>
      </w:pPr>
    </w:p>
    <w:p w14:paraId="4BF341A8" w14:textId="77777777" w:rsidR="00BF46E1" w:rsidRPr="0041528A" w:rsidRDefault="00BF46E1" w:rsidP="00BF46E1">
      <w:r w:rsidRPr="0041528A">
        <w:t>TERMINAL RESPONSE: SET UP EVENT LIST 1.1.1</w:t>
      </w:r>
    </w:p>
    <w:p w14:paraId="4E2AB3E8" w14:textId="77777777" w:rsidR="00BF46E1" w:rsidRPr="0041528A" w:rsidRDefault="00BF46E1" w:rsidP="0041528A">
      <w:pPr>
        <w:pStyle w:val="EW"/>
      </w:pPr>
      <w:r w:rsidRPr="0041528A">
        <w:t>Same as TERMINAL RESPONSE: SET UP EVENT LIST 1.1.1 in expected sequence 1.1</w:t>
      </w:r>
    </w:p>
    <w:p w14:paraId="57449802" w14:textId="77777777" w:rsidR="00BF46E1" w:rsidRPr="0041528A" w:rsidRDefault="00BF46E1" w:rsidP="00BF46E1"/>
    <w:p w14:paraId="7D885E90" w14:textId="77777777" w:rsidR="00BF46E1" w:rsidRPr="0041528A" w:rsidRDefault="00BF46E1" w:rsidP="00BF46E1">
      <w:r w:rsidRPr="0041528A">
        <w:t>PROACTIVE COMMAND: OPEN CHANNEL 1.2.1</w:t>
      </w:r>
    </w:p>
    <w:p w14:paraId="73A0B258" w14:textId="77777777" w:rsidR="00BF46E1" w:rsidRPr="0041528A" w:rsidRDefault="00BF46E1" w:rsidP="00BF46E1">
      <w:pPr>
        <w:widowControl w:val="0"/>
      </w:pPr>
      <w:r w:rsidRPr="0041528A">
        <w:t>Logically:</w:t>
      </w:r>
    </w:p>
    <w:p w14:paraId="76E6D9DE" w14:textId="77777777" w:rsidR="00BF46E1" w:rsidRPr="0041528A" w:rsidRDefault="00BF46E1" w:rsidP="0041528A">
      <w:pPr>
        <w:pStyle w:val="EW"/>
      </w:pPr>
      <w:r w:rsidRPr="0041528A">
        <w:t>Command details</w:t>
      </w:r>
    </w:p>
    <w:p w14:paraId="11411C40" w14:textId="77777777" w:rsidR="00BF46E1" w:rsidRPr="0041528A" w:rsidRDefault="00BF46E1" w:rsidP="0041528A">
      <w:pPr>
        <w:pStyle w:val="EW"/>
      </w:pPr>
      <w:r w:rsidRPr="0041528A">
        <w:tab/>
        <w:t>Command number:</w:t>
      </w:r>
      <w:r w:rsidRPr="0041528A">
        <w:tab/>
        <w:t>1</w:t>
      </w:r>
    </w:p>
    <w:p w14:paraId="09E58DCF" w14:textId="77777777" w:rsidR="00BF46E1" w:rsidRPr="0041528A" w:rsidRDefault="00BF46E1" w:rsidP="0041528A">
      <w:pPr>
        <w:pStyle w:val="EW"/>
      </w:pPr>
      <w:r w:rsidRPr="0041528A">
        <w:tab/>
        <w:t>Command type:</w:t>
      </w:r>
      <w:r w:rsidRPr="0041528A">
        <w:tab/>
        <w:t>OPEN CHANNEL</w:t>
      </w:r>
    </w:p>
    <w:p w14:paraId="467DE769" w14:textId="77777777" w:rsidR="00BF46E1" w:rsidRPr="0041528A" w:rsidRDefault="00BF46E1" w:rsidP="0041528A">
      <w:pPr>
        <w:pStyle w:val="EW"/>
      </w:pPr>
      <w:r w:rsidRPr="0041528A">
        <w:tab/>
        <w:t>Command qualifier:</w:t>
      </w:r>
      <w:r w:rsidRPr="0041528A">
        <w:tab/>
        <w:t>immediate link establishment</w:t>
      </w:r>
    </w:p>
    <w:p w14:paraId="67237D3C" w14:textId="77777777" w:rsidR="00BF46E1" w:rsidRPr="0041528A" w:rsidRDefault="00BF46E1" w:rsidP="0041528A">
      <w:pPr>
        <w:pStyle w:val="EW"/>
      </w:pPr>
      <w:r w:rsidRPr="0041528A">
        <w:t>Device identities</w:t>
      </w:r>
    </w:p>
    <w:p w14:paraId="57885BAF" w14:textId="77777777" w:rsidR="00BF46E1" w:rsidRPr="0041528A" w:rsidRDefault="00BF46E1" w:rsidP="0041528A">
      <w:pPr>
        <w:pStyle w:val="EW"/>
      </w:pPr>
      <w:r w:rsidRPr="0041528A">
        <w:tab/>
        <w:t>Source device:</w:t>
      </w:r>
      <w:r w:rsidRPr="0041528A">
        <w:tab/>
        <w:t>UICC</w:t>
      </w:r>
    </w:p>
    <w:p w14:paraId="25323034" w14:textId="77777777" w:rsidR="00BF46E1" w:rsidRPr="0041528A" w:rsidRDefault="00BF46E1" w:rsidP="0041528A">
      <w:pPr>
        <w:pStyle w:val="EW"/>
      </w:pPr>
      <w:r w:rsidRPr="0041528A">
        <w:tab/>
        <w:t>Destination device:</w:t>
      </w:r>
      <w:r w:rsidRPr="0041528A">
        <w:tab/>
        <w:t>ME</w:t>
      </w:r>
    </w:p>
    <w:p w14:paraId="116FF663" w14:textId="77777777" w:rsidR="00BF46E1" w:rsidRPr="0041528A" w:rsidRDefault="00BF46E1" w:rsidP="0041528A">
      <w:pPr>
        <w:pStyle w:val="EW"/>
      </w:pPr>
      <w:r w:rsidRPr="0041528A">
        <w:t>Alpha Identifier:</w:t>
      </w:r>
      <w:r w:rsidRPr="0041528A">
        <w:tab/>
        <w:t>empty</w:t>
      </w:r>
    </w:p>
    <w:p w14:paraId="0F4BEFFC" w14:textId="77777777" w:rsidR="00BF46E1" w:rsidRPr="0041528A" w:rsidRDefault="00BF46E1" w:rsidP="0041528A">
      <w:pPr>
        <w:pStyle w:val="EW"/>
      </w:pPr>
      <w:r w:rsidRPr="0041528A">
        <w:t>Bearer</w:t>
      </w:r>
    </w:p>
    <w:p w14:paraId="6F425CFA" w14:textId="77777777" w:rsidR="00BF46E1" w:rsidRPr="0041528A" w:rsidRDefault="00BF46E1" w:rsidP="0041528A">
      <w:pPr>
        <w:pStyle w:val="EW"/>
      </w:pPr>
      <w:r w:rsidRPr="0041528A">
        <w:tab/>
        <w:t>Bearer type:</w:t>
      </w:r>
      <w:r w:rsidRPr="0041528A">
        <w:tab/>
        <w:t>GPRS / UTRAN packet service / E-UTRAN</w:t>
      </w:r>
    </w:p>
    <w:p w14:paraId="5FF5D921" w14:textId="77777777" w:rsidR="00BF46E1" w:rsidRPr="0041528A" w:rsidRDefault="00BF46E1" w:rsidP="0041528A">
      <w:pPr>
        <w:pStyle w:val="EW"/>
      </w:pPr>
      <w:r w:rsidRPr="0041528A">
        <w:tab/>
        <w:t>Precedence Class:</w:t>
      </w:r>
      <w:r w:rsidRPr="0041528A">
        <w:tab/>
        <w:t>03</w:t>
      </w:r>
    </w:p>
    <w:p w14:paraId="7597BFFF" w14:textId="77777777" w:rsidR="00BF46E1" w:rsidRPr="0041528A" w:rsidRDefault="00BF46E1" w:rsidP="0041528A">
      <w:pPr>
        <w:pStyle w:val="EW"/>
      </w:pPr>
      <w:r w:rsidRPr="0041528A">
        <w:tab/>
        <w:t>Delay Class:</w:t>
      </w:r>
      <w:r w:rsidRPr="0041528A">
        <w:tab/>
        <w:t>04</w:t>
      </w:r>
    </w:p>
    <w:p w14:paraId="59AD80E3" w14:textId="77777777" w:rsidR="00BF46E1" w:rsidRPr="0041528A" w:rsidRDefault="00BF46E1" w:rsidP="0041528A">
      <w:pPr>
        <w:pStyle w:val="EW"/>
      </w:pPr>
      <w:r w:rsidRPr="0041528A">
        <w:tab/>
        <w:t>Reliability Class:</w:t>
      </w:r>
      <w:r w:rsidRPr="0041528A">
        <w:tab/>
        <w:t>02</w:t>
      </w:r>
    </w:p>
    <w:p w14:paraId="703669FD" w14:textId="77777777" w:rsidR="00BF46E1" w:rsidRPr="0041528A" w:rsidRDefault="00BF46E1" w:rsidP="0041528A">
      <w:pPr>
        <w:pStyle w:val="EW"/>
      </w:pPr>
      <w:r w:rsidRPr="0041528A">
        <w:tab/>
        <w:t>Peak throughput class:</w:t>
      </w:r>
      <w:r w:rsidRPr="0041528A">
        <w:tab/>
        <w:t>09</w:t>
      </w:r>
    </w:p>
    <w:p w14:paraId="728D13D5" w14:textId="77777777" w:rsidR="00BF46E1" w:rsidRPr="0041528A" w:rsidRDefault="00BF46E1" w:rsidP="0041528A">
      <w:pPr>
        <w:pStyle w:val="EW"/>
      </w:pPr>
      <w:r w:rsidRPr="0041528A">
        <w:tab/>
        <w:t>Mean throughput class:</w:t>
      </w:r>
      <w:r w:rsidRPr="0041528A">
        <w:tab/>
        <w:t>31</w:t>
      </w:r>
    </w:p>
    <w:p w14:paraId="293EB536" w14:textId="77777777" w:rsidR="00BF46E1" w:rsidRPr="0041528A" w:rsidRDefault="00BF46E1" w:rsidP="0041528A">
      <w:pPr>
        <w:pStyle w:val="EW"/>
      </w:pPr>
      <w:r w:rsidRPr="0041528A">
        <w:tab/>
        <w:t>Packet data protocol:</w:t>
      </w:r>
      <w:r w:rsidRPr="0041528A">
        <w:tab/>
        <w:t>02 (IP)</w:t>
      </w:r>
    </w:p>
    <w:p w14:paraId="65BAA292" w14:textId="77777777" w:rsidR="00BF46E1" w:rsidRPr="0041528A" w:rsidRDefault="00BF46E1" w:rsidP="0041528A">
      <w:pPr>
        <w:pStyle w:val="EW"/>
      </w:pPr>
      <w:r w:rsidRPr="0041528A">
        <w:t>Buffer</w:t>
      </w:r>
    </w:p>
    <w:p w14:paraId="43FB9F98" w14:textId="77777777" w:rsidR="00BF46E1" w:rsidRPr="0041528A" w:rsidRDefault="00BF46E1" w:rsidP="0041528A">
      <w:pPr>
        <w:pStyle w:val="EW"/>
      </w:pPr>
      <w:r w:rsidRPr="0041528A">
        <w:tab/>
        <w:t>Buffer size:</w:t>
      </w:r>
      <w:r w:rsidRPr="0041528A">
        <w:tab/>
        <w:t>1400</w:t>
      </w:r>
    </w:p>
    <w:p w14:paraId="27265AEB" w14:textId="77777777" w:rsidR="00BF46E1" w:rsidRPr="0041528A" w:rsidRDefault="00BF46E1" w:rsidP="0041528A">
      <w:pPr>
        <w:pStyle w:val="EW"/>
      </w:pPr>
      <w:r w:rsidRPr="0041528A">
        <w:t>Network access name:</w:t>
      </w:r>
      <w:r w:rsidRPr="0041528A">
        <w:tab/>
        <w:t>Test12.rs</w:t>
      </w:r>
    </w:p>
    <w:p w14:paraId="057AB4E7" w14:textId="77777777" w:rsidR="00BF46E1" w:rsidRPr="0041528A" w:rsidRDefault="00BF46E1" w:rsidP="0041528A">
      <w:pPr>
        <w:pStyle w:val="EW"/>
      </w:pPr>
      <w:r w:rsidRPr="0041528A">
        <w:t>Text String:</w:t>
      </w:r>
      <w:r w:rsidRPr="0041528A">
        <w:tab/>
      </w:r>
      <w:r w:rsidRPr="0041528A">
        <w:tab/>
        <w:t>"UserLog" (User login)</w:t>
      </w:r>
    </w:p>
    <w:p w14:paraId="4F7AB8FD" w14:textId="77777777" w:rsidR="00BF46E1" w:rsidRPr="0041528A" w:rsidRDefault="00BF46E1" w:rsidP="0041528A">
      <w:pPr>
        <w:pStyle w:val="EW"/>
      </w:pPr>
      <w:r w:rsidRPr="0041528A">
        <w:t>Text String:</w:t>
      </w:r>
      <w:r w:rsidRPr="0041528A">
        <w:tab/>
      </w:r>
      <w:r w:rsidRPr="0041528A">
        <w:tab/>
        <w:t>"UserPwd" (User password)</w:t>
      </w:r>
    </w:p>
    <w:p w14:paraId="3217AF28" w14:textId="77777777" w:rsidR="00BF46E1" w:rsidRPr="0041528A" w:rsidRDefault="00BF46E1" w:rsidP="0041528A">
      <w:pPr>
        <w:pStyle w:val="EW"/>
      </w:pPr>
      <w:r w:rsidRPr="0041528A">
        <w:t>UICC/ME interface transport level</w:t>
      </w:r>
    </w:p>
    <w:p w14:paraId="51A764ED" w14:textId="77777777" w:rsidR="00BF46E1" w:rsidRPr="0041528A" w:rsidRDefault="00BF46E1" w:rsidP="0041528A">
      <w:pPr>
        <w:pStyle w:val="EW"/>
      </w:pPr>
      <w:r w:rsidRPr="0041528A">
        <w:tab/>
        <w:t>Transport format:</w:t>
      </w:r>
      <w:r w:rsidRPr="0041528A">
        <w:tab/>
        <w:t>TCP</w:t>
      </w:r>
    </w:p>
    <w:p w14:paraId="1DD7B84F" w14:textId="77777777" w:rsidR="00BF46E1" w:rsidRPr="0041528A" w:rsidRDefault="00BF46E1" w:rsidP="0041528A">
      <w:pPr>
        <w:pStyle w:val="EW"/>
      </w:pPr>
      <w:r w:rsidRPr="0041528A">
        <w:tab/>
        <w:t>Port number:</w:t>
      </w:r>
      <w:r w:rsidRPr="0041528A">
        <w:tab/>
        <w:t>44444</w:t>
      </w:r>
    </w:p>
    <w:p w14:paraId="77C66ADD" w14:textId="77777777" w:rsidR="00BF46E1" w:rsidRPr="0041528A" w:rsidRDefault="00BF46E1" w:rsidP="0041528A">
      <w:pPr>
        <w:pStyle w:val="EX"/>
      </w:pPr>
      <w:r w:rsidRPr="0041528A">
        <w:t>Data destination address</w:t>
      </w:r>
      <w:r w:rsidRPr="0041528A">
        <w:tab/>
        <w:t>01.01.01.01</w:t>
      </w:r>
    </w:p>
    <w:p w14:paraId="11FE9B05" w14:textId="77777777" w:rsidR="00BF46E1" w:rsidRPr="0041528A" w:rsidRDefault="00BF46E1" w:rsidP="00BF46E1">
      <w:pPr>
        <w:widowControl w:val="0"/>
      </w:pPr>
      <w:r w:rsidRPr="0041528A">
        <w:t>Coding:</w:t>
      </w:r>
    </w:p>
    <w:p w14:paraId="6F8DD6AC"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CF08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7165B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C58FB2C" w14:textId="77777777" w:rsidR="00BF46E1" w:rsidRPr="0041528A" w:rsidRDefault="00BF46E1" w:rsidP="0092045E">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CA895F5" w14:textId="77777777" w:rsidR="00BF46E1" w:rsidRPr="0041528A" w:rsidRDefault="00BF46E1" w:rsidP="0092045E">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A8DC31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819F78"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6CFAA3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C0ED59"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2F5E371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752DD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6BCCC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09B8898"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D3FFB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05064A" w14:textId="77777777" w:rsidR="00BF46E1" w:rsidRPr="0041528A" w:rsidRDefault="00BF46E1" w:rsidP="0092045E">
            <w:pPr>
              <w:pStyle w:val="TAC"/>
            </w:pPr>
            <w:r w:rsidRPr="0041528A">
              <w:t>85</w:t>
            </w:r>
          </w:p>
        </w:tc>
      </w:tr>
      <w:tr w:rsidR="00BF46E1" w:rsidRPr="0041528A" w14:paraId="04217148" w14:textId="77777777" w:rsidTr="00195D76">
        <w:trPr>
          <w:jc w:val="center"/>
        </w:trPr>
        <w:tc>
          <w:tcPr>
            <w:tcW w:w="1134" w:type="dxa"/>
            <w:tcBorders>
              <w:top w:val="single" w:sz="4" w:space="0" w:color="auto"/>
              <w:right w:val="single" w:sz="4" w:space="0" w:color="auto"/>
            </w:tcBorders>
          </w:tcPr>
          <w:p w14:paraId="4D7EF78C"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AEB93D2" w14:textId="77777777" w:rsidR="00BF46E1" w:rsidRPr="0041528A" w:rsidRDefault="00BF46E1" w:rsidP="0092045E">
            <w:pPr>
              <w:pStyle w:val="TAC"/>
            </w:pPr>
            <w:r w:rsidRPr="0041528A">
              <w:t xml:space="preserve">00 </w:t>
            </w:r>
          </w:p>
        </w:tc>
        <w:tc>
          <w:tcPr>
            <w:tcW w:w="567" w:type="dxa"/>
            <w:tcBorders>
              <w:top w:val="single" w:sz="4" w:space="0" w:color="auto"/>
              <w:left w:val="single" w:sz="4" w:space="0" w:color="auto"/>
              <w:bottom w:val="single" w:sz="4" w:space="0" w:color="auto"/>
              <w:right w:val="single" w:sz="4" w:space="0" w:color="auto"/>
            </w:tcBorders>
          </w:tcPr>
          <w:p w14:paraId="5A92B096"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88D4767"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EF91D3F"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5E3EA21"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399D1B9"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6F0F88F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062ECB"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23DEB1B" w14:textId="77777777" w:rsidR="00BF46E1" w:rsidRPr="0041528A" w:rsidRDefault="00BF46E1" w:rsidP="0092045E">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1C71179E"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A3D3B4"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5CFD7FEC" w14:textId="77777777" w:rsidR="00BF46E1" w:rsidRPr="0041528A" w:rsidRDefault="00BF46E1" w:rsidP="0092045E">
            <w:pPr>
              <w:pStyle w:val="TAC"/>
            </w:pPr>
            <w:r w:rsidRPr="0041528A">
              <w:t>02</w:t>
            </w:r>
          </w:p>
        </w:tc>
      </w:tr>
      <w:tr w:rsidR="00BF46E1" w:rsidRPr="0041528A" w14:paraId="03725214" w14:textId="77777777" w:rsidTr="00195D76">
        <w:trPr>
          <w:jc w:val="center"/>
        </w:trPr>
        <w:tc>
          <w:tcPr>
            <w:tcW w:w="1134" w:type="dxa"/>
            <w:tcBorders>
              <w:right w:val="single" w:sz="4" w:space="0" w:color="auto"/>
            </w:tcBorders>
          </w:tcPr>
          <w:p w14:paraId="120383E4"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BE7862A"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6C12C5E8"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273F4E84" w14:textId="77777777" w:rsidR="00BF46E1" w:rsidRPr="0041528A" w:rsidRDefault="00BF46E1" w:rsidP="0092045E">
            <w:pPr>
              <w:pStyle w:val="TAC"/>
            </w:pPr>
            <w:r w:rsidRPr="0041528A">
              <w:t>47</w:t>
            </w:r>
          </w:p>
        </w:tc>
        <w:tc>
          <w:tcPr>
            <w:tcW w:w="567" w:type="dxa"/>
            <w:tcBorders>
              <w:top w:val="single" w:sz="4" w:space="0" w:color="auto"/>
              <w:left w:val="single" w:sz="4" w:space="0" w:color="auto"/>
              <w:bottom w:val="single" w:sz="4" w:space="0" w:color="auto"/>
              <w:right w:val="single" w:sz="4" w:space="0" w:color="auto"/>
            </w:tcBorders>
          </w:tcPr>
          <w:p w14:paraId="42B3F3E5" w14:textId="77777777" w:rsidR="00BF46E1" w:rsidRPr="0041528A" w:rsidRDefault="00BF46E1" w:rsidP="0092045E">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CA07F25"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43A77F3" w14:textId="77777777" w:rsidR="00BF46E1" w:rsidRPr="0041528A" w:rsidRDefault="00BF46E1" w:rsidP="0092045E">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52186005"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C28893E"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A25D8CF" w14:textId="77777777" w:rsidR="00BF46E1" w:rsidRPr="0041528A" w:rsidRDefault="00BF46E1" w:rsidP="0092045E">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68FB2309" w14:textId="77777777" w:rsidR="00BF46E1" w:rsidRPr="0041528A" w:rsidRDefault="00BF46E1" w:rsidP="0092045E">
            <w:pPr>
              <w:pStyle w:val="TAC"/>
            </w:pPr>
            <w:r w:rsidRPr="0041528A">
              <w:t>31</w:t>
            </w:r>
          </w:p>
        </w:tc>
        <w:tc>
          <w:tcPr>
            <w:tcW w:w="567" w:type="dxa"/>
            <w:tcBorders>
              <w:top w:val="single" w:sz="4" w:space="0" w:color="auto"/>
              <w:left w:val="single" w:sz="4" w:space="0" w:color="auto"/>
              <w:bottom w:val="single" w:sz="4" w:space="0" w:color="auto"/>
              <w:right w:val="single" w:sz="4" w:space="0" w:color="auto"/>
            </w:tcBorders>
          </w:tcPr>
          <w:p w14:paraId="057C0610" w14:textId="77777777" w:rsidR="00BF46E1" w:rsidRPr="0041528A" w:rsidRDefault="00BF46E1" w:rsidP="0092045E">
            <w:pPr>
              <w:pStyle w:val="TAC"/>
            </w:pPr>
            <w:r w:rsidRPr="0041528A">
              <w:t xml:space="preserve">32 </w:t>
            </w:r>
          </w:p>
        </w:tc>
        <w:tc>
          <w:tcPr>
            <w:tcW w:w="567" w:type="dxa"/>
            <w:tcBorders>
              <w:top w:val="single" w:sz="4" w:space="0" w:color="auto"/>
              <w:left w:val="single" w:sz="4" w:space="0" w:color="auto"/>
              <w:bottom w:val="single" w:sz="4" w:space="0" w:color="auto"/>
              <w:right w:val="single" w:sz="4" w:space="0" w:color="auto"/>
            </w:tcBorders>
          </w:tcPr>
          <w:p w14:paraId="0201359C" w14:textId="77777777" w:rsidR="00BF46E1" w:rsidRPr="0041528A" w:rsidRDefault="00BF46E1" w:rsidP="0092045E">
            <w:pPr>
              <w:pStyle w:val="TAC"/>
            </w:pPr>
            <w:r w:rsidRPr="0041528A">
              <w:t xml:space="preserve">02  </w:t>
            </w:r>
          </w:p>
        </w:tc>
      </w:tr>
      <w:tr w:rsidR="00BF46E1" w:rsidRPr="0041528A" w14:paraId="4B842964" w14:textId="77777777" w:rsidTr="00195D76">
        <w:trPr>
          <w:jc w:val="center"/>
        </w:trPr>
        <w:tc>
          <w:tcPr>
            <w:tcW w:w="1134" w:type="dxa"/>
            <w:tcBorders>
              <w:right w:val="single" w:sz="4" w:space="0" w:color="auto"/>
            </w:tcBorders>
          </w:tcPr>
          <w:p w14:paraId="53C389C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F899731"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2C79D951"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5992B9D6"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6CF03688"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5668FFE8"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52E54E7"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2D7BF1CB"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6F7C45A"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6A346EBC"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8890B6B" w14:textId="77777777" w:rsidR="00BF46E1" w:rsidRPr="0041528A" w:rsidRDefault="00BF46E1" w:rsidP="0092045E">
            <w:pPr>
              <w:pStyle w:val="TAC"/>
            </w:pPr>
            <w:r w:rsidRPr="0041528A">
              <w:t>4C</w:t>
            </w:r>
          </w:p>
        </w:tc>
        <w:tc>
          <w:tcPr>
            <w:tcW w:w="567" w:type="dxa"/>
            <w:tcBorders>
              <w:top w:val="single" w:sz="4" w:space="0" w:color="auto"/>
              <w:left w:val="single" w:sz="4" w:space="0" w:color="auto"/>
              <w:bottom w:val="single" w:sz="4" w:space="0" w:color="auto"/>
              <w:right w:val="single" w:sz="4" w:space="0" w:color="auto"/>
            </w:tcBorders>
          </w:tcPr>
          <w:p w14:paraId="3C880201" w14:textId="77777777" w:rsidR="00BF46E1" w:rsidRPr="0041528A" w:rsidRDefault="00BF46E1" w:rsidP="0092045E">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8C1BD33" w14:textId="77777777" w:rsidR="00BF46E1" w:rsidRPr="0041528A" w:rsidRDefault="00BF46E1" w:rsidP="0092045E">
            <w:pPr>
              <w:pStyle w:val="TAC"/>
            </w:pPr>
            <w:r w:rsidRPr="0041528A">
              <w:t>67</w:t>
            </w:r>
          </w:p>
        </w:tc>
      </w:tr>
      <w:tr w:rsidR="00BF46E1" w:rsidRPr="0041528A" w14:paraId="2A00962A" w14:textId="77777777" w:rsidTr="00195D76">
        <w:trPr>
          <w:jc w:val="center"/>
        </w:trPr>
        <w:tc>
          <w:tcPr>
            <w:tcW w:w="1134" w:type="dxa"/>
            <w:tcBorders>
              <w:right w:val="single" w:sz="4" w:space="0" w:color="auto"/>
            </w:tcBorders>
          </w:tcPr>
          <w:p w14:paraId="2834AF5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83706BB" w14:textId="77777777" w:rsidR="00BF46E1" w:rsidRPr="0041528A" w:rsidRDefault="00BF46E1" w:rsidP="0092045E">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4209E5E9" w14:textId="77777777" w:rsidR="00BF46E1" w:rsidRPr="0041528A" w:rsidRDefault="00BF46E1" w:rsidP="0092045E">
            <w:pPr>
              <w:pStyle w:val="TAC"/>
            </w:pPr>
            <w:r w:rsidRPr="0041528A">
              <w:t>08</w:t>
            </w:r>
          </w:p>
        </w:tc>
        <w:tc>
          <w:tcPr>
            <w:tcW w:w="567" w:type="dxa"/>
            <w:tcBorders>
              <w:top w:val="single" w:sz="4" w:space="0" w:color="auto"/>
              <w:left w:val="single" w:sz="4" w:space="0" w:color="auto"/>
              <w:bottom w:val="single" w:sz="4" w:space="0" w:color="auto"/>
              <w:right w:val="single" w:sz="4" w:space="0" w:color="auto"/>
            </w:tcBorders>
          </w:tcPr>
          <w:p w14:paraId="10C5FB68" w14:textId="77777777" w:rsidR="00BF46E1" w:rsidRPr="0041528A" w:rsidRDefault="00BF46E1" w:rsidP="0092045E">
            <w:pPr>
              <w:pStyle w:val="TAC"/>
            </w:pPr>
            <w:r w:rsidRPr="0041528A">
              <w:t>F4</w:t>
            </w:r>
          </w:p>
        </w:tc>
        <w:tc>
          <w:tcPr>
            <w:tcW w:w="567" w:type="dxa"/>
            <w:tcBorders>
              <w:top w:val="single" w:sz="4" w:space="0" w:color="auto"/>
              <w:left w:val="single" w:sz="4" w:space="0" w:color="auto"/>
              <w:bottom w:val="single" w:sz="4" w:space="0" w:color="auto"/>
              <w:right w:val="single" w:sz="4" w:space="0" w:color="auto"/>
            </w:tcBorders>
          </w:tcPr>
          <w:p w14:paraId="164A7D81" w14:textId="77777777" w:rsidR="00BF46E1" w:rsidRPr="0041528A" w:rsidRDefault="00BF46E1" w:rsidP="0092045E">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42BD8499" w14:textId="77777777" w:rsidR="00BF46E1" w:rsidRPr="0041528A" w:rsidRDefault="00BF46E1" w:rsidP="0092045E">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7B94A70A" w14:textId="77777777" w:rsidR="00BF46E1" w:rsidRPr="0041528A" w:rsidRDefault="00BF46E1" w:rsidP="0092045E">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0D91316" w14:textId="77777777" w:rsidR="00BF46E1" w:rsidRPr="0041528A" w:rsidRDefault="00BF46E1" w:rsidP="0092045E">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72BDEE8F" w14:textId="77777777" w:rsidR="00BF46E1" w:rsidRPr="0041528A" w:rsidRDefault="00BF46E1" w:rsidP="0092045E">
            <w:pPr>
              <w:pStyle w:val="TAC"/>
            </w:pPr>
            <w:r w:rsidRPr="0041528A">
              <w:t>50</w:t>
            </w:r>
          </w:p>
        </w:tc>
        <w:tc>
          <w:tcPr>
            <w:tcW w:w="567" w:type="dxa"/>
            <w:tcBorders>
              <w:top w:val="single" w:sz="4" w:space="0" w:color="auto"/>
              <w:left w:val="single" w:sz="4" w:space="0" w:color="auto"/>
              <w:bottom w:val="single" w:sz="4" w:space="0" w:color="auto"/>
              <w:right w:val="single" w:sz="4" w:space="0" w:color="auto"/>
            </w:tcBorders>
          </w:tcPr>
          <w:p w14:paraId="7B75CD4C" w14:textId="77777777" w:rsidR="00BF46E1" w:rsidRPr="0041528A" w:rsidRDefault="00BF46E1" w:rsidP="0092045E">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7151C56E" w14:textId="77777777" w:rsidR="00BF46E1" w:rsidRPr="0041528A" w:rsidRDefault="00BF46E1" w:rsidP="0092045E">
            <w:pPr>
              <w:pStyle w:val="TAC"/>
            </w:pPr>
            <w:r w:rsidRPr="0041528A">
              <w:t>64</w:t>
            </w:r>
          </w:p>
        </w:tc>
        <w:tc>
          <w:tcPr>
            <w:tcW w:w="567" w:type="dxa"/>
            <w:tcBorders>
              <w:top w:val="single" w:sz="4" w:space="0" w:color="auto"/>
              <w:left w:val="single" w:sz="4" w:space="0" w:color="auto"/>
              <w:bottom w:val="single" w:sz="4" w:space="0" w:color="auto"/>
              <w:right w:val="single" w:sz="4" w:space="0" w:color="auto"/>
            </w:tcBorders>
          </w:tcPr>
          <w:p w14:paraId="691011A8" w14:textId="77777777" w:rsidR="00BF46E1" w:rsidRPr="0041528A" w:rsidRDefault="00BF46E1" w:rsidP="0092045E">
            <w:pPr>
              <w:pStyle w:val="TAC"/>
            </w:pPr>
            <w:r w:rsidRPr="0041528A">
              <w:t>3C</w:t>
            </w:r>
          </w:p>
        </w:tc>
        <w:tc>
          <w:tcPr>
            <w:tcW w:w="567" w:type="dxa"/>
            <w:tcBorders>
              <w:top w:val="single" w:sz="4" w:space="0" w:color="auto"/>
              <w:left w:val="single" w:sz="4" w:space="0" w:color="auto"/>
              <w:bottom w:val="single" w:sz="4" w:space="0" w:color="auto"/>
              <w:right w:val="single" w:sz="4" w:space="0" w:color="auto"/>
            </w:tcBorders>
          </w:tcPr>
          <w:p w14:paraId="28824E3F" w14:textId="77777777" w:rsidR="00BF46E1" w:rsidRPr="0041528A" w:rsidRDefault="00BF46E1" w:rsidP="0092045E">
            <w:pPr>
              <w:pStyle w:val="TAC"/>
            </w:pPr>
            <w:r w:rsidRPr="0041528A">
              <w:t>03</w:t>
            </w:r>
          </w:p>
        </w:tc>
      </w:tr>
      <w:tr w:rsidR="00BF46E1" w:rsidRPr="0041528A" w14:paraId="6E6F816C" w14:textId="77777777" w:rsidTr="00195D76">
        <w:trPr>
          <w:jc w:val="center"/>
        </w:trPr>
        <w:tc>
          <w:tcPr>
            <w:tcW w:w="1134" w:type="dxa"/>
            <w:tcBorders>
              <w:right w:val="single" w:sz="4" w:space="0" w:color="auto"/>
            </w:tcBorders>
          </w:tcPr>
          <w:p w14:paraId="738D8379"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6F9BE55"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60782A6" w14:textId="77777777" w:rsidR="00BF46E1" w:rsidRPr="0041528A" w:rsidRDefault="00BF46E1" w:rsidP="0092045E">
            <w:pPr>
              <w:pStyle w:val="TAC"/>
            </w:pPr>
            <w:r w:rsidRPr="0041528A">
              <w:t>AD</w:t>
            </w:r>
          </w:p>
        </w:tc>
        <w:tc>
          <w:tcPr>
            <w:tcW w:w="567" w:type="dxa"/>
            <w:tcBorders>
              <w:top w:val="single" w:sz="4" w:space="0" w:color="auto"/>
              <w:left w:val="single" w:sz="4" w:space="0" w:color="auto"/>
              <w:bottom w:val="single" w:sz="4" w:space="0" w:color="auto"/>
              <w:right w:val="single" w:sz="4" w:space="0" w:color="auto"/>
            </w:tcBorders>
          </w:tcPr>
          <w:p w14:paraId="692BBD85" w14:textId="77777777" w:rsidR="00BF46E1" w:rsidRPr="0041528A" w:rsidRDefault="00BF46E1" w:rsidP="0092045E">
            <w:pPr>
              <w:pStyle w:val="TAC"/>
            </w:pPr>
            <w:r w:rsidRPr="0041528A">
              <w:t>9C</w:t>
            </w:r>
          </w:p>
        </w:tc>
        <w:tc>
          <w:tcPr>
            <w:tcW w:w="567" w:type="dxa"/>
            <w:tcBorders>
              <w:top w:val="single" w:sz="4" w:space="0" w:color="auto"/>
              <w:left w:val="single" w:sz="4" w:space="0" w:color="auto"/>
              <w:bottom w:val="single" w:sz="4" w:space="0" w:color="auto"/>
              <w:right w:val="single" w:sz="4" w:space="0" w:color="auto"/>
            </w:tcBorders>
          </w:tcPr>
          <w:p w14:paraId="4E127F64" w14:textId="77777777" w:rsidR="00BF46E1" w:rsidRPr="0041528A" w:rsidRDefault="00BF46E1" w:rsidP="0092045E">
            <w:pPr>
              <w:pStyle w:val="TAC"/>
            </w:pPr>
            <w:r w:rsidRPr="0041528A">
              <w:t>3E</w:t>
            </w:r>
          </w:p>
        </w:tc>
        <w:tc>
          <w:tcPr>
            <w:tcW w:w="567" w:type="dxa"/>
            <w:tcBorders>
              <w:top w:val="single" w:sz="4" w:space="0" w:color="auto"/>
              <w:left w:val="single" w:sz="4" w:space="0" w:color="auto"/>
              <w:bottom w:val="single" w:sz="4" w:space="0" w:color="auto"/>
              <w:right w:val="single" w:sz="4" w:space="0" w:color="auto"/>
            </w:tcBorders>
          </w:tcPr>
          <w:p w14:paraId="36AE04A2"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4CF48481"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5B8C37E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49A077"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C9DBF4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ABF328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401252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FB1C0A" w14:textId="77777777" w:rsidR="00BF46E1" w:rsidRPr="0041528A" w:rsidRDefault="00BF46E1" w:rsidP="0092045E">
            <w:pPr>
              <w:pStyle w:val="TAC"/>
            </w:pPr>
          </w:p>
        </w:tc>
      </w:tr>
    </w:tbl>
    <w:p w14:paraId="46C50B9D" w14:textId="77777777" w:rsidR="00BF46E1" w:rsidRPr="0041528A" w:rsidRDefault="00BF46E1" w:rsidP="00BF46E1"/>
    <w:p w14:paraId="105B57C9" w14:textId="77777777" w:rsidR="00BF46E1" w:rsidRPr="0041528A" w:rsidRDefault="00BF46E1" w:rsidP="00BF46E1">
      <w:pPr>
        <w:widowControl w:val="0"/>
      </w:pPr>
      <w:r w:rsidRPr="0041528A">
        <w:t>TERMINAL RESPONSE: OPEN CHANNEL 1.2.1</w:t>
      </w:r>
    </w:p>
    <w:p w14:paraId="1B437404" w14:textId="77777777" w:rsidR="00BF46E1" w:rsidRPr="0041528A" w:rsidRDefault="00BF46E1" w:rsidP="00BF46E1">
      <w:pPr>
        <w:widowControl w:val="0"/>
      </w:pPr>
      <w:r w:rsidRPr="0041528A">
        <w:t>Logically:</w:t>
      </w:r>
    </w:p>
    <w:p w14:paraId="05C68790" w14:textId="77777777" w:rsidR="00BF46E1" w:rsidRPr="0041528A" w:rsidRDefault="00BF46E1" w:rsidP="0041528A">
      <w:pPr>
        <w:pStyle w:val="EW"/>
      </w:pPr>
      <w:r w:rsidRPr="0041528A">
        <w:t>Command details</w:t>
      </w:r>
    </w:p>
    <w:p w14:paraId="2C4B4514" w14:textId="77777777" w:rsidR="00BF46E1" w:rsidRPr="0041528A" w:rsidRDefault="00BF46E1" w:rsidP="0041528A">
      <w:pPr>
        <w:pStyle w:val="EW"/>
      </w:pPr>
      <w:r w:rsidRPr="0041528A">
        <w:tab/>
        <w:t>Command number:</w:t>
      </w:r>
      <w:r w:rsidRPr="0041528A">
        <w:tab/>
        <w:t>1</w:t>
      </w:r>
    </w:p>
    <w:p w14:paraId="5EA5D8B8" w14:textId="77777777" w:rsidR="00BF46E1" w:rsidRPr="0041528A" w:rsidRDefault="00BF46E1" w:rsidP="0041528A">
      <w:pPr>
        <w:pStyle w:val="EW"/>
      </w:pPr>
      <w:r w:rsidRPr="0041528A">
        <w:lastRenderedPageBreak/>
        <w:tab/>
        <w:t>Command type:</w:t>
      </w:r>
      <w:r w:rsidRPr="0041528A">
        <w:tab/>
        <w:t>OPEN CHANNEL</w:t>
      </w:r>
    </w:p>
    <w:p w14:paraId="1B77FD7D" w14:textId="77777777" w:rsidR="00BF46E1" w:rsidRPr="0041528A" w:rsidRDefault="00BF46E1" w:rsidP="0041528A">
      <w:pPr>
        <w:pStyle w:val="EW"/>
      </w:pPr>
      <w:r w:rsidRPr="0041528A">
        <w:tab/>
        <w:t>Command qualifier:</w:t>
      </w:r>
      <w:r w:rsidRPr="0041528A">
        <w:tab/>
        <w:t>immediate link establishment</w:t>
      </w:r>
    </w:p>
    <w:p w14:paraId="65445470" w14:textId="77777777" w:rsidR="00BF46E1" w:rsidRPr="0041528A" w:rsidRDefault="00BF46E1" w:rsidP="0041528A">
      <w:pPr>
        <w:pStyle w:val="EW"/>
      </w:pPr>
      <w:r w:rsidRPr="0041528A">
        <w:t>Device identities</w:t>
      </w:r>
    </w:p>
    <w:p w14:paraId="09683717" w14:textId="77777777" w:rsidR="00BF46E1" w:rsidRPr="0041528A" w:rsidRDefault="00BF46E1" w:rsidP="0041528A">
      <w:pPr>
        <w:pStyle w:val="EW"/>
      </w:pPr>
      <w:r w:rsidRPr="0041528A">
        <w:tab/>
        <w:t>Source device:</w:t>
      </w:r>
      <w:r w:rsidRPr="0041528A">
        <w:tab/>
        <w:t>ME</w:t>
      </w:r>
    </w:p>
    <w:p w14:paraId="7E161E21" w14:textId="77777777" w:rsidR="00BF46E1" w:rsidRPr="0041528A" w:rsidRDefault="00BF46E1" w:rsidP="0041528A">
      <w:pPr>
        <w:pStyle w:val="EW"/>
      </w:pPr>
      <w:r w:rsidRPr="0041528A">
        <w:tab/>
        <w:t>Destination device:</w:t>
      </w:r>
      <w:r w:rsidRPr="0041528A">
        <w:tab/>
        <w:t>UICC</w:t>
      </w:r>
    </w:p>
    <w:p w14:paraId="318EE1B5" w14:textId="77777777" w:rsidR="00BF46E1" w:rsidRPr="0041528A" w:rsidRDefault="00BF46E1" w:rsidP="0041528A">
      <w:pPr>
        <w:pStyle w:val="EW"/>
      </w:pPr>
      <w:r w:rsidRPr="0041528A">
        <w:t>Result</w:t>
      </w:r>
    </w:p>
    <w:p w14:paraId="5175B133" w14:textId="77777777" w:rsidR="00BF46E1" w:rsidRPr="0041528A" w:rsidRDefault="00BF46E1" w:rsidP="0041528A">
      <w:pPr>
        <w:pStyle w:val="EW"/>
      </w:pPr>
      <w:r w:rsidRPr="0041528A">
        <w:t>General Result:</w:t>
      </w:r>
      <w:r w:rsidRPr="0041528A">
        <w:tab/>
        <w:t>Command performed successfully</w:t>
      </w:r>
    </w:p>
    <w:p w14:paraId="2B1BC034" w14:textId="77777777" w:rsidR="00BF46E1" w:rsidRPr="0041528A" w:rsidRDefault="00BF46E1" w:rsidP="0041528A">
      <w:pPr>
        <w:pStyle w:val="EW"/>
      </w:pPr>
      <w:r w:rsidRPr="0041528A">
        <w:t>Channel status</w:t>
      </w:r>
      <w:r w:rsidRPr="0041528A">
        <w:tab/>
        <w:t>Channel identifier 1 and link established or PDP context activated</w:t>
      </w:r>
    </w:p>
    <w:p w14:paraId="62A95A17" w14:textId="77777777" w:rsidR="00BF46E1" w:rsidRPr="0041528A" w:rsidRDefault="00BF46E1" w:rsidP="0041528A">
      <w:pPr>
        <w:pStyle w:val="EW"/>
      </w:pPr>
      <w:r w:rsidRPr="0041528A">
        <w:t>Bearer description</w:t>
      </w:r>
    </w:p>
    <w:p w14:paraId="15F1FDF9" w14:textId="77777777" w:rsidR="00BF46E1" w:rsidRPr="0041528A" w:rsidRDefault="00BF46E1" w:rsidP="0041528A">
      <w:pPr>
        <w:pStyle w:val="EW"/>
      </w:pPr>
      <w:r w:rsidRPr="0041528A">
        <w:tab/>
        <w:t>Bearer type:</w:t>
      </w:r>
      <w:r w:rsidRPr="0041528A">
        <w:tab/>
        <w:t>GPRS / UTRAN packet service / E-UTRAN</w:t>
      </w:r>
    </w:p>
    <w:p w14:paraId="7FA8F638" w14:textId="77777777" w:rsidR="00BF46E1" w:rsidRPr="0041528A" w:rsidRDefault="00BF46E1" w:rsidP="0041528A">
      <w:pPr>
        <w:pStyle w:val="EW"/>
      </w:pPr>
      <w:r w:rsidRPr="0041528A">
        <w:tab/>
        <w:t>Bearer parameter:</w:t>
      </w:r>
      <w:r w:rsidRPr="0041528A">
        <w:tab/>
      </w:r>
    </w:p>
    <w:p w14:paraId="0FFACE77" w14:textId="77777777" w:rsidR="00BF46E1" w:rsidRPr="0041528A" w:rsidRDefault="00BF46E1" w:rsidP="0041528A">
      <w:pPr>
        <w:pStyle w:val="EW"/>
      </w:pPr>
      <w:r w:rsidRPr="0041528A">
        <w:tab/>
        <w:t>Precedence Class:</w:t>
      </w:r>
      <w:r w:rsidRPr="0041528A">
        <w:tab/>
        <w:t>03</w:t>
      </w:r>
    </w:p>
    <w:p w14:paraId="23CF521F" w14:textId="77777777" w:rsidR="00BF46E1" w:rsidRPr="0041528A" w:rsidRDefault="00BF46E1" w:rsidP="0041528A">
      <w:pPr>
        <w:pStyle w:val="EW"/>
      </w:pPr>
      <w:r w:rsidRPr="0041528A">
        <w:tab/>
        <w:t>Delay Class:</w:t>
      </w:r>
      <w:r w:rsidRPr="0041528A">
        <w:tab/>
        <w:t>04</w:t>
      </w:r>
    </w:p>
    <w:p w14:paraId="638E2D27" w14:textId="77777777" w:rsidR="00BF46E1" w:rsidRPr="0041528A" w:rsidRDefault="00BF46E1" w:rsidP="0041528A">
      <w:pPr>
        <w:pStyle w:val="EW"/>
      </w:pPr>
      <w:r w:rsidRPr="0041528A">
        <w:tab/>
        <w:t>Reliability Class:</w:t>
      </w:r>
      <w:r w:rsidRPr="0041528A">
        <w:tab/>
        <w:t>02</w:t>
      </w:r>
    </w:p>
    <w:p w14:paraId="60670C5B" w14:textId="77777777" w:rsidR="00BF46E1" w:rsidRPr="0041528A" w:rsidRDefault="00BF46E1" w:rsidP="0041528A">
      <w:pPr>
        <w:pStyle w:val="EW"/>
      </w:pPr>
      <w:r w:rsidRPr="0041528A">
        <w:tab/>
        <w:t>Peak throughput class:</w:t>
      </w:r>
      <w:r w:rsidRPr="0041528A">
        <w:tab/>
        <w:t>09</w:t>
      </w:r>
    </w:p>
    <w:p w14:paraId="6C51DB11" w14:textId="77777777" w:rsidR="00BF46E1" w:rsidRPr="0041528A" w:rsidRDefault="00BF46E1" w:rsidP="0041528A">
      <w:pPr>
        <w:pStyle w:val="EW"/>
      </w:pPr>
      <w:r w:rsidRPr="0041528A">
        <w:tab/>
        <w:t>Mean throughput class:</w:t>
      </w:r>
      <w:r w:rsidRPr="0041528A">
        <w:tab/>
        <w:t>31</w:t>
      </w:r>
    </w:p>
    <w:p w14:paraId="1B4E1D7B" w14:textId="77777777" w:rsidR="00BF46E1" w:rsidRPr="0041528A" w:rsidRDefault="00BF46E1" w:rsidP="0041528A">
      <w:pPr>
        <w:pStyle w:val="EW"/>
      </w:pPr>
      <w:r w:rsidRPr="0041528A">
        <w:tab/>
        <w:t>Packet data protocol:</w:t>
      </w:r>
      <w:r w:rsidRPr="0041528A">
        <w:tab/>
        <w:t>02 (IP)</w:t>
      </w:r>
    </w:p>
    <w:p w14:paraId="1ECDA65E" w14:textId="77777777" w:rsidR="00BF46E1" w:rsidRPr="0041528A" w:rsidRDefault="00BF46E1" w:rsidP="0041528A">
      <w:pPr>
        <w:pStyle w:val="EW"/>
      </w:pPr>
      <w:r w:rsidRPr="0041528A">
        <w:t>Buffer</w:t>
      </w:r>
    </w:p>
    <w:p w14:paraId="52741DD8" w14:textId="77777777" w:rsidR="00BF46E1" w:rsidRPr="0041528A" w:rsidRDefault="00BF46E1" w:rsidP="0041528A">
      <w:pPr>
        <w:pStyle w:val="EX"/>
      </w:pPr>
      <w:r w:rsidRPr="0041528A">
        <w:tab/>
        <w:t>Buffer size:</w:t>
      </w:r>
      <w:r w:rsidRPr="0041528A">
        <w:tab/>
        <w:t>1400</w:t>
      </w:r>
    </w:p>
    <w:p w14:paraId="4BA9BC10" w14:textId="77777777" w:rsidR="00BF46E1" w:rsidRPr="0041528A" w:rsidRDefault="00BF46E1" w:rsidP="00BF46E1">
      <w:pPr>
        <w:keepNext/>
        <w:keepLines/>
        <w:widowControl w:val="0"/>
      </w:pPr>
      <w:r w:rsidRPr="0041528A">
        <w:t>Coding:</w:t>
      </w:r>
    </w:p>
    <w:p w14:paraId="49A08E6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4B7F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84B28E"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0C2CBF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C17055E"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35A3B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6D58E26" w14:textId="77777777" w:rsidR="00BF46E1" w:rsidRPr="0041528A" w:rsidRDefault="00BF46E1" w:rsidP="0092045E">
            <w:pPr>
              <w:pStyle w:val="TAC"/>
            </w:pPr>
            <w:r w:rsidRPr="0041528A">
              <w:t>40</w:t>
            </w:r>
          </w:p>
        </w:tc>
        <w:tc>
          <w:tcPr>
            <w:tcW w:w="567" w:type="dxa"/>
            <w:tcBorders>
              <w:top w:val="single" w:sz="4" w:space="0" w:color="auto"/>
              <w:left w:val="single" w:sz="4" w:space="0" w:color="auto"/>
              <w:bottom w:val="single" w:sz="4" w:space="0" w:color="auto"/>
              <w:right w:val="single" w:sz="4" w:space="0" w:color="auto"/>
            </w:tcBorders>
          </w:tcPr>
          <w:p w14:paraId="39BB214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F8294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D53B6F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9F3AD0"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9FF4A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78D81A"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58070A7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29CA88" w14:textId="77777777" w:rsidR="00BF46E1" w:rsidRPr="0041528A" w:rsidRDefault="00BF46E1" w:rsidP="0092045E">
            <w:pPr>
              <w:pStyle w:val="TAC"/>
            </w:pPr>
            <w:r w:rsidRPr="0041528A">
              <w:t>00</w:t>
            </w:r>
          </w:p>
        </w:tc>
      </w:tr>
      <w:tr w:rsidR="00BF46E1" w:rsidRPr="0041528A" w14:paraId="53531A17" w14:textId="77777777" w:rsidTr="00195D76">
        <w:trPr>
          <w:jc w:val="center"/>
        </w:trPr>
        <w:tc>
          <w:tcPr>
            <w:tcW w:w="1134" w:type="dxa"/>
            <w:tcBorders>
              <w:top w:val="single" w:sz="4" w:space="0" w:color="auto"/>
              <w:right w:val="single" w:sz="4" w:space="0" w:color="auto"/>
            </w:tcBorders>
          </w:tcPr>
          <w:p w14:paraId="7A69FEC5"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F5FB9A3" w14:textId="77777777" w:rsidR="00BF46E1" w:rsidRPr="0041528A" w:rsidRDefault="00BF46E1" w:rsidP="0092045E">
            <w:pPr>
              <w:pStyle w:val="TAC"/>
            </w:pPr>
            <w:r w:rsidRPr="0041528A">
              <w:t>38</w:t>
            </w:r>
          </w:p>
        </w:tc>
        <w:tc>
          <w:tcPr>
            <w:tcW w:w="567" w:type="dxa"/>
            <w:tcBorders>
              <w:top w:val="single" w:sz="4" w:space="0" w:color="auto"/>
              <w:left w:val="single" w:sz="4" w:space="0" w:color="auto"/>
              <w:bottom w:val="single" w:sz="4" w:space="0" w:color="auto"/>
              <w:right w:val="single" w:sz="4" w:space="0" w:color="auto"/>
            </w:tcBorders>
          </w:tcPr>
          <w:p w14:paraId="2661759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3E9C1E2"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9BFB745"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E6A670" w14:textId="77777777" w:rsidR="00BF46E1" w:rsidRPr="0041528A" w:rsidRDefault="00BF46E1" w:rsidP="0092045E">
            <w:pPr>
              <w:pStyle w:val="TAC"/>
            </w:pPr>
            <w:r w:rsidRPr="0041528A">
              <w:t>35</w:t>
            </w:r>
          </w:p>
        </w:tc>
        <w:tc>
          <w:tcPr>
            <w:tcW w:w="567" w:type="dxa"/>
            <w:tcBorders>
              <w:top w:val="single" w:sz="4" w:space="0" w:color="auto"/>
              <w:left w:val="single" w:sz="4" w:space="0" w:color="auto"/>
              <w:bottom w:val="single" w:sz="4" w:space="0" w:color="auto"/>
              <w:right w:val="single" w:sz="4" w:space="0" w:color="auto"/>
            </w:tcBorders>
          </w:tcPr>
          <w:p w14:paraId="4D8BDE65"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9DF9C0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270F854"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F3952B"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5AE669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A386A0"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270900D" w14:textId="77777777" w:rsidR="00BF46E1" w:rsidRPr="0041528A" w:rsidRDefault="00BF46E1" w:rsidP="0092045E">
            <w:pPr>
              <w:pStyle w:val="TAC"/>
            </w:pPr>
            <w:r w:rsidRPr="0041528A">
              <w:t>1F</w:t>
            </w:r>
          </w:p>
        </w:tc>
      </w:tr>
      <w:tr w:rsidR="00BF46E1" w:rsidRPr="0041528A" w14:paraId="299DF2BD" w14:textId="77777777" w:rsidTr="00195D76">
        <w:trPr>
          <w:jc w:val="center"/>
        </w:trPr>
        <w:tc>
          <w:tcPr>
            <w:tcW w:w="1134" w:type="dxa"/>
            <w:tcBorders>
              <w:right w:val="single" w:sz="4" w:space="0" w:color="auto"/>
            </w:tcBorders>
          </w:tcPr>
          <w:p w14:paraId="361CB64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688A38C"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2F6F3B9" w14:textId="77777777" w:rsidR="00BF46E1" w:rsidRPr="0041528A" w:rsidRDefault="00BF46E1" w:rsidP="0092045E">
            <w:pPr>
              <w:pStyle w:val="TAC"/>
            </w:pPr>
            <w:r w:rsidRPr="0041528A">
              <w:t>39</w:t>
            </w:r>
          </w:p>
        </w:tc>
        <w:tc>
          <w:tcPr>
            <w:tcW w:w="567" w:type="dxa"/>
            <w:tcBorders>
              <w:top w:val="single" w:sz="4" w:space="0" w:color="auto"/>
              <w:left w:val="single" w:sz="4" w:space="0" w:color="auto"/>
              <w:bottom w:val="single" w:sz="4" w:space="0" w:color="auto"/>
              <w:right w:val="single" w:sz="4" w:space="0" w:color="auto"/>
            </w:tcBorders>
          </w:tcPr>
          <w:p w14:paraId="16F0CD1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F8866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0F490D37" w14:textId="77777777" w:rsidR="00BF46E1" w:rsidRPr="0041528A" w:rsidRDefault="00BF46E1" w:rsidP="0092045E">
            <w:pPr>
              <w:pStyle w:val="TAC"/>
            </w:pPr>
            <w:r w:rsidRPr="0041528A">
              <w:t>78</w:t>
            </w:r>
          </w:p>
        </w:tc>
        <w:tc>
          <w:tcPr>
            <w:tcW w:w="567" w:type="dxa"/>
            <w:tcBorders>
              <w:top w:val="single" w:sz="4" w:space="0" w:color="auto"/>
              <w:left w:val="single" w:sz="4" w:space="0" w:color="auto"/>
              <w:bottom w:val="single" w:sz="4" w:space="0" w:color="auto"/>
              <w:right w:val="single" w:sz="4" w:space="0" w:color="auto"/>
            </w:tcBorders>
          </w:tcPr>
          <w:p w14:paraId="008CAAC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F7F9BA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836B4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B8443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1D24C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19C93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49A078" w14:textId="77777777" w:rsidR="00BF46E1" w:rsidRPr="0041528A" w:rsidRDefault="00BF46E1" w:rsidP="0092045E">
            <w:pPr>
              <w:pStyle w:val="TAC"/>
            </w:pPr>
          </w:p>
        </w:tc>
      </w:tr>
    </w:tbl>
    <w:p w14:paraId="2B75F9A7" w14:textId="77777777" w:rsidR="00BF46E1" w:rsidRPr="0041528A" w:rsidRDefault="00BF46E1" w:rsidP="00BF46E1"/>
    <w:p w14:paraId="67F74FF6" w14:textId="77777777" w:rsidR="00BF46E1" w:rsidRPr="0041528A" w:rsidRDefault="00BF46E1" w:rsidP="00BF46E1">
      <w:r w:rsidRPr="0041528A">
        <w:t>PROACTIVE COMMAND: SEND DATA 1.2.1</w:t>
      </w:r>
    </w:p>
    <w:p w14:paraId="15C37779" w14:textId="77777777" w:rsidR="00BF46E1" w:rsidRPr="0041528A" w:rsidRDefault="00BF46E1" w:rsidP="00BF46E1">
      <w:r w:rsidRPr="0041528A">
        <w:t>Logically:</w:t>
      </w:r>
    </w:p>
    <w:p w14:paraId="06CB0E0A" w14:textId="77777777" w:rsidR="00BF46E1" w:rsidRPr="0041528A" w:rsidRDefault="00BF46E1" w:rsidP="0041528A">
      <w:pPr>
        <w:pStyle w:val="EW"/>
      </w:pPr>
      <w:r w:rsidRPr="0041528A">
        <w:t>Command details</w:t>
      </w:r>
    </w:p>
    <w:p w14:paraId="36E64823" w14:textId="77777777" w:rsidR="00BF46E1" w:rsidRPr="0041528A" w:rsidRDefault="00BF46E1" w:rsidP="0041528A">
      <w:pPr>
        <w:pStyle w:val="EW"/>
      </w:pPr>
      <w:r w:rsidRPr="0041528A">
        <w:tab/>
        <w:t>Command number:</w:t>
      </w:r>
      <w:r w:rsidRPr="0041528A">
        <w:tab/>
        <w:t>1</w:t>
      </w:r>
    </w:p>
    <w:p w14:paraId="3B6A2A87" w14:textId="77777777" w:rsidR="00BF46E1" w:rsidRPr="0041528A" w:rsidRDefault="00BF46E1" w:rsidP="0041528A">
      <w:pPr>
        <w:pStyle w:val="EW"/>
      </w:pPr>
      <w:r w:rsidRPr="0041528A">
        <w:tab/>
        <w:t>Command type:</w:t>
      </w:r>
      <w:r w:rsidRPr="0041528A">
        <w:tab/>
        <w:t>SEND DATA</w:t>
      </w:r>
    </w:p>
    <w:p w14:paraId="72EE3F47" w14:textId="77777777" w:rsidR="00BF46E1" w:rsidRPr="0041528A" w:rsidRDefault="00BF46E1" w:rsidP="0041528A">
      <w:pPr>
        <w:pStyle w:val="EW"/>
      </w:pPr>
      <w:r w:rsidRPr="0041528A">
        <w:tab/>
        <w:t>Command qualifier:</w:t>
      </w:r>
      <w:r w:rsidRPr="0041528A">
        <w:tab/>
        <w:t>Send Immediately</w:t>
      </w:r>
    </w:p>
    <w:p w14:paraId="38FE7683" w14:textId="77777777" w:rsidR="00BF46E1" w:rsidRPr="0041528A" w:rsidRDefault="00BF46E1" w:rsidP="0041528A">
      <w:pPr>
        <w:pStyle w:val="EW"/>
      </w:pPr>
      <w:r w:rsidRPr="0041528A">
        <w:t>Device identities</w:t>
      </w:r>
    </w:p>
    <w:p w14:paraId="151552D7" w14:textId="77777777" w:rsidR="00BF46E1" w:rsidRPr="0041528A" w:rsidRDefault="00BF46E1" w:rsidP="0041528A">
      <w:pPr>
        <w:pStyle w:val="EW"/>
      </w:pPr>
      <w:r w:rsidRPr="0041528A">
        <w:tab/>
        <w:t>Source device:</w:t>
      </w:r>
      <w:r w:rsidRPr="0041528A">
        <w:tab/>
        <w:t>UICC</w:t>
      </w:r>
    </w:p>
    <w:p w14:paraId="6E17AE03" w14:textId="77777777" w:rsidR="00BF46E1" w:rsidRPr="0041528A" w:rsidRDefault="00BF46E1" w:rsidP="0041528A">
      <w:pPr>
        <w:pStyle w:val="EW"/>
      </w:pPr>
      <w:r w:rsidRPr="0041528A">
        <w:tab/>
        <w:t>Destination device:</w:t>
      </w:r>
      <w:r w:rsidRPr="0041528A">
        <w:tab/>
        <w:t>Channel 1</w:t>
      </w:r>
    </w:p>
    <w:p w14:paraId="1D7B93DD" w14:textId="77777777" w:rsidR="00BF46E1" w:rsidRPr="0041528A" w:rsidRDefault="00BF46E1" w:rsidP="0041528A">
      <w:pPr>
        <w:pStyle w:val="EW"/>
      </w:pPr>
      <w:r w:rsidRPr="0041528A">
        <w:t>Channel Data</w:t>
      </w:r>
    </w:p>
    <w:p w14:paraId="28E458FB" w14:textId="77777777" w:rsidR="00BF46E1" w:rsidRPr="0041528A" w:rsidRDefault="00BF46E1" w:rsidP="0041528A">
      <w:pPr>
        <w:pStyle w:val="EX"/>
      </w:pPr>
      <w:r w:rsidRPr="0041528A">
        <w:tab/>
        <w:t>Channel Data:</w:t>
      </w:r>
      <w:r w:rsidRPr="0041528A">
        <w:tab/>
        <w:t>00 01 .. 07 (8 Bytes of data)</w:t>
      </w:r>
    </w:p>
    <w:p w14:paraId="5B366AE6" w14:textId="77777777" w:rsidR="00BF46E1" w:rsidRPr="0041528A" w:rsidRDefault="00BF46E1" w:rsidP="00BF46E1">
      <w:r w:rsidRPr="0041528A">
        <w:t>Coding:</w:t>
      </w:r>
    </w:p>
    <w:p w14:paraId="51AFF1F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5F08FA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E26699"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986DB91"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05A2174E" w14:textId="77777777" w:rsidR="00BF46E1" w:rsidRPr="0041528A" w:rsidRDefault="00BF46E1" w:rsidP="0092045E">
            <w:pPr>
              <w:pStyle w:val="TAC"/>
            </w:pPr>
            <w:r w:rsidRPr="0041528A">
              <w:t>13</w:t>
            </w:r>
          </w:p>
        </w:tc>
        <w:tc>
          <w:tcPr>
            <w:tcW w:w="588" w:type="dxa"/>
            <w:tcBorders>
              <w:top w:val="single" w:sz="4" w:space="0" w:color="auto"/>
              <w:left w:val="single" w:sz="4" w:space="0" w:color="auto"/>
              <w:bottom w:val="single" w:sz="4" w:space="0" w:color="auto"/>
              <w:right w:val="single" w:sz="4" w:space="0" w:color="auto"/>
            </w:tcBorders>
          </w:tcPr>
          <w:p w14:paraId="3664C5B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017756"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4BFC2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144851"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35272C75"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AE166F6"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37B8C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8B82966"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18DAA2"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10887BFB" w14:textId="77777777" w:rsidR="00BF46E1" w:rsidRPr="0041528A" w:rsidRDefault="00BF46E1" w:rsidP="0092045E">
            <w:pPr>
              <w:pStyle w:val="TAC"/>
            </w:pPr>
            <w:r w:rsidRPr="0041528A">
              <w:t>B6</w:t>
            </w:r>
          </w:p>
        </w:tc>
      </w:tr>
      <w:tr w:rsidR="00BF46E1" w:rsidRPr="0041528A" w14:paraId="689E26E9" w14:textId="77777777" w:rsidTr="00195D76">
        <w:trPr>
          <w:jc w:val="center"/>
        </w:trPr>
        <w:tc>
          <w:tcPr>
            <w:tcW w:w="1134" w:type="dxa"/>
            <w:tcBorders>
              <w:top w:val="single" w:sz="4" w:space="0" w:color="auto"/>
              <w:right w:val="single" w:sz="4" w:space="0" w:color="auto"/>
            </w:tcBorders>
          </w:tcPr>
          <w:p w14:paraId="768CD05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3219491" w14:textId="77777777" w:rsidR="00BF46E1" w:rsidRPr="0041528A" w:rsidRDefault="00BF46E1" w:rsidP="0092045E">
            <w:pPr>
              <w:pStyle w:val="TAC"/>
            </w:pPr>
            <w:r w:rsidRPr="0041528A">
              <w:t>08</w:t>
            </w:r>
          </w:p>
        </w:tc>
        <w:tc>
          <w:tcPr>
            <w:tcW w:w="546" w:type="dxa"/>
            <w:tcBorders>
              <w:top w:val="single" w:sz="4" w:space="0" w:color="auto"/>
              <w:left w:val="single" w:sz="4" w:space="0" w:color="auto"/>
              <w:bottom w:val="single" w:sz="4" w:space="0" w:color="auto"/>
              <w:right w:val="single" w:sz="4" w:space="0" w:color="auto"/>
            </w:tcBorders>
          </w:tcPr>
          <w:p w14:paraId="0A4D3501" w14:textId="77777777" w:rsidR="00BF46E1" w:rsidRPr="0041528A" w:rsidRDefault="00BF46E1" w:rsidP="0092045E">
            <w:pPr>
              <w:pStyle w:val="TAC"/>
            </w:pPr>
            <w:r w:rsidRPr="0041528A">
              <w:t>00</w:t>
            </w:r>
          </w:p>
        </w:tc>
        <w:tc>
          <w:tcPr>
            <w:tcW w:w="588" w:type="dxa"/>
            <w:tcBorders>
              <w:top w:val="single" w:sz="4" w:space="0" w:color="auto"/>
              <w:left w:val="single" w:sz="4" w:space="0" w:color="auto"/>
              <w:bottom w:val="single" w:sz="4" w:space="0" w:color="auto"/>
              <w:right w:val="single" w:sz="4" w:space="0" w:color="auto"/>
            </w:tcBorders>
          </w:tcPr>
          <w:p w14:paraId="4EF70EE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704705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569612"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C7E9B6"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45DB54C"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2A010613"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452CE50"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7C18A8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6EB86F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A4FD82" w14:textId="77777777" w:rsidR="00BF46E1" w:rsidRPr="0041528A" w:rsidRDefault="00BF46E1" w:rsidP="0092045E">
            <w:pPr>
              <w:pStyle w:val="TAC"/>
            </w:pPr>
          </w:p>
        </w:tc>
      </w:tr>
    </w:tbl>
    <w:p w14:paraId="1647ABD0" w14:textId="77777777" w:rsidR="00BF46E1" w:rsidRPr="0041528A" w:rsidRDefault="00BF46E1" w:rsidP="00BF46E1"/>
    <w:p w14:paraId="56970501" w14:textId="77777777" w:rsidR="00BF46E1" w:rsidRPr="0041528A" w:rsidRDefault="00BF46E1" w:rsidP="00BF46E1">
      <w:r w:rsidRPr="0041528A">
        <w:t>TERMINAL RESPONSE: SEND DATA 1.2.1</w:t>
      </w:r>
    </w:p>
    <w:p w14:paraId="7AA7EB46" w14:textId="77777777" w:rsidR="00BF46E1" w:rsidRPr="0041528A" w:rsidRDefault="00BF46E1" w:rsidP="00BF46E1">
      <w:r w:rsidRPr="0041528A">
        <w:t>Logically:</w:t>
      </w:r>
    </w:p>
    <w:p w14:paraId="16F9DC8F" w14:textId="77777777" w:rsidR="00BF46E1" w:rsidRPr="0041528A" w:rsidRDefault="00BF46E1" w:rsidP="0041528A">
      <w:pPr>
        <w:pStyle w:val="EW"/>
      </w:pPr>
      <w:r w:rsidRPr="0041528A">
        <w:t>Command details</w:t>
      </w:r>
    </w:p>
    <w:p w14:paraId="0A8F24CE" w14:textId="77777777" w:rsidR="00BF46E1" w:rsidRPr="0041528A" w:rsidRDefault="00BF46E1" w:rsidP="0041528A">
      <w:pPr>
        <w:pStyle w:val="EW"/>
      </w:pPr>
      <w:r w:rsidRPr="0041528A">
        <w:tab/>
        <w:t>Command number:</w:t>
      </w:r>
      <w:r w:rsidRPr="0041528A">
        <w:tab/>
        <w:t>1</w:t>
      </w:r>
    </w:p>
    <w:p w14:paraId="3083B7EC" w14:textId="77777777" w:rsidR="00BF46E1" w:rsidRPr="0041528A" w:rsidRDefault="00BF46E1" w:rsidP="0041528A">
      <w:pPr>
        <w:pStyle w:val="EW"/>
      </w:pPr>
      <w:r w:rsidRPr="0041528A">
        <w:tab/>
        <w:t>Command type:</w:t>
      </w:r>
      <w:r w:rsidRPr="0041528A">
        <w:tab/>
        <w:t>SEND DATA</w:t>
      </w:r>
    </w:p>
    <w:p w14:paraId="48339E58" w14:textId="77777777" w:rsidR="00BF46E1" w:rsidRPr="0041528A" w:rsidRDefault="00BF46E1" w:rsidP="0041528A">
      <w:pPr>
        <w:pStyle w:val="EW"/>
      </w:pPr>
      <w:r w:rsidRPr="0041528A">
        <w:tab/>
        <w:t>Command qualifier:</w:t>
      </w:r>
      <w:r w:rsidRPr="0041528A">
        <w:tab/>
        <w:t>Send Immediately</w:t>
      </w:r>
    </w:p>
    <w:p w14:paraId="7F4E65FD" w14:textId="77777777" w:rsidR="00BF46E1" w:rsidRPr="0041528A" w:rsidRDefault="00BF46E1" w:rsidP="0041528A">
      <w:pPr>
        <w:pStyle w:val="EW"/>
      </w:pPr>
      <w:r w:rsidRPr="0041528A">
        <w:t>Device identities</w:t>
      </w:r>
    </w:p>
    <w:p w14:paraId="7DAB9ACF" w14:textId="77777777" w:rsidR="00BF46E1" w:rsidRPr="0041528A" w:rsidRDefault="00BF46E1" w:rsidP="0041528A">
      <w:pPr>
        <w:pStyle w:val="EW"/>
      </w:pPr>
      <w:r w:rsidRPr="0041528A">
        <w:tab/>
        <w:t>Source device:</w:t>
      </w:r>
      <w:r w:rsidRPr="0041528A">
        <w:tab/>
        <w:t>ME</w:t>
      </w:r>
    </w:p>
    <w:p w14:paraId="3B5EF9CD" w14:textId="77777777" w:rsidR="00BF46E1" w:rsidRPr="0041528A" w:rsidRDefault="00BF46E1" w:rsidP="0041528A">
      <w:pPr>
        <w:pStyle w:val="EW"/>
      </w:pPr>
      <w:r w:rsidRPr="0041528A">
        <w:tab/>
        <w:t>Destination device:</w:t>
      </w:r>
      <w:r w:rsidRPr="0041528A">
        <w:tab/>
        <w:t>UICC</w:t>
      </w:r>
    </w:p>
    <w:p w14:paraId="45A1F807" w14:textId="77777777" w:rsidR="00BF46E1" w:rsidRPr="0041528A" w:rsidRDefault="00BF46E1" w:rsidP="0041528A">
      <w:pPr>
        <w:pStyle w:val="EW"/>
      </w:pPr>
      <w:r w:rsidRPr="0041528A">
        <w:t>Result</w:t>
      </w:r>
    </w:p>
    <w:p w14:paraId="71B4F41D" w14:textId="77777777" w:rsidR="00BF46E1" w:rsidRPr="0041528A" w:rsidRDefault="00BF46E1" w:rsidP="0041528A">
      <w:pPr>
        <w:pStyle w:val="EW"/>
      </w:pPr>
      <w:r w:rsidRPr="0041528A">
        <w:tab/>
        <w:t>General Result:</w:t>
      </w:r>
      <w:r w:rsidRPr="0041528A">
        <w:tab/>
        <w:t>Command performed successfully</w:t>
      </w:r>
    </w:p>
    <w:p w14:paraId="4605F8FE" w14:textId="77777777" w:rsidR="00BF46E1" w:rsidRPr="0041528A" w:rsidRDefault="00BF46E1" w:rsidP="0041528A">
      <w:pPr>
        <w:pStyle w:val="EX"/>
      </w:pPr>
      <w:r w:rsidRPr="0041528A">
        <w:tab/>
        <w:t>Channel data length:</w:t>
      </w:r>
      <w:r w:rsidRPr="0041528A">
        <w:tab/>
        <w:t>More than 255 bytes of space available in the Tx buffer</w:t>
      </w:r>
    </w:p>
    <w:p w14:paraId="6E2DF6DF" w14:textId="77777777" w:rsidR="00BF46E1" w:rsidRPr="0041528A" w:rsidRDefault="00BF46E1" w:rsidP="00BF46E1">
      <w:r w:rsidRPr="0041528A">
        <w:t>Coding:</w:t>
      </w:r>
    </w:p>
    <w:p w14:paraId="7464B79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C36F06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E4930B"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9E9EFD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EA261E5"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6926BC6"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3D861C"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554ED1B0"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BCF2DE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62085AD"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8B535BD"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ADB38C0"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71CF43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CD1D35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8A5D05A" w14:textId="77777777" w:rsidR="00BF46E1" w:rsidRPr="0041528A" w:rsidRDefault="00BF46E1" w:rsidP="0092045E">
            <w:pPr>
              <w:pStyle w:val="TAC"/>
            </w:pPr>
            <w:r w:rsidRPr="0041528A">
              <w:t>00</w:t>
            </w:r>
          </w:p>
        </w:tc>
      </w:tr>
      <w:tr w:rsidR="00BF46E1" w:rsidRPr="0041528A" w14:paraId="62FC5FC9" w14:textId="77777777" w:rsidTr="00195D76">
        <w:trPr>
          <w:jc w:val="center"/>
        </w:trPr>
        <w:tc>
          <w:tcPr>
            <w:tcW w:w="1134" w:type="dxa"/>
            <w:tcBorders>
              <w:top w:val="single" w:sz="4" w:space="0" w:color="auto"/>
              <w:right w:val="single" w:sz="4" w:space="0" w:color="auto"/>
            </w:tcBorders>
          </w:tcPr>
          <w:p w14:paraId="02B25660"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EA84D03" w14:textId="77777777" w:rsidR="00BF46E1" w:rsidRPr="0041528A" w:rsidRDefault="00BF46E1" w:rsidP="0092045E">
            <w:pPr>
              <w:pStyle w:val="TAC"/>
            </w:pPr>
            <w:r w:rsidRPr="0041528A">
              <w:t xml:space="preserve">B7 </w:t>
            </w:r>
          </w:p>
        </w:tc>
        <w:tc>
          <w:tcPr>
            <w:tcW w:w="567" w:type="dxa"/>
            <w:tcBorders>
              <w:top w:val="single" w:sz="4" w:space="0" w:color="auto"/>
              <w:left w:val="single" w:sz="4" w:space="0" w:color="auto"/>
              <w:bottom w:val="single" w:sz="4" w:space="0" w:color="auto"/>
              <w:right w:val="single" w:sz="4" w:space="0" w:color="auto"/>
            </w:tcBorders>
          </w:tcPr>
          <w:p w14:paraId="699F1F0B"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876C742"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1FC6F5C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CFEC7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AEB5B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7F1C2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68E8C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B5F80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F7E13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87737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6655F5" w14:textId="77777777" w:rsidR="00BF46E1" w:rsidRPr="0041528A" w:rsidRDefault="00BF46E1" w:rsidP="0092045E">
            <w:pPr>
              <w:pStyle w:val="TAC"/>
            </w:pPr>
          </w:p>
        </w:tc>
      </w:tr>
    </w:tbl>
    <w:p w14:paraId="06F37C50" w14:textId="77777777" w:rsidR="00BF46E1" w:rsidRPr="0041528A" w:rsidRDefault="00BF46E1" w:rsidP="00BF46E1"/>
    <w:p w14:paraId="45F4B7D1" w14:textId="77777777" w:rsidR="00BF46E1" w:rsidRPr="0041528A" w:rsidRDefault="00BF46E1" w:rsidP="00BF46E1">
      <w:r w:rsidRPr="0041528A">
        <w:t>ENVELOPE: EVENT DOWNLOAD - Data available 1.2.1</w:t>
      </w:r>
    </w:p>
    <w:p w14:paraId="583CB3F3" w14:textId="77777777" w:rsidR="00BF46E1" w:rsidRPr="0041528A" w:rsidRDefault="00BF46E1" w:rsidP="00BF46E1">
      <w:r w:rsidRPr="0041528A">
        <w:t>Logically:</w:t>
      </w:r>
    </w:p>
    <w:p w14:paraId="2BD0681D" w14:textId="77777777" w:rsidR="00BF46E1" w:rsidRPr="0041528A" w:rsidRDefault="00BF46E1" w:rsidP="0041528A">
      <w:pPr>
        <w:pStyle w:val="EW"/>
      </w:pPr>
      <w:r w:rsidRPr="0041528A">
        <w:t>Event list</w:t>
      </w:r>
    </w:p>
    <w:p w14:paraId="7536FD85" w14:textId="77777777" w:rsidR="00BF46E1" w:rsidRPr="0041528A" w:rsidRDefault="00BF46E1" w:rsidP="0041528A">
      <w:pPr>
        <w:pStyle w:val="EW"/>
      </w:pPr>
      <w:r w:rsidRPr="0041528A">
        <w:tab/>
        <w:t>Event:</w:t>
      </w:r>
      <w:r w:rsidRPr="0041528A">
        <w:tab/>
        <w:t>Data available</w:t>
      </w:r>
    </w:p>
    <w:p w14:paraId="59A8C11D" w14:textId="77777777" w:rsidR="00BF46E1" w:rsidRPr="0041528A" w:rsidRDefault="00BF46E1" w:rsidP="0041528A">
      <w:pPr>
        <w:pStyle w:val="EW"/>
      </w:pPr>
      <w:r w:rsidRPr="0041528A">
        <w:t>Device identities</w:t>
      </w:r>
    </w:p>
    <w:p w14:paraId="3A0561A8" w14:textId="77777777" w:rsidR="00BF46E1" w:rsidRPr="0041528A" w:rsidRDefault="00BF46E1" w:rsidP="0041528A">
      <w:pPr>
        <w:pStyle w:val="EW"/>
      </w:pPr>
      <w:r w:rsidRPr="0041528A">
        <w:tab/>
        <w:t>Source device:</w:t>
      </w:r>
      <w:r w:rsidRPr="0041528A">
        <w:tab/>
        <w:t>ME</w:t>
      </w:r>
    </w:p>
    <w:p w14:paraId="7B8047FD" w14:textId="77777777" w:rsidR="00BF46E1" w:rsidRPr="0041528A" w:rsidRDefault="00BF46E1" w:rsidP="0041528A">
      <w:pPr>
        <w:pStyle w:val="EW"/>
      </w:pPr>
      <w:r w:rsidRPr="0041528A">
        <w:tab/>
        <w:t>Destination device:</w:t>
      </w:r>
      <w:r w:rsidRPr="0041528A">
        <w:tab/>
        <w:t>UICC</w:t>
      </w:r>
    </w:p>
    <w:p w14:paraId="0356AC93" w14:textId="77777777" w:rsidR="00BF46E1" w:rsidRPr="0041528A" w:rsidRDefault="00BF46E1" w:rsidP="0041528A">
      <w:pPr>
        <w:pStyle w:val="EW"/>
      </w:pPr>
      <w:r w:rsidRPr="0041528A">
        <w:t>Channel status</w:t>
      </w:r>
    </w:p>
    <w:p w14:paraId="2F273A07" w14:textId="77777777" w:rsidR="00BF46E1" w:rsidRPr="0041528A" w:rsidRDefault="00BF46E1" w:rsidP="0041528A">
      <w:pPr>
        <w:pStyle w:val="EW"/>
      </w:pPr>
      <w:r w:rsidRPr="0041528A">
        <w:tab/>
        <w:t>Channel status:</w:t>
      </w:r>
      <w:r w:rsidRPr="0041528A">
        <w:tab/>
        <w:t>Channel 1 open, link established</w:t>
      </w:r>
    </w:p>
    <w:p w14:paraId="0EE9E1FB" w14:textId="77777777" w:rsidR="00BF46E1" w:rsidRPr="0041528A" w:rsidRDefault="00BF46E1" w:rsidP="0041528A">
      <w:pPr>
        <w:pStyle w:val="EW"/>
      </w:pPr>
      <w:r w:rsidRPr="0041528A">
        <w:t>Channel Data Length</w:t>
      </w:r>
    </w:p>
    <w:p w14:paraId="3D8F1FF1" w14:textId="77777777" w:rsidR="00BF46E1" w:rsidRPr="0041528A" w:rsidRDefault="00BF46E1" w:rsidP="0041528A">
      <w:pPr>
        <w:pStyle w:val="EX"/>
      </w:pPr>
      <w:r w:rsidRPr="0041528A">
        <w:tab/>
        <w:t>Channel data length:</w:t>
      </w:r>
      <w:r w:rsidRPr="0041528A">
        <w:tab/>
        <w:t>FF (more than 255 bytes are available)</w:t>
      </w:r>
    </w:p>
    <w:p w14:paraId="36C93E83" w14:textId="77777777" w:rsidR="00BF46E1" w:rsidRPr="0041528A" w:rsidRDefault="00BF46E1" w:rsidP="00BF46E1">
      <w:r w:rsidRPr="0041528A">
        <w:t>Coding:</w:t>
      </w:r>
    </w:p>
    <w:p w14:paraId="616FF8E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34848C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ABF961"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38ABAB5" w14:textId="77777777" w:rsidR="00BF46E1" w:rsidRPr="0041528A" w:rsidRDefault="00BF46E1" w:rsidP="0092045E">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1C297BA3" w14:textId="77777777" w:rsidR="00BF46E1" w:rsidRPr="0041528A" w:rsidRDefault="00BF46E1" w:rsidP="0092045E">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7E78D36F"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7C544481"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D4FA61"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0963C45"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93058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947B314"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ADF875"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3217373" w14:textId="77777777" w:rsidR="00BF46E1" w:rsidRPr="0041528A" w:rsidRDefault="00BF46E1" w:rsidP="0092045E">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1556DF8B"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0CA8607" w14:textId="77777777" w:rsidR="00BF46E1" w:rsidRPr="0041528A" w:rsidRDefault="00BF46E1" w:rsidP="0092045E">
            <w:pPr>
              <w:pStyle w:val="TAC"/>
            </w:pPr>
            <w:r w:rsidRPr="0041528A">
              <w:t>81</w:t>
            </w:r>
          </w:p>
        </w:tc>
      </w:tr>
      <w:tr w:rsidR="00BF46E1" w:rsidRPr="0041528A" w14:paraId="53BFD5D4" w14:textId="77777777" w:rsidTr="00195D76">
        <w:trPr>
          <w:jc w:val="center"/>
        </w:trPr>
        <w:tc>
          <w:tcPr>
            <w:tcW w:w="1134" w:type="dxa"/>
            <w:tcBorders>
              <w:top w:val="single" w:sz="4" w:space="0" w:color="auto"/>
              <w:right w:val="single" w:sz="4" w:space="0" w:color="auto"/>
            </w:tcBorders>
          </w:tcPr>
          <w:p w14:paraId="5C153298"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442CD15" w14:textId="77777777" w:rsidR="00BF46E1" w:rsidRPr="0041528A" w:rsidRDefault="00BF46E1" w:rsidP="0092045E">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01C26CA2" w14:textId="77777777" w:rsidR="00BF46E1" w:rsidRPr="0041528A" w:rsidRDefault="00BF46E1" w:rsidP="0092045E">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1ACE39B4"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488605E"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2EE5ECE9"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BE7CBD"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C42D3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064BB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92F3E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A307A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68A63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BDA06A" w14:textId="77777777" w:rsidR="00BF46E1" w:rsidRPr="0041528A" w:rsidRDefault="00BF46E1" w:rsidP="0092045E">
            <w:pPr>
              <w:pStyle w:val="TAC"/>
            </w:pPr>
          </w:p>
        </w:tc>
      </w:tr>
    </w:tbl>
    <w:p w14:paraId="017B0AC3" w14:textId="77777777" w:rsidR="00BF46E1" w:rsidRPr="0041528A" w:rsidRDefault="00BF46E1" w:rsidP="00BF46E1"/>
    <w:p w14:paraId="68588373" w14:textId="77777777" w:rsidR="00BF46E1" w:rsidRPr="0041528A" w:rsidRDefault="00BF46E1" w:rsidP="00BF46E1">
      <w:r w:rsidRPr="0041528A">
        <w:t>PROACTIVE COMMAND: RECEIVE DATA 1.2.1</w:t>
      </w:r>
    </w:p>
    <w:p w14:paraId="26B7BDDA" w14:textId="77777777" w:rsidR="00BF46E1" w:rsidRPr="0041528A" w:rsidRDefault="00BF46E1" w:rsidP="00BF46E1">
      <w:r w:rsidRPr="0041528A">
        <w:t>Logically:</w:t>
      </w:r>
    </w:p>
    <w:p w14:paraId="71FB28C9" w14:textId="77777777" w:rsidR="00BF46E1" w:rsidRPr="0041528A" w:rsidRDefault="00BF46E1" w:rsidP="0041528A">
      <w:pPr>
        <w:pStyle w:val="EW"/>
      </w:pPr>
      <w:r w:rsidRPr="0041528A">
        <w:t>Command details</w:t>
      </w:r>
    </w:p>
    <w:p w14:paraId="4B58A9FE" w14:textId="77777777" w:rsidR="00BF46E1" w:rsidRPr="0041528A" w:rsidRDefault="00BF46E1" w:rsidP="0041528A">
      <w:pPr>
        <w:pStyle w:val="EW"/>
      </w:pPr>
      <w:r w:rsidRPr="0041528A">
        <w:tab/>
        <w:t>Command number:</w:t>
      </w:r>
      <w:r w:rsidRPr="0041528A">
        <w:tab/>
        <w:t>1</w:t>
      </w:r>
    </w:p>
    <w:p w14:paraId="237E6299" w14:textId="77777777" w:rsidR="00BF46E1" w:rsidRPr="0041528A" w:rsidRDefault="00BF46E1" w:rsidP="0041528A">
      <w:pPr>
        <w:pStyle w:val="EW"/>
      </w:pPr>
      <w:r w:rsidRPr="0041528A">
        <w:tab/>
        <w:t>Command type:</w:t>
      </w:r>
      <w:r w:rsidRPr="0041528A">
        <w:tab/>
        <w:t>RECEIVE DATA</w:t>
      </w:r>
    </w:p>
    <w:p w14:paraId="42993B95" w14:textId="77777777" w:rsidR="00BF46E1" w:rsidRPr="0041528A" w:rsidRDefault="00BF46E1" w:rsidP="0041528A">
      <w:pPr>
        <w:pStyle w:val="EW"/>
      </w:pPr>
      <w:r w:rsidRPr="0041528A">
        <w:tab/>
        <w:t>Command qualifier:</w:t>
      </w:r>
      <w:r w:rsidRPr="0041528A">
        <w:tab/>
        <w:t>RFU</w:t>
      </w:r>
    </w:p>
    <w:p w14:paraId="0B8F9F38" w14:textId="77777777" w:rsidR="00BF46E1" w:rsidRPr="0041528A" w:rsidRDefault="00BF46E1" w:rsidP="0041528A">
      <w:pPr>
        <w:pStyle w:val="EW"/>
      </w:pPr>
      <w:r w:rsidRPr="0041528A">
        <w:t>Device identities</w:t>
      </w:r>
    </w:p>
    <w:p w14:paraId="1FDBE3E3" w14:textId="77777777" w:rsidR="00BF46E1" w:rsidRPr="0041528A" w:rsidRDefault="00BF46E1" w:rsidP="0041528A">
      <w:pPr>
        <w:pStyle w:val="EW"/>
      </w:pPr>
      <w:r w:rsidRPr="0041528A">
        <w:tab/>
        <w:t>Source device:</w:t>
      </w:r>
      <w:r w:rsidRPr="0041528A">
        <w:tab/>
        <w:t>UICC</w:t>
      </w:r>
    </w:p>
    <w:p w14:paraId="51C24C50" w14:textId="77777777" w:rsidR="00BF46E1" w:rsidRPr="0041528A" w:rsidRDefault="00BF46E1" w:rsidP="0041528A">
      <w:pPr>
        <w:pStyle w:val="EW"/>
      </w:pPr>
      <w:r w:rsidRPr="0041528A">
        <w:tab/>
        <w:t>Destination device:</w:t>
      </w:r>
      <w:r w:rsidRPr="0041528A">
        <w:tab/>
        <w:t>Channel 1</w:t>
      </w:r>
      <w:r w:rsidRPr="0041528A">
        <w:tab/>
      </w:r>
    </w:p>
    <w:p w14:paraId="25F67287" w14:textId="77777777" w:rsidR="00BF46E1" w:rsidRPr="0041528A" w:rsidRDefault="00BF46E1" w:rsidP="0041528A">
      <w:pPr>
        <w:pStyle w:val="EW"/>
      </w:pPr>
      <w:r w:rsidRPr="0041528A">
        <w:t>Channel Data Length</w:t>
      </w:r>
    </w:p>
    <w:p w14:paraId="7A947A3C" w14:textId="77777777" w:rsidR="00BF46E1" w:rsidRPr="0041528A" w:rsidRDefault="00BF46E1" w:rsidP="0041528A">
      <w:pPr>
        <w:pStyle w:val="EX"/>
      </w:pPr>
      <w:r w:rsidRPr="0041528A">
        <w:tab/>
        <w:t>Channel Data Length:</w:t>
      </w:r>
      <w:r w:rsidRPr="0041528A">
        <w:tab/>
        <w:t>200</w:t>
      </w:r>
    </w:p>
    <w:p w14:paraId="2D223DCB" w14:textId="77777777" w:rsidR="00BF46E1" w:rsidRPr="0041528A" w:rsidRDefault="00BF46E1" w:rsidP="00BF46E1">
      <w:r w:rsidRPr="0041528A">
        <w:t>Coding:</w:t>
      </w:r>
    </w:p>
    <w:p w14:paraId="15A9611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5F6A44F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FED972"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4E8AA54"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7CDB3007" w14:textId="77777777" w:rsidR="00BF46E1" w:rsidRPr="0041528A" w:rsidRDefault="00BF46E1" w:rsidP="0092045E">
            <w:pPr>
              <w:pStyle w:val="TAC"/>
            </w:pPr>
            <w:r w:rsidRPr="0041528A">
              <w:t>0C</w:t>
            </w:r>
          </w:p>
        </w:tc>
        <w:tc>
          <w:tcPr>
            <w:tcW w:w="588" w:type="dxa"/>
            <w:tcBorders>
              <w:top w:val="single" w:sz="4" w:space="0" w:color="auto"/>
              <w:left w:val="single" w:sz="4" w:space="0" w:color="auto"/>
              <w:bottom w:val="single" w:sz="4" w:space="0" w:color="auto"/>
              <w:right w:val="single" w:sz="4" w:space="0" w:color="auto"/>
            </w:tcBorders>
          </w:tcPr>
          <w:p w14:paraId="7FCE82B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7A72C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92790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3A3D50" w14:textId="77777777" w:rsidR="00BF46E1" w:rsidRPr="0041528A" w:rsidRDefault="00BF46E1" w:rsidP="0092045E">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6F4F073E" w14:textId="77777777" w:rsidR="00BF46E1" w:rsidRPr="0041528A" w:rsidRDefault="00BF46E1" w:rsidP="0092045E">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D5C5EA"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5168D88"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4066FC"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BB9D72"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3A941EB1" w14:textId="77777777" w:rsidR="00BF46E1" w:rsidRPr="0041528A" w:rsidRDefault="00BF46E1" w:rsidP="0092045E">
            <w:pPr>
              <w:pStyle w:val="TAC"/>
            </w:pPr>
            <w:r w:rsidRPr="0041528A">
              <w:t>B7</w:t>
            </w:r>
          </w:p>
        </w:tc>
      </w:tr>
      <w:tr w:rsidR="00BF46E1" w:rsidRPr="0041528A" w14:paraId="7B926F81" w14:textId="77777777" w:rsidTr="00195D76">
        <w:trPr>
          <w:jc w:val="center"/>
        </w:trPr>
        <w:tc>
          <w:tcPr>
            <w:tcW w:w="1134" w:type="dxa"/>
            <w:tcBorders>
              <w:top w:val="single" w:sz="4" w:space="0" w:color="auto"/>
              <w:right w:val="single" w:sz="4" w:space="0" w:color="auto"/>
            </w:tcBorders>
          </w:tcPr>
          <w:p w14:paraId="0AE3A6D3"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8394E3" w14:textId="77777777" w:rsidR="00BF46E1" w:rsidRPr="0041528A" w:rsidRDefault="00BF46E1" w:rsidP="0092045E">
            <w:pPr>
              <w:pStyle w:val="TAC"/>
            </w:pPr>
            <w:r w:rsidRPr="0041528A">
              <w:t>01</w:t>
            </w:r>
          </w:p>
        </w:tc>
        <w:tc>
          <w:tcPr>
            <w:tcW w:w="546" w:type="dxa"/>
            <w:tcBorders>
              <w:top w:val="single" w:sz="4" w:space="0" w:color="auto"/>
              <w:left w:val="single" w:sz="4" w:space="0" w:color="auto"/>
              <w:bottom w:val="single" w:sz="4" w:space="0" w:color="auto"/>
              <w:right w:val="single" w:sz="4" w:space="0" w:color="auto"/>
            </w:tcBorders>
          </w:tcPr>
          <w:p w14:paraId="04F3B710" w14:textId="77777777" w:rsidR="00BF46E1" w:rsidRPr="0041528A" w:rsidRDefault="00BF46E1" w:rsidP="0092045E">
            <w:pPr>
              <w:pStyle w:val="TAC"/>
            </w:pPr>
            <w:r w:rsidRPr="0041528A">
              <w:t>C8</w:t>
            </w:r>
          </w:p>
        </w:tc>
        <w:tc>
          <w:tcPr>
            <w:tcW w:w="588" w:type="dxa"/>
            <w:tcBorders>
              <w:top w:val="single" w:sz="4" w:space="0" w:color="auto"/>
              <w:left w:val="single" w:sz="4" w:space="0" w:color="auto"/>
              <w:bottom w:val="single" w:sz="4" w:space="0" w:color="auto"/>
              <w:right w:val="single" w:sz="4" w:space="0" w:color="auto"/>
            </w:tcBorders>
          </w:tcPr>
          <w:p w14:paraId="14C2983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5525D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991F4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E523B9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C4E44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772CA6"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F8AB81"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D84D7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21247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803588" w14:textId="77777777" w:rsidR="00BF46E1" w:rsidRPr="0041528A" w:rsidRDefault="00BF46E1" w:rsidP="0092045E">
            <w:pPr>
              <w:pStyle w:val="TAC"/>
            </w:pPr>
          </w:p>
        </w:tc>
      </w:tr>
    </w:tbl>
    <w:p w14:paraId="3CC135D1" w14:textId="77777777" w:rsidR="00AC4D4E" w:rsidRPr="001D1909" w:rsidRDefault="00AC4D4E" w:rsidP="00A178EF">
      <w:r w:rsidRPr="001D1909">
        <w:t>PROACTIVE COMMAND: RECEIVE DATA 1.2.2</w:t>
      </w:r>
    </w:p>
    <w:p w14:paraId="5B3A63FF" w14:textId="77777777" w:rsidR="00AC4D4E" w:rsidRPr="001D1909" w:rsidRDefault="00AC4D4E" w:rsidP="00A178EF">
      <w:r w:rsidRPr="001D1909">
        <w:t>Logically:</w:t>
      </w:r>
    </w:p>
    <w:p w14:paraId="6A1B1C01" w14:textId="77777777" w:rsidR="00AC4D4E" w:rsidRPr="001D1909" w:rsidRDefault="00AC4D4E" w:rsidP="00A178EF">
      <w:pPr>
        <w:pStyle w:val="EW"/>
        <w:tabs>
          <w:tab w:val="left" w:pos="851"/>
        </w:tabs>
        <w:ind w:left="2835" w:hanging="2551"/>
      </w:pPr>
      <w:r w:rsidRPr="001D1909">
        <w:t>Command details</w:t>
      </w:r>
    </w:p>
    <w:p w14:paraId="2D0E418F" w14:textId="241250D0"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16F5D3B5"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6FC7888A" w14:textId="77777777" w:rsidR="00AC4D4E" w:rsidRPr="001D1909" w:rsidRDefault="00AC4D4E" w:rsidP="00A178EF">
      <w:pPr>
        <w:pStyle w:val="EW"/>
        <w:tabs>
          <w:tab w:val="left" w:pos="851"/>
        </w:tabs>
        <w:ind w:left="2835" w:hanging="2551"/>
      </w:pPr>
      <w:r w:rsidRPr="001D1909">
        <w:tab/>
        <w:t>Command qualifier:</w:t>
      </w:r>
      <w:r w:rsidRPr="001D1909">
        <w:tab/>
        <w:t>RFU</w:t>
      </w:r>
    </w:p>
    <w:p w14:paraId="54CE0267" w14:textId="77777777" w:rsidR="00AC4D4E" w:rsidRPr="001D1909" w:rsidRDefault="00AC4D4E" w:rsidP="00A178EF">
      <w:pPr>
        <w:pStyle w:val="EW"/>
        <w:tabs>
          <w:tab w:val="left" w:pos="851"/>
        </w:tabs>
        <w:ind w:left="2835" w:hanging="2551"/>
      </w:pPr>
      <w:r w:rsidRPr="001D1909">
        <w:t>Device identities</w:t>
      </w:r>
    </w:p>
    <w:p w14:paraId="7E3F1563" w14:textId="77777777" w:rsidR="00AC4D4E" w:rsidRPr="001D1909" w:rsidRDefault="00AC4D4E" w:rsidP="00A178EF">
      <w:pPr>
        <w:pStyle w:val="EW"/>
        <w:tabs>
          <w:tab w:val="left" w:pos="851"/>
        </w:tabs>
        <w:ind w:left="2835" w:hanging="2551"/>
      </w:pPr>
      <w:r w:rsidRPr="001D1909">
        <w:tab/>
        <w:t>Source device:</w:t>
      </w:r>
      <w:r w:rsidRPr="001D1909">
        <w:tab/>
        <w:t>UICC</w:t>
      </w:r>
    </w:p>
    <w:p w14:paraId="55246D5A"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7183EF3B" w14:textId="77777777" w:rsidR="00AC4D4E" w:rsidRPr="001D1909" w:rsidRDefault="00AC4D4E" w:rsidP="00A178EF">
      <w:pPr>
        <w:pStyle w:val="EW"/>
        <w:tabs>
          <w:tab w:val="left" w:pos="851"/>
        </w:tabs>
        <w:ind w:left="2835" w:hanging="2551"/>
      </w:pPr>
      <w:r w:rsidRPr="001D1909">
        <w:t>Channel Data Length</w:t>
      </w:r>
    </w:p>
    <w:p w14:paraId="6D7DACF5" w14:textId="77777777" w:rsidR="00AC4D4E" w:rsidRPr="001D1909" w:rsidRDefault="00AC4D4E" w:rsidP="00A178EF">
      <w:pPr>
        <w:pStyle w:val="EX"/>
        <w:tabs>
          <w:tab w:val="left" w:pos="851"/>
        </w:tabs>
        <w:ind w:left="2835" w:hanging="2551"/>
      </w:pPr>
      <w:r w:rsidRPr="001D1909">
        <w:tab/>
        <w:t>Channel Data Length:</w:t>
      </w:r>
      <w:r w:rsidRPr="001D1909">
        <w:tab/>
        <w:t>200</w:t>
      </w:r>
    </w:p>
    <w:p w14:paraId="09611D08" w14:textId="77777777" w:rsidR="00AC4D4E" w:rsidRPr="001D1909" w:rsidRDefault="00AC4D4E" w:rsidP="00A178EF">
      <w:pPr>
        <w:keepNext/>
        <w:keepLines/>
      </w:pPr>
      <w:r w:rsidRPr="001D1909">
        <w:t>Coding:</w:t>
      </w:r>
    </w:p>
    <w:p w14:paraId="6DA37047"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222D0680"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21752B9"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3CD51A8"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36C27AB1"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5DE997EA"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6575CE03"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736D3968" w14:textId="6DB2F960"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40402F56"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7964C716"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2A3696D2"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B44CBA3"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6944DB6B"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1A28259"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226F4815" w14:textId="77777777" w:rsidR="00AC4D4E" w:rsidRPr="001D1909" w:rsidRDefault="00AC4D4E" w:rsidP="00AC4D4E">
            <w:pPr>
              <w:pStyle w:val="TAC"/>
            </w:pPr>
            <w:r w:rsidRPr="001D1909">
              <w:t>B7</w:t>
            </w:r>
          </w:p>
        </w:tc>
      </w:tr>
      <w:tr w:rsidR="00AC4D4E" w:rsidRPr="001D1909" w14:paraId="165690FB" w14:textId="77777777" w:rsidTr="00A178EF">
        <w:trPr>
          <w:jc w:val="center"/>
        </w:trPr>
        <w:tc>
          <w:tcPr>
            <w:tcW w:w="1134" w:type="dxa"/>
            <w:tcBorders>
              <w:top w:val="single" w:sz="4" w:space="0" w:color="auto"/>
              <w:right w:val="single" w:sz="4" w:space="0" w:color="auto"/>
            </w:tcBorders>
          </w:tcPr>
          <w:p w14:paraId="345F312C"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2EE2233"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44A2E7BA"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38A0A54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5F2A04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7FB1F0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7E13C1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6CADFD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FFA691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9E685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C162C1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9A6880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4BD89A7" w14:textId="77777777" w:rsidR="00AC4D4E" w:rsidRPr="001D1909" w:rsidRDefault="00AC4D4E" w:rsidP="00AC4D4E">
            <w:pPr>
              <w:pStyle w:val="TAC"/>
            </w:pPr>
          </w:p>
        </w:tc>
      </w:tr>
    </w:tbl>
    <w:p w14:paraId="1204A156" w14:textId="77777777" w:rsidR="00AC4D4E" w:rsidRPr="001D1909" w:rsidRDefault="00AC4D4E" w:rsidP="00A178EF">
      <w:r>
        <w:tab/>
        <w:t>Where XX is the Hex value of the Command number</w:t>
      </w:r>
    </w:p>
    <w:p w14:paraId="56AE23E7" w14:textId="77777777" w:rsidR="00AC4D4E" w:rsidRPr="001D1909" w:rsidRDefault="00AC4D4E" w:rsidP="00A178EF"/>
    <w:p w14:paraId="71A42F94" w14:textId="77777777" w:rsidR="00AC4D4E" w:rsidRPr="001D1909" w:rsidRDefault="00AC4D4E" w:rsidP="00A178EF">
      <w:r w:rsidRPr="001D1909">
        <w:lastRenderedPageBreak/>
        <w:t>PROACTIVE COMMAND: RECEIVE DATA 1.2.3</w:t>
      </w:r>
    </w:p>
    <w:p w14:paraId="42C238BA" w14:textId="77777777" w:rsidR="00AC4D4E" w:rsidRPr="001D1909" w:rsidRDefault="00AC4D4E" w:rsidP="00A178EF">
      <w:r w:rsidRPr="001D1909">
        <w:t>Logically:</w:t>
      </w:r>
    </w:p>
    <w:p w14:paraId="30070A11" w14:textId="77777777" w:rsidR="00AC4D4E" w:rsidRPr="001D1909" w:rsidRDefault="00AC4D4E" w:rsidP="00A178EF">
      <w:pPr>
        <w:pStyle w:val="EW"/>
        <w:tabs>
          <w:tab w:val="left" w:pos="851"/>
        </w:tabs>
        <w:ind w:left="2835" w:hanging="2551"/>
      </w:pPr>
      <w:r w:rsidRPr="001D1909">
        <w:t>Command details</w:t>
      </w:r>
    </w:p>
    <w:p w14:paraId="191A077E" w14:textId="0615D276"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169E3408"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4E3EE6C7" w14:textId="77777777" w:rsidR="00AC4D4E" w:rsidRPr="001D1909" w:rsidRDefault="00AC4D4E" w:rsidP="00A178EF">
      <w:pPr>
        <w:pStyle w:val="EW"/>
        <w:tabs>
          <w:tab w:val="left" w:pos="851"/>
        </w:tabs>
        <w:ind w:left="2835" w:hanging="2551"/>
      </w:pPr>
      <w:r w:rsidRPr="001D1909">
        <w:tab/>
        <w:t>Command qualifier:</w:t>
      </w:r>
      <w:r w:rsidRPr="001D1909">
        <w:tab/>
        <w:t>RFU</w:t>
      </w:r>
    </w:p>
    <w:p w14:paraId="5E285242" w14:textId="77777777" w:rsidR="00AC4D4E" w:rsidRPr="001D1909" w:rsidRDefault="00AC4D4E" w:rsidP="00A178EF">
      <w:pPr>
        <w:pStyle w:val="EW"/>
        <w:tabs>
          <w:tab w:val="left" w:pos="851"/>
        </w:tabs>
        <w:ind w:left="2835" w:hanging="2551"/>
      </w:pPr>
      <w:r w:rsidRPr="001D1909">
        <w:t>Device identities</w:t>
      </w:r>
    </w:p>
    <w:p w14:paraId="4BE89261" w14:textId="77777777" w:rsidR="00AC4D4E" w:rsidRPr="001D1909" w:rsidRDefault="00AC4D4E" w:rsidP="00A178EF">
      <w:pPr>
        <w:pStyle w:val="EW"/>
        <w:tabs>
          <w:tab w:val="left" w:pos="851"/>
        </w:tabs>
        <w:ind w:left="2835" w:hanging="2551"/>
      </w:pPr>
      <w:r w:rsidRPr="001D1909">
        <w:tab/>
        <w:t>Source device:</w:t>
      </w:r>
      <w:r w:rsidRPr="001D1909">
        <w:tab/>
        <w:t>UICC</w:t>
      </w:r>
    </w:p>
    <w:p w14:paraId="34447C5D"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4263CF8E" w14:textId="77777777" w:rsidR="00AC4D4E" w:rsidRPr="001D1909" w:rsidRDefault="00AC4D4E" w:rsidP="00A178EF">
      <w:pPr>
        <w:pStyle w:val="EW"/>
        <w:tabs>
          <w:tab w:val="left" w:pos="851"/>
        </w:tabs>
        <w:ind w:left="2835" w:hanging="2551"/>
      </w:pPr>
      <w:r w:rsidRPr="001D1909">
        <w:t>Channel Data Length</w:t>
      </w:r>
    </w:p>
    <w:p w14:paraId="0A1E5747" w14:textId="77777777" w:rsidR="00AC4D4E" w:rsidRPr="001D1909" w:rsidRDefault="00AC4D4E" w:rsidP="00A178EF">
      <w:pPr>
        <w:pStyle w:val="EX"/>
        <w:tabs>
          <w:tab w:val="left" w:pos="851"/>
        </w:tabs>
        <w:ind w:left="2835" w:hanging="2551"/>
      </w:pPr>
      <w:r w:rsidRPr="001D1909">
        <w:tab/>
        <w:t>Channel Data Length:</w:t>
      </w:r>
      <w:r w:rsidRPr="001D1909">
        <w:tab/>
        <w:t>200</w:t>
      </w:r>
    </w:p>
    <w:p w14:paraId="4906E65B" w14:textId="77777777" w:rsidR="00AC4D4E" w:rsidRPr="001D1909" w:rsidRDefault="00AC4D4E" w:rsidP="00A178EF">
      <w:r w:rsidRPr="001D1909">
        <w:t>Coding:</w:t>
      </w:r>
    </w:p>
    <w:p w14:paraId="28C0074E"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79A6264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69E4F16F"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0F0F0EB6"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4FB4185C"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4B175CC2"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5A4E686D"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0D08F14C" w14:textId="0E37B2A4"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B1D9FF7"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2A8E98C7"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B87E029"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66AF64E0"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1BDD95C"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B48A585"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4D02A5F9" w14:textId="77777777" w:rsidR="00AC4D4E" w:rsidRPr="001D1909" w:rsidRDefault="00AC4D4E" w:rsidP="00AC4D4E">
            <w:pPr>
              <w:pStyle w:val="TAC"/>
            </w:pPr>
            <w:r w:rsidRPr="001D1909">
              <w:t>B7</w:t>
            </w:r>
          </w:p>
        </w:tc>
      </w:tr>
      <w:tr w:rsidR="00AC4D4E" w:rsidRPr="001D1909" w14:paraId="676574C6" w14:textId="77777777" w:rsidTr="00A178EF">
        <w:trPr>
          <w:jc w:val="center"/>
        </w:trPr>
        <w:tc>
          <w:tcPr>
            <w:tcW w:w="1134" w:type="dxa"/>
            <w:tcBorders>
              <w:top w:val="single" w:sz="4" w:space="0" w:color="auto"/>
              <w:right w:val="single" w:sz="4" w:space="0" w:color="auto"/>
            </w:tcBorders>
          </w:tcPr>
          <w:p w14:paraId="76189144"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789E58D"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703811D6"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321120C0"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222FB4"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88CF0F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204449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8C906A4"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3107F9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AFCB98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C661D7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84A17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F332027" w14:textId="77777777" w:rsidR="00AC4D4E" w:rsidRPr="001D1909" w:rsidRDefault="00AC4D4E" w:rsidP="00AC4D4E">
            <w:pPr>
              <w:pStyle w:val="TAC"/>
            </w:pPr>
          </w:p>
        </w:tc>
      </w:tr>
    </w:tbl>
    <w:p w14:paraId="3A3DAC78" w14:textId="77777777" w:rsidR="00AC4D4E" w:rsidRPr="001D1909" w:rsidRDefault="00AC4D4E" w:rsidP="00A178EF">
      <w:r>
        <w:tab/>
        <w:t>Where XX is the Hex value of the Command number</w:t>
      </w:r>
    </w:p>
    <w:p w14:paraId="6B0E3795" w14:textId="77777777" w:rsidR="00AC4D4E" w:rsidRPr="001D1909" w:rsidRDefault="00AC4D4E" w:rsidP="00A178EF"/>
    <w:p w14:paraId="1B772D9E" w14:textId="77777777" w:rsidR="00AC4D4E" w:rsidRPr="001D1909" w:rsidRDefault="00AC4D4E" w:rsidP="00A178EF">
      <w:r w:rsidRPr="001D1909">
        <w:t>PROACTIVE COMMAND: RECEIVE DATA 1.2.4</w:t>
      </w:r>
    </w:p>
    <w:p w14:paraId="461DBBD3" w14:textId="77777777" w:rsidR="00AC4D4E" w:rsidRPr="001D1909" w:rsidRDefault="00AC4D4E" w:rsidP="00A178EF">
      <w:r w:rsidRPr="001D1909">
        <w:t>Logically:</w:t>
      </w:r>
    </w:p>
    <w:p w14:paraId="7DBB54AE" w14:textId="77777777" w:rsidR="00AC4D4E" w:rsidRPr="001D1909" w:rsidRDefault="00AC4D4E" w:rsidP="00A178EF">
      <w:pPr>
        <w:pStyle w:val="EW"/>
        <w:tabs>
          <w:tab w:val="left" w:pos="851"/>
        </w:tabs>
        <w:ind w:left="2835" w:hanging="2551"/>
      </w:pPr>
      <w:r w:rsidRPr="001D1909">
        <w:t>Command details</w:t>
      </w:r>
    </w:p>
    <w:p w14:paraId="16AC9EE9" w14:textId="09CCF2C8"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77590252"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2CBAEE0A" w14:textId="77777777" w:rsidR="00AC4D4E" w:rsidRPr="001D1909" w:rsidRDefault="00AC4D4E" w:rsidP="00A178EF">
      <w:pPr>
        <w:pStyle w:val="EW"/>
        <w:tabs>
          <w:tab w:val="left" w:pos="851"/>
        </w:tabs>
        <w:ind w:left="2835" w:hanging="2551"/>
      </w:pPr>
      <w:r w:rsidRPr="001D1909">
        <w:tab/>
        <w:t>Command qualifier:</w:t>
      </w:r>
      <w:r w:rsidRPr="001D1909">
        <w:tab/>
        <w:t>RFU</w:t>
      </w:r>
    </w:p>
    <w:p w14:paraId="1A4ABEFE" w14:textId="77777777" w:rsidR="00AC4D4E" w:rsidRPr="001D1909" w:rsidRDefault="00AC4D4E" w:rsidP="00A178EF">
      <w:pPr>
        <w:pStyle w:val="EW"/>
        <w:tabs>
          <w:tab w:val="left" w:pos="851"/>
        </w:tabs>
        <w:ind w:left="2835" w:hanging="2551"/>
      </w:pPr>
      <w:r w:rsidRPr="001D1909">
        <w:t>Device identities</w:t>
      </w:r>
    </w:p>
    <w:p w14:paraId="408DC315" w14:textId="77777777" w:rsidR="00AC4D4E" w:rsidRPr="001D1909" w:rsidRDefault="00AC4D4E" w:rsidP="00A178EF">
      <w:pPr>
        <w:pStyle w:val="EW"/>
        <w:tabs>
          <w:tab w:val="left" w:pos="851"/>
        </w:tabs>
        <w:ind w:left="2835" w:hanging="2551"/>
      </w:pPr>
      <w:r w:rsidRPr="001D1909">
        <w:tab/>
        <w:t>Source device:</w:t>
      </w:r>
      <w:r w:rsidRPr="001D1909">
        <w:tab/>
        <w:t>UICC</w:t>
      </w:r>
    </w:p>
    <w:p w14:paraId="1981C7EF"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22DFE45B" w14:textId="77777777" w:rsidR="00AC4D4E" w:rsidRPr="001D1909" w:rsidRDefault="00AC4D4E" w:rsidP="00A178EF">
      <w:pPr>
        <w:pStyle w:val="EW"/>
        <w:tabs>
          <w:tab w:val="left" w:pos="851"/>
        </w:tabs>
        <w:ind w:left="2835" w:hanging="2551"/>
      </w:pPr>
      <w:r w:rsidRPr="001D1909">
        <w:t>Channel Data Length</w:t>
      </w:r>
    </w:p>
    <w:p w14:paraId="02484A4F" w14:textId="77777777" w:rsidR="00AC4D4E" w:rsidRPr="001D1909" w:rsidRDefault="00AC4D4E" w:rsidP="00A178EF">
      <w:pPr>
        <w:pStyle w:val="EX"/>
        <w:tabs>
          <w:tab w:val="left" w:pos="851"/>
        </w:tabs>
        <w:ind w:left="2835" w:hanging="2551"/>
      </w:pPr>
      <w:r w:rsidRPr="001D1909">
        <w:tab/>
        <w:t>Channel Data Length:</w:t>
      </w:r>
      <w:r w:rsidRPr="001D1909">
        <w:tab/>
        <w:t>200</w:t>
      </w:r>
    </w:p>
    <w:p w14:paraId="2A57649C" w14:textId="77777777" w:rsidR="00AC4D4E" w:rsidRPr="001D1909" w:rsidRDefault="00AC4D4E" w:rsidP="00A178EF">
      <w:r w:rsidRPr="001D1909">
        <w:t>Coding:</w:t>
      </w:r>
    </w:p>
    <w:p w14:paraId="75BB7915"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12F1A96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4210541"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71D3545E"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53589E79"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09C45968"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CA6AF44"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319E9E4B" w14:textId="168A94C9"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D2B6DE0"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762300EA"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7E70958"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355E4405"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C643F7E"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2CE4B026"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5C466085" w14:textId="77777777" w:rsidR="00AC4D4E" w:rsidRPr="001D1909" w:rsidRDefault="00AC4D4E" w:rsidP="00AC4D4E">
            <w:pPr>
              <w:pStyle w:val="TAC"/>
            </w:pPr>
            <w:r w:rsidRPr="001D1909">
              <w:t>B7</w:t>
            </w:r>
          </w:p>
        </w:tc>
      </w:tr>
      <w:tr w:rsidR="00AC4D4E" w:rsidRPr="001D1909" w14:paraId="6EBC83E3" w14:textId="77777777" w:rsidTr="00A178EF">
        <w:trPr>
          <w:jc w:val="center"/>
        </w:trPr>
        <w:tc>
          <w:tcPr>
            <w:tcW w:w="1134" w:type="dxa"/>
            <w:tcBorders>
              <w:top w:val="single" w:sz="4" w:space="0" w:color="auto"/>
              <w:right w:val="single" w:sz="4" w:space="0" w:color="auto"/>
            </w:tcBorders>
          </w:tcPr>
          <w:p w14:paraId="5BFDB601"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F3C246C"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314E17D4"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1BF4FCA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08C737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735B6C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2B1CC6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9FA882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B45C44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E88245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7E73F8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D7CE5A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B83EA33" w14:textId="77777777" w:rsidR="00AC4D4E" w:rsidRPr="001D1909" w:rsidRDefault="00AC4D4E" w:rsidP="00AC4D4E">
            <w:pPr>
              <w:pStyle w:val="TAC"/>
            </w:pPr>
          </w:p>
        </w:tc>
      </w:tr>
    </w:tbl>
    <w:p w14:paraId="511C81BE" w14:textId="77777777" w:rsidR="00AC4D4E" w:rsidRPr="001D1909" w:rsidRDefault="00AC4D4E" w:rsidP="00A178EF">
      <w:r>
        <w:tab/>
        <w:t>Where XX is the Hex value of the Command number</w:t>
      </w:r>
    </w:p>
    <w:p w14:paraId="4DAA2D9D" w14:textId="77777777" w:rsidR="00AC4D4E" w:rsidRPr="001D1909" w:rsidRDefault="00AC4D4E" w:rsidP="00A178EF"/>
    <w:p w14:paraId="14A4C6D7" w14:textId="77777777" w:rsidR="00AC4D4E" w:rsidRPr="001D1909" w:rsidRDefault="00AC4D4E" w:rsidP="00A178EF">
      <w:r w:rsidRPr="001D1909">
        <w:t>PROACTIVE COMMAND: RECEIVE DATA 1.2.5</w:t>
      </w:r>
    </w:p>
    <w:p w14:paraId="106CE1AD" w14:textId="77777777" w:rsidR="00AC4D4E" w:rsidRPr="001D1909" w:rsidRDefault="00AC4D4E" w:rsidP="00A178EF">
      <w:r w:rsidRPr="001D1909">
        <w:t>Logically:</w:t>
      </w:r>
    </w:p>
    <w:p w14:paraId="3C1A6CD6" w14:textId="77777777" w:rsidR="00AC4D4E" w:rsidRPr="001D1909" w:rsidRDefault="00AC4D4E" w:rsidP="00A178EF">
      <w:pPr>
        <w:pStyle w:val="EW"/>
        <w:tabs>
          <w:tab w:val="left" w:pos="851"/>
        </w:tabs>
        <w:ind w:left="2835" w:hanging="2551"/>
      </w:pPr>
      <w:r w:rsidRPr="001D1909">
        <w:t>Command details</w:t>
      </w:r>
    </w:p>
    <w:p w14:paraId="5CCE100D" w14:textId="5D7AAA5A" w:rsidR="00AC4D4E" w:rsidRPr="001D1909" w:rsidRDefault="00AC4D4E" w:rsidP="00A178EF">
      <w:pPr>
        <w:pStyle w:val="EW"/>
        <w:tabs>
          <w:tab w:val="left" w:pos="851"/>
        </w:tabs>
        <w:ind w:left="2835" w:hanging="2551"/>
      </w:pPr>
      <w:r w:rsidRPr="001D1909">
        <w:tab/>
        <w:t>Command number:</w:t>
      </w:r>
      <w:r w:rsidRPr="001D1909">
        <w:tab/>
      </w:r>
      <w:r>
        <w:t>any value between 1 to 254</w:t>
      </w:r>
    </w:p>
    <w:p w14:paraId="684AB968"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15B7C032" w14:textId="77777777" w:rsidR="00AC4D4E" w:rsidRPr="001D1909" w:rsidRDefault="00AC4D4E" w:rsidP="00A178EF">
      <w:pPr>
        <w:pStyle w:val="EW"/>
        <w:tabs>
          <w:tab w:val="left" w:pos="851"/>
        </w:tabs>
        <w:ind w:left="2835" w:hanging="2551"/>
      </w:pPr>
      <w:r w:rsidRPr="001D1909">
        <w:tab/>
        <w:t>Command qualifier:</w:t>
      </w:r>
      <w:r w:rsidRPr="001D1909">
        <w:tab/>
        <w:t>RFU</w:t>
      </w:r>
    </w:p>
    <w:p w14:paraId="455509D7" w14:textId="77777777" w:rsidR="00AC4D4E" w:rsidRPr="001D1909" w:rsidRDefault="00AC4D4E" w:rsidP="00A178EF">
      <w:pPr>
        <w:pStyle w:val="EW"/>
        <w:tabs>
          <w:tab w:val="left" w:pos="851"/>
        </w:tabs>
        <w:ind w:left="2835" w:hanging="2551"/>
      </w:pPr>
      <w:r w:rsidRPr="001D1909">
        <w:t>Device identities</w:t>
      </w:r>
    </w:p>
    <w:p w14:paraId="6A67687A" w14:textId="77777777" w:rsidR="00AC4D4E" w:rsidRPr="001D1909" w:rsidRDefault="00AC4D4E" w:rsidP="00A178EF">
      <w:pPr>
        <w:pStyle w:val="EW"/>
        <w:tabs>
          <w:tab w:val="left" w:pos="851"/>
        </w:tabs>
        <w:ind w:left="2835" w:hanging="2551"/>
      </w:pPr>
      <w:r w:rsidRPr="001D1909">
        <w:tab/>
        <w:t>Source device:</w:t>
      </w:r>
      <w:r w:rsidRPr="001D1909">
        <w:tab/>
        <w:t>UICC</w:t>
      </w:r>
    </w:p>
    <w:p w14:paraId="1C1FF553" w14:textId="77777777" w:rsidR="00AC4D4E" w:rsidRPr="001D1909" w:rsidRDefault="00AC4D4E" w:rsidP="00A178EF">
      <w:pPr>
        <w:pStyle w:val="EW"/>
        <w:tabs>
          <w:tab w:val="left" w:pos="851"/>
        </w:tabs>
        <w:ind w:left="2835" w:hanging="2551"/>
      </w:pPr>
      <w:r w:rsidRPr="001D1909">
        <w:tab/>
        <w:t>Destination device:</w:t>
      </w:r>
      <w:r w:rsidRPr="001D1909">
        <w:tab/>
        <w:t>Channel 1</w:t>
      </w:r>
      <w:r w:rsidRPr="001D1909">
        <w:tab/>
      </w:r>
    </w:p>
    <w:p w14:paraId="1113454D" w14:textId="77777777" w:rsidR="00AC4D4E" w:rsidRPr="001D1909" w:rsidRDefault="00AC4D4E" w:rsidP="00A178EF">
      <w:pPr>
        <w:pStyle w:val="EW"/>
        <w:tabs>
          <w:tab w:val="left" w:pos="851"/>
        </w:tabs>
        <w:ind w:left="2835" w:hanging="2551"/>
      </w:pPr>
      <w:r w:rsidRPr="001D1909">
        <w:t>Channel Data Length</w:t>
      </w:r>
    </w:p>
    <w:p w14:paraId="2B564DC7" w14:textId="77777777" w:rsidR="00AC4D4E" w:rsidRPr="001D1909" w:rsidRDefault="00AC4D4E" w:rsidP="00A178EF">
      <w:pPr>
        <w:pStyle w:val="EX"/>
        <w:tabs>
          <w:tab w:val="left" w:pos="851"/>
        </w:tabs>
        <w:ind w:left="2835" w:hanging="2551"/>
      </w:pPr>
      <w:r w:rsidRPr="001D1909">
        <w:tab/>
        <w:t>Channel Data Length:</w:t>
      </w:r>
      <w:r w:rsidRPr="001D1909">
        <w:tab/>
        <w:t>200</w:t>
      </w:r>
    </w:p>
    <w:p w14:paraId="28F2849D" w14:textId="77777777" w:rsidR="00AC4D4E" w:rsidRPr="001D1909" w:rsidRDefault="00AC4D4E" w:rsidP="00A178EF">
      <w:pPr>
        <w:keepNext/>
        <w:keepLines/>
      </w:pPr>
      <w:r w:rsidRPr="001D1909">
        <w:t>Coding:</w:t>
      </w:r>
    </w:p>
    <w:p w14:paraId="7AD65326"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1D1909" w14:paraId="4B1F66F2"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B40CA06"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F930D56"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57738F2E" w14:textId="77777777" w:rsidR="00AC4D4E" w:rsidRPr="001D1909" w:rsidRDefault="00AC4D4E" w:rsidP="00AC4D4E">
            <w:pPr>
              <w:pStyle w:val="TAC"/>
            </w:pPr>
            <w:r w:rsidRPr="001D1909">
              <w:t>0C</w:t>
            </w:r>
          </w:p>
        </w:tc>
        <w:tc>
          <w:tcPr>
            <w:tcW w:w="588" w:type="dxa"/>
            <w:tcBorders>
              <w:top w:val="single" w:sz="4" w:space="0" w:color="auto"/>
              <w:left w:val="single" w:sz="4" w:space="0" w:color="auto"/>
              <w:bottom w:val="single" w:sz="4" w:space="0" w:color="auto"/>
              <w:right w:val="single" w:sz="4" w:space="0" w:color="auto"/>
            </w:tcBorders>
          </w:tcPr>
          <w:p w14:paraId="0748C9FB"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E7955BD"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5FDAE5EF" w14:textId="45E6158A"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BB3FD74"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730F401A"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2B1B141E"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48DF8150"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4170BFAA"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D75C24A"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49AB4914" w14:textId="77777777" w:rsidR="00AC4D4E" w:rsidRPr="001D1909" w:rsidRDefault="00AC4D4E" w:rsidP="00AC4D4E">
            <w:pPr>
              <w:pStyle w:val="TAC"/>
            </w:pPr>
            <w:r w:rsidRPr="001D1909">
              <w:t>B7</w:t>
            </w:r>
          </w:p>
        </w:tc>
      </w:tr>
      <w:tr w:rsidR="00AC4D4E" w:rsidRPr="001D1909" w14:paraId="6E5A586A" w14:textId="77777777" w:rsidTr="00A178EF">
        <w:trPr>
          <w:jc w:val="center"/>
        </w:trPr>
        <w:tc>
          <w:tcPr>
            <w:tcW w:w="1134" w:type="dxa"/>
            <w:tcBorders>
              <w:top w:val="single" w:sz="4" w:space="0" w:color="auto"/>
              <w:right w:val="single" w:sz="4" w:space="0" w:color="auto"/>
            </w:tcBorders>
          </w:tcPr>
          <w:p w14:paraId="0EBD3439"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B892E2D" w14:textId="77777777" w:rsidR="00AC4D4E" w:rsidRPr="001D1909" w:rsidRDefault="00AC4D4E" w:rsidP="00AC4D4E">
            <w:pPr>
              <w:pStyle w:val="TAC"/>
            </w:pPr>
            <w:r w:rsidRPr="001D1909">
              <w:t>01</w:t>
            </w:r>
          </w:p>
        </w:tc>
        <w:tc>
          <w:tcPr>
            <w:tcW w:w="546" w:type="dxa"/>
            <w:tcBorders>
              <w:top w:val="single" w:sz="4" w:space="0" w:color="auto"/>
              <w:left w:val="single" w:sz="4" w:space="0" w:color="auto"/>
              <w:bottom w:val="single" w:sz="4" w:space="0" w:color="auto"/>
              <w:right w:val="single" w:sz="4" w:space="0" w:color="auto"/>
            </w:tcBorders>
          </w:tcPr>
          <w:p w14:paraId="28BD220E" w14:textId="77777777" w:rsidR="00AC4D4E" w:rsidRPr="001D1909" w:rsidRDefault="00AC4D4E" w:rsidP="00AC4D4E">
            <w:pPr>
              <w:pStyle w:val="TAC"/>
            </w:pPr>
            <w:r w:rsidRPr="001D1909">
              <w:t>C8</w:t>
            </w:r>
          </w:p>
        </w:tc>
        <w:tc>
          <w:tcPr>
            <w:tcW w:w="588" w:type="dxa"/>
            <w:tcBorders>
              <w:top w:val="single" w:sz="4" w:space="0" w:color="auto"/>
              <w:left w:val="single" w:sz="4" w:space="0" w:color="auto"/>
              <w:bottom w:val="single" w:sz="4" w:space="0" w:color="auto"/>
              <w:right w:val="single" w:sz="4" w:space="0" w:color="auto"/>
            </w:tcBorders>
          </w:tcPr>
          <w:p w14:paraId="7AD0454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FEBEF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1F0BB1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B46EF8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B60A78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6088FF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1878BA3"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804B9B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8548E1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EDC23E8" w14:textId="77777777" w:rsidR="00AC4D4E" w:rsidRPr="001D1909" w:rsidRDefault="00AC4D4E" w:rsidP="00AC4D4E">
            <w:pPr>
              <w:pStyle w:val="TAC"/>
            </w:pPr>
          </w:p>
        </w:tc>
      </w:tr>
    </w:tbl>
    <w:p w14:paraId="1AFED23F" w14:textId="77777777" w:rsidR="00AC4D4E" w:rsidRPr="001D1909" w:rsidRDefault="00AC4D4E" w:rsidP="00A178EF">
      <w:r>
        <w:tab/>
        <w:t>Where XX is the Hex value of the Command number</w:t>
      </w:r>
    </w:p>
    <w:p w14:paraId="3CD4788E" w14:textId="77777777" w:rsidR="00AC4D4E" w:rsidRPr="001D1909" w:rsidRDefault="00AC4D4E" w:rsidP="00A178EF"/>
    <w:p w14:paraId="3E21A5DE" w14:textId="77777777" w:rsidR="00AC4D4E" w:rsidRPr="001D1909" w:rsidRDefault="00AC4D4E" w:rsidP="00A178EF">
      <w:r w:rsidRPr="001D1909">
        <w:t>TERMINAL RESPONSE: RECEIVE DATA 1.2.1</w:t>
      </w:r>
    </w:p>
    <w:p w14:paraId="2BE51E06" w14:textId="77777777" w:rsidR="00AC4D4E" w:rsidRPr="001D1909" w:rsidRDefault="00AC4D4E" w:rsidP="00A178EF">
      <w:r w:rsidRPr="001D1909">
        <w:t>Logically:</w:t>
      </w:r>
    </w:p>
    <w:p w14:paraId="0FBDA6FF" w14:textId="77777777" w:rsidR="00AC4D4E" w:rsidRPr="001D1909" w:rsidRDefault="00AC4D4E" w:rsidP="00A178EF">
      <w:pPr>
        <w:pStyle w:val="EW"/>
        <w:tabs>
          <w:tab w:val="left" w:pos="851"/>
        </w:tabs>
        <w:ind w:left="2835" w:hanging="2551"/>
      </w:pPr>
      <w:r w:rsidRPr="001D1909">
        <w:t>Command details</w:t>
      </w:r>
    </w:p>
    <w:p w14:paraId="79BC3DCE" w14:textId="77777777" w:rsidR="00AC4D4E" w:rsidRPr="001D1909" w:rsidRDefault="00AC4D4E" w:rsidP="00A178EF">
      <w:pPr>
        <w:pStyle w:val="EW"/>
        <w:tabs>
          <w:tab w:val="left" w:pos="851"/>
        </w:tabs>
        <w:ind w:left="2835" w:hanging="2551"/>
      </w:pPr>
      <w:r w:rsidRPr="001D1909">
        <w:tab/>
        <w:t>Command number:</w:t>
      </w:r>
      <w:r w:rsidRPr="001D1909">
        <w:tab/>
        <w:t>1</w:t>
      </w:r>
    </w:p>
    <w:p w14:paraId="459BF861"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0B94747D" w14:textId="77777777" w:rsidR="00AC4D4E" w:rsidRPr="001D1909" w:rsidRDefault="00AC4D4E" w:rsidP="00A178EF">
      <w:pPr>
        <w:pStyle w:val="EW"/>
        <w:tabs>
          <w:tab w:val="left" w:pos="851"/>
        </w:tabs>
        <w:ind w:left="2835" w:hanging="2551"/>
      </w:pPr>
      <w:r w:rsidRPr="001D1909">
        <w:tab/>
        <w:t>Command qualifier:</w:t>
      </w:r>
      <w:r w:rsidRPr="001D1909">
        <w:tab/>
        <w:t>RFU</w:t>
      </w:r>
    </w:p>
    <w:p w14:paraId="59458B51" w14:textId="77777777" w:rsidR="00AC4D4E" w:rsidRPr="001D1909" w:rsidRDefault="00AC4D4E" w:rsidP="00A178EF">
      <w:pPr>
        <w:pStyle w:val="EW"/>
        <w:tabs>
          <w:tab w:val="left" w:pos="851"/>
        </w:tabs>
        <w:ind w:left="2835" w:hanging="2551"/>
      </w:pPr>
      <w:r w:rsidRPr="001D1909">
        <w:t>Device identities</w:t>
      </w:r>
    </w:p>
    <w:p w14:paraId="5BFE8D32" w14:textId="77777777" w:rsidR="00AC4D4E" w:rsidRPr="001D1909" w:rsidRDefault="00AC4D4E" w:rsidP="00A178EF">
      <w:pPr>
        <w:pStyle w:val="EW"/>
        <w:tabs>
          <w:tab w:val="left" w:pos="851"/>
        </w:tabs>
        <w:ind w:left="2835" w:hanging="2551"/>
      </w:pPr>
      <w:r w:rsidRPr="001D1909">
        <w:tab/>
        <w:t>Source device:</w:t>
      </w:r>
      <w:r w:rsidRPr="001D1909">
        <w:tab/>
        <w:t>ME</w:t>
      </w:r>
    </w:p>
    <w:p w14:paraId="4F7BB126" w14:textId="77777777" w:rsidR="00AC4D4E" w:rsidRPr="001D1909" w:rsidRDefault="00AC4D4E" w:rsidP="00A178EF">
      <w:pPr>
        <w:pStyle w:val="EW"/>
        <w:tabs>
          <w:tab w:val="left" w:pos="851"/>
        </w:tabs>
        <w:ind w:left="2835" w:hanging="2551"/>
      </w:pPr>
      <w:r w:rsidRPr="001D1909">
        <w:tab/>
        <w:t>Destination device:</w:t>
      </w:r>
      <w:r w:rsidRPr="001D1909">
        <w:tab/>
        <w:t>UICC</w:t>
      </w:r>
    </w:p>
    <w:p w14:paraId="5747CD8E" w14:textId="77777777" w:rsidR="00AC4D4E" w:rsidRPr="001D1909" w:rsidRDefault="00AC4D4E" w:rsidP="00A178EF">
      <w:pPr>
        <w:pStyle w:val="EW"/>
        <w:tabs>
          <w:tab w:val="left" w:pos="851"/>
        </w:tabs>
        <w:ind w:left="2835" w:hanging="2551"/>
      </w:pPr>
      <w:r w:rsidRPr="001D1909">
        <w:t>Result</w:t>
      </w:r>
    </w:p>
    <w:p w14:paraId="78A596C0"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03953F9C" w14:textId="77777777" w:rsidR="00AC4D4E" w:rsidRPr="001D1909" w:rsidRDefault="00AC4D4E" w:rsidP="00A178EF">
      <w:pPr>
        <w:pStyle w:val="EW"/>
        <w:tabs>
          <w:tab w:val="left" w:pos="851"/>
        </w:tabs>
        <w:ind w:left="2835" w:hanging="2551"/>
      </w:pPr>
      <w:r w:rsidRPr="001D1909">
        <w:t>Channel Data:</w:t>
      </w:r>
      <w:r w:rsidRPr="001D1909">
        <w:tab/>
        <w:t>00 01 02 .. C7 (200 Bytes of data)</w:t>
      </w:r>
    </w:p>
    <w:p w14:paraId="0FB600E4" w14:textId="77777777" w:rsidR="00AC4D4E" w:rsidRPr="001D1909" w:rsidRDefault="00AC4D4E" w:rsidP="00A178EF">
      <w:pPr>
        <w:pStyle w:val="EX"/>
        <w:tabs>
          <w:tab w:val="left" w:pos="851"/>
        </w:tabs>
        <w:ind w:left="2835" w:hanging="2551"/>
      </w:pPr>
      <w:r w:rsidRPr="001D1909">
        <w:t>Channel data length:</w:t>
      </w:r>
      <w:r w:rsidRPr="001D1909">
        <w:tab/>
        <w:t>FF</w:t>
      </w:r>
    </w:p>
    <w:p w14:paraId="544CEDAA" w14:textId="77777777" w:rsidR="00AC4D4E" w:rsidRPr="001D1909" w:rsidRDefault="00AC4D4E" w:rsidP="00A178EF">
      <w:r w:rsidRPr="001D1909">
        <w:t>Coding:</w:t>
      </w:r>
    </w:p>
    <w:p w14:paraId="26466D7F"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2C93E263"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76E379B3"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0FC0BCB2"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013A518"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3CB17EE8"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005E676C"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40B2453E"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12173F68"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20E83F84"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08D9706A"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8BA5499"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3F4C2D00"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68673469"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5A52910F" w14:textId="77777777" w:rsidR="00AC4D4E" w:rsidRPr="001D1909" w:rsidRDefault="00AC4D4E" w:rsidP="00AC4D4E">
            <w:pPr>
              <w:pStyle w:val="TAC"/>
            </w:pPr>
            <w:r w:rsidRPr="001D1909">
              <w:t>00</w:t>
            </w:r>
          </w:p>
        </w:tc>
      </w:tr>
      <w:tr w:rsidR="00AC4D4E" w:rsidRPr="001D1909" w14:paraId="3AD77B9B" w14:textId="77777777" w:rsidTr="00A178EF">
        <w:trPr>
          <w:jc w:val="center"/>
        </w:trPr>
        <w:tc>
          <w:tcPr>
            <w:tcW w:w="1134" w:type="dxa"/>
            <w:tcBorders>
              <w:top w:val="single" w:sz="4" w:space="0" w:color="auto"/>
              <w:right w:val="single" w:sz="4" w:space="0" w:color="auto"/>
            </w:tcBorders>
          </w:tcPr>
          <w:p w14:paraId="4060C60F"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B9AFBF9"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63C16715"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D9C727D"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45E0E16D"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5F34FF64"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0F3695A5"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C178726"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6DA89D16" w14:textId="77777777" w:rsidR="00AC4D4E" w:rsidRPr="001D1909" w:rsidRDefault="00AC4D4E" w:rsidP="00AC4D4E">
            <w:pPr>
              <w:pStyle w:val="TAC"/>
            </w:pPr>
            <w:r w:rsidRPr="001D1909">
              <w:t>C7</w:t>
            </w:r>
          </w:p>
        </w:tc>
        <w:tc>
          <w:tcPr>
            <w:tcW w:w="567" w:type="dxa"/>
            <w:tcBorders>
              <w:top w:val="single" w:sz="4" w:space="0" w:color="auto"/>
              <w:left w:val="single" w:sz="4" w:space="0" w:color="auto"/>
              <w:bottom w:val="single" w:sz="4" w:space="0" w:color="auto"/>
              <w:right w:val="single" w:sz="4" w:space="0" w:color="auto"/>
            </w:tcBorders>
          </w:tcPr>
          <w:p w14:paraId="789F3E7D" w14:textId="77777777" w:rsidR="00AC4D4E" w:rsidRPr="001D1909" w:rsidRDefault="00AC4D4E" w:rsidP="00AC4D4E">
            <w:pPr>
              <w:pStyle w:val="TAC"/>
            </w:pPr>
            <w:r w:rsidRPr="001D1909">
              <w:t>B7</w:t>
            </w:r>
          </w:p>
        </w:tc>
        <w:tc>
          <w:tcPr>
            <w:tcW w:w="567" w:type="dxa"/>
            <w:tcBorders>
              <w:top w:val="single" w:sz="4" w:space="0" w:color="auto"/>
              <w:left w:val="single" w:sz="4" w:space="0" w:color="auto"/>
              <w:bottom w:val="single" w:sz="4" w:space="0" w:color="auto"/>
              <w:right w:val="single" w:sz="4" w:space="0" w:color="auto"/>
            </w:tcBorders>
          </w:tcPr>
          <w:p w14:paraId="102D3806"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31CB0656"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54BEE802" w14:textId="77777777" w:rsidR="00AC4D4E" w:rsidRPr="001D1909" w:rsidRDefault="00AC4D4E" w:rsidP="00AC4D4E">
            <w:pPr>
              <w:pStyle w:val="TAC"/>
            </w:pPr>
          </w:p>
        </w:tc>
      </w:tr>
    </w:tbl>
    <w:p w14:paraId="77ADABD8" w14:textId="77777777" w:rsidR="00AC4D4E" w:rsidRPr="001D1909" w:rsidRDefault="00AC4D4E" w:rsidP="00A178EF"/>
    <w:p w14:paraId="5CA662B2" w14:textId="77777777" w:rsidR="00AC4D4E" w:rsidRPr="001D1909" w:rsidRDefault="00AC4D4E" w:rsidP="00A178EF">
      <w:r w:rsidRPr="001D1909">
        <w:t>TERMINAL RESPONSE: RECEIVE DATA 1.2.2</w:t>
      </w:r>
    </w:p>
    <w:p w14:paraId="76252FC9" w14:textId="77777777" w:rsidR="00AC4D4E" w:rsidRPr="001D1909" w:rsidRDefault="00AC4D4E" w:rsidP="00A178EF">
      <w:r w:rsidRPr="001D1909">
        <w:t>Logically:</w:t>
      </w:r>
    </w:p>
    <w:p w14:paraId="0BA72C28" w14:textId="77777777" w:rsidR="00AC4D4E" w:rsidRPr="001D1909" w:rsidRDefault="00AC4D4E" w:rsidP="00A178EF">
      <w:pPr>
        <w:pStyle w:val="EW"/>
        <w:tabs>
          <w:tab w:val="left" w:pos="851"/>
        </w:tabs>
        <w:ind w:left="2835" w:hanging="2551"/>
      </w:pPr>
      <w:r w:rsidRPr="001D1909">
        <w:t>Command details</w:t>
      </w:r>
    </w:p>
    <w:p w14:paraId="2755B102"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w:t>
      </w:r>
      <w:r>
        <w:t>2</w:t>
      </w:r>
      <w:r w:rsidRPr="001D1909">
        <w:t>.2</w:t>
      </w:r>
    </w:p>
    <w:p w14:paraId="1D744F3A"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12103213" w14:textId="77777777" w:rsidR="00AC4D4E" w:rsidRPr="001D1909" w:rsidRDefault="00AC4D4E" w:rsidP="00A178EF">
      <w:pPr>
        <w:pStyle w:val="EW"/>
        <w:tabs>
          <w:tab w:val="left" w:pos="851"/>
        </w:tabs>
        <w:ind w:left="2835" w:hanging="2551"/>
      </w:pPr>
      <w:r w:rsidRPr="001D1909">
        <w:tab/>
        <w:t>Command qualifier:</w:t>
      </w:r>
      <w:r w:rsidRPr="001D1909">
        <w:tab/>
        <w:t>RFU</w:t>
      </w:r>
    </w:p>
    <w:p w14:paraId="125DB9C1" w14:textId="77777777" w:rsidR="00AC4D4E" w:rsidRPr="001D1909" w:rsidRDefault="00AC4D4E" w:rsidP="00A178EF">
      <w:pPr>
        <w:pStyle w:val="EW"/>
        <w:tabs>
          <w:tab w:val="left" w:pos="851"/>
        </w:tabs>
        <w:ind w:left="2835" w:hanging="2551"/>
      </w:pPr>
      <w:r w:rsidRPr="001D1909">
        <w:t>Device identities</w:t>
      </w:r>
    </w:p>
    <w:p w14:paraId="30ABD317" w14:textId="77777777" w:rsidR="00AC4D4E" w:rsidRPr="001D1909" w:rsidRDefault="00AC4D4E" w:rsidP="00A178EF">
      <w:pPr>
        <w:pStyle w:val="EW"/>
        <w:tabs>
          <w:tab w:val="left" w:pos="851"/>
        </w:tabs>
        <w:ind w:left="2835" w:hanging="2551"/>
      </w:pPr>
      <w:r w:rsidRPr="001D1909">
        <w:tab/>
        <w:t>Source device:</w:t>
      </w:r>
      <w:r w:rsidRPr="001D1909">
        <w:tab/>
        <w:t>ME</w:t>
      </w:r>
    </w:p>
    <w:p w14:paraId="4ACDF91D" w14:textId="77777777" w:rsidR="00AC4D4E" w:rsidRPr="001D1909" w:rsidRDefault="00AC4D4E" w:rsidP="00A178EF">
      <w:pPr>
        <w:pStyle w:val="EW"/>
        <w:tabs>
          <w:tab w:val="left" w:pos="851"/>
        </w:tabs>
        <w:ind w:left="2835" w:hanging="2551"/>
      </w:pPr>
      <w:r w:rsidRPr="001D1909">
        <w:tab/>
        <w:t>Destination device:</w:t>
      </w:r>
      <w:r w:rsidRPr="001D1909">
        <w:tab/>
        <w:t>UICC</w:t>
      </w:r>
    </w:p>
    <w:p w14:paraId="5ADAAC9E" w14:textId="77777777" w:rsidR="00AC4D4E" w:rsidRPr="001D1909" w:rsidRDefault="00AC4D4E" w:rsidP="00A178EF">
      <w:pPr>
        <w:pStyle w:val="EW"/>
        <w:tabs>
          <w:tab w:val="left" w:pos="851"/>
        </w:tabs>
        <w:ind w:left="2835" w:hanging="2551"/>
      </w:pPr>
      <w:r w:rsidRPr="001D1909">
        <w:t>Result</w:t>
      </w:r>
    </w:p>
    <w:p w14:paraId="121D167F"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00F4CB99" w14:textId="77777777" w:rsidR="00AC4D4E" w:rsidRPr="001D1909" w:rsidRDefault="00AC4D4E" w:rsidP="00A178EF">
      <w:pPr>
        <w:pStyle w:val="EW"/>
        <w:tabs>
          <w:tab w:val="left" w:pos="851"/>
        </w:tabs>
        <w:ind w:left="2835" w:hanging="2551"/>
      </w:pPr>
      <w:r w:rsidRPr="001D1909">
        <w:t>Channel Data:</w:t>
      </w:r>
      <w:r w:rsidRPr="001D1909">
        <w:tab/>
        <w:t>C8 C9 CA .. FF 00 01 .. 8F (200 Bytes of data)</w:t>
      </w:r>
    </w:p>
    <w:p w14:paraId="4A336EAB" w14:textId="77777777" w:rsidR="00AC4D4E" w:rsidRPr="001D1909" w:rsidRDefault="00AC4D4E" w:rsidP="00A178EF">
      <w:pPr>
        <w:pStyle w:val="EX"/>
        <w:tabs>
          <w:tab w:val="left" w:pos="851"/>
        </w:tabs>
        <w:ind w:left="2835" w:hanging="2551"/>
      </w:pPr>
      <w:r w:rsidRPr="001D1909">
        <w:t>Channel data length:</w:t>
      </w:r>
      <w:r w:rsidRPr="001D1909">
        <w:tab/>
        <w:t>FF</w:t>
      </w:r>
    </w:p>
    <w:p w14:paraId="322977E8" w14:textId="77777777" w:rsidR="00AC4D4E" w:rsidRPr="001D1909" w:rsidRDefault="00AC4D4E" w:rsidP="00A178EF">
      <w:r w:rsidRPr="001D1909">
        <w:t>Coding:</w:t>
      </w:r>
    </w:p>
    <w:p w14:paraId="7BE9BFCB"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094593C6"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16FB7A5"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5E51A2B"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129CCAD"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3B9DAF49" w14:textId="26D5169E"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B5A6454"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45C7C388"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1BA50A28"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25835A87"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B34B726"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062F8EE"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FF4B148"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0941E383"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3FC1CF96" w14:textId="77777777" w:rsidR="00AC4D4E" w:rsidRPr="001D1909" w:rsidRDefault="00AC4D4E" w:rsidP="00AC4D4E">
            <w:pPr>
              <w:pStyle w:val="TAC"/>
            </w:pPr>
            <w:r w:rsidRPr="001D1909">
              <w:t>00</w:t>
            </w:r>
          </w:p>
        </w:tc>
      </w:tr>
      <w:tr w:rsidR="00AC4D4E" w:rsidRPr="001D1909" w14:paraId="1BE46C25" w14:textId="77777777" w:rsidTr="00A178EF">
        <w:trPr>
          <w:jc w:val="center"/>
        </w:trPr>
        <w:tc>
          <w:tcPr>
            <w:tcW w:w="1134" w:type="dxa"/>
            <w:tcBorders>
              <w:top w:val="single" w:sz="4" w:space="0" w:color="auto"/>
              <w:right w:val="single" w:sz="4" w:space="0" w:color="auto"/>
            </w:tcBorders>
          </w:tcPr>
          <w:p w14:paraId="4D42C415"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5693977"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00CE49EC"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4F6A559"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05320D2C"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6C2FF4AE" w14:textId="77777777" w:rsidR="00AC4D4E" w:rsidRPr="001D1909" w:rsidRDefault="00AC4D4E" w:rsidP="00AC4D4E">
            <w:pPr>
              <w:pStyle w:val="TAC"/>
            </w:pPr>
            <w:r w:rsidRPr="001D1909">
              <w:t>C9</w:t>
            </w:r>
          </w:p>
        </w:tc>
        <w:tc>
          <w:tcPr>
            <w:tcW w:w="567" w:type="dxa"/>
            <w:tcBorders>
              <w:top w:val="single" w:sz="4" w:space="0" w:color="auto"/>
              <w:left w:val="single" w:sz="4" w:space="0" w:color="auto"/>
              <w:bottom w:val="single" w:sz="4" w:space="0" w:color="auto"/>
              <w:right w:val="single" w:sz="4" w:space="0" w:color="auto"/>
            </w:tcBorders>
          </w:tcPr>
          <w:p w14:paraId="06CAB1C6" w14:textId="77777777" w:rsidR="00AC4D4E" w:rsidRPr="001D1909" w:rsidRDefault="00AC4D4E" w:rsidP="00AC4D4E">
            <w:pPr>
              <w:pStyle w:val="TAC"/>
            </w:pPr>
            <w:r w:rsidRPr="001D1909">
              <w:t>CA</w:t>
            </w:r>
          </w:p>
        </w:tc>
        <w:tc>
          <w:tcPr>
            <w:tcW w:w="567" w:type="dxa"/>
            <w:tcBorders>
              <w:top w:val="single" w:sz="4" w:space="0" w:color="auto"/>
              <w:left w:val="single" w:sz="4" w:space="0" w:color="auto"/>
              <w:bottom w:val="single" w:sz="4" w:space="0" w:color="auto"/>
              <w:right w:val="single" w:sz="4" w:space="0" w:color="auto"/>
            </w:tcBorders>
          </w:tcPr>
          <w:p w14:paraId="2912B300"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4D69D812"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709318E8"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562F6B79"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43AF013"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1418F10E" w14:textId="77777777" w:rsidR="00AC4D4E" w:rsidRPr="001D1909" w:rsidRDefault="00AC4D4E" w:rsidP="00AC4D4E">
            <w:pPr>
              <w:pStyle w:val="TAC"/>
            </w:pPr>
            <w:r w:rsidRPr="001D1909">
              <w:t>..</w:t>
            </w:r>
          </w:p>
        </w:tc>
      </w:tr>
      <w:tr w:rsidR="00AC4D4E" w:rsidRPr="001D1909" w14:paraId="701B358C" w14:textId="77777777" w:rsidTr="00A178EF">
        <w:trPr>
          <w:jc w:val="center"/>
        </w:trPr>
        <w:tc>
          <w:tcPr>
            <w:tcW w:w="1134" w:type="dxa"/>
            <w:tcBorders>
              <w:right w:val="single" w:sz="4" w:space="0" w:color="auto"/>
            </w:tcBorders>
          </w:tcPr>
          <w:p w14:paraId="25159AEA"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8E4C3D2" w14:textId="77777777" w:rsidR="00AC4D4E" w:rsidRPr="001D1909" w:rsidRDefault="00AC4D4E" w:rsidP="00AC4D4E">
            <w:pPr>
              <w:pStyle w:val="TAC"/>
            </w:pPr>
            <w:r w:rsidRPr="001D1909">
              <w:t>8F</w:t>
            </w:r>
          </w:p>
        </w:tc>
        <w:tc>
          <w:tcPr>
            <w:tcW w:w="567" w:type="dxa"/>
            <w:tcBorders>
              <w:top w:val="single" w:sz="4" w:space="0" w:color="auto"/>
              <w:left w:val="single" w:sz="4" w:space="0" w:color="auto"/>
              <w:bottom w:val="single" w:sz="4" w:space="0" w:color="auto"/>
              <w:right w:val="single" w:sz="4" w:space="0" w:color="auto"/>
            </w:tcBorders>
          </w:tcPr>
          <w:p w14:paraId="0B392DB4"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2B9B00C6"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7479701D"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71CEED9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A7E7B39"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14A15C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32EFA7"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720AA85"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B3A636B"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A04D510"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6EB4CE" w14:textId="77777777" w:rsidR="00AC4D4E" w:rsidRPr="001D1909" w:rsidRDefault="00AC4D4E" w:rsidP="00AC4D4E">
            <w:pPr>
              <w:pStyle w:val="TAC"/>
            </w:pPr>
          </w:p>
        </w:tc>
      </w:tr>
    </w:tbl>
    <w:p w14:paraId="5EE23F95" w14:textId="77777777" w:rsidR="00AC4D4E" w:rsidRPr="001D1909" w:rsidRDefault="00AC4D4E" w:rsidP="00A178EF">
      <w:r>
        <w:tab/>
        <w:t>Where XX is the Hex value of the Command number</w:t>
      </w:r>
    </w:p>
    <w:p w14:paraId="28AE1D8F" w14:textId="77777777" w:rsidR="00AC4D4E" w:rsidRPr="001D1909" w:rsidRDefault="00AC4D4E" w:rsidP="00A178EF"/>
    <w:p w14:paraId="3AB0B60A" w14:textId="77777777" w:rsidR="00AC4D4E" w:rsidRPr="001D1909" w:rsidRDefault="00AC4D4E" w:rsidP="00A178EF">
      <w:r w:rsidRPr="001D1909">
        <w:t>TERMINAL RESPONSE: RECEIVE DATA 1.2.3</w:t>
      </w:r>
    </w:p>
    <w:p w14:paraId="2844753A" w14:textId="77777777" w:rsidR="00AC4D4E" w:rsidRPr="001D1909" w:rsidRDefault="00AC4D4E" w:rsidP="00A178EF">
      <w:r w:rsidRPr="001D1909">
        <w:t>Logically:</w:t>
      </w:r>
    </w:p>
    <w:p w14:paraId="6551F282" w14:textId="77777777" w:rsidR="00AC4D4E" w:rsidRPr="001D1909" w:rsidRDefault="00AC4D4E" w:rsidP="00A178EF">
      <w:pPr>
        <w:pStyle w:val="EW"/>
        <w:tabs>
          <w:tab w:val="left" w:pos="851"/>
        </w:tabs>
        <w:ind w:left="2835" w:hanging="2551"/>
      </w:pPr>
      <w:r w:rsidRPr="001D1909">
        <w:t>Command details</w:t>
      </w:r>
    </w:p>
    <w:p w14:paraId="13D14729"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w:t>
      </w:r>
      <w:r>
        <w:t>2</w:t>
      </w:r>
      <w:r w:rsidRPr="001D1909">
        <w:t>.3</w:t>
      </w:r>
    </w:p>
    <w:p w14:paraId="5EA3B2E1"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49124A6A" w14:textId="77777777" w:rsidR="00AC4D4E" w:rsidRPr="001D1909" w:rsidRDefault="00AC4D4E" w:rsidP="00A178EF">
      <w:pPr>
        <w:pStyle w:val="EW"/>
        <w:tabs>
          <w:tab w:val="left" w:pos="851"/>
        </w:tabs>
        <w:ind w:left="2835" w:hanging="2551"/>
      </w:pPr>
      <w:r w:rsidRPr="001D1909">
        <w:tab/>
        <w:t>Command qualifier:</w:t>
      </w:r>
      <w:r w:rsidRPr="001D1909">
        <w:tab/>
        <w:t>RFU</w:t>
      </w:r>
    </w:p>
    <w:p w14:paraId="5DBD94D4" w14:textId="77777777" w:rsidR="00AC4D4E" w:rsidRPr="001D1909" w:rsidRDefault="00AC4D4E" w:rsidP="00A178EF">
      <w:pPr>
        <w:pStyle w:val="EW"/>
        <w:tabs>
          <w:tab w:val="left" w:pos="851"/>
        </w:tabs>
        <w:ind w:left="2835" w:hanging="2551"/>
      </w:pPr>
      <w:r w:rsidRPr="001D1909">
        <w:t>Device identities</w:t>
      </w:r>
    </w:p>
    <w:p w14:paraId="4D037E6E" w14:textId="77777777" w:rsidR="00AC4D4E" w:rsidRPr="001D1909" w:rsidRDefault="00AC4D4E" w:rsidP="00A178EF">
      <w:pPr>
        <w:pStyle w:val="EW"/>
        <w:tabs>
          <w:tab w:val="left" w:pos="851"/>
        </w:tabs>
        <w:ind w:left="2835" w:hanging="2551"/>
      </w:pPr>
      <w:r w:rsidRPr="001D1909">
        <w:tab/>
        <w:t>Source device:</w:t>
      </w:r>
      <w:r w:rsidRPr="001D1909">
        <w:tab/>
        <w:t>ME</w:t>
      </w:r>
    </w:p>
    <w:p w14:paraId="1A160DA4" w14:textId="77777777" w:rsidR="00AC4D4E" w:rsidRPr="001D1909" w:rsidRDefault="00AC4D4E" w:rsidP="00A178EF">
      <w:pPr>
        <w:pStyle w:val="EW"/>
        <w:tabs>
          <w:tab w:val="left" w:pos="851"/>
        </w:tabs>
        <w:ind w:left="2835" w:hanging="2551"/>
      </w:pPr>
      <w:r w:rsidRPr="001D1909">
        <w:tab/>
        <w:t>Destination device:</w:t>
      </w:r>
      <w:r w:rsidRPr="001D1909">
        <w:tab/>
        <w:t>UICC</w:t>
      </w:r>
    </w:p>
    <w:p w14:paraId="5B161196" w14:textId="77777777" w:rsidR="00AC4D4E" w:rsidRPr="001D1909" w:rsidRDefault="00AC4D4E" w:rsidP="00A178EF">
      <w:pPr>
        <w:pStyle w:val="EW"/>
        <w:tabs>
          <w:tab w:val="left" w:pos="851"/>
        </w:tabs>
        <w:ind w:left="2835" w:hanging="2551"/>
      </w:pPr>
      <w:r w:rsidRPr="001D1909">
        <w:t>Result</w:t>
      </w:r>
    </w:p>
    <w:p w14:paraId="78AD8C7E"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34F3B848" w14:textId="77777777" w:rsidR="00AC4D4E" w:rsidRDefault="00AC4D4E" w:rsidP="00A178EF">
      <w:pPr>
        <w:pStyle w:val="EW"/>
        <w:tabs>
          <w:tab w:val="left" w:pos="851"/>
        </w:tabs>
        <w:ind w:left="2835" w:hanging="2551"/>
      </w:pPr>
      <w:r>
        <w:lastRenderedPageBreak/>
        <w:t>Channel Data:</w:t>
      </w:r>
      <w:r>
        <w:tab/>
        <w:t>90 91 .. FF 00 01 .. 57 (200 Bytes of data)</w:t>
      </w:r>
    </w:p>
    <w:p w14:paraId="04F17B66" w14:textId="77777777" w:rsidR="00AC4D4E" w:rsidRPr="001D1909" w:rsidRDefault="00AC4D4E" w:rsidP="00A178EF">
      <w:pPr>
        <w:pStyle w:val="EX"/>
        <w:tabs>
          <w:tab w:val="left" w:pos="851"/>
        </w:tabs>
        <w:ind w:left="2835" w:hanging="2551"/>
      </w:pPr>
      <w:r w:rsidRPr="001D1909">
        <w:t>Channel data length:</w:t>
      </w:r>
      <w:r w:rsidRPr="001D1909">
        <w:tab/>
        <w:t>FF</w:t>
      </w:r>
    </w:p>
    <w:p w14:paraId="3F17B858" w14:textId="77777777" w:rsidR="00AC4D4E" w:rsidRPr="001D1909" w:rsidRDefault="00AC4D4E" w:rsidP="00A178EF">
      <w:r w:rsidRPr="001D1909">
        <w:t>Coding:</w:t>
      </w:r>
    </w:p>
    <w:p w14:paraId="0C07DBF8"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4C9397A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48E5DF6"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04B767EF"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B1AECD5"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22FC52EA" w14:textId="57D169D0"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4505A2F0"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0448B96B"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74FDE462"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4B2F6B60"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753731BD"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617C2721"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2F60669"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6360D9C9"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158FE6BD" w14:textId="77777777" w:rsidR="00AC4D4E" w:rsidRPr="001D1909" w:rsidRDefault="00AC4D4E" w:rsidP="00AC4D4E">
            <w:pPr>
              <w:pStyle w:val="TAC"/>
            </w:pPr>
            <w:r w:rsidRPr="001D1909">
              <w:t>00</w:t>
            </w:r>
          </w:p>
        </w:tc>
      </w:tr>
      <w:tr w:rsidR="00AC4D4E" w:rsidRPr="001D1909" w14:paraId="5114DA2C" w14:textId="77777777" w:rsidTr="00A178EF">
        <w:trPr>
          <w:jc w:val="center"/>
        </w:trPr>
        <w:tc>
          <w:tcPr>
            <w:tcW w:w="1134" w:type="dxa"/>
            <w:tcBorders>
              <w:top w:val="single" w:sz="4" w:space="0" w:color="auto"/>
              <w:right w:val="single" w:sz="4" w:space="0" w:color="auto"/>
            </w:tcBorders>
          </w:tcPr>
          <w:p w14:paraId="552DEE4F"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E1C2437"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78A631D0"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AD1DE9E"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0056162A" w14:textId="77777777" w:rsidR="00AC4D4E" w:rsidRPr="001D1909" w:rsidRDefault="00AC4D4E" w:rsidP="00AC4D4E">
            <w:pPr>
              <w:pStyle w:val="TAC"/>
            </w:pPr>
            <w:r w:rsidRPr="001D1909">
              <w:t>90</w:t>
            </w:r>
          </w:p>
        </w:tc>
        <w:tc>
          <w:tcPr>
            <w:tcW w:w="567" w:type="dxa"/>
            <w:tcBorders>
              <w:top w:val="single" w:sz="4" w:space="0" w:color="auto"/>
              <w:left w:val="single" w:sz="4" w:space="0" w:color="auto"/>
              <w:bottom w:val="single" w:sz="4" w:space="0" w:color="auto"/>
              <w:right w:val="single" w:sz="4" w:space="0" w:color="auto"/>
            </w:tcBorders>
          </w:tcPr>
          <w:p w14:paraId="019CF6AB" w14:textId="77777777" w:rsidR="00AC4D4E" w:rsidRPr="001D1909" w:rsidRDefault="00AC4D4E" w:rsidP="00AC4D4E">
            <w:pPr>
              <w:pStyle w:val="TAC"/>
            </w:pPr>
            <w:r w:rsidRPr="001D1909">
              <w:t>91</w:t>
            </w:r>
          </w:p>
        </w:tc>
        <w:tc>
          <w:tcPr>
            <w:tcW w:w="567" w:type="dxa"/>
            <w:tcBorders>
              <w:top w:val="single" w:sz="4" w:space="0" w:color="auto"/>
              <w:left w:val="single" w:sz="4" w:space="0" w:color="auto"/>
              <w:bottom w:val="single" w:sz="4" w:space="0" w:color="auto"/>
              <w:right w:val="single" w:sz="4" w:space="0" w:color="auto"/>
            </w:tcBorders>
          </w:tcPr>
          <w:p w14:paraId="7DAFB471" w14:textId="77777777" w:rsidR="00AC4D4E" w:rsidRPr="001D1909" w:rsidRDefault="00AC4D4E" w:rsidP="00AC4D4E">
            <w:pPr>
              <w:pStyle w:val="TAC"/>
            </w:pPr>
            <w:r w:rsidRPr="001D1909">
              <w:t>92</w:t>
            </w:r>
          </w:p>
        </w:tc>
        <w:tc>
          <w:tcPr>
            <w:tcW w:w="567" w:type="dxa"/>
            <w:tcBorders>
              <w:top w:val="single" w:sz="4" w:space="0" w:color="auto"/>
              <w:left w:val="single" w:sz="4" w:space="0" w:color="auto"/>
              <w:bottom w:val="single" w:sz="4" w:space="0" w:color="auto"/>
              <w:right w:val="single" w:sz="4" w:space="0" w:color="auto"/>
            </w:tcBorders>
          </w:tcPr>
          <w:p w14:paraId="58AA55B6"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19A713B1"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39AB2858"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763796E6"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4DA4FB14"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4D40FC1E" w14:textId="77777777" w:rsidR="00AC4D4E" w:rsidRPr="001D1909" w:rsidRDefault="00AC4D4E" w:rsidP="00AC4D4E">
            <w:pPr>
              <w:pStyle w:val="TAC"/>
            </w:pPr>
            <w:r w:rsidRPr="001D1909">
              <w:t>..</w:t>
            </w:r>
          </w:p>
        </w:tc>
      </w:tr>
      <w:tr w:rsidR="00AC4D4E" w:rsidRPr="001D1909" w14:paraId="75B422C6" w14:textId="77777777" w:rsidTr="00A178EF">
        <w:trPr>
          <w:jc w:val="center"/>
        </w:trPr>
        <w:tc>
          <w:tcPr>
            <w:tcW w:w="1134" w:type="dxa"/>
            <w:tcBorders>
              <w:right w:val="single" w:sz="4" w:space="0" w:color="auto"/>
            </w:tcBorders>
          </w:tcPr>
          <w:p w14:paraId="2802AA92"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9565BB0" w14:textId="77777777" w:rsidR="00AC4D4E" w:rsidRPr="001D1909" w:rsidRDefault="00AC4D4E" w:rsidP="00AC4D4E">
            <w:pPr>
              <w:pStyle w:val="TAC"/>
            </w:pPr>
            <w:r w:rsidRPr="001D1909">
              <w:t>57</w:t>
            </w:r>
          </w:p>
        </w:tc>
        <w:tc>
          <w:tcPr>
            <w:tcW w:w="567" w:type="dxa"/>
            <w:tcBorders>
              <w:top w:val="single" w:sz="4" w:space="0" w:color="auto"/>
              <w:left w:val="single" w:sz="4" w:space="0" w:color="auto"/>
              <w:bottom w:val="single" w:sz="4" w:space="0" w:color="auto"/>
              <w:right w:val="single" w:sz="4" w:space="0" w:color="auto"/>
            </w:tcBorders>
          </w:tcPr>
          <w:p w14:paraId="51082EB3"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41F478F8"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5AD1AA2B"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387A18E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F1B05C1"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AB885CC"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3F19DE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7447D7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98F0FE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0631066"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3790B53" w14:textId="77777777" w:rsidR="00AC4D4E" w:rsidRPr="001D1909" w:rsidRDefault="00AC4D4E" w:rsidP="00AC4D4E">
            <w:pPr>
              <w:pStyle w:val="TAC"/>
            </w:pPr>
          </w:p>
        </w:tc>
      </w:tr>
    </w:tbl>
    <w:p w14:paraId="1AA70BE7" w14:textId="77777777" w:rsidR="00AC4D4E" w:rsidRPr="001D1909" w:rsidRDefault="00AC4D4E" w:rsidP="00A178EF">
      <w:r>
        <w:tab/>
        <w:t>Where XX is the Hex value of the Command number</w:t>
      </w:r>
    </w:p>
    <w:p w14:paraId="15806E11" w14:textId="77777777" w:rsidR="00AC4D4E" w:rsidRPr="001D1909" w:rsidRDefault="00AC4D4E" w:rsidP="00A178EF"/>
    <w:p w14:paraId="7B0B5126" w14:textId="77777777" w:rsidR="00AC4D4E" w:rsidRPr="001D1909" w:rsidRDefault="00AC4D4E" w:rsidP="00A178EF">
      <w:r w:rsidRPr="001D1909">
        <w:t>TERMINAL RESPONSE: RECEIVE DATA 1.2.4</w:t>
      </w:r>
    </w:p>
    <w:p w14:paraId="7C3509E0" w14:textId="77777777" w:rsidR="00AC4D4E" w:rsidRPr="001D1909" w:rsidRDefault="00AC4D4E" w:rsidP="00A178EF">
      <w:r w:rsidRPr="001D1909">
        <w:t>Logically:</w:t>
      </w:r>
    </w:p>
    <w:p w14:paraId="19C8C5F2" w14:textId="77777777" w:rsidR="00AC4D4E" w:rsidRPr="001D1909" w:rsidRDefault="00AC4D4E" w:rsidP="00A178EF">
      <w:pPr>
        <w:pStyle w:val="EW"/>
        <w:tabs>
          <w:tab w:val="left" w:pos="851"/>
        </w:tabs>
        <w:ind w:left="2835" w:hanging="2551"/>
      </w:pPr>
      <w:r w:rsidRPr="001D1909">
        <w:t>Command details</w:t>
      </w:r>
    </w:p>
    <w:p w14:paraId="465E9A39"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w:t>
      </w:r>
      <w:r>
        <w:t>2</w:t>
      </w:r>
      <w:r w:rsidRPr="001D1909">
        <w:t>.4</w:t>
      </w:r>
    </w:p>
    <w:p w14:paraId="364F5739"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1CD1E95F" w14:textId="77777777" w:rsidR="00AC4D4E" w:rsidRPr="001D1909" w:rsidRDefault="00AC4D4E" w:rsidP="00A178EF">
      <w:pPr>
        <w:pStyle w:val="EW"/>
        <w:tabs>
          <w:tab w:val="left" w:pos="851"/>
        </w:tabs>
        <w:ind w:left="2835" w:hanging="2551"/>
      </w:pPr>
      <w:r w:rsidRPr="001D1909">
        <w:tab/>
        <w:t>Command qualifier:</w:t>
      </w:r>
      <w:r w:rsidRPr="001D1909">
        <w:tab/>
        <w:t>RFU</w:t>
      </w:r>
    </w:p>
    <w:p w14:paraId="3BF295D0" w14:textId="77777777" w:rsidR="00AC4D4E" w:rsidRPr="001D1909" w:rsidRDefault="00AC4D4E" w:rsidP="00A178EF">
      <w:pPr>
        <w:pStyle w:val="EW"/>
        <w:tabs>
          <w:tab w:val="left" w:pos="851"/>
        </w:tabs>
        <w:ind w:left="2835" w:hanging="2551"/>
      </w:pPr>
      <w:r w:rsidRPr="001D1909">
        <w:t>Device identities</w:t>
      </w:r>
    </w:p>
    <w:p w14:paraId="646A1E28" w14:textId="77777777" w:rsidR="00AC4D4E" w:rsidRPr="001D1909" w:rsidRDefault="00AC4D4E" w:rsidP="00A178EF">
      <w:pPr>
        <w:pStyle w:val="EW"/>
        <w:tabs>
          <w:tab w:val="left" w:pos="851"/>
        </w:tabs>
        <w:ind w:left="2835" w:hanging="2551"/>
      </w:pPr>
      <w:r w:rsidRPr="001D1909">
        <w:tab/>
        <w:t>Source device:</w:t>
      </w:r>
      <w:r w:rsidRPr="001D1909">
        <w:tab/>
        <w:t>ME</w:t>
      </w:r>
    </w:p>
    <w:p w14:paraId="5613DD51" w14:textId="77777777" w:rsidR="00AC4D4E" w:rsidRPr="001D1909" w:rsidRDefault="00AC4D4E" w:rsidP="00A178EF">
      <w:pPr>
        <w:pStyle w:val="EW"/>
        <w:tabs>
          <w:tab w:val="left" w:pos="851"/>
        </w:tabs>
        <w:ind w:left="2835" w:hanging="2551"/>
      </w:pPr>
      <w:r w:rsidRPr="001D1909">
        <w:tab/>
        <w:t>Destination device:</w:t>
      </w:r>
      <w:r w:rsidRPr="001D1909">
        <w:tab/>
        <w:t>UICC</w:t>
      </w:r>
    </w:p>
    <w:p w14:paraId="531E3EC5" w14:textId="77777777" w:rsidR="00AC4D4E" w:rsidRPr="001D1909" w:rsidRDefault="00AC4D4E" w:rsidP="00A178EF">
      <w:pPr>
        <w:pStyle w:val="EW"/>
        <w:tabs>
          <w:tab w:val="left" w:pos="851"/>
        </w:tabs>
        <w:ind w:left="2835" w:hanging="2551"/>
      </w:pPr>
      <w:r w:rsidRPr="001D1909">
        <w:t>Result</w:t>
      </w:r>
    </w:p>
    <w:p w14:paraId="4A5AFD4F"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1FB48F33" w14:textId="77777777" w:rsidR="00AC4D4E" w:rsidRPr="001D1909" w:rsidRDefault="00AC4D4E" w:rsidP="00A178EF">
      <w:pPr>
        <w:pStyle w:val="EW"/>
        <w:tabs>
          <w:tab w:val="left" w:pos="851"/>
        </w:tabs>
        <w:ind w:left="2835" w:hanging="2551"/>
      </w:pPr>
      <w:r w:rsidRPr="001D1909">
        <w:t>Channel Data:</w:t>
      </w:r>
      <w:r w:rsidRPr="001D1909">
        <w:tab/>
        <w:t>58 59 .. FF 00 01 .. 1F (200 Bytes of data)</w:t>
      </w:r>
    </w:p>
    <w:p w14:paraId="6CE666A6" w14:textId="77777777" w:rsidR="00AC4D4E" w:rsidRPr="001D1909" w:rsidRDefault="00AC4D4E" w:rsidP="00A178EF">
      <w:pPr>
        <w:pStyle w:val="EX"/>
        <w:tabs>
          <w:tab w:val="left" w:pos="851"/>
        </w:tabs>
        <w:ind w:left="2835" w:hanging="2551"/>
      </w:pPr>
      <w:r w:rsidRPr="001D1909">
        <w:t>Channel data length:</w:t>
      </w:r>
      <w:r w:rsidRPr="001D1909">
        <w:tab/>
        <w:t>C8</w:t>
      </w:r>
    </w:p>
    <w:p w14:paraId="5DFCE750" w14:textId="77777777" w:rsidR="00AC4D4E" w:rsidRPr="001D1909" w:rsidRDefault="00AC4D4E" w:rsidP="00A178EF">
      <w:r w:rsidRPr="001D1909">
        <w:t>Coding:</w:t>
      </w:r>
    </w:p>
    <w:p w14:paraId="4A42CF63"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199AC641"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01AF551"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2541CA91"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6804E19C"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1E500A18" w14:textId="17D5362B"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7FA00E2F"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3A4D2E9D"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E021B85"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1E69907"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68987F9"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55321A9F"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E342451"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31624079"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1501DFA" w14:textId="77777777" w:rsidR="00AC4D4E" w:rsidRPr="001D1909" w:rsidRDefault="00AC4D4E" w:rsidP="00AC4D4E">
            <w:pPr>
              <w:pStyle w:val="TAC"/>
            </w:pPr>
            <w:r w:rsidRPr="001D1909">
              <w:t>00</w:t>
            </w:r>
          </w:p>
        </w:tc>
      </w:tr>
      <w:tr w:rsidR="00AC4D4E" w:rsidRPr="001D1909" w14:paraId="1BA8B1DD" w14:textId="77777777" w:rsidTr="00A178EF">
        <w:trPr>
          <w:jc w:val="center"/>
        </w:trPr>
        <w:tc>
          <w:tcPr>
            <w:tcW w:w="1134" w:type="dxa"/>
            <w:tcBorders>
              <w:top w:val="single" w:sz="4" w:space="0" w:color="auto"/>
              <w:right w:val="single" w:sz="4" w:space="0" w:color="auto"/>
            </w:tcBorders>
          </w:tcPr>
          <w:p w14:paraId="61B47B8F"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3F515E2"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4C555F62"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2391C1B"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63F7E1B1" w14:textId="77777777" w:rsidR="00AC4D4E" w:rsidRPr="001D1909" w:rsidRDefault="00AC4D4E" w:rsidP="00AC4D4E">
            <w:pPr>
              <w:pStyle w:val="TAC"/>
            </w:pPr>
            <w:r w:rsidRPr="001D1909">
              <w:t>58</w:t>
            </w:r>
          </w:p>
        </w:tc>
        <w:tc>
          <w:tcPr>
            <w:tcW w:w="567" w:type="dxa"/>
            <w:tcBorders>
              <w:top w:val="single" w:sz="4" w:space="0" w:color="auto"/>
              <w:left w:val="single" w:sz="4" w:space="0" w:color="auto"/>
              <w:bottom w:val="single" w:sz="4" w:space="0" w:color="auto"/>
              <w:right w:val="single" w:sz="4" w:space="0" w:color="auto"/>
            </w:tcBorders>
          </w:tcPr>
          <w:p w14:paraId="379A31C0" w14:textId="77777777" w:rsidR="00AC4D4E" w:rsidRPr="001D1909" w:rsidRDefault="00AC4D4E" w:rsidP="00AC4D4E">
            <w:pPr>
              <w:pStyle w:val="TAC"/>
            </w:pPr>
            <w:r w:rsidRPr="001D1909">
              <w:t>59</w:t>
            </w:r>
          </w:p>
        </w:tc>
        <w:tc>
          <w:tcPr>
            <w:tcW w:w="567" w:type="dxa"/>
            <w:tcBorders>
              <w:top w:val="single" w:sz="4" w:space="0" w:color="auto"/>
              <w:left w:val="single" w:sz="4" w:space="0" w:color="auto"/>
              <w:bottom w:val="single" w:sz="4" w:space="0" w:color="auto"/>
              <w:right w:val="single" w:sz="4" w:space="0" w:color="auto"/>
            </w:tcBorders>
          </w:tcPr>
          <w:p w14:paraId="31735331" w14:textId="77777777" w:rsidR="00AC4D4E" w:rsidRPr="001D1909" w:rsidRDefault="00AC4D4E" w:rsidP="00AC4D4E">
            <w:pPr>
              <w:pStyle w:val="TAC"/>
            </w:pPr>
            <w:r w:rsidRPr="001D1909">
              <w:t>5A</w:t>
            </w:r>
          </w:p>
        </w:tc>
        <w:tc>
          <w:tcPr>
            <w:tcW w:w="567" w:type="dxa"/>
            <w:tcBorders>
              <w:top w:val="single" w:sz="4" w:space="0" w:color="auto"/>
              <w:left w:val="single" w:sz="4" w:space="0" w:color="auto"/>
              <w:bottom w:val="single" w:sz="4" w:space="0" w:color="auto"/>
              <w:right w:val="single" w:sz="4" w:space="0" w:color="auto"/>
            </w:tcBorders>
          </w:tcPr>
          <w:p w14:paraId="304B3A5F"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510B117F" w14:textId="77777777" w:rsidR="00AC4D4E" w:rsidRPr="001D1909" w:rsidRDefault="00AC4D4E" w:rsidP="00AC4D4E">
            <w:pPr>
              <w:pStyle w:val="TAC"/>
            </w:pPr>
            <w:r w:rsidRPr="001D1909">
              <w:t>FF</w:t>
            </w:r>
          </w:p>
        </w:tc>
        <w:tc>
          <w:tcPr>
            <w:tcW w:w="567" w:type="dxa"/>
            <w:tcBorders>
              <w:top w:val="single" w:sz="4" w:space="0" w:color="auto"/>
              <w:left w:val="single" w:sz="4" w:space="0" w:color="auto"/>
              <w:bottom w:val="single" w:sz="4" w:space="0" w:color="auto"/>
              <w:right w:val="single" w:sz="4" w:space="0" w:color="auto"/>
            </w:tcBorders>
          </w:tcPr>
          <w:p w14:paraId="30AB1DD0"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2FA384E3"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F2DC784"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0A4BDEA2" w14:textId="77777777" w:rsidR="00AC4D4E" w:rsidRPr="001D1909" w:rsidRDefault="00AC4D4E" w:rsidP="00AC4D4E">
            <w:pPr>
              <w:pStyle w:val="TAC"/>
            </w:pPr>
            <w:r w:rsidRPr="001D1909">
              <w:t>..</w:t>
            </w:r>
          </w:p>
        </w:tc>
      </w:tr>
      <w:tr w:rsidR="00AC4D4E" w:rsidRPr="001D1909" w14:paraId="260D4D24" w14:textId="77777777" w:rsidTr="00A178EF">
        <w:trPr>
          <w:jc w:val="center"/>
        </w:trPr>
        <w:tc>
          <w:tcPr>
            <w:tcW w:w="1134" w:type="dxa"/>
            <w:tcBorders>
              <w:right w:val="single" w:sz="4" w:space="0" w:color="auto"/>
            </w:tcBorders>
          </w:tcPr>
          <w:p w14:paraId="31BC29ED"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AA13D3F" w14:textId="77777777" w:rsidR="00AC4D4E" w:rsidRPr="001D1909" w:rsidRDefault="00AC4D4E" w:rsidP="00AC4D4E">
            <w:pPr>
              <w:pStyle w:val="TAC"/>
            </w:pPr>
            <w:r w:rsidRPr="001D1909">
              <w:t>1F</w:t>
            </w:r>
          </w:p>
        </w:tc>
        <w:tc>
          <w:tcPr>
            <w:tcW w:w="567" w:type="dxa"/>
            <w:tcBorders>
              <w:top w:val="single" w:sz="4" w:space="0" w:color="auto"/>
              <w:left w:val="single" w:sz="4" w:space="0" w:color="auto"/>
              <w:bottom w:val="single" w:sz="4" w:space="0" w:color="auto"/>
              <w:right w:val="single" w:sz="4" w:space="0" w:color="auto"/>
            </w:tcBorders>
          </w:tcPr>
          <w:p w14:paraId="36B74CB0" w14:textId="77777777" w:rsidR="00AC4D4E" w:rsidRPr="001D1909" w:rsidRDefault="00AC4D4E" w:rsidP="00AC4D4E">
            <w:pPr>
              <w:pStyle w:val="TAC"/>
            </w:pPr>
            <w:r w:rsidRPr="001D1909">
              <w:t xml:space="preserve">B7 </w:t>
            </w:r>
          </w:p>
        </w:tc>
        <w:tc>
          <w:tcPr>
            <w:tcW w:w="567" w:type="dxa"/>
            <w:tcBorders>
              <w:top w:val="single" w:sz="4" w:space="0" w:color="auto"/>
              <w:left w:val="single" w:sz="4" w:space="0" w:color="auto"/>
              <w:bottom w:val="single" w:sz="4" w:space="0" w:color="auto"/>
              <w:right w:val="single" w:sz="4" w:space="0" w:color="auto"/>
            </w:tcBorders>
          </w:tcPr>
          <w:p w14:paraId="3105DB9F"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48C73AE1"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1E2A9498"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293504D"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87C85F2"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C2B64E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7CC24BA"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DA9CFCE"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69602AF" w14:textId="77777777" w:rsidR="00AC4D4E" w:rsidRPr="001D1909"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3F195D1" w14:textId="77777777" w:rsidR="00AC4D4E" w:rsidRPr="001D1909" w:rsidRDefault="00AC4D4E" w:rsidP="00AC4D4E">
            <w:pPr>
              <w:pStyle w:val="TAC"/>
            </w:pPr>
          </w:p>
        </w:tc>
      </w:tr>
    </w:tbl>
    <w:p w14:paraId="67552C3A" w14:textId="77777777" w:rsidR="00AC4D4E" w:rsidRPr="001D1909" w:rsidRDefault="00AC4D4E" w:rsidP="00A178EF">
      <w:r>
        <w:tab/>
        <w:t>Where XX is the Hex value of the Command number</w:t>
      </w:r>
    </w:p>
    <w:p w14:paraId="498E9838" w14:textId="77777777" w:rsidR="00AC4D4E" w:rsidRPr="001D1909" w:rsidRDefault="00AC4D4E" w:rsidP="00A178EF"/>
    <w:p w14:paraId="7E726C70" w14:textId="77777777" w:rsidR="00AC4D4E" w:rsidRPr="001D1909" w:rsidRDefault="00AC4D4E" w:rsidP="00A178EF">
      <w:r w:rsidRPr="001D1909">
        <w:t>TERMINAL RESPONSE: RECEIVE DATA 1.2.5</w:t>
      </w:r>
    </w:p>
    <w:p w14:paraId="06B70B90" w14:textId="77777777" w:rsidR="00AC4D4E" w:rsidRPr="001D1909" w:rsidRDefault="00AC4D4E" w:rsidP="00A178EF">
      <w:r w:rsidRPr="001D1909">
        <w:t>Logically:</w:t>
      </w:r>
    </w:p>
    <w:p w14:paraId="374344FE" w14:textId="77777777" w:rsidR="00AC4D4E" w:rsidRPr="001D1909" w:rsidRDefault="00AC4D4E" w:rsidP="00A178EF">
      <w:pPr>
        <w:pStyle w:val="EW"/>
        <w:tabs>
          <w:tab w:val="left" w:pos="851"/>
        </w:tabs>
        <w:ind w:left="2835" w:hanging="2551"/>
      </w:pPr>
      <w:r w:rsidRPr="001D1909">
        <w:t>Command details</w:t>
      </w:r>
    </w:p>
    <w:p w14:paraId="2ABA8829" w14:textId="77777777" w:rsidR="00AC4D4E" w:rsidRPr="001D1909" w:rsidRDefault="00AC4D4E" w:rsidP="00A178EF">
      <w:pPr>
        <w:pStyle w:val="EW"/>
        <w:tabs>
          <w:tab w:val="left" w:pos="851"/>
        </w:tabs>
        <w:ind w:left="2835" w:hanging="2551"/>
      </w:pPr>
      <w:r w:rsidRPr="001D1909">
        <w:tab/>
        <w:t>Command number:</w:t>
      </w:r>
      <w:r w:rsidRPr="001D1909">
        <w:tab/>
      </w:r>
      <w:r>
        <w:t xml:space="preserve">same value as the command number in </w:t>
      </w:r>
      <w:r w:rsidRPr="001D1909">
        <w:t>TERMINAL RESPONSE: RECEIVE DATA 1.</w:t>
      </w:r>
      <w:r>
        <w:t>2</w:t>
      </w:r>
      <w:r w:rsidRPr="001D1909">
        <w:t>.5</w:t>
      </w:r>
    </w:p>
    <w:p w14:paraId="51065619" w14:textId="77777777" w:rsidR="00AC4D4E" w:rsidRPr="001D1909" w:rsidRDefault="00AC4D4E" w:rsidP="00A178EF">
      <w:pPr>
        <w:pStyle w:val="EW"/>
        <w:tabs>
          <w:tab w:val="left" w:pos="851"/>
        </w:tabs>
        <w:ind w:left="2835" w:hanging="2551"/>
      </w:pPr>
      <w:r w:rsidRPr="001D1909">
        <w:tab/>
        <w:t>Command type:</w:t>
      </w:r>
      <w:r w:rsidRPr="001D1909">
        <w:tab/>
        <w:t>RECEIVE DATA</w:t>
      </w:r>
    </w:p>
    <w:p w14:paraId="7B21E8AD" w14:textId="77777777" w:rsidR="00AC4D4E" w:rsidRDefault="00AC4D4E" w:rsidP="00A178EF">
      <w:pPr>
        <w:pStyle w:val="EW"/>
        <w:tabs>
          <w:tab w:val="left" w:pos="851"/>
        </w:tabs>
        <w:ind w:left="2835" w:hanging="2551"/>
      </w:pPr>
      <w:r w:rsidRPr="001D1909">
        <w:tab/>
        <w:t>Command qualifier:</w:t>
      </w:r>
      <w:r w:rsidRPr="001D1909">
        <w:tab/>
        <w:t>RFU</w:t>
      </w:r>
    </w:p>
    <w:p w14:paraId="5EE82EC1" w14:textId="77777777" w:rsidR="00AC4D4E" w:rsidRPr="001D1909" w:rsidRDefault="00AC4D4E" w:rsidP="00A178EF">
      <w:pPr>
        <w:pStyle w:val="EW"/>
        <w:tabs>
          <w:tab w:val="left" w:pos="851"/>
        </w:tabs>
        <w:ind w:left="2835" w:hanging="2551"/>
      </w:pPr>
      <w:r w:rsidRPr="001D1909">
        <w:t>Device identities</w:t>
      </w:r>
    </w:p>
    <w:p w14:paraId="0C569056" w14:textId="77777777" w:rsidR="00AC4D4E" w:rsidRPr="001D1909" w:rsidRDefault="00AC4D4E" w:rsidP="00A178EF">
      <w:pPr>
        <w:pStyle w:val="EW"/>
        <w:tabs>
          <w:tab w:val="left" w:pos="851"/>
        </w:tabs>
        <w:ind w:left="2835" w:hanging="2551"/>
      </w:pPr>
      <w:r w:rsidRPr="001D1909">
        <w:tab/>
        <w:t>Source device:</w:t>
      </w:r>
      <w:r w:rsidRPr="001D1909">
        <w:tab/>
        <w:t>ME</w:t>
      </w:r>
    </w:p>
    <w:p w14:paraId="6FEBEE22" w14:textId="77777777" w:rsidR="00AC4D4E" w:rsidRPr="001D1909" w:rsidRDefault="00AC4D4E" w:rsidP="00A178EF">
      <w:pPr>
        <w:pStyle w:val="EW"/>
        <w:tabs>
          <w:tab w:val="left" w:pos="851"/>
        </w:tabs>
        <w:ind w:left="2835" w:hanging="2551"/>
      </w:pPr>
      <w:r w:rsidRPr="001D1909">
        <w:tab/>
        <w:t>Destination device:</w:t>
      </w:r>
      <w:r w:rsidRPr="001D1909">
        <w:tab/>
        <w:t>UICC</w:t>
      </w:r>
    </w:p>
    <w:p w14:paraId="491B85B6" w14:textId="77777777" w:rsidR="00AC4D4E" w:rsidRPr="001D1909" w:rsidRDefault="00AC4D4E" w:rsidP="00A178EF">
      <w:pPr>
        <w:pStyle w:val="EW"/>
        <w:tabs>
          <w:tab w:val="left" w:pos="851"/>
        </w:tabs>
        <w:ind w:left="2835" w:hanging="2551"/>
      </w:pPr>
      <w:r w:rsidRPr="001D1909">
        <w:t>Result</w:t>
      </w:r>
    </w:p>
    <w:p w14:paraId="3FE57E98" w14:textId="77777777" w:rsidR="00AC4D4E" w:rsidRPr="001D1909" w:rsidRDefault="00AC4D4E" w:rsidP="00A178EF">
      <w:pPr>
        <w:pStyle w:val="EW"/>
        <w:tabs>
          <w:tab w:val="left" w:pos="851"/>
        </w:tabs>
        <w:ind w:left="2835" w:hanging="2551"/>
      </w:pPr>
      <w:r w:rsidRPr="001D1909">
        <w:tab/>
        <w:t>General Result:</w:t>
      </w:r>
      <w:r w:rsidRPr="001D1909">
        <w:tab/>
        <w:t>Command performed successfully</w:t>
      </w:r>
    </w:p>
    <w:p w14:paraId="62366123" w14:textId="77777777" w:rsidR="00AC4D4E" w:rsidRPr="001D1909" w:rsidRDefault="00AC4D4E" w:rsidP="00A178EF">
      <w:pPr>
        <w:pStyle w:val="EW"/>
        <w:tabs>
          <w:tab w:val="left" w:pos="851"/>
        </w:tabs>
        <w:ind w:left="2835" w:hanging="2551"/>
      </w:pPr>
      <w:r w:rsidRPr="001D1909">
        <w:t>Channel Data:</w:t>
      </w:r>
      <w:r w:rsidRPr="001D1909">
        <w:tab/>
        <w:t>20 21 .. E7 (200 Bytes of data)</w:t>
      </w:r>
    </w:p>
    <w:p w14:paraId="5B396656" w14:textId="77777777" w:rsidR="00AC4D4E" w:rsidRPr="001D1909" w:rsidRDefault="00AC4D4E" w:rsidP="00A178EF">
      <w:pPr>
        <w:pStyle w:val="EX"/>
        <w:tabs>
          <w:tab w:val="left" w:pos="851"/>
        </w:tabs>
        <w:ind w:left="2835" w:hanging="2551"/>
      </w:pPr>
      <w:r w:rsidRPr="001D1909">
        <w:t>Channel data length:</w:t>
      </w:r>
      <w:r w:rsidRPr="001D1909">
        <w:tab/>
        <w:t>00</w:t>
      </w:r>
    </w:p>
    <w:p w14:paraId="4417DD4A" w14:textId="77777777" w:rsidR="00AC4D4E" w:rsidRPr="001D1909" w:rsidRDefault="00AC4D4E" w:rsidP="00A178EF">
      <w:r w:rsidRPr="001D1909">
        <w:t>Coding:</w:t>
      </w:r>
    </w:p>
    <w:p w14:paraId="629136DF"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7D511F7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77F304CA"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410BBC48"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7A42FC94"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76E0C594" w14:textId="698BCEC9" w:rsidR="00AC4D4E" w:rsidRPr="001D1909"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808BCDF" w14:textId="77777777" w:rsidR="00AC4D4E" w:rsidRPr="001D1909" w:rsidRDefault="00AC4D4E" w:rsidP="00AC4D4E">
            <w:pPr>
              <w:pStyle w:val="TAC"/>
            </w:pPr>
            <w:r w:rsidRPr="001D1909">
              <w:t>42</w:t>
            </w:r>
          </w:p>
        </w:tc>
        <w:tc>
          <w:tcPr>
            <w:tcW w:w="567" w:type="dxa"/>
            <w:tcBorders>
              <w:top w:val="single" w:sz="4" w:space="0" w:color="auto"/>
              <w:left w:val="single" w:sz="4" w:space="0" w:color="auto"/>
              <w:bottom w:val="single" w:sz="4" w:space="0" w:color="auto"/>
              <w:right w:val="single" w:sz="4" w:space="0" w:color="auto"/>
            </w:tcBorders>
          </w:tcPr>
          <w:p w14:paraId="72428575"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7D06E085"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0BE05ACF"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390880DB"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6441A3E"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4DAF7757"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5F8234FF"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1380629" w14:textId="77777777" w:rsidR="00AC4D4E" w:rsidRPr="001D1909" w:rsidRDefault="00AC4D4E" w:rsidP="00AC4D4E">
            <w:pPr>
              <w:pStyle w:val="TAC"/>
            </w:pPr>
            <w:r w:rsidRPr="001D1909">
              <w:t>00</w:t>
            </w:r>
          </w:p>
        </w:tc>
      </w:tr>
      <w:tr w:rsidR="00AC4D4E" w:rsidRPr="001D1909" w14:paraId="3E371F34" w14:textId="77777777" w:rsidTr="00A178EF">
        <w:trPr>
          <w:jc w:val="center"/>
        </w:trPr>
        <w:tc>
          <w:tcPr>
            <w:tcW w:w="1134" w:type="dxa"/>
            <w:tcBorders>
              <w:top w:val="single" w:sz="4" w:space="0" w:color="auto"/>
              <w:right w:val="single" w:sz="4" w:space="0" w:color="auto"/>
            </w:tcBorders>
          </w:tcPr>
          <w:p w14:paraId="2C3130DC" w14:textId="77777777" w:rsidR="00AC4D4E" w:rsidRPr="001D1909"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62C41E8" w14:textId="77777777" w:rsidR="00AC4D4E" w:rsidRPr="001D1909" w:rsidRDefault="00AC4D4E" w:rsidP="00AC4D4E">
            <w:pPr>
              <w:pStyle w:val="TAC"/>
            </w:pPr>
            <w:r w:rsidRPr="001D1909">
              <w:t>B6</w:t>
            </w:r>
          </w:p>
        </w:tc>
        <w:tc>
          <w:tcPr>
            <w:tcW w:w="567" w:type="dxa"/>
            <w:tcBorders>
              <w:top w:val="single" w:sz="4" w:space="0" w:color="auto"/>
              <w:left w:val="single" w:sz="4" w:space="0" w:color="auto"/>
              <w:bottom w:val="single" w:sz="4" w:space="0" w:color="auto"/>
              <w:right w:val="single" w:sz="4" w:space="0" w:color="auto"/>
            </w:tcBorders>
          </w:tcPr>
          <w:p w14:paraId="1AE96741"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072AF9C4" w14:textId="77777777" w:rsidR="00AC4D4E" w:rsidRPr="001D1909" w:rsidRDefault="00AC4D4E" w:rsidP="00AC4D4E">
            <w:pPr>
              <w:pStyle w:val="TAC"/>
            </w:pPr>
            <w:r w:rsidRPr="001D1909">
              <w:t>C8</w:t>
            </w:r>
          </w:p>
        </w:tc>
        <w:tc>
          <w:tcPr>
            <w:tcW w:w="567" w:type="dxa"/>
            <w:tcBorders>
              <w:top w:val="single" w:sz="4" w:space="0" w:color="auto"/>
              <w:left w:val="single" w:sz="4" w:space="0" w:color="auto"/>
              <w:bottom w:val="single" w:sz="4" w:space="0" w:color="auto"/>
              <w:right w:val="single" w:sz="4" w:space="0" w:color="auto"/>
            </w:tcBorders>
          </w:tcPr>
          <w:p w14:paraId="16BC7CD1" w14:textId="77777777" w:rsidR="00AC4D4E" w:rsidRPr="001D1909" w:rsidRDefault="00AC4D4E" w:rsidP="00AC4D4E">
            <w:pPr>
              <w:pStyle w:val="TAC"/>
            </w:pPr>
            <w:r w:rsidRPr="001D1909">
              <w:t>20</w:t>
            </w:r>
          </w:p>
        </w:tc>
        <w:tc>
          <w:tcPr>
            <w:tcW w:w="567" w:type="dxa"/>
            <w:tcBorders>
              <w:top w:val="single" w:sz="4" w:space="0" w:color="auto"/>
              <w:left w:val="single" w:sz="4" w:space="0" w:color="auto"/>
              <w:bottom w:val="single" w:sz="4" w:space="0" w:color="auto"/>
              <w:right w:val="single" w:sz="4" w:space="0" w:color="auto"/>
            </w:tcBorders>
          </w:tcPr>
          <w:p w14:paraId="580D22A2" w14:textId="77777777" w:rsidR="00AC4D4E" w:rsidRPr="001D1909" w:rsidRDefault="00AC4D4E" w:rsidP="00AC4D4E">
            <w:pPr>
              <w:pStyle w:val="TAC"/>
            </w:pPr>
            <w:r w:rsidRPr="001D1909">
              <w:t>21</w:t>
            </w:r>
          </w:p>
        </w:tc>
        <w:tc>
          <w:tcPr>
            <w:tcW w:w="567" w:type="dxa"/>
            <w:tcBorders>
              <w:top w:val="single" w:sz="4" w:space="0" w:color="auto"/>
              <w:left w:val="single" w:sz="4" w:space="0" w:color="auto"/>
              <w:bottom w:val="single" w:sz="4" w:space="0" w:color="auto"/>
              <w:right w:val="single" w:sz="4" w:space="0" w:color="auto"/>
            </w:tcBorders>
          </w:tcPr>
          <w:p w14:paraId="0AF69059" w14:textId="77777777" w:rsidR="00AC4D4E" w:rsidRPr="001D1909" w:rsidRDefault="00AC4D4E" w:rsidP="00AC4D4E">
            <w:pPr>
              <w:pStyle w:val="TAC"/>
            </w:pPr>
            <w:r w:rsidRPr="001D1909">
              <w:t>22</w:t>
            </w:r>
          </w:p>
        </w:tc>
        <w:tc>
          <w:tcPr>
            <w:tcW w:w="567" w:type="dxa"/>
            <w:tcBorders>
              <w:top w:val="single" w:sz="4" w:space="0" w:color="auto"/>
              <w:left w:val="single" w:sz="4" w:space="0" w:color="auto"/>
              <w:bottom w:val="single" w:sz="4" w:space="0" w:color="auto"/>
              <w:right w:val="single" w:sz="4" w:space="0" w:color="auto"/>
            </w:tcBorders>
          </w:tcPr>
          <w:p w14:paraId="300C6499" w14:textId="77777777" w:rsidR="00AC4D4E" w:rsidRPr="001D1909" w:rsidRDefault="00AC4D4E" w:rsidP="00AC4D4E">
            <w:pPr>
              <w:pStyle w:val="TAC"/>
            </w:pPr>
            <w:r w:rsidRPr="001D1909">
              <w:t>..</w:t>
            </w:r>
          </w:p>
        </w:tc>
        <w:tc>
          <w:tcPr>
            <w:tcW w:w="567" w:type="dxa"/>
            <w:tcBorders>
              <w:top w:val="single" w:sz="4" w:space="0" w:color="auto"/>
              <w:left w:val="single" w:sz="4" w:space="0" w:color="auto"/>
              <w:bottom w:val="single" w:sz="4" w:space="0" w:color="auto"/>
              <w:right w:val="single" w:sz="4" w:space="0" w:color="auto"/>
            </w:tcBorders>
          </w:tcPr>
          <w:p w14:paraId="667C193F" w14:textId="77777777" w:rsidR="00AC4D4E" w:rsidRPr="001D1909" w:rsidRDefault="00AC4D4E" w:rsidP="00AC4D4E">
            <w:pPr>
              <w:pStyle w:val="TAC"/>
            </w:pPr>
            <w:r w:rsidRPr="001D1909">
              <w:t>E7</w:t>
            </w:r>
          </w:p>
        </w:tc>
        <w:tc>
          <w:tcPr>
            <w:tcW w:w="567" w:type="dxa"/>
            <w:tcBorders>
              <w:top w:val="single" w:sz="4" w:space="0" w:color="auto"/>
              <w:left w:val="single" w:sz="4" w:space="0" w:color="auto"/>
              <w:bottom w:val="single" w:sz="4" w:space="0" w:color="auto"/>
              <w:right w:val="single" w:sz="4" w:space="0" w:color="auto"/>
            </w:tcBorders>
          </w:tcPr>
          <w:p w14:paraId="41E173A8" w14:textId="77777777" w:rsidR="00AC4D4E" w:rsidRPr="001D1909" w:rsidRDefault="00AC4D4E" w:rsidP="00AC4D4E">
            <w:pPr>
              <w:pStyle w:val="TAC"/>
            </w:pPr>
            <w:r w:rsidRPr="001D1909">
              <w:t>B7</w:t>
            </w:r>
          </w:p>
        </w:tc>
        <w:tc>
          <w:tcPr>
            <w:tcW w:w="567" w:type="dxa"/>
            <w:tcBorders>
              <w:top w:val="single" w:sz="4" w:space="0" w:color="auto"/>
              <w:left w:val="single" w:sz="4" w:space="0" w:color="auto"/>
              <w:bottom w:val="single" w:sz="4" w:space="0" w:color="auto"/>
              <w:right w:val="single" w:sz="4" w:space="0" w:color="auto"/>
            </w:tcBorders>
          </w:tcPr>
          <w:p w14:paraId="011ED1D8"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16650ED5"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3DF6C02C" w14:textId="77777777" w:rsidR="00AC4D4E" w:rsidRPr="001D1909" w:rsidRDefault="00AC4D4E" w:rsidP="00AC4D4E">
            <w:pPr>
              <w:pStyle w:val="TAC"/>
            </w:pPr>
          </w:p>
        </w:tc>
      </w:tr>
    </w:tbl>
    <w:p w14:paraId="63B4ED7F" w14:textId="77777777" w:rsidR="00AC4D4E" w:rsidRPr="001D1909" w:rsidRDefault="00AC4D4E" w:rsidP="00A178EF">
      <w:r>
        <w:tab/>
        <w:t>Where XX is the Hex value of the Command number</w:t>
      </w:r>
    </w:p>
    <w:p w14:paraId="2F0818A6" w14:textId="77777777" w:rsidR="00AC4D4E" w:rsidRPr="001D1909" w:rsidRDefault="00AC4D4E" w:rsidP="00A178EF"/>
    <w:p w14:paraId="64A66747" w14:textId="77777777" w:rsidR="00AC4D4E" w:rsidRPr="001D1909" w:rsidRDefault="00AC4D4E" w:rsidP="00A178EF">
      <w:r w:rsidRPr="001D1909">
        <w:t>PROACTIVE COMMAND: CLOSE CHANNEL 1.2.1</w:t>
      </w:r>
    </w:p>
    <w:p w14:paraId="5ED4F9DD" w14:textId="77777777" w:rsidR="00AC4D4E" w:rsidRPr="001D1909" w:rsidRDefault="00AC4D4E" w:rsidP="00A178EF">
      <w:r w:rsidRPr="001D1909">
        <w:lastRenderedPageBreak/>
        <w:t>Logically:</w:t>
      </w:r>
    </w:p>
    <w:p w14:paraId="2B8282C8" w14:textId="77777777" w:rsidR="00AC4D4E" w:rsidRPr="001D1909" w:rsidRDefault="00AC4D4E" w:rsidP="00A178EF">
      <w:pPr>
        <w:pStyle w:val="EW"/>
        <w:tabs>
          <w:tab w:val="left" w:pos="851"/>
        </w:tabs>
        <w:ind w:left="2835" w:hanging="2551"/>
      </w:pPr>
      <w:r w:rsidRPr="001D1909">
        <w:t>Command details</w:t>
      </w:r>
    </w:p>
    <w:p w14:paraId="48DFF0EC" w14:textId="77777777" w:rsidR="00AC4D4E" w:rsidRPr="001D1909" w:rsidRDefault="00AC4D4E" w:rsidP="00A178EF">
      <w:pPr>
        <w:pStyle w:val="EW"/>
        <w:tabs>
          <w:tab w:val="left" w:pos="851"/>
        </w:tabs>
        <w:ind w:left="2835" w:hanging="2551"/>
      </w:pPr>
      <w:r w:rsidRPr="001D1909">
        <w:tab/>
        <w:t>Command number:</w:t>
      </w:r>
      <w:r w:rsidRPr="001D1909">
        <w:tab/>
        <w:t>1</w:t>
      </w:r>
    </w:p>
    <w:p w14:paraId="522A6566" w14:textId="77777777" w:rsidR="00AC4D4E" w:rsidRPr="001D1909" w:rsidRDefault="00AC4D4E" w:rsidP="00A178EF">
      <w:pPr>
        <w:pStyle w:val="EW"/>
        <w:tabs>
          <w:tab w:val="left" w:pos="851"/>
        </w:tabs>
        <w:ind w:left="2835" w:hanging="2551"/>
      </w:pPr>
      <w:r w:rsidRPr="001D1909">
        <w:tab/>
        <w:t>Command type:</w:t>
      </w:r>
      <w:r w:rsidRPr="001D1909">
        <w:tab/>
        <w:t>CLOSE CHANNEL</w:t>
      </w:r>
    </w:p>
    <w:p w14:paraId="3F80E7D3" w14:textId="77777777" w:rsidR="00AC4D4E" w:rsidRPr="001D1909" w:rsidRDefault="00AC4D4E" w:rsidP="00A178EF">
      <w:pPr>
        <w:pStyle w:val="EW"/>
        <w:tabs>
          <w:tab w:val="left" w:pos="851"/>
        </w:tabs>
        <w:ind w:left="2835" w:hanging="2551"/>
      </w:pPr>
      <w:r w:rsidRPr="001D1909">
        <w:tab/>
        <w:t>Command qualifier:</w:t>
      </w:r>
      <w:r w:rsidRPr="001D1909">
        <w:tab/>
        <w:t>RFU</w:t>
      </w:r>
    </w:p>
    <w:p w14:paraId="4F4A6776" w14:textId="77777777" w:rsidR="00AC4D4E" w:rsidRPr="001D1909" w:rsidRDefault="00AC4D4E" w:rsidP="00A178EF">
      <w:pPr>
        <w:pStyle w:val="EW"/>
        <w:tabs>
          <w:tab w:val="left" w:pos="851"/>
        </w:tabs>
        <w:ind w:left="2835" w:hanging="2551"/>
      </w:pPr>
      <w:r w:rsidRPr="001D1909">
        <w:t>Device identities</w:t>
      </w:r>
    </w:p>
    <w:p w14:paraId="74700397" w14:textId="77777777" w:rsidR="00AC4D4E" w:rsidRPr="001D1909" w:rsidRDefault="00AC4D4E" w:rsidP="00A178EF">
      <w:pPr>
        <w:pStyle w:val="EW"/>
        <w:tabs>
          <w:tab w:val="left" w:pos="851"/>
        </w:tabs>
        <w:ind w:left="2835" w:hanging="2551"/>
      </w:pPr>
      <w:r w:rsidRPr="001D1909">
        <w:tab/>
        <w:t>Source device:</w:t>
      </w:r>
      <w:r w:rsidRPr="001D1909">
        <w:tab/>
        <w:t>UICC</w:t>
      </w:r>
    </w:p>
    <w:p w14:paraId="08469D03" w14:textId="77777777" w:rsidR="00AC4D4E" w:rsidRPr="001D1909" w:rsidRDefault="00AC4D4E" w:rsidP="00A178EF">
      <w:pPr>
        <w:pStyle w:val="EX"/>
        <w:tabs>
          <w:tab w:val="left" w:pos="851"/>
        </w:tabs>
        <w:ind w:left="2835" w:hanging="2551"/>
      </w:pPr>
      <w:r w:rsidRPr="001D1909">
        <w:tab/>
        <w:t>Destination device:</w:t>
      </w:r>
      <w:r w:rsidRPr="001D1909">
        <w:tab/>
        <w:t>Channel 1</w:t>
      </w:r>
    </w:p>
    <w:p w14:paraId="180237F6" w14:textId="77777777" w:rsidR="00AC4D4E" w:rsidRPr="001D1909" w:rsidRDefault="00AC4D4E" w:rsidP="00A178EF">
      <w:r w:rsidRPr="001D1909">
        <w:t>Coding:</w:t>
      </w:r>
    </w:p>
    <w:p w14:paraId="282990DD"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AC4D4E" w:rsidRPr="001D1909" w14:paraId="35E393F4"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DA74679"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75478824" w14:textId="77777777" w:rsidR="00AC4D4E" w:rsidRPr="001D1909" w:rsidRDefault="00AC4D4E" w:rsidP="00AC4D4E">
            <w:pPr>
              <w:pStyle w:val="TAC"/>
            </w:pPr>
            <w:r w:rsidRPr="001D1909">
              <w:t>D0</w:t>
            </w:r>
          </w:p>
        </w:tc>
        <w:tc>
          <w:tcPr>
            <w:tcW w:w="546" w:type="dxa"/>
            <w:tcBorders>
              <w:top w:val="single" w:sz="4" w:space="0" w:color="auto"/>
              <w:left w:val="single" w:sz="4" w:space="0" w:color="auto"/>
              <w:bottom w:val="single" w:sz="4" w:space="0" w:color="auto"/>
              <w:right w:val="single" w:sz="4" w:space="0" w:color="auto"/>
            </w:tcBorders>
          </w:tcPr>
          <w:p w14:paraId="543EB467" w14:textId="77777777" w:rsidR="00AC4D4E" w:rsidRPr="001D1909" w:rsidRDefault="00AC4D4E" w:rsidP="00AC4D4E">
            <w:pPr>
              <w:pStyle w:val="TAC"/>
            </w:pPr>
            <w:r w:rsidRPr="001D1909">
              <w:t>09</w:t>
            </w:r>
          </w:p>
        </w:tc>
        <w:tc>
          <w:tcPr>
            <w:tcW w:w="588" w:type="dxa"/>
            <w:tcBorders>
              <w:top w:val="single" w:sz="4" w:space="0" w:color="auto"/>
              <w:left w:val="single" w:sz="4" w:space="0" w:color="auto"/>
              <w:bottom w:val="single" w:sz="4" w:space="0" w:color="auto"/>
              <w:right w:val="single" w:sz="4" w:space="0" w:color="auto"/>
            </w:tcBorders>
          </w:tcPr>
          <w:p w14:paraId="049BBFD8"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661B6E93"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456DE494"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3E6E02D" w14:textId="77777777" w:rsidR="00AC4D4E" w:rsidRPr="001D1909" w:rsidRDefault="00AC4D4E" w:rsidP="00AC4D4E">
            <w:pPr>
              <w:pStyle w:val="TAC"/>
            </w:pPr>
            <w:r w:rsidRPr="001D1909">
              <w:t>41</w:t>
            </w:r>
          </w:p>
        </w:tc>
        <w:tc>
          <w:tcPr>
            <w:tcW w:w="567" w:type="dxa"/>
            <w:tcBorders>
              <w:top w:val="single" w:sz="4" w:space="0" w:color="auto"/>
              <w:left w:val="single" w:sz="4" w:space="0" w:color="auto"/>
              <w:bottom w:val="single" w:sz="4" w:space="0" w:color="auto"/>
              <w:right w:val="single" w:sz="4" w:space="0" w:color="auto"/>
            </w:tcBorders>
          </w:tcPr>
          <w:p w14:paraId="6B32F317"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1CA4A3E8"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7330BA25"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2F62067E"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5E9FDCB9" w14:textId="77777777" w:rsidR="00AC4D4E" w:rsidRPr="001D1909" w:rsidRDefault="00AC4D4E" w:rsidP="00AC4D4E">
            <w:pPr>
              <w:pStyle w:val="TAC"/>
            </w:pPr>
            <w:r w:rsidRPr="001D1909">
              <w:t>21</w:t>
            </w:r>
          </w:p>
        </w:tc>
      </w:tr>
    </w:tbl>
    <w:p w14:paraId="76AFBCF2" w14:textId="77777777" w:rsidR="00AC4D4E" w:rsidRPr="001D1909" w:rsidRDefault="00AC4D4E" w:rsidP="00A178EF"/>
    <w:p w14:paraId="4EF090CA" w14:textId="77777777" w:rsidR="00AC4D4E" w:rsidRPr="001D1909" w:rsidRDefault="00AC4D4E" w:rsidP="00A178EF">
      <w:r w:rsidRPr="001D1909">
        <w:t>TERMINAL RESPONSE: CLOSE CHANNEL 1.2.1</w:t>
      </w:r>
    </w:p>
    <w:p w14:paraId="7DEF7F67" w14:textId="77777777" w:rsidR="00AC4D4E" w:rsidRPr="001D1909" w:rsidRDefault="00AC4D4E" w:rsidP="00A178EF">
      <w:pPr>
        <w:keepNext/>
        <w:keepLines/>
      </w:pPr>
      <w:r w:rsidRPr="001D1909">
        <w:t>Logically:</w:t>
      </w:r>
    </w:p>
    <w:p w14:paraId="67F79371" w14:textId="77777777" w:rsidR="00AC4D4E" w:rsidRPr="001D1909" w:rsidRDefault="00AC4D4E" w:rsidP="00A178EF">
      <w:pPr>
        <w:pStyle w:val="EW"/>
        <w:keepNext/>
        <w:tabs>
          <w:tab w:val="left" w:pos="851"/>
        </w:tabs>
        <w:ind w:left="2835" w:hanging="2551"/>
      </w:pPr>
      <w:r w:rsidRPr="001D1909">
        <w:t>Command details</w:t>
      </w:r>
    </w:p>
    <w:p w14:paraId="1FE04E2A" w14:textId="77777777" w:rsidR="00AC4D4E" w:rsidRPr="001D1909" w:rsidRDefault="00AC4D4E" w:rsidP="00A178EF">
      <w:pPr>
        <w:pStyle w:val="EW"/>
        <w:tabs>
          <w:tab w:val="left" w:pos="851"/>
        </w:tabs>
        <w:ind w:left="2835" w:hanging="2551"/>
      </w:pPr>
      <w:r w:rsidRPr="001D1909">
        <w:tab/>
        <w:t>Command number:</w:t>
      </w:r>
      <w:r w:rsidRPr="001D1909">
        <w:tab/>
        <w:t>1</w:t>
      </w:r>
    </w:p>
    <w:p w14:paraId="7B235B40" w14:textId="77777777" w:rsidR="00AC4D4E" w:rsidRPr="001D1909" w:rsidRDefault="00AC4D4E" w:rsidP="00A178EF">
      <w:pPr>
        <w:pStyle w:val="EW"/>
        <w:tabs>
          <w:tab w:val="left" w:pos="851"/>
        </w:tabs>
        <w:ind w:left="2835" w:hanging="2551"/>
      </w:pPr>
      <w:r w:rsidRPr="001D1909">
        <w:tab/>
        <w:t>Command type:</w:t>
      </w:r>
      <w:r w:rsidRPr="001D1909">
        <w:tab/>
        <w:t>CLOSE CHANNEL</w:t>
      </w:r>
    </w:p>
    <w:p w14:paraId="167096B8" w14:textId="77777777" w:rsidR="00AC4D4E" w:rsidRPr="001D1909" w:rsidRDefault="00AC4D4E" w:rsidP="00A178EF">
      <w:pPr>
        <w:pStyle w:val="EW"/>
        <w:tabs>
          <w:tab w:val="left" w:pos="851"/>
        </w:tabs>
        <w:ind w:left="2835" w:hanging="2551"/>
      </w:pPr>
      <w:r w:rsidRPr="001D1909">
        <w:tab/>
        <w:t>Command qualifier:</w:t>
      </w:r>
      <w:r w:rsidRPr="001D1909">
        <w:tab/>
        <w:t>RFU</w:t>
      </w:r>
    </w:p>
    <w:p w14:paraId="7852DD0B" w14:textId="77777777" w:rsidR="00AC4D4E" w:rsidRPr="001D1909" w:rsidRDefault="00AC4D4E" w:rsidP="00A178EF">
      <w:pPr>
        <w:pStyle w:val="EW"/>
        <w:tabs>
          <w:tab w:val="left" w:pos="851"/>
        </w:tabs>
        <w:ind w:left="2835" w:hanging="2551"/>
      </w:pPr>
      <w:r w:rsidRPr="001D1909">
        <w:t>Device identities</w:t>
      </w:r>
    </w:p>
    <w:p w14:paraId="1DF6E4C9" w14:textId="77777777" w:rsidR="00AC4D4E" w:rsidRPr="001D1909" w:rsidRDefault="00AC4D4E" w:rsidP="00A178EF">
      <w:pPr>
        <w:pStyle w:val="EW"/>
        <w:tabs>
          <w:tab w:val="left" w:pos="851"/>
        </w:tabs>
        <w:ind w:left="2835" w:hanging="2551"/>
      </w:pPr>
      <w:r w:rsidRPr="001D1909">
        <w:tab/>
        <w:t>Source device:</w:t>
      </w:r>
      <w:r w:rsidRPr="001D1909">
        <w:tab/>
        <w:t>ME</w:t>
      </w:r>
    </w:p>
    <w:p w14:paraId="23B3BB2D" w14:textId="77777777" w:rsidR="00AC4D4E" w:rsidRPr="001D1909" w:rsidRDefault="00AC4D4E" w:rsidP="00A178EF">
      <w:pPr>
        <w:pStyle w:val="EW"/>
        <w:tabs>
          <w:tab w:val="left" w:pos="851"/>
        </w:tabs>
        <w:ind w:left="2835" w:hanging="2551"/>
      </w:pPr>
      <w:r w:rsidRPr="001D1909">
        <w:tab/>
        <w:t>Destination device:</w:t>
      </w:r>
      <w:r w:rsidRPr="001D1909">
        <w:tab/>
        <w:t>UICC</w:t>
      </w:r>
    </w:p>
    <w:p w14:paraId="4120841D" w14:textId="77777777" w:rsidR="00AC4D4E" w:rsidRPr="001D1909" w:rsidRDefault="00AC4D4E" w:rsidP="00A178EF">
      <w:pPr>
        <w:pStyle w:val="EW"/>
        <w:tabs>
          <w:tab w:val="left" w:pos="851"/>
        </w:tabs>
        <w:ind w:left="2835" w:hanging="2551"/>
      </w:pPr>
      <w:r w:rsidRPr="001D1909">
        <w:t>Result</w:t>
      </w:r>
    </w:p>
    <w:p w14:paraId="1779336A" w14:textId="77777777" w:rsidR="00AC4D4E" w:rsidRPr="001D1909" w:rsidRDefault="00AC4D4E" w:rsidP="00A178EF">
      <w:pPr>
        <w:pStyle w:val="EX"/>
        <w:tabs>
          <w:tab w:val="left" w:pos="851"/>
        </w:tabs>
        <w:ind w:left="2835" w:hanging="2551"/>
      </w:pPr>
      <w:r w:rsidRPr="001D1909">
        <w:tab/>
        <w:t>General Result:</w:t>
      </w:r>
      <w:r w:rsidRPr="001D1909">
        <w:tab/>
        <w:t>Command performed successfully</w:t>
      </w:r>
    </w:p>
    <w:p w14:paraId="1FB62C0C" w14:textId="77777777" w:rsidR="00AC4D4E" w:rsidRPr="001D1909" w:rsidRDefault="00AC4D4E" w:rsidP="00A178EF">
      <w:r w:rsidRPr="001D1909">
        <w:t>Coding:</w:t>
      </w:r>
    </w:p>
    <w:p w14:paraId="2AC4873A" w14:textId="77777777" w:rsidR="00AC4D4E" w:rsidRPr="001D1909"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1D1909" w14:paraId="509FCD2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0847EC1" w14:textId="77777777" w:rsidR="00AC4D4E" w:rsidRPr="001D1909" w:rsidRDefault="00AC4D4E" w:rsidP="00AC4D4E">
            <w:pPr>
              <w:pStyle w:val="TAL"/>
            </w:pPr>
            <w:r w:rsidRPr="001D1909">
              <w:t>BER-TLV:</w:t>
            </w:r>
          </w:p>
        </w:tc>
        <w:tc>
          <w:tcPr>
            <w:tcW w:w="567" w:type="dxa"/>
            <w:tcBorders>
              <w:top w:val="single" w:sz="4" w:space="0" w:color="auto"/>
              <w:left w:val="single" w:sz="4" w:space="0" w:color="auto"/>
              <w:bottom w:val="single" w:sz="4" w:space="0" w:color="auto"/>
              <w:right w:val="single" w:sz="4" w:space="0" w:color="auto"/>
            </w:tcBorders>
          </w:tcPr>
          <w:p w14:paraId="05FFA548"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3B74759A" w14:textId="77777777" w:rsidR="00AC4D4E" w:rsidRPr="001D1909" w:rsidRDefault="00AC4D4E" w:rsidP="00AC4D4E">
            <w:pPr>
              <w:pStyle w:val="TAC"/>
            </w:pPr>
            <w:r w:rsidRPr="001D1909">
              <w:t>03</w:t>
            </w:r>
          </w:p>
        </w:tc>
        <w:tc>
          <w:tcPr>
            <w:tcW w:w="567" w:type="dxa"/>
            <w:tcBorders>
              <w:top w:val="single" w:sz="4" w:space="0" w:color="auto"/>
              <w:left w:val="single" w:sz="4" w:space="0" w:color="auto"/>
              <w:bottom w:val="single" w:sz="4" w:space="0" w:color="auto"/>
              <w:right w:val="single" w:sz="4" w:space="0" w:color="auto"/>
            </w:tcBorders>
          </w:tcPr>
          <w:p w14:paraId="7DD0627E"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3E5F7BE7" w14:textId="77777777" w:rsidR="00AC4D4E" w:rsidRPr="001D1909" w:rsidRDefault="00AC4D4E" w:rsidP="00AC4D4E">
            <w:pPr>
              <w:pStyle w:val="TAC"/>
            </w:pPr>
            <w:r w:rsidRPr="001D1909">
              <w:t>41</w:t>
            </w:r>
          </w:p>
        </w:tc>
        <w:tc>
          <w:tcPr>
            <w:tcW w:w="567" w:type="dxa"/>
            <w:tcBorders>
              <w:top w:val="single" w:sz="4" w:space="0" w:color="auto"/>
              <w:left w:val="single" w:sz="4" w:space="0" w:color="auto"/>
              <w:bottom w:val="single" w:sz="4" w:space="0" w:color="auto"/>
              <w:right w:val="single" w:sz="4" w:space="0" w:color="auto"/>
            </w:tcBorders>
          </w:tcPr>
          <w:p w14:paraId="702117C5" w14:textId="77777777" w:rsidR="00AC4D4E" w:rsidRPr="001D1909" w:rsidRDefault="00AC4D4E" w:rsidP="00AC4D4E">
            <w:pPr>
              <w:pStyle w:val="TAC"/>
            </w:pPr>
            <w:r w:rsidRPr="001D1909">
              <w:t>00</w:t>
            </w:r>
          </w:p>
        </w:tc>
        <w:tc>
          <w:tcPr>
            <w:tcW w:w="567" w:type="dxa"/>
            <w:tcBorders>
              <w:top w:val="single" w:sz="4" w:space="0" w:color="auto"/>
              <w:left w:val="single" w:sz="4" w:space="0" w:color="auto"/>
              <w:bottom w:val="single" w:sz="4" w:space="0" w:color="auto"/>
              <w:right w:val="single" w:sz="4" w:space="0" w:color="auto"/>
            </w:tcBorders>
          </w:tcPr>
          <w:p w14:paraId="4099CC04"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67347B36" w14:textId="77777777" w:rsidR="00AC4D4E" w:rsidRPr="001D1909" w:rsidRDefault="00AC4D4E" w:rsidP="00AC4D4E">
            <w:pPr>
              <w:pStyle w:val="TAC"/>
            </w:pPr>
            <w:r w:rsidRPr="001D1909">
              <w:t>02</w:t>
            </w:r>
          </w:p>
        </w:tc>
        <w:tc>
          <w:tcPr>
            <w:tcW w:w="567" w:type="dxa"/>
            <w:tcBorders>
              <w:top w:val="single" w:sz="4" w:space="0" w:color="auto"/>
              <w:left w:val="single" w:sz="4" w:space="0" w:color="auto"/>
              <w:bottom w:val="single" w:sz="4" w:space="0" w:color="auto"/>
              <w:right w:val="single" w:sz="4" w:space="0" w:color="auto"/>
            </w:tcBorders>
          </w:tcPr>
          <w:p w14:paraId="6367A493" w14:textId="77777777" w:rsidR="00AC4D4E" w:rsidRPr="001D1909" w:rsidRDefault="00AC4D4E" w:rsidP="00AC4D4E">
            <w:pPr>
              <w:pStyle w:val="TAC"/>
            </w:pPr>
            <w:r w:rsidRPr="001D1909">
              <w:t>82</w:t>
            </w:r>
          </w:p>
        </w:tc>
        <w:tc>
          <w:tcPr>
            <w:tcW w:w="567" w:type="dxa"/>
            <w:tcBorders>
              <w:top w:val="single" w:sz="4" w:space="0" w:color="auto"/>
              <w:left w:val="single" w:sz="4" w:space="0" w:color="auto"/>
              <w:bottom w:val="single" w:sz="4" w:space="0" w:color="auto"/>
              <w:right w:val="single" w:sz="4" w:space="0" w:color="auto"/>
            </w:tcBorders>
          </w:tcPr>
          <w:p w14:paraId="1A219311" w14:textId="77777777" w:rsidR="00AC4D4E" w:rsidRPr="001D1909" w:rsidRDefault="00AC4D4E" w:rsidP="00AC4D4E">
            <w:pPr>
              <w:pStyle w:val="TAC"/>
            </w:pPr>
            <w:r w:rsidRPr="001D1909">
              <w:t>81</w:t>
            </w:r>
          </w:p>
        </w:tc>
        <w:tc>
          <w:tcPr>
            <w:tcW w:w="567" w:type="dxa"/>
            <w:tcBorders>
              <w:top w:val="single" w:sz="4" w:space="0" w:color="auto"/>
              <w:left w:val="single" w:sz="4" w:space="0" w:color="auto"/>
              <w:bottom w:val="single" w:sz="4" w:space="0" w:color="auto"/>
              <w:right w:val="single" w:sz="4" w:space="0" w:color="auto"/>
            </w:tcBorders>
          </w:tcPr>
          <w:p w14:paraId="1513A9BA" w14:textId="77777777" w:rsidR="00AC4D4E" w:rsidRPr="001D1909" w:rsidRDefault="00AC4D4E" w:rsidP="00AC4D4E">
            <w:pPr>
              <w:pStyle w:val="TAC"/>
            </w:pPr>
            <w:r w:rsidRPr="001D1909">
              <w:t>83</w:t>
            </w:r>
          </w:p>
        </w:tc>
        <w:tc>
          <w:tcPr>
            <w:tcW w:w="567" w:type="dxa"/>
            <w:tcBorders>
              <w:top w:val="single" w:sz="4" w:space="0" w:color="auto"/>
              <w:left w:val="single" w:sz="4" w:space="0" w:color="auto"/>
              <w:bottom w:val="single" w:sz="4" w:space="0" w:color="auto"/>
              <w:right w:val="single" w:sz="4" w:space="0" w:color="auto"/>
            </w:tcBorders>
          </w:tcPr>
          <w:p w14:paraId="2E63010A" w14:textId="77777777" w:rsidR="00AC4D4E" w:rsidRPr="001D1909" w:rsidRDefault="00AC4D4E" w:rsidP="00AC4D4E">
            <w:pPr>
              <w:pStyle w:val="TAC"/>
            </w:pPr>
            <w:r w:rsidRPr="001D1909">
              <w:t>01</w:t>
            </w:r>
          </w:p>
        </w:tc>
        <w:tc>
          <w:tcPr>
            <w:tcW w:w="567" w:type="dxa"/>
            <w:tcBorders>
              <w:top w:val="single" w:sz="4" w:space="0" w:color="auto"/>
              <w:left w:val="single" w:sz="4" w:space="0" w:color="auto"/>
              <w:bottom w:val="single" w:sz="4" w:space="0" w:color="auto"/>
              <w:right w:val="single" w:sz="4" w:space="0" w:color="auto"/>
            </w:tcBorders>
          </w:tcPr>
          <w:p w14:paraId="272BA684" w14:textId="77777777" w:rsidR="00AC4D4E" w:rsidRPr="001D1909" w:rsidRDefault="00AC4D4E" w:rsidP="00AC4D4E">
            <w:pPr>
              <w:pStyle w:val="TAC"/>
            </w:pPr>
            <w:r w:rsidRPr="001D1909">
              <w:t>00</w:t>
            </w:r>
          </w:p>
        </w:tc>
      </w:tr>
    </w:tbl>
    <w:p w14:paraId="1D8F0C2B" w14:textId="77777777" w:rsidR="00AC4D4E" w:rsidRDefault="00AC4D4E" w:rsidP="00A178EF"/>
    <w:p w14:paraId="3D06732D" w14:textId="77777777" w:rsidR="00AC2462" w:rsidRPr="00C254DB" w:rsidRDefault="00AC2462" w:rsidP="00AC2462">
      <w:pPr>
        <w:pStyle w:val="TH"/>
      </w:pPr>
      <w:r w:rsidRPr="00C254DB">
        <w:lastRenderedPageBreak/>
        <w:t>Expected sequence 1.</w:t>
      </w:r>
      <w:r>
        <w:rPr>
          <w:rFonts w:eastAsia="SimSun" w:hint="eastAsia"/>
          <w:lang w:eastAsia="zh-CN"/>
        </w:rPr>
        <w:t>3</w:t>
      </w:r>
      <w:r w:rsidRPr="00C254DB">
        <w:t xml:space="preserve"> (RECEIVE DATA, </w:t>
      </w:r>
      <w:r w:rsidRPr="00DD08E2">
        <w:rPr>
          <w:rFonts w:hint="eastAsia"/>
        </w:rPr>
        <w:t xml:space="preserve">the length of </w:t>
      </w:r>
      <w:r>
        <w:rPr>
          <w:rFonts w:eastAsia="SimSun" w:hint="eastAsia"/>
          <w:lang w:eastAsia="zh-CN"/>
        </w:rPr>
        <w:t xml:space="preserve">receive </w:t>
      </w:r>
      <w:r w:rsidRPr="00DD08E2">
        <w:rPr>
          <w:rFonts w:hint="eastAsia"/>
        </w:rPr>
        <w:t>data exceed</w:t>
      </w:r>
      <w:r>
        <w:rPr>
          <w:rFonts w:hint="eastAsia"/>
        </w:rPr>
        <w:t>ing the</w:t>
      </w:r>
      <w:r>
        <w:rPr>
          <w:rFonts w:eastAsia="SimSun" w:hint="eastAsia"/>
          <w:lang w:eastAsia="zh-CN"/>
        </w:rPr>
        <w:t xml:space="preserve"> b</w:t>
      </w:r>
      <w:r w:rsidRPr="00DD08E2">
        <w:rPr>
          <w:rFonts w:hint="eastAsia"/>
        </w:rPr>
        <w:t>uffer size</w:t>
      </w:r>
      <w:r w:rsidRPr="00C254DB">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74"/>
        <w:gridCol w:w="1215"/>
        <w:gridCol w:w="4058"/>
        <w:gridCol w:w="3240"/>
      </w:tblGrid>
      <w:tr w:rsidR="00AC2462" w:rsidRPr="0041528A" w14:paraId="7224A5E6" w14:textId="77777777" w:rsidTr="00790D7A">
        <w:trPr>
          <w:cantSplit/>
          <w:jc w:val="center"/>
        </w:trPr>
        <w:tc>
          <w:tcPr>
            <w:tcW w:w="574" w:type="dxa"/>
          </w:tcPr>
          <w:p w14:paraId="3B7D5A51" w14:textId="77777777" w:rsidR="00AC2462" w:rsidRPr="0041528A" w:rsidRDefault="00AC2462" w:rsidP="00790D7A">
            <w:pPr>
              <w:pStyle w:val="TAH"/>
            </w:pPr>
            <w:r w:rsidRPr="0041528A">
              <w:lastRenderedPageBreak/>
              <w:t>Step</w:t>
            </w:r>
          </w:p>
        </w:tc>
        <w:tc>
          <w:tcPr>
            <w:tcW w:w="1215" w:type="dxa"/>
          </w:tcPr>
          <w:p w14:paraId="52FEAE84" w14:textId="77777777" w:rsidR="00AC2462" w:rsidRPr="0041528A" w:rsidRDefault="00AC2462" w:rsidP="00790D7A">
            <w:pPr>
              <w:pStyle w:val="TAH"/>
            </w:pPr>
            <w:r w:rsidRPr="0041528A">
              <w:t>Direction</w:t>
            </w:r>
          </w:p>
        </w:tc>
        <w:tc>
          <w:tcPr>
            <w:tcW w:w="4058" w:type="dxa"/>
          </w:tcPr>
          <w:p w14:paraId="0F79D6AC" w14:textId="77777777" w:rsidR="00AC2462" w:rsidRPr="0041528A" w:rsidRDefault="00AC2462" w:rsidP="00790D7A">
            <w:pPr>
              <w:pStyle w:val="TAH"/>
            </w:pPr>
            <w:r w:rsidRPr="0041528A">
              <w:t>MESSAGE / Action</w:t>
            </w:r>
          </w:p>
        </w:tc>
        <w:tc>
          <w:tcPr>
            <w:tcW w:w="3240" w:type="dxa"/>
          </w:tcPr>
          <w:p w14:paraId="502D3A5B" w14:textId="77777777" w:rsidR="00AC2462" w:rsidRPr="0041528A" w:rsidRDefault="00AC2462" w:rsidP="00790D7A">
            <w:pPr>
              <w:pStyle w:val="TAH"/>
            </w:pPr>
            <w:r w:rsidRPr="0041528A">
              <w:t>Comments</w:t>
            </w:r>
          </w:p>
        </w:tc>
      </w:tr>
      <w:tr w:rsidR="00AC2462" w:rsidRPr="0041528A" w14:paraId="69F21FED" w14:textId="77777777" w:rsidTr="00790D7A">
        <w:trPr>
          <w:cantSplit/>
          <w:jc w:val="center"/>
        </w:trPr>
        <w:tc>
          <w:tcPr>
            <w:tcW w:w="574" w:type="dxa"/>
          </w:tcPr>
          <w:p w14:paraId="02FD5787" w14:textId="77777777" w:rsidR="00AC2462" w:rsidRPr="0041528A" w:rsidRDefault="00AC2462" w:rsidP="00790D7A">
            <w:pPr>
              <w:pStyle w:val="TAC"/>
              <w:rPr>
                <w:b/>
              </w:rPr>
            </w:pPr>
            <w:r w:rsidRPr="00A11A1A">
              <w:t>1</w:t>
            </w:r>
          </w:p>
        </w:tc>
        <w:tc>
          <w:tcPr>
            <w:tcW w:w="1215" w:type="dxa"/>
          </w:tcPr>
          <w:p w14:paraId="4C1389F8" w14:textId="77777777" w:rsidR="00AC2462" w:rsidRPr="0041528A" w:rsidRDefault="00AC2462" w:rsidP="00790D7A">
            <w:pPr>
              <w:pStyle w:val="TAC"/>
              <w:rPr>
                <w:b/>
              </w:rPr>
            </w:pPr>
            <w:r w:rsidRPr="00A11A1A">
              <w:t xml:space="preserve">USER </w:t>
            </w:r>
            <w:r w:rsidRPr="00A11A1A">
              <w:sym w:font="Symbol" w:char="F0AE"/>
            </w:r>
            <w:r w:rsidRPr="00A11A1A">
              <w:t xml:space="preserve"> ME</w:t>
            </w:r>
          </w:p>
        </w:tc>
        <w:tc>
          <w:tcPr>
            <w:tcW w:w="4058" w:type="dxa"/>
          </w:tcPr>
          <w:p w14:paraId="24A0C437" w14:textId="77777777" w:rsidR="00AC2462" w:rsidRPr="00A11A1A" w:rsidRDefault="00AC2462" w:rsidP="00790D7A">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Set and configure URSP rules with DNN "TestGp.rs" in the terminal configuration if required.</w:t>
            </w:r>
          </w:p>
          <w:p w14:paraId="469449A6" w14:textId="77777777" w:rsidR="00AC2462" w:rsidRPr="0041528A" w:rsidRDefault="00AC2462" w:rsidP="00790D7A">
            <w:pPr>
              <w:pStyle w:val="TAL"/>
              <w:rPr>
                <w:b/>
              </w:rPr>
            </w:pPr>
            <w:r>
              <w:t>Internet</w:t>
            </w:r>
            <w:r w:rsidRPr="00A11A1A">
              <w:t xml:space="preserve"> PDU session using DNN "internet" is configured in the terminal.</w:t>
            </w:r>
          </w:p>
        </w:tc>
        <w:tc>
          <w:tcPr>
            <w:tcW w:w="3240" w:type="dxa"/>
          </w:tcPr>
          <w:p w14:paraId="41DA2CB6" w14:textId="77777777" w:rsidR="00AC2462" w:rsidRPr="0041528A" w:rsidRDefault="00AC2462" w:rsidP="00790D7A">
            <w:pPr>
              <w:pStyle w:val="TAL"/>
              <w:rPr>
                <w:b/>
              </w:rPr>
            </w:pPr>
            <w:r w:rsidRPr="00A11A1A">
              <w:t>[see initial conditions]</w:t>
            </w:r>
          </w:p>
        </w:tc>
      </w:tr>
      <w:tr w:rsidR="00AC2462" w:rsidRPr="0041528A" w14:paraId="71B99CDC" w14:textId="77777777" w:rsidTr="00790D7A">
        <w:trPr>
          <w:cantSplit/>
          <w:jc w:val="center"/>
        </w:trPr>
        <w:tc>
          <w:tcPr>
            <w:tcW w:w="574" w:type="dxa"/>
          </w:tcPr>
          <w:p w14:paraId="08BFB0D3" w14:textId="77777777" w:rsidR="00AC2462" w:rsidRPr="0041528A" w:rsidRDefault="00AC2462" w:rsidP="00790D7A">
            <w:pPr>
              <w:pStyle w:val="TAC"/>
              <w:rPr>
                <w:b/>
              </w:rPr>
            </w:pPr>
            <w:r w:rsidRPr="00A11A1A">
              <w:t>2</w:t>
            </w:r>
          </w:p>
        </w:tc>
        <w:tc>
          <w:tcPr>
            <w:tcW w:w="1215" w:type="dxa"/>
          </w:tcPr>
          <w:p w14:paraId="3CEF4D71" w14:textId="77777777" w:rsidR="00AC2462" w:rsidRPr="0041528A" w:rsidRDefault="00AC2462" w:rsidP="00790D7A">
            <w:pPr>
              <w:pStyle w:val="TAC"/>
              <w:rPr>
                <w:b/>
              </w:rPr>
            </w:pPr>
            <w:r w:rsidRPr="00A11A1A">
              <w:t xml:space="preserve">ME </w:t>
            </w:r>
            <w:r w:rsidRPr="00A11A1A">
              <w:sym w:font="Symbol" w:char="F0AE"/>
            </w:r>
            <w:r w:rsidRPr="00A11A1A">
              <w:t xml:space="preserve"> NG-SS</w:t>
            </w:r>
          </w:p>
        </w:tc>
        <w:tc>
          <w:tcPr>
            <w:tcW w:w="4058" w:type="dxa"/>
          </w:tcPr>
          <w:p w14:paraId="437ACA22" w14:textId="77777777" w:rsidR="00AC2462" w:rsidRPr="0041528A" w:rsidRDefault="00AC2462" w:rsidP="00790D7A">
            <w:pPr>
              <w:pStyle w:val="TAL"/>
              <w:rPr>
                <w:b/>
              </w:rPr>
            </w:pPr>
            <w:r w:rsidRPr="00A11A1A">
              <w:t>The</w:t>
            </w:r>
            <w:r w:rsidRPr="00A11A1A">
              <w:rPr>
                <w:rFonts w:hint="eastAsia"/>
                <w:lang w:eastAsia="zh-CN"/>
              </w:rPr>
              <w:t xml:space="preserve"> </w:t>
            </w:r>
            <w:r w:rsidRPr="00A11A1A">
              <w:t>ME successfully registers the</w:t>
            </w:r>
            <w:r w:rsidRPr="00A11A1A">
              <w:rPr>
                <w:rFonts w:hint="eastAsia"/>
                <w:lang w:eastAsia="zh-CN"/>
              </w:rPr>
              <w:t xml:space="preserve"> </w:t>
            </w:r>
            <w:r w:rsidRPr="00A11A1A">
              <w:t>NG-RAN cell.</w:t>
            </w:r>
          </w:p>
        </w:tc>
        <w:tc>
          <w:tcPr>
            <w:tcW w:w="3240" w:type="dxa"/>
          </w:tcPr>
          <w:p w14:paraId="58A94B46" w14:textId="77777777" w:rsidR="00AC2462" w:rsidRPr="0041528A" w:rsidRDefault="00AC2462" w:rsidP="00790D7A">
            <w:pPr>
              <w:pStyle w:val="TAL"/>
              <w:rPr>
                <w:b/>
              </w:rPr>
            </w:pPr>
          </w:p>
        </w:tc>
      </w:tr>
      <w:tr w:rsidR="00AC2462" w:rsidRPr="0041528A" w14:paraId="7072DFF2" w14:textId="77777777" w:rsidTr="00790D7A">
        <w:trPr>
          <w:cantSplit/>
          <w:jc w:val="center"/>
        </w:trPr>
        <w:tc>
          <w:tcPr>
            <w:tcW w:w="574" w:type="dxa"/>
          </w:tcPr>
          <w:p w14:paraId="78C39B5B" w14:textId="77777777" w:rsidR="00AC2462" w:rsidRPr="0041528A" w:rsidRDefault="00AC2462" w:rsidP="00790D7A">
            <w:pPr>
              <w:pStyle w:val="TAC"/>
              <w:rPr>
                <w:b/>
              </w:rPr>
            </w:pPr>
            <w:r w:rsidRPr="00A11A1A">
              <w:t>3</w:t>
            </w:r>
          </w:p>
        </w:tc>
        <w:tc>
          <w:tcPr>
            <w:tcW w:w="1215" w:type="dxa"/>
          </w:tcPr>
          <w:p w14:paraId="032BE095" w14:textId="77777777" w:rsidR="00AC2462" w:rsidRPr="0041528A" w:rsidRDefault="00AC2462" w:rsidP="00790D7A">
            <w:pPr>
              <w:pStyle w:val="TAC"/>
              <w:rPr>
                <w:b/>
              </w:rPr>
            </w:pPr>
            <w:r w:rsidRPr="00A11A1A">
              <w:t xml:space="preserve">ME </w:t>
            </w:r>
            <w:r w:rsidRPr="00A11A1A">
              <w:sym w:font="Symbol" w:char="F0AE"/>
            </w:r>
            <w:r w:rsidRPr="00A11A1A">
              <w:t xml:space="preserve"> NG-SS</w:t>
            </w:r>
          </w:p>
        </w:tc>
        <w:tc>
          <w:tcPr>
            <w:tcW w:w="4058" w:type="dxa"/>
          </w:tcPr>
          <w:p w14:paraId="4553649C" w14:textId="77777777" w:rsidR="00AC2462" w:rsidRPr="0041528A" w:rsidRDefault="00AC2462" w:rsidP="00790D7A">
            <w:pPr>
              <w:pStyle w:val="TAL"/>
              <w:rPr>
                <w:b/>
              </w:rPr>
            </w:pPr>
            <w:r w:rsidRPr="00A11A1A">
              <w:t>A</w:t>
            </w:r>
            <w:r>
              <w:t>n</w:t>
            </w:r>
            <w:r w:rsidRPr="00A11A1A">
              <w:t xml:space="preserve"> Interne</w:t>
            </w:r>
            <w:r w:rsidRPr="00A11A1A">
              <w:rPr>
                <w:rFonts w:hint="eastAsia"/>
                <w:lang w:eastAsia="zh-CN"/>
              </w:rPr>
              <w:t>t</w:t>
            </w:r>
            <w:r w:rsidRPr="00A11A1A">
              <w:t xml:space="preserve"> PDU Session is established successfully.</w:t>
            </w:r>
          </w:p>
        </w:tc>
        <w:tc>
          <w:tcPr>
            <w:tcW w:w="3240" w:type="dxa"/>
          </w:tcPr>
          <w:p w14:paraId="2B477C28" w14:textId="77777777" w:rsidR="00AC2462" w:rsidRPr="0041528A" w:rsidRDefault="00AC2462" w:rsidP="00790D7A">
            <w:pPr>
              <w:pStyle w:val="TAL"/>
              <w:rPr>
                <w:b/>
              </w:rPr>
            </w:pPr>
          </w:p>
        </w:tc>
      </w:tr>
      <w:tr w:rsidR="00AC2462" w:rsidRPr="0041528A" w14:paraId="062E81FA" w14:textId="77777777" w:rsidTr="00790D7A">
        <w:trPr>
          <w:cantSplit/>
          <w:jc w:val="center"/>
        </w:trPr>
        <w:tc>
          <w:tcPr>
            <w:tcW w:w="574" w:type="dxa"/>
          </w:tcPr>
          <w:p w14:paraId="020649D1" w14:textId="77777777" w:rsidR="00AC2462" w:rsidRPr="0041528A" w:rsidRDefault="00AC2462" w:rsidP="00790D7A">
            <w:pPr>
              <w:pStyle w:val="TAC"/>
              <w:rPr>
                <w:rFonts w:eastAsia="SimSun"/>
                <w:lang w:eastAsia="zh-CN"/>
              </w:rPr>
            </w:pPr>
            <w:r w:rsidRPr="00A11A1A">
              <w:rPr>
                <w:rFonts w:hint="eastAsia"/>
                <w:lang w:eastAsia="zh-CN"/>
              </w:rPr>
              <w:t>4</w:t>
            </w:r>
          </w:p>
        </w:tc>
        <w:tc>
          <w:tcPr>
            <w:tcW w:w="1215" w:type="dxa"/>
          </w:tcPr>
          <w:p w14:paraId="464A96FD" w14:textId="77777777" w:rsidR="00AC2462" w:rsidRPr="0041528A" w:rsidRDefault="00AC2462" w:rsidP="00790D7A">
            <w:pPr>
              <w:pStyle w:val="TAC"/>
            </w:pPr>
            <w:r w:rsidRPr="00A11A1A">
              <w:t xml:space="preserve">UICC </w:t>
            </w:r>
            <w:r w:rsidRPr="00A11A1A">
              <w:rPr>
                <w:rFonts w:ascii="Symbol" w:hAnsi="Symbol"/>
              </w:rPr>
              <w:t></w:t>
            </w:r>
            <w:r w:rsidRPr="00A11A1A">
              <w:t xml:space="preserve"> ME</w:t>
            </w:r>
          </w:p>
        </w:tc>
        <w:tc>
          <w:tcPr>
            <w:tcW w:w="4058" w:type="dxa"/>
          </w:tcPr>
          <w:p w14:paraId="368F4D5E" w14:textId="77777777" w:rsidR="00AC2462" w:rsidRPr="0041528A" w:rsidRDefault="00AC2462" w:rsidP="00790D7A">
            <w:pPr>
              <w:pStyle w:val="TAL"/>
            </w:pPr>
            <w:r w:rsidRPr="00A11A1A">
              <w:t>PROACTIVE COMMAND</w:t>
            </w:r>
            <w:r w:rsidRPr="00A11A1A">
              <w:rPr>
                <w:rFonts w:hint="eastAsia"/>
                <w:lang w:eastAsia="zh-CN"/>
              </w:rPr>
              <w:t xml:space="preserve"> </w:t>
            </w:r>
            <w:r w:rsidRPr="00A11A1A">
              <w:t>PENDING: SET UP EVENT LIST 1.</w:t>
            </w:r>
            <w:r w:rsidRPr="00A11A1A">
              <w:rPr>
                <w:rFonts w:hint="eastAsia"/>
                <w:lang w:eastAsia="zh-CN"/>
              </w:rPr>
              <w:t>3</w:t>
            </w:r>
            <w:r w:rsidRPr="00A11A1A">
              <w:t>.1</w:t>
            </w:r>
          </w:p>
        </w:tc>
        <w:tc>
          <w:tcPr>
            <w:tcW w:w="3240" w:type="dxa"/>
          </w:tcPr>
          <w:p w14:paraId="3297D761" w14:textId="77777777" w:rsidR="00AC2462" w:rsidRPr="0041528A" w:rsidRDefault="00AC2462" w:rsidP="00790D7A">
            <w:pPr>
              <w:pStyle w:val="TAL"/>
            </w:pPr>
          </w:p>
        </w:tc>
      </w:tr>
      <w:tr w:rsidR="00AC2462" w:rsidRPr="0041528A" w14:paraId="355AF4A8" w14:textId="77777777" w:rsidTr="00790D7A">
        <w:trPr>
          <w:cantSplit/>
          <w:jc w:val="center"/>
        </w:trPr>
        <w:tc>
          <w:tcPr>
            <w:tcW w:w="574" w:type="dxa"/>
          </w:tcPr>
          <w:p w14:paraId="413D1036" w14:textId="77777777" w:rsidR="00AC2462" w:rsidRPr="0041528A" w:rsidRDefault="00AC2462" w:rsidP="00790D7A">
            <w:pPr>
              <w:pStyle w:val="TAC"/>
              <w:rPr>
                <w:rFonts w:eastAsia="SimSun"/>
                <w:lang w:eastAsia="zh-CN"/>
              </w:rPr>
            </w:pPr>
            <w:r w:rsidRPr="0041528A">
              <w:rPr>
                <w:rFonts w:eastAsia="SimSun"/>
                <w:lang w:eastAsia="zh-CN"/>
              </w:rPr>
              <w:t>5</w:t>
            </w:r>
          </w:p>
        </w:tc>
        <w:tc>
          <w:tcPr>
            <w:tcW w:w="1215" w:type="dxa"/>
          </w:tcPr>
          <w:p w14:paraId="5EA3D0E4" w14:textId="77777777" w:rsidR="00AC2462" w:rsidRPr="0041528A" w:rsidRDefault="00AC2462" w:rsidP="00790D7A">
            <w:pPr>
              <w:pStyle w:val="TAC"/>
            </w:pPr>
            <w:r w:rsidRPr="0041528A">
              <w:t xml:space="preserve">ME </w:t>
            </w:r>
            <w:r w:rsidRPr="0041528A">
              <w:rPr>
                <w:rFonts w:ascii="Symbol" w:hAnsi="Symbol"/>
              </w:rPr>
              <w:t></w:t>
            </w:r>
            <w:r w:rsidRPr="0041528A">
              <w:t xml:space="preserve"> UICC</w:t>
            </w:r>
          </w:p>
        </w:tc>
        <w:tc>
          <w:tcPr>
            <w:tcW w:w="4058" w:type="dxa"/>
          </w:tcPr>
          <w:p w14:paraId="4D919C89" w14:textId="77777777" w:rsidR="00AC2462" w:rsidRPr="0041528A" w:rsidRDefault="00AC2462" w:rsidP="00790D7A">
            <w:pPr>
              <w:pStyle w:val="TAL"/>
            </w:pPr>
            <w:r w:rsidRPr="0041528A">
              <w:t>FETCH</w:t>
            </w:r>
          </w:p>
        </w:tc>
        <w:tc>
          <w:tcPr>
            <w:tcW w:w="3240" w:type="dxa"/>
          </w:tcPr>
          <w:p w14:paraId="662F0836" w14:textId="77777777" w:rsidR="00AC2462" w:rsidRPr="0041528A" w:rsidRDefault="00AC2462" w:rsidP="00790D7A">
            <w:pPr>
              <w:pStyle w:val="TAL"/>
            </w:pPr>
          </w:p>
        </w:tc>
      </w:tr>
      <w:tr w:rsidR="00AC2462" w:rsidRPr="0041528A" w14:paraId="25B0115C" w14:textId="77777777" w:rsidTr="00790D7A">
        <w:trPr>
          <w:cantSplit/>
          <w:jc w:val="center"/>
        </w:trPr>
        <w:tc>
          <w:tcPr>
            <w:tcW w:w="574" w:type="dxa"/>
          </w:tcPr>
          <w:p w14:paraId="7D68A03A" w14:textId="77777777" w:rsidR="00AC2462" w:rsidRPr="0041528A" w:rsidRDefault="00AC2462" w:rsidP="00790D7A">
            <w:pPr>
              <w:pStyle w:val="TAC"/>
              <w:rPr>
                <w:rFonts w:eastAsia="SimSun"/>
                <w:lang w:eastAsia="zh-CN"/>
              </w:rPr>
            </w:pPr>
            <w:r w:rsidRPr="0041528A">
              <w:rPr>
                <w:rFonts w:eastAsia="SimSun"/>
                <w:lang w:eastAsia="zh-CN"/>
              </w:rPr>
              <w:t>6</w:t>
            </w:r>
          </w:p>
        </w:tc>
        <w:tc>
          <w:tcPr>
            <w:tcW w:w="1215" w:type="dxa"/>
          </w:tcPr>
          <w:p w14:paraId="31D7D10D" w14:textId="77777777" w:rsidR="00AC2462" w:rsidRPr="0041528A" w:rsidRDefault="00AC2462" w:rsidP="00790D7A">
            <w:pPr>
              <w:pStyle w:val="TAC"/>
            </w:pPr>
            <w:r w:rsidRPr="0041528A">
              <w:t xml:space="preserve">UICC </w:t>
            </w:r>
            <w:r w:rsidRPr="0041528A">
              <w:rPr>
                <w:rFonts w:ascii="Symbol" w:hAnsi="Symbol"/>
              </w:rPr>
              <w:t></w:t>
            </w:r>
            <w:r w:rsidRPr="0041528A">
              <w:t xml:space="preserve"> ME</w:t>
            </w:r>
          </w:p>
        </w:tc>
        <w:tc>
          <w:tcPr>
            <w:tcW w:w="4058" w:type="dxa"/>
          </w:tcPr>
          <w:p w14:paraId="3F7B9C7D" w14:textId="77777777" w:rsidR="00AC2462" w:rsidRPr="0041528A" w:rsidRDefault="00AC2462" w:rsidP="00790D7A">
            <w:pPr>
              <w:pStyle w:val="TAL"/>
            </w:pPr>
            <w:r w:rsidRPr="0041528A">
              <w:t>PROACTIVE COMMAND: SET UP EVENT LIST 1.</w:t>
            </w:r>
            <w:r w:rsidRPr="0041528A">
              <w:rPr>
                <w:rFonts w:eastAsia="SimSun"/>
                <w:lang w:eastAsia="zh-CN"/>
              </w:rPr>
              <w:t>3</w:t>
            </w:r>
            <w:r w:rsidRPr="0041528A">
              <w:t>.1</w:t>
            </w:r>
          </w:p>
        </w:tc>
        <w:tc>
          <w:tcPr>
            <w:tcW w:w="3240" w:type="dxa"/>
          </w:tcPr>
          <w:p w14:paraId="042F4D2B" w14:textId="77777777" w:rsidR="00AC2462" w:rsidRPr="0041528A" w:rsidRDefault="00AC2462" w:rsidP="00790D7A">
            <w:pPr>
              <w:pStyle w:val="TAL"/>
            </w:pPr>
          </w:p>
        </w:tc>
      </w:tr>
      <w:tr w:rsidR="00AC2462" w:rsidRPr="0041528A" w14:paraId="4901BE60" w14:textId="77777777" w:rsidTr="00790D7A">
        <w:trPr>
          <w:cantSplit/>
          <w:jc w:val="center"/>
        </w:trPr>
        <w:tc>
          <w:tcPr>
            <w:tcW w:w="574" w:type="dxa"/>
          </w:tcPr>
          <w:p w14:paraId="6E96CCBD" w14:textId="77777777" w:rsidR="00AC2462" w:rsidRPr="0041528A" w:rsidRDefault="00AC2462" w:rsidP="00790D7A">
            <w:pPr>
              <w:pStyle w:val="TAC"/>
              <w:rPr>
                <w:rFonts w:eastAsia="SimSun"/>
                <w:lang w:eastAsia="zh-CN"/>
              </w:rPr>
            </w:pPr>
            <w:r w:rsidRPr="0041528A">
              <w:rPr>
                <w:rFonts w:eastAsia="SimSun"/>
                <w:lang w:eastAsia="zh-CN"/>
              </w:rPr>
              <w:t>7</w:t>
            </w:r>
          </w:p>
        </w:tc>
        <w:tc>
          <w:tcPr>
            <w:tcW w:w="1215" w:type="dxa"/>
          </w:tcPr>
          <w:p w14:paraId="2A395217" w14:textId="77777777" w:rsidR="00AC2462" w:rsidRPr="0041528A" w:rsidRDefault="00AC2462" w:rsidP="00790D7A">
            <w:pPr>
              <w:pStyle w:val="TAC"/>
            </w:pPr>
            <w:r w:rsidRPr="0041528A">
              <w:t xml:space="preserve">ME </w:t>
            </w:r>
            <w:r w:rsidRPr="0041528A">
              <w:rPr>
                <w:rFonts w:ascii="Symbol" w:hAnsi="Symbol"/>
              </w:rPr>
              <w:t></w:t>
            </w:r>
            <w:r w:rsidRPr="0041528A">
              <w:t xml:space="preserve"> UICC</w:t>
            </w:r>
          </w:p>
        </w:tc>
        <w:tc>
          <w:tcPr>
            <w:tcW w:w="4058" w:type="dxa"/>
          </w:tcPr>
          <w:p w14:paraId="740F17B1" w14:textId="77777777" w:rsidR="00AC2462" w:rsidRPr="0041528A" w:rsidRDefault="00AC2462" w:rsidP="00790D7A">
            <w:pPr>
              <w:pStyle w:val="TAL"/>
            </w:pPr>
            <w:r w:rsidRPr="0041528A">
              <w:t>TERMINAL RESPONSE: SET UP EVENT LIST 1.</w:t>
            </w:r>
            <w:r w:rsidRPr="0041528A">
              <w:rPr>
                <w:rFonts w:eastAsia="SimSun"/>
                <w:lang w:eastAsia="zh-CN"/>
              </w:rPr>
              <w:t>3</w:t>
            </w:r>
            <w:r w:rsidRPr="0041528A">
              <w:t>.1</w:t>
            </w:r>
          </w:p>
        </w:tc>
        <w:tc>
          <w:tcPr>
            <w:tcW w:w="3240" w:type="dxa"/>
          </w:tcPr>
          <w:p w14:paraId="020CCB41" w14:textId="77777777" w:rsidR="00AC2462" w:rsidRPr="0041528A" w:rsidRDefault="00AC2462" w:rsidP="00790D7A">
            <w:pPr>
              <w:pStyle w:val="TAL"/>
            </w:pPr>
            <w:r w:rsidRPr="0041528A">
              <w:t>If programmable USIM with test applet is used (as defined in clause 27.0),</w:t>
            </w:r>
          </w:p>
          <w:p w14:paraId="3FDE2A18" w14:textId="77777777" w:rsidR="00AC2462" w:rsidRPr="0041528A" w:rsidRDefault="00AC2462" w:rsidP="00790D7A">
            <w:pPr>
              <w:pStyle w:val="TAL"/>
            </w:pPr>
            <w:r w:rsidRPr="0041528A">
              <w:t xml:space="preserve">the TERMINAL RESPONSE cannot be verified and that the Event has been registered in the device is implicitly verified at step 21 (ENVELOPE: EVENT DOWNLOAD - Data available 1.3.1).   </w:t>
            </w:r>
          </w:p>
        </w:tc>
      </w:tr>
      <w:tr w:rsidR="00AC2462" w:rsidRPr="0041528A" w14:paraId="3BF1A46B" w14:textId="77777777" w:rsidTr="00790D7A">
        <w:trPr>
          <w:cantSplit/>
          <w:jc w:val="center"/>
        </w:trPr>
        <w:tc>
          <w:tcPr>
            <w:tcW w:w="574" w:type="dxa"/>
          </w:tcPr>
          <w:p w14:paraId="62F149AE" w14:textId="77777777" w:rsidR="00AC2462" w:rsidRPr="0041528A" w:rsidRDefault="00AC2462" w:rsidP="00790D7A">
            <w:pPr>
              <w:pStyle w:val="TAC"/>
              <w:rPr>
                <w:rFonts w:eastAsia="SimSun"/>
                <w:lang w:eastAsia="zh-CN"/>
              </w:rPr>
            </w:pPr>
            <w:r w:rsidRPr="0041528A">
              <w:rPr>
                <w:rFonts w:eastAsia="SimSun"/>
                <w:lang w:eastAsia="zh-CN"/>
              </w:rPr>
              <w:t>8</w:t>
            </w:r>
          </w:p>
        </w:tc>
        <w:tc>
          <w:tcPr>
            <w:tcW w:w="1215" w:type="dxa"/>
          </w:tcPr>
          <w:p w14:paraId="5DA48C20"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0CA08164" w14:textId="77777777" w:rsidR="00AC2462" w:rsidRPr="0041528A" w:rsidRDefault="00AC2462" w:rsidP="00790D7A">
            <w:pPr>
              <w:pStyle w:val="TAL"/>
            </w:pPr>
            <w:r w:rsidRPr="0041528A">
              <w:t xml:space="preserve">PROACTIVE COMMAND PENDING: OPEN CHANNEL </w:t>
            </w:r>
            <w:r w:rsidRPr="0041528A">
              <w:rPr>
                <w:rFonts w:eastAsia="SimSun"/>
                <w:lang w:eastAsia="zh-CN"/>
              </w:rPr>
              <w:t>1</w:t>
            </w:r>
            <w:r w:rsidRPr="0041528A">
              <w:t>.</w:t>
            </w:r>
            <w:r w:rsidRPr="0041528A">
              <w:rPr>
                <w:rFonts w:eastAsia="SimSun"/>
                <w:lang w:eastAsia="zh-CN"/>
              </w:rPr>
              <w:t>3</w:t>
            </w:r>
            <w:r w:rsidRPr="0041528A">
              <w:t>.1</w:t>
            </w:r>
          </w:p>
        </w:tc>
        <w:tc>
          <w:tcPr>
            <w:tcW w:w="3240" w:type="dxa"/>
          </w:tcPr>
          <w:p w14:paraId="0490A409" w14:textId="77777777" w:rsidR="00AC2462" w:rsidRPr="0041528A" w:rsidRDefault="00AC2462" w:rsidP="00790D7A">
            <w:pPr>
              <w:pStyle w:val="TAL"/>
            </w:pPr>
          </w:p>
        </w:tc>
      </w:tr>
      <w:tr w:rsidR="00AC2462" w:rsidRPr="0041528A" w14:paraId="6A7ED83E" w14:textId="77777777" w:rsidTr="00790D7A">
        <w:trPr>
          <w:cantSplit/>
          <w:jc w:val="center"/>
        </w:trPr>
        <w:tc>
          <w:tcPr>
            <w:tcW w:w="574" w:type="dxa"/>
          </w:tcPr>
          <w:p w14:paraId="403D6AB9" w14:textId="77777777" w:rsidR="00AC2462" w:rsidRPr="0041528A" w:rsidRDefault="00AC2462" w:rsidP="00790D7A">
            <w:pPr>
              <w:pStyle w:val="TAC"/>
              <w:rPr>
                <w:rFonts w:eastAsia="SimSun"/>
                <w:lang w:eastAsia="zh-CN"/>
              </w:rPr>
            </w:pPr>
            <w:r w:rsidRPr="0041528A">
              <w:rPr>
                <w:rFonts w:eastAsia="SimSun"/>
                <w:lang w:eastAsia="zh-CN"/>
              </w:rPr>
              <w:t>9</w:t>
            </w:r>
          </w:p>
        </w:tc>
        <w:tc>
          <w:tcPr>
            <w:tcW w:w="1215" w:type="dxa"/>
          </w:tcPr>
          <w:p w14:paraId="0F340A7C"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A82F144" w14:textId="77777777" w:rsidR="00AC2462" w:rsidRPr="0041528A" w:rsidRDefault="00AC2462" w:rsidP="00790D7A">
            <w:pPr>
              <w:pStyle w:val="TAL"/>
            </w:pPr>
            <w:r w:rsidRPr="0041528A">
              <w:t>FETCH</w:t>
            </w:r>
          </w:p>
        </w:tc>
        <w:tc>
          <w:tcPr>
            <w:tcW w:w="3240" w:type="dxa"/>
          </w:tcPr>
          <w:p w14:paraId="6C6E9CB6" w14:textId="77777777" w:rsidR="00AC2462" w:rsidRPr="0041528A" w:rsidRDefault="00AC2462" w:rsidP="00790D7A">
            <w:pPr>
              <w:pStyle w:val="TAL"/>
            </w:pPr>
          </w:p>
        </w:tc>
      </w:tr>
      <w:tr w:rsidR="00AC2462" w:rsidRPr="0041528A" w14:paraId="503066D8" w14:textId="77777777" w:rsidTr="00790D7A">
        <w:trPr>
          <w:cantSplit/>
          <w:jc w:val="center"/>
        </w:trPr>
        <w:tc>
          <w:tcPr>
            <w:tcW w:w="574" w:type="dxa"/>
          </w:tcPr>
          <w:p w14:paraId="1F3AB28B" w14:textId="77777777" w:rsidR="00AC2462" w:rsidRPr="0041528A" w:rsidRDefault="00AC2462" w:rsidP="00790D7A">
            <w:pPr>
              <w:pStyle w:val="TAC"/>
              <w:rPr>
                <w:rFonts w:eastAsia="SimSun"/>
                <w:lang w:eastAsia="zh-CN"/>
              </w:rPr>
            </w:pPr>
            <w:r w:rsidRPr="0041528A">
              <w:rPr>
                <w:rFonts w:eastAsia="SimSun"/>
                <w:lang w:eastAsia="zh-CN"/>
              </w:rPr>
              <w:t>10</w:t>
            </w:r>
          </w:p>
        </w:tc>
        <w:tc>
          <w:tcPr>
            <w:tcW w:w="1215" w:type="dxa"/>
          </w:tcPr>
          <w:p w14:paraId="29E0472E"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1C176A88" w14:textId="77777777" w:rsidR="00AC2462" w:rsidRPr="0041528A" w:rsidRDefault="00AC2462" w:rsidP="00790D7A">
            <w:pPr>
              <w:pStyle w:val="TAL"/>
            </w:pPr>
            <w:r w:rsidRPr="0041528A">
              <w:t xml:space="preserve">PROACTIVE COMMAND: OPEN CHANNEL </w:t>
            </w:r>
            <w:r w:rsidRPr="0041528A">
              <w:rPr>
                <w:rFonts w:eastAsia="SimSun"/>
                <w:lang w:eastAsia="zh-CN"/>
              </w:rPr>
              <w:t>1.3</w:t>
            </w:r>
            <w:r w:rsidRPr="0041528A">
              <w:t xml:space="preserve">.1 </w:t>
            </w:r>
          </w:p>
        </w:tc>
        <w:tc>
          <w:tcPr>
            <w:tcW w:w="3240" w:type="dxa"/>
          </w:tcPr>
          <w:p w14:paraId="495EAD6F" w14:textId="77777777" w:rsidR="00AC2462" w:rsidRPr="0041528A" w:rsidRDefault="00AC2462" w:rsidP="00790D7A">
            <w:pPr>
              <w:pStyle w:val="TAL"/>
            </w:pPr>
          </w:p>
        </w:tc>
      </w:tr>
      <w:tr w:rsidR="00AC2462" w:rsidRPr="0041528A" w14:paraId="51C09C91" w14:textId="77777777" w:rsidTr="00790D7A">
        <w:trPr>
          <w:cantSplit/>
          <w:jc w:val="center"/>
        </w:trPr>
        <w:tc>
          <w:tcPr>
            <w:tcW w:w="574" w:type="dxa"/>
          </w:tcPr>
          <w:p w14:paraId="6BE65F68" w14:textId="77777777" w:rsidR="00AC2462" w:rsidRPr="0041528A" w:rsidRDefault="00AC2462" w:rsidP="00790D7A">
            <w:pPr>
              <w:pStyle w:val="TAC"/>
              <w:rPr>
                <w:rFonts w:eastAsia="SimSun"/>
                <w:lang w:eastAsia="zh-CN"/>
              </w:rPr>
            </w:pPr>
            <w:r w:rsidRPr="0041528A">
              <w:rPr>
                <w:rFonts w:eastAsia="SimSun"/>
                <w:lang w:eastAsia="zh-CN"/>
              </w:rPr>
              <w:t>11</w:t>
            </w:r>
          </w:p>
        </w:tc>
        <w:tc>
          <w:tcPr>
            <w:tcW w:w="1215" w:type="dxa"/>
          </w:tcPr>
          <w:p w14:paraId="7FE70B0B" w14:textId="77777777" w:rsidR="00AC2462" w:rsidRPr="0041528A" w:rsidRDefault="00AC2462" w:rsidP="00790D7A">
            <w:pPr>
              <w:pStyle w:val="TAC"/>
            </w:pPr>
            <w:r w:rsidRPr="0041528A">
              <w:t xml:space="preserve">ME </w:t>
            </w:r>
            <w:r w:rsidRPr="0041528A">
              <w:sym w:font="Symbol" w:char="F0AE"/>
            </w:r>
            <w:r w:rsidRPr="0041528A">
              <w:t xml:space="preserve"> USER</w:t>
            </w:r>
          </w:p>
        </w:tc>
        <w:tc>
          <w:tcPr>
            <w:tcW w:w="4058" w:type="dxa"/>
          </w:tcPr>
          <w:p w14:paraId="5D9FA559" w14:textId="77777777" w:rsidR="00AC2462" w:rsidRPr="0041528A" w:rsidRDefault="00AC2462" w:rsidP="00790D7A">
            <w:pPr>
              <w:pStyle w:val="TAL"/>
            </w:pPr>
            <w:r w:rsidRPr="0041528A">
              <w:t>The ME may display channel opening information.</w:t>
            </w:r>
          </w:p>
        </w:tc>
        <w:tc>
          <w:tcPr>
            <w:tcW w:w="3240" w:type="dxa"/>
          </w:tcPr>
          <w:p w14:paraId="50972704" w14:textId="77777777" w:rsidR="00AC2462" w:rsidRPr="0041528A" w:rsidRDefault="00AC2462" w:rsidP="00790D7A">
            <w:pPr>
              <w:pStyle w:val="TAL"/>
            </w:pPr>
          </w:p>
        </w:tc>
      </w:tr>
      <w:tr w:rsidR="00AC2462" w:rsidRPr="0041528A" w14:paraId="21B79198" w14:textId="77777777" w:rsidTr="00790D7A">
        <w:trPr>
          <w:cantSplit/>
          <w:jc w:val="center"/>
        </w:trPr>
        <w:tc>
          <w:tcPr>
            <w:tcW w:w="574" w:type="dxa"/>
          </w:tcPr>
          <w:p w14:paraId="654357E4" w14:textId="77777777" w:rsidR="00AC2462" w:rsidRPr="0041528A" w:rsidRDefault="00AC2462" w:rsidP="00790D7A">
            <w:pPr>
              <w:pStyle w:val="TAC"/>
              <w:rPr>
                <w:rFonts w:eastAsia="SimSun"/>
                <w:lang w:eastAsia="zh-CN"/>
              </w:rPr>
            </w:pPr>
            <w:r w:rsidRPr="0041528A">
              <w:rPr>
                <w:rFonts w:eastAsia="SimSun"/>
                <w:lang w:eastAsia="zh-CN"/>
              </w:rPr>
              <w:t>12</w:t>
            </w:r>
          </w:p>
        </w:tc>
        <w:tc>
          <w:tcPr>
            <w:tcW w:w="1215" w:type="dxa"/>
          </w:tcPr>
          <w:p w14:paraId="638FB146" w14:textId="77777777" w:rsidR="00AC2462" w:rsidRPr="0041528A" w:rsidRDefault="00AC2462" w:rsidP="00790D7A">
            <w:pPr>
              <w:pStyle w:val="TAC"/>
            </w:pPr>
            <w:r w:rsidRPr="0041528A">
              <w:t xml:space="preserve">ME </w:t>
            </w:r>
            <w:r w:rsidRPr="0041528A">
              <w:sym w:font="Symbol" w:char="F0AE"/>
            </w:r>
            <w:r w:rsidRPr="0041528A">
              <w:t xml:space="preserve"> NG-SS</w:t>
            </w:r>
          </w:p>
        </w:tc>
        <w:tc>
          <w:tcPr>
            <w:tcW w:w="4058" w:type="dxa"/>
          </w:tcPr>
          <w:p w14:paraId="1A90B667" w14:textId="77777777" w:rsidR="00AC2462" w:rsidRPr="0041528A" w:rsidRDefault="00AC2462" w:rsidP="00790D7A">
            <w:pPr>
              <w:pStyle w:val="TAL"/>
            </w:pPr>
            <w:r w:rsidRPr="0041528A">
              <w:t>PDU SESSION ESTABLISHMENT REQUEST within UL NAS TRANSPORT is sent to the network.</w:t>
            </w:r>
          </w:p>
        </w:tc>
        <w:tc>
          <w:tcPr>
            <w:tcW w:w="3240" w:type="dxa"/>
          </w:tcPr>
          <w:p w14:paraId="3CB25D71" w14:textId="681373F2" w:rsidR="00AC2462" w:rsidRPr="0041528A" w:rsidRDefault="00AC2462" w:rsidP="00790D7A">
            <w:pPr>
              <w:pStyle w:val="TAL"/>
            </w:pPr>
            <w:r w:rsidRPr="0041528A">
              <w:t xml:space="preserve">DNN=TestGp.rs, </w:t>
            </w:r>
            <w:r w:rsidRPr="0041528A">
              <w:rPr>
                <w:rFonts w:eastAsia="SimSun"/>
              </w:rPr>
              <w:t>S-NSSAI='01 01 01 02', SSC mode=</w:t>
            </w:r>
            <w:r>
              <w:rPr>
                <w:rFonts w:eastAsia="SimSun"/>
              </w:rPr>
              <w:t>1</w:t>
            </w:r>
            <w:r w:rsidRPr="0041528A">
              <w:rPr>
                <w:rFonts w:eastAsia="SimSun"/>
              </w:rPr>
              <w:t>.</w:t>
            </w:r>
          </w:p>
        </w:tc>
      </w:tr>
      <w:tr w:rsidR="00AC2462" w:rsidRPr="0041528A" w14:paraId="4ED06975" w14:textId="77777777" w:rsidTr="00790D7A">
        <w:trPr>
          <w:cantSplit/>
          <w:jc w:val="center"/>
        </w:trPr>
        <w:tc>
          <w:tcPr>
            <w:tcW w:w="574" w:type="dxa"/>
          </w:tcPr>
          <w:p w14:paraId="1A592A05" w14:textId="77777777" w:rsidR="00AC2462" w:rsidRPr="0041528A" w:rsidRDefault="00AC2462" w:rsidP="00790D7A">
            <w:pPr>
              <w:pStyle w:val="TAC"/>
              <w:rPr>
                <w:rFonts w:eastAsia="SimSun"/>
                <w:lang w:eastAsia="zh-CN"/>
              </w:rPr>
            </w:pPr>
            <w:r w:rsidRPr="0041528A">
              <w:rPr>
                <w:rFonts w:eastAsia="SimSun"/>
                <w:lang w:eastAsia="zh-CN"/>
              </w:rPr>
              <w:t>13</w:t>
            </w:r>
          </w:p>
        </w:tc>
        <w:tc>
          <w:tcPr>
            <w:tcW w:w="1215" w:type="dxa"/>
          </w:tcPr>
          <w:p w14:paraId="69ADC553" w14:textId="77777777" w:rsidR="00AC2462" w:rsidRPr="0041528A" w:rsidRDefault="00AC2462" w:rsidP="00790D7A">
            <w:pPr>
              <w:pStyle w:val="TAC"/>
            </w:pPr>
            <w:r w:rsidRPr="0041528A">
              <w:t xml:space="preserve">NG-SS </w:t>
            </w:r>
            <w:r w:rsidRPr="0041528A">
              <w:sym w:font="Symbol" w:char="F0AE"/>
            </w:r>
            <w:r w:rsidRPr="0041528A">
              <w:t xml:space="preserve"> ME</w:t>
            </w:r>
          </w:p>
        </w:tc>
        <w:tc>
          <w:tcPr>
            <w:tcW w:w="4058" w:type="dxa"/>
          </w:tcPr>
          <w:p w14:paraId="4A77F43E" w14:textId="77777777" w:rsidR="00AC2462" w:rsidRPr="0041528A" w:rsidRDefault="00AC2462" w:rsidP="00790D7A">
            <w:pPr>
              <w:pStyle w:val="TAL"/>
            </w:pPr>
            <w:r w:rsidRPr="0041528A">
              <w:t>PDU SESSION ESTABLISHMENT ACCEPT</w:t>
            </w:r>
          </w:p>
        </w:tc>
        <w:tc>
          <w:tcPr>
            <w:tcW w:w="3240" w:type="dxa"/>
          </w:tcPr>
          <w:p w14:paraId="76E1C85C" w14:textId="77777777" w:rsidR="00AC2462" w:rsidRPr="0041528A" w:rsidRDefault="00AC2462" w:rsidP="00790D7A">
            <w:pPr>
              <w:pStyle w:val="TAL"/>
            </w:pPr>
          </w:p>
        </w:tc>
      </w:tr>
      <w:tr w:rsidR="00AC2462" w:rsidRPr="0041528A" w14:paraId="7C3DD810" w14:textId="77777777" w:rsidTr="00790D7A">
        <w:trPr>
          <w:cantSplit/>
          <w:jc w:val="center"/>
        </w:trPr>
        <w:tc>
          <w:tcPr>
            <w:tcW w:w="574" w:type="dxa"/>
          </w:tcPr>
          <w:p w14:paraId="2C6A870B" w14:textId="77777777" w:rsidR="00AC2462" w:rsidRPr="0041528A" w:rsidRDefault="00AC2462" w:rsidP="00790D7A">
            <w:pPr>
              <w:pStyle w:val="TAC"/>
              <w:rPr>
                <w:rFonts w:eastAsia="SimSun"/>
                <w:lang w:eastAsia="zh-CN"/>
              </w:rPr>
            </w:pPr>
            <w:r w:rsidRPr="0041528A">
              <w:rPr>
                <w:rFonts w:eastAsia="SimSun"/>
                <w:lang w:eastAsia="zh-CN"/>
              </w:rPr>
              <w:t>14</w:t>
            </w:r>
          </w:p>
        </w:tc>
        <w:tc>
          <w:tcPr>
            <w:tcW w:w="1215" w:type="dxa"/>
          </w:tcPr>
          <w:p w14:paraId="0DCB8D29"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4F32167" w14:textId="77777777" w:rsidR="00AC2462" w:rsidRPr="0041528A" w:rsidRDefault="00AC2462" w:rsidP="00790D7A">
            <w:pPr>
              <w:pStyle w:val="TAL"/>
            </w:pPr>
            <w:r w:rsidRPr="0041528A">
              <w:t xml:space="preserve">TERMINAL RESPONSE: OPEN CHANNEL </w:t>
            </w:r>
            <w:r w:rsidRPr="0041528A">
              <w:rPr>
                <w:rFonts w:eastAsia="SimSun"/>
                <w:lang w:eastAsia="zh-CN"/>
              </w:rPr>
              <w:t>1</w:t>
            </w:r>
            <w:r w:rsidRPr="0041528A">
              <w:t>.</w:t>
            </w:r>
            <w:r w:rsidRPr="0041528A">
              <w:rPr>
                <w:rFonts w:eastAsia="SimSun"/>
                <w:lang w:eastAsia="zh-CN"/>
              </w:rPr>
              <w:t>3</w:t>
            </w:r>
            <w:r w:rsidRPr="0041528A">
              <w:t>.1</w:t>
            </w:r>
          </w:p>
        </w:tc>
        <w:tc>
          <w:tcPr>
            <w:tcW w:w="3240" w:type="dxa"/>
          </w:tcPr>
          <w:p w14:paraId="0E555F83" w14:textId="77777777" w:rsidR="00AC2462" w:rsidRPr="0041528A" w:rsidRDefault="00AC2462" w:rsidP="00790D7A">
            <w:pPr>
              <w:pStyle w:val="TAL"/>
            </w:pPr>
            <w:r w:rsidRPr="0041528A">
              <w:t>[Command performed successfully]</w:t>
            </w:r>
          </w:p>
        </w:tc>
      </w:tr>
      <w:tr w:rsidR="00AC2462" w:rsidRPr="0041528A" w14:paraId="6EB68330" w14:textId="77777777" w:rsidTr="00790D7A">
        <w:trPr>
          <w:cantSplit/>
          <w:jc w:val="center"/>
        </w:trPr>
        <w:tc>
          <w:tcPr>
            <w:tcW w:w="574" w:type="dxa"/>
          </w:tcPr>
          <w:p w14:paraId="6B96D5D8" w14:textId="77777777" w:rsidR="00AC2462" w:rsidRPr="0041528A" w:rsidRDefault="00AC2462" w:rsidP="00790D7A">
            <w:pPr>
              <w:pStyle w:val="TAC"/>
              <w:rPr>
                <w:rFonts w:eastAsia="SimSun"/>
                <w:lang w:eastAsia="zh-CN"/>
              </w:rPr>
            </w:pPr>
            <w:r w:rsidRPr="0041528A">
              <w:rPr>
                <w:rFonts w:eastAsia="SimSun"/>
                <w:lang w:eastAsia="zh-CN"/>
              </w:rPr>
              <w:t>15</w:t>
            </w:r>
          </w:p>
        </w:tc>
        <w:tc>
          <w:tcPr>
            <w:tcW w:w="1215" w:type="dxa"/>
          </w:tcPr>
          <w:p w14:paraId="1496BF60"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76387BBF" w14:textId="77777777" w:rsidR="00AC2462" w:rsidRPr="0041528A" w:rsidRDefault="00AC2462" w:rsidP="00790D7A">
            <w:pPr>
              <w:pStyle w:val="TAL"/>
            </w:pPr>
            <w:r w:rsidRPr="0041528A">
              <w:t>PROACTIVE COMMAND PENDING: SEND DATA 1.</w:t>
            </w:r>
            <w:r w:rsidRPr="0041528A">
              <w:rPr>
                <w:rFonts w:eastAsia="SimSun"/>
                <w:lang w:eastAsia="zh-CN"/>
              </w:rPr>
              <w:t>3</w:t>
            </w:r>
            <w:r w:rsidRPr="0041528A">
              <w:t>.1</w:t>
            </w:r>
          </w:p>
        </w:tc>
        <w:tc>
          <w:tcPr>
            <w:tcW w:w="3240" w:type="dxa"/>
          </w:tcPr>
          <w:p w14:paraId="6FF03F3A" w14:textId="77777777" w:rsidR="00AC2462" w:rsidRPr="0041528A" w:rsidRDefault="00AC2462" w:rsidP="00790D7A">
            <w:pPr>
              <w:pStyle w:val="TAL"/>
            </w:pPr>
          </w:p>
        </w:tc>
      </w:tr>
      <w:tr w:rsidR="00AC2462" w:rsidRPr="0041528A" w14:paraId="7BFA9C9A" w14:textId="77777777" w:rsidTr="00790D7A">
        <w:trPr>
          <w:cantSplit/>
          <w:jc w:val="center"/>
        </w:trPr>
        <w:tc>
          <w:tcPr>
            <w:tcW w:w="574" w:type="dxa"/>
          </w:tcPr>
          <w:p w14:paraId="6AD3B0A9" w14:textId="77777777" w:rsidR="00AC2462" w:rsidRPr="0041528A" w:rsidRDefault="00AC2462" w:rsidP="00790D7A">
            <w:pPr>
              <w:pStyle w:val="TAC"/>
              <w:rPr>
                <w:rFonts w:eastAsia="SimSun"/>
                <w:lang w:eastAsia="zh-CN"/>
              </w:rPr>
            </w:pPr>
            <w:r w:rsidRPr="0041528A">
              <w:rPr>
                <w:rFonts w:eastAsia="SimSun"/>
                <w:lang w:eastAsia="zh-CN"/>
              </w:rPr>
              <w:t>16</w:t>
            </w:r>
          </w:p>
        </w:tc>
        <w:tc>
          <w:tcPr>
            <w:tcW w:w="1215" w:type="dxa"/>
          </w:tcPr>
          <w:p w14:paraId="562D36B5"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1F98AC93" w14:textId="77777777" w:rsidR="00AC2462" w:rsidRPr="0041528A" w:rsidRDefault="00AC2462" w:rsidP="00790D7A">
            <w:pPr>
              <w:pStyle w:val="TAL"/>
            </w:pPr>
            <w:r w:rsidRPr="0041528A">
              <w:t>FETCH</w:t>
            </w:r>
          </w:p>
        </w:tc>
        <w:tc>
          <w:tcPr>
            <w:tcW w:w="3240" w:type="dxa"/>
          </w:tcPr>
          <w:p w14:paraId="3F214FAE" w14:textId="77777777" w:rsidR="00AC2462" w:rsidRPr="0041528A" w:rsidRDefault="00AC2462" w:rsidP="00790D7A">
            <w:pPr>
              <w:pStyle w:val="TAL"/>
            </w:pPr>
          </w:p>
        </w:tc>
      </w:tr>
      <w:tr w:rsidR="00AC2462" w:rsidRPr="0041528A" w14:paraId="4561A76B" w14:textId="77777777" w:rsidTr="00790D7A">
        <w:trPr>
          <w:cantSplit/>
          <w:jc w:val="center"/>
        </w:trPr>
        <w:tc>
          <w:tcPr>
            <w:tcW w:w="574" w:type="dxa"/>
          </w:tcPr>
          <w:p w14:paraId="5856AA58" w14:textId="77777777" w:rsidR="00AC2462" w:rsidRPr="0041528A" w:rsidRDefault="00AC2462" w:rsidP="00790D7A">
            <w:pPr>
              <w:pStyle w:val="TAC"/>
            </w:pPr>
            <w:r w:rsidRPr="0041528A">
              <w:t>17</w:t>
            </w:r>
          </w:p>
        </w:tc>
        <w:tc>
          <w:tcPr>
            <w:tcW w:w="1215" w:type="dxa"/>
          </w:tcPr>
          <w:p w14:paraId="0FD1C91D"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7E1D1A86" w14:textId="77777777" w:rsidR="00AC2462" w:rsidRPr="0041528A" w:rsidRDefault="00AC2462" w:rsidP="00790D7A">
            <w:pPr>
              <w:pStyle w:val="TAL"/>
            </w:pPr>
            <w:r w:rsidRPr="0041528A">
              <w:t>PROACTIVE COMMAND: SEND DATA (immediate) 1.3.1</w:t>
            </w:r>
          </w:p>
        </w:tc>
        <w:tc>
          <w:tcPr>
            <w:tcW w:w="3240" w:type="dxa"/>
          </w:tcPr>
          <w:p w14:paraId="3D8F8156" w14:textId="77777777" w:rsidR="00AC2462" w:rsidRPr="0041528A" w:rsidRDefault="00AC2462" w:rsidP="00790D7A">
            <w:pPr>
              <w:pStyle w:val="TAL"/>
            </w:pPr>
          </w:p>
        </w:tc>
      </w:tr>
      <w:tr w:rsidR="00AC2462" w:rsidRPr="0041528A" w14:paraId="2C3F8BCB" w14:textId="77777777" w:rsidTr="00790D7A">
        <w:trPr>
          <w:cantSplit/>
          <w:jc w:val="center"/>
        </w:trPr>
        <w:tc>
          <w:tcPr>
            <w:tcW w:w="574" w:type="dxa"/>
          </w:tcPr>
          <w:p w14:paraId="4E609248" w14:textId="77777777" w:rsidR="00AC2462" w:rsidRPr="0041528A" w:rsidRDefault="00AC2462" w:rsidP="00790D7A">
            <w:pPr>
              <w:pStyle w:val="TAC"/>
            </w:pPr>
            <w:r w:rsidRPr="0041528A">
              <w:t>18</w:t>
            </w:r>
          </w:p>
        </w:tc>
        <w:tc>
          <w:tcPr>
            <w:tcW w:w="1215" w:type="dxa"/>
          </w:tcPr>
          <w:p w14:paraId="69D8A8E6" w14:textId="77777777" w:rsidR="00AC2462" w:rsidRPr="0041528A" w:rsidRDefault="00AC2462" w:rsidP="00790D7A">
            <w:pPr>
              <w:pStyle w:val="TAC"/>
            </w:pPr>
            <w:r w:rsidRPr="0041528A">
              <w:t xml:space="preserve">ME </w:t>
            </w:r>
            <w:r w:rsidRPr="0041528A">
              <w:sym w:font="Symbol" w:char="F0AE"/>
            </w:r>
            <w:r w:rsidRPr="0041528A">
              <w:t xml:space="preserve"> NG-SS</w:t>
            </w:r>
          </w:p>
        </w:tc>
        <w:tc>
          <w:tcPr>
            <w:tcW w:w="4058" w:type="dxa"/>
          </w:tcPr>
          <w:p w14:paraId="37D46A1B" w14:textId="77777777" w:rsidR="00AC2462" w:rsidRPr="0041528A" w:rsidRDefault="00AC2462" w:rsidP="00790D7A">
            <w:pPr>
              <w:pStyle w:val="TAL"/>
            </w:pPr>
            <w:r w:rsidRPr="0041528A">
              <w:t>Transfer of 8 Bytes of data to the NG-SS through channel 1</w:t>
            </w:r>
          </w:p>
        </w:tc>
        <w:tc>
          <w:tcPr>
            <w:tcW w:w="3240" w:type="dxa"/>
          </w:tcPr>
          <w:p w14:paraId="6AF74C85" w14:textId="77777777" w:rsidR="00AC2462" w:rsidRPr="0041528A" w:rsidRDefault="00AC2462" w:rsidP="00790D7A">
            <w:pPr>
              <w:pStyle w:val="TAL"/>
            </w:pPr>
            <w:r w:rsidRPr="0041528A">
              <w:t>[To retrieve ME's port number]</w:t>
            </w:r>
          </w:p>
        </w:tc>
      </w:tr>
      <w:tr w:rsidR="00AC2462" w:rsidRPr="0041528A" w14:paraId="38194F8B" w14:textId="77777777" w:rsidTr="00790D7A">
        <w:trPr>
          <w:cantSplit/>
          <w:jc w:val="center"/>
        </w:trPr>
        <w:tc>
          <w:tcPr>
            <w:tcW w:w="574" w:type="dxa"/>
          </w:tcPr>
          <w:p w14:paraId="1CE2BFCB" w14:textId="77777777" w:rsidR="00AC2462" w:rsidRPr="0041528A" w:rsidRDefault="00AC2462" w:rsidP="00790D7A">
            <w:pPr>
              <w:pStyle w:val="TAC"/>
            </w:pPr>
            <w:r w:rsidRPr="0041528A">
              <w:t>19</w:t>
            </w:r>
          </w:p>
        </w:tc>
        <w:tc>
          <w:tcPr>
            <w:tcW w:w="1215" w:type="dxa"/>
          </w:tcPr>
          <w:p w14:paraId="41E48871"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77532BA4" w14:textId="77777777" w:rsidR="00AC2462" w:rsidRPr="0041528A" w:rsidRDefault="00AC2462" w:rsidP="00790D7A">
            <w:pPr>
              <w:pStyle w:val="TAL"/>
            </w:pPr>
            <w:r w:rsidRPr="0041528A">
              <w:t>TERMINAL RESPONSE: SEND DATA (immediate) 1.3.1</w:t>
            </w:r>
          </w:p>
        </w:tc>
        <w:tc>
          <w:tcPr>
            <w:tcW w:w="3240" w:type="dxa"/>
          </w:tcPr>
          <w:p w14:paraId="4CBE358D" w14:textId="77777777" w:rsidR="00AC2462" w:rsidRPr="0041528A" w:rsidRDefault="00AC2462" w:rsidP="00790D7A">
            <w:pPr>
              <w:pStyle w:val="TAL"/>
            </w:pPr>
            <w:r w:rsidRPr="0041528A">
              <w:t>[Command performed successfully]</w:t>
            </w:r>
          </w:p>
        </w:tc>
      </w:tr>
      <w:tr w:rsidR="00AC2462" w:rsidRPr="0041528A" w14:paraId="3F90437E" w14:textId="77777777" w:rsidTr="00790D7A">
        <w:trPr>
          <w:cantSplit/>
          <w:jc w:val="center"/>
        </w:trPr>
        <w:tc>
          <w:tcPr>
            <w:tcW w:w="574" w:type="dxa"/>
          </w:tcPr>
          <w:p w14:paraId="3E0D61DC" w14:textId="77777777" w:rsidR="00AC2462" w:rsidRPr="0041528A" w:rsidRDefault="00AC2462" w:rsidP="00790D7A">
            <w:pPr>
              <w:pStyle w:val="TAC"/>
            </w:pPr>
            <w:r w:rsidRPr="0041528A">
              <w:t>20</w:t>
            </w:r>
          </w:p>
        </w:tc>
        <w:tc>
          <w:tcPr>
            <w:tcW w:w="1215" w:type="dxa"/>
          </w:tcPr>
          <w:p w14:paraId="22701103" w14:textId="77777777" w:rsidR="00AC2462" w:rsidRPr="0041528A" w:rsidRDefault="00AC2462" w:rsidP="00790D7A">
            <w:pPr>
              <w:pStyle w:val="TAC"/>
            </w:pPr>
            <w:r w:rsidRPr="0041528A">
              <w:t xml:space="preserve">NG-SS </w:t>
            </w:r>
            <w:r w:rsidRPr="0041528A">
              <w:sym w:font="Symbol" w:char="F0AE"/>
            </w:r>
            <w:r w:rsidRPr="0041528A">
              <w:t xml:space="preserve"> ME</w:t>
            </w:r>
          </w:p>
        </w:tc>
        <w:tc>
          <w:tcPr>
            <w:tcW w:w="4058" w:type="dxa"/>
          </w:tcPr>
          <w:p w14:paraId="40495CA2" w14:textId="77777777" w:rsidR="00AC2462" w:rsidRPr="0041528A" w:rsidRDefault="00AC2462" w:rsidP="00790D7A">
            <w:pPr>
              <w:pStyle w:val="TAL"/>
              <w:rPr>
                <w:rFonts w:eastAsia="SimSun"/>
                <w:lang w:eastAsia="zh-CN"/>
              </w:rPr>
            </w:pPr>
            <w:r w:rsidRPr="0041528A">
              <w:t>Transfer of 1</w:t>
            </w:r>
            <w:r w:rsidRPr="0041528A">
              <w:rPr>
                <w:rFonts w:eastAsia="SimSun"/>
                <w:lang w:eastAsia="zh-CN"/>
              </w:rPr>
              <w:t>900</w:t>
            </w:r>
            <w:r w:rsidRPr="0041528A">
              <w:t xml:space="preserve"> Bytes of data to the ME through channel 1 using the ME's port number, which was retrieved in step 1</w:t>
            </w:r>
            <w:r w:rsidRPr="0041528A">
              <w:rPr>
                <w:rFonts w:eastAsia="SimSun"/>
                <w:lang w:eastAsia="zh-CN"/>
              </w:rPr>
              <w:t>8</w:t>
            </w:r>
          </w:p>
        </w:tc>
        <w:tc>
          <w:tcPr>
            <w:tcW w:w="3240" w:type="dxa"/>
          </w:tcPr>
          <w:p w14:paraId="597383B3" w14:textId="77777777" w:rsidR="00AC2462" w:rsidRPr="0041528A" w:rsidRDefault="00AC2462" w:rsidP="00790D7A">
            <w:pPr>
              <w:pStyle w:val="TAL"/>
            </w:pPr>
          </w:p>
        </w:tc>
      </w:tr>
      <w:tr w:rsidR="00AC2462" w:rsidRPr="0041528A" w14:paraId="3CA682FF" w14:textId="77777777" w:rsidTr="00790D7A">
        <w:trPr>
          <w:cantSplit/>
          <w:jc w:val="center"/>
        </w:trPr>
        <w:tc>
          <w:tcPr>
            <w:tcW w:w="574" w:type="dxa"/>
          </w:tcPr>
          <w:p w14:paraId="1C7A0DF8" w14:textId="77777777" w:rsidR="00AC2462" w:rsidRPr="0041528A" w:rsidRDefault="00AC2462" w:rsidP="00790D7A">
            <w:pPr>
              <w:pStyle w:val="TAC"/>
            </w:pPr>
            <w:r w:rsidRPr="0041528A">
              <w:t>21</w:t>
            </w:r>
          </w:p>
        </w:tc>
        <w:tc>
          <w:tcPr>
            <w:tcW w:w="1215" w:type="dxa"/>
          </w:tcPr>
          <w:p w14:paraId="1176AABA"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10806DED" w14:textId="77777777" w:rsidR="00AC2462" w:rsidRPr="0041528A" w:rsidRDefault="00AC2462" w:rsidP="00790D7A">
            <w:pPr>
              <w:pStyle w:val="TAL"/>
            </w:pPr>
            <w:r w:rsidRPr="0041528A">
              <w:t>ENVELOPE: EVENT DOWNLOAD - Data available 1.3.1</w:t>
            </w:r>
          </w:p>
        </w:tc>
        <w:tc>
          <w:tcPr>
            <w:tcW w:w="3240" w:type="dxa"/>
          </w:tcPr>
          <w:p w14:paraId="2A05D419" w14:textId="77777777" w:rsidR="00AC2462" w:rsidRPr="0041528A" w:rsidRDefault="00AC2462" w:rsidP="00790D7A">
            <w:pPr>
              <w:pStyle w:val="TAL"/>
            </w:pPr>
            <w:r w:rsidRPr="0041528A">
              <w:t>(1</w:t>
            </w:r>
            <w:r w:rsidRPr="0041528A">
              <w:rPr>
                <w:rFonts w:eastAsia="SimSun"/>
                <w:lang w:eastAsia="zh-CN"/>
              </w:rPr>
              <w:t>9</w:t>
            </w:r>
            <w:r w:rsidRPr="0041528A">
              <w:t>00 Bytes of data in the ME buffer)</w:t>
            </w:r>
          </w:p>
        </w:tc>
      </w:tr>
      <w:tr w:rsidR="00AC2462" w:rsidRPr="0041528A" w14:paraId="190A1DDD" w14:textId="77777777" w:rsidTr="00790D7A">
        <w:trPr>
          <w:cantSplit/>
          <w:jc w:val="center"/>
        </w:trPr>
        <w:tc>
          <w:tcPr>
            <w:tcW w:w="574" w:type="dxa"/>
          </w:tcPr>
          <w:p w14:paraId="5AFC4827" w14:textId="77777777" w:rsidR="00AC2462" w:rsidRPr="0041528A" w:rsidRDefault="00AC2462" w:rsidP="00790D7A">
            <w:pPr>
              <w:pStyle w:val="TAC"/>
            </w:pPr>
            <w:r w:rsidRPr="0041528A">
              <w:t>22</w:t>
            </w:r>
          </w:p>
        </w:tc>
        <w:tc>
          <w:tcPr>
            <w:tcW w:w="1215" w:type="dxa"/>
          </w:tcPr>
          <w:p w14:paraId="1B68E001"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2166460E" w14:textId="77777777" w:rsidR="00AC2462" w:rsidRPr="0041528A" w:rsidRDefault="00AC2462" w:rsidP="00790D7A">
            <w:pPr>
              <w:pStyle w:val="TAL"/>
            </w:pPr>
            <w:r w:rsidRPr="0041528A">
              <w:t>PROACTIVE COMMAND PENDING: RECEIVE DATA 1.</w:t>
            </w:r>
            <w:r w:rsidRPr="0041528A">
              <w:rPr>
                <w:rFonts w:eastAsia="SimSun"/>
                <w:lang w:eastAsia="zh-CN"/>
              </w:rPr>
              <w:t>3</w:t>
            </w:r>
            <w:r w:rsidRPr="0041528A">
              <w:t>.1</w:t>
            </w:r>
          </w:p>
        </w:tc>
        <w:tc>
          <w:tcPr>
            <w:tcW w:w="3240" w:type="dxa"/>
          </w:tcPr>
          <w:p w14:paraId="6B9A49B2" w14:textId="77777777" w:rsidR="00AC2462" w:rsidRPr="0041528A" w:rsidRDefault="00AC2462" w:rsidP="00790D7A">
            <w:pPr>
              <w:pStyle w:val="TAL"/>
            </w:pPr>
          </w:p>
        </w:tc>
      </w:tr>
      <w:tr w:rsidR="00AC2462" w:rsidRPr="0041528A" w14:paraId="48A75F82" w14:textId="77777777" w:rsidTr="00790D7A">
        <w:trPr>
          <w:cantSplit/>
          <w:jc w:val="center"/>
        </w:trPr>
        <w:tc>
          <w:tcPr>
            <w:tcW w:w="574" w:type="dxa"/>
          </w:tcPr>
          <w:p w14:paraId="342865DA" w14:textId="77777777" w:rsidR="00AC2462" w:rsidRPr="0041528A" w:rsidRDefault="00AC2462" w:rsidP="00790D7A">
            <w:pPr>
              <w:pStyle w:val="TAC"/>
            </w:pPr>
            <w:r w:rsidRPr="0041528A">
              <w:t>23</w:t>
            </w:r>
          </w:p>
        </w:tc>
        <w:tc>
          <w:tcPr>
            <w:tcW w:w="1215" w:type="dxa"/>
          </w:tcPr>
          <w:p w14:paraId="0CD82960"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BB7FECC" w14:textId="77777777" w:rsidR="00AC2462" w:rsidRPr="0041528A" w:rsidRDefault="00AC2462" w:rsidP="00790D7A">
            <w:pPr>
              <w:pStyle w:val="TAL"/>
            </w:pPr>
            <w:r w:rsidRPr="0041528A">
              <w:t>FETCH</w:t>
            </w:r>
          </w:p>
        </w:tc>
        <w:tc>
          <w:tcPr>
            <w:tcW w:w="3240" w:type="dxa"/>
          </w:tcPr>
          <w:p w14:paraId="3CB6B76B" w14:textId="77777777" w:rsidR="00AC2462" w:rsidRPr="0041528A" w:rsidRDefault="00AC2462" w:rsidP="00790D7A">
            <w:pPr>
              <w:pStyle w:val="TAL"/>
            </w:pPr>
          </w:p>
        </w:tc>
      </w:tr>
      <w:tr w:rsidR="00AC2462" w:rsidRPr="0041528A" w14:paraId="3A69A441" w14:textId="77777777" w:rsidTr="00790D7A">
        <w:trPr>
          <w:cantSplit/>
          <w:jc w:val="center"/>
        </w:trPr>
        <w:tc>
          <w:tcPr>
            <w:tcW w:w="574" w:type="dxa"/>
          </w:tcPr>
          <w:p w14:paraId="5807DDAF" w14:textId="77777777" w:rsidR="00AC2462" w:rsidRPr="0041528A" w:rsidRDefault="00AC2462" w:rsidP="00790D7A">
            <w:pPr>
              <w:pStyle w:val="TAC"/>
            </w:pPr>
            <w:r w:rsidRPr="0041528A">
              <w:t>24</w:t>
            </w:r>
          </w:p>
        </w:tc>
        <w:tc>
          <w:tcPr>
            <w:tcW w:w="1215" w:type="dxa"/>
          </w:tcPr>
          <w:p w14:paraId="40D06C26"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16D1C506" w14:textId="77777777" w:rsidR="00AC2462" w:rsidRPr="0041528A" w:rsidRDefault="00AC2462" w:rsidP="00790D7A">
            <w:pPr>
              <w:pStyle w:val="TAL"/>
            </w:pPr>
            <w:r w:rsidRPr="0041528A">
              <w:t>PROACTIVE COMMAND: RECEIVE DATA 1.3.1</w:t>
            </w:r>
          </w:p>
        </w:tc>
        <w:tc>
          <w:tcPr>
            <w:tcW w:w="3240" w:type="dxa"/>
          </w:tcPr>
          <w:p w14:paraId="08803B25" w14:textId="77777777" w:rsidR="00AC2462" w:rsidRPr="0041528A" w:rsidRDefault="00AC2462" w:rsidP="00790D7A">
            <w:pPr>
              <w:pStyle w:val="TAL"/>
            </w:pPr>
            <w:r w:rsidRPr="0041528A">
              <w:t>200 Bytes</w:t>
            </w:r>
          </w:p>
        </w:tc>
      </w:tr>
      <w:tr w:rsidR="00AC2462" w:rsidRPr="0041528A" w14:paraId="758F15A1" w14:textId="77777777" w:rsidTr="00790D7A">
        <w:trPr>
          <w:cantSplit/>
          <w:jc w:val="center"/>
        </w:trPr>
        <w:tc>
          <w:tcPr>
            <w:tcW w:w="574" w:type="dxa"/>
          </w:tcPr>
          <w:p w14:paraId="01CF12BB" w14:textId="77777777" w:rsidR="00AC2462" w:rsidRPr="0041528A" w:rsidRDefault="00AC2462" w:rsidP="00790D7A">
            <w:pPr>
              <w:pStyle w:val="TAC"/>
            </w:pPr>
            <w:r w:rsidRPr="0041528A">
              <w:t>25</w:t>
            </w:r>
          </w:p>
        </w:tc>
        <w:tc>
          <w:tcPr>
            <w:tcW w:w="1215" w:type="dxa"/>
          </w:tcPr>
          <w:p w14:paraId="000E3D7F"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3D59CF09" w14:textId="77777777" w:rsidR="00AC2462" w:rsidRPr="0041528A" w:rsidRDefault="00AC2462" w:rsidP="00790D7A">
            <w:pPr>
              <w:pStyle w:val="TAL"/>
            </w:pPr>
            <w:r w:rsidRPr="0041528A">
              <w:t>TERMINAL RESPONSE: RECEIVE DATA 1.3.1</w:t>
            </w:r>
          </w:p>
        </w:tc>
        <w:tc>
          <w:tcPr>
            <w:tcW w:w="3240" w:type="dxa"/>
          </w:tcPr>
          <w:p w14:paraId="396868F3" w14:textId="77777777" w:rsidR="00AC2462" w:rsidRPr="0041528A" w:rsidRDefault="00AC2462" w:rsidP="00790D7A">
            <w:pPr>
              <w:pStyle w:val="TAL"/>
            </w:pPr>
          </w:p>
        </w:tc>
      </w:tr>
      <w:tr w:rsidR="00AC2462" w:rsidRPr="0041528A" w14:paraId="081BB62D" w14:textId="77777777" w:rsidTr="00790D7A">
        <w:trPr>
          <w:cantSplit/>
          <w:jc w:val="center"/>
        </w:trPr>
        <w:tc>
          <w:tcPr>
            <w:tcW w:w="574" w:type="dxa"/>
          </w:tcPr>
          <w:p w14:paraId="0D3DBC26" w14:textId="77777777" w:rsidR="00AC2462" w:rsidRPr="0041528A" w:rsidRDefault="00AC2462" w:rsidP="00790D7A">
            <w:pPr>
              <w:pStyle w:val="TAC"/>
            </w:pPr>
            <w:r w:rsidRPr="0041528A">
              <w:t>26</w:t>
            </w:r>
          </w:p>
        </w:tc>
        <w:tc>
          <w:tcPr>
            <w:tcW w:w="1215" w:type="dxa"/>
          </w:tcPr>
          <w:p w14:paraId="1467BE9F"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6B0891CE" w14:textId="77777777" w:rsidR="00AC2462" w:rsidRPr="0041528A" w:rsidRDefault="00AC2462" w:rsidP="00790D7A">
            <w:pPr>
              <w:pStyle w:val="TAL"/>
            </w:pPr>
            <w:r w:rsidRPr="0041528A">
              <w:t>PROACTIVE COMMAND PENDING: RECEIVE DATA 1.3.2</w:t>
            </w:r>
          </w:p>
        </w:tc>
        <w:tc>
          <w:tcPr>
            <w:tcW w:w="3240" w:type="dxa"/>
          </w:tcPr>
          <w:p w14:paraId="42CE86F1" w14:textId="77777777" w:rsidR="00AC2462" w:rsidRPr="0041528A" w:rsidRDefault="00AC2462" w:rsidP="00790D7A">
            <w:pPr>
              <w:pStyle w:val="TAL"/>
            </w:pPr>
          </w:p>
        </w:tc>
      </w:tr>
      <w:tr w:rsidR="00AC2462" w:rsidRPr="0041528A" w14:paraId="53DC0DB3" w14:textId="77777777" w:rsidTr="00790D7A">
        <w:trPr>
          <w:cantSplit/>
          <w:jc w:val="center"/>
        </w:trPr>
        <w:tc>
          <w:tcPr>
            <w:tcW w:w="574" w:type="dxa"/>
          </w:tcPr>
          <w:p w14:paraId="2A28A208" w14:textId="77777777" w:rsidR="00AC2462" w:rsidRPr="0041528A" w:rsidRDefault="00AC2462" w:rsidP="00790D7A">
            <w:pPr>
              <w:pStyle w:val="TAC"/>
            </w:pPr>
            <w:r w:rsidRPr="0041528A">
              <w:t>27</w:t>
            </w:r>
          </w:p>
        </w:tc>
        <w:tc>
          <w:tcPr>
            <w:tcW w:w="1215" w:type="dxa"/>
          </w:tcPr>
          <w:p w14:paraId="73DCE3E5"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7C1FC3F8" w14:textId="77777777" w:rsidR="00AC2462" w:rsidRPr="0041528A" w:rsidRDefault="00AC2462" w:rsidP="00790D7A">
            <w:pPr>
              <w:pStyle w:val="TAL"/>
            </w:pPr>
            <w:r w:rsidRPr="0041528A">
              <w:t>FETCH</w:t>
            </w:r>
          </w:p>
        </w:tc>
        <w:tc>
          <w:tcPr>
            <w:tcW w:w="3240" w:type="dxa"/>
          </w:tcPr>
          <w:p w14:paraId="69AE03FE" w14:textId="77777777" w:rsidR="00AC2462" w:rsidRPr="0041528A" w:rsidRDefault="00AC2462" w:rsidP="00790D7A">
            <w:pPr>
              <w:pStyle w:val="TAL"/>
            </w:pPr>
          </w:p>
        </w:tc>
      </w:tr>
      <w:tr w:rsidR="00AC2462" w:rsidRPr="0041528A" w14:paraId="32AC3123" w14:textId="77777777" w:rsidTr="00790D7A">
        <w:trPr>
          <w:cantSplit/>
          <w:jc w:val="center"/>
        </w:trPr>
        <w:tc>
          <w:tcPr>
            <w:tcW w:w="574" w:type="dxa"/>
          </w:tcPr>
          <w:p w14:paraId="3C06717B" w14:textId="77777777" w:rsidR="00AC2462" w:rsidRPr="0041528A" w:rsidRDefault="00AC2462" w:rsidP="00790D7A">
            <w:pPr>
              <w:pStyle w:val="TAC"/>
            </w:pPr>
            <w:r w:rsidRPr="0041528A">
              <w:t>28</w:t>
            </w:r>
          </w:p>
        </w:tc>
        <w:tc>
          <w:tcPr>
            <w:tcW w:w="1215" w:type="dxa"/>
          </w:tcPr>
          <w:p w14:paraId="5E3C5346"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4B538B3B" w14:textId="77777777" w:rsidR="00AC2462" w:rsidRPr="0041528A" w:rsidRDefault="00AC2462" w:rsidP="00790D7A">
            <w:pPr>
              <w:pStyle w:val="TAL"/>
            </w:pPr>
            <w:r w:rsidRPr="0041528A">
              <w:t>PROACTIVE COMMAND: RECEIVE DATA 1.3.2</w:t>
            </w:r>
          </w:p>
        </w:tc>
        <w:tc>
          <w:tcPr>
            <w:tcW w:w="3240" w:type="dxa"/>
          </w:tcPr>
          <w:p w14:paraId="5F11385D" w14:textId="77777777" w:rsidR="00AC2462" w:rsidRPr="0041528A" w:rsidRDefault="00AC2462" w:rsidP="00790D7A">
            <w:pPr>
              <w:pStyle w:val="TAL"/>
            </w:pPr>
            <w:r w:rsidRPr="0041528A">
              <w:t>200 Bytes</w:t>
            </w:r>
          </w:p>
        </w:tc>
      </w:tr>
      <w:tr w:rsidR="00AC2462" w:rsidRPr="0041528A" w14:paraId="34D8AFC4" w14:textId="77777777" w:rsidTr="00790D7A">
        <w:trPr>
          <w:cantSplit/>
          <w:jc w:val="center"/>
        </w:trPr>
        <w:tc>
          <w:tcPr>
            <w:tcW w:w="574" w:type="dxa"/>
          </w:tcPr>
          <w:p w14:paraId="12E5CE08" w14:textId="77777777" w:rsidR="00AC2462" w:rsidRPr="0041528A" w:rsidRDefault="00AC2462" w:rsidP="00790D7A">
            <w:pPr>
              <w:pStyle w:val="TAC"/>
            </w:pPr>
            <w:r w:rsidRPr="0041528A">
              <w:t>29</w:t>
            </w:r>
          </w:p>
        </w:tc>
        <w:tc>
          <w:tcPr>
            <w:tcW w:w="1215" w:type="dxa"/>
          </w:tcPr>
          <w:p w14:paraId="151DB2DE"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F63BDB3" w14:textId="77777777" w:rsidR="00AC2462" w:rsidRPr="0041528A" w:rsidRDefault="00AC2462" w:rsidP="00790D7A">
            <w:pPr>
              <w:pStyle w:val="TAL"/>
            </w:pPr>
            <w:r w:rsidRPr="0041528A">
              <w:t>TERMINAL RESPONSE: RECEIVE DATA 1.3.2</w:t>
            </w:r>
          </w:p>
        </w:tc>
        <w:tc>
          <w:tcPr>
            <w:tcW w:w="3240" w:type="dxa"/>
          </w:tcPr>
          <w:p w14:paraId="207147B5" w14:textId="77777777" w:rsidR="00AC2462" w:rsidRPr="0041528A" w:rsidRDefault="00AC2462" w:rsidP="00790D7A">
            <w:pPr>
              <w:pStyle w:val="TAL"/>
            </w:pPr>
          </w:p>
        </w:tc>
      </w:tr>
      <w:tr w:rsidR="00AC2462" w:rsidRPr="0041528A" w14:paraId="00F357A1" w14:textId="77777777" w:rsidTr="00790D7A">
        <w:trPr>
          <w:cantSplit/>
          <w:jc w:val="center"/>
        </w:trPr>
        <w:tc>
          <w:tcPr>
            <w:tcW w:w="574" w:type="dxa"/>
          </w:tcPr>
          <w:p w14:paraId="77DBB0D7" w14:textId="77777777" w:rsidR="00AC2462" w:rsidRPr="0041528A" w:rsidRDefault="00AC2462" w:rsidP="00790D7A">
            <w:pPr>
              <w:pStyle w:val="TAC"/>
            </w:pPr>
            <w:r w:rsidRPr="0041528A">
              <w:t>30</w:t>
            </w:r>
          </w:p>
        </w:tc>
        <w:tc>
          <w:tcPr>
            <w:tcW w:w="1215" w:type="dxa"/>
          </w:tcPr>
          <w:p w14:paraId="421C229D"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4C68BA46" w14:textId="77777777" w:rsidR="00AC2462" w:rsidRPr="0041528A" w:rsidRDefault="00AC2462" w:rsidP="00790D7A">
            <w:pPr>
              <w:pStyle w:val="TAL"/>
            </w:pPr>
            <w:r w:rsidRPr="0041528A">
              <w:t>PROACTIVE COMMAND PENDING: RECEIVE DATA 1.3.3</w:t>
            </w:r>
          </w:p>
        </w:tc>
        <w:tc>
          <w:tcPr>
            <w:tcW w:w="3240" w:type="dxa"/>
          </w:tcPr>
          <w:p w14:paraId="68BEF614" w14:textId="77777777" w:rsidR="00AC2462" w:rsidRPr="0041528A" w:rsidRDefault="00AC2462" w:rsidP="00790D7A">
            <w:pPr>
              <w:pStyle w:val="TAL"/>
            </w:pPr>
          </w:p>
        </w:tc>
      </w:tr>
      <w:tr w:rsidR="00AC2462" w:rsidRPr="0041528A" w14:paraId="06EC48AE" w14:textId="77777777" w:rsidTr="00790D7A">
        <w:trPr>
          <w:cantSplit/>
          <w:jc w:val="center"/>
        </w:trPr>
        <w:tc>
          <w:tcPr>
            <w:tcW w:w="574" w:type="dxa"/>
          </w:tcPr>
          <w:p w14:paraId="1275605B" w14:textId="77777777" w:rsidR="00AC2462" w:rsidRPr="0041528A" w:rsidRDefault="00AC2462" w:rsidP="00790D7A">
            <w:pPr>
              <w:pStyle w:val="TAC"/>
            </w:pPr>
            <w:r w:rsidRPr="0041528A">
              <w:t>31</w:t>
            </w:r>
          </w:p>
        </w:tc>
        <w:tc>
          <w:tcPr>
            <w:tcW w:w="1215" w:type="dxa"/>
          </w:tcPr>
          <w:p w14:paraId="3BFE449F"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49B6AA2" w14:textId="77777777" w:rsidR="00AC2462" w:rsidRPr="0041528A" w:rsidRDefault="00AC2462" w:rsidP="00790D7A">
            <w:pPr>
              <w:pStyle w:val="TAL"/>
            </w:pPr>
            <w:r w:rsidRPr="0041528A">
              <w:t>FETCH</w:t>
            </w:r>
          </w:p>
        </w:tc>
        <w:tc>
          <w:tcPr>
            <w:tcW w:w="3240" w:type="dxa"/>
          </w:tcPr>
          <w:p w14:paraId="795682FE" w14:textId="77777777" w:rsidR="00AC2462" w:rsidRPr="0041528A" w:rsidRDefault="00AC2462" w:rsidP="00790D7A">
            <w:pPr>
              <w:pStyle w:val="TAL"/>
            </w:pPr>
          </w:p>
        </w:tc>
      </w:tr>
      <w:tr w:rsidR="00AC2462" w:rsidRPr="0041528A" w14:paraId="22C51191" w14:textId="77777777" w:rsidTr="00790D7A">
        <w:trPr>
          <w:cantSplit/>
          <w:jc w:val="center"/>
        </w:trPr>
        <w:tc>
          <w:tcPr>
            <w:tcW w:w="574" w:type="dxa"/>
          </w:tcPr>
          <w:p w14:paraId="31ACFF2C" w14:textId="77777777" w:rsidR="00AC2462" w:rsidRPr="0041528A" w:rsidRDefault="00AC2462" w:rsidP="00790D7A">
            <w:pPr>
              <w:pStyle w:val="TAC"/>
            </w:pPr>
            <w:r w:rsidRPr="0041528A">
              <w:t>32</w:t>
            </w:r>
          </w:p>
        </w:tc>
        <w:tc>
          <w:tcPr>
            <w:tcW w:w="1215" w:type="dxa"/>
          </w:tcPr>
          <w:p w14:paraId="54C60B28"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4CA6E502" w14:textId="77777777" w:rsidR="00AC2462" w:rsidRPr="0041528A" w:rsidRDefault="00AC2462" w:rsidP="00790D7A">
            <w:pPr>
              <w:pStyle w:val="TAL"/>
            </w:pPr>
            <w:r w:rsidRPr="0041528A">
              <w:t>PROACTIVE COMMAND: RECEIVE DATA 1.3.3</w:t>
            </w:r>
          </w:p>
        </w:tc>
        <w:tc>
          <w:tcPr>
            <w:tcW w:w="3240" w:type="dxa"/>
          </w:tcPr>
          <w:p w14:paraId="39AC51A6" w14:textId="77777777" w:rsidR="00AC2462" w:rsidRPr="0041528A" w:rsidRDefault="00AC2462" w:rsidP="00790D7A">
            <w:pPr>
              <w:pStyle w:val="TAL"/>
            </w:pPr>
            <w:r w:rsidRPr="0041528A">
              <w:t>200 Bytes</w:t>
            </w:r>
          </w:p>
        </w:tc>
      </w:tr>
      <w:tr w:rsidR="00AC2462" w:rsidRPr="0041528A" w14:paraId="52018318" w14:textId="77777777" w:rsidTr="00790D7A">
        <w:trPr>
          <w:cantSplit/>
          <w:jc w:val="center"/>
        </w:trPr>
        <w:tc>
          <w:tcPr>
            <w:tcW w:w="574" w:type="dxa"/>
          </w:tcPr>
          <w:p w14:paraId="7D3FAD5B" w14:textId="77777777" w:rsidR="00AC2462" w:rsidRPr="0041528A" w:rsidRDefault="00AC2462" w:rsidP="00790D7A">
            <w:pPr>
              <w:pStyle w:val="TAC"/>
            </w:pPr>
            <w:r w:rsidRPr="0041528A">
              <w:t>33</w:t>
            </w:r>
          </w:p>
        </w:tc>
        <w:tc>
          <w:tcPr>
            <w:tcW w:w="1215" w:type="dxa"/>
          </w:tcPr>
          <w:p w14:paraId="0EEA796B"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440AD00" w14:textId="77777777" w:rsidR="00AC2462" w:rsidRPr="0041528A" w:rsidRDefault="00AC2462" w:rsidP="00790D7A">
            <w:pPr>
              <w:pStyle w:val="TAL"/>
            </w:pPr>
            <w:r w:rsidRPr="0041528A">
              <w:t>TERMINAL RESPONSE: RECEIVE DATA 1.3.3</w:t>
            </w:r>
          </w:p>
        </w:tc>
        <w:tc>
          <w:tcPr>
            <w:tcW w:w="3240" w:type="dxa"/>
          </w:tcPr>
          <w:p w14:paraId="5039BC81" w14:textId="77777777" w:rsidR="00AC2462" w:rsidRPr="0041528A" w:rsidRDefault="00AC2462" w:rsidP="00790D7A">
            <w:pPr>
              <w:pStyle w:val="TAL"/>
            </w:pPr>
          </w:p>
        </w:tc>
      </w:tr>
      <w:tr w:rsidR="00AC2462" w:rsidRPr="0041528A" w14:paraId="25EC032B" w14:textId="77777777" w:rsidTr="00790D7A">
        <w:trPr>
          <w:cantSplit/>
          <w:jc w:val="center"/>
        </w:trPr>
        <w:tc>
          <w:tcPr>
            <w:tcW w:w="574" w:type="dxa"/>
          </w:tcPr>
          <w:p w14:paraId="1F0F0E95" w14:textId="77777777" w:rsidR="00AC2462" w:rsidRPr="0041528A" w:rsidRDefault="00AC2462" w:rsidP="00790D7A">
            <w:pPr>
              <w:pStyle w:val="TAC"/>
            </w:pPr>
            <w:r w:rsidRPr="0041528A">
              <w:t>34</w:t>
            </w:r>
          </w:p>
        </w:tc>
        <w:tc>
          <w:tcPr>
            <w:tcW w:w="1215" w:type="dxa"/>
          </w:tcPr>
          <w:p w14:paraId="1FAF1BF5"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1BD057D4" w14:textId="77777777" w:rsidR="00AC2462" w:rsidRPr="0041528A" w:rsidRDefault="00AC2462" w:rsidP="00790D7A">
            <w:pPr>
              <w:pStyle w:val="TAL"/>
            </w:pPr>
            <w:r w:rsidRPr="0041528A">
              <w:t>PROACTIVE COMMAND PENDING: RECEIVE DATA 1.3.4</w:t>
            </w:r>
          </w:p>
        </w:tc>
        <w:tc>
          <w:tcPr>
            <w:tcW w:w="3240" w:type="dxa"/>
          </w:tcPr>
          <w:p w14:paraId="22C620FB" w14:textId="77777777" w:rsidR="00AC2462" w:rsidRPr="0041528A" w:rsidRDefault="00AC2462" w:rsidP="00790D7A">
            <w:pPr>
              <w:pStyle w:val="TAL"/>
            </w:pPr>
          </w:p>
        </w:tc>
      </w:tr>
      <w:tr w:rsidR="00AC2462" w:rsidRPr="0041528A" w14:paraId="140E6B5B" w14:textId="77777777" w:rsidTr="00790D7A">
        <w:trPr>
          <w:cantSplit/>
          <w:jc w:val="center"/>
        </w:trPr>
        <w:tc>
          <w:tcPr>
            <w:tcW w:w="574" w:type="dxa"/>
          </w:tcPr>
          <w:p w14:paraId="6A42551F" w14:textId="77777777" w:rsidR="00AC2462" w:rsidRPr="0041528A" w:rsidRDefault="00AC2462" w:rsidP="00790D7A">
            <w:pPr>
              <w:pStyle w:val="TAC"/>
            </w:pPr>
            <w:r w:rsidRPr="0041528A">
              <w:lastRenderedPageBreak/>
              <w:t>35</w:t>
            </w:r>
          </w:p>
        </w:tc>
        <w:tc>
          <w:tcPr>
            <w:tcW w:w="1215" w:type="dxa"/>
          </w:tcPr>
          <w:p w14:paraId="0DC87190"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DB958FC" w14:textId="77777777" w:rsidR="00AC2462" w:rsidRPr="0041528A" w:rsidRDefault="00AC2462" w:rsidP="00790D7A">
            <w:pPr>
              <w:pStyle w:val="TAL"/>
            </w:pPr>
            <w:r w:rsidRPr="0041528A">
              <w:t>FETCH</w:t>
            </w:r>
          </w:p>
        </w:tc>
        <w:tc>
          <w:tcPr>
            <w:tcW w:w="3240" w:type="dxa"/>
          </w:tcPr>
          <w:p w14:paraId="2A9793D0" w14:textId="77777777" w:rsidR="00AC2462" w:rsidRPr="0041528A" w:rsidRDefault="00AC2462" w:rsidP="00790D7A">
            <w:pPr>
              <w:pStyle w:val="TAL"/>
            </w:pPr>
          </w:p>
        </w:tc>
      </w:tr>
      <w:tr w:rsidR="00AC2462" w:rsidRPr="0041528A" w14:paraId="65BC4BBE" w14:textId="77777777" w:rsidTr="00790D7A">
        <w:trPr>
          <w:cantSplit/>
          <w:jc w:val="center"/>
        </w:trPr>
        <w:tc>
          <w:tcPr>
            <w:tcW w:w="574" w:type="dxa"/>
          </w:tcPr>
          <w:p w14:paraId="08393EE7" w14:textId="77777777" w:rsidR="00AC2462" w:rsidRPr="0041528A" w:rsidRDefault="00AC2462" w:rsidP="00790D7A">
            <w:pPr>
              <w:pStyle w:val="TAC"/>
            </w:pPr>
            <w:r w:rsidRPr="0041528A">
              <w:t>36</w:t>
            </w:r>
          </w:p>
        </w:tc>
        <w:tc>
          <w:tcPr>
            <w:tcW w:w="1215" w:type="dxa"/>
          </w:tcPr>
          <w:p w14:paraId="172EEA47"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7DDE6EC5" w14:textId="77777777" w:rsidR="00AC2462" w:rsidRPr="0041528A" w:rsidRDefault="00AC2462" w:rsidP="00790D7A">
            <w:pPr>
              <w:pStyle w:val="TAL"/>
            </w:pPr>
            <w:r w:rsidRPr="0041528A">
              <w:t>PROACTIVE COMMAND: RECEIVE DATA 1.3.4</w:t>
            </w:r>
          </w:p>
        </w:tc>
        <w:tc>
          <w:tcPr>
            <w:tcW w:w="3240" w:type="dxa"/>
          </w:tcPr>
          <w:p w14:paraId="594C789F" w14:textId="77777777" w:rsidR="00AC2462" w:rsidRPr="0041528A" w:rsidRDefault="00AC2462" w:rsidP="00790D7A">
            <w:pPr>
              <w:pStyle w:val="TAL"/>
            </w:pPr>
            <w:r w:rsidRPr="0041528A">
              <w:t>200 Bytes</w:t>
            </w:r>
          </w:p>
        </w:tc>
      </w:tr>
      <w:tr w:rsidR="00AC2462" w:rsidRPr="0041528A" w14:paraId="6938AAA4" w14:textId="77777777" w:rsidTr="00790D7A">
        <w:trPr>
          <w:cantSplit/>
          <w:jc w:val="center"/>
        </w:trPr>
        <w:tc>
          <w:tcPr>
            <w:tcW w:w="574" w:type="dxa"/>
          </w:tcPr>
          <w:p w14:paraId="03B2AC04" w14:textId="77777777" w:rsidR="00AC2462" w:rsidRPr="0041528A" w:rsidRDefault="00AC2462" w:rsidP="00790D7A">
            <w:pPr>
              <w:pStyle w:val="TAC"/>
            </w:pPr>
            <w:r w:rsidRPr="0041528A">
              <w:t>37</w:t>
            </w:r>
          </w:p>
        </w:tc>
        <w:tc>
          <w:tcPr>
            <w:tcW w:w="1215" w:type="dxa"/>
          </w:tcPr>
          <w:p w14:paraId="787DCFD2"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0D9A983D" w14:textId="77777777" w:rsidR="00AC2462" w:rsidRPr="0041528A" w:rsidRDefault="00AC2462" w:rsidP="00790D7A">
            <w:pPr>
              <w:pStyle w:val="TAL"/>
            </w:pPr>
            <w:r w:rsidRPr="0041528A">
              <w:t>TERMINAL RESPONSE: RECEIVE DATA 1.3.4</w:t>
            </w:r>
          </w:p>
        </w:tc>
        <w:tc>
          <w:tcPr>
            <w:tcW w:w="3240" w:type="dxa"/>
          </w:tcPr>
          <w:p w14:paraId="7ECF13D4" w14:textId="77777777" w:rsidR="00AC2462" w:rsidRPr="0041528A" w:rsidRDefault="00AC2462" w:rsidP="00790D7A">
            <w:pPr>
              <w:pStyle w:val="TAL"/>
            </w:pPr>
          </w:p>
        </w:tc>
      </w:tr>
      <w:tr w:rsidR="00AC2462" w:rsidRPr="0041528A" w14:paraId="483AB68D" w14:textId="77777777" w:rsidTr="00790D7A">
        <w:trPr>
          <w:cantSplit/>
          <w:jc w:val="center"/>
        </w:trPr>
        <w:tc>
          <w:tcPr>
            <w:tcW w:w="574" w:type="dxa"/>
          </w:tcPr>
          <w:p w14:paraId="3DF754E2" w14:textId="77777777" w:rsidR="00AC2462" w:rsidRPr="0041528A" w:rsidRDefault="00AC2462" w:rsidP="00790D7A">
            <w:pPr>
              <w:pStyle w:val="TAC"/>
            </w:pPr>
            <w:r w:rsidRPr="0041528A">
              <w:t>38</w:t>
            </w:r>
          </w:p>
        </w:tc>
        <w:tc>
          <w:tcPr>
            <w:tcW w:w="1215" w:type="dxa"/>
          </w:tcPr>
          <w:p w14:paraId="54802CE1"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54469837" w14:textId="77777777" w:rsidR="00AC2462" w:rsidRPr="0041528A" w:rsidRDefault="00AC2462" w:rsidP="00790D7A">
            <w:pPr>
              <w:pStyle w:val="TAL"/>
            </w:pPr>
            <w:r w:rsidRPr="0041528A">
              <w:t>PROACTIVE COMMAND PENDING: RECEIVE DATA 1.3.5</w:t>
            </w:r>
          </w:p>
        </w:tc>
        <w:tc>
          <w:tcPr>
            <w:tcW w:w="3240" w:type="dxa"/>
          </w:tcPr>
          <w:p w14:paraId="334A6613" w14:textId="77777777" w:rsidR="00AC2462" w:rsidRPr="0041528A" w:rsidRDefault="00AC2462" w:rsidP="00790D7A">
            <w:pPr>
              <w:pStyle w:val="TAL"/>
            </w:pPr>
          </w:p>
        </w:tc>
      </w:tr>
      <w:tr w:rsidR="00AC2462" w:rsidRPr="0041528A" w14:paraId="2A1C61A1" w14:textId="77777777" w:rsidTr="00790D7A">
        <w:trPr>
          <w:cantSplit/>
          <w:jc w:val="center"/>
        </w:trPr>
        <w:tc>
          <w:tcPr>
            <w:tcW w:w="574" w:type="dxa"/>
          </w:tcPr>
          <w:p w14:paraId="0F7A1C49" w14:textId="77777777" w:rsidR="00AC2462" w:rsidRPr="0041528A" w:rsidRDefault="00AC2462" w:rsidP="00790D7A">
            <w:pPr>
              <w:pStyle w:val="TAC"/>
            </w:pPr>
            <w:r w:rsidRPr="0041528A">
              <w:rPr>
                <w:rFonts w:eastAsia="SimSun"/>
                <w:lang w:eastAsia="zh-CN"/>
              </w:rPr>
              <w:t>39</w:t>
            </w:r>
          </w:p>
        </w:tc>
        <w:tc>
          <w:tcPr>
            <w:tcW w:w="1215" w:type="dxa"/>
          </w:tcPr>
          <w:p w14:paraId="5A9BE6EC"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9F6D3BD" w14:textId="77777777" w:rsidR="00AC2462" w:rsidRPr="0041528A" w:rsidRDefault="00AC2462" w:rsidP="00790D7A">
            <w:pPr>
              <w:pStyle w:val="TAL"/>
            </w:pPr>
            <w:r w:rsidRPr="0041528A">
              <w:t>FETCH</w:t>
            </w:r>
          </w:p>
        </w:tc>
        <w:tc>
          <w:tcPr>
            <w:tcW w:w="3240" w:type="dxa"/>
          </w:tcPr>
          <w:p w14:paraId="7D25B1A1" w14:textId="77777777" w:rsidR="00AC2462" w:rsidRPr="0041528A" w:rsidRDefault="00AC2462" w:rsidP="00790D7A">
            <w:pPr>
              <w:pStyle w:val="TAL"/>
            </w:pPr>
          </w:p>
        </w:tc>
      </w:tr>
      <w:tr w:rsidR="00AC2462" w:rsidRPr="0041528A" w14:paraId="3E7B18AB" w14:textId="77777777" w:rsidTr="00790D7A">
        <w:trPr>
          <w:cantSplit/>
          <w:jc w:val="center"/>
        </w:trPr>
        <w:tc>
          <w:tcPr>
            <w:tcW w:w="574" w:type="dxa"/>
          </w:tcPr>
          <w:p w14:paraId="1DDA25F2" w14:textId="77777777" w:rsidR="00AC2462" w:rsidRPr="0041528A" w:rsidRDefault="00AC2462" w:rsidP="00790D7A">
            <w:pPr>
              <w:pStyle w:val="TAC"/>
            </w:pPr>
            <w:r w:rsidRPr="0041528A">
              <w:rPr>
                <w:rFonts w:eastAsia="SimSun"/>
                <w:lang w:eastAsia="zh-CN"/>
              </w:rPr>
              <w:t>40</w:t>
            </w:r>
          </w:p>
        </w:tc>
        <w:tc>
          <w:tcPr>
            <w:tcW w:w="1215" w:type="dxa"/>
          </w:tcPr>
          <w:p w14:paraId="54EE8131"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5CDF0B31" w14:textId="77777777" w:rsidR="00AC2462" w:rsidRPr="0041528A" w:rsidRDefault="00AC2462" w:rsidP="00790D7A">
            <w:pPr>
              <w:pStyle w:val="TAL"/>
            </w:pPr>
            <w:r w:rsidRPr="0041528A">
              <w:t>PROACTIVE COMMAND: RECEIVE DATA 1.3.5</w:t>
            </w:r>
          </w:p>
        </w:tc>
        <w:tc>
          <w:tcPr>
            <w:tcW w:w="3240" w:type="dxa"/>
          </w:tcPr>
          <w:p w14:paraId="73BD4132" w14:textId="77777777" w:rsidR="00AC2462" w:rsidRPr="0041528A" w:rsidRDefault="00AC2462" w:rsidP="00790D7A">
            <w:pPr>
              <w:pStyle w:val="TAL"/>
            </w:pPr>
            <w:r w:rsidRPr="0041528A">
              <w:t>200 Bytes</w:t>
            </w:r>
          </w:p>
        </w:tc>
      </w:tr>
      <w:tr w:rsidR="00AC2462" w:rsidRPr="0041528A" w14:paraId="6D90C1C3" w14:textId="77777777" w:rsidTr="00790D7A">
        <w:trPr>
          <w:cantSplit/>
          <w:jc w:val="center"/>
        </w:trPr>
        <w:tc>
          <w:tcPr>
            <w:tcW w:w="574" w:type="dxa"/>
          </w:tcPr>
          <w:p w14:paraId="136E3B8E" w14:textId="77777777" w:rsidR="00AC2462" w:rsidRPr="0041528A" w:rsidRDefault="00AC2462" w:rsidP="00790D7A">
            <w:pPr>
              <w:pStyle w:val="TAC"/>
            </w:pPr>
            <w:r w:rsidRPr="0041528A">
              <w:rPr>
                <w:rFonts w:eastAsia="SimSun"/>
                <w:lang w:eastAsia="zh-CN"/>
              </w:rPr>
              <w:t>41</w:t>
            </w:r>
          </w:p>
        </w:tc>
        <w:tc>
          <w:tcPr>
            <w:tcW w:w="1215" w:type="dxa"/>
          </w:tcPr>
          <w:p w14:paraId="06EF6B7D"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9FB5707" w14:textId="77777777" w:rsidR="00AC2462" w:rsidRPr="0041528A" w:rsidRDefault="00AC2462" w:rsidP="00790D7A">
            <w:pPr>
              <w:pStyle w:val="TAL"/>
            </w:pPr>
            <w:r w:rsidRPr="0041528A">
              <w:t>TERMINAL RESPONSE: RECEIVE DATA 1.3.5</w:t>
            </w:r>
          </w:p>
        </w:tc>
        <w:tc>
          <w:tcPr>
            <w:tcW w:w="3240" w:type="dxa"/>
          </w:tcPr>
          <w:p w14:paraId="2A467F5C" w14:textId="77777777" w:rsidR="00AC2462" w:rsidRPr="0041528A" w:rsidRDefault="00AC2462" w:rsidP="00790D7A">
            <w:pPr>
              <w:pStyle w:val="TAL"/>
            </w:pPr>
          </w:p>
        </w:tc>
      </w:tr>
      <w:tr w:rsidR="00AC2462" w:rsidRPr="0041528A" w14:paraId="7127A70C" w14:textId="77777777" w:rsidTr="00790D7A">
        <w:trPr>
          <w:cantSplit/>
          <w:jc w:val="center"/>
        </w:trPr>
        <w:tc>
          <w:tcPr>
            <w:tcW w:w="574" w:type="dxa"/>
          </w:tcPr>
          <w:p w14:paraId="656651C5" w14:textId="77777777" w:rsidR="00AC2462" w:rsidRPr="0041528A" w:rsidRDefault="00AC2462" w:rsidP="00790D7A">
            <w:pPr>
              <w:pStyle w:val="TAC"/>
              <w:rPr>
                <w:rFonts w:eastAsia="SimSun"/>
                <w:lang w:eastAsia="zh-CN"/>
              </w:rPr>
            </w:pPr>
            <w:r w:rsidRPr="0041528A">
              <w:rPr>
                <w:rFonts w:eastAsia="SimSun"/>
                <w:lang w:eastAsia="zh-CN"/>
              </w:rPr>
              <w:t>4</w:t>
            </w:r>
            <w:r w:rsidRPr="0041528A">
              <w:rPr>
                <w:lang w:eastAsia="zh-CN"/>
              </w:rPr>
              <w:t>2</w:t>
            </w:r>
          </w:p>
        </w:tc>
        <w:tc>
          <w:tcPr>
            <w:tcW w:w="1215" w:type="dxa"/>
          </w:tcPr>
          <w:p w14:paraId="215BDD31"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5C41667C" w14:textId="77777777" w:rsidR="00AC2462" w:rsidRPr="0041528A" w:rsidRDefault="00AC2462" w:rsidP="00790D7A">
            <w:pPr>
              <w:pStyle w:val="TAL"/>
              <w:rPr>
                <w:rFonts w:eastAsia="SimSun"/>
                <w:lang w:eastAsia="zh-CN"/>
              </w:rPr>
            </w:pPr>
            <w:r w:rsidRPr="0041528A">
              <w:t>PROACTIVE COMMAND PENDING: RECEIVE DATA 1.3.</w:t>
            </w:r>
            <w:r w:rsidRPr="0041528A">
              <w:rPr>
                <w:rFonts w:eastAsia="SimSun"/>
                <w:lang w:eastAsia="zh-CN"/>
              </w:rPr>
              <w:t>6</w:t>
            </w:r>
          </w:p>
        </w:tc>
        <w:tc>
          <w:tcPr>
            <w:tcW w:w="3240" w:type="dxa"/>
          </w:tcPr>
          <w:p w14:paraId="54057A0A" w14:textId="77777777" w:rsidR="00AC2462" w:rsidRPr="0041528A" w:rsidRDefault="00AC2462" w:rsidP="00790D7A">
            <w:pPr>
              <w:pStyle w:val="TAL"/>
            </w:pPr>
          </w:p>
        </w:tc>
      </w:tr>
      <w:tr w:rsidR="00AC2462" w:rsidRPr="0041528A" w14:paraId="59FB74BF" w14:textId="77777777" w:rsidTr="00790D7A">
        <w:trPr>
          <w:cantSplit/>
          <w:jc w:val="center"/>
        </w:trPr>
        <w:tc>
          <w:tcPr>
            <w:tcW w:w="574" w:type="dxa"/>
          </w:tcPr>
          <w:p w14:paraId="19407A43" w14:textId="77777777" w:rsidR="00AC2462" w:rsidRPr="0041528A" w:rsidRDefault="00AC2462" w:rsidP="00790D7A">
            <w:pPr>
              <w:pStyle w:val="TAC"/>
              <w:rPr>
                <w:rFonts w:eastAsia="SimSun"/>
                <w:lang w:eastAsia="zh-CN"/>
              </w:rPr>
            </w:pPr>
            <w:r w:rsidRPr="0041528A">
              <w:rPr>
                <w:rFonts w:eastAsia="SimSun"/>
                <w:lang w:eastAsia="zh-CN"/>
              </w:rPr>
              <w:t>4</w:t>
            </w:r>
            <w:r w:rsidRPr="0041528A">
              <w:rPr>
                <w:lang w:eastAsia="zh-CN"/>
              </w:rPr>
              <w:t>3</w:t>
            </w:r>
          </w:p>
        </w:tc>
        <w:tc>
          <w:tcPr>
            <w:tcW w:w="1215" w:type="dxa"/>
          </w:tcPr>
          <w:p w14:paraId="599F1C67"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481180DF" w14:textId="77777777" w:rsidR="00AC2462" w:rsidRPr="0041528A" w:rsidRDefault="00AC2462" w:rsidP="00790D7A">
            <w:pPr>
              <w:pStyle w:val="TAL"/>
            </w:pPr>
            <w:r w:rsidRPr="0041528A">
              <w:t>FETCH</w:t>
            </w:r>
          </w:p>
        </w:tc>
        <w:tc>
          <w:tcPr>
            <w:tcW w:w="3240" w:type="dxa"/>
          </w:tcPr>
          <w:p w14:paraId="6289C29A" w14:textId="77777777" w:rsidR="00AC2462" w:rsidRPr="0041528A" w:rsidRDefault="00AC2462" w:rsidP="00790D7A">
            <w:pPr>
              <w:pStyle w:val="TAL"/>
            </w:pPr>
          </w:p>
        </w:tc>
      </w:tr>
      <w:tr w:rsidR="00AC2462" w:rsidRPr="0041528A" w14:paraId="4C0EBCC5" w14:textId="77777777" w:rsidTr="00790D7A">
        <w:trPr>
          <w:cantSplit/>
          <w:jc w:val="center"/>
        </w:trPr>
        <w:tc>
          <w:tcPr>
            <w:tcW w:w="574" w:type="dxa"/>
          </w:tcPr>
          <w:p w14:paraId="1EBAA552" w14:textId="77777777" w:rsidR="00AC2462" w:rsidRPr="0041528A" w:rsidRDefault="00AC2462" w:rsidP="00790D7A">
            <w:pPr>
              <w:pStyle w:val="TAC"/>
              <w:rPr>
                <w:rFonts w:eastAsia="SimSun"/>
                <w:lang w:eastAsia="zh-CN"/>
              </w:rPr>
            </w:pPr>
            <w:r w:rsidRPr="0041528A">
              <w:rPr>
                <w:rFonts w:eastAsia="SimSun"/>
                <w:lang w:eastAsia="zh-CN"/>
              </w:rPr>
              <w:t>4</w:t>
            </w:r>
            <w:r w:rsidRPr="0041528A">
              <w:rPr>
                <w:lang w:eastAsia="zh-CN"/>
              </w:rPr>
              <w:t>4</w:t>
            </w:r>
          </w:p>
        </w:tc>
        <w:tc>
          <w:tcPr>
            <w:tcW w:w="1215" w:type="dxa"/>
          </w:tcPr>
          <w:p w14:paraId="7964FDC6"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32687D9B" w14:textId="77777777" w:rsidR="00AC2462" w:rsidRPr="0041528A" w:rsidRDefault="00AC2462" w:rsidP="00790D7A">
            <w:pPr>
              <w:pStyle w:val="TAL"/>
              <w:rPr>
                <w:rFonts w:eastAsia="SimSun"/>
                <w:lang w:eastAsia="zh-CN"/>
              </w:rPr>
            </w:pPr>
            <w:r w:rsidRPr="0041528A">
              <w:t>PROACTIVE COMMAND: RECEIVE DATA 1.3.</w:t>
            </w:r>
            <w:r w:rsidRPr="0041528A">
              <w:rPr>
                <w:rFonts w:eastAsia="SimSun"/>
                <w:lang w:eastAsia="zh-CN"/>
              </w:rPr>
              <w:t>6</w:t>
            </w:r>
          </w:p>
        </w:tc>
        <w:tc>
          <w:tcPr>
            <w:tcW w:w="3240" w:type="dxa"/>
          </w:tcPr>
          <w:p w14:paraId="6DA773B4" w14:textId="77777777" w:rsidR="00AC2462" w:rsidRPr="0041528A" w:rsidRDefault="00AC2462" w:rsidP="00790D7A">
            <w:pPr>
              <w:pStyle w:val="TAL"/>
            </w:pPr>
            <w:r w:rsidRPr="0041528A">
              <w:t>200 Bytes</w:t>
            </w:r>
          </w:p>
        </w:tc>
      </w:tr>
      <w:tr w:rsidR="00AC2462" w:rsidRPr="0041528A" w14:paraId="0BF16148" w14:textId="77777777" w:rsidTr="00790D7A">
        <w:trPr>
          <w:cantSplit/>
          <w:jc w:val="center"/>
        </w:trPr>
        <w:tc>
          <w:tcPr>
            <w:tcW w:w="574" w:type="dxa"/>
          </w:tcPr>
          <w:p w14:paraId="6C6CBF7C" w14:textId="77777777" w:rsidR="00AC2462" w:rsidRPr="0041528A" w:rsidRDefault="00AC2462" w:rsidP="00790D7A">
            <w:pPr>
              <w:pStyle w:val="TAC"/>
              <w:rPr>
                <w:rFonts w:eastAsia="SimSun"/>
                <w:lang w:eastAsia="zh-CN"/>
              </w:rPr>
            </w:pPr>
            <w:r w:rsidRPr="0041528A">
              <w:rPr>
                <w:rFonts w:eastAsia="SimSun"/>
                <w:lang w:eastAsia="zh-CN"/>
              </w:rPr>
              <w:t>4</w:t>
            </w:r>
            <w:r w:rsidRPr="0041528A">
              <w:rPr>
                <w:lang w:eastAsia="zh-CN"/>
              </w:rPr>
              <w:t>5</w:t>
            </w:r>
          </w:p>
        </w:tc>
        <w:tc>
          <w:tcPr>
            <w:tcW w:w="1215" w:type="dxa"/>
          </w:tcPr>
          <w:p w14:paraId="22FAE3CC"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0E01C462" w14:textId="77777777" w:rsidR="00AC2462" w:rsidRPr="0041528A" w:rsidRDefault="00AC2462" w:rsidP="00790D7A">
            <w:pPr>
              <w:pStyle w:val="TAL"/>
              <w:rPr>
                <w:rFonts w:eastAsia="SimSun"/>
                <w:lang w:eastAsia="zh-CN"/>
              </w:rPr>
            </w:pPr>
            <w:r w:rsidRPr="0041528A">
              <w:t>TERMINAL RESPONSE: RECEIVE DATA 1.3.</w:t>
            </w:r>
            <w:r w:rsidRPr="0041528A">
              <w:rPr>
                <w:rFonts w:eastAsia="SimSun"/>
                <w:lang w:eastAsia="zh-CN"/>
              </w:rPr>
              <w:t>6</w:t>
            </w:r>
          </w:p>
        </w:tc>
        <w:tc>
          <w:tcPr>
            <w:tcW w:w="3240" w:type="dxa"/>
          </w:tcPr>
          <w:p w14:paraId="74D78AB6" w14:textId="77777777" w:rsidR="00AC2462" w:rsidRPr="0041528A" w:rsidRDefault="00AC2462" w:rsidP="00790D7A">
            <w:pPr>
              <w:pStyle w:val="TAL"/>
            </w:pPr>
          </w:p>
        </w:tc>
      </w:tr>
      <w:tr w:rsidR="00AC2462" w:rsidRPr="0041528A" w14:paraId="5F460715" w14:textId="77777777" w:rsidTr="00790D7A">
        <w:trPr>
          <w:cantSplit/>
          <w:jc w:val="center"/>
        </w:trPr>
        <w:tc>
          <w:tcPr>
            <w:tcW w:w="574" w:type="dxa"/>
          </w:tcPr>
          <w:p w14:paraId="462DAFB1" w14:textId="77777777" w:rsidR="00AC2462" w:rsidRPr="0041528A" w:rsidRDefault="00AC2462" w:rsidP="00790D7A">
            <w:pPr>
              <w:pStyle w:val="TAC"/>
              <w:rPr>
                <w:rFonts w:eastAsia="SimSun"/>
                <w:lang w:eastAsia="zh-CN"/>
              </w:rPr>
            </w:pPr>
            <w:r w:rsidRPr="0041528A">
              <w:rPr>
                <w:rFonts w:eastAsia="SimSun"/>
                <w:lang w:eastAsia="zh-CN"/>
              </w:rPr>
              <w:t>46</w:t>
            </w:r>
          </w:p>
        </w:tc>
        <w:tc>
          <w:tcPr>
            <w:tcW w:w="1215" w:type="dxa"/>
          </w:tcPr>
          <w:p w14:paraId="61B9FD67"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373B4C08" w14:textId="77777777" w:rsidR="00AC2462" w:rsidRPr="0041528A" w:rsidRDefault="00AC2462" w:rsidP="00790D7A">
            <w:pPr>
              <w:pStyle w:val="TAL"/>
              <w:rPr>
                <w:rFonts w:eastAsia="SimSun"/>
                <w:lang w:eastAsia="zh-CN"/>
              </w:rPr>
            </w:pPr>
            <w:r w:rsidRPr="0041528A">
              <w:t>PROACTIVE COMMAND PENDING: RECEIVE DATA 1.3.</w:t>
            </w:r>
            <w:r w:rsidRPr="0041528A">
              <w:rPr>
                <w:rFonts w:eastAsia="SimSun"/>
                <w:lang w:eastAsia="zh-CN"/>
              </w:rPr>
              <w:t>7</w:t>
            </w:r>
          </w:p>
        </w:tc>
        <w:tc>
          <w:tcPr>
            <w:tcW w:w="3240" w:type="dxa"/>
          </w:tcPr>
          <w:p w14:paraId="78E0B328" w14:textId="77777777" w:rsidR="00AC2462" w:rsidRPr="0041528A" w:rsidRDefault="00AC2462" w:rsidP="00790D7A">
            <w:pPr>
              <w:pStyle w:val="TAL"/>
            </w:pPr>
          </w:p>
        </w:tc>
      </w:tr>
      <w:tr w:rsidR="00AC2462" w:rsidRPr="0041528A" w14:paraId="3CFEDFBD" w14:textId="77777777" w:rsidTr="00790D7A">
        <w:trPr>
          <w:cantSplit/>
          <w:jc w:val="center"/>
        </w:trPr>
        <w:tc>
          <w:tcPr>
            <w:tcW w:w="574" w:type="dxa"/>
          </w:tcPr>
          <w:p w14:paraId="1C8A8CB8" w14:textId="77777777" w:rsidR="00AC2462" w:rsidRPr="0041528A" w:rsidRDefault="00AC2462" w:rsidP="00790D7A">
            <w:pPr>
              <w:pStyle w:val="TAC"/>
              <w:rPr>
                <w:rFonts w:eastAsia="SimSun"/>
                <w:lang w:eastAsia="zh-CN"/>
              </w:rPr>
            </w:pPr>
            <w:r w:rsidRPr="0041528A">
              <w:rPr>
                <w:rFonts w:eastAsia="SimSun"/>
                <w:lang w:eastAsia="zh-CN"/>
              </w:rPr>
              <w:t>47</w:t>
            </w:r>
          </w:p>
        </w:tc>
        <w:tc>
          <w:tcPr>
            <w:tcW w:w="1215" w:type="dxa"/>
          </w:tcPr>
          <w:p w14:paraId="0A452B64"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1A9E45D1" w14:textId="77777777" w:rsidR="00AC2462" w:rsidRPr="0041528A" w:rsidRDefault="00AC2462" w:rsidP="00790D7A">
            <w:pPr>
              <w:pStyle w:val="TAL"/>
            </w:pPr>
            <w:r w:rsidRPr="0041528A">
              <w:t>FETCH</w:t>
            </w:r>
          </w:p>
        </w:tc>
        <w:tc>
          <w:tcPr>
            <w:tcW w:w="3240" w:type="dxa"/>
          </w:tcPr>
          <w:p w14:paraId="44E91607" w14:textId="77777777" w:rsidR="00AC2462" w:rsidRPr="0041528A" w:rsidRDefault="00AC2462" w:rsidP="00790D7A">
            <w:pPr>
              <w:pStyle w:val="TAL"/>
            </w:pPr>
          </w:p>
        </w:tc>
      </w:tr>
      <w:tr w:rsidR="00AC2462" w:rsidRPr="0041528A" w14:paraId="18E53E8A" w14:textId="77777777" w:rsidTr="00790D7A">
        <w:trPr>
          <w:cantSplit/>
          <w:jc w:val="center"/>
        </w:trPr>
        <w:tc>
          <w:tcPr>
            <w:tcW w:w="574" w:type="dxa"/>
          </w:tcPr>
          <w:p w14:paraId="18DA1D4B" w14:textId="77777777" w:rsidR="00AC2462" w:rsidRPr="0041528A" w:rsidRDefault="00AC2462" w:rsidP="00790D7A">
            <w:pPr>
              <w:pStyle w:val="TAC"/>
              <w:rPr>
                <w:rFonts w:eastAsia="SimSun"/>
                <w:lang w:eastAsia="zh-CN"/>
              </w:rPr>
            </w:pPr>
            <w:r w:rsidRPr="0041528A">
              <w:rPr>
                <w:rFonts w:eastAsia="SimSun"/>
                <w:lang w:eastAsia="zh-CN"/>
              </w:rPr>
              <w:t>48</w:t>
            </w:r>
          </w:p>
        </w:tc>
        <w:tc>
          <w:tcPr>
            <w:tcW w:w="1215" w:type="dxa"/>
          </w:tcPr>
          <w:p w14:paraId="02A2929A"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31DED4F2" w14:textId="77777777" w:rsidR="00AC2462" w:rsidRPr="0041528A" w:rsidRDefault="00AC2462" w:rsidP="00790D7A">
            <w:pPr>
              <w:pStyle w:val="TAL"/>
              <w:rPr>
                <w:rFonts w:eastAsia="SimSun"/>
                <w:lang w:eastAsia="zh-CN"/>
              </w:rPr>
            </w:pPr>
            <w:r w:rsidRPr="0041528A">
              <w:t>PROACTIVE COMMAND: RECEIVE DATA 1.3.</w:t>
            </w:r>
            <w:r w:rsidRPr="0041528A">
              <w:rPr>
                <w:rFonts w:eastAsia="SimSun"/>
                <w:lang w:eastAsia="zh-CN"/>
              </w:rPr>
              <w:t>7</w:t>
            </w:r>
          </w:p>
        </w:tc>
        <w:tc>
          <w:tcPr>
            <w:tcW w:w="3240" w:type="dxa"/>
          </w:tcPr>
          <w:p w14:paraId="4C9C07D4" w14:textId="77777777" w:rsidR="00AC2462" w:rsidRPr="0041528A" w:rsidRDefault="00AC2462" w:rsidP="00790D7A">
            <w:pPr>
              <w:pStyle w:val="TAL"/>
            </w:pPr>
            <w:r w:rsidRPr="0041528A">
              <w:t>200 Bytes</w:t>
            </w:r>
          </w:p>
        </w:tc>
      </w:tr>
      <w:tr w:rsidR="00AC2462" w:rsidRPr="0041528A" w14:paraId="505AAAED" w14:textId="77777777" w:rsidTr="00790D7A">
        <w:trPr>
          <w:cantSplit/>
          <w:jc w:val="center"/>
        </w:trPr>
        <w:tc>
          <w:tcPr>
            <w:tcW w:w="574" w:type="dxa"/>
          </w:tcPr>
          <w:p w14:paraId="2D9CE48A" w14:textId="77777777" w:rsidR="00AC2462" w:rsidRPr="0041528A" w:rsidRDefault="00AC2462" w:rsidP="00790D7A">
            <w:pPr>
              <w:pStyle w:val="TAC"/>
              <w:rPr>
                <w:rFonts w:eastAsia="SimSun"/>
                <w:lang w:eastAsia="zh-CN"/>
              </w:rPr>
            </w:pPr>
            <w:r w:rsidRPr="0041528A">
              <w:rPr>
                <w:rFonts w:eastAsia="SimSun"/>
                <w:lang w:eastAsia="zh-CN"/>
              </w:rPr>
              <w:t>49</w:t>
            </w:r>
          </w:p>
        </w:tc>
        <w:tc>
          <w:tcPr>
            <w:tcW w:w="1215" w:type="dxa"/>
          </w:tcPr>
          <w:p w14:paraId="76F842A5"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D219CD8" w14:textId="77777777" w:rsidR="00AC2462" w:rsidRPr="0041528A" w:rsidRDefault="00AC2462" w:rsidP="00790D7A">
            <w:pPr>
              <w:pStyle w:val="TAL"/>
              <w:rPr>
                <w:rFonts w:eastAsia="SimSun"/>
                <w:lang w:eastAsia="zh-CN"/>
              </w:rPr>
            </w:pPr>
            <w:r w:rsidRPr="0041528A">
              <w:t>TERMINAL RESPONSE: RECEIVE DATA 1.3.</w:t>
            </w:r>
            <w:r w:rsidRPr="0041528A">
              <w:rPr>
                <w:rFonts w:eastAsia="SimSun"/>
                <w:lang w:eastAsia="zh-CN"/>
              </w:rPr>
              <w:t>7</w:t>
            </w:r>
          </w:p>
        </w:tc>
        <w:tc>
          <w:tcPr>
            <w:tcW w:w="3240" w:type="dxa"/>
          </w:tcPr>
          <w:p w14:paraId="7D8AC955" w14:textId="77777777" w:rsidR="00AC2462" w:rsidRPr="0041528A" w:rsidRDefault="00AC2462" w:rsidP="00790D7A">
            <w:pPr>
              <w:pStyle w:val="TAL"/>
            </w:pPr>
          </w:p>
        </w:tc>
      </w:tr>
      <w:tr w:rsidR="00AC2462" w:rsidRPr="0041528A" w14:paraId="5101FB18" w14:textId="77777777" w:rsidTr="00790D7A">
        <w:trPr>
          <w:cantSplit/>
          <w:jc w:val="center"/>
        </w:trPr>
        <w:tc>
          <w:tcPr>
            <w:tcW w:w="574" w:type="dxa"/>
          </w:tcPr>
          <w:p w14:paraId="415C396A" w14:textId="77777777" w:rsidR="00AC2462" w:rsidRPr="0041528A" w:rsidRDefault="00AC2462" w:rsidP="00790D7A">
            <w:pPr>
              <w:pStyle w:val="TAC"/>
              <w:rPr>
                <w:rFonts w:eastAsia="SimSun"/>
                <w:lang w:eastAsia="zh-CN"/>
              </w:rPr>
            </w:pPr>
            <w:r w:rsidRPr="0041528A">
              <w:rPr>
                <w:rFonts w:eastAsia="SimSun"/>
                <w:lang w:eastAsia="zh-CN"/>
              </w:rPr>
              <w:t>50</w:t>
            </w:r>
          </w:p>
        </w:tc>
        <w:tc>
          <w:tcPr>
            <w:tcW w:w="1215" w:type="dxa"/>
          </w:tcPr>
          <w:p w14:paraId="0A135FE4"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24527324" w14:textId="77777777" w:rsidR="00AC2462" w:rsidRPr="0041528A" w:rsidRDefault="00AC2462" w:rsidP="00790D7A">
            <w:pPr>
              <w:pStyle w:val="TAL"/>
              <w:rPr>
                <w:rFonts w:eastAsia="SimSun"/>
                <w:lang w:eastAsia="zh-CN"/>
              </w:rPr>
            </w:pPr>
            <w:r w:rsidRPr="0041528A">
              <w:t>ENVELOPE: EVENT DOWNLOAD - Data available 1.3.</w:t>
            </w:r>
            <w:r w:rsidRPr="0041528A">
              <w:rPr>
                <w:rFonts w:eastAsia="SimSun"/>
                <w:lang w:eastAsia="zh-CN"/>
              </w:rPr>
              <w:t>2</w:t>
            </w:r>
          </w:p>
        </w:tc>
        <w:tc>
          <w:tcPr>
            <w:tcW w:w="3240" w:type="dxa"/>
          </w:tcPr>
          <w:p w14:paraId="0A17E03B" w14:textId="77777777" w:rsidR="00AC2462" w:rsidRPr="0041528A" w:rsidRDefault="00AC2462" w:rsidP="00790D7A">
            <w:pPr>
              <w:pStyle w:val="TAL"/>
            </w:pPr>
            <w:r w:rsidRPr="0041528A">
              <w:t>(</w:t>
            </w:r>
            <w:r w:rsidRPr="0041528A">
              <w:rPr>
                <w:rFonts w:eastAsia="SimSun"/>
                <w:lang w:eastAsia="zh-CN"/>
              </w:rPr>
              <w:t>19</w:t>
            </w:r>
            <w:r w:rsidRPr="0041528A">
              <w:t>00</w:t>
            </w:r>
            <w:r w:rsidRPr="0041528A">
              <w:rPr>
                <w:rFonts w:eastAsia="SimSun"/>
                <w:lang w:eastAsia="zh-CN"/>
              </w:rPr>
              <w:t>/</w:t>
            </w:r>
            <w:r w:rsidRPr="0041528A">
              <w:rPr>
                <w:lang w:eastAsia="zh-CN"/>
              </w:rPr>
              <w:t>5</w:t>
            </w:r>
            <w:r w:rsidRPr="0041528A">
              <w:rPr>
                <w:rFonts w:eastAsia="SimSun"/>
                <w:lang w:eastAsia="zh-CN"/>
              </w:rPr>
              <w:t>00</w:t>
            </w:r>
            <w:r w:rsidRPr="0041528A">
              <w:t xml:space="preserve"> Bytes of data in the ME buffer)</w:t>
            </w:r>
          </w:p>
        </w:tc>
      </w:tr>
      <w:tr w:rsidR="00AC2462" w:rsidRPr="0041528A" w14:paraId="2E4BFE81" w14:textId="77777777" w:rsidTr="00790D7A">
        <w:trPr>
          <w:cantSplit/>
          <w:jc w:val="center"/>
        </w:trPr>
        <w:tc>
          <w:tcPr>
            <w:tcW w:w="574" w:type="dxa"/>
          </w:tcPr>
          <w:p w14:paraId="540AA262" w14:textId="77777777" w:rsidR="00AC2462" w:rsidRPr="0041528A" w:rsidRDefault="00AC2462" w:rsidP="00790D7A">
            <w:pPr>
              <w:pStyle w:val="TAC"/>
              <w:rPr>
                <w:rFonts w:eastAsia="SimSun"/>
                <w:lang w:eastAsia="zh-CN"/>
              </w:rPr>
            </w:pPr>
            <w:r w:rsidRPr="0041528A">
              <w:rPr>
                <w:rFonts w:eastAsia="SimSun"/>
                <w:lang w:eastAsia="zh-CN"/>
              </w:rPr>
              <w:t>51</w:t>
            </w:r>
          </w:p>
        </w:tc>
        <w:tc>
          <w:tcPr>
            <w:tcW w:w="1215" w:type="dxa"/>
          </w:tcPr>
          <w:p w14:paraId="37045B33"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3D2B85F3" w14:textId="77777777" w:rsidR="00AC2462" w:rsidRPr="0041528A" w:rsidRDefault="00AC2462" w:rsidP="00790D7A">
            <w:pPr>
              <w:pStyle w:val="TAL"/>
            </w:pPr>
            <w:r w:rsidRPr="0041528A">
              <w:t>PROACTIVE COMMAND PENDING: RECEIVE DATA 1.3.</w:t>
            </w:r>
            <w:r w:rsidRPr="0041528A">
              <w:rPr>
                <w:rFonts w:eastAsia="SimSun"/>
                <w:lang w:eastAsia="zh-CN"/>
              </w:rPr>
              <w:t>8</w:t>
            </w:r>
          </w:p>
        </w:tc>
        <w:tc>
          <w:tcPr>
            <w:tcW w:w="3240" w:type="dxa"/>
          </w:tcPr>
          <w:p w14:paraId="49BE8DA0" w14:textId="77777777" w:rsidR="00AC2462" w:rsidRPr="0041528A" w:rsidRDefault="00AC2462" w:rsidP="00790D7A">
            <w:pPr>
              <w:pStyle w:val="TAL"/>
            </w:pPr>
          </w:p>
        </w:tc>
      </w:tr>
      <w:tr w:rsidR="00AC2462" w:rsidRPr="0041528A" w14:paraId="0512E8E2" w14:textId="77777777" w:rsidTr="00790D7A">
        <w:trPr>
          <w:cantSplit/>
          <w:jc w:val="center"/>
        </w:trPr>
        <w:tc>
          <w:tcPr>
            <w:tcW w:w="574" w:type="dxa"/>
          </w:tcPr>
          <w:p w14:paraId="346F6A5D" w14:textId="77777777" w:rsidR="00AC2462" w:rsidRPr="0041528A" w:rsidRDefault="00AC2462" w:rsidP="00790D7A">
            <w:pPr>
              <w:pStyle w:val="TAC"/>
              <w:rPr>
                <w:rFonts w:eastAsia="SimSun"/>
                <w:lang w:eastAsia="zh-CN"/>
              </w:rPr>
            </w:pPr>
            <w:r w:rsidRPr="0041528A">
              <w:rPr>
                <w:rFonts w:eastAsia="SimSun"/>
                <w:lang w:eastAsia="zh-CN"/>
              </w:rPr>
              <w:t>52</w:t>
            </w:r>
          </w:p>
        </w:tc>
        <w:tc>
          <w:tcPr>
            <w:tcW w:w="1215" w:type="dxa"/>
          </w:tcPr>
          <w:p w14:paraId="315040E9"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6ED6FD4A" w14:textId="77777777" w:rsidR="00AC2462" w:rsidRPr="0041528A" w:rsidRDefault="00AC2462" w:rsidP="00790D7A">
            <w:pPr>
              <w:pStyle w:val="TAL"/>
              <w:rPr>
                <w:rFonts w:eastAsia="SimSun"/>
                <w:lang w:eastAsia="zh-CN"/>
              </w:rPr>
            </w:pPr>
            <w:r w:rsidRPr="0041528A">
              <w:t>FETCH</w:t>
            </w:r>
          </w:p>
        </w:tc>
        <w:tc>
          <w:tcPr>
            <w:tcW w:w="3240" w:type="dxa"/>
          </w:tcPr>
          <w:p w14:paraId="48BFE722" w14:textId="77777777" w:rsidR="00AC2462" w:rsidRPr="0041528A" w:rsidRDefault="00AC2462" w:rsidP="00790D7A">
            <w:pPr>
              <w:pStyle w:val="TAL"/>
            </w:pPr>
          </w:p>
        </w:tc>
      </w:tr>
      <w:tr w:rsidR="00AC2462" w:rsidRPr="0041528A" w14:paraId="50E17CC6" w14:textId="77777777" w:rsidTr="00790D7A">
        <w:trPr>
          <w:cantSplit/>
          <w:jc w:val="center"/>
        </w:trPr>
        <w:tc>
          <w:tcPr>
            <w:tcW w:w="574" w:type="dxa"/>
          </w:tcPr>
          <w:p w14:paraId="417CDE4C" w14:textId="77777777" w:rsidR="00AC2462" w:rsidRPr="0041528A" w:rsidRDefault="00AC2462" w:rsidP="00790D7A">
            <w:pPr>
              <w:pStyle w:val="TAC"/>
              <w:rPr>
                <w:rFonts w:eastAsia="SimSun"/>
                <w:lang w:eastAsia="zh-CN"/>
              </w:rPr>
            </w:pPr>
            <w:r w:rsidRPr="0041528A">
              <w:rPr>
                <w:rFonts w:eastAsia="SimSun"/>
                <w:lang w:eastAsia="zh-CN"/>
              </w:rPr>
              <w:t>53</w:t>
            </w:r>
          </w:p>
        </w:tc>
        <w:tc>
          <w:tcPr>
            <w:tcW w:w="1215" w:type="dxa"/>
          </w:tcPr>
          <w:p w14:paraId="6E68EC4A"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4A3DB530" w14:textId="77777777" w:rsidR="00AC2462" w:rsidRPr="0041528A" w:rsidRDefault="00AC2462" w:rsidP="00790D7A">
            <w:pPr>
              <w:pStyle w:val="TAL"/>
              <w:rPr>
                <w:rFonts w:eastAsia="SimSun"/>
                <w:lang w:eastAsia="zh-CN"/>
              </w:rPr>
            </w:pPr>
            <w:r w:rsidRPr="0041528A">
              <w:t>PROACTIVE COMMAND: RECEIVE DATA 1.3.</w:t>
            </w:r>
            <w:r w:rsidRPr="0041528A">
              <w:rPr>
                <w:rFonts w:eastAsia="SimSun"/>
                <w:lang w:eastAsia="zh-CN"/>
              </w:rPr>
              <w:t>8</w:t>
            </w:r>
          </w:p>
        </w:tc>
        <w:tc>
          <w:tcPr>
            <w:tcW w:w="3240" w:type="dxa"/>
          </w:tcPr>
          <w:p w14:paraId="3C5CD844" w14:textId="77777777" w:rsidR="00AC2462" w:rsidRPr="0041528A" w:rsidRDefault="00AC2462" w:rsidP="00790D7A">
            <w:pPr>
              <w:pStyle w:val="TAL"/>
            </w:pPr>
            <w:r w:rsidRPr="0041528A">
              <w:t>200 Bytes</w:t>
            </w:r>
          </w:p>
        </w:tc>
      </w:tr>
      <w:tr w:rsidR="00AC2462" w:rsidRPr="0041528A" w14:paraId="18B7C3E5" w14:textId="77777777" w:rsidTr="00790D7A">
        <w:trPr>
          <w:cantSplit/>
          <w:jc w:val="center"/>
        </w:trPr>
        <w:tc>
          <w:tcPr>
            <w:tcW w:w="574" w:type="dxa"/>
          </w:tcPr>
          <w:p w14:paraId="757C8A20" w14:textId="77777777" w:rsidR="00AC2462" w:rsidRPr="0041528A" w:rsidRDefault="00AC2462" w:rsidP="00790D7A">
            <w:pPr>
              <w:pStyle w:val="TAC"/>
              <w:rPr>
                <w:rFonts w:eastAsia="SimSun"/>
                <w:lang w:eastAsia="zh-CN"/>
              </w:rPr>
            </w:pPr>
            <w:r w:rsidRPr="0041528A">
              <w:rPr>
                <w:rFonts w:eastAsia="SimSun"/>
                <w:lang w:eastAsia="zh-CN"/>
              </w:rPr>
              <w:t>54</w:t>
            </w:r>
          </w:p>
        </w:tc>
        <w:tc>
          <w:tcPr>
            <w:tcW w:w="1215" w:type="dxa"/>
          </w:tcPr>
          <w:p w14:paraId="45CBD16E"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372E40B4" w14:textId="77777777" w:rsidR="00AC2462" w:rsidRPr="0041528A" w:rsidRDefault="00AC2462" w:rsidP="00790D7A">
            <w:pPr>
              <w:pStyle w:val="TAL"/>
              <w:rPr>
                <w:rFonts w:eastAsia="SimSun"/>
                <w:lang w:eastAsia="zh-CN"/>
              </w:rPr>
            </w:pPr>
            <w:r w:rsidRPr="0041528A">
              <w:t>TERMINAL RESPONSE: RECEIVE DATA 1.3.</w:t>
            </w:r>
            <w:r w:rsidRPr="0041528A">
              <w:rPr>
                <w:rFonts w:eastAsia="SimSun"/>
                <w:lang w:eastAsia="zh-CN"/>
              </w:rPr>
              <w:t>8</w:t>
            </w:r>
          </w:p>
        </w:tc>
        <w:tc>
          <w:tcPr>
            <w:tcW w:w="3240" w:type="dxa"/>
          </w:tcPr>
          <w:p w14:paraId="047507C5" w14:textId="77777777" w:rsidR="00AC2462" w:rsidRPr="0041528A" w:rsidRDefault="00AC2462" w:rsidP="00790D7A">
            <w:pPr>
              <w:pStyle w:val="TAL"/>
            </w:pPr>
          </w:p>
        </w:tc>
      </w:tr>
      <w:tr w:rsidR="00AC2462" w:rsidRPr="0041528A" w14:paraId="2D220174" w14:textId="77777777" w:rsidTr="00790D7A">
        <w:trPr>
          <w:cantSplit/>
          <w:jc w:val="center"/>
        </w:trPr>
        <w:tc>
          <w:tcPr>
            <w:tcW w:w="574" w:type="dxa"/>
          </w:tcPr>
          <w:p w14:paraId="5CE2EBED" w14:textId="77777777" w:rsidR="00AC2462" w:rsidRPr="0041528A" w:rsidRDefault="00AC2462" w:rsidP="00790D7A">
            <w:pPr>
              <w:pStyle w:val="TAC"/>
              <w:rPr>
                <w:rFonts w:eastAsia="SimSun"/>
                <w:lang w:eastAsia="zh-CN"/>
              </w:rPr>
            </w:pPr>
            <w:r w:rsidRPr="0041528A">
              <w:rPr>
                <w:rFonts w:eastAsia="SimSun"/>
                <w:lang w:eastAsia="zh-CN"/>
              </w:rPr>
              <w:t>55</w:t>
            </w:r>
          </w:p>
        </w:tc>
        <w:tc>
          <w:tcPr>
            <w:tcW w:w="1215" w:type="dxa"/>
          </w:tcPr>
          <w:p w14:paraId="0881C4BC"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75650768" w14:textId="77777777" w:rsidR="00AC2462" w:rsidRPr="0041528A" w:rsidRDefault="00AC2462" w:rsidP="00790D7A">
            <w:pPr>
              <w:pStyle w:val="TAL"/>
            </w:pPr>
            <w:r w:rsidRPr="0041528A">
              <w:t>PROACTIVE COMMAND PENDING: RECEIVE DATA 1.3.</w:t>
            </w:r>
            <w:r w:rsidRPr="0041528A">
              <w:rPr>
                <w:rFonts w:eastAsia="SimSun"/>
                <w:lang w:eastAsia="zh-CN"/>
              </w:rPr>
              <w:t>9</w:t>
            </w:r>
          </w:p>
        </w:tc>
        <w:tc>
          <w:tcPr>
            <w:tcW w:w="3240" w:type="dxa"/>
          </w:tcPr>
          <w:p w14:paraId="3FDA19F1" w14:textId="77777777" w:rsidR="00AC2462" w:rsidRPr="0041528A" w:rsidRDefault="00AC2462" w:rsidP="00790D7A">
            <w:pPr>
              <w:pStyle w:val="TAL"/>
            </w:pPr>
          </w:p>
        </w:tc>
      </w:tr>
      <w:tr w:rsidR="00AC2462" w:rsidRPr="0041528A" w14:paraId="2CA0B53E" w14:textId="77777777" w:rsidTr="00790D7A">
        <w:trPr>
          <w:cantSplit/>
          <w:jc w:val="center"/>
        </w:trPr>
        <w:tc>
          <w:tcPr>
            <w:tcW w:w="574" w:type="dxa"/>
          </w:tcPr>
          <w:p w14:paraId="0C9E7CE3" w14:textId="77777777" w:rsidR="00AC2462" w:rsidRPr="0041528A" w:rsidRDefault="00AC2462" w:rsidP="00790D7A">
            <w:pPr>
              <w:pStyle w:val="TAC"/>
              <w:rPr>
                <w:rFonts w:eastAsia="SimSun"/>
                <w:lang w:eastAsia="zh-CN"/>
              </w:rPr>
            </w:pPr>
            <w:r w:rsidRPr="0041528A">
              <w:rPr>
                <w:rFonts w:eastAsia="SimSun"/>
                <w:lang w:eastAsia="zh-CN"/>
              </w:rPr>
              <w:t>56</w:t>
            </w:r>
          </w:p>
        </w:tc>
        <w:tc>
          <w:tcPr>
            <w:tcW w:w="1215" w:type="dxa"/>
          </w:tcPr>
          <w:p w14:paraId="3729B75A"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566BDBF3" w14:textId="77777777" w:rsidR="00AC2462" w:rsidRPr="0041528A" w:rsidRDefault="00AC2462" w:rsidP="00790D7A">
            <w:pPr>
              <w:pStyle w:val="TAL"/>
              <w:rPr>
                <w:rFonts w:eastAsia="SimSun"/>
                <w:lang w:eastAsia="zh-CN"/>
              </w:rPr>
            </w:pPr>
            <w:r w:rsidRPr="0041528A">
              <w:t>FETCH</w:t>
            </w:r>
          </w:p>
        </w:tc>
        <w:tc>
          <w:tcPr>
            <w:tcW w:w="3240" w:type="dxa"/>
          </w:tcPr>
          <w:p w14:paraId="02E1D478" w14:textId="77777777" w:rsidR="00AC2462" w:rsidRPr="0041528A" w:rsidRDefault="00AC2462" w:rsidP="00790D7A">
            <w:pPr>
              <w:pStyle w:val="TAL"/>
            </w:pPr>
          </w:p>
        </w:tc>
      </w:tr>
      <w:tr w:rsidR="00AC2462" w:rsidRPr="0041528A" w14:paraId="21F8B735" w14:textId="77777777" w:rsidTr="00790D7A">
        <w:trPr>
          <w:cantSplit/>
          <w:jc w:val="center"/>
        </w:trPr>
        <w:tc>
          <w:tcPr>
            <w:tcW w:w="574" w:type="dxa"/>
          </w:tcPr>
          <w:p w14:paraId="2C55E777" w14:textId="77777777" w:rsidR="00AC2462" w:rsidRPr="0041528A" w:rsidRDefault="00AC2462" w:rsidP="00790D7A">
            <w:pPr>
              <w:pStyle w:val="TAC"/>
              <w:rPr>
                <w:rFonts w:eastAsia="SimSun"/>
                <w:lang w:eastAsia="zh-CN"/>
              </w:rPr>
            </w:pPr>
            <w:r w:rsidRPr="0041528A">
              <w:rPr>
                <w:rFonts w:eastAsia="SimSun"/>
                <w:lang w:eastAsia="zh-CN"/>
              </w:rPr>
              <w:t>57</w:t>
            </w:r>
          </w:p>
        </w:tc>
        <w:tc>
          <w:tcPr>
            <w:tcW w:w="1215" w:type="dxa"/>
          </w:tcPr>
          <w:p w14:paraId="769D85D6"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14245922" w14:textId="77777777" w:rsidR="00AC2462" w:rsidRPr="0041528A" w:rsidRDefault="00AC2462" w:rsidP="00790D7A">
            <w:pPr>
              <w:pStyle w:val="TAL"/>
              <w:rPr>
                <w:rFonts w:eastAsia="SimSun"/>
                <w:lang w:eastAsia="zh-CN"/>
              </w:rPr>
            </w:pPr>
            <w:r w:rsidRPr="0041528A">
              <w:t>PROACTIVE COMMAND: RECEIVE DATA 1.3.</w:t>
            </w:r>
            <w:r w:rsidRPr="0041528A">
              <w:rPr>
                <w:rFonts w:eastAsia="SimSun"/>
                <w:lang w:eastAsia="zh-CN"/>
              </w:rPr>
              <w:t>9</w:t>
            </w:r>
          </w:p>
        </w:tc>
        <w:tc>
          <w:tcPr>
            <w:tcW w:w="3240" w:type="dxa"/>
          </w:tcPr>
          <w:p w14:paraId="517C2087" w14:textId="77777777" w:rsidR="00AC2462" w:rsidRPr="0041528A" w:rsidRDefault="00AC2462" w:rsidP="00790D7A">
            <w:pPr>
              <w:pStyle w:val="TAL"/>
            </w:pPr>
            <w:r w:rsidRPr="0041528A">
              <w:t>200 Bytes</w:t>
            </w:r>
          </w:p>
        </w:tc>
      </w:tr>
      <w:tr w:rsidR="00AC2462" w:rsidRPr="0041528A" w14:paraId="0D6F7C56" w14:textId="77777777" w:rsidTr="00790D7A">
        <w:trPr>
          <w:cantSplit/>
          <w:jc w:val="center"/>
        </w:trPr>
        <w:tc>
          <w:tcPr>
            <w:tcW w:w="574" w:type="dxa"/>
          </w:tcPr>
          <w:p w14:paraId="5D992FC3" w14:textId="77777777" w:rsidR="00AC2462" w:rsidRPr="0041528A" w:rsidRDefault="00AC2462" w:rsidP="00790D7A">
            <w:pPr>
              <w:pStyle w:val="TAC"/>
              <w:rPr>
                <w:rFonts w:eastAsia="SimSun"/>
                <w:lang w:eastAsia="zh-CN"/>
              </w:rPr>
            </w:pPr>
            <w:r w:rsidRPr="0041528A">
              <w:rPr>
                <w:rFonts w:eastAsia="SimSun"/>
                <w:lang w:eastAsia="zh-CN"/>
              </w:rPr>
              <w:t>58</w:t>
            </w:r>
          </w:p>
        </w:tc>
        <w:tc>
          <w:tcPr>
            <w:tcW w:w="1215" w:type="dxa"/>
          </w:tcPr>
          <w:p w14:paraId="58CA3EEE"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61DD0A4C" w14:textId="77777777" w:rsidR="00AC2462" w:rsidRPr="0041528A" w:rsidRDefault="00AC2462" w:rsidP="00790D7A">
            <w:pPr>
              <w:pStyle w:val="TAL"/>
              <w:rPr>
                <w:rFonts w:eastAsia="SimSun"/>
                <w:lang w:eastAsia="zh-CN"/>
              </w:rPr>
            </w:pPr>
            <w:r w:rsidRPr="0041528A">
              <w:t>TERMINAL RESPONSE: RECEIVE DATA 1.3.</w:t>
            </w:r>
            <w:r w:rsidRPr="0041528A">
              <w:rPr>
                <w:rFonts w:eastAsia="SimSun"/>
                <w:lang w:eastAsia="zh-CN"/>
              </w:rPr>
              <w:t>9</w:t>
            </w:r>
          </w:p>
        </w:tc>
        <w:tc>
          <w:tcPr>
            <w:tcW w:w="3240" w:type="dxa"/>
          </w:tcPr>
          <w:p w14:paraId="77E0FDA4" w14:textId="77777777" w:rsidR="00AC2462" w:rsidRPr="0041528A" w:rsidRDefault="00AC2462" w:rsidP="00790D7A">
            <w:pPr>
              <w:pStyle w:val="TAL"/>
            </w:pPr>
          </w:p>
        </w:tc>
      </w:tr>
      <w:tr w:rsidR="00AC2462" w:rsidRPr="0041528A" w14:paraId="1960A018" w14:textId="77777777" w:rsidTr="00790D7A">
        <w:trPr>
          <w:cantSplit/>
          <w:jc w:val="center"/>
        </w:trPr>
        <w:tc>
          <w:tcPr>
            <w:tcW w:w="574" w:type="dxa"/>
          </w:tcPr>
          <w:p w14:paraId="0901972F" w14:textId="77777777" w:rsidR="00AC2462" w:rsidRPr="0041528A" w:rsidRDefault="00AC2462" w:rsidP="00790D7A">
            <w:pPr>
              <w:pStyle w:val="TAC"/>
              <w:rPr>
                <w:rFonts w:eastAsia="SimSun"/>
                <w:lang w:eastAsia="zh-CN"/>
              </w:rPr>
            </w:pPr>
            <w:r w:rsidRPr="0041528A">
              <w:rPr>
                <w:rFonts w:eastAsia="SimSun"/>
                <w:lang w:eastAsia="zh-CN"/>
              </w:rPr>
              <w:t>59</w:t>
            </w:r>
          </w:p>
        </w:tc>
        <w:tc>
          <w:tcPr>
            <w:tcW w:w="1215" w:type="dxa"/>
          </w:tcPr>
          <w:p w14:paraId="1D11926F"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462B742E" w14:textId="77777777" w:rsidR="00AC2462" w:rsidRPr="0041528A" w:rsidRDefault="00AC2462" w:rsidP="00790D7A">
            <w:pPr>
              <w:pStyle w:val="TAL"/>
            </w:pPr>
            <w:r w:rsidRPr="0041528A">
              <w:t>PROACTIVE COMMAND PENDING: RECEIVE DATA 1.3.</w:t>
            </w:r>
            <w:r w:rsidRPr="0041528A">
              <w:rPr>
                <w:rFonts w:eastAsia="SimSun"/>
                <w:lang w:eastAsia="zh-CN"/>
              </w:rPr>
              <w:t>10</w:t>
            </w:r>
          </w:p>
        </w:tc>
        <w:tc>
          <w:tcPr>
            <w:tcW w:w="3240" w:type="dxa"/>
          </w:tcPr>
          <w:p w14:paraId="0C14E9F9" w14:textId="77777777" w:rsidR="00AC2462" w:rsidRPr="0041528A" w:rsidRDefault="00AC2462" w:rsidP="00790D7A">
            <w:pPr>
              <w:pStyle w:val="TAL"/>
            </w:pPr>
          </w:p>
        </w:tc>
      </w:tr>
      <w:tr w:rsidR="00AC2462" w:rsidRPr="0041528A" w14:paraId="7A3715B0" w14:textId="77777777" w:rsidTr="00790D7A">
        <w:trPr>
          <w:cantSplit/>
          <w:jc w:val="center"/>
        </w:trPr>
        <w:tc>
          <w:tcPr>
            <w:tcW w:w="574" w:type="dxa"/>
          </w:tcPr>
          <w:p w14:paraId="2AEA79C2" w14:textId="77777777" w:rsidR="00AC2462" w:rsidRPr="0041528A" w:rsidRDefault="00AC2462" w:rsidP="00790D7A">
            <w:pPr>
              <w:pStyle w:val="TAC"/>
              <w:rPr>
                <w:rFonts w:eastAsia="SimSun"/>
                <w:lang w:eastAsia="zh-CN"/>
              </w:rPr>
            </w:pPr>
            <w:r w:rsidRPr="0041528A">
              <w:rPr>
                <w:rFonts w:eastAsia="SimSun"/>
                <w:lang w:eastAsia="zh-CN"/>
              </w:rPr>
              <w:t>60</w:t>
            </w:r>
          </w:p>
        </w:tc>
        <w:tc>
          <w:tcPr>
            <w:tcW w:w="1215" w:type="dxa"/>
          </w:tcPr>
          <w:p w14:paraId="004DD46F" w14:textId="77777777" w:rsidR="00AC2462" w:rsidRPr="0041528A" w:rsidRDefault="00AC2462" w:rsidP="00790D7A">
            <w:pPr>
              <w:pStyle w:val="TAC"/>
            </w:pPr>
            <w:r w:rsidRPr="0041528A">
              <w:t xml:space="preserve">ME </w:t>
            </w:r>
            <w:r w:rsidRPr="0041528A">
              <w:sym w:font="Symbol" w:char="F0AE"/>
            </w:r>
            <w:r w:rsidRPr="0041528A">
              <w:t xml:space="preserve"> UICC</w:t>
            </w:r>
          </w:p>
        </w:tc>
        <w:tc>
          <w:tcPr>
            <w:tcW w:w="4058" w:type="dxa"/>
          </w:tcPr>
          <w:p w14:paraId="44DB4857" w14:textId="77777777" w:rsidR="00AC2462" w:rsidRPr="0041528A" w:rsidRDefault="00AC2462" w:rsidP="00790D7A">
            <w:pPr>
              <w:pStyle w:val="TAL"/>
              <w:rPr>
                <w:rFonts w:eastAsia="SimSun"/>
                <w:lang w:eastAsia="zh-CN"/>
              </w:rPr>
            </w:pPr>
            <w:r w:rsidRPr="0041528A">
              <w:t>FETCH</w:t>
            </w:r>
          </w:p>
        </w:tc>
        <w:tc>
          <w:tcPr>
            <w:tcW w:w="3240" w:type="dxa"/>
          </w:tcPr>
          <w:p w14:paraId="2B731D48" w14:textId="77777777" w:rsidR="00AC2462" w:rsidRPr="0041528A" w:rsidRDefault="00AC2462" w:rsidP="00790D7A">
            <w:pPr>
              <w:pStyle w:val="TAL"/>
            </w:pPr>
          </w:p>
        </w:tc>
      </w:tr>
      <w:tr w:rsidR="00AC2462" w:rsidRPr="0041528A" w14:paraId="6ADEE960" w14:textId="77777777" w:rsidTr="00790D7A">
        <w:trPr>
          <w:cantSplit/>
          <w:jc w:val="center"/>
        </w:trPr>
        <w:tc>
          <w:tcPr>
            <w:tcW w:w="574" w:type="dxa"/>
          </w:tcPr>
          <w:p w14:paraId="2E480C88" w14:textId="77777777" w:rsidR="00AC2462" w:rsidRPr="0041528A" w:rsidRDefault="00AC2462" w:rsidP="00790D7A">
            <w:pPr>
              <w:pStyle w:val="TAC"/>
              <w:rPr>
                <w:rFonts w:eastAsia="SimSun"/>
                <w:lang w:eastAsia="zh-CN"/>
              </w:rPr>
            </w:pPr>
            <w:r w:rsidRPr="0041528A">
              <w:rPr>
                <w:rFonts w:eastAsia="SimSun"/>
                <w:lang w:eastAsia="zh-CN"/>
              </w:rPr>
              <w:t>61</w:t>
            </w:r>
          </w:p>
        </w:tc>
        <w:tc>
          <w:tcPr>
            <w:tcW w:w="1215" w:type="dxa"/>
          </w:tcPr>
          <w:p w14:paraId="1D15802B" w14:textId="77777777" w:rsidR="00AC2462" w:rsidRPr="0041528A" w:rsidRDefault="00AC2462" w:rsidP="00790D7A">
            <w:pPr>
              <w:pStyle w:val="TAC"/>
            </w:pPr>
            <w:r w:rsidRPr="0041528A">
              <w:t xml:space="preserve">UICC </w:t>
            </w:r>
            <w:r w:rsidRPr="0041528A">
              <w:sym w:font="Symbol" w:char="F0AE"/>
            </w:r>
            <w:r w:rsidRPr="0041528A">
              <w:t xml:space="preserve"> ME</w:t>
            </w:r>
          </w:p>
        </w:tc>
        <w:tc>
          <w:tcPr>
            <w:tcW w:w="4058" w:type="dxa"/>
          </w:tcPr>
          <w:p w14:paraId="5CE2C564" w14:textId="77777777" w:rsidR="00AC2462" w:rsidRPr="0041528A" w:rsidRDefault="00AC2462" w:rsidP="00790D7A">
            <w:pPr>
              <w:pStyle w:val="TAL"/>
              <w:rPr>
                <w:rFonts w:eastAsia="SimSun"/>
                <w:lang w:eastAsia="zh-CN"/>
              </w:rPr>
            </w:pPr>
            <w:r w:rsidRPr="0041528A">
              <w:t>PROACTIVE COMMAND: RECEIVE DATA 1.3.</w:t>
            </w:r>
            <w:r w:rsidRPr="0041528A">
              <w:rPr>
                <w:rFonts w:eastAsia="SimSun"/>
                <w:lang w:eastAsia="zh-CN"/>
              </w:rPr>
              <w:t>10</w:t>
            </w:r>
          </w:p>
        </w:tc>
        <w:tc>
          <w:tcPr>
            <w:tcW w:w="3240" w:type="dxa"/>
          </w:tcPr>
          <w:p w14:paraId="02BB6A05" w14:textId="77777777" w:rsidR="00AC2462" w:rsidRPr="0041528A" w:rsidRDefault="00AC2462" w:rsidP="00790D7A">
            <w:pPr>
              <w:pStyle w:val="TAL"/>
            </w:pPr>
            <w:r w:rsidRPr="0041528A">
              <w:rPr>
                <w:rFonts w:eastAsia="SimSun"/>
                <w:lang w:eastAsia="zh-CN"/>
              </w:rPr>
              <w:t>1</w:t>
            </w:r>
            <w:r w:rsidRPr="0041528A">
              <w:t>00 Bytes</w:t>
            </w:r>
          </w:p>
        </w:tc>
      </w:tr>
    </w:tbl>
    <w:p w14:paraId="04AC047D" w14:textId="77777777" w:rsidR="00AC2462" w:rsidRPr="0041528A" w:rsidRDefault="00AC2462" w:rsidP="00AC2462"/>
    <w:p w14:paraId="02E7FA70" w14:textId="77777777" w:rsidR="00BF46E1" w:rsidRPr="0041528A" w:rsidRDefault="00BF46E1" w:rsidP="00BF46E1">
      <w:r w:rsidRPr="0041528A">
        <w:t>PROACTIVE COMMAND: SET UP EVENT LIST 1.3.1</w:t>
      </w:r>
    </w:p>
    <w:p w14:paraId="187F48C5" w14:textId="77777777" w:rsidR="00BF46E1" w:rsidRPr="0041528A" w:rsidRDefault="00BF46E1" w:rsidP="00BF46E1">
      <w:pPr>
        <w:pStyle w:val="NW"/>
        <w:tabs>
          <w:tab w:val="left" w:pos="851"/>
        </w:tabs>
        <w:ind w:left="2835" w:hanging="2551"/>
      </w:pPr>
      <w:r w:rsidRPr="0041528A">
        <w:t>Same as PROACTIVE COMMAND: SET UP EVENT LIST 1.1.1 in expected sequence 1.1</w:t>
      </w:r>
    </w:p>
    <w:p w14:paraId="66177C3E" w14:textId="77777777" w:rsidR="00BF46E1" w:rsidRPr="0041528A" w:rsidRDefault="00BF46E1" w:rsidP="00BF46E1">
      <w:pPr>
        <w:pStyle w:val="NW"/>
        <w:tabs>
          <w:tab w:val="left" w:pos="851"/>
        </w:tabs>
        <w:ind w:left="2835" w:hanging="2551"/>
      </w:pPr>
    </w:p>
    <w:p w14:paraId="2E063CBA" w14:textId="77777777" w:rsidR="00BF46E1" w:rsidRPr="0041528A" w:rsidRDefault="00BF46E1" w:rsidP="00BF46E1">
      <w:r w:rsidRPr="0041528A">
        <w:t>TERMINAL RESPONSE: SET UP EVENT LIST 1.3.1</w:t>
      </w:r>
    </w:p>
    <w:p w14:paraId="40547C1E" w14:textId="77777777" w:rsidR="00BF46E1" w:rsidRPr="0041528A" w:rsidRDefault="00BF46E1" w:rsidP="0041528A">
      <w:pPr>
        <w:pStyle w:val="EW"/>
      </w:pPr>
      <w:r w:rsidRPr="0041528A">
        <w:t>Same as TERMINAL RESPONSE: SET UP EVENT LIST 1.1.1 in expected sequence 1.1</w:t>
      </w:r>
    </w:p>
    <w:p w14:paraId="042A6EDB" w14:textId="77777777" w:rsidR="00BF46E1" w:rsidRPr="0041528A" w:rsidRDefault="00BF46E1" w:rsidP="00BF46E1"/>
    <w:p w14:paraId="6AEB86DF" w14:textId="77777777" w:rsidR="00BF46E1" w:rsidRPr="0041528A" w:rsidRDefault="00BF46E1" w:rsidP="00BF46E1">
      <w:r w:rsidRPr="0041528A">
        <w:t>PROACTIVE COMMAND: OPEN CHANNEL 1.3.1</w:t>
      </w:r>
    </w:p>
    <w:p w14:paraId="68A20581" w14:textId="77777777" w:rsidR="00BF46E1" w:rsidRPr="0041528A" w:rsidRDefault="00BF46E1" w:rsidP="00BF46E1">
      <w:pPr>
        <w:pStyle w:val="NW"/>
        <w:tabs>
          <w:tab w:val="left" w:pos="851"/>
        </w:tabs>
        <w:ind w:left="2835" w:hanging="2551"/>
        <w:rPr>
          <w:rFonts w:eastAsia="SimSun"/>
          <w:lang w:eastAsia="zh-CN"/>
        </w:rPr>
      </w:pPr>
      <w:r w:rsidRPr="0041528A">
        <w:t>Same as 27.22.4.27.8.4.2</w:t>
      </w:r>
      <w:r w:rsidRPr="0041528A">
        <w:rPr>
          <w:rFonts w:eastAsia="SimSun"/>
          <w:lang w:eastAsia="zh-CN"/>
        </w:rPr>
        <w:t xml:space="preserve"> </w:t>
      </w:r>
      <w:r w:rsidRPr="0041528A">
        <w:t xml:space="preserve">PROACTIVE COMMAND: OPEN CHANNEL 8.2.1 in expected sequence </w:t>
      </w:r>
      <w:r w:rsidRPr="0041528A">
        <w:rPr>
          <w:rFonts w:eastAsia="SimSun"/>
          <w:lang w:eastAsia="zh-CN"/>
        </w:rPr>
        <w:t>8.2</w:t>
      </w:r>
    </w:p>
    <w:p w14:paraId="2ABA26AB" w14:textId="77777777" w:rsidR="00BF46E1" w:rsidRPr="0041528A" w:rsidRDefault="00BF46E1" w:rsidP="00BF46E1"/>
    <w:p w14:paraId="426A2AD0" w14:textId="77777777" w:rsidR="00BF46E1" w:rsidRPr="0041528A" w:rsidRDefault="00BF46E1" w:rsidP="00BF46E1">
      <w:r w:rsidRPr="0041528A">
        <w:t>TERMINAL RESPONSE: OPEN CHANNEL 1.3.1</w:t>
      </w:r>
    </w:p>
    <w:p w14:paraId="7DF94C58" w14:textId="77777777" w:rsidR="00BF46E1" w:rsidRPr="0041528A" w:rsidRDefault="00BF46E1" w:rsidP="00BF46E1">
      <w:pPr>
        <w:pStyle w:val="NW"/>
        <w:tabs>
          <w:tab w:val="left" w:pos="851"/>
        </w:tabs>
        <w:ind w:left="2835" w:hanging="2551"/>
        <w:rPr>
          <w:rFonts w:eastAsia="SimSun"/>
          <w:lang w:eastAsia="zh-CN"/>
        </w:rPr>
      </w:pPr>
      <w:r w:rsidRPr="0041528A">
        <w:t>Same as 27.22.4.27.8.4.2</w:t>
      </w:r>
      <w:r w:rsidRPr="0041528A">
        <w:rPr>
          <w:rFonts w:eastAsia="SimSun"/>
          <w:lang w:eastAsia="zh-CN"/>
        </w:rPr>
        <w:t xml:space="preserve"> </w:t>
      </w:r>
      <w:r w:rsidRPr="0041528A">
        <w:t xml:space="preserve">TERMINAL RESPONSE: OPEN CHANNEL </w:t>
      </w:r>
      <w:r w:rsidRPr="0041528A">
        <w:rPr>
          <w:rFonts w:eastAsia="SimSun"/>
          <w:lang w:eastAsia="zh-CN"/>
        </w:rPr>
        <w:t>8.2.1</w:t>
      </w:r>
      <w:r w:rsidRPr="0041528A">
        <w:t xml:space="preserve"> in expected sequence </w:t>
      </w:r>
      <w:r w:rsidRPr="0041528A">
        <w:rPr>
          <w:rFonts w:eastAsia="SimSun"/>
          <w:lang w:eastAsia="zh-CN"/>
        </w:rPr>
        <w:t>8.2</w:t>
      </w:r>
    </w:p>
    <w:p w14:paraId="5FF2C38D" w14:textId="77777777" w:rsidR="00BF46E1" w:rsidRPr="0041528A" w:rsidRDefault="00BF46E1" w:rsidP="00BF46E1"/>
    <w:p w14:paraId="7F44F486" w14:textId="77777777" w:rsidR="00BF46E1" w:rsidRPr="0041528A" w:rsidRDefault="00BF46E1" w:rsidP="00BF46E1">
      <w:r w:rsidRPr="0041528A">
        <w:t>PROACTIVE COMMAND: SEND DATA 1.3.1</w:t>
      </w:r>
    </w:p>
    <w:p w14:paraId="1365C5FF" w14:textId="77777777" w:rsidR="00BF46E1" w:rsidRPr="0041528A" w:rsidRDefault="00BF46E1" w:rsidP="00BF46E1">
      <w:r w:rsidRPr="0041528A">
        <w:t>Logically:</w:t>
      </w:r>
    </w:p>
    <w:p w14:paraId="4269914B" w14:textId="77777777" w:rsidR="00BF46E1" w:rsidRPr="0041528A" w:rsidRDefault="00BF46E1" w:rsidP="0041528A">
      <w:pPr>
        <w:pStyle w:val="EW"/>
      </w:pPr>
      <w:r w:rsidRPr="0041528A">
        <w:t>Command details</w:t>
      </w:r>
    </w:p>
    <w:p w14:paraId="66F7B2ED" w14:textId="77777777" w:rsidR="00BF46E1" w:rsidRPr="0041528A" w:rsidRDefault="00BF46E1" w:rsidP="0041528A">
      <w:pPr>
        <w:pStyle w:val="EW"/>
      </w:pPr>
      <w:r w:rsidRPr="0041528A">
        <w:tab/>
        <w:t>Command number:</w:t>
      </w:r>
      <w:r w:rsidRPr="0041528A">
        <w:tab/>
        <w:t>1</w:t>
      </w:r>
    </w:p>
    <w:p w14:paraId="47980F48" w14:textId="77777777" w:rsidR="00BF46E1" w:rsidRPr="0041528A" w:rsidRDefault="00BF46E1" w:rsidP="0041528A">
      <w:pPr>
        <w:pStyle w:val="EW"/>
      </w:pPr>
      <w:r w:rsidRPr="0041528A">
        <w:tab/>
        <w:t>Command type:</w:t>
      </w:r>
      <w:r w:rsidRPr="0041528A">
        <w:tab/>
        <w:t>SEND DATA</w:t>
      </w:r>
    </w:p>
    <w:p w14:paraId="2F8F0730" w14:textId="77777777" w:rsidR="00BF46E1" w:rsidRPr="0041528A" w:rsidRDefault="00BF46E1" w:rsidP="0041528A">
      <w:pPr>
        <w:pStyle w:val="EW"/>
      </w:pPr>
      <w:r w:rsidRPr="0041528A">
        <w:tab/>
        <w:t>Command qualifier:</w:t>
      </w:r>
      <w:r w:rsidRPr="0041528A">
        <w:tab/>
        <w:t>Send Immediately</w:t>
      </w:r>
    </w:p>
    <w:p w14:paraId="1D138199" w14:textId="77777777" w:rsidR="00BF46E1" w:rsidRPr="0041528A" w:rsidRDefault="00BF46E1" w:rsidP="0041528A">
      <w:pPr>
        <w:pStyle w:val="EW"/>
      </w:pPr>
      <w:r w:rsidRPr="0041528A">
        <w:lastRenderedPageBreak/>
        <w:t>Device identities</w:t>
      </w:r>
    </w:p>
    <w:p w14:paraId="105F9729" w14:textId="77777777" w:rsidR="00BF46E1" w:rsidRPr="0041528A" w:rsidRDefault="00BF46E1" w:rsidP="0041528A">
      <w:pPr>
        <w:pStyle w:val="EW"/>
      </w:pPr>
      <w:r w:rsidRPr="0041528A">
        <w:tab/>
        <w:t>Source device:</w:t>
      </w:r>
      <w:r w:rsidRPr="0041528A">
        <w:tab/>
        <w:t>UICC</w:t>
      </w:r>
    </w:p>
    <w:p w14:paraId="3E36CBCC" w14:textId="77777777" w:rsidR="00BF46E1" w:rsidRPr="0041528A" w:rsidRDefault="00BF46E1" w:rsidP="0041528A">
      <w:pPr>
        <w:pStyle w:val="EW"/>
      </w:pPr>
      <w:r w:rsidRPr="0041528A">
        <w:tab/>
        <w:t>Destination device:</w:t>
      </w:r>
      <w:r w:rsidRPr="0041528A">
        <w:tab/>
        <w:t>Channel 1</w:t>
      </w:r>
    </w:p>
    <w:p w14:paraId="57352B06" w14:textId="77777777" w:rsidR="00BF46E1" w:rsidRPr="0041528A" w:rsidRDefault="00BF46E1" w:rsidP="0041528A">
      <w:pPr>
        <w:pStyle w:val="EW"/>
      </w:pPr>
      <w:r w:rsidRPr="0041528A">
        <w:t>Channel Data</w:t>
      </w:r>
    </w:p>
    <w:p w14:paraId="2DC05DD2" w14:textId="77777777" w:rsidR="00BF46E1" w:rsidRPr="0041528A" w:rsidRDefault="00BF46E1" w:rsidP="0041528A">
      <w:pPr>
        <w:pStyle w:val="EX"/>
      </w:pPr>
      <w:r w:rsidRPr="0041528A">
        <w:tab/>
        <w:t>Channel Data:</w:t>
      </w:r>
      <w:r w:rsidRPr="0041528A">
        <w:tab/>
        <w:t>00 01 .. 07 (8 Bytes of data)</w:t>
      </w:r>
    </w:p>
    <w:p w14:paraId="47DC168F" w14:textId="77777777" w:rsidR="00BF46E1" w:rsidRPr="0041528A" w:rsidRDefault="00BF46E1" w:rsidP="00BF46E1">
      <w:r w:rsidRPr="0041528A">
        <w:t>Coding:</w:t>
      </w:r>
    </w:p>
    <w:p w14:paraId="615A3A8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102054F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84FB74"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1AF6EE0" w14:textId="77777777" w:rsidR="00BF46E1" w:rsidRPr="0041528A" w:rsidRDefault="00BF46E1" w:rsidP="0092045E">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523D6A21" w14:textId="77777777" w:rsidR="00BF46E1" w:rsidRPr="0041528A" w:rsidRDefault="00BF46E1" w:rsidP="0092045E">
            <w:pPr>
              <w:pStyle w:val="TAC"/>
            </w:pPr>
            <w:r w:rsidRPr="0041528A">
              <w:t>13</w:t>
            </w:r>
          </w:p>
        </w:tc>
        <w:tc>
          <w:tcPr>
            <w:tcW w:w="588" w:type="dxa"/>
            <w:tcBorders>
              <w:top w:val="single" w:sz="4" w:space="0" w:color="auto"/>
              <w:left w:val="single" w:sz="4" w:space="0" w:color="auto"/>
              <w:bottom w:val="single" w:sz="4" w:space="0" w:color="auto"/>
              <w:right w:val="single" w:sz="4" w:space="0" w:color="auto"/>
            </w:tcBorders>
          </w:tcPr>
          <w:p w14:paraId="191D5D44"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8FB50D"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22161C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B1EA82"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457E72C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06891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8C561A3"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3F8BD9"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BE4D14F" w14:textId="77777777" w:rsidR="00BF46E1" w:rsidRPr="0041528A" w:rsidRDefault="00BF46E1" w:rsidP="0092045E">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43E967F" w14:textId="77777777" w:rsidR="00BF46E1" w:rsidRPr="0041528A" w:rsidRDefault="00BF46E1" w:rsidP="0092045E">
            <w:pPr>
              <w:pStyle w:val="TAC"/>
            </w:pPr>
            <w:r w:rsidRPr="0041528A">
              <w:t>B6</w:t>
            </w:r>
          </w:p>
        </w:tc>
      </w:tr>
      <w:tr w:rsidR="00BF46E1" w:rsidRPr="0041528A" w14:paraId="47C44878" w14:textId="77777777" w:rsidTr="00195D76">
        <w:trPr>
          <w:jc w:val="center"/>
        </w:trPr>
        <w:tc>
          <w:tcPr>
            <w:tcW w:w="1134" w:type="dxa"/>
            <w:tcBorders>
              <w:top w:val="single" w:sz="4" w:space="0" w:color="auto"/>
              <w:right w:val="single" w:sz="4" w:space="0" w:color="auto"/>
            </w:tcBorders>
          </w:tcPr>
          <w:p w14:paraId="43683E81"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32AC3D" w14:textId="77777777" w:rsidR="00BF46E1" w:rsidRPr="0041528A" w:rsidRDefault="00BF46E1" w:rsidP="0092045E">
            <w:pPr>
              <w:pStyle w:val="TAC"/>
            </w:pPr>
            <w:r w:rsidRPr="0041528A">
              <w:t>08</w:t>
            </w:r>
          </w:p>
        </w:tc>
        <w:tc>
          <w:tcPr>
            <w:tcW w:w="546" w:type="dxa"/>
            <w:tcBorders>
              <w:top w:val="single" w:sz="4" w:space="0" w:color="auto"/>
              <w:left w:val="single" w:sz="4" w:space="0" w:color="auto"/>
              <w:bottom w:val="single" w:sz="4" w:space="0" w:color="auto"/>
              <w:right w:val="single" w:sz="4" w:space="0" w:color="auto"/>
            </w:tcBorders>
          </w:tcPr>
          <w:p w14:paraId="60065DAD" w14:textId="77777777" w:rsidR="00BF46E1" w:rsidRPr="0041528A" w:rsidRDefault="00BF46E1" w:rsidP="0092045E">
            <w:pPr>
              <w:pStyle w:val="TAC"/>
            </w:pPr>
            <w:r w:rsidRPr="0041528A">
              <w:t>00</w:t>
            </w:r>
          </w:p>
        </w:tc>
        <w:tc>
          <w:tcPr>
            <w:tcW w:w="588" w:type="dxa"/>
            <w:tcBorders>
              <w:top w:val="single" w:sz="4" w:space="0" w:color="auto"/>
              <w:left w:val="single" w:sz="4" w:space="0" w:color="auto"/>
              <w:bottom w:val="single" w:sz="4" w:space="0" w:color="auto"/>
              <w:right w:val="single" w:sz="4" w:space="0" w:color="auto"/>
            </w:tcBorders>
          </w:tcPr>
          <w:p w14:paraId="6F44948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03FC3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EF3107"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738C717" w14:textId="77777777" w:rsidR="00BF46E1" w:rsidRPr="0041528A" w:rsidRDefault="00BF46E1" w:rsidP="0092045E">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783A8668" w14:textId="77777777" w:rsidR="00BF46E1" w:rsidRPr="0041528A" w:rsidRDefault="00BF46E1" w:rsidP="0092045E">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784347CD" w14:textId="77777777" w:rsidR="00BF46E1" w:rsidRPr="0041528A" w:rsidRDefault="00BF46E1" w:rsidP="0092045E">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482685C6" w14:textId="77777777" w:rsidR="00BF46E1" w:rsidRPr="0041528A" w:rsidRDefault="00BF46E1" w:rsidP="0092045E">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8E6D1FA"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121D8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403258C" w14:textId="77777777" w:rsidR="00BF46E1" w:rsidRPr="0041528A" w:rsidRDefault="00BF46E1" w:rsidP="0092045E">
            <w:pPr>
              <w:pStyle w:val="TAC"/>
            </w:pPr>
          </w:p>
        </w:tc>
      </w:tr>
    </w:tbl>
    <w:p w14:paraId="501D10EA" w14:textId="77777777" w:rsidR="00BF46E1" w:rsidRPr="0041528A" w:rsidRDefault="00BF46E1" w:rsidP="00BF46E1"/>
    <w:p w14:paraId="061EBB60" w14:textId="77777777" w:rsidR="00BF46E1" w:rsidRPr="0041528A" w:rsidRDefault="00BF46E1" w:rsidP="00BF46E1">
      <w:r w:rsidRPr="0041528A">
        <w:t>TERMINAL RESPONSE: SEND DATA 1.3.1</w:t>
      </w:r>
    </w:p>
    <w:p w14:paraId="64070799" w14:textId="77777777" w:rsidR="00BF46E1" w:rsidRPr="0041528A" w:rsidRDefault="00BF46E1" w:rsidP="00BF46E1">
      <w:r w:rsidRPr="0041528A">
        <w:t>Logically:</w:t>
      </w:r>
    </w:p>
    <w:p w14:paraId="7CBB5B7C" w14:textId="77777777" w:rsidR="00BF46E1" w:rsidRPr="0041528A" w:rsidRDefault="00BF46E1" w:rsidP="0041528A">
      <w:pPr>
        <w:pStyle w:val="EW"/>
      </w:pPr>
      <w:r w:rsidRPr="0041528A">
        <w:t>Command details</w:t>
      </w:r>
    </w:p>
    <w:p w14:paraId="3AB19B42" w14:textId="77777777" w:rsidR="00BF46E1" w:rsidRPr="0041528A" w:rsidRDefault="00BF46E1" w:rsidP="0041528A">
      <w:pPr>
        <w:pStyle w:val="EW"/>
      </w:pPr>
      <w:r w:rsidRPr="0041528A">
        <w:tab/>
        <w:t>Command number:</w:t>
      </w:r>
      <w:r w:rsidRPr="0041528A">
        <w:tab/>
        <w:t>1</w:t>
      </w:r>
    </w:p>
    <w:p w14:paraId="4A9E0C84" w14:textId="77777777" w:rsidR="00BF46E1" w:rsidRPr="0041528A" w:rsidRDefault="00BF46E1" w:rsidP="0041528A">
      <w:pPr>
        <w:pStyle w:val="EW"/>
      </w:pPr>
      <w:r w:rsidRPr="0041528A">
        <w:tab/>
        <w:t>Command type:</w:t>
      </w:r>
      <w:r w:rsidRPr="0041528A">
        <w:tab/>
        <w:t>SEND DATA</w:t>
      </w:r>
    </w:p>
    <w:p w14:paraId="2C53001E" w14:textId="77777777" w:rsidR="00BF46E1" w:rsidRPr="0041528A" w:rsidRDefault="00BF46E1" w:rsidP="0041528A">
      <w:pPr>
        <w:pStyle w:val="EW"/>
      </w:pPr>
      <w:r w:rsidRPr="0041528A">
        <w:tab/>
        <w:t>Command qualifier:</w:t>
      </w:r>
      <w:r w:rsidRPr="0041528A">
        <w:tab/>
        <w:t>Send Immediately</w:t>
      </w:r>
    </w:p>
    <w:p w14:paraId="0738426A" w14:textId="77777777" w:rsidR="00BF46E1" w:rsidRPr="0041528A" w:rsidRDefault="00BF46E1" w:rsidP="0041528A">
      <w:pPr>
        <w:pStyle w:val="EW"/>
      </w:pPr>
      <w:r w:rsidRPr="0041528A">
        <w:t>Device identities</w:t>
      </w:r>
    </w:p>
    <w:p w14:paraId="145882E0" w14:textId="77777777" w:rsidR="00BF46E1" w:rsidRPr="0041528A" w:rsidRDefault="00BF46E1" w:rsidP="0041528A">
      <w:pPr>
        <w:pStyle w:val="EW"/>
      </w:pPr>
      <w:r w:rsidRPr="0041528A">
        <w:tab/>
        <w:t>Source device:</w:t>
      </w:r>
      <w:r w:rsidRPr="0041528A">
        <w:tab/>
        <w:t>ME</w:t>
      </w:r>
    </w:p>
    <w:p w14:paraId="22A17EDA" w14:textId="77777777" w:rsidR="00BF46E1" w:rsidRPr="0041528A" w:rsidRDefault="00BF46E1" w:rsidP="0041528A">
      <w:pPr>
        <w:pStyle w:val="EW"/>
      </w:pPr>
      <w:r w:rsidRPr="0041528A">
        <w:tab/>
        <w:t>Destination device:</w:t>
      </w:r>
      <w:r w:rsidRPr="0041528A">
        <w:tab/>
        <w:t>UICC</w:t>
      </w:r>
    </w:p>
    <w:p w14:paraId="288C42DE" w14:textId="77777777" w:rsidR="00BF46E1" w:rsidRPr="0041528A" w:rsidRDefault="00BF46E1" w:rsidP="0041528A">
      <w:pPr>
        <w:pStyle w:val="EW"/>
      </w:pPr>
      <w:r w:rsidRPr="0041528A">
        <w:t>Result</w:t>
      </w:r>
    </w:p>
    <w:p w14:paraId="27EE180A" w14:textId="77777777" w:rsidR="00BF46E1" w:rsidRPr="0041528A" w:rsidRDefault="00BF46E1" w:rsidP="0041528A">
      <w:pPr>
        <w:pStyle w:val="EW"/>
      </w:pPr>
      <w:r w:rsidRPr="0041528A">
        <w:tab/>
        <w:t>General Result:</w:t>
      </w:r>
      <w:r w:rsidRPr="0041528A">
        <w:tab/>
        <w:t>Command performed successfully</w:t>
      </w:r>
    </w:p>
    <w:p w14:paraId="741D05DB" w14:textId="77777777" w:rsidR="00BF46E1" w:rsidRPr="0041528A" w:rsidRDefault="00BF46E1" w:rsidP="0041528A">
      <w:pPr>
        <w:pStyle w:val="EX"/>
      </w:pPr>
      <w:r w:rsidRPr="0041528A">
        <w:tab/>
        <w:t>Channel data length:</w:t>
      </w:r>
      <w:r w:rsidRPr="0041528A">
        <w:tab/>
        <w:t>More than 255 bytes of space available in the Tx buffer</w:t>
      </w:r>
    </w:p>
    <w:p w14:paraId="187694AD" w14:textId="77777777" w:rsidR="00BF46E1" w:rsidRPr="0041528A" w:rsidRDefault="00BF46E1" w:rsidP="00BF46E1">
      <w:r w:rsidRPr="0041528A">
        <w:t>Coding:</w:t>
      </w:r>
    </w:p>
    <w:p w14:paraId="18327CE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47BF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EE6B67"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C9B452E"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B9CBBA" w14:textId="77777777" w:rsidR="00BF46E1" w:rsidRPr="0041528A" w:rsidRDefault="00BF46E1" w:rsidP="0092045E">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C98C7E"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C1F833B" w14:textId="77777777" w:rsidR="00BF46E1" w:rsidRPr="0041528A" w:rsidRDefault="00BF46E1" w:rsidP="0092045E">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6FFA56E2"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E3FDE1"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8FA297"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B5D4C7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4AD08F"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2FF6A8" w14:textId="77777777" w:rsidR="00BF46E1" w:rsidRPr="0041528A" w:rsidRDefault="00BF46E1" w:rsidP="0092045E">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5167CDA"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C0674D" w14:textId="77777777" w:rsidR="00BF46E1" w:rsidRPr="0041528A" w:rsidRDefault="00BF46E1" w:rsidP="0092045E">
            <w:pPr>
              <w:pStyle w:val="TAC"/>
            </w:pPr>
            <w:r w:rsidRPr="0041528A">
              <w:t>00</w:t>
            </w:r>
          </w:p>
        </w:tc>
      </w:tr>
      <w:tr w:rsidR="00BF46E1" w:rsidRPr="0041528A" w14:paraId="1F7EE78F" w14:textId="77777777" w:rsidTr="00195D76">
        <w:trPr>
          <w:jc w:val="center"/>
        </w:trPr>
        <w:tc>
          <w:tcPr>
            <w:tcW w:w="1134" w:type="dxa"/>
            <w:tcBorders>
              <w:top w:val="single" w:sz="4" w:space="0" w:color="auto"/>
              <w:right w:val="single" w:sz="4" w:space="0" w:color="auto"/>
            </w:tcBorders>
          </w:tcPr>
          <w:p w14:paraId="759CACD7"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69F97D6" w14:textId="77777777" w:rsidR="00BF46E1" w:rsidRPr="0041528A" w:rsidRDefault="00BF46E1" w:rsidP="0092045E">
            <w:pPr>
              <w:pStyle w:val="TAC"/>
            </w:pPr>
            <w:r w:rsidRPr="0041528A">
              <w:t xml:space="preserve">B7 </w:t>
            </w:r>
          </w:p>
        </w:tc>
        <w:tc>
          <w:tcPr>
            <w:tcW w:w="567" w:type="dxa"/>
            <w:tcBorders>
              <w:top w:val="single" w:sz="4" w:space="0" w:color="auto"/>
              <w:left w:val="single" w:sz="4" w:space="0" w:color="auto"/>
              <w:bottom w:val="single" w:sz="4" w:space="0" w:color="auto"/>
              <w:right w:val="single" w:sz="4" w:space="0" w:color="auto"/>
            </w:tcBorders>
          </w:tcPr>
          <w:p w14:paraId="0390BD98"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C62351"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6645D5F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2EEC2E"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276D10"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8FDC2C"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FE6A4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3F63D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E6A863"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D6EA62"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EA745D" w14:textId="77777777" w:rsidR="00BF46E1" w:rsidRPr="0041528A" w:rsidRDefault="00BF46E1" w:rsidP="0092045E">
            <w:pPr>
              <w:pStyle w:val="TAC"/>
            </w:pPr>
          </w:p>
        </w:tc>
      </w:tr>
    </w:tbl>
    <w:p w14:paraId="62860F45" w14:textId="77777777" w:rsidR="00BF46E1" w:rsidRPr="0041528A" w:rsidRDefault="00BF46E1" w:rsidP="00BF46E1"/>
    <w:p w14:paraId="4C04BE5B" w14:textId="77777777" w:rsidR="00BF46E1" w:rsidRPr="0041528A" w:rsidRDefault="00BF46E1" w:rsidP="00BF46E1">
      <w:r w:rsidRPr="0041528A">
        <w:t>ENVELOPE: EVENT DOWNLOAD - Data available 1.3.1</w:t>
      </w:r>
    </w:p>
    <w:p w14:paraId="6D077F4C" w14:textId="77777777" w:rsidR="00BF46E1" w:rsidRPr="0041528A" w:rsidRDefault="00BF46E1" w:rsidP="00BF46E1">
      <w:r w:rsidRPr="0041528A">
        <w:t>Logically:</w:t>
      </w:r>
    </w:p>
    <w:p w14:paraId="53AB896F" w14:textId="77777777" w:rsidR="00BF46E1" w:rsidRPr="0041528A" w:rsidRDefault="00BF46E1" w:rsidP="0041528A">
      <w:pPr>
        <w:pStyle w:val="EW"/>
      </w:pPr>
      <w:r w:rsidRPr="0041528A">
        <w:t>Event list</w:t>
      </w:r>
    </w:p>
    <w:p w14:paraId="76C446DB" w14:textId="77777777" w:rsidR="00BF46E1" w:rsidRPr="0041528A" w:rsidRDefault="00BF46E1" w:rsidP="0041528A">
      <w:pPr>
        <w:pStyle w:val="EW"/>
      </w:pPr>
      <w:r w:rsidRPr="0041528A">
        <w:tab/>
        <w:t>Event:</w:t>
      </w:r>
      <w:r w:rsidRPr="0041528A">
        <w:tab/>
        <w:t>Data available</w:t>
      </w:r>
    </w:p>
    <w:p w14:paraId="62DF3019" w14:textId="77777777" w:rsidR="00BF46E1" w:rsidRPr="0041528A" w:rsidRDefault="00BF46E1" w:rsidP="0041528A">
      <w:pPr>
        <w:pStyle w:val="EW"/>
      </w:pPr>
      <w:r w:rsidRPr="0041528A">
        <w:t>Device identities</w:t>
      </w:r>
    </w:p>
    <w:p w14:paraId="274528B1" w14:textId="77777777" w:rsidR="00BF46E1" w:rsidRPr="0041528A" w:rsidRDefault="00BF46E1" w:rsidP="0041528A">
      <w:pPr>
        <w:pStyle w:val="EW"/>
      </w:pPr>
      <w:r w:rsidRPr="0041528A">
        <w:tab/>
        <w:t>Source device:</w:t>
      </w:r>
      <w:r w:rsidRPr="0041528A">
        <w:tab/>
        <w:t>ME</w:t>
      </w:r>
    </w:p>
    <w:p w14:paraId="2336E093" w14:textId="77777777" w:rsidR="00BF46E1" w:rsidRPr="0041528A" w:rsidRDefault="00BF46E1" w:rsidP="0041528A">
      <w:pPr>
        <w:pStyle w:val="EW"/>
      </w:pPr>
      <w:r w:rsidRPr="0041528A">
        <w:tab/>
        <w:t>Destination device:</w:t>
      </w:r>
      <w:r w:rsidRPr="0041528A">
        <w:tab/>
        <w:t>UICC</w:t>
      </w:r>
    </w:p>
    <w:p w14:paraId="0B522BD1" w14:textId="77777777" w:rsidR="00BF46E1" w:rsidRPr="0041528A" w:rsidRDefault="00BF46E1" w:rsidP="0041528A">
      <w:pPr>
        <w:pStyle w:val="EW"/>
      </w:pPr>
      <w:r w:rsidRPr="0041528A">
        <w:t>Channel status</w:t>
      </w:r>
    </w:p>
    <w:p w14:paraId="6A679E2E" w14:textId="77777777" w:rsidR="00BF46E1" w:rsidRPr="0041528A" w:rsidRDefault="00BF46E1" w:rsidP="0041528A">
      <w:pPr>
        <w:pStyle w:val="EW"/>
      </w:pPr>
      <w:r w:rsidRPr="0041528A">
        <w:tab/>
        <w:t>Channel status:</w:t>
      </w:r>
      <w:r w:rsidRPr="0041528A">
        <w:tab/>
        <w:t>Channel 1 open, link established</w:t>
      </w:r>
    </w:p>
    <w:p w14:paraId="242C3FD3" w14:textId="77777777" w:rsidR="00BF46E1" w:rsidRPr="0041528A" w:rsidRDefault="00BF46E1" w:rsidP="0041528A">
      <w:pPr>
        <w:pStyle w:val="EW"/>
      </w:pPr>
      <w:r w:rsidRPr="0041528A">
        <w:t>Channel Data Length</w:t>
      </w:r>
    </w:p>
    <w:p w14:paraId="509957D2" w14:textId="77777777" w:rsidR="00BF46E1" w:rsidRPr="0041528A" w:rsidRDefault="00BF46E1" w:rsidP="0041528A">
      <w:pPr>
        <w:pStyle w:val="EX"/>
      </w:pPr>
      <w:r w:rsidRPr="0041528A">
        <w:tab/>
        <w:t>Channel data length:</w:t>
      </w:r>
      <w:r w:rsidRPr="0041528A">
        <w:tab/>
        <w:t>FF (more than 255 bytes are available)</w:t>
      </w:r>
    </w:p>
    <w:p w14:paraId="25CAE8C9" w14:textId="77777777" w:rsidR="00BF46E1" w:rsidRPr="0041528A" w:rsidRDefault="00BF46E1" w:rsidP="00BF46E1">
      <w:r w:rsidRPr="0041528A">
        <w:t>Coding:</w:t>
      </w:r>
    </w:p>
    <w:p w14:paraId="7451242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3E9EDA3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7E51B20" w14:textId="77777777" w:rsidR="00BF46E1" w:rsidRPr="0041528A" w:rsidRDefault="00BF46E1" w:rsidP="0092045E">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4E798F" w14:textId="77777777" w:rsidR="00BF46E1" w:rsidRPr="0041528A" w:rsidRDefault="00BF46E1" w:rsidP="0092045E">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6C9A421B" w14:textId="77777777" w:rsidR="00BF46E1" w:rsidRPr="0041528A" w:rsidRDefault="00BF46E1" w:rsidP="0092045E">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74E6F9DF" w14:textId="77777777" w:rsidR="00BF46E1" w:rsidRPr="0041528A" w:rsidRDefault="00BF46E1" w:rsidP="0092045E">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5C0CC7C9"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5959E3" w14:textId="77777777" w:rsidR="00BF46E1" w:rsidRPr="0041528A" w:rsidRDefault="00BF46E1" w:rsidP="0092045E">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BDA3A93"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E05DC76"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1E78A82" w14:textId="77777777" w:rsidR="00BF46E1" w:rsidRPr="0041528A" w:rsidRDefault="00BF46E1" w:rsidP="0092045E">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AB98FCB" w14:textId="77777777" w:rsidR="00BF46E1" w:rsidRPr="0041528A" w:rsidRDefault="00BF46E1" w:rsidP="0092045E">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BCE2E2B" w14:textId="77777777" w:rsidR="00BF46E1" w:rsidRPr="0041528A" w:rsidRDefault="00BF46E1" w:rsidP="0092045E">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2FCE1624" w14:textId="77777777" w:rsidR="00BF46E1" w:rsidRPr="0041528A" w:rsidRDefault="00BF46E1" w:rsidP="0092045E">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3439EC" w14:textId="77777777" w:rsidR="00BF46E1" w:rsidRPr="0041528A" w:rsidRDefault="00BF46E1" w:rsidP="0092045E">
            <w:pPr>
              <w:pStyle w:val="TAC"/>
            </w:pPr>
            <w:r w:rsidRPr="0041528A">
              <w:t>81</w:t>
            </w:r>
          </w:p>
        </w:tc>
      </w:tr>
      <w:tr w:rsidR="00BF46E1" w:rsidRPr="0041528A" w14:paraId="138C4D80" w14:textId="77777777" w:rsidTr="00195D76">
        <w:trPr>
          <w:jc w:val="center"/>
        </w:trPr>
        <w:tc>
          <w:tcPr>
            <w:tcW w:w="1134" w:type="dxa"/>
            <w:tcBorders>
              <w:top w:val="single" w:sz="4" w:space="0" w:color="auto"/>
              <w:right w:val="single" w:sz="4" w:space="0" w:color="auto"/>
            </w:tcBorders>
          </w:tcPr>
          <w:p w14:paraId="6F2654C2" w14:textId="77777777" w:rsidR="00BF46E1" w:rsidRPr="0041528A"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C8E7C15" w14:textId="77777777" w:rsidR="00BF46E1" w:rsidRPr="0041528A" w:rsidRDefault="00BF46E1" w:rsidP="0092045E">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713AF0CA" w14:textId="77777777" w:rsidR="00BF46E1" w:rsidRPr="0041528A" w:rsidRDefault="00BF46E1" w:rsidP="0092045E">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7D347A4D" w14:textId="77777777" w:rsidR="00BF46E1" w:rsidRPr="0041528A" w:rsidRDefault="00BF46E1" w:rsidP="0092045E">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44E52A" w14:textId="77777777" w:rsidR="00BF46E1" w:rsidRPr="0041528A" w:rsidRDefault="00BF46E1" w:rsidP="0092045E">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2B186C9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0A27F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ABB2B4"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F36EEB"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F30ACF"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F26E15"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75EF07" w14:textId="77777777" w:rsidR="00BF46E1" w:rsidRPr="0041528A"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5F9963" w14:textId="77777777" w:rsidR="00BF46E1" w:rsidRPr="0041528A" w:rsidRDefault="00BF46E1" w:rsidP="0092045E">
            <w:pPr>
              <w:pStyle w:val="TAC"/>
            </w:pPr>
          </w:p>
        </w:tc>
      </w:tr>
    </w:tbl>
    <w:p w14:paraId="0885D582" w14:textId="77777777" w:rsidR="00BF46E1" w:rsidRPr="0041528A" w:rsidRDefault="00BF46E1" w:rsidP="00BF46E1"/>
    <w:p w14:paraId="68CD7D0B" w14:textId="77777777" w:rsidR="00AC4D4E" w:rsidRPr="00C254DB" w:rsidRDefault="00AC4D4E" w:rsidP="00A178EF">
      <w:r w:rsidRPr="00C254DB">
        <w:t xml:space="preserve">PROACTIVE COMMAND: RECEIVE DATA </w:t>
      </w:r>
      <w:r>
        <w:t>1.3</w:t>
      </w:r>
      <w:r w:rsidRPr="00C254DB">
        <w:t>.1</w:t>
      </w:r>
    </w:p>
    <w:p w14:paraId="2E430E00" w14:textId="77777777" w:rsidR="00AC4D4E" w:rsidRPr="00C254DB" w:rsidRDefault="00AC4D4E" w:rsidP="00A178EF">
      <w:r w:rsidRPr="00C254DB">
        <w:t>Logically:</w:t>
      </w:r>
    </w:p>
    <w:p w14:paraId="5D7CEB44" w14:textId="77777777" w:rsidR="00AC4D4E" w:rsidRPr="00C254DB" w:rsidRDefault="00AC4D4E" w:rsidP="00A178EF">
      <w:pPr>
        <w:pStyle w:val="EW"/>
        <w:tabs>
          <w:tab w:val="left" w:pos="851"/>
        </w:tabs>
        <w:ind w:left="2835" w:hanging="2551"/>
      </w:pPr>
      <w:r w:rsidRPr="00C254DB">
        <w:t>Command details</w:t>
      </w:r>
    </w:p>
    <w:p w14:paraId="1C5A84AB" w14:textId="126F72B9"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57A05C5A"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3E03C66E"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31E04CB8"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04EBF1C2"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6AA65AD1"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0AF6FEBD" w14:textId="77777777" w:rsidR="00AC4D4E" w:rsidRPr="00C254DB" w:rsidRDefault="00AC4D4E" w:rsidP="00A178EF">
      <w:pPr>
        <w:pStyle w:val="EW"/>
        <w:tabs>
          <w:tab w:val="left" w:pos="851"/>
        </w:tabs>
        <w:ind w:left="2835" w:hanging="2551"/>
      </w:pPr>
      <w:r w:rsidRPr="00C254DB">
        <w:lastRenderedPageBreak/>
        <w:t>Channel Data Length</w:t>
      </w:r>
    </w:p>
    <w:p w14:paraId="409740F9" w14:textId="77777777" w:rsidR="00AC4D4E" w:rsidRPr="00C254DB" w:rsidRDefault="00AC4D4E" w:rsidP="00A178EF">
      <w:pPr>
        <w:pStyle w:val="EX"/>
        <w:tabs>
          <w:tab w:val="left" w:pos="851"/>
        </w:tabs>
        <w:ind w:left="2835" w:hanging="2551"/>
      </w:pPr>
      <w:r w:rsidRPr="00C254DB">
        <w:tab/>
        <w:t>Channel Data Length:</w:t>
      </w:r>
      <w:r w:rsidRPr="00C254DB">
        <w:tab/>
        <w:t>200</w:t>
      </w:r>
    </w:p>
    <w:p w14:paraId="05A45FA9" w14:textId="77777777" w:rsidR="00AC4D4E" w:rsidRPr="00C254DB" w:rsidRDefault="00AC4D4E" w:rsidP="00A178EF">
      <w:r w:rsidRPr="00C254DB">
        <w:t>Coding:</w:t>
      </w:r>
    </w:p>
    <w:p w14:paraId="0DF689A6"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0DDC07E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60B6212"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3DBE324B"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449C3459"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379110A6"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33893BC"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3C886E8F" w14:textId="5890E2AC"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90646EE"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0DBF046"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09DA92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B6E7948"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82FA9C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791236B"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06087779" w14:textId="77777777" w:rsidR="00AC4D4E" w:rsidRPr="00C254DB" w:rsidRDefault="00AC4D4E" w:rsidP="00AC4D4E">
            <w:pPr>
              <w:pStyle w:val="TAC"/>
            </w:pPr>
            <w:r w:rsidRPr="00C254DB">
              <w:t>B7</w:t>
            </w:r>
          </w:p>
        </w:tc>
      </w:tr>
      <w:tr w:rsidR="00AC4D4E" w:rsidRPr="00C254DB" w14:paraId="156EA828" w14:textId="77777777" w:rsidTr="00A178EF">
        <w:trPr>
          <w:jc w:val="center"/>
        </w:trPr>
        <w:tc>
          <w:tcPr>
            <w:tcW w:w="1134" w:type="dxa"/>
            <w:tcBorders>
              <w:top w:val="single" w:sz="4" w:space="0" w:color="auto"/>
              <w:right w:val="single" w:sz="4" w:space="0" w:color="auto"/>
            </w:tcBorders>
          </w:tcPr>
          <w:p w14:paraId="4D2792BD"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2353F7F"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4FD18EA7"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355A7A4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B10FB6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58AB9C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05C2D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6115B4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E74EB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EC49F5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821E86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7DCC35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B3F460A" w14:textId="77777777" w:rsidR="00AC4D4E" w:rsidRPr="00C254DB" w:rsidRDefault="00AC4D4E" w:rsidP="00AC4D4E">
            <w:pPr>
              <w:pStyle w:val="TAC"/>
            </w:pPr>
          </w:p>
        </w:tc>
      </w:tr>
    </w:tbl>
    <w:p w14:paraId="5135B4B0" w14:textId="77777777" w:rsidR="00AC4D4E" w:rsidRPr="001D1909" w:rsidRDefault="00AC4D4E" w:rsidP="00A178EF">
      <w:r>
        <w:tab/>
        <w:t>Where XX is the Hex value of the Command number</w:t>
      </w:r>
    </w:p>
    <w:p w14:paraId="14619995" w14:textId="77777777" w:rsidR="00AC4D4E" w:rsidRPr="00C254DB" w:rsidRDefault="00AC4D4E" w:rsidP="00A178EF"/>
    <w:p w14:paraId="7F4DB434" w14:textId="77777777" w:rsidR="00AC4D4E" w:rsidRPr="00C254DB" w:rsidRDefault="00AC4D4E" w:rsidP="00A178EF">
      <w:r w:rsidRPr="00C254DB">
        <w:t xml:space="preserve">PROACTIVE COMMAND: RECEIVE DATA </w:t>
      </w:r>
      <w:r>
        <w:t>1.3</w:t>
      </w:r>
      <w:r w:rsidRPr="00C254DB">
        <w:t>.2</w:t>
      </w:r>
    </w:p>
    <w:p w14:paraId="63072F3E" w14:textId="77777777" w:rsidR="00AC4D4E" w:rsidRPr="00C254DB" w:rsidRDefault="00AC4D4E" w:rsidP="00A178EF">
      <w:r w:rsidRPr="00C254DB">
        <w:t>Logically:</w:t>
      </w:r>
    </w:p>
    <w:p w14:paraId="25AC3D35" w14:textId="77777777" w:rsidR="00AC4D4E" w:rsidRPr="00C254DB" w:rsidRDefault="00AC4D4E" w:rsidP="00A178EF">
      <w:pPr>
        <w:pStyle w:val="EW"/>
        <w:tabs>
          <w:tab w:val="left" w:pos="851"/>
        </w:tabs>
        <w:ind w:left="2835" w:hanging="2551"/>
      </w:pPr>
      <w:r w:rsidRPr="00C254DB">
        <w:t>Command details</w:t>
      </w:r>
    </w:p>
    <w:p w14:paraId="5BB4F25E" w14:textId="4954B48E"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47C2F15D"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1CB2683C"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03558B69"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03D1E4C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26438C61"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086D1B0A" w14:textId="77777777" w:rsidR="00AC4D4E" w:rsidRPr="00C254DB" w:rsidRDefault="00AC4D4E" w:rsidP="00A178EF">
      <w:pPr>
        <w:pStyle w:val="EW"/>
        <w:tabs>
          <w:tab w:val="left" w:pos="851"/>
        </w:tabs>
        <w:ind w:left="2835" w:hanging="2551"/>
      </w:pPr>
      <w:r w:rsidRPr="00C254DB">
        <w:t>Channel Data Length</w:t>
      </w:r>
    </w:p>
    <w:p w14:paraId="5CB31224" w14:textId="77777777" w:rsidR="00AC4D4E" w:rsidRPr="00C254DB" w:rsidRDefault="00AC4D4E" w:rsidP="00A178EF">
      <w:pPr>
        <w:pStyle w:val="EX"/>
        <w:tabs>
          <w:tab w:val="left" w:pos="851"/>
        </w:tabs>
        <w:ind w:left="2835" w:hanging="2551"/>
      </w:pPr>
      <w:r w:rsidRPr="00C254DB">
        <w:tab/>
        <w:t>Channel Data Length:</w:t>
      </w:r>
      <w:r w:rsidRPr="00C254DB">
        <w:tab/>
        <w:t>200</w:t>
      </w:r>
    </w:p>
    <w:p w14:paraId="5CCBE22B" w14:textId="77777777" w:rsidR="00AC4D4E" w:rsidRPr="00C254DB" w:rsidRDefault="00AC4D4E" w:rsidP="00A178EF">
      <w:pPr>
        <w:keepNext/>
        <w:keepLines/>
      </w:pPr>
      <w:r w:rsidRPr="00C254DB">
        <w:t>Coding:</w:t>
      </w:r>
    </w:p>
    <w:p w14:paraId="14B06577"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6C9ED5CE"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E31318A"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50465486"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352566E8"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76E99E0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B608B3E"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1CAD0EB" w14:textId="519F7DC8"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CBDA9E7"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32BD74A"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3EEF997"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1E9E92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35A33C9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2582D38"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1BCB984F" w14:textId="77777777" w:rsidR="00AC4D4E" w:rsidRPr="00C254DB" w:rsidRDefault="00AC4D4E" w:rsidP="00AC4D4E">
            <w:pPr>
              <w:pStyle w:val="TAC"/>
            </w:pPr>
            <w:r w:rsidRPr="00C254DB">
              <w:t>B7</w:t>
            </w:r>
          </w:p>
        </w:tc>
      </w:tr>
      <w:tr w:rsidR="00AC4D4E" w:rsidRPr="00C254DB" w14:paraId="3386098A" w14:textId="77777777" w:rsidTr="00A178EF">
        <w:trPr>
          <w:jc w:val="center"/>
        </w:trPr>
        <w:tc>
          <w:tcPr>
            <w:tcW w:w="1134" w:type="dxa"/>
            <w:tcBorders>
              <w:top w:val="single" w:sz="4" w:space="0" w:color="auto"/>
              <w:right w:val="single" w:sz="4" w:space="0" w:color="auto"/>
            </w:tcBorders>
          </w:tcPr>
          <w:p w14:paraId="247D2823"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0799A8F"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042B439C"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0ACD5B4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332FDE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430AE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505985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B2CF8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0CF1F5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4F13AA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563AC1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BCD307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9C91DB8" w14:textId="77777777" w:rsidR="00AC4D4E" w:rsidRPr="00C254DB" w:rsidRDefault="00AC4D4E" w:rsidP="00AC4D4E">
            <w:pPr>
              <w:pStyle w:val="TAC"/>
            </w:pPr>
          </w:p>
        </w:tc>
      </w:tr>
    </w:tbl>
    <w:p w14:paraId="3828C9FA" w14:textId="77777777" w:rsidR="00AC4D4E" w:rsidRPr="001D1909" w:rsidRDefault="00AC4D4E" w:rsidP="00A178EF">
      <w:r>
        <w:tab/>
        <w:t>Where XX is the Hex value of the Command number</w:t>
      </w:r>
    </w:p>
    <w:p w14:paraId="0FD9434E" w14:textId="77777777" w:rsidR="00AC4D4E" w:rsidRPr="00C254DB" w:rsidRDefault="00AC4D4E" w:rsidP="00A178EF"/>
    <w:p w14:paraId="1CF7C5C1" w14:textId="77777777" w:rsidR="00AC4D4E" w:rsidRPr="00C254DB" w:rsidRDefault="00AC4D4E" w:rsidP="00A178EF">
      <w:r w:rsidRPr="00C254DB">
        <w:t xml:space="preserve">PROACTIVE COMMAND: RECEIVE DATA </w:t>
      </w:r>
      <w:r>
        <w:t>1.3</w:t>
      </w:r>
      <w:r w:rsidRPr="00C254DB">
        <w:t>.3</w:t>
      </w:r>
    </w:p>
    <w:p w14:paraId="686A3C5A" w14:textId="77777777" w:rsidR="00AC4D4E" w:rsidRPr="00C254DB" w:rsidRDefault="00AC4D4E" w:rsidP="00A178EF">
      <w:r w:rsidRPr="00C254DB">
        <w:t>Logically:</w:t>
      </w:r>
    </w:p>
    <w:p w14:paraId="4E9A2E39" w14:textId="77777777" w:rsidR="00AC4D4E" w:rsidRPr="00C254DB" w:rsidRDefault="00AC4D4E" w:rsidP="00A178EF">
      <w:pPr>
        <w:pStyle w:val="EW"/>
        <w:tabs>
          <w:tab w:val="left" w:pos="851"/>
        </w:tabs>
        <w:ind w:left="2835" w:hanging="2551"/>
      </w:pPr>
      <w:r w:rsidRPr="00C254DB">
        <w:t>Command details</w:t>
      </w:r>
    </w:p>
    <w:p w14:paraId="0BEC1F45" w14:textId="6EA94575"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7C785661"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F96CFE9"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47B2DD1C"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3D94F3E"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32C1CFB9"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504AA9A6" w14:textId="77777777" w:rsidR="00AC4D4E" w:rsidRPr="00C254DB" w:rsidRDefault="00AC4D4E" w:rsidP="00A178EF">
      <w:pPr>
        <w:pStyle w:val="EW"/>
        <w:tabs>
          <w:tab w:val="left" w:pos="851"/>
        </w:tabs>
        <w:ind w:left="2835" w:hanging="2551"/>
      </w:pPr>
      <w:r w:rsidRPr="00C254DB">
        <w:t>Channel Data Length</w:t>
      </w:r>
    </w:p>
    <w:p w14:paraId="5B5B1D0B" w14:textId="77777777" w:rsidR="00AC4D4E" w:rsidRPr="00C254DB" w:rsidRDefault="00AC4D4E" w:rsidP="00A178EF">
      <w:pPr>
        <w:pStyle w:val="EX"/>
        <w:tabs>
          <w:tab w:val="left" w:pos="851"/>
        </w:tabs>
        <w:ind w:left="2835" w:hanging="2551"/>
      </w:pPr>
      <w:r w:rsidRPr="00C254DB">
        <w:tab/>
        <w:t>Channel Data Length:</w:t>
      </w:r>
      <w:r w:rsidRPr="00C254DB">
        <w:tab/>
        <w:t>200</w:t>
      </w:r>
    </w:p>
    <w:p w14:paraId="517623BC" w14:textId="77777777" w:rsidR="00AC4D4E" w:rsidRPr="00C254DB" w:rsidRDefault="00AC4D4E" w:rsidP="00A178EF">
      <w:r w:rsidRPr="00C254DB">
        <w:t>Coding:</w:t>
      </w:r>
    </w:p>
    <w:p w14:paraId="3C45BCFD"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62DBD907"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A6FF9A5"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4C91093"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008DA4E2"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54FB1E8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0CF3C98"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69547BD1" w14:textId="6EDA979B"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91EF0A4"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302BD1C"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B1DCCD6"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1481CA3"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67F6C7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170BD23"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3D14D27D" w14:textId="77777777" w:rsidR="00AC4D4E" w:rsidRPr="00C254DB" w:rsidRDefault="00AC4D4E" w:rsidP="00AC4D4E">
            <w:pPr>
              <w:pStyle w:val="TAC"/>
            </w:pPr>
            <w:r w:rsidRPr="00C254DB">
              <w:t>B7</w:t>
            </w:r>
          </w:p>
        </w:tc>
      </w:tr>
      <w:tr w:rsidR="00AC4D4E" w:rsidRPr="00C254DB" w14:paraId="6180759C" w14:textId="77777777" w:rsidTr="00A178EF">
        <w:trPr>
          <w:jc w:val="center"/>
        </w:trPr>
        <w:tc>
          <w:tcPr>
            <w:tcW w:w="1134" w:type="dxa"/>
            <w:tcBorders>
              <w:top w:val="single" w:sz="4" w:space="0" w:color="auto"/>
              <w:right w:val="single" w:sz="4" w:space="0" w:color="auto"/>
            </w:tcBorders>
          </w:tcPr>
          <w:p w14:paraId="2721D6A8"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834C133"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7AE49704"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2E827E5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F34F20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D3588A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9C92D0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5D1AA7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7850B7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15C09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B89BA4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BBADF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0F1409" w14:textId="77777777" w:rsidR="00AC4D4E" w:rsidRPr="00C254DB" w:rsidRDefault="00AC4D4E" w:rsidP="00AC4D4E">
            <w:pPr>
              <w:pStyle w:val="TAC"/>
            </w:pPr>
          </w:p>
        </w:tc>
      </w:tr>
    </w:tbl>
    <w:p w14:paraId="182CC16F" w14:textId="77777777" w:rsidR="00AC4D4E" w:rsidRPr="001D1909" w:rsidRDefault="00AC4D4E" w:rsidP="00A178EF">
      <w:r>
        <w:tab/>
        <w:t>Where XX is the Hex value of the Command number</w:t>
      </w:r>
    </w:p>
    <w:p w14:paraId="0805780C" w14:textId="77777777" w:rsidR="00AC4D4E" w:rsidRPr="00C254DB" w:rsidRDefault="00AC4D4E" w:rsidP="00A178EF"/>
    <w:p w14:paraId="54DB2B17" w14:textId="77777777" w:rsidR="00AC4D4E" w:rsidRPr="00C254DB" w:rsidRDefault="00AC4D4E" w:rsidP="00A178EF">
      <w:r w:rsidRPr="00C254DB">
        <w:t xml:space="preserve">PROACTIVE COMMAND: RECEIVE DATA </w:t>
      </w:r>
      <w:r>
        <w:t>1.3</w:t>
      </w:r>
      <w:r w:rsidRPr="00C254DB">
        <w:t>.4</w:t>
      </w:r>
    </w:p>
    <w:p w14:paraId="7710FD2D" w14:textId="77777777" w:rsidR="00AC4D4E" w:rsidRPr="00C254DB" w:rsidRDefault="00AC4D4E" w:rsidP="00A178EF">
      <w:r w:rsidRPr="00C254DB">
        <w:t>Logically:</w:t>
      </w:r>
    </w:p>
    <w:p w14:paraId="61CD8FCC" w14:textId="77777777" w:rsidR="00AC4D4E" w:rsidRPr="00C254DB" w:rsidRDefault="00AC4D4E" w:rsidP="00A178EF">
      <w:pPr>
        <w:pStyle w:val="EW"/>
        <w:tabs>
          <w:tab w:val="left" w:pos="851"/>
        </w:tabs>
        <w:ind w:left="2835" w:hanging="2551"/>
      </w:pPr>
      <w:r w:rsidRPr="00C254DB">
        <w:t>Command details</w:t>
      </w:r>
    </w:p>
    <w:p w14:paraId="2612670B" w14:textId="52F70A1F"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2B07D3FC"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665C2CDB"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7931C43E"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054273F1"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616689F0" w14:textId="77777777" w:rsidR="00AC4D4E" w:rsidRPr="00C254DB" w:rsidRDefault="00AC4D4E" w:rsidP="00A178EF">
      <w:pPr>
        <w:pStyle w:val="EW"/>
        <w:tabs>
          <w:tab w:val="left" w:pos="851"/>
        </w:tabs>
        <w:ind w:left="2835" w:hanging="2551"/>
      </w:pPr>
      <w:r w:rsidRPr="00C254DB">
        <w:rPr>
          <w:lang w:val="fr-FR"/>
        </w:rPr>
        <w:lastRenderedPageBreak/>
        <w:tab/>
      </w:r>
      <w:r w:rsidRPr="00C254DB">
        <w:t>Destination device:</w:t>
      </w:r>
      <w:r w:rsidRPr="00C254DB">
        <w:tab/>
        <w:t>Channel 1</w:t>
      </w:r>
      <w:r w:rsidRPr="00C254DB">
        <w:tab/>
      </w:r>
    </w:p>
    <w:p w14:paraId="35C6AE87" w14:textId="77777777" w:rsidR="00AC4D4E" w:rsidRPr="00C254DB" w:rsidRDefault="00AC4D4E" w:rsidP="00A178EF">
      <w:pPr>
        <w:pStyle w:val="EW"/>
        <w:tabs>
          <w:tab w:val="left" w:pos="851"/>
        </w:tabs>
        <w:ind w:left="2835" w:hanging="2551"/>
      </w:pPr>
      <w:r w:rsidRPr="00C254DB">
        <w:t>Channel Data Length</w:t>
      </w:r>
    </w:p>
    <w:p w14:paraId="222251ED" w14:textId="77777777" w:rsidR="00AC4D4E" w:rsidRPr="00C254DB" w:rsidRDefault="00AC4D4E" w:rsidP="00A178EF">
      <w:pPr>
        <w:pStyle w:val="EX"/>
        <w:tabs>
          <w:tab w:val="left" w:pos="851"/>
        </w:tabs>
        <w:ind w:left="2835" w:hanging="2551"/>
      </w:pPr>
      <w:r w:rsidRPr="00C254DB">
        <w:tab/>
        <w:t>Channel Data Length:</w:t>
      </w:r>
      <w:r w:rsidRPr="00C254DB">
        <w:tab/>
        <w:t>200</w:t>
      </w:r>
    </w:p>
    <w:p w14:paraId="19ADC59F" w14:textId="77777777" w:rsidR="00AC4D4E" w:rsidRPr="00C254DB" w:rsidRDefault="00AC4D4E" w:rsidP="00A178EF">
      <w:r w:rsidRPr="00C254DB">
        <w:t>Coding:</w:t>
      </w:r>
    </w:p>
    <w:p w14:paraId="3A83140B"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5721F86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1A4B513"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36C373E4"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0341D171"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0F0C86D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E9D8EB7"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2D79048F" w14:textId="6A4C27FE"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6B0A204"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1144328C"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0053D617"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2B48F0C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84A7DAE"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CC44D95"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1E13103" w14:textId="77777777" w:rsidR="00AC4D4E" w:rsidRPr="00C254DB" w:rsidRDefault="00AC4D4E" w:rsidP="00AC4D4E">
            <w:pPr>
              <w:pStyle w:val="TAC"/>
            </w:pPr>
            <w:r w:rsidRPr="00C254DB">
              <w:t>B7</w:t>
            </w:r>
          </w:p>
        </w:tc>
      </w:tr>
      <w:tr w:rsidR="00AC4D4E" w:rsidRPr="00C254DB" w14:paraId="6652927A" w14:textId="77777777" w:rsidTr="00A178EF">
        <w:trPr>
          <w:jc w:val="center"/>
        </w:trPr>
        <w:tc>
          <w:tcPr>
            <w:tcW w:w="1134" w:type="dxa"/>
            <w:tcBorders>
              <w:top w:val="single" w:sz="4" w:space="0" w:color="auto"/>
              <w:right w:val="single" w:sz="4" w:space="0" w:color="auto"/>
            </w:tcBorders>
          </w:tcPr>
          <w:p w14:paraId="4D44AAF1"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E5EB99D"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7303A29C"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6D822E0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2DEB2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AA36B8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A60AF2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A2D0D5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66959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385451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AB7E2E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B88EBE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ECE95B8" w14:textId="77777777" w:rsidR="00AC4D4E" w:rsidRPr="00C254DB" w:rsidRDefault="00AC4D4E" w:rsidP="00AC4D4E">
            <w:pPr>
              <w:pStyle w:val="TAC"/>
            </w:pPr>
          </w:p>
        </w:tc>
      </w:tr>
    </w:tbl>
    <w:p w14:paraId="08CA3BF9" w14:textId="77777777" w:rsidR="00AC4D4E" w:rsidRPr="001D1909" w:rsidRDefault="00AC4D4E" w:rsidP="00A178EF">
      <w:r>
        <w:tab/>
        <w:t>Where XX is the Hex value of the Command number</w:t>
      </w:r>
    </w:p>
    <w:p w14:paraId="516B7747" w14:textId="77777777" w:rsidR="00AC4D4E" w:rsidRPr="00C254DB" w:rsidRDefault="00AC4D4E" w:rsidP="00A178EF"/>
    <w:p w14:paraId="22CBC4FF" w14:textId="77777777" w:rsidR="00AC4D4E" w:rsidRPr="00C254DB" w:rsidRDefault="00AC4D4E" w:rsidP="00A178EF">
      <w:r w:rsidRPr="00C254DB">
        <w:t xml:space="preserve">PROACTIVE COMMAND: RECEIVE DATA </w:t>
      </w:r>
      <w:r>
        <w:t>1.3</w:t>
      </w:r>
      <w:r w:rsidRPr="00C254DB">
        <w:t>.5</w:t>
      </w:r>
    </w:p>
    <w:p w14:paraId="7E513B2E" w14:textId="77777777" w:rsidR="00AC4D4E" w:rsidRPr="00C254DB" w:rsidRDefault="00AC4D4E" w:rsidP="00A178EF">
      <w:r w:rsidRPr="00C254DB">
        <w:t>Logically:</w:t>
      </w:r>
    </w:p>
    <w:p w14:paraId="0D585E08" w14:textId="77777777" w:rsidR="00AC4D4E" w:rsidRPr="00C254DB" w:rsidRDefault="00AC4D4E" w:rsidP="00A178EF">
      <w:pPr>
        <w:pStyle w:val="EW"/>
        <w:tabs>
          <w:tab w:val="left" w:pos="851"/>
        </w:tabs>
        <w:ind w:left="2835" w:hanging="2551"/>
      </w:pPr>
      <w:r w:rsidRPr="00C254DB">
        <w:t>Command details</w:t>
      </w:r>
    </w:p>
    <w:p w14:paraId="121C1860" w14:textId="06A72839"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5ADFC894"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561ECE53"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76DE29F4"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43FC73B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46F134D6"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2E84D667" w14:textId="77777777" w:rsidR="00AC4D4E" w:rsidRPr="00C254DB" w:rsidRDefault="00AC4D4E" w:rsidP="00A178EF">
      <w:pPr>
        <w:pStyle w:val="EW"/>
        <w:tabs>
          <w:tab w:val="left" w:pos="851"/>
        </w:tabs>
        <w:ind w:left="2835" w:hanging="2551"/>
      </w:pPr>
      <w:r w:rsidRPr="00C254DB">
        <w:t>Channel Data Length</w:t>
      </w:r>
    </w:p>
    <w:p w14:paraId="3921ED08" w14:textId="77777777" w:rsidR="00AC4D4E" w:rsidRPr="00C254DB" w:rsidRDefault="00AC4D4E" w:rsidP="00A178EF">
      <w:pPr>
        <w:pStyle w:val="EX"/>
        <w:tabs>
          <w:tab w:val="left" w:pos="851"/>
        </w:tabs>
        <w:ind w:left="2835" w:hanging="2551"/>
      </w:pPr>
      <w:r w:rsidRPr="00C254DB">
        <w:tab/>
        <w:t>Channel Data Length:</w:t>
      </w:r>
      <w:r w:rsidRPr="00C254DB">
        <w:tab/>
        <w:t>200</w:t>
      </w:r>
    </w:p>
    <w:p w14:paraId="658F2DE9" w14:textId="77777777" w:rsidR="00AC4D4E" w:rsidRPr="00C254DB" w:rsidRDefault="00AC4D4E" w:rsidP="00A178EF">
      <w:pPr>
        <w:keepNext/>
        <w:keepLines/>
      </w:pPr>
      <w:r w:rsidRPr="00C254DB">
        <w:t>Coding:</w:t>
      </w:r>
    </w:p>
    <w:p w14:paraId="40E133F6"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25B2971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A9348EC"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F61566F"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743DABD9"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7CF6A7A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D89B8D0"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783B7A3" w14:textId="55BECA3A"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2328CB46"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F0AF4D9"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1260206C"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CC87ED1"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2B5D88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5400976"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54B7AE9D" w14:textId="77777777" w:rsidR="00AC4D4E" w:rsidRPr="00C254DB" w:rsidRDefault="00AC4D4E" w:rsidP="00AC4D4E">
            <w:pPr>
              <w:pStyle w:val="TAC"/>
            </w:pPr>
            <w:r w:rsidRPr="00C254DB">
              <w:t>B7</w:t>
            </w:r>
          </w:p>
        </w:tc>
      </w:tr>
      <w:tr w:rsidR="00AC4D4E" w:rsidRPr="00C254DB" w14:paraId="5CC41CB4" w14:textId="77777777" w:rsidTr="00A178EF">
        <w:trPr>
          <w:jc w:val="center"/>
        </w:trPr>
        <w:tc>
          <w:tcPr>
            <w:tcW w:w="1134" w:type="dxa"/>
            <w:tcBorders>
              <w:top w:val="single" w:sz="4" w:space="0" w:color="auto"/>
              <w:right w:val="single" w:sz="4" w:space="0" w:color="auto"/>
            </w:tcBorders>
          </w:tcPr>
          <w:p w14:paraId="4F5B80A9"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463A06D"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7D0E1E94"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21B821A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FF0EB4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87DC45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BE1885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37F91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C5C143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3805D8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E9175F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68323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15C4B5D" w14:textId="77777777" w:rsidR="00AC4D4E" w:rsidRPr="00C254DB" w:rsidRDefault="00AC4D4E" w:rsidP="00AC4D4E">
            <w:pPr>
              <w:pStyle w:val="TAC"/>
            </w:pPr>
          </w:p>
        </w:tc>
      </w:tr>
    </w:tbl>
    <w:p w14:paraId="6A8E1123" w14:textId="77777777" w:rsidR="00AC4D4E" w:rsidRPr="001D1909" w:rsidRDefault="00AC4D4E" w:rsidP="00A178EF">
      <w:r>
        <w:tab/>
        <w:t>Where XX is the Hex value of the Command number</w:t>
      </w:r>
    </w:p>
    <w:p w14:paraId="67344D32" w14:textId="77777777" w:rsidR="00AC4D4E" w:rsidRDefault="00AC4D4E" w:rsidP="00A178EF">
      <w:pPr>
        <w:rPr>
          <w:lang w:eastAsia="zh-CN"/>
        </w:rPr>
      </w:pPr>
    </w:p>
    <w:p w14:paraId="5C825D11" w14:textId="77777777" w:rsidR="00AC4D4E" w:rsidRPr="00C254DB" w:rsidRDefault="00AC4D4E" w:rsidP="00A178EF">
      <w:r w:rsidRPr="00C254DB">
        <w:t>PROAC</w:t>
      </w:r>
      <w:r>
        <w:t>TIVE COMMAND: RECEIVE DATA 1.3.</w:t>
      </w:r>
      <w:r>
        <w:rPr>
          <w:rFonts w:hint="eastAsia"/>
        </w:rPr>
        <w:t>6</w:t>
      </w:r>
    </w:p>
    <w:p w14:paraId="10393038" w14:textId="77777777" w:rsidR="00AC4D4E" w:rsidRPr="00C254DB" w:rsidRDefault="00AC4D4E" w:rsidP="00A178EF">
      <w:r w:rsidRPr="00C254DB">
        <w:t>Logically:</w:t>
      </w:r>
    </w:p>
    <w:p w14:paraId="7CFB7C0D" w14:textId="77777777" w:rsidR="00AC4D4E" w:rsidRPr="00C254DB" w:rsidRDefault="00AC4D4E" w:rsidP="00A178EF">
      <w:pPr>
        <w:pStyle w:val="EW"/>
        <w:tabs>
          <w:tab w:val="left" w:pos="851"/>
        </w:tabs>
        <w:ind w:left="2835" w:hanging="2551"/>
      </w:pPr>
      <w:r w:rsidRPr="00C254DB">
        <w:t>Command details</w:t>
      </w:r>
    </w:p>
    <w:p w14:paraId="56D30944" w14:textId="136103C4" w:rsidR="00AC4D4E" w:rsidRPr="00BE209F"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791749FF"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0D7EA2BE"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4E36041A"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09483250"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31BEEAE0"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0445559E" w14:textId="77777777" w:rsidR="00AC4D4E" w:rsidRPr="00C254DB" w:rsidRDefault="00AC4D4E" w:rsidP="00A178EF">
      <w:pPr>
        <w:pStyle w:val="EW"/>
        <w:tabs>
          <w:tab w:val="left" w:pos="851"/>
        </w:tabs>
        <w:ind w:left="2835" w:hanging="2551"/>
      </w:pPr>
      <w:r w:rsidRPr="00C254DB">
        <w:t>Channel Data Length</w:t>
      </w:r>
    </w:p>
    <w:p w14:paraId="72F23163" w14:textId="77777777" w:rsidR="00AC4D4E" w:rsidRPr="00C254DB" w:rsidRDefault="00AC4D4E" w:rsidP="00A178EF">
      <w:pPr>
        <w:pStyle w:val="EX"/>
        <w:tabs>
          <w:tab w:val="left" w:pos="851"/>
        </w:tabs>
        <w:ind w:left="2835" w:hanging="2551"/>
      </w:pPr>
      <w:r w:rsidRPr="00C254DB">
        <w:tab/>
        <w:t>Channel Data Length:</w:t>
      </w:r>
      <w:r w:rsidRPr="00C254DB">
        <w:tab/>
        <w:t>200</w:t>
      </w:r>
    </w:p>
    <w:p w14:paraId="505D9C7F" w14:textId="77777777" w:rsidR="00AC4D4E" w:rsidRPr="00C254DB" w:rsidRDefault="00AC4D4E" w:rsidP="00A178EF">
      <w:r w:rsidRPr="00C254DB">
        <w:t>Coding:</w:t>
      </w:r>
    </w:p>
    <w:p w14:paraId="3249A5F4"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6B682FB1"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E70581B"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46F0F52D"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24FA925F"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3BCE03E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9779F8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2D2F3716" w14:textId="4C91BD78" w:rsidR="00AC4D4E" w:rsidRPr="00BE209F" w:rsidRDefault="00AC4D4E" w:rsidP="00AC4D4E">
            <w:pPr>
              <w:pStyle w:val="TAC"/>
              <w:rPr>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0761204F"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4213DF5"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A52AFE0"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1321657"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98FEC1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160D1B8"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A5A75DC" w14:textId="77777777" w:rsidR="00AC4D4E" w:rsidRPr="00C254DB" w:rsidRDefault="00AC4D4E" w:rsidP="00AC4D4E">
            <w:pPr>
              <w:pStyle w:val="TAC"/>
            </w:pPr>
            <w:r w:rsidRPr="00C254DB">
              <w:t>B7</w:t>
            </w:r>
          </w:p>
        </w:tc>
      </w:tr>
      <w:tr w:rsidR="00AC4D4E" w:rsidRPr="00C254DB" w14:paraId="031A5E91" w14:textId="77777777" w:rsidTr="00A178EF">
        <w:trPr>
          <w:jc w:val="center"/>
        </w:trPr>
        <w:tc>
          <w:tcPr>
            <w:tcW w:w="1134" w:type="dxa"/>
            <w:tcBorders>
              <w:top w:val="single" w:sz="4" w:space="0" w:color="auto"/>
              <w:right w:val="single" w:sz="4" w:space="0" w:color="auto"/>
            </w:tcBorders>
          </w:tcPr>
          <w:p w14:paraId="16FA910A"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59AEA4D"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431B5241"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0A2F6FF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8E817B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AE2F3B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FAD8A3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F9BBFF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521113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09F6A8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EC7030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3CB132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0AACA2A" w14:textId="77777777" w:rsidR="00AC4D4E" w:rsidRPr="00C254DB" w:rsidRDefault="00AC4D4E" w:rsidP="00AC4D4E">
            <w:pPr>
              <w:pStyle w:val="TAC"/>
            </w:pPr>
          </w:p>
        </w:tc>
      </w:tr>
    </w:tbl>
    <w:p w14:paraId="25AA81B9" w14:textId="77777777" w:rsidR="00AC4D4E" w:rsidRPr="001D1909" w:rsidRDefault="00AC4D4E" w:rsidP="00A178EF">
      <w:r>
        <w:tab/>
        <w:t>Where XX is the Hex value of the Command number</w:t>
      </w:r>
    </w:p>
    <w:p w14:paraId="193F4DA9" w14:textId="77777777" w:rsidR="00AC4D4E" w:rsidRPr="00C254DB" w:rsidRDefault="00AC4D4E" w:rsidP="00A178EF"/>
    <w:p w14:paraId="2C930065" w14:textId="77777777" w:rsidR="00AC4D4E" w:rsidRPr="00C254DB" w:rsidRDefault="00AC4D4E" w:rsidP="00A178EF">
      <w:r w:rsidRPr="00C254DB">
        <w:t>PROAC</w:t>
      </w:r>
      <w:r>
        <w:t>TIVE COMMAND: RECEIVE DATA 1.3.</w:t>
      </w:r>
      <w:r>
        <w:rPr>
          <w:rFonts w:hint="eastAsia"/>
        </w:rPr>
        <w:t>7</w:t>
      </w:r>
    </w:p>
    <w:p w14:paraId="1E82FEC8" w14:textId="77777777" w:rsidR="00AC4D4E" w:rsidRPr="00C254DB" w:rsidRDefault="00AC4D4E" w:rsidP="00A178EF">
      <w:r w:rsidRPr="00C254DB">
        <w:t>Logically:</w:t>
      </w:r>
    </w:p>
    <w:p w14:paraId="2274FB33" w14:textId="77777777" w:rsidR="00AC4D4E" w:rsidRPr="00C254DB" w:rsidRDefault="00AC4D4E" w:rsidP="00A178EF">
      <w:pPr>
        <w:pStyle w:val="EW"/>
        <w:tabs>
          <w:tab w:val="left" w:pos="851"/>
        </w:tabs>
        <w:ind w:left="2835" w:hanging="2551"/>
      </w:pPr>
      <w:r w:rsidRPr="00C254DB">
        <w:t>Command details</w:t>
      </w:r>
    </w:p>
    <w:p w14:paraId="7CD5A45F" w14:textId="0E1E7200" w:rsidR="00AC4D4E" w:rsidRPr="00BE209F"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2B0FD057"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18B86EF4"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768535D8"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6F6F89F0" w14:textId="77777777" w:rsidR="00AC4D4E" w:rsidRPr="00C254DB" w:rsidRDefault="00AC4D4E" w:rsidP="00A178EF">
      <w:pPr>
        <w:pStyle w:val="EW"/>
        <w:tabs>
          <w:tab w:val="left" w:pos="851"/>
        </w:tabs>
        <w:ind w:left="2835" w:hanging="2551"/>
        <w:rPr>
          <w:lang w:val="fr-FR"/>
        </w:rPr>
      </w:pPr>
      <w:r w:rsidRPr="00C254DB">
        <w:rPr>
          <w:lang w:val="fr-FR"/>
        </w:rPr>
        <w:lastRenderedPageBreak/>
        <w:tab/>
        <w:t>Source device:</w:t>
      </w:r>
      <w:r w:rsidRPr="00C254DB">
        <w:rPr>
          <w:lang w:val="fr-FR"/>
        </w:rPr>
        <w:tab/>
        <w:t>UICC</w:t>
      </w:r>
    </w:p>
    <w:p w14:paraId="250BC0BD"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4EEDD293" w14:textId="77777777" w:rsidR="00AC4D4E" w:rsidRPr="00C254DB" w:rsidRDefault="00AC4D4E" w:rsidP="00A178EF">
      <w:pPr>
        <w:pStyle w:val="EW"/>
        <w:tabs>
          <w:tab w:val="left" w:pos="851"/>
        </w:tabs>
        <w:ind w:left="2835" w:hanging="2551"/>
      </w:pPr>
      <w:r w:rsidRPr="00C254DB">
        <w:t>Channel Data Length</w:t>
      </w:r>
    </w:p>
    <w:p w14:paraId="14B428EC" w14:textId="77777777" w:rsidR="00AC4D4E" w:rsidRPr="00C254DB" w:rsidRDefault="00AC4D4E" w:rsidP="00A178EF">
      <w:pPr>
        <w:pStyle w:val="EX"/>
        <w:tabs>
          <w:tab w:val="left" w:pos="851"/>
        </w:tabs>
        <w:ind w:left="2835" w:hanging="2551"/>
      </w:pPr>
      <w:r w:rsidRPr="00C254DB">
        <w:tab/>
        <w:t>Channel Data Length:</w:t>
      </w:r>
      <w:r w:rsidRPr="00C254DB">
        <w:tab/>
        <w:t>200</w:t>
      </w:r>
    </w:p>
    <w:p w14:paraId="5E929F34" w14:textId="77777777" w:rsidR="00AC4D4E" w:rsidRPr="00C254DB" w:rsidRDefault="00AC4D4E" w:rsidP="00A178EF">
      <w:pPr>
        <w:keepNext/>
        <w:keepLines/>
      </w:pPr>
      <w:r w:rsidRPr="00C254DB">
        <w:t>Coding:</w:t>
      </w:r>
    </w:p>
    <w:p w14:paraId="39F273F2"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31FFAD0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556CD87"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0E1779E1"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35AB6B4E"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0C405C84"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C29EAE1"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0F2472B0" w14:textId="6D461B2C" w:rsidR="00AC4D4E" w:rsidRPr="00BE209F" w:rsidRDefault="00AC4D4E" w:rsidP="00AC4D4E">
            <w:pPr>
              <w:pStyle w:val="TAC"/>
              <w:rPr>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04507F37"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1F2D1A14"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04E347B"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3400389"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79D4891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99C2DF7"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79C4B40" w14:textId="77777777" w:rsidR="00AC4D4E" w:rsidRPr="00C254DB" w:rsidRDefault="00AC4D4E" w:rsidP="00AC4D4E">
            <w:pPr>
              <w:pStyle w:val="TAC"/>
            </w:pPr>
            <w:r w:rsidRPr="00C254DB">
              <w:t>B7</w:t>
            </w:r>
          </w:p>
        </w:tc>
      </w:tr>
      <w:tr w:rsidR="00AC4D4E" w:rsidRPr="00C254DB" w14:paraId="566E2970" w14:textId="77777777" w:rsidTr="00A178EF">
        <w:trPr>
          <w:jc w:val="center"/>
        </w:trPr>
        <w:tc>
          <w:tcPr>
            <w:tcW w:w="1134" w:type="dxa"/>
            <w:tcBorders>
              <w:top w:val="single" w:sz="4" w:space="0" w:color="auto"/>
              <w:right w:val="single" w:sz="4" w:space="0" w:color="auto"/>
            </w:tcBorders>
          </w:tcPr>
          <w:p w14:paraId="389D5955"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778D46B"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4179CBBC" w14:textId="77777777" w:rsidR="00AC4D4E" w:rsidRPr="00C254DB" w:rsidRDefault="00AC4D4E" w:rsidP="00AC4D4E">
            <w:pPr>
              <w:pStyle w:val="TAC"/>
              <w:rPr>
                <w:lang w:eastAsia="zh-CN"/>
              </w:rPr>
            </w:pPr>
            <w:r>
              <w:rPr>
                <w:rFonts w:hint="eastAsia"/>
                <w:lang w:eastAsia="zh-CN"/>
              </w:rPr>
              <w:t>C8</w:t>
            </w:r>
          </w:p>
        </w:tc>
        <w:tc>
          <w:tcPr>
            <w:tcW w:w="588" w:type="dxa"/>
            <w:tcBorders>
              <w:top w:val="single" w:sz="4" w:space="0" w:color="auto"/>
              <w:left w:val="single" w:sz="4" w:space="0" w:color="auto"/>
              <w:bottom w:val="single" w:sz="4" w:space="0" w:color="auto"/>
              <w:right w:val="single" w:sz="4" w:space="0" w:color="auto"/>
            </w:tcBorders>
          </w:tcPr>
          <w:p w14:paraId="7889D45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AA4272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67E243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040E65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4D0871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EDA889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0B7EF6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B6788A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DF2206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CD29A17" w14:textId="77777777" w:rsidR="00AC4D4E" w:rsidRPr="00C254DB" w:rsidRDefault="00AC4D4E" w:rsidP="00AC4D4E">
            <w:pPr>
              <w:pStyle w:val="TAC"/>
            </w:pPr>
          </w:p>
        </w:tc>
      </w:tr>
    </w:tbl>
    <w:p w14:paraId="5B3899A8" w14:textId="77777777" w:rsidR="00AC4D4E" w:rsidRPr="001D1909" w:rsidRDefault="00AC4D4E" w:rsidP="00A178EF">
      <w:r>
        <w:tab/>
        <w:t>Where XX is the Hex value of the Command number</w:t>
      </w:r>
    </w:p>
    <w:p w14:paraId="256BB86B" w14:textId="77777777" w:rsidR="00AC4D4E" w:rsidRPr="00C254DB" w:rsidRDefault="00AC4D4E" w:rsidP="00A178EF"/>
    <w:p w14:paraId="308EBA69" w14:textId="77777777" w:rsidR="00AC4D4E" w:rsidRPr="00C254DB" w:rsidRDefault="00AC4D4E" w:rsidP="00A178EF">
      <w:r w:rsidRPr="00C254DB">
        <w:t xml:space="preserve">TERMINAL RESPONSE: RECEIVE DATA </w:t>
      </w:r>
      <w:r>
        <w:t>1.3</w:t>
      </w:r>
      <w:r w:rsidRPr="00C254DB">
        <w:t>.1</w:t>
      </w:r>
    </w:p>
    <w:p w14:paraId="6E922A4E" w14:textId="77777777" w:rsidR="00AC4D4E" w:rsidRPr="00C254DB" w:rsidRDefault="00AC4D4E" w:rsidP="00A178EF">
      <w:r w:rsidRPr="00C254DB">
        <w:t>Logically:</w:t>
      </w:r>
    </w:p>
    <w:p w14:paraId="786DDC35" w14:textId="77777777" w:rsidR="00AC4D4E" w:rsidRPr="00C254DB" w:rsidRDefault="00AC4D4E" w:rsidP="00A178EF">
      <w:pPr>
        <w:pStyle w:val="EW"/>
        <w:tabs>
          <w:tab w:val="left" w:pos="851"/>
        </w:tabs>
        <w:ind w:left="2835" w:hanging="2551"/>
      </w:pPr>
      <w:r w:rsidRPr="00C254DB">
        <w:t>Command details</w:t>
      </w:r>
    </w:p>
    <w:p w14:paraId="29A5D06C"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3</w:t>
      </w:r>
      <w:r w:rsidRPr="001D1909">
        <w:t>.</w:t>
      </w:r>
      <w:r w:rsidRPr="00C254DB">
        <w:t>1</w:t>
      </w:r>
    </w:p>
    <w:p w14:paraId="593979C1"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0D00B5A3"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F44DD7E"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FF21C37"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4631441F"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6B0F2071" w14:textId="77777777" w:rsidR="00AC4D4E" w:rsidRPr="00C254DB" w:rsidRDefault="00AC4D4E" w:rsidP="00A178EF">
      <w:pPr>
        <w:pStyle w:val="EW"/>
        <w:tabs>
          <w:tab w:val="left" w:pos="851"/>
        </w:tabs>
        <w:ind w:left="2835" w:hanging="2551"/>
      </w:pPr>
      <w:r w:rsidRPr="00C254DB">
        <w:t>Result</w:t>
      </w:r>
    </w:p>
    <w:p w14:paraId="3E5C7E52"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7D66DF96" w14:textId="77777777" w:rsidR="00AC4D4E" w:rsidRPr="00C254DB" w:rsidRDefault="00AC4D4E" w:rsidP="00A178EF">
      <w:pPr>
        <w:pStyle w:val="EW"/>
        <w:tabs>
          <w:tab w:val="left" w:pos="851"/>
        </w:tabs>
        <w:ind w:left="2835" w:hanging="2551"/>
      </w:pPr>
      <w:r>
        <w:t>Channel Data:</w:t>
      </w:r>
      <w:r w:rsidRPr="00C254DB">
        <w:tab/>
        <w:t>00 01 02 .. C7 (200 Bytes of data)</w:t>
      </w:r>
    </w:p>
    <w:p w14:paraId="6E9C687D" w14:textId="77777777" w:rsidR="00AC4D4E" w:rsidRPr="00C254DB" w:rsidRDefault="00AC4D4E" w:rsidP="00A178EF">
      <w:pPr>
        <w:pStyle w:val="EX"/>
        <w:tabs>
          <w:tab w:val="left" w:pos="851"/>
        </w:tabs>
        <w:ind w:left="2835" w:hanging="2551"/>
      </w:pPr>
      <w:r w:rsidRPr="00C254DB">
        <w:t>Channel data length:</w:t>
      </w:r>
      <w:r w:rsidRPr="00C254DB">
        <w:tab/>
        <w:t>FF</w:t>
      </w:r>
    </w:p>
    <w:p w14:paraId="01616BF0" w14:textId="77777777" w:rsidR="00AC4D4E" w:rsidRPr="00C254DB" w:rsidRDefault="00AC4D4E" w:rsidP="00A178EF">
      <w:r w:rsidRPr="00C254DB">
        <w:t>Coding:</w:t>
      </w:r>
    </w:p>
    <w:p w14:paraId="117698A7"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227436E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DCAF692"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3E61EAF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D80A09F"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5A9ED877" w14:textId="358D6A1C"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AE32BDE"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1816A6F0"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80EFD03"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20D1BEE"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3BF54A0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C2512AE"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54A82E3"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568C2AF6"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5A58F9CE" w14:textId="77777777" w:rsidR="00AC4D4E" w:rsidRPr="00C254DB" w:rsidRDefault="00AC4D4E" w:rsidP="00AC4D4E">
            <w:pPr>
              <w:pStyle w:val="TAC"/>
            </w:pPr>
            <w:r w:rsidRPr="00C254DB">
              <w:t>00</w:t>
            </w:r>
          </w:p>
        </w:tc>
      </w:tr>
      <w:tr w:rsidR="00AC4D4E" w:rsidRPr="00C254DB" w14:paraId="538503D2" w14:textId="77777777" w:rsidTr="00A178EF">
        <w:trPr>
          <w:jc w:val="center"/>
        </w:trPr>
        <w:tc>
          <w:tcPr>
            <w:tcW w:w="1134" w:type="dxa"/>
            <w:tcBorders>
              <w:top w:val="single" w:sz="4" w:space="0" w:color="auto"/>
              <w:right w:val="single" w:sz="4" w:space="0" w:color="auto"/>
            </w:tcBorders>
          </w:tcPr>
          <w:p w14:paraId="5F6AA79C"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9AD0343"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1D62D0E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2F5AE52"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562D6FA8"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821613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239B4503"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6B34940"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770DE8D3" w14:textId="77777777" w:rsidR="00AC4D4E" w:rsidRPr="00C254DB" w:rsidRDefault="00AC4D4E" w:rsidP="00AC4D4E">
            <w:pPr>
              <w:pStyle w:val="TAC"/>
            </w:pPr>
            <w:r w:rsidRPr="00C254DB">
              <w:t>C7</w:t>
            </w:r>
          </w:p>
        </w:tc>
        <w:tc>
          <w:tcPr>
            <w:tcW w:w="567" w:type="dxa"/>
            <w:tcBorders>
              <w:top w:val="single" w:sz="4" w:space="0" w:color="auto"/>
              <w:left w:val="single" w:sz="4" w:space="0" w:color="auto"/>
              <w:bottom w:val="single" w:sz="4" w:space="0" w:color="auto"/>
              <w:right w:val="single" w:sz="4" w:space="0" w:color="auto"/>
            </w:tcBorders>
          </w:tcPr>
          <w:p w14:paraId="6BA9D8EA"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6DF3895C"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2E96E1B"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4031DA00" w14:textId="77777777" w:rsidR="00AC4D4E" w:rsidRPr="00C254DB" w:rsidRDefault="00AC4D4E" w:rsidP="00AC4D4E">
            <w:pPr>
              <w:pStyle w:val="TAC"/>
            </w:pPr>
          </w:p>
        </w:tc>
      </w:tr>
    </w:tbl>
    <w:p w14:paraId="30F0769E" w14:textId="77777777" w:rsidR="00AC4D4E" w:rsidRPr="001D1909" w:rsidRDefault="00AC4D4E" w:rsidP="00A178EF">
      <w:r>
        <w:tab/>
        <w:t>Where XX is the Hex value of the Command number</w:t>
      </w:r>
    </w:p>
    <w:p w14:paraId="14035162" w14:textId="77777777" w:rsidR="00AC4D4E" w:rsidRPr="00C254DB" w:rsidRDefault="00AC4D4E" w:rsidP="00A178EF"/>
    <w:p w14:paraId="5E55E91A" w14:textId="77777777" w:rsidR="00AC4D4E" w:rsidRPr="00C254DB" w:rsidRDefault="00AC4D4E" w:rsidP="00A178EF">
      <w:r w:rsidRPr="00C254DB">
        <w:t xml:space="preserve">TERMINAL RESPONSE: RECEIVE DATA </w:t>
      </w:r>
      <w:r>
        <w:t>1.3</w:t>
      </w:r>
      <w:r w:rsidRPr="00C254DB">
        <w:t>.2</w:t>
      </w:r>
    </w:p>
    <w:p w14:paraId="20DC75BF" w14:textId="77777777" w:rsidR="00AC4D4E" w:rsidRPr="00C254DB" w:rsidRDefault="00AC4D4E" w:rsidP="00A178EF">
      <w:r w:rsidRPr="00C254DB">
        <w:t>Logically:</w:t>
      </w:r>
    </w:p>
    <w:p w14:paraId="449DD80F" w14:textId="77777777" w:rsidR="00AC4D4E" w:rsidRPr="00C254DB" w:rsidRDefault="00AC4D4E" w:rsidP="00A178EF">
      <w:pPr>
        <w:pStyle w:val="EW"/>
        <w:tabs>
          <w:tab w:val="left" w:pos="851"/>
        </w:tabs>
        <w:ind w:left="2835" w:hanging="2551"/>
      </w:pPr>
      <w:r w:rsidRPr="00C254DB">
        <w:t>Command details</w:t>
      </w:r>
    </w:p>
    <w:p w14:paraId="76768FB6"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3</w:t>
      </w:r>
      <w:r w:rsidRPr="001D1909">
        <w:t>.</w:t>
      </w:r>
      <w:r w:rsidRPr="00C254DB">
        <w:t>2</w:t>
      </w:r>
    </w:p>
    <w:p w14:paraId="3D743845"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E9F9259"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3ABE2DA9"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CEA7141"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3907A1AE"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74D26C98" w14:textId="77777777" w:rsidR="00AC4D4E" w:rsidRPr="00C254DB" w:rsidRDefault="00AC4D4E" w:rsidP="00A178EF">
      <w:pPr>
        <w:pStyle w:val="EW"/>
        <w:tabs>
          <w:tab w:val="left" w:pos="851"/>
        </w:tabs>
        <w:ind w:left="2835" w:hanging="2551"/>
      </w:pPr>
      <w:r w:rsidRPr="00C254DB">
        <w:t>Result</w:t>
      </w:r>
    </w:p>
    <w:p w14:paraId="479D01FF"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6D627A5C" w14:textId="77777777" w:rsidR="00AC4D4E" w:rsidRPr="00C254DB" w:rsidRDefault="00AC4D4E" w:rsidP="00A178EF">
      <w:pPr>
        <w:pStyle w:val="EW"/>
        <w:tabs>
          <w:tab w:val="left" w:pos="851"/>
        </w:tabs>
        <w:ind w:left="2835" w:hanging="2551"/>
      </w:pPr>
      <w:r>
        <w:rPr>
          <w:lang w:val="it-IT"/>
        </w:rPr>
        <w:t>Channel Data:</w:t>
      </w:r>
      <w:r w:rsidRPr="00C254DB">
        <w:rPr>
          <w:lang w:val="it-IT"/>
        </w:rPr>
        <w:tab/>
        <w:t xml:space="preserve">C8 C9 CA .. </w:t>
      </w:r>
      <w:r w:rsidRPr="00C254DB">
        <w:t>FF 00 01 .. 8F (200 Bytes of data)</w:t>
      </w:r>
    </w:p>
    <w:p w14:paraId="75FD1CBF" w14:textId="77777777" w:rsidR="00AC4D4E" w:rsidRPr="00C254DB" w:rsidRDefault="00AC4D4E" w:rsidP="00A178EF">
      <w:pPr>
        <w:pStyle w:val="EX"/>
        <w:tabs>
          <w:tab w:val="left" w:pos="851"/>
        </w:tabs>
        <w:ind w:left="2835" w:hanging="2551"/>
      </w:pPr>
      <w:r w:rsidRPr="00C254DB">
        <w:t>Channel data length:</w:t>
      </w:r>
      <w:r w:rsidRPr="00C254DB">
        <w:tab/>
        <w:t>FF</w:t>
      </w:r>
    </w:p>
    <w:p w14:paraId="0A44B903" w14:textId="77777777" w:rsidR="00AC4D4E" w:rsidRPr="00C254DB" w:rsidRDefault="00AC4D4E" w:rsidP="00A178EF">
      <w:r w:rsidRPr="00C254DB">
        <w:t>Coding:</w:t>
      </w:r>
    </w:p>
    <w:p w14:paraId="097A51AE"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1FF7F76B"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49C2C6B"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6660E527"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E43F2AB"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7FC15A5E" w14:textId="0D2C8938"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37B4B698"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2ACDB52B"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0AC0531"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2500915"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63795420"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09D463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C9C5A3D"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453ECC52"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53150DD" w14:textId="77777777" w:rsidR="00AC4D4E" w:rsidRPr="00C254DB" w:rsidRDefault="00AC4D4E" w:rsidP="00AC4D4E">
            <w:pPr>
              <w:pStyle w:val="TAC"/>
            </w:pPr>
            <w:r w:rsidRPr="00C254DB">
              <w:t>00</w:t>
            </w:r>
          </w:p>
        </w:tc>
      </w:tr>
      <w:tr w:rsidR="00AC4D4E" w:rsidRPr="00C254DB" w14:paraId="6A201986" w14:textId="77777777" w:rsidTr="00A178EF">
        <w:trPr>
          <w:jc w:val="center"/>
        </w:trPr>
        <w:tc>
          <w:tcPr>
            <w:tcW w:w="1134" w:type="dxa"/>
            <w:tcBorders>
              <w:top w:val="single" w:sz="4" w:space="0" w:color="auto"/>
              <w:right w:val="single" w:sz="4" w:space="0" w:color="auto"/>
            </w:tcBorders>
          </w:tcPr>
          <w:p w14:paraId="06DB8224"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E1C5062"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0F44870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2FC3589"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309EB27F"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533270ED" w14:textId="77777777" w:rsidR="00AC4D4E" w:rsidRPr="00C254DB" w:rsidRDefault="00AC4D4E" w:rsidP="00AC4D4E">
            <w:pPr>
              <w:pStyle w:val="TAC"/>
            </w:pPr>
            <w:r w:rsidRPr="00C254DB">
              <w:t>C9</w:t>
            </w:r>
          </w:p>
        </w:tc>
        <w:tc>
          <w:tcPr>
            <w:tcW w:w="567" w:type="dxa"/>
            <w:tcBorders>
              <w:top w:val="single" w:sz="4" w:space="0" w:color="auto"/>
              <w:left w:val="single" w:sz="4" w:space="0" w:color="auto"/>
              <w:bottom w:val="single" w:sz="4" w:space="0" w:color="auto"/>
              <w:right w:val="single" w:sz="4" w:space="0" w:color="auto"/>
            </w:tcBorders>
          </w:tcPr>
          <w:p w14:paraId="5123162E" w14:textId="77777777" w:rsidR="00AC4D4E" w:rsidRPr="00C254DB" w:rsidRDefault="00AC4D4E" w:rsidP="00AC4D4E">
            <w:pPr>
              <w:pStyle w:val="TAC"/>
            </w:pPr>
            <w:r w:rsidRPr="00C254DB">
              <w:t>CA</w:t>
            </w:r>
          </w:p>
        </w:tc>
        <w:tc>
          <w:tcPr>
            <w:tcW w:w="567" w:type="dxa"/>
            <w:tcBorders>
              <w:top w:val="single" w:sz="4" w:space="0" w:color="auto"/>
              <w:left w:val="single" w:sz="4" w:space="0" w:color="auto"/>
              <w:bottom w:val="single" w:sz="4" w:space="0" w:color="auto"/>
              <w:right w:val="single" w:sz="4" w:space="0" w:color="auto"/>
            </w:tcBorders>
          </w:tcPr>
          <w:p w14:paraId="4A16B3A2"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63F62E48"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765A7797"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07AACA3B"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E1CDBFA"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742FD58B" w14:textId="77777777" w:rsidR="00AC4D4E" w:rsidRPr="00C254DB" w:rsidRDefault="00AC4D4E" w:rsidP="00AC4D4E">
            <w:pPr>
              <w:pStyle w:val="TAC"/>
            </w:pPr>
            <w:r w:rsidRPr="00C254DB">
              <w:t>..</w:t>
            </w:r>
          </w:p>
        </w:tc>
      </w:tr>
      <w:tr w:rsidR="00AC4D4E" w:rsidRPr="00C254DB" w14:paraId="388218A6" w14:textId="77777777" w:rsidTr="00A178EF">
        <w:trPr>
          <w:jc w:val="center"/>
        </w:trPr>
        <w:tc>
          <w:tcPr>
            <w:tcW w:w="1134" w:type="dxa"/>
            <w:tcBorders>
              <w:right w:val="single" w:sz="4" w:space="0" w:color="auto"/>
            </w:tcBorders>
          </w:tcPr>
          <w:p w14:paraId="6C80166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8E83667" w14:textId="77777777" w:rsidR="00AC4D4E" w:rsidRPr="00C254DB" w:rsidRDefault="00AC4D4E" w:rsidP="00AC4D4E">
            <w:pPr>
              <w:pStyle w:val="TAC"/>
            </w:pPr>
            <w:r w:rsidRPr="00C254DB">
              <w:t>8F</w:t>
            </w:r>
          </w:p>
        </w:tc>
        <w:tc>
          <w:tcPr>
            <w:tcW w:w="567" w:type="dxa"/>
            <w:tcBorders>
              <w:top w:val="single" w:sz="4" w:space="0" w:color="auto"/>
              <w:left w:val="single" w:sz="4" w:space="0" w:color="auto"/>
              <w:bottom w:val="single" w:sz="4" w:space="0" w:color="auto"/>
              <w:right w:val="single" w:sz="4" w:space="0" w:color="auto"/>
            </w:tcBorders>
          </w:tcPr>
          <w:p w14:paraId="4F7BBDE5"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5930E809"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442860C"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471D5FF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CF745E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4140C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35DE86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4AAA64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1B9648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052898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973BF64" w14:textId="77777777" w:rsidR="00AC4D4E" w:rsidRPr="00C254DB" w:rsidRDefault="00AC4D4E" w:rsidP="00AC4D4E">
            <w:pPr>
              <w:pStyle w:val="TAC"/>
            </w:pPr>
          </w:p>
        </w:tc>
      </w:tr>
    </w:tbl>
    <w:p w14:paraId="71F8706B" w14:textId="77777777" w:rsidR="00AC4D4E" w:rsidRPr="001D1909" w:rsidRDefault="00AC4D4E" w:rsidP="00A178EF">
      <w:r>
        <w:tab/>
        <w:t>Where XX is the Hex value of the Command number</w:t>
      </w:r>
    </w:p>
    <w:p w14:paraId="62FDAA16" w14:textId="77777777" w:rsidR="00AC4D4E" w:rsidRPr="00C254DB" w:rsidRDefault="00AC4D4E" w:rsidP="00A178EF"/>
    <w:p w14:paraId="3872F984" w14:textId="77777777" w:rsidR="00AC4D4E" w:rsidRPr="00C254DB" w:rsidRDefault="00AC4D4E" w:rsidP="00A178EF">
      <w:r w:rsidRPr="00C254DB">
        <w:lastRenderedPageBreak/>
        <w:t xml:space="preserve">TERMINAL RESPONSE: RECEIVE DATA </w:t>
      </w:r>
      <w:r>
        <w:t>1.3</w:t>
      </w:r>
      <w:r w:rsidRPr="00C254DB">
        <w:t>.3</w:t>
      </w:r>
    </w:p>
    <w:p w14:paraId="2DDB0988" w14:textId="77777777" w:rsidR="00AC4D4E" w:rsidRPr="00C254DB" w:rsidRDefault="00AC4D4E" w:rsidP="00A178EF">
      <w:r w:rsidRPr="00C254DB">
        <w:t>Logically:</w:t>
      </w:r>
    </w:p>
    <w:p w14:paraId="4709724F" w14:textId="77777777" w:rsidR="00AC4D4E" w:rsidRPr="00C254DB" w:rsidRDefault="00AC4D4E" w:rsidP="00A178EF">
      <w:pPr>
        <w:pStyle w:val="EW"/>
        <w:tabs>
          <w:tab w:val="left" w:pos="851"/>
        </w:tabs>
        <w:ind w:left="2835" w:hanging="2551"/>
      </w:pPr>
      <w:r w:rsidRPr="00C254DB">
        <w:t>Command details</w:t>
      </w:r>
    </w:p>
    <w:p w14:paraId="50731A9D"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3</w:t>
      </w:r>
      <w:r w:rsidRPr="001D1909">
        <w:t>.</w:t>
      </w:r>
      <w:r w:rsidRPr="00C254DB">
        <w:t>3</w:t>
      </w:r>
    </w:p>
    <w:p w14:paraId="6AD0D1AC"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6808AF1D"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3032E0A6"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AE11679"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1827F574"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UICC</w:t>
      </w:r>
    </w:p>
    <w:p w14:paraId="50002048" w14:textId="77777777" w:rsidR="00AC4D4E" w:rsidRPr="00C254DB" w:rsidRDefault="00AC4D4E" w:rsidP="00A178EF">
      <w:pPr>
        <w:pStyle w:val="EW"/>
        <w:tabs>
          <w:tab w:val="left" w:pos="851"/>
        </w:tabs>
        <w:ind w:left="2835" w:hanging="2551"/>
      </w:pPr>
      <w:r w:rsidRPr="00C254DB">
        <w:t>Result</w:t>
      </w:r>
    </w:p>
    <w:p w14:paraId="2FE34C63"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3DF650D3" w14:textId="77777777" w:rsidR="00AC4D4E" w:rsidRDefault="00AC4D4E" w:rsidP="00A178EF">
      <w:pPr>
        <w:pStyle w:val="EW"/>
        <w:tabs>
          <w:tab w:val="left" w:pos="851"/>
        </w:tabs>
        <w:ind w:left="2835" w:hanging="2551"/>
      </w:pPr>
      <w:r>
        <w:t>Channel Data:</w:t>
      </w:r>
      <w:r>
        <w:tab/>
        <w:t>90 91 .. FF 00 01 .. 57 (200 Bytes of data)</w:t>
      </w:r>
    </w:p>
    <w:p w14:paraId="2D8786D8" w14:textId="77777777" w:rsidR="00AC4D4E" w:rsidRPr="00C254DB" w:rsidRDefault="00AC4D4E" w:rsidP="00A178EF">
      <w:pPr>
        <w:pStyle w:val="EX"/>
        <w:tabs>
          <w:tab w:val="left" w:pos="851"/>
        </w:tabs>
        <w:ind w:left="2835" w:hanging="2551"/>
      </w:pPr>
      <w:r w:rsidRPr="00C254DB">
        <w:t>Channel data length:</w:t>
      </w:r>
      <w:r w:rsidRPr="00C254DB">
        <w:tab/>
        <w:t>FF</w:t>
      </w:r>
    </w:p>
    <w:p w14:paraId="434CDE4A" w14:textId="77777777" w:rsidR="00AC4D4E" w:rsidRPr="00C254DB" w:rsidRDefault="00AC4D4E" w:rsidP="00A178EF">
      <w:r w:rsidRPr="00C254DB">
        <w:t>Coding:</w:t>
      </w:r>
    </w:p>
    <w:p w14:paraId="76F8A435"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7CABBC73"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BC0719A"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60D2ED9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6F1D975"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57300CEF" w14:textId="0098E30B"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96D05D6"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1685DADB"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829BD8E"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459BAB0"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615BE46D"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1D57186B"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1508D26"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7A43C132"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4578591" w14:textId="77777777" w:rsidR="00AC4D4E" w:rsidRPr="00C254DB" w:rsidRDefault="00AC4D4E" w:rsidP="00AC4D4E">
            <w:pPr>
              <w:pStyle w:val="TAC"/>
            </w:pPr>
            <w:r w:rsidRPr="00C254DB">
              <w:t>00</w:t>
            </w:r>
          </w:p>
        </w:tc>
      </w:tr>
      <w:tr w:rsidR="00AC4D4E" w:rsidRPr="00C254DB" w14:paraId="191244ED" w14:textId="77777777" w:rsidTr="00A178EF">
        <w:trPr>
          <w:jc w:val="center"/>
        </w:trPr>
        <w:tc>
          <w:tcPr>
            <w:tcW w:w="1134" w:type="dxa"/>
            <w:tcBorders>
              <w:top w:val="single" w:sz="4" w:space="0" w:color="auto"/>
              <w:right w:val="single" w:sz="4" w:space="0" w:color="auto"/>
            </w:tcBorders>
          </w:tcPr>
          <w:p w14:paraId="6369917E"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3FF8994"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5D4DE7C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0C2990A"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1475C7E3" w14:textId="77777777" w:rsidR="00AC4D4E" w:rsidRPr="00C254DB" w:rsidRDefault="00AC4D4E" w:rsidP="00AC4D4E">
            <w:pPr>
              <w:pStyle w:val="TAC"/>
            </w:pPr>
            <w:r w:rsidRPr="00C254DB">
              <w:t>90</w:t>
            </w:r>
          </w:p>
        </w:tc>
        <w:tc>
          <w:tcPr>
            <w:tcW w:w="567" w:type="dxa"/>
            <w:tcBorders>
              <w:top w:val="single" w:sz="4" w:space="0" w:color="auto"/>
              <w:left w:val="single" w:sz="4" w:space="0" w:color="auto"/>
              <w:bottom w:val="single" w:sz="4" w:space="0" w:color="auto"/>
              <w:right w:val="single" w:sz="4" w:space="0" w:color="auto"/>
            </w:tcBorders>
          </w:tcPr>
          <w:p w14:paraId="05820C3C" w14:textId="77777777" w:rsidR="00AC4D4E" w:rsidRPr="00C254DB" w:rsidRDefault="00AC4D4E" w:rsidP="00AC4D4E">
            <w:pPr>
              <w:pStyle w:val="TAC"/>
            </w:pPr>
            <w:r w:rsidRPr="00C254DB">
              <w:t>91</w:t>
            </w:r>
          </w:p>
        </w:tc>
        <w:tc>
          <w:tcPr>
            <w:tcW w:w="567" w:type="dxa"/>
            <w:tcBorders>
              <w:top w:val="single" w:sz="4" w:space="0" w:color="auto"/>
              <w:left w:val="single" w:sz="4" w:space="0" w:color="auto"/>
              <w:bottom w:val="single" w:sz="4" w:space="0" w:color="auto"/>
              <w:right w:val="single" w:sz="4" w:space="0" w:color="auto"/>
            </w:tcBorders>
          </w:tcPr>
          <w:p w14:paraId="691C192F" w14:textId="77777777" w:rsidR="00AC4D4E" w:rsidRPr="00C254DB" w:rsidRDefault="00AC4D4E" w:rsidP="00AC4D4E">
            <w:pPr>
              <w:pStyle w:val="TAC"/>
            </w:pPr>
            <w:r w:rsidRPr="00C254DB">
              <w:t>92</w:t>
            </w:r>
          </w:p>
        </w:tc>
        <w:tc>
          <w:tcPr>
            <w:tcW w:w="567" w:type="dxa"/>
            <w:tcBorders>
              <w:top w:val="single" w:sz="4" w:space="0" w:color="auto"/>
              <w:left w:val="single" w:sz="4" w:space="0" w:color="auto"/>
              <w:bottom w:val="single" w:sz="4" w:space="0" w:color="auto"/>
              <w:right w:val="single" w:sz="4" w:space="0" w:color="auto"/>
            </w:tcBorders>
          </w:tcPr>
          <w:p w14:paraId="75FF1389"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559D6B73"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132FFE36"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3381285"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92B34F0"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99A8CA4" w14:textId="77777777" w:rsidR="00AC4D4E" w:rsidRPr="00C254DB" w:rsidRDefault="00AC4D4E" w:rsidP="00AC4D4E">
            <w:pPr>
              <w:pStyle w:val="TAC"/>
            </w:pPr>
            <w:r w:rsidRPr="00C254DB">
              <w:t>..</w:t>
            </w:r>
          </w:p>
        </w:tc>
      </w:tr>
      <w:tr w:rsidR="00AC4D4E" w:rsidRPr="00C254DB" w14:paraId="15810626" w14:textId="77777777" w:rsidTr="00A178EF">
        <w:trPr>
          <w:jc w:val="center"/>
        </w:trPr>
        <w:tc>
          <w:tcPr>
            <w:tcW w:w="1134" w:type="dxa"/>
            <w:tcBorders>
              <w:right w:val="single" w:sz="4" w:space="0" w:color="auto"/>
            </w:tcBorders>
          </w:tcPr>
          <w:p w14:paraId="6CEAE74D"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AB85F73" w14:textId="77777777" w:rsidR="00AC4D4E" w:rsidRPr="00C254DB" w:rsidRDefault="00AC4D4E" w:rsidP="00AC4D4E">
            <w:pPr>
              <w:pStyle w:val="TAC"/>
            </w:pPr>
            <w:r w:rsidRPr="00C254DB">
              <w:t>57</w:t>
            </w:r>
          </w:p>
        </w:tc>
        <w:tc>
          <w:tcPr>
            <w:tcW w:w="567" w:type="dxa"/>
            <w:tcBorders>
              <w:top w:val="single" w:sz="4" w:space="0" w:color="auto"/>
              <w:left w:val="single" w:sz="4" w:space="0" w:color="auto"/>
              <w:bottom w:val="single" w:sz="4" w:space="0" w:color="auto"/>
              <w:right w:val="single" w:sz="4" w:space="0" w:color="auto"/>
            </w:tcBorders>
          </w:tcPr>
          <w:p w14:paraId="5E327699"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50FCB1C9"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93D3C92"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0D496AA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8C882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E509FC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60D898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062C94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8D0879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2EE09F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10204DB" w14:textId="77777777" w:rsidR="00AC4D4E" w:rsidRPr="00C254DB" w:rsidRDefault="00AC4D4E" w:rsidP="00AC4D4E">
            <w:pPr>
              <w:pStyle w:val="TAC"/>
            </w:pPr>
          </w:p>
        </w:tc>
      </w:tr>
    </w:tbl>
    <w:p w14:paraId="11D5A950" w14:textId="77777777" w:rsidR="00AC4D4E" w:rsidRPr="001D1909" w:rsidRDefault="00AC4D4E" w:rsidP="00A178EF">
      <w:r>
        <w:tab/>
        <w:t>Where XX is the Hex value of the Command number</w:t>
      </w:r>
    </w:p>
    <w:p w14:paraId="4CCD1CCE" w14:textId="77777777" w:rsidR="00AC4D4E" w:rsidRPr="00C254DB" w:rsidRDefault="00AC4D4E" w:rsidP="00A178EF"/>
    <w:p w14:paraId="73D6F442" w14:textId="77777777" w:rsidR="00AC4D4E" w:rsidRPr="00C254DB" w:rsidRDefault="00AC4D4E" w:rsidP="00A178EF">
      <w:r w:rsidRPr="00C254DB">
        <w:t xml:space="preserve">TERMINAL RESPONSE: RECEIVE DATA </w:t>
      </w:r>
      <w:r>
        <w:t>1.3</w:t>
      </w:r>
      <w:r w:rsidRPr="00C254DB">
        <w:t>.4</w:t>
      </w:r>
    </w:p>
    <w:p w14:paraId="1865779F" w14:textId="77777777" w:rsidR="00AC4D4E" w:rsidRPr="00C254DB" w:rsidRDefault="00AC4D4E" w:rsidP="00A178EF">
      <w:r w:rsidRPr="00C254DB">
        <w:t>Logically:</w:t>
      </w:r>
    </w:p>
    <w:p w14:paraId="07AADB1E" w14:textId="77777777" w:rsidR="00AC4D4E" w:rsidRPr="00C254DB" w:rsidRDefault="00AC4D4E" w:rsidP="00A178EF">
      <w:pPr>
        <w:pStyle w:val="EW"/>
        <w:tabs>
          <w:tab w:val="left" w:pos="851"/>
        </w:tabs>
        <w:ind w:left="2835" w:hanging="2551"/>
      </w:pPr>
      <w:r w:rsidRPr="00C254DB">
        <w:t>Command details</w:t>
      </w:r>
    </w:p>
    <w:p w14:paraId="40A4C4E5"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3</w:t>
      </w:r>
      <w:r w:rsidRPr="001D1909">
        <w:t>.</w:t>
      </w:r>
      <w:r w:rsidRPr="00C254DB">
        <w:t>4</w:t>
      </w:r>
    </w:p>
    <w:p w14:paraId="0C226B79"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1F81B21D"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4D9ABC01" w14:textId="77777777" w:rsidR="00AC4D4E" w:rsidRPr="00C254DB" w:rsidRDefault="00AC4D4E" w:rsidP="00A178EF">
      <w:pPr>
        <w:pStyle w:val="EW"/>
        <w:tabs>
          <w:tab w:val="left" w:pos="851"/>
        </w:tabs>
        <w:ind w:left="2835" w:hanging="2551"/>
      </w:pPr>
      <w:r w:rsidRPr="00C254DB">
        <w:t>Device identities</w:t>
      </w:r>
    </w:p>
    <w:p w14:paraId="442B586A" w14:textId="77777777" w:rsidR="00AC4D4E" w:rsidRPr="00C254DB" w:rsidRDefault="00AC4D4E" w:rsidP="00A178EF">
      <w:pPr>
        <w:pStyle w:val="EW"/>
        <w:tabs>
          <w:tab w:val="left" w:pos="851"/>
        </w:tabs>
        <w:ind w:left="2835" w:hanging="2551"/>
      </w:pPr>
      <w:r w:rsidRPr="00C254DB">
        <w:tab/>
        <w:t>Source device:</w:t>
      </w:r>
      <w:r w:rsidRPr="00C254DB">
        <w:tab/>
        <w:t>ME</w:t>
      </w:r>
    </w:p>
    <w:p w14:paraId="4DEBC37B" w14:textId="77777777" w:rsidR="00AC4D4E" w:rsidRPr="00C254DB" w:rsidRDefault="00AC4D4E" w:rsidP="00A178EF">
      <w:pPr>
        <w:pStyle w:val="EW"/>
        <w:tabs>
          <w:tab w:val="left" w:pos="851"/>
        </w:tabs>
        <w:ind w:left="2835" w:hanging="2551"/>
      </w:pPr>
      <w:r w:rsidRPr="00C254DB">
        <w:tab/>
        <w:t>Destination device:</w:t>
      </w:r>
      <w:r w:rsidRPr="00C254DB">
        <w:tab/>
        <w:t>UICC</w:t>
      </w:r>
    </w:p>
    <w:p w14:paraId="68B731E1" w14:textId="77777777" w:rsidR="00AC4D4E" w:rsidRPr="00C254DB" w:rsidRDefault="00AC4D4E" w:rsidP="00A178EF">
      <w:pPr>
        <w:pStyle w:val="EW"/>
        <w:tabs>
          <w:tab w:val="left" w:pos="851"/>
        </w:tabs>
        <w:ind w:left="2835" w:hanging="2551"/>
      </w:pPr>
      <w:r w:rsidRPr="00C254DB">
        <w:t>Result</w:t>
      </w:r>
    </w:p>
    <w:p w14:paraId="570169AA"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6C3F924B" w14:textId="77777777" w:rsidR="00AC4D4E" w:rsidRPr="00C254DB" w:rsidRDefault="00AC4D4E" w:rsidP="00A178EF">
      <w:pPr>
        <w:pStyle w:val="EW"/>
        <w:tabs>
          <w:tab w:val="left" w:pos="851"/>
        </w:tabs>
        <w:ind w:left="2835" w:hanging="2551"/>
      </w:pPr>
      <w:r>
        <w:t>Channel Data:</w:t>
      </w:r>
      <w:r w:rsidRPr="00C254DB">
        <w:tab/>
        <w:t>58 59 .. FF 00 01 .. 1F (200 Bytes of data)</w:t>
      </w:r>
    </w:p>
    <w:p w14:paraId="5DDC4AE5" w14:textId="77777777" w:rsidR="00AC4D4E" w:rsidRPr="00C254DB" w:rsidRDefault="00AC4D4E" w:rsidP="00A178EF">
      <w:pPr>
        <w:pStyle w:val="EX"/>
        <w:tabs>
          <w:tab w:val="left" w:pos="851"/>
        </w:tabs>
        <w:ind w:left="2835" w:hanging="2551"/>
      </w:pPr>
      <w:r w:rsidRPr="00C254DB">
        <w:t>Channel data length:</w:t>
      </w:r>
      <w:r w:rsidRPr="00C254DB">
        <w:tab/>
      </w:r>
      <w:r>
        <w:t>FF</w:t>
      </w:r>
    </w:p>
    <w:p w14:paraId="67321293" w14:textId="77777777" w:rsidR="00AC4D4E" w:rsidRDefault="00AC4D4E" w:rsidP="00A178EF">
      <w:r>
        <w:t>Coding:</w:t>
      </w:r>
    </w:p>
    <w:p w14:paraId="06FF7403" w14:textId="77777777" w:rsidR="00AC4D4E" w:rsidRDefault="00AC4D4E" w:rsidP="00A178EF">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AC4D4E" w14:paraId="7FD3B539"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hideMark/>
          </w:tcPr>
          <w:p w14:paraId="11124C11" w14:textId="77777777" w:rsidR="00AC4D4E" w:rsidRDefault="00AC4D4E" w:rsidP="00AC4D4E">
            <w:pPr>
              <w:pStyle w:val="TAL"/>
            </w:pPr>
            <w:r>
              <w:t>BER-TLV:</w:t>
            </w:r>
          </w:p>
        </w:tc>
        <w:tc>
          <w:tcPr>
            <w:tcW w:w="567" w:type="dxa"/>
            <w:tcBorders>
              <w:top w:val="single" w:sz="4" w:space="0" w:color="auto"/>
              <w:left w:val="single" w:sz="4" w:space="0" w:color="auto"/>
              <w:bottom w:val="single" w:sz="4" w:space="0" w:color="auto"/>
              <w:right w:val="single" w:sz="4" w:space="0" w:color="auto"/>
            </w:tcBorders>
            <w:hideMark/>
          </w:tcPr>
          <w:p w14:paraId="05FCEBC4"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52ED6B89" w14:textId="77777777" w:rsidR="00AC4D4E" w:rsidRDefault="00AC4D4E" w:rsidP="00AC4D4E">
            <w:pPr>
              <w:pStyle w:val="TAC"/>
            </w:pPr>
            <w:r>
              <w:t>03</w:t>
            </w:r>
          </w:p>
        </w:tc>
        <w:tc>
          <w:tcPr>
            <w:tcW w:w="567" w:type="dxa"/>
            <w:tcBorders>
              <w:top w:val="single" w:sz="4" w:space="0" w:color="auto"/>
              <w:left w:val="single" w:sz="4" w:space="0" w:color="auto"/>
              <w:bottom w:val="single" w:sz="4" w:space="0" w:color="auto"/>
              <w:right w:val="single" w:sz="4" w:space="0" w:color="auto"/>
            </w:tcBorders>
            <w:hideMark/>
          </w:tcPr>
          <w:p w14:paraId="79433C7C" w14:textId="044ACB3B" w:rsidR="00AC4D4E"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hideMark/>
          </w:tcPr>
          <w:p w14:paraId="23745975" w14:textId="77777777" w:rsidR="00AC4D4E" w:rsidRDefault="00AC4D4E" w:rsidP="00AC4D4E">
            <w:pPr>
              <w:pStyle w:val="TAC"/>
            </w:pPr>
            <w:r>
              <w:t>42</w:t>
            </w:r>
          </w:p>
        </w:tc>
        <w:tc>
          <w:tcPr>
            <w:tcW w:w="567" w:type="dxa"/>
            <w:tcBorders>
              <w:top w:val="single" w:sz="4" w:space="0" w:color="auto"/>
              <w:left w:val="single" w:sz="4" w:space="0" w:color="auto"/>
              <w:bottom w:val="single" w:sz="4" w:space="0" w:color="auto"/>
              <w:right w:val="single" w:sz="4" w:space="0" w:color="auto"/>
            </w:tcBorders>
            <w:hideMark/>
          </w:tcPr>
          <w:p w14:paraId="4198B372" w14:textId="77777777" w:rsidR="00AC4D4E" w:rsidRDefault="00AC4D4E" w:rsidP="00AC4D4E">
            <w:pPr>
              <w:pStyle w:val="TAC"/>
            </w:pPr>
            <w:r>
              <w:t>00</w:t>
            </w:r>
          </w:p>
        </w:tc>
        <w:tc>
          <w:tcPr>
            <w:tcW w:w="567" w:type="dxa"/>
            <w:tcBorders>
              <w:top w:val="single" w:sz="4" w:space="0" w:color="auto"/>
              <w:left w:val="single" w:sz="4" w:space="0" w:color="auto"/>
              <w:bottom w:val="single" w:sz="4" w:space="0" w:color="auto"/>
              <w:right w:val="single" w:sz="4" w:space="0" w:color="auto"/>
            </w:tcBorders>
            <w:hideMark/>
          </w:tcPr>
          <w:p w14:paraId="1A29035E"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3272F6A7" w14:textId="77777777" w:rsidR="00AC4D4E" w:rsidRDefault="00AC4D4E" w:rsidP="00AC4D4E">
            <w:pPr>
              <w:pStyle w:val="TAC"/>
            </w:pPr>
            <w:r>
              <w:t>02</w:t>
            </w:r>
          </w:p>
        </w:tc>
        <w:tc>
          <w:tcPr>
            <w:tcW w:w="567" w:type="dxa"/>
            <w:tcBorders>
              <w:top w:val="single" w:sz="4" w:space="0" w:color="auto"/>
              <w:left w:val="single" w:sz="4" w:space="0" w:color="auto"/>
              <w:bottom w:val="single" w:sz="4" w:space="0" w:color="auto"/>
              <w:right w:val="single" w:sz="4" w:space="0" w:color="auto"/>
            </w:tcBorders>
            <w:hideMark/>
          </w:tcPr>
          <w:p w14:paraId="7F6D45C6"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1E1AA65B"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7F6CBA69" w14:textId="77777777" w:rsidR="00AC4D4E" w:rsidRDefault="00AC4D4E" w:rsidP="00AC4D4E">
            <w:pPr>
              <w:pStyle w:val="TAC"/>
            </w:pPr>
            <w:r>
              <w:t>83</w:t>
            </w:r>
          </w:p>
        </w:tc>
        <w:tc>
          <w:tcPr>
            <w:tcW w:w="567" w:type="dxa"/>
            <w:tcBorders>
              <w:top w:val="single" w:sz="4" w:space="0" w:color="auto"/>
              <w:left w:val="single" w:sz="4" w:space="0" w:color="auto"/>
              <w:bottom w:val="single" w:sz="4" w:space="0" w:color="auto"/>
              <w:right w:val="single" w:sz="4" w:space="0" w:color="auto"/>
            </w:tcBorders>
            <w:hideMark/>
          </w:tcPr>
          <w:p w14:paraId="093847AF" w14:textId="77777777" w:rsidR="00AC4D4E" w:rsidRDefault="00AC4D4E" w:rsidP="00AC4D4E">
            <w:pPr>
              <w:pStyle w:val="TAC"/>
            </w:pPr>
            <w:r>
              <w:t>01</w:t>
            </w:r>
          </w:p>
        </w:tc>
        <w:tc>
          <w:tcPr>
            <w:tcW w:w="567" w:type="dxa"/>
            <w:tcBorders>
              <w:top w:val="single" w:sz="4" w:space="0" w:color="auto"/>
              <w:left w:val="single" w:sz="4" w:space="0" w:color="auto"/>
              <w:bottom w:val="single" w:sz="4" w:space="0" w:color="auto"/>
              <w:right w:val="single" w:sz="4" w:space="0" w:color="auto"/>
            </w:tcBorders>
            <w:hideMark/>
          </w:tcPr>
          <w:p w14:paraId="4F22A9AA" w14:textId="77777777" w:rsidR="00AC4D4E" w:rsidRDefault="00AC4D4E" w:rsidP="00AC4D4E">
            <w:pPr>
              <w:pStyle w:val="TAC"/>
            </w:pPr>
            <w:r>
              <w:t>00</w:t>
            </w:r>
          </w:p>
        </w:tc>
      </w:tr>
      <w:tr w:rsidR="00AC4D4E" w14:paraId="54B080C3" w14:textId="77777777" w:rsidTr="00A178EF">
        <w:trPr>
          <w:jc w:val="center"/>
        </w:trPr>
        <w:tc>
          <w:tcPr>
            <w:tcW w:w="1134" w:type="dxa"/>
            <w:tcBorders>
              <w:top w:val="single" w:sz="4" w:space="0" w:color="auto"/>
              <w:left w:val="nil"/>
              <w:bottom w:val="nil"/>
              <w:right w:val="single" w:sz="4" w:space="0" w:color="auto"/>
            </w:tcBorders>
          </w:tcPr>
          <w:p w14:paraId="77DC3D12" w14:textId="77777777" w:rsidR="00AC4D4E"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71FD4FF" w14:textId="77777777" w:rsidR="00AC4D4E" w:rsidRDefault="00AC4D4E" w:rsidP="00AC4D4E">
            <w:pPr>
              <w:pStyle w:val="TAC"/>
            </w:pPr>
            <w:r>
              <w:t>B6</w:t>
            </w:r>
          </w:p>
        </w:tc>
        <w:tc>
          <w:tcPr>
            <w:tcW w:w="567" w:type="dxa"/>
            <w:tcBorders>
              <w:top w:val="single" w:sz="4" w:space="0" w:color="auto"/>
              <w:left w:val="single" w:sz="4" w:space="0" w:color="auto"/>
              <w:bottom w:val="single" w:sz="4" w:space="0" w:color="auto"/>
              <w:right w:val="single" w:sz="4" w:space="0" w:color="auto"/>
            </w:tcBorders>
            <w:hideMark/>
          </w:tcPr>
          <w:p w14:paraId="7B3B2568"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271700C4" w14:textId="77777777" w:rsidR="00AC4D4E" w:rsidRDefault="00AC4D4E" w:rsidP="00AC4D4E">
            <w:pPr>
              <w:pStyle w:val="TAC"/>
            </w:pPr>
            <w:r>
              <w:t>C8</w:t>
            </w:r>
          </w:p>
        </w:tc>
        <w:tc>
          <w:tcPr>
            <w:tcW w:w="567" w:type="dxa"/>
            <w:tcBorders>
              <w:top w:val="single" w:sz="4" w:space="0" w:color="auto"/>
              <w:left w:val="single" w:sz="4" w:space="0" w:color="auto"/>
              <w:bottom w:val="single" w:sz="4" w:space="0" w:color="auto"/>
              <w:right w:val="single" w:sz="4" w:space="0" w:color="auto"/>
            </w:tcBorders>
            <w:hideMark/>
          </w:tcPr>
          <w:p w14:paraId="38852DF4" w14:textId="77777777" w:rsidR="00AC4D4E" w:rsidRDefault="00AC4D4E" w:rsidP="00AC4D4E">
            <w:pPr>
              <w:pStyle w:val="TAC"/>
            </w:pPr>
            <w:r>
              <w:t>58</w:t>
            </w:r>
          </w:p>
        </w:tc>
        <w:tc>
          <w:tcPr>
            <w:tcW w:w="567" w:type="dxa"/>
            <w:tcBorders>
              <w:top w:val="single" w:sz="4" w:space="0" w:color="auto"/>
              <w:left w:val="single" w:sz="4" w:space="0" w:color="auto"/>
              <w:bottom w:val="single" w:sz="4" w:space="0" w:color="auto"/>
              <w:right w:val="single" w:sz="4" w:space="0" w:color="auto"/>
            </w:tcBorders>
            <w:hideMark/>
          </w:tcPr>
          <w:p w14:paraId="6840BFCE" w14:textId="77777777" w:rsidR="00AC4D4E" w:rsidRDefault="00AC4D4E" w:rsidP="00AC4D4E">
            <w:pPr>
              <w:pStyle w:val="TAC"/>
            </w:pPr>
            <w:r>
              <w:t>59</w:t>
            </w:r>
          </w:p>
        </w:tc>
        <w:tc>
          <w:tcPr>
            <w:tcW w:w="567" w:type="dxa"/>
            <w:tcBorders>
              <w:top w:val="single" w:sz="4" w:space="0" w:color="auto"/>
              <w:left w:val="single" w:sz="4" w:space="0" w:color="auto"/>
              <w:bottom w:val="single" w:sz="4" w:space="0" w:color="auto"/>
              <w:right w:val="single" w:sz="4" w:space="0" w:color="auto"/>
            </w:tcBorders>
            <w:hideMark/>
          </w:tcPr>
          <w:p w14:paraId="170B3DB2" w14:textId="77777777" w:rsidR="00AC4D4E" w:rsidRDefault="00AC4D4E" w:rsidP="00AC4D4E">
            <w:pPr>
              <w:pStyle w:val="TAC"/>
            </w:pPr>
            <w:r>
              <w:t>5A</w:t>
            </w:r>
          </w:p>
        </w:tc>
        <w:tc>
          <w:tcPr>
            <w:tcW w:w="567" w:type="dxa"/>
            <w:tcBorders>
              <w:top w:val="single" w:sz="4" w:space="0" w:color="auto"/>
              <w:left w:val="single" w:sz="4" w:space="0" w:color="auto"/>
              <w:bottom w:val="single" w:sz="4" w:space="0" w:color="auto"/>
              <w:right w:val="single" w:sz="4" w:space="0" w:color="auto"/>
            </w:tcBorders>
            <w:hideMark/>
          </w:tcPr>
          <w:p w14:paraId="254A92CF" w14:textId="77777777" w:rsidR="00AC4D4E" w:rsidRDefault="00AC4D4E" w:rsidP="00AC4D4E">
            <w:pPr>
              <w:pStyle w:val="TAC"/>
            </w:pPr>
            <w:r>
              <w:t>..</w:t>
            </w:r>
          </w:p>
        </w:tc>
        <w:tc>
          <w:tcPr>
            <w:tcW w:w="567" w:type="dxa"/>
            <w:tcBorders>
              <w:top w:val="single" w:sz="4" w:space="0" w:color="auto"/>
              <w:left w:val="single" w:sz="4" w:space="0" w:color="auto"/>
              <w:bottom w:val="single" w:sz="4" w:space="0" w:color="auto"/>
              <w:right w:val="single" w:sz="4" w:space="0" w:color="auto"/>
            </w:tcBorders>
            <w:hideMark/>
          </w:tcPr>
          <w:p w14:paraId="38EECB11" w14:textId="77777777" w:rsidR="00AC4D4E" w:rsidRDefault="00AC4D4E" w:rsidP="00AC4D4E">
            <w:pPr>
              <w:pStyle w:val="TAC"/>
            </w:pPr>
            <w:r>
              <w:t>FF</w:t>
            </w:r>
          </w:p>
        </w:tc>
        <w:tc>
          <w:tcPr>
            <w:tcW w:w="567" w:type="dxa"/>
            <w:tcBorders>
              <w:top w:val="single" w:sz="4" w:space="0" w:color="auto"/>
              <w:left w:val="single" w:sz="4" w:space="0" w:color="auto"/>
              <w:bottom w:val="single" w:sz="4" w:space="0" w:color="auto"/>
              <w:right w:val="single" w:sz="4" w:space="0" w:color="auto"/>
            </w:tcBorders>
            <w:hideMark/>
          </w:tcPr>
          <w:p w14:paraId="3BF12A09" w14:textId="77777777" w:rsidR="00AC4D4E" w:rsidRDefault="00AC4D4E" w:rsidP="00AC4D4E">
            <w:pPr>
              <w:pStyle w:val="TAC"/>
            </w:pPr>
            <w:r>
              <w:t>00</w:t>
            </w:r>
          </w:p>
        </w:tc>
        <w:tc>
          <w:tcPr>
            <w:tcW w:w="567" w:type="dxa"/>
            <w:tcBorders>
              <w:top w:val="single" w:sz="4" w:space="0" w:color="auto"/>
              <w:left w:val="single" w:sz="4" w:space="0" w:color="auto"/>
              <w:bottom w:val="single" w:sz="4" w:space="0" w:color="auto"/>
              <w:right w:val="single" w:sz="4" w:space="0" w:color="auto"/>
            </w:tcBorders>
            <w:hideMark/>
          </w:tcPr>
          <w:p w14:paraId="2DE67376" w14:textId="77777777" w:rsidR="00AC4D4E" w:rsidRDefault="00AC4D4E" w:rsidP="00AC4D4E">
            <w:pPr>
              <w:pStyle w:val="TAC"/>
            </w:pPr>
            <w:r>
              <w:t>01</w:t>
            </w:r>
          </w:p>
        </w:tc>
        <w:tc>
          <w:tcPr>
            <w:tcW w:w="567" w:type="dxa"/>
            <w:tcBorders>
              <w:top w:val="single" w:sz="4" w:space="0" w:color="auto"/>
              <w:left w:val="single" w:sz="4" w:space="0" w:color="auto"/>
              <w:bottom w:val="single" w:sz="4" w:space="0" w:color="auto"/>
              <w:right w:val="single" w:sz="4" w:space="0" w:color="auto"/>
            </w:tcBorders>
            <w:hideMark/>
          </w:tcPr>
          <w:p w14:paraId="7CE847AF" w14:textId="77777777" w:rsidR="00AC4D4E" w:rsidRDefault="00AC4D4E" w:rsidP="00AC4D4E">
            <w:pPr>
              <w:pStyle w:val="TAC"/>
            </w:pPr>
            <w:r>
              <w:t>02</w:t>
            </w:r>
          </w:p>
        </w:tc>
        <w:tc>
          <w:tcPr>
            <w:tcW w:w="567" w:type="dxa"/>
            <w:tcBorders>
              <w:top w:val="single" w:sz="4" w:space="0" w:color="auto"/>
              <w:left w:val="single" w:sz="4" w:space="0" w:color="auto"/>
              <w:bottom w:val="single" w:sz="4" w:space="0" w:color="auto"/>
              <w:right w:val="single" w:sz="4" w:space="0" w:color="auto"/>
            </w:tcBorders>
            <w:hideMark/>
          </w:tcPr>
          <w:p w14:paraId="76131243" w14:textId="77777777" w:rsidR="00AC4D4E" w:rsidRDefault="00AC4D4E" w:rsidP="00AC4D4E">
            <w:pPr>
              <w:pStyle w:val="TAC"/>
            </w:pPr>
            <w:r>
              <w:t>..</w:t>
            </w:r>
          </w:p>
        </w:tc>
      </w:tr>
      <w:tr w:rsidR="00AC4D4E" w14:paraId="64D64187" w14:textId="77777777" w:rsidTr="00A178EF">
        <w:trPr>
          <w:jc w:val="center"/>
        </w:trPr>
        <w:tc>
          <w:tcPr>
            <w:tcW w:w="1134" w:type="dxa"/>
            <w:tcBorders>
              <w:top w:val="nil"/>
              <w:left w:val="nil"/>
              <w:bottom w:val="nil"/>
              <w:right w:val="single" w:sz="4" w:space="0" w:color="auto"/>
            </w:tcBorders>
          </w:tcPr>
          <w:p w14:paraId="12488C63" w14:textId="77777777" w:rsidR="00AC4D4E"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043E79C0" w14:textId="77777777" w:rsidR="00AC4D4E" w:rsidRDefault="00AC4D4E" w:rsidP="00AC4D4E">
            <w:pPr>
              <w:pStyle w:val="TAC"/>
            </w:pPr>
            <w:r>
              <w:t>1F</w:t>
            </w:r>
          </w:p>
        </w:tc>
        <w:tc>
          <w:tcPr>
            <w:tcW w:w="567" w:type="dxa"/>
            <w:tcBorders>
              <w:top w:val="single" w:sz="4" w:space="0" w:color="auto"/>
              <w:left w:val="single" w:sz="4" w:space="0" w:color="auto"/>
              <w:bottom w:val="single" w:sz="4" w:space="0" w:color="auto"/>
              <w:right w:val="single" w:sz="4" w:space="0" w:color="auto"/>
            </w:tcBorders>
            <w:hideMark/>
          </w:tcPr>
          <w:p w14:paraId="6BD16EAC" w14:textId="77777777" w:rsidR="00AC4D4E" w:rsidRDefault="00AC4D4E" w:rsidP="00AC4D4E">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hideMark/>
          </w:tcPr>
          <w:p w14:paraId="5C8FB7F7" w14:textId="77777777" w:rsidR="00AC4D4E" w:rsidRDefault="00AC4D4E" w:rsidP="00AC4D4E">
            <w:pPr>
              <w:pStyle w:val="TAC"/>
            </w:pPr>
            <w:r>
              <w:t>01</w:t>
            </w:r>
          </w:p>
        </w:tc>
        <w:tc>
          <w:tcPr>
            <w:tcW w:w="567" w:type="dxa"/>
            <w:tcBorders>
              <w:top w:val="single" w:sz="4" w:space="0" w:color="auto"/>
              <w:left w:val="single" w:sz="4" w:space="0" w:color="auto"/>
              <w:bottom w:val="single" w:sz="4" w:space="0" w:color="auto"/>
              <w:right w:val="single" w:sz="4" w:space="0" w:color="auto"/>
            </w:tcBorders>
            <w:hideMark/>
          </w:tcPr>
          <w:p w14:paraId="109165C3" w14:textId="77777777" w:rsidR="00AC4D4E" w:rsidRDefault="00AC4D4E" w:rsidP="00AC4D4E">
            <w:pPr>
              <w:pStyle w:val="TAC"/>
            </w:pPr>
            <w:r>
              <w:t>FF</w:t>
            </w:r>
          </w:p>
        </w:tc>
        <w:tc>
          <w:tcPr>
            <w:tcW w:w="567" w:type="dxa"/>
            <w:tcBorders>
              <w:top w:val="single" w:sz="4" w:space="0" w:color="auto"/>
              <w:left w:val="single" w:sz="4" w:space="0" w:color="auto"/>
              <w:bottom w:val="single" w:sz="4" w:space="0" w:color="auto"/>
              <w:right w:val="single" w:sz="4" w:space="0" w:color="auto"/>
            </w:tcBorders>
          </w:tcPr>
          <w:p w14:paraId="34F993F3"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5ADAE43"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3032A23"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B746CD6"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C802BB3"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C1969B0"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5F861EC" w14:textId="77777777" w:rsidR="00AC4D4E"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4D18489" w14:textId="77777777" w:rsidR="00AC4D4E" w:rsidRDefault="00AC4D4E" w:rsidP="00AC4D4E">
            <w:pPr>
              <w:pStyle w:val="TAC"/>
            </w:pPr>
          </w:p>
        </w:tc>
      </w:tr>
    </w:tbl>
    <w:p w14:paraId="0A9CB602" w14:textId="77777777" w:rsidR="00AC4D4E" w:rsidRPr="001D1909" w:rsidRDefault="00AC4D4E" w:rsidP="00A178EF">
      <w:r>
        <w:tab/>
        <w:t>Where XX is the Hex value of the Command number</w:t>
      </w:r>
    </w:p>
    <w:p w14:paraId="38FF15A9" w14:textId="77777777" w:rsidR="00AC4D4E" w:rsidRPr="00506B0D" w:rsidRDefault="00AC4D4E" w:rsidP="00A178EF">
      <w:pPr>
        <w:rPr>
          <w:rFonts w:ascii="Calibri" w:hAnsi="Calibri"/>
          <w:sz w:val="22"/>
          <w:szCs w:val="22"/>
        </w:rPr>
      </w:pPr>
    </w:p>
    <w:p w14:paraId="2CEED14F" w14:textId="77777777" w:rsidR="00AC4D4E" w:rsidRPr="00C254DB" w:rsidRDefault="00AC4D4E" w:rsidP="00A178EF">
      <w:r w:rsidRPr="00C254DB">
        <w:t xml:space="preserve">TERMINAL RESPONSE: RECEIVE DATA </w:t>
      </w:r>
      <w:r>
        <w:t>1.3</w:t>
      </w:r>
      <w:r w:rsidRPr="00C254DB">
        <w:t>.5</w:t>
      </w:r>
    </w:p>
    <w:p w14:paraId="60E0802A" w14:textId="77777777" w:rsidR="00AC4D4E" w:rsidRPr="00C254DB" w:rsidRDefault="00AC4D4E" w:rsidP="00A178EF">
      <w:r w:rsidRPr="00C254DB">
        <w:t>Logically:</w:t>
      </w:r>
    </w:p>
    <w:p w14:paraId="1FA1BB81" w14:textId="77777777" w:rsidR="00AC4D4E" w:rsidRPr="00C254DB" w:rsidRDefault="00AC4D4E" w:rsidP="00A178EF">
      <w:pPr>
        <w:pStyle w:val="EW"/>
        <w:tabs>
          <w:tab w:val="left" w:pos="851"/>
        </w:tabs>
        <w:ind w:left="2835" w:hanging="2551"/>
      </w:pPr>
      <w:r w:rsidRPr="00C254DB">
        <w:t>Command details</w:t>
      </w:r>
    </w:p>
    <w:p w14:paraId="1AA2FB17"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3</w:t>
      </w:r>
      <w:r w:rsidRPr="001D1909">
        <w:t>.</w:t>
      </w:r>
      <w:r w:rsidRPr="00C254DB">
        <w:t>5</w:t>
      </w:r>
    </w:p>
    <w:p w14:paraId="79874FCF"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570DA9B7" w14:textId="77777777" w:rsidR="00AC4D4E"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4234B283"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7AB12E0B"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7A404FC2"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1040B7BF" w14:textId="77777777" w:rsidR="00AC4D4E" w:rsidRPr="00C254DB" w:rsidRDefault="00AC4D4E" w:rsidP="00A178EF">
      <w:pPr>
        <w:pStyle w:val="EW"/>
        <w:tabs>
          <w:tab w:val="left" w:pos="851"/>
        </w:tabs>
        <w:ind w:left="2835" w:hanging="2551"/>
      </w:pPr>
      <w:r w:rsidRPr="00C254DB">
        <w:lastRenderedPageBreak/>
        <w:t>Result</w:t>
      </w:r>
    </w:p>
    <w:p w14:paraId="1DD5CE04"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2E4D28B3" w14:textId="77777777" w:rsidR="00AC4D4E" w:rsidRPr="00C254DB" w:rsidRDefault="00AC4D4E" w:rsidP="00A178EF">
      <w:pPr>
        <w:pStyle w:val="EW"/>
        <w:tabs>
          <w:tab w:val="left" w:pos="851"/>
        </w:tabs>
        <w:ind w:left="2835" w:hanging="2551"/>
      </w:pPr>
      <w:r w:rsidRPr="00C254DB">
        <w:t>Channel Data:</w:t>
      </w:r>
      <w:r w:rsidRPr="00C254DB">
        <w:tab/>
        <w:t>20 21 .. E7 (200 Bytes of data)</w:t>
      </w:r>
    </w:p>
    <w:p w14:paraId="611F2C2C" w14:textId="77777777" w:rsidR="00AC4D4E" w:rsidRPr="00C254DB" w:rsidRDefault="00AC4D4E" w:rsidP="00A178EF">
      <w:pPr>
        <w:pStyle w:val="EX"/>
        <w:tabs>
          <w:tab w:val="left" w:pos="851"/>
        </w:tabs>
        <w:ind w:left="2835" w:hanging="2551"/>
      </w:pPr>
      <w:r w:rsidRPr="00C254DB">
        <w:t>Channel data length:</w:t>
      </w:r>
      <w:r w:rsidRPr="00C254DB">
        <w:tab/>
      </w:r>
      <w:r>
        <w:t>FF</w:t>
      </w:r>
    </w:p>
    <w:p w14:paraId="03EE8953" w14:textId="77777777" w:rsidR="00AC4D4E" w:rsidRPr="00C254DB" w:rsidRDefault="00AC4D4E" w:rsidP="00A178EF">
      <w:r w:rsidRPr="00C254DB">
        <w:t>Coding:</w:t>
      </w:r>
    </w:p>
    <w:p w14:paraId="7116F9DC"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218C0D5C"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97C5C6B"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52F2332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0A09D6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1CC28003" w14:textId="44634CAF"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CB5AA89"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105C337F"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C304E01"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242D3F0D"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76D8A28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FDFCF7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827BBF5"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2762A635"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E8F1101" w14:textId="77777777" w:rsidR="00AC4D4E" w:rsidRPr="00C254DB" w:rsidRDefault="00AC4D4E" w:rsidP="00AC4D4E">
            <w:pPr>
              <w:pStyle w:val="TAC"/>
            </w:pPr>
            <w:r w:rsidRPr="00C254DB">
              <w:t>00</w:t>
            </w:r>
          </w:p>
        </w:tc>
      </w:tr>
      <w:tr w:rsidR="00AC4D4E" w:rsidRPr="00C254DB" w14:paraId="4328A157" w14:textId="77777777" w:rsidTr="00A178EF">
        <w:trPr>
          <w:jc w:val="center"/>
        </w:trPr>
        <w:tc>
          <w:tcPr>
            <w:tcW w:w="1134" w:type="dxa"/>
            <w:tcBorders>
              <w:top w:val="single" w:sz="4" w:space="0" w:color="auto"/>
              <w:right w:val="single" w:sz="4" w:space="0" w:color="auto"/>
            </w:tcBorders>
          </w:tcPr>
          <w:p w14:paraId="14E94C87"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529A32B"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3965977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096F9655"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18E6EAE9" w14:textId="77777777" w:rsidR="00AC4D4E" w:rsidRPr="00C254DB" w:rsidRDefault="00AC4D4E" w:rsidP="00AC4D4E">
            <w:pPr>
              <w:pStyle w:val="TAC"/>
            </w:pPr>
            <w:r w:rsidRPr="00C254DB">
              <w:t>20</w:t>
            </w:r>
          </w:p>
        </w:tc>
        <w:tc>
          <w:tcPr>
            <w:tcW w:w="567" w:type="dxa"/>
            <w:tcBorders>
              <w:top w:val="single" w:sz="4" w:space="0" w:color="auto"/>
              <w:left w:val="single" w:sz="4" w:space="0" w:color="auto"/>
              <w:bottom w:val="single" w:sz="4" w:space="0" w:color="auto"/>
              <w:right w:val="single" w:sz="4" w:space="0" w:color="auto"/>
            </w:tcBorders>
          </w:tcPr>
          <w:p w14:paraId="6DCEB0AD"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D5CDA5B" w14:textId="77777777" w:rsidR="00AC4D4E" w:rsidRPr="00C254DB" w:rsidRDefault="00AC4D4E" w:rsidP="00AC4D4E">
            <w:pPr>
              <w:pStyle w:val="TAC"/>
            </w:pPr>
            <w:r w:rsidRPr="00C254DB">
              <w:t>22</w:t>
            </w:r>
          </w:p>
        </w:tc>
        <w:tc>
          <w:tcPr>
            <w:tcW w:w="567" w:type="dxa"/>
            <w:tcBorders>
              <w:top w:val="single" w:sz="4" w:space="0" w:color="auto"/>
              <w:left w:val="single" w:sz="4" w:space="0" w:color="auto"/>
              <w:bottom w:val="single" w:sz="4" w:space="0" w:color="auto"/>
              <w:right w:val="single" w:sz="4" w:space="0" w:color="auto"/>
            </w:tcBorders>
          </w:tcPr>
          <w:p w14:paraId="5E319220"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2EBFB0E4" w14:textId="77777777" w:rsidR="00AC4D4E" w:rsidRPr="00C254DB" w:rsidRDefault="00AC4D4E" w:rsidP="00AC4D4E">
            <w:pPr>
              <w:pStyle w:val="TAC"/>
            </w:pPr>
            <w:r w:rsidRPr="00C254DB">
              <w:t>E7</w:t>
            </w:r>
          </w:p>
        </w:tc>
        <w:tc>
          <w:tcPr>
            <w:tcW w:w="567" w:type="dxa"/>
            <w:tcBorders>
              <w:top w:val="single" w:sz="4" w:space="0" w:color="auto"/>
              <w:left w:val="single" w:sz="4" w:space="0" w:color="auto"/>
              <w:bottom w:val="single" w:sz="4" w:space="0" w:color="auto"/>
              <w:right w:val="single" w:sz="4" w:space="0" w:color="auto"/>
            </w:tcBorders>
          </w:tcPr>
          <w:p w14:paraId="0AF1D773"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7AE3083A"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72BF94C6" w14:textId="77777777" w:rsidR="00AC4D4E" w:rsidRPr="00C254DB" w:rsidRDefault="00AC4D4E" w:rsidP="00AC4D4E">
            <w:pPr>
              <w:pStyle w:val="TAC"/>
            </w:pPr>
            <w:r>
              <w:t>FF</w:t>
            </w:r>
          </w:p>
        </w:tc>
        <w:tc>
          <w:tcPr>
            <w:tcW w:w="567" w:type="dxa"/>
            <w:tcBorders>
              <w:top w:val="single" w:sz="4" w:space="0" w:color="auto"/>
              <w:left w:val="single" w:sz="4" w:space="0" w:color="auto"/>
              <w:bottom w:val="single" w:sz="4" w:space="0" w:color="auto"/>
              <w:right w:val="single" w:sz="4" w:space="0" w:color="auto"/>
            </w:tcBorders>
          </w:tcPr>
          <w:p w14:paraId="3ABB6BF0" w14:textId="77777777" w:rsidR="00AC4D4E" w:rsidRPr="00C254DB" w:rsidRDefault="00AC4D4E" w:rsidP="00AC4D4E">
            <w:pPr>
              <w:pStyle w:val="TAC"/>
            </w:pPr>
          </w:p>
        </w:tc>
      </w:tr>
    </w:tbl>
    <w:p w14:paraId="08C26791" w14:textId="77777777" w:rsidR="00AC4D4E" w:rsidRPr="001D1909" w:rsidRDefault="00AC4D4E" w:rsidP="00A178EF">
      <w:r>
        <w:tab/>
        <w:t>Where XX is the Hex value of the Command number</w:t>
      </w:r>
    </w:p>
    <w:p w14:paraId="250BDACD" w14:textId="77777777" w:rsidR="00AC4D4E" w:rsidRDefault="00AC4D4E" w:rsidP="00A178EF">
      <w:pPr>
        <w:rPr>
          <w:lang w:eastAsia="zh-CN"/>
        </w:rPr>
      </w:pPr>
    </w:p>
    <w:p w14:paraId="52D5BBFE" w14:textId="77777777" w:rsidR="00AC4D4E" w:rsidRPr="00C254DB" w:rsidRDefault="00AC4D4E" w:rsidP="00A178EF">
      <w:r w:rsidRPr="00C254DB">
        <w:t>TERMI</w:t>
      </w:r>
      <w:r>
        <w:t>NAL RESPONSE: RECEIVE DATA 1.3.</w:t>
      </w:r>
      <w:r>
        <w:rPr>
          <w:rFonts w:hint="eastAsia"/>
        </w:rPr>
        <w:t>6</w:t>
      </w:r>
    </w:p>
    <w:p w14:paraId="6C99F116" w14:textId="77777777" w:rsidR="00AC4D4E" w:rsidRPr="00C254DB" w:rsidRDefault="00AC4D4E" w:rsidP="00A178EF">
      <w:r w:rsidRPr="00C254DB">
        <w:t>Logically:</w:t>
      </w:r>
    </w:p>
    <w:p w14:paraId="68C2D5D2" w14:textId="77777777" w:rsidR="00AC4D4E" w:rsidRPr="00C254DB" w:rsidRDefault="00AC4D4E" w:rsidP="00A178EF">
      <w:pPr>
        <w:pStyle w:val="EW"/>
        <w:tabs>
          <w:tab w:val="left" w:pos="851"/>
        </w:tabs>
        <w:ind w:left="2835" w:hanging="2551"/>
      </w:pPr>
      <w:r w:rsidRPr="00C254DB">
        <w:t>Command details</w:t>
      </w:r>
    </w:p>
    <w:p w14:paraId="1591CACF" w14:textId="77777777" w:rsidR="00AC4D4E" w:rsidRPr="00BE209F" w:rsidRDefault="00AC4D4E" w:rsidP="00A178EF">
      <w:pPr>
        <w:pStyle w:val="EW"/>
        <w:tabs>
          <w:tab w:val="left" w:pos="851"/>
        </w:tabs>
        <w:ind w:left="2835" w:hanging="2551"/>
        <w:rPr>
          <w:lang w:eastAsia="zh-CN"/>
        </w:rPr>
      </w:pPr>
      <w:r>
        <w:tab/>
        <w:t>Command number:</w:t>
      </w:r>
      <w:r>
        <w:tab/>
        <w:t xml:space="preserve">same value as the command number in </w:t>
      </w:r>
      <w:r w:rsidRPr="001D1909">
        <w:t>TERMINAL RESPONSE: RECEIVE DATA 1.</w:t>
      </w:r>
      <w:r>
        <w:t>3</w:t>
      </w:r>
      <w:r w:rsidRPr="001D1909">
        <w:t>.</w:t>
      </w:r>
      <w:r>
        <w:rPr>
          <w:rFonts w:eastAsia="SimSun" w:hint="eastAsia"/>
          <w:lang w:eastAsia="zh-CN"/>
        </w:rPr>
        <w:t>6</w:t>
      </w:r>
    </w:p>
    <w:p w14:paraId="151E21CC"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4003443C"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585D8351"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1683AC3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54739CFD"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725A8746" w14:textId="77777777" w:rsidR="00AC4D4E" w:rsidRPr="00C254DB" w:rsidRDefault="00AC4D4E" w:rsidP="00A178EF">
      <w:pPr>
        <w:pStyle w:val="EW"/>
        <w:tabs>
          <w:tab w:val="left" w:pos="851"/>
        </w:tabs>
        <w:ind w:left="2835" w:hanging="2551"/>
      </w:pPr>
      <w:r w:rsidRPr="00C254DB">
        <w:t>Result</w:t>
      </w:r>
    </w:p>
    <w:p w14:paraId="160481D1"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45F4EC4B" w14:textId="77777777" w:rsidR="00AC4D4E" w:rsidRPr="00C254DB" w:rsidRDefault="00AC4D4E" w:rsidP="00A178EF">
      <w:pPr>
        <w:pStyle w:val="EW"/>
        <w:tabs>
          <w:tab w:val="left" w:pos="851"/>
        </w:tabs>
        <w:ind w:left="2835" w:hanging="2551"/>
      </w:pPr>
      <w:r>
        <w:t>Channel Data:</w:t>
      </w:r>
      <w:r w:rsidRPr="00C254DB">
        <w:tab/>
        <w:t>00 01 02 .. C7 (200 Bytes of data)</w:t>
      </w:r>
    </w:p>
    <w:p w14:paraId="6019CA04" w14:textId="77777777" w:rsidR="00AC4D4E" w:rsidRPr="00C254DB" w:rsidRDefault="00AC4D4E" w:rsidP="00A178EF">
      <w:pPr>
        <w:pStyle w:val="EX"/>
        <w:tabs>
          <w:tab w:val="left" w:pos="851"/>
        </w:tabs>
        <w:ind w:left="2835" w:hanging="2551"/>
        <w:rPr>
          <w:lang w:eastAsia="zh-CN"/>
        </w:rPr>
      </w:pPr>
      <w:r w:rsidRPr="00C254DB">
        <w:t>Channel data length:</w:t>
      </w:r>
      <w:r w:rsidRPr="00C254DB">
        <w:tab/>
      </w:r>
      <w:r>
        <w:rPr>
          <w:rFonts w:hint="eastAsia"/>
          <w:lang w:eastAsia="zh-CN"/>
        </w:rPr>
        <w:t>C8</w:t>
      </w:r>
    </w:p>
    <w:p w14:paraId="5867F450" w14:textId="77777777" w:rsidR="00AC4D4E" w:rsidRPr="00C254DB" w:rsidRDefault="00AC4D4E" w:rsidP="00A178EF">
      <w:r w:rsidRPr="00C254DB">
        <w:t>Coding:</w:t>
      </w:r>
    </w:p>
    <w:p w14:paraId="27147A61"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58CB737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7A7A27E"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5511B202"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2E6E8B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0F79B2B5" w14:textId="7917F5F2" w:rsidR="00AC4D4E" w:rsidRPr="00BE209F" w:rsidRDefault="00AC4D4E" w:rsidP="00AC4D4E">
            <w:pPr>
              <w:pStyle w:val="TAC"/>
              <w:rPr>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4AC98C84"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12077B9"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59DD0E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263AF1E"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541E824"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C73898A"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7705284"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0B1A7490"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0F66D4A" w14:textId="77777777" w:rsidR="00AC4D4E" w:rsidRPr="00C254DB" w:rsidRDefault="00AC4D4E" w:rsidP="00AC4D4E">
            <w:pPr>
              <w:pStyle w:val="TAC"/>
            </w:pPr>
            <w:r w:rsidRPr="00C254DB">
              <w:t>00</w:t>
            </w:r>
          </w:p>
        </w:tc>
      </w:tr>
      <w:tr w:rsidR="00AC4D4E" w:rsidRPr="00C254DB" w14:paraId="5FE5E66E" w14:textId="77777777" w:rsidTr="00A178EF">
        <w:trPr>
          <w:jc w:val="center"/>
        </w:trPr>
        <w:tc>
          <w:tcPr>
            <w:tcW w:w="1134" w:type="dxa"/>
            <w:tcBorders>
              <w:top w:val="single" w:sz="4" w:space="0" w:color="auto"/>
              <w:right w:val="single" w:sz="4" w:space="0" w:color="auto"/>
            </w:tcBorders>
          </w:tcPr>
          <w:p w14:paraId="1019964B"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0A76A9A"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71B167F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DEF5124"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2108B237"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65A99D2D"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6FFC63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D63803A"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3D3AE18D" w14:textId="77777777" w:rsidR="00AC4D4E" w:rsidRPr="00C254DB" w:rsidRDefault="00AC4D4E" w:rsidP="00AC4D4E">
            <w:pPr>
              <w:pStyle w:val="TAC"/>
            </w:pPr>
            <w:r w:rsidRPr="00C254DB">
              <w:t>C7</w:t>
            </w:r>
          </w:p>
        </w:tc>
        <w:tc>
          <w:tcPr>
            <w:tcW w:w="567" w:type="dxa"/>
            <w:tcBorders>
              <w:top w:val="single" w:sz="4" w:space="0" w:color="auto"/>
              <w:left w:val="single" w:sz="4" w:space="0" w:color="auto"/>
              <w:bottom w:val="single" w:sz="4" w:space="0" w:color="auto"/>
              <w:right w:val="single" w:sz="4" w:space="0" w:color="auto"/>
            </w:tcBorders>
          </w:tcPr>
          <w:p w14:paraId="16EBA5B5"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6940CF2B"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76588A39" w14:textId="77777777" w:rsidR="00AC4D4E" w:rsidRPr="00C254DB" w:rsidRDefault="00AC4D4E" w:rsidP="00AC4D4E">
            <w:pPr>
              <w:pStyle w:val="TAC"/>
            </w:pPr>
            <w:r>
              <w:rPr>
                <w:rFonts w:hint="eastAsia"/>
                <w:lang w:eastAsia="zh-CN"/>
              </w:rPr>
              <w:t>C8</w:t>
            </w:r>
          </w:p>
        </w:tc>
        <w:tc>
          <w:tcPr>
            <w:tcW w:w="567" w:type="dxa"/>
            <w:tcBorders>
              <w:top w:val="single" w:sz="4" w:space="0" w:color="auto"/>
              <w:left w:val="single" w:sz="4" w:space="0" w:color="auto"/>
              <w:bottom w:val="single" w:sz="4" w:space="0" w:color="auto"/>
              <w:right w:val="single" w:sz="4" w:space="0" w:color="auto"/>
            </w:tcBorders>
          </w:tcPr>
          <w:p w14:paraId="3DBB923C" w14:textId="77777777" w:rsidR="00AC4D4E" w:rsidRPr="00C254DB" w:rsidRDefault="00AC4D4E" w:rsidP="00AC4D4E">
            <w:pPr>
              <w:pStyle w:val="TAC"/>
            </w:pPr>
          </w:p>
        </w:tc>
      </w:tr>
    </w:tbl>
    <w:p w14:paraId="11C5F39D" w14:textId="77777777" w:rsidR="00AC4D4E" w:rsidRPr="001D1909" w:rsidRDefault="00AC4D4E" w:rsidP="00A178EF">
      <w:r>
        <w:tab/>
        <w:t>Where XX is the Hex value of the Command number</w:t>
      </w:r>
    </w:p>
    <w:p w14:paraId="721F85DB" w14:textId="77777777" w:rsidR="00AC4D4E" w:rsidRPr="00C254DB" w:rsidRDefault="00AC4D4E" w:rsidP="00A178EF"/>
    <w:p w14:paraId="3E5F08C3" w14:textId="77777777" w:rsidR="00AC4D4E" w:rsidRPr="00C254DB" w:rsidRDefault="00AC4D4E" w:rsidP="00A178EF">
      <w:r w:rsidRPr="00C254DB">
        <w:t>TERMI</w:t>
      </w:r>
      <w:r>
        <w:t>NAL RESPONSE: RECEIVE DATA 1.3.</w:t>
      </w:r>
      <w:r>
        <w:rPr>
          <w:rFonts w:hint="eastAsia"/>
        </w:rPr>
        <w:t>7</w:t>
      </w:r>
    </w:p>
    <w:p w14:paraId="5EDFF163" w14:textId="77777777" w:rsidR="00AC4D4E" w:rsidRPr="00C254DB" w:rsidRDefault="00AC4D4E" w:rsidP="00A178EF">
      <w:r w:rsidRPr="00C254DB">
        <w:t>Logically:</w:t>
      </w:r>
    </w:p>
    <w:p w14:paraId="503C46EB" w14:textId="77777777" w:rsidR="00AC4D4E" w:rsidRPr="00C254DB" w:rsidRDefault="00AC4D4E" w:rsidP="00A178EF">
      <w:pPr>
        <w:pStyle w:val="EW"/>
        <w:tabs>
          <w:tab w:val="left" w:pos="851"/>
        </w:tabs>
        <w:ind w:left="2835" w:hanging="2551"/>
      </w:pPr>
      <w:r w:rsidRPr="00C254DB">
        <w:t>Command details</w:t>
      </w:r>
    </w:p>
    <w:p w14:paraId="33798B0D" w14:textId="77777777" w:rsidR="00AC4D4E" w:rsidRPr="00BE209F" w:rsidRDefault="00AC4D4E" w:rsidP="00A178EF">
      <w:pPr>
        <w:pStyle w:val="EW"/>
        <w:tabs>
          <w:tab w:val="left" w:pos="851"/>
        </w:tabs>
        <w:ind w:left="2835" w:hanging="2551"/>
        <w:rPr>
          <w:lang w:eastAsia="zh-CN"/>
        </w:rPr>
      </w:pPr>
      <w:r>
        <w:tab/>
        <w:t>Command number:</w:t>
      </w:r>
      <w:r>
        <w:tab/>
        <w:t xml:space="preserve">same value as the command number in </w:t>
      </w:r>
      <w:r w:rsidRPr="001D1909">
        <w:t>TERMINAL RESPONSE: RECEIVE DATA 1.</w:t>
      </w:r>
      <w:r>
        <w:t>3</w:t>
      </w:r>
      <w:r w:rsidRPr="001D1909">
        <w:t>.</w:t>
      </w:r>
      <w:r>
        <w:rPr>
          <w:rFonts w:eastAsia="SimSun" w:hint="eastAsia"/>
          <w:lang w:eastAsia="zh-CN"/>
        </w:rPr>
        <w:t>7</w:t>
      </w:r>
    </w:p>
    <w:p w14:paraId="58D837DB"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79E3A6FE"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2D8A67B2"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1B8D03C"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1A196CF5"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5C75C0B4" w14:textId="77777777" w:rsidR="00AC4D4E" w:rsidRPr="00C254DB" w:rsidRDefault="00AC4D4E" w:rsidP="00A178EF">
      <w:pPr>
        <w:pStyle w:val="EW"/>
        <w:tabs>
          <w:tab w:val="left" w:pos="851"/>
        </w:tabs>
        <w:ind w:left="2835" w:hanging="2551"/>
      </w:pPr>
      <w:r w:rsidRPr="00C254DB">
        <w:t>Result</w:t>
      </w:r>
    </w:p>
    <w:p w14:paraId="2C6EA118"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2B26D82F" w14:textId="77777777" w:rsidR="00AC4D4E" w:rsidRPr="00C254DB" w:rsidRDefault="00AC4D4E" w:rsidP="00A178EF">
      <w:pPr>
        <w:pStyle w:val="EW"/>
        <w:tabs>
          <w:tab w:val="left" w:pos="851"/>
        </w:tabs>
        <w:ind w:left="2835" w:hanging="2551"/>
      </w:pPr>
      <w:r>
        <w:rPr>
          <w:lang w:val="it-IT"/>
        </w:rPr>
        <w:t>Channel Data:</w:t>
      </w:r>
      <w:r w:rsidRPr="00C254DB">
        <w:rPr>
          <w:lang w:val="it-IT"/>
        </w:rPr>
        <w:tab/>
        <w:t xml:space="preserve">C8 C9 CA .. </w:t>
      </w:r>
      <w:r w:rsidRPr="00C254DB">
        <w:t>FF 00 01 .. 8F (200 Bytes of data)</w:t>
      </w:r>
    </w:p>
    <w:p w14:paraId="0C403AF9" w14:textId="77777777" w:rsidR="00AC4D4E" w:rsidRPr="00C254DB" w:rsidRDefault="00AC4D4E" w:rsidP="00A178EF">
      <w:pPr>
        <w:pStyle w:val="EX"/>
        <w:tabs>
          <w:tab w:val="left" w:pos="851"/>
        </w:tabs>
        <w:ind w:left="2835" w:hanging="2551"/>
        <w:rPr>
          <w:lang w:eastAsia="zh-CN"/>
        </w:rPr>
      </w:pPr>
      <w:r w:rsidRPr="00C254DB">
        <w:t>Channel data length:</w:t>
      </w:r>
      <w:r w:rsidRPr="00C254DB">
        <w:tab/>
      </w:r>
      <w:r>
        <w:rPr>
          <w:rFonts w:hint="eastAsia"/>
          <w:lang w:eastAsia="zh-CN"/>
        </w:rPr>
        <w:t>00</w:t>
      </w:r>
    </w:p>
    <w:p w14:paraId="17232944" w14:textId="77777777" w:rsidR="00AC4D4E" w:rsidRPr="00C254DB" w:rsidRDefault="00AC4D4E" w:rsidP="00A178EF">
      <w:r w:rsidRPr="00C254DB">
        <w:t>Coding:</w:t>
      </w:r>
    </w:p>
    <w:p w14:paraId="3AF2E221"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1FD4C31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2D9F052"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4DE5359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D456D04"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1B743521" w14:textId="5B82D8DA" w:rsidR="00AC4D4E" w:rsidRPr="00BE209F" w:rsidRDefault="00AC4D4E" w:rsidP="00AC4D4E">
            <w:pPr>
              <w:pStyle w:val="TAC"/>
              <w:rPr>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5427046F"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77E2012B"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453CF93"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E4F051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883BA53"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08FA9A4"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26BC7DA"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5BDED6C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EE26F4E" w14:textId="77777777" w:rsidR="00AC4D4E" w:rsidRPr="00C254DB" w:rsidRDefault="00AC4D4E" w:rsidP="00AC4D4E">
            <w:pPr>
              <w:pStyle w:val="TAC"/>
            </w:pPr>
            <w:r w:rsidRPr="00C254DB">
              <w:t>00</w:t>
            </w:r>
          </w:p>
        </w:tc>
      </w:tr>
      <w:tr w:rsidR="00AC4D4E" w:rsidRPr="00C254DB" w14:paraId="51425595" w14:textId="77777777" w:rsidTr="00A178EF">
        <w:trPr>
          <w:jc w:val="center"/>
        </w:trPr>
        <w:tc>
          <w:tcPr>
            <w:tcW w:w="1134" w:type="dxa"/>
            <w:tcBorders>
              <w:top w:val="single" w:sz="4" w:space="0" w:color="auto"/>
              <w:right w:val="single" w:sz="4" w:space="0" w:color="auto"/>
            </w:tcBorders>
          </w:tcPr>
          <w:p w14:paraId="404D860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91B7C40"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2E7AAEEB"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3953707"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7E6CD038"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2F7CFBE4" w14:textId="77777777" w:rsidR="00AC4D4E" w:rsidRPr="00C254DB" w:rsidRDefault="00AC4D4E" w:rsidP="00AC4D4E">
            <w:pPr>
              <w:pStyle w:val="TAC"/>
            </w:pPr>
            <w:r w:rsidRPr="00C254DB">
              <w:t>C9</w:t>
            </w:r>
          </w:p>
        </w:tc>
        <w:tc>
          <w:tcPr>
            <w:tcW w:w="567" w:type="dxa"/>
            <w:tcBorders>
              <w:top w:val="single" w:sz="4" w:space="0" w:color="auto"/>
              <w:left w:val="single" w:sz="4" w:space="0" w:color="auto"/>
              <w:bottom w:val="single" w:sz="4" w:space="0" w:color="auto"/>
              <w:right w:val="single" w:sz="4" w:space="0" w:color="auto"/>
            </w:tcBorders>
          </w:tcPr>
          <w:p w14:paraId="68D823EE" w14:textId="77777777" w:rsidR="00AC4D4E" w:rsidRPr="00C254DB" w:rsidRDefault="00AC4D4E" w:rsidP="00AC4D4E">
            <w:pPr>
              <w:pStyle w:val="TAC"/>
            </w:pPr>
            <w:r w:rsidRPr="00C254DB">
              <w:t>CA</w:t>
            </w:r>
          </w:p>
        </w:tc>
        <w:tc>
          <w:tcPr>
            <w:tcW w:w="567" w:type="dxa"/>
            <w:tcBorders>
              <w:top w:val="single" w:sz="4" w:space="0" w:color="auto"/>
              <w:left w:val="single" w:sz="4" w:space="0" w:color="auto"/>
              <w:bottom w:val="single" w:sz="4" w:space="0" w:color="auto"/>
              <w:right w:val="single" w:sz="4" w:space="0" w:color="auto"/>
            </w:tcBorders>
          </w:tcPr>
          <w:p w14:paraId="46E753F4"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338C8019"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301B0B5C"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188F9ED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58CC7BF6"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37BC6382" w14:textId="77777777" w:rsidR="00AC4D4E" w:rsidRPr="00C254DB" w:rsidRDefault="00AC4D4E" w:rsidP="00AC4D4E">
            <w:pPr>
              <w:pStyle w:val="TAC"/>
            </w:pPr>
            <w:r w:rsidRPr="00C254DB">
              <w:t>..</w:t>
            </w:r>
          </w:p>
        </w:tc>
      </w:tr>
      <w:tr w:rsidR="00AC4D4E" w:rsidRPr="00C254DB" w14:paraId="5C04ED1F" w14:textId="77777777" w:rsidTr="00A178EF">
        <w:trPr>
          <w:jc w:val="center"/>
        </w:trPr>
        <w:tc>
          <w:tcPr>
            <w:tcW w:w="1134" w:type="dxa"/>
            <w:tcBorders>
              <w:right w:val="single" w:sz="4" w:space="0" w:color="auto"/>
            </w:tcBorders>
          </w:tcPr>
          <w:p w14:paraId="78DA096C"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FA85B56" w14:textId="77777777" w:rsidR="00AC4D4E" w:rsidRPr="00C254DB" w:rsidRDefault="00AC4D4E" w:rsidP="00AC4D4E">
            <w:pPr>
              <w:pStyle w:val="TAC"/>
            </w:pPr>
            <w:r w:rsidRPr="00C254DB">
              <w:t>8F</w:t>
            </w:r>
          </w:p>
        </w:tc>
        <w:tc>
          <w:tcPr>
            <w:tcW w:w="567" w:type="dxa"/>
            <w:tcBorders>
              <w:top w:val="single" w:sz="4" w:space="0" w:color="auto"/>
              <w:left w:val="single" w:sz="4" w:space="0" w:color="auto"/>
              <w:bottom w:val="single" w:sz="4" w:space="0" w:color="auto"/>
              <w:right w:val="single" w:sz="4" w:space="0" w:color="auto"/>
            </w:tcBorders>
          </w:tcPr>
          <w:p w14:paraId="58C4C9AF"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107A177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6E20DDD" w14:textId="77777777" w:rsidR="00AC4D4E" w:rsidRPr="00C254DB" w:rsidRDefault="00AC4D4E" w:rsidP="00AC4D4E">
            <w:pPr>
              <w:pStyle w:val="TAC"/>
              <w:rPr>
                <w:lang w:eastAsia="zh-CN"/>
              </w:rPr>
            </w:pPr>
            <w:r>
              <w:rPr>
                <w:rFonts w:hint="eastAsia"/>
                <w:lang w:eastAsia="zh-CN"/>
              </w:rPr>
              <w:t>00</w:t>
            </w:r>
          </w:p>
        </w:tc>
        <w:tc>
          <w:tcPr>
            <w:tcW w:w="567" w:type="dxa"/>
            <w:tcBorders>
              <w:top w:val="single" w:sz="4" w:space="0" w:color="auto"/>
              <w:left w:val="single" w:sz="4" w:space="0" w:color="auto"/>
              <w:bottom w:val="single" w:sz="4" w:space="0" w:color="auto"/>
              <w:right w:val="single" w:sz="4" w:space="0" w:color="auto"/>
            </w:tcBorders>
          </w:tcPr>
          <w:p w14:paraId="193A998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820730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FE9F37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D2D018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29F885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D3DEFE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C28841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9617CFD" w14:textId="77777777" w:rsidR="00AC4D4E" w:rsidRPr="00C254DB" w:rsidRDefault="00AC4D4E" w:rsidP="00AC4D4E">
            <w:pPr>
              <w:pStyle w:val="TAC"/>
            </w:pPr>
          </w:p>
        </w:tc>
      </w:tr>
    </w:tbl>
    <w:p w14:paraId="440997BA" w14:textId="77777777" w:rsidR="00AC4D4E" w:rsidRPr="001D1909" w:rsidRDefault="00AC4D4E" w:rsidP="00A178EF">
      <w:r>
        <w:tab/>
        <w:t>Where XX is the Hex value of the Command number</w:t>
      </w:r>
    </w:p>
    <w:p w14:paraId="3F0E8FC4" w14:textId="77777777" w:rsidR="00AC4D4E" w:rsidRDefault="00AC4D4E" w:rsidP="00A178EF"/>
    <w:p w14:paraId="2CAE19D6" w14:textId="77777777" w:rsidR="00AC4D4E" w:rsidRPr="00C254DB" w:rsidRDefault="00AC4D4E" w:rsidP="00A178EF">
      <w:r w:rsidRPr="00AC29AE">
        <w:lastRenderedPageBreak/>
        <w:t xml:space="preserve">ENVELOPE: EVENT DOWNLOAD - Data available </w:t>
      </w:r>
      <w:r>
        <w:t>1.3</w:t>
      </w:r>
      <w:r w:rsidRPr="00AC29AE">
        <w:t>.</w:t>
      </w:r>
      <w:r w:rsidRPr="00AC29AE">
        <w:rPr>
          <w:rFonts w:hint="eastAsia"/>
        </w:rPr>
        <w:t>2</w:t>
      </w:r>
    </w:p>
    <w:p w14:paraId="2E21F318" w14:textId="77777777" w:rsidR="00AC4D4E" w:rsidRPr="00C254DB" w:rsidRDefault="00AC4D4E" w:rsidP="00A178EF">
      <w:r w:rsidRPr="00C254DB">
        <w:t>Logically:</w:t>
      </w:r>
    </w:p>
    <w:p w14:paraId="6777BD14" w14:textId="77777777" w:rsidR="00AC4D4E" w:rsidRPr="00C254DB" w:rsidRDefault="00AC4D4E" w:rsidP="00A178EF">
      <w:pPr>
        <w:pStyle w:val="EW"/>
        <w:tabs>
          <w:tab w:val="left" w:pos="851"/>
        </w:tabs>
        <w:ind w:left="2835" w:hanging="2551"/>
      </w:pPr>
      <w:r w:rsidRPr="00C254DB">
        <w:t>Event list</w:t>
      </w:r>
    </w:p>
    <w:p w14:paraId="779D8E8A" w14:textId="77777777" w:rsidR="00AC4D4E" w:rsidRPr="00C254DB" w:rsidRDefault="00AC4D4E" w:rsidP="00A178EF">
      <w:pPr>
        <w:pStyle w:val="EW"/>
        <w:tabs>
          <w:tab w:val="left" w:pos="851"/>
        </w:tabs>
        <w:ind w:left="2835" w:hanging="2551"/>
      </w:pPr>
      <w:r w:rsidRPr="00C254DB">
        <w:tab/>
        <w:t>Event:</w:t>
      </w:r>
      <w:r w:rsidRPr="00C254DB">
        <w:tab/>
        <w:t>Data available</w:t>
      </w:r>
    </w:p>
    <w:p w14:paraId="72724202"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45B4CED"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5DA2DFDC"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4C72EADD" w14:textId="77777777" w:rsidR="00AC4D4E" w:rsidRPr="00C254DB" w:rsidRDefault="00AC4D4E" w:rsidP="00A178EF">
      <w:pPr>
        <w:pStyle w:val="EW"/>
        <w:tabs>
          <w:tab w:val="left" w:pos="851"/>
        </w:tabs>
        <w:ind w:left="2835" w:hanging="2551"/>
      </w:pPr>
      <w:r w:rsidRPr="00C254DB">
        <w:t>Channel status</w:t>
      </w:r>
    </w:p>
    <w:p w14:paraId="6FA9085C" w14:textId="77777777" w:rsidR="00AC4D4E" w:rsidRPr="00C254DB" w:rsidRDefault="00AC4D4E" w:rsidP="00A178EF">
      <w:pPr>
        <w:pStyle w:val="EW"/>
        <w:tabs>
          <w:tab w:val="left" w:pos="851"/>
        </w:tabs>
        <w:ind w:left="2835" w:hanging="2551"/>
      </w:pPr>
      <w:r w:rsidRPr="00C254DB">
        <w:tab/>
        <w:t>Channel status:</w:t>
      </w:r>
      <w:r w:rsidRPr="00C254DB">
        <w:tab/>
        <w:t>Channel 1 open, link established</w:t>
      </w:r>
    </w:p>
    <w:p w14:paraId="42B296BA" w14:textId="77777777" w:rsidR="00AC4D4E" w:rsidRPr="00C254DB" w:rsidRDefault="00AC4D4E" w:rsidP="00A178EF">
      <w:pPr>
        <w:pStyle w:val="EW"/>
        <w:tabs>
          <w:tab w:val="left" w:pos="851"/>
        </w:tabs>
        <w:ind w:left="2835" w:hanging="2551"/>
      </w:pPr>
      <w:r w:rsidRPr="00C254DB">
        <w:t>Channel Data Length</w:t>
      </w:r>
    </w:p>
    <w:p w14:paraId="584D2739" w14:textId="77777777" w:rsidR="00AC4D4E" w:rsidRPr="00C254DB" w:rsidRDefault="00AC4D4E" w:rsidP="00A178EF">
      <w:pPr>
        <w:pStyle w:val="EX"/>
        <w:tabs>
          <w:tab w:val="left" w:pos="851"/>
        </w:tabs>
        <w:ind w:left="2835" w:hanging="2551"/>
      </w:pPr>
      <w:r w:rsidRPr="00C254DB">
        <w:tab/>
        <w:t>Channel data length:</w:t>
      </w:r>
      <w:r w:rsidRPr="00C254DB">
        <w:tab/>
        <w:t>FF (more than 255 bytes are available)</w:t>
      </w:r>
    </w:p>
    <w:p w14:paraId="22E6A4C1" w14:textId="77777777" w:rsidR="00AC4D4E" w:rsidRPr="00C254DB" w:rsidRDefault="00AC4D4E" w:rsidP="00A178EF">
      <w:r w:rsidRPr="00C254DB">
        <w:t>Coding:</w:t>
      </w:r>
    </w:p>
    <w:p w14:paraId="054B3AF0"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3B61E24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220ACDB"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2A9412B8" w14:textId="77777777" w:rsidR="00AC4D4E" w:rsidRPr="00C254DB" w:rsidRDefault="00AC4D4E" w:rsidP="00AC4D4E">
            <w:pPr>
              <w:pStyle w:val="TAC"/>
            </w:pPr>
            <w:r w:rsidRPr="00C254DB">
              <w:t>D6</w:t>
            </w:r>
          </w:p>
        </w:tc>
        <w:tc>
          <w:tcPr>
            <w:tcW w:w="546" w:type="dxa"/>
            <w:tcBorders>
              <w:top w:val="single" w:sz="4" w:space="0" w:color="auto"/>
              <w:left w:val="single" w:sz="4" w:space="0" w:color="auto"/>
              <w:bottom w:val="single" w:sz="4" w:space="0" w:color="auto"/>
              <w:right w:val="single" w:sz="4" w:space="0" w:color="auto"/>
            </w:tcBorders>
          </w:tcPr>
          <w:p w14:paraId="0D9EE96D" w14:textId="77777777" w:rsidR="00AC4D4E" w:rsidRPr="00C254DB" w:rsidRDefault="00AC4D4E" w:rsidP="00AC4D4E">
            <w:pPr>
              <w:pStyle w:val="TAC"/>
            </w:pPr>
            <w:r w:rsidRPr="00C254DB">
              <w:t>0E</w:t>
            </w:r>
          </w:p>
        </w:tc>
        <w:tc>
          <w:tcPr>
            <w:tcW w:w="588" w:type="dxa"/>
            <w:tcBorders>
              <w:top w:val="single" w:sz="4" w:space="0" w:color="auto"/>
              <w:left w:val="single" w:sz="4" w:space="0" w:color="auto"/>
              <w:bottom w:val="single" w:sz="4" w:space="0" w:color="auto"/>
              <w:right w:val="single" w:sz="4" w:space="0" w:color="auto"/>
            </w:tcBorders>
          </w:tcPr>
          <w:p w14:paraId="246DA024" w14:textId="77777777" w:rsidR="00AC4D4E" w:rsidRPr="00C254DB" w:rsidRDefault="00AC4D4E" w:rsidP="00AC4D4E">
            <w:pPr>
              <w:pStyle w:val="TAC"/>
            </w:pPr>
            <w:r w:rsidRPr="00C254DB">
              <w:t>99</w:t>
            </w:r>
          </w:p>
        </w:tc>
        <w:tc>
          <w:tcPr>
            <w:tcW w:w="567" w:type="dxa"/>
            <w:tcBorders>
              <w:top w:val="single" w:sz="4" w:space="0" w:color="auto"/>
              <w:left w:val="single" w:sz="4" w:space="0" w:color="auto"/>
              <w:bottom w:val="single" w:sz="4" w:space="0" w:color="auto"/>
              <w:right w:val="single" w:sz="4" w:space="0" w:color="auto"/>
            </w:tcBorders>
          </w:tcPr>
          <w:p w14:paraId="1CA538A2"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97A5122" w14:textId="77777777" w:rsidR="00AC4D4E" w:rsidRPr="00C254DB" w:rsidRDefault="00AC4D4E" w:rsidP="00AC4D4E">
            <w:pPr>
              <w:pStyle w:val="TAC"/>
            </w:pPr>
            <w:r w:rsidRPr="00C254DB">
              <w:t>09</w:t>
            </w:r>
          </w:p>
        </w:tc>
        <w:tc>
          <w:tcPr>
            <w:tcW w:w="567" w:type="dxa"/>
            <w:tcBorders>
              <w:top w:val="single" w:sz="4" w:space="0" w:color="auto"/>
              <w:left w:val="single" w:sz="4" w:space="0" w:color="auto"/>
              <w:bottom w:val="single" w:sz="4" w:space="0" w:color="auto"/>
              <w:right w:val="single" w:sz="4" w:space="0" w:color="auto"/>
            </w:tcBorders>
          </w:tcPr>
          <w:p w14:paraId="3487344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1EC969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C5973FF"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EC3DB5E"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AC3AE45" w14:textId="77777777" w:rsidR="00AC4D4E" w:rsidRPr="00C254DB" w:rsidRDefault="00AC4D4E" w:rsidP="00AC4D4E">
            <w:pPr>
              <w:pStyle w:val="TAC"/>
            </w:pPr>
            <w:r w:rsidRPr="00C254DB">
              <w:t>B8</w:t>
            </w:r>
          </w:p>
        </w:tc>
        <w:tc>
          <w:tcPr>
            <w:tcW w:w="567" w:type="dxa"/>
            <w:tcBorders>
              <w:top w:val="single" w:sz="4" w:space="0" w:color="auto"/>
              <w:left w:val="single" w:sz="4" w:space="0" w:color="auto"/>
              <w:bottom w:val="single" w:sz="4" w:space="0" w:color="auto"/>
              <w:right w:val="single" w:sz="4" w:space="0" w:color="auto"/>
            </w:tcBorders>
          </w:tcPr>
          <w:p w14:paraId="00015022"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4D6BCB45" w14:textId="77777777" w:rsidR="00AC4D4E" w:rsidRPr="00C254DB" w:rsidRDefault="00AC4D4E" w:rsidP="00AC4D4E">
            <w:pPr>
              <w:pStyle w:val="TAC"/>
            </w:pPr>
            <w:r w:rsidRPr="00C254DB">
              <w:t>81</w:t>
            </w:r>
          </w:p>
        </w:tc>
      </w:tr>
      <w:tr w:rsidR="00AC4D4E" w:rsidRPr="00C254DB" w14:paraId="65A8416E" w14:textId="77777777" w:rsidTr="00A178EF">
        <w:trPr>
          <w:jc w:val="center"/>
        </w:trPr>
        <w:tc>
          <w:tcPr>
            <w:tcW w:w="1134" w:type="dxa"/>
            <w:tcBorders>
              <w:top w:val="single" w:sz="4" w:space="0" w:color="auto"/>
              <w:right w:val="single" w:sz="4" w:space="0" w:color="auto"/>
            </w:tcBorders>
          </w:tcPr>
          <w:p w14:paraId="35324E5A"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5F4B201" w14:textId="77777777" w:rsidR="00AC4D4E" w:rsidRPr="00C254DB" w:rsidRDefault="00AC4D4E" w:rsidP="00AC4D4E">
            <w:pPr>
              <w:pStyle w:val="TAC"/>
            </w:pPr>
            <w:r w:rsidRPr="00C254DB">
              <w:t>00</w:t>
            </w:r>
          </w:p>
        </w:tc>
        <w:tc>
          <w:tcPr>
            <w:tcW w:w="546" w:type="dxa"/>
            <w:tcBorders>
              <w:top w:val="single" w:sz="4" w:space="0" w:color="auto"/>
              <w:left w:val="single" w:sz="4" w:space="0" w:color="auto"/>
              <w:bottom w:val="single" w:sz="4" w:space="0" w:color="auto"/>
              <w:right w:val="single" w:sz="4" w:space="0" w:color="auto"/>
            </w:tcBorders>
          </w:tcPr>
          <w:p w14:paraId="775DABFF" w14:textId="77777777" w:rsidR="00AC4D4E" w:rsidRPr="00C254DB" w:rsidRDefault="00AC4D4E" w:rsidP="00AC4D4E">
            <w:pPr>
              <w:pStyle w:val="TAC"/>
            </w:pPr>
            <w:r w:rsidRPr="00C254DB">
              <w:t>B7</w:t>
            </w:r>
          </w:p>
        </w:tc>
        <w:tc>
          <w:tcPr>
            <w:tcW w:w="588" w:type="dxa"/>
            <w:tcBorders>
              <w:top w:val="single" w:sz="4" w:space="0" w:color="auto"/>
              <w:left w:val="single" w:sz="4" w:space="0" w:color="auto"/>
              <w:bottom w:val="single" w:sz="4" w:space="0" w:color="auto"/>
              <w:right w:val="single" w:sz="4" w:space="0" w:color="auto"/>
            </w:tcBorders>
          </w:tcPr>
          <w:p w14:paraId="5F9C5B75"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C6D813B"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6003733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F6833C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B979D4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27A99C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69EBA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E81BA9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1DFD55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30799E8" w14:textId="77777777" w:rsidR="00AC4D4E" w:rsidRPr="00C254DB" w:rsidRDefault="00AC4D4E" w:rsidP="00AC4D4E">
            <w:pPr>
              <w:pStyle w:val="TAC"/>
            </w:pPr>
          </w:p>
        </w:tc>
      </w:tr>
    </w:tbl>
    <w:p w14:paraId="02E3053D" w14:textId="77777777" w:rsidR="00AC4D4E" w:rsidRPr="00C254DB" w:rsidRDefault="00AC4D4E" w:rsidP="00A178EF"/>
    <w:p w14:paraId="5A4C9454" w14:textId="77777777" w:rsidR="00AC4D4E" w:rsidRPr="00C254DB" w:rsidRDefault="00AC4D4E" w:rsidP="00A178EF">
      <w:r w:rsidRPr="00C254DB">
        <w:t>PROAC</w:t>
      </w:r>
      <w:r>
        <w:t>TIVE COMMAND: RECEIVE DATA 1.3.</w:t>
      </w:r>
      <w:r>
        <w:rPr>
          <w:rFonts w:hint="eastAsia"/>
        </w:rPr>
        <w:t>8</w:t>
      </w:r>
    </w:p>
    <w:p w14:paraId="46E349F0" w14:textId="77777777" w:rsidR="00AC4D4E" w:rsidRPr="00C254DB" w:rsidRDefault="00AC4D4E" w:rsidP="00A178EF">
      <w:r w:rsidRPr="00C254DB">
        <w:t>Logically:</w:t>
      </w:r>
    </w:p>
    <w:p w14:paraId="18984A7E" w14:textId="77777777" w:rsidR="00AC4D4E" w:rsidRPr="00C254DB" w:rsidRDefault="00AC4D4E" w:rsidP="00A178EF">
      <w:pPr>
        <w:pStyle w:val="EW"/>
        <w:tabs>
          <w:tab w:val="left" w:pos="851"/>
        </w:tabs>
        <w:ind w:left="2835" w:hanging="2551"/>
      </w:pPr>
      <w:r w:rsidRPr="00C254DB">
        <w:t>Command details</w:t>
      </w:r>
    </w:p>
    <w:p w14:paraId="256E7022" w14:textId="45C5F7DD" w:rsidR="00AC4D4E" w:rsidRPr="00BE209F" w:rsidRDefault="00AC4D4E" w:rsidP="00A178EF">
      <w:pPr>
        <w:pStyle w:val="EW"/>
        <w:tabs>
          <w:tab w:val="left" w:pos="851"/>
        </w:tabs>
        <w:ind w:left="2835" w:hanging="2551"/>
        <w:rPr>
          <w:rFonts w:eastAsia="SimSun"/>
          <w:lang w:eastAsia="zh-CN"/>
        </w:rPr>
      </w:pPr>
      <w:r w:rsidRPr="00C254DB">
        <w:tab/>
        <w:t>Command number:</w:t>
      </w:r>
      <w:r w:rsidRPr="00C254DB">
        <w:tab/>
      </w:r>
      <w:r>
        <w:t>any value between 1 to 254</w:t>
      </w:r>
    </w:p>
    <w:p w14:paraId="18D09036"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14392284"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EEDCC96"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3CE7DE5"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13C08725"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5C0D5ED2" w14:textId="77777777" w:rsidR="00AC4D4E" w:rsidRPr="00C254DB" w:rsidRDefault="00AC4D4E" w:rsidP="00A178EF">
      <w:pPr>
        <w:pStyle w:val="EW"/>
        <w:tabs>
          <w:tab w:val="left" w:pos="851"/>
        </w:tabs>
        <w:ind w:left="2835" w:hanging="2551"/>
      </w:pPr>
      <w:r w:rsidRPr="00C254DB">
        <w:t>Channel Data Length</w:t>
      </w:r>
    </w:p>
    <w:p w14:paraId="07FB89F7" w14:textId="77777777" w:rsidR="00AC4D4E" w:rsidRPr="00C254DB" w:rsidRDefault="00AC4D4E" w:rsidP="00A178EF">
      <w:pPr>
        <w:pStyle w:val="EX"/>
        <w:tabs>
          <w:tab w:val="left" w:pos="851"/>
        </w:tabs>
        <w:ind w:left="2835" w:hanging="2551"/>
      </w:pPr>
      <w:r w:rsidRPr="00C254DB">
        <w:tab/>
        <w:t>Channel Data Length:</w:t>
      </w:r>
      <w:r w:rsidRPr="00C254DB">
        <w:tab/>
        <w:t>200</w:t>
      </w:r>
    </w:p>
    <w:p w14:paraId="57E87CE1" w14:textId="77777777" w:rsidR="00AC4D4E" w:rsidRPr="00C254DB" w:rsidRDefault="00AC4D4E" w:rsidP="00A178EF">
      <w:r w:rsidRPr="00C254DB">
        <w:t>Coding:</w:t>
      </w:r>
    </w:p>
    <w:p w14:paraId="0D0BADC4"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4D4F441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415EC82"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281EE276"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43E29B4A"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676C383A"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DB5FAD0"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0963CD11" w14:textId="07D4537D" w:rsidR="00AC4D4E" w:rsidRPr="00BE209F" w:rsidRDefault="00AC4D4E" w:rsidP="00AC4D4E">
            <w:pPr>
              <w:pStyle w:val="TAC"/>
              <w:rPr>
                <w:rFonts w:eastAsia="SimSun"/>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54BEADF0"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223A2D6"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1C2AACA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2C2D81DE"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68DBF24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8EA2BFD"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AA66A78" w14:textId="77777777" w:rsidR="00AC4D4E" w:rsidRPr="00C254DB" w:rsidRDefault="00AC4D4E" w:rsidP="00AC4D4E">
            <w:pPr>
              <w:pStyle w:val="TAC"/>
            </w:pPr>
            <w:r w:rsidRPr="00C254DB">
              <w:t>B7</w:t>
            </w:r>
          </w:p>
        </w:tc>
      </w:tr>
      <w:tr w:rsidR="00AC4D4E" w:rsidRPr="00C254DB" w14:paraId="45CA17FD" w14:textId="77777777" w:rsidTr="00A178EF">
        <w:trPr>
          <w:jc w:val="center"/>
        </w:trPr>
        <w:tc>
          <w:tcPr>
            <w:tcW w:w="1134" w:type="dxa"/>
            <w:tcBorders>
              <w:top w:val="single" w:sz="4" w:space="0" w:color="auto"/>
              <w:right w:val="single" w:sz="4" w:space="0" w:color="auto"/>
            </w:tcBorders>
          </w:tcPr>
          <w:p w14:paraId="74F4705C"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0876E3C"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469CD487"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09922BF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7AE66C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8AA6A7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CC22BB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014144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5B9B5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E647DB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037355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106011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E643820" w14:textId="77777777" w:rsidR="00AC4D4E" w:rsidRPr="00C254DB" w:rsidRDefault="00AC4D4E" w:rsidP="00AC4D4E">
            <w:pPr>
              <w:pStyle w:val="TAC"/>
            </w:pPr>
          </w:p>
        </w:tc>
      </w:tr>
    </w:tbl>
    <w:p w14:paraId="75072D95" w14:textId="77777777" w:rsidR="00AC4D4E" w:rsidRPr="001D1909" w:rsidRDefault="00AC4D4E" w:rsidP="00A178EF">
      <w:r>
        <w:tab/>
        <w:t>Where XX is the Hex value of the Command number</w:t>
      </w:r>
    </w:p>
    <w:p w14:paraId="2F6CA3D1" w14:textId="77777777" w:rsidR="00AC4D4E" w:rsidRPr="00C254DB" w:rsidRDefault="00AC4D4E" w:rsidP="00A178EF"/>
    <w:p w14:paraId="75D557F9" w14:textId="77777777" w:rsidR="00AC4D4E" w:rsidRPr="00C254DB" w:rsidRDefault="00AC4D4E" w:rsidP="00A178EF">
      <w:r w:rsidRPr="00C254DB">
        <w:t>PROACTIVE COMMAN</w:t>
      </w:r>
      <w:r>
        <w:t>D: RECEIVE DATA 1.3.</w:t>
      </w:r>
      <w:r>
        <w:rPr>
          <w:rFonts w:hint="eastAsia"/>
        </w:rPr>
        <w:t>9</w:t>
      </w:r>
    </w:p>
    <w:p w14:paraId="149CDD80" w14:textId="77777777" w:rsidR="00AC4D4E" w:rsidRPr="00C254DB" w:rsidRDefault="00AC4D4E" w:rsidP="00A178EF">
      <w:r w:rsidRPr="00C254DB">
        <w:t>Logically:</w:t>
      </w:r>
    </w:p>
    <w:p w14:paraId="60EA3CA8" w14:textId="77777777" w:rsidR="00AC4D4E" w:rsidRPr="00C254DB" w:rsidRDefault="00AC4D4E" w:rsidP="00A178EF">
      <w:pPr>
        <w:pStyle w:val="EW"/>
        <w:tabs>
          <w:tab w:val="left" w:pos="851"/>
        </w:tabs>
        <w:ind w:left="2835" w:hanging="2551"/>
      </w:pPr>
      <w:r w:rsidRPr="00C254DB">
        <w:t>Command details</w:t>
      </w:r>
    </w:p>
    <w:p w14:paraId="1525EBF9" w14:textId="779396C8" w:rsidR="00AC4D4E" w:rsidRPr="00BE209F" w:rsidRDefault="00AC4D4E" w:rsidP="00A178EF">
      <w:pPr>
        <w:pStyle w:val="EW"/>
        <w:tabs>
          <w:tab w:val="left" w:pos="851"/>
        </w:tabs>
        <w:ind w:left="2835" w:hanging="2551"/>
        <w:rPr>
          <w:rFonts w:eastAsia="SimSun"/>
          <w:lang w:eastAsia="zh-CN"/>
        </w:rPr>
      </w:pPr>
      <w:r>
        <w:tab/>
        <w:t>Command number:</w:t>
      </w:r>
      <w:r>
        <w:tab/>
        <w:t>any value between 1 to 254</w:t>
      </w:r>
    </w:p>
    <w:p w14:paraId="6ADA7B5B"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5ABB5256"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5F5285E1"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7BE7045E"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689F7F1C"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49DC43D7" w14:textId="77777777" w:rsidR="00AC4D4E" w:rsidRPr="00C254DB" w:rsidRDefault="00AC4D4E" w:rsidP="00A178EF">
      <w:pPr>
        <w:pStyle w:val="EW"/>
        <w:tabs>
          <w:tab w:val="left" w:pos="851"/>
        </w:tabs>
        <w:ind w:left="2835" w:hanging="2551"/>
      </w:pPr>
      <w:r w:rsidRPr="00C254DB">
        <w:t>Channel Data Length</w:t>
      </w:r>
    </w:p>
    <w:p w14:paraId="222373D0" w14:textId="77777777" w:rsidR="00AC4D4E" w:rsidRPr="00C254DB" w:rsidRDefault="00AC4D4E" w:rsidP="00A178EF">
      <w:pPr>
        <w:pStyle w:val="EX"/>
        <w:tabs>
          <w:tab w:val="left" w:pos="851"/>
        </w:tabs>
        <w:ind w:left="2835" w:hanging="2551"/>
      </w:pPr>
      <w:r w:rsidRPr="00C254DB">
        <w:tab/>
        <w:t>Channel Data Length:</w:t>
      </w:r>
      <w:r w:rsidRPr="00C254DB">
        <w:tab/>
        <w:t>200</w:t>
      </w:r>
    </w:p>
    <w:p w14:paraId="451EAAD5" w14:textId="77777777" w:rsidR="00AC4D4E" w:rsidRPr="00C254DB" w:rsidRDefault="00AC4D4E" w:rsidP="00A178EF">
      <w:r w:rsidRPr="00C254DB">
        <w:t>Coding:</w:t>
      </w:r>
    </w:p>
    <w:p w14:paraId="448C9707"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7CDEC1B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608AC5BA"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46D056C6"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419DBA7A"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5B07BE46"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31B691B"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5D9C1D4E" w14:textId="1D07C9F2" w:rsidR="00AC4D4E" w:rsidRPr="00BE209F" w:rsidRDefault="00AC4D4E" w:rsidP="00AC4D4E">
            <w:pPr>
              <w:pStyle w:val="TAC"/>
              <w:rPr>
                <w:rFonts w:eastAsia="SimSun"/>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491D13C6"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7B8C75FB"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5697235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F33452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6CF1AC42"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0E6A42CF"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1D91C928" w14:textId="77777777" w:rsidR="00AC4D4E" w:rsidRPr="00C254DB" w:rsidRDefault="00AC4D4E" w:rsidP="00AC4D4E">
            <w:pPr>
              <w:pStyle w:val="TAC"/>
            </w:pPr>
            <w:r w:rsidRPr="00C254DB">
              <w:t>B7</w:t>
            </w:r>
          </w:p>
        </w:tc>
      </w:tr>
      <w:tr w:rsidR="00AC4D4E" w:rsidRPr="00C254DB" w14:paraId="654AD2EA" w14:textId="77777777" w:rsidTr="00A178EF">
        <w:trPr>
          <w:jc w:val="center"/>
        </w:trPr>
        <w:tc>
          <w:tcPr>
            <w:tcW w:w="1134" w:type="dxa"/>
            <w:tcBorders>
              <w:top w:val="single" w:sz="4" w:space="0" w:color="auto"/>
              <w:right w:val="single" w:sz="4" w:space="0" w:color="auto"/>
            </w:tcBorders>
          </w:tcPr>
          <w:p w14:paraId="08BAA6E9"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BA1DDE1"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0BCA0B82"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61283CF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FB889A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86B4E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BD6A97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530A9E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6F3C58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0EEDE5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D4457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87A816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EC2768C" w14:textId="77777777" w:rsidR="00AC4D4E" w:rsidRPr="00C254DB" w:rsidRDefault="00AC4D4E" w:rsidP="00AC4D4E">
            <w:pPr>
              <w:pStyle w:val="TAC"/>
            </w:pPr>
          </w:p>
        </w:tc>
      </w:tr>
    </w:tbl>
    <w:p w14:paraId="028A5718" w14:textId="77777777" w:rsidR="00AC4D4E" w:rsidRPr="001D1909" w:rsidRDefault="00AC4D4E" w:rsidP="00A178EF">
      <w:r>
        <w:tab/>
        <w:t>Where XX is the Hex value of the Command number</w:t>
      </w:r>
    </w:p>
    <w:p w14:paraId="103BDF68" w14:textId="77777777" w:rsidR="00AC4D4E" w:rsidRPr="00C254DB" w:rsidRDefault="00AC4D4E" w:rsidP="00A178EF"/>
    <w:p w14:paraId="63F64849" w14:textId="77777777" w:rsidR="00AC4D4E" w:rsidRPr="00C254DB" w:rsidRDefault="00AC4D4E" w:rsidP="00A178EF">
      <w:r w:rsidRPr="00C254DB">
        <w:lastRenderedPageBreak/>
        <w:t>PROAC</w:t>
      </w:r>
      <w:r>
        <w:t>TIVE COMMAND: RECEIVE DATA 1.3.</w:t>
      </w:r>
      <w:r>
        <w:rPr>
          <w:rFonts w:hint="eastAsia"/>
        </w:rPr>
        <w:t>10</w:t>
      </w:r>
    </w:p>
    <w:p w14:paraId="7A400F81" w14:textId="77777777" w:rsidR="00AC4D4E" w:rsidRPr="00C254DB" w:rsidRDefault="00AC4D4E" w:rsidP="00A178EF">
      <w:r w:rsidRPr="00C254DB">
        <w:t>Logically:</w:t>
      </w:r>
    </w:p>
    <w:p w14:paraId="069FB2CA" w14:textId="77777777" w:rsidR="00AC4D4E" w:rsidRPr="00C254DB" w:rsidRDefault="00AC4D4E" w:rsidP="00A178EF">
      <w:pPr>
        <w:pStyle w:val="EW"/>
        <w:tabs>
          <w:tab w:val="left" w:pos="851"/>
        </w:tabs>
        <w:ind w:left="2835" w:hanging="2551"/>
      </w:pPr>
      <w:r w:rsidRPr="00C254DB">
        <w:t>Command details</w:t>
      </w:r>
    </w:p>
    <w:p w14:paraId="379AAAA7" w14:textId="4EDB0348" w:rsidR="00AC4D4E" w:rsidRPr="00BE209F" w:rsidRDefault="00AC4D4E" w:rsidP="00A178EF">
      <w:pPr>
        <w:pStyle w:val="EW"/>
        <w:tabs>
          <w:tab w:val="left" w:pos="851"/>
        </w:tabs>
        <w:ind w:left="2835" w:hanging="2551"/>
        <w:rPr>
          <w:rFonts w:eastAsia="SimSun"/>
          <w:lang w:eastAsia="zh-CN"/>
        </w:rPr>
      </w:pPr>
      <w:r w:rsidRPr="00C254DB">
        <w:tab/>
        <w:t>Command number:</w:t>
      </w:r>
      <w:r w:rsidRPr="00C254DB">
        <w:tab/>
      </w:r>
      <w:r>
        <w:t>any value between 1 to 254</w:t>
      </w:r>
    </w:p>
    <w:p w14:paraId="43919625"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4339DC3D"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1DC2DEFD"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57F146AE"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5E3178F2"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2AF9BFCC" w14:textId="77777777" w:rsidR="00AC4D4E" w:rsidRPr="00C254DB" w:rsidRDefault="00AC4D4E" w:rsidP="00A178EF">
      <w:pPr>
        <w:pStyle w:val="EW"/>
        <w:tabs>
          <w:tab w:val="left" w:pos="851"/>
        </w:tabs>
        <w:ind w:left="2835" w:hanging="2551"/>
      </w:pPr>
      <w:r w:rsidRPr="00C254DB">
        <w:t>Channel Data Length</w:t>
      </w:r>
    </w:p>
    <w:p w14:paraId="4A3FAD75" w14:textId="77777777" w:rsidR="00AC4D4E" w:rsidRPr="00C254DB" w:rsidRDefault="00AC4D4E" w:rsidP="00A178EF">
      <w:pPr>
        <w:pStyle w:val="EX"/>
        <w:tabs>
          <w:tab w:val="left" w:pos="851"/>
        </w:tabs>
        <w:ind w:left="2835" w:hanging="2551"/>
      </w:pPr>
      <w:r>
        <w:tab/>
        <w:t>Channel Data Length:</w:t>
      </w:r>
      <w:r>
        <w:tab/>
      </w:r>
      <w:r>
        <w:rPr>
          <w:rFonts w:eastAsia="SimSun" w:hint="eastAsia"/>
          <w:lang w:eastAsia="zh-CN"/>
        </w:rPr>
        <w:t>1</w:t>
      </w:r>
      <w:r w:rsidRPr="00C254DB">
        <w:t>00</w:t>
      </w:r>
    </w:p>
    <w:p w14:paraId="07EE2BC3" w14:textId="77777777" w:rsidR="00AC4D4E" w:rsidRPr="00C254DB" w:rsidRDefault="00AC4D4E" w:rsidP="00A178EF">
      <w:pPr>
        <w:keepNext/>
        <w:keepLines/>
      </w:pPr>
      <w:r w:rsidRPr="00C254DB">
        <w:t>Coding:</w:t>
      </w:r>
    </w:p>
    <w:p w14:paraId="57118B8A"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276D6E8E"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72313B5"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77B7FA24"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68042CCA"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0337290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62D1394"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3A551D83" w14:textId="50049954" w:rsidR="00AC4D4E" w:rsidRPr="00BE209F" w:rsidRDefault="00AC4D4E" w:rsidP="00AC4D4E">
            <w:pPr>
              <w:pStyle w:val="TAC"/>
              <w:rPr>
                <w:rFonts w:eastAsia="SimSun"/>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6E5A0806"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0EF2BB6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110D182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E640B39"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F0F63FF"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C7C02C2"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C828D24" w14:textId="77777777" w:rsidR="00AC4D4E" w:rsidRPr="00C254DB" w:rsidRDefault="00AC4D4E" w:rsidP="00AC4D4E">
            <w:pPr>
              <w:pStyle w:val="TAC"/>
            </w:pPr>
            <w:r w:rsidRPr="00C254DB">
              <w:t>B7</w:t>
            </w:r>
          </w:p>
        </w:tc>
      </w:tr>
      <w:tr w:rsidR="00AC4D4E" w:rsidRPr="00C254DB" w14:paraId="049064BC" w14:textId="77777777" w:rsidTr="00A178EF">
        <w:trPr>
          <w:jc w:val="center"/>
        </w:trPr>
        <w:tc>
          <w:tcPr>
            <w:tcW w:w="1134" w:type="dxa"/>
            <w:tcBorders>
              <w:top w:val="single" w:sz="4" w:space="0" w:color="auto"/>
              <w:right w:val="single" w:sz="4" w:space="0" w:color="auto"/>
            </w:tcBorders>
          </w:tcPr>
          <w:p w14:paraId="2C36F43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3437F0D"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5F6E01D8" w14:textId="77777777" w:rsidR="00AC4D4E" w:rsidRPr="00BE209F" w:rsidRDefault="00AC4D4E" w:rsidP="00AC4D4E">
            <w:pPr>
              <w:pStyle w:val="TAC"/>
              <w:rPr>
                <w:rFonts w:eastAsia="SimSun"/>
                <w:lang w:eastAsia="zh-CN"/>
              </w:rPr>
            </w:pPr>
            <w:r>
              <w:rPr>
                <w:rFonts w:eastAsia="SimSun" w:hint="eastAsia"/>
                <w:lang w:eastAsia="zh-CN"/>
              </w:rPr>
              <w:t>64</w:t>
            </w:r>
          </w:p>
        </w:tc>
        <w:tc>
          <w:tcPr>
            <w:tcW w:w="588" w:type="dxa"/>
            <w:tcBorders>
              <w:top w:val="single" w:sz="4" w:space="0" w:color="auto"/>
              <w:left w:val="single" w:sz="4" w:space="0" w:color="auto"/>
              <w:bottom w:val="single" w:sz="4" w:space="0" w:color="auto"/>
              <w:right w:val="single" w:sz="4" w:space="0" w:color="auto"/>
            </w:tcBorders>
          </w:tcPr>
          <w:p w14:paraId="1A49996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8FE24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EE7DAE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FC5194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768429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5CE72D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C197F5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93744D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859895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DF7554E" w14:textId="77777777" w:rsidR="00AC4D4E" w:rsidRPr="00C254DB" w:rsidRDefault="00AC4D4E" w:rsidP="00AC4D4E">
            <w:pPr>
              <w:pStyle w:val="TAC"/>
            </w:pPr>
          </w:p>
        </w:tc>
      </w:tr>
    </w:tbl>
    <w:p w14:paraId="32753A25" w14:textId="77777777" w:rsidR="00AC4D4E" w:rsidRPr="001D1909" w:rsidRDefault="00AC4D4E" w:rsidP="00A178EF">
      <w:r>
        <w:tab/>
        <w:t>Where XX is the Hex value of the Command number</w:t>
      </w:r>
    </w:p>
    <w:p w14:paraId="5644599C" w14:textId="77777777" w:rsidR="00AC4D4E" w:rsidRPr="00C254DB" w:rsidRDefault="00AC4D4E" w:rsidP="00A178EF"/>
    <w:p w14:paraId="172E8A0B" w14:textId="77777777" w:rsidR="00AC4D4E" w:rsidRPr="00C254DB" w:rsidRDefault="00AC4D4E" w:rsidP="00A178EF">
      <w:r w:rsidRPr="00C254DB">
        <w:t>TERMINAL RESPONSE: RE</w:t>
      </w:r>
      <w:r>
        <w:t>CEIVE DATA 1.3.</w:t>
      </w:r>
      <w:r>
        <w:rPr>
          <w:rFonts w:hint="eastAsia"/>
        </w:rPr>
        <w:t>8</w:t>
      </w:r>
    </w:p>
    <w:p w14:paraId="6F728FB3" w14:textId="77777777" w:rsidR="00AC4D4E" w:rsidRPr="00C254DB" w:rsidRDefault="00AC4D4E" w:rsidP="00A178EF">
      <w:r w:rsidRPr="00C254DB">
        <w:t>Logically:</w:t>
      </w:r>
    </w:p>
    <w:p w14:paraId="18FFBFB7" w14:textId="77777777" w:rsidR="00AC4D4E" w:rsidRPr="00C254DB" w:rsidRDefault="00AC4D4E" w:rsidP="00A178EF">
      <w:pPr>
        <w:pStyle w:val="EW"/>
        <w:tabs>
          <w:tab w:val="left" w:pos="851"/>
        </w:tabs>
        <w:ind w:left="2835" w:hanging="2551"/>
      </w:pPr>
      <w:r w:rsidRPr="00C254DB">
        <w:t>Command details</w:t>
      </w:r>
    </w:p>
    <w:p w14:paraId="266A825C" w14:textId="77777777" w:rsidR="00AC4D4E" w:rsidRPr="00BE209F" w:rsidRDefault="00AC4D4E" w:rsidP="00A178EF">
      <w:pPr>
        <w:pStyle w:val="EW"/>
        <w:tabs>
          <w:tab w:val="left" w:pos="851"/>
        </w:tabs>
        <w:ind w:left="2835" w:hanging="2551"/>
        <w:rPr>
          <w:rFonts w:eastAsia="SimSun"/>
          <w:lang w:eastAsia="zh-CN"/>
        </w:rPr>
      </w:pPr>
      <w:r>
        <w:tab/>
        <w:t>Command number:</w:t>
      </w:r>
      <w:r>
        <w:tab/>
        <w:t xml:space="preserve">same value as the command number in </w:t>
      </w:r>
      <w:r w:rsidRPr="001D1909">
        <w:t>TERMINAL RESPONSE: RECEIVE DATA 1.</w:t>
      </w:r>
      <w:r>
        <w:t>3</w:t>
      </w:r>
      <w:r w:rsidRPr="001D1909">
        <w:t>.</w:t>
      </w:r>
      <w:r>
        <w:rPr>
          <w:rFonts w:eastAsia="SimSun" w:hint="eastAsia"/>
          <w:lang w:eastAsia="zh-CN"/>
        </w:rPr>
        <w:t>8</w:t>
      </w:r>
    </w:p>
    <w:p w14:paraId="5F17C3B5"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DBBF11D"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1E1DB0C4"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741310C3"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1A770692"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UICC</w:t>
      </w:r>
    </w:p>
    <w:p w14:paraId="6343E115" w14:textId="77777777" w:rsidR="00AC4D4E" w:rsidRPr="00C254DB" w:rsidRDefault="00AC4D4E" w:rsidP="00A178EF">
      <w:pPr>
        <w:pStyle w:val="EW"/>
        <w:tabs>
          <w:tab w:val="left" w:pos="851"/>
        </w:tabs>
        <w:ind w:left="2835" w:hanging="2551"/>
      </w:pPr>
      <w:r w:rsidRPr="00C254DB">
        <w:t>Result</w:t>
      </w:r>
    </w:p>
    <w:p w14:paraId="3E1EDEDC"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41587DE8" w14:textId="77777777" w:rsidR="00AC4D4E" w:rsidRDefault="00AC4D4E" w:rsidP="00A178EF">
      <w:pPr>
        <w:pStyle w:val="EW"/>
        <w:tabs>
          <w:tab w:val="left" w:pos="851"/>
        </w:tabs>
        <w:ind w:left="2835" w:hanging="2551"/>
      </w:pPr>
      <w:r>
        <w:t>Channel Data:</w:t>
      </w:r>
      <w:r>
        <w:tab/>
        <w:t>90 91 .. FF 00 01 .. 57 (200 Bytes of data)</w:t>
      </w:r>
    </w:p>
    <w:p w14:paraId="7AE2FAE7" w14:textId="77777777" w:rsidR="00AC4D4E" w:rsidRPr="00C254DB" w:rsidRDefault="00AC4D4E" w:rsidP="00A178EF">
      <w:pPr>
        <w:pStyle w:val="EX"/>
        <w:tabs>
          <w:tab w:val="left" w:pos="851"/>
        </w:tabs>
        <w:ind w:left="2835" w:hanging="2551"/>
      </w:pPr>
      <w:r w:rsidRPr="00C254DB">
        <w:t>Channel data length:</w:t>
      </w:r>
      <w:r w:rsidRPr="00C254DB">
        <w:tab/>
        <w:t>FF</w:t>
      </w:r>
    </w:p>
    <w:p w14:paraId="70C07703" w14:textId="77777777" w:rsidR="00AC4D4E" w:rsidRPr="00C254DB" w:rsidRDefault="00AC4D4E" w:rsidP="00A178EF">
      <w:r w:rsidRPr="00C254DB">
        <w:t>Coding:</w:t>
      </w:r>
    </w:p>
    <w:p w14:paraId="22A29B1D"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5DB39534"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3256619"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5CCAC09F"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94C710C"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3499B8AB" w14:textId="1CF5FE4A" w:rsidR="00AC4D4E" w:rsidRPr="00BE209F" w:rsidRDefault="00AC4D4E" w:rsidP="00AC4D4E">
            <w:pPr>
              <w:pStyle w:val="TAC"/>
              <w:rPr>
                <w:rFonts w:eastAsia="SimSun"/>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084E53C3"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FF018EF"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8F9726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14A68A46"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4136364"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6D8C38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4D0ECFA"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1E2006BE"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DAF6B48" w14:textId="77777777" w:rsidR="00AC4D4E" w:rsidRPr="00C254DB" w:rsidRDefault="00AC4D4E" w:rsidP="00AC4D4E">
            <w:pPr>
              <w:pStyle w:val="TAC"/>
            </w:pPr>
            <w:r w:rsidRPr="00C254DB">
              <w:t>00</w:t>
            </w:r>
          </w:p>
        </w:tc>
      </w:tr>
      <w:tr w:rsidR="00AC4D4E" w:rsidRPr="00C254DB" w14:paraId="468EB13A" w14:textId="77777777" w:rsidTr="00A178EF">
        <w:trPr>
          <w:jc w:val="center"/>
        </w:trPr>
        <w:tc>
          <w:tcPr>
            <w:tcW w:w="1134" w:type="dxa"/>
            <w:tcBorders>
              <w:top w:val="single" w:sz="4" w:space="0" w:color="auto"/>
              <w:right w:val="single" w:sz="4" w:space="0" w:color="auto"/>
            </w:tcBorders>
          </w:tcPr>
          <w:p w14:paraId="4D6FC2E2"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3942D85"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76A323DA"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BA3488C"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7223017E" w14:textId="77777777" w:rsidR="00AC4D4E" w:rsidRPr="00C254DB" w:rsidRDefault="00AC4D4E" w:rsidP="00AC4D4E">
            <w:pPr>
              <w:pStyle w:val="TAC"/>
            </w:pPr>
            <w:r w:rsidRPr="00C254DB">
              <w:t>90</w:t>
            </w:r>
          </w:p>
        </w:tc>
        <w:tc>
          <w:tcPr>
            <w:tcW w:w="567" w:type="dxa"/>
            <w:tcBorders>
              <w:top w:val="single" w:sz="4" w:space="0" w:color="auto"/>
              <w:left w:val="single" w:sz="4" w:space="0" w:color="auto"/>
              <w:bottom w:val="single" w:sz="4" w:space="0" w:color="auto"/>
              <w:right w:val="single" w:sz="4" w:space="0" w:color="auto"/>
            </w:tcBorders>
          </w:tcPr>
          <w:p w14:paraId="43FD287F" w14:textId="77777777" w:rsidR="00AC4D4E" w:rsidRPr="00C254DB" w:rsidRDefault="00AC4D4E" w:rsidP="00AC4D4E">
            <w:pPr>
              <w:pStyle w:val="TAC"/>
            </w:pPr>
            <w:r w:rsidRPr="00C254DB">
              <w:t>91</w:t>
            </w:r>
          </w:p>
        </w:tc>
        <w:tc>
          <w:tcPr>
            <w:tcW w:w="567" w:type="dxa"/>
            <w:tcBorders>
              <w:top w:val="single" w:sz="4" w:space="0" w:color="auto"/>
              <w:left w:val="single" w:sz="4" w:space="0" w:color="auto"/>
              <w:bottom w:val="single" w:sz="4" w:space="0" w:color="auto"/>
              <w:right w:val="single" w:sz="4" w:space="0" w:color="auto"/>
            </w:tcBorders>
          </w:tcPr>
          <w:p w14:paraId="6207755D" w14:textId="77777777" w:rsidR="00AC4D4E" w:rsidRPr="00C254DB" w:rsidRDefault="00AC4D4E" w:rsidP="00AC4D4E">
            <w:pPr>
              <w:pStyle w:val="TAC"/>
            </w:pPr>
            <w:r w:rsidRPr="00C254DB">
              <w:t>92</w:t>
            </w:r>
          </w:p>
        </w:tc>
        <w:tc>
          <w:tcPr>
            <w:tcW w:w="567" w:type="dxa"/>
            <w:tcBorders>
              <w:top w:val="single" w:sz="4" w:space="0" w:color="auto"/>
              <w:left w:val="single" w:sz="4" w:space="0" w:color="auto"/>
              <w:bottom w:val="single" w:sz="4" w:space="0" w:color="auto"/>
              <w:right w:val="single" w:sz="4" w:space="0" w:color="auto"/>
            </w:tcBorders>
          </w:tcPr>
          <w:p w14:paraId="532E59D5"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3439338B"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117B3C4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FC549E3"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EB0633B"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FDB9924" w14:textId="77777777" w:rsidR="00AC4D4E" w:rsidRPr="00C254DB" w:rsidRDefault="00AC4D4E" w:rsidP="00AC4D4E">
            <w:pPr>
              <w:pStyle w:val="TAC"/>
            </w:pPr>
            <w:r w:rsidRPr="00C254DB">
              <w:t>..</w:t>
            </w:r>
          </w:p>
        </w:tc>
      </w:tr>
      <w:tr w:rsidR="00AC4D4E" w:rsidRPr="00C254DB" w14:paraId="1664863E" w14:textId="77777777" w:rsidTr="00A178EF">
        <w:trPr>
          <w:jc w:val="center"/>
        </w:trPr>
        <w:tc>
          <w:tcPr>
            <w:tcW w:w="1134" w:type="dxa"/>
            <w:tcBorders>
              <w:right w:val="single" w:sz="4" w:space="0" w:color="auto"/>
            </w:tcBorders>
          </w:tcPr>
          <w:p w14:paraId="6B31CBEB"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068EC02" w14:textId="77777777" w:rsidR="00AC4D4E" w:rsidRPr="00C254DB" w:rsidRDefault="00AC4D4E" w:rsidP="00AC4D4E">
            <w:pPr>
              <w:pStyle w:val="TAC"/>
            </w:pPr>
            <w:r w:rsidRPr="00C254DB">
              <w:t>57</w:t>
            </w:r>
          </w:p>
        </w:tc>
        <w:tc>
          <w:tcPr>
            <w:tcW w:w="567" w:type="dxa"/>
            <w:tcBorders>
              <w:top w:val="single" w:sz="4" w:space="0" w:color="auto"/>
              <w:left w:val="single" w:sz="4" w:space="0" w:color="auto"/>
              <w:bottom w:val="single" w:sz="4" w:space="0" w:color="auto"/>
              <w:right w:val="single" w:sz="4" w:space="0" w:color="auto"/>
            </w:tcBorders>
          </w:tcPr>
          <w:p w14:paraId="0432E977"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30331A8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38D6B89"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53632CF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EC1543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9C9140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11498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C3E678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1169BA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B5F42C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09244C1" w14:textId="77777777" w:rsidR="00AC4D4E" w:rsidRPr="00C254DB" w:rsidRDefault="00AC4D4E" w:rsidP="00AC4D4E">
            <w:pPr>
              <w:pStyle w:val="TAC"/>
            </w:pPr>
          </w:p>
        </w:tc>
      </w:tr>
    </w:tbl>
    <w:p w14:paraId="297EC21B" w14:textId="77777777" w:rsidR="00AC4D4E" w:rsidRPr="001D1909" w:rsidRDefault="00AC4D4E" w:rsidP="00A178EF">
      <w:r>
        <w:tab/>
        <w:t>Where XX is the Hex value of the Command number</w:t>
      </w:r>
    </w:p>
    <w:p w14:paraId="7EE94784" w14:textId="77777777" w:rsidR="00AC4D4E" w:rsidRPr="00C254DB" w:rsidRDefault="00AC4D4E" w:rsidP="00A178EF"/>
    <w:p w14:paraId="56699E9E" w14:textId="77777777" w:rsidR="00AC4D4E" w:rsidRPr="00C254DB" w:rsidRDefault="00AC4D4E" w:rsidP="00A178EF">
      <w:r w:rsidRPr="00C254DB">
        <w:t>TERMI</w:t>
      </w:r>
      <w:r>
        <w:t>NAL RESPONSE: RECEIVE DATA 1.3.</w:t>
      </w:r>
      <w:r>
        <w:rPr>
          <w:rFonts w:hint="eastAsia"/>
        </w:rPr>
        <w:t>9</w:t>
      </w:r>
    </w:p>
    <w:p w14:paraId="2CF7036B" w14:textId="77777777" w:rsidR="00AC4D4E" w:rsidRPr="00C254DB" w:rsidRDefault="00AC4D4E" w:rsidP="00A178EF">
      <w:r w:rsidRPr="00C254DB">
        <w:t>Logically:</w:t>
      </w:r>
    </w:p>
    <w:p w14:paraId="1B4AE88E" w14:textId="77777777" w:rsidR="00AC4D4E" w:rsidRPr="00C254DB" w:rsidRDefault="00AC4D4E" w:rsidP="00A178EF">
      <w:pPr>
        <w:pStyle w:val="EW"/>
        <w:tabs>
          <w:tab w:val="left" w:pos="851"/>
        </w:tabs>
        <w:ind w:left="2835" w:hanging="2551"/>
      </w:pPr>
      <w:r w:rsidRPr="00C254DB">
        <w:t>Command details</w:t>
      </w:r>
    </w:p>
    <w:p w14:paraId="23C84A68" w14:textId="77777777" w:rsidR="00AC4D4E" w:rsidRPr="00BE209F" w:rsidRDefault="00AC4D4E" w:rsidP="00A178EF">
      <w:pPr>
        <w:pStyle w:val="EW"/>
        <w:tabs>
          <w:tab w:val="left" w:pos="851"/>
        </w:tabs>
        <w:ind w:left="2835" w:hanging="2551"/>
        <w:rPr>
          <w:rFonts w:eastAsia="SimSun"/>
          <w:lang w:eastAsia="zh-CN"/>
        </w:rPr>
      </w:pPr>
      <w:r w:rsidRPr="00C254DB">
        <w:tab/>
        <w:t>Command number</w:t>
      </w:r>
      <w:r>
        <w:t>:</w:t>
      </w:r>
      <w:r>
        <w:tab/>
        <w:t xml:space="preserve">same value as the command number in </w:t>
      </w:r>
      <w:r w:rsidRPr="001D1909">
        <w:t>TERMINAL RESPONSE: RECEIVE DATA 1.</w:t>
      </w:r>
      <w:r>
        <w:t>3</w:t>
      </w:r>
      <w:r w:rsidRPr="001D1909">
        <w:t>.</w:t>
      </w:r>
      <w:r>
        <w:rPr>
          <w:rFonts w:eastAsia="SimSun" w:hint="eastAsia"/>
          <w:lang w:eastAsia="zh-CN"/>
        </w:rPr>
        <w:t>9</w:t>
      </w:r>
    </w:p>
    <w:p w14:paraId="55DB41CF"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57788DB8"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46E1BEC9" w14:textId="77777777" w:rsidR="00AC4D4E" w:rsidRPr="00C254DB" w:rsidRDefault="00AC4D4E" w:rsidP="00A178EF">
      <w:pPr>
        <w:pStyle w:val="EW"/>
        <w:tabs>
          <w:tab w:val="left" w:pos="851"/>
        </w:tabs>
        <w:ind w:left="2835" w:hanging="2551"/>
      </w:pPr>
      <w:r w:rsidRPr="00C254DB">
        <w:t>Device identities</w:t>
      </w:r>
    </w:p>
    <w:p w14:paraId="5D60F0EC" w14:textId="77777777" w:rsidR="00AC4D4E" w:rsidRPr="00C254DB" w:rsidRDefault="00AC4D4E" w:rsidP="00A178EF">
      <w:pPr>
        <w:pStyle w:val="EW"/>
        <w:tabs>
          <w:tab w:val="left" w:pos="851"/>
        </w:tabs>
        <w:ind w:left="2835" w:hanging="2551"/>
      </w:pPr>
      <w:r w:rsidRPr="00C254DB">
        <w:tab/>
        <w:t>Source device:</w:t>
      </w:r>
      <w:r w:rsidRPr="00C254DB">
        <w:tab/>
        <w:t>ME</w:t>
      </w:r>
    </w:p>
    <w:p w14:paraId="6B0767A5" w14:textId="77777777" w:rsidR="00AC4D4E" w:rsidRPr="00C254DB" w:rsidRDefault="00AC4D4E" w:rsidP="00A178EF">
      <w:pPr>
        <w:pStyle w:val="EW"/>
        <w:tabs>
          <w:tab w:val="left" w:pos="851"/>
        </w:tabs>
        <w:ind w:left="2835" w:hanging="2551"/>
      </w:pPr>
      <w:r w:rsidRPr="00C254DB">
        <w:tab/>
        <w:t>Destination device:</w:t>
      </w:r>
      <w:r w:rsidRPr="00C254DB">
        <w:tab/>
        <w:t>UICC</w:t>
      </w:r>
    </w:p>
    <w:p w14:paraId="162023F3" w14:textId="77777777" w:rsidR="00AC4D4E" w:rsidRPr="00C254DB" w:rsidRDefault="00AC4D4E" w:rsidP="00A178EF">
      <w:pPr>
        <w:pStyle w:val="EW"/>
        <w:tabs>
          <w:tab w:val="left" w:pos="851"/>
        </w:tabs>
        <w:ind w:left="2835" w:hanging="2551"/>
      </w:pPr>
      <w:r w:rsidRPr="00C254DB">
        <w:t>Result</w:t>
      </w:r>
    </w:p>
    <w:p w14:paraId="6A0FD041"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7BB5498B" w14:textId="77777777" w:rsidR="00AC4D4E" w:rsidRPr="00C254DB" w:rsidRDefault="00AC4D4E" w:rsidP="00A178EF">
      <w:pPr>
        <w:pStyle w:val="EW"/>
        <w:tabs>
          <w:tab w:val="left" w:pos="851"/>
        </w:tabs>
        <w:ind w:left="2835" w:hanging="2551"/>
      </w:pPr>
      <w:r>
        <w:t>Channel Data:</w:t>
      </w:r>
      <w:r w:rsidRPr="00C254DB">
        <w:tab/>
        <w:t>58 59 .. FF 00 01 .. 1F (200 Bytes of data)</w:t>
      </w:r>
    </w:p>
    <w:p w14:paraId="74D343F7" w14:textId="77777777" w:rsidR="00AC4D4E" w:rsidRPr="00BE209F" w:rsidRDefault="00AC4D4E" w:rsidP="00A178EF">
      <w:pPr>
        <w:pStyle w:val="EX"/>
        <w:tabs>
          <w:tab w:val="left" w:pos="851"/>
        </w:tabs>
        <w:ind w:left="2835" w:hanging="2551"/>
        <w:rPr>
          <w:rFonts w:eastAsia="SimSun"/>
          <w:lang w:eastAsia="zh-CN"/>
        </w:rPr>
      </w:pPr>
      <w:r>
        <w:t>Channel data length:</w:t>
      </w:r>
      <w:r>
        <w:tab/>
      </w:r>
      <w:r>
        <w:rPr>
          <w:rFonts w:eastAsia="SimSun" w:hint="eastAsia"/>
          <w:lang w:eastAsia="zh-CN"/>
        </w:rPr>
        <w:t>64</w:t>
      </w:r>
    </w:p>
    <w:p w14:paraId="67E35F47" w14:textId="77777777" w:rsidR="00AC4D4E" w:rsidRPr="00C254DB" w:rsidRDefault="00AC4D4E" w:rsidP="00A178EF">
      <w:r w:rsidRPr="00C254DB">
        <w:lastRenderedPageBreak/>
        <w:t>Coding:</w:t>
      </w:r>
    </w:p>
    <w:p w14:paraId="18CB0D13"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1E3E7226"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0C1430E"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51364FEB"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BA4D06D"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6CDCA835" w14:textId="57AFFC38" w:rsidR="00AC4D4E" w:rsidRPr="00BE209F" w:rsidRDefault="00AC4D4E" w:rsidP="00AC4D4E">
            <w:pPr>
              <w:pStyle w:val="TAC"/>
              <w:rPr>
                <w:rFonts w:eastAsia="SimSun"/>
                <w:lang w:eastAsia="zh-CN"/>
              </w:rPr>
            </w:pPr>
            <w:r>
              <w:t>XX</w:t>
            </w:r>
          </w:p>
        </w:tc>
        <w:tc>
          <w:tcPr>
            <w:tcW w:w="567" w:type="dxa"/>
            <w:tcBorders>
              <w:top w:val="single" w:sz="4" w:space="0" w:color="auto"/>
              <w:left w:val="single" w:sz="4" w:space="0" w:color="auto"/>
              <w:bottom w:val="single" w:sz="4" w:space="0" w:color="auto"/>
              <w:right w:val="single" w:sz="4" w:space="0" w:color="auto"/>
            </w:tcBorders>
          </w:tcPr>
          <w:p w14:paraId="682DE573"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43C851B5"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6F359ED"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0CDDCBE"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49A6AC6"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2FEEA3F"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86D5532"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356A1EA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325DA8F" w14:textId="77777777" w:rsidR="00AC4D4E" w:rsidRPr="00C254DB" w:rsidRDefault="00AC4D4E" w:rsidP="00AC4D4E">
            <w:pPr>
              <w:pStyle w:val="TAC"/>
            </w:pPr>
            <w:r w:rsidRPr="00C254DB">
              <w:t>00</w:t>
            </w:r>
          </w:p>
        </w:tc>
      </w:tr>
      <w:tr w:rsidR="00AC4D4E" w:rsidRPr="00C254DB" w14:paraId="183523B0" w14:textId="77777777" w:rsidTr="00A178EF">
        <w:trPr>
          <w:jc w:val="center"/>
        </w:trPr>
        <w:tc>
          <w:tcPr>
            <w:tcW w:w="1134" w:type="dxa"/>
            <w:tcBorders>
              <w:top w:val="single" w:sz="4" w:space="0" w:color="auto"/>
              <w:right w:val="single" w:sz="4" w:space="0" w:color="auto"/>
            </w:tcBorders>
          </w:tcPr>
          <w:p w14:paraId="5CADD93F"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4741DA1"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45A177D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E8032F9"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7730648D" w14:textId="77777777" w:rsidR="00AC4D4E" w:rsidRPr="00C254DB" w:rsidRDefault="00AC4D4E" w:rsidP="00AC4D4E">
            <w:pPr>
              <w:pStyle w:val="TAC"/>
            </w:pPr>
            <w:r w:rsidRPr="00C254DB">
              <w:t>58</w:t>
            </w:r>
          </w:p>
        </w:tc>
        <w:tc>
          <w:tcPr>
            <w:tcW w:w="567" w:type="dxa"/>
            <w:tcBorders>
              <w:top w:val="single" w:sz="4" w:space="0" w:color="auto"/>
              <w:left w:val="single" w:sz="4" w:space="0" w:color="auto"/>
              <w:bottom w:val="single" w:sz="4" w:space="0" w:color="auto"/>
              <w:right w:val="single" w:sz="4" w:space="0" w:color="auto"/>
            </w:tcBorders>
          </w:tcPr>
          <w:p w14:paraId="168E7D38" w14:textId="77777777" w:rsidR="00AC4D4E" w:rsidRPr="00C254DB" w:rsidRDefault="00AC4D4E" w:rsidP="00AC4D4E">
            <w:pPr>
              <w:pStyle w:val="TAC"/>
            </w:pPr>
            <w:r w:rsidRPr="00C254DB">
              <w:t>59</w:t>
            </w:r>
          </w:p>
        </w:tc>
        <w:tc>
          <w:tcPr>
            <w:tcW w:w="567" w:type="dxa"/>
            <w:tcBorders>
              <w:top w:val="single" w:sz="4" w:space="0" w:color="auto"/>
              <w:left w:val="single" w:sz="4" w:space="0" w:color="auto"/>
              <w:bottom w:val="single" w:sz="4" w:space="0" w:color="auto"/>
              <w:right w:val="single" w:sz="4" w:space="0" w:color="auto"/>
            </w:tcBorders>
          </w:tcPr>
          <w:p w14:paraId="73669AE4" w14:textId="77777777" w:rsidR="00AC4D4E" w:rsidRPr="00C254DB" w:rsidRDefault="00AC4D4E" w:rsidP="00AC4D4E">
            <w:pPr>
              <w:pStyle w:val="TAC"/>
            </w:pPr>
            <w:r w:rsidRPr="00C254DB">
              <w:t>5A</w:t>
            </w:r>
          </w:p>
        </w:tc>
        <w:tc>
          <w:tcPr>
            <w:tcW w:w="567" w:type="dxa"/>
            <w:tcBorders>
              <w:top w:val="single" w:sz="4" w:space="0" w:color="auto"/>
              <w:left w:val="single" w:sz="4" w:space="0" w:color="auto"/>
              <w:bottom w:val="single" w:sz="4" w:space="0" w:color="auto"/>
              <w:right w:val="single" w:sz="4" w:space="0" w:color="auto"/>
            </w:tcBorders>
          </w:tcPr>
          <w:p w14:paraId="42511CF5"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3CD0ADDC"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2CAA9602"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7499056"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C33034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C11213E" w14:textId="77777777" w:rsidR="00AC4D4E" w:rsidRPr="00C254DB" w:rsidRDefault="00AC4D4E" w:rsidP="00AC4D4E">
            <w:pPr>
              <w:pStyle w:val="TAC"/>
            </w:pPr>
            <w:r w:rsidRPr="00C254DB">
              <w:t>..</w:t>
            </w:r>
          </w:p>
        </w:tc>
      </w:tr>
      <w:tr w:rsidR="00AC4D4E" w:rsidRPr="00C254DB" w14:paraId="7ECA495D" w14:textId="77777777" w:rsidTr="00A178EF">
        <w:trPr>
          <w:jc w:val="center"/>
        </w:trPr>
        <w:tc>
          <w:tcPr>
            <w:tcW w:w="1134" w:type="dxa"/>
            <w:tcBorders>
              <w:right w:val="single" w:sz="4" w:space="0" w:color="auto"/>
            </w:tcBorders>
          </w:tcPr>
          <w:p w14:paraId="49A6DA73"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21173A82" w14:textId="77777777" w:rsidR="00AC4D4E" w:rsidRPr="00C254DB" w:rsidRDefault="00AC4D4E" w:rsidP="00AC4D4E">
            <w:pPr>
              <w:pStyle w:val="TAC"/>
            </w:pPr>
            <w:r w:rsidRPr="00C254DB">
              <w:t>1F</w:t>
            </w:r>
          </w:p>
        </w:tc>
        <w:tc>
          <w:tcPr>
            <w:tcW w:w="567" w:type="dxa"/>
            <w:tcBorders>
              <w:top w:val="single" w:sz="4" w:space="0" w:color="auto"/>
              <w:left w:val="single" w:sz="4" w:space="0" w:color="auto"/>
              <w:bottom w:val="single" w:sz="4" w:space="0" w:color="auto"/>
              <w:right w:val="single" w:sz="4" w:space="0" w:color="auto"/>
            </w:tcBorders>
          </w:tcPr>
          <w:p w14:paraId="132C40B5"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23BB0B1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59A43E33" w14:textId="77777777" w:rsidR="00AC4D4E" w:rsidRPr="00BE209F" w:rsidRDefault="00AC4D4E" w:rsidP="00AC4D4E">
            <w:pPr>
              <w:pStyle w:val="TAC"/>
              <w:rPr>
                <w:rFonts w:eastAsia="SimSun"/>
                <w:lang w:eastAsia="zh-CN"/>
              </w:rPr>
            </w:pPr>
            <w:r>
              <w:rPr>
                <w:rFonts w:eastAsia="SimSun" w:hint="eastAsia"/>
                <w:lang w:eastAsia="zh-CN"/>
              </w:rPr>
              <w:t>64</w:t>
            </w:r>
          </w:p>
        </w:tc>
        <w:tc>
          <w:tcPr>
            <w:tcW w:w="567" w:type="dxa"/>
            <w:tcBorders>
              <w:top w:val="single" w:sz="4" w:space="0" w:color="auto"/>
              <w:left w:val="single" w:sz="4" w:space="0" w:color="auto"/>
              <w:bottom w:val="single" w:sz="4" w:space="0" w:color="auto"/>
              <w:right w:val="single" w:sz="4" w:space="0" w:color="auto"/>
            </w:tcBorders>
          </w:tcPr>
          <w:p w14:paraId="0CF31F1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5FD8DA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B300BA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D3B99D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289082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E0B55A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3E0CC9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214B0AA" w14:textId="77777777" w:rsidR="00AC4D4E" w:rsidRPr="00C254DB" w:rsidRDefault="00AC4D4E" w:rsidP="00AC4D4E">
            <w:pPr>
              <w:pStyle w:val="TAC"/>
            </w:pPr>
          </w:p>
        </w:tc>
      </w:tr>
    </w:tbl>
    <w:p w14:paraId="316D6C4C" w14:textId="77777777" w:rsidR="00AC4D4E" w:rsidRPr="001D1909" w:rsidRDefault="00AC4D4E" w:rsidP="00A178EF">
      <w:r>
        <w:tab/>
        <w:t>Where XX is the Hex value of the Command number</w:t>
      </w:r>
    </w:p>
    <w:p w14:paraId="4DE06EA8" w14:textId="77777777" w:rsidR="00AC4D4E" w:rsidRPr="00C254DB" w:rsidRDefault="00AC4D4E" w:rsidP="00A178EF"/>
    <w:p w14:paraId="36021513" w14:textId="77777777" w:rsidR="00AC4D4E" w:rsidRPr="00C254DB" w:rsidRDefault="00AC4D4E" w:rsidP="00A178EF">
      <w:r w:rsidRPr="00C254DB">
        <w:t>TERMI</w:t>
      </w:r>
      <w:r>
        <w:t>NAL RESPONSE: RECEIVE DATA 1.3.</w:t>
      </w:r>
      <w:r>
        <w:rPr>
          <w:rFonts w:hint="eastAsia"/>
        </w:rPr>
        <w:t>10</w:t>
      </w:r>
    </w:p>
    <w:p w14:paraId="08EF3EEA" w14:textId="77777777" w:rsidR="00AC4D4E" w:rsidRPr="00C254DB" w:rsidRDefault="00AC4D4E" w:rsidP="00A178EF">
      <w:r w:rsidRPr="00C254DB">
        <w:t>Logically:</w:t>
      </w:r>
    </w:p>
    <w:p w14:paraId="5D4D55A5" w14:textId="77777777" w:rsidR="00AC4D4E" w:rsidRPr="00C254DB" w:rsidRDefault="00AC4D4E" w:rsidP="00A178EF">
      <w:pPr>
        <w:pStyle w:val="EW"/>
        <w:tabs>
          <w:tab w:val="left" w:pos="851"/>
        </w:tabs>
        <w:ind w:left="2835" w:hanging="2551"/>
      </w:pPr>
      <w:r w:rsidRPr="00C254DB">
        <w:t>Command details</w:t>
      </w:r>
    </w:p>
    <w:p w14:paraId="7ADB9572" w14:textId="77777777" w:rsidR="00AC4D4E" w:rsidRPr="00BE209F" w:rsidRDefault="00AC4D4E" w:rsidP="00A178EF">
      <w:pPr>
        <w:pStyle w:val="EW"/>
        <w:tabs>
          <w:tab w:val="left" w:pos="851"/>
        </w:tabs>
        <w:ind w:left="2835" w:hanging="2551"/>
        <w:rPr>
          <w:rFonts w:eastAsia="SimSun"/>
          <w:lang w:eastAsia="zh-CN"/>
        </w:rPr>
      </w:pPr>
      <w:r>
        <w:tab/>
        <w:t>Command number:</w:t>
      </w:r>
      <w:r>
        <w:tab/>
        <w:t xml:space="preserve">same value as the command number in </w:t>
      </w:r>
      <w:r w:rsidRPr="001D1909">
        <w:t>TERMINAL RESPONSE: RECEIVE DATA 1.</w:t>
      </w:r>
      <w:r>
        <w:t>3</w:t>
      </w:r>
      <w:r w:rsidRPr="001D1909">
        <w:t>.</w:t>
      </w:r>
      <w:r>
        <w:rPr>
          <w:rFonts w:eastAsia="SimSun" w:hint="eastAsia"/>
          <w:lang w:eastAsia="zh-CN"/>
        </w:rPr>
        <w:t>10</w:t>
      </w:r>
    </w:p>
    <w:p w14:paraId="550135F1"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A7F3E63" w14:textId="77777777" w:rsidR="00AC4D4E"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E891BA7"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1CF6BEA5"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40FC85DA"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32A7C1BB" w14:textId="77777777" w:rsidR="00AC4D4E" w:rsidRPr="00C254DB" w:rsidRDefault="00AC4D4E" w:rsidP="00A178EF">
      <w:pPr>
        <w:pStyle w:val="EW"/>
        <w:tabs>
          <w:tab w:val="left" w:pos="851"/>
        </w:tabs>
        <w:ind w:left="2835" w:hanging="2551"/>
      </w:pPr>
      <w:r w:rsidRPr="00C254DB">
        <w:t>Result</w:t>
      </w:r>
    </w:p>
    <w:p w14:paraId="68BFEBFD"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25CD2693" w14:textId="77777777" w:rsidR="00AC4D4E" w:rsidRPr="00C254DB" w:rsidRDefault="00AC4D4E" w:rsidP="00A178EF">
      <w:pPr>
        <w:pStyle w:val="EW"/>
        <w:tabs>
          <w:tab w:val="left" w:pos="851"/>
        </w:tabs>
        <w:ind w:left="2835" w:hanging="2551"/>
      </w:pPr>
      <w:r>
        <w:t>Channel Data:</w:t>
      </w:r>
      <w:r>
        <w:tab/>
        <w:t xml:space="preserve">20 21 .. </w:t>
      </w:r>
      <w:r>
        <w:rPr>
          <w:rFonts w:eastAsia="SimSun" w:hint="eastAsia"/>
          <w:lang w:eastAsia="zh-CN"/>
        </w:rPr>
        <w:t>83</w:t>
      </w:r>
      <w:r>
        <w:t xml:space="preserve"> (</w:t>
      </w:r>
      <w:r>
        <w:rPr>
          <w:rFonts w:eastAsia="SimSun" w:hint="eastAsia"/>
          <w:lang w:eastAsia="zh-CN"/>
        </w:rPr>
        <w:t>1</w:t>
      </w:r>
      <w:r w:rsidRPr="00C254DB">
        <w:t>00 Bytes of data)</w:t>
      </w:r>
    </w:p>
    <w:p w14:paraId="4A4D8AD3" w14:textId="77777777" w:rsidR="00AC4D4E" w:rsidRPr="00C254DB" w:rsidRDefault="00AC4D4E" w:rsidP="00A178EF">
      <w:pPr>
        <w:pStyle w:val="EX"/>
        <w:tabs>
          <w:tab w:val="left" w:pos="851"/>
        </w:tabs>
        <w:ind w:left="2835" w:hanging="2551"/>
      </w:pPr>
      <w:r w:rsidRPr="00C254DB">
        <w:t>Channel data length:</w:t>
      </w:r>
      <w:r w:rsidRPr="00C254DB">
        <w:tab/>
        <w:t>00</w:t>
      </w:r>
    </w:p>
    <w:p w14:paraId="1BD3AE0D" w14:textId="77777777" w:rsidR="00AC4D4E" w:rsidRPr="00C254DB" w:rsidRDefault="00AC4D4E" w:rsidP="00A178EF">
      <w:r w:rsidRPr="00C254DB">
        <w:t>Coding:</w:t>
      </w:r>
    </w:p>
    <w:p w14:paraId="22C8E3B1"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1733D09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FD3D545"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4CA974F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BF9B4E0"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559CBA3C" w14:textId="156BE28A" w:rsidR="00AC4D4E" w:rsidRPr="005F4F06" w:rsidRDefault="00AC4D4E" w:rsidP="00AC4D4E">
            <w:pPr>
              <w:pStyle w:val="TAC"/>
              <w:rPr>
                <w:rFonts w:eastAsia="SimSun"/>
                <w:lang w:eastAsia="zh-CN"/>
              </w:rPr>
            </w:pPr>
            <w:r>
              <w:rPr>
                <w:rFonts w:eastAsia="SimSun"/>
                <w:lang w:eastAsia="zh-CN"/>
              </w:rPr>
              <w:t>XX</w:t>
            </w:r>
          </w:p>
        </w:tc>
        <w:tc>
          <w:tcPr>
            <w:tcW w:w="567" w:type="dxa"/>
            <w:tcBorders>
              <w:top w:val="single" w:sz="4" w:space="0" w:color="auto"/>
              <w:left w:val="single" w:sz="4" w:space="0" w:color="auto"/>
              <w:bottom w:val="single" w:sz="4" w:space="0" w:color="auto"/>
              <w:right w:val="single" w:sz="4" w:space="0" w:color="auto"/>
            </w:tcBorders>
          </w:tcPr>
          <w:p w14:paraId="78A166DC"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2F408AC"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6FD86F9"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72FEC28"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4836B0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50AD1992"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BBADAD2"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6A69698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69024592" w14:textId="77777777" w:rsidR="00AC4D4E" w:rsidRPr="00C254DB" w:rsidRDefault="00AC4D4E" w:rsidP="00AC4D4E">
            <w:pPr>
              <w:pStyle w:val="TAC"/>
            </w:pPr>
            <w:r w:rsidRPr="00C254DB">
              <w:t>00</w:t>
            </w:r>
          </w:p>
        </w:tc>
      </w:tr>
      <w:tr w:rsidR="00AC4D4E" w:rsidRPr="00C254DB" w14:paraId="6F1BBF06" w14:textId="77777777" w:rsidTr="00A178EF">
        <w:trPr>
          <w:jc w:val="center"/>
        </w:trPr>
        <w:tc>
          <w:tcPr>
            <w:tcW w:w="1134" w:type="dxa"/>
            <w:tcBorders>
              <w:top w:val="single" w:sz="4" w:space="0" w:color="auto"/>
              <w:right w:val="single" w:sz="4" w:space="0" w:color="auto"/>
            </w:tcBorders>
          </w:tcPr>
          <w:p w14:paraId="39D66043"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037CCA5"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27B2BBC5" w14:textId="77777777" w:rsidR="00AC4D4E" w:rsidRPr="00BE209F" w:rsidRDefault="00AC4D4E" w:rsidP="00AC4D4E">
            <w:pPr>
              <w:pStyle w:val="TAC"/>
              <w:rPr>
                <w:rFonts w:eastAsia="SimSun"/>
                <w:lang w:eastAsia="zh-CN"/>
              </w:rPr>
            </w:pPr>
            <w:r>
              <w:rPr>
                <w:rFonts w:eastAsia="SimSun" w:hint="eastAsia"/>
                <w:lang w:eastAsia="zh-CN"/>
              </w:rPr>
              <w:t>64</w:t>
            </w:r>
          </w:p>
        </w:tc>
        <w:tc>
          <w:tcPr>
            <w:tcW w:w="567" w:type="dxa"/>
            <w:tcBorders>
              <w:top w:val="single" w:sz="4" w:space="0" w:color="auto"/>
              <w:left w:val="single" w:sz="4" w:space="0" w:color="auto"/>
              <w:bottom w:val="single" w:sz="4" w:space="0" w:color="auto"/>
              <w:right w:val="single" w:sz="4" w:space="0" w:color="auto"/>
            </w:tcBorders>
          </w:tcPr>
          <w:p w14:paraId="0EDA48B7" w14:textId="77777777" w:rsidR="00AC4D4E" w:rsidRPr="00C254DB" w:rsidRDefault="00AC4D4E" w:rsidP="00AC4D4E">
            <w:pPr>
              <w:pStyle w:val="TAC"/>
            </w:pPr>
            <w:r w:rsidRPr="00C254DB">
              <w:t>20</w:t>
            </w:r>
          </w:p>
        </w:tc>
        <w:tc>
          <w:tcPr>
            <w:tcW w:w="567" w:type="dxa"/>
            <w:tcBorders>
              <w:top w:val="single" w:sz="4" w:space="0" w:color="auto"/>
              <w:left w:val="single" w:sz="4" w:space="0" w:color="auto"/>
              <w:bottom w:val="single" w:sz="4" w:space="0" w:color="auto"/>
              <w:right w:val="single" w:sz="4" w:space="0" w:color="auto"/>
            </w:tcBorders>
          </w:tcPr>
          <w:p w14:paraId="67244748"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75CF74D6" w14:textId="77777777" w:rsidR="00AC4D4E" w:rsidRPr="00C254DB" w:rsidRDefault="00AC4D4E" w:rsidP="00AC4D4E">
            <w:pPr>
              <w:pStyle w:val="TAC"/>
            </w:pPr>
            <w:r w:rsidRPr="00C254DB">
              <w:t>22</w:t>
            </w:r>
          </w:p>
        </w:tc>
        <w:tc>
          <w:tcPr>
            <w:tcW w:w="567" w:type="dxa"/>
            <w:tcBorders>
              <w:top w:val="single" w:sz="4" w:space="0" w:color="auto"/>
              <w:left w:val="single" w:sz="4" w:space="0" w:color="auto"/>
              <w:bottom w:val="single" w:sz="4" w:space="0" w:color="auto"/>
              <w:right w:val="single" w:sz="4" w:space="0" w:color="auto"/>
            </w:tcBorders>
          </w:tcPr>
          <w:p w14:paraId="32C23439"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5F5A398F" w14:textId="77777777" w:rsidR="00AC4D4E" w:rsidRPr="00BE209F" w:rsidRDefault="00AC4D4E" w:rsidP="00AC4D4E">
            <w:pPr>
              <w:pStyle w:val="TAC"/>
              <w:rPr>
                <w:rFonts w:eastAsia="SimSun"/>
                <w:lang w:eastAsia="zh-CN"/>
              </w:rPr>
            </w:pPr>
            <w:r>
              <w:rPr>
                <w:rFonts w:eastAsia="SimSun" w:hint="eastAsia"/>
                <w:lang w:eastAsia="zh-CN"/>
              </w:rPr>
              <w:t>83</w:t>
            </w:r>
          </w:p>
        </w:tc>
        <w:tc>
          <w:tcPr>
            <w:tcW w:w="567" w:type="dxa"/>
            <w:tcBorders>
              <w:top w:val="single" w:sz="4" w:space="0" w:color="auto"/>
              <w:left w:val="single" w:sz="4" w:space="0" w:color="auto"/>
              <w:bottom w:val="single" w:sz="4" w:space="0" w:color="auto"/>
              <w:right w:val="single" w:sz="4" w:space="0" w:color="auto"/>
            </w:tcBorders>
          </w:tcPr>
          <w:p w14:paraId="235F0E66"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10B824AB"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3635DC9"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16119B3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C7BA954" w14:textId="77777777" w:rsidR="00AC4D4E" w:rsidRPr="00C254DB" w:rsidRDefault="00AC4D4E" w:rsidP="00AC4D4E">
            <w:pPr>
              <w:pStyle w:val="TAC"/>
            </w:pPr>
          </w:p>
        </w:tc>
      </w:tr>
    </w:tbl>
    <w:p w14:paraId="167C3C46" w14:textId="77777777" w:rsidR="00AC4D4E" w:rsidRPr="001D1909" w:rsidRDefault="00AC4D4E" w:rsidP="00A178EF">
      <w:r>
        <w:tab/>
        <w:t>Where XX is the Hex value of the Command number</w:t>
      </w:r>
    </w:p>
    <w:p w14:paraId="3720FCE8" w14:textId="77777777" w:rsidR="00AC4D4E" w:rsidRPr="00C254DB" w:rsidRDefault="00AC4D4E" w:rsidP="00A178EF"/>
    <w:p w14:paraId="748E4BDC" w14:textId="77777777" w:rsidR="00134D55" w:rsidRPr="0090555D" w:rsidRDefault="00134D55" w:rsidP="00134D55">
      <w:pPr>
        <w:keepNext/>
        <w:keepLines/>
        <w:spacing w:before="60"/>
        <w:jc w:val="center"/>
        <w:rPr>
          <w:rFonts w:ascii="Arial" w:hAnsi="Arial"/>
          <w:b/>
          <w:lang w:eastAsia="zh-CN"/>
        </w:rPr>
      </w:pPr>
      <w:r w:rsidRPr="0090555D">
        <w:rPr>
          <w:rFonts w:ascii="Arial" w:hAnsi="Arial"/>
          <w:b/>
        </w:rPr>
        <w:t xml:space="preserve">Expected sequence 1.4 (RECEIVE DATA, </w:t>
      </w:r>
      <w:r w:rsidRPr="0090555D">
        <w:rPr>
          <w:rFonts w:ascii="Arial" w:hAnsi="Arial" w:hint="eastAsia"/>
          <w:b/>
          <w:color w:val="000000"/>
          <w:lang w:eastAsia="zh-CN"/>
        </w:rPr>
        <w:t xml:space="preserve">receiving </w:t>
      </w:r>
      <w:r w:rsidRPr="0090555D">
        <w:rPr>
          <w:rFonts w:ascii="Arial" w:hAnsi="Arial" w:hint="eastAsia"/>
          <w:b/>
          <w:lang w:eastAsia="zh-CN"/>
        </w:rPr>
        <w:t>65535</w:t>
      </w:r>
      <w:r w:rsidRPr="0090555D">
        <w:rPr>
          <w:rFonts w:ascii="Arial" w:hAnsi="Arial"/>
          <w:b/>
        </w:rPr>
        <w:t xml:space="preserve"> Bytes</w:t>
      </w:r>
      <w:r w:rsidRPr="0090555D">
        <w:rPr>
          <w:rFonts w:ascii="Arial" w:hAnsi="Arial"/>
          <w:b/>
          <w:color w:val="000000"/>
        </w:rPr>
        <w:t xml:space="preserve"> of data</w:t>
      </w:r>
      <w:r w:rsidRPr="0090555D">
        <w:rPr>
          <w:rFonts w:ascii="Arial" w:hAnsi="Arial"/>
          <w:b/>
        </w:rPr>
        <w:t>)</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134D55" w:rsidRPr="0090555D" w14:paraId="05134AF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2013208" w14:textId="77777777" w:rsidR="00134D55" w:rsidRPr="0090555D" w:rsidRDefault="00134D55" w:rsidP="00790D7A">
            <w:pPr>
              <w:keepNext/>
              <w:keepLines/>
              <w:spacing w:after="0"/>
              <w:jc w:val="center"/>
              <w:rPr>
                <w:rFonts w:ascii="Arial" w:hAnsi="Arial"/>
                <w:b/>
                <w:sz w:val="18"/>
              </w:rPr>
            </w:pPr>
            <w:r w:rsidRPr="0090555D">
              <w:rPr>
                <w:rFonts w:ascii="Arial" w:hAnsi="Arial"/>
                <w:b/>
                <w:sz w:val="18"/>
              </w:rPr>
              <w:t>Step</w:t>
            </w:r>
          </w:p>
        </w:tc>
        <w:tc>
          <w:tcPr>
            <w:tcW w:w="1325" w:type="dxa"/>
            <w:tcBorders>
              <w:top w:val="single" w:sz="6" w:space="0" w:color="auto"/>
              <w:left w:val="single" w:sz="6" w:space="0" w:color="auto"/>
              <w:bottom w:val="single" w:sz="6" w:space="0" w:color="auto"/>
              <w:right w:val="single" w:sz="6" w:space="0" w:color="auto"/>
            </w:tcBorders>
          </w:tcPr>
          <w:p w14:paraId="52E9212A" w14:textId="77777777" w:rsidR="00134D55" w:rsidRPr="0090555D" w:rsidRDefault="00134D55" w:rsidP="00790D7A">
            <w:pPr>
              <w:keepNext/>
              <w:keepLines/>
              <w:spacing w:after="0"/>
              <w:jc w:val="center"/>
              <w:rPr>
                <w:rFonts w:ascii="Arial" w:hAnsi="Arial"/>
                <w:b/>
                <w:sz w:val="18"/>
              </w:rPr>
            </w:pPr>
            <w:r w:rsidRPr="0090555D">
              <w:rPr>
                <w:rFonts w:ascii="Arial" w:hAnsi="Arial"/>
                <w:b/>
                <w:sz w:val="18"/>
              </w:rPr>
              <w:t>Direction</w:t>
            </w:r>
          </w:p>
        </w:tc>
        <w:tc>
          <w:tcPr>
            <w:tcW w:w="3870" w:type="dxa"/>
            <w:tcBorders>
              <w:top w:val="single" w:sz="6" w:space="0" w:color="auto"/>
              <w:left w:val="single" w:sz="6" w:space="0" w:color="auto"/>
              <w:bottom w:val="single" w:sz="6" w:space="0" w:color="auto"/>
              <w:right w:val="single" w:sz="6" w:space="0" w:color="auto"/>
            </w:tcBorders>
          </w:tcPr>
          <w:p w14:paraId="54AA344E" w14:textId="77777777" w:rsidR="00134D55" w:rsidRPr="0090555D" w:rsidRDefault="00134D55" w:rsidP="00790D7A">
            <w:pPr>
              <w:keepNext/>
              <w:keepLines/>
              <w:spacing w:after="0"/>
              <w:jc w:val="center"/>
              <w:rPr>
                <w:rFonts w:ascii="Arial" w:hAnsi="Arial"/>
                <w:b/>
                <w:sz w:val="18"/>
              </w:rPr>
            </w:pPr>
            <w:r w:rsidRPr="0090555D">
              <w:rPr>
                <w:rFonts w:ascii="Arial" w:hAnsi="Arial"/>
                <w:b/>
                <w:sz w:val="18"/>
              </w:rPr>
              <w:t>MESSAGE / Action</w:t>
            </w:r>
          </w:p>
        </w:tc>
        <w:tc>
          <w:tcPr>
            <w:tcW w:w="3196" w:type="dxa"/>
            <w:tcBorders>
              <w:top w:val="single" w:sz="6" w:space="0" w:color="auto"/>
              <w:left w:val="single" w:sz="6" w:space="0" w:color="auto"/>
              <w:bottom w:val="single" w:sz="6" w:space="0" w:color="auto"/>
              <w:right w:val="single" w:sz="6" w:space="0" w:color="auto"/>
            </w:tcBorders>
          </w:tcPr>
          <w:p w14:paraId="20A56B54" w14:textId="77777777" w:rsidR="00134D55" w:rsidRPr="0090555D" w:rsidRDefault="00134D55" w:rsidP="00790D7A">
            <w:pPr>
              <w:keepNext/>
              <w:keepLines/>
              <w:spacing w:after="0"/>
              <w:jc w:val="center"/>
              <w:rPr>
                <w:rFonts w:ascii="Arial" w:hAnsi="Arial"/>
                <w:b/>
                <w:sz w:val="18"/>
              </w:rPr>
            </w:pPr>
            <w:r w:rsidRPr="0090555D">
              <w:rPr>
                <w:rFonts w:ascii="Arial" w:hAnsi="Arial"/>
                <w:b/>
                <w:sz w:val="18"/>
              </w:rPr>
              <w:t>Comments</w:t>
            </w:r>
          </w:p>
        </w:tc>
      </w:tr>
      <w:tr w:rsidR="00134D55" w:rsidRPr="0090555D" w14:paraId="3BAE6F05"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02E8F5C" w14:textId="77777777" w:rsidR="00134D55" w:rsidRPr="0090555D" w:rsidRDefault="00134D55" w:rsidP="00790D7A">
            <w:pPr>
              <w:keepNext/>
              <w:keepLines/>
              <w:spacing w:after="0"/>
              <w:jc w:val="center"/>
              <w:rPr>
                <w:rFonts w:ascii="Arial" w:hAnsi="Arial"/>
                <w:sz w:val="18"/>
              </w:rPr>
            </w:pPr>
            <w:r w:rsidRPr="0090555D">
              <w:rPr>
                <w:rFonts w:ascii="Arial" w:hAnsi="Arial"/>
                <w:sz w:val="18"/>
              </w:rPr>
              <w:t>1</w:t>
            </w:r>
          </w:p>
        </w:tc>
        <w:tc>
          <w:tcPr>
            <w:tcW w:w="1325" w:type="dxa"/>
            <w:tcBorders>
              <w:top w:val="single" w:sz="6" w:space="0" w:color="auto"/>
              <w:left w:val="single" w:sz="6" w:space="0" w:color="auto"/>
              <w:bottom w:val="single" w:sz="6" w:space="0" w:color="auto"/>
              <w:right w:val="single" w:sz="6" w:space="0" w:color="auto"/>
            </w:tcBorders>
          </w:tcPr>
          <w:p w14:paraId="253EA2C7" w14:textId="77777777" w:rsidR="00134D55" w:rsidRPr="0090555D" w:rsidRDefault="00134D55" w:rsidP="00790D7A">
            <w:pPr>
              <w:keepNext/>
              <w:keepLines/>
              <w:spacing w:after="0"/>
              <w:jc w:val="center"/>
              <w:rPr>
                <w:rFonts w:ascii="Arial" w:hAnsi="Arial"/>
                <w:sz w:val="18"/>
              </w:rPr>
            </w:pPr>
            <w:r w:rsidRPr="0090555D">
              <w:rPr>
                <w:rFonts w:ascii="Arial" w:hAnsi="Arial"/>
                <w:sz w:val="18"/>
              </w:rPr>
              <w:t xml:space="preserve">USER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EF76469" w14:textId="77777777" w:rsidR="00134D55" w:rsidRPr="0090555D" w:rsidRDefault="00134D55" w:rsidP="00790D7A">
            <w:pPr>
              <w:keepNext/>
              <w:keepLines/>
              <w:overflowPunct w:val="0"/>
              <w:autoSpaceDE w:val="0"/>
              <w:autoSpaceDN w:val="0"/>
              <w:adjustRightInd w:val="0"/>
              <w:spacing w:after="0"/>
              <w:textAlignment w:val="baseline"/>
              <w:rPr>
                <w:rFonts w:ascii="Arial" w:hAnsi="Arial"/>
                <w:sz w:val="18"/>
              </w:rPr>
            </w:pPr>
            <w:r w:rsidRPr="0090555D">
              <w:rPr>
                <w:rFonts w:ascii="Arial" w:hAnsi="Arial"/>
                <w:sz w:val="18"/>
              </w:rPr>
              <w:t>Set and configure URSP rules with DNN "TestGp.rs" in the terminal configuration if required.</w:t>
            </w:r>
          </w:p>
          <w:p w14:paraId="23D41239" w14:textId="77777777" w:rsidR="00134D55" w:rsidRPr="0090555D" w:rsidRDefault="00134D55" w:rsidP="00790D7A">
            <w:pPr>
              <w:keepNext/>
              <w:keepLines/>
              <w:spacing w:after="0"/>
              <w:rPr>
                <w:rFonts w:ascii="Arial" w:hAnsi="Arial"/>
                <w:sz w:val="18"/>
              </w:rPr>
            </w:pPr>
            <w:r w:rsidRPr="0090555D">
              <w:rPr>
                <w:rFonts w:ascii="Arial" w:hAnsi="Arial"/>
                <w:sz w:val="18"/>
              </w:rPr>
              <w:t>Internet PDU session using DNN "internet"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19CBD4C6" w14:textId="77777777" w:rsidR="00134D55" w:rsidRPr="0090555D" w:rsidRDefault="00134D55" w:rsidP="00790D7A">
            <w:pPr>
              <w:keepNext/>
              <w:keepLines/>
              <w:spacing w:after="0"/>
              <w:rPr>
                <w:rFonts w:ascii="Arial" w:hAnsi="Arial"/>
                <w:sz w:val="18"/>
              </w:rPr>
            </w:pPr>
            <w:r w:rsidRPr="0090555D">
              <w:rPr>
                <w:rFonts w:ascii="Arial" w:hAnsi="Arial"/>
                <w:sz w:val="18"/>
              </w:rPr>
              <w:t>[see initial conditions]</w:t>
            </w:r>
          </w:p>
        </w:tc>
      </w:tr>
      <w:tr w:rsidR="00134D55" w:rsidRPr="0090555D" w14:paraId="7D68DEC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DE5EA69" w14:textId="77777777" w:rsidR="00134D55" w:rsidRPr="0090555D" w:rsidRDefault="00134D55" w:rsidP="00790D7A">
            <w:pPr>
              <w:spacing w:after="0"/>
              <w:jc w:val="center"/>
              <w:rPr>
                <w:rFonts w:ascii="Arial" w:hAnsi="Arial"/>
                <w:sz w:val="18"/>
              </w:rPr>
            </w:pPr>
            <w:r w:rsidRPr="0090555D">
              <w:rPr>
                <w:rFonts w:ascii="Arial" w:hAnsi="Arial"/>
                <w:sz w:val="18"/>
              </w:rPr>
              <w:t>2</w:t>
            </w:r>
          </w:p>
        </w:tc>
        <w:tc>
          <w:tcPr>
            <w:tcW w:w="1325" w:type="dxa"/>
            <w:tcBorders>
              <w:top w:val="single" w:sz="6" w:space="0" w:color="auto"/>
              <w:left w:val="single" w:sz="6" w:space="0" w:color="auto"/>
              <w:bottom w:val="single" w:sz="6" w:space="0" w:color="auto"/>
              <w:right w:val="single" w:sz="6" w:space="0" w:color="auto"/>
            </w:tcBorders>
          </w:tcPr>
          <w:p w14:paraId="685E7E95"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0C2AFC10" w14:textId="77777777" w:rsidR="00134D55" w:rsidRPr="0090555D" w:rsidRDefault="00134D55" w:rsidP="00790D7A">
            <w:pPr>
              <w:spacing w:after="0"/>
              <w:rPr>
                <w:rFonts w:ascii="Arial" w:hAnsi="Arial"/>
                <w:sz w:val="18"/>
              </w:rPr>
            </w:pPr>
            <w:r w:rsidRPr="0090555D">
              <w:rPr>
                <w:rFonts w:ascii="Arial" w:hAnsi="Arial"/>
                <w:sz w:val="18"/>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6814B4CC" w14:textId="77777777" w:rsidR="00134D55" w:rsidRPr="0090555D" w:rsidRDefault="00134D55" w:rsidP="00790D7A">
            <w:pPr>
              <w:spacing w:after="0"/>
              <w:rPr>
                <w:rFonts w:ascii="Arial" w:hAnsi="Arial"/>
                <w:sz w:val="18"/>
              </w:rPr>
            </w:pPr>
          </w:p>
        </w:tc>
      </w:tr>
      <w:tr w:rsidR="00134D55" w:rsidRPr="0090555D" w14:paraId="795CAC7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B379558" w14:textId="77777777" w:rsidR="00134D55" w:rsidRPr="0090555D" w:rsidRDefault="00134D55" w:rsidP="00790D7A">
            <w:pPr>
              <w:spacing w:after="0"/>
              <w:jc w:val="center"/>
              <w:rPr>
                <w:rFonts w:ascii="Arial" w:hAnsi="Arial"/>
                <w:sz w:val="18"/>
              </w:rPr>
            </w:pPr>
            <w:r w:rsidRPr="0090555D">
              <w:rPr>
                <w:rFonts w:ascii="Arial" w:hAnsi="Arial"/>
                <w:sz w:val="18"/>
              </w:rPr>
              <w:t>3</w:t>
            </w:r>
          </w:p>
        </w:tc>
        <w:tc>
          <w:tcPr>
            <w:tcW w:w="1325" w:type="dxa"/>
            <w:tcBorders>
              <w:top w:val="single" w:sz="6" w:space="0" w:color="auto"/>
              <w:left w:val="single" w:sz="6" w:space="0" w:color="auto"/>
              <w:bottom w:val="single" w:sz="6" w:space="0" w:color="auto"/>
              <w:right w:val="single" w:sz="6" w:space="0" w:color="auto"/>
            </w:tcBorders>
          </w:tcPr>
          <w:p w14:paraId="5E69200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01FE2B80" w14:textId="77777777" w:rsidR="00134D55" w:rsidRPr="0090555D" w:rsidRDefault="00134D55" w:rsidP="00790D7A">
            <w:pPr>
              <w:spacing w:after="0"/>
              <w:rPr>
                <w:rFonts w:ascii="Arial" w:hAnsi="Arial"/>
                <w:sz w:val="18"/>
              </w:rPr>
            </w:pPr>
            <w:r w:rsidRPr="0090555D">
              <w:rPr>
                <w:rFonts w:ascii="Arial" w:hAnsi="Arial"/>
                <w:sz w:val="18"/>
              </w:rPr>
              <w:t>An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0ED76C26" w14:textId="77777777" w:rsidR="00134D55" w:rsidRPr="0090555D" w:rsidRDefault="00134D55" w:rsidP="00790D7A">
            <w:pPr>
              <w:spacing w:after="0"/>
              <w:rPr>
                <w:rFonts w:ascii="Arial" w:hAnsi="Arial"/>
                <w:sz w:val="18"/>
              </w:rPr>
            </w:pPr>
          </w:p>
        </w:tc>
      </w:tr>
      <w:tr w:rsidR="00134D55" w:rsidRPr="0090555D" w14:paraId="30C7462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3507C8F" w14:textId="77777777" w:rsidR="00134D55" w:rsidRPr="0090555D" w:rsidRDefault="00134D55" w:rsidP="00790D7A">
            <w:pPr>
              <w:spacing w:after="0"/>
              <w:jc w:val="center"/>
              <w:rPr>
                <w:rFonts w:ascii="Arial" w:hAnsi="Arial"/>
                <w:sz w:val="18"/>
                <w:lang w:eastAsia="zh-CN"/>
              </w:rPr>
            </w:pPr>
            <w:r w:rsidRPr="0090555D">
              <w:rPr>
                <w:rFonts w:ascii="Arial" w:hAnsi="Arial" w:hint="eastAsia"/>
                <w:sz w:val="18"/>
                <w:lang w:eastAsia="zh-CN"/>
              </w:rPr>
              <w:t>4</w:t>
            </w:r>
          </w:p>
        </w:tc>
        <w:tc>
          <w:tcPr>
            <w:tcW w:w="1325" w:type="dxa"/>
            <w:tcBorders>
              <w:top w:val="single" w:sz="6" w:space="0" w:color="auto"/>
              <w:left w:val="single" w:sz="6" w:space="0" w:color="auto"/>
              <w:bottom w:val="single" w:sz="6" w:space="0" w:color="auto"/>
              <w:right w:val="single" w:sz="6" w:space="0" w:color="auto"/>
            </w:tcBorders>
          </w:tcPr>
          <w:p w14:paraId="71C7708F"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Symbol" w:hAnsi="Symbol"/>
                <w:sz w:val="18"/>
              </w:rPr>
              <w:t></w:t>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B360C79" w14:textId="77777777" w:rsidR="00134D55" w:rsidRPr="0090555D" w:rsidRDefault="00134D55" w:rsidP="00790D7A">
            <w:pPr>
              <w:spacing w:after="0"/>
              <w:rPr>
                <w:rFonts w:ascii="Arial" w:hAnsi="Arial"/>
                <w:sz w:val="18"/>
              </w:rPr>
            </w:pPr>
            <w:r w:rsidRPr="0090555D">
              <w:rPr>
                <w:rFonts w:ascii="Arial" w:hAnsi="Arial"/>
                <w:sz w:val="18"/>
              </w:rPr>
              <w:t>PROACTIVE COMMAND</w:t>
            </w:r>
            <w:r w:rsidRPr="0090555D">
              <w:rPr>
                <w:rFonts w:ascii="Arial" w:hAnsi="Arial" w:hint="eastAsia"/>
                <w:sz w:val="18"/>
                <w:lang w:eastAsia="zh-CN"/>
              </w:rPr>
              <w:t xml:space="preserve"> </w:t>
            </w:r>
            <w:r w:rsidRPr="0090555D">
              <w:rPr>
                <w:rFonts w:ascii="Arial" w:hAnsi="Arial"/>
                <w:sz w:val="18"/>
              </w:rPr>
              <w:t>PENDING: SET UP EVENT LIST 1.4.1</w:t>
            </w:r>
          </w:p>
        </w:tc>
        <w:tc>
          <w:tcPr>
            <w:tcW w:w="3196" w:type="dxa"/>
            <w:tcBorders>
              <w:top w:val="single" w:sz="6" w:space="0" w:color="auto"/>
              <w:left w:val="single" w:sz="6" w:space="0" w:color="auto"/>
              <w:bottom w:val="single" w:sz="6" w:space="0" w:color="auto"/>
              <w:right w:val="single" w:sz="6" w:space="0" w:color="auto"/>
            </w:tcBorders>
          </w:tcPr>
          <w:p w14:paraId="33892E70" w14:textId="77777777" w:rsidR="00134D55" w:rsidRPr="0090555D" w:rsidRDefault="00134D55" w:rsidP="00790D7A">
            <w:pPr>
              <w:spacing w:after="0"/>
              <w:rPr>
                <w:rFonts w:ascii="Arial" w:hAnsi="Arial"/>
                <w:sz w:val="18"/>
              </w:rPr>
            </w:pPr>
          </w:p>
        </w:tc>
      </w:tr>
      <w:tr w:rsidR="00134D55" w:rsidRPr="0090555D" w14:paraId="13D2E5C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7DBC466" w14:textId="77777777" w:rsidR="00134D55" w:rsidRPr="0090555D" w:rsidRDefault="00134D55" w:rsidP="00790D7A">
            <w:pPr>
              <w:spacing w:after="0"/>
              <w:jc w:val="center"/>
              <w:rPr>
                <w:rFonts w:ascii="Arial" w:hAnsi="Arial"/>
                <w:sz w:val="18"/>
                <w:lang w:eastAsia="zh-CN"/>
              </w:rPr>
            </w:pPr>
            <w:r w:rsidRPr="0090555D">
              <w:rPr>
                <w:rFonts w:ascii="Arial" w:eastAsia="SimSun" w:hAnsi="Arial"/>
                <w:sz w:val="18"/>
                <w:lang w:eastAsia="zh-CN"/>
              </w:rPr>
              <w:t>5</w:t>
            </w:r>
          </w:p>
        </w:tc>
        <w:tc>
          <w:tcPr>
            <w:tcW w:w="1325" w:type="dxa"/>
            <w:tcBorders>
              <w:top w:val="single" w:sz="6" w:space="0" w:color="auto"/>
              <w:left w:val="single" w:sz="6" w:space="0" w:color="auto"/>
              <w:bottom w:val="single" w:sz="6" w:space="0" w:color="auto"/>
              <w:right w:val="single" w:sz="6" w:space="0" w:color="auto"/>
            </w:tcBorders>
          </w:tcPr>
          <w:p w14:paraId="750A62A8"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Symbol" w:hAnsi="Symbol"/>
                <w:sz w:val="18"/>
              </w:rPr>
              <w:t></w:t>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A77AC90"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4C23C895" w14:textId="77777777" w:rsidR="00134D55" w:rsidRPr="0090555D" w:rsidRDefault="00134D55" w:rsidP="00790D7A">
            <w:pPr>
              <w:spacing w:after="0"/>
              <w:rPr>
                <w:rFonts w:ascii="Arial" w:hAnsi="Arial"/>
                <w:sz w:val="18"/>
              </w:rPr>
            </w:pPr>
          </w:p>
        </w:tc>
      </w:tr>
      <w:tr w:rsidR="00134D55" w:rsidRPr="0090555D" w14:paraId="1F8A30BB"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CC5E17B" w14:textId="77777777" w:rsidR="00134D55" w:rsidRPr="0090555D" w:rsidRDefault="00134D55" w:rsidP="00790D7A">
            <w:pPr>
              <w:spacing w:after="0"/>
              <w:jc w:val="center"/>
              <w:rPr>
                <w:rFonts w:ascii="Arial" w:hAnsi="Arial"/>
                <w:sz w:val="18"/>
                <w:lang w:eastAsia="zh-CN"/>
              </w:rPr>
            </w:pPr>
            <w:r w:rsidRPr="0090555D">
              <w:rPr>
                <w:rFonts w:ascii="Arial" w:eastAsia="SimSun" w:hAnsi="Arial"/>
                <w:sz w:val="18"/>
                <w:lang w:eastAsia="zh-CN"/>
              </w:rPr>
              <w:t>6</w:t>
            </w:r>
          </w:p>
        </w:tc>
        <w:tc>
          <w:tcPr>
            <w:tcW w:w="1325" w:type="dxa"/>
            <w:tcBorders>
              <w:top w:val="single" w:sz="6" w:space="0" w:color="auto"/>
              <w:left w:val="single" w:sz="6" w:space="0" w:color="auto"/>
              <w:bottom w:val="single" w:sz="6" w:space="0" w:color="auto"/>
              <w:right w:val="single" w:sz="6" w:space="0" w:color="auto"/>
            </w:tcBorders>
          </w:tcPr>
          <w:p w14:paraId="6E67EB85"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Symbol" w:hAnsi="Symbol"/>
                <w:sz w:val="18"/>
              </w:rPr>
              <w:t></w:t>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3C3443B" w14:textId="77777777" w:rsidR="00134D55" w:rsidRPr="0090555D" w:rsidRDefault="00134D55" w:rsidP="00790D7A">
            <w:pPr>
              <w:spacing w:after="0"/>
              <w:rPr>
                <w:rFonts w:ascii="Arial" w:hAnsi="Arial"/>
                <w:sz w:val="18"/>
              </w:rPr>
            </w:pPr>
            <w:r w:rsidRPr="0090555D">
              <w:rPr>
                <w:rFonts w:ascii="Arial" w:hAnsi="Arial"/>
                <w:sz w:val="18"/>
              </w:rPr>
              <w:t>PROACTIVE COMMAND: SET UP EVENT LIST 1.4.1</w:t>
            </w:r>
          </w:p>
        </w:tc>
        <w:tc>
          <w:tcPr>
            <w:tcW w:w="3196" w:type="dxa"/>
            <w:tcBorders>
              <w:top w:val="single" w:sz="6" w:space="0" w:color="auto"/>
              <w:left w:val="single" w:sz="6" w:space="0" w:color="auto"/>
              <w:bottom w:val="single" w:sz="6" w:space="0" w:color="auto"/>
              <w:right w:val="single" w:sz="6" w:space="0" w:color="auto"/>
            </w:tcBorders>
          </w:tcPr>
          <w:p w14:paraId="151D491A" w14:textId="77777777" w:rsidR="00134D55" w:rsidRPr="0090555D" w:rsidRDefault="00134D55" w:rsidP="00790D7A">
            <w:pPr>
              <w:spacing w:after="0"/>
              <w:rPr>
                <w:rFonts w:ascii="Arial" w:hAnsi="Arial"/>
                <w:sz w:val="18"/>
              </w:rPr>
            </w:pPr>
          </w:p>
        </w:tc>
      </w:tr>
      <w:tr w:rsidR="00134D55" w:rsidRPr="0090555D" w14:paraId="3CDE920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37C37F3" w14:textId="77777777" w:rsidR="00134D55" w:rsidRPr="0090555D" w:rsidRDefault="00134D55" w:rsidP="00790D7A">
            <w:pPr>
              <w:spacing w:after="0"/>
              <w:jc w:val="center"/>
              <w:rPr>
                <w:rFonts w:ascii="Arial" w:hAnsi="Arial"/>
                <w:sz w:val="18"/>
                <w:lang w:eastAsia="zh-CN"/>
              </w:rPr>
            </w:pPr>
            <w:r w:rsidRPr="0090555D">
              <w:rPr>
                <w:rFonts w:ascii="Arial" w:eastAsia="SimSun" w:hAnsi="Arial"/>
                <w:sz w:val="18"/>
                <w:lang w:eastAsia="zh-CN"/>
              </w:rPr>
              <w:t>7</w:t>
            </w:r>
          </w:p>
        </w:tc>
        <w:tc>
          <w:tcPr>
            <w:tcW w:w="1325" w:type="dxa"/>
            <w:tcBorders>
              <w:top w:val="single" w:sz="6" w:space="0" w:color="auto"/>
              <w:left w:val="single" w:sz="6" w:space="0" w:color="auto"/>
              <w:bottom w:val="single" w:sz="6" w:space="0" w:color="auto"/>
              <w:right w:val="single" w:sz="6" w:space="0" w:color="auto"/>
            </w:tcBorders>
          </w:tcPr>
          <w:p w14:paraId="1F7B19BB"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Symbol" w:hAnsi="Symbol"/>
                <w:sz w:val="18"/>
              </w:rPr>
              <w:t></w:t>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096D41A" w14:textId="77777777" w:rsidR="00134D55" w:rsidRPr="0090555D" w:rsidRDefault="00134D55" w:rsidP="00790D7A">
            <w:pPr>
              <w:spacing w:after="0"/>
              <w:rPr>
                <w:rFonts w:ascii="Arial" w:hAnsi="Arial"/>
                <w:sz w:val="18"/>
              </w:rPr>
            </w:pPr>
            <w:r w:rsidRPr="0090555D">
              <w:rPr>
                <w:rFonts w:ascii="Arial" w:hAnsi="Arial"/>
                <w:sz w:val="18"/>
              </w:rPr>
              <w:t>TERMINAL RESPONSE: SET UP EVENT LIST 1.4.1</w:t>
            </w:r>
          </w:p>
        </w:tc>
        <w:tc>
          <w:tcPr>
            <w:tcW w:w="3196" w:type="dxa"/>
            <w:tcBorders>
              <w:top w:val="single" w:sz="6" w:space="0" w:color="auto"/>
              <w:left w:val="single" w:sz="6" w:space="0" w:color="auto"/>
              <w:bottom w:val="single" w:sz="6" w:space="0" w:color="auto"/>
              <w:right w:val="single" w:sz="6" w:space="0" w:color="auto"/>
            </w:tcBorders>
          </w:tcPr>
          <w:p w14:paraId="4553D9FD" w14:textId="77777777" w:rsidR="00134D55" w:rsidRPr="0090555D" w:rsidRDefault="00134D55" w:rsidP="00790D7A">
            <w:pPr>
              <w:spacing w:after="0"/>
              <w:rPr>
                <w:rFonts w:ascii="Arial" w:hAnsi="Arial"/>
                <w:sz w:val="18"/>
              </w:rPr>
            </w:pPr>
          </w:p>
        </w:tc>
      </w:tr>
      <w:tr w:rsidR="00134D55" w:rsidRPr="0090555D" w14:paraId="4E28D92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941B10" w14:textId="77777777" w:rsidR="00134D55" w:rsidRPr="0090555D" w:rsidRDefault="00134D55" w:rsidP="00790D7A">
            <w:pPr>
              <w:spacing w:after="0"/>
              <w:jc w:val="center"/>
              <w:rPr>
                <w:rFonts w:ascii="Arial" w:hAnsi="Arial"/>
                <w:sz w:val="18"/>
                <w:lang w:eastAsia="zh-CN"/>
              </w:rPr>
            </w:pPr>
            <w:r w:rsidRPr="0090555D">
              <w:rPr>
                <w:rFonts w:ascii="Arial" w:hAnsi="Arial"/>
                <w:sz w:val="18"/>
                <w:lang w:eastAsia="zh-CN"/>
              </w:rPr>
              <w:t>8</w:t>
            </w:r>
          </w:p>
        </w:tc>
        <w:tc>
          <w:tcPr>
            <w:tcW w:w="1325" w:type="dxa"/>
            <w:tcBorders>
              <w:top w:val="single" w:sz="6" w:space="0" w:color="auto"/>
              <w:left w:val="single" w:sz="6" w:space="0" w:color="auto"/>
              <w:bottom w:val="single" w:sz="6" w:space="0" w:color="auto"/>
              <w:right w:val="single" w:sz="6" w:space="0" w:color="auto"/>
            </w:tcBorders>
          </w:tcPr>
          <w:p w14:paraId="69DF0176"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B48051A" w14:textId="77777777" w:rsidR="00134D55" w:rsidRPr="0090555D" w:rsidRDefault="00134D55" w:rsidP="00790D7A">
            <w:pPr>
              <w:spacing w:after="0"/>
              <w:rPr>
                <w:rFonts w:ascii="Arial" w:hAnsi="Arial"/>
                <w:sz w:val="18"/>
              </w:rPr>
            </w:pPr>
            <w:r w:rsidRPr="0090555D">
              <w:rPr>
                <w:rFonts w:ascii="Arial" w:hAnsi="Arial"/>
                <w:sz w:val="18"/>
              </w:rPr>
              <w:t>PROACTIVE COMMAND</w:t>
            </w:r>
            <w:r>
              <w:rPr>
                <w:rFonts w:ascii="Arial" w:hAnsi="Arial"/>
                <w:sz w:val="18"/>
              </w:rPr>
              <w:t xml:space="preserve"> PENDING</w:t>
            </w:r>
            <w:r w:rsidRPr="0090555D">
              <w:rPr>
                <w:rFonts w:ascii="Arial" w:hAnsi="Arial"/>
                <w:sz w:val="18"/>
              </w:rPr>
              <w:t xml:space="preserve">: OPEN CHANNEL </w:t>
            </w:r>
            <w:r w:rsidRPr="0090555D">
              <w:rPr>
                <w:rFonts w:ascii="Arial" w:hAnsi="Arial"/>
                <w:sz w:val="18"/>
                <w:lang w:eastAsia="zh-CN"/>
              </w:rPr>
              <w:t>1.4</w:t>
            </w:r>
            <w:r w:rsidRPr="0090555D">
              <w:rPr>
                <w:rFonts w:ascii="Arial" w:hAnsi="Arial"/>
                <w:sz w:val="18"/>
              </w:rPr>
              <w:t xml:space="preserve">.1 </w:t>
            </w:r>
          </w:p>
        </w:tc>
        <w:tc>
          <w:tcPr>
            <w:tcW w:w="3196" w:type="dxa"/>
            <w:tcBorders>
              <w:top w:val="single" w:sz="6" w:space="0" w:color="auto"/>
              <w:left w:val="single" w:sz="6" w:space="0" w:color="auto"/>
              <w:bottom w:val="single" w:sz="6" w:space="0" w:color="auto"/>
              <w:right w:val="single" w:sz="6" w:space="0" w:color="auto"/>
            </w:tcBorders>
          </w:tcPr>
          <w:p w14:paraId="04F88C3E" w14:textId="77777777" w:rsidR="00134D55" w:rsidRPr="0090555D" w:rsidRDefault="00134D55" w:rsidP="00790D7A">
            <w:pPr>
              <w:spacing w:after="0"/>
              <w:rPr>
                <w:rFonts w:ascii="Arial" w:hAnsi="Arial"/>
                <w:sz w:val="18"/>
              </w:rPr>
            </w:pPr>
          </w:p>
        </w:tc>
      </w:tr>
      <w:tr w:rsidR="00134D55" w:rsidRPr="0090555D" w14:paraId="48E0E70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0206519" w14:textId="77777777" w:rsidR="00134D55" w:rsidRPr="0090555D" w:rsidRDefault="00134D55" w:rsidP="00790D7A">
            <w:pPr>
              <w:spacing w:after="0"/>
              <w:jc w:val="center"/>
              <w:rPr>
                <w:rFonts w:ascii="Arial" w:hAnsi="Arial"/>
                <w:sz w:val="18"/>
                <w:lang w:eastAsia="zh-CN"/>
              </w:rPr>
            </w:pPr>
            <w:r>
              <w:rPr>
                <w:rFonts w:ascii="Arial" w:hAnsi="Arial"/>
                <w:sz w:val="18"/>
                <w:lang w:eastAsia="zh-CN"/>
              </w:rPr>
              <w:t>9</w:t>
            </w:r>
          </w:p>
        </w:tc>
        <w:tc>
          <w:tcPr>
            <w:tcW w:w="1325" w:type="dxa"/>
            <w:tcBorders>
              <w:top w:val="single" w:sz="6" w:space="0" w:color="auto"/>
              <w:left w:val="single" w:sz="6" w:space="0" w:color="auto"/>
              <w:bottom w:val="single" w:sz="6" w:space="0" w:color="auto"/>
              <w:right w:val="single" w:sz="6" w:space="0" w:color="auto"/>
            </w:tcBorders>
          </w:tcPr>
          <w:p w14:paraId="45D32A1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Symbol" w:hAnsi="Symbol"/>
                <w:sz w:val="18"/>
              </w:rPr>
              <w:t></w:t>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1020B5E"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567B07A3" w14:textId="77777777" w:rsidR="00134D55" w:rsidRPr="0090555D" w:rsidRDefault="00134D55" w:rsidP="00790D7A">
            <w:pPr>
              <w:spacing w:after="0"/>
              <w:rPr>
                <w:rFonts w:ascii="Arial" w:hAnsi="Arial"/>
                <w:sz w:val="18"/>
              </w:rPr>
            </w:pPr>
          </w:p>
        </w:tc>
      </w:tr>
      <w:tr w:rsidR="00134D55" w:rsidRPr="0090555D" w14:paraId="61644BA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70C108B" w14:textId="77777777" w:rsidR="00134D55" w:rsidRPr="0090555D" w:rsidRDefault="00134D55" w:rsidP="00790D7A">
            <w:pPr>
              <w:spacing w:after="0"/>
              <w:jc w:val="center"/>
              <w:rPr>
                <w:rFonts w:ascii="Arial" w:hAnsi="Arial"/>
                <w:sz w:val="18"/>
                <w:lang w:eastAsia="zh-CN"/>
              </w:rPr>
            </w:pPr>
            <w:r>
              <w:rPr>
                <w:rFonts w:ascii="Arial" w:hAnsi="Arial"/>
                <w:sz w:val="18"/>
                <w:lang w:eastAsia="zh-CN"/>
              </w:rPr>
              <w:t>10</w:t>
            </w:r>
          </w:p>
        </w:tc>
        <w:tc>
          <w:tcPr>
            <w:tcW w:w="1325" w:type="dxa"/>
            <w:tcBorders>
              <w:top w:val="single" w:sz="6" w:space="0" w:color="auto"/>
              <w:left w:val="single" w:sz="6" w:space="0" w:color="auto"/>
              <w:bottom w:val="single" w:sz="6" w:space="0" w:color="auto"/>
              <w:right w:val="single" w:sz="6" w:space="0" w:color="auto"/>
            </w:tcBorders>
          </w:tcPr>
          <w:p w14:paraId="24E3A141"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Symbol" w:hAnsi="Symbol"/>
                <w:sz w:val="18"/>
              </w:rPr>
              <w:t></w:t>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BADFEB9" w14:textId="77777777" w:rsidR="00134D55" w:rsidRPr="0090555D" w:rsidRDefault="00134D55" w:rsidP="00790D7A">
            <w:pPr>
              <w:spacing w:after="0"/>
              <w:rPr>
                <w:rFonts w:ascii="Arial" w:hAnsi="Arial"/>
                <w:sz w:val="18"/>
              </w:rPr>
            </w:pPr>
            <w:r w:rsidRPr="0090555D">
              <w:rPr>
                <w:rFonts w:ascii="Arial" w:hAnsi="Arial"/>
                <w:sz w:val="18"/>
              </w:rPr>
              <w:t xml:space="preserve">PROACTIVE COMMAND: OPEN CHANNEL </w:t>
            </w:r>
            <w:r w:rsidRPr="0090555D">
              <w:rPr>
                <w:rFonts w:ascii="Arial" w:hAnsi="Arial"/>
                <w:sz w:val="18"/>
                <w:lang w:eastAsia="zh-CN"/>
              </w:rPr>
              <w:t>1.4</w:t>
            </w:r>
            <w:r w:rsidRPr="0090555D">
              <w:rPr>
                <w:rFonts w:ascii="Arial" w:hAnsi="Arial"/>
                <w:sz w:val="18"/>
              </w:rPr>
              <w:t>.1</w:t>
            </w:r>
          </w:p>
        </w:tc>
        <w:tc>
          <w:tcPr>
            <w:tcW w:w="3196" w:type="dxa"/>
            <w:tcBorders>
              <w:top w:val="single" w:sz="6" w:space="0" w:color="auto"/>
              <w:left w:val="single" w:sz="6" w:space="0" w:color="auto"/>
              <w:bottom w:val="single" w:sz="6" w:space="0" w:color="auto"/>
              <w:right w:val="single" w:sz="6" w:space="0" w:color="auto"/>
            </w:tcBorders>
          </w:tcPr>
          <w:p w14:paraId="6D11DD51" w14:textId="77777777" w:rsidR="00134D55" w:rsidRPr="0090555D" w:rsidRDefault="00134D55" w:rsidP="00790D7A">
            <w:pPr>
              <w:spacing w:after="0"/>
              <w:rPr>
                <w:rFonts w:ascii="Arial" w:hAnsi="Arial"/>
                <w:sz w:val="18"/>
              </w:rPr>
            </w:pPr>
          </w:p>
        </w:tc>
      </w:tr>
      <w:tr w:rsidR="00134D55" w:rsidRPr="0090555D" w14:paraId="14669A9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FB76723" w14:textId="7218FD77" w:rsidR="00134D55" w:rsidRPr="0090555D" w:rsidRDefault="00134D55" w:rsidP="00790D7A">
            <w:pPr>
              <w:spacing w:after="0"/>
              <w:jc w:val="center"/>
              <w:rPr>
                <w:rFonts w:ascii="Arial" w:hAnsi="Arial"/>
                <w:sz w:val="18"/>
                <w:lang w:eastAsia="zh-CN"/>
              </w:rPr>
            </w:pPr>
            <w:r>
              <w:rPr>
                <w:rFonts w:ascii="Arial" w:hAnsi="Arial"/>
                <w:sz w:val="18"/>
                <w:lang w:eastAsia="zh-CN"/>
              </w:rPr>
              <w:t>11</w:t>
            </w:r>
          </w:p>
        </w:tc>
        <w:tc>
          <w:tcPr>
            <w:tcW w:w="1325" w:type="dxa"/>
            <w:tcBorders>
              <w:top w:val="single" w:sz="6" w:space="0" w:color="auto"/>
              <w:left w:val="single" w:sz="6" w:space="0" w:color="auto"/>
              <w:bottom w:val="single" w:sz="6" w:space="0" w:color="auto"/>
              <w:right w:val="single" w:sz="6" w:space="0" w:color="auto"/>
            </w:tcBorders>
          </w:tcPr>
          <w:p w14:paraId="19FC944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09D0B36C" w14:textId="77777777" w:rsidR="00134D55" w:rsidRPr="0090555D" w:rsidRDefault="00134D55" w:rsidP="00790D7A">
            <w:pPr>
              <w:spacing w:after="0"/>
              <w:rPr>
                <w:rFonts w:ascii="Arial" w:hAnsi="Arial"/>
                <w:sz w:val="18"/>
              </w:rPr>
            </w:pPr>
            <w:r w:rsidRPr="0090555D">
              <w:rPr>
                <w:rFonts w:ascii="Arial" w:hAnsi="Arial"/>
                <w:sz w:val="18"/>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267FEAFC" w14:textId="77777777" w:rsidR="00134D55" w:rsidRPr="0090555D" w:rsidRDefault="00134D55" w:rsidP="00790D7A">
            <w:pPr>
              <w:spacing w:after="0"/>
              <w:rPr>
                <w:rFonts w:ascii="Arial" w:hAnsi="Arial"/>
                <w:sz w:val="18"/>
              </w:rPr>
            </w:pPr>
          </w:p>
        </w:tc>
      </w:tr>
      <w:tr w:rsidR="00134D55" w:rsidRPr="0090555D" w14:paraId="7C237DA4"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F4572EA" w14:textId="7964A95A" w:rsidR="00134D55" w:rsidRPr="0090555D" w:rsidRDefault="00134D55" w:rsidP="00790D7A">
            <w:pPr>
              <w:spacing w:after="0"/>
              <w:jc w:val="center"/>
              <w:rPr>
                <w:rFonts w:ascii="Arial" w:hAnsi="Arial"/>
                <w:sz w:val="18"/>
                <w:lang w:eastAsia="zh-CN"/>
              </w:rPr>
            </w:pPr>
            <w:r>
              <w:rPr>
                <w:rFonts w:ascii="Arial" w:hAnsi="Arial"/>
                <w:sz w:val="18"/>
                <w:lang w:eastAsia="zh-CN"/>
              </w:rPr>
              <w:t>12</w:t>
            </w:r>
          </w:p>
        </w:tc>
        <w:tc>
          <w:tcPr>
            <w:tcW w:w="1325" w:type="dxa"/>
            <w:tcBorders>
              <w:top w:val="single" w:sz="6" w:space="0" w:color="auto"/>
              <w:left w:val="single" w:sz="6" w:space="0" w:color="auto"/>
              <w:bottom w:val="single" w:sz="6" w:space="0" w:color="auto"/>
              <w:right w:val="single" w:sz="6" w:space="0" w:color="auto"/>
            </w:tcBorders>
          </w:tcPr>
          <w:p w14:paraId="66564F9A"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1838A38F" w14:textId="77777777" w:rsidR="00134D55" w:rsidRPr="0090555D" w:rsidRDefault="00134D55" w:rsidP="00790D7A">
            <w:pPr>
              <w:spacing w:after="0"/>
              <w:rPr>
                <w:rFonts w:ascii="Arial" w:hAnsi="Arial"/>
                <w:sz w:val="18"/>
              </w:rPr>
            </w:pPr>
            <w:r w:rsidRPr="0090555D">
              <w:rPr>
                <w:rFonts w:ascii="Arial" w:hAnsi="Arial"/>
                <w:sz w:val="18"/>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4FE76BE8" w14:textId="77777777" w:rsidR="00134D55" w:rsidRPr="0090555D" w:rsidRDefault="00134D55" w:rsidP="00790D7A">
            <w:pPr>
              <w:spacing w:after="0"/>
              <w:rPr>
                <w:rFonts w:ascii="Arial" w:hAnsi="Arial"/>
                <w:sz w:val="18"/>
              </w:rPr>
            </w:pPr>
          </w:p>
        </w:tc>
      </w:tr>
      <w:tr w:rsidR="00134D55" w:rsidRPr="0090555D" w14:paraId="2BD342D1"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897FF06" w14:textId="0FE12B77" w:rsidR="00134D55" w:rsidRPr="0090555D" w:rsidRDefault="00134D55" w:rsidP="00790D7A">
            <w:pPr>
              <w:spacing w:after="0"/>
              <w:jc w:val="center"/>
              <w:rPr>
                <w:rFonts w:ascii="Arial" w:hAnsi="Arial"/>
                <w:sz w:val="18"/>
                <w:lang w:eastAsia="zh-CN"/>
              </w:rPr>
            </w:pPr>
            <w:r>
              <w:rPr>
                <w:rFonts w:ascii="Arial" w:hAnsi="Arial"/>
                <w:sz w:val="18"/>
                <w:lang w:eastAsia="zh-CN"/>
              </w:rPr>
              <w:t>13</w:t>
            </w:r>
          </w:p>
        </w:tc>
        <w:tc>
          <w:tcPr>
            <w:tcW w:w="1325" w:type="dxa"/>
            <w:tcBorders>
              <w:top w:val="single" w:sz="6" w:space="0" w:color="auto"/>
              <w:left w:val="single" w:sz="6" w:space="0" w:color="auto"/>
              <w:bottom w:val="single" w:sz="6" w:space="0" w:color="auto"/>
              <w:right w:val="single" w:sz="6" w:space="0" w:color="auto"/>
            </w:tcBorders>
          </w:tcPr>
          <w:p w14:paraId="7A1F9285"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844F693" w14:textId="77777777" w:rsidR="00134D55" w:rsidRPr="0090555D" w:rsidRDefault="00134D55" w:rsidP="00790D7A">
            <w:pPr>
              <w:spacing w:after="0"/>
              <w:rPr>
                <w:rFonts w:ascii="Arial" w:hAnsi="Arial"/>
                <w:sz w:val="18"/>
              </w:rPr>
            </w:pPr>
            <w:r w:rsidRPr="0090555D">
              <w:rPr>
                <w:rFonts w:ascii="Arial" w:hAnsi="Arial"/>
                <w:sz w:val="18"/>
              </w:rPr>
              <w:t xml:space="preserve">TERMINAL RESPONSE: OPEN CHANNEL </w:t>
            </w:r>
            <w:r w:rsidRPr="0090555D">
              <w:rPr>
                <w:rFonts w:ascii="Arial" w:hAnsi="Arial"/>
                <w:sz w:val="18"/>
                <w:lang w:eastAsia="zh-CN"/>
              </w:rPr>
              <w:t>1.4</w:t>
            </w:r>
            <w:r w:rsidRPr="0090555D">
              <w:rPr>
                <w:rFonts w:ascii="Arial" w:hAnsi="Arial"/>
                <w:sz w:val="18"/>
              </w:rPr>
              <w:t>.1</w:t>
            </w:r>
          </w:p>
        </w:tc>
        <w:tc>
          <w:tcPr>
            <w:tcW w:w="3196" w:type="dxa"/>
            <w:tcBorders>
              <w:top w:val="single" w:sz="6" w:space="0" w:color="auto"/>
              <w:left w:val="single" w:sz="6" w:space="0" w:color="auto"/>
              <w:bottom w:val="single" w:sz="6" w:space="0" w:color="auto"/>
              <w:right w:val="single" w:sz="6" w:space="0" w:color="auto"/>
            </w:tcBorders>
          </w:tcPr>
          <w:p w14:paraId="78B41B6C" w14:textId="6E21915A" w:rsidR="00134D55" w:rsidRPr="0090555D" w:rsidRDefault="00134D55" w:rsidP="00790D7A">
            <w:pPr>
              <w:spacing w:after="0"/>
              <w:rPr>
                <w:rFonts w:ascii="Arial" w:hAnsi="Arial"/>
                <w:sz w:val="18"/>
              </w:rPr>
            </w:pPr>
            <w:r w:rsidRPr="0090555D">
              <w:rPr>
                <w:rFonts w:ascii="Arial" w:hAnsi="Arial"/>
                <w:sz w:val="18"/>
              </w:rPr>
              <w:t>[Command performed successfully]</w:t>
            </w:r>
          </w:p>
          <w:p w14:paraId="308CFD04" w14:textId="77777777" w:rsidR="00134D55" w:rsidRPr="0090555D" w:rsidRDefault="00134D55" w:rsidP="00790D7A">
            <w:pPr>
              <w:spacing w:after="0"/>
              <w:rPr>
                <w:rFonts w:ascii="Arial" w:hAnsi="Arial"/>
                <w:sz w:val="18"/>
              </w:rPr>
            </w:pPr>
          </w:p>
        </w:tc>
      </w:tr>
      <w:tr w:rsidR="00134D55" w:rsidRPr="0090555D" w14:paraId="45F89E4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2B726E3" w14:textId="1BC6883C" w:rsidR="00134D55" w:rsidRPr="0090555D" w:rsidRDefault="00134D55" w:rsidP="00790D7A">
            <w:pPr>
              <w:spacing w:after="0"/>
              <w:jc w:val="center"/>
              <w:rPr>
                <w:rFonts w:ascii="Arial" w:hAnsi="Arial"/>
                <w:sz w:val="18"/>
                <w:lang w:eastAsia="zh-CN"/>
              </w:rPr>
            </w:pPr>
            <w:r>
              <w:rPr>
                <w:rFonts w:ascii="Arial" w:hAnsi="Arial"/>
                <w:sz w:val="18"/>
                <w:lang w:eastAsia="zh-CN"/>
              </w:rPr>
              <w:lastRenderedPageBreak/>
              <w:t>14</w:t>
            </w:r>
          </w:p>
        </w:tc>
        <w:tc>
          <w:tcPr>
            <w:tcW w:w="1325" w:type="dxa"/>
            <w:tcBorders>
              <w:top w:val="single" w:sz="6" w:space="0" w:color="auto"/>
              <w:left w:val="single" w:sz="6" w:space="0" w:color="auto"/>
              <w:bottom w:val="single" w:sz="6" w:space="0" w:color="auto"/>
              <w:right w:val="single" w:sz="6" w:space="0" w:color="auto"/>
            </w:tcBorders>
          </w:tcPr>
          <w:p w14:paraId="275BBFF0"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5DF1C21" w14:textId="77777777" w:rsidR="00134D55" w:rsidRPr="0090555D" w:rsidRDefault="00134D55" w:rsidP="00790D7A">
            <w:pPr>
              <w:spacing w:after="0"/>
              <w:rPr>
                <w:rFonts w:ascii="Arial" w:hAnsi="Arial"/>
                <w:sz w:val="18"/>
              </w:rPr>
            </w:pPr>
            <w:r w:rsidRPr="0090555D">
              <w:rPr>
                <w:rFonts w:ascii="Arial" w:hAnsi="Arial"/>
                <w:sz w:val="18"/>
              </w:rPr>
              <w:t>PROACTIVE COMMAND PENDING: SEND DATA 1.4.1</w:t>
            </w:r>
          </w:p>
        </w:tc>
        <w:tc>
          <w:tcPr>
            <w:tcW w:w="3196" w:type="dxa"/>
            <w:tcBorders>
              <w:top w:val="single" w:sz="6" w:space="0" w:color="auto"/>
              <w:left w:val="single" w:sz="6" w:space="0" w:color="auto"/>
              <w:bottom w:val="single" w:sz="6" w:space="0" w:color="auto"/>
              <w:right w:val="single" w:sz="6" w:space="0" w:color="auto"/>
            </w:tcBorders>
          </w:tcPr>
          <w:p w14:paraId="5B46CB78" w14:textId="77777777" w:rsidR="00134D55" w:rsidRPr="0090555D" w:rsidRDefault="00134D55" w:rsidP="00790D7A">
            <w:pPr>
              <w:spacing w:after="0"/>
              <w:rPr>
                <w:rFonts w:ascii="Arial" w:hAnsi="Arial"/>
                <w:sz w:val="18"/>
              </w:rPr>
            </w:pPr>
          </w:p>
        </w:tc>
      </w:tr>
      <w:tr w:rsidR="00134D55" w:rsidRPr="0090555D" w14:paraId="5045208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DDBC70D" w14:textId="5F1E0B23" w:rsidR="00134D55" w:rsidRPr="0090555D" w:rsidRDefault="00134D55" w:rsidP="00790D7A">
            <w:pPr>
              <w:spacing w:after="0"/>
              <w:jc w:val="center"/>
              <w:rPr>
                <w:rFonts w:ascii="Arial" w:hAnsi="Arial"/>
                <w:sz w:val="18"/>
                <w:lang w:eastAsia="zh-CN"/>
              </w:rPr>
            </w:pPr>
            <w:r>
              <w:rPr>
                <w:rFonts w:ascii="Arial" w:hAnsi="Arial"/>
                <w:sz w:val="18"/>
                <w:lang w:eastAsia="zh-CN"/>
              </w:rPr>
              <w:t>15</w:t>
            </w:r>
          </w:p>
        </w:tc>
        <w:tc>
          <w:tcPr>
            <w:tcW w:w="1325" w:type="dxa"/>
            <w:tcBorders>
              <w:top w:val="single" w:sz="6" w:space="0" w:color="auto"/>
              <w:left w:val="single" w:sz="6" w:space="0" w:color="auto"/>
              <w:bottom w:val="single" w:sz="6" w:space="0" w:color="auto"/>
              <w:right w:val="single" w:sz="6" w:space="0" w:color="auto"/>
            </w:tcBorders>
          </w:tcPr>
          <w:p w14:paraId="23703AB5"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388E455"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55AC5BA8" w14:textId="77777777" w:rsidR="00134D55" w:rsidRPr="0090555D" w:rsidRDefault="00134D55" w:rsidP="00790D7A">
            <w:pPr>
              <w:spacing w:after="0"/>
              <w:rPr>
                <w:rFonts w:ascii="Arial" w:hAnsi="Arial"/>
                <w:sz w:val="18"/>
              </w:rPr>
            </w:pPr>
          </w:p>
        </w:tc>
      </w:tr>
      <w:tr w:rsidR="00134D55" w:rsidRPr="0090555D" w14:paraId="0EAC152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6FD0B53" w14:textId="0388A684" w:rsidR="00134D55" w:rsidRPr="0090555D" w:rsidRDefault="00134D55" w:rsidP="00790D7A">
            <w:pPr>
              <w:spacing w:after="0"/>
              <w:jc w:val="center"/>
              <w:rPr>
                <w:rFonts w:ascii="Arial" w:hAnsi="Arial"/>
                <w:sz w:val="18"/>
                <w:lang w:eastAsia="zh-CN"/>
              </w:rPr>
            </w:pPr>
            <w:r>
              <w:rPr>
                <w:rFonts w:ascii="Arial" w:hAnsi="Arial"/>
                <w:sz w:val="18"/>
                <w:lang w:eastAsia="zh-CN"/>
              </w:rPr>
              <w:t>16</w:t>
            </w:r>
          </w:p>
        </w:tc>
        <w:tc>
          <w:tcPr>
            <w:tcW w:w="1325" w:type="dxa"/>
            <w:tcBorders>
              <w:top w:val="single" w:sz="6" w:space="0" w:color="auto"/>
              <w:left w:val="single" w:sz="6" w:space="0" w:color="auto"/>
              <w:bottom w:val="single" w:sz="6" w:space="0" w:color="auto"/>
              <w:right w:val="single" w:sz="6" w:space="0" w:color="auto"/>
            </w:tcBorders>
          </w:tcPr>
          <w:p w14:paraId="34A81870"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FBE5DC0" w14:textId="77777777" w:rsidR="00134D55" w:rsidRPr="0090555D" w:rsidRDefault="00134D55" w:rsidP="00790D7A">
            <w:pPr>
              <w:spacing w:after="0"/>
              <w:rPr>
                <w:rFonts w:ascii="Arial" w:hAnsi="Arial"/>
                <w:sz w:val="18"/>
              </w:rPr>
            </w:pPr>
            <w:r w:rsidRPr="0090555D">
              <w:rPr>
                <w:rFonts w:ascii="Arial" w:hAnsi="Arial"/>
                <w:sz w:val="18"/>
              </w:rPr>
              <w:t>PROACTIVE COMMAND: SEND DATA (immediate) 1.4.1</w:t>
            </w:r>
          </w:p>
        </w:tc>
        <w:tc>
          <w:tcPr>
            <w:tcW w:w="3196" w:type="dxa"/>
            <w:tcBorders>
              <w:top w:val="single" w:sz="6" w:space="0" w:color="auto"/>
              <w:left w:val="single" w:sz="6" w:space="0" w:color="auto"/>
              <w:bottom w:val="single" w:sz="6" w:space="0" w:color="auto"/>
              <w:right w:val="single" w:sz="6" w:space="0" w:color="auto"/>
            </w:tcBorders>
          </w:tcPr>
          <w:p w14:paraId="351F5928" w14:textId="77777777" w:rsidR="00134D55" w:rsidRPr="0090555D" w:rsidRDefault="00134D55" w:rsidP="00790D7A">
            <w:pPr>
              <w:spacing w:after="0"/>
              <w:rPr>
                <w:rFonts w:ascii="Arial" w:hAnsi="Arial"/>
                <w:sz w:val="18"/>
              </w:rPr>
            </w:pPr>
          </w:p>
        </w:tc>
      </w:tr>
      <w:tr w:rsidR="00134D55" w:rsidRPr="0090555D" w14:paraId="5D2C22F4"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AB4F0F4" w14:textId="446490C4" w:rsidR="00134D55" w:rsidRPr="0090555D" w:rsidRDefault="00134D55" w:rsidP="00790D7A">
            <w:pPr>
              <w:spacing w:after="0"/>
              <w:jc w:val="center"/>
              <w:rPr>
                <w:rFonts w:ascii="Arial" w:hAnsi="Arial"/>
                <w:sz w:val="18"/>
                <w:lang w:eastAsia="zh-CN"/>
              </w:rPr>
            </w:pPr>
            <w:r>
              <w:rPr>
                <w:rFonts w:ascii="Arial" w:hAnsi="Arial"/>
                <w:sz w:val="18"/>
                <w:lang w:eastAsia="zh-CN"/>
              </w:rPr>
              <w:t>17</w:t>
            </w:r>
          </w:p>
        </w:tc>
        <w:tc>
          <w:tcPr>
            <w:tcW w:w="1325" w:type="dxa"/>
            <w:tcBorders>
              <w:top w:val="single" w:sz="6" w:space="0" w:color="auto"/>
              <w:left w:val="single" w:sz="6" w:space="0" w:color="auto"/>
              <w:bottom w:val="single" w:sz="6" w:space="0" w:color="auto"/>
              <w:right w:val="single" w:sz="6" w:space="0" w:color="auto"/>
            </w:tcBorders>
          </w:tcPr>
          <w:p w14:paraId="0A8CB4C8"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5300251C" w14:textId="77777777" w:rsidR="00134D55" w:rsidRPr="0090555D" w:rsidRDefault="00134D55" w:rsidP="00790D7A">
            <w:pPr>
              <w:spacing w:after="0"/>
              <w:rPr>
                <w:rFonts w:ascii="Arial" w:hAnsi="Arial"/>
                <w:sz w:val="18"/>
              </w:rPr>
            </w:pPr>
            <w:r w:rsidRPr="0090555D">
              <w:rPr>
                <w:rFonts w:ascii="Arial" w:hAnsi="Arial"/>
                <w:sz w:val="18"/>
              </w:rPr>
              <w:t>Transfer of 8 Bytes of data to the NG-SS through channel 1</w:t>
            </w:r>
          </w:p>
        </w:tc>
        <w:tc>
          <w:tcPr>
            <w:tcW w:w="3196" w:type="dxa"/>
            <w:tcBorders>
              <w:top w:val="single" w:sz="6" w:space="0" w:color="auto"/>
              <w:left w:val="single" w:sz="6" w:space="0" w:color="auto"/>
              <w:bottom w:val="single" w:sz="6" w:space="0" w:color="auto"/>
              <w:right w:val="single" w:sz="6" w:space="0" w:color="auto"/>
            </w:tcBorders>
          </w:tcPr>
          <w:p w14:paraId="479C95D0" w14:textId="77777777" w:rsidR="00134D55" w:rsidRPr="0090555D" w:rsidRDefault="00134D55" w:rsidP="00790D7A">
            <w:pPr>
              <w:spacing w:after="0"/>
              <w:rPr>
                <w:rFonts w:ascii="Arial" w:hAnsi="Arial"/>
                <w:sz w:val="18"/>
              </w:rPr>
            </w:pPr>
            <w:r w:rsidRPr="0090555D">
              <w:rPr>
                <w:rFonts w:ascii="Arial" w:hAnsi="Arial"/>
                <w:sz w:val="18"/>
              </w:rPr>
              <w:t>[To retrieve ME's port number]</w:t>
            </w:r>
          </w:p>
        </w:tc>
      </w:tr>
      <w:tr w:rsidR="00134D55" w:rsidRPr="0090555D" w14:paraId="4BCBCCB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145D50B" w14:textId="706A57D7" w:rsidR="00134D55" w:rsidRPr="0090555D" w:rsidRDefault="00134D55" w:rsidP="00790D7A">
            <w:pPr>
              <w:spacing w:after="0"/>
              <w:jc w:val="center"/>
              <w:rPr>
                <w:rFonts w:ascii="Arial" w:hAnsi="Arial"/>
                <w:sz w:val="18"/>
                <w:lang w:eastAsia="zh-CN"/>
              </w:rPr>
            </w:pPr>
            <w:r>
              <w:rPr>
                <w:rFonts w:ascii="Arial" w:hAnsi="Arial"/>
                <w:sz w:val="18"/>
                <w:lang w:eastAsia="zh-CN"/>
              </w:rPr>
              <w:t>18</w:t>
            </w:r>
          </w:p>
        </w:tc>
        <w:tc>
          <w:tcPr>
            <w:tcW w:w="1325" w:type="dxa"/>
            <w:tcBorders>
              <w:top w:val="single" w:sz="6" w:space="0" w:color="auto"/>
              <w:left w:val="single" w:sz="6" w:space="0" w:color="auto"/>
              <w:bottom w:val="single" w:sz="6" w:space="0" w:color="auto"/>
              <w:right w:val="single" w:sz="6" w:space="0" w:color="auto"/>
            </w:tcBorders>
          </w:tcPr>
          <w:p w14:paraId="6F0AB7C6"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09390A4A" w14:textId="77777777" w:rsidR="00134D55" w:rsidRPr="0090555D" w:rsidRDefault="00134D55" w:rsidP="00790D7A">
            <w:pPr>
              <w:spacing w:after="0"/>
              <w:rPr>
                <w:rFonts w:ascii="Arial" w:hAnsi="Arial"/>
                <w:sz w:val="18"/>
              </w:rPr>
            </w:pPr>
            <w:r w:rsidRPr="0090555D">
              <w:rPr>
                <w:rFonts w:ascii="Arial" w:hAnsi="Arial"/>
                <w:sz w:val="18"/>
              </w:rPr>
              <w:t>TERMINAL RESPONSE: SEND DATA (immediate) 1.4.1</w:t>
            </w:r>
          </w:p>
        </w:tc>
        <w:tc>
          <w:tcPr>
            <w:tcW w:w="3196" w:type="dxa"/>
            <w:tcBorders>
              <w:top w:val="single" w:sz="6" w:space="0" w:color="auto"/>
              <w:left w:val="single" w:sz="6" w:space="0" w:color="auto"/>
              <w:bottom w:val="single" w:sz="6" w:space="0" w:color="auto"/>
              <w:right w:val="single" w:sz="6" w:space="0" w:color="auto"/>
            </w:tcBorders>
          </w:tcPr>
          <w:p w14:paraId="6C4C725A" w14:textId="77777777" w:rsidR="00134D55" w:rsidRPr="0090555D" w:rsidRDefault="00134D55" w:rsidP="00790D7A">
            <w:pPr>
              <w:spacing w:after="0"/>
              <w:rPr>
                <w:rFonts w:ascii="Arial" w:hAnsi="Arial"/>
                <w:sz w:val="18"/>
              </w:rPr>
            </w:pPr>
            <w:r w:rsidRPr="0090555D">
              <w:rPr>
                <w:rFonts w:ascii="Arial" w:hAnsi="Arial"/>
                <w:sz w:val="18"/>
              </w:rPr>
              <w:t>[Command performed successfully]</w:t>
            </w:r>
          </w:p>
        </w:tc>
      </w:tr>
      <w:tr w:rsidR="00134D55" w:rsidRPr="0090555D" w14:paraId="76DE185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47AA482" w14:textId="2FFFFADC" w:rsidR="00134D55" w:rsidRPr="0090555D" w:rsidRDefault="00134D55" w:rsidP="00790D7A">
            <w:pPr>
              <w:spacing w:after="0"/>
              <w:jc w:val="center"/>
              <w:rPr>
                <w:rFonts w:ascii="Arial" w:hAnsi="Arial"/>
                <w:sz w:val="18"/>
                <w:lang w:eastAsia="zh-CN"/>
              </w:rPr>
            </w:pPr>
            <w:r>
              <w:rPr>
                <w:rFonts w:ascii="Arial" w:hAnsi="Arial"/>
                <w:sz w:val="18"/>
                <w:lang w:eastAsia="zh-CN"/>
              </w:rPr>
              <w:t>19</w:t>
            </w:r>
          </w:p>
        </w:tc>
        <w:tc>
          <w:tcPr>
            <w:tcW w:w="1325" w:type="dxa"/>
            <w:tcBorders>
              <w:top w:val="single" w:sz="6" w:space="0" w:color="auto"/>
              <w:left w:val="single" w:sz="6" w:space="0" w:color="auto"/>
              <w:bottom w:val="single" w:sz="6" w:space="0" w:color="auto"/>
              <w:right w:val="single" w:sz="6" w:space="0" w:color="auto"/>
            </w:tcBorders>
          </w:tcPr>
          <w:p w14:paraId="5006095C" w14:textId="77777777" w:rsidR="00134D55" w:rsidRPr="0090555D" w:rsidRDefault="00134D55" w:rsidP="00790D7A">
            <w:pPr>
              <w:spacing w:after="0"/>
              <w:jc w:val="center"/>
              <w:rPr>
                <w:rFonts w:ascii="Arial" w:hAnsi="Arial"/>
                <w:sz w:val="18"/>
              </w:rPr>
            </w:pPr>
            <w:r w:rsidRPr="0090555D">
              <w:rPr>
                <w:rFonts w:ascii="Arial" w:hAnsi="Arial"/>
                <w:sz w:val="18"/>
              </w:rPr>
              <w:t xml:space="preserve">NG-SS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2A1EB1C" w14:textId="77777777" w:rsidR="00134D55" w:rsidRPr="0090555D" w:rsidRDefault="00134D55" w:rsidP="00790D7A">
            <w:pPr>
              <w:spacing w:after="0"/>
              <w:rPr>
                <w:rFonts w:ascii="Arial" w:hAnsi="Arial"/>
                <w:sz w:val="18"/>
                <w:lang w:eastAsia="zh-CN"/>
              </w:rPr>
            </w:pPr>
            <w:r w:rsidRPr="0090555D">
              <w:rPr>
                <w:rFonts w:ascii="Arial" w:hAnsi="Arial"/>
                <w:sz w:val="18"/>
              </w:rPr>
              <w:t xml:space="preserve">Transfer of </w:t>
            </w:r>
            <w:r w:rsidRPr="0090555D">
              <w:rPr>
                <w:rFonts w:ascii="Arial" w:hAnsi="Arial"/>
                <w:sz w:val="18"/>
                <w:lang w:eastAsia="zh-CN"/>
              </w:rPr>
              <w:t>65535</w:t>
            </w:r>
            <w:r w:rsidRPr="0090555D">
              <w:rPr>
                <w:rFonts w:ascii="Arial" w:hAnsi="Arial"/>
                <w:sz w:val="18"/>
              </w:rPr>
              <w:t xml:space="preserve"> Bytes of data to the ME through channel 1 using the ME's port number, which was retrieved in step 1</w:t>
            </w:r>
            <w:r w:rsidRPr="0090555D">
              <w:rPr>
                <w:rFonts w:ascii="Arial" w:hAnsi="Arial"/>
                <w:sz w:val="18"/>
                <w:lang w:eastAsia="zh-CN"/>
              </w:rPr>
              <w:t>5</w:t>
            </w:r>
          </w:p>
        </w:tc>
        <w:tc>
          <w:tcPr>
            <w:tcW w:w="3196" w:type="dxa"/>
            <w:tcBorders>
              <w:top w:val="single" w:sz="6" w:space="0" w:color="auto"/>
              <w:left w:val="single" w:sz="6" w:space="0" w:color="auto"/>
              <w:bottom w:val="single" w:sz="6" w:space="0" w:color="auto"/>
              <w:right w:val="single" w:sz="6" w:space="0" w:color="auto"/>
            </w:tcBorders>
          </w:tcPr>
          <w:p w14:paraId="68C55F18" w14:textId="77777777" w:rsidR="00134D55" w:rsidRPr="0090555D" w:rsidRDefault="00134D55" w:rsidP="00790D7A">
            <w:pPr>
              <w:spacing w:after="0"/>
              <w:rPr>
                <w:rFonts w:ascii="Arial" w:hAnsi="Arial"/>
                <w:sz w:val="18"/>
              </w:rPr>
            </w:pPr>
          </w:p>
        </w:tc>
      </w:tr>
      <w:tr w:rsidR="00134D55" w:rsidRPr="0090555D" w14:paraId="5F51336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58049D" w14:textId="0B69D7E4" w:rsidR="00134D55" w:rsidRPr="0090555D" w:rsidRDefault="00134D55" w:rsidP="00790D7A">
            <w:pPr>
              <w:spacing w:after="0"/>
              <w:jc w:val="center"/>
              <w:rPr>
                <w:rFonts w:ascii="Arial" w:hAnsi="Arial"/>
                <w:sz w:val="18"/>
                <w:lang w:eastAsia="zh-CN"/>
              </w:rPr>
            </w:pPr>
            <w:r>
              <w:rPr>
                <w:rFonts w:ascii="Arial" w:hAnsi="Arial"/>
                <w:sz w:val="18"/>
                <w:lang w:eastAsia="zh-CN"/>
              </w:rPr>
              <w:t>20</w:t>
            </w:r>
          </w:p>
        </w:tc>
        <w:tc>
          <w:tcPr>
            <w:tcW w:w="1325" w:type="dxa"/>
            <w:tcBorders>
              <w:top w:val="single" w:sz="6" w:space="0" w:color="auto"/>
              <w:left w:val="single" w:sz="6" w:space="0" w:color="auto"/>
              <w:bottom w:val="single" w:sz="6" w:space="0" w:color="auto"/>
              <w:right w:val="single" w:sz="6" w:space="0" w:color="auto"/>
            </w:tcBorders>
          </w:tcPr>
          <w:p w14:paraId="68B5DA91"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38EDD38" w14:textId="77777777" w:rsidR="00134D55" w:rsidRPr="0090555D" w:rsidRDefault="00134D55" w:rsidP="00790D7A">
            <w:pPr>
              <w:spacing w:after="0"/>
              <w:rPr>
                <w:rFonts w:ascii="Arial" w:hAnsi="Arial"/>
                <w:sz w:val="18"/>
              </w:rPr>
            </w:pPr>
            <w:r w:rsidRPr="0090555D">
              <w:rPr>
                <w:rFonts w:ascii="Arial" w:hAnsi="Arial"/>
                <w:sz w:val="18"/>
              </w:rPr>
              <w:t>ENVELOPE: EVENT DOWNLOAD – Data available 1.4.1</w:t>
            </w:r>
          </w:p>
        </w:tc>
        <w:tc>
          <w:tcPr>
            <w:tcW w:w="3196" w:type="dxa"/>
            <w:tcBorders>
              <w:top w:val="single" w:sz="6" w:space="0" w:color="auto"/>
              <w:left w:val="single" w:sz="6" w:space="0" w:color="auto"/>
              <w:bottom w:val="single" w:sz="6" w:space="0" w:color="auto"/>
              <w:right w:val="single" w:sz="6" w:space="0" w:color="auto"/>
            </w:tcBorders>
          </w:tcPr>
          <w:p w14:paraId="3AC98071" w14:textId="77777777" w:rsidR="00134D55" w:rsidRPr="0090555D" w:rsidRDefault="00134D55" w:rsidP="00790D7A">
            <w:pPr>
              <w:spacing w:after="0"/>
              <w:rPr>
                <w:rFonts w:ascii="Arial" w:hAnsi="Arial"/>
                <w:sz w:val="18"/>
              </w:rPr>
            </w:pPr>
            <w:r w:rsidRPr="0090555D">
              <w:rPr>
                <w:rFonts w:ascii="Arial" w:hAnsi="Arial"/>
                <w:sz w:val="18"/>
              </w:rPr>
              <w:t>(</w:t>
            </w:r>
            <w:r w:rsidRPr="0090555D">
              <w:rPr>
                <w:rFonts w:ascii="Arial" w:hAnsi="Arial"/>
                <w:sz w:val="18"/>
                <w:lang w:eastAsia="zh-CN"/>
              </w:rPr>
              <w:t>65535</w:t>
            </w:r>
            <w:r w:rsidRPr="0090555D">
              <w:rPr>
                <w:rFonts w:ascii="Arial" w:hAnsi="Arial"/>
                <w:sz w:val="18"/>
              </w:rPr>
              <w:t xml:space="preserve"> Bytes of data in the ME buffer)</w:t>
            </w:r>
          </w:p>
        </w:tc>
      </w:tr>
      <w:tr w:rsidR="00134D55" w:rsidRPr="0090555D" w14:paraId="1176DDF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92D299E" w14:textId="12F14561" w:rsidR="00134D55" w:rsidRPr="0090555D" w:rsidRDefault="00134D55" w:rsidP="00790D7A">
            <w:pPr>
              <w:spacing w:after="0"/>
              <w:jc w:val="center"/>
              <w:rPr>
                <w:rFonts w:ascii="Arial" w:hAnsi="Arial"/>
                <w:sz w:val="18"/>
                <w:lang w:eastAsia="zh-CN"/>
              </w:rPr>
            </w:pPr>
            <w:r>
              <w:rPr>
                <w:rFonts w:ascii="Arial" w:hAnsi="Arial"/>
                <w:sz w:val="18"/>
                <w:lang w:eastAsia="zh-CN"/>
              </w:rPr>
              <w:t>21</w:t>
            </w:r>
          </w:p>
        </w:tc>
        <w:tc>
          <w:tcPr>
            <w:tcW w:w="1325" w:type="dxa"/>
            <w:tcBorders>
              <w:top w:val="single" w:sz="6" w:space="0" w:color="auto"/>
              <w:left w:val="single" w:sz="6" w:space="0" w:color="auto"/>
              <w:bottom w:val="single" w:sz="6" w:space="0" w:color="auto"/>
              <w:right w:val="single" w:sz="6" w:space="0" w:color="auto"/>
            </w:tcBorders>
          </w:tcPr>
          <w:p w14:paraId="64A26544"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513DDDC" w14:textId="77777777" w:rsidR="00134D55" w:rsidRPr="0090555D" w:rsidRDefault="00134D55" w:rsidP="00790D7A">
            <w:pPr>
              <w:spacing w:after="0"/>
              <w:rPr>
                <w:rFonts w:ascii="Arial" w:hAnsi="Arial"/>
                <w:sz w:val="18"/>
              </w:rPr>
            </w:pPr>
            <w:r w:rsidRPr="0090555D">
              <w:rPr>
                <w:rFonts w:ascii="Arial" w:hAnsi="Arial"/>
                <w:sz w:val="18"/>
              </w:rPr>
              <w:t>PROACTIVE COMMAND PENDING: RECEIVE DATA 1.4.1</w:t>
            </w:r>
          </w:p>
        </w:tc>
        <w:tc>
          <w:tcPr>
            <w:tcW w:w="3196" w:type="dxa"/>
            <w:tcBorders>
              <w:top w:val="single" w:sz="6" w:space="0" w:color="auto"/>
              <w:left w:val="single" w:sz="6" w:space="0" w:color="auto"/>
              <w:bottom w:val="single" w:sz="6" w:space="0" w:color="auto"/>
              <w:right w:val="single" w:sz="6" w:space="0" w:color="auto"/>
            </w:tcBorders>
          </w:tcPr>
          <w:p w14:paraId="263319F0" w14:textId="77777777" w:rsidR="00134D55" w:rsidRPr="0090555D" w:rsidRDefault="00134D55" w:rsidP="00790D7A">
            <w:pPr>
              <w:spacing w:after="0"/>
              <w:rPr>
                <w:rFonts w:ascii="Arial" w:hAnsi="Arial"/>
                <w:sz w:val="18"/>
              </w:rPr>
            </w:pPr>
          </w:p>
        </w:tc>
      </w:tr>
      <w:tr w:rsidR="00134D55" w:rsidRPr="0090555D" w14:paraId="6DF9D39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82CFA2F" w14:textId="43146261" w:rsidR="00134D55" w:rsidRPr="0090555D" w:rsidRDefault="00134D55" w:rsidP="00790D7A">
            <w:pPr>
              <w:spacing w:after="0"/>
              <w:jc w:val="center"/>
              <w:rPr>
                <w:rFonts w:ascii="Arial" w:hAnsi="Arial"/>
                <w:sz w:val="18"/>
                <w:lang w:eastAsia="zh-CN"/>
              </w:rPr>
            </w:pPr>
            <w:r>
              <w:rPr>
                <w:rFonts w:ascii="Arial" w:hAnsi="Arial"/>
                <w:sz w:val="18"/>
                <w:lang w:eastAsia="zh-CN"/>
              </w:rPr>
              <w:t>22</w:t>
            </w:r>
          </w:p>
        </w:tc>
        <w:tc>
          <w:tcPr>
            <w:tcW w:w="1325" w:type="dxa"/>
            <w:tcBorders>
              <w:top w:val="single" w:sz="6" w:space="0" w:color="auto"/>
              <w:left w:val="single" w:sz="6" w:space="0" w:color="auto"/>
              <w:bottom w:val="single" w:sz="6" w:space="0" w:color="auto"/>
              <w:right w:val="single" w:sz="6" w:space="0" w:color="auto"/>
            </w:tcBorders>
          </w:tcPr>
          <w:p w14:paraId="1086A72E"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18C85BD7"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59780F8F" w14:textId="77777777" w:rsidR="00134D55" w:rsidRPr="0090555D" w:rsidRDefault="00134D55" w:rsidP="00790D7A">
            <w:pPr>
              <w:spacing w:after="0"/>
              <w:rPr>
                <w:rFonts w:ascii="Arial" w:hAnsi="Arial"/>
                <w:sz w:val="18"/>
              </w:rPr>
            </w:pPr>
          </w:p>
        </w:tc>
      </w:tr>
      <w:tr w:rsidR="00134D55" w:rsidRPr="0090555D" w14:paraId="718B0C3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4371E40" w14:textId="14D6134A" w:rsidR="00134D55" w:rsidRPr="0090555D" w:rsidRDefault="00134D55" w:rsidP="00790D7A">
            <w:pPr>
              <w:spacing w:after="0"/>
              <w:jc w:val="center"/>
              <w:rPr>
                <w:rFonts w:ascii="Arial" w:hAnsi="Arial"/>
                <w:sz w:val="18"/>
                <w:lang w:eastAsia="zh-CN"/>
              </w:rPr>
            </w:pPr>
            <w:r>
              <w:rPr>
                <w:rFonts w:ascii="Arial" w:hAnsi="Arial"/>
                <w:sz w:val="18"/>
                <w:lang w:eastAsia="zh-CN"/>
              </w:rPr>
              <w:t>23</w:t>
            </w:r>
          </w:p>
        </w:tc>
        <w:tc>
          <w:tcPr>
            <w:tcW w:w="1325" w:type="dxa"/>
            <w:tcBorders>
              <w:top w:val="single" w:sz="6" w:space="0" w:color="auto"/>
              <w:left w:val="single" w:sz="6" w:space="0" w:color="auto"/>
              <w:bottom w:val="single" w:sz="6" w:space="0" w:color="auto"/>
              <w:right w:val="single" w:sz="6" w:space="0" w:color="auto"/>
            </w:tcBorders>
          </w:tcPr>
          <w:p w14:paraId="7190415B"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6284488" w14:textId="77777777" w:rsidR="00134D55" w:rsidRPr="0090555D" w:rsidRDefault="00134D55" w:rsidP="00790D7A">
            <w:pPr>
              <w:spacing w:after="0"/>
              <w:rPr>
                <w:rFonts w:ascii="Arial" w:hAnsi="Arial"/>
                <w:sz w:val="18"/>
              </w:rPr>
            </w:pPr>
            <w:r w:rsidRPr="0090555D">
              <w:rPr>
                <w:rFonts w:ascii="Arial" w:hAnsi="Arial"/>
                <w:sz w:val="18"/>
              </w:rPr>
              <w:t>PROACTIVE COMMAND: RECEIVE DATA 1.4.1</w:t>
            </w:r>
          </w:p>
        </w:tc>
        <w:tc>
          <w:tcPr>
            <w:tcW w:w="3196" w:type="dxa"/>
            <w:tcBorders>
              <w:top w:val="single" w:sz="6" w:space="0" w:color="auto"/>
              <w:left w:val="single" w:sz="6" w:space="0" w:color="auto"/>
              <w:bottom w:val="single" w:sz="6" w:space="0" w:color="auto"/>
              <w:right w:val="single" w:sz="6" w:space="0" w:color="auto"/>
            </w:tcBorders>
          </w:tcPr>
          <w:p w14:paraId="11D9F4A5"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0BA25A9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E61B077" w14:textId="0A12BACA" w:rsidR="00134D55" w:rsidRPr="0090555D" w:rsidRDefault="00134D55" w:rsidP="00790D7A">
            <w:pPr>
              <w:spacing w:after="0"/>
              <w:jc w:val="center"/>
              <w:rPr>
                <w:rFonts w:ascii="Arial" w:hAnsi="Arial"/>
                <w:sz w:val="18"/>
                <w:lang w:eastAsia="zh-CN"/>
              </w:rPr>
            </w:pPr>
            <w:r>
              <w:rPr>
                <w:rFonts w:ascii="Arial" w:hAnsi="Arial"/>
                <w:sz w:val="18"/>
                <w:lang w:eastAsia="zh-CN"/>
              </w:rPr>
              <w:t>24</w:t>
            </w:r>
          </w:p>
        </w:tc>
        <w:tc>
          <w:tcPr>
            <w:tcW w:w="1325" w:type="dxa"/>
            <w:tcBorders>
              <w:top w:val="single" w:sz="6" w:space="0" w:color="auto"/>
              <w:left w:val="single" w:sz="6" w:space="0" w:color="auto"/>
              <w:bottom w:val="single" w:sz="6" w:space="0" w:color="auto"/>
              <w:right w:val="single" w:sz="6" w:space="0" w:color="auto"/>
            </w:tcBorders>
          </w:tcPr>
          <w:p w14:paraId="04BBAE82"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F226CA5" w14:textId="77777777" w:rsidR="00134D55" w:rsidRPr="0090555D" w:rsidRDefault="00134D55" w:rsidP="00790D7A">
            <w:pPr>
              <w:spacing w:after="0"/>
              <w:rPr>
                <w:rFonts w:ascii="Arial" w:hAnsi="Arial"/>
                <w:sz w:val="18"/>
              </w:rPr>
            </w:pPr>
            <w:r w:rsidRPr="0090555D">
              <w:rPr>
                <w:rFonts w:ascii="Arial" w:hAnsi="Arial"/>
                <w:sz w:val="18"/>
              </w:rPr>
              <w:t>TERMINAL RESPONSE: RECEIVE DATA 1.4.1</w:t>
            </w:r>
          </w:p>
        </w:tc>
        <w:tc>
          <w:tcPr>
            <w:tcW w:w="3196" w:type="dxa"/>
            <w:tcBorders>
              <w:top w:val="single" w:sz="6" w:space="0" w:color="auto"/>
              <w:left w:val="single" w:sz="6" w:space="0" w:color="auto"/>
              <w:bottom w:val="single" w:sz="6" w:space="0" w:color="auto"/>
              <w:right w:val="single" w:sz="6" w:space="0" w:color="auto"/>
            </w:tcBorders>
          </w:tcPr>
          <w:p w14:paraId="56AED15A" w14:textId="77777777" w:rsidR="00134D55" w:rsidRPr="0090555D" w:rsidRDefault="00134D55" w:rsidP="00790D7A">
            <w:pPr>
              <w:spacing w:after="0"/>
              <w:rPr>
                <w:rFonts w:ascii="Arial" w:hAnsi="Arial"/>
                <w:sz w:val="18"/>
              </w:rPr>
            </w:pPr>
          </w:p>
        </w:tc>
      </w:tr>
      <w:tr w:rsidR="00134D55" w:rsidRPr="0090555D" w14:paraId="059A0B61"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E7B089B" w14:textId="516DD80E" w:rsidR="00134D55" w:rsidRPr="0090555D" w:rsidRDefault="00134D55" w:rsidP="00790D7A">
            <w:pPr>
              <w:spacing w:after="0"/>
              <w:jc w:val="center"/>
              <w:rPr>
                <w:rFonts w:ascii="Arial" w:hAnsi="Arial"/>
                <w:sz w:val="18"/>
                <w:lang w:eastAsia="zh-CN"/>
              </w:rPr>
            </w:pPr>
            <w:r>
              <w:rPr>
                <w:rFonts w:ascii="Arial" w:hAnsi="Arial"/>
                <w:sz w:val="18"/>
                <w:lang w:eastAsia="zh-CN"/>
              </w:rPr>
              <w:t>25</w:t>
            </w:r>
          </w:p>
        </w:tc>
        <w:tc>
          <w:tcPr>
            <w:tcW w:w="1325" w:type="dxa"/>
            <w:tcBorders>
              <w:top w:val="single" w:sz="6" w:space="0" w:color="auto"/>
              <w:left w:val="single" w:sz="6" w:space="0" w:color="auto"/>
              <w:bottom w:val="single" w:sz="6" w:space="0" w:color="auto"/>
              <w:right w:val="single" w:sz="6" w:space="0" w:color="auto"/>
            </w:tcBorders>
          </w:tcPr>
          <w:p w14:paraId="01061EC5"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2D713CD" w14:textId="77777777" w:rsidR="00134D55" w:rsidRPr="0090555D" w:rsidRDefault="00134D55" w:rsidP="00790D7A">
            <w:pPr>
              <w:spacing w:after="0"/>
              <w:rPr>
                <w:rFonts w:ascii="Arial" w:hAnsi="Arial"/>
                <w:sz w:val="18"/>
              </w:rPr>
            </w:pPr>
            <w:r w:rsidRPr="0090555D">
              <w:rPr>
                <w:rFonts w:ascii="Arial" w:hAnsi="Arial"/>
                <w:sz w:val="18"/>
              </w:rPr>
              <w:t>PROACTIVE COMMAND PENDING: RECEIVE DATA 1.4.2</w:t>
            </w:r>
          </w:p>
        </w:tc>
        <w:tc>
          <w:tcPr>
            <w:tcW w:w="3196" w:type="dxa"/>
            <w:tcBorders>
              <w:top w:val="single" w:sz="6" w:space="0" w:color="auto"/>
              <w:left w:val="single" w:sz="6" w:space="0" w:color="auto"/>
              <w:bottom w:val="single" w:sz="6" w:space="0" w:color="auto"/>
              <w:right w:val="single" w:sz="6" w:space="0" w:color="auto"/>
            </w:tcBorders>
          </w:tcPr>
          <w:p w14:paraId="701F8E11" w14:textId="77777777" w:rsidR="00134D55" w:rsidRPr="0090555D" w:rsidRDefault="00134D55" w:rsidP="00790D7A">
            <w:pPr>
              <w:spacing w:after="0"/>
              <w:rPr>
                <w:rFonts w:ascii="Arial" w:hAnsi="Arial"/>
                <w:sz w:val="18"/>
              </w:rPr>
            </w:pPr>
          </w:p>
        </w:tc>
      </w:tr>
      <w:tr w:rsidR="00134D55" w:rsidRPr="0090555D" w14:paraId="6E0B40D3"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1B33C9E" w14:textId="34ABE5D5" w:rsidR="00134D55" w:rsidRPr="0090555D" w:rsidRDefault="00134D55" w:rsidP="00790D7A">
            <w:pPr>
              <w:spacing w:after="0"/>
              <w:jc w:val="center"/>
              <w:rPr>
                <w:rFonts w:ascii="Arial" w:hAnsi="Arial"/>
                <w:sz w:val="18"/>
                <w:lang w:eastAsia="zh-CN"/>
              </w:rPr>
            </w:pPr>
            <w:r>
              <w:rPr>
                <w:rFonts w:ascii="Arial" w:hAnsi="Arial"/>
                <w:sz w:val="18"/>
                <w:lang w:eastAsia="zh-CN"/>
              </w:rPr>
              <w:t>26</w:t>
            </w:r>
          </w:p>
        </w:tc>
        <w:tc>
          <w:tcPr>
            <w:tcW w:w="1325" w:type="dxa"/>
            <w:tcBorders>
              <w:top w:val="single" w:sz="6" w:space="0" w:color="auto"/>
              <w:left w:val="single" w:sz="6" w:space="0" w:color="auto"/>
              <w:bottom w:val="single" w:sz="6" w:space="0" w:color="auto"/>
              <w:right w:val="single" w:sz="6" w:space="0" w:color="auto"/>
            </w:tcBorders>
          </w:tcPr>
          <w:p w14:paraId="54292B99"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4A7A813F"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58BD379C" w14:textId="77777777" w:rsidR="00134D55" w:rsidRPr="0090555D" w:rsidRDefault="00134D55" w:rsidP="00790D7A">
            <w:pPr>
              <w:spacing w:after="0"/>
              <w:rPr>
                <w:rFonts w:ascii="Arial" w:hAnsi="Arial"/>
                <w:sz w:val="18"/>
              </w:rPr>
            </w:pPr>
          </w:p>
        </w:tc>
      </w:tr>
      <w:tr w:rsidR="00134D55" w:rsidRPr="0090555D" w14:paraId="52B07A6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0C2C0BC" w14:textId="1E020B39" w:rsidR="00134D55" w:rsidRPr="0090555D" w:rsidRDefault="00134D55" w:rsidP="00790D7A">
            <w:pPr>
              <w:spacing w:after="0"/>
              <w:jc w:val="center"/>
              <w:rPr>
                <w:rFonts w:ascii="Arial" w:hAnsi="Arial"/>
                <w:sz w:val="18"/>
                <w:lang w:eastAsia="zh-CN"/>
              </w:rPr>
            </w:pPr>
            <w:r>
              <w:rPr>
                <w:rFonts w:ascii="Arial" w:hAnsi="Arial"/>
                <w:sz w:val="18"/>
                <w:lang w:eastAsia="zh-CN"/>
              </w:rPr>
              <w:t>27</w:t>
            </w:r>
          </w:p>
        </w:tc>
        <w:tc>
          <w:tcPr>
            <w:tcW w:w="1325" w:type="dxa"/>
            <w:tcBorders>
              <w:top w:val="single" w:sz="6" w:space="0" w:color="auto"/>
              <w:left w:val="single" w:sz="6" w:space="0" w:color="auto"/>
              <w:bottom w:val="single" w:sz="6" w:space="0" w:color="auto"/>
              <w:right w:val="single" w:sz="6" w:space="0" w:color="auto"/>
            </w:tcBorders>
          </w:tcPr>
          <w:p w14:paraId="0A68BD4C"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F32CDA5" w14:textId="77777777" w:rsidR="00134D55" w:rsidRPr="0090555D" w:rsidRDefault="00134D55" w:rsidP="00790D7A">
            <w:pPr>
              <w:spacing w:after="0"/>
              <w:rPr>
                <w:rFonts w:ascii="Arial" w:hAnsi="Arial"/>
                <w:sz w:val="18"/>
              </w:rPr>
            </w:pPr>
            <w:r w:rsidRPr="0090555D">
              <w:rPr>
                <w:rFonts w:ascii="Arial" w:hAnsi="Arial"/>
                <w:sz w:val="18"/>
              </w:rPr>
              <w:t>PROACTIVE COMMAND: RECEIVE DATA 1.4.2</w:t>
            </w:r>
          </w:p>
        </w:tc>
        <w:tc>
          <w:tcPr>
            <w:tcW w:w="3196" w:type="dxa"/>
            <w:tcBorders>
              <w:top w:val="single" w:sz="6" w:space="0" w:color="auto"/>
              <w:left w:val="single" w:sz="6" w:space="0" w:color="auto"/>
              <w:bottom w:val="single" w:sz="6" w:space="0" w:color="auto"/>
              <w:right w:val="single" w:sz="6" w:space="0" w:color="auto"/>
            </w:tcBorders>
          </w:tcPr>
          <w:p w14:paraId="0B082642"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0DDC3F4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755C09A" w14:textId="3795D1A8" w:rsidR="00134D55" w:rsidRPr="0090555D" w:rsidRDefault="00134D55" w:rsidP="00790D7A">
            <w:pPr>
              <w:spacing w:after="0"/>
              <w:jc w:val="center"/>
              <w:rPr>
                <w:rFonts w:ascii="Arial" w:hAnsi="Arial"/>
                <w:sz w:val="18"/>
                <w:lang w:eastAsia="zh-CN"/>
              </w:rPr>
            </w:pPr>
            <w:r>
              <w:rPr>
                <w:rFonts w:ascii="Arial" w:hAnsi="Arial"/>
                <w:sz w:val="18"/>
                <w:lang w:eastAsia="zh-CN"/>
              </w:rPr>
              <w:t>28</w:t>
            </w:r>
          </w:p>
        </w:tc>
        <w:tc>
          <w:tcPr>
            <w:tcW w:w="1325" w:type="dxa"/>
            <w:tcBorders>
              <w:top w:val="single" w:sz="6" w:space="0" w:color="auto"/>
              <w:left w:val="single" w:sz="6" w:space="0" w:color="auto"/>
              <w:bottom w:val="single" w:sz="6" w:space="0" w:color="auto"/>
              <w:right w:val="single" w:sz="6" w:space="0" w:color="auto"/>
            </w:tcBorders>
          </w:tcPr>
          <w:p w14:paraId="0FCAAA57"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CF58FA3" w14:textId="77777777" w:rsidR="00134D55" w:rsidRPr="0090555D" w:rsidRDefault="00134D55" w:rsidP="00790D7A">
            <w:pPr>
              <w:spacing w:after="0"/>
              <w:rPr>
                <w:rFonts w:ascii="Arial" w:hAnsi="Arial"/>
                <w:sz w:val="18"/>
              </w:rPr>
            </w:pPr>
            <w:r w:rsidRPr="0090555D">
              <w:rPr>
                <w:rFonts w:ascii="Arial" w:hAnsi="Arial"/>
                <w:sz w:val="18"/>
              </w:rPr>
              <w:t>TERMINAL RESPONSE: RECEIVE DATA 1.4.2</w:t>
            </w:r>
          </w:p>
        </w:tc>
        <w:tc>
          <w:tcPr>
            <w:tcW w:w="3196" w:type="dxa"/>
            <w:tcBorders>
              <w:top w:val="single" w:sz="6" w:space="0" w:color="auto"/>
              <w:left w:val="single" w:sz="6" w:space="0" w:color="auto"/>
              <w:bottom w:val="single" w:sz="6" w:space="0" w:color="auto"/>
              <w:right w:val="single" w:sz="6" w:space="0" w:color="auto"/>
            </w:tcBorders>
          </w:tcPr>
          <w:p w14:paraId="23945DB9" w14:textId="77777777" w:rsidR="00134D55" w:rsidRPr="0090555D" w:rsidRDefault="00134D55" w:rsidP="00790D7A">
            <w:pPr>
              <w:spacing w:after="0"/>
              <w:rPr>
                <w:rFonts w:ascii="Arial" w:hAnsi="Arial"/>
                <w:sz w:val="18"/>
              </w:rPr>
            </w:pPr>
          </w:p>
        </w:tc>
      </w:tr>
      <w:tr w:rsidR="00134D55" w:rsidRPr="0090555D" w14:paraId="08B9A00B"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5743BB1" w14:textId="74E669B5" w:rsidR="00134D55" w:rsidRPr="0090555D" w:rsidRDefault="00134D55" w:rsidP="00790D7A">
            <w:pPr>
              <w:spacing w:after="0"/>
              <w:jc w:val="center"/>
              <w:rPr>
                <w:rFonts w:ascii="Arial" w:hAnsi="Arial"/>
                <w:sz w:val="18"/>
                <w:lang w:eastAsia="zh-CN"/>
              </w:rPr>
            </w:pPr>
            <w:r>
              <w:rPr>
                <w:rFonts w:ascii="Arial" w:hAnsi="Arial"/>
                <w:sz w:val="18"/>
                <w:lang w:eastAsia="zh-CN"/>
              </w:rPr>
              <w:t>29</w:t>
            </w:r>
          </w:p>
        </w:tc>
        <w:tc>
          <w:tcPr>
            <w:tcW w:w="1325" w:type="dxa"/>
            <w:tcBorders>
              <w:top w:val="single" w:sz="6" w:space="0" w:color="auto"/>
              <w:left w:val="single" w:sz="6" w:space="0" w:color="auto"/>
              <w:bottom w:val="single" w:sz="6" w:space="0" w:color="auto"/>
              <w:right w:val="single" w:sz="6" w:space="0" w:color="auto"/>
            </w:tcBorders>
          </w:tcPr>
          <w:p w14:paraId="6722D847"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3ED019F9" w14:textId="77777777" w:rsidR="00134D55" w:rsidRPr="0090555D" w:rsidRDefault="00134D55" w:rsidP="00790D7A">
            <w:pPr>
              <w:spacing w:after="0"/>
              <w:rPr>
                <w:rFonts w:ascii="Arial" w:hAnsi="Arial"/>
                <w:sz w:val="18"/>
              </w:rPr>
            </w:pPr>
            <w:r w:rsidRPr="0090555D">
              <w:rPr>
                <w:rFonts w:ascii="Arial" w:hAnsi="Arial"/>
                <w:sz w:val="18"/>
              </w:rPr>
              <w:t>PROACTIVE COMMAND PENDING: RECEIVE DATA 1.4.3</w:t>
            </w:r>
          </w:p>
        </w:tc>
        <w:tc>
          <w:tcPr>
            <w:tcW w:w="3196" w:type="dxa"/>
            <w:tcBorders>
              <w:top w:val="single" w:sz="6" w:space="0" w:color="auto"/>
              <w:left w:val="single" w:sz="6" w:space="0" w:color="auto"/>
              <w:bottom w:val="single" w:sz="6" w:space="0" w:color="auto"/>
              <w:right w:val="single" w:sz="6" w:space="0" w:color="auto"/>
            </w:tcBorders>
          </w:tcPr>
          <w:p w14:paraId="50813ACD" w14:textId="77777777" w:rsidR="00134D55" w:rsidRPr="0090555D" w:rsidRDefault="00134D55" w:rsidP="00790D7A">
            <w:pPr>
              <w:spacing w:after="0"/>
              <w:rPr>
                <w:rFonts w:ascii="Arial" w:hAnsi="Arial"/>
                <w:sz w:val="18"/>
              </w:rPr>
            </w:pPr>
          </w:p>
        </w:tc>
      </w:tr>
      <w:tr w:rsidR="00134D55" w:rsidRPr="0090555D" w14:paraId="257EED8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43D8A1B" w14:textId="46723346" w:rsidR="00134D55" w:rsidRPr="0090555D" w:rsidRDefault="00134D55" w:rsidP="00790D7A">
            <w:pPr>
              <w:spacing w:after="0"/>
              <w:jc w:val="center"/>
              <w:rPr>
                <w:rFonts w:ascii="Arial" w:hAnsi="Arial"/>
                <w:sz w:val="18"/>
                <w:lang w:eastAsia="zh-CN"/>
              </w:rPr>
            </w:pPr>
            <w:r>
              <w:rPr>
                <w:rFonts w:ascii="Arial" w:hAnsi="Arial"/>
                <w:sz w:val="18"/>
                <w:lang w:eastAsia="zh-CN"/>
              </w:rPr>
              <w:t>30</w:t>
            </w:r>
          </w:p>
        </w:tc>
        <w:tc>
          <w:tcPr>
            <w:tcW w:w="1325" w:type="dxa"/>
            <w:tcBorders>
              <w:top w:val="single" w:sz="6" w:space="0" w:color="auto"/>
              <w:left w:val="single" w:sz="6" w:space="0" w:color="auto"/>
              <w:bottom w:val="single" w:sz="6" w:space="0" w:color="auto"/>
              <w:right w:val="single" w:sz="6" w:space="0" w:color="auto"/>
            </w:tcBorders>
          </w:tcPr>
          <w:p w14:paraId="57E80BEB"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C1E159A"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292FAFFB" w14:textId="77777777" w:rsidR="00134D55" w:rsidRPr="0090555D" w:rsidRDefault="00134D55" w:rsidP="00790D7A">
            <w:pPr>
              <w:spacing w:after="0"/>
              <w:rPr>
                <w:rFonts w:ascii="Arial" w:hAnsi="Arial"/>
                <w:sz w:val="18"/>
              </w:rPr>
            </w:pPr>
          </w:p>
        </w:tc>
      </w:tr>
      <w:tr w:rsidR="00134D55" w:rsidRPr="0090555D" w14:paraId="3D9D5430"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16C0B00" w14:textId="5BAAE145" w:rsidR="00134D55" w:rsidRPr="0090555D" w:rsidRDefault="00134D55" w:rsidP="00790D7A">
            <w:pPr>
              <w:spacing w:after="0"/>
              <w:jc w:val="center"/>
              <w:rPr>
                <w:rFonts w:ascii="Arial" w:hAnsi="Arial"/>
                <w:sz w:val="18"/>
                <w:lang w:eastAsia="zh-CN"/>
              </w:rPr>
            </w:pPr>
            <w:r>
              <w:rPr>
                <w:rFonts w:ascii="Arial" w:hAnsi="Arial"/>
                <w:sz w:val="18"/>
                <w:lang w:eastAsia="zh-CN"/>
              </w:rPr>
              <w:t>31</w:t>
            </w:r>
          </w:p>
        </w:tc>
        <w:tc>
          <w:tcPr>
            <w:tcW w:w="1325" w:type="dxa"/>
            <w:tcBorders>
              <w:top w:val="single" w:sz="6" w:space="0" w:color="auto"/>
              <w:left w:val="single" w:sz="6" w:space="0" w:color="auto"/>
              <w:bottom w:val="single" w:sz="6" w:space="0" w:color="auto"/>
              <w:right w:val="single" w:sz="6" w:space="0" w:color="auto"/>
            </w:tcBorders>
          </w:tcPr>
          <w:p w14:paraId="78EEAB21"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72810AA" w14:textId="77777777" w:rsidR="00134D55" w:rsidRPr="0090555D" w:rsidRDefault="00134D55" w:rsidP="00790D7A">
            <w:pPr>
              <w:spacing w:after="0"/>
              <w:rPr>
                <w:rFonts w:ascii="Arial" w:hAnsi="Arial"/>
                <w:sz w:val="18"/>
              </w:rPr>
            </w:pPr>
            <w:r w:rsidRPr="0090555D">
              <w:rPr>
                <w:rFonts w:ascii="Arial" w:hAnsi="Arial"/>
                <w:sz w:val="18"/>
              </w:rPr>
              <w:t>PROACTIVE COMMAND: RECEIVE DATA 1.4.3</w:t>
            </w:r>
          </w:p>
        </w:tc>
        <w:tc>
          <w:tcPr>
            <w:tcW w:w="3196" w:type="dxa"/>
            <w:tcBorders>
              <w:top w:val="single" w:sz="6" w:space="0" w:color="auto"/>
              <w:left w:val="single" w:sz="6" w:space="0" w:color="auto"/>
              <w:bottom w:val="single" w:sz="6" w:space="0" w:color="auto"/>
              <w:right w:val="single" w:sz="6" w:space="0" w:color="auto"/>
            </w:tcBorders>
          </w:tcPr>
          <w:p w14:paraId="57143760"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2A003DD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7B38802" w14:textId="4DF3E15A" w:rsidR="00134D55" w:rsidRPr="0090555D" w:rsidRDefault="00134D55" w:rsidP="00790D7A">
            <w:pPr>
              <w:spacing w:after="0"/>
              <w:jc w:val="center"/>
              <w:rPr>
                <w:rFonts w:ascii="Arial" w:hAnsi="Arial"/>
                <w:sz w:val="18"/>
                <w:lang w:eastAsia="zh-CN"/>
              </w:rPr>
            </w:pPr>
            <w:r>
              <w:rPr>
                <w:rFonts w:ascii="Arial" w:hAnsi="Arial"/>
                <w:sz w:val="18"/>
                <w:lang w:eastAsia="zh-CN"/>
              </w:rPr>
              <w:t>32</w:t>
            </w:r>
          </w:p>
        </w:tc>
        <w:tc>
          <w:tcPr>
            <w:tcW w:w="1325" w:type="dxa"/>
            <w:tcBorders>
              <w:top w:val="single" w:sz="6" w:space="0" w:color="auto"/>
              <w:left w:val="single" w:sz="6" w:space="0" w:color="auto"/>
              <w:bottom w:val="single" w:sz="6" w:space="0" w:color="auto"/>
              <w:right w:val="single" w:sz="6" w:space="0" w:color="auto"/>
            </w:tcBorders>
          </w:tcPr>
          <w:p w14:paraId="1D759503"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42E2573A" w14:textId="77777777" w:rsidR="00134D55" w:rsidRPr="0090555D" w:rsidRDefault="00134D55" w:rsidP="00790D7A">
            <w:pPr>
              <w:spacing w:after="0"/>
              <w:rPr>
                <w:rFonts w:ascii="Arial" w:hAnsi="Arial"/>
                <w:sz w:val="18"/>
              </w:rPr>
            </w:pPr>
            <w:r w:rsidRPr="0090555D">
              <w:rPr>
                <w:rFonts w:ascii="Arial" w:hAnsi="Arial"/>
                <w:sz w:val="18"/>
              </w:rPr>
              <w:t>TERMINAL RESPONSE: RECEIVE DATA 1.4.3</w:t>
            </w:r>
          </w:p>
        </w:tc>
        <w:tc>
          <w:tcPr>
            <w:tcW w:w="3196" w:type="dxa"/>
            <w:tcBorders>
              <w:top w:val="single" w:sz="6" w:space="0" w:color="auto"/>
              <w:left w:val="single" w:sz="6" w:space="0" w:color="auto"/>
              <w:bottom w:val="single" w:sz="6" w:space="0" w:color="auto"/>
              <w:right w:val="single" w:sz="6" w:space="0" w:color="auto"/>
            </w:tcBorders>
          </w:tcPr>
          <w:p w14:paraId="00391C53" w14:textId="77777777" w:rsidR="00134D55" w:rsidRPr="0090555D" w:rsidRDefault="00134D55" w:rsidP="00790D7A">
            <w:pPr>
              <w:spacing w:after="0"/>
              <w:rPr>
                <w:rFonts w:ascii="Arial" w:hAnsi="Arial"/>
                <w:sz w:val="18"/>
              </w:rPr>
            </w:pPr>
          </w:p>
        </w:tc>
      </w:tr>
      <w:tr w:rsidR="00134D55" w:rsidRPr="0090555D" w14:paraId="6D1E362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65263CF" w14:textId="3B4F5930" w:rsidR="00134D55" w:rsidRPr="0090555D" w:rsidRDefault="00134D55" w:rsidP="00790D7A">
            <w:pPr>
              <w:spacing w:after="0"/>
              <w:jc w:val="center"/>
              <w:rPr>
                <w:rFonts w:ascii="Arial" w:hAnsi="Arial"/>
                <w:sz w:val="18"/>
                <w:lang w:eastAsia="zh-CN"/>
              </w:rPr>
            </w:pPr>
            <w:r>
              <w:rPr>
                <w:rFonts w:ascii="Arial" w:hAnsi="Arial"/>
                <w:sz w:val="18"/>
                <w:lang w:eastAsia="zh-CN"/>
              </w:rPr>
              <w:t>33</w:t>
            </w:r>
          </w:p>
        </w:tc>
        <w:tc>
          <w:tcPr>
            <w:tcW w:w="1325" w:type="dxa"/>
            <w:tcBorders>
              <w:top w:val="single" w:sz="6" w:space="0" w:color="auto"/>
              <w:left w:val="single" w:sz="6" w:space="0" w:color="auto"/>
              <w:bottom w:val="single" w:sz="6" w:space="0" w:color="auto"/>
              <w:right w:val="single" w:sz="6" w:space="0" w:color="auto"/>
            </w:tcBorders>
          </w:tcPr>
          <w:p w14:paraId="01CBF596"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89938DD" w14:textId="77777777" w:rsidR="00134D55" w:rsidRPr="0090555D" w:rsidRDefault="00134D55" w:rsidP="00790D7A">
            <w:pPr>
              <w:spacing w:after="0"/>
              <w:rPr>
                <w:rFonts w:ascii="Arial" w:hAnsi="Arial"/>
                <w:sz w:val="18"/>
              </w:rPr>
            </w:pPr>
            <w:r w:rsidRPr="0090555D">
              <w:rPr>
                <w:rFonts w:ascii="Arial" w:hAnsi="Arial"/>
                <w:sz w:val="18"/>
              </w:rPr>
              <w:t>PROACTIVE COMMAND PENDING: RECEIVE DATA 1.4.4</w:t>
            </w:r>
          </w:p>
        </w:tc>
        <w:tc>
          <w:tcPr>
            <w:tcW w:w="3196" w:type="dxa"/>
            <w:tcBorders>
              <w:top w:val="single" w:sz="6" w:space="0" w:color="auto"/>
              <w:left w:val="single" w:sz="6" w:space="0" w:color="auto"/>
              <w:bottom w:val="single" w:sz="6" w:space="0" w:color="auto"/>
              <w:right w:val="single" w:sz="6" w:space="0" w:color="auto"/>
            </w:tcBorders>
          </w:tcPr>
          <w:p w14:paraId="792720B2" w14:textId="77777777" w:rsidR="00134D55" w:rsidRPr="0090555D" w:rsidRDefault="00134D55" w:rsidP="00790D7A">
            <w:pPr>
              <w:spacing w:after="0"/>
              <w:rPr>
                <w:rFonts w:ascii="Arial" w:hAnsi="Arial"/>
                <w:sz w:val="18"/>
              </w:rPr>
            </w:pPr>
          </w:p>
        </w:tc>
      </w:tr>
      <w:tr w:rsidR="00134D55" w:rsidRPr="0090555D" w14:paraId="53BBDBB1"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B105DA5" w14:textId="5A7D5DB9" w:rsidR="00134D55" w:rsidRPr="0090555D" w:rsidRDefault="00134D55" w:rsidP="00790D7A">
            <w:pPr>
              <w:spacing w:after="0"/>
              <w:jc w:val="center"/>
              <w:rPr>
                <w:rFonts w:ascii="Arial" w:hAnsi="Arial"/>
                <w:sz w:val="18"/>
                <w:lang w:eastAsia="zh-CN"/>
              </w:rPr>
            </w:pPr>
            <w:r>
              <w:rPr>
                <w:rFonts w:ascii="Arial" w:hAnsi="Arial"/>
                <w:sz w:val="18"/>
                <w:lang w:eastAsia="zh-CN"/>
              </w:rPr>
              <w:t>34</w:t>
            </w:r>
          </w:p>
        </w:tc>
        <w:tc>
          <w:tcPr>
            <w:tcW w:w="1325" w:type="dxa"/>
            <w:tcBorders>
              <w:top w:val="single" w:sz="6" w:space="0" w:color="auto"/>
              <w:left w:val="single" w:sz="6" w:space="0" w:color="auto"/>
              <w:bottom w:val="single" w:sz="6" w:space="0" w:color="auto"/>
              <w:right w:val="single" w:sz="6" w:space="0" w:color="auto"/>
            </w:tcBorders>
          </w:tcPr>
          <w:p w14:paraId="7DE556EF"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245006A"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0C2DCA70" w14:textId="77777777" w:rsidR="00134D55" w:rsidRPr="0090555D" w:rsidRDefault="00134D55" w:rsidP="00790D7A">
            <w:pPr>
              <w:spacing w:after="0"/>
              <w:rPr>
                <w:rFonts w:ascii="Arial" w:hAnsi="Arial"/>
                <w:sz w:val="18"/>
              </w:rPr>
            </w:pPr>
          </w:p>
        </w:tc>
      </w:tr>
      <w:tr w:rsidR="00134D55" w:rsidRPr="0090555D" w14:paraId="2ECCD9FA"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8E7E732" w14:textId="412EA281" w:rsidR="00134D55" w:rsidRPr="0090555D" w:rsidRDefault="00134D55" w:rsidP="00790D7A">
            <w:pPr>
              <w:spacing w:after="0"/>
              <w:jc w:val="center"/>
              <w:rPr>
                <w:rFonts w:ascii="Arial" w:hAnsi="Arial"/>
                <w:sz w:val="18"/>
                <w:lang w:eastAsia="zh-CN"/>
              </w:rPr>
            </w:pPr>
            <w:r>
              <w:rPr>
                <w:rFonts w:ascii="Arial" w:hAnsi="Arial"/>
                <w:sz w:val="18"/>
                <w:lang w:eastAsia="zh-CN"/>
              </w:rPr>
              <w:t>35</w:t>
            </w:r>
          </w:p>
        </w:tc>
        <w:tc>
          <w:tcPr>
            <w:tcW w:w="1325" w:type="dxa"/>
            <w:tcBorders>
              <w:top w:val="single" w:sz="6" w:space="0" w:color="auto"/>
              <w:left w:val="single" w:sz="6" w:space="0" w:color="auto"/>
              <w:bottom w:val="single" w:sz="6" w:space="0" w:color="auto"/>
              <w:right w:val="single" w:sz="6" w:space="0" w:color="auto"/>
            </w:tcBorders>
          </w:tcPr>
          <w:p w14:paraId="239D5776"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6310BBA" w14:textId="77777777" w:rsidR="00134D55" w:rsidRPr="0090555D" w:rsidRDefault="00134D55" w:rsidP="00790D7A">
            <w:pPr>
              <w:spacing w:after="0"/>
              <w:rPr>
                <w:rFonts w:ascii="Arial" w:hAnsi="Arial"/>
                <w:sz w:val="18"/>
              </w:rPr>
            </w:pPr>
            <w:r w:rsidRPr="0090555D">
              <w:rPr>
                <w:rFonts w:ascii="Arial" w:hAnsi="Arial"/>
                <w:sz w:val="18"/>
              </w:rPr>
              <w:t>PROACTIVE COMMAND: RECEIVE DATA 1.4.4</w:t>
            </w:r>
          </w:p>
        </w:tc>
        <w:tc>
          <w:tcPr>
            <w:tcW w:w="3196" w:type="dxa"/>
            <w:tcBorders>
              <w:top w:val="single" w:sz="6" w:space="0" w:color="auto"/>
              <w:left w:val="single" w:sz="6" w:space="0" w:color="auto"/>
              <w:bottom w:val="single" w:sz="6" w:space="0" w:color="auto"/>
              <w:right w:val="single" w:sz="6" w:space="0" w:color="auto"/>
            </w:tcBorders>
          </w:tcPr>
          <w:p w14:paraId="029BD1D0"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5E68FD1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3D31542" w14:textId="060C1338" w:rsidR="00134D55" w:rsidRPr="0090555D" w:rsidRDefault="00134D55" w:rsidP="00790D7A">
            <w:pPr>
              <w:spacing w:after="0"/>
              <w:jc w:val="center"/>
              <w:rPr>
                <w:rFonts w:ascii="Arial" w:hAnsi="Arial"/>
                <w:sz w:val="18"/>
                <w:lang w:eastAsia="zh-CN"/>
              </w:rPr>
            </w:pPr>
            <w:r>
              <w:rPr>
                <w:rFonts w:ascii="Arial" w:hAnsi="Arial"/>
                <w:sz w:val="18"/>
                <w:lang w:eastAsia="zh-CN"/>
              </w:rPr>
              <w:t>36</w:t>
            </w:r>
          </w:p>
        </w:tc>
        <w:tc>
          <w:tcPr>
            <w:tcW w:w="1325" w:type="dxa"/>
            <w:tcBorders>
              <w:top w:val="single" w:sz="6" w:space="0" w:color="auto"/>
              <w:left w:val="single" w:sz="6" w:space="0" w:color="auto"/>
              <w:bottom w:val="single" w:sz="6" w:space="0" w:color="auto"/>
              <w:right w:val="single" w:sz="6" w:space="0" w:color="auto"/>
            </w:tcBorders>
          </w:tcPr>
          <w:p w14:paraId="53E3296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4CB7C5CE" w14:textId="77777777" w:rsidR="00134D55" w:rsidRPr="0090555D" w:rsidRDefault="00134D55" w:rsidP="00790D7A">
            <w:pPr>
              <w:spacing w:after="0"/>
              <w:rPr>
                <w:rFonts w:ascii="Arial" w:hAnsi="Arial"/>
                <w:sz w:val="18"/>
              </w:rPr>
            </w:pPr>
            <w:r w:rsidRPr="0090555D">
              <w:rPr>
                <w:rFonts w:ascii="Arial" w:hAnsi="Arial"/>
                <w:sz w:val="18"/>
              </w:rPr>
              <w:t>TERMINAL RESPONSE: RECEIVE DATA 1.4.4</w:t>
            </w:r>
          </w:p>
        </w:tc>
        <w:tc>
          <w:tcPr>
            <w:tcW w:w="3196" w:type="dxa"/>
            <w:tcBorders>
              <w:top w:val="single" w:sz="6" w:space="0" w:color="auto"/>
              <w:left w:val="single" w:sz="6" w:space="0" w:color="auto"/>
              <w:bottom w:val="single" w:sz="6" w:space="0" w:color="auto"/>
              <w:right w:val="single" w:sz="6" w:space="0" w:color="auto"/>
            </w:tcBorders>
          </w:tcPr>
          <w:p w14:paraId="412C5FEE" w14:textId="77777777" w:rsidR="00134D55" w:rsidRPr="0090555D" w:rsidRDefault="00134D55" w:rsidP="00790D7A">
            <w:pPr>
              <w:spacing w:after="0"/>
              <w:rPr>
                <w:rFonts w:ascii="Arial" w:hAnsi="Arial"/>
                <w:sz w:val="18"/>
              </w:rPr>
            </w:pPr>
          </w:p>
        </w:tc>
      </w:tr>
      <w:tr w:rsidR="00134D55" w:rsidRPr="0090555D" w14:paraId="613D21E7"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CC2F83B" w14:textId="2F230EBB" w:rsidR="00134D55" w:rsidRPr="0090555D" w:rsidRDefault="00134D55" w:rsidP="00790D7A">
            <w:pPr>
              <w:spacing w:after="0"/>
              <w:jc w:val="center"/>
              <w:rPr>
                <w:rFonts w:ascii="Arial" w:hAnsi="Arial"/>
                <w:sz w:val="18"/>
                <w:lang w:eastAsia="zh-CN"/>
              </w:rPr>
            </w:pPr>
            <w:r>
              <w:rPr>
                <w:rFonts w:ascii="Arial" w:hAnsi="Arial"/>
                <w:sz w:val="18"/>
                <w:lang w:eastAsia="zh-CN"/>
              </w:rPr>
              <w:t>37</w:t>
            </w:r>
          </w:p>
        </w:tc>
        <w:tc>
          <w:tcPr>
            <w:tcW w:w="1325" w:type="dxa"/>
            <w:tcBorders>
              <w:top w:val="single" w:sz="6" w:space="0" w:color="auto"/>
              <w:left w:val="single" w:sz="6" w:space="0" w:color="auto"/>
              <w:bottom w:val="single" w:sz="6" w:space="0" w:color="auto"/>
              <w:right w:val="single" w:sz="6" w:space="0" w:color="auto"/>
            </w:tcBorders>
          </w:tcPr>
          <w:p w14:paraId="5EB9E033"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BDAEC9B" w14:textId="77777777" w:rsidR="00134D55" w:rsidRPr="0090555D" w:rsidRDefault="00134D55" w:rsidP="00790D7A">
            <w:pPr>
              <w:spacing w:after="0"/>
              <w:rPr>
                <w:rFonts w:ascii="Arial" w:hAnsi="Arial"/>
                <w:sz w:val="18"/>
              </w:rPr>
            </w:pPr>
            <w:r w:rsidRPr="0090555D">
              <w:rPr>
                <w:rFonts w:ascii="Arial" w:hAnsi="Arial"/>
                <w:sz w:val="18"/>
              </w:rPr>
              <w:t>PROACTIVE COMMAND PENDING: RECEIVE DATA 1.4.5</w:t>
            </w:r>
          </w:p>
        </w:tc>
        <w:tc>
          <w:tcPr>
            <w:tcW w:w="3196" w:type="dxa"/>
            <w:tcBorders>
              <w:top w:val="single" w:sz="6" w:space="0" w:color="auto"/>
              <w:left w:val="single" w:sz="6" w:space="0" w:color="auto"/>
              <w:bottom w:val="single" w:sz="6" w:space="0" w:color="auto"/>
              <w:right w:val="single" w:sz="6" w:space="0" w:color="auto"/>
            </w:tcBorders>
          </w:tcPr>
          <w:p w14:paraId="38B3B540" w14:textId="77777777" w:rsidR="00134D55" w:rsidRPr="0090555D" w:rsidRDefault="00134D55" w:rsidP="00790D7A">
            <w:pPr>
              <w:spacing w:after="0"/>
              <w:rPr>
                <w:rFonts w:ascii="Arial" w:hAnsi="Arial"/>
                <w:sz w:val="18"/>
              </w:rPr>
            </w:pPr>
          </w:p>
        </w:tc>
      </w:tr>
      <w:tr w:rsidR="00134D55" w:rsidRPr="0090555D" w14:paraId="21DF00A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14A89F7" w14:textId="6CC47320" w:rsidR="00134D55" w:rsidRPr="0090555D" w:rsidRDefault="00134D55" w:rsidP="00790D7A">
            <w:pPr>
              <w:spacing w:after="0"/>
              <w:jc w:val="center"/>
              <w:rPr>
                <w:rFonts w:ascii="Arial" w:hAnsi="Arial"/>
                <w:sz w:val="18"/>
              </w:rPr>
            </w:pPr>
            <w:r>
              <w:rPr>
                <w:rFonts w:ascii="Arial" w:hAnsi="Arial"/>
                <w:sz w:val="18"/>
                <w:lang w:eastAsia="zh-CN"/>
              </w:rPr>
              <w:t>38</w:t>
            </w:r>
          </w:p>
        </w:tc>
        <w:tc>
          <w:tcPr>
            <w:tcW w:w="1325" w:type="dxa"/>
            <w:tcBorders>
              <w:top w:val="single" w:sz="6" w:space="0" w:color="auto"/>
              <w:left w:val="single" w:sz="6" w:space="0" w:color="auto"/>
              <w:bottom w:val="single" w:sz="6" w:space="0" w:color="auto"/>
              <w:right w:val="single" w:sz="6" w:space="0" w:color="auto"/>
            </w:tcBorders>
          </w:tcPr>
          <w:p w14:paraId="239B838D"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0128241"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011BC847" w14:textId="77777777" w:rsidR="00134D55" w:rsidRPr="0090555D" w:rsidRDefault="00134D55" w:rsidP="00790D7A">
            <w:pPr>
              <w:spacing w:after="0"/>
              <w:rPr>
                <w:rFonts w:ascii="Arial" w:hAnsi="Arial"/>
                <w:sz w:val="18"/>
              </w:rPr>
            </w:pPr>
          </w:p>
        </w:tc>
      </w:tr>
      <w:tr w:rsidR="00134D55" w:rsidRPr="0090555D" w14:paraId="7B43591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328F95A" w14:textId="392A47DD" w:rsidR="00134D55" w:rsidRPr="0090555D" w:rsidRDefault="00134D55" w:rsidP="00790D7A">
            <w:pPr>
              <w:spacing w:after="0"/>
              <w:jc w:val="center"/>
              <w:rPr>
                <w:rFonts w:ascii="Arial" w:hAnsi="Arial"/>
                <w:sz w:val="18"/>
              </w:rPr>
            </w:pPr>
            <w:r>
              <w:rPr>
                <w:rFonts w:ascii="Arial" w:hAnsi="Arial"/>
                <w:sz w:val="18"/>
                <w:lang w:eastAsia="zh-CN"/>
              </w:rPr>
              <w:t>39</w:t>
            </w:r>
          </w:p>
        </w:tc>
        <w:tc>
          <w:tcPr>
            <w:tcW w:w="1325" w:type="dxa"/>
            <w:tcBorders>
              <w:top w:val="single" w:sz="6" w:space="0" w:color="auto"/>
              <w:left w:val="single" w:sz="6" w:space="0" w:color="auto"/>
              <w:bottom w:val="single" w:sz="6" w:space="0" w:color="auto"/>
              <w:right w:val="single" w:sz="6" w:space="0" w:color="auto"/>
            </w:tcBorders>
          </w:tcPr>
          <w:p w14:paraId="55F29D87"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579227D9" w14:textId="77777777" w:rsidR="00134D55" w:rsidRPr="0090555D" w:rsidRDefault="00134D55" w:rsidP="00790D7A">
            <w:pPr>
              <w:spacing w:after="0"/>
              <w:rPr>
                <w:rFonts w:ascii="Arial" w:hAnsi="Arial"/>
                <w:sz w:val="18"/>
              </w:rPr>
            </w:pPr>
            <w:r w:rsidRPr="0090555D">
              <w:rPr>
                <w:rFonts w:ascii="Arial" w:hAnsi="Arial"/>
                <w:sz w:val="18"/>
              </w:rPr>
              <w:t>PROACTIVE COMMAND: RECEIVE DATA 1.4.5</w:t>
            </w:r>
          </w:p>
        </w:tc>
        <w:tc>
          <w:tcPr>
            <w:tcW w:w="3196" w:type="dxa"/>
            <w:tcBorders>
              <w:top w:val="single" w:sz="6" w:space="0" w:color="auto"/>
              <w:left w:val="single" w:sz="6" w:space="0" w:color="auto"/>
              <w:bottom w:val="single" w:sz="6" w:space="0" w:color="auto"/>
              <w:right w:val="single" w:sz="6" w:space="0" w:color="auto"/>
            </w:tcBorders>
          </w:tcPr>
          <w:p w14:paraId="1D0F9E94"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5C2CA53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1BD086A" w14:textId="2D263988" w:rsidR="00134D55" w:rsidRPr="0090555D" w:rsidRDefault="00134D55" w:rsidP="00790D7A">
            <w:pPr>
              <w:spacing w:after="0"/>
              <w:jc w:val="center"/>
              <w:rPr>
                <w:rFonts w:ascii="Arial" w:hAnsi="Arial"/>
                <w:sz w:val="18"/>
              </w:rPr>
            </w:pPr>
            <w:r>
              <w:rPr>
                <w:rFonts w:ascii="Arial" w:hAnsi="Arial"/>
                <w:sz w:val="18"/>
                <w:lang w:eastAsia="zh-CN"/>
              </w:rPr>
              <w:t>40</w:t>
            </w:r>
          </w:p>
        </w:tc>
        <w:tc>
          <w:tcPr>
            <w:tcW w:w="1325" w:type="dxa"/>
            <w:tcBorders>
              <w:top w:val="single" w:sz="6" w:space="0" w:color="auto"/>
              <w:left w:val="single" w:sz="6" w:space="0" w:color="auto"/>
              <w:bottom w:val="single" w:sz="6" w:space="0" w:color="auto"/>
              <w:right w:val="single" w:sz="6" w:space="0" w:color="auto"/>
            </w:tcBorders>
          </w:tcPr>
          <w:p w14:paraId="2BF8B488"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F32A011" w14:textId="77777777" w:rsidR="00134D55" w:rsidRPr="0090555D" w:rsidRDefault="00134D55" w:rsidP="00790D7A">
            <w:pPr>
              <w:spacing w:after="0"/>
              <w:rPr>
                <w:rFonts w:ascii="Arial" w:hAnsi="Arial"/>
                <w:sz w:val="18"/>
              </w:rPr>
            </w:pPr>
            <w:r w:rsidRPr="0090555D">
              <w:rPr>
                <w:rFonts w:ascii="Arial" w:hAnsi="Arial"/>
                <w:sz w:val="18"/>
              </w:rPr>
              <w:t>TERMINAL RESPONSE: RECEIVE DATA 1.4.5</w:t>
            </w:r>
          </w:p>
        </w:tc>
        <w:tc>
          <w:tcPr>
            <w:tcW w:w="3196" w:type="dxa"/>
            <w:tcBorders>
              <w:top w:val="single" w:sz="6" w:space="0" w:color="auto"/>
              <w:left w:val="single" w:sz="6" w:space="0" w:color="auto"/>
              <w:bottom w:val="single" w:sz="6" w:space="0" w:color="auto"/>
              <w:right w:val="single" w:sz="6" w:space="0" w:color="auto"/>
            </w:tcBorders>
          </w:tcPr>
          <w:p w14:paraId="5433A423" w14:textId="77777777" w:rsidR="00134D55" w:rsidRPr="0090555D" w:rsidRDefault="00134D55" w:rsidP="00790D7A">
            <w:pPr>
              <w:spacing w:after="0"/>
              <w:rPr>
                <w:rFonts w:ascii="Arial" w:hAnsi="Arial"/>
                <w:sz w:val="18"/>
              </w:rPr>
            </w:pPr>
          </w:p>
        </w:tc>
      </w:tr>
      <w:tr w:rsidR="00134D55" w:rsidRPr="0090555D" w14:paraId="20D41F61"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7CAE1EF" w14:textId="32193851" w:rsidR="00134D55" w:rsidRPr="0090555D" w:rsidRDefault="00134D55" w:rsidP="00790D7A">
            <w:pPr>
              <w:spacing w:after="0"/>
              <w:jc w:val="center"/>
              <w:rPr>
                <w:rFonts w:ascii="Arial" w:hAnsi="Arial"/>
                <w:sz w:val="18"/>
                <w:lang w:eastAsia="zh-CN"/>
              </w:rPr>
            </w:pPr>
            <w:r>
              <w:rPr>
                <w:rFonts w:ascii="Arial" w:hAnsi="Arial"/>
                <w:sz w:val="18"/>
                <w:lang w:eastAsia="zh-CN"/>
              </w:rPr>
              <w:t>41</w:t>
            </w:r>
          </w:p>
        </w:tc>
        <w:tc>
          <w:tcPr>
            <w:tcW w:w="1325" w:type="dxa"/>
            <w:tcBorders>
              <w:top w:val="single" w:sz="6" w:space="0" w:color="auto"/>
              <w:left w:val="single" w:sz="6" w:space="0" w:color="auto"/>
              <w:bottom w:val="single" w:sz="6" w:space="0" w:color="auto"/>
              <w:right w:val="single" w:sz="6" w:space="0" w:color="auto"/>
            </w:tcBorders>
          </w:tcPr>
          <w:p w14:paraId="7D4A5514"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7AED681"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eastAsia="SimSun" w:hAnsi="Arial"/>
                <w:sz w:val="18"/>
                <w:lang w:eastAsia="zh-CN"/>
              </w:rPr>
              <w:t>6</w:t>
            </w:r>
          </w:p>
        </w:tc>
        <w:tc>
          <w:tcPr>
            <w:tcW w:w="3196" w:type="dxa"/>
            <w:tcBorders>
              <w:top w:val="single" w:sz="6" w:space="0" w:color="auto"/>
              <w:left w:val="single" w:sz="6" w:space="0" w:color="auto"/>
              <w:bottom w:val="single" w:sz="6" w:space="0" w:color="auto"/>
              <w:right w:val="single" w:sz="6" w:space="0" w:color="auto"/>
            </w:tcBorders>
          </w:tcPr>
          <w:p w14:paraId="7967DE9D" w14:textId="77777777" w:rsidR="00134D55" w:rsidRPr="0090555D" w:rsidRDefault="00134D55" w:rsidP="00790D7A">
            <w:pPr>
              <w:spacing w:after="0"/>
              <w:rPr>
                <w:rFonts w:ascii="Arial" w:hAnsi="Arial"/>
                <w:sz w:val="18"/>
              </w:rPr>
            </w:pPr>
          </w:p>
        </w:tc>
      </w:tr>
      <w:tr w:rsidR="00134D55" w:rsidRPr="0090555D" w14:paraId="0AD40E8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4C486E9" w14:textId="665A3741" w:rsidR="00134D55" w:rsidRPr="0090555D" w:rsidRDefault="00134D55" w:rsidP="00790D7A">
            <w:pPr>
              <w:spacing w:after="0"/>
              <w:jc w:val="center"/>
              <w:rPr>
                <w:rFonts w:ascii="Arial" w:hAnsi="Arial"/>
                <w:sz w:val="18"/>
                <w:lang w:eastAsia="zh-CN"/>
              </w:rPr>
            </w:pPr>
            <w:r>
              <w:rPr>
                <w:rFonts w:ascii="Arial" w:hAnsi="Arial"/>
                <w:sz w:val="18"/>
                <w:lang w:eastAsia="zh-CN"/>
              </w:rPr>
              <w:t>42</w:t>
            </w:r>
          </w:p>
        </w:tc>
        <w:tc>
          <w:tcPr>
            <w:tcW w:w="1325" w:type="dxa"/>
            <w:tcBorders>
              <w:top w:val="single" w:sz="6" w:space="0" w:color="auto"/>
              <w:left w:val="single" w:sz="6" w:space="0" w:color="auto"/>
              <w:bottom w:val="single" w:sz="6" w:space="0" w:color="auto"/>
              <w:right w:val="single" w:sz="6" w:space="0" w:color="auto"/>
            </w:tcBorders>
          </w:tcPr>
          <w:p w14:paraId="027854BE"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D57A40F"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063DC5A5" w14:textId="77777777" w:rsidR="00134D55" w:rsidRPr="0090555D" w:rsidRDefault="00134D55" w:rsidP="00790D7A">
            <w:pPr>
              <w:spacing w:after="0"/>
              <w:rPr>
                <w:rFonts w:ascii="Arial" w:hAnsi="Arial"/>
                <w:sz w:val="18"/>
              </w:rPr>
            </w:pPr>
          </w:p>
        </w:tc>
      </w:tr>
      <w:tr w:rsidR="00134D55" w:rsidRPr="0090555D" w14:paraId="781142F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43E24BE" w14:textId="3D8ECA3E" w:rsidR="00134D55" w:rsidRPr="0090555D" w:rsidRDefault="00134D55" w:rsidP="00790D7A">
            <w:pPr>
              <w:spacing w:after="0"/>
              <w:jc w:val="center"/>
              <w:rPr>
                <w:rFonts w:ascii="Arial" w:hAnsi="Arial"/>
                <w:sz w:val="18"/>
                <w:lang w:eastAsia="zh-CN"/>
              </w:rPr>
            </w:pPr>
            <w:r>
              <w:rPr>
                <w:rFonts w:ascii="Arial" w:hAnsi="Arial"/>
                <w:sz w:val="18"/>
                <w:lang w:eastAsia="zh-CN"/>
              </w:rPr>
              <w:t>43</w:t>
            </w:r>
          </w:p>
        </w:tc>
        <w:tc>
          <w:tcPr>
            <w:tcW w:w="1325" w:type="dxa"/>
            <w:tcBorders>
              <w:top w:val="single" w:sz="6" w:space="0" w:color="auto"/>
              <w:left w:val="single" w:sz="6" w:space="0" w:color="auto"/>
              <w:bottom w:val="single" w:sz="6" w:space="0" w:color="auto"/>
              <w:right w:val="single" w:sz="6" w:space="0" w:color="auto"/>
            </w:tcBorders>
          </w:tcPr>
          <w:p w14:paraId="5F143C60"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265D2749"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eastAsia="SimSun" w:hAnsi="Arial"/>
                <w:sz w:val="18"/>
                <w:lang w:eastAsia="zh-CN"/>
              </w:rPr>
              <w:t>6</w:t>
            </w:r>
          </w:p>
        </w:tc>
        <w:tc>
          <w:tcPr>
            <w:tcW w:w="3196" w:type="dxa"/>
            <w:tcBorders>
              <w:top w:val="single" w:sz="6" w:space="0" w:color="auto"/>
              <w:left w:val="single" w:sz="6" w:space="0" w:color="auto"/>
              <w:bottom w:val="single" w:sz="6" w:space="0" w:color="auto"/>
              <w:right w:val="single" w:sz="6" w:space="0" w:color="auto"/>
            </w:tcBorders>
          </w:tcPr>
          <w:p w14:paraId="5EB8F163"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00BDF61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94231E7" w14:textId="0D188F09" w:rsidR="00134D55" w:rsidRPr="0090555D" w:rsidRDefault="00134D55" w:rsidP="00790D7A">
            <w:pPr>
              <w:spacing w:after="0"/>
              <w:jc w:val="center"/>
              <w:rPr>
                <w:rFonts w:ascii="Arial" w:hAnsi="Arial"/>
                <w:sz w:val="18"/>
                <w:lang w:eastAsia="zh-CN"/>
              </w:rPr>
            </w:pPr>
            <w:r>
              <w:rPr>
                <w:rFonts w:ascii="Arial" w:hAnsi="Arial"/>
                <w:sz w:val="18"/>
                <w:lang w:eastAsia="zh-CN"/>
              </w:rPr>
              <w:t>44</w:t>
            </w:r>
          </w:p>
        </w:tc>
        <w:tc>
          <w:tcPr>
            <w:tcW w:w="1325" w:type="dxa"/>
            <w:tcBorders>
              <w:top w:val="single" w:sz="6" w:space="0" w:color="auto"/>
              <w:left w:val="single" w:sz="6" w:space="0" w:color="auto"/>
              <w:bottom w:val="single" w:sz="6" w:space="0" w:color="auto"/>
              <w:right w:val="single" w:sz="6" w:space="0" w:color="auto"/>
            </w:tcBorders>
          </w:tcPr>
          <w:p w14:paraId="0B814BA7"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A400C3F"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eastAsia="SimSun" w:hAnsi="Arial"/>
                <w:sz w:val="18"/>
                <w:lang w:eastAsia="zh-CN"/>
              </w:rPr>
              <w:t>6</w:t>
            </w:r>
          </w:p>
        </w:tc>
        <w:tc>
          <w:tcPr>
            <w:tcW w:w="3196" w:type="dxa"/>
            <w:tcBorders>
              <w:top w:val="single" w:sz="6" w:space="0" w:color="auto"/>
              <w:left w:val="single" w:sz="6" w:space="0" w:color="auto"/>
              <w:bottom w:val="single" w:sz="6" w:space="0" w:color="auto"/>
              <w:right w:val="single" w:sz="6" w:space="0" w:color="auto"/>
            </w:tcBorders>
          </w:tcPr>
          <w:p w14:paraId="0622D124" w14:textId="77777777" w:rsidR="00134D55" w:rsidRPr="0090555D" w:rsidRDefault="00134D55" w:rsidP="00790D7A">
            <w:pPr>
              <w:spacing w:after="0"/>
              <w:rPr>
                <w:rFonts w:ascii="Arial" w:hAnsi="Arial"/>
                <w:sz w:val="18"/>
              </w:rPr>
            </w:pPr>
          </w:p>
        </w:tc>
      </w:tr>
      <w:tr w:rsidR="00134D55" w:rsidRPr="0090555D" w14:paraId="4ACC9905"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297C4E7" w14:textId="3B056730" w:rsidR="00134D55" w:rsidRPr="0090555D" w:rsidRDefault="00134D55" w:rsidP="00790D7A">
            <w:pPr>
              <w:spacing w:after="0"/>
              <w:jc w:val="center"/>
              <w:rPr>
                <w:rFonts w:ascii="Arial" w:hAnsi="Arial"/>
                <w:sz w:val="18"/>
                <w:lang w:eastAsia="zh-CN"/>
              </w:rPr>
            </w:pPr>
            <w:r>
              <w:rPr>
                <w:rFonts w:ascii="Arial" w:hAnsi="Arial"/>
                <w:sz w:val="18"/>
                <w:lang w:eastAsia="zh-CN"/>
              </w:rPr>
              <w:t>45</w:t>
            </w:r>
          </w:p>
        </w:tc>
        <w:tc>
          <w:tcPr>
            <w:tcW w:w="1325" w:type="dxa"/>
            <w:tcBorders>
              <w:top w:val="single" w:sz="6" w:space="0" w:color="auto"/>
              <w:left w:val="single" w:sz="6" w:space="0" w:color="auto"/>
              <w:bottom w:val="single" w:sz="6" w:space="0" w:color="auto"/>
              <w:right w:val="single" w:sz="6" w:space="0" w:color="auto"/>
            </w:tcBorders>
          </w:tcPr>
          <w:p w14:paraId="636989E4"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2DBC91A"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eastAsia="SimSun" w:hAnsi="Arial"/>
                <w:sz w:val="18"/>
                <w:lang w:eastAsia="zh-CN"/>
              </w:rPr>
              <w:t>7</w:t>
            </w:r>
          </w:p>
        </w:tc>
        <w:tc>
          <w:tcPr>
            <w:tcW w:w="3196" w:type="dxa"/>
            <w:tcBorders>
              <w:top w:val="single" w:sz="6" w:space="0" w:color="auto"/>
              <w:left w:val="single" w:sz="6" w:space="0" w:color="auto"/>
              <w:bottom w:val="single" w:sz="6" w:space="0" w:color="auto"/>
              <w:right w:val="single" w:sz="6" w:space="0" w:color="auto"/>
            </w:tcBorders>
          </w:tcPr>
          <w:p w14:paraId="24BEE7BA" w14:textId="77777777" w:rsidR="00134D55" w:rsidRPr="0090555D" w:rsidRDefault="00134D55" w:rsidP="00790D7A">
            <w:pPr>
              <w:spacing w:after="0"/>
              <w:rPr>
                <w:rFonts w:ascii="Arial" w:hAnsi="Arial"/>
                <w:sz w:val="18"/>
              </w:rPr>
            </w:pPr>
          </w:p>
        </w:tc>
      </w:tr>
      <w:tr w:rsidR="00134D55" w:rsidRPr="0090555D" w14:paraId="51338C6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617357A" w14:textId="0B1A8B58" w:rsidR="00134D55" w:rsidRPr="0090555D" w:rsidRDefault="00134D55" w:rsidP="00790D7A">
            <w:pPr>
              <w:spacing w:after="0"/>
              <w:jc w:val="center"/>
              <w:rPr>
                <w:rFonts w:ascii="Arial" w:hAnsi="Arial"/>
                <w:sz w:val="18"/>
                <w:lang w:eastAsia="zh-CN"/>
              </w:rPr>
            </w:pPr>
            <w:r>
              <w:rPr>
                <w:rFonts w:ascii="Arial" w:hAnsi="Arial"/>
                <w:sz w:val="18"/>
                <w:lang w:eastAsia="zh-CN"/>
              </w:rPr>
              <w:t>46</w:t>
            </w:r>
          </w:p>
        </w:tc>
        <w:tc>
          <w:tcPr>
            <w:tcW w:w="1325" w:type="dxa"/>
            <w:tcBorders>
              <w:top w:val="single" w:sz="6" w:space="0" w:color="auto"/>
              <w:left w:val="single" w:sz="6" w:space="0" w:color="auto"/>
              <w:bottom w:val="single" w:sz="6" w:space="0" w:color="auto"/>
              <w:right w:val="single" w:sz="6" w:space="0" w:color="auto"/>
            </w:tcBorders>
          </w:tcPr>
          <w:p w14:paraId="636B48EF"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5D9DAD5"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31ACE756" w14:textId="77777777" w:rsidR="00134D55" w:rsidRPr="0090555D" w:rsidRDefault="00134D55" w:rsidP="00790D7A">
            <w:pPr>
              <w:spacing w:after="0"/>
              <w:rPr>
                <w:rFonts w:ascii="Arial" w:hAnsi="Arial"/>
                <w:sz w:val="18"/>
              </w:rPr>
            </w:pPr>
          </w:p>
        </w:tc>
      </w:tr>
      <w:tr w:rsidR="00134D55" w:rsidRPr="0090555D" w14:paraId="317D8BF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9F4F06" w14:textId="179AB02B" w:rsidR="00134D55" w:rsidRPr="0090555D" w:rsidRDefault="00134D55" w:rsidP="00790D7A">
            <w:pPr>
              <w:spacing w:after="0"/>
              <w:jc w:val="center"/>
              <w:rPr>
                <w:rFonts w:ascii="Arial" w:hAnsi="Arial"/>
                <w:sz w:val="18"/>
                <w:lang w:eastAsia="zh-CN"/>
              </w:rPr>
            </w:pPr>
            <w:r>
              <w:rPr>
                <w:rFonts w:ascii="Arial" w:hAnsi="Arial"/>
                <w:sz w:val="18"/>
                <w:lang w:eastAsia="zh-CN"/>
              </w:rPr>
              <w:t>47</w:t>
            </w:r>
          </w:p>
        </w:tc>
        <w:tc>
          <w:tcPr>
            <w:tcW w:w="1325" w:type="dxa"/>
            <w:tcBorders>
              <w:top w:val="single" w:sz="6" w:space="0" w:color="auto"/>
              <w:left w:val="single" w:sz="6" w:space="0" w:color="auto"/>
              <w:bottom w:val="single" w:sz="6" w:space="0" w:color="auto"/>
              <w:right w:val="single" w:sz="6" w:space="0" w:color="auto"/>
            </w:tcBorders>
          </w:tcPr>
          <w:p w14:paraId="17A764B6"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BCF5131"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eastAsia="SimSun" w:hAnsi="Arial"/>
                <w:sz w:val="18"/>
                <w:lang w:eastAsia="zh-CN"/>
              </w:rPr>
              <w:t>7</w:t>
            </w:r>
          </w:p>
        </w:tc>
        <w:tc>
          <w:tcPr>
            <w:tcW w:w="3196" w:type="dxa"/>
            <w:tcBorders>
              <w:top w:val="single" w:sz="6" w:space="0" w:color="auto"/>
              <w:left w:val="single" w:sz="6" w:space="0" w:color="auto"/>
              <w:bottom w:val="single" w:sz="6" w:space="0" w:color="auto"/>
              <w:right w:val="single" w:sz="6" w:space="0" w:color="auto"/>
            </w:tcBorders>
          </w:tcPr>
          <w:p w14:paraId="2B6A8BAF"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01D3DF43"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86F894D" w14:textId="0DA6D3B0" w:rsidR="00134D55" w:rsidRPr="0090555D" w:rsidRDefault="00134D55" w:rsidP="00790D7A">
            <w:pPr>
              <w:spacing w:after="0"/>
              <w:jc w:val="center"/>
              <w:rPr>
                <w:rFonts w:ascii="Arial" w:hAnsi="Arial"/>
                <w:sz w:val="18"/>
                <w:lang w:eastAsia="zh-CN"/>
              </w:rPr>
            </w:pPr>
            <w:r>
              <w:rPr>
                <w:rFonts w:ascii="Arial" w:hAnsi="Arial"/>
                <w:sz w:val="18"/>
                <w:lang w:eastAsia="zh-CN"/>
              </w:rPr>
              <w:t>48</w:t>
            </w:r>
          </w:p>
        </w:tc>
        <w:tc>
          <w:tcPr>
            <w:tcW w:w="1325" w:type="dxa"/>
            <w:tcBorders>
              <w:top w:val="single" w:sz="6" w:space="0" w:color="auto"/>
              <w:left w:val="single" w:sz="6" w:space="0" w:color="auto"/>
              <w:bottom w:val="single" w:sz="6" w:space="0" w:color="auto"/>
              <w:right w:val="single" w:sz="6" w:space="0" w:color="auto"/>
            </w:tcBorders>
          </w:tcPr>
          <w:p w14:paraId="29F33181"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1BEF63B"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eastAsia="SimSun" w:hAnsi="Arial"/>
                <w:sz w:val="18"/>
                <w:lang w:eastAsia="zh-CN"/>
              </w:rPr>
              <w:t>7</w:t>
            </w:r>
          </w:p>
        </w:tc>
        <w:tc>
          <w:tcPr>
            <w:tcW w:w="3196" w:type="dxa"/>
            <w:tcBorders>
              <w:top w:val="single" w:sz="6" w:space="0" w:color="auto"/>
              <w:left w:val="single" w:sz="6" w:space="0" w:color="auto"/>
              <w:bottom w:val="single" w:sz="6" w:space="0" w:color="auto"/>
              <w:right w:val="single" w:sz="6" w:space="0" w:color="auto"/>
            </w:tcBorders>
          </w:tcPr>
          <w:p w14:paraId="45F92381" w14:textId="77777777" w:rsidR="00134D55" w:rsidRPr="0090555D" w:rsidRDefault="00134D55" w:rsidP="00790D7A">
            <w:pPr>
              <w:spacing w:after="0"/>
              <w:rPr>
                <w:rFonts w:ascii="Arial" w:hAnsi="Arial"/>
                <w:sz w:val="18"/>
              </w:rPr>
            </w:pPr>
          </w:p>
        </w:tc>
      </w:tr>
      <w:tr w:rsidR="00134D55" w:rsidRPr="0090555D" w14:paraId="127E7DA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828C72F" w14:textId="24353F2D" w:rsidR="00134D55" w:rsidRPr="0090555D" w:rsidRDefault="00134D55" w:rsidP="00790D7A">
            <w:pPr>
              <w:spacing w:after="0"/>
              <w:jc w:val="center"/>
              <w:rPr>
                <w:rFonts w:ascii="Arial" w:hAnsi="Arial"/>
                <w:sz w:val="18"/>
                <w:lang w:eastAsia="zh-CN"/>
              </w:rPr>
            </w:pPr>
            <w:r>
              <w:rPr>
                <w:rFonts w:ascii="Arial" w:hAnsi="Arial"/>
                <w:sz w:val="18"/>
                <w:lang w:eastAsia="zh-CN"/>
              </w:rPr>
              <w:t>49</w:t>
            </w:r>
          </w:p>
        </w:tc>
        <w:tc>
          <w:tcPr>
            <w:tcW w:w="8391" w:type="dxa"/>
            <w:gridSpan w:val="3"/>
            <w:tcBorders>
              <w:top w:val="single" w:sz="6" w:space="0" w:color="auto"/>
              <w:left w:val="single" w:sz="6" w:space="0" w:color="auto"/>
              <w:bottom w:val="single" w:sz="6" w:space="0" w:color="auto"/>
              <w:right w:val="single" w:sz="6" w:space="0" w:color="auto"/>
            </w:tcBorders>
          </w:tcPr>
          <w:p w14:paraId="0F6E389C" w14:textId="6B1A7264" w:rsidR="00134D55" w:rsidRPr="0090555D" w:rsidRDefault="00134D55" w:rsidP="00790D7A">
            <w:pPr>
              <w:spacing w:after="0"/>
              <w:rPr>
                <w:rFonts w:ascii="Arial" w:hAnsi="Arial"/>
                <w:sz w:val="18"/>
                <w:lang w:eastAsia="zh-CN"/>
              </w:rPr>
            </w:pPr>
            <w:r w:rsidRPr="0090555D">
              <w:rPr>
                <w:rFonts w:ascii="Arial" w:hAnsi="Arial" w:hint="eastAsia"/>
                <w:sz w:val="18"/>
                <w:lang w:eastAsia="zh-CN"/>
              </w:rPr>
              <w:t>Repeat step</w:t>
            </w:r>
            <w:r>
              <w:rPr>
                <w:rFonts w:ascii="Arial" w:hAnsi="Arial"/>
                <w:sz w:val="18"/>
                <w:lang w:eastAsia="zh-CN"/>
              </w:rPr>
              <w:t xml:space="preserve"> 20</w:t>
            </w:r>
            <w:r w:rsidRPr="0090555D">
              <w:rPr>
                <w:rFonts w:ascii="Arial" w:hAnsi="Arial" w:hint="eastAsia"/>
                <w:sz w:val="18"/>
                <w:lang w:eastAsia="zh-CN"/>
              </w:rPr>
              <w:t>~step</w:t>
            </w:r>
            <w:r>
              <w:rPr>
                <w:rFonts w:ascii="Arial" w:hAnsi="Arial"/>
                <w:sz w:val="18"/>
                <w:lang w:eastAsia="zh-CN"/>
              </w:rPr>
              <w:t xml:space="preserve"> 48</w:t>
            </w:r>
            <w:r w:rsidRPr="0090555D">
              <w:rPr>
                <w:rFonts w:ascii="Arial" w:hAnsi="Arial" w:hint="eastAsia"/>
                <w:sz w:val="18"/>
                <w:lang w:eastAsia="zh-CN"/>
              </w:rPr>
              <w:t xml:space="preserve"> 45 times</w:t>
            </w:r>
            <w:r w:rsidRPr="0090555D" w:rsidDel="00D254CC">
              <w:rPr>
                <w:rFonts w:ascii="Arial" w:hAnsi="Arial" w:hint="eastAsia"/>
                <w:sz w:val="18"/>
                <w:lang w:eastAsia="zh-CN"/>
              </w:rPr>
              <w:t xml:space="preserve"> </w:t>
            </w:r>
          </w:p>
        </w:tc>
      </w:tr>
      <w:tr w:rsidR="00134D55" w:rsidRPr="0090555D" w14:paraId="2924E40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9A86138" w14:textId="5C16055E" w:rsidR="00134D55" w:rsidRPr="0090555D" w:rsidRDefault="00134D55" w:rsidP="00790D7A">
            <w:pPr>
              <w:spacing w:after="0"/>
              <w:jc w:val="center"/>
              <w:rPr>
                <w:rFonts w:ascii="Arial" w:hAnsi="Arial"/>
                <w:sz w:val="18"/>
                <w:lang w:eastAsia="zh-CN"/>
              </w:rPr>
            </w:pPr>
            <w:r>
              <w:rPr>
                <w:rFonts w:ascii="Arial" w:hAnsi="Arial"/>
                <w:sz w:val="18"/>
                <w:lang w:eastAsia="zh-CN"/>
              </w:rPr>
              <w:lastRenderedPageBreak/>
              <w:t>50</w:t>
            </w:r>
          </w:p>
        </w:tc>
        <w:tc>
          <w:tcPr>
            <w:tcW w:w="1325" w:type="dxa"/>
            <w:tcBorders>
              <w:top w:val="single" w:sz="6" w:space="0" w:color="auto"/>
              <w:left w:val="single" w:sz="6" w:space="0" w:color="auto"/>
              <w:bottom w:val="single" w:sz="6" w:space="0" w:color="auto"/>
              <w:right w:val="single" w:sz="6" w:space="0" w:color="auto"/>
            </w:tcBorders>
          </w:tcPr>
          <w:p w14:paraId="6BA64F1F"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63657CA" w14:textId="77777777" w:rsidR="00134D55" w:rsidRPr="0090555D" w:rsidRDefault="00134D55" w:rsidP="00790D7A">
            <w:pPr>
              <w:spacing w:after="0"/>
              <w:rPr>
                <w:rFonts w:ascii="Arial" w:hAnsi="Arial"/>
                <w:sz w:val="18"/>
                <w:lang w:eastAsia="zh-CN"/>
              </w:rPr>
            </w:pPr>
            <w:r w:rsidRPr="0090555D">
              <w:rPr>
                <w:rFonts w:ascii="Arial" w:hAnsi="Arial"/>
                <w:sz w:val="18"/>
              </w:rPr>
              <w:t>ENVELOPE: EVENT DOWNLOAD – Data available 1.4.</w:t>
            </w:r>
            <w:r w:rsidRPr="0090555D">
              <w:rPr>
                <w:rFonts w:ascii="Arial" w:hAnsi="Arial"/>
                <w:sz w:val="18"/>
                <w:lang w:eastAsia="zh-CN"/>
              </w:rPr>
              <w:t>47</w:t>
            </w:r>
          </w:p>
        </w:tc>
        <w:tc>
          <w:tcPr>
            <w:tcW w:w="3196" w:type="dxa"/>
            <w:tcBorders>
              <w:top w:val="single" w:sz="6" w:space="0" w:color="auto"/>
              <w:left w:val="single" w:sz="6" w:space="0" w:color="auto"/>
              <w:bottom w:val="single" w:sz="6" w:space="0" w:color="auto"/>
              <w:right w:val="single" w:sz="6" w:space="0" w:color="auto"/>
            </w:tcBorders>
          </w:tcPr>
          <w:p w14:paraId="4DD2C037" w14:textId="77777777" w:rsidR="00134D55" w:rsidRPr="0090555D" w:rsidRDefault="00134D55" w:rsidP="00790D7A">
            <w:pPr>
              <w:spacing w:after="0"/>
              <w:rPr>
                <w:rFonts w:ascii="Arial" w:hAnsi="Arial"/>
                <w:sz w:val="18"/>
              </w:rPr>
            </w:pPr>
            <w:r w:rsidRPr="0090555D">
              <w:rPr>
                <w:rFonts w:ascii="Arial" w:hAnsi="Arial"/>
                <w:sz w:val="18"/>
              </w:rPr>
              <w:t>(</w:t>
            </w:r>
            <w:r w:rsidRPr="0090555D">
              <w:rPr>
                <w:rFonts w:ascii="Arial" w:hAnsi="Arial"/>
                <w:sz w:val="18"/>
                <w:lang w:eastAsia="zh-CN"/>
              </w:rPr>
              <w:t>65535/1135</w:t>
            </w:r>
            <w:r w:rsidRPr="0090555D">
              <w:rPr>
                <w:rFonts w:ascii="Arial" w:hAnsi="Arial"/>
                <w:sz w:val="18"/>
              </w:rPr>
              <w:t xml:space="preserve"> Bytes of data in the ME buffer)</w:t>
            </w:r>
          </w:p>
        </w:tc>
      </w:tr>
      <w:tr w:rsidR="00134D55" w:rsidRPr="0090555D" w14:paraId="1ECE942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74CEFE2" w14:textId="7A5AA005" w:rsidR="00134D55" w:rsidRPr="0090555D" w:rsidRDefault="00134D55" w:rsidP="00790D7A">
            <w:pPr>
              <w:spacing w:after="0"/>
              <w:jc w:val="center"/>
              <w:rPr>
                <w:rFonts w:ascii="Arial" w:hAnsi="Arial"/>
                <w:sz w:val="18"/>
                <w:lang w:eastAsia="zh-CN"/>
              </w:rPr>
            </w:pPr>
            <w:r>
              <w:rPr>
                <w:rFonts w:ascii="Arial" w:hAnsi="Arial"/>
                <w:sz w:val="18"/>
                <w:lang w:eastAsia="zh-CN"/>
              </w:rPr>
              <w:t>51</w:t>
            </w:r>
          </w:p>
        </w:tc>
        <w:tc>
          <w:tcPr>
            <w:tcW w:w="1325" w:type="dxa"/>
            <w:tcBorders>
              <w:top w:val="single" w:sz="6" w:space="0" w:color="auto"/>
              <w:left w:val="single" w:sz="6" w:space="0" w:color="auto"/>
              <w:bottom w:val="single" w:sz="6" w:space="0" w:color="auto"/>
              <w:right w:val="single" w:sz="6" w:space="0" w:color="auto"/>
            </w:tcBorders>
          </w:tcPr>
          <w:p w14:paraId="2D9B76F0"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402E93C1"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323</w:t>
            </w:r>
          </w:p>
        </w:tc>
        <w:tc>
          <w:tcPr>
            <w:tcW w:w="3196" w:type="dxa"/>
            <w:tcBorders>
              <w:top w:val="single" w:sz="6" w:space="0" w:color="auto"/>
              <w:left w:val="single" w:sz="6" w:space="0" w:color="auto"/>
              <w:bottom w:val="single" w:sz="6" w:space="0" w:color="auto"/>
              <w:right w:val="single" w:sz="6" w:space="0" w:color="auto"/>
            </w:tcBorders>
          </w:tcPr>
          <w:p w14:paraId="55E7204A" w14:textId="77777777" w:rsidR="00134D55" w:rsidRPr="0090555D" w:rsidRDefault="00134D55" w:rsidP="00790D7A">
            <w:pPr>
              <w:spacing w:after="0"/>
              <w:rPr>
                <w:rFonts w:ascii="Arial" w:hAnsi="Arial"/>
                <w:sz w:val="18"/>
              </w:rPr>
            </w:pPr>
          </w:p>
        </w:tc>
      </w:tr>
      <w:tr w:rsidR="00134D55" w:rsidRPr="0090555D" w14:paraId="5C471BBB"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61714ED" w14:textId="357198D4" w:rsidR="00134D55" w:rsidRPr="0090555D" w:rsidRDefault="00134D55" w:rsidP="00790D7A">
            <w:pPr>
              <w:spacing w:after="0"/>
              <w:jc w:val="center"/>
              <w:rPr>
                <w:rFonts w:ascii="Arial" w:hAnsi="Arial"/>
                <w:sz w:val="18"/>
                <w:lang w:eastAsia="zh-CN"/>
              </w:rPr>
            </w:pPr>
            <w:r>
              <w:rPr>
                <w:rFonts w:ascii="Arial" w:hAnsi="Arial"/>
                <w:sz w:val="18"/>
                <w:lang w:eastAsia="zh-CN"/>
              </w:rPr>
              <w:t>52</w:t>
            </w:r>
          </w:p>
        </w:tc>
        <w:tc>
          <w:tcPr>
            <w:tcW w:w="1325" w:type="dxa"/>
            <w:tcBorders>
              <w:top w:val="single" w:sz="6" w:space="0" w:color="auto"/>
              <w:left w:val="single" w:sz="6" w:space="0" w:color="auto"/>
              <w:bottom w:val="single" w:sz="6" w:space="0" w:color="auto"/>
              <w:right w:val="single" w:sz="6" w:space="0" w:color="auto"/>
            </w:tcBorders>
          </w:tcPr>
          <w:p w14:paraId="6E8ACA19"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D78009D"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5FBC77A7" w14:textId="77777777" w:rsidR="00134D55" w:rsidRPr="0090555D" w:rsidRDefault="00134D55" w:rsidP="00790D7A">
            <w:pPr>
              <w:spacing w:after="0"/>
              <w:rPr>
                <w:rFonts w:ascii="Arial" w:hAnsi="Arial"/>
                <w:sz w:val="18"/>
              </w:rPr>
            </w:pPr>
          </w:p>
        </w:tc>
      </w:tr>
      <w:tr w:rsidR="00134D55" w:rsidRPr="0090555D" w14:paraId="10F2AD3B"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EFFBB83" w14:textId="194B2C80" w:rsidR="00134D55" w:rsidRPr="0090555D" w:rsidRDefault="00134D55" w:rsidP="00790D7A">
            <w:pPr>
              <w:spacing w:after="0"/>
              <w:jc w:val="center"/>
              <w:rPr>
                <w:rFonts w:ascii="Arial" w:hAnsi="Arial"/>
                <w:sz w:val="18"/>
                <w:lang w:eastAsia="zh-CN"/>
              </w:rPr>
            </w:pPr>
            <w:r>
              <w:rPr>
                <w:rFonts w:ascii="Arial" w:hAnsi="Arial"/>
                <w:sz w:val="18"/>
                <w:lang w:eastAsia="zh-CN"/>
              </w:rPr>
              <w:t>53</w:t>
            </w:r>
          </w:p>
        </w:tc>
        <w:tc>
          <w:tcPr>
            <w:tcW w:w="1325" w:type="dxa"/>
            <w:tcBorders>
              <w:top w:val="single" w:sz="6" w:space="0" w:color="auto"/>
              <w:left w:val="single" w:sz="6" w:space="0" w:color="auto"/>
              <w:bottom w:val="single" w:sz="6" w:space="0" w:color="auto"/>
              <w:right w:val="single" w:sz="6" w:space="0" w:color="auto"/>
            </w:tcBorders>
          </w:tcPr>
          <w:p w14:paraId="23C95D9E"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F1945BE"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hAnsi="Arial"/>
                <w:sz w:val="18"/>
                <w:lang w:eastAsia="zh-CN"/>
              </w:rPr>
              <w:t>323</w:t>
            </w:r>
          </w:p>
        </w:tc>
        <w:tc>
          <w:tcPr>
            <w:tcW w:w="3196" w:type="dxa"/>
            <w:tcBorders>
              <w:top w:val="single" w:sz="6" w:space="0" w:color="auto"/>
              <w:left w:val="single" w:sz="6" w:space="0" w:color="auto"/>
              <w:bottom w:val="single" w:sz="6" w:space="0" w:color="auto"/>
              <w:right w:val="single" w:sz="6" w:space="0" w:color="auto"/>
            </w:tcBorders>
          </w:tcPr>
          <w:p w14:paraId="079597F1"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7E8089F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8EC5825" w14:textId="4D828C9F" w:rsidR="00134D55" w:rsidRPr="0090555D" w:rsidRDefault="00134D55" w:rsidP="00790D7A">
            <w:pPr>
              <w:spacing w:after="0"/>
              <w:jc w:val="center"/>
              <w:rPr>
                <w:rFonts w:ascii="Arial" w:hAnsi="Arial"/>
                <w:sz w:val="18"/>
                <w:lang w:eastAsia="zh-CN"/>
              </w:rPr>
            </w:pPr>
            <w:r>
              <w:rPr>
                <w:rFonts w:ascii="Arial" w:hAnsi="Arial"/>
                <w:sz w:val="18"/>
                <w:lang w:eastAsia="zh-CN"/>
              </w:rPr>
              <w:t>54</w:t>
            </w:r>
          </w:p>
        </w:tc>
        <w:tc>
          <w:tcPr>
            <w:tcW w:w="1325" w:type="dxa"/>
            <w:tcBorders>
              <w:top w:val="single" w:sz="6" w:space="0" w:color="auto"/>
              <w:left w:val="single" w:sz="6" w:space="0" w:color="auto"/>
              <w:bottom w:val="single" w:sz="6" w:space="0" w:color="auto"/>
              <w:right w:val="single" w:sz="6" w:space="0" w:color="auto"/>
            </w:tcBorders>
          </w:tcPr>
          <w:p w14:paraId="2DFE679F"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13DA12FC"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hAnsi="Arial"/>
                <w:sz w:val="18"/>
                <w:lang w:eastAsia="zh-CN"/>
              </w:rPr>
              <w:t>323</w:t>
            </w:r>
          </w:p>
        </w:tc>
        <w:tc>
          <w:tcPr>
            <w:tcW w:w="3196" w:type="dxa"/>
            <w:tcBorders>
              <w:top w:val="single" w:sz="6" w:space="0" w:color="auto"/>
              <w:left w:val="single" w:sz="6" w:space="0" w:color="auto"/>
              <w:bottom w:val="single" w:sz="6" w:space="0" w:color="auto"/>
              <w:right w:val="single" w:sz="6" w:space="0" w:color="auto"/>
            </w:tcBorders>
          </w:tcPr>
          <w:p w14:paraId="30170751" w14:textId="77777777" w:rsidR="00134D55" w:rsidRPr="0090555D" w:rsidRDefault="00134D55" w:rsidP="00790D7A">
            <w:pPr>
              <w:spacing w:after="0"/>
              <w:rPr>
                <w:rFonts w:ascii="Arial" w:hAnsi="Arial"/>
                <w:sz w:val="18"/>
              </w:rPr>
            </w:pPr>
          </w:p>
        </w:tc>
      </w:tr>
      <w:tr w:rsidR="00134D55" w:rsidRPr="0090555D" w14:paraId="45205F0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43A8767" w14:textId="50F7AB8D" w:rsidR="00134D55" w:rsidRPr="0090555D" w:rsidRDefault="00134D55" w:rsidP="00790D7A">
            <w:pPr>
              <w:spacing w:after="0"/>
              <w:jc w:val="center"/>
              <w:rPr>
                <w:rFonts w:ascii="Arial" w:hAnsi="Arial"/>
                <w:sz w:val="18"/>
                <w:lang w:eastAsia="zh-CN"/>
              </w:rPr>
            </w:pPr>
            <w:r>
              <w:rPr>
                <w:rFonts w:ascii="Arial" w:hAnsi="Arial"/>
                <w:sz w:val="18"/>
                <w:lang w:eastAsia="zh-CN"/>
              </w:rPr>
              <w:t>55</w:t>
            </w:r>
          </w:p>
        </w:tc>
        <w:tc>
          <w:tcPr>
            <w:tcW w:w="1325" w:type="dxa"/>
            <w:tcBorders>
              <w:top w:val="single" w:sz="6" w:space="0" w:color="auto"/>
              <w:left w:val="single" w:sz="6" w:space="0" w:color="auto"/>
              <w:bottom w:val="single" w:sz="6" w:space="0" w:color="auto"/>
              <w:right w:val="single" w:sz="6" w:space="0" w:color="auto"/>
            </w:tcBorders>
          </w:tcPr>
          <w:p w14:paraId="746941D2"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50F1977"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324</w:t>
            </w:r>
          </w:p>
        </w:tc>
        <w:tc>
          <w:tcPr>
            <w:tcW w:w="3196" w:type="dxa"/>
            <w:tcBorders>
              <w:top w:val="single" w:sz="6" w:space="0" w:color="auto"/>
              <w:left w:val="single" w:sz="6" w:space="0" w:color="auto"/>
              <w:bottom w:val="single" w:sz="6" w:space="0" w:color="auto"/>
              <w:right w:val="single" w:sz="6" w:space="0" w:color="auto"/>
            </w:tcBorders>
          </w:tcPr>
          <w:p w14:paraId="2F50AD98" w14:textId="77777777" w:rsidR="00134D55" w:rsidRPr="0090555D" w:rsidRDefault="00134D55" w:rsidP="00790D7A">
            <w:pPr>
              <w:spacing w:after="0"/>
              <w:rPr>
                <w:rFonts w:ascii="Arial" w:hAnsi="Arial"/>
                <w:sz w:val="18"/>
              </w:rPr>
            </w:pPr>
          </w:p>
        </w:tc>
      </w:tr>
      <w:tr w:rsidR="00134D55" w:rsidRPr="0090555D" w14:paraId="63107F8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5E9B1D0" w14:textId="487D1C29" w:rsidR="00134D55" w:rsidRPr="0090555D" w:rsidRDefault="00134D55" w:rsidP="00790D7A">
            <w:pPr>
              <w:spacing w:after="0"/>
              <w:jc w:val="center"/>
              <w:rPr>
                <w:rFonts w:ascii="Arial" w:hAnsi="Arial"/>
                <w:sz w:val="18"/>
                <w:lang w:eastAsia="zh-CN"/>
              </w:rPr>
            </w:pPr>
            <w:r>
              <w:rPr>
                <w:rFonts w:ascii="Arial" w:hAnsi="Arial"/>
                <w:sz w:val="18"/>
                <w:lang w:eastAsia="zh-CN"/>
              </w:rPr>
              <w:t>56</w:t>
            </w:r>
          </w:p>
        </w:tc>
        <w:tc>
          <w:tcPr>
            <w:tcW w:w="1325" w:type="dxa"/>
            <w:tcBorders>
              <w:top w:val="single" w:sz="6" w:space="0" w:color="auto"/>
              <w:left w:val="single" w:sz="6" w:space="0" w:color="auto"/>
              <w:bottom w:val="single" w:sz="6" w:space="0" w:color="auto"/>
              <w:right w:val="single" w:sz="6" w:space="0" w:color="auto"/>
            </w:tcBorders>
          </w:tcPr>
          <w:p w14:paraId="7157231E"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36EB3CB2"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798449CF" w14:textId="77777777" w:rsidR="00134D55" w:rsidRPr="0090555D" w:rsidRDefault="00134D55" w:rsidP="00790D7A">
            <w:pPr>
              <w:spacing w:after="0"/>
              <w:rPr>
                <w:rFonts w:ascii="Arial" w:hAnsi="Arial"/>
                <w:sz w:val="18"/>
              </w:rPr>
            </w:pPr>
          </w:p>
        </w:tc>
      </w:tr>
      <w:tr w:rsidR="00134D55" w:rsidRPr="0090555D" w14:paraId="7DA783A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AF995FF" w14:textId="0D5ABA3C" w:rsidR="00134D55" w:rsidRPr="0090555D" w:rsidRDefault="00134D55" w:rsidP="00790D7A">
            <w:pPr>
              <w:spacing w:after="0"/>
              <w:jc w:val="center"/>
              <w:rPr>
                <w:rFonts w:ascii="Arial" w:hAnsi="Arial"/>
                <w:sz w:val="18"/>
                <w:lang w:eastAsia="zh-CN"/>
              </w:rPr>
            </w:pPr>
            <w:r>
              <w:rPr>
                <w:rFonts w:ascii="Arial" w:hAnsi="Arial"/>
                <w:sz w:val="18"/>
                <w:lang w:eastAsia="zh-CN"/>
              </w:rPr>
              <w:t>57</w:t>
            </w:r>
          </w:p>
        </w:tc>
        <w:tc>
          <w:tcPr>
            <w:tcW w:w="1325" w:type="dxa"/>
            <w:tcBorders>
              <w:top w:val="single" w:sz="6" w:space="0" w:color="auto"/>
              <w:left w:val="single" w:sz="6" w:space="0" w:color="auto"/>
              <w:bottom w:val="single" w:sz="6" w:space="0" w:color="auto"/>
              <w:right w:val="single" w:sz="6" w:space="0" w:color="auto"/>
            </w:tcBorders>
          </w:tcPr>
          <w:p w14:paraId="23FC0858"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6D8CDFF"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hAnsi="Arial"/>
                <w:sz w:val="18"/>
                <w:lang w:eastAsia="zh-CN"/>
              </w:rPr>
              <w:t>324</w:t>
            </w:r>
          </w:p>
        </w:tc>
        <w:tc>
          <w:tcPr>
            <w:tcW w:w="3196" w:type="dxa"/>
            <w:tcBorders>
              <w:top w:val="single" w:sz="6" w:space="0" w:color="auto"/>
              <w:left w:val="single" w:sz="6" w:space="0" w:color="auto"/>
              <w:bottom w:val="single" w:sz="6" w:space="0" w:color="auto"/>
              <w:right w:val="single" w:sz="6" w:space="0" w:color="auto"/>
            </w:tcBorders>
          </w:tcPr>
          <w:p w14:paraId="166361B1"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1A2EA38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E72EBB9" w14:textId="1F41435A" w:rsidR="00134D55" w:rsidRPr="0090555D" w:rsidRDefault="00134D55" w:rsidP="00790D7A">
            <w:pPr>
              <w:spacing w:after="0"/>
              <w:jc w:val="center"/>
              <w:rPr>
                <w:rFonts w:ascii="Arial" w:hAnsi="Arial"/>
                <w:sz w:val="18"/>
                <w:lang w:eastAsia="zh-CN"/>
              </w:rPr>
            </w:pPr>
            <w:r>
              <w:rPr>
                <w:rFonts w:ascii="Arial" w:hAnsi="Arial"/>
                <w:sz w:val="18"/>
                <w:lang w:eastAsia="zh-CN"/>
              </w:rPr>
              <w:t>58</w:t>
            </w:r>
          </w:p>
        </w:tc>
        <w:tc>
          <w:tcPr>
            <w:tcW w:w="1325" w:type="dxa"/>
            <w:tcBorders>
              <w:top w:val="single" w:sz="6" w:space="0" w:color="auto"/>
              <w:left w:val="single" w:sz="6" w:space="0" w:color="auto"/>
              <w:bottom w:val="single" w:sz="6" w:space="0" w:color="auto"/>
              <w:right w:val="single" w:sz="6" w:space="0" w:color="auto"/>
            </w:tcBorders>
          </w:tcPr>
          <w:p w14:paraId="39C9DF77"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108EA81B"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hAnsi="Arial"/>
                <w:sz w:val="18"/>
                <w:lang w:eastAsia="zh-CN"/>
              </w:rPr>
              <w:t>324</w:t>
            </w:r>
          </w:p>
        </w:tc>
        <w:tc>
          <w:tcPr>
            <w:tcW w:w="3196" w:type="dxa"/>
            <w:tcBorders>
              <w:top w:val="single" w:sz="6" w:space="0" w:color="auto"/>
              <w:left w:val="single" w:sz="6" w:space="0" w:color="auto"/>
              <w:bottom w:val="single" w:sz="6" w:space="0" w:color="auto"/>
              <w:right w:val="single" w:sz="6" w:space="0" w:color="auto"/>
            </w:tcBorders>
          </w:tcPr>
          <w:p w14:paraId="4BD3DF69" w14:textId="77777777" w:rsidR="00134D55" w:rsidRPr="0090555D" w:rsidRDefault="00134D55" w:rsidP="00790D7A">
            <w:pPr>
              <w:spacing w:after="0"/>
              <w:rPr>
                <w:rFonts w:ascii="Arial" w:hAnsi="Arial"/>
                <w:sz w:val="18"/>
              </w:rPr>
            </w:pPr>
          </w:p>
        </w:tc>
      </w:tr>
      <w:tr w:rsidR="00134D55" w:rsidRPr="0090555D" w14:paraId="2A73801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0A451AFD" w14:textId="12F8A4BA" w:rsidR="00134D55" w:rsidRPr="0090555D" w:rsidRDefault="00134D55" w:rsidP="00790D7A">
            <w:pPr>
              <w:spacing w:after="0"/>
              <w:jc w:val="center"/>
              <w:rPr>
                <w:rFonts w:ascii="Arial" w:hAnsi="Arial"/>
                <w:sz w:val="18"/>
                <w:lang w:eastAsia="zh-CN"/>
              </w:rPr>
            </w:pPr>
            <w:r>
              <w:rPr>
                <w:rFonts w:ascii="Arial" w:hAnsi="Arial"/>
                <w:sz w:val="18"/>
                <w:lang w:eastAsia="zh-CN"/>
              </w:rPr>
              <w:t>59</w:t>
            </w:r>
          </w:p>
        </w:tc>
        <w:tc>
          <w:tcPr>
            <w:tcW w:w="1325" w:type="dxa"/>
            <w:tcBorders>
              <w:top w:val="single" w:sz="6" w:space="0" w:color="auto"/>
              <w:left w:val="single" w:sz="6" w:space="0" w:color="auto"/>
              <w:bottom w:val="single" w:sz="6" w:space="0" w:color="auto"/>
              <w:right w:val="single" w:sz="6" w:space="0" w:color="auto"/>
            </w:tcBorders>
          </w:tcPr>
          <w:p w14:paraId="18290952"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957451C"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325</w:t>
            </w:r>
          </w:p>
        </w:tc>
        <w:tc>
          <w:tcPr>
            <w:tcW w:w="3196" w:type="dxa"/>
            <w:tcBorders>
              <w:top w:val="single" w:sz="6" w:space="0" w:color="auto"/>
              <w:left w:val="single" w:sz="6" w:space="0" w:color="auto"/>
              <w:bottom w:val="single" w:sz="6" w:space="0" w:color="auto"/>
              <w:right w:val="single" w:sz="6" w:space="0" w:color="auto"/>
            </w:tcBorders>
          </w:tcPr>
          <w:p w14:paraId="24033776" w14:textId="77777777" w:rsidR="00134D55" w:rsidRPr="0090555D" w:rsidRDefault="00134D55" w:rsidP="00790D7A">
            <w:pPr>
              <w:spacing w:after="0"/>
              <w:rPr>
                <w:rFonts w:ascii="Arial" w:hAnsi="Arial"/>
                <w:sz w:val="18"/>
              </w:rPr>
            </w:pPr>
          </w:p>
        </w:tc>
      </w:tr>
      <w:tr w:rsidR="00134D55" w:rsidRPr="0090555D" w14:paraId="65DF440F"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2C068EA3" w14:textId="6B2741CB" w:rsidR="00134D55" w:rsidRPr="0090555D" w:rsidRDefault="00134D55" w:rsidP="00790D7A">
            <w:pPr>
              <w:spacing w:after="0"/>
              <w:jc w:val="center"/>
              <w:rPr>
                <w:rFonts w:ascii="Arial" w:hAnsi="Arial"/>
                <w:sz w:val="18"/>
                <w:lang w:eastAsia="zh-CN"/>
              </w:rPr>
            </w:pPr>
            <w:r>
              <w:rPr>
                <w:rFonts w:ascii="Arial" w:hAnsi="Arial"/>
                <w:sz w:val="18"/>
                <w:lang w:eastAsia="zh-CN"/>
              </w:rPr>
              <w:t>60</w:t>
            </w:r>
          </w:p>
        </w:tc>
        <w:tc>
          <w:tcPr>
            <w:tcW w:w="1325" w:type="dxa"/>
            <w:tcBorders>
              <w:top w:val="single" w:sz="6" w:space="0" w:color="auto"/>
              <w:left w:val="single" w:sz="6" w:space="0" w:color="auto"/>
              <w:bottom w:val="single" w:sz="6" w:space="0" w:color="auto"/>
              <w:right w:val="single" w:sz="6" w:space="0" w:color="auto"/>
            </w:tcBorders>
          </w:tcPr>
          <w:p w14:paraId="129ABC3D"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55342C67"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4D9846C1" w14:textId="77777777" w:rsidR="00134D55" w:rsidRPr="0090555D" w:rsidRDefault="00134D55" w:rsidP="00790D7A">
            <w:pPr>
              <w:spacing w:after="0"/>
              <w:rPr>
                <w:rFonts w:ascii="Arial" w:hAnsi="Arial"/>
                <w:sz w:val="18"/>
              </w:rPr>
            </w:pPr>
          </w:p>
        </w:tc>
      </w:tr>
      <w:tr w:rsidR="00134D55" w:rsidRPr="0090555D" w14:paraId="28E06EC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42ED82" w14:textId="68454DAB" w:rsidR="00134D55" w:rsidRPr="0090555D" w:rsidRDefault="00134D55" w:rsidP="00790D7A">
            <w:pPr>
              <w:spacing w:after="0"/>
              <w:jc w:val="center"/>
              <w:rPr>
                <w:rFonts w:ascii="Arial" w:hAnsi="Arial"/>
                <w:sz w:val="18"/>
                <w:lang w:eastAsia="zh-CN"/>
              </w:rPr>
            </w:pPr>
            <w:r>
              <w:rPr>
                <w:rFonts w:ascii="Arial" w:hAnsi="Arial"/>
                <w:sz w:val="18"/>
                <w:lang w:eastAsia="zh-CN"/>
              </w:rPr>
              <w:t>61</w:t>
            </w:r>
          </w:p>
        </w:tc>
        <w:tc>
          <w:tcPr>
            <w:tcW w:w="1325" w:type="dxa"/>
            <w:tcBorders>
              <w:top w:val="single" w:sz="6" w:space="0" w:color="auto"/>
              <w:left w:val="single" w:sz="6" w:space="0" w:color="auto"/>
              <w:bottom w:val="single" w:sz="6" w:space="0" w:color="auto"/>
              <w:right w:val="single" w:sz="6" w:space="0" w:color="auto"/>
            </w:tcBorders>
          </w:tcPr>
          <w:p w14:paraId="3F9E69F2"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3B533AF6"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1.4.3</w:t>
            </w:r>
            <w:r w:rsidRPr="0090555D">
              <w:rPr>
                <w:rFonts w:ascii="Arial" w:hAnsi="Arial"/>
                <w:sz w:val="18"/>
                <w:lang w:eastAsia="zh-CN"/>
              </w:rPr>
              <w:t>25</w:t>
            </w:r>
          </w:p>
        </w:tc>
        <w:tc>
          <w:tcPr>
            <w:tcW w:w="3196" w:type="dxa"/>
            <w:tcBorders>
              <w:top w:val="single" w:sz="6" w:space="0" w:color="auto"/>
              <w:left w:val="single" w:sz="6" w:space="0" w:color="auto"/>
              <w:bottom w:val="single" w:sz="6" w:space="0" w:color="auto"/>
              <w:right w:val="single" w:sz="6" w:space="0" w:color="auto"/>
            </w:tcBorders>
          </w:tcPr>
          <w:p w14:paraId="0309C53D"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2904247C"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506BC49" w14:textId="4DD7453F" w:rsidR="00134D55" w:rsidRPr="0090555D" w:rsidRDefault="00134D55" w:rsidP="00790D7A">
            <w:pPr>
              <w:spacing w:after="0"/>
              <w:jc w:val="center"/>
              <w:rPr>
                <w:rFonts w:ascii="Arial" w:hAnsi="Arial"/>
                <w:sz w:val="18"/>
                <w:lang w:eastAsia="zh-CN"/>
              </w:rPr>
            </w:pPr>
            <w:r>
              <w:rPr>
                <w:rFonts w:ascii="Arial" w:hAnsi="Arial"/>
                <w:sz w:val="18"/>
                <w:lang w:eastAsia="zh-CN"/>
              </w:rPr>
              <w:t>62</w:t>
            </w:r>
          </w:p>
        </w:tc>
        <w:tc>
          <w:tcPr>
            <w:tcW w:w="1325" w:type="dxa"/>
            <w:tcBorders>
              <w:top w:val="single" w:sz="6" w:space="0" w:color="auto"/>
              <w:left w:val="single" w:sz="6" w:space="0" w:color="auto"/>
              <w:bottom w:val="single" w:sz="6" w:space="0" w:color="auto"/>
              <w:right w:val="single" w:sz="6" w:space="0" w:color="auto"/>
            </w:tcBorders>
          </w:tcPr>
          <w:p w14:paraId="2E720DE5"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88BC7B5"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1.4.3</w:t>
            </w:r>
            <w:r w:rsidRPr="0090555D">
              <w:rPr>
                <w:rFonts w:ascii="Arial" w:hAnsi="Arial"/>
                <w:sz w:val="18"/>
                <w:lang w:eastAsia="zh-CN"/>
              </w:rPr>
              <w:t>25</w:t>
            </w:r>
          </w:p>
        </w:tc>
        <w:tc>
          <w:tcPr>
            <w:tcW w:w="3196" w:type="dxa"/>
            <w:tcBorders>
              <w:top w:val="single" w:sz="6" w:space="0" w:color="auto"/>
              <w:left w:val="single" w:sz="6" w:space="0" w:color="auto"/>
              <w:bottom w:val="single" w:sz="6" w:space="0" w:color="auto"/>
              <w:right w:val="single" w:sz="6" w:space="0" w:color="auto"/>
            </w:tcBorders>
          </w:tcPr>
          <w:p w14:paraId="55794976" w14:textId="77777777" w:rsidR="00134D55" w:rsidRPr="0090555D" w:rsidRDefault="00134D55" w:rsidP="00790D7A">
            <w:pPr>
              <w:spacing w:after="0"/>
              <w:rPr>
                <w:rFonts w:ascii="Arial" w:hAnsi="Arial"/>
                <w:sz w:val="18"/>
              </w:rPr>
            </w:pPr>
          </w:p>
        </w:tc>
      </w:tr>
      <w:tr w:rsidR="00134D55" w:rsidRPr="0090555D" w14:paraId="0FA3052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EF8831D" w14:textId="7949EB64" w:rsidR="00134D55" w:rsidRPr="0090555D" w:rsidRDefault="00134D55" w:rsidP="00790D7A">
            <w:pPr>
              <w:spacing w:after="0"/>
              <w:jc w:val="center"/>
              <w:rPr>
                <w:rFonts w:ascii="Arial" w:hAnsi="Arial"/>
                <w:sz w:val="18"/>
                <w:lang w:eastAsia="zh-CN"/>
              </w:rPr>
            </w:pPr>
            <w:r>
              <w:rPr>
                <w:rFonts w:ascii="Arial" w:hAnsi="Arial"/>
                <w:sz w:val="18"/>
                <w:lang w:eastAsia="zh-CN"/>
              </w:rPr>
              <w:t>63</w:t>
            </w:r>
          </w:p>
        </w:tc>
        <w:tc>
          <w:tcPr>
            <w:tcW w:w="1325" w:type="dxa"/>
            <w:tcBorders>
              <w:top w:val="single" w:sz="6" w:space="0" w:color="auto"/>
              <w:left w:val="single" w:sz="6" w:space="0" w:color="auto"/>
              <w:bottom w:val="single" w:sz="6" w:space="0" w:color="auto"/>
              <w:right w:val="single" w:sz="6" w:space="0" w:color="auto"/>
            </w:tcBorders>
          </w:tcPr>
          <w:p w14:paraId="3ECAAFC0"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00C525C8"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326</w:t>
            </w:r>
          </w:p>
        </w:tc>
        <w:tc>
          <w:tcPr>
            <w:tcW w:w="3196" w:type="dxa"/>
            <w:tcBorders>
              <w:top w:val="single" w:sz="6" w:space="0" w:color="auto"/>
              <w:left w:val="single" w:sz="6" w:space="0" w:color="auto"/>
              <w:bottom w:val="single" w:sz="6" w:space="0" w:color="auto"/>
              <w:right w:val="single" w:sz="6" w:space="0" w:color="auto"/>
            </w:tcBorders>
          </w:tcPr>
          <w:p w14:paraId="264712A5" w14:textId="77777777" w:rsidR="00134D55" w:rsidRPr="0090555D" w:rsidRDefault="00134D55" w:rsidP="00790D7A">
            <w:pPr>
              <w:spacing w:after="0"/>
              <w:rPr>
                <w:rFonts w:ascii="Arial" w:hAnsi="Arial"/>
                <w:sz w:val="18"/>
              </w:rPr>
            </w:pPr>
          </w:p>
        </w:tc>
      </w:tr>
      <w:tr w:rsidR="00134D55" w:rsidRPr="0090555D" w14:paraId="4C58A2E6"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C08A960" w14:textId="147543BC" w:rsidR="00134D55" w:rsidRPr="0090555D" w:rsidRDefault="00134D55" w:rsidP="00790D7A">
            <w:pPr>
              <w:spacing w:after="0"/>
              <w:jc w:val="center"/>
              <w:rPr>
                <w:rFonts w:ascii="Arial" w:hAnsi="Arial"/>
                <w:sz w:val="18"/>
                <w:lang w:eastAsia="zh-CN"/>
              </w:rPr>
            </w:pPr>
            <w:r>
              <w:rPr>
                <w:rFonts w:ascii="Arial" w:hAnsi="Arial"/>
                <w:sz w:val="18"/>
                <w:lang w:eastAsia="zh-CN"/>
              </w:rPr>
              <w:t>64</w:t>
            </w:r>
          </w:p>
        </w:tc>
        <w:tc>
          <w:tcPr>
            <w:tcW w:w="1325" w:type="dxa"/>
            <w:tcBorders>
              <w:top w:val="single" w:sz="6" w:space="0" w:color="auto"/>
              <w:left w:val="single" w:sz="6" w:space="0" w:color="auto"/>
              <w:bottom w:val="single" w:sz="6" w:space="0" w:color="auto"/>
              <w:right w:val="single" w:sz="6" w:space="0" w:color="auto"/>
            </w:tcBorders>
          </w:tcPr>
          <w:p w14:paraId="7356BD06"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19E7C0C"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1809D5B8" w14:textId="77777777" w:rsidR="00134D55" w:rsidRPr="0090555D" w:rsidRDefault="00134D55" w:rsidP="00790D7A">
            <w:pPr>
              <w:spacing w:after="0"/>
              <w:rPr>
                <w:rFonts w:ascii="Arial" w:hAnsi="Arial"/>
                <w:sz w:val="18"/>
              </w:rPr>
            </w:pPr>
          </w:p>
        </w:tc>
      </w:tr>
      <w:tr w:rsidR="00134D55" w:rsidRPr="0090555D" w14:paraId="5F067C3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7F6E2E16" w14:textId="1CBBC5F5" w:rsidR="00134D55" w:rsidRPr="0090555D" w:rsidRDefault="00134D55" w:rsidP="00790D7A">
            <w:pPr>
              <w:spacing w:after="0"/>
              <w:jc w:val="center"/>
              <w:rPr>
                <w:rFonts w:ascii="Arial" w:hAnsi="Arial"/>
                <w:sz w:val="18"/>
                <w:lang w:eastAsia="zh-CN"/>
              </w:rPr>
            </w:pPr>
            <w:r>
              <w:rPr>
                <w:rFonts w:ascii="Arial" w:hAnsi="Arial"/>
                <w:sz w:val="18"/>
                <w:lang w:eastAsia="zh-CN"/>
              </w:rPr>
              <w:t>65</w:t>
            </w:r>
          </w:p>
        </w:tc>
        <w:tc>
          <w:tcPr>
            <w:tcW w:w="1325" w:type="dxa"/>
            <w:tcBorders>
              <w:top w:val="single" w:sz="6" w:space="0" w:color="auto"/>
              <w:left w:val="single" w:sz="6" w:space="0" w:color="auto"/>
              <w:bottom w:val="single" w:sz="6" w:space="0" w:color="auto"/>
              <w:right w:val="single" w:sz="6" w:space="0" w:color="auto"/>
            </w:tcBorders>
          </w:tcPr>
          <w:p w14:paraId="40EB0EB5"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4A01464"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hAnsi="Arial"/>
                <w:sz w:val="18"/>
                <w:lang w:eastAsia="zh-CN"/>
              </w:rPr>
              <w:t>326</w:t>
            </w:r>
          </w:p>
        </w:tc>
        <w:tc>
          <w:tcPr>
            <w:tcW w:w="3196" w:type="dxa"/>
            <w:tcBorders>
              <w:top w:val="single" w:sz="6" w:space="0" w:color="auto"/>
              <w:left w:val="single" w:sz="6" w:space="0" w:color="auto"/>
              <w:bottom w:val="single" w:sz="6" w:space="0" w:color="auto"/>
              <w:right w:val="single" w:sz="6" w:space="0" w:color="auto"/>
            </w:tcBorders>
          </w:tcPr>
          <w:p w14:paraId="5C3B039D"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57CC97F4"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16D8568C" w14:textId="23DA4542" w:rsidR="00134D55" w:rsidRPr="0090555D" w:rsidRDefault="00134D55" w:rsidP="00790D7A">
            <w:pPr>
              <w:spacing w:after="0"/>
              <w:jc w:val="center"/>
              <w:rPr>
                <w:rFonts w:ascii="Arial" w:hAnsi="Arial"/>
                <w:sz w:val="18"/>
                <w:lang w:eastAsia="zh-CN"/>
              </w:rPr>
            </w:pPr>
            <w:r>
              <w:rPr>
                <w:rFonts w:ascii="Arial" w:hAnsi="Arial"/>
                <w:sz w:val="18"/>
                <w:lang w:eastAsia="zh-CN"/>
              </w:rPr>
              <w:t>66</w:t>
            </w:r>
          </w:p>
        </w:tc>
        <w:tc>
          <w:tcPr>
            <w:tcW w:w="1325" w:type="dxa"/>
            <w:tcBorders>
              <w:top w:val="single" w:sz="6" w:space="0" w:color="auto"/>
              <w:left w:val="single" w:sz="6" w:space="0" w:color="auto"/>
              <w:bottom w:val="single" w:sz="6" w:space="0" w:color="auto"/>
              <w:right w:val="single" w:sz="6" w:space="0" w:color="auto"/>
            </w:tcBorders>
          </w:tcPr>
          <w:p w14:paraId="047D0969"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4BDEBEBC"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hAnsi="Arial"/>
                <w:sz w:val="18"/>
                <w:lang w:eastAsia="zh-CN"/>
              </w:rPr>
              <w:t>326</w:t>
            </w:r>
          </w:p>
        </w:tc>
        <w:tc>
          <w:tcPr>
            <w:tcW w:w="3196" w:type="dxa"/>
            <w:tcBorders>
              <w:top w:val="single" w:sz="6" w:space="0" w:color="auto"/>
              <w:left w:val="single" w:sz="6" w:space="0" w:color="auto"/>
              <w:bottom w:val="single" w:sz="6" w:space="0" w:color="auto"/>
              <w:right w:val="single" w:sz="6" w:space="0" w:color="auto"/>
            </w:tcBorders>
          </w:tcPr>
          <w:p w14:paraId="3B4817FA" w14:textId="77777777" w:rsidR="00134D55" w:rsidRPr="0090555D" w:rsidRDefault="00134D55" w:rsidP="00790D7A">
            <w:pPr>
              <w:spacing w:after="0"/>
              <w:rPr>
                <w:rFonts w:ascii="Arial" w:hAnsi="Arial"/>
                <w:sz w:val="18"/>
              </w:rPr>
            </w:pPr>
          </w:p>
        </w:tc>
      </w:tr>
      <w:tr w:rsidR="00134D55" w:rsidRPr="0090555D" w14:paraId="28B92004"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EEE4614" w14:textId="386D39FE" w:rsidR="00134D55" w:rsidRPr="0090555D" w:rsidRDefault="00134D55" w:rsidP="00790D7A">
            <w:pPr>
              <w:spacing w:after="0"/>
              <w:jc w:val="center"/>
              <w:rPr>
                <w:rFonts w:ascii="Arial" w:hAnsi="Arial"/>
                <w:sz w:val="18"/>
                <w:lang w:eastAsia="zh-CN"/>
              </w:rPr>
            </w:pPr>
            <w:r>
              <w:rPr>
                <w:rFonts w:ascii="Arial" w:hAnsi="Arial"/>
                <w:sz w:val="18"/>
                <w:lang w:eastAsia="zh-CN"/>
              </w:rPr>
              <w:t>67</w:t>
            </w:r>
          </w:p>
        </w:tc>
        <w:tc>
          <w:tcPr>
            <w:tcW w:w="1325" w:type="dxa"/>
            <w:tcBorders>
              <w:top w:val="single" w:sz="6" w:space="0" w:color="auto"/>
              <w:left w:val="single" w:sz="6" w:space="0" w:color="auto"/>
              <w:bottom w:val="single" w:sz="6" w:space="0" w:color="auto"/>
              <w:right w:val="single" w:sz="6" w:space="0" w:color="auto"/>
            </w:tcBorders>
          </w:tcPr>
          <w:p w14:paraId="76035051"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82D3892"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327</w:t>
            </w:r>
          </w:p>
        </w:tc>
        <w:tc>
          <w:tcPr>
            <w:tcW w:w="3196" w:type="dxa"/>
            <w:tcBorders>
              <w:top w:val="single" w:sz="6" w:space="0" w:color="auto"/>
              <w:left w:val="single" w:sz="6" w:space="0" w:color="auto"/>
              <w:bottom w:val="single" w:sz="6" w:space="0" w:color="auto"/>
              <w:right w:val="single" w:sz="6" w:space="0" w:color="auto"/>
            </w:tcBorders>
          </w:tcPr>
          <w:p w14:paraId="79E030B2" w14:textId="77777777" w:rsidR="00134D55" w:rsidRPr="0090555D" w:rsidRDefault="00134D55" w:rsidP="00790D7A">
            <w:pPr>
              <w:spacing w:after="0"/>
              <w:rPr>
                <w:rFonts w:ascii="Arial" w:hAnsi="Arial"/>
                <w:sz w:val="18"/>
              </w:rPr>
            </w:pPr>
          </w:p>
        </w:tc>
      </w:tr>
      <w:tr w:rsidR="00134D55" w:rsidRPr="0090555D" w14:paraId="663D67E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610DFCF6" w14:textId="776CDA77" w:rsidR="00134D55" w:rsidRPr="0090555D" w:rsidRDefault="00134D55" w:rsidP="00790D7A">
            <w:pPr>
              <w:spacing w:after="0"/>
              <w:jc w:val="center"/>
              <w:rPr>
                <w:rFonts w:ascii="Arial" w:hAnsi="Arial"/>
                <w:sz w:val="18"/>
              </w:rPr>
            </w:pPr>
            <w:r>
              <w:rPr>
                <w:rFonts w:ascii="Arial" w:hAnsi="Arial"/>
                <w:sz w:val="18"/>
                <w:lang w:eastAsia="zh-CN"/>
              </w:rPr>
              <w:t>68</w:t>
            </w:r>
          </w:p>
        </w:tc>
        <w:tc>
          <w:tcPr>
            <w:tcW w:w="1325" w:type="dxa"/>
            <w:tcBorders>
              <w:top w:val="single" w:sz="6" w:space="0" w:color="auto"/>
              <w:left w:val="single" w:sz="6" w:space="0" w:color="auto"/>
              <w:bottom w:val="single" w:sz="6" w:space="0" w:color="auto"/>
              <w:right w:val="single" w:sz="6" w:space="0" w:color="auto"/>
            </w:tcBorders>
          </w:tcPr>
          <w:p w14:paraId="70AE5C7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C1DCE57"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4E81D7B7" w14:textId="77777777" w:rsidR="00134D55" w:rsidRPr="0090555D" w:rsidRDefault="00134D55" w:rsidP="00790D7A">
            <w:pPr>
              <w:spacing w:after="0"/>
              <w:rPr>
                <w:rFonts w:ascii="Arial" w:hAnsi="Arial"/>
                <w:sz w:val="18"/>
              </w:rPr>
            </w:pPr>
          </w:p>
        </w:tc>
      </w:tr>
      <w:tr w:rsidR="00134D55" w:rsidRPr="0090555D" w14:paraId="728A45C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CC84D14" w14:textId="22F10DF2" w:rsidR="00134D55" w:rsidRPr="0090555D" w:rsidRDefault="00134D55" w:rsidP="00790D7A">
            <w:pPr>
              <w:spacing w:after="0"/>
              <w:jc w:val="center"/>
              <w:rPr>
                <w:rFonts w:ascii="Arial" w:hAnsi="Arial"/>
                <w:sz w:val="18"/>
              </w:rPr>
            </w:pPr>
            <w:r>
              <w:rPr>
                <w:rFonts w:ascii="Arial" w:hAnsi="Arial"/>
                <w:sz w:val="18"/>
                <w:lang w:eastAsia="zh-CN"/>
              </w:rPr>
              <w:t>69</w:t>
            </w:r>
          </w:p>
        </w:tc>
        <w:tc>
          <w:tcPr>
            <w:tcW w:w="1325" w:type="dxa"/>
            <w:tcBorders>
              <w:top w:val="single" w:sz="6" w:space="0" w:color="auto"/>
              <w:left w:val="single" w:sz="6" w:space="0" w:color="auto"/>
              <w:bottom w:val="single" w:sz="6" w:space="0" w:color="auto"/>
              <w:right w:val="single" w:sz="6" w:space="0" w:color="auto"/>
            </w:tcBorders>
          </w:tcPr>
          <w:p w14:paraId="0B41E6A3"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7A39C40B"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hAnsi="Arial"/>
                <w:sz w:val="18"/>
                <w:lang w:eastAsia="zh-CN"/>
              </w:rPr>
              <w:t>327</w:t>
            </w:r>
          </w:p>
        </w:tc>
        <w:tc>
          <w:tcPr>
            <w:tcW w:w="3196" w:type="dxa"/>
            <w:tcBorders>
              <w:top w:val="single" w:sz="6" w:space="0" w:color="auto"/>
              <w:left w:val="single" w:sz="6" w:space="0" w:color="auto"/>
              <w:bottom w:val="single" w:sz="6" w:space="0" w:color="auto"/>
              <w:right w:val="single" w:sz="6" w:space="0" w:color="auto"/>
            </w:tcBorders>
          </w:tcPr>
          <w:p w14:paraId="1522C91E" w14:textId="77777777" w:rsidR="00134D55" w:rsidRPr="0090555D" w:rsidRDefault="00134D55" w:rsidP="00790D7A">
            <w:pPr>
              <w:spacing w:after="0"/>
              <w:rPr>
                <w:rFonts w:ascii="Arial" w:hAnsi="Arial"/>
                <w:sz w:val="18"/>
              </w:rPr>
            </w:pPr>
            <w:r w:rsidRPr="0090555D">
              <w:rPr>
                <w:rFonts w:ascii="Arial" w:hAnsi="Arial"/>
                <w:sz w:val="18"/>
              </w:rPr>
              <w:t>200 Bytes</w:t>
            </w:r>
          </w:p>
        </w:tc>
      </w:tr>
      <w:tr w:rsidR="00134D55" w:rsidRPr="0090555D" w14:paraId="3E868752"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3DA316B7" w14:textId="3D92E78E" w:rsidR="00134D55" w:rsidRPr="0090555D" w:rsidRDefault="00134D55" w:rsidP="00790D7A">
            <w:pPr>
              <w:spacing w:after="0"/>
              <w:jc w:val="center"/>
              <w:rPr>
                <w:rFonts w:ascii="Arial" w:hAnsi="Arial"/>
                <w:sz w:val="18"/>
              </w:rPr>
            </w:pPr>
            <w:r>
              <w:rPr>
                <w:rFonts w:ascii="Arial" w:hAnsi="Arial"/>
                <w:sz w:val="18"/>
                <w:lang w:eastAsia="zh-CN"/>
              </w:rPr>
              <w:t>70</w:t>
            </w:r>
          </w:p>
        </w:tc>
        <w:tc>
          <w:tcPr>
            <w:tcW w:w="1325" w:type="dxa"/>
            <w:tcBorders>
              <w:top w:val="single" w:sz="6" w:space="0" w:color="auto"/>
              <w:left w:val="single" w:sz="6" w:space="0" w:color="auto"/>
              <w:bottom w:val="single" w:sz="6" w:space="0" w:color="auto"/>
              <w:right w:val="single" w:sz="6" w:space="0" w:color="auto"/>
            </w:tcBorders>
          </w:tcPr>
          <w:p w14:paraId="34AB5268"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2B853726"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hAnsi="Arial"/>
                <w:sz w:val="18"/>
                <w:lang w:eastAsia="zh-CN"/>
              </w:rPr>
              <w:t>327</w:t>
            </w:r>
          </w:p>
        </w:tc>
        <w:tc>
          <w:tcPr>
            <w:tcW w:w="3196" w:type="dxa"/>
            <w:tcBorders>
              <w:top w:val="single" w:sz="6" w:space="0" w:color="auto"/>
              <w:left w:val="single" w:sz="6" w:space="0" w:color="auto"/>
              <w:bottom w:val="single" w:sz="6" w:space="0" w:color="auto"/>
              <w:right w:val="single" w:sz="6" w:space="0" w:color="auto"/>
            </w:tcBorders>
          </w:tcPr>
          <w:p w14:paraId="30A17EB4" w14:textId="77777777" w:rsidR="00134D55" w:rsidRPr="0090555D" w:rsidRDefault="00134D55" w:rsidP="00790D7A">
            <w:pPr>
              <w:spacing w:after="0"/>
              <w:rPr>
                <w:rFonts w:ascii="Arial" w:hAnsi="Arial"/>
                <w:sz w:val="18"/>
              </w:rPr>
            </w:pPr>
          </w:p>
        </w:tc>
      </w:tr>
      <w:tr w:rsidR="00134D55" w:rsidRPr="0090555D" w14:paraId="2220ADFD"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A023D04" w14:textId="52CE7218" w:rsidR="00134D55" w:rsidRPr="0090555D" w:rsidRDefault="00134D55" w:rsidP="00790D7A">
            <w:pPr>
              <w:spacing w:after="0"/>
              <w:jc w:val="center"/>
              <w:rPr>
                <w:rFonts w:ascii="Arial" w:hAnsi="Arial"/>
                <w:sz w:val="18"/>
                <w:lang w:eastAsia="zh-CN"/>
              </w:rPr>
            </w:pPr>
            <w:r>
              <w:rPr>
                <w:rFonts w:ascii="Arial" w:hAnsi="Arial"/>
                <w:sz w:val="18"/>
                <w:lang w:eastAsia="zh-CN"/>
              </w:rPr>
              <w:t>71</w:t>
            </w:r>
          </w:p>
        </w:tc>
        <w:tc>
          <w:tcPr>
            <w:tcW w:w="1325" w:type="dxa"/>
            <w:tcBorders>
              <w:top w:val="single" w:sz="6" w:space="0" w:color="auto"/>
              <w:left w:val="single" w:sz="6" w:space="0" w:color="auto"/>
              <w:bottom w:val="single" w:sz="6" w:space="0" w:color="auto"/>
              <w:right w:val="single" w:sz="6" w:space="0" w:color="auto"/>
            </w:tcBorders>
          </w:tcPr>
          <w:p w14:paraId="52EB8F54"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31E6714B"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PENDING: RECEIVE DATA 1.4.</w:t>
            </w:r>
            <w:r w:rsidRPr="0090555D">
              <w:rPr>
                <w:rFonts w:ascii="Arial" w:hAnsi="Arial"/>
                <w:sz w:val="18"/>
                <w:lang w:eastAsia="zh-CN"/>
              </w:rPr>
              <w:t>328</w:t>
            </w:r>
          </w:p>
        </w:tc>
        <w:tc>
          <w:tcPr>
            <w:tcW w:w="3196" w:type="dxa"/>
            <w:tcBorders>
              <w:top w:val="single" w:sz="6" w:space="0" w:color="auto"/>
              <w:left w:val="single" w:sz="6" w:space="0" w:color="auto"/>
              <w:bottom w:val="single" w:sz="6" w:space="0" w:color="auto"/>
              <w:right w:val="single" w:sz="6" w:space="0" w:color="auto"/>
            </w:tcBorders>
          </w:tcPr>
          <w:p w14:paraId="709513AC" w14:textId="77777777" w:rsidR="00134D55" w:rsidRPr="0090555D" w:rsidRDefault="00134D55" w:rsidP="00790D7A">
            <w:pPr>
              <w:spacing w:after="0"/>
              <w:rPr>
                <w:rFonts w:ascii="Arial" w:hAnsi="Arial"/>
                <w:sz w:val="18"/>
              </w:rPr>
            </w:pPr>
          </w:p>
        </w:tc>
      </w:tr>
      <w:tr w:rsidR="00134D55" w:rsidRPr="0090555D" w14:paraId="5B03EF79"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ABF8A2A" w14:textId="3895E4B4" w:rsidR="00134D55" w:rsidRPr="0090555D" w:rsidRDefault="00134D55" w:rsidP="00790D7A">
            <w:pPr>
              <w:spacing w:after="0"/>
              <w:jc w:val="center"/>
              <w:rPr>
                <w:rFonts w:ascii="Arial" w:hAnsi="Arial"/>
                <w:sz w:val="18"/>
                <w:lang w:eastAsia="zh-CN"/>
              </w:rPr>
            </w:pPr>
            <w:r>
              <w:rPr>
                <w:rFonts w:ascii="Arial" w:hAnsi="Arial"/>
                <w:sz w:val="18"/>
                <w:lang w:eastAsia="zh-CN"/>
              </w:rPr>
              <w:t>72</w:t>
            </w:r>
          </w:p>
        </w:tc>
        <w:tc>
          <w:tcPr>
            <w:tcW w:w="1325" w:type="dxa"/>
            <w:tcBorders>
              <w:top w:val="single" w:sz="6" w:space="0" w:color="auto"/>
              <w:left w:val="single" w:sz="6" w:space="0" w:color="auto"/>
              <w:bottom w:val="single" w:sz="6" w:space="0" w:color="auto"/>
              <w:right w:val="single" w:sz="6" w:space="0" w:color="auto"/>
            </w:tcBorders>
          </w:tcPr>
          <w:p w14:paraId="01246380"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6C09CABD" w14:textId="77777777" w:rsidR="00134D55" w:rsidRPr="0090555D" w:rsidRDefault="00134D55" w:rsidP="00790D7A">
            <w:pPr>
              <w:spacing w:after="0"/>
              <w:rPr>
                <w:rFonts w:ascii="Arial" w:hAnsi="Arial"/>
                <w:sz w:val="18"/>
              </w:rPr>
            </w:pPr>
            <w:r w:rsidRPr="0090555D">
              <w:rPr>
                <w:rFonts w:ascii="Arial" w:hAnsi="Arial"/>
                <w:sz w:val="18"/>
              </w:rPr>
              <w:t>FETCH</w:t>
            </w:r>
          </w:p>
        </w:tc>
        <w:tc>
          <w:tcPr>
            <w:tcW w:w="3196" w:type="dxa"/>
            <w:tcBorders>
              <w:top w:val="single" w:sz="6" w:space="0" w:color="auto"/>
              <w:left w:val="single" w:sz="6" w:space="0" w:color="auto"/>
              <w:bottom w:val="single" w:sz="6" w:space="0" w:color="auto"/>
              <w:right w:val="single" w:sz="6" w:space="0" w:color="auto"/>
            </w:tcBorders>
          </w:tcPr>
          <w:p w14:paraId="4EB39911" w14:textId="77777777" w:rsidR="00134D55" w:rsidRPr="0090555D" w:rsidRDefault="00134D55" w:rsidP="00790D7A">
            <w:pPr>
              <w:spacing w:after="0"/>
              <w:rPr>
                <w:rFonts w:ascii="Arial" w:hAnsi="Arial"/>
                <w:sz w:val="18"/>
              </w:rPr>
            </w:pPr>
          </w:p>
        </w:tc>
      </w:tr>
      <w:tr w:rsidR="00134D55" w:rsidRPr="0090555D" w14:paraId="1F96081E"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4106EE0B" w14:textId="3F057B42" w:rsidR="00134D55" w:rsidRPr="0090555D" w:rsidRDefault="00134D55" w:rsidP="00790D7A">
            <w:pPr>
              <w:spacing w:after="0"/>
              <w:jc w:val="center"/>
              <w:rPr>
                <w:rFonts w:ascii="Arial" w:hAnsi="Arial"/>
                <w:sz w:val="18"/>
                <w:lang w:eastAsia="zh-CN"/>
              </w:rPr>
            </w:pPr>
            <w:r>
              <w:rPr>
                <w:rFonts w:ascii="Arial" w:hAnsi="Arial"/>
                <w:sz w:val="18"/>
                <w:lang w:eastAsia="zh-CN"/>
              </w:rPr>
              <w:t>73</w:t>
            </w:r>
          </w:p>
        </w:tc>
        <w:tc>
          <w:tcPr>
            <w:tcW w:w="1325" w:type="dxa"/>
            <w:tcBorders>
              <w:top w:val="single" w:sz="6" w:space="0" w:color="auto"/>
              <w:left w:val="single" w:sz="6" w:space="0" w:color="auto"/>
              <w:bottom w:val="single" w:sz="6" w:space="0" w:color="auto"/>
              <w:right w:val="single" w:sz="6" w:space="0" w:color="auto"/>
            </w:tcBorders>
          </w:tcPr>
          <w:p w14:paraId="41E6E3DA" w14:textId="77777777" w:rsidR="00134D55" w:rsidRPr="0090555D" w:rsidRDefault="00134D55" w:rsidP="00790D7A">
            <w:pPr>
              <w:spacing w:after="0"/>
              <w:jc w:val="center"/>
              <w:rPr>
                <w:rFonts w:ascii="Arial" w:hAnsi="Arial"/>
                <w:sz w:val="18"/>
              </w:rPr>
            </w:pPr>
            <w:r w:rsidRPr="0090555D">
              <w:rPr>
                <w:rFonts w:ascii="Arial" w:hAnsi="Arial"/>
                <w:sz w:val="18"/>
              </w:rPr>
              <w:t xml:space="preserve">UICC </w:t>
            </w:r>
            <w:r w:rsidRPr="0090555D">
              <w:rPr>
                <w:rFonts w:ascii="Arial" w:hAnsi="Arial"/>
                <w:sz w:val="18"/>
              </w:rPr>
              <w:sym w:font="Symbol" w:char="F0AE"/>
            </w:r>
            <w:r w:rsidRPr="0090555D">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51C00374" w14:textId="77777777" w:rsidR="00134D55" w:rsidRPr="0090555D" w:rsidRDefault="00134D55" w:rsidP="00790D7A">
            <w:pPr>
              <w:spacing w:after="0"/>
              <w:rPr>
                <w:rFonts w:ascii="Arial" w:hAnsi="Arial"/>
                <w:sz w:val="18"/>
                <w:lang w:eastAsia="zh-CN"/>
              </w:rPr>
            </w:pPr>
            <w:r w:rsidRPr="0090555D">
              <w:rPr>
                <w:rFonts w:ascii="Arial" w:hAnsi="Arial"/>
                <w:sz w:val="18"/>
              </w:rPr>
              <w:t>PROACTIVE COMMAND: RECEIVE DATA 1.4.</w:t>
            </w:r>
            <w:r w:rsidRPr="0090555D">
              <w:rPr>
                <w:rFonts w:ascii="Arial" w:hAnsi="Arial"/>
                <w:sz w:val="18"/>
                <w:lang w:eastAsia="zh-CN"/>
              </w:rPr>
              <w:t>328</w:t>
            </w:r>
          </w:p>
        </w:tc>
        <w:tc>
          <w:tcPr>
            <w:tcW w:w="3196" w:type="dxa"/>
            <w:tcBorders>
              <w:top w:val="single" w:sz="6" w:space="0" w:color="auto"/>
              <w:left w:val="single" w:sz="6" w:space="0" w:color="auto"/>
              <w:bottom w:val="single" w:sz="6" w:space="0" w:color="auto"/>
              <w:right w:val="single" w:sz="6" w:space="0" w:color="auto"/>
            </w:tcBorders>
          </w:tcPr>
          <w:p w14:paraId="4E514A23" w14:textId="77777777" w:rsidR="00134D55" w:rsidRPr="0090555D" w:rsidRDefault="00134D55" w:rsidP="00790D7A">
            <w:pPr>
              <w:spacing w:after="0"/>
              <w:rPr>
                <w:rFonts w:ascii="Arial" w:hAnsi="Arial"/>
                <w:sz w:val="18"/>
              </w:rPr>
            </w:pPr>
            <w:r w:rsidRPr="0090555D">
              <w:rPr>
                <w:rFonts w:ascii="Arial" w:hAnsi="Arial"/>
                <w:sz w:val="18"/>
                <w:lang w:eastAsia="zh-CN"/>
              </w:rPr>
              <w:t>135</w:t>
            </w:r>
            <w:r w:rsidRPr="0090555D">
              <w:rPr>
                <w:rFonts w:ascii="Arial" w:hAnsi="Arial"/>
                <w:sz w:val="18"/>
              </w:rPr>
              <w:t xml:space="preserve"> Bytes</w:t>
            </w:r>
          </w:p>
        </w:tc>
      </w:tr>
      <w:tr w:rsidR="00134D55" w:rsidRPr="0090555D" w14:paraId="4A068088" w14:textId="77777777" w:rsidTr="00790D7A">
        <w:trPr>
          <w:cantSplit/>
        </w:trPr>
        <w:tc>
          <w:tcPr>
            <w:tcW w:w="737" w:type="dxa"/>
            <w:tcBorders>
              <w:top w:val="single" w:sz="6" w:space="0" w:color="auto"/>
              <w:left w:val="single" w:sz="6" w:space="0" w:color="auto"/>
              <w:bottom w:val="single" w:sz="6" w:space="0" w:color="auto"/>
              <w:right w:val="single" w:sz="6" w:space="0" w:color="auto"/>
            </w:tcBorders>
          </w:tcPr>
          <w:p w14:paraId="59C233D9" w14:textId="2D9C0F50" w:rsidR="00134D55" w:rsidRPr="0090555D" w:rsidRDefault="00134D55" w:rsidP="00790D7A">
            <w:pPr>
              <w:spacing w:after="0"/>
              <w:jc w:val="center"/>
              <w:rPr>
                <w:rFonts w:ascii="Arial" w:hAnsi="Arial"/>
                <w:sz w:val="18"/>
                <w:lang w:eastAsia="zh-CN"/>
              </w:rPr>
            </w:pPr>
            <w:r>
              <w:rPr>
                <w:rFonts w:ascii="Arial" w:hAnsi="Arial"/>
                <w:sz w:val="18"/>
                <w:lang w:eastAsia="zh-CN"/>
              </w:rPr>
              <w:t>74</w:t>
            </w:r>
          </w:p>
        </w:tc>
        <w:tc>
          <w:tcPr>
            <w:tcW w:w="1325" w:type="dxa"/>
            <w:tcBorders>
              <w:top w:val="single" w:sz="6" w:space="0" w:color="auto"/>
              <w:left w:val="single" w:sz="6" w:space="0" w:color="auto"/>
              <w:bottom w:val="single" w:sz="6" w:space="0" w:color="auto"/>
              <w:right w:val="single" w:sz="6" w:space="0" w:color="auto"/>
            </w:tcBorders>
          </w:tcPr>
          <w:p w14:paraId="0A4BFA94" w14:textId="77777777" w:rsidR="00134D55" w:rsidRPr="0090555D" w:rsidRDefault="00134D55" w:rsidP="00790D7A">
            <w:pPr>
              <w:spacing w:after="0"/>
              <w:jc w:val="center"/>
              <w:rPr>
                <w:rFonts w:ascii="Arial" w:hAnsi="Arial"/>
                <w:sz w:val="18"/>
              </w:rPr>
            </w:pPr>
            <w:r w:rsidRPr="0090555D">
              <w:rPr>
                <w:rFonts w:ascii="Arial" w:hAnsi="Arial"/>
                <w:sz w:val="18"/>
              </w:rPr>
              <w:t xml:space="preserve">ME </w:t>
            </w:r>
            <w:r w:rsidRPr="0090555D">
              <w:rPr>
                <w:rFonts w:ascii="Arial" w:hAnsi="Arial"/>
                <w:sz w:val="18"/>
              </w:rPr>
              <w:sym w:font="Symbol" w:char="F0AE"/>
            </w:r>
            <w:r w:rsidRPr="0090555D">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1FD8C514" w14:textId="77777777" w:rsidR="00134D55" w:rsidRPr="0090555D" w:rsidRDefault="00134D55" w:rsidP="00790D7A">
            <w:pPr>
              <w:spacing w:after="0"/>
              <w:rPr>
                <w:rFonts w:ascii="Arial" w:hAnsi="Arial"/>
                <w:sz w:val="18"/>
                <w:lang w:eastAsia="zh-CN"/>
              </w:rPr>
            </w:pPr>
            <w:r w:rsidRPr="0090555D">
              <w:rPr>
                <w:rFonts w:ascii="Arial" w:hAnsi="Arial"/>
                <w:sz w:val="18"/>
              </w:rPr>
              <w:t>TERMINAL RESPONSE: RECEIVE DATA 1.4.</w:t>
            </w:r>
            <w:r w:rsidRPr="0090555D">
              <w:rPr>
                <w:rFonts w:ascii="Arial" w:hAnsi="Arial"/>
                <w:sz w:val="18"/>
                <w:lang w:eastAsia="zh-CN"/>
              </w:rPr>
              <w:t>328</w:t>
            </w:r>
          </w:p>
        </w:tc>
        <w:tc>
          <w:tcPr>
            <w:tcW w:w="3196" w:type="dxa"/>
            <w:tcBorders>
              <w:top w:val="single" w:sz="6" w:space="0" w:color="auto"/>
              <w:left w:val="single" w:sz="6" w:space="0" w:color="auto"/>
              <w:bottom w:val="single" w:sz="6" w:space="0" w:color="auto"/>
              <w:right w:val="single" w:sz="6" w:space="0" w:color="auto"/>
            </w:tcBorders>
          </w:tcPr>
          <w:p w14:paraId="5A0D446A" w14:textId="77777777" w:rsidR="00134D55" w:rsidRPr="0090555D" w:rsidRDefault="00134D55" w:rsidP="00790D7A">
            <w:pPr>
              <w:spacing w:after="0"/>
              <w:rPr>
                <w:rFonts w:ascii="Arial" w:hAnsi="Arial"/>
                <w:sz w:val="18"/>
              </w:rPr>
            </w:pPr>
          </w:p>
        </w:tc>
      </w:tr>
    </w:tbl>
    <w:p w14:paraId="767DBC11" w14:textId="77777777" w:rsidR="00134D55" w:rsidRPr="004E06F2" w:rsidRDefault="00134D55" w:rsidP="00134D55">
      <w:pPr>
        <w:rPr>
          <w:noProof/>
        </w:rPr>
      </w:pPr>
    </w:p>
    <w:p w14:paraId="734A2F2D" w14:textId="77777777" w:rsidR="00BF46E1" w:rsidRPr="0041528A" w:rsidRDefault="00BF46E1" w:rsidP="00BF46E1">
      <w:r w:rsidRPr="0041528A">
        <w:t>PROACTIVE COMMAND: SET UP EVENT LIST 1.4.1</w:t>
      </w:r>
    </w:p>
    <w:p w14:paraId="0000C9FD" w14:textId="77777777" w:rsidR="00BF46E1" w:rsidRPr="0041528A" w:rsidRDefault="00BF46E1" w:rsidP="00BF46E1">
      <w:pPr>
        <w:pStyle w:val="NW"/>
        <w:tabs>
          <w:tab w:val="left" w:pos="851"/>
        </w:tabs>
        <w:ind w:left="2835" w:hanging="2551"/>
      </w:pPr>
      <w:r w:rsidRPr="0041528A">
        <w:t>Same as PROACTIVE COMMAND: SET UP EVENT LIST 1.1.1 in expected sequence 1.1</w:t>
      </w:r>
    </w:p>
    <w:p w14:paraId="39518D1B" w14:textId="77777777" w:rsidR="00BF46E1" w:rsidRPr="0041528A" w:rsidRDefault="00BF46E1" w:rsidP="00BF46E1">
      <w:pPr>
        <w:pStyle w:val="NW"/>
        <w:tabs>
          <w:tab w:val="left" w:pos="851"/>
        </w:tabs>
        <w:ind w:left="2835" w:hanging="2551"/>
      </w:pPr>
    </w:p>
    <w:p w14:paraId="089F265F" w14:textId="77777777" w:rsidR="00BF46E1" w:rsidRPr="0041528A" w:rsidRDefault="00BF46E1" w:rsidP="00BF46E1">
      <w:r w:rsidRPr="0041528A">
        <w:t>TERMINAL RESPONSE: SET UP EVENT LIST 1.4.1</w:t>
      </w:r>
    </w:p>
    <w:p w14:paraId="5C8FB871" w14:textId="77777777" w:rsidR="00BF46E1" w:rsidRPr="0041528A" w:rsidRDefault="00BF46E1" w:rsidP="0041528A">
      <w:pPr>
        <w:pStyle w:val="EW"/>
      </w:pPr>
      <w:r w:rsidRPr="0041528A">
        <w:t>Same as TERMINAL RESPONSE: SET UP EVENT LIST 1.1.1 in expected sequence 1.1</w:t>
      </w:r>
    </w:p>
    <w:p w14:paraId="10A3AE28" w14:textId="77777777" w:rsidR="00BF46E1" w:rsidRPr="0041528A" w:rsidRDefault="00BF46E1" w:rsidP="00BF46E1"/>
    <w:p w14:paraId="725CE59B" w14:textId="77777777" w:rsidR="00BF46E1" w:rsidRPr="0041528A" w:rsidRDefault="00BF46E1" w:rsidP="00BF46E1">
      <w:r w:rsidRPr="0041528A">
        <w:t>PROACTIVE COMMAND: OPEN CHANNEL 1.4.1</w:t>
      </w:r>
    </w:p>
    <w:p w14:paraId="70E16A89" w14:textId="77777777" w:rsidR="00BF46E1" w:rsidRPr="0041528A" w:rsidRDefault="00BF46E1" w:rsidP="00BF46E1">
      <w:pPr>
        <w:pStyle w:val="NW"/>
        <w:tabs>
          <w:tab w:val="left" w:pos="851"/>
        </w:tabs>
        <w:ind w:left="2835" w:hanging="2551"/>
        <w:rPr>
          <w:lang w:eastAsia="zh-CN"/>
        </w:rPr>
      </w:pPr>
      <w:r w:rsidRPr="0041528A">
        <w:t>Same as 27.22.4.27.8.4.2</w:t>
      </w:r>
      <w:r w:rsidRPr="0041528A">
        <w:rPr>
          <w:rFonts w:eastAsia="SimSun"/>
          <w:lang w:eastAsia="zh-CN"/>
        </w:rPr>
        <w:t xml:space="preserve"> </w:t>
      </w:r>
      <w:r w:rsidRPr="0041528A">
        <w:t xml:space="preserve">PROACTIVE COMMAND: OPEN CHANNEL 8.1.1 in expected sequence </w:t>
      </w:r>
      <w:r w:rsidRPr="0041528A">
        <w:rPr>
          <w:rFonts w:eastAsia="SimSun"/>
          <w:lang w:eastAsia="zh-CN"/>
        </w:rPr>
        <w:t>8.</w:t>
      </w:r>
      <w:r w:rsidRPr="0041528A">
        <w:rPr>
          <w:lang w:eastAsia="zh-CN"/>
        </w:rPr>
        <w:t>1</w:t>
      </w:r>
    </w:p>
    <w:p w14:paraId="12C0F419" w14:textId="77777777" w:rsidR="00BF46E1" w:rsidRPr="0041528A" w:rsidRDefault="00BF46E1" w:rsidP="00BF46E1"/>
    <w:p w14:paraId="0F610CF8" w14:textId="77777777" w:rsidR="00BF46E1" w:rsidRPr="0041528A" w:rsidRDefault="00BF46E1" w:rsidP="00BF46E1">
      <w:r w:rsidRPr="0041528A">
        <w:t>TERMINAL RESPONSE: OPEN CHANNEL 1.4.1</w:t>
      </w:r>
    </w:p>
    <w:p w14:paraId="193B4E2D" w14:textId="77777777" w:rsidR="00BF46E1" w:rsidRPr="0041528A" w:rsidRDefault="00BF46E1" w:rsidP="00BF46E1">
      <w:pPr>
        <w:pStyle w:val="NW"/>
        <w:tabs>
          <w:tab w:val="left" w:pos="851"/>
        </w:tabs>
        <w:ind w:left="2835" w:hanging="2551"/>
        <w:rPr>
          <w:lang w:eastAsia="zh-CN"/>
        </w:rPr>
      </w:pPr>
      <w:r w:rsidRPr="0041528A">
        <w:t>Same as 27.22.4.27.8.4.2</w:t>
      </w:r>
      <w:r w:rsidRPr="0041528A">
        <w:rPr>
          <w:rFonts w:eastAsia="SimSun"/>
          <w:lang w:eastAsia="zh-CN"/>
        </w:rPr>
        <w:t xml:space="preserve"> </w:t>
      </w:r>
      <w:r w:rsidRPr="0041528A">
        <w:t xml:space="preserve">TERMINAL RESPONSE: OPEN CHANNEL </w:t>
      </w:r>
      <w:r w:rsidRPr="0041528A">
        <w:rPr>
          <w:rFonts w:eastAsia="SimSun"/>
          <w:lang w:eastAsia="zh-CN"/>
        </w:rPr>
        <w:t>8.</w:t>
      </w:r>
      <w:r w:rsidRPr="0041528A">
        <w:rPr>
          <w:lang w:eastAsia="zh-CN"/>
        </w:rPr>
        <w:t>1</w:t>
      </w:r>
      <w:r w:rsidRPr="0041528A">
        <w:rPr>
          <w:rFonts w:eastAsia="SimSun"/>
          <w:lang w:eastAsia="zh-CN"/>
        </w:rPr>
        <w:t>.1</w:t>
      </w:r>
      <w:r w:rsidRPr="0041528A">
        <w:t xml:space="preserve"> in expected sequence </w:t>
      </w:r>
      <w:r w:rsidRPr="0041528A">
        <w:rPr>
          <w:rFonts w:eastAsia="SimSun"/>
          <w:lang w:eastAsia="zh-CN"/>
        </w:rPr>
        <w:t>8.</w:t>
      </w:r>
      <w:r w:rsidRPr="0041528A">
        <w:rPr>
          <w:lang w:eastAsia="zh-CN"/>
        </w:rPr>
        <w:t>1</w:t>
      </w:r>
    </w:p>
    <w:p w14:paraId="1332E426" w14:textId="77777777" w:rsidR="00BF46E1" w:rsidRPr="0041528A" w:rsidRDefault="00BF46E1" w:rsidP="00BF46E1"/>
    <w:p w14:paraId="22674A71" w14:textId="77777777" w:rsidR="00BF46E1" w:rsidRPr="0041528A" w:rsidRDefault="00BF46E1" w:rsidP="00BF46E1">
      <w:pPr>
        <w:rPr>
          <w:lang w:eastAsia="zh-CN"/>
        </w:rPr>
      </w:pPr>
      <w:r w:rsidRPr="0041528A">
        <w:t>PROACTIVE COMMAND: SEND DATA 1.4.1</w:t>
      </w:r>
    </w:p>
    <w:p w14:paraId="6F9F9336" w14:textId="77777777" w:rsidR="00BF46E1" w:rsidRPr="0041528A" w:rsidRDefault="00BF46E1" w:rsidP="00BF46E1">
      <w:pPr>
        <w:pStyle w:val="NW"/>
        <w:tabs>
          <w:tab w:val="left" w:pos="851"/>
        </w:tabs>
        <w:ind w:left="2835" w:hanging="2551"/>
        <w:rPr>
          <w:lang w:eastAsia="zh-CN"/>
        </w:rPr>
      </w:pPr>
      <w:r w:rsidRPr="0041528A">
        <w:lastRenderedPageBreak/>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SEND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57DF675E" w14:textId="77777777" w:rsidR="00BF46E1" w:rsidRPr="0041528A" w:rsidRDefault="00BF46E1" w:rsidP="00BF46E1">
      <w:pPr>
        <w:rPr>
          <w:lang w:eastAsia="zh-CN"/>
        </w:rPr>
      </w:pPr>
    </w:p>
    <w:p w14:paraId="308D5897" w14:textId="77777777" w:rsidR="00BF46E1" w:rsidRPr="0041528A" w:rsidRDefault="00BF46E1" w:rsidP="00BF46E1">
      <w:pPr>
        <w:rPr>
          <w:lang w:eastAsia="zh-CN"/>
        </w:rPr>
      </w:pPr>
      <w:r w:rsidRPr="0041528A">
        <w:t>TERMINAL RESPONSE: SEND DATA 1.4.1</w:t>
      </w:r>
    </w:p>
    <w:p w14:paraId="398C71B9"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SEND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5BF38A04" w14:textId="77777777" w:rsidR="00BF46E1" w:rsidRPr="0041528A" w:rsidRDefault="00BF46E1" w:rsidP="00BF46E1"/>
    <w:p w14:paraId="2902A40E" w14:textId="77777777" w:rsidR="00BF46E1" w:rsidRPr="0041528A" w:rsidRDefault="00BF46E1" w:rsidP="00BF46E1">
      <w:pPr>
        <w:rPr>
          <w:lang w:eastAsia="zh-CN"/>
        </w:rPr>
      </w:pPr>
      <w:r w:rsidRPr="0041528A">
        <w:t>ENVELOPE: EVENT DOWNLOAD - Data available 1.4.1</w:t>
      </w:r>
    </w:p>
    <w:p w14:paraId="655C7670"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ENVELOPE: EVENT DOWNLOAD - Data available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2738A039" w14:textId="77777777" w:rsidR="00BF46E1" w:rsidRPr="0041528A" w:rsidRDefault="00BF46E1" w:rsidP="00BF46E1">
      <w:pPr>
        <w:rPr>
          <w:lang w:eastAsia="zh-CN"/>
        </w:rPr>
      </w:pPr>
    </w:p>
    <w:p w14:paraId="42677603" w14:textId="77777777" w:rsidR="00BF46E1" w:rsidRPr="0041528A" w:rsidRDefault="00BF46E1" w:rsidP="00BF46E1">
      <w:pPr>
        <w:rPr>
          <w:lang w:eastAsia="zh-CN"/>
        </w:rPr>
      </w:pPr>
      <w:r w:rsidRPr="0041528A">
        <w:t>PROACTIVE COMMAND: RECEIVE DATA 1.4.1</w:t>
      </w:r>
    </w:p>
    <w:p w14:paraId="162719A0"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750EBC01" w14:textId="77777777" w:rsidR="00BF46E1" w:rsidRPr="0041528A" w:rsidRDefault="00BF46E1" w:rsidP="00BF46E1">
      <w:pPr>
        <w:rPr>
          <w:lang w:eastAsia="zh-CN"/>
        </w:rPr>
      </w:pPr>
    </w:p>
    <w:p w14:paraId="514F6AFF" w14:textId="77777777" w:rsidR="00BF46E1" w:rsidRPr="0041528A" w:rsidRDefault="00BF46E1" w:rsidP="00BF46E1">
      <w:pPr>
        <w:rPr>
          <w:lang w:eastAsia="zh-CN"/>
        </w:rPr>
      </w:pPr>
      <w:r w:rsidRPr="0041528A">
        <w:t>PROACTIVE COMMAND: RECEIVE DATA 1.4.2</w:t>
      </w:r>
    </w:p>
    <w:p w14:paraId="6EC8A38F"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1.3.2</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22378682" w14:textId="77777777" w:rsidR="00BF46E1" w:rsidRPr="0041528A" w:rsidRDefault="00BF46E1" w:rsidP="00BF46E1"/>
    <w:p w14:paraId="472FEFE2" w14:textId="77777777" w:rsidR="00BF46E1" w:rsidRPr="0041528A" w:rsidRDefault="00BF46E1" w:rsidP="00BF46E1">
      <w:pPr>
        <w:rPr>
          <w:lang w:eastAsia="zh-CN"/>
        </w:rPr>
      </w:pPr>
      <w:r w:rsidRPr="0041528A">
        <w:t>PROACTIVE COMMAND: RECEIVE DATA 1.4.3</w:t>
      </w:r>
    </w:p>
    <w:p w14:paraId="151295F5"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1.3.3</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050F9E37" w14:textId="77777777" w:rsidR="00BF46E1" w:rsidRPr="0041528A" w:rsidRDefault="00BF46E1" w:rsidP="00BF46E1"/>
    <w:p w14:paraId="43355F06" w14:textId="77777777" w:rsidR="00BF46E1" w:rsidRPr="0041528A" w:rsidRDefault="00BF46E1" w:rsidP="00BF46E1">
      <w:r w:rsidRPr="0041528A">
        <w:t>PROACTIVE COMMAND: RECEIVE DATA 1.4.4</w:t>
      </w:r>
    </w:p>
    <w:p w14:paraId="718B481C"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1.3.4</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075A5FB3" w14:textId="77777777" w:rsidR="00BF46E1" w:rsidRPr="0041528A" w:rsidRDefault="00BF46E1" w:rsidP="00BF46E1"/>
    <w:p w14:paraId="3115FD84" w14:textId="77777777" w:rsidR="00BF46E1" w:rsidRPr="0041528A" w:rsidRDefault="00BF46E1" w:rsidP="00BF46E1">
      <w:pPr>
        <w:rPr>
          <w:lang w:eastAsia="zh-CN"/>
        </w:rPr>
      </w:pPr>
      <w:r w:rsidRPr="0041528A">
        <w:t>PROACTIVE COMMAND: RECEIVE DATA 1.4.5</w:t>
      </w:r>
    </w:p>
    <w:p w14:paraId="33AB803A"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1.3.5</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556311A7" w14:textId="77777777" w:rsidR="00BF46E1" w:rsidRPr="0041528A" w:rsidRDefault="00BF46E1" w:rsidP="00BF46E1">
      <w:pPr>
        <w:rPr>
          <w:lang w:eastAsia="zh-CN"/>
        </w:rPr>
      </w:pPr>
    </w:p>
    <w:p w14:paraId="54A912AD" w14:textId="77777777" w:rsidR="00BF46E1" w:rsidRPr="0041528A" w:rsidRDefault="00BF46E1" w:rsidP="00BF46E1">
      <w:r w:rsidRPr="0041528A">
        <w:t>PROACTIVE COMMAND: RECEIVE DATA 1.4.6</w:t>
      </w:r>
    </w:p>
    <w:p w14:paraId="753E5CF9"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1.3.6</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7481AC66" w14:textId="77777777" w:rsidR="00BF46E1" w:rsidRPr="0041528A" w:rsidRDefault="00BF46E1" w:rsidP="00BF46E1"/>
    <w:p w14:paraId="2DBFAD48" w14:textId="77777777" w:rsidR="00BF46E1" w:rsidRPr="0041528A" w:rsidRDefault="00BF46E1" w:rsidP="00BF46E1">
      <w:r w:rsidRPr="0041528A">
        <w:t>PROACTIVE COMMAND: RECEIVE DATA 1.4.7</w:t>
      </w:r>
    </w:p>
    <w:p w14:paraId="2D67701C"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RECEIVE DATA </w:t>
      </w:r>
      <w:r w:rsidRPr="0041528A">
        <w:rPr>
          <w:lang w:eastAsia="zh-CN"/>
        </w:rPr>
        <w:t>1.3.7</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7444AA8D" w14:textId="77777777" w:rsidR="00BF46E1" w:rsidRPr="0041528A" w:rsidRDefault="00BF46E1" w:rsidP="00BF46E1">
      <w:pPr>
        <w:rPr>
          <w:lang w:eastAsia="zh-CN"/>
        </w:rPr>
      </w:pPr>
    </w:p>
    <w:p w14:paraId="094FCEE6" w14:textId="77777777" w:rsidR="00BF46E1" w:rsidRPr="0041528A" w:rsidRDefault="00BF46E1" w:rsidP="00BF46E1">
      <w:r w:rsidRPr="0041528A">
        <w:t>TERMINAL RESPONSE: RECEIVE DATA 1.4.1</w:t>
      </w:r>
    </w:p>
    <w:p w14:paraId="55C101C7"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686E2048" w14:textId="77777777" w:rsidR="00BF46E1" w:rsidRPr="0041528A" w:rsidRDefault="00BF46E1" w:rsidP="00BF46E1"/>
    <w:p w14:paraId="63D9670F" w14:textId="77777777" w:rsidR="00BF46E1" w:rsidRPr="0041528A" w:rsidRDefault="00BF46E1" w:rsidP="00BF46E1">
      <w:r w:rsidRPr="0041528A">
        <w:t>TERMINAL RESPONSE: RECEIVE DATA 1.4.2</w:t>
      </w:r>
    </w:p>
    <w:p w14:paraId="2653A2C9"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1.3.2</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7198C7EB" w14:textId="77777777" w:rsidR="00BF46E1" w:rsidRPr="0041528A" w:rsidRDefault="00BF46E1" w:rsidP="00BF46E1"/>
    <w:p w14:paraId="0D3A667B" w14:textId="77777777" w:rsidR="00BF46E1" w:rsidRPr="0041528A" w:rsidRDefault="00BF46E1" w:rsidP="00BF46E1">
      <w:r w:rsidRPr="0041528A">
        <w:t>TERMINAL RESPONSE: RECEIVE DATA 1.4.3</w:t>
      </w:r>
    </w:p>
    <w:p w14:paraId="147A2393"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1.3.3</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2CB37C4B" w14:textId="77777777" w:rsidR="00BF46E1" w:rsidRPr="0041528A" w:rsidRDefault="00BF46E1" w:rsidP="00BF46E1"/>
    <w:p w14:paraId="7CB4246E" w14:textId="77777777" w:rsidR="00BF46E1" w:rsidRPr="0041528A" w:rsidRDefault="00BF46E1" w:rsidP="00BF46E1">
      <w:pPr>
        <w:rPr>
          <w:lang w:eastAsia="zh-CN"/>
        </w:rPr>
      </w:pPr>
      <w:r w:rsidRPr="0041528A">
        <w:t>TERMINAL RESPONSE: RECEIVE DATA 1.4.4</w:t>
      </w:r>
    </w:p>
    <w:p w14:paraId="25E69257"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1.3.4</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1988C92F" w14:textId="77777777" w:rsidR="00BF46E1" w:rsidRPr="0041528A" w:rsidRDefault="00BF46E1" w:rsidP="00BF46E1">
      <w:pPr>
        <w:rPr>
          <w:lang w:eastAsia="zh-CN"/>
        </w:rPr>
      </w:pPr>
    </w:p>
    <w:p w14:paraId="2F9ABEAE" w14:textId="77777777" w:rsidR="00BF46E1" w:rsidRPr="0041528A" w:rsidRDefault="00BF46E1" w:rsidP="00BF46E1">
      <w:r w:rsidRPr="0041528A">
        <w:lastRenderedPageBreak/>
        <w:t>TERMINAL RESPONSE: RECEIVE DATA 1.4.5</w:t>
      </w:r>
    </w:p>
    <w:p w14:paraId="5E91F24D"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1.3.5</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20094CB1" w14:textId="77777777" w:rsidR="00BF46E1" w:rsidRPr="0041528A" w:rsidRDefault="00BF46E1" w:rsidP="00BF46E1">
      <w:pPr>
        <w:rPr>
          <w:lang w:eastAsia="zh-CN"/>
        </w:rPr>
      </w:pPr>
    </w:p>
    <w:p w14:paraId="1FCFD82D" w14:textId="77777777" w:rsidR="00BF46E1" w:rsidRPr="0041528A" w:rsidRDefault="00BF46E1" w:rsidP="00BF46E1">
      <w:r w:rsidRPr="0041528A">
        <w:t>TERMINAL RESPONSE: RECEIVE DATA 1.4.6</w:t>
      </w:r>
    </w:p>
    <w:p w14:paraId="03A500D5"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1.3.6</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6C1D8D9E" w14:textId="77777777" w:rsidR="00BF46E1" w:rsidRPr="0041528A" w:rsidRDefault="00BF46E1" w:rsidP="00BF46E1"/>
    <w:p w14:paraId="44CEE6FA" w14:textId="77777777" w:rsidR="00BF46E1" w:rsidRPr="0041528A" w:rsidRDefault="00BF46E1" w:rsidP="00BF46E1">
      <w:r w:rsidRPr="0041528A">
        <w:t>TERMINAL RESPONSE: RECEIVE DATA 1.4.7</w:t>
      </w:r>
    </w:p>
    <w:p w14:paraId="507FD2F8" w14:textId="77777777" w:rsidR="00BF46E1" w:rsidRPr="0041528A" w:rsidRDefault="00BF46E1" w:rsidP="00BF46E1">
      <w:pPr>
        <w:pStyle w:val="NW"/>
        <w:tabs>
          <w:tab w:val="left" w:pos="851"/>
        </w:tabs>
        <w:ind w:left="2835" w:hanging="2551"/>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RECEIVE DATA </w:t>
      </w:r>
      <w:r w:rsidRPr="0041528A">
        <w:rPr>
          <w:lang w:eastAsia="zh-CN"/>
        </w:rPr>
        <w:t>1.3.7</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52CD5F3E" w14:textId="77777777" w:rsidR="00BF46E1" w:rsidRPr="0041528A" w:rsidRDefault="00BF46E1" w:rsidP="00BF46E1">
      <w:pPr>
        <w:rPr>
          <w:lang w:eastAsia="zh-CN"/>
        </w:rPr>
      </w:pPr>
    </w:p>
    <w:p w14:paraId="2BCB9DA0" w14:textId="77777777" w:rsidR="00BF46E1" w:rsidRPr="0041528A" w:rsidRDefault="00BF46E1" w:rsidP="00BF46E1">
      <w:pPr>
        <w:rPr>
          <w:lang w:eastAsia="zh-CN"/>
        </w:rPr>
      </w:pPr>
      <w:r w:rsidRPr="0041528A">
        <w:t>ENVELOPE: EVENT DOWNLOAD - Data available 1.4.</w:t>
      </w:r>
      <w:r w:rsidRPr="0041528A">
        <w:rPr>
          <w:lang w:eastAsia="zh-CN"/>
        </w:rPr>
        <w:t>47</w:t>
      </w:r>
    </w:p>
    <w:p w14:paraId="3D6ABD45" w14:textId="77777777" w:rsidR="00BF46E1" w:rsidRPr="0041528A" w:rsidRDefault="00BF46E1" w:rsidP="00BF46E1">
      <w:r w:rsidRPr="0041528A">
        <w:t>Logically:</w:t>
      </w:r>
    </w:p>
    <w:p w14:paraId="42EBD81B" w14:textId="77777777" w:rsidR="00BF46E1" w:rsidRPr="0041528A" w:rsidRDefault="00BF46E1" w:rsidP="0041528A">
      <w:pPr>
        <w:pStyle w:val="EW"/>
      </w:pPr>
      <w:r w:rsidRPr="0041528A">
        <w:t>Event list</w:t>
      </w:r>
    </w:p>
    <w:p w14:paraId="6CCE6E0E" w14:textId="77777777" w:rsidR="00BF46E1" w:rsidRPr="0041528A" w:rsidRDefault="00BF46E1" w:rsidP="0041528A">
      <w:pPr>
        <w:pStyle w:val="EW"/>
      </w:pPr>
      <w:r w:rsidRPr="0041528A">
        <w:tab/>
        <w:t>Event:</w:t>
      </w:r>
      <w:r w:rsidRPr="0041528A">
        <w:tab/>
        <w:t>Data available</w:t>
      </w:r>
    </w:p>
    <w:p w14:paraId="4660FEA7" w14:textId="77777777" w:rsidR="00BF46E1" w:rsidRPr="0041528A" w:rsidRDefault="00BF46E1" w:rsidP="0041528A">
      <w:pPr>
        <w:pStyle w:val="EW"/>
      </w:pPr>
      <w:r w:rsidRPr="0041528A">
        <w:t>Device identities</w:t>
      </w:r>
    </w:p>
    <w:p w14:paraId="12163858" w14:textId="77777777" w:rsidR="00BF46E1" w:rsidRPr="0041528A" w:rsidRDefault="00BF46E1" w:rsidP="0041528A">
      <w:pPr>
        <w:pStyle w:val="EW"/>
      </w:pPr>
      <w:r w:rsidRPr="0041528A">
        <w:tab/>
        <w:t>Source device:</w:t>
      </w:r>
      <w:r w:rsidRPr="0041528A">
        <w:tab/>
        <w:t>ME</w:t>
      </w:r>
    </w:p>
    <w:p w14:paraId="797C3C1E" w14:textId="77777777" w:rsidR="00BF46E1" w:rsidRPr="0041528A" w:rsidRDefault="00BF46E1" w:rsidP="0041528A">
      <w:pPr>
        <w:pStyle w:val="EW"/>
      </w:pPr>
      <w:r w:rsidRPr="0041528A">
        <w:tab/>
        <w:t>Destination device:</w:t>
      </w:r>
      <w:r w:rsidRPr="0041528A">
        <w:tab/>
        <w:t>UICC</w:t>
      </w:r>
    </w:p>
    <w:p w14:paraId="2E1B34EC" w14:textId="77777777" w:rsidR="00BF46E1" w:rsidRPr="0041528A" w:rsidRDefault="00BF46E1" w:rsidP="0041528A">
      <w:pPr>
        <w:pStyle w:val="EW"/>
      </w:pPr>
      <w:r w:rsidRPr="0041528A">
        <w:t>Channel status</w:t>
      </w:r>
    </w:p>
    <w:p w14:paraId="64CA1C78" w14:textId="77777777" w:rsidR="00BF46E1" w:rsidRPr="0041528A" w:rsidRDefault="00BF46E1" w:rsidP="0041528A">
      <w:pPr>
        <w:pStyle w:val="EW"/>
      </w:pPr>
      <w:r w:rsidRPr="0041528A">
        <w:tab/>
        <w:t>Channel status:</w:t>
      </w:r>
      <w:r w:rsidRPr="0041528A">
        <w:tab/>
        <w:t>Channel 1 open, link established</w:t>
      </w:r>
    </w:p>
    <w:p w14:paraId="38B32686" w14:textId="77777777" w:rsidR="00BF46E1" w:rsidRPr="0041528A" w:rsidRDefault="00BF46E1" w:rsidP="0041528A">
      <w:pPr>
        <w:pStyle w:val="EW"/>
      </w:pPr>
      <w:r w:rsidRPr="0041528A">
        <w:t>Channel Data Length</w:t>
      </w:r>
    </w:p>
    <w:p w14:paraId="4BD9B0FB" w14:textId="77777777" w:rsidR="00BF46E1" w:rsidRPr="0041528A" w:rsidRDefault="00BF46E1" w:rsidP="0041528A">
      <w:pPr>
        <w:pStyle w:val="EX"/>
      </w:pPr>
      <w:r w:rsidRPr="0041528A">
        <w:tab/>
        <w:t>Channel data length:</w:t>
      </w:r>
      <w:r w:rsidRPr="0041528A">
        <w:tab/>
        <w:t>FF (more than 255 bytes are available)</w:t>
      </w:r>
    </w:p>
    <w:p w14:paraId="79675FE7" w14:textId="77777777" w:rsidR="00BF46E1" w:rsidRPr="0041528A" w:rsidRDefault="00BF46E1" w:rsidP="00BF46E1">
      <w:r w:rsidRPr="0041528A">
        <w:t>Coding:</w:t>
      </w:r>
    </w:p>
    <w:p w14:paraId="0DD70F2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30970CD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6C930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6520B52" w14:textId="77777777" w:rsidR="00BF46E1" w:rsidRPr="0041528A" w:rsidRDefault="00BF46E1" w:rsidP="00195D76">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4489526F" w14:textId="77777777" w:rsidR="00BF46E1" w:rsidRPr="0041528A" w:rsidRDefault="00BF46E1" w:rsidP="00195D76">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632C39B9"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32AF60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11FC01"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05FD68C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A8D5B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1C5F6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08568B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90EC39E" w14:textId="77777777" w:rsidR="00BF46E1" w:rsidRPr="0041528A" w:rsidRDefault="00BF46E1" w:rsidP="00195D76">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5673528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132B002" w14:textId="77777777" w:rsidR="00BF46E1" w:rsidRPr="0041528A" w:rsidRDefault="00BF46E1" w:rsidP="00195D76">
            <w:pPr>
              <w:pStyle w:val="TAC"/>
            </w:pPr>
            <w:r w:rsidRPr="0041528A">
              <w:t>81</w:t>
            </w:r>
          </w:p>
        </w:tc>
      </w:tr>
      <w:tr w:rsidR="00BF46E1" w:rsidRPr="0041528A" w14:paraId="45F55511" w14:textId="77777777" w:rsidTr="00195D76">
        <w:trPr>
          <w:jc w:val="center"/>
        </w:trPr>
        <w:tc>
          <w:tcPr>
            <w:tcW w:w="1134" w:type="dxa"/>
            <w:tcBorders>
              <w:top w:val="single" w:sz="4" w:space="0" w:color="auto"/>
              <w:right w:val="single" w:sz="4" w:space="0" w:color="auto"/>
            </w:tcBorders>
          </w:tcPr>
          <w:p w14:paraId="2DD3DB2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8B8BF0" w14:textId="77777777" w:rsidR="00BF46E1" w:rsidRPr="0041528A" w:rsidRDefault="00BF46E1" w:rsidP="00195D76">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0B843A13" w14:textId="77777777" w:rsidR="00BF46E1" w:rsidRPr="0041528A" w:rsidRDefault="00BF46E1" w:rsidP="00195D76">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6AB4B41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6E5B68"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71B5785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D5F64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569C0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AD5B6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98D04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7BACD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A266C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4CF238" w14:textId="77777777" w:rsidR="00BF46E1" w:rsidRPr="0041528A" w:rsidRDefault="00BF46E1" w:rsidP="00195D76">
            <w:pPr>
              <w:pStyle w:val="TAC"/>
            </w:pPr>
          </w:p>
        </w:tc>
      </w:tr>
    </w:tbl>
    <w:p w14:paraId="6FCD376D" w14:textId="77777777" w:rsidR="00BF46E1" w:rsidRPr="0041528A" w:rsidRDefault="00BF46E1" w:rsidP="00BF46E1"/>
    <w:p w14:paraId="531D232E" w14:textId="77777777" w:rsidR="00AC4D4E" w:rsidRPr="00C254DB" w:rsidRDefault="00AC4D4E" w:rsidP="00A178EF">
      <w:pPr>
        <w:rPr>
          <w:lang w:eastAsia="zh-CN"/>
        </w:rPr>
      </w:pPr>
      <w:r w:rsidRPr="00C254DB">
        <w:t>PROAC</w:t>
      </w:r>
      <w:r>
        <w:t>TIVE COMMAND: RECEIVE DATA 1.4.</w:t>
      </w:r>
      <w:r>
        <w:rPr>
          <w:rFonts w:hint="eastAsia"/>
          <w:lang w:eastAsia="zh-CN"/>
        </w:rPr>
        <w:t>323</w:t>
      </w:r>
    </w:p>
    <w:p w14:paraId="1FDB80F1" w14:textId="77777777" w:rsidR="00AC4D4E" w:rsidRPr="00C254DB" w:rsidRDefault="00AC4D4E" w:rsidP="00A178EF">
      <w:r w:rsidRPr="00C254DB">
        <w:t>Logically:</w:t>
      </w:r>
    </w:p>
    <w:p w14:paraId="42EE603D" w14:textId="77777777" w:rsidR="00AC4D4E" w:rsidRPr="00C254DB" w:rsidRDefault="00AC4D4E" w:rsidP="00A178EF">
      <w:pPr>
        <w:pStyle w:val="EW"/>
        <w:tabs>
          <w:tab w:val="left" w:pos="851"/>
        </w:tabs>
        <w:ind w:left="2835" w:hanging="2551"/>
      </w:pPr>
      <w:r w:rsidRPr="00C254DB">
        <w:t>Command details</w:t>
      </w:r>
    </w:p>
    <w:p w14:paraId="4DEED0F6" w14:textId="3A25865D" w:rsidR="00AC4D4E" w:rsidRPr="00BE209F"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5DD34E2C"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0E6AE1E7"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35690E52"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1A572A7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1D060149"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0A6C1B60" w14:textId="77777777" w:rsidR="00AC4D4E" w:rsidRPr="00C254DB" w:rsidRDefault="00AC4D4E" w:rsidP="00A178EF">
      <w:pPr>
        <w:pStyle w:val="EW"/>
        <w:tabs>
          <w:tab w:val="left" w:pos="851"/>
        </w:tabs>
        <w:ind w:left="2835" w:hanging="2551"/>
      </w:pPr>
      <w:r w:rsidRPr="00C254DB">
        <w:t>Channel Data Length</w:t>
      </w:r>
    </w:p>
    <w:p w14:paraId="7062DAC9" w14:textId="77777777" w:rsidR="00AC4D4E" w:rsidRPr="00C254DB" w:rsidRDefault="00AC4D4E" w:rsidP="00A178EF">
      <w:pPr>
        <w:pStyle w:val="EX"/>
        <w:tabs>
          <w:tab w:val="left" w:pos="851"/>
        </w:tabs>
        <w:ind w:left="2835" w:hanging="2551"/>
      </w:pPr>
      <w:r w:rsidRPr="00C254DB">
        <w:tab/>
        <w:t>Channel Data Length:</w:t>
      </w:r>
      <w:r w:rsidRPr="00C254DB">
        <w:tab/>
        <w:t>200</w:t>
      </w:r>
    </w:p>
    <w:p w14:paraId="1B70319B" w14:textId="77777777" w:rsidR="00AC4D4E" w:rsidRPr="00C254DB" w:rsidRDefault="00AC4D4E" w:rsidP="00A178EF">
      <w:r w:rsidRPr="00C254DB">
        <w:t>Coding:</w:t>
      </w:r>
    </w:p>
    <w:p w14:paraId="3A2BC008"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7241E943"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B72B9A4"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3B488E0A"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697DD7B8"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1BC98FA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E97C88A"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3FF520B0" w14:textId="4322A669" w:rsidR="00AC4D4E" w:rsidRPr="00BE209F"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39F3CF83"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596CAAA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8DCCA1A"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94208B6"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4554E99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592E80D"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4FDD2785" w14:textId="77777777" w:rsidR="00AC4D4E" w:rsidRPr="00C254DB" w:rsidRDefault="00AC4D4E" w:rsidP="00AC4D4E">
            <w:pPr>
              <w:pStyle w:val="TAC"/>
            </w:pPr>
            <w:r w:rsidRPr="00C254DB">
              <w:t>B7</w:t>
            </w:r>
          </w:p>
        </w:tc>
      </w:tr>
      <w:tr w:rsidR="00AC4D4E" w:rsidRPr="00C254DB" w14:paraId="0F8B7DC4" w14:textId="77777777" w:rsidTr="00A178EF">
        <w:trPr>
          <w:jc w:val="center"/>
        </w:trPr>
        <w:tc>
          <w:tcPr>
            <w:tcW w:w="1134" w:type="dxa"/>
            <w:tcBorders>
              <w:top w:val="single" w:sz="4" w:space="0" w:color="auto"/>
              <w:right w:val="single" w:sz="4" w:space="0" w:color="auto"/>
            </w:tcBorders>
          </w:tcPr>
          <w:p w14:paraId="659EA84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2AA65DE"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2E12A05C"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1B9EB16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0991C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42AE18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C19D3A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5D9739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233BA5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81C4E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E6B851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DDDC5E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FFD329C" w14:textId="77777777" w:rsidR="00AC4D4E" w:rsidRPr="00C254DB" w:rsidRDefault="00AC4D4E" w:rsidP="00AC4D4E">
            <w:pPr>
              <w:pStyle w:val="TAC"/>
            </w:pPr>
          </w:p>
        </w:tc>
      </w:tr>
    </w:tbl>
    <w:p w14:paraId="75647BAD" w14:textId="77777777" w:rsidR="00AC4D4E" w:rsidRDefault="00AC4D4E" w:rsidP="00A178EF">
      <w:r>
        <w:tab/>
        <w:t>Where XX is the Hex value of the Command number</w:t>
      </w:r>
    </w:p>
    <w:p w14:paraId="2AE993E2" w14:textId="77777777" w:rsidR="00AC4D4E" w:rsidRPr="00C254DB" w:rsidRDefault="00AC4D4E" w:rsidP="00A178EF"/>
    <w:p w14:paraId="5DDB1EA4" w14:textId="77777777" w:rsidR="00AC4D4E" w:rsidRPr="00C254DB" w:rsidRDefault="00AC4D4E" w:rsidP="00A178EF">
      <w:pPr>
        <w:rPr>
          <w:lang w:eastAsia="zh-CN"/>
        </w:rPr>
      </w:pPr>
      <w:r w:rsidRPr="00C254DB">
        <w:t>PROACTIVE COMMAN</w:t>
      </w:r>
      <w:r>
        <w:t>D: RECEIVE DATA 1.4.</w:t>
      </w:r>
      <w:r>
        <w:rPr>
          <w:rFonts w:hint="eastAsia"/>
          <w:lang w:eastAsia="zh-CN"/>
        </w:rPr>
        <w:t>324</w:t>
      </w:r>
    </w:p>
    <w:p w14:paraId="3A3355BE" w14:textId="77777777" w:rsidR="00AC4D4E" w:rsidRPr="00C254DB" w:rsidRDefault="00AC4D4E" w:rsidP="00A178EF">
      <w:r w:rsidRPr="00C254DB">
        <w:t>Logically:</w:t>
      </w:r>
    </w:p>
    <w:p w14:paraId="5E6D1D88" w14:textId="77777777" w:rsidR="00AC4D4E" w:rsidRPr="00C254DB" w:rsidRDefault="00AC4D4E" w:rsidP="00A178EF">
      <w:pPr>
        <w:pStyle w:val="EW"/>
        <w:tabs>
          <w:tab w:val="left" w:pos="851"/>
        </w:tabs>
        <w:ind w:left="2835" w:hanging="2551"/>
      </w:pPr>
      <w:r w:rsidRPr="00C254DB">
        <w:t>Command details</w:t>
      </w:r>
    </w:p>
    <w:p w14:paraId="1B12DD80" w14:textId="2356D72C" w:rsidR="00AC4D4E" w:rsidRPr="00BE209F" w:rsidRDefault="00AC4D4E" w:rsidP="00A178EF">
      <w:pPr>
        <w:pStyle w:val="EW"/>
        <w:tabs>
          <w:tab w:val="left" w:pos="851"/>
        </w:tabs>
        <w:ind w:left="2835" w:hanging="2551"/>
        <w:rPr>
          <w:lang w:eastAsia="zh-CN"/>
        </w:rPr>
      </w:pPr>
      <w:r>
        <w:tab/>
        <w:t>Command number:</w:t>
      </w:r>
      <w:r>
        <w:tab/>
        <w:t>any value between 1 to 254</w:t>
      </w:r>
    </w:p>
    <w:p w14:paraId="3DC82AFA"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43258A7E"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123EDD2A" w14:textId="77777777" w:rsidR="00AC4D4E" w:rsidRPr="00C254DB" w:rsidRDefault="00AC4D4E" w:rsidP="00A178EF">
      <w:pPr>
        <w:pStyle w:val="EW"/>
        <w:tabs>
          <w:tab w:val="left" w:pos="851"/>
        </w:tabs>
        <w:ind w:left="2835" w:hanging="2551"/>
        <w:rPr>
          <w:lang w:val="fr-FR"/>
        </w:rPr>
      </w:pPr>
      <w:r w:rsidRPr="00C254DB">
        <w:rPr>
          <w:lang w:val="fr-FR"/>
        </w:rPr>
        <w:lastRenderedPageBreak/>
        <w:t>Device identities</w:t>
      </w:r>
    </w:p>
    <w:p w14:paraId="10B7627C"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6649FACC"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3F275673" w14:textId="77777777" w:rsidR="00AC4D4E" w:rsidRPr="00C254DB" w:rsidRDefault="00AC4D4E" w:rsidP="00A178EF">
      <w:pPr>
        <w:pStyle w:val="EW"/>
        <w:tabs>
          <w:tab w:val="left" w:pos="851"/>
        </w:tabs>
        <w:ind w:left="2835" w:hanging="2551"/>
      </w:pPr>
      <w:r w:rsidRPr="00C254DB">
        <w:t>Channel Data Length</w:t>
      </w:r>
    </w:p>
    <w:p w14:paraId="632C5AA8" w14:textId="77777777" w:rsidR="00AC4D4E" w:rsidRPr="00C254DB" w:rsidRDefault="00AC4D4E" w:rsidP="00A178EF">
      <w:pPr>
        <w:pStyle w:val="EX"/>
        <w:tabs>
          <w:tab w:val="left" w:pos="851"/>
        </w:tabs>
        <w:ind w:left="2835" w:hanging="2551"/>
      </w:pPr>
      <w:r w:rsidRPr="00C254DB">
        <w:tab/>
        <w:t>Channel Data Length:</w:t>
      </w:r>
      <w:r w:rsidRPr="00C254DB">
        <w:tab/>
        <w:t>200</w:t>
      </w:r>
    </w:p>
    <w:p w14:paraId="379ED9EA" w14:textId="77777777" w:rsidR="00AC4D4E" w:rsidRPr="00C254DB" w:rsidRDefault="00AC4D4E" w:rsidP="00A178EF">
      <w:r w:rsidRPr="00C254DB">
        <w:t>Coding:</w:t>
      </w:r>
    </w:p>
    <w:p w14:paraId="641ABBA6"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71B7878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709DC0BE"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6EF83960"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43BDF78F"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69CF012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56B93E6"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B15C5E1" w14:textId="1759DE6F" w:rsidR="00AC4D4E" w:rsidRPr="00BE209F"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1D553516"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8E2597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E90221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A77EA9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356EE1AB"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9D435E8"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5D250ED9" w14:textId="77777777" w:rsidR="00AC4D4E" w:rsidRPr="00C254DB" w:rsidRDefault="00AC4D4E" w:rsidP="00AC4D4E">
            <w:pPr>
              <w:pStyle w:val="TAC"/>
            </w:pPr>
            <w:r w:rsidRPr="00C254DB">
              <w:t>B7</w:t>
            </w:r>
          </w:p>
        </w:tc>
      </w:tr>
      <w:tr w:rsidR="00AC4D4E" w:rsidRPr="00C254DB" w14:paraId="1087665A" w14:textId="77777777" w:rsidTr="00A178EF">
        <w:trPr>
          <w:jc w:val="center"/>
        </w:trPr>
        <w:tc>
          <w:tcPr>
            <w:tcW w:w="1134" w:type="dxa"/>
            <w:tcBorders>
              <w:top w:val="single" w:sz="4" w:space="0" w:color="auto"/>
              <w:right w:val="single" w:sz="4" w:space="0" w:color="auto"/>
            </w:tcBorders>
          </w:tcPr>
          <w:p w14:paraId="28D81B91"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5A66086"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5AD195CC"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356C97E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0BC51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89402B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13891F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243F9F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D90E4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606D28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EC7591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0B27FB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ADB0CD1" w14:textId="77777777" w:rsidR="00AC4D4E" w:rsidRPr="00C254DB" w:rsidRDefault="00AC4D4E" w:rsidP="00AC4D4E">
            <w:pPr>
              <w:pStyle w:val="TAC"/>
            </w:pPr>
          </w:p>
        </w:tc>
      </w:tr>
    </w:tbl>
    <w:p w14:paraId="356E358E" w14:textId="77777777" w:rsidR="00AC4D4E" w:rsidRDefault="00AC4D4E" w:rsidP="00A178EF">
      <w:r>
        <w:tab/>
        <w:t>Where XX is the Hex value of the Command number</w:t>
      </w:r>
    </w:p>
    <w:p w14:paraId="60095E87" w14:textId="77777777" w:rsidR="00AC4D4E" w:rsidRPr="00C254DB" w:rsidRDefault="00AC4D4E" w:rsidP="00A178EF"/>
    <w:p w14:paraId="627C47FE" w14:textId="77777777" w:rsidR="00AC4D4E" w:rsidRPr="00C254DB" w:rsidRDefault="00AC4D4E" w:rsidP="00A178EF">
      <w:pPr>
        <w:rPr>
          <w:lang w:eastAsia="zh-CN"/>
        </w:rPr>
      </w:pPr>
      <w:r w:rsidRPr="00C254DB">
        <w:t>PROAC</w:t>
      </w:r>
      <w:r>
        <w:t>TIVE COMMAND: RECEIVE DATA 1.4.</w:t>
      </w:r>
      <w:r>
        <w:rPr>
          <w:rFonts w:hint="eastAsia"/>
          <w:lang w:eastAsia="zh-CN"/>
        </w:rPr>
        <w:t>325</w:t>
      </w:r>
    </w:p>
    <w:p w14:paraId="54E2CB24" w14:textId="77777777" w:rsidR="00AC4D4E" w:rsidRPr="00C254DB" w:rsidRDefault="00AC4D4E" w:rsidP="00A178EF">
      <w:r w:rsidRPr="00C254DB">
        <w:t>Logically:</w:t>
      </w:r>
    </w:p>
    <w:p w14:paraId="1B980530" w14:textId="77777777" w:rsidR="00AC4D4E" w:rsidRPr="00C254DB" w:rsidRDefault="00AC4D4E" w:rsidP="00A178EF">
      <w:pPr>
        <w:pStyle w:val="EW"/>
        <w:tabs>
          <w:tab w:val="left" w:pos="851"/>
        </w:tabs>
        <w:ind w:left="2835" w:hanging="2551"/>
      </w:pPr>
      <w:r w:rsidRPr="00C254DB">
        <w:t>Command details</w:t>
      </w:r>
    </w:p>
    <w:p w14:paraId="320BC580" w14:textId="200EF756" w:rsidR="00AC4D4E" w:rsidRPr="00B61AA5"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08A488C9"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2B202CDC"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0C65C359"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703F57D"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2DED932E"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0E340C3A" w14:textId="77777777" w:rsidR="00AC4D4E" w:rsidRPr="00C254DB" w:rsidRDefault="00AC4D4E" w:rsidP="00A178EF">
      <w:pPr>
        <w:pStyle w:val="EW"/>
        <w:tabs>
          <w:tab w:val="left" w:pos="851"/>
        </w:tabs>
        <w:ind w:left="2835" w:hanging="2551"/>
      </w:pPr>
      <w:r w:rsidRPr="00C254DB">
        <w:t>Channel Data Length</w:t>
      </w:r>
    </w:p>
    <w:p w14:paraId="7DC5CF9A" w14:textId="77777777" w:rsidR="00AC4D4E" w:rsidRPr="00C254DB" w:rsidRDefault="00AC4D4E" w:rsidP="00A178EF">
      <w:pPr>
        <w:pStyle w:val="EX"/>
        <w:tabs>
          <w:tab w:val="left" w:pos="851"/>
        </w:tabs>
        <w:ind w:left="2835" w:hanging="2551"/>
      </w:pPr>
      <w:r>
        <w:tab/>
        <w:t>Channel Data Length:</w:t>
      </w:r>
      <w:r>
        <w:tab/>
      </w:r>
      <w:r w:rsidRPr="00B61AA5">
        <w:rPr>
          <w:rFonts w:hint="eastAsia"/>
          <w:lang w:eastAsia="zh-CN"/>
        </w:rPr>
        <w:t>2</w:t>
      </w:r>
      <w:r w:rsidRPr="00C254DB">
        <w:t>00</w:t>
      </w:r>
    </w:p>
    <w:p w14:paraId="28BA528A" w14:textId="77777777" w:rsidR="00AC4D4E" w:rsidRPr="00C254DB" w:rsidRDefault="00AC4D4E" w:rsidP="00A178EF">
      <w:pPr>
        <w:keepNext/>
        <w:keepLines/>
      </w:pPr>
      <w:r w:rsidRPr="00C254DB">
        <w:t>Coding:</w:t>
      </w:r>
    </w:p>
    <w:p w14:paraId="0EFD3AE6"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77BCCFA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3C936F7"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794E580D"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4D94DF03"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633C4C5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1B493558"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629029FD" w14:textId="439BB171" w:rsidR="00AC4D4E" w:rsidRPr="00BE209F"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4FA7B184"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F51F04A"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57C30D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86A2F38"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CA2815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14996BE"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1F28B537" w14:textId="77777777" w:rsidR="00AC4D4E" w:rsidRPr="00C254DB" w:rsidRDefault="00AC4D4E" w:rsidP="00AC4D4E">
            <w:pPr>
              <w:pStyle w:val="TAC"/>
            </w:pPr>
            <w:r w:rsidRPr="00C254DB">
              <w:t>B7</w:t>
            </w:r>
          </w:p>
        </w:tc>
      </w:tr>
      <w:tr w:rsidR="00AC4D4E" w:rsidRPr="00C254DB" w14:paraId="56CB2131" w14:textId="77777777" w:rsidTr="00A178EF">
        <w:trPr>
          <w:jc w:val="center"/>
        </w:trPr>
        <w:tc>
          <w:tcPr>
            <w:tcW w:w="1134" w:type="dxa"/>
            <w:tcBorders>
              <w:top w:val="single" w:sz="4" w:space="0" w:color="auto"/>
              <w:right w:val="single" w:sz="4" w:space="0" w:color="auto"/>
            </w:tcBorders>
          </w:tcPr>
          <w:p w14:paraId="217811BE"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64D5D19"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30F94EF7" w14:textId="77777777" w:rsidR="00AC4D4E" w:rsidRPr="00B61AA5" w:rsidRDefault="00AC4D4E" w:rsidP="00AC4D4E">
            <w:pPr>
              <w:pStyle w:val="TAC"/>
              <w:rPr>
                <w:lang w:eastAsia="zh-CN"/>
              </w:rPr>
            </w:pPr>
            <w:r w:rsidRPr="00B61AA5">
              <w:rPr>
                <w:rFonts w:hint="eastAsia"/>
                <w:lang w:eastAsia="zh-CN"/>
              </w:rPr>
              <w:t>C8</w:t>
            </w:r>
          </w:p>
        </w:tc>
        <w:tc>
          <w:tcPr>
            <w:tcW w:w="588" w:type="dxa"/>
            <w:tcBorders>
              <w:top w:val="single" w:sz="4" w:space="0" w:color="auto"/>
              <w:left w:val="single" w:sz="4" w:space="0" w:color="auto"/>
              <w:bottom w:val="single" w:sz="4" w:space="0" w:color="auto"/>
              <w:right w:val="single" w:sz="4" w:space="0" w:color="auto"/>
            </w:tcBorders>
          </w:tcPr>
          <w:p w14:paraId="67572D2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66B04D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A541E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8DE5C0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7CCD2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FD7713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71F243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0BD5EF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BF230A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408214" w14:textId="77777777" w:rsidR="00AC4D4E" w:rsidRPr="00C254DB" w:rsidRDefault="00AC4D4E" w:rsidP="00AC4D4E">
            <w:pPr>
              <w:pStyle w:val="TAC"/>
            </w:pPr>
          </w:p>
        </w:tc>
      </w:tr>
    </w:tbl>
    <w:p w14:paraId="49C52C2B" w14:textId="77777777" w:rsidR="00AC4D4E" w:rsidRDefault="00AC4D4E" w:rsidP="00A178EF">
      <w:r>
        <w:tab/>
        <w:t>Where XX is the Hex value of the Command number</w:t>
      </w:r>
    </w:p>
    <w:p w14:paraId="2C3C3F85" w14:textId="77777777" w:rsidR="00AC4D4E" w:rsidRDefault="00AC4D4E" w:rsidP="00A178EF">
      <w:pPr>
        <w:rPr>
          <w:lang w:eastAsia="zh-CN"/>
        </w:rPr>
      </w:pPr>
    </w:p>
    <w:p w14:paraId="1E5D9940" w14:textId="77777777" w:rsidR="00AC4D4E" w:rsidRPr="00C254DB" w:rsidRDefault="00AC4D4E" w:rsidP="00A178EF">
      <w:pPr>
        <w:rPr>
          <w:lang w:eastAsia="zh-CN"/>
        </w:rPr>
      </w:pPr>
      <w:r w:rsidRPr="00C254DB">
        <w:t>PROAC</w:t>
      </w:r>
      <w:r>
        <w:t>TIVE COMMAND: RECEIVE DATA 1.4.</w:t>
      </w:r>
      <w:r>
        <w:rPr>
          <w:rFonts w:hint="eastAsia"/>
          <w:lang w:eastAsia="zh-CN"/>
        </w:rPr>
        <w:t>326</w:t>
      </w:r>
    </w:p>
    <w:p w14:paraId="07CCEE1E" w14:textId="77777777" w:rsidR="00AC4D4E" w:rsidRPr="00C254DB" w:rsidRDefault="00AC4D4E" w:rsidP="00A178EF">
      <w:r w:rsidRPr="00C254DB">
        <w:t>Logically:</w:t>
      </w:r>
    </w:p>
    <w:p w14:paraId="5BD79B69" w14:textId="77777777" w:rsidR="00AC4D4E" w:rsidRPr="00C254DB" w:rsidRDefault="00AC4D4E" w:rsidP="00A178EF">
      <w:pPr>
        <w:pStyle w:val="EW"/>
        <w:tabs>
          <w:tab w:val="left" w:pos="851"/>
        </w:tabs>
        <w:ind w:left="2835" w:hanging="2551"/>
      </w:pPr>
      <w:r w:rsidRPr="00C254DB">
        <w:t>Command details</w:t>
      </w:r>
    </w:p>
    <w:p w14:paraId="7971F2EB" w14:textId="78A10638" w:rsidR="00AC4D4E" w:rsidRPr="00B61AA5"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2381112B"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297C5266"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2171DA3D"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7CE1F11"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298A9EE7"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45FEC195" w14:textId="77777777" w:rsidR="00AC4D4E" w:rsidRPr="00C254DB" w:rsidRDefault="00AC4D4E" w:rsidP="00A178EF">
      <w:pPr>
        <w:pStyle w:val="EW"/>
        <w:tabs>
          <w:tab w:val="left" w:pos="851"/>
        </w:tabs>
        <w:ind w:left="2835" w:hanging="2551"/>
      </w:pPr>
      <w:r w:rsidRPr="00C254DB">
        <w:t>Channel Data Length</w:t>
      </w:r>
    </w:p>
    <w:p w14:paraId="59555DC6" w14:textId="77777777" w:rsidR="00AC4D4E" w:rsidRPr="00C254DB" w:rsidRDefault="00AC4D4E" w:rsidP="00A178EF">
      <w:pPr>
        <w:pStyle w:val="EX"/>
        <w:tabs>
          <w:tab w:val="left" w:pos="851"/>
        </w:tabs>
        <w:ind w:left="2835" w:hanging="2551"/>
      </w:pPr>
      <w:r>
        <w:tab/>
        <w:t>Channel Data Length:</w:t>
      </w:r>
      <w:r>
        <w:tab/>
      </w:r>
      <w:r w:rsidRPr="00B61AA5">
        <w:rPr>
          <w:rFonts w:hint="eastAsia"/>
          <w:lang w:eastAsia="zh-CN"/>
        </w:rPr>
        <w:t>2</w:t>
      </w:r>
      <w:r w:rsidRPr="00C254DB">
        <w:t>00</w:t>
      </w:r>
    </w:p>
    <w:p w14:paraId="3AFB5D4E" w14:textId="77777777" w:rsidR="00AC4D4E" w:rsidRPr="00C254DB" w:rsidRDefault="00AC4D4E" w:rsidP="00A178EF">
      <w:pPr>
        <w:keepNext/>
        <w:keepLines/>
      </w:pPr>
      <w:r w:rsidRPr="00C254DB">
        <w:t>Coding:</w:t>
      </w:r>
    </w:p>
    <w:p w14:paraId="58375426"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04C955E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DA41556"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7AD374C8"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1D34161E"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7241414E"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C73475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7D83E389" w14:textId="2E9B2DA1" w:rsidR="00AC4D4E" w:rsidRPr="00BE209F"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47BCFB4D"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8018E9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EC90E7A"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23D384E"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31A60E4F"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A7FBDD9"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1A2FCCF" w14:textId="77777777" w:rsidR="00AC4D4E" w:rsidRPr="00C254DB" w:rsidRDefault="00AC4D4E" w:rsidP="00AC4D4E">
            <w:pPr>
              <w:pStyle w:val="TAC"/>
            </w:pPr>
            <w:r w:rsidRPr="00C254DB">
              <w:t>B7</w:t>
            </w:r>
          </w:p>
        </w:tc>
      </w:tr>
      <w:tr w:rsidR="00AC4D4E" w:rsidRPr="00C254DB" w14:paraId="40032F58" w14:textId="77777777" w:rsidTr="00A178EF">
        <w:trPr>
          <w:jc w:val="center"/>
        </w:trPr>
        <w:tc>
          <w:tcPr>
            <w:tcW w:w="1134" w:type="dxa"/>
            <w:tcBorders>
              <w:top w:val="single" w:sz="4" w:space="0" w:color="auto"/>
              <w:right w:val="single" w:sz="4" w:space="0" w:color="auto"/>
            </w:tcBorders>
          </w:tcPr>
          <w:p w14:paraId="3AF194C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0E5548F"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58E9C99D" w14:textId="77777777" w:rsidR="00AC4D4E" w:rsidRPr="00B61AA5" w:rsidRDefault="00AC4D4E" w:rsidP="00AC4D4E">
            <w:pPr>
              <w:pStyle w:val="TAC"/>
              <w:rPr>
                <w:lang w:eastAsia="zh-CN"/>
              </w:rPr>
            </w:pPr>
            <w:r w:rsidRPr="00B61AA5">
              <w:rPr>
                <w:rFonts w:hint="eastAsia"/>
                <w:lang w:eastAsia="zh-CN"/>
              </w:rPr>
              <w:t>C8</w:t>
            </w:r>
          </w:p>
        </w:tc>
        <w:tc>
          <w:tcPr>
            <w:tcW w:w="588" w:type="dxa"/>
            <w:tcBorders>
              <w:top w:val="single" w:sz="4" w:space="0" w:color="auto"/>
              <w:left w:val="single" w:sz="4" w:space="0" w:color="auto"/>
              <w:bottom w:val="single" w:sz="4" w:space="0" w:color="auto"/>
              <w:right w:val="single" w:sz="4" w:space="0" w:color="auto"/>
            </w:tcBorders>
          </w:tcPr>
          <w:p w14:paraId="1BE879C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095B1A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9CCF0A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398EE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92C62B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D44A7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93AA43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9BA565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C8E9C8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178983" w14:textId="77777777" w:rsidR="00AC4D4E" w:rsidRPr="00C254DB" w:rsidRDefault="00AC4D4E" w:rsidP="00AC4D4E">
            <w:pPr>
              <w:pStyle w:val="TAC"/>
            </w:pPr>
          </w:p>
        </w:tc>
      </w:tr>
    </w:tbl>
    <w:p w14:paraId="553C2B1E" w14:textId="77777777" w:rsidR="00AC4D4E" w:rsidRDefault="00AC4D4E" w:rsidP="00A178EF">
      <w:r>
        <w:tab/>
        <w:t>Where XX is the Hex value of the Command number</w:t>
      </w:r>
    </w:p>
    <w:p w14:paraId="004F0A2D" w14:textId="77777777" w:rsidR="00AC4D4E" w:rsidRDefault="00AC4D4E" w:rsidP="00A178EF">
      <w:pPr>
        <w:rPr>
          <w:lang w:eastAsia="zh-CN"/>
        </w:rPr>
      </w:pPr>
    </w:p>
    <w:p w14:paraId="7345FF84" w14:textId="77777777" w:rsidR="00AC4D4E" w:rsidRPr="00C254DB" w:rsidRDefault="00AC4D4E" w:rsidP="00A178EF">
      <w:pPr>
        <w:rPr>
          <w:lang w:eastAsia="zh-CN"/>
        </w:rPr>
      </w:pPr>
      <w:r w:rsidRPr="00C254DB">
        <w:t>PROAC</w:t>
      </w:r>
      <w:r>
        <w:t>TIVE COMMAND: RECEIVE DATA 1.4.</w:t>
      </w:r>
      <w:r>
        <w:rPr>
          <w:rFonts w:hint="eastAsia"/>
          <w:lang w:eastAsia="zh-CN"/>
        </w:rPr>
        <w:t>327</w:t>
      </w:r>
    </w:p>
    <w:p w14:paraId="5F685A5F" w14:textId="77777777" w:rsidR="00AC4D4E" w:rsidRPr="00C254DB" w:rsidRDefault="00AC4D4E" w:rsidP="00A178EF">
      <w:r w:rsidRPr="00C254DB">
        <w:t>Logically:</w:t>
      </w:r>
    </w:p>
    <w:p w14:paraId="415FDAA2" w14:textId="77777777" w:rsidR="00AC4D4E" w:rsidRPr="00C254DB" w:rsidRDefault="00AC4D4E" w:rsidP="00A178EF">
      <w:pPr>
        <w:pStyle w:val="EW"/>
        <w:tabs>
          <w:tab w:val="left" w:pos="851"/>
        </w:tabs>
        <w:ind w:left="2835" w:hanging="2551"/>
      </w:pPr>
      <w:r w:rsidRPr="00C254DB">
        <w:t>Command details</w:t>
      </w:r>
    </w:p>
    <w:p w14:paraId="155356D1" w14:textId="2BA01E22" w:rsidR="00AC4D4E" w:rsidRPr="00B61AA5"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39363ADC"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707CE6D5" w14:textId="77777777" w:rsidR="00AC4D4E" w:rsidRPr="00C254DB" w:rsidRDefault="00AC4D4E" w:rsidP="00A178EF">
      <w:pPr>
        <w:pStyle w:val="EW"/>
        <w:tabs>
          <w:tab w:val="left" w:pos="851"/>
        </w:tabs>
        <w:ind w:left="2835" w:hanging="2551"/>
        <w:rPr>
          <w:lang w:val="fr-FR"/>
        </w:rPr>
      </w:pPr>
      <w:r w:rsidRPr="00C254DB">
        <w:rPr>
          <w:lang w:val="fr-FR"/>
        </w:rPr>
        <w:lastRenderedPageBreak/>
        <w:tab/>
        <w:t>Command qualifier:</w:t>
      </w:r>
      <w:r w:rsidRPr="00C254DB">
        <w:rPr>
          <w:lang w:val="fr-FR"/>
        </w:rPr>
        <w:tab/>
        <w:t>RFU</w:t>
      </w:r>
    </w:p>
    <w:p w14:paraId="02B05C37"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42CE4D92"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7F82BE97"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55D6B4EB" w14:textId="77777777" w:rsidR="00AC4D4E" w:rsidRPr="00C254DB" w:rsidRDefault="00AC4D4E" w:rsidP="00A178EF">
      <w:pPr>
        <w:pStyle w:val="EW"/>
        <w:tabs>
          <w:tab w:val="left" w:pos="851"/>
        </w:tabs>
        <w:ind w:left="2835" w:hanging="2551"/>
      </w:pPr>
      <w:r w:rsidRPr="00C254DB">
        <w:t>Channel Data Length</w:t>
      </w:r>
    </w:p>
    <w:p w14:paraId="28E78433" w14:textId="77777777" w:rsidR="00AC4D4E" w:rsidRPr="00C254DB" w:rsidRDefault="00AC4D4E" w:rsidP="00A178EF">
      <w:pPr>
        <w:pStyle w:val="EX"/>
        <w:tabs>
          <w:tab w:val="left" w:pos="851"/>
        </w:tabs>
        <w:ind w:left="2835" w:hanging="2551"/>
      </w:pPr>
      <w:r>
        <w:tab/>
        <w:t>Channel Data Length:</w:t>
      </w:r>
      <w:r>
        <w:tab/>
      </w:r>
      <w:r w:rsidRPr="00B61AA5">
        <w:rPr>
          <w:rFonts w:hint="eastAsia"/>
          <w:lang w:eastAsia="zh-CN"/>
        </w:rPr>
        <w:t>2</w:t>
      </w:r>
      <w:r w:rsidRPr="00C254DB">
        <w:t>00</w:t>
      </w:r>
    </w:p>
    <w:p w14:paraId="54C7506C" w14:textId="77777777" w:rsidR="00AC4D4E" w:rsidRPr="00C254DB" w:rsidRDefault="00AC4D4E" w:rsidP="00A178EF">
      <w:pPr>
        <w:keepNext/>
        <w:keepLines/>
      </w:pPr>
      <w:r w:rsidRPr="00C254DB">
        <w:t>Coding:</w:t>
      </w:r>
    </w:p>
    <w:p w14:paraId="7D652C67"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2F8C2D6A"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D655E36"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24DBFB96"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264F6549"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4EED7969"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07578D76"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4DA92F3" w14:textId="7348C2A2" w:rsidR="00AC4D4E" w:rsidRPr="00BE209F"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10445F21"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2A022937"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FF3ED9C"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BEF5037"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66E51FF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F07A289"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62F36C3C" w14:textId="77777777" w:rsidR="00AC4D4E" w:rsidRPr="00C254DB" w:rsidRDefault="00AC4D4E" w:rsidP="00AC4D4E">
            <w:pPr>
              <w:pStyle w:val="TAC"/>
            </w:pPr>
            <w:r w:rsidRPr="00C254DB">
              <w:t>B7</w:t>
            </w:r>
          </w:p>
        </w:tc>
      </w:tr>
      <w:tr w:rsidR="00AC4D4E" w:rsidRPr="00C254DB" w14:paraId="6700615B" w14:textId="77777777" w:rsidTr="00A178EF">
        <w:trPr>
          <w:jc w:val="center"/>
        </w:trPr>
        <w:tc>
          <w:tcPr>
            <w:tcW w:w="1134" w:type="dxa"/>
            <w:tcBorders>
              <w:top w:val="single" w:sz="4" w:space="0" w:color="auto"/>
              <w:right w:val="single" w:sz="4" w:space="0" w:color="auto"/>
            </w:tcBorders>
          </w:tcPr>
          <w:p w14:paraId="2FB6F96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198A993F"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7525BB88" w14:textId="77777777" w:rsidR="00AC4D4E" w:rsidRPr="00B61AA5" w:rsidRDefault="00AC4D4E" w:rsidP="00AC4D4E">
            <w:pPr>
              <w:pStyle w:val="TAC"/>
              <w:rPr>
                <w:lang w:eastAsia="zh-CN"/>
              </w:rPr>
            </w:pPr>
            <w:r w:rsidRPr="00B61AA5">
              <w:rPr>
                <w:rFonts w:hint="eastAsia"/>
                <w:lang w:eastAsia="zh-CN"/>
              </w:rPr>
              <w:t>C8</w:t>
            </w:r>
          </w:p>
        </w:tc>
        <w:tc>
          <w:tcPr>
            <w:tcW w:w="588" w:type="dxa"/>
            <w:tcBorders>
              <w:top w:val="single" w:sz="4" w:space="0" w:color="auto"/>
              <w:left w:val="single" w:sz="4" w:space="0" w:color="auto"/>
              <w:bottom w:val="single" w:sz="4" w:space="0" w:color="auto"/>
              <w:right w:val="single" w:sz="4" w:space="0" w:color="auto"/>
            </w:tcBorders>
          </w:tcPr>
          <w:p w14:paraId="439852B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A9BEC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C09782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53DE3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80C09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4694E2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6E8EEB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11A983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4DE5D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B7873D4" w14:textId="77777777" w:rsidR="00AC4D4E" w:rsidRPr="00C254DB" w:rsidRDefault="00AC4D4E" w:rsidP="00AC4D4E">
            <w:pPr>
              <w:pStyle w:val="TAC"/>
            </w:pPr>
          </w:p>
        </w:tc>
      </w:tr>
    </w:tbl>
    <w:p w14:paraId="14A3DBFE" w14:textId="77777777" w:rsidR="00AC4D4E" w:rsidRDefault="00AC4D4E" w:rsidP="00A178EF">
      <w:r>
        <w:tab/>
        <w:t>Where XX is the Hex value of the Command number</w:t>
      </w:r>
    </w:p>
    <w:p w14:paraId="6D3B6361" w14:textId="77777777" w:rsidR="00AC4D4E" w:rsidRDefault="00AC4D4E" w:rsidP="00A178EF">
      <w:pPr>
        <w:rPr>
          <w:lang w:eastAsia="zh-CN"/>
        </w:rPr>
      </w:pPr>
    </w:p>
    <w:p w14:paraId="1A6084B7" w14:textId="77777777" w:rsidR="00AC4D4E" w:rsidRPr="00C254DB" w:rsidRDefault="00AC4D4E" w:rsidP="00A178EF">
      <w:pPr>
        <w:rPr>
          <w:lang w:eastAsia="zh-CN"/>
        </w:rPr>
      </w:pPr>
      <w:r w:rsidRPr="00C254DB">
        <w:t>PROAC</w:t>
      </w:r>
      <w:r>
        <w:t>TIVE COMMAND: RECEIVE DATA 1.4.</w:t>
      </w:r>
      <w:r>
        <w:rPr>
          <w:rFonts w:hint="eastAsia"/>
          <w:lang w:eastAsia="zh-CN"/>
        </w:rPr>
        <w:t>328</w:t>
      </w:r>
    </w:p>
    <w:p w14:paraId="03D0195B" w14:textId="77777777" w:rsidR="00AC4D4E" w:rsidRPr="00C254DB" w:rsidRDefault="00AC4D4E" w:rsidP="00A178EF">
      <w:r w:rsidRPr="00C254DB">
        <w:t>Logically:</w:t>
      </w:r>
    </w:p>
    <w:p w14:paraId="6169665D" w14:textId="77777777" w:rsidR="00AC4D4E" w:rsidRPr="00C254DB" w:rsidRDefault="00AC4D4E" w:rsidP="00A178EF">
      <w:pPr>
        <w:pStyle w:val="EW"/>
        <w:tabs>
          <w:tab w:val="left" w:pos="851"/>
        </w:tabs>
        <w:ind w:left="2835" w:hanging="2551"/>
      </w:pPr>
      <w:r w:rsidRPr="00C254DB">
        <w:t>Command details</w:t>
      </w:r>
    </w:p>
    <w:p w14:paraId="2388E15E" w14:textId="793BEABB" w:rsidR="00AC4D4E" w:rsidRPr="00B61AA5" w:rsidRDefault="00AC4D4E" w:rsidP="00A178EF">
      <w:pPr>
        <w:pStyle w:val="EW"/>
        <w:tabs>
          <w:tab w:val="left" w:pos="851"/>
        </w:tabs>
        <w:ind w:left="2835" w:hanging="2551"/>
        <w:rPr>
          <w:lang w:eastAsia="zh-CN"/>
        </w:rPr>
      </w:pPr>
      <w:r w:rsidRPr="00C254DB">
        <w:tab/>
        <w:t>Command number:</w:t>
      </w:r>
      <w:r w:rsidRPr="00C254DB">
        <w:tab/>
      </w:r>
      <w:r>
        <w:t>any value between 1 to 254</w:t>
      </w:r>
    </w:p>
    <w:p w14:paraId="553A95FC"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4398BF49"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55EF2C15"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537B164B"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34130DF8"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5A0BAAF3" w14:textId="77777777" w:rsidR="00AC4D4E" w:rsidRPr="00C254DB" w:rsidRDefault="00AC4D4E" w:rsidP="00A178EF">
      <w:pPr>
        <w:pStyle w:val="EW"/>
        <w:tabs>
          <w:tab w:val="left" w:pos="851"/>
        </w:tabs>
        <w:ind w:left="2835" w:hanging="2551"/>
      </w:pPr>
      <w:r w:rsidRPr="00C254DB">
        <w:t>Channel Data Length</w:t>
      </w:r>
    </w:p>
    <w:p w14:paraId="0CAA0D8A" w14:textId="77777777" w:rsidR="00AC4D4E" w:rsidRPr="00C254DB" w:rsidRDefault="00AC4D4E" w:rsidP="00A178EF">
      <w:pPr>
        <w:pStyle w:val="EX"/>
        <w:tabs>
          <w:tab w:val="left" w:pos="851"/>
        </w:tabs>
        <w:ind w:left="2835" w:hanging="2551"/>
      </w:pPr>
      <w:r>
        <w:tab/>
        <w:t>Channel Data Length:</w:t>
      </w:r>
      <w:r>
        <w:tab/>
      </w:r>
      <w:r w:rsidRPr="00B61AA5">
        <w:rPr>
          <w:rFonts w:hint="eastAsia"/>
          <w:lang w:eastAsia="zh-CN"/>
        </w:rPr>
        <w:t>87</w:t>
      </w:r>
    </w:p>
    <w:p w14:paraId="72D611C4" w14:textId="77777777" w:rsidR="00AC4D4E" w:rsidRPr="00C254DB" w:rsidRDefault="00AC4D4E" w:rsidP="00A178EF">
      <w:pPr>
        <w:keepNext/>
        <w:keepLines/>
      </w:pPr>
      <w:r w:rsidRPr="00C254DB">
        <w:t>Coding:</w:t>
      </w:r>
    </w:p>
    <w:p w14:paraId="1974739B"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7E88E172"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383CE43"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28CA8B9"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39318684"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3C02507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FD5CF41"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087CCB48" w14:textId="0E8DBC5D" w:rsidR="00AC4D4E" w:rsidRPr="00B61AA5"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tcPr>
          <w:p w14:paraId="368F3464"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2ED9B2C0"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0AB4218"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5138475"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8CD728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CAF0F17"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72E2B6BA" w14:textId="77777777" w:rsidR="00AC4D4E" w:rsidRPr="00C254DB" w:rsidRDefault="00AC4D4E" w:rsidP="00AC4D4E">
            <w:pPr>
              <w:pStyle w:val="TAC"/>
            </w:pPr>
            <w:r w:rsidRPr="00C254DB">
              <w:t>B7</w:t>
            </w:r>
          </w:p>
        </w:tc>
      </w:tr>
      <w:tr w:rsidR="00AC4D4E" w:rsidRPr="00C254DB" w14:paraId="3858899D" w14:textId="77777777" w:rsidTr="00A178EF">
        <w:trPr>
          <w:jc w:val="center"/>
        </w:trPr>
        <w:tc>
          <w:tcPr>
            <w:tcW w:w="1134" w:type="dxa"/>
            <w:tcBorders>
              <w:top w:val="single" w:sz="4" w:space="0" w:color="auto"/>
              <w:right w:val="single" w:sz="4" w:space="0" w:color="auto"/>
            </w:tcBorders>
          </w:tcPr>
          <w:p w14:paraId="643DD78F"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3383809C"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56E9BD95" w14:textId="77777777" w:rsidR="00AC4D4E" w:rsidRPr="00B61AA5" w:rsidRDefault="00AC4D4E" w:rsidP="00AC4D4E">
            <w:pPr>
              <w:pStyle w:val="TAC"/>
              <w:rPr>
                <w:lang w:eastAsia="zh-CN"/>
              </w:rPr>
            </w:pPr>
            <w:r w:rsidRPr="00B61AA5">
              <w:rPr>
                <w:rFonts w:hint="eastAsia"/>
                <w:lang w:eastAsia="zh-CN"/>
              </w:rPr>
              <w:t>87</w:t>
            </w:r>
          </w:p>
        </w:tc>
        <w:tc>
          <w:tcPr>
            <w:tcW w:w="588" w:type="dxa"/>
            <w:tcBorders>
              <w:top w:val="single" w:sz="4" w:space="0" w:color="auto"/>
              <w:left w:val="single" w:sz="4" w:space="0" w:color="auto"/>
              <w:bottom w:val="single" w:sz="4" w:space="0" w:color="auto"/>
              <w:right w:val="single" w:sz="4" w:space="0" w:color="auto"/>
            </w:tcBorders>
          </w:tcPr>
          <w:p w14:paraId="601ADFF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20EAA4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7A6107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8D2C6C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920A27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40491B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E55C83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BEE66B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3E7E6B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28B62C3" w14:textId="77777777" w:rsidR="00AC4D4E" w:rsidRPr="00C254DB" w:rsidRDefault="00AC4D4E" w:rsidP="00AC4D4E">
            <w:pPr>
              <w:pStyle w:val="TAC"/>
            </w:pPr>
          </w:p>
        </w:tc>
      </w:tr>
    </w:tbl>
    <w:p w14:paraId="37A41D69" w14:textId="77777777" w:rsidR="00AC4D4E" w:rsidRDefault="00AC4D4E" w:rsidP="00A178EF">
      <w:r>
        <w:tab/>
        <w:t>Where XX is the Hex value of the Command number</w:t>
      </w:r>
    </w:p>
    <w:p w14:paraId="2E0919AA" w14:textId="77777777" w:rsidR="00AC4D4E" w:rsidRDefault="00AC4D4E" w:rsidP="00A178EF">
      <w:pPr>
        <w:rPr>
          <w:noProof/>
        </w:rPr>
      </w:pPr>
    </w:p>
    <w:p w14:paraId="2E2A6467" w14:textId="77777777" w:rsidR="00AC4D4E" w:rsidRDefault="00AC4D4E" w:rsidP="00A178EF">
      <w:pPr>
        <w:rPr>
          <w:noProof/>
        </w:rPr>
      </w:pPr>
      <w:r>
        <w:rPr>
          <w:noProof/>
        </w:rPr>
        <w:t>TERMINAL RESPONSE: RECEIVE DATA 1.4.327</w:t>
      </w:r>
    </w:p>
    <w:p w14:paraId="2B5A8E7F" w14:textId="77777777" w:rsidR="00AC4D4E" w:rsidRDefault="00AC4D4E" w:rsidP="00A178EF">
      <w:pPr>
        <w:pStyle w:val="B1"/>
        <w:rPr>
          <w:noProof/>
        </w:rPr>
      </w:pPr>
      <w:r>
        <w:rPr>
          <w:noProof/>
        </w:rPr>
        <w:t>Logically:</w:t>
      </w:r>
    </w:p>
    <w:p w14:paraId="4C197820" w14:textId="77777777" w:rsidR="00AC4D4E" w:rsidRDefault="00AC4D4E" w:rsidP="00A178EF">
      <w:pPr>
        <w:pStyle w:val="B2"/>
        <w:spacing w:after="0"/>
        <w:rPr>
          <w:noProof/>
        </w:rPr>
      </w:pPr>
      <w:r>
        <w:rPr>
          <w:noProof/>
        </w:rPr>
        <w:t>Command details</w:t>
      </w:r>
    </w:p>
    <w:p w14:paraId="0822433D" w14:textId="6E7FF361" w:rsidR="00AC4D4E" w:rsidRDefault="00AC4D4E" w:rsidP="00506B0D">
      <w:pPr>
        <w:pStyle w:val="B30"/>
        <w:numPr>
          <w:ilvl w:val="0"/>
          <w:numId w:val="23"/>
        </w:numPr>
        <w:tabs>
          <w:tab w:val="clear" w:pos="644"/>
          <w:tab w:val="left" w:pos="1134"/>
        </w:tabs>
        <w:overflowPunct w:val="0"/>
        <w:autoSpaceDE w:val="0"/>
        <w:autoSpaceDN w:val="0"/>
        <w:adjustRightInd w:val="0"/>
        <w:spacing w:after="0"/>
        <w:ind w:left="3544" w:hanging="2693"/>
        <w:textAlignment w:val="baseline"/>
        <w:rPr>
          <w:noProof/>
        </w:rPr>
      </w:pPr>
      <w:bookmarkStart w:id="2" w:name="MCCQCTEMPBM_00000061"/>
      <w:r>
        <w:rPr>
          <w:noProof/>
        </w:rPr>
        <w:t>Command number:</w:t>
      </w:r>
      <w:r>
        <w:rPr>
          <w:noProof/>
        </w:rPr>
        <w:tab/>
      </w:r>
      <w:r>
        <w:t xml:space="preserve">same value as the command number in </w:t>
      </w:r>
      <w:r w:rsidRPr="001D1909">
        <w:t>TERMINAL RESPONSE: RECEIVE DATA 1.</w:t>
      </w:r>
      <w:r>
        <w:t>4</w:t>
      </w:r>
      <w:r w:rsidRPr="001D1909">
        <w:t>.</w:t>
      </w:r>
      <w:r>
        <w:t>327</w:t>
      </w:r>
    </w:p>
    <w:p w14:paraId="257A25F2" w14:textId="3DA8C7E6"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3" w:name="MCCQCTEMPBM_00000062"/>
      <w:bookmarkEnd w:id="2"/>
      <w:r>
        <w:rPr>
          <w:noProof/>
        </w:rPr>
        <w:t>Command type:</w:t>
      </w:r>
      <w:r>
        <w:rPr>
          <w:noProof/>
        </w:rPr>
        <w:tab/>
      </w:r>
      <w:r>
        <w:rPr>
          <w:noProof/>
        </w:rPr>
        <w:tab/>
        <w:t>RECEIVE DATA</w:t>
      </w:r>
    </w:p>
    <w:p w14:paraId="5A0E83E3"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4" w:name="MCCQCTEMPBM_00000063"/>
      <w:bookmarkEnd w:id="3"/>
      <w:r>
        <w:rPr>
          <w:noProof/>
        </w:rPr>
        <w:t>Command qualifier:</w:t>
      </w:r>
      <w:r>
        <w:rPr>
          <w:noProof/>
        </w:rPr>
        <w:tab/>
      </w:r>
      <w:r>
        <w:rPr>
          <w:noProof/>
        </w:rPr>
        <w:tab/>
        <w:t>RFU</w:t>
      </w:r>
    </w:p>
    <w:bookmarkEnd w:id="4"/>
    <w:p w14:paraId="79E68689" w14:textId="77777777" w:rsidR="00AC4D4E" w:rsidRDefault="00AC4D4E" w:rsidP="00A178EF">
      <w:pPr>
        <w:pStyle w:val="B2"/>
        <w:spacing w:after="0"/>
        <w:rPr>
          <w:noProof/>
        </w:rPr>
      </w:pPr>
      <w:r>
        <w:rPr>
          <w:noProof/>
        </w:rPr>
        <w:t>Device identities</w:t>
      </w:r>
    </w:p>
    <w:p w14:paraId="1BC42544"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5" w:name="MCCQCTEMPBM_00000064"/>
      <w:r>
        <w:rPr>
          <w:noProof/>
        </w:rPr>
        <w:t>Source device:</w:t>
      </w:r>
      <w:r>
        <w:rPr>
          <w:noProof/>
        </w:rPr>
        <w:tab/>
      </w:r>
      <w:r>
        <w:rPr>
          <w:noProof/>
        </w:rPr>
        <w:tab/>
      </w:r>
      <w:r>
        <w:rPr>
          <w:noProof/>
        </w:rPr>
        <w:tab/>
        <w:t>ME</w:t>
      </w:r>
    </w:p>
    <w:p w14:paraId="4ED65FF8"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6" w:name="MCCQCTEMPBM_00000065"/>
      <w:bookmarkEnd w:id="5"/>
      <w:r>
        <w:rPr>
          <w:noProof/>
        </w:rPr>
        <w:t>Destination device:</w:t>
      </w:r>
      <w:r>
        <w:rPr>
          <w:noProof/>
        </w:rPr>
        <w:tab/>
      </w:r>
      <w:r>
        <w:rPr>
          <w:noProof/>
        </w:rPr>
        <w:tab/>
        <w:t>UICC</w:t>
      </w:r>
    </w:p>
    <w:bookmarkEnd w:id="6"/>
    <w:p w14:paraId="112C84C3" w14:textId="77777777" w:rsidR="00AC4D4E" w:rsidRDefault="00AC4D4E" w:rsidP="00A178EF">
      <w:pPr>
        <w:pStyle w:val="B2"/>
        <w:spacing w:after="0"/>
        <w:rPr>
          <w:noProof/>
        </w:rPr>
      </w:pPr>
      <w:r>
        <w:rPr>
          <w:noProof/>
        </w:rPr>
        <w:t>Result</w:t>
      </w:r>
    </w:p>
    <w:p w14:paraId="73EDF43E"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7" w:name="MCCQCTEMPBM_00000066"/>
      <w:r>
        <w:rPr>
          <w:noProof/>
        </w:rPr>
        <w:t>General Result:</w:t>
      </w:r>
      <w:r>
        <w:rPr>
          <w:noProof/>
        </w:rPr>
        <w:tab/>
      </w:r>
      <w:r>
        <w:rPr>
          <w:noProof/>
        </w:rPr>
        <w:tab/>
      </w:r>
      <w:r>
        <w:rPr>
          <w:noProof/>
        </w:rPr>
        <w:tab/>
        <w:t>Command performed successfully</w:t>
      </w:r>
    </w:p>
    <w:p w14:paraId="0ABFF2B3" w14:textId="77777777" w:rsidR="00AC4D4E" w:rsidRDefault="00AC4D4E" w:rsidP="00AC4D4E">
      <w:pPr>
        <w:pStyle w:val="B30"/>
        <w:numPr>
          <w:ilvl w:val="0"/>
          <w:numId w:val="23"/>
        </w:numPr>
        <w:tabs>
          <w:tab w:val="clear" w:pos="644"/>
        </w:tabs>
        <w:overflowPunct w:val="0"/>
        <w:autoSpaceDE w:val="0"/>
        <w:autoSpaceDN w:val="0"/>
        <w:adjustRightInd w:val="0"/>
        <w:spacing w:after="0"/>
        <w:ind w:left="852" w:hanging="284"/>
        <w:textAlignment w:val="baseline"/>
        <w:rPr>
          <w:noProof/>
        </w:rPr>
      </w:pPr>
      <w:bookmarkStart w:id="8" w:name="MCCQCTEMPBM_00000067"/>
      <w:bookmarkEnd w:id="7"/>
      <w:r>
        <w:rPr>
          <w:noProof/>
        </w:rPr>
        <w:t>Channel Data :</w:t>
      </w:r>
      <w:r>
        <w:rPr>
          <w:noProof/>
        </w:rPr>
        <w:tab/>
      </w:r>
      <w:r>
        <w:rPr>
          <w:noProof/>
        </w:rPr>
        <w:tab/>
      </w:r>
      <w:r>
        <w:rPr>
          <w:noProof/>
        </w:rPr>
        <w:tab/>
      </w:r>
      <w:r>
        <w:rPr>
          <w:noProof/>
        </w:rPr>
        <w:tab/>
        <w:t>20 21 .. E7 (200 Bytes of data)</w:t>
      </w:r>
    </w:p>
    <w:p w14:paraId="00CE8064" w14:textId="77777777" w:rsidR="00AC4D4E" w:rsidRDefault="00AC4D4E" w:rsidP="00AC4D4E">
      <w:pPr>
        <w:pStyle w:val="B30"/>
        <w:numPr>
          <w:ilvl w:val="0"/>
          <w:numId w:val="23"/>
        </w:numPr>
        <w:tabs>
          <w:tab w:val="clear" w:pos="644"/>
        </w:tabs>
        <w:overflowPunct w:val="0"/>
        <w:autoSpaceDE w:val="0"/>
        <w:autoSpaceDN w:val="0"/>
        <w:adjustRightInd w:val="0"/>
        <w:ind w:left="852" w:hanging="284"/>
        <w:textAlignment w:val="baseline"/>
        <w:rPr>
          <w:noProof/>
        </w:rPr>
      </w:pPr>
      <w:bookmarkStart w:id="9" w:name="MCCQCTEMPBM_00000068"/>
      <w:bookmarkEnd w:id="8"/>
      <w:r>
        <w:rPr>
          <w:noProof/>
        </w:rPr>
        <w:t>Channel data length:</w:t>
      </w:r>
      <w:r>
        <w:rPr>
          <w:noProof/>
        </w:rPr>
        <w:tab/>
      </w:r>
      <w:r>
        <w:rPr>
          <w:noProof/>
        </w:rPr>
        <w:tab/>
      </w:r>
      <w:r>
        <w:rPr>
          <w:noProof/>
        </w:rPr>
        <w:tab/>
        <w:t>87</w:t>
      </w:r>
    </w:p>
    <w:bookmarkEnd w:id="9"/>
    <w:p w14:paraId="0D203B1F" w14:textId="77777777" w:rsidR="00AC4D4E" w:rsidRDefault="00AC4D4E" w:rsidP="00A178EF">
      <w:r>
        <w:t>Coding:</w:t>
      </w:r>
    </w:p>
    <w:p w14:paraId="2888CFFC" w14:textId="77777777" w:rsidR="00AC4D4E" w:rsidRDefault="00AC4D4E" w:rsidP="00A178EF">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AC4D4E" w14:paraId="6BDEA62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hideMark/>
          </w:tcPr>
          <w:p w14:paraId="239FAC9C" w14:textId="77777777" w:rsidR="00AC4D4E" w:rsidRDefault="00AC4D4E" w:rsidP="00AC4D4E">
            <w:pPr>
              <w:pStyle w:val="TAL"/>
            </w:pPr>
            <w:r>
              <w:t>BER-TLV:</w:t>
            </w:r>
          </w:p>
        </w:tc>
        <w:tc>
          <w:tcPr>
            <w:tcW w:w="567" w:type="dxa"/>
            <w:tcBorders>
              <w:top w:val="single" w:sz="4" w:space="0" w:color="auto"/>
              <w:left w:val="single" w:sz="4" w:space="0" w:color="auto"/>
              <w:bottom w:val="single" w:sz="4" w:space="0" w:color="auto"/>
              <w:right w:val="single" w:sz="4" w:space="0" w:color="auto"/>
            </w:tcBorders>
            <w:hideMark/>
          </w:tcPr>
          <w:p w14:paraId="3FADA564"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03AEBED1" w14:textId="77777777" w:rsidR="00AC4D4E" w:rsidRDefault="00AC4D4E" w:rsidP="00AC4D4E">
            <w:pPr>
              <w:pStyle w:val="TAC"/>
            </w:pPr>
            <w:r>
              <w:t>03</w:t>
            </w:r>
          </w:p>
        </w:tc>
        <w:tc>
          <w:tcPr>
            <w:tcW w:w="567" w:type="dxa"/>
            <w:tcBorders>
              <w:top w:val="single" w:sz="4" w:space="0" w:color="auto"/>
              <w:left w:val="single" w:sz="4" w:space="0" w:color="auto"/>
              <w:bottom w:val="single" w:sz="4" w:space="0" w:color="auto"/>
              <w:right w:val="single" w:sz="4" w:space="0" w:color="auto"/>
            </w:tcBorders>
            <w:hideMark/>
          </w:tcPr>
          <w:p w14:paraId="61DB0CAC" w14:textId="0F099F8B" w:rsidR="00AC4D4E"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hideMark/>
          </w:tcPr>
          <w:p w14:paraId="2B821DE5" w14:textId="77777777" w:rsidR="00AC4D4E" w:rsidRDefault="00AC4D4E" w:rsidP="00AC4D4E">
            <w:pPr>
              <w:pStyle w:val="TAC"/>
            </w:pPr>
            <w:r>
              <w:t>42</w:t>
            </w:r>
          </w:p>
        </w:tc>
        <w:tc>
          <w:tcPr>
            <w:tcW w:w="567" w:type="dxa"/>
            <w:tcBorders>
              <w:top w:val="single" w:sz="4" w:space="0" w:color="auto"/>
              <w:left w:val="single" w:sz="4" w:space="0" w:color="auto"/>
              <w:bottom w:val="single" w:sz="4" w:space="0" w:color="auto"/>
              <w:right w:val="single" w:sz="4" w:space="0" w:color="auto"/>
            </w:tcBorders>
            <w:hideMark/>
          </w:tcPr>
          <w:p w14:paraId="39C193E3" w14:textId="77777777" w:rsidR="00AC4D4E" w:rsidRDefault="00AC4D4E" w:rsidP="00AC4D4E">
            <w:pPr>
              <w:pStyle w:val="TAC"/>
            </w:pPr>
            <w:r>
              <w:t>00</w:t>
            </w:r>
          </w:p>
        </w:tc>
        <w:tc>
          <w:tcPr>
            <w:tcW w:w="567" w:type="dxa"/>
            <w:tcBorders>
              <w:top w:val="single" w:sz="4" w:space="0" w:color="auto"/>
              <w:left w:val="single" w:sz="4" w:space="0" w:color="auto"/>
              <w:bottom w:val="single" w:sz="4" w:space="0" w:color="auto"/>
              <w:right w:val="single" w:sz="4" w:space="0" w:color="auto"/>
            </w:tcBorders>
            <w:hideMark/>
          </w:tcPr>
          <w:p w14:paraId="5253400F"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5ECD5C0F" w14:textId="77777777" w:rsidR="00AC4D4E" w:rsidRDefault="00AC4D4E" w:rsidP="00AC4D4E">
            <w:pPr>
              <w:pStyle w:val="TAC"/>
            </w:pPr>
            <w:r>
              <w:t>02</w:t>
            </w:r>
          </w:p>
        </w:tc>
        <w:tc>
          <w:tcPr>
            <w:tcW w:w="567" w:type="dxa"/>
            <w:tcBorders>
              <w:top w:val="single" w:sz="4" w:space="0" w:color="auto"/>
              <w:left w:val="single" w:sz="4" w:space="0" w:color="auto"/>
              <w:bottom w:val="single" w:sz="4" w:space="0" w:color="auto"/>
              <w:right w:val="single" w:sz="4" w:space="0" w:color="auto"/>
            </w:tcBorders>
            <w:hideMark/>
          </w:tcPr>
          <w:p w14:paraId="075198C6"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605E97EE"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27F7618D" w14:textId="77777777" w:rsidR="00AC4D4E" w:rsidRDefault="00AC4D4E" w:rsidP="00AC4D4E">
            <w:pPr>
              <w:pStyle w:val="TAC"/>
            </w:pPr>
            <w:r>
              <w:t>83</w:t>
            </w:r>
          </w:p>
        </w:tc>
        <w:tc>
          <w:tcPr>
            <w:tcW w:w="567" w:type="dxa"/>
            <w:tcBorders>
              <w:top w:val="single" w:sz="4" w:space="0" w:color="auto"/>
              <w:left w:val="single" w:sz="4" w:space="0" w:color="auto"/>
              <w:bottom w:val="single" w:sz="4" w:space="0" w:color="auto"/>
              <w:right w:val="single" w:sz="4" w:space="0" w:color="auto"/>
            </w:tcBorders>
            <w:hideMark/>
          </w:tcPr>
          <w:p w14:paraId="58661AC3" w14:textId="77777777" w:rsidR="00AC4D4E" w:rsidRDefault="00AC4D4E" w:rsidP="00AC4D4E">
            <w:pPr>
              <w:pStyle w:val="TAC"/>
            </w:pPr>
            <w:r>
              <w:t>01</w:t>
            </w:r>
          </w:p>
        </w:tc>
        <w:tc>
          <w:tcPr>
            <w:tcW w:w="567" w:type="dxa"/>
            <w:tcBorders>
              <w:top w:val="single" w:sz="4" w:space="0" w:color="auto"/>
              <w:left w:val="single" w:sz="4" w:space="0" w:color="auto"/>
              <w:bottom w:val="single" w:sz="4" w:space="0" w:color="auto"/>
              <w:right w:val="single" w:sz="4" w:space="0" w:color="auto"/>
            </w:tcBorders>
            <w:hideMark/>
          </w:tcPr>
          <w:p w14:paraId="601DA20D" w14:textId="77777777" w:rsidR="00AC4D4E" w:rsidRDefault="00AC4D4E" w:rsidP="00AC4D4E">
            <w:pPr>
              <w:pStyle w:val="TAC"/>
            </w:pPr>
            <w:r>
              <w:t>00</w:t>
            </w:r>
          </w:p>
        </w:tc>
      </w:tr>
      <w:tr w:rsidR="00AC4D4E" w14:paraId="33B14FAF" w14:textId="77777777" w:rsidTr="00A178EF">
        <w:trPr>
          <w:jc w:val="center"/>
        </w:trPr>
        <w:tc>
          <w:tcPr>
            <w:tcW w:w="1134" w:type="dxa"/>
            <w:tcBorders>
              <w:top w:val="single" w:sz="4" w:space="0" w:color="auto"/>
              <w:left w:val="nil"/>
              <w:bottom w:val="nil"/>
              <w:right w:val="single" w:sz="4" w:space="0" w:color="auto"/>
            </w:tcBorders>
          </w:tcPr>
          <w:p w14:paraId="579A54A1" w14:textId="77777777" w:rsidR="00AC4D4E"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56AD928F" w14:textId="77777777" w:rsidR="00AC4D4E" w:rsidRDefault="00AC4D4E" w:rsidP="00AC4D4E">
            <w:pPr>
              <w:pStyle w:val="TAC"/>
            </w:pPr>
            <w:r>
              <w:t>B6</w:t>
            </w:r>
          </w:p>
        </w:tc>
        <w:tc>
          <w:tcPr>
            <w:tcW w:w="567" w:type="dxa"/>
            <w:tcBorders>
              <w:top w:val="single" w:sz="4" w:space="0" w:color="auto"/>
              <w:left w:val="single" w:sz="4" w:space="0" w:color="auto"/>
              <w:bottom w:val="single" w:sz="4" w:space="0" w:color="auto"/>
              <w:right w:val="single" w:sz="4" w:space="0" w:color="auto"/>
            </w:tcBorders>
            <w:hideMark/>
          </w:tcPr>
          <w:p w14:paraId="5BDC4B45" w14:textId="77777777" w:rsidR="00AC4D4E" w:rsidRDefault="00AC4D4E" w:rsidP="00AC4D4E">
            <w:pPr>
              <w:pStyle w:val="TAC"/>
              <w:rPr>
                <w:lang w:eastAsia="zh-CN"/>
              </w:rPr>
            </w:pPr>
            <w:r>
              <w:rPr>
                <w:lang w:eastAsia="zh-CN"/>
              </w:rPr>
              <w:t>81</w:t>
            </w:r>
          </w:p>
        </w:tc>
        <w:tc>
          <w:tcPr>
            <w:tcW w:w="567" w:type="dxa"/>
            <w:tcBorders>
              <w:top w:val="single" w:sz="4" w:space="0" w:color="auto"/>
              <w:left w:val="single" w:sz="4" w:space="0" w:color="auto"/>
              <w:bottom w:val="single" w:sz="4" w:space="0" w:color="auto"/>
              <w:right w:val="single" w:sz="4" w:space="0" w:color="auto"/>
            </w:tcBorders>
            <w:hideMark/>
          </w:tcPr>
          <w:p w14:paraId="2D406F4F" w14:textId="77777777" w:rsidR="00AC4D4E" w:rsidRDefault="00AC4D4E" w:rsidP="00AC4D4E">
            <w:pPr>
              <w:pStyle w:val="TAC"/>
              <w:rPr>
                <w:lang w:eastAsia="zh-CN"/>
              </w:rPr>
            </w:pPr>
            <w:r>
              <w:rPr>
                <w:lang w:eastAsia="zh-CN"/>
              </w:rPr>
              <w:t>C8</w:t>
            </w:r>
          </w:p>
        </w:tc>
        <w:tc>
          <w:tcPr>
            <w:tcW w:w="567" w:type="dxa"/>
            <w:tcBorders>
              <w:top w:val="single" w:sz="4" w:space="0" w:color="auto"/>
              <w:left w:val="single" w:sz="4" w:space="0" w:color="auto"/>
              <w:bottom w:val="single" w:sz="4" w:space="0" w:color="auto"/>
              <w:right w:val="single" w:sz="4" w:space="0" w:color="auto"/>
            </w:tcBorders>
            <w:hideMark/>
          </w:tcPr>
          <w:p w14:paraId="1BFAE9FD" w14:textId="77777777" w:rsidR="00AC4D4E" w:rsidRDefault="00AC4D4E" w:rsidP="00AC4D4E">
            <w:pPr>
              <w:pStyle w:val="TAC"/>
              <w:rPr>
                <w:lang w:eastAsia="zh-CN"/>
              </w:rPr>
            </w:pPr>
            <w:r>
              <w:rPr>
                <w:lang w:eastAsia="zh-CN"/>
              </w:rPr>
              <w:t>20</w:t>
            </w:r>
          </w:p>
        </w:tc>
        <w:tc>
          <w:tcPr>
            <w:tcW w:w="567" w:type="dxa"/>
            <w:tcBorders>
              <w:top w:val="single" w:sz="4" w:space="0" w:color="auto"/>
              <w:left w:val="single" w:sz="4" w:space="0" w:color="auto"/>
              <w:bottom w:val="single" w:sz="4" w:space="0" w:color="auto"/>
              <w:right w:val="single" w:sz="4" w:space="0" w:color="auto"/>
            </w:tcBorders>
            <w:hideMark/>
          </w:tcPr>
          <w:p w14:paraId="03EF62E9" w14:textId="77777777" w:rsidR="00AC4D4E" w:rsidRDefault="00AC4D4E" w:rsidP="00AC4D4E">
            <w:pPr>
              <w:pStyle w:val="TAC"/>
              <w:rPr>
                <w:lang w:eastAsia="zh-CN"/>
              </w:rPr>
            </w:pPr>
            <w:r>
              <w:rPr>
                <w:lang w:eastAsia="zh-CN"/>
              </w:rPr>
              <w:t>21</w:t>
            </w:r>
          </w:p>
        </w:tc>
        <w:tc>
          <w:tcPr>
            <w:tcW w:w="567" w:type="dxa"/>
            <w:tcBorders>
              <w:top w:val="single" w:sz="4" w:space="0" w:color="auto"/>
              <w:left w:val="single" w:sz="4" w:space="0" w:color="auto"/>
              <w:bottom w:val="single" w:sz="4" w:space="0" w:color="auto"/>
              <w:right w:val="single" w:sz="4" w:space="0" w:color="auto"/>
            </w:tcBorders>
            <w:hideMark/>
          </w:tcPr>
          <w:p w14:paraId="11B22983" w14:textId="77777777" w:rsidR="00AC4D4E" w:rsidRDefault="00AC4D4E" w:rsidP="00AC4D4E">
            <w:pPr>
              <w:pStyle w:val="TAC"/>
              <w:rPr>
                <w:lang w:eastAsia="zh-CN"/>
              </w:rPr>
            </w:pPr>
            <w:r>
              <w:t>22</w:t>
            </w:r>
          </w:p>
        </w:tc>
        <w:tc>
          <w:tcPr>
            <w:tcW w:w="567" w:type="dxa"/>
            <w:tcBorders>
              <w:top w:val="single" w:sz="4" w:space="0" w:color="auto"/>
              <w:left w:val="single" w:sz="4" w:space="0" w:color="auto"/>
              <w:bottom w:val="single" w:sz="4" w:space="0" w:color="auto"/>
              <w:right w:val="single" w:sz="4" w:space="0" w:color="auto"/>
            </w:tcBorders>
            <w:hideMark/>
          </w:tcPr>
          <w:p w14:paraId="7AEF4826" w14:textId="77777777" w:rsidR="00AC4D4E" w:rsidRDefault="00AC4D4E" w:rsidP="00AC4D4E">
            <w:pPr>
              <w:pStyle w:val="TAC"/>
              <w:rPr>
                <w:lang w:eastAsia="zh-CN"/>
              </w:rPr>
            </w:pPr>
            <w:r>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48AFD789" w14:textId="77777777" w:rsidR="00AC4D4E" w:rsidRDefault="00AC4D4E" w:rsidP="00AC4D4E">
            <w:pPr>
              <w:pStyle w:val="TAC"/>
              <w:rPr>
                <w:lang w:eastAsia="zh-CN"/>
              </w:rPr>
            </w:pPr>
            <w:r>
              <w:rPr>
                <w:lang w:eastAsia="zh-CN"/>
              </w:rPr>
              <w:t>E7</w:t>
            </w:r>
          </w:p>
        </w:tc>
        <w:tc>
          <w:tcPr>
            <w:tcW w:w="567" w:type="dxa"/>
            <w:tcBorders>
              <w:top w:val="single" w:sz="4" w:space="0" w:color="auto"/>
              <w:left w:val="single" w:sz="4" w:space="0" w:color="auto"/>
              <w:bottom w:val="single" w:sz="4" w:space="0" w:color="auto"/>
              <w:right w:val="single" w:sz="4" w:space="0" w:color="auto"/>
            </w:tcBorders>
            <w:hideMark/>
          </w:tcPr>
          <w:p w14:paraId="1CEC74D2" w14:textId="77777777" w:rsidR="00AC4D4E" w:rsidRDefault="00AC4D4E" w:rsidP="00AC4D4E">
            <w:pPr>
              <w:pStyle w:val="TAC"/>
            </w:pPr>
            <w:r>
              <w:t>B7</w:t>
            </w:r>
          </w:p>
        </w:tc>
        <w:tc>
          <w:tcPr>
            <w:tcW w:w="567" w:type="dxa"/>
            <w:tcBorders>
              <w:top w:val="single" w:sz="4" w:space="0" w:color="auto"/>
              <w:left w:val="single" w:sz="4" w:space="0" w:color="auto"/>
              <w:bottom w:val="single" w:sz="4" w:space="0" w:color="auto"/>
              <w:right w:val="single" w:sz="4" w:space="0" w:color="auto"/>
            </w:tcBorders>
            <w:hideMark/>
          </w:tcPr>
          <w:p w14:paraId="364A4BCB" w14:textId="77777777" w:rsidR="00AC4D4E" w:rsidRDefault="00AC4D4E" w:rsidP="00AC4D4E">
            <w:pPr>
              <w:pStyle w:val="TAC"/>
              <w:rPr>
                <w:lang w:eastAsia="zh-CN"/>
              </w:rPr>
            </w:pPr>
            <w:r>
              <w:rPr>
                <w:lang w:eastAsia="zh-CN"/>
              </w:rPr>
              <w:t>01</w:t>
            </w:r>
          </w:p>
        </w:tc>
        <w:tc>
          <w:tcPr>
            <w:tcW w:w="567" w:type="dxa"/>
            <w:tcBorders>
              <w:top w:val="single" w:sz="4" w:space="0" w:color="auto"/>
              <w:left w:val="single" w:sz="4" w:space="0" w:color="auto"/>
              <w:bottom w:val="single" w:sz="4" w:space="0" w:color="auto"/>
              <w:right w:val="single" w:sz="4" w:space="0" w:color="auto"/>
            </w:tcBorders>
            <w:hideMark/>
          </w:tcPr>
          <w:p w14:paraId="5B4A8ABA" w14:textId="77777777" w:rsidR="00AC4D4E" w:rsidRDefault="00AC4D4E" w:rsidP="00AC4D4E">
            <w:pPr>
              <w:pStyle w:val="TAC"/>
              <w:rPr>
                <w:lang w:eastAsia="zh-CN"/>
              </w:rPr>
            </w:pPr>
            <w:r>
              <w:rPr>
                <w:lang w:eastAsia="zh-CN"/>
              </w:rPr>
              <w:t>87</w:t>
            </w:r>
          </w:p>
        </w:tc>
        <w:tc>
          <w:tcPr>
            <w:tcW w:w="567" w:type="dxa"/>
            <w:tcBorders>
              <w:top w:val="single" w:sz="4" w:space="0" w:color="auto"/>
              <w:left w:val="single" w:sz="4" w:space="0" w:color="auto"/>
              <w:bottom w:val="single" w:sz="4" w:space="0" w:color="auto"/>
              <w:right w:val="single" w:sz="4" w:space="0" w:color="auto"/>
            </w:tcBorders>
          </w:tcPr>
          <w:p w14:paraId="55B8F58F" w14:textId="77777777" w:rsidR="00AC4D4E" w:rsidRDefault="00AC4D4E" w:rsidP="00AC4D4E">
            <w:pPr>
              <w:pStyle w:val="TAC"/>
              <w:rPr>
                <w:lang w:eastAsia="zh-CN"/>
              </w:rPr>
            </w:pPr>
          </w:p>
        </w:tc>
      </w:tr>
    </w:tbl>
    <w:p w14:paraId="344AB328" w14:textId="77777777" w:rsidR="00AC4D4E" w:rsidRDefault="00AC4D4E" w:rsidP="00A178EF">
      <w:r>
        <w:tab/>
        <w:t>Where XX is the Hex value of the Command number</w:t>
      </w:r>
    </w:p>
    <w:p w14:paraId="30C7E36B" w14:textId="77777777" w:rsidR="00AC4D4E" w:rsidRPr="00506B0D" w:rsidRDefault="00AC4D4E" w:rsidP="00A178EF">
      <w:pPr>
        <w:rPr>
          <w:rFonts w:ascii="Calibri" w:hAnsi="Calibri"/>
          <w:sz w:val="22"/>
          <w:szCs w:val="22"/>
          <w:lang w:eastAsia="zh-CN"/>
        </w:rPr>
      </w:pPr>
    </w:p>
    <w:p w14:paraId="7F6C4A32" w14:textId="77777777" w:rsidR="00AC4D4E" w:rsidRDefault="00AC4D4E" w:rsidP="00A178EF">
      <w:pPr>
        <w:rPr>
          <w:noProof/>
        </w:rPr>
      </w:pPr>
      <w:r>
        <w:rPr>
          <w:noProof/>
        </w:rPr>
        <w:t>TERMINAL RESPONSE: RECEIVE DATA 1.4.328</w:t>
      </w:r>
    </w:p>
    <w:p w14:paraId="7867678E" w14:textId="77777777" w:rsidR="00AC4D4E" w:rsidRDefault="00AC4D4E" w:rsidP="00A178EF">
      <w:pPr>
        <w:pStyle w:val="B1"/>
        <w:rPr>
          <w:noProof/>
        </w:rPr>
      </w:pPr>
      <w:r>
        <w:rPr>
          <w:noProof/>
        </w:rPr>
        <w:lastRenderedPageBreak/>
        <w:t>Logically:</w:t>
      </w:r>
    </w:p>
    <w:p w14:paraId="31FCBB7B" w14:textId="77777777" w:rsidR="00AC4D4E" w:rsidRDefault="00AC4D4E" w:rsidP="00A178EF">
      <w:pPr>
        <w:pStyle w:val="B2"/>
        <w:spacing w:after="0"/>
        <w:rPr>
          <w:noProof/>
        </w:rPr>
      </w:pPr>
      <w:r>
        <w:rPr>
          <w:noProof/>
        </w:rPr>
        <w:t>Command details</w:t>
      </w:r>
    </w:p>
    <w:p w14:paraId="47B13221" w14:textId="7F3A5AEE" w:rsidR="00AC4D4E" w:rsidRDefault="00AC4D4E" w:rsidP="00506B0D">
      <w:pPr>
        <w:pStyle w:val="B30"/>
        <w:numPr>
          <w:ilvl w:val="0"/>
          <w:numId w:val="23"/>
        </w:numPr>
        <w:tabs>
          <w:tab w:val="clear" w:pos="644"/>
          <w:tab w:val="left" w:pos="1134"/>
        </w:tabs>
        <w:overflowPunct w:val="0"/>
        <w:autoSpaceDE w:val="0"/>
        <w:autoSpaceDN w:val="0"/>
        <w:adjustRightInd w:val="0"/>
        <w:spacing w:after="0"/>
        <w:ind w:left="3544" w:hanging="2693"/>
        <w:textAlignment w:val="baseline"/>
        <w:rPr>
          <w:noProof/>
        </w:rPr>
      </w:pPr>
      <w:bookmarkStart w:id="10" w:name="MCCQCTEMPBM_00000069"/>
      <w:r>
        <w:rPr>
          <w:noProof/>
        </w:rPr>
        <w:t>Command number:</w:t>
      </w:r>
      <w:r>
        <w:rPr>
          <w:noProof/>
        </w:rPr>
        <w:tab/>
      </w:r>
      <w:r>
        <w:t xml:space="preserve">same value as the command number in </w:t>
      </w:r>
      <w:r w:rsidRPr="001D1909">
        <w:t>TERMINAL RESPONSE: RECEIVE DATA 1.</w:t>
      </w:r>
      <w:r>
        <w:t>4</w:t>
      </w:r>
      <w:r w:rsidRPr="001D1909">
        <w:t>.</w:t>
      </w:r>
      <w:r>
        <w:t>328</w:t>
      </w:r>
    </w:p>
    <w:p w14:paraId="73DCEAA9" w14:textId="7CBF4894"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11" w:name="MCCQCTEMPBM_00000070"/>
      <w:bookmarkEnd w:id="10"/>
      <w:r>
        <w:rPr>
          <w:noProof/>
        </w:rPr>
        <w:t>Command type:</w:t>
      </w:r>
      <w:r>
        <w:rPr>
          <w:noProof/>
        </w:rPr>
        <w:tab/>
      </w:r>
      <w:r>
        <w:rPr>
          <w:noProof/>
        </w:rPr>
        <w:tab/>
        <w:t>RECEIVE DATA</w:t>
      </w:r>
    </w:p>
    <w:p w14:paraId="7D234AF4"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12" w:name="MCCQCTEMPBM_00000071"/>
      <w:bookmarkEnd w:id="11"/>
      <w:r>
        <w:rPr>
          <w:noProof/>
        </w:rPr>
        <w:t>Command qualifier:</w:t>
      </w:r>
      <w:r>
        <w:rPr>
          <w:noProof/>
        </w:rPr>
        <w:tab/>
      </w:r>
      <w:r>
        <w:rPr>
          <w:noProof/>
        </w:rPr>
        <w:tab/>
        <w:t>RFU</w:t>
      </w:r>
    </w:p>
    <w:bookmarkEnd w:id="12"/>
    <w:p w14:paraId="4DFF72B1" w14:textId="77777777" w:rsidR="00AC4D4E" w:rsidRDefault="00AC4D4E" w:rsidP="00A178EF">
      <w:pPr>
        <w:pStyle w:val="B2"/>
        <w:spacing w:after="0"/>
        <w:rPr>
          <w:noProof/>
        </w:rPr>
      </w:pPr>
      <w:r>
        <w:rPr>
          <w:noProof/>
        </w:rPr>
        <w:t>Device identities</w:t>
      </w:r>
    </w:p>
    <w:p w14:paraId="5BDFDA79"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13" w:name="MCCQCTEMPBM_00000072"/>
      <w:r>
        <w:rPr>
          <w:noProof/>
        </w:rPr>
        <w:t>Source device:</w:t>
      </w:r>
      <w:r>
        <w:rPr>
          <w:noProof/>
        </w:rPr>
        <w:tab/>
      </w:r>
      <w:r>
        <w:rPr>
          <w:noProof/>
        </w:rPr>
        <w:tab/>
      </w:r>
      <w:r>
        <w:rPr>
          <w:noProof/>
        </w:rPr>
        <w:tab/>
        <w:t>ME</w:t>
      </w:r>
    </w:p>
    <w:p w14:paraId="35CD3C8F"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14" w:name="MCCQCTEMPBM_00000073"/>
      <w:bookmarkEnd w:id="13"/>
      <w:r>
        <w:rPr>
          <w:noProof/>
        </w:rPr>
        <w:t>Destination device:</w:t>
      </w:r>
      <w:r>
        <w:rPr>
          <w:noProof/>
        </w:rPr>
        <w:tab/>
      </w:r>
      <w:r>
        <w:rPr>
          <w:noProof/>
        </w:rPr>
        <w:tab/>
        <w:t>UICC</w:t>
      </w:r>
    </w:p>
    <w:bookmarkEnd w:id="14"/>
    <w:p w14:paraId="1D99034E" w14:textId="77777777" w:rsidR="00AC4D4E" w:rsidRDefault="00AC4D4E" w:rsidP="00A178EF">
      <w:pPr>
        <w:pStyle w:val="B2"/>
        <w:spacing w:after="0"/>
        <w:rPr>
          <w:noProof/>
        </w:rPr>
      </w:pPr>
      <w:r>
        <w:rPr>
          <w:noProof/>
        </w:rPr>
        <w:t>Result</w:t>
      </w:r>
    </w:p>
    <w:p w14:paraId="12209A82" w14:textId="77777777" w:rsidR="00AC4D4E" w:rsidRDefault="00AC4D4E" w:rsidP="00AC4D4E">
      <w:pPr>
        <w:pStyle w:val="B30"/>
        <w:numPr>
          <w:ilvl w:val="0"/>
          <w:numId w:val="23"/>
        </w:numPr>
        <w:tabs>
          <w:tab w:val="clear" w:pos="644"/>
        </w:tabs>
        <w:overflowPunct w:val="0"/>
        <w:autoSpaceDE w:val="0"/>
        <w:autoSpaceDN w:val="0"/>
        <w:adjustRightInd w:val="0"/>
        <w:spacing w:after="0"/>
        <w:ind w:left="1135" w:hanging="284"/>
        <w:textAlignment w:val="baseline"/>
        <w:rPr>
          <w:noProof/>
        </w:rPr>
      </w:pPr>
      <w:bookmarkStart w:id="15" w:name="MCCQCTEMPBM_00000074"/>
      <w:r>
        <w:rPr>
          <w:noProof/>
        </w:rPr>
        <w:t>General Result:</w:t>
      </w:r>
      <w:r>
        <w:rPr>
          <w:noProof/>
        </w:rPr>
        <w:tab/>
      </w:r>
      <w:r>
        <w:rPr>
          <w:noProof/>
        </w:rPr>
        <w:tab/>
      </w:r>
      <w:r>
        <w:rPr>
          <w:noProof/>
        </w:rPr>
        <w:tab/>
        <w:t>Command performed successfully</w:t>
      </w:r>
    </w:p>
    <w:p w14:paraId="07D43889" w14:textId="77777777" w:rsidR="00AC4D4E" w:rsidRDefault="00AC4D4E" w:rsidP="00AC4D4E">
      <w:pPr>
        <w:pStyle w:val="B30"/>
        <w:numPr>
          <w:ilvl w:val="0"/>
          <w:numId w:val="23"/>
        </w:numPr>
        <w:tabs>
          <w:tab w:val="clear" w:pos="644"/>
        </w:tabs>
        <w:overflowPunct w:val="0"/>
        <w:autoSpaceDE w:val="0"/>
        <w:autoSpaceDN w:val="0"/>
        <w:adjustRightInd w:val="0"/>
        <w:spacing w:after="0"/>
        <w:ind w:left="852" w:hanging="284"/>
        <w:textAlignment w:val="baseline"/>
        <w:rPr>
          <w:noProof/>
        </w:rPr>
      </w:pPr>
      <w:bookmarkStart w:id="16" w:name="MCCQCTEMPBM_00000075"/>
      <w:bookmarkEnd w:id="15"/>
      <w:r>
        <w:rPr>
          <w:noProof/>
        </w:rPr>
        <w:t>Channel Data :</w:t>
      </w:r>
      <w:r>
        <w:rPr>
          <w:noProof/>
        </w:rPr>
        <w:tab/>
      </w:r>
      <w:r>
        <w:rPr>
          <w:noProof/>
        </w:rPr>
        <w:tab/>
      </w:r>
      <w:r>
        <w:rPr>
          <w:noProof/>
        </w:rPr>
        <w:tab/>
      </w:r>
      <w:r>
        <w:rPr>
          <w:noProof/>
        </w:rPr>
        <w:tab/>
        <w:t>00 01 .. 86 (135 Bytes of data)</w:t>
      </w:r>
    </w:p>
    <w:p w14:paraId="738981EF" w14:textId="77777777" w:rsidR="00AC4D4E" w:rsidRDefault="00AC4D4E" w:rsidP="00AC4D4E">
      <w:pPr>
        <w:pStyle w:val="B30"/>
        <w:numPr>
          <w:ilvl w:val="0"/>
          <w:numId w:val="23"/>
        </w:numPr>
        <w:tabs>
          <w:tab w:val="clear" w:pos="644"/>
        </w:tabs>
        <w:overflowPunct w:val="0"/>
        <w:autoSpaceDE w:val="0"/>
        <w:autoSpaceDN w:val="0"/>
        <w:adjustRightInd w:val="0"/>
        <w:ind w:left="852" w:hanging="284"/>
        <w:textAlignment w:val="baseline"/>
        <w:rPr>
          <w:noProof/>
        </w:rPr>
      </w:pPr>
      <w:bookmarkStart w:id="17" w:name="MCCQCTEMPBM_00000076"/>
      <w:bookmarkEnd w:id="16"/>
      <w:r>
        <w:rPr>
          <w:noProof/>
        </w:rPr>
        <w:t>Channel data length:</w:t>
      </w:r>
      <w:r>
        <w:rPr>
          <w:noProof/>
        </w:rPr>
        <w:tab/>
      </w:r>
      <w:r>
        <w:rPr>
          <w:noProof/>
        </w:rPr>
        <w:tab/>
      </w:r>
      <w:r>
        <w:rPr>
          <w:noProof/>
        </w:rPr>
        <w:tab/>
        <w:t>00</w:t>
      </w:r>
    </w:p>
    <w:bookmarkEnd w:id="17"/>
    <w:p w14:paraId="7D4AA76E" w14:textId="77777777" w:rsidR="00AC4D4E" w:rsidRDefault="00AC4D4E" w:rsidP="00A178EF">
      <w:r>
        <w:t>Coding:</w:t>
      </w:r>
    </w:p>
    <w:p w14:paraId="34061FAC" w14:textId="77777777" w:rsidR="00AC4D4E" w:rsidRDefault="00AC4D4E" w:rsidP="00A178EF">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AC4D4E" w14:paraId="65264AC3"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hideMark/>
          </w:tcPr>
          <w:p w14:paraId="69F9D4EF" w14:textId="77777777" w:rsidR="00AC4D4E" w:rsidRDefault="00AC4D4E" w:rsidP="00AC4D4E">
            <w:pPr>
              <w:pStyle w:val="TAL"/>
            </w:pPr>
            <w:r>
              <w:t>BER-TLV:</w:t>
            </w:r>
          </w:p>
        </w:tc>
        <w:tc>
          <w:tcPr>
            <w:tcW w:w="567" w:type="dxa"/>
            <w:tcBorders>
              <w:top w:val="single" w:sz="4" w:space="0" w:color="auto"/>
              <w:left w:val="single" w:sz="4" w:space="0" w:color="auto"/>
              <w:bottom w:val="single" w:sz="4" w:space="0" w:color="auto"/>
              <w:right w:val="single" w:sz="4" w:space="0" w:color="auto"/>
            </w:tcBorders>
            <w:hideMark/>
          </w:tcPr>
          <w:p w14:paraId="306AD1A8"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0CF9E50A" w14:textId="77777777" w:rsidR="00AC4D4E" w:rsidRDefault="00AC4D4E" w:rsidP="00AC4D4E">
            <w:pPr>
              <w:pStyle w:val="TAC"/>
            </w:pPr>
            <w:r>
              <w:t>03</w:t>
            </w:r>
          </w:p>
        </w:tc>
        <w:tc>
          <w:tcPr>
            <w:tcW w:w="567" w:type="dxa"/>
            <w:tcBorders>
              <w:top w:val="single" w:sz="4" w:space="0" w:color="auto"/>
              <w:left w:val="single" w:sz="4" w:space="0" w:color="auto"/>
              <w:bottom w:val="single" w:sz="4" w:space="0" w:color="auto"/>
              <w:right w:val="single" w:sz="4" w:space="0" w:color="auto"/>
            </w:tcBorders>
            <w:hideMark/>
          </w:tcPr>
          <w:p w14:paraId="69D45D4A" w14:textId="51505A2A" w:rsidR="00AC4D4E" w:rsidRDefault="00AC4D4E" w:rsidP="00AC4D4E">
            <w:pPr>
              <w:pStyle w:val="TAC"/>
              <w:rPr>
                <w:lang w:eastAsia="zh-CN"/>
              </w:rPr>
            </w:pPr>
            <w:r>
              <w:rPr>
                <w:lang w:eastAsia="zh-CN"/>
              </w:rPr>
              <w:t>XX</w:t>
            </w:r>
          </w:p>
        </w:tc>
        <w:tc>
          <w:tcPr>
            <w:tcW w:w="567" w:type="dxa"/>
            <w:tcBorders>
              <w:top w:val="single" w:sz="4" w:space="0" w:color="auto"/>
              <w:left w:val="single" w:sz="4" w:space="0" w:color="auto"/>
              <w:bottom w:val="single" w:sz="4" w:space="0" w:color="auto"/>
              <w:right w:val="single" w:sz="4" w:space="0" w:color="auto"/>
            </w:tcBorders>
            <w:hideMark/>
          </w:tcPr>
          <w:p w14:paraId="130BC39E" w14:textId="77777777" w:rsidR="00AC4D4E" w:rsidRDefault="00AC4D4E" w:rsidP="00AC4D4E">
            <w:pPr>
              <w:pStyle w:val="TAC"/>
            </w:pPr>
            <w:r>
              <w:t>42</w:t>
            </w:r>
          </w:p>
        </w:tc>
        <w:tc>
          <w:tcPr>
            <w:tcW w:w="567" w:type="dxa"/>
            <w:tcBorders>
              <w:top w:val="single" w:sz="4" w:space="0" w:color="auto"/>
              <w:left w:val="single" w:sz="4" w:space="0" w:color="auto"/>
              <w:bottom w:val="single" w:sz="4" w:space="0" w:color="auto"/>
              <w:right w:val="single" w:sz="4" w:space="0" w:color="auto"/>
            </w:tcBorders>
            <w:hideMark/>
          </w:tcPr>
          <w:p w14:paraId="455C2ECF" w14:textId="77777777" w:rsidR="00AC4D4E" w:rsidRDefault="00AC4D4E" w:rsidP="00AC4D4E">
            <w:pPr>
              <w:pStyle w:val="TAC"/>
            </w:pPr>
            <w:r>
              <w:t>00</w:t>
            </w:r>
          </w:p>
        </w:tc>
        <w:tc>
          <w:tcPr>
            <w:tcW w:w="567" w:type="dxa"/>
            <w:tcBorders>
              <w:top w:val="single" w:sz="4" w:space="0" w:color="auto"/>
              <w:left w:val="single" w:sz="4" w:space="0" w:color="auto"/>
              <w:bottom w:val="single" w:sz="4" w:space="0" w:color="auto"/>
              <w:right w:val="single" w:sz="4" w:space="0" w:color="auto"/>
            </w:tcBorders>
            <w:hideMark/>
          </w:tcPr>
          <w:p w14:paraId="7C7C8DB1"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5154BEFA" w14:textId="77777777" w:rsidR="00AC4D4E" w:rsidRDefault="00AC4D4E" w:rsidP="00AC4D4E">
            <w:pPr>
              <w:pStyle w:val="TAC"/>
            </w:pPr>
            <w:r>
              <w:t>02</w:t>
            </w:r>
          </w:p>
        </w:tc>
        <w:tc>
          <w:tcPr>
            <w:tcW w:w="567" w:type="dxa"/>
            <w:tcBorders>
              <w:top w:val="single" w:sz="4" w:space="0" w:color="auto"/>
              <w:left w:val="single" w:sz="4" w:space="0" w:color="auto"/>
              <w:bottom w:val="single" w:sz="4" w:space="0" w:color="auto"/>
              <w:right w:val="single" w:sz="4" w:space="0" w:color="auto"/>
            </w:tcBorders>
            <w:hideMark/>
          </w:tcPr>
          <w:p w14:paraId="3B2F6A71" w14:textId="77777777" w:rsidR="00AC4D4E" w:rsidRDefault="00AC4D4E" w:rsidP="00AC4D4E">
            <w:pPr>
              <w:pStyle w:val="TAC"/>
            </w:pPr>
            <w:r>
              <w:t>82</w:t>
            </w:r>
          </w:p>
        </w:tc>
        <w:tc>
          <w:tcPr>
            <w:tcW w:w="567" w:type="dxa"/>
            <w:tcBorders>
              <w:top w:val="single" w:sz="4" w:space="0" w:color="auto"/>
              <w:left w:val="single" w:sz="4" w:space="0" w:color="auto"/>
              <w:bottom w:val="single" w:sz="4" w:space="0" w:color="auto"/>
              <w:right w:val="single" w:sz="4" w:space="0" w:color="auto"/>
            </w:tcBorders>
            <w:hideMark/>
          </w:tcPr>
          <w:p w14:paraId="251340ED" w14:textId="77777777" w:rsidR="00AC4D4E" w:rsidRDefault="00AC4D4E" w:rsidP="00AC4D4E">
            <w:pPr>
              <w:pStyle w:val="TAC"/>
            </w:pPr>
            <w:r>
              <w:t>81</w:t>
            </w:r>
          </w:p>
        </w:tc>
        <w:tc>
          <w:tcPr>
            <w:tcW w:w="567" w:type="dxa"/>
            <w:tcBorders>
              <w:top w:val="single" w:sz="4" w:space="0" w:color="auto"/>
              <w:left w:val="single" w:sz="4" w:space="0" w:color="auto"/>
              <w:bottom w:val="single" w:sz="4" w:space="0" w:color="auto"/>
              <w:right w:val="single" w:sz="4" w:space="0" w:color="auto"/>
            </w:tcBorders>
            <w:hideMark/>
          </w:tcPr>
          <w:p w14:paraId="6EAE8FB3" w14:textId="77777777" w:rsidR="00AC4D4E" w:rsidRDefault="00AC4D4E" w:rsidP="00AC4D4E">
            <w:pPr>
              <w:pStyle w:val="TAC"/>
            </w:pPr>
            <w:r>
              <w:t>83</w:t>
            </w:r>
          </w:p>
        </w:tc>
        <w:tc>
          <w:tcPr>
            <w:tcW w:w="567" w:type="dxa"/>
            <w:tcBorders>
              <w:top w:val="single" w:sz="4" w:space="0" w:color="auto"/>
              <w:left w:val="single" w:sz="4" w:space="0" w:color="auto"/>
              <w:bottom w:val="single" w:sz="4" w:space="0" w:color="auto"/>
              <w:right w:val="single" w:sz="4" w:space="0" w:color="auto"/>
            </w:tcBorders>
            <w:hideMark/>
          </w:tcPr>
          <w:p w14:paraId="39CBAA6F" w14:textId="77777777" w:rsidR="00AC4D4E" w:rsidRDefault="00AC4D4E" w:rsidP="00AC4D4E">
            <w:pPr>
              <w:pStyle w:val="TAC"/>
            </w:pPr>
            <w:r>
              <w:t>01</w:t>
            </w:r>
          </w:p>
        </w:tc>
        <w:tc>
          <w:tcPr>
            <w:tcW w:w="567" w:type="dxa"/>
            <w:tcBorders>
              <w:top w:val="single" w:sz="4" w:space="0" w:color="auto"/>
              <w:left w:val="single" w:sz="4" w:space="0" w:color="auto"/>
              <w:bottom w:val="single" w:sz="4" w:space="0" w:color="auto"/>
              <w:right w:val="single" w:sz="4" w:space="0" w:color="auto"/>
            </w:tcBorders>
            <w:hideMark/>
          </w:tcPr>
          <w:p w14:paraId="55562716" w14:textId="77777777" w:rsidR="00AC4D4E" w:rsidRDefault="00AC4D4E" w:rsidP="00AC4D4E">
            <w:pPr>
              <w:pStyle w:val="TAC"/>
            </w:pPr>
            <w:r>
              <w:t>00</w:t>
            </w:r>
          </w:p>
        </w:tc>
      </w:tr>
      <w:tr w:rsidR="00AC4D4E" w14:paraId="7DD2E23B" w14:textId="77777777" w:rsidTr="00A178EF">
        <w:trPr>
          <w:jc w:val="center"/>
        </w:trPr>
        <w:tc>
          <w:tcPr>
            <w:tcW w:w="1134" w:type="dxa"/>
            <w:tcBorders>
              <w:top w:val="single" w:sz="4" w:space="0" w:color="auto"/>
              <w:left w:val="nil"/>
              <w:bottom w:val="nil"/>
              <w:right w:val="single" w:sz="4" w:space="0" w:color="auto"/>
            </w:tcBorders>
          </w:tcPr>
          <w:p w14:paraId="090EF788" w14:textId="77777777" w:rsidR="00AC4D4E"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E3AC3F9" w14:textId="77777777" w:rsidR="00AC4D4E" w:rsidRDefault="00AC4D4E" w:rsidP="00AC4D4E">
            <w:pPr>
              <w:pStyle w:val="TAC"/>
            </w:pPr>
            <w:r>
              <w:t>B6</w:t>
            </w:r>
          </w:p>
        </w:tc>
        <w:tc>
          <w:tcPr>
            <w:tcW w:w="567" w:type="dxa"/>
            <w:tcBorders>
              <w:top w:val="single" w:sz="4" w:space="0" w:color="auto"/>
              <w:left w:val="single" w:sz="4" w:space="0" w:color="auto"/>
              <w:bottom w:val="single" w:sz="4" w:space="0" w:color="auto"/>
              <w:right w:val="single" w:sz="4" w:space="0" w:color="auto"/>
            </w:tcBorders>
            <w:hideMark/>
          </w:tcPr>
          <w:p w14:paraId="4F7CD756" w14:textId="77777777" w:rsidR="00AC4D4E" w:rsidRDefault="00AC4D4E" w:rsidP="00AC4D4E">
            <w:pPr>
              <w:pStyle w:val="TAC"/>
              <w:rPr>
                <w:lang w:eastAsia="zh-CN"/>
              </w:rPr>
            </w:pPr>
            <w:r>
              <w:rPr>
                <w:lang w:eastAsia="zh-CN"/>
              </w:rPr>
              <w:t>81</w:t>
            </w:r>
          </w:p>
        </w:tc>
        <w:tc>
          <w:tcPr>
            <w:tcW w:w="567" w:type="dxa"/>
            <w:tcBorders>
              <w:top w:val="single" w:sz="4" w:space="0" w:color="auto"/>
              <w:left w:val="single" w:sz="4" w:space="0" w:color="auto"/>
              <w:bottom w:val="single" w:sz="4" w:space="0" w:color="auto"/>
              <w:right w:val="single" w:sz="4" w:space="0" w:color="auto"/>
            </w:tcBorders>
            <w:hideMark/>
          </w:tcPr>
          <w:p w14:paraId="035DDAB5" w14:textId="77777777" w:rsidR="00AC4D4E" w:rsidRDefault="00AC4D4E" w:rsidP="00AC4D4E">
            <w:pPr>
              <w:pStyle w:val="TAC"/>
              <w:rPr>
                <w:lang w:eastAsia="zh-CN"/>
              </w:rPr>
            </w:pPr>
            <w:r>
              <w:rPr>
                <w:lang w:eastAsia="zh-CN"/>
              </w:rPr>
              <w:t>87</w:t>
            </w:r>
          </w:p>
        </w:tc>
        <w:tc>
          <w:tcPr>
            <w:tcW w:w="567" w:type="dxa"/>
            <w:tcBorders>
              <w:top w:val="single" w:sz="4" w:space="0" w:color="auto"/>
              <w:left w:val="single" w:sz="4" w:space="0" w:color="auto"/>
              <w:bottom w:val="single" w:sz="4" w:space="0" w:color="auto"/>
              <w:right w:val="single" w:sz="4" w:space="0" w:color="auto"/>
            </w:tcBorders>
            <w:hideMark/>
          </w:tcPr>
          <w:p w14:paraId="429C0AC6" w14:textId="77777777" w:rsidR="00AC4D4E" w:rsidRDefault="00AC4D4E" w:rsidP="00AC4D4E">
            <w:pPr>
              <w:pStyle w:val="TAC"/>
              <w:rPr>
                <w:lang w:eastAsia="zh-CN"/>
              </w:rPr>
            </w:pPr>
            <w:r>
              <w:rPr>
                <w:lang w:eastAsia="zh-CN"/>
              </w:rPr>
              <w:t>00</w:t>
            </w:r>
          </w:p>
        </w:tc>
        <w:tc>
          <w:tcPr>
            <w:tcW w:w="567" w:type="dxa"/>
            <w:tcBorders>
              <w:top w:val="single" w:sz="4" w:space="0" w:color="auto"/>
              <w:left w:val="single" w:sz="4" w:space="0" w:color="auto"/>
              <w:bottom w:val="single" w:sz="4" w:space="0" w:color="auto"/>
              <w:right w:val="single" w:sz="4" w:space="0" w:color="auto"/>
            </w:tcBorders>
            <w:hideMark/>
          </w:tcPr>
          <w:p w14:paraId="77563088" w14:textId="77777777" w:rsidR="00AC4D4E" w:rsidRDefault="00AC4D4E" w:rsidP="00AC4D4E">
            <w:pPr>
              <w:pStyle w:val="TAC"/>
              <w:rPr>
                <w:lang w:eastAsia="zh-CN"/>
              </w:rPr>
            </w:pPr>
            <w:r>
              <w:rPr>
                <w:lang w:eastAsia="zh-CN"/>
              </w:rPr>
              <w:t>01</w:t>
            </w:r>
          </w:p>
        </w:tc>
        <w:tc>
          <w:tcPr>
            <w:tcW w:w="567" w:type="dxa"/>
            <w:tcBorders>
              <w:top w:val="single" w:sz="4" w:space="0" w:color="auto"/>
              <w:left w:val="single" w:sz="4" w:space="0" w:color="auto"/>
              <w:bottom w:val="single" w:sz="4" w:space="0" w:color="auto"/>
              <w:right w:val="single" w:sz="4" w:space="0" w:color="auto"/>
            </w:tcBorders>
            <w:hideMark/>
          </w:tcPr>
          <w:p w14:paraId="4090D31B" w14:textId="77777777" w:rsidR="00AC4D4E" w:rsidRDefault="00AC4D4E" w:rsidP="00AC4D4E">
            <w:pPr>
              <w:pStyle w:val="TAC"/>
              <w:rPr>
                <w:lang w:eastAsia="zh-CN"/>
              </w:rPr>
            </w:pPr>
            <w:r>
              <w:t>02</w:t>
            </w:r>
          </w:p>
        </w:tc>
        <w:tc>
          <w:tcPr>
            <w:tcW w:w="567" w:type="dxa"/>
            <w:tcBorders>
              <w:top w:val="single" w:sz="4" w:space="0" w:color="auto"/>
              <w:left w:val="single" w:sz="4" w:space="0" w:color="auto"/>
              <w:bottom w:val="single" w:sz="4" w:space="0" w:color="auto"/>
              <w:right w:val="single" w:sz="4" w:space="0" w:color="auto"/>
            </w:tcBorders>
            <w:hideMark/>
          </w:tcPr>
          <w:p w14:paraId="0EFF9CD6" w14:textId="77777777" w:rsidR="00AC4D4E" w:rsidRDefault="00AC4D4E" w:rsidP="00AC4D4E">
            <w:pPr>
              <w:pStyle w:val="TAC"/>
              <w:rPr>
                <w:lang w:eastAsia="zh-CN"/>
              </w:rPr>
            </w:pPr>
            <w:r>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7F30720A" w14:textId="77777777" w:rsidR="00AC4D4E" w:rsidRDefault="00AC4D4E" w:rsidP="00AC4D4E">
            <w:pPr>
              <w:pStyle w:val="TAC"/>
              <w:rPr>
                <w:lang w:eastAsia="zh-CN"/>
              </w:rPr>
            </w:pPr>
            <w:r>
              <w:rPr>
                <w:lang w:eastAsia="zh-CN"/>
              </w:rPr>
              <w:t>86</w:t>
            </w:r>
          </w:p>
        </w:tc>
        <w:tc>
          <w:tcPr>
            <w:tcW w:w="567" w:type="dxa"/>
            <w:tcBorders>
              <w:top w:val="single" w:sz="4" w:space="0" w:color="auto"/>
              <w:left w:val="single" w:sz="4" w:space="0" w:color="auto"/>
              <w:bottom w:val="single" w:sz="4" w:space="0" w:color="auto"/>
              <w:right w:val="single" w:sz="4" w:space="0" w:color="auto"/>
            </w:tcBorders>
            <w:hideMark/>
          </w:tcPr>
          <w:p w14:paraId="0093E199" w14:textId="77777777" w:rsidR="00AC4D4E" w:rsidRDefault="00AC4D4E" w:rsidP="00AC4D4E">
            <w:pPr>
              <w:pStyle w:val="TAC"/>
              <w:rPr>
                <w:lang w:eastAsia="zh-CN"/>
              </w:rPr>
            </w:pPr>
            <w:r>
              <w:rPr>
                <w:lang w:eastAsia="zh-CN"/>
              </w:rPr>
              <w:t>B7</w:t>
            </w:r>
          </w:p>
        </w:tc>
        <w:tc>
          <w:tcPr>
            <w:tcW w:w="567" w:type="dxa"/>
            <w:tcBorders>
              <w:top w:val="single" w:sz="4" w:space="0" w:color="auto"/>
              <w:left w:val="single" w:sz="4" w:space="0" w:color="auto"/>
              <w:bottom w:val="single" w:sz="4" w:space="0" w:color="auto"/>
              <w:right w:val="single" w:sz="4" w:space="0" w:color="auto"/>
            </w:tcBorders>
            <w:hideMark/>
          </w:tcPr>
          <w:p w14:paraId="444256B7" w14:textId="77777777" w:rsidR="00AC4D4E" w:rsidRDefault="00AC4D4E" w:rsidP="00AC4D4E">
            <w:pPr>
              <w:pStyle w:val="TAC"/>
              <w:rPr>
                <w:lang w:eastAsia="zh-CN"/>
              </w:rPr>
            </w:pPr>
            <w:r>
              <w:rPr>
                <w:lang w:eastAsia="zh-CN"/>
              </w:rPr>
              <w:t>01</w:t>
            </w:r>
          </w:p>
        </w:tc>
        <w:tc>
          <w:tcPr>
            <w:tcW w:w="567" w:type="dxa"/>
            <w:tcBorders>
              <w:top w:val="single" w:sz="4" w:space="0" w:color="auto"/>
              <w:left w:val="single" w:sz="4" w:space="0" w:color="auto"/>
              <w:bottom w:val="single" w:sz="4" w:space="0" w:color="auto"/>
              <w:right w:val="single" w:sz="4" w:space="0" w:color="auto"/>
            </w:tcBorders>
            <w:hideMark/>
          </w:tcPr>
          <w:p w14:paraId="400583CC" w14:textId="77777777" w:rsidR="00AC4D4E" w:rsidRDefault="00AC4D4E" w:rsidP="00AC4D4E">
            <w:pPr>
              <w:pStyle w:val="TAC"/>
              <w:rPr>
                <w:lang w:eastAsia="zh-CN"/>
              </w:rPr>
            </w:pPr>
            <w:r>
              <w:rPr>
                <w:lang w:eastAsia="zh-CN"/>
              </w:rPr>
              <w:t>00</w:t>
            </w:r>
          </w:p>
        </w:tc>
        <w:tc>
          <w:tcPr>
            <w:tcW w:w="567" w:type="dxa"/>
            <w:tcBorders>
              <w:top w:val="single" w:sz="4" w:space="0" w:color="auto"/>
              <w:left w:val="single" w:sz="4" w:space="0" w:color="auto"/>
              <w:bottom w:val="single" w:sz="4" w:space="0" w:color="auto"/>
              <w:right w:val="single" w:sz="4" w:space="0" w:color="auto"/>
            </w:tcBorders>
          </w:tcPr>
          <w:p w14:paraId="2E9DFBD5" w14:textId="77777777" w:rsidR="00AC4D4E" w:rsidRDefault="00AC4D4E" w:rsidP="00AC4D4E">
            <w:pPr>
              <w:pStyle w:val="TAC"/>
              <w:rPr>
                <w:lang w:eastAsia="zh-CN"/>
              </w:rPr>
            </w:pPr>
          </w:p>
        </w:tc>
      </w:tr>
    </w:tbl>
    <w:p w14:paraId="1E3DF90E" w14:textId="77777777" w:rsidR="00AC4D4E" w:rsidRDefault="00AC4D4E" w:rsidP="00A178EF">
      <w:r>
        <w:tab/>
        <w:t>Where XX is the Hex value of the Command number</w:t>
      </w:r>
    </w:p>
    <w:p w14:paraId="4A885F3C" w14:textId="77777777" w:rsidR="00AC4D4E" w:rsidRPr="00506B0D" w:rsidRDefault="00AC4D4E" w:rsidP="00A178EF">
      <w:pPr>
        <w:rPr>
          <w:rFonts w:ascii="Calibri" w:hAnsi="Calibri"/>
          <w:sz w:val="22"/>
          <w:szCs w:val="22"/>
        </w:rPr>
      </w:pPr>
    </w:p>
    <w:p w14:paraId="6CBA4FC5" w14:textId="77777777" w:rsidR="00AC4D4E" w:rsidRDefault="00AC4D4E" w:rsidP="00AC4D4E">
      <w:pPr>
        <w:pStyle w:val="TH"/>
        <w:rPr>
          <w:lang w:eastAsia="zh-CN"/>
        </w:rPr>
      </w:pPr>
      <w:r w:rsidRPr="00C254DB">
        <w:lastRenderedPageBreak/>
        <w:t xml:space="preserve">Expected sequence </w:t>
      </w:r>
      <w:r>
        <w:t>1.5</w:t>
      </w:r>
      <w:r w:rsidRPr="00C254DB">
        <w:t xml:space="preserve"> (RECEIVE DATA, </w:t>
      </w:r>
      <w:r>
        <w:rPr>
          <w:color w:val="000000"/>
        </w:rPr>
        <w:t>send</w:t>
      </w:r>
      <w:r>
        <w:rPr>
          <w:rFonts w:hint="eastAsia"/>
          <w:color w:val="000000"/>
          <w:lang w:eastAsia="zh-CN"/>
        </w:rPr>
        <w:t xml:space="preserve"> refresh after receiving</w:t>
      </w:r>
      <w:r w:rsidRPr="007308CF">
        <w:rPr>
          <w:rFonts w:hint="eastAsia"/>
          <w:color w:val="000000"/>
          <w:lang w:eastAsia="zh-CN"/>
        </w:rPr>
        <w:t xml:space="preserve"> </w:t>
      </w:r>
      <w:r w:rsidRPr="007308CF">
        <w:rPr>
          <w:rFonts w:hint="eastAsia"/>
          <w:color w:val="000000"/>
        </w:rPr>
        <w:t>data</w:t>
      </w:r>
      <w:r w:rsidRPr="00C254DB">
        <w:t>)</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BF46E1" w:rsidRPr="0041528A" w14:paraId="255CA35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2C5E33" w14:textId="77777777" w:rsidR="00BF46E1" w:rsidRPr="0041528A" w:rsidRDefault="00BF46E1" w:rsidP="00195D76">
            <w:pPr>
              <w:pStyle w:val="TAH"/>
            </w:pPr>
            <w:r w:rsidRPr="0041528A">
              <w:lastRenderedPageBreak/>
              <w:t>Step</w:t>
            </w:r>
          </w:p>
        </w:tc>
        <w:tc>
          <w:tcPr>
            <w:tcW w:w="1325" w:type="dxa"/>
            <w:tcBorders>
              <w:top w:val="single" w:sz="6" w:space="0" w:color="auto"/>
              <w:left w:val="single" w:sz="6" w:space="0" w:color="auto"/>
              <w:bottom w:val="single" w:sz="6" w:space="0" w:color="auto"/>
              <w:right w:val="single" w:sz="6" w:space="0" w:color="auto"/>
            </w:tcBorders>
          </w:tcPr>
          <w:p w14:paraId="6B26AB08" w14:textId="77777777" w:rsidR="00BF46E1" w:rsidRPr="0041528A" w:rsidRDefault="00BF46E1" w:rsidP="00195D76">
            <w:pPr>
              <w:pStyle w:val="TAH"/>
            </w:pPr>
            <w:r w:rsidRPr="0041528A">
              <w:t>Direction</w:t>
            </w:r>
          </w:p>
        </w:tc>
        <w:tc>
          <w:tcPr>
            <w:tcW w:w="3870" w:type="dxa"/>
            <w:tcBorders>
              <w:top w:val="single" w:sz="6" w:space="0" w:color="auto"/>
              <w:left w:val="single" w:sz="6" w:space="0" w:color="auto"/>
              <w:bottom w:val="single" w:sz="6" w:space="0" w:color="auto"/>
              <w:right w:val="single" w:sz="6" w:space="0" w:color="auto"/>
            </w:tcBorders>
          </w:tcPr>
          <w:p w14:paraId="457C504F" w14:textId="77777777" w:rsidR="00BF46E1" w:rsidRPr="0041528A" w:rsidRDefault="00BF46E1" w:rsidP="00195D76">
            <w:pPr>
              <w:pStyle w:val="TAH"/>
            </w:pPr>
            <w:r w:rsidRPr="0041528A">
              <w:t>MESSAGE / Action</w:t>
            </w:r>
          </w:p>
        </w:tc>
        <w:tc>
          <w:tcPr>
            <w:tcW w:w="3196" w:type="dxa"/>
            <w:tcBorders>
              <w:top w:val="single" w:sz="6" w:space="0" w:color="auto"/>
              <w:left w:val="single" w:sz="6" w:space="0" w:color="auto"/>
              <w:bottom w:val="single" w:sz="6" w:space="0" w:color="auto"/>
              <w:right w:val="single" w:sz="6" w:space="0" w:color="auto"/>
            </w:tcBorders>
          </w:tcPr>
          <w:p w14:paraId="4D21D106" w14:textId="77777777" w:rsidR="00BF46E1" w:rsidRPr="0041528A" w:rsidRDefault="00BF46E1" w:rsidP="00195D76">
            <w:pPr>
              <w:pStyle w:val="TAH"/>
            </w:pPr>
            <w:r w:rsidRPr="0041528A">
              <w:t>Comments</w:t>
            </w:r>
          </w:p>
        </w:tc>
      </w:tr>
      <w:tr w:rsidR="005859F8" w:rsidRPr="0041528A" w14:paraId="789829C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DF39B2B" w14:textId="73F7FC0A" w:rsidR="005859F8" w:rsidRPr="0041528A" w:rsidRDefault="005859F8" w:rsidP="005859F8">
            <w:pPr>
              <w:keepNext/>
              <w:keepLines/>
              <w:spacing w:after="0"/>
              <w:jc w:val="center"/>
              <w:rPr>
                <w:rFonts w:ascii="Arial" w:hAnsi="Arial"/>
                <w:sz w:val="18"/>
              </w:rPr>
            </w:pPr>
            <w:r w:rsidRPr="00A11A1A">
              <w:rPr>
                <w:rFonts w:ascii="Arial" w:hAnsi="Arial"/>
                <w:sz w:val="18"/>
              </w:rPr>
              <w:t>1</w:t>
            </w:r>
          </w:p>
        </w:tc>
        <w:tc>
          <w:tcPr>
            <w:tcW w:w="1325" w:type="dxa"/>
            <w:tcBorders>
              <w:top w:val="single" w:sz="6" w:space="0" w:color="auto"/>
              <w:left w:val="single" w:sz="6" w:space="0" w:color="auto"/>
              <w:bottom w:val="single" w:sz="6" w:space="0" w:color="auto"/>
              <w:right w:val="single" w:sz="6" w:space="0" w:color="auto"/>
            </w:tcBorders>
          </w:tcPr>
          <w:p w14:paraId="3594BAE8" w14:textId="3B6DF51D" w:rsidR="005859F8" w:rsidRPr="0041528A" w:rsidRDefault="005859F8" w:rsidP="005859F8">
            <w:pPr>
              <w:keepNext/>
              <w:keepLines/>
              <w:spacing w:after="0"/>
              <w:jc w:val="center"/>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1DE8F379" w14:textId="7E955B74" w:rsidR="005859F8" w:rsidRPr="00A11A1A" w:rsidRDefault="005859F8" w:rsidP="005859F8">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Set and configure URSP rules with DNN </w:t>
            </w:r>
            <w:r w:rsidR="005307A3">
              <w:rPr>
                <w:rFonts w:ascii="Arial" w:hAnsi="Arial"/>
                <w:sz w:val="18"/>
              </w:rPr>
              <w:t>"</w:t>
            </w:r>
            <w:r w:rsidRPr="00A11A1A">
              <w:rPr>
                <w:rFonts w:ascii="Arial" w:hAnsi="Arial"/>
                <w:sz w:val="18"/>
              </w:rPr>
              <w:t>TestGp.rs</w:t>
            </w:r>
            <w:r w:rsidR="005307A3">
              <w:rPr>
                <w:rFonts w:ascii="Arial" w:hAnsi="Arial"/>
                <w:sz w:val="18"/>
              </w:rPr>
              <w:t>"</w:t>
            </w:r>
            <w:r w:rsidRPr="00A11A1A">
              <w:rPr>
                <w:rFonts w:ascii="Arial" w:hAnsi="Arial"/>
                <w:sz w:val="18"/>
              </w:rPr>
              <w:t xml:space="preserve"> in the terminal configuration if required.</w:t>
            </w:r>
          </w:p>
          <w:p w14:paraId="2EAE0C2E" w14:textId="054B2179" w:rsidR="005859F8" w:rsidRPr="0041528A" w:rsidRDefault="005859F8" w:rsidP="005859F8">
            <w:pPr>
              <w:keepNext/>
              <w:keepLines/>
              <w:spacing w:after="0"/>
              <w:rPr>
                <w:rFonts w:ascii="Arial" w:hAnsi="Arial"/>
                <w:sz w:val="18"/>
              </w:rPr>
            </w:pPr>
            <w:r>
              <w:rPr>
                <w:rFonts w:ascii="Arial" w:hAnsi="Arial"/>
                <w:sz w:val="18"/>
              </w:rPr>
              <w:t>Internet</w:t>
            </w:r>
            <w:r w:rsidRPr="00A11A1A">
              <w:rPr>
                <w:rFonts w:ascii="Arial" w:hAnsi="Arial"/>
                <w:sz w:val="18"/>
              </w:rPr>
              <w:t xml:space="preserve"> PDU session using DNN </w:t>
            </w:r>
            <w:r w:rsidR="005307A3">
              <w:rPr>
                <w:rFonts w:ascii="Arial" w:hAnsi="Arial"/>
                <w:sz w:val="18"/>
              </w:rPr>
              <w:t>"</w:t>
            </w:r>
            <w:r w:rsidRPr="00A11A1A">
              <w:rPr>
                <w:rFonts w:ascii="Arial" w:hAnsi="Arial"/>
                <w:sz w:val="18"/>
              </w:rPr>
              <w:t>internet</w:t>
            </w:r>
            <w:r w:rsidR="005307A3">
              <w:rPr>
                <w:rFonts w:ascii="Arial" w:hAnsi="Arial"/>
                <w:sz w:val="18"/>
              </w:rPr>
              <w:t>"</w:t>
            </w:r>
            <w:r w:rsidRPr="00A11A1A">
              <w:rPr>
                <w:rFonts w:ascii="Arial" w:hAnsi="Arial"/>
                <w:sz w:val="18"/>
              </w:rPr>
              <w:t xml:space="preserve">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661617B3" w14:textId="211F3CD0" w:rsidR="005859F8" w:rsidRPr="0041528A" w:rsidRDefault="005859F8" w:rsidP="005859F8">
            <w:pPr>
              <w:keepNext/>
              <w:keepLines/>
              <w:spacing w:after="0"/>
              <w:rPr>
                <w:rFonts w:ascii="Arial" w:hAnsi="Arial"/>
                <w:sz w:val="18"/>
              </w:rPr>
            </w:pPr>
            <w:r w:rsidRPr="00A11A1A">
              <w:rPr>
                <w:rFonts w:ascii="Arial" w:hAnsi="Arial"/>
                <w:sz w:val="18"/>
              </w:rPr>
              <w:t>[see initial conditions]</w:t>
            </w:r>
          </w:p>
        </w:tc>
      </w:tr>
      <w:tr w:rsidR="005859F8" w:rsidRPr="0041528A" w14:paraId="00C0368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088C6BD" w14:textId="51F0300C" w:rsidR="005859F8" w:rsidRPr="0041528A" w:rsidRDefault="005859F8" w:rsidP="005859F8">
            <w:pPr>
              <w:keepNext/>
              <w:keepLines/>
              <w:spacing w:after="0"/>
              <w:jc w:val="center"/>
              <w:rPr>
                <w:rFonts w:ascii="Arial" w:hAnsi="Arial"/>
                <w:sz w:val="18"/>
              </w:rPr>
            </w:pPr>
            <w:r w:rsidRPr="00A11A1A">
              <w:rPr>
                <w:rFonts w:ascii="Arial" w:hAnsi="Arial"/>
                <w:sz w:val="18"/>
              </w:rPr>
              <w:t>2</w:t>
            </w:r>
          </w:p>
        </w:tc>
        <w:tc>
          <w:tcPr>
            <w:tcW w:w="1325" w:type="dxa"/>
            <w:tcBorders>
              <w:top w:val="single" w:sz="6" w:space="0" w:color="auto"/>
              <w:left w:val="single" w:sz="6" w:space="0" w:color="auto"/>
              <w:bottom w:val="single" w:sz="6" w:space="0" w:color="auto"/>
              <w:right w:val="single" w:sz="6" w:space="0" w:color="auto"/>
            </w:tcBorders>
          </w:tcPr>
          <w:p w14:paraId="1A3D00BA" w14:textId="13C30334" w:rsidR="005859F8" w:rsidRPr="0041528A" w:rsidRDefault="005859F8" w:rsidP="005859F8">
            <w:pPr>
              <w:keepNext/>
              <w:keepLines/>
              <w:spacing w:after="0"/>
              <w:jc w:val="center"/>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31519EAA" w14:textId="392A2B13" w:rsidR="005859F8" w:rsidRPr="0041528A" w:rsidRDefault="005859F8" w:rsidP="005859F8">
            <w:pPr>
              <w:keepNext/>
              <w:keepLines/>
              <w:spacing w:after="0"/>
              <w:rPr>
                <w:rFonts w:ascii="Arial" w:hAnsi="Arial"/>
                <w:sz w:val="18"/>
              </w:rPr>
            </w:pPr>
            <w:r w:rsidRPr="00A11A1A">
              <w:rPr>
                <w:rFonts w:ascii="Arial" w:hAnsi="Arial"/>
                <w:sz w:val="18"/>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23409C7D" w14:textId="77777777" w:rsidR="005859F8" w:rsidRPr="0041528A" w:rsidRDefault="005859F8" w:rsidP="005859F8">
            <w:pPr>
              <w:keepNext/>
              <w:keepLines/>
              <w:spacing w:after="0"/>
              <w:rPr>
                <w:rFonts w:ascii="Arial" w:hAnsi="Arial"/>
                <w:sz w:val="18"/>
              </w:rPr>
            </w:pPr>
          </w:p>
        </w:tc>
      </w:tr>
      <w:tr w:rsidR="005859F8" w:rsidRPr="0041528A" w14:paraId="62A95A6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8F7887A" w14:textId="5EC1A512" w:rsidR="005859F8" w:rsidRPr="0041528A" w:rsidRDefault="005859F8" w:rsidP="005859F8">
            <w:pPr>
              <w:keepNext/>
              <w:keepLines/>
              <w:spacing w:after="0"/>
              <w:jc w:val="center"/>
              <w:rPr>
                <w:rFonts w:ascii="Arial" w:hAnsi="Arial"/>
                <w:sz w:val="18"/>
              </w:rPr>
            </w:pPr>
            <w:r w:rsidRPr="00A11A1A">
              <w:rPr>
                <w:rFonts w:ascii="Arial" w:hAnsi="Arial"/>
                <w:sz w:val="18"/>
              </w:rPr>
              <w:t>3</w:t>
            </w:r>
          </w:p>
        </w:tc>
        <w:tc>
          <w:tcPr>
            <w:tcW w:w="1325" w:type="dxa"/>
            <w:tcBorders>
              <w:top w:val="single" w:sz="6" w:space="0" w:color="auto"/>
              <w:left w:val="single" w:sz="6" w:space="0" w:color="auto"/>
              <w:bottom w:val="single" w:sz="6" w:space="0" w:color="auto"/>
              <w:right w:val="single" w:sz="6" w:space="0" w:color="auto"/>
            </w:tcBorders>
          </w:tcPr>
          <w:p w14:paraId="7B3BACD0" w14:textId="39616183" w:rsidR="005859F8" w:rsidRPr="0041528A" w:rsidRDefault="005859F8" w:rsidP="005859F8">
            <w:pPr>
              <w:keepNext/>
              <w:keepLines/>
              <w:spacing w:after="0"/>
              <w:jc w:val="center"/>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3B619841" w14:textId="18D22E58" w:rsidR="005859F8" w:rsidRPr="0041528A" w:rsidRDefault="005859F8" w:rsidP="005859F8">
            <w:pPr>
              <w:keepNext/>
              <w:keepLines/>
              <w:spacing w:after="0"/>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2A1AD6A6" w14:textId="77777777" w:rsidR="005859F8" w:rsidRPr="0041528A" w:rsidRDefault="005859F8" w:rsidP="005859F8">
            <w:pPr>
              <w:keepNext/>
              <w:keepLines/>
              <w:spacing w:after="0"/>
              <w:rPr>
                <w:rFonts w:ascii="Arial" w:hAnsi="Arial"/>
                <w:sz w:val="18"/>
              </w:rPr>
            </w:pPr>
          </w:p>
        </w:tc>
      </w:tr>
      <w:tr w:rsidR="005859F8" w:rsidRPr="0041528A" w14:paraId="700B996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5FDC875" w14:textId="6B00C8EB" w:rsidR="005859F8" w:rsidRPr="0041528A" w:rsidRDefault="005859F8" w:rsidP="005859F8">
            <w:pPr>
              <w:pStyle w:val="TAC"/>
              <w:rPr>
                <w:lang w:eastAsia="zh-CN"/>
              </w:rPr>
            </w:pPr>
            <w:r w:rsidRPr="00A11A1A">
              <w:rPr>
                <w:rFonts w:hint="eastAsia"/>
                <w:lang w:eastAsia="zh-CN"/>
              </w:rPr>
              <w:t>4</w:t>
            </w:r>
          </w:p>
        </w:tc>
        <w:tc>
          <w:tcPr>
            <w:tcW w:w="1325" w:type="dxa"/>
            <w:tcBorders>
              <w:top w:val="single" w:sz="6" w:space="0" w:color="auto"/>
              <w:left w:val="single" w:sz="6" w:space="0" w:color="auto"/>
              <w:bottom w:val="single" w:sz="6" w:space="0" w:color="auto"/>
              <w:right w:val="single" w:sz="6" w:space="0" w:color="auto"/>
            </w:tcBorders>
          </w:tcPr>
          <w:p w14:paraId="43FFFC55" w14:textId="6E5312FB" w:rsidR="005859F8" w:rsidRPr="0041528A" w:rsidRDefault="005859F8" w:rsidP="005859F8">
            <w:pPr>
              <w:pStyle w:val="TAC"/>
            </w:pPr>
            <w:r w:rsidRPr="00A11A1A">
              <w:t xml:space="preserve">UICC </w:t>
            </w:r>
            <w:r w:rsidRPr="00A11A1A">
              <w:rPr>
                <w:rFonts w:ascii="Symbol" w:hAnsi="Symbol"/>
              </w:rPr>
              <w:t></w:t>
            </w:r>
            <w:r w:rsidRPr="00A11A1A">
              <w:t xml:space="preserve"> ME</w:t>
            </w:r>
          </w:p>
        </w:tc>
        <w:tc>
          <w:tcPr>
            <w:tcW w:w="3870" w:type="dxa"/>
            <w:tcBorders>
              <w:top w:val="single" w:sz="6" w:space="0" w:color="auto"/>
              <w:left w:val="single" w:sz="6" w:space="0" w:color="auto"/>
              <w:bottom w:val="single" w:sz="6" w:space="0" w:color="auto"/>
              <w:right w:val="single" w:sz="6" w:space="0" w:color="auto"/>
            </w:tcBorders>
          </w:tcPr>
          <w:p w14:paraId="4E801BD3" w14:textId="5FAF058A" w:rsidR="005859F8" w:rsidRPr="0041528A" w:rsidRDefault="005859F8" w:rsidP="005859F8">
            <w:pPr>
              <w:pStyle w:val="TAL"/>
            </w:pPr>
            <w:r w:rsidRPr="00A11A1A">
              <w:t>PROACTIVE COMMAND</w:t>
            </w:r>
            <w:r w:rsidRPr="00A11A1A">
              <w:rPr>
                <w:rFonts w:hint="eastAsia"/>
                <w:lang w:eastAsia="zh-CN"/>
              </w:rPr>
              <w:t xml:space="preserve"> </w:t>
            </w:r>
            <w:r w:rsidRPr="00A11A1A">
              <w:t>PENDING: SET UP EVENT LIST 1.5.1</w:t>
            </w:r>
          </w:p>
        </w:tc>
        <w:tc>
          <w:tcPr>
            <w:tcW w:w="3196" w:type="dxa"/>
            <w:tcBorders>
              <w:top w:val="single" w:sz="6" w:space="0" w:color="auto"/>
              <w:left w:val="single" w:sz="6" w:space="0" w:color="auto"/>
              <w:bottom w:val="single" w:sz="6" w:space="0" w:color="auto"/>
              <w:right w:val="single" w:sz="6" w:space="0" w:color="auto"/>
            </w:tcBorders>
          </w:tcPr>
          <w:p w14:paraId="23B84A6A" w14:textId="77777777" w:rsidR="005859F8" w:rsidRPr="0041528A" w:rsidRDefault="005859F8" w:rsidP="005859F8">
            <w:pPr>
              <w:pStyle w:val="TAL"/>
            </w:pPr>
          </w:p>
        </w:tc>
      </w:tr>
      <w:tr w:rsidR="00BF46E1" w:rsidRPr="0041528A" w14:paraId="2F87A9A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808D68B" w14:textId="77777777" w:rsidR="00BF46E1" w:rsidRPr="0041528A" w:rsidRDefault="00BF46E1" w:rsidP="00195D76">
            <w:pPr>
              <w:pStyle w:val="TAC"/>
              <w:rPr>
                <w:lang w:eastAsia="zh-CN"/>
              </w:rPr>
            </w:pPr>
            <w:r w:rsidRPr="0041528A">
              <w:rPr>
                <w:rFonts w:eastAsia="SimSun"/>
                <w:lang w:eastAsia="zh-CN"/>
              </w:rPr>
              <w:t>5</w:t>
            </w:r>
          </w:p>
        </w:tc>
        <w:tc>
          <w:tcPr>
            <w:tcW w:w="1325" w:type="dxa"/>
            <w:tcBorders>
              <w:top w:val="single" w:sz="6" w:space="0" w:color="auto"/>
              <w:left w:val="single" w:sz="6" w:space="0" w:color="auto"/>
              <w:bottom w:val="single" w:sz="6" w:space="0" w:color="auto"/>
              <w:right w:val="single" w:sz="6" w:space="0" w:color="auto"/>
            </w:tcBorders>
          </w:tcPr>
          <w:p w14:paraId="561B48F8"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6FCB2DF4"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60AEDE01" w14:textId="77777777" w:rsidR="00BF46E1" w:rsidRPr="0041528A" w:rsidRDefault="00BF46E1" w:rsidP="00195D76">
            <w:pPr>
              <w:pStyle w:val="TAL"/>
            </w:pPr>
          </w:p>
        </w:tc>
      </w:tr>
      <w:tr w:rsidR="00BF46E1" w:rsidRPr="0041528A" w14:paraId="2D29812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284249E" w14:textId="77777777" w:rsidR="00BF46E1" w:rsidRPr="0041528A" w:rsidRDefault="00BF46E1" w:rsidP="00195D76">
            <w:pPr>
              <w:pStyle w:val="TAC"/>
              <w:rPr>
                <w:lang w:eastAsia="zh-CN"/>
              </w:rPr>
            </w:pPr>
            <w:r w:rsidRPr="0041528A">
              <w:rPr>
                <w:rFonts w:eastAsia="SimSun"/>
                <w:lang w:eastAsia="zh-CN"/>
              </w:rPr>
              <w:t>6</w:t>
            </w:r>
          </w:p>
        </w:tc>
        <w:tc>
          <w:tcPr>
            <w:tcW w:w="1325" w:type="dxa"/>
            <w:tcBorders>
              <w:top w:val="single" w:sz="6" w:space="0" w:color="auto"/>
              <w:left w:val="single" w:sz="6" w:space="0" w:color="auto"/>
              <w:bottom w:val="single" w:sz="6" w:space="0" w:color="auto"/>
              <w:right w:val="single" w:sz="6" w:space="0" w:color="auto"/>
            </w:tcBorders>
          </w:tcPr>
          <w:p w14:paraId="227D76AD"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423E83F2" w14:textId="77777777" w:rsidR="00BF46E1" w:rsidRPr="0041528A" w:rsidRDefault="00BF46E1" w:rsidP="00195D76">
            <w:pPr>
              <w:pStyle w:val="TAL"/>
            </w:pPr>
            <w:r w:rsidRPr="0041528A">
              <w:t>PROACTIVE COMMAND: SET UP EVENT LIST 1.5.1</w:t>
            </w:r>
          </w:p>
        </w:tc>
        <w:tc>
          <w:tcPr>
            <w:tcW w:w="3196" w:type="dxa"/>
            <w:tcBorders>
              <w:top w:val="single" w:sz="6" w:space="0" w:color="auto"/>
              <w:left w:val="single" w:sz="6" w:space="0" w:color="auto"/>
              <w:bottom w:val="single" w:sz="6" w:space="0" w:color="auto"/>
              <w:right w:val="single" w:sz="6" w:space="0" w:color="auto"/>
            </w:tcBorders>
          </w:tcPr>
          <w:p w14:paraId="7358B520" w14:textId="77777777" w:rsidR="00BF46E1" w:rsidRPr="0041528A" w:rsidRDefault="00BF46E1" w:rsidP="00195D76">
            <w:pPr>
              <w:pStyle w:val="TAL"/>
            </w:pPr>
          </w:p>
        </w:tc>
      </w:tr>
      <w:tr w:rsidR="00BF46E1" w:rsidRPr="0041528A" w14:paraId="24A9F71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C4C06F0" w14:textId="77777777" w:rsidR="00BF46E1" w:rsidRPr="0041528A" w:rsidRDefault="00BF46E1" w:rsidP="00195D76">
            <w:pPr>
              <w:pStyle w:val="TAC"/>
              <w:rPr>
                <w:lang w:eastAsia="zh-CN"/>
              </w:rPr>
            </w:pPr>
            <w:r w:rsidRPr="0041528A">
              <w:rPr>
                <w:rFonts w:eastAsia="SimSun"/>
                <w:lang w:eastAsia="zh-CN"/>
              </w:rPr>
              <w:t>7</w:t>
            </w:r>
          </w:p>
        </w:tc>
        <w:tc>
          <w:tcPr>
            <w:tcW w:w="1325" w:type="dxa"/>
            <w:tcBorders>
              <w:top w:val="single" w:sz="6" w:space="0" w:color="auto"/>
              <w:left w:val="single" w:sz="6" w:space="0" w:color="auto"/>
              <w:bottom w:val="single" w:sz="6" w:space="0" w:color="auto"/>
              <w:right w:val="single" w:sz="6" w:space="0" w:color="auto"/>
            </w:tcBorders>
          </w:tcPr>
          <w:p w14:paraId="7BB2FC40"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C842601" w14:textId="77777777" w:rsidR="00BF46E1" w:rsidRPr="0041528A" w:rsidRDefault="00BF46E1" w:rsidP="00195D76">
            <w:pPr>
              <w:pStyle w:val="TAL"/>
            </w:pPr>
            <w:r w:rsidRPr="0041528A">
              <w:t>TERMINAL RESPONSE: SET UP EVENT LIST 1.5.1</w:t>
            </w:r>
          </w:p>
        </w:tc>
        <w:tc>
          <w:tcPr>
            <w:tcW w:w="3196" w:type="dxa"/>
            <w:tcBorders>
              <w:top w:val="single" w:sz="6" w:space="0" w:color="auto"/>
              <w:left w:val="single" w:sz="6" w:space="0" w:color="auto"/>
              <w:bottom w:val="single" w:sz="6" w:space="0" w:color="auto"/>
              <w:right w:val="single" w:sz="6" w:space="0" w:color="auto"/>
            </w:tcBorders>
          </w:tcPr>
          <w:p w14:paraId="14B2A67E" w14:textId="77777777" w:rsidR="00BF46E1" w:rsidRPr="0041528A" w:rsidRDefault="00BF46E1" w:rsidP="00195D76">
            <w:pPr>
              <w:pStyle w:val="TAL"/>
            </w:pPr>
          </w:p>
        </w:tc>
      </w:tr>
      <w:tr w:rsidR="00BF46E1" w:rsidRPr="0041528A" w14:paraId="38E4796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7799DA7" w14:textId="77777777" w:rsidR="00BF46E1" w:rsidRPr="0041528A" w:rsidRDefault="00BF46E1" w:rsidP="00195D76">
            <w:pPr>
              <w:pStyle w:val="TAC"/>
              <w:rPr>
                <w:lang w:eastAsia="zh-CN"/>
              </w:rPr>
            </w:pPr>
            <w:r w:rsidRPr="0041528A">
              <w:rPr>
                <w:lang w:eastAsia="zh-CN"/>
              </w:rPr>
              <w:t>8</w:t>
            </w:r>
          </w:p>
        </w:tc>
        <w:tc>
          <w:tcPr>
            <w:tcW w:w="1325" w:type="dxa"/>
            <w:tcBorders>
              <w:top w:val="single" w:sz="6" w:space="0" w:color="auto"/>
              <w:left w:val="single" w:sz="6" w:space="0" w:color="auto"/>
              <w:bottom w:val="single" w:sz="6" w:space="0" w:color="auto"/>
              <w:right w:val="single" w:sz="6" w:space="0" w:color="auto"/>
            </w:tcBorders>
          </w:tcPr>
          <w:p w14:paraId="7FA1D72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EC7B194" w14:textId="77777777" w:rsidR="00BF46E1" w:rsidRPr="0041528A" w:rsidRDefault="00BF46E1" w:rsidP="00195D76">
            <w:pPr>
              <w:pStyle w:val="TAL"/>
            </w:pPr>
            <w:r w:rsidRPr="0041528A">
              <w:t xml:space="preserve">PROACTIVE COMMAND PENDING: OPEN CHANNEL </w:t>
            </w:r>
            <w:r w:rsidRPr="0041528A">
              <w:rPr>
                <w:lang w:eastAsia="zh-CN"/>
              </w:rPr>
              <w:t>1.5</w:t>
            </w:r>
            <w:r w:rsidRPr="0041528A">
              <w:t>.1</w:t>
            </w:r>
          </w:p>
        </w:tc>
        <w:tc>
          <w:tcPr>
            <w:tcW w:w="3196" w:type="dxa"/>
            <w:tcBorders>
              <w:top w:val="single" w:sz="6" w:space="0" w:color="auto"/>
              <w:left w:val="single" w:sz="6" w:space="0" w:color="auto"/>
              <w:bottom w:val="single" w:sz="6" w:space="0" w:color="auto"/>
              <w:right w:val="single" w:sz="6" w:space="0" w:color="auto"/>
            </w:tcBorders>
          </w:tcPr>
          <w:p w14:paraId="4DF486CE" w14:textId="77777777" w:rsidR="00BF46E1" w:rsidRPr="0041528A" w:rsidRDefault="00BF46E1" w:rsidP="00195D76">
            <w:pPr>
              <w:pStyle w:val="TAL"/>
            </w:pPr>
          </w:p>
        </w:tc>
      </w:tr>
      <w:tr w:rsidR="00BF46E1" w:rsidRPr="0041528A" w14:paraId="2EA965C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0126C30" w14:textId="77777777" w:rsidR="00BF46E1" w:rsidRPr="0041528A" w:rsidRDefault="00BF46E1" w:rsidP="00195D76">
            <w:pPr>
              <w:pStyle w:val="TAC"/>
              <w:rPr>
                <w:lang w:eastAsia="zh-CN"/>
              </w:rPr>
            </w:pPr>
            <w:r w:rsidRPr="0041528A">
              <w:rPr>
                <w:lang w:eastAsia="zh-CN"/>
              </w:rPr>
              <w:t>9</w:t>
            </w:r>
          </w:p>
        </w:tc>
        <w:tc>
          <w:tcPr>
            <w:tcW w:w="1325" w:type="dxa"/>
            <w:tcBorders>
              <w:top w:val="single" w:sz="6" w:space="0" w:color="auto"/>
              <w:left w:val="single" w:sz="6" w:space="0" w:color="auto"/>
              <w:bottom w:val="single" w:sz="6" w:space="0" w:color="auto"/>
              <w:right w:val="single" w:sz="6" w:space="0" w:color="auto"/>
            </w:tcBorders>
          </w:tcPr>
          <w:p w14:paraId="4DCD4C5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57F7B7AB"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554E0F2F" w14:textId="77777777" w:rsidR="00BF46E1" w:rsidRPr="0041528A" w:rsidRDefault="00BF46E1" w:rsidP="00195D76">
            <w:pPr>
              <w:pStyle w:val="TAL"/>
            </w:pPr>
          </w:p>
        </w:tc>
      </w:tr>
      <w:tr w:rsidR="00BF46E1" w:rsidRPr="0041528A" w14:paraId="69A48A5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3B245C1"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10</w:t>
            </w:r>
          </w:p>
        </w:tc>
        <w:tc>
          <w:tcPr>
            <w:tcW w:w="1325" w:type="dxa"/>
            <w:tcBorders>
              <w:top w:val="single" w:sz="6" w:space="0" w:color="auto"/>
              <w:left w:val="single" w:sz="6" w:space="0" w:color="auto"/>
              <w:bottom w:val="single" w:sz="6" w:space="0" w:color="auto"/>
              <w:right w:val="single" w:sz="6" w:space="0" w:color="auto"/>
            </w:tcBorders>
          </w:tcPr>
          <w:p w14:paraId="592ADB5F"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UICC </w:t>
            </w:r>
            <w:r w:rsidRPr="0041528A">
              <w:rPr>
                <w:rFonts w:ascii="Arial" w:hAnsi="Arial"/>
                <w:sz w:val="18"/>
              </w:rPr>
              <w:sym w:font="Symbol" w:char="F0AE"/>
            </w:r>
            <w:r w:rsidRPr="0041528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5C2EB8AE" w14:textId="77777777" w:rsidR="00BF46E1" w:rsidRPr="0041528A" w:rsidRDefault="00BF46E1" w:rsidP="00195D76">
            <w:pPr>
              <w:keepNext/>
              <w:keepLines/>
              <w:spacing w:after="0"/>
              <w:rPr>
                <w:rFonts w:ascii="Arial" w:hAnsi="Arial"/>
                <w:sz w:val="18"/>
              </w:rPr>
            </w:pPr>
            <w:r w:rsidRPr="0041528A">
              <w:rPr>
                <w:rFonts w:ascii="Arial" w:hAnsi="Arial"/>
                <w:sz w:val="18"/>
              </w:rPr>
              <w:t xml:space="preserve">PROACTIVE COMMAND: OPEN CHANNEL </w:t>
            </w:r>
            <w:r w:rsidRPr="0041528A">
              <w:rPr>
                <w:rFonts w:ascii="Arial" w:hAnsi="Arial"/>
                <w:sz w:val="18"/>
                <w:lang w:eastAsia="zh-CN"/>
              </w:rPr>
              <w:t>1.5</w:t>
            </w:r>
            <w:r w:rsidRPr="0041528A">
              <w:rPr>
                <w:rFonts w:ascii="Arial" w:hAnsi="Arial"/>
                <w:sz w:val="18"/>
              </w:rPr>
              <w:t xml:space="preserve">.1 </w:t>
            </w:r>
          </w:p>
        </w:tc>
        <w:tc>
          <w:tcPr>
            <w:tcW w:w="3196" w:type="dxa"/>
            <w:tcBorders>
              <w:top w:val="single" w:sz="6" w:space="0" w:color="auto"/>
              <w:left w:val="single" w:sz="6" w:space="0" w:color="auto"/>
              <w:bottom w:val="single" w:sz="6" w:space="0" w:color="auto"/>
              <w:right w:val="single" w:sz="6" w:space="0" w:color="auto"/>
            </w:tcBorders>
          </w:tcPr>
          <w:p w14:paraId="076FDE01" w14:textId="77777777" w:rsidR="00BF46E1" w:rsidRPr="0041528A" w:rsidRDefault="00BF46E1" w:rsidP="00195D76">
            <w:pPr>
              <w:keepNext/>
              <w:keepLines/>
              <w:spacing w:after="0"/>
              <w:rPr>
                <w:rFonts w:ascii="Arial" w:hAnsi="Arial"/>
                <w:sz w:val="18"/>
              </w:rPr>
            </w:pPr>
          </w:p>
        </w:tc>
      </w:tr>
      <w:tr w:rsidR="00BF46E1" w:rsidRPr="0041528A" w14:paraId="0B96C9F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85B9AAB"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11</w:t>
            </w:r>
          </w:p>
        </w:tc>
        <w:tc>
          <w:tcPr>
            <w:tcW w:w="1325" w:type="dxa"/>
            <w:tcBorders>
              <w:top w:val="single" w:sz="6" w:space="0" w:color="auto"/>
              <w:left w:val="single" w:sz="6" w:space="0" w:color="auto"/>
              <w:bottom w:val="single" w:sz="6" w:space="0" w:color="auto"/>
              <w:right w:val="single" w:sz="6" w:space="0" w:color="auto"/>
            </w:tcBorders>
          </w:tcPr>
          <w:p w14:paraId="1D499061"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2A348F30" w14:textId="77777777" w:rsidR="00BF46E1" w:rsidRPr="0041528A" w:rsidRDefault="00BF46E1" w:rsidP="00195D76">
            <w:pPr>
              <w:keepNext/>
              <w:keepLines/>
              <w:spacing w:after="0"/>
              <w:rPr>
                <w:rFonts w:ascii="Arial" w:hAnsi="Arial"/>
                <w:sz w:val="18"/>
              </w:rPr>
            </w:pPr>
            <w:r w:rsidRPr="0041528A">
              <w:rPr>
                <w:rFonts w:ascii="Arial" w:hAnsi="Arial"/>
                <w:sz w:val="18"/>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3D65F5E3" w14:textId="77777777" w:rsidR="00BF46E1" w:rsidRPr="0041528A" w:rsidRDefault="00BF46E1" w:rsidP="00195D76">
            <w:pPr>
              <w:keepNext/>
              <w:keepLines/>
              <w:spacing w:after="0"/>
              <w:rPr>
                <w:rFonts w:ascii="Arial" w:hAnsi="Arial"/>
                <w:sz w:val="18"/>
              </w:rPr>
            </w:pPr>
          </w:p>
        </w:tc>
      </w:tr>
      <w:tr w:rsidR="00BF46E1" w:rsidRPr="0041528A" w14:paraId="5F317C0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CE49DE"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12</w:t>
            </w:r>
          </w:p>
        </w:tc>
        <w:tc>
          <w:tcPr>
            <w:tcW w:w="1325" w:type="dxa"/>
            <w:tcBorders>
              <w:top w:val="single" w:sz="6" w:space="0" w:color="auto"/>
              <w:left w:val="single" w:sz="6" w:space="0" w:color="auto"/>
              <w:bottom w:val="single" w:sz="6" w:space="0" w:color="auto"/>
              <w:right w:val="single" w:sz="6" w:space="0" w:color="auto"/>
            </w:tcBorders>
          </w:tcPr>
          <w:p w14:paraId="2EF49447"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77E93E55" w14:textId="77777777" w:rsidR="00BF46E1" w:rsidRPr="0041528A" w:rsidRDefault="00BF46E1" w:rsidP="00195D76">
            <w:pPr>
              <w:keepNext/>
              <w:keepLines/>
              <w:spacing w:after="0"/>
              <w:rPr>
                <w:rFonts w:ascii="Arial" w:hAnsi="Arial"/>
                <w:sz w:val="18"/>
              </w:rPr>
            </w:pPr>
            <w:r w:rsidRPr="0041528A">
              <w:rPr>
                <w:rFonts w:ascii="Arial" w:hAnsi="Arial"/>
                <w:sz w:val="18"/>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4A093B37" w14:textId="77777777" w:rsidR="00BF46E1" w:rsidRPr="0041528A" w:rsidRDefault="00BF46E1" w:rsidP="00195D76">
            <w:pPr>
              <w:keepNext/>
              <w:keepLines/>
              <w:spacing w:after="0"/>
              <w:rPr>
                <w:rFonts w:ascii="Arial" w:hAnsi="Arial"/>
                <w:sz w:val="18"/>
              </w:rPr>
            </w:pPr>
          </w:p>
        </w:tc>
      </w:tr>
      <w:tr w:rsidR="00BF46E1" w:rsidRPr="0041528A" w14:paraId="5CA49C7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8700A96"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13</w:t>
            </w:r>
          </w:p>
        </w:tc>
        <w:tc>
          <w:tcPr>
            <w:tcW w:w="1325" w:type="dxa"/>
            <w:tcBorders>
              <w:top w:val="single" w:sz="6" w:space="0" w:color="auto"/>
              <w:left w:val="single" w:sz="6" w:space="0" w:color="auto"/>
              <w:bottom w:val="single" w:sz="6" w:space="0" w:color="auto"/>
              <w:right w:val="single" w:sz="6" w:space="0" w:color="auto"/>
            </w:tcBorders>
          </w:tcPr>
          <w:p w14:paraId="4D52E180"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FA1D080" w14:textId="77777777" w:rsidR="00BF46E1" w:rsidRPr="0041528A" w:rsidRDefault="00BF46E1" w:rsidP="00195D76">
            <w:pPr>
              <w:keepNext/>
              <w:keepLines/>
              <w:spacing w:after="0"/>
              <w:rPr>
                <w:rFonts w:ascii="Arial" w:hAnsi="Arial"/>
                <w:sz w:val="18"/>
              </w:rPr>
            </w:pPr>
            <w:r w:rsidRPr="0041528A">
              <w:rPr>
                <w:rFonts w:ascii="Arial" w:hAnsi="Arial"/>
                <w:sz w:val="18"/>
              </w:rPr>
              <w:t xml:space="preserve">TERMINAL RESPONSE: OPEN CHANNEL </w:t>
            </w:r>
            <w:r w:rsidRPr="0041528A">
              <w:rPr>
                <w:rFonts w:ascii="Arial" w:hAnsi="Arial"/>
                <w:sz w:val="18"/>
                <w:lang w:eastAsia="zh-CN"/>
              </w:rPr>
              <w:t>1.5</w:t>
            </w:r>
            <w:r w:rsidRPr="0041528A">
              <w:rPr>
                <w:rFonts w:ascii="Arial" w:hAnsi="Arial"/>
                <w:sz w:val="18"/>
              </w:rPr>
              <w:t>.1</w:t>
            </w:r>
          </w:p>
        </w:tc>
        <w:tc>
          <w:tcPr>
            <w:tcW w:w="3196" w:type="dxa"/>
            <w:tcBorders>
              <w:top w:val="single" w:sz="6" w:space="0" w:color="auto"/>
              <w:left w:val="single" w:sz="6" w:space="0" w:color="auto"/>
              <w:bottom w:val="single" w:sz="6" w:space="0" w:color="auto"/>
              <w:right w:val="single" w:sz="6" w:space="0" w:color="auto"/>
            </w:tcBorders>
          </w:tcPr>
          <w:p w14:paraId="7DC8B901" w14:textId="18D2149F" w:rsidR="00BF46E1" w:rsidRPr="0041528A" w:rsidRDefault="00BF46E1" w:rsidP="00195D76">
            <w:pPr>
              <w:keepNext/>
              <w:keepLines/>
              <w:spacing w:after="0"/>
              <w:rPr>
                <w:rFonts w:ascii="Arial" w:hAnsi="Arial"/>
                <w:sz w:val="18"/>
              </w:rPr>
            </w:pPr>
            <w:r w:rsidRPr="0041528A">
              <w:rPr>
                <w:rFonts w:ascii="Arial" w:hAnsi="Arial"/>
                <w:sz w:val="18"/>
              </w:rPr>
              <w:t>[Command performed successfully]</w:t>
            </w:r>
          </w:p>
          <w:p w14:paraId="186E5AF8" w14:textId="77777777" w:rsidR="00BF46E1" w:rsidRPr="0041528A" w:rsidRDefault="00BF46E1" w:rsidP="00195D76">
            <w:pPr>
              <w:keepNext/>
              <w:keepLines/>
              <w:spacing w:after="0"/>
              <w:rPr>
                <w:rFonts w:ascii="Arial" w:hAnsi="Arial"/>
                <w:sz w:val="18"/>
              </w:rPr>
            </w:pPr>
          </w:p>
        </w:tc>
      </w:tr>
      <w:tr w:rsidR="00BF46E1" w:rsidRPr="0041528A" w14:paraId="47150B1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130F78" w14:textId="77777777" w:rsidR="00BF46E1" w:rsidRPr="0041528A" w:rsidRDefault="00BF46E1" w:rsidP="00195D76">
            <w:pPr>
              <w:pStyle w:val="TAC"/>
              <w:rPr>
                <w:lang w:eastAsia="zh-CN"/>
              </w:rPr>
            </w:pPr>
            <w:r w:rsidRPr="0041528A">
              <w:rPr>
                <w:lang w:eastAsia="zh-CN"/>
              </w:rPr>
              <w:t>14</w:t>
            </w:r>
          </w:p>
        </w:tc>
        <w:tc>
          <w:tcPr>
            <w:tcW w:w="1325" w:type="dxa"/>
            <w:tcBorders>
              <w:top w:val="single" w:sz="6" w:space="0" w:color="auto"/>
              <w:left w:val="single" w:sz="6" w:space="0" w:color="auto"/>
              <w:bottom w:val="single" w:sz="6" w:space="0" w:color="auto"/>
              <w:right w:val="single" w:sz="6" w:space="0" w:color="auto"/>
            </w:tcBorders>
          </w:tcPr>
          <w:p w14:paraId="204535B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1A29FC55" w14:textId="77777777" w:rsidR="00BF46E1" w:rsidRPr="0041528A" w:rsidRDefault="00BF46E1" w:rsidP="00195D76">
            <w:pPr>
              <w:pStyle w:val="TAL"/>
            </w:pPr>
            <w:r w:rsidRPr="0041528A">
              <w:t>PROACTIVE COMMAND PENDING: SEND DATA 1.5.1</w:t>
            </w:r>
          </w:p>
        </w:tc>
        <w:tc>
          <w:tcPr>
            <w:tcW w:w="3196" w:type="dxa"/>
            <w:tcBorders>
              <w:top w:val="single" w:sz="6" w:space="0" w:color="auto"/>
              <w:left w:val="single" w:sz="6" w:space="0" w:color="auto"/>
              <w:bottom w:val="single" w:sz="6" w:space="0" w:color="auto"/>
              <w:right w:val="single" w:sz="6" w:space="0" w:color="auto"/>
            </w:tcBorders>
          </w:tcPr>
          <w:p w14:paraId="57C1F65C" w14:textId="77777777" w:rsidR="00BF46E1" w:rsidRPr="0041528A" w:rsidRDefault="00BF46E1" w:rsidP="00195D76">
            <w:pPr>
              <w:pStyle w:val="TAL"/>
            </w:pPr>
          </w:p>
        </w:tc>
      </w:tr>
      <w:tr w:rsidR="00BF46E1" w:rsidRPr="0041528A" w14:paraId="039990C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D56C813" w14:textId="77777777" w:rsidR="00BF46E1" w:rsidRPr="0041528A" w:rsidRDefault="00BF46E1" w:rsidP="00195D76">
            <w:pPr>
              <w:pStyle w:val="TAC"/>
              <w:rPr>
                <w:lang w:eastAsia="zh-CN"/>
              </w:rPr>
            </w:pPr>
            <w:r w:rsidRPr="0041528A">
              <w:rPr>
                <w:lang w:eastAsia="zh-CN"/>
              </w:rPr>
              <w:t>15</w:t>
            </w:r>
          </w:p>
        </w:tc>
        <w:tc>
          <w:tcPr>
            <w:tcW w:w="1325" w:type="dxa"/>
            <w:tcBorders>
              <w:top w:val="single" w:sz="6" w:space="0" w:color="auto"/>
              <w:left w:val="single" w:sz="6" w:space="0" w:color="auto"/>
              <w:bottom w:val="single" w:sz="6" w:space="0" w:color="auto"/>
              <w:right w:val="single" w:sz="6" w:space="0" w:color="auto"/>
            </w:tcBorders>
          </w:tcPr>
          <w:p w14:paraId="5546312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00D8A47A"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122A80BD" w14:textId="77777777" w:rsidR="00BF46E1" w:rsidRPr="0041528A" w:rsidRDefault="00BF46E1" w:rsidP="00195D76">
            <w:pPr>
              <w:pStyle w:val="TAL"/>
            </w:pPr>
          </w:p>
        </w:tc>
      </w:tr>
      <w:tr w:rsidR="00BF46E1" w:rsidRPr="0041528A" w14:paraId="21F4874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553F786" w14:textId="77777777" w:rsidR="00BF46E1" w:rsidRPr="0041528A" w:rsidRDefault="00BF46E1" w:rsidP="00195D76">
            <w:pPr>
              <w:pStyle w:val="TAC"/>
              <w:rPr>
                <w:lang w:eastAsia="zh-CN"/>
              </w:rPr>
            </w:pPr>
            <w:r w:rsidRPr="0041528A">
              <w:rPr>
                <w:lang w:eastAsia="zh-CN"/>
              </w:rPr>
              <w:t>16</w:t>
            </w:r>
          </w:p>
        </w:tc>
        <w:tc>
          <w:tcPr>
            <w:tcW w:w="1325" w:type="dxa"/>
            <w:tcBorders>
              <w:top w:val="single" w:sz="6" w:space="0" w:color="auto"/>
              <w:left w:val="single" w:sz="6" w:space="0" w:color="auto"/>
              <w:bottom w:val="single" w:sz="6" w:space="0" w:color="auto"/>
              <w:right w:val="single" w:sz="6" w:space="0" w:color="auto"/>
            </w:tcBorders>
          </w:tcPr>
          <w:p w14:paraId="714BADF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F5E2D4A" w14:textId="77777777" w:rsidR="00BF46E1" w:rsidRPr="0041528A" w:rsidRDefault="00BF46E1" w:rsidP="00195D76">
            <w:pPr>
              <w:pStyle w:val="TAL"/>
            </w:pPr>
            <w:r w:rsidRPr="0041528A">
              <w:t>PROACTIVE COMMAND: SEND DATA (immediate) 1.5.1</w:t>
            </w:r>
          </w:p>
        </w:tc>
        <w:tc>
          <w:tcPr>
            <w:tcW w:w="3196" w:type="dxa"/>
            <w:tcBorders>
              <w:top w:val="single" w:sz="6" w:space="0" w:color="auto"/>
              <w:left w:val="single" w:sz="6" w:space="0" w:color="auto"/>
              <w:bottom w:val="single" w:sz="6" w:space="0" w:color="auto"/>
              <w:right w:val="single" w:sz="6" w:space="0" w:color="auto"/>
            </w:tcBorders>
          </w:tcPr>
          <w:p w14:paraId="5AFC73D5" w14:textId="77777777" w:rsidR="00BF46E1" w:rsidRPr="0041528A" w:rsidRDefault="00BF46E1" w:rsidP="00195D76">
            <w:pPr>
              <w:pStyle w:val="TAL"/>
            </w:pPr>
          </w:p>
        </w:tc>
      </w:tr>
      <w:tr w:rsidR="00BF46E1" w:rsidRPr="0041528A" w14:paraId="3F6DA50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CF65A8D" w14:textId="77777777" w:rsidR="00BF46E1" w:rsidRPr="0041528A" w:rsidRDefault="00BF46E1" w:rsidP="00195D76">
            <w:pPr>
              <w:pStyle w:val="TAC"/>
              <w:rPr>
                <w:lang w:eastAsia="zh-CN"/>
              </w:rPr>
            </w:pPr>
            <w:r w:rsidRPr="0041528A">
              <w:rPr>
                <w:lang w:eastAsia="zh-CN"/>
              </w:rPr>
              <w:t>17</w:t>
            </w:r>
          </w:p>
        </w:tc>
        <w:tc>
          <w:tcPr>
            <w:tcW w:w="1325" w:type="dxa"/>
            <w:tcBorders>
              <w:top w:val="single" w:sz="6" w:space="0" w:color="auto"/>
              <w:left w:val="single" w:sz="6" w:space="0" w:color="auto"/>
              <w:bottom w:val="single" w:sz="6" w:space="0" w:color="auto"/>
              <w:right w:val="single" w:sz="6" w:space="0" w:color="auto"/>
            </w:tcBorders>
          </w:tcPr>
          <w:p w14:paraId="51FCB00F" w14:textId="77777777" w:rsidR="00BF46E1" w:rsidRPr="0041528A" w:rsidRDefault="00BF46E1" w:rsidP="00195D76">
            <w:pPr>
              <w:pStyle w:val="TAC"/>
            </w:pPr>
            <w:r w:rsidRPr="0041528A">
              <w:t xml:space="preserve">ME </w:t>
            </w:r>
            <w:r w:rsidRPr="0041528A">
              <w:sym w:font="Symbol" w:char="F0AE"/>
            </w:r>
            <w:r w:rsidRPr="0041528A">
              <w:t xml:space="preserve"> NG-SS</w:t>
            </w:r>
          </w:p>
        </w:tc>
        <w:tc>
          <w:tcPr>
            <w:tcW w:w="3870" w:type="dxa"/>
            <w:tcBorders>
              <w:top w:val="single" w:sz="6" w:space="0" w:color="auto"/>
              <w:left w:val="single" w:sz="6" w:space="0" w:color="auto"/>
              <w:bottom w:val="single" w:sz="6" w:space="0" w:color="auto"/>
              <w:right w:val="single" w:sz="6" w:space="0" w:color="auto"/>
            </w:tcBorders>
          </w:tcPr>
          <w:p w14:paraId="65FB0B4F" w14:textId="77777777" w:rsidR="00BF46E1" w:rsidRPr="0041528A" w:rsidRDefault="00BF46E1" w:rsidP="00195D76">
            <w:pPr>
              <w:pStyle w:val="TAL"/>
            </w:pPr>
            <w:r w:rsidRPr="0041528A">
              <w:t>Transfer of 8 Bytes of data to the NG-SS through channel 1</w:t>
            </w:r>
          </w:p>
        </w:tc>
        <w:tc>
          <w:tcPr>
            <w:tcW w:w="3196" w:type="dxa"/>
            <w:tcBorders>
              <w:top w:val="single" w:sz="6" w:space="0" w:color="auto"/>
              <w:left w:val="single" w:sz="6" w:space="0" w:color="auto"/>
              <w:bottom w:val="single" w:sz="6" w:space="0" w:color="auto"/>
              <w:right w:val="single" w:sz="6" w:space="0" w:color="auto"/>
            </w:tcBorders>
          </w:tcPr>
          <w:p w14:paraId="6AEDCA10" w14:textId="035D4BBC" w:rsidR="00BF46E1" w:rsidRPr="0041528A" w:rsidRDefault="00BF46E1" w:rsidP="00195D76">
            <w:pPr>
              <w:pStyle w:val="TAL"/>
            </w:pPr>
            <w:r w:rsidRPr="0041528A">
              <w:t>[To retrieve ME</w:t>
            </w:r>
            <w:r w:rsidR="005307A3">
              <w:t>'</w:t>
            </w:r>
            <w:r w:rsidRPr="0041528A">
              <w:t>s port number]</w:t>
            </w:r>
          </w:p>
        </w:tc>
      </w:tr>
      <w:tr w:rsidR="00BF46E1" w:rsidRPr="0041528A" w14:paraId="7599D72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C60AF85" w14:textId="77777777" w:rsidR="00BF46E1" w:rsidRPr="0041528A" w:rsidRDefault="00BF46E1" w:rsidP="00195D76">
            <w:pPr>
              <w:pStyle w:val="TAC"/>
              <w:rPr>
                <w:lang w:eastAsia="zh-CN"/>
              </w:rPr>
            </w:pPr>
            <w:r w:rsidRPr="0041528A">
              <w:rPr>
                <w:lang w:eastAsia="zh-CN"/>
              </w:rPr>
              <w:t>18</w:t>
            </w:r>
          </w:p>
        </w:tc>
        <w:tc>
          <w:tcPr>
            <w:tcW w:w="1325" w:type="dxa"/>
            <w:tcBorders>
              <w:top w:val="single" w:sz="6" w:space="0" w:color="auto"/>
              <w:left w:val="single" w:sz="6" w:space="0" w:color="auto"/>
              <w:bottom w:val="single" w:sz="6" w:space="0" w:color="auto"/>
              <w:right w:val="single" w:sz="6" w:space="0" w:color="auto"/>
            </w:tcBorders>
          </w:tcPr>
          <w:p w14:paraId="543A611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5EAAF522" w14:textId="77777777" w:rsidR="00BF46E1" w:rsidRPr="0041528A" w:rsidRDefault="00BF46E1" w:rsidP="00195D76">
            <w:pPr>
              <w:pStyle w:val="TAL"/>
            </w:pPr>
            <w:r w:rsidRPr="0041528A">
              <w:t>TERMINAL RESPONSE: SEND DATA (immediate) 1.5.1</w:t>
            </w:r>
          </w:p>
        </w:tc>
        <w:tc>
          <w:tcPr>
            <w:tcW w:w="3196" w:type="dxa"/>
            <w:tcBorders>
              <w:top w:val="single" w:sz="6" w:space="0" w:color="auto"/>
              <w:left w:val="single" w:sz="6" w:space="0" w:color="auto"/>
              <w:bottom w:val="single" w:sz="6" w:space="0" w:color="auto"/>
              <w:right w:val="single" w:sz="6" w:space="0" w:color="auto"/>
            </w:tcBorders>
          </w:tcPr>
          <w:p w14:paraId="5F8B1462" w14:textId="77777777" w:rsidR="00BF46E1" w:rsidRPr="0041528A" w:rsidRDefault="00BF46E1" w:rsidP="00195D76">
            <w:pPr>
              <w:pStyle w:val="TAL"/>
            </w:pPr>
            <w:r w:rsidRPr="0041528A">
              <w:t>[Command performed successfully]</w:t>
            </w:r>
          </w:p>
        </w:tc>
      </w:tr>
      <w:tr w:rsidR="00BF46E1" w:rsidRPr="0041528A" w14:paraId="475A1C7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9E0E8E9" w14:textId="77777777" w:rsidR="00BF46E1" w:rsidRPr="0041528A" w:rsidRDefault="00BF46E1" w:rsidP="00195D76">
            <w:pPr>
              <w:pStyle w:val="TAC"/>
              <w:rPr>
                <w:lang w:eastAsia="zh-CN"/>
              </w:rPr>
            </w:pPr>
            <w:r w:rsidRPr="0041528A">
              <w:rPr>
                <w:lang w:eastAsia="zh-CN"/>
              </w:rPr>
              <w:t>19</w:t>
            </w:r>
          </w:p>
        </w:tc>
        <w:tc>
          <w:tcPr>
            <w:tcW w:w="1325" w:type="dxa"/>
            <w:tcBorders>
              <w:top w:val="single" w:sz="6" w:space="0" w:color="auto"/>
              <w:left w:val="single" w:sz="6" w:space="0" w:color="auto"/>
              <w:bottom w:val="single" w:sz="6" w:space="0" w:color="auto"/>
              <w:right w:val="single" w:sz="6" w:space="0" w:color="auto"/>
            </w:tcBorders>
          </w:tcPr>
          <w:p w14:paraId="34540D62" w14:textId="77777777" w:rsidR="00BF46E1" w:rsidRPr="0041528A" w:rsidRDefault="00BF46E1" w:rsidP="00195D76">
            <w:pPr>
              <w:pStyle w:val="TAC"/>
            </w:pPr>
            <w:r w:rsidRPr="0041528A">
              <w:t xml:space="preserve">NG-SS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1792412B" w14:textId="0135A0B4" w:rsidR="00BF46E1" w:rsidRPr="0041528A" w:rsidRDefault="00BF46E1" w:rsidP="00195D76">
            <w:pPr>
              <w:pStyle w:val="TAL"/>
              <w:rPr>
                <w:lang w:eastAsia="zh-CN"/>
              </w:rPr>
            </w:pPr>
            <w:r w:rsidRPr="0041528A">
              <w:t xml:space="preserve">Transfer of </w:t>
            </w:r>
            <w:r w:rsidRPr="0041528A">
              <w:rPr>
                <w:lang w:eastAsia="zh-CN"/>
              </w:rPr>
              <w:t>1000</w:t>
            </w:r>
            <w:r w:rsidRPr="0041528A">
              <w:t xml:space="preserve"> Bytes of data to the ME through channel 1 using the ME</w:t>
            </w:r>
            <w:r w:rsidR="005307A3">
              <w:t>'</w:t>
            </w:r>
            <w:r w:rsidRPr="0041528A">
              <w:t xml:space="preserve">s port number, which was retrieved in step </w:t>
            </w:r>
            <w:r w:rsidRPr="0041528A">
              <w:rPr>
                <w:lang w:eastAsia="zh-CN"/>
              </w:rPr>
              <w:t>17</w:t>
            </w:r>
          </w:p>
        </w:tc>
        <w:tc>
          <w:tcPr>
            <w:tcW w:w="3196" w:type="dxa"/>
            <w:tcBorders>
              <w:top w:val="single" w:sz="6" w:space="0" w:color="auto"/>
              <w:left w:val="single" w:sz="6" w:space="0" w:color="auto"/>
              <w:bottom w:val="single" w:sz="6" w:space="0" w:color="auto"/>
              <w:right w:val="single" w:sz="6" w:space="0" w:color="auto"/>
            </w:tcBorders>
          </w:tcPr>
          <w:p w14:paraId="60DADCEB" w14:textId="77777777" w:rsidR="00BF46E1" w:rsidRPr="0041528A" w:rsidRDefault="00BF46E1" w:rsidP="00195D76">
            <w:pPr>
              <w:pStyle w:val="TAL"/>
            </w:pPr>
          </w:p>
        </w:tc>
      </w:tr>
      <w:tr w:rsidR="00BF46E1" w:rsidRPr="0041528A" w14:paraId="40E603F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7027C5C" w14:textId="77777777" w:rsidR="00BF46E1" w:rsidRPr="0041528A" w:rsidRDefault="00BF46E1" w:rsidP="00195D76">
            <w:pPr>
              <w:pStyle w:val="TAC"/>
              <w:rPr>
                <w:lang w:eastAsia="zh-CN"/>
              </w:rPr>
            </w:pPr>
            <w:r w:rsidRPr="0041528A">
              <w:rPr>
                <w:lang w:eastAsia="zh-CN"/>
              </w:rPr>
              <w:t>20</w:t>
            </w:r>
          </w:p>
        </w:tc>
        <w:tc>
          <w:tcPr>
            <w:tcW w:w="1325" w:type="dxa"/>
            <w:tcBorders>
              <w:top w:val="single" w:sz="6" w:space="0" w:color="auto"/>
              <w:left w:val="single" w:sz="6" w:space="0" w:color="auto"/>
              <w:bottom w:val="single" w:sz="6" w:space="0" w:color="auto"/>
              <w:right w:val="single" w:sz="6" w:space="0" w:color="auto"/>
            </w:tcBorders>
          </w:tcPr>
          <w:p w14:paraId="6569B6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23920236" w14:textId="77777777" w:rsidR="00BF46E1" w:rsidRPr="0041528A" w:rsidRDefault="00BF46E1" w:rsidP="00195D76">
            <w:pPr>
              <w:pStyle w:val="TAL"/>
            </w:pPr>
            <w:r w:rsidRPr="0041528A">
              <w:t>ENVELOPE: EVENT DOWNLOAD – Data available 1.5.1</w:t>
            </w:r>
          </w:p>
        </w:tc>
        <w:tc>
          <w:tcPr>
            <w:tcW w:w="3196" w:type="dxa"/>
            <w:tcBorders>
              <w:top w:val="single" w:sz="6" w:space="0" w:color="auto"/>
              <w:left w:val="single" w:sz="6" w:space="0" w:color="auto"/>
              <w:bottom w:val="single" w:sz="6" w:space="0" w:color="auto"/>
              <w:right w:val="single" w:sz="6" w:space="0" w:color="auto"/>
            </w:tcBorders>
          </w:tcPr>
          <w:p w14:paraId="336B92A8" w14:textId="77777777" w:rsidR="00BF46E1" w:rsidRPr="0041528A" w:rsidRDefault="00BF46E1" w:rsidP="00195D76">
            <w:pPr>
              <w:pStyle w:val="TAL"/>
            </w:pPr>
            <w:r w:rsidRPr="0041528A">
              <w:t>(</w:t>
            </w:r>
            <w:r w:rsidRPr="0041528A">
              <w:rPr>
                <w:lang w:eastAsia="zh-CN"/>
              </w:rPr>
              <w:t xml:space="preserve">1000 </w:t>
            </w:r>
            <w:r w:rsidRPr="0041528A">
              <w:t>Bytes of data in the ME buffer)</w:t>
            </w:r>
          </w:p>
        </w:tc>
      </w:tr>
      <w:tr w:rsidR="00BF46E1" w:rsidRPr="0041528A" w14:paraId="589A639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333A2ED" w14:textId="77777777" w:rsidR="00BF46E1" w:rsidRPr="0041528A" w:rsidRDefault="00BF46E1" w:rsidP="00195D76">
            <w:pPr>
              <w:pStyle w:val="TAC"/>
              <w:rPr>
                <w:lang w:eastAsia="zh-CN"/>
              </w:rPr>
            </w:pPr>
            <w:r w:rsidRPr="0041528A">
              <w:rPr>
                <w:lang w:eastAsia="zh-CN"/>
              </w:rPr>
              <w:t>21</w:t>
            </w:r>
          </w:p>
        </w:tc>
        <w:tc>
          <w:tcPr>
            <w:tcW w:w="1325" w:type="dxa"/>
            <w:tcBorders>
              <w:top w:val="single" w:sz="6" w:space="0" w:color="auto"/>
              <w:left w:val="single" w:sz="6" w:space="0" w:color="auto"/>
              <w:bottom w:val="single" w:sz="6" w:space="0" w:color="auto"/>
              <w:right w:val="single" w:sz="6" w:space="0" w:color="auto"/>
            </w:tcBorders>
          </w:tcPr>
          <w:p w14:paraId="7EFE49C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C60E514" w14:textId="77777777" w:rsidR="00BF46E1" w:rsidRPr="0041528A" w:rsidRDefault="00BF46E1" w:rsidP="00195D76">
            <w:pPr>
              <w:pStyle w:val="TAL"/>
            </w:pPr>
            <w:r w:rsidRPr="0041528A">
              <w:t>PROACTIVE COMMAND PENDING: RECEIVE DATA 1.5.1</w:t>
            </w:r>
          </w:p>
        </w:tc>
        <w:tc>
          <w:tcPr>
            <w:tcW w:w="3196" w:type="dxa"/>
            <w:tcBorders>
              <w:top w:val="single" w:sz="6" w:space="0" w:color="auto"/>
              <w:left w:val="single" w:sz="6" w:space="0" w:color="auto"/>
              <w:bottom w:val="single" w:sz="6" w:space="0" w:color="auto"/>
              <w:right w:val="single" w:sz="6" w:space="0" w:color="auto"/>
            </w:tcBorders>
          </w:tcPr>
          <w:p w14:paraId="2C411A4A" w14:textId="77777777" w:rsidR="00BF46E1" w:rsidRPr="0041528A" w:rsidRDefault="00BF46E1" w:rsidP="00195D76">
            <w:pPr>
              <w:pStyle w:val="TAL"/>
            </w:pPr>
          </w:p>
        </w:tc>
      </w:tr>
      <w:tr w:rsidR="00BF46E1" w:rsidRPr="0041528A" w14:paraId="3C52592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5ECA354" w14:textId="77777777" w:rsidR="00BF46E1" w:rsidRPr="0041528A" w:rsidRDefault="00BF46E1" w:rsidP="00195D76">
            <w:pPr>
              <w:pStyle w:val="TAC"/>
              <w:rPr>
                <w:lang w:eastAsia="zh-CN"/>
              </w:rPr>
            </w:pPr>
            <w:r w:rsidRPr="0041528A">
              <w:rPr>
                <w:lang w:eastAsia="zh-CN"/>
              </w:rPr>
              <w:t>22</w:t>
            </w:r>
          </w:p>
        </w:tc>
        <w:tc>
          <w:tcPr>
            <w:tcW w:w="1325" w:type="dxa"/>
            <w:tcBorders>
              <w:top w:val="single" w:sz="6" w:space="0" w:color="auto"/>
              <w:left w:val="single" w:sz="6" w:space="0" w:color="auto"/>
              <w:bottom w:val="single" w:sz="6" w:space="0" w:color="auto"/>
              <w:right w:val="single" w:sz="6" w:space="0" w:color="auto"/>
            </w:tcBorders>
          </w:tcPr>
          <w:p w14:paraId="52429BD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606073A5"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6F416F29" w14:textId="77777777" w:rsidR="00BF46E1" w:rsidRPr="0041528A" w:rsidRDefault="00BF46E1" w:rsidP="00195D76">
            <w:pPr>
              <w:pStyle w:val="TAL"/>
            </w:pPr>
          </w:p>
        </w:tc>
      </w:tr>
      <w:tr w:rsidR="00BF46E1" w:rsidRPr="0041528A" w14:paraId="002D3E8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E32FE51" w14:textId="77777777" w:rsidR="00BF46E1" w:rsidRPr="0041528A" w:rsidRDefault="00BF46E1" w:rsidP="00195D76">
            <w:pPr>
              <w:pStyle w:val="TAC"/>
              <w:rPr>
                <w:lang w:eastAsia="zh-CN"/>
              </w:rPr>
            </w:pPr>
            <w:r w:rsidRPr="0041528A">
              <w:rPr>
                <w:lang w:eastAsia="zh-CN"/>
              </w:rPr>
              <w:t>23</w:t>
            </w:r>
          </w:p>
        </w:tc>
        <w:tc>
          <w:tcPr>
            <w:tcW w:w="1325" w:type="dxa"/>
            <w:tcBorders>
              <w:top w:val="single" w:sz="6" w:space="0" w:color="auto"/>
              <w:left w:val="single" w:sz="6" w:space="0" w:color="auto"/>
              <w:bottom w:val="single" w:sz="6" w:space="0" w:color="auto"/>
              <w:right w:val="single" w:sz="6" w:space="0" w:color="auto"/>
            </w:tcBorders>
          </w:tcPr>
          <w:p w14:paraId="4553386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4A78C21" w14:textId="77777777" w:rsidR="00BF46E1" w:rsidRPr="0041528A" w:rsidRDefault="00BF46E1" w:rsidP="00195D76">
            <w:pPr>
              <w:pStyle w:val="TAL"/>
            </w:pPr>
            <w:r w:rsidRPr="0041528A">
              <w:t>PROACTIVE COMMAND: RECEIVE DATA 1.5.1</w:t>
            </w:r>
          </w:p>
        </w:tc>
        <w:tc>
          <w:tcPr>
            <w:tcW w:w="3196" w:type="dxa"/>
            <w:tcBorders>
              <w:top w:val="single" w:sz="6" w:space="0" w:color="auto"/>
              <w:left w:val="single" w:sz="6" w:space="0" w:color="auto"/>
              <w:bottom w:val="single" w:sz="6" w:space="0" w:color="auto"/>
              <w:right w:val="single" w:sz="6" w:space="0" w:color="auto"/>
            </w:tcBorders>
          </w:tcPr>
          <w:p w14:paraId="4AB7971E" w14:textId="77777777" w:rsidR="00BF46E1" w:rsidRPr="0041528A" w:rsidRDefault="00BF46E1" w:rsidP="00195D76">
            <w:pPr>
              <w:pStyle w:val="TAL"/>
            </w:pPr>
            <w:r w:rsidRPr="0041528A">
              <w:t>200 Bytes</w:t>
            </w:r>
          </w:p>
        </w:tc>
      </w:tr>
      <w:tr w:rsidR="00BF46E1" w:rsidRPr="0041528A" w14:paraId="4EFEB48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2C498B5" w14:textId="77777777" w:rsidR="00BF46E1" w:rsidRPr="0041528A" w:rsidRDefault="00BF46E1" w:rsidP="00195D76">
            <w:pPr>
              <w:pStyle w:val="TAC"/>
              <w:rPr>
                <w:lang w:eastAsia="zh-CN"/>
              </w:rPr>
            </w:pPr>
            <w:r w:rsidRPr="0041528A">
              <w:rPr>
                <w:lang w:eastAsia="zh-CN"/>
              </w:rPr>
              <w:t>24</w:t>
            </w:r>
          </w:p>
        </w:tc>
        <w:tc>
          <w:tcPr>
            <w:tcW w:w="1325" w:type="dxa"/>
            <w:tcBorders>
              <w:top w:val="single" w:sz="6" w:space="0" w:color="auto"/>
              <w:left w:val="single" w:sz="6" w:space="0" w:color="auto"/>
              <w:bottom w:val="single" w:sz="6" w:space="0" w:color="auto"/>
              <w:right w:val="single" w:sz="6" w:space="0" w:color="auto"/>
            </w:tcBorders>
          </w:tcPr>
          <w:p w14:paraId="2B23458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032F11E1" w14:textId="77777777" w:rsidR="00BF46E1" w:rsidRPr="0041528A" w:rsidRDefault="00BF46E1" w:rsidP="00195D76">
            <w:pPr>
              <w:pStyle w:val="TAL"/>
            </w:pPr>
            <w:r w:rsidRPr="0041528A">
              <w:t>TERMINAL RESPONSE: RECEIVE DATA 1.5.1</w:t>
            </w:r>
          </w:p>
        </w:tc>
        <w:tc>
          <w:tcPr>
            <w:tcW w:w="3196" w:type="dxa"/>
            <w:tcBorders>
              <w:top w:val="single" w:sz="6" w:space="0" w:color="auto"/>
              <w:left w:val="single" w:sz="6" w:space="0" w:color="auto"/>
              <w:bottom w:val="single" w:sz="6" w:space="0" w:color="auto"/>
              <w:right w:val="single" w:sz="6" w:space="0" w:color="auto"/>
            </w:tcBorders>
          </w:tcPr>
          <w:p w14:paraId="3FCDA34E" w14:textId="77777777" w:rsidR="00BF46E1" w:rsidRPr="0041528A" w:rsidRDefault="00BF46E1" w:rsidP="00195D76">
            <w:pPr>
              <w:pStyle w:val="TAL"/>
            </w:pPr>
          </w:p>
        </w:tc>
      </w:tr>
      <w:tr w:rsidR="00BF46E1" w:rsidRPr="0041528A" w14:paraId="7607F2C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C5FF9E2" w14:textId="77777777" w:rsidR="00BF46E1" w:rsidRPr="0041528A" w:rsidRDefault="00BF46E1" w:rsidP="00195D76">
            <w:pPr>
              <w:pStyle w:val="TAC"/>
              <w:rPr>
                <w:lang w:eastAsia="zh-CN"/>
              </w:rPr>
            </w:pPr>
            <w:r w:rsidRPr="0041528A">
              <w:rPr>
                <w:lang w:eastAsia="zh-CN"/>
              </w:rPr>
              <w:t>25</w:t>
            </w:r>
          </w:p>
        </w:tc>
        <w:tc>
          <w:tcPr>
            <w:tcW w:w="1325" w:type="dxa"/>
            <w:tcBorders>
              <w:top w:val="single" w:sz="6" w:space="0" w:color="auto"/>
              <w:left w:val="single" w:sz="6" w:space="0" w:color="auto"/>
              <w:bottom w:val="single" w:sz="6" w:space="0" w:color="auto"/>
              <w:right w:val="single" w:sz="6" w:space="0" w:color="auto"/>
            </w:tcBorders>
          </w:tcPr>
          <w:p w14:paraId="290202F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4D3933A5" w14:textId="77777777" w:rsidR="00BF46E1" w:rsidRPr="0041528A" w:rsidRDefault="00BF46E1" w:rsidP="00195D76">
            <w:pPr>
              <w:pStyle w:val="TAL"/>
            </w:pPr>
            <w:r w:rsidRPr="0041528A">
              <w:t>PROACTIVE COMMAND PENDING: RECEIVE DATA 1.5.2</w:t>
            </w:r>
          </w:p>
        </w:tc>
        <w:tc>
          <w:tcPr>
            <w:tcW w:w="3196" w:type="dxa"/>
            <w:tcBorders>
              <w:top w:val="single" w:sz="6" w:space="0" w:color="auto"/>
              <w:left w:val="single" w:sz="6" w:space="0" w:color="auto"/>
              <w:bottom w:val="single" w:sz="6" w:space="0" w:color="auto"/>
              <w:right w:val="single" w:sz="6" w:space="0" w:color="auto"/>
            </w:tcBorders>
          </w:tcPr>
          <w:p w14:paraId="267F2054" w14:textId="77777777" w:rsidR="00BF46E1" w:rsidRPr="0041528A" w:rsidRDefault="00BF46E1" w:rsidP="00195D76">
            <w:pPr>
              <w:pStyle w:val="TAL"/>
            </w:pPr>
          </w:p>
        </w:tc>
      </w:tr>
      <w:tr w:rsidR="00BF46E1" w:rsidRPr="0041528A" w14:paraId="1533016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9F8D7D1" w14:textId="77777777" w:rsidR="00BF46E1" w:rsidRPr="0041528A" w:rsidRDefault="00BF46E1" w:rsidP="00195D76">
            <w:pPr>
              <w:pStyle w:val="TAC"/>
              <w:rPr>
                <w:lang w:eastAsia="zh-CN"/>
              </w:rPr>
            </w:pPr>
            <w:r w:rsidRPr="0041528A">
              <w:rPr>
                <w:lang w:eastAsia="zh-CN"/>
              </w:rPr>
              <w:t>26</w:t>
            </w:r>
          </w:p>
        </w:tc>
        <w:tc>
          <w:tcPr>
            <w:tcW w:w="1325" w:type="dxa"/>
            <w:tcBorders>
              <w:top w:val="single" w:sz="6" w:space="0" w:color="auto"/>
              <w:left w:val="single" w:sz="6" w:space="0" w:color="auto"/>
              <w:bottom w:val="single" w:sz="6" w:space="0" w:color="auto"/>
              <w:right w:val="single" w:sz="6" w:space="0" w:color="auto"/>
            </w:tcBorders>
          </w:tcPr>
          <w:p w14:paraId="4A7C309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960C528"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30786121" w14:textId="77777777" w:rsidR="00BF46E1" w:rsidRPr="0041528A" w:rsidRDefault="00BF46E1" w:rsidP="00195D76">
            <w:pPr>
              <w:pStyle w:val="TAL"/>
            </w:pPr>
          </w:p>
        </w:tc>
      </w:tr>
      <w:tr w:rsidR="00BF46E1" w:rsidRPr="0041528A" w14:paraId="4CA2F18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0C9EB7D" w14:textId="77777777" w:rsidR="00BF46E1" w:rsidRPr="0041528A" w:rsidRDefault="00BF46E1" w:rsidP="00195D76">
            <w:pPr>
              <w:pStyle w:val="TAC"/>
              <w:rPr>
                <w:lang w:eastAsia="zh-CN"/>
              </w:rPr>
            </w:pPr>
            <w:r w:rsidRPr="0041528A">
              <w:rPr>
                <w:lang w:eastAsia="zh-CN"/>
              </w:rPr>
              <w:t>27</w:t>
            </w:r>
          </w:p>
        </w:tc>
        <w:tc>
          <w:tcPr>
            <w:tcW w:w="1325" w:type="dxa"/>
            <w:tcBorders>
              <w:top w:val="single" w:sz="6" w:space="0" w:color="auto"/>
              <w:left w:val="single" w:sz="6" w:space="0" w:color="auto"/>
              <w:bottom w:val="single" w:sz="6" w:space="0" w:color="auto"/>
              <w:right w:val="single" w:sz="6" w:space="0" w:color="auto"/>
            </w:tcBorders>
          </w:tcPr>
          <w:p w14:paraId="3D5C0C2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0F4B03AC" w14:textId="77777777" w:rsidR="00BF46E1" w:rsidRPr="0041528A" w:rsidRDefault="00BF46E1" w:rsidP="00195D76">
            <w:pPr>
              <w:pStyle w:val="TAL"/>
            </w:pPr>
            <w:r w:rsidRPr="0041528A">
              <w:t>PROACTIVE COMMAND: RECEIVE DATA 1.5.2</w:t>
            </w:r>
          </w:p>
        </w:tc>
        <w:tc>
          <w:tcPr>
            <w:tcW w:w="3196" w:type="dxa"/>
            <w:tcBorders>
              <w:top w:val="single" w:sz="6" w:space="0" w:color="auto"/>
              <w:left w:val="single" w:sz="6" w:space="0" w:color="auto"/>
              <w:bottom w:val="single" w:sz="6" w:space="0" w:color="auto"/>
              <w:right w:val="single" w:sz="6" w:space="0" w:color="auto"/>
            </w:tcBorders>
          </w:tcPr>
          <w:p w14:paraId="4BD8863F" w14:textId="77777777" w:rsidR="00BF46E1" w:rsidRPr="0041528A" w:rsidRDefault="00BF46E1" w:rsidP="00195D76">
            <w:pPr>
              <w:pStyle w:val="TAL"/>
            </w:pPr>
            <w:r w:rsidRPr="0041528A">
              <w:t>200 Bytes</w:t>
            </w:r>
          </w:p>
        </w:tc>
      </w:tr>
      <w:tr w:rsidR="00BF46E1" w:rsidRPr="0041528A" w14:paraId="20F7BA2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218D5A9" w14:textId="77777777" w:rsidR="00BF46E1" w:rsidRPr="0041528A" w:rsidRDefault="00BF46E1" w:rsidP="00195D76">
            <w:pPr>
              <w:pStyle w:val="TAC"/>
              <w:rPr>
                <w:lang w:eastAsia="zh-CN"/>
              </w:rPr>
            </w:pPr>
            <w:r w:rsidRPr="0041528A">
              <w:rPr>
                <w:lang w:eastAsia="zh-CN"/>
              </w:rPr>
              <w:t>28</w:t>
            </w:r>
          </w:p>
        </w:tc>
        <w:tc>
          <w:tcPr>
            <w:tcW w:w="1325" w:type="dxa"/>
            <w:tcBorders>
              <w:top w:val="single" w:sz="6" w:space="0" w:color="auto"/>
              <w:left w:val="single" w:sz="6" w:space="0" w:color="auto"/>
              <w:bottom w:val="single" w:sz="6" w:space="0" w:color="auto"/>
              <w:right w:val="single" w:sz="6" w:space="0" w:color="auto"/>
            </w:tcBorders>
          </w:tcPr>
          <w:p w14:paraId="2DC9736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245D53C5" w14:textId="77777777" w:rsidR="00BF46E1" w:rsidRPr="0041528A" w:rsidRDefault="00BF46E1" w:rsidP="00195D76">
            <w:pPr>
              <w:pStyle w:val="TAL"/>
            </w:pPr>
            <w:r w:rsidRPr="0041528A">
              <w:t>TERMINAL RESPONSE: RECEIVE DATA 1.5.2</w:t>
            </w:r>
          </w:p>
        </w:tc>
        <w:tc>
          <w:tcPr>
            <w:tcW w:w="3196" w:type="dxa"/>
            <w:tcBorders>
              <w:top w:val="single" w:sz="6" w:space="0" w:color="auto"/>
              <w:left w:val="single" w:sz="6" w:space="0" w:color="auto"/>
              <w:bottom w:val="single" w:sz="6" w:space="0" w:color="auto"/>
              <w:right w:val="single" w:sz="6" w:space="0" w:color="auto"/>
            </w:tcBorders>
          </w:tcPr>
          <w:p w14:paraId="2B637121" w14:textId="77777777" w:rsidR="00BF46E1" w:rsidRPr="0041528A" w:rsidRDefault="00BF46E1" w:rsidP="00195D76">
            <w:pPr>
              <w:pStyle w:val="TAL"/>
            </w:pPr>
          </w:p>
        </w:tc>
      </w:tr>
      <w:tr w:rsidR="00BF46E1" w:rsidRPr="0041528A" w14:paraId="6EC55C7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AAE6395" w14:textId="77777777" w:rsidR="00BF46E1" w:rsidRPr="0041528A" w:rsidRDefault="00BF46E1" w:rsidP="00195D76">
            <w:pPr>
              <w:pStyle w:val="TAC"/>
              <w:rPr>
                <w:lang w:eastAsia="zh-CN"/>
              </w:rPr>
            </w:pPr>
            <w:r w:rsidRPr="0041528A">
              <w:rPr>
                <w:lang w:eastAsia="zh-CN"/>
              </w:rPr>
              <w:t>29</w:t>
            </w:r>
          </w:p>
        </w:tc>
        <w:tc>
          <w:tcPr>
            <w:tcW w:w="1325" w:type="dxa"/>
            <w:tcBorders>
              <w:top w:val="single" w:sz="6" w:space="0" w:color="auto"/>
              <w:left w:val="single" w:sz="6" w:space="0" w:color="auto"/>
              <w:bottom w:val="single" w:sz="6" w:space="0" w:color="auto"/>
              <w:right w:val="single" w:sz="6" w:space="0" w:color="auto"/>
            </w:tcBorders>
          </w:tcPr>
          <w:p w14:paraId="6F2F220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E39F4CE" w14:textId="77777777" w:rsidR="00BF46E1" w:rsidRPr="0041528A" w:rsidRDefault="00BF46E1" w:rsidP="00195D76">
            <w:pPr>
              <w:pStyle w:val="TAL"/>
            </w:pPr>
            <w:r w:rsidRPr="0041528A">
              <w:t>PROACTIVE COMMAND PENDING: RECEIVE DATA 1.5.3</w:t>
            </w:r>
          </w:p>
        </w:tc>
        <w:tc>
          <w:tcPr>
            <w:tcW w:w="3196" w:type="dxa"/>
            <w:tcBorders>
              <w:top w:val="single" w:sz="6" w:space="0" w:color="auto"/>
              <w:left w:val="single" w:sz="6" w:space="0" w:color="auto"/>
              <w:bottom w:val="single" w:sz="6" w:space="0" w:color="auto"/>
              <w:right w:val="single" w:sz="6" w:space="0" w:color="auto"/>
            </w:tcBorders>
          </w:tcPr>
          <w:p w14:paraId="107189EF" w14:textId="77777777" w:rsidR="00BF46E1" w:rsidRPr="0041528A" w:rsidRDefault="00BF46E1" w:rsidP="00195D76">
            <w:pPr>
              <w:pStyle w:val="TAL"/>
            </w:pPr>
          </w:p>
        </w:tc>
      </w:tr>
      <w:tr w:rsidR="00BF46E1" w:rsidRPr="0041528A" w14:paraId="180CA59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479BF8A" w14:textId="77777777" w:rsidR="00BF46E1" w:rsidRPr="0041528A" w:rsidRDefault="00BF46E1" w:rsidP="00195D76">
            <w:pPr>
              <w:pStyle w:val="TAC"/>
              <w:rPr>
                <w:lang w:eastAsia="zh-CN"/>
              </w:rPr>
            </w:pPr>
            <w:r w:rsidRPr="0041528A">
              <w:rPr>
                <w:lang w:eastAsia="zh-CN"/>
              </w:rPr>
              <w:t>30</w:t>
            </w:r>
          </w:p>
        </w:tc>
        <w:tc>
          <w:tcPr>
            <w:tcW w:w="1325" w:type="dxa"/>
            <w:tcBorders>
              <w:top w:val="single" w:sz="6" w:space="0" w:color="auto"/>
              <w:left w:val="single" w:sz="6" w:space="0" w:color="auto"/>
              <w:bottom w:val="single" w:sz="6" w:space="0" w:color="auto"/>
              <w:right w:val="single" w:sz="6" w:space="0" w:color="auto"/>
            </w:tcBorders>
          </w:tcPr>
          <w:p w14:paraId="6DB5D77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7418C5C0"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756753F4" w14:textId="77777777" w:rsidR="00BF46E1" w:rsidRPr="0041528A" w:rsidRDefault="00BF46E1" w:rsidP="00195D76">
            <w:pPr>
              <w:pStyle w:val="TAL"/>
            </w:pPr>
          </w:p>
        </w:tc>
      </w:tr>
      <w:tr w:rsidR="00BF46E1" w:rsidRPr="0041528A" w14:paraId="4A1DDA2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8384AC6" w14:textId="77777777" w:rsidR="00BF46E1" w:rsidRPr="0041528A" w:rsidRDefault="00BF46E1" w:rsidP="00195D76">
            <w:pPr>
              <w:pStyle w:val="TAC"/>
              <w:rPr>
                <w:lang w:eastAsia="zh-CN"/>
              </w:rPr>
            </w:pPr>
            <w:r w:rsidRPr="0041528A">
              <w:rPr>
                <w:lang w:eastAsia="zh-CN"/>
              </w:rPr>
              <w:t>31</w:t>
            </w:r>
          </w:p>
        </w:tc>
        <w:tc>
          <w:tcPr>
            <w:tcW w:w="1325" w:type="dxa"/>
            <w:tcBorders>
              <w:top w:val="single" w:sz="6" w:space="0" w:color="auto"/>
              <w:left w:val="single" w:sz="6" w:space="0" w:color="auto"/>
              <w:bottom w:val="single" w:sz="6" w:space="0" w:color="auto"/>
              <w:right w:val="single" w:sz="6" w:space="0" w:color="auto"/>
            </w:tcBorders>
          </w:tcPr>
          <w:p w14:paraId="6299500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E9F8B3C" w14:textId="77777777" w:rsidR="00BF46E1" w:rsidRPr="0041528A" w:rsidRDefault="00BF46E1" w:rsidP="00195D76">
            <w:pPr>
              <w:pStyle w:val="TAL"/>
            </w:pPr>
            <w:r w:rsidRPr="0041528A">
              <w:t>PROACTIVE COMMAND: RECEIVE DATA 1.5.3</w:t>
            </w:r>
          </w:p>
        </w:tc>
        <w:tc>
          <w:tcPr>
            <w:tcW w:w="3196" w:type="dxa"/>
            <w:tcBorders>
              <w:top w:val="single" w:sz="6" w:space="0" w:color="auto"/>
              <w:left w:val="single" w:sz="6" w:space="0" w:color="auto"/>
              <w:bottom w:val="single" w:sz="6" w:space="0" w:color="auto"/>
              <w:right w:val="single" w:sz="6" w:space="0" w:color="auto"/>
            </w:tcBorders>
          </w:tcPr>
          <w:p w14:paraId="39AD5836" w14:textId="77777777" w:rsidR="00BF46E1" w:rsidRPr="0041528A" w:rsidRDefault="00BF46E1" w:rsidP="00195D76">
            <w:pPr>
              <w:pStyle w:val="TAL"/>
            </w:pPr>
            <w:r w:rsidRPr="0041528A">
              <w:t>200 Bytes</w:t>
            </w:r>
          </w:p>
        </w:tc>
      </w:tr>
      <w:tr w:rsidR="00BF46E1" w:rsidRPr="0041528A" w14:paraId="11CE1B4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647998E" w14:textId="77777777" w:rsidR="00BF46E1" w:rsidRPr="0041528A" w:rsidRDefault="00BF46E1" w:rsidP="00195D76">
            <w:pPr>
              <w:pStyle w:val="TAC"/>
              <w:rPr>
                <w:lang w:eastAsia="zh-CN"/>
              </w:rPr>
            </w:pPr>
            <w:r w:rsidRPr="0041528A">
              <w:rPr>
                <w:lang w:eastAsia="zh-CN"/>
              </w:rPr>
              <w:t>32</w:t>
            </w:r>
          </w:p>
        </w:tc>
        <w:tc>
          <w:tcPr>
            <w:tcW w:w="1325" w:type="dxa"/>
            <w:tcBorders>
              <w:top w:val="single" w:sz="6" w:space="0" w:color="auto"/>
              <w:left w:val="single" w:sz="6" w:space="0" w:color="auto"/>
              <w:bottom w:val="single" w:sz="6" w:space="0" w:color="auto"/>
              <w:right w:val="single" w:sz="6" w:space="0" w:color="auto"/>
            </w:tcBorders>
          </w:tcPr>
          <w:p w14:paraId="33DAD9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6DC54998" w14:textId="77777777" w:rsidR="00BF46E1" w:rsidRPr="0041528A" w:rsidRDefault="00BF46E1" w:rsidP="00195D76">
            <w:pPr>
              <w:pStyle w:val="TAL"/>
            </w:pPr>
            <w:r w:rsidRPr="0041528A">
              <w:t>TERMINAL RESPONSE: RECEIVE DATA 1.5.3</w:t>
            </w:r>
          </w:p>
        </w:tc>
        <w:tc>
          <w:tcPr>
            <w:tcW w:w="3196" w:type="dxa"/>
            <w:tcBorders>
              <w:top w:val="single" w:sz="6" w:space="0" w:color="auto"/>
              <w:left w:val="single" w:sz="6" w:space="0" w:color="auto"/>
              <w:bottom w:val="single" w:sz="6" w:space="0" w:color="auto"/>
              <w:right w:val="single" w:sz="6" w:space="0" w:color="auto"/>
            </w:tcBorders>
          </w:tcPr>
          <w:p w14:paraId="44A53AD0" w14:textId="77777777" w:rsidR="00BF46E1" w:rsidRPr="0041528A" w:rsidRDefault="00BF46E1" w:rsidP="00195D76">
            <w:pPr>
              <w:pStyle w:val="TAL"/>
            </w:pPr>
          </w:p>
        </w:tc>
      </w:tr>
      <w:tr w:rsidR="00BF46E1" w:rsidRPr="0041528A" w14:paraId="761EDA9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AFA155E" w14:textId="77777777" w:rsidR="00BF46E1" w:rsidRPr="0041528A" w:rsidRDefault="00BF46E1" w:rsidP="00195D76">
            <w:pPr>
              <w:pStyle w:val="TAC"/>
              <w:rPr>
                <w:lang w:eastAsia="zh-CN"/>
              </w:rPr>
            </w:pPr>
            <w:r w:rsidRPr="0041528A">
              <w:rPr>
                <w:lang w:eastAsia="zh-CN"/>
              </w:rPr>
              <w:t>33</w:t>
            </w:r>
          </w:p>
        </w:tc>
        <w:tc>
          <w:tcPr>
            <w:tcW w:w="1325" w:type="dxa"/>
            <w:tcBorders>
              <w:top w:val="single" w:sz="6" w:space="0" w:color="auto"/>
              <w:left w:val="single" w:sz="6" w:space="0" w:color="auto"/>
              <w:bottom w:val="single" w:sz="6" w:space="0" w:color="auto"/>
              <w:right w:val="single" w:sz="6" w:space="0" w:color="auto"/>
            </w:tcBorders>
          </w:tcPr>
          <w:p w14:paraId="57127A0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AE17327" w14:textId="77777777" w:rsidR="00BF46E1" w:rsidRPr="0041528A" w:rsidRDefault="00BF46E1" w:rsidP="00195D76">
            <w:pPr>
              <w:pStyle w:val="TAL"/>
            </w:pPr>
            <w:r w:rsidRPr="0041528A">
              <w:t>PROACTIVE COMMAND PENDING: RECEIVE DATA 1.5.4</w:t>
            </w:r>
          </w:p>
        </w:tc>
        <w:tc>
          <w:tcPr>
            <w:tcW w:w="3196" w:type="dxa"/>
            <w:tcBorders>
              <w:top w:val="single" w:sz="6" w:space="0" w:color="auto"/>
              <w:left w:val="single" w:sz="6" w:space="0" w:color="auto"/>
              <w:bottom w:val="single" w:sz="6" w:space="0" w:color="auto"/>
              <w:right w:val="single" w:sz="6" w:space="0" w:color="auto"/>
            </w:tcBorders>
          </w:tcPr>
          <w:p w14:paraId="360B99FA" w14:textId="77777777" w:rsidR="00BF46E1" w:rsidRPr="0041528A" w:rsidRDefault="00BF46E1" w:rsidP="00195D76">
            <w:pPr>
              <w:pStyle w:val="TAL"/>
            </w:pPr>
          </w:p>
        </w:tc>
      </w:tr>
      <w:tr w:rsidR="00BF46E1" w:rsidRPr="0041528A" w14:paraId="15F6A0B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8B3E936" w14:textId="77777777" w:rsidR="00BF46E1" w:rsidRPr="0041528A" w:rsidRDefault="00BF46E1" w:rsidP="00195D76">
            <w:pPr>
              <w:pStyle w:val="TAC"/>
              <w:rPr>
                <w:lang w:eastAsia="zh-CN"/>
              </w:rPr>
            </w:pPr>
            <w:r w:rsidRPr="0041528A">
              <w:rPr>
                <w:lang w:eastAsia="zh-CN"/>
              </w:rPr>
              <w:lastRenderedPageBreak/>
              <w:t>34</w:t>
            </w:r>
          </w:p>
        </w:tc>
        <w:tc>
          <w:tcPr>
            <w:tcW w:w="1325" w:type="dxa"/>
            <w:tcBorders>
              <w:top w:val="single" w:sz="6" w:space="0" w:color="auto"/>
              <w:left w:val="single" w:sz="6" w:space="0" w:color="auto"/>
              <w:bottom w:val="single" w:sz="6" w:space="0" w:color="auto"/>
              <w:right w:val="single" w:sz="6" w:space="0" w:color="auto"/>
            </w:tcBorders>
          </w:tcPr>
          <w:p w14:paraId="49066BE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66621A3"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67251DD7" w14:textId="77777777" w:rsidR="00BF46E1" w:rsidRPr="0041528A" w:rsidRDefault="00BF46E1" w:rsidP="00195D76">
            <w:pPr>
              <w:pStyle w:val="TAL"/>
            </w:pPr>
          </w:p>
        </w:tc>
      </w:tr>
      <w:tr w:rsidR="00BF46E1" w:rsidRPr="0041528A" w14:paraId="55B13ED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1805DA1" w14:textId="77777777" w:rsidR="00BF46E1" w:rsidRPr="0041528A" w:rsidRDefault="00BF46E1" w:rsidP="00195D76">
            <w:pPr>
              <w:pStyle w:val="TAC"/>
              <w:rPr>
                <w:lang w:eastAsia="zh-CN"/>
              </w:rPr>
            </w:pPr>
            <w:r w:rsidRPr="0041528A">
              <w:rPr>
                <w:lang w:eastAsia="zh-CN"/>
              </w:rPr>
              <w:t>35</w:t>
            </w:r>
          </w:p>
        </w:tc>
        <w:tc>
          <w:tcPr>
            <w:tcW w:w="1325" w:type="dxa"/>
            <w:tcBorders>
              <w:top w:val="single" w:sz="6" w:space="0" w:color="auto"/>
              <w:left w:val="single" w:sz="6" w:space="0" w:color="auto"/>
              <w:bottom w:val="single" w:sz="6" w:space="0" w:color="auto"/>
              <w:right w:val="single" w:sz="6" w:space="0" w:color="auto"/>
            </w:tcBorders>
          </w:tcPr>
          <w:p w14:paraId="2494B87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87571F0" w14:textId="77777777" w:rsidR="00BF46E1" w:rsidRPr="0041528A" w:rsidRDefault="00BF46E1" w:rsidP="00195D76">
            <w:pPr>
              <w:pStyle w:val="TAL"/>
            </w:pPr>
            <w:r w:rsidRPr="0041528A">
              <w:t>PROACTIVE COMMAND: RECEIVE DATA 1.5.4</w:t>
            </w:r>
          </w:p>
        </w:tc>
        <w:tc>
          <w:tcPr>
            <w:tcW w:w="3196" w:type="dxa"/>
            <w:tcBorders>
              <w:top w:val="single" w:sz="6" w:space="0" w:color="auto"/>
              <w:left w:val="single" w:sz="6" w:space="0" w:color="auto"/>
              <w:bottom w:val="single" w:sz="6" w:space="0" w:color="auto"/>
              <w:right w:val="single" w:sz="6" w:space="0" w:color="auto"/>
            </w:tcBorders>
          </w:tcPr>
          <w:p w14:paraId="4CA0F3AE" w14:textId="77777777" w:rsidR="00BF46E1" w:rsidRPr="0041528A" w:rsidRDefault="00BF46E1" w:rsidP="00195D76">
            <w:pPr>
              <w:pStyle w:val="TAL"/>
            </w:pPr>
            <w:r w:rsidRPr="0041528A">
              <w:t>200 Bytes</w:t>
            </w:r>
          </w:p>
        </w:tc>
      </w:tr>
      <w:tr w:rsidR="00BF46E1" w:rsidRPr="0041528A" w14:paraId="3BFE539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BC495C6" w14:textId="77777777" w:rsidR="00BF46E1" w:rsidRPr="0041528A" w:rsidRDefault="00BF46E1" w:rsidP="00195D76">
            <w:pPr>
              <w:pStyle w:val="TAC"/>
              <w:rPr>
                <w:lang w:eastAsia="zh-CN"/>
              </w:rPr>
            </w:pPr>
            <w:r w:rsidRPr="0041528A">
              <w:rPr>
                <w:lang w:eastAsia="zh-CN"/>
              </w:rPr>
              <w:t>36</w:t>
            </w:r>
          </w:p>
        </w:tc>
        <w:tc>
          <w:tcPr>
            <w:tcW w:w="1325" w:type="dxa"/>
            <w:tcBorders>
              <w:top w:val="single" w:sz="6" w:space="0" w:color="auto"/>
              <w:left w:val="single" w:sz="6" w:space="0" w:color="auto"/>
              <w:bottom w:val="single" w:sz="6" w:space="0" w:color="auto"/>
              <w:right w:val="single" w:sz="6" w:space="0" w:color="auto"/>
            </w:tcBorders>
          </w:tcPr>
          <w:p w14:paraId="0FB2945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50F1850D" w14:textId="77777777" w:rsidR="00BF46E1" w:rsidRPr="0041528A" w:rsidRDefault="00BF46E1" w:rsidP="00195D76">
            <w:pPr>
              <w:pStyle w:val="TAL"/>
            </w:pPr>
            <w:r w:rsidRPr="0041528A">
              <w:t>TERMINAL RESPONSE: RECEIVE DATA 1.5.4</w:t>
            </w:r>
          </w:p>
        </w:tc>
        <w:tc>
          <w:tcPr>
            <w:tcW w:w="3196" w:type="dxa"/>
            <w:tcBorders>
              <w:top w:val="single" w:sz="6" w:space="0" w:color="auto"/>
              <w:left w:val="single" w:sz="6" w:space="0" w:color="auto"/>
              <w:bottom w:val="single" w:sz="6" w:space="0" w:color="auto"/>
              <w:right w:val="single" w:sz="6" w:space="0" w:color="auto"/>
            </w:tcBorders>
          </w:tcPr>
          <w:p w14:paraId="5C8A2D72" w14:textId="77777777" w:rsidR="00BF46E1" w:rsidRPr="0041528A" w:rsidRDefault="00BF46E1" w:rsidP="00195D76">
            <w:pPr>
              <w:pStyle w:val="TAL"/>
            </w:pPr>
          </w:p>
        </w:tc>
      </w:tr>
      <w:tr w:rsidR="00BF46E1" w:rsidRPr="0041528A" w14:paraId="76540C0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6D8C3C2" w14:textId="77777777" w:rsidR="00BF46E1" w:rsidRPr="0041528A" w:rsidRDefault="00BF46E1" w:rsidP="00195D76">
            <w:pPr>
              <w:pStyle w:val="TAC"/>
              <w:rPr>
                <w:lang w:eastAsia="zh-CN"/>
              </w:rPr>
            </w:pPr>
            <w:r w:rsidRPr="0041528A">
              <w:rPr>
                <w:lang w:eastAsia="zh-CN"/>
              </w:rPr>
              <w:t>37</w:t>
            </w:r>
          </w:p>
        </w:tc>
        <w:tc>
          <w:tcPr>
            <w:tcW w:w="1325" w:type="dxa"/>
            <w:tcBorders>
              <w:top w:val="single" w:sz="6" w:space="0" w:color="auto"/>
              <w:left w:val="single" w:sz="6" w:space="0" w:color="auto"/>
              <w:bottom w:val="single" w:sz="6" w:space="0" w:color="auto"/>
              <w:right w:val="single" w:sz="6" w:space="0" w:color="auto"/>
            </w:tcBorders>
          </w:tcPr>
          <w:p w14:paraId="64DABA6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362DBB7D" w14:textId="77777777" w:rsidR="00BF46E1" w:rsidRPr="0041528A" w:rsidRDefault="00BF46E1" w:rsidP="00195D76">
            <w:pPr>
              <w:pStyle w:val="TAL"/>
            </w:pPr>
            <w:r w:rsidRPr="0041528A">
              <w:t>PROACTIVE COMMAND PENDING: RECEIVE DATA 1.5.5</w:t>
            </w:r>
          </w:p>
        </w:tc>
        <w:tc>
          <w:tcPr>
            <w:tcW w:w="3196" w:type="dxa"/>
            <w:tcBorders>
              <w:top w:val="single" w:sz="6" w:space="0" w:color="auto"/>
              <w:left w:val="single" w:sz="6" w:space="0" w:color="auto"/>
              <w:bottom w:val="single" w:sz="6" w:space="0" w:color="auto"/>
              <w:right w:val="single" w:sz="6" w:space="0" w:color="auto"/>
            </w:tcBorders>
          </w:tcPr>
          <w:p w14:paraId="137E7B7C" w14:textId="77777777" w:rsidR="00BF46E1" w:rsidRPr="0041528A" w:rsidRDefault="00BF46E1" w:rsidP="00195D76">
            <w:pPr>
              <w:pStyle w:val="TAL"/>
            </w:pPr>
          </w:p>
        </w:tc>
      </w:tr>
      <w:tr w:rsidR="00BF46E1" w:rsidRPr="0041528A" w14:paraId="5366206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15F3DEB" w14:textId="77777777" w:rsidR="00BF46E1" w:rsidRPr="0041528A" w:rsidRDefault="00BF46E1" w:rsidP="00195D76">
            <w:pPr>
              <w:pStyle w:val="TAC"/>
            </w:pPr>
            <w:r w:rsidRPr="0041528A">
              <w:rPr>
                <w:lang w:eastAsia="zh-CN"/>
              </w:rPr>
              <w:t>38</w:t>
            </w:r>
          </w:p>
        </w:tc>
        <w:tc>
          <w:tcPr>
            <w:tcW w:w="1325" w:type="dxa"/>
            <w:tcBorders>
              <w:top w:val="single" w:sz="6" w:space="0" w:color="auto"/>
              <w:left w:val="single" w:sz="6" w:space="0" w:color="auto"/>
              <w:bottom w:val="single" w:sz="6" w:space="0" w:color="auto"/>
              <w:right w:val="single" w:sz="6" w:space="0" w:color="auto"/>
            </w:tcBorders>
          </w:tcPr>
          <w:p w14:paraId="0DD7292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25198C7"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5F5ED033" w14:textId="77777777" w:rsidR="00BF46E1" w:rsidRPr="0041528A" w:rsidRDefault="00BF46E1" w:rsidP="00195D76">
            <w:pPr>
              <w:pStyle w:val="TAL"/>
            </w:pPr>
          </w:p>
        </w:tc>
      </w:tr>
      <w:tr w:rsidR="00BF46E1" w:rsidRPr="0041528A" w14:paraId="4F8D467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FF6BEA8" w14:textId="77777777" w:rsidR="00BF46E1" w:rsidRPr="0041528A" w:rsidRDefault="00BF46E1" w:rsidP="00195D76">
            <w:pPr>
              <w:pStyle w:val="TAC"/>
            </w:pPr>
            <w:r w:rsidRPr="0041528A">
              <w:rPr>
                <w:lang w:eastAsia="zh-CN"/>
              </w:rPr>
              <w:t>39</w:t>
            </w:r>
          </w:p>
        </w:tc>
        <w:tc>
          <w:tcPr>
            <w:tcW w:w="1325" w:type="dxa"/>
            <w:tcBorders>
              <w:top w:val="single" w:sz="6" w:space="0" w:color="auto"/>
              <w:left w:val="single" w:sz="6" w:space="0" w:color="auto"/>
              <w:bottom w:val="single" w:sz="6" w:space="0" w:color="auto"/>
              <w:right w:val="single" w:sz="6" w:space="0" w:color="auto"/>
            </w:tcBorders>
          </w:tcPr>
          <w:p w14:paraId="07FCEA5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0CB6744E" w14:textId="77777777" w:rsidR="00BF46E1" w:rsidRPr="0041528A" w:rsidRDefault="00BF46E1" w:rsidP="00195D76">
            <w:pPr>
              <w:pStyle w:val="TAL"/>
            </w:pPr>
            <w:r w:rsidRPr="0041528A">
              <w:t>PROACTIVE COMMAND: RECEIVE DATA 1.5.5</w:t>
            </w:r>
          </w:p>
        </w:tc>
        <w:tc>
          <w:tcPr>
            <w:tcW w:w="3196" w:type="dxa"/>
            <w:tcBorders>
              <w:top w:val="single" w:sz="6" w:space="0" w:color="auto"/>
              <w:left w:val="single" w:sz="6" w:space="0" w:color="auto"/>
              <w:bottom w:val="single" w:sz="6" w:space="0" w:color="auto"/>
              <w:right w:val="single" w:sz="6" w:space="0" w:color="auto"/>
            </w:tcBorders>
          </w:tcPr>
          <w:p w14:paraId="4E989B5E" w14:textId="77777777" w:rsidR="00BF46E1" w:rsidRPr="0041528A" w:rsidRDefault="00BF46E1" w:rsidP="00195D76">
            <w:pPr>
              <w:pStyle w:val="TAL"/>
            </w:pPr>
            <w:r w:rsidRPr="0041528A">
              <w:t>200 Bytes</w:t>
            </w:r>
          </w:p>
        </w:tc>
      </w:tr>
      <w:tr w:rsidR="00BF46E1" w:rsidRPr="0041528A" w14:paraId="008F9DC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9D5B4A5" w14:textId="77777777" w:rsidR="00BF46E1" w:rsidRPr="0041528A" w:rsidRDefault="00BF46E1" w:rsidP="00195D76">
            <w:pPr>
              <w:pStyle w:val="TAC"/>
            </w:pPr>
            <w:r w:rsidRPr="0041528A">
              <w:rPr>
                <w:lang w:eastAsia="zh-CN"/>
              </w:rPr>
              <w:t>40</w:t>
            </w:r>
          </w:p>
        </w:tc>
        <w:tc>
          <w:tcPr>
            <w:tcW w:w="1325" w:type="dxa"/>
            <w:tcBorders>
              <w:top w:val="single" w:sz="6" w:space="0" w:color="auto"/>
              <w:left w:val="single" w:sz="6" w:space="0" w:color="auto"/>
              <w:bottom w:val="single" w:sz="6" w:space="0" w:color="auto"/>
              <w:right w:val="single" w:sz="6" w:space="0" w:color="auto"/>
            </w:tcBorders>
          </w:tcPr>
          <w:p w14:paraId="1680279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4D7B72E5" w14:textId="77777777" w:rsidR="00BF46E1" w:rsidRPr="0041528A" w:rsidRDefault="00BF46E1" w:rsidP="00195D76">
            <w:pPr>
              <w:pStyle w:val="TAL"/>
            </w:pPr>
            <w:r w:rsidRPr="0041528A">
              <w:t>TERMINAL RESPONSE: RECEIVE DATA 1.5.5</w:t>
            </w:r>
          </w:p>
        </w:tc>
        <w:tc>
          <w:tcPr>
            <w:tcW w:w="3196" w:type="dxa"/>
            <w:tcBorders>
              <w:top w:val="single" w:sz="6" w:space="0" w:color="auto"/>
              <w:left w:val="single" w:sz="6" w:space="0" w:color="auto"/>
              <w:bottom w:val="single" w:sz="6" w:space="0" w:color="auto"/>
              <w:right w:val="single" w:sz="6" w:space="0" w:color="auto"/>
            </w:tcBorders>
          </w:tcPr>
          <w:p w14:paraId="13F38706" w14:textId="77777777" w:rsidR="00BF46E1" w:rsidRPr="0041528A" w:rsidRDefault="00BF46E1" w:rsidP="00195D76">
            <w:pPr>
              <w:pStyle w:val="TAL"/>
            </w:pPr>
          </w:p>
        </w:tc>
      </w:tr>
      <w:tr w:rsidR="00BF46E1" w:rsidRPr="0041528A" w14:paraId="0BE9C79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0A41E9A" w14:textId="77777777" w:rsidR="00BF46E1" w:rsidRPr="0041528A" w:rsidRDefault="00BF46E1" w:rsidP="00195D76">
            <w:pPr>
              <w:pStyle w:val="TAC"/>
              <w:rPr>
                <w:lang w:eastAsia="zh-CN"/>
              </w:rPr>
            </w:pPr>
            <w:r w:rsidRPr="0041528A">
              <w:rPr>
                <w:lang w:eastAsia="zh-CN"/>
              </w:rPr>
              <w:t>41</w:t>
            </w:r>
          </w:p>
        </w:tc>
        <w:tc>
          <w:tcPr>
            <w:tcW w:w="1325" w:type="dxa"/>
            <w:tcBorders>
              <w:top w:val="single" w:sz="6" w:space="0" w:color="auto"/>
              <w:left w:val="single" w:sz="6" w:space="0" w:color="auto"/>
              <w:bottom w:val="single" w:sz="6" w:space="0" w:color="auto"/>
              <w:right w:val="single" w:sz="6" w:space="0" w:color="auto"/>
            </w:tcBorders>
          </w:tcPr>
          <w:p w14:paraId="5336CE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8A9EBBA" w14:textId="77777777" w:rsidR="00BF46E1" w:rsidRPr="0041528A" w:rsidRDefault="00BF46E1" w:rsidP="00195D76">
            <w:pPr>
              <w:pStyle w:val="TAL"/>
              <w:rPr>
                <w:lang w:eastAsia="zh-CN"/>
              </w:rPr>
            </w:pPr>
            <w:r w:rsidRPr="0041528A">
              <w:t>PROACTIVE COMMAND PENDING: REFRESH 1.5.1</w:t>
            </w:r>
          </w:p>
        </w:tc>
        <w:tc>
          <w:tcPr>
            <w:tcW w:w="3196" w:type="dxa"/>
            <w:tcBorders>
              <w:top w:val="single" w:sz="6" w:space="0" w:color="auto"/>
              <w:left w:val="single" w:sz="6" w:space="0" w:color="auto"/>
              <w:bottom w:val="single" w:sz="6" w:space="0" w:color="auto"/>
              <w:right w:val="single" w:sz="6" w:space="0" w:color="auto"/>
            </w:tcBorders>
          </w:tcPr>
          <w:p w14:paraId="29C52A05" w14:textId="77777777" w:rsidR="00BF46E1" w:rsidRPr="0041528A" w:rsidRDefault="00BF46E1" w:rsidP="00195D76">
            <w:pPr>
              <w:pStyle w:val="TAL"/>
            </w:pPr>
          </w:p>
        </w:tc>
      </w:tr>
      <w:tr w:rsidR="00BF46E1" w:rsidRPr="0041528A" w14:paraId="4B4DA49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29A305D" w14:textId="77777777" w:rsidR="00BF46E1" w:rsidRPr="0041528A" w:rsidRDefault="00BF46E1" w:rsidP="00195D76">
            <w:pPr>
              <w:pStyle w:val="TAC"/>
              <w:rPr>
                <w:lang w:eastAsia="zh-CN"/>
              </w:rPr>
            </w:pPr>
            <w:r w:rsidRPr="0041528A">
              <w:rPr>
                <w:lang w:eastAsia="zh-CN"/>
              </w:rPr>
              <w:t>42</w:t>
            </w:r>
          </w:p>
        </w:tc>
        <w:tc>
          <w:tcPr>
            <w:tcW w:w="1325" w:type="dxa"/>
            <w:tcBorders>
              <w:top w:val="single" w:sz="6" w:space="0" w:color="auto"/>
              <w:left w:val="single" w:sz="6" w:space="0" w:color="auto"/>
              <w:bottom w:val="single" w:sz="6" w:space="0" w:color="auto"/>
              <w:right w:val="single" w:sz="6" w:space="0" w:color="auto"/>
            </w:tcBorders>
          </w:tcPr>
          <w:p w14:paraId="103E311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3CEDCF8A" w14:textId="77777777" w:rsidR="00BF46E1" w:rsidRPr="0041528A" w:rsidRDefault="00BF46E1" w:rsidP="00195D76">
            <w:pPr>
              <w:pStyle w:val="TAL"/>
              <w:rPr>
                <w:lang w:eastAsia="zh-CN"/>
              </w:rPr>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0A3FC3F8" w14:textId="77777777" w:rsidR="00BF46E1" w:rsidRPr="0041528A" w:rsidRDefault="00BF46E1" w:rsidP="00195D76">
            <w:pPr>
              <w:pStyle w:val="TAL"/>
            </w:pPr>
          </w:p>
        </w:tc>
      </w:tr>
      <w:tr w:rsidR="00BF46E1" w:rsidRPr="0041528A" w14:paraId="350DAD3F"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CB0D241" w14:textId="77777777" w:rsidR="00BF46E1" w:rsidRPr="0041528A" w:rsidRDefault="00BF46E1" w:rsidP="00195D76">
            <w:pPr>
              <w:pStyle w:val="TAC"/>
              <w:rPr>
                <w:lang w:eastAsia="zh-CN"/>
              </w:rPr>
            </w:pPr>
            <w:r w:rsidRPr="0041528A">
              <w:rPr>
                <w:lang w:eastAsia="zh-CN"/>
              </w:rPr>
              <w:t>43</w:t>
            </w:r>
          </w:p>
        </w:tc>
        <w:tc>
          <w:tcPr>
            <w:tcW w:w="1325" w:type="dxa"/>
            <w:tcBorders>
              <w:top w:val="single" w:sz="6" w:space="0" w:color="auto"/>
              <w:left w:val="single" w:sz="6" w:space="0" w:color="auto"/>
              <w:bottom w:val="single" w:sz="6" w:space="0" w:color="auto"/>
              <w:right w:val="single" w:sz="6" w:space="0" w:color="auto"/>
            </w:tcBorders>
          </w:tcPr>
          <w:p w14:paraId="267F02C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19B1742" w14:textId="77777777" w:rsidR="00BF46E1" w:rsidRPr="0041528A" w:rsidRDefault="00BF46E1" w:rsidP="00195D76">
            <w:pPr>
              <w:pStyle w:val="TAL"/>
            </w:pPr>
            <w:r w:rsidRPr="0041528A">
              <w:t>PROACTIVE COMMAND: REFRESH 1.5.1</w:t>
            </w:r>
          </w:p>
        </w:tc>
        <w:tc>
          <w:tcPr>
            <w:tcW w:w="3196" w:type="dxa"/>
            <w:tcBorders>
              <w:top w:val="single" w:sz="6" w:space="0" w:color="auto"/>
              <w:left w:val="single" w:sz="6" w:space="0" w:color="auto"/>
              <w:bottom w:val="single" w:sz="6" w:space="0" w:color="auto"/>
              <w:right w:val="single" w:sz="6" w:space="0" w:color="auto"/>
            </w:tcBorders>
          </w:tcPr>
          <w:p w14:paraId="65D8464C" w14:textId="77777777" w:rsidR="00BF46E1" w:rsidRPr="0041528A" w:rsidRDefault="00BF46E1" w:rsidP="00195D76">
            <w:pPr>
              <w:pStyle w:val="TAL"/>
            </w:pPr>
          </w:p>
        </w:tc>
      </w:tr>
      <w:tr w:rsidR="00BF46E1" w:rsidRPr="0041528A" w14:paraId="09AC683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8BC2958" w14:textId="77777777" w:rsidR="00BF46E1" w:rsidRPr="0041528A" w:rsidRDefault="00BF46E1" w:rsidP="00195D76">
            <w:pPr>
              <w:pStyle w:val="TAC"/>
              <w:rPr>
                <w:lang w:eastAsia="zh-CN"/>
              </w:rPr>
            </w:pPr>
            <w:r w:rsidRPr="0041528A">
              <w:rPr>
                <w:lang w:eastAsia="zh-CN"/>
              </w:rPr>
              <w:t>44</w:t>
            </w:r>
          </w:p>
        </w:tc>
        <w:tc>
          <w:tcPr>
            <w:tcW w:w="1325" w:type="dxa"/>
            <w:tcBorders>
              <w:top w:val="single" w:sz="6" w:space="0" w:color="auto"/>
              <w:left w:val="single" w:sz="6" w:space="0" w:color="auto"/>
              <w:bottom w:val="single" w:sz="6" w:space="0" w:color="auto"/>
              <w:right w:val="single" w:sz="6" w:space="0" w:color="auto"/>
            </w:tcBorders>
          </w:tcPr>
          <w:p w14:paraId="158AFE8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053F1B7" w14:textId="77777777" w:rsidR="00BF46E1" w:rsidRPr="0041528A" w:rsidRDefault="00BF46E1" w:rsidP="00195D76">
            <w:pPr>
              <w:pStyle w:val="TAL"/>
            </w:pPr>
            <w:r w:rsidRPr="0041528A">
              <w:rPr>
                <w:rFonts w:cs="Arial"/>
                <w:szCs w:val="18"/>
              </w:rPr>
              <w:t>ME performs UICC reset</w:t>
            </w:r>
            <w:r w:rsidRPr="0041528A">
              <w:rPr>
                <w:rFonts w:cs="Arial"/>
                <w:szCs w:val="18"/>
              </w:rPr>
              <w:tab/>
            </w:r>
          </w:p>
        </w:tc>
        <w:tc>
          <w:tcPr>
            <w:tcW w:w="3196" w:type="dxa"/>
            <w:tcBorders>
              <w:top w:val="single" w:sz="6" w:space="0" w:color="auto"/>
              <w:left w:val="single" w:sz="6" w:space="0" w:color="auto"/>
              <w:bottom w:val="single" w:sz="6" w:space="0" w:color="auto"/>
              <w:right w:val="single" w:sz="6" w:space="0" w:color="auto"/>
            </w:tcBorders>
          </w:tcPr>
          <w:p w14:paraId="7F6CBD70" w14:textId="77777777" w:rsidR="00BF46E1" w:rsidRPr="0041528A" w:rsidRDefault="00BF46E1" w:rsidP="00195D76">
            <w:pPr>
              <w:pStyle w:val="TAL"/>
            </w:pPr>
            <w:r w:rsidRPr="0041528A">
              <w:rPr>
                <w:rFonts w:cs="Arial"/>
                <w:szCs w:val="18"/>
              </w:rPr>
              <w:t>Both cold and warm resets are allowed</w:t>
            </w:r>
          </w:p>
        </w:tc>
      </w:tr>
      <w:tr w:rsidR="00BF46E1" w:rsidRPr="0041528A" w14:paraId="5456CCE4"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6273A55" w14:textId="77777777" w:rsidR="00BF46E1" w:rsidRPr="0041528A" w:rsidRDefault="00BF46E1" w:rsidP="00195D76">
            <w:pPr>
              <w:pStyle w:val="TAC"/>
              <w:rPr>
                <w:lang w:eastAsia="zh-CN"/>
              </w:rPr>
            </w:pPr>
            <w:r w:rsidRPr="0041528A">
              <w:rPr>
                <w:lang w:eastAsia="zh-CN"/>
              </w:rPr>
              <w:t>45</w:t>
            </w:r>
          </w:p>
        </w:tc>
        <w:tc>
          <w:tcPr>
            <w:tcW w:w="1325" w:type="dxa"/>
            <w:tcBorders>
              <w:top w:val="single" w:sz="6" w:space="0" w:color="auto"/>
              <w:left w:val="single" w:sz="6" w:space="0" w:color="auto"/>
              <w:bottom w:val="single" w:sz="6" w:space="0" w:color="auto"/>
              <w:right w:val="single" w:sz="6" w:space="0" w:color="auto"/>
            </w:tcBorders>
          </w:tcPr>
          <w:p w14:paraId="19F5B0BD" w14:textId="77777777" w:rsidR="00BF46E1" w:rsidRPr="0041528A" w:rsidRDefault="00BF46E1" w:rsidP="00195D76">
            <w:pPr>
              <w:pStyle w:val="TAC"/>
            </w:pPr>
            <w:r w:rsidRPr="0041528A">
              <w:t xml:space="preserve">ME </w:t>
            </w:r>
            <w:r w:rsidRPr="0041528A">
              <w:sym w:font="Symbol" w:char="F0AE"/>
            </w:r>
            <w:r w:rsidRPr="0041528A">
              <w:t xml:space="preserve"> NG-SS</w:t>
            </w:r>
          </w:p>
        </w:tc>
        <w:tc>
          <w:tcPr>
            <w:tcW w:w="3870" w:type="dxa"/>
            <w:tcBorders>
              <w:top w:val="single" w:sz="6" w:space="0" w:color="auto"/>
              <w:left w:val="single" w:sz="6" w:space="0" w:color="auto"/>
              <w:bottom w:val="single" w:sz="6" w:space="0" w:color="auto"/>
              <w:right w:val="single" w:sz="6" w:space="0" w:color="auto"/>
            </w:tcBorders>
          </w:tcPr>
          <w:p w14:paraId="0189FEAF" w14:textId="77777777" w:rsidR="00BF46E1" w:rsidRPr="0041528A" w:rsidRDefault="00BF46E1" w:rsidP="00195D76">
            <w:pPr>
              <w:pStyle w:val="TAL"/>
              <w:rPr>
                <w:rFonts w:cs="Arial"/>
                <w:szCs w:val="18"/>
              </w:rPr>
            </w:pPr>
            <w:r w:rsidRPr="0041528A">
              <w:t>ME successfully REGISTER with NG-RAN cell</w:t>
            </w:r>
            <w:r w:rsidRPr="0041528A">
              <w:rPr>
                <w:lang w:eastAsia="zh-CN"/>
              </w:rPr>
              <w:t xml:space="preserve"> again</w:t>
            </w:r>
            <w:r w:rsidRPr="0041528A">
              <w:t>.</w:t>
            </w:r>
          </w:p>
        </w:tc>
        <w:tc>
          <w:tcPr>
            <w:tcW w:w="3196" w:type="dxa"/>
            <w:tcBorders>
              <w:top w:val="single" w:sz="6" w:space="0" w:color="auto"/>
              <w:left w:val="single" w:sz="6" w:space="0" w:color="auto"/>
              <w:bottom w:val="single" w:sz="6" w:space="0" w:color="auto"/>
              <w:right w:val="single" w:sz="6" w:space="0" w:color="auto"/>
            </w:tcBorders>
          </w:tcPr>
          <w:p w14:paraId="25FC1FA5" w14:textId="77777777" w:rsidR="00BF46E1" w:rsidRPr="0041528A" w:rsidRDefault="00BF46E1" w:rsidP="00195D76">
            <w:pPr>
              <w:pStyle w:val="TAL"/>
              <w:rPr>
                <w:rFonts w:cs="Arial"/>
                <w:szCs w:val="18"/>
              </w:rPr>
            </w:pPr>
          </w:p>
        </w:tc>
      </w:tr>
      <w:tr w:rsidR="005859F8" w:rsidRPr="0041528A" w14:paraId="5E7F076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0FF24E7" w14:textId="4CD29DF1" w:rsidR="005859F8" w:rsidRPr="0041528A" w:rsidRDefault="005859F8" w:rsidP="005859F8">
            <w:pPr>
              <w:pStyle w:val="TAC"/>
              <w:rPr>
                <w:lang w:eastAsia="zh-CN"/>
              </w:rPr>
            </w:pPr>
            <w:r w:rsidRPr="00A11A1A">
              <w:rPr>
                <w:rFonts w:hint="eastAsia"/>
                <w:lang w:eastAsia="zh-CN"/>
              </w:rPr>
              <w:t>46</w:t>
            </w:r>
          </w:p>
        </w:tc>
        <w:tc>
          <w:tcPr>
            <w:tcW w:w="1325" w:type="dxa"/>
            <w:tcBorders>
              <w:top w:val="single" w:sz="6" w:space="0" w:color="auto"/>
              <w:left w:val="single" w:sz="6" w:space="0" w:color="auto"/>
              <w:bottom w:val="single" w:sz="6" w:space="0" w:color="auto"/>
              <w:right w:val="single" w:sz="6" w:space="0" w:color="auto"/>
            </w:tcBorders>
          </w:tcPr>
          <w:p w14:paraId="77377A72" w14:textId="30E48460" w:rsidR="005859F8" w:rsidRPr="0041528A" w:rsidRDefault="005859F8" w:rsidP="005859F8">
            <w:pPr>
              <w:pStyle w:val="TAC"/>
            </w:pPr>
            <w:r w:rsidRPr="00A11A1A">
              <w:t xml:space="preserve">ME </w:t>
            </w:r>
            <w:r w:rsidRPr="00A11A1A">
              <w:sym w:font="Symbol" w:char="F0AE"/>
            </w:r>
            <w:r w:rsidRPr="00A11A1A">
              <w:t xml:space="preserve"> NG-SS</w:t>
            </w:r>
          </w:p>
        </w:tc>
        <w:tc>
          <w:tcPr>
            <w:tcW w:w="3870" w:type="dxa"/>
            <w:tcBorders>
              <w:top w:val="single" w:sz="6" w:space="0" w:color="auto"/>
              <w:left w:val="single" w:sz="6" w:space="0" w:color="auto"/>
              <w:bottom w:val="single" w:sz="6" w:space="0" w:color="auto"/>
              <w:right w:val="single" w:sz="6" w:space="0" w:color="auto"/>
            </w:tcBorders>
          </w:tcPr>
          <w:p w14:paraId="26616106" w14:textId="52489EB0" w:rsidR="005859F8" w:rsidRPr="0041528A" w:rsidRDefault="005859F8" w:rsidP="005859F8">
            <w:pPr>
              <w:pStyle w:val="TAL"/>
              <w:rPr>
                <w:lang w:eastAsia="x-none"/>
              </w:rPr>
            </w:pPr>
            <w:r w:rsidRPr="00A11A1A">
              <w:t>A</w:t>
            </w:r>
            <w:r>
              <w:t>n</w:t>
            </w:r>
            <w:r w:rsidRPr="00A11A1A">
              <w:t xml:space="preserve">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00D3F588" w14:textId="77777777" w:rsidR="005859F8" w:rsidRPr="0041528A" w:rsidRDefault="005859F8" w:rsidP="005859F8">
            <w:pPr>
              <w:pStyle w:val="TAL"/>
            </w:pPr>
          </w:p>
        </w:tc>
      </w:tr>
      <w:tr w:rsidR="00BF46E1" w:rsidRPr="0041528A" w14:paraId="5234AD5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4C89BC" w14:textId="77777777" w:rsidR="00BF46E1" w:rsidRPr="0041528A" w:rsidRDefault="00BF46E1" w:rsidP="00195D76">
            <w:pPr>
              <w:pStyle w:val="TAC"/>
              <w:rPr>
                <w:lang w:eastAsia="zh-CN"/>
              </w:rPr>
            </w:pPr>
            <w:r w:rsidRPr="0041528A">
              <w:rPr>
                <w:lang w:eastAsia="zh-CN"/>
              </w:rPr>
              <w:t>47</w:t>
            </w:r>
          </w:p>
        </w:tc>
        <w:tc>
          <w:tcPr>
            <w:tcW w:w="1325" w:type="dxa"/>
            <w:tcBorders>
              <w:top w:val="single" w:sz="6" w:space="0" w:color="auto"/>
              <w:left w:val="single" w:sz="6" w:space="0" w:color="auto"/>
              <w:bottom w:val="single" w:sz="6" w:space="0" w:color="auto"/>
              <w:right w:val="single" w:sz="6" w:space="0" w:color="auto"/>
            </w:tcBorders>
          </w:tcPr>
          <w:p w14:paraId="754CCBE2"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1E368E19" w14:textId="77777777" w:rsidR="00BF46E1" w:rsidRPr="0041528A" w:rsidRDefault="00BF46E1" w:rsidP="00195D76">
            <w:pPr>
              <w:pStyle w:val="TAL"/>
            </w:pPr>
            <w:r w:rsidRPr="0041528A">
              <w:t>PROACTIVE COMMAND</w:t>
            </w:r>
            <w:r w:rsidRPr="0041528A">
              <w:rPr>
                <w:rFonts w:eastAsia="SimSun"/>
                <w:lang w:eastAsia="zh-CN"/>
              </w:rPr>
              <w:t xml:space="preserve"> </w:t>
            </w:r>
            <w:r w:rsidRPr="0041528A">
              <w:t>PENDING: OPEN CHANNEL 1.5.</w:t>
            </w:r>
            <w:r w:rsidRPr="0041528A">
              <w:rPr>
                <w:lang w:eastAsia="zh-CN"/>
              </w:rPr>
              <w:t>2</w:t>
            </w:r>
          </w:p>
        </w:tc>
        <w:tc>
          <w:tcPr>
            <w:tcW w:w="3196" w:type="dxa"/>
            <w:tcBorders>
              <w:top w:val="single" w:sz="6" w:space="0" w:color="auto"/>
              <w:left w:val="single" w:sz="6" w:space="0" w:color="auto"/>
              <w:bottom w:val="single" w:sz="6" w:space="0" w:color="auto"/>
              <w:right w:val="single" w:sz="6" w:space="0" w:color="auto"/>
            </w:tcBorders>
          </w:tcPr>
          <w:p w14:paraId="2DF60543" w14:textId="77777777" w:rsidR="00BF46E1" w:rsidRPr="0041528A" w:rsidRDefault="00BF46E1" w:rsidP="00195D76">
            <w:pPr>
              <w:pStyle w:val="TAL"/>
            </w:pPr>
          </w:p>
        </w:tc>
      </w:tr>
      <w:tr w:rsidR="00BF46E1" w:rsidRPr="0041528A" w14:paraId="4E88076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9E9A4F6" w14:textId="77777777" w:rsidR="00BF46E1" w:rsidRPr="0041528A" w:rsidRDefault="00BF46E1" w:rsidP="00195D76">
            <w:pPr>
              <w:pStyle w:val="TAC"/>
              <w:rPr>
                <w:lang w:eastAsia="zh-CN"/>
              </w:rPr>
            </w:pPr>
            <w:r w:rsidRPr="0041528A">
              <w:rPr>
                <w:lang w:eastAsia="zh-CN"/>
              </w:rPr>
              <w:t>48</w:t>
            </w:r>
          </w:p>
        </w:tc>
        <w:tc>
          <w:tcPr>
            <w:tcW w:w="1325" w:type="dxa"/>
            <w:tcBorders>
              <w:top w:val="single" w:sz="6" w:space="0" w:color="auto"/>
              <w:left w:val="single" w:sz="6" w:space="0" w:color="auto"/>
              <w:bottom w:val="single" w:sz="6" w:space="0" w:color="auto"/>
              <w:right w:val="single" w:sz="6" w:space="0" w:color="auto"/>
            </w:tcBorders>
          </w:tcPr>
          <w:p w14:paraId="236A557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415DD035" w14:textId="77777777" w:rsidR="00BF46E1" w:rsidRPr="0041528A" w:rsidRDefault="00BF46E1" w:rsidP="00195D76">
            <w:pPr>
              <w:pStyle w:val="TAL"/>
              <w:rPr>
                <w:lang w:eastAsia="zh-CN"/>
              </w:rPr>
            </w:pPr>
            <w:r w:rsidRPr="0041528A">
              <w:rPr>
                <w:lang w:eastAsia="zh-CN"/>
              </w:rPr>
              <w:t>FETCH</w:t>
            </w:r>
          </w:p>
        </w:tc>
        <w:tc>
          <w:tcPr>
            <w:tcW w:w="3196" w:type="dxa"/>
            <w:tcBorders>
              <w:top w:val="single" w:sz="6" w:space="0" w:color="auto"/>
              <w:left w:val="single" w:sz="6" w:space="0" w:color="auto"/>
              <w:bottom w:val="single" w:sz="6" w:space="0" w:color="auto"/>
              <w:right w:val="single" w:sz="6" w:space="0" w:color="auto"/>
            </w:tcBorders>
          </w:tcPr>
          <w:p w14:paraId="47096582" w14:textId="77777777" w:rsidR="00BF46E1" w:rsidRPr="0041528A" w:rsidRDefault="00BF46E1" w:rsidP="00195D76">
            <w:pPr>
              <w:pStyle w:val="TAL"/>
            </w:pPr>
          </w:p>
        </w:tc>
      </w:tr>
      <w:tr w:rsidR="00BF46E1" w:rsidRPr="0041528A" w14:paraId="7D7CC30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3914985" w14:textId="77777777" w:rsidR="00BF46E1" w:rsidRPr="0041528A" w:rsidRDefault="00BF46E1" w:rsidP="00195D76">
            <w:pPr>
              <w:pStyle w:val="TAC"/>
              <w:rPr>
                <w:lang w:eastAsia="zh-CN"/>
              </w:rPr>
            </w:pPr>
            <w:r w:rsidRPr="0041528A">
              <w:rPr>
                <w:lang w:eastAsia="zh-CN"/>
              </w:rPr>
              <w:t>49</w:t>
            </w:r>
          </w:p>
        </w:tc>
        <w:tc>
          <w:tcPr>
            <w:tcW w:w="1325" w:type="dxa"/>
            <w:tcBorders>
              <w:top w:val="single" w:sz="6" w:space="0" w:color="auto"/>
              <w:left w:val="single" w:sz="6" w:space="0" w:color="auto"/>
              <w:bottom w:val="single" w:sz="6" w:space="0" w:color="auto"/>
              <w:right w:val="single" w:sz="6" w:space="0" w:color="auto"/>
            </w:tcBorders>
          </w:tcPr>
          <w:p w14:paraId="07BE4F4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AF34595" w14:textId="77777777" w:rsidR="00BF46E1" w:rsidRPr="0041528A" w:rsidRDefault="00BF46E1" w:rsidP="00195D76">
            <w:pPr>
              <w:pStyle w:val="TAL"/>
            </w:pPr>
            <w:r w:rsidRPr="0041528A">
              <w:t xml:space="preserve">PROACTIVE COMMAND: OPEN CHANNEL </w:t>
            </w:r>
            <w:r w:rsidRPr="0041528A">
              <w:rPr>
                <w:lang w:eastAsia="zh-CN"/>
              </w:rPr>
              <w:t>1.5</w:t>
            </w:r>
            <w:r w:rsidRPr="0041528A">
              <w:t>.</w:t>
            </w:r>
            <w:r w:rsidRPr="0041528A">
              <w:rPr>
                <w:lang w:eastAsia="zh-CN"/>
              </w:rPr>
              <w:t>2</w:t>
            </w:r>
            <w:r w:rsidRPr="0041528A">
              <w:t xml:space="preserve"> </w:t>
            </w:r>
          </w:p>
        </w:tc>
        <w:tc>
          <w:tcPr>
            <w:tcW w:w="3196" w:type="dxa"/>
            <w:tcBorders>
              <w:top w:val="single" w:sz="6" w:space="0" w:color="auto"/>
              <w:left w:val="single" w:sz="6" w:space="0" w:color="auto"/>
              <w:bottom w:val="single" w:sz="6" w:space="0" w:color="auto"/>
              <w:right w:val="single" w:sz="6" w:space="0" w:color="auto"/>
            </w:tcBorders>
          </w:tcPr>
          <w:p w14:paraId="51C13E38" w14:textId="77777777" w:rsidR="00BF46E1" w:rsidRPr="0041528A" w:rsidRDefault="00BF46E1" w:rsidP="00195D76">
            <w:pPr>
              <w:pStyle w:val="TAL"/>
            </w:pPr>
          </w:p>
        </w:tc>
      </w:tr>
      <w:tr w:rsidR="00BF46E1" w:rsidRPr="0041528A" w14:paraId="36307D33"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653F2B0" w14:textId="77777777" w:rsidR="00BF46E1" w:rsidRPr="0041528A" w:rsidRDefault="00BF46E1" w:rsidP="00195D76">
            <w:pPr>
              <w:pStyle w:val="TAC"/>
              <w:rPr>
                <w:lang w:eastAsia="zh-CN"/>
              </w:rPr>
            </w:pPr>
            <w:r w:rsidRPr="0041528A">
              <w:rPr>
                <w:lang w:eastAsia="zh-CN"/>
              </w:rPr>
              <w:t>50</w:t>
            </w:r>
          </w:p>
        </w:tc>
        <w:tc>
          <w:tcPr>
            <w:tcW w:w="1325" w:type="dxa"/>
            <w:tcBorders>
              <w:top w:val="single" w:sz="6" w:space="0" w:color="auto"/>
              <w:left w:val="single" w:sz="6" w:space="0" w:color="auto"/>
              <w:bottom w:val="single" w:sz="6" w:space="0" w:color="auto"/>
              <w:right w:val="single" w:sz="6" w:space="0" w:color="auto"/>
            </w:tcBorders>
          </w:tcPr>
          <w:p w14:paraId="4D92147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3870" w:type="dxa"/>
            <w:tcBorders>
              <w:top w:val="single" w:sz="6" w:space="0" w:color="auto"/>
              <w:left w:val="single" w:sz="6" w:space="0" w:color="auto"/>
              <w:bottom w:val="single" w:sz="6" w:space="0" w:color="auto"/>
              <w:right w:val="single" w:sz="6" w:space="0" w:color="auto"/>
            </w:tcBorders>
          </w:tcPr>
          <w:p w14:paraId="7828F558" w14:textId="77777777" w:rsidR="00BF46E1" w:rsidRPr="0041528A" w:rsidRDefault="00BF46E1" w:rsidP="00195D76">
            <w:pPr>
              <w:pStyle w:val="TAL"/>
            </w:pPr>
            <w:r w:rsidRPr="0041528A">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56592D6C" w14:textId="77777777" w:rsidR="00BF46E1" w:rsidRPr="0041528A" w:rsidRDefault="00BF46E1" w:rsidP="00195D76">
            <w:pPr>
              <w:pStyle w:val="TAL"/>
            </w:pPr>
          </w:p>
        </w:tc>
      </w:tr>
      <w:tr w:rsidR="00BF46E1" w:rsidRPr="0041528A" w14:paraId="5AF7BA9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D3FD5C1" w14:textId="77777777" w:rsidR="00BF46E1" w:rsidRPr="0041528A" w:rsidRDefault="00BF46E1" w:rsidP="00195D76">
            <w:pPr>
              <w:pStyle w:val="TAC"/>
              <w:rPr>
                <w:lang w:eastAsia="zh-CN"/>
              </w:rPr>
            </w:pPr>
            <w:r w:rsidRPr="0041528A">
              <w:rPr>
                <w:lang w:eastAsia="zh-CN"/>
              </w:rPr>
              <w:t>51</w:t>
            </w:r>
          </w:p>
        </w:tc>
        <w:tc>
          <w:tcPr>
            <w:tcW w:w="1325" w:type="dxa"/>
            <w:tcBorders>
              <w:top w:val="single" w:sz="6" w:space="0" w:color="auto"/>
              <w:left w:val="single" w:sz="6" w:space="0" w:color="auto"/>
              <w:bottom w:val="single" w:sz="6" w:space="0" w:color="auto"/>
              <w:right w:val="single" w:sz="6" w:space="0" w:color="auto"/>
            </w:tcBorders>
          </w:tcPr>
          <w:p w14:paraId="14F85137" w14:textId="77777777" w:rsidR="00BF46E1" w:rsidRPr="0041528A" w:rsidRDefault="00BF46E1" w:rsidP="00195D76">
            <w:pPr>
              <w:pStyle w:val="TAC"/>
            </w:pPr>
            <w:r w:rsidRPr="0041528A">
              <w:t xml:space="preserve">ME </w:t>
            </w:r>
            <w:r w:rsidRPr="0041528A">
              <w:sym w:font="Symbol" w:char="F0AE"/>
            </w:r>
            <w:r w:rsidRPr="0041528A">
              <w:t xml:space="preserve"> NG-SS</w:t>
            </w:r>
          </w:p>
        </w:tc>
        <w:tc>
          <w:tcPr>
            <w:tcW w:w="3870" w:type="dxa"/>
            <w:tcBorders>
              <w:top w:val="single" w:sz="6" w:space="0" w:color="auto"/>
              <w:left w:val="single" w:sz="6" w:space="0" w:color="auto"/>
              <w:bottom w:val="single" w:sz="6" w:space="0" w:color="auto"/>
              <w:right w:val="single" w:sz="6" w:space="0" w:color="auto"/>
            </w:tcBorders>
          </w:tcPr>
          <w:p w14:paraId="15506773" w14:textId="77777777" w:rsidR="00BF46E1" w:rsidRPr="0041528A" w:rsidRDefault="00BF46E1" w:rsidP="00195D76">
            <w:pPr>
              <w:pStyle w:val="TAL"/>
            </w:pPr>
            <w:r w:rsidRPr="0041528A">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489D70A8" w14:textId="77777777" w:rsidR="00BF46E1" w:rsidRPr="0041528A" w:rsidRDefault="00BF46E1" w:rsidP="00195D76">
            <w:pPr>
              <w:pStyle w:val="TAL"/>
            </w:pPr>
          </w:p>
        </w:tc>
      </w:tr>
      <w:tr w:rsidR="00BF46E1" w:rsidRPr="0041528A" w14:paraId="041735B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CBF1437" w14:textId="77777777" w:rsidR="00BF46E1" w:rsidRPr="0041528A" w:rsidRDefault="00BF46E1" w:rsidP="00195D76">
            <w:pPr>
              <w:pStyle w:val="TAC"/>
              <w:rPr>
                <w:lang w:eastAsia="zh-CN"/>
              </w:rPr>
            </w:pPr>
            <w:r w:rsidRPr="0041528A">
              <w:rPr>
                <w:lang w:eastAsia="zh-CN"/>
              </w:rPr>
              <w:t>52</w:t>
            </w:r>
          </w:p>
        </w:tc>
        <w:tc>
          <w:tcPr>
            <w:tcW w:w="1325" w:type="dxa"/>
            <w:tcBorders>
              <w:top w:val="single" w:sz="6" w:space="0" w:color="auto"/>
              <w:left w:val="single" w:sz="6" w:space="0" w:color="auto"/>
              <w:bottom w:val="single" w:sz="6" w:space="0" w:color="auto"/>
              <w:right w:val="single" w:sz="6" w:space="0" w:color="auto"/>
            </w:tcBorders>
          </w:tcPr>
          <w:p w14:paraId="7977737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7696B02A" w14:textId="77777777" w:rsidR="00BF46E1" w:rsidRPr="0041528A" w:rsidRDefault="00BF46E1" w:rsidP="00195D76">
            <w:pPr>
              <w:pStyle w:val="TAL"/>
              <w:rPr>
                <w:lang w:eastAsia="zh-CN"/>
              </w:rPr>
            </w:pPr>
            <w:r w:rsidRPr="0041528A">
              <w:t xml:space="preserve">TERMINAL RESPONSE: OPEN CHANNEL </w:t>
            </w:r>
            <w:r w:rsidRPr="0041528A">
              <w:rPr>
                <w:lang w:eastAsia="zh-CN"/>
              </w:rPr>
              <w:t>1.5</w:t>
            </w:r>
            <w:r w:rsidRPr="0041528A">
              <w:t>.</w:t>
            </w:r>
            <w:r w:rsidRPr="0041528A">
              <w:rPr>
                <w:lang w:eastAsia="zh-CN"/>
              </w:rPr>
              <w:t>2</w:t>
            </w:r>
          </w:p>
        </w:tc>
        <w:tc>
          <w:tcPr>
            <w:tcW w:w="3196" w:type="dxa"/>
            <w:tcBorders>
              <w:top w:val="single" w:sz="6" w:space="0" w:color="auto"/>
              <w:left w:val="single" w:sz="6" w:space="0" w:color="auto"/>
              <w:bottom w:val="single" w:sz="6" w:space="0" w:color="auto"/>
              <w:right w:val="single" w:sz="6" w:space="0" w:color="auto"/>
            </w:tcBorders>
          </w:tcPr>
          <w:p w14:paraId="0DF14428" w14:textId="4E6DD308" w:rsidR="00BF46E1" w:rsidRPr="0041528A" w:rsidRDefault="00BF46E1" w:rsidP="00195D76">
            <w:pPr>
              <w:keepNext/>
              <w:keepLines/>
              <w:spacing w:after="0"/>
              <w:rPr>
                <w:rFonts w:ascii="Arial" w:hAnsi="Arial"/>
                <w:sz w:val="18"/>
              </w:rPr>
            </w:pPr>
            <w:r w:rsidRPr="0041528A">
              <w:rPr>
                <w:rFonts w:ascii="Arial" w:hAnsi="Arial"/>
                <w:sz w:val="18"/>
              </w:rPr>
              <w:t>[Command performed successfully]</w:t>
            </w:r>
          </w:p>
          <w:p w14:paraId="7BD0609C" w14:textId="77777777" w:rsidR="00BF46E1" w:rsidRPr="0041528A" w:rsidRDefault="00BF46E1" w:rsidP="00195D76">
            <w:pPr>
              <w:pStyle w:val="TAL"/>
            </w:pPr>
          </w:p>
        </w:tc>
      </w:tr>
    </w:tbl>
    <w:p w14:paraId="09745678" w14:textId="77777777" w:rsidR="00BF46E1" w:rsidRPr="0041528A" w:rsidRDefault="00BF46E1" w:rsidP="00BF46E1">
      <w:pPr>
        <w:rPr>
          <w:lang w:eastAsia="zh-CN"/>
        </w:rPr>
      </w:pPr>
    </w:p>
    <w:p w14:paraId="4F25FAC8" w14:textId="77777777" w:rsidR="00BF46E1" w:rsidRPr="0041528A" w:rsidRDefault="00BF46E1" w:rsidP="00BF46E1">
      <w:r w:rsidRPr="0041528A">
        <w:t>PROACTIVE COMMAND: SET UP EVENT LIST 1.5.1</w:t>
      </w:r>
    </w:p>
    <w:p w14:paraId="7F12A58A" w14:textId="77777777" w:rsidR="00BF46E1" w:rsidRPr="0041528A" w:rsidRDefault="00BF46E1" w:rsidP="008263DF">
      <w:pPr>
        <w:pStyle w:val="NO"/>
      </w:pPr>
      <w:r w:rsidRPr="0041528A">
        <w:t>Same as PROACTIVE COMMAND: SET UP EVENT LIST 1.1.1 in expected sequence 1.1</w:t>
      </w:r>
    </w:p>
    <w:p w14:paraId="1C84420F" w14:textId="77777777" w:rsidR="00BF46E1" w:rsidRPr="0041528A" w:rsidRDefault="00BF46E1" w:rsidP="00BF46E1">
      <w:r w:rsidRPr="0041528A">
        <w:t>TERMINAL RESPONSE: SET UP EVENT LIST 1.5.1</w:t>
      </w:r>
    </w:p>
    <w:p w14:paraId="18E70CEC" w14:textId="77777777" w:rsidR="00BF46E1" w:rsidRPr="0041528A" w:rsidRDefault="00BF46E1" w:rsidP="008263DF">
      <w:pPr>
        <w:pStyle w:val="NO"/>
      </w:pPr>
      <w:r w:rsidRPr="0041528A">
        <w:t>Same as TERMINAL RESPONSE: SET UP EVENT LIST 1.1.1 in expected sequence 1.1</w:t>
      </w:r>
    </w:p>
    <w:p w14:paraId="35552B45" w14:textId="77777777" w:rsidR="00BF46E1" w:rsidRPr="0041528A" w:rsidRDefault="00BF46E1" w:rsidP="00BF46E1">
      <w:r w:rsidRPr="0041528A">
        <w:t>PROACTIVE COMMAND: OPEN CHANNEL 1.5.1</w:t>
      </w:r>
    </w:p>
    <w:p w14:paraId="1F69CAD0" w14:textId="77777777" w:rsidR="00BF46E1" w:rsidRPr="0041528A" w:rsidRDefault="00BF46E1" w:rsidP="008263DF">
      <w:pPr>
        <w:pStyle w:val="NO"/>
        <w:rPr>
          <w:lang w:eastAsia="zh-CN"/>
        </w:rPr>
      </w:pPr>
      <w:r w:rsidRPr="0041528A">
        <w:t>Same as 27.22.4.27.8.4.2</w:t>
      </w:r>
      <w:r w:rsidRPr="0041528A">
        <w:rPr>
          <w:rFonts w:eastAsia="SimSun"/>
          <w:lang w:eastAsia="zh-CN"/>
        </w:rPr>
        <w:t xml:space="preserve"> </w:t>
      </w:r>
      <w:r w:rsidRPr="0041528A">
        <w:t xml:space="preserve">PROACTIVE COMMAND: OPEN CHANNEL 8.1.1 in expected sequence </w:t>
      </w:r>
      <w:r w:rsidRPr="0041528A">
        <w:rPr>
          <w:rFonts w:eastAsia="SimSun"/>
          <w:lang w:eastAsia="zh-CN"/>
        </w:rPr>
        <w:t>8.</w:t>
      </w:r>
      <w:r w:rsidRPr="0041528A">
        <w:rPr>
          <w:lang w:eastAsia="zh-CN"/>
        </w:rPr>
        <w:t>1</w:t>
      </w:r>
    </w:p>
    <w:p w14:paraId="79CAF176" w14:textId="77777777" w:rsidR="00BF46E1" w:rsidRPr="0041528A" w:rsidRDefault="00BF46E1" w:rsidP="00BF46E1">
      <w:r w:rsidRPr="0041528A">
        <w:t>TERMINAL RESPONSE: OPEN CHANNEL 1.5.1</w:t>
      </w:r>
    </w:p>
    <w:p w14:paraId="799E3D57" w14:textId="77777777" w:rsidR="00BF46E1" w:rsidRPr="0041528A" w:rsidRDefault="00BF46E1" w:rsidP="008263DF">
      <w:pPr>
        <w:pStyle w:val="NO"/>
        <w:rPr>
          <w:lang w:eastAsia="zh-CN"/>
        </w:rPr>
      </w:pPr>
      <w:r w:rsidRPr="0041528A">
        <w:t>Same as 27.22.4.27.8.4.2</w:t>
      </w:r>
      <w:r w:rsidRPr="0041528A">
        <w:rPr>
          <w:rFonts w:eastAsia="SimSun"/>
          <w:lang w:eastAsia="zh-CN"/>
        </w:rPr>
        <w:t xml:space="preserve"> </w:t>
      </w:r>
      <w:r w:rsidRPr="0041528A">
        <w:t xml:space="preserve">TERMINAL RESPONSE: OPEN CHANNEL </w:t>
      </w:r>
      <w:r w:rsidRPr="0041528A">
        <w:rPr>
          <w:rFonts w:eastAsia="SimSun"/>
          <w:lang w:eastAsia="zh-CN"/>
        </w:rPr>
        <w:t>8.</w:t>
      </w:r>
      <w:r w:rsidRPr="0041528A">
        <w:rPr>
          <w:lang w:eastAsia="zh-CN"/>
        </w:rPr>
        <w:t>1</w:t>
      </w:r>
      <w:r w:rsidRPr="0041528A">
        <w:rPr>
          <w:rFonts w:eastAsia="SimSun"/>
          <w:lang w:eastAsia="zh-CN"/>
        </w:rPr>
        <w:t>.1</w:t>
      </w:r>
      <w:r w:rsidRPr="0041528A">
        <w:t xml:space="preserve"> in expected sequence </w:t>
      </w:r>
      <w:r w:rsidRPr="0041528A">
        <w:rPr>
          <w:rFonts w:eastAsia="SimSun"/>
          <w:lang w:eastAsia="zh-CN"/>
        </w:rPr>
        <w:t>8.</w:t>
      </w:r>
      <w:r w:rsidRPr="0041528A">
        <w:rPr>
          <w:lang w:eastAsia="zh-CN"/>
        </w:rPr>
        <w:t>1</w:t>
      </w:r>
    </w:p>
    <w:p w14:paraId="2386093A" w14:textId="77777777" w:rsidR="00BF46E1" w:rsidRPr="0041528A" w:rsidRDefault="00BF46E1" w:rsidP="00BF46E1">
      <w:pPr>
        <w:rPr>
          <w:lang w:eastAsia="zh-CN"/>
        </w:rPr>
      </w:pPr>
      <w:r w:rsidRPr="0041528A">
        <w:t>PROACTIVE COMMAND: SEND DATA 1.5.1</w:t>
      </w:r>
    </w:p>
    <w:p w14:paraId="681CAB44" w14:textId="77777777" w:rsidR="00BF46E1" w:rsidRPr="0041528A" w:rsidRDefault="00BF46E1" w:rsidP="008263DF">
      <w:pPr>
        <w:pStyle w:val="NO"/>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SEND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61498B47" w14:textId="77777777" w:rsidR="00BF46E1" w:rsidRPr="0041528A" w:rsidRDefault="00BF46E1" w:rsidP="00BF46E1">
      <w:pPr>
        <w:rPr>
          <w:lang w:eastAsia="zh-CN"/>
        </w:rPr>
      </w:pPr>
      <w:r w:rsidRPr="0041528A">
        <w:t>TERMINAL RESPONSE: SEND DATA 1.5.1</w:t>
      </w:r>
    </w:p>
    <w:p w14:paraId="5D711FFF" w14:textId="77777777" w:rsidR="00BF46E1" w:rsidRPr="0041528A" w:rsidRDefault="00BF46E1" w:rsidP="008263DF">
      <w:pPr>
        <w:pStyle w:val="NO"/>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SEND DATA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16BFBE77" w14:textId="77777777" w:rsidR="00BF46E1" w:rsidRPr="0041528A" w:rsidRDefault="00BF46E1" w:rsidP="00BF46E1">
      <w:pPr>
        <w:rPr>
          <w:lang w:eastAsia="zh-CN"/>
        </w:rPr>
      </w:pPr>
      <w:r w:rsidRPr="0041528A">
        <w:t>ENVELOPE: EVENT DOWNLOAD - Data available 1.5.1</w:t>
      </w:r>
    </w:p>
    <w:p w14:paraId="54FA9A78" w14:textId="77777777" w:rsidR="00BF46E1" w:rsidRPr="0041528A" w:rsidRDefault="00BF46E1" w:rsidP="008263DF">
      <w:pPr>
        <w:pStyle w:val="NO"/>
        <w:rPr>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ENVELOPE: EVENT DOWNLOAD - Data available </w:t>
      </w:r>
      <w:r w:rsidRPr="0041528A">
        <w:rPr>
          <w:lang w:eastAsia="zh-CN"/>
        </w:rPr>
        <w:t>1.3.1</w:t>
      </w:r>
      <w:r w:rsidRPr="0041528A">
        <w:t xml:space="preserve"> in expected sequence </w:t>
      </w:r>
      <w:r w:rsidRPr="0041528A">
        <w:rPr>
          <w:lang w:eastAsia="zh-CN"/>
        </w:rPr>
        <w:t>1</w:t>
      </w:r>
      <w:r w:rsidRPr="0041528A">
        <w:rPr>
          <w:rFonts w:eastAsia="SimSun"/>
          <w:lang w:eastAsia="zh-CN"/>
        </w:rPr>
        <w:t>.</w:t>
      </w:r>
      <w:r w:rsidRPr="0041528A">
        <w:rPr>
          <w:lang w:eastAsia="zh-CN"/>
        </w:rPr>
        <w:t>3</w:t>
      </w:r>
    </w:p>
    <w:p w14:paraId="2D242AD3" w14:textId="77777777" w:rsidR="00BF46E1" w:rsidRPr="0041528A" w:rsidRDefault="00BF46E1" w:rsidP="00BF46E1">
      <w:r w:rsidRPr="0041528A">
        <w:t>PROACTIVE COMMAND: RECEIVE DATA 1.5.1</w:t>
      </w:r>
    </w:p>
    <w:p w14:paraId="5F8B9CF8" w14:textId="77777777" w:rsidR="00BF46E1" w:rsidRPr="0041528A" w:rsidRDefault="00BF46E1" w:rsidP="00BF46E1">
      <w:r w:rsidRPr="0041528A">
        <w:t>Logically:</w:t>
      </w:r>
    </w:p>
    <w:p w14:paraId="0A11B867" w14:textId="77777777" w:rsidR="00BF46E1" w:rsidRPr="0041528A" w:rsidRDefault="00BF46E1" w:rsidP="0041528A">
      <w:pPr>
        <w:pStyle w:val="EW"/>
      </w:pPr>
      <w:r w:rsidRPr="0041528A">
        <w:lastRenderedPageBreak/>
        <w:t>Command details</w:t>
      </w:r>
    </w:p>
    <w:p w14:paraId="64DC06E1" w14:textId="77777777" w:rsidR="00BF46E1" w:rsidRPr="0041528A" w:rsidRDefault="00BF46E1" w:rsidP="0041528A">
      <w:pPr>
        <w:pStyle w:val="EW"/>
      </w:pPr>
      <w:r w:rsidRPr="0041528A">
        <w:tab/>
        <w:t>Command number:</w:t>
      </w:r>
      <w:r w:rsidRPr="0041528A">
        <w:tab/>
        <w:t>1</w:t>
      </w:r>
    </w:p>
    <w:p w14:paraId="6800E02B" w14:textId="77777777" w:rsidR="00BF46E1" w:rsidRPr="0041528A" w:rsidRDefault="00BF46E1" w:rsidP="0041528A">
      <w:pPr>
        <w:pStyle w:val="EW"/>
      </w:pPr>
      <w:r w:rsidRPr="0041528A">
        <w:tab/>
        <w:t>Command type:</w:t>
      </w:r>
      <w:r w:rsidRPr="0041528A">
        <w:tab/>
        <w:t>RECEIVE DATA</w:t>
      </w:r>
    </w:p>
    <w:p w14:paraId="04A4CA2F" w14:textId="77777777" w:rsidR="00BF46E1" w:rsidRPr="0041528A" w:rsidRDefault="00BF46E1" w:rsidP="0041528A">
      <w:pPr>
        <w:pStyle w:val="EW"/>
      </w:pPr>
      <w:r w:rsidRPr="0041528A">
        <w:tab/>
        <w:t>Command qualifier:</w:t>
      </w:r>
      <w:r w:rsidRPr="0041528A">
        <w:tab/>
        <w:t>RFU</w:t>
      </w:r>
    </w:p>
    <w:p w14:paraId="40ED2A84" w14:textId="77777777" w:rsidR="00BF46E1" w:rsidRPr="0041528A" w:rsidRDefault="00BF46E1" w:rsidP="0041528A">
      <w:pPr>
        <w:pStyle w:val="EW"/>
      </w:pPr>
      <w:r w:rsidRPr="0041528A">
        <w:t>Device identities</w:t>
      </w:r>
    </w:p>
    <w:p w14:paraId="6584E1B1" w14:textId="77777777" w:rsidR="00BF46E1" w:rsidRPr="0041528A" w:rsidRDefault="00BF46E1" w:rsidP="0041528A">
      <w:pPr>
        <w:pStyle w:val="EW"/>
      </w:pPr>
      <w:r w:rsidRPr="0041528A">
        <w:tab/>
        <w:t>Source device:</w:t>
      </w:r>
      <w:r w:rsidRPr="0041528A">
        <w:tab/>
        <w:t>UICC</w:t>
      </w:r>
    </w:p>
    <w:p w14:paraId="35D3380A" w14:textId="77777777" w:rsidR="00BF46E1" w:rsidRPr="0041528A" w:rsidRDefault="00BF46E1" w:rsidP="0041528A">
      <w:pPr>
        <w:pStyle w:val="EW"/>
      </w:pPr>
      <w:r w:rsidRPr="0041528A">
        <w:tab/>
        <w:t>Destination device:</w:t>
      </w:r>
      <w:r w:rsidRPr="0041528A">
        <w:tab/>
        <w:t>Channel 1</w:t>
      </w:r>
      <w:r w:rsidRPr="0041528A">
        <w:tab/>
      </w:r>
    </w:p>
    <w:p w14:paraId="0319B153" w14:textId="77777777" w:rsidR="00BF46E1" w:rsidRPr="0041528A" w:rsidRDefault="00BF46E1" w:rsidP="0041528A">
      <w:pPr>
        <w:pStyle w:val="EW"/>
      </w:pPr>
      <w:r w:rsidRPr="0041528A">
        <w:t>Channel Data Length</w:t>
      </w:r>
    </w:p>
    <w:p w14:paraId="0BB480E4" w14:textId="77777777" w:rsidR="00BF46E1" w:rsidRPr="0041528A" w:rsidRDefault="00BF46E1" w:rsidP="0041528A">
      <w:pPr>
        <w:pStyle w:val="EX"/>
      </w:pPr>
      <w:r w:rsidRPr="0041528A">
        <w:tab/>
        <w:t>Channel Data Length:</w:t>
      </w:r>
      <w:r w:rsidRPr="0041528A">
        <w:tab/>
        <w:t>200</w:t>
      </w:r>
    </w:p>
    <w:p w14:paraId="26C1661A" w14:textId="77777777" w:rsidR="00BF46E1" w:rsidRPr="0041528A" w:rsidRDefault="00BF46E1" w:rsidP="00BF46E1">
      <w:r w:rsidRPr="0041528A">
        <w:t>Coding:</w:t>
      </w:r>
    </w:p>
    <w:p w14:paraId="6476B18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3002231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864F1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394236F"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35200E26" w14:textId="77777777" w:rsidR="00BF46E1" w:rsidRPr="0041528A" w:rsidRDefault="00BF46E1" w:rsidP="00195D76">
            <w:pPr>
              <w:pStyle w:val="TAC"/>
            </w:pPr>
            <w:r w:rsidRPr="0041528A">
              <w:t>0C</w:t>
            </w:r>
          </w:p>
        </w:tc>
        <w:tc>
          <w:tcPr>
            <w:tcW w:w="588" w:type="dxa"/>
            <w:tcBorders>
              <w:top w:val="single" w:sz="4" w:space="0" w:color="auto"/>
              <w:left w:val="single" w:sz="4" w:space="0" w:color="auto"/>
              <w:bottom w:val="single" w:sz="4" w:space="0" w:color="auto"/>
              <w:right w:val="single" w:sz="4" w:space="0" w:color="auto"/>
            </w:tcBorders>
          </w:tcPr>
          <w:p w14:paraId="29CBA3D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5864D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E22474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1461B5"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6CF50F1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515B0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C1EA5E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ECFD19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A81738"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7C8FB43A" w14:textId="77777777" w:rsidR="00BF46E1" w:rsidRPr="0041528A" w:rsidRDefault="00BF46E1" w:rsidP="00195D76">
            <w:pPr>
              <w:pStyle w:val="TAC"/>
            </w:pPr>
            <w:r w:rsidRPr="0041528A">
              <w:t>B7</w:t>
            </w:r>
          </w:p>
        </w:tc>
      </w:tr>
      <w:tr w:rsidR="00BF46E1" w:rsidRPr="0041528A" w14:paraId="5D4AB174" w14:textId="77777777" w:rsidTr="00195D76">
        <w:trPr>
          <w:jc w:val="center"/>
        </w:trPr>
        <w:tc>
          <w:tcPr>
            <w:tcW w:w="1134" w:type="dxa"/>
            <w:tcBorders>
              <w:top w:val="single" w:sz="4" w:space="0" w:color="auto"/>
              <w:right w:val="single" w:sz="4" w:space="0" w:color="auto"/>
            </w:tcBorders>
          </w:tcPr>
          <w:p w14:paraId="5D07D86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04EA97" w14:textId="77777777" w:rsidR="00BF46E1" w:rsidRPr="0041528A" w:rsidRDefault="00BF46E1" w:rsidP="00195D76">
            <w:pPr>
              <w:pStyle w:val="TAC"/>
            </w:pPr>
            <w:r w:rsidRPr="0041528A">
              <w:t>01</w:t>
            </w:r>
          </w:p>
        </w:tc>
        <w:tc>
          <w:tcPr>
            <w:tcW w:w="546" w:type="dxa"/>
            <w:tcBorders>
              <w:top w:val="single" w:sz="4" w:space="0" w:color="auto"/>
              <w:left w:val="single" w:sz="4" w:space="0" w:color="auto"/>
              <w:bottom w:val="single" w:sz="4" w:space="0" w:color="auto"/>
              <w:right w:val="single" w:sz="4" w:space="0" w:color="auto"/>
            </w:tcBorders>
          </w:tcPr>
          <w:p w14:paraId="04A8652C" w14:textId="77777777" w:rsidR="00BF46E1" w:rsidRPr="0041528A" w:rsidRDefault="00BF46E1" w:rsidP="00195D76">
            <w:pPr>
              <w:pStyle w:val="TAC"/>
            </w:pPr>
            <w:r w:rsidRPr="0041528A">
              <w:t>C8</w:t>
            </w:r>
          </w:p>
        </w:tc>
        <w:tc>
          <w:tcPr>
            <w:tcW w:w="588" w:type="dxa"/>
            <w:tcBorders>
              <w:top w:val="single" w:sz="4" w:space="0" w:color="auto"/>
              <w:left w:val="single" w:sz="4" w:space="0" w:color="auto"/>
              <w:bottom w:val="single" w:sz="4" w:space="0" w:color="auto"/>
              <w:right w:val="single" w:sz="4" w:space="0" w:color="auto"/>
            </w:tcBorders>
          </w:tcPr>
          <w:p w14:paraId="4B3DF2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9DFCF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FE5B6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0590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780D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9E252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033C2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2783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FA1A5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D039EA" w14:textId="77777777" w:rsidR="00BF46E1" w:rsidRPr="0041528A" w:rsidRDefault="00BF46E1" w:rsidP="00195D76">
            <w:pPr>
              <w:pStyle w:val="TAC"/>
            </w:pPr>
          </w:p>
        </w:tc>
      </w:tr>
    </w:tbl>
    <w:p w14:paraId="15869B1D" w14:textId="77777777" w:rsidR="00BF46E1" w:rsidRPr="0041528A" w:rsidRDefault="00BF46E1" w:rsidP="00BF46E1"/>
    <w:p w14:paraId="058D45EA" w14:textId="77777777" w:rsidR="00AC4D4E" w:rsidRPr="00C254DB" w:rsidRDefault="00AC4D4E" w:rsidP="00A178EF">
      <w:r w:rsidRPr="00C254DB">
        <w:t xml:space="preserve">PROACTIVE COMMAND: RECEIVE DATA </w:t>
      </w:r>
      <w:r>
        <w:t>1.5</w:t>
      </w:r>
      <w:r w:rsidRPr="00C254DB">
        <w:t>.2</w:t>
      </w:r>
    </w:p>
    <w:p w14:paraId="17BFDF74" w14:textId="77777777" w:rsidR="00AC4D4E" w:rsidRPr="00C254DB" w:rsidRDefault="00AC4D4E" w:rsidP="00A178EF">
      <w:r w:rsidRPr="00C254DB">
        <w:t>Logically:</w:t>
      </w:r>
    </w:p>
    <w:p w14:paraId="36EC1685" w14:textId="77777777" w:rsidR="00AC4D4E" w:rsidRPr="00C254DB" w:rsidRDefault="00AC4D4E" w:rsidP="00A178EF">
      <w:pPr>
        <w:pStyle w:val="EW"/>
        <w:tabs>
          <w:tab w:val="left" w:pos="851"/>
        </w:tabs>
        <w:ind w:left="2835" w:hanging="2551"/>
      </w:pPr>
      <w:r w:rsidRPr="00C254DB">
        <w:t>Command details</w:t>
      </w:r>
    </w:p>
    <w:p w14:paraId="1A28BAB2" w14:textId="46FCB308"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278EF1FE"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31E66103"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E246B5B"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063775E7"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18B2CB81"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1E35CA43" w14:textId="77777777" w:rsidR="00AC4D4E" w:rsidRPr="00C254DB" w:rsidRDefault="00AC4D4E" w:rsidP="00A178EF">
      <w:pPr>
        <w:pStyle w:val="EW"/>
        <w:tabs>
          <w:tab w:val="left" w:pos="851"/>
        </w:tabs>
        <w:ind w:left="2835" w:hanging="2551"/>
      </w:pPr>
      <w:r w:rsidRPr="00C254DB">
        <w:t>Channel Data Length</w:t>
      </w:r>
    </w:p>
    <w:p w14:paraId="109D413D" w14:textId="77777777" w:rsidR="00AC4D4E" w:rsidRPr="00C254DB" w:rsidRDefault="00AC4D4E" w:rsidP="00A178EF">
      <w:pPr>
        <w:pStyle w:val="EX"/>
        <w:tabs>
          <w:tab w:val="left" w:pos="851"/>
        </w:tabs>
        <w:ind w:left="2835" w:hanging="2551"/>
      </w:pPr>
      <w:r w:rsidRPr="00C254DB">
        <w:tab/>
        <w:t>Channel Data Length:</w:t>
      </w:r>
      <w:r w:rsidRPr="00C254DB">
        <w:tab/>
        <w:t>200</w:t>
      </w:r>
    </w:p>
    <w:p w14:paraId="7BDC6CEA" w14:textId="77777777" w:rsidR="00AC4D4E" w:rsidRPr="00C254DB" w:rsidRDefault="00AC4D4E" w:rsidP="00A178EF">
      <w:pPr>
        <w:keepNext/>
        <w:keepLines/>
      </w:pPr>
      <w:r w:rsidRPr="00C254DB">
        <w:t>Coding:</w:t>
      </w:r>
    </w:p>
    <w:p w14:paraId="524B5035"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6320866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E50DD31"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6F4275C4"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63ACDFA8"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7A0D08D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118437E"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7AE2257E" w14:textId="676D25BA"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0C5421E"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3A864FBE"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DADF381"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256380A5"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754AF92E"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8463F3D"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19F4E5CC" w14:textId="77777777" w:rsidR="00AC4D4E" w:rsidRPr="00C254DB" w:rsidRDefault="00AC4D4E" w:rsidP="00AC4D4E">
            <w:pPr>
              <w:pStyle w:val="TAC"/>
            </w:pPr>
            <w:r w:rsidRPr="00C254DB">
              <w:t>B7</w:t>
            </w:r>
          </w:p>
        </w:tc>
      </w:tr>
      <w:tr w:rsidR="00AC4D4E" w:rsidRPr="00C254DB" w14:paraId="2F50106B" w14:textId="77777777" w:rsidTr="00A178EF">
        <w:trPr>
          <w:jc w:val="center"/>
        </w:trPr>
        <w:tc>
          <w:tcPr>
            <w:tcW w:w="1134" w:type="dxa"/>
            <w:tcBorders>
              <w:top w:val="single" w:sz="4" w:space="0" w:color="auto"/>
              <w:right w:val="single" w:sz="4" w:space="0" w:color="auto"/>
            </w:tcBorders>
          </w:tcPr>
          <w:p w14:paraId="71D0AEE0"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6DD1AD93"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1FFCD751"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41DCFC1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5BFEB0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EA7476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6A08B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8DC277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0E3172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2FB6CC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28A2BE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9C2E33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933B20" w14:textId="77777777" w:rsidR="00AC4D4E" w:rsidRPr="00C254DB" w:rsidRDefault="00AC4D4E" w:rsidP="00AC4D4E">
            <w:pPr>
              <w:pStyle w:val="TAC"/>
            </w:pPr>
          </w:p>
        </w:tc>
      </w:tr>
    </w:tbl>
    <w:p w14:paraId="2D92B1E3" w14:textId="77777777" w:rsidR="00AC4D4E" w:rsidRDefault="00AC4D4E" w:rsidP="00A178EF">
      <w:r>
        <w:tab/>
        <w:t>Where XX is the Hex value of the Command number</w:t>
      </w:r>
    </w:p>
    <w:p w14:paraId="6FBF2336" w14:textId="77777777" w:rsidR="00AC4D4E" w:rsidRPr="00C254DB" w:rsidRDefault="00AC4D4E" w:rsidP="00A178EF"/>
    <w:p w14:paraId="12B6AEFA" w14:textId="77777777" w:rsidR="00AC4D4E" w:rsidRPr="00C254DB" w:rsidRDefault="00AC4D4E" w:rsidP="00A178EF">
      <w:r w:rsidRPr="00C254DB">
        <w:t xml:space="preserve">PROACTIVE COMMAND: RECEIVE DATA </w:t>
      </w:r>
      <w:r>
        <w:t>1.5</w:t>
      </w:r>
      <w:r w:rsidRPr="00C254DB">
        <w:t>.3</w:t>
      </w:r>
    </w:p>
    <w:p w14:paraId="05637714" w14:textId="77777777" w:rsidR="00AC4D4E" w:rsidRPr="00C254DB" w:rsidRDefault="00AC4D4E" w:rsidP="00A178EF">
      <w:r w:rsidRPr="00C254DB">
        <w:t>Logically:</w:t>
      </w:r>
    </w:p>
    <w:p w14:paraId="53DBEDF7" w14:textId="77777777" w:rsidR="00AC4D4E" w:rsidRPr="00C254DB" w:rsidRDefault="00AC4D4E" w:rsidP="00A178EF">
      <w:pPr>
        <w:pStyle w:val="EW"/>
        <w:tabs>
          <w:tab w:val="left" w:pos="851"/>
        </w:tabs>
        <w:ind w:left="2835" w:hanging="2551"/>
      </w:pPr>
      <w:r w:rsidRPr="00C254DB">
        <w:t>Command details</w:t>
      </w:r>
    </w:p>
    <w:p w14:paraId="3745034F" w14:textId="614D3905"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6D9CBAB9"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30B440EC"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0E2B5F00"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0E83E7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58B24A27"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4AD3A6F7" w14:textId="77777777" w:rsidR="00AC4D4E" w:rsidRPr="00C254DB" w:rsidRDefault="00AC4D4E" w:rsidP="00A178EF">
      <w:pPr>
        <w:pStyle w:val="EW"/>
        <w:tabs>
          <w:tab w:val="left" w:pos="851"/>
        </w:tabs>
        <w:ind w:left="2835" w:hanging="2551"/>
      </w:pPr>
      <w:r w:rsidRPr="00C254DB">
        <w:t>Channel Data Length</w:t>
      </w:r>
    </w:p>
    <w:p w14:paraId="34B921AE" w14:textId="77777777" w:rsidR="00AC4D4E" w:rsidRPr="00C254DB" w:rsidRDefault="00AC4D4E" w:rsidP="00A178EF">
      <w:pPr>
        <w:pStyle w:val="EX"/>
        <w:tabs>
          <w:tab w:val="left" w:pos="851"/>
        </w:tabs>
        <w:ind w:left="2835" w:hanging="2551"/>
      </w:pPr>
      <w:r w:rsidRPr="00C254DB">
        <w:tab/>
        <w:t>Channel Data Length:</w:t>
      </w:r>
      <w:r w:rsidRPr="00C254DB">
        <w:tab/>
        <w:t>200</w:t>
      </w:r>
    </w:p>
    <w:p w14:paraId="3D4DE2C8" w14:textId="77777777" w:rsidR="00AC4D4E" w:rsidRPr="00C254DB" w:rsidRDefault="00AC4D4E" w:rsidP="00A178EF">
      <w:r w:rsidRPr="00C254DB">
        <w:t>Coding:</w:t>
      </w:r>
    </w:p>
    <w:p w14:paraId="7001F2F0"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195C313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5D1CAB0"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2C599230"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034A0386"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4975D51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87DA489"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171DF4F0" w14:textId="6A915698"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734A5481"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0598D759"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538A15D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737404B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44E68C4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BA0032A"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4A642C4" w14:textId="77777777" w:rsidR="00AC4D4E" w:rsidRPr="00C254DB" w:rsidRDefault="00AC4D4E" w:rsidP="00AC4D4E">
            <w:pPr>
              <w:pStyle w:val="TAC"/>
            </w:pPr>
            <w:r w:rsidRPr="00C254DB">
              <w:t>B7</w:t>
            </w:r>
          </w:p>
        </w:tc>
      </w:tr>
      <w:tr w:rsidR="00AC4D4E" w:rsidRPr="00C254DB" w14:paraId="450EAAEF" w14:textId="77777777" w:rsidTr="00A178EF">
        <w:trPr>
          <w:jc w:val="center"/>
        </w:trPr>
        <w:tc>
          <w:tcPr>
            <w:tcW w:w="1134" w:type="dxa"/>
            <w:tcBorders>
              <w:top w:val="single" w:sz="4" w:space="0" w:color="auto"/>
              <w:right w:val="single" w:sz="4" w:space="0" w:color="auto"/>
            </w:tcBorders>
          </w:tcPr>
          <w:p w14:paraId="00DA01C7"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682D222"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23C44DF4"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3CEF424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1CED0A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62739E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9E47B2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5652A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3AD9A5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6062AE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5A8EE6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CCFDE3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D8D6954" w14:textId="77777777" w:rsidR="00AC4D4E" w:rsidRPr="00C254DB" w:rsidRDefault="00AC4D4E" w:rsidP="00AC4D4E">
            <w:pPr>
              <w:pStyle w:val="TAC"/>
            </w:pPr>
          </w:p>
        </w:tc>
      </w:tr>
    </w:tbl>
    <w:p w14:paraId="5EC0707C" w14:textId="77777777" w:rsidR="00AC4D4E" w:rsidRDefault="00AC4D4E" w:rsidP="00A178EF">
      <w:r>
        <w:tab/>
        <w:t>Where XX is the Hex value of the Command number</w:t>
      </w:r>
    </w:p>
    <w:p w14:paraId="17A820D6" w14:textId="77777777" w:rsidR="00AC4D4E" w:rsidRPr="00C254DB" w:rsidRDefault="00AC4D4E" w:rsidP="00A178EF"/>
    <w:p w14:paraId="280078C7" w14:textId="77777777" w:rsidR="00AC4D4E" w:rsidRPr="00C254DB" w:rsidRDefault="00AC4D4E" w:rsidP="00A178EF">
      <w:r w:rsidRPr="00C254DB">
        <w:t xml:space="preserve">PROACTIVE COMMAND: RECEIVE DATA </w:t>
      </w:r>
      <w:r>
        <w:t>1.5</w:t>
      </w:r>
      <w:r w:rsidRPr="00C254DB">
        <w:t>.4</w:t>
      </w:r>
    </w:p>
    <w:p w14:paraId="35262543" w14:textId="77777777" w:rsidR="00AC4D4E" w:rsidRPr="00C254DB" w:rsidRDefault="00AC4D4E" w:rsidP="00A178EF">
      <w:r w:rsidRPr="00C254DB">
        <w:t>Logically:</w:t>
      </w:r>
    </w:p>
    <w:p w14:paraId="1370534F" w14:textId="77777777" w:rsidR="00AC4D4E" w:rsidRPr="00C254DB" w:rsidRDefault="00AC4D4E" w:rsidP="00A178EF">
      <w:pPr>
        <w:pStyle w:val="EW"/>
        <w:tabs>
          <w:tab w:val="left" w:pos="851"/>
        </w:tabs>
        <w:ind w:left="2835" w:hanging="2551"/>
      </w:pPr>
      <w:r w:rsidRPr="00C254DB">
        <w:lastRenderedPageBreak/>
        <w:t>Command details</w:t>
      </w:r>
    </w:p>
    <w:p w14:paraId="5738BA9D" w14:textId="64B406FE"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365C0CBA"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0461006F"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185A5308"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5C300FEE"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3ADFF5E1"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Channel 1</w:t>
      </w:r>
      <w:r w:rsidRPr="00C254DB">
        <w:tab/>
      </w:r>
    </w:p>
    <w:p w14:paraId="3CE8791A" w14:textId="77777777" w:rsidR="00AC4D4E" w:rsidRPr="00C254DB" w:rsidRDefault="00AC4D4E" w:rsidP="00A178EF">
      <w:pPr>
        <w:pStyle w:val="EW"/>
        <w:tabs>
          <w:tab w:val="left" w:pos="851"/>
        </w:tabs>
        <w:ind w:left="2835" w:hanging="2551"/>
      </w:pPr>
      <w:r w:rsidRPr="00C254DB">
        <w:t>Channel Data Length</w:t>
      </w:r>
    </w:p>
    <w:p w14:paraId="3D7AB569" w14:textId="77777777" w:rsidR="00AC4D4E" w:rsidRPr="00C254DB" w:rsidRDefault="00AC4D4E" w:rsidP="00A178EF">
      <w:pPr>
        <w:pStyle w:val="EX"/>
        <w:tabs>
          <w:tab w:val="left" w:pos="851"/>
        </w:tabs>
        <w:ind w:left="2835" w:hanging="2551"/>
      </w:pPr>
      <w:r w:rsidRPr="00C254DB">
        <w:tab/>
        <w:t>Channel Data Length:</w:t>
      </w:r>
      <w:r w:rsidRPr="00C254DB">
        <w:tab/>
        <w:t>200</w:t>
      </w:r>
    </w:p>
    <w:p w14:paraId="278E4441" w14:textId="77777777" w:rsidR="00AC4D4E" w:rsidRPr="00C254DB" w:rsidRDefault="00AC4D4E" w:rsidP="00A178EF">
      <w:r w:rsidRPr="00C254DB">
        <w:t>Coding:</w:t>
      </w:r>
    </w:p>
    <w:p w14:paraId="17DD338E"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601F8E8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C0F7C12"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9177BD5"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34F6642F"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6B6E35B0"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E0EA03D"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12263561" w14:textId="697D2F30"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EDA8F65"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01BC08A3"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5A3FAC1"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1ED79808"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4FF0342F"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D0EE1A4"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4EF32000" w14:textId="77777777" w:rsidR="00AC4D4E" w:rsidRPr="00C254DB" w:rsidRDefault="00AC4D4E" w:rsidP="00AC4D4E">
            <w:pPr>
              <w:pStyle w:val="TAC"/>
            </w:pPr>
            <w:r w:rsidRPr="00C254DB">
              <w:t>B7</w:t>
            </w:r>
          </w:p>
        </w:tc>
      </w:tr>
      <w:tr w:rsidR="00AC4D4E" w:rsidRPr="00C254DB" w14:paraId="0DC52038" w14:textId="77777777" w:rsidTr="00A178EF">
        <w:trPr>
          <w:jc w:val="center"/>
        </w:trPr>
        <w:tc>
          <w:tcPr>
            <w:tcW w:w="1134" w:type="dxa"/>
            <w:tcBorders>
              <w:top w:val="single" w:sz="4" w:space="0" w:color="auto"/>
              <w:right w:val="single" w:sz="4" w:space="0" w:color="auto"/>
            </w:tcBorders>
          </w:tcPr>
          <w:p w14:paraId="35AB5B1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9D21B82"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5C760CC3"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37D47A1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D5BC73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4F6C8D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A84F3E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98D6CC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19337A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7CA08CE"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CC0C790"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AB4BB6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861AF6" w14:textId="77777777" w:rsidR="00AC4D4E" w:rsidRPr="00C254DB" w:rsidRDefault="00AC4D4E" w:rsidP="00AC4D4E">
            <w:pPr>
              <w:pStyle w:val="TAC"/>
            </w:pPr>
          </w:p>
        </w:tc>
      </w:tr>
    </w:tbl>
    <w:p w14:paraId="5E71B771" w14:textId="77777777" w:rsidR="00AC4D4E" w:rsidRDefault="00AC4D4E" w:rsidP="00A178EF">
      <w:r>
        <w:tab/>
        <w:t>Where XX is the Hex value of the Command number</w:t>
      </w:r>
    </w:p>
    <w:p w14:paraId="4B97659B" w14:textId="77777777" w:rsidR="00AC4D4E" w:rsidRPr="00C254DB" w:rsidRDefault="00AC4D4E" w:rsidP="00A178EF"/>
    <w:p w14:paraId="0A21D94F" w14:textId="77777777" w:rsidR="00AC4D4E" w:rsidRPr="00C254DB" w:rsidRDefault="00AC4D4E" w:rsidP="00A178EF">
      <w:r w:rsidRPr="00C254DB">
        <w:t xml:space="preserve">PROACTIVE COMMAND: RECEIVE DATA </w:t>
      </w:r>
      <w:r>
        <w:t>1.5</w:t>
      </w:r>
      <w:r w:rsidRPr="00C254DB">
        <w:t>.5</w:t>
      </w:r>
    </w:p>
    <w:p w14:paraId="4F9A51B0" w14:textId="77777777" w:rsidR="00AC4D4E" w:rsidRPr="00C254DB" w:rsidRDefault="00AC4D4E" w:rsidP="00A178EF">
      <w:r w:rsidRPr="00C254DB">
        <w:t>Logically:</w:t>
      </w:r>
    </w:p>
    <w:p w14:paraId="6E3CAA4C" w14:textId="77777777" w:rsidR="00AC4D4E" w:rsidRPr="00C254DB" w:rsidRDefault="00AC4D4E" w:rsidP="00A178EF">
      <w:pPr>
        <w:pStyle w:val="EW"/>
        <w:tabs>
          <w:tab w:val="left" w:pos="851"/>
        </w:tabs>
        <w:ind w:left="2835" w:hanging="2551"/>
      </w:pPr>
      <w:r w:rsidRPr="00C254DB">
        <w:t>Command details</w:t>
      </w:r>
    </w:p>
    <w:p w14:paraId="285E0BE3" w14:textId="02883A61" w:rsidR="00AC4D4E" w:rsidRPr="00C254DB" w:rsidRDefault="00AC4D4E" w:rsidP="00A178EF">
      <w:pPr>
        <w:pStyle w:val="EW"/>
        <w:tabs>
          <w:tab w:val="left" w:pos="851"/>
        </w:tabs>
        <w:ind w:left="2835" w:hanging="2551"/>
      </w:pPr>
      <w:r w:rsidRPr="00C254DB">
        <w:tab/>
        <w:t>Command number:</w:t>
      </w:r>
      <w:r w:rsidRPr="00C254DB">
        <w:tab/>
      </w:r>
      <w:r>
        <w:t>any value between 1 to 254</w:t>
      </w:r>
    </w:p>
    <w:p w14:paraId="3AFADB0F"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type:</w:t>
      </w:r>
      <w:r w:rsidRPr="00C254DB">
        <w:rPr>
          <w:lang w:val="fr-FR"/>
        </w:rPr>
        <w:tab/>
        <w:t>RECEIVE DATA</w:t>
      </w:r>
    </w:p>
    <w:p w14:paraId="44B28EE3" w14:textId="77777777" w:rsidR="00AC4D4E" w:rsidRPr="00C254DB" w:rsidRDefault="00AC4D4E" w:rsidP="00A178EF">
      <w:pPr>
        <w:pStyle w:val="EW"/>
        <w:tabs>
          <w:tab w:val="left" w:pos="851"/>
        </w:tabs>
        <w:ind w:left="2835" w:hanging="2551"/>
        <w:rPr>
          <w:lang w:val="fr-FR"/>
        </w:rPr>
      </w:pPr>
      <w:r w:rsidRPr="00C254DB">
        <w:rPr>
          <w:lang w:val="fr-FR"/>
        </w:rPr>
        <w:tab/>
        <w:t>Command qualifier:</w:t>
      </w:r>
      <w:r w:rsidRPr="00C254DB">
        <w:rPr>
          <w:lang w:val="fr-FR"/>
        </w:rPr>
        <w:tab/>
        <w:t>RFU</w:t>
      </w:r>
    </w:p>
    <w:p w14:paraId="11207C66"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651180B"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UICC</w:t>
      </w:r>
    </w:p>
    <w:p w14:paraId="10142050"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Channel 1</w:t>
      </w:r>
      <w:r w:rsidRPr="00C254DB">
        <w:rPr>
          <w:lang w:val="fr-FR"/>
        </w:rPr>
        <w:tab/>
      </w:r>
    </w:p>
    <w:p w14:paraId="6F284705" w14:textId="77777777" w:rsidR="00AC4D4E" w:rsidRPr="00C254DB" w:rsidRDefault="00AC4D4E" w:rsidP="00A178EF">
      <w:pPr>
        <w:pStyle w:val="EW"/>
        <w:tabs>
          <w:tab w:val="left" w:pos="851"/>
        </w:tabs>
        <w:ind w:left="2835" w:hanging="2551"/>
      </w:pPr>
      <w:r w:rsidRPr="00C254DB">
        <w:t>Channel Data Length</w:t>
      </w:r>
    </w:p>
    <w:p w14:paraId="7739803A" w14:textId="77777777" w:rsidR="00AC4D4E" w:rsidRPr="00C254DB" w:rsidRDefault="00AC4D4E" w:rsidP="00A178EF">
      <w:pPr>
        <w:pStyle w:val="EX"/>
        <w:tabs>
          <w:tab w:val="left" w:pos="851"/>
        </w:tabs>
        <w:ind w:left="2835" w:hanging="2551"/>
      </w:pPr>
      <w:r w:rsidRPr="00C254DB">
        <w:tab/>
        <w:t>Channel Data Length:</w:t>
      </w:r>
      <w:r w:rsidRPr="00C254DB">
        <w:tab/>
        <w:t>200</w:t>
      </w:r>
    </w:p>
    <w:p w14:paraId="73F9232F" w14:textId="77777777" w:rsidR="00AC4D4E" w:rsidRPr="00C254DB" w:rsidRDefault="00AC4D4E" w:rsidP="00A178EF">
      <w:pPr>
        <w:keepNext/>
        <w:keepLines/>
      </w:pPr>
      <w:r w:rsidRPr="00C254DB">
        <w:t>Coding:</w:t>
      </w:r>
    </w:p>
    <w:p w14:paraId="37C7B47E"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AC4D4E" w:rsidRPr="00C254DB" w14:paraId="53E95197"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3640757"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2F7A459C" w14:textId="77777777" w:rsidR="00AC4D4E" w:rsidRPr="00C254DB" w:rsidRDefault="00AC4D4E" w:rsidP="00AC4D4E">
            <w:pPr>
              <w:pStyle w:val="TAC"/>
            </w:pPr>
            <w:r w:rsidRPr="00C254DB">
              <w:t>D0</w:t>
            </w:r>
          </w:p>
        </w:tc>
        <w:tc>
          <w:tcPr>
            <w:tcW w:w="546" w:type="dxa"/>
            <w:tcBorders>
              <w:top w:val="single" w:sz="4" w:space="0" w:color="auto"/>
              <w:left w:val="single" w:sz="4" w:space="0" w:color="auto"/>
              <w:bottom w:val="single" w:sz="4" w:space="0" w:color="auto"/>
              <w:right w:val="single" w:sz="4" w:space="0" w:color="auto"/>
            </w:tcBorders>
          </w:tcPr>
          <w:p w14:paraId="00CD4393" w14:textId="77777777" w:rsidR="00AC4D4E" w:rsidRPr="00C254DB" w:rsidRDefault="00AC4D4E" w:rsidP="00AC4D4E">
            <w:pPr>
              <w:pStyle w:val="TAC"/>
            </w:pPr>
            <w:r w:rsidRPr="00C254DB">
              <w:t>0C</w:t>
            </w:r>
          </w:p>
        </w:tc>
        <w:tc>
          <w:tcPr>
            <w:tcW w:w="588" w:type="dxa"/>
            <w:tcBorders>
              <w:top w:val="single" w:sz="4" w:space="0" w:color="auto"/>
              <w:left w:val="single" w:sz="4" w:space="0" w:color="auto"/>
              <w:bottom w:val="single" w:sz="4" w:space="0" w:color="auto"/>
              <w:right w:val="single" w:sz="4" w:space="0" w:color="auto"/>
            </w:tcBorders>
          </w:tcPr>
          <w:p w14:paraId="5DA5FFF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459B55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08DE321" w14:textId="3F344AF8"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1E4F48C0"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2A6A678"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E4D36B1"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337E9C2"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730F9FEC"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97728E1"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2B681B3A" w14:textId="77777777" w:rsidR="00AC4D4E" w:rsidRPr="00C254DB" w:rsidRDefault="00AC4D4E" w:rsidP="00AC4D4E">
            <w:pPr>
              <w:pStyle w:val="TAC"/>
            </w:pPr>
            <w:r w:rsidRPr="00C254DB">
              <w:t>B7</w:t>
            </w:r>
          </w:p>
        </w:tc>
      </w:tr>
      <w:tr w:rsidR="00AC4D4E" w:rsidRPr="00C254DB" w14:paraId="17B33C4E" w14:textId="77777777" w:rsidTr="00A178EF">
        <w:trPr>
          <w:jc w:val="center"/>
        </w:trPr>
        <w:tc>
          <w:tcPr>
            <w:tcW w:w="1134" w:type="dxa"/>
            <w:tcBorders>
              <w:top w:val="single" w:sz="4" w:space="0" w:color="auto"/>
              <w:right w:val="single" w:sz="4" w:space="0" w:color="auto"/>
            </w:tcBorders>
          </w:tcPr>
          <w:p w14:paraId="38EBFFAC"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0BC3FF3" w14:textId="77777777" w:rsidR="00AC4D4E" w:rsidRPr="00C254DB" w:rsidRDefault="00AC4D4E" w:rsidP="00AC4D4E">
            <w:pPr>
              <w:pStyle w:val="TAC"/>
            </w:pPr>
            <w:r w:rsidRPr="00C254DB">
              <w:t>01</w:t>
            </w:r>
          </w:p>
        </w:tc>
        <w:tc>
          <w:tcPr>
            <w:tcW w:w="546" w:type="dxa"/>
            <w:tcBorders>
              <w:top w:val="single" w:sz="4" w:space="0" w:color="auto"/>
              <w:left w:val="single" w:sz="4" w:space="0" w:color="auto"/>
              <w:bottom w:val="single" w:sz="4" w:space="0" w:color="auto"/>
              <w:right w:val="single" w:sz="4" w:space="0" w:color="auto"/>
            </w:tcBorders>
          </w:tcPr>
          <w:p w14:paraId="60EE3EA4" w14:textId="77777777" w:rsidR="00AC4D4E" w:rsidRPr="00C254DB" w:rsidRDefault="00AC4D4E" w:rsidP="00AC4D4E">
            <w:pPr>
              <w:pStyle w:val="TAC"/>
            </w:pPr>
            <w:r w:rsidRPr="00C254DB">
              <w:t>C8</w:t>
            </w:r>
          </w:p>
        </w:tc>
        <w:tc>
          <w:tcPr>
            <w:tcW w:w="588" w:type="dxa"/>
            <w:tcBorders>
              <w:top w:val="single" w:sz="4" w:space="0" w:color="auto"/>
              <w:left w:val="single" w:sz="4" w:space="0" w:color="auto"/>
              <w:bottom w:val="single" w:sz="4" w:space="0" w:color="auto"/>
              <w:right w:val="single" w:sz="4" w:space="0" w:color="auto"/>
            </w:tcBorders>
          </w:tcPr>
          <w:p w14:paraId="2EE612F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B724B1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AB7CED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8877A0D"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062447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E9CA9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80F087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3C5534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4191A5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214815A" w14:textId="77777777" w:rsidR="00AC4D4E" w:rsidRPr="00C254DB" w:rsidRDefault="00AC4D4E" w:rsidP="00AC4D4E">
            <w:pPr>
              <w:pStyle w:val="TAC"/>
            </w:pPr>
          </w:p>
        </w:tc>
      </w:tr>
    </w:tbl>
    <w:p w14:paraId="521D314F" w14:textId="77777777" w:rsidR="00AC4D4E" w:rsidRDefault="00AC4D4E" w:rsidP="00A178EF">
      <w:r>
        <w:tab/>
        <w:t>Where XX is the Hex value of the Command number</w:t>
      </w:r>
    </w:p>
    <w:p w14:paraId="44F98DA6" w14:textId="77777777" w:rsidR="00AC4D4E" w:rsidRDefault="00AC4D4E" w:rsidP="00A178EF">
      <w:pPr>
        <w:rPr>
          <w:lang w:eastAsia="zh-CN"/>
        </w:rPr>
      </w:pPr>
    </w:p>
    <w:p w14:paraId="34BBED00" w14:textId="77777777" w:rsidR="00AC4D4E" w:rsidRPr="00C254DB" w:rsidRDefault="00AC4D4E" w:rsidP="00A178EF">
      <w:r w:rsidRPr="00C254DB">
        <w:t xml:space="preserve">TERMINAL RESPONSE: RECEIVE DATA </w:t>
      </w:r>
      <w:r>
        <w:t>1.5</w:t>
      </w:r>
      <w:r w:rsidRPr="00C254DB">
        <w:t>.1</w:t>
      </w:r>
    </w:p>
    <w:p w14:paraId="287FEEB8" w14:textId="77777777" w:rsidR="00AC4D4E" w:rsidRPr="00C254DB" w:rsidRDefault="00AC4D4E" w:rsidP="00A178EF">
      <w:r w:rsidRPr="00C254DB">
        <w:t>Logically:</w:t>
      </w:r>
    </w:p>
    <w:p w14:paraId="4EF5DAE4" w14:textId="77777777" w:rsidR="00AC4D4E" w:rsidRPr="00C254DB" w:rsidRDefault="00AC4D4E" w:rsidP="00A178EF">
      <w:pPr>
        <w:pStyle w:val="EW"/>
        <w:tabs>
          <w:tab w:val="left" w:pos="851"/>
        </w:tabs>
        <w:ind w:left="2835" w:hanging="2551"/>
      </w:pPr>
      <w:r w:rsidRPr="00C254DB">
        <w:t>Command details</w:t>
      </w:r>
    </w:p>
    <w:p w14:paraId="48DB32B2" w14:textId="77777777" w:rsidR="00AC4D4E" w:rsidRPr="00C254DB" w:rsidRDefault="00AC4D4E" w:rsidP="00A178EF">
      <w:pPr>
        <w:pStyle w:val="EW"/>
        <w:tabs>
          <w:tab w:val="left" w:pos="851"/>
        </w:tabs>
        <w:ind w:left="2835" w:hanging="2551"/>
      </w:pPr>
      <w:r w:rsidRPr="00C254DB">
        <w:tab/>
        <w:t>Command number:</w:t>
      </w:r>
      <w:r w:rsidRPr="00C254DB">
        <w:tab/>
        <w:t>1</w:t>
      </w:r>
    </w:p>
    <w:p w14:paraId="1C34B6A6"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D4FCBEF"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94F4A31"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21DE26C0"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62814B45"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153186C3" w14:textId="77777777" w:rsidR="00AC4D4E" w:rsidRPr="00C254DB" w:rsidRDefault="00AC4D4E" w:rsidP="00A178EF">
      <w:pPr>
        <w:pStyle w:val="EW"/>
        <w:tabs>
          <w:tab w:val="left" w:pos="851"/>
        </w:tabs>
        <w:ind w:left="2835" w:hanging="2551"/>
      </w:pPr>
      <w:r w:rsidRPr="00C254DB">
        <w:t>Result</w:t>
      </w:r>
    </w:p>
    <w:p w14:paraId="280BA183"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613FDAAE" w14:textId="77777777" w:rsidR="00AC4D4E" w:rsidRPr="00C254DB" w:rsidRDefault="00AC4D4E" w:rsidP="00A178EF">
      <w:pPr>
        <w:pStyle w:val="EW"/>
        <w:tabs>
          <w:tab w:val="left" w:pos="851"/>
        </w:tabs>
        <w:ind w:left="2835" w:hanging="2551"/>
      </w:pPr>
      <w:r>
        <w:t>Channel Data:</w:t>
      </w:r>
      <w:r w:rsidRPr="00C254DB">
        <w:tab/>
        <w:t>00 01 02 .. C7 (200 Bytes of data)</w:t>
      </w:r>
    </w:p>
    <w:p w14:paraId="69B538F9" w14:textId="77777777" w:rsidR="00AC4D4E" w:rsidRPr="00C254DB" w:rsidRDefault="00AC4D4E" w:rsidP="00A178EF">
      <w:pPr>
        <w:pStyle w:val="EX"/>
        <w:tabs>
          <w:tab w:val="left" w:pos="851"/>
        </w:tabs>
        <w:ind w:left="2835" w:hanging="2551"/>
      </w:pPr>
      <w:r w:rsidRPr="00C254DB">
        <w:t>Channel data length:</w:t>
      </w:r>
      <w:r w:rsidRPr="00C254DB">
        <w:tab/>
        <w:t>FF</w:t>
      </w:r>
    </w:p>
    <w:p w14:paraId="68579AA5" w14:textId="77777777" w:rsidR="00AC4D4E" w:rsidRPr="00C254DB" w:rsidRDefault="00AC4D4E" w:rsidP="00A178EF">
      <w:r w:rsidRPr="00C254DB">
        <w:t>Coding:</w:t>
      </w:r>
    </w:p>
    <w:p w14:paraId="03D4A541"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3C7D1B2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FD46504"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6233F8FB"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EE3ADAA"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7F8A55F4"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791073F0"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073CB999"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FA8DC5A"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C1A4442"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6B97078"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31C72ED"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6571C4F0"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589D1908"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DD62CB0" w14:textId="77777777" w:rsidR="00AC4D4E" w:rsidRPr="00C254DB" w:rsidRDefault="00AC4D4E" w:rsidP="00AC4D4E">
            <w:pPr>
              <w:pStyle w:val="TAC"/>
            </w:pPr>
            <w:r w:rsidRPr="00C254DB">
              <w:t>00</w:t>
            </w:r>
          </w:p>
        </w:tc>
      </w:tr>
      <w:tr w:rsidR="00AC4D4E" w:rsidRPr="00C254DB" w14:paraId="1F7792D3" w14:textId="77777777" w:rsidTr="00A178EF">
        <w:trPr>
          <w:jc w:val="center"/>
        </w:trPr>
        <w:tc>
          <w:tcPr>
            <w:tcW w:w="1134" w:type="dxa"/>
            <w:tcBorders>
              <w:top w:val="single" w:sz="4" w:space="0" w:color="auto"/>
              <w:right w:val="single" w:sz="4" w:space="0" w:color="auto"/>
            </w:tcBorders>
          </w:tcPr>
          <w:p w14:paraId="268872E1"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BABD9EF"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6AD4888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6859F2B"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7F381A72"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265B81EC"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F9413FA"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0ECF1E1D"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3AC2EC2B" w14:textId="77777777" w:rsidR="00AC4D4E" w:rsidRPr="00C254DB" w:rsidRDefault="00AC4D4E" w:rsidP="00AC4D4E">
            <w:pPr>
              <w:pStyle w:val="TAC"/>
            </w:pPr>
            <w:r w:rsidRPr="00C254DB">
              <w:t>C7</w:t>
            </w:r>
          </w:p>
        </w:tc>
        <w:tc>
          <w:tcPr>
            <w:tcW w:w="567" w:type="dxa"/>
            <w:tcBorders>
              <w:top w:val="single" w:sz="4" w:space="0" w:color="auto"/>
              <w:left w:val="single" w:sz="4" w:space="0" w:color="auto"/>
              <w:bottom w:val="single" w:sz="4" w:space="0" w:color="auto"/>
              <w:right w:val="single" w:sz="4" w:space="0" w:color="auto"/>
            </w:tcBorders>
          </w:tcPr>
          <w:p w14:paraId="62EAF8D9"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6B5984C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6446DDD7"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0DB97985" w14:textId="77777777" w:rsidR="00AC4D4E" w:rsidRPr="00C254DB" w:rsidRDefault="00AC4D4E" w:rsidP="00AC4D4E">
            <w:pPr>
              <w:pStyle w:val="TAC"/>
            </w:pPr>
          </w:p>
        </w:tc>
      </w:tr>
    </w:tbl>
    <w:p w14:paraId="49486246" w14:textId="77777777" w:rsidR="00AC4D4E" w:rsidRPr="00C254DB" w:rsidRDefault="00AC4D4E" w:rsidP="00A178EF"/>
    <w:p w14:paraId="78EEE50D" w14:textId="77777777" w:rsidR="00AC4D4E" w:rsidRPr="00C254DB" w:rsidRDefault="00AC4D4E" w:rsidP="00A178EF">
      <w:r w:rsidRPr="00C254DB">
        <w:t xml:space="preserve">TERMINAL RESPONSE: RECEIVE DATA </w:t>
      </w:r>
      <w:r>
        <w:t>1.5</w:t>
      </w:r>
      <w:r w:rsidRPr="00C254DB">
        <w:t>.2</w:t>
      </w:r>
    </w:p>
    <w:p w14:paraId="7FD62AD1" w14:textId="77777777" w:rsidR="00AC4D4E" w:rsidRPr="00C254DB" w:rsidRDefault="00AC4D4E" w:rsidP="00A178EF">
      <w:r w:rsidRPr="00C254DB">
        <w:lastRenderedPageBreak/>
        <w:t>Logically:</w:t>
      </w:r>
    </w:p>
    <w:p w14:paraId="563580F2" w14:textId="77777777" w:rsidR="00AC4D4E" w:rsidRPr="00C254DB" w:rsidRDefault="00AC4D4E" w:rsidP="00A178EF">
      <w:pPr>
        <w:pStyle w:val="EW"/>
        <w:tabs>
          <w:tab w:val="left" w:pos="851"/>
        </w:tabs>
        <w:ind w:left="2835" w:hanging="2551"/>
      </w:pPr>
      <w:r w:rsidRPr="00C254DB">
        <w:t>Command details</w:t>
      </w:r>
    </w:p>
    <w:p w14:paraId="5DA0A8D7"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5</w:t>
      </w:r>
      <w:r w:rsidRPr="001D1909">
        <w:t>.</w:t>
      </w:r>
      <w:r w:rsidRPr="00C254DB">
        <w:t>2</w:t>
      </w:r>
    </w:p>
    <w:p w14:paraId="777A33A4"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61C1E3B"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1FC07675"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58D22BF"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027AD4BA"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3D3FA728" w14:textId="77777777" w:rsidR="00AC4D4E" w:rsidRPr="00C254DB" w:rsidRDefault="00AC4D4E" w:rsidP="00A178EF">
      <w:pPr>
        <w:pStyle w:val="EW"/>
        <w:tabs>
          <w:tab w:val="left" w:pos="851"/>
        </w:tabs>
        <w:ind w:left="2835" w:hanging="2551"/>
      </w:pPr>
      <w:r w:rsidRPr="00C254DB">
        <w:t>Result</w:t>
      </w:r>
    </w:p>
    <w:p w14:paraId="4DFC7D3A"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6A5D06CA" w14:textId="77777777" w:rsidR="00AC4D4E" w:rsidRPr="00C254DB" w:rsidRDefault="00AC4D4E" w:rsidP="00A178EF">
      <w:pPr>
        <w:pStyle w:val="EW"/>
        <w:tabs>
          <w:tab w:val="left" w:pos="851"/>
        </w:tabs>
        <w:ind w:left="2835" w:hanging="2551"/>
      </w:pPr>
      <w:r>
        <w:rPr>
          <w:lang w:val="it-IT"/>
        </w:rPr>
        <w:t>Channel Data:</w:t>
      </w:r>
      <w:r w:rsidRPr="00C254DB">
        <w:rPr>
          <w:lang w:val="it-IT"/>
        </w:rPr>
        <w:tab/>
        <w:t xml:space="preserve">C8 C9 CA .. </w:t>
      </w:r>
      <w:r w:rsidRPr="00C254DB">
        <w:t>FF 00 01 .. 8F (200 Bytes of data)</w:t>
      </w:r>
    </w:p>
    <w:p w14:paraId="0DDA62BB" w14:textId="77777777" w:rsidR="00AC4D4E" w:rsidRPr="00C254DB" w:rsidRDefault="00AC4D4E" w:rsidP="00A178EF">
      <w:pPr>
        <w:pStyle w:val="EX"/>
        <w:tabs>
          <w:tab w:val="left" w:pos="851"/>
        </w:tabs>
        <w:ind w:left="2835" w:hanging="2551"/>
      </w:pPr>
      <w:r w:rsidRPr="00C254DB">
        <w:t>Channel data length:</w:t>
      </w:r>
      <w:r w:rsidRPr="00C254DB">
        <w:tab/>
        <w:t>FF</w:t>
      </w:r>
    </w:p>
    <w:p w14:paraId="0E0A5044" w14:textId="77777777" w:rsidR="00AC4D4E" w:rsidRPr="00C254DB" w:rsidRDefault="00AC4D4E" w:rsidP="00A178EF">
      <w:r w:rsidRPr="00C254DB">
        <w:t>Coding:</w:t>
      </w:r>
    </w:p>
    <w:p w14:paraId="3CB5FA40"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1093328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C4E2FE9"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4E90BC22"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18E50ED"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6BC34F24" w14:textId="542CDA9F"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3EBFF703"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65740D52"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302FFDD3"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C2944DF"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643E1DA"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453C1C92"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E20E59B"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3F15399C"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2C4FE865" w14:textId="77777777" w:rsidR="00AC4D4E" w:rsidRPr="00C254DB" w:rsidRDefault="00AC4D4E" w:rsidP="00AC4D4E">
            <w:pPr>
              <w:pStyle w:val="TAC"/>
            </w:pPr>
            <w:r w:rsidRPr="00C254DB">
              <w:t>00</w:t>
            </w:r>
          </w:p>
        </w:tc>
      </w:tr>
      <w:tr w:rsidR="00AC4D4E" w:rsidRPr="00C254DB" w14:paraId="612A8251" w14:textId="77777777" w:rsidTr="00A178EF">
        <w:trPr>
          <w:jc w:val="center"/>
        </w:trPr>
        <w:tc>
          <w:tcPr>
            <w:tcW w:w="1134" w:type="dxa"/>
            <w:tcBorders>
              <w:top w:val="single" w:sz="4" w:space="0" w:color="auto"/>
              <w:right w:val="single" w:sz="4" w:space="0" w:color="auto"/>
            </w:tcBorders>
          </w:tcPr>
          <w:p w14:paraId="7A07061D"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7A827DE5"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7B24A1AA"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75AF11E"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06E0D735"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7AACAE6B" w14:textId="77777777" w:rsidR="00AC4D4E" w:rsidRPr="00C254DB" w:rsidRDefault="00AC4D4E" w:rsidP="00AC4D4E">
            <w:pPr>
              <w:pStyle w:val="TAC"/>
            </w:pPr>
            <w:r w:rsidRPr="00C254DB">
              <w:t>C9</w:t>
            </w:r>
          </w:p>
        </w:tc>
        <w:tc>
          <w:tcPr>
            <w:tcW w:w="567" w:type="dxa"/>
            <w:tcBorders>
              <w:top w:val="single" w:sz="4" w:space="0" w:color="auto"/>
              <w:left w:val="single" w:sz="4" w:space="0" w:color="auto"/>
              <w:bottom w:val="single" w:sz="4" w:space="0" w:color="auto"/>
              <w:right w:val="single" w:sz="4" w:space="0" w:color="auto"/>
            </w:tcBorders>
          </w:tcPr>
          <w:p w14:paraId="4DAC387B" w14:textId="77777777" w:rsidR="00AC4D4E" w:rsidRPr="00C254DB" w:rsidRDefault="00AC4D4E" w:rsidP="00AC4D4E">
            <w:pPr>
              <w:pStyle w:val="TAC"/>
            </w:pPr>
            <w:r w:rsidRPr="00C254DB">
              <w:t>CA</w:t>
            </w:r>
          </w:p>
        </w:tc>
        <w:tc>
          <w:tcPr>
            <w:tcW w:w="567" w:type="dxa"/>
            <w:tcBorders>
              <w:top w:val="single" w:sz="4" w:space="0" w:color="auto"/>
              <w:left w:val="single" w:sz="4" w:space="0" w:color="auto"/>
              <w:bottom w:val="single" w:sz="4" w:space="0" w:color="auto"/>
              <w:right w:val="single" w:sz="4" w:space="0" w:color="auto"/>
            </w:tcBorders>
          </w:tcPr>
          <w:p w14:paraId="62FF9907"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029E934A"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18852705"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736B9F1"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19883C3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A7A4EB7" w14:textId="77777777" w:rsidR="00AC4D4E" w:rsidRPr="00C254DB" w:rsidRDefault="00AC4D4E" w:rsidP="00AC4D4E">
            <w:pPr>
              <w:pStyle w:val="TAC"/>
            </w:pPr>
            <w:r w:rsidRPr="00C254DB">
              <w:t>..</w:t>
            </w:r>
          </w:p>
        </w:tc>
      </w:tr>
      <w:tr w:rsidR="00AC4D4E" w:rsidRPr="00C254DB" w14:paraId="1DCAC1BE" w14:textId="77777777" w:rsidTr="00A178EF">
        <w:trPr>
          <w:jc w:val="center"/>
        </w:trPr>
        <w:tc>
          <w:tcPr>
            <w:tcW w:w="1134" w:type="dxa"/>
            <w:tcBorders>
              <w:right w:val="single" w:sz="4" w:space="0" w:color="auto"/>
            </w:tcBorders>
          </w:tcPr>
          <w:p w14:paraId="36D65456"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576E4B32" w14:textId="77777777" w:rsidR="00AC4D4E" w:rsidRPr="00C254DB" w:rsidRDefault="00AC4D4E" w:rsidP="00AC4D4E">
            <w:pPr>
              <w:pStyle w:val="TAC"/>
            </w:pPr>
            <w:r w:rsidRPr="00C254DB">
              <w:t>8F</w:t>
            </w:r>
          </w:p>
        </w:tc>
        <w:tc>
          <w:tcPr>
            <w:tcW w:w="567" w:type="dxa"/>
            <w:tcBorders>
              <w:top w:val="single" w:sz="4" w:space="0" w:color="auto"/>
              <w:left w:val="single" w:sz="4" w:space="0" w:color="auto"/>
              <w:bottom w:val="single" w:sz="4" w:space="0" w:color="auto"/>
              <w:right w:val="single" w:sz="4" w:space="0" w:color="auto"/>
            </w:tcBorders>
          </w:tcPr>
          <w:p w14:paraId="3D47A2D8"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003EFE9B"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0BBA3463"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017876AA"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56CF83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07A535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FDBD90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0214466"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749BDA5"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FD2C7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659EF285" w14:textId="77777777" w:rsidR="00AC4D4E" w:rsidRPr="00C254DB" w:rsidRDefault="00AC4D4E" w:rsidP="00AC4D4E">
            <w:pPr>
              <w:pStyle w:val="TAC"/>
            </w:pPr>
          </w:p>
        </w:tc>
      </w:tr>
    </w:tbl>
    <w:p w14:paraId="06775F4F" w14:textId="77777777" w:rsidR="00AC4D4E" w:rsidRDefault="00AC4D4E" w:rsidP="00A178EF">
      <w:r>
        <w:tab/>
        <w:t>Where XX is the Hex value of the Command number</w:t>
      </w:r>
    </w:p>
    <w:p w14:paraId="2C8FFF8A" w14:textId="77777777" w:rsidR="00AC4D4E" w:rsidRPr="00C254DB" w:rsidRDefault="00AC4D4E" w:rsidP="00A178EF"/>
    <w:p w14:paraId="2B4B208F" w14:textId="77777777" w:rsidR="00AC4D4E" w:rsidRPr="00C254DB" w:rsidRDefault="00AC4D4E" w:rsidP="00A178EF">
      <w:r w:rsidRPr="00C254DB">
        <w:t xml:space="preserve">TERMINAL RESPONSE: RECEIVE DATA </w:t>
      </w:r>
      <w:r>
        <w:t>1.5</w:t>
      </w:r>
      <w:r w:rsidRPr="00C254DB">
        <w:t>.3</w:t>
      </w:r>
    </w:p>
    <w:p w14:paraId="7C2CD61A" w14:textId="77777777" w:rsidR="00AC4D4E" w:rsidRPr="00C254DB" w:rsidRDefault="00AC4D4E" w:rsidP="00A178EF">
      <w:r w:rsidRPr="00C254DB">
        <w:t>Logically:</w:t>
      </w:r>
    </w:p>
    <w:p w14:paraId="5F1EA093" w14:textId="77777777" w:rsidR="00AC4D4E" w:rsidRPr="00C254DB" w:rsidRDefault="00AC4D4E" w:rsidP="00A178EF">
      <w:pPr>
        <w:pStyle w:val="EW"/>
        <w:tabs>
          <w:tab w:val="left" w:pos="851"/>
        </w:tabs>
        <w:ind w:left="2835" w:hanging="2551"/>
      </w:pPr>
      <w:r w:rsidRPr="00C254DB">
        <w:t>Command details</w:t>
      </w:r>
    </w:p>
    <w:p w14:paraId="35030E6E"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5</w:t>
      </w:r>
      <w:r w:rsidRPr="001D1909">
        <w:t>.</w:t>
      </w:r>
      <w:r w:rsidRPr="00C254DB">
        <w:t>3</w:t>
      </w:r>
    </w:p>
    <w:p w14:paraId="514D626F"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20C61950"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AC5D57F"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429C5542"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027FA304" w14:textId="77777777" w:rsidR="00AC4D4E" w:rsidRPr="00C254DB" w:rsidRDefault="00AC4D4E" w:rsidP="00A178EF">
      <w:pPr>
        <w:pStyle w:val="EW"/>
        <w:tabs>
          <w:tab w:val="left" w:pos="851"/>
        </w:tabs>
        <w:ind w:left="2835" w:hanging="2551"/>
      </w:pPr>
      <w:r w:rsidRPr="00C254DB">
        <w:rPr>
          <w:lang w:val="fr-FR"/>
        </w:rPr>
        <w:tab/>
      </w:r>
      <w:r w:rsidRPr="00C254DB">
        <w:t>Destination device:</w:t>
      </w:r>
      <w:r w:rsidRPr="00C254DB">
        <w:tab/>
        <w:t>UICC</w:t>
      </w:r>
    </w:p>
    <w:p w14:paraId="759D825A" w14:textId="77777777" w:rsidR="00AC4D4E" w:rsidRPr="00C254DB" w:rsidRDefault="00AC4D4E" w:rsidP="00A178EF">
      <w:pPr>
        <w:pStyle w:val="EW"/>
        <w:tabs>
          <w:tab w:val="left" w:pos="851"/>
        </w:tabs>
        <w:ind w:left="2835" w:hanging="2551"/>
      </w:pPr>
      <w:r w:rsidRPr="00C254DB">
        <w:t>Result</w:t>
      </w:r>
    </w:p>
    <w:p w14:paraId="369EB5DA"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01B3400B" w14:textId="77777777" w:rsidR="00AC4D4E" w:rsidRDefault="00AC4D4E" w:rsidP="00A178EF">
      <w:pPr>
        <w:pStyle w:val="EW"/>
        <w:tabs>
          <w:tab w:val="left" w:pos="851"/>
        </w:tabs>
        <w:ind w:left="2835" w:hanging="2551"/>
      </w:pPr>
      <w:r>
        <w:t>Channel Data:</w:t>
      </w:r>
      <w:r>
        <w:tab/>
        <w:t>90 91 .. FF 00 01 .. 57 (200 Bytes of data)</w:t>
      </w:r>
    </w:p>
    <w:p w14:paraId="54ACA349" w14:textId="77777777" w:rsidR="00AC4D4E" w:rsidRPr="00C254DB" w:rsidRDefault="00AC4D4E" w:rsidP="00A178EF">
      <w:pPr>
        <w:pStyle w:val="EX"/>
        <w:tabs>
          <w:tab w:val="left" w:pos="851"/>
        </w:tabs>
        <w:ind w:left="2835" w:hanging="2551"/>
      </w:pPr>
      <w:r w:rsidRPr="00C254DB">
        <w:t>Channel data length:</w:t>
      </w:r>
      <w:r w:rsidRPr="00C254DB">
        <w:tab/>
        <w:t>FF</w:t>
      </w:r>
    </w:p>
    <w:p w14:paraId="7E0117B0" w14:textId="77777777" w:rsidR="00AC4D4E" w:rsidRPr="00C254DB" w:rsidRDefault="00AC4D4E" w:rsidP="00A178EF">
      <w:r w:rsidRPr="00C254DB">
        <w:t>Coding:</w:t>
      </w:r>
    </w:p>
    <w:p w14:paraId="0AF6A890"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0EBDFE7F"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33AD45E6"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95F5B21"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A37BAE8"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70A3FC8" w14:textId="57CBDE07"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6F3DABE7"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2BF8AB5D"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DD2DEBB"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1DB7A4DF"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93CB915"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19952BB4"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0ABA6066"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2B10F1E3"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41C5A38" w14:textId="77777777" w:rsidR="00AC4D4E" w:rsidRPr="00C254DB" w:rsidRDefault="00AC4D4E" w:rsidP="00AC4D4E">
            <w:pPr>
              <w:pStyle w:val="TAC"/>
            </w:pPr>
            <w:r w:rsidRPr="00C254DB">
              <w:t>00</w:t>
            </w:r>
          </w:p>
        </w:tc>
      </w:tr>
      <w:tr w:rsidR="00AC4D4E" w:rsidRPr="00C254DB" w14:paraId="6985FE46" w14:textId="77777777" w:rsidTr="00A178EF">
        <w:trPr>
          <w:jc w:val="center"/>
        </w:trPr>
        <w:tc>
          <w:tcPr>
            <w:tcW w:w="1134" w:type="dxa"/>
            <w:tcBorders>
              <w:top w:val="single" w:sz="4" w:space="0" w:color="auto"/>
              <w:right w:val="single" w:sz="4" w:space="0" w:color="auto"/>
            </w:tcBorders>
          </w:tcPr>
          <w:p w14:paraId="29D9140C"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7E2D5E6"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24347B40"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0C68FD8D"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32D3BFA6" w14:textId="77777777" w:rsidR="00AC4D4E" w:rsidRPr="00C254DB" w:rsidRDefault="00AC4D4E" w:rsidP="00AC4D4E">
            <w:pPr>
              <w:pStyle w:val="TAC"/>
            </w:pPr>
            <w:r w:rsidRPr="00C254DB">
              <w:t>90</w:t>
            </w:r>
          </w:p>
        </w:tc>
        <w:tc>
          <w:tcPr>
            <w:tcW w:w="567" w:type="dxa"/>
            <w:tcBorders>
              <w:top w:val="single" w:sz="4" w:space="0" w:color="auto"/>
              <w:left w:val="single" w:sz="4" w:space="0" w:color="auto"/>
              <w:bottom w:val="single" w:sz="4" w:space="0" w:color="auto"/>
              <w:right w:val="single" w:sz="4" w:space="0" w:color="auto"/>
            </w:tcBorders>
          </w:tcPr>
          <w:p w14:paraId="006C0A57" w14:textId="77777777" w:rsidR="00AC4D4E" w:rsidRPr="00C254DB" w:rsidRDefault="00AC4D4E" w:rsidP="00AC4D4E">
            <w:pPr>
              <w:pStyle w:val="TAC"/>
            </w:pPr>
            <w:r w:rsidRPr="00C254DB">
              <w:t>91</w:t>
            </w:r>
          </w:p>
        </w:tc>
        <w:tc>
          <w:tcPr>
            <w:tcW w:w="567" w:type="dxa"/>
            <w:tcBorders>
              <w:top w:val="single" w:sz="4" w:space="0" w:color="auto"/>
              <w:left w:val="single" w:sz="4" w:space="0" w:color="auto"/>
              <w:bottom w:val="single" w:sz="4" w:space="0" w:color="auto"/>
              <w:right w:val="single" w:sz="4" w:space="0" w:color="auto"/>
            </w:tcBorders>
          </w:tcPr>
          <w:p w14:paraId="4BD56693" w14:textId="77777777" w:rsidR="00AC4D4E" w:rsidRPr="00C254DB" w:rsidRDefault="00AC4D4E" w:rsidP="00AC4D4E">
            <w:pPr>
              <w:pStyle w:val="TAC"/>
            </w:pPr>
            <w:r w:rsidRPr="00C254DB">
              <w:t>92</w:t>
            </w:r>
          </w:p>
        </w:tc>
        <w:tc>
          <w:tcPr>
            <w:tcW w:w="567" w:type="dxa"/>
            <w:tcBorders>
              <w:top w:val="single" w:sz="4" w:space="0" w:color="auto"/>
              <w:left w:val="single" w:sz="4" w:space="0" w:color="auto"/>
              <w:bottom w:val="single" w:sz="4" w:space="0" w:color="auto"/>
              <w:right w:val="single" w:sz="4" w:space="0" w:color="auto"/>
            </w:tcBorders>
          </w:tcPr>
          <w:p w14:paraId="54CCED5E"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54BB1DE4"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29769F80"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46D1CC03"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798C791C"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1D0F2833" w14:textId="77777777" w:rsidR="00AC4D4E" w:rsidRPr="00C254DB" w:rsidRDefault="00AC4D4E" w:rsidP="00AC4D4E">
            <w:pPr>
              <w:pStyle w:val="TAC"/>
            </w:pPr>
            <w:r w:rsidRPr="00C254DB">
              <w:t>..</w:t>
            </w:r>
          </w:p>
        </w:tc>
      </w:tr>
      <w:tr w:rsidR="00AC4D4E" w:rsidRPr="00C254DB" w14:paraId="66E96D72" w14:textId="77777777" w:rsidTr="00A178EF">
        <w:trPr>
          <w:jc w:val="center"/>
        </w:trPr>
        <w:tc>
          <w:tcPr>
            <w:tcW w:w="1134" w:type="dxa"/>
            <w:tcBorders>
              <w:right w:val="single" w:sz="4" w:space="0" w:color="auto"/>
            </w:tcBorders>
          </w:tcPr>
          <w:p w14:paraId="5478A3C9"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3330467D" w14:textId="77777777" w:rsidR="00AC4D4E" w:rsidRPr="00C254DB" w:rsidRDefault="00AC4D4E" w:rsidP="00AC4D4E">
            <w:pPr>
              <w:pStyle w:val="TAC"/>
            </w:pPr>
            <w:r w:rsidRPr="00C254DB">
              <w:t>57</w:t>
            </w:r>
          </w:p>
        </w:tc>
        <w:tc>
          <w:tcPr>
            <w:tcW w:w="567" w:type="dxa"/>
            <w:tcBorders>
              <w:top w:val="single" w:sz="4" w:space="0" w:color="auto"/>
              <w:left w:val="single" w:sz="4" w:space="0" w:color="auto"/>
              <w:bottom w:val="single" w:sz="4" w:space="0" w:color="auto"/>
              <w:right w:val="single" w:sz="4" w:space="0" w:color="auto"/>
            </w:tcBorders>
          </w:tcPr>
          <w:p w14:paraId="5E0CF589"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3234779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21DCA822"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292AF6B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048C16B"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2312361"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226FD4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4CD07499"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415F48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9541022"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78FB9754" w14:textId="77777777" w:rsidR="00AC4D4E" w:rsidRPr="00C254DB" w:rsidRDefault="00AC4D4E" w:rsidP="00AC4D4E">
            <w:pPr>
              <w:pStyle w:val="TAC"/>
            </w:pPr>
          </w:p>
        </w:tc>
      </w:tr>
    </w:tbl>
    <w:p w14:paraId="2418990A" w14:textId="77777777" w:rsidR="00AC4D4E" w:rsidRDefault="00AC4D4E" w:rsidP="00A178EF">
      <w:r>
        <w:tab/>
        <w:t>Where XX is the Hex value of the Command number</w:t>
      </w:r>
    </w:p>
    <w:p w14:paraId="5EB3DA51" w14:textId="77777777" w:rsidR="00AC4D4E" w:rsidRPr="00C254DB" w:rsidRDefault="00AC4D4E" w:rsidP="00A178EF"/>
    <w:p w14:paraId="34CB2C6B" w14:textId="77777777" w:rsidR="00AC4D4E" w:rsidRPr="00C254DB" w:rsidRDefault="00AC4D4E" w:rsidP="00A178EF">
      <w:r w:rsidRPr="00C254DB">
        <w:t xml:space="preserve">TERMINAL RESPONSE: RECEIVE DATA </w:t>
      </w:r>
      <w:r>
        <w:t>1.5</w:t>
      </w:r>
      <w:r w:rsidRPr="00C254DB">
        <w:t>.4</w:t>
      </w:r>
    </w:p>
    <w:p w14:paraId="7173DA49" w14:textId="77777777" w:rsidR="00AC4D4E" w:rsidRPr="00C254DB" w:rsidRDefault="00AC4D4E" w:rsidP="00A178EF">
      <w:r w:rsidRPr="00C254DB">
        <w:t>Logically:</w:t>
      </w:r>
    </w:p>
    <w:p w14:paraId="048A256C" w14:textId="77777777" w:rsidR="00AC4D4E" w:rsidRPr="00C254DB" w:rsidRDefault="00AC4D4E" w:rsidP="00A178EF">
      <w:pPr>
        <w:pStyle w:val="EW"/>
        <w:tabs>
          <w:tab w:val="left" w:pos="851"/>
        </w:tabs>
        <w:ind w:left="2835" w:hanging="2551"/>
      </w:pPr>
      <w:r w:rsidRPr="00C254DB">
        <w:t>Command details</w:t>
      </w:r>
    </w:p>
    <w:p w14:paraId="42CA604C"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5</w:t>
      </w:r>
      <w:r w:rsidRPr="001D1909">
        <w:t>.</w:t>
      </w:r>
      <w:r w:rsidRPr="00C254DB">
        <w:t>4</w:t>
      </w:r>
    </w:p>
    <w:p w14:paraId="68DD290F"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077D2268" w14:textId="77777777" w:rsidR="00AC4D4E" w:rsidRPr="00C254DB"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669DB038" w14:textId="77777777" w:rsidR="00AC4D4E" w:rsidRPr="00C254DB" w:rsidRDefault="00AC4D4E" w:rsidP="00A178EF">
      <w:pPr>
        <w:pStyle w:val="EW"/>
        <w:tabs>
          <w:tab w:val="left" w:pos="851"/>
        </w:tabs>
        <w:ind w:left="2835" w:hanging="2551"/>
      </w:pPr>
      <w:r w:rsidRPr="00C254DB">
        <w:t>Device identities</w:t>
      </w:r>
    </w:p>
    <w:p w14:paraId="4A7E3646" w14:textId="77777777" w:rsidR="00AC4D4E" w:rsidRPr="00C254DB" w:rsidRDefault="00AC4D4E" w:rsidP="00A178EF">
      <w:pPr>
        <w:pStyle w:val="EW"/>
        <w:tabs>
          <w:tab w:val="left" w:pos="851"/>
        </w:tabs>
        <w:ind w:left="2835" w:hanging="2551"/>
      </w:pPr>
      <w:r w:rsidRPr="00C254DB">
        <w:tab/>
        <w:t>Source device:</w:t>
      </w:r>
      <w:r w:rsidRPr="00C254DB">
        <w:tab/>
        <w:t>ME</w:t>
      </w:r>
    </w:p>
    <w:p w14:paraId="66F504C7" w14:textId="77777777" w:rsidR="00AC4D4E" w:rsidRPr="00C254DB" w:rsidRDefault="00AC4D4E" w:rsidP="00A178EF">
      <w:pPr>
        <w:pStyle w:val="EW"/>
        <w:tabs>
          <w:tab w:val="left" w:pos="851"/>
        </w:tabs>
        <w:ind w:left="2835" w:hanging="2551"/>
      </w:pPr>
      <w:r w:rsidRPr="00C254DB">
        <w:tab/>
        <w:t>Destination device:</w:t>
      </w:r>
      <w:r w:rsidRPr="00C254DB">
        <w:tab/>
        <w:t>UICC</w:t>
      </w:r>
    </w:p>
    <w:p w14:paraId="60C52EF7" w14:textId="77777777" w:rsidR="00AC4D4E" w:rsidRPr="00C254DB" w:rsidRDefault="00AC4D4E" w:rsidP="00A178EF">
      <w:pPr>
        <w:pStyle w:val="EW"/>
        <w:tabs>
          <w:tab w:val="left" w:pos="851"/>
        </w:tabs>
        <w:ind w:left="2835" w:hanging="2551"/>
      </w:pPr>
      <w:r w:rsidRPr="00C254DB">
        <w:t>Result</w:t>
      </w:r>
    </w:p>
    <w:p w14:paraId="07A7B06C"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4727C7EC" w14:textId="77777777" w:rsidR="00AC4D4E" w:rsidRPr="00C254DB" w:rsidRDefault="00AC4D4E" w:rsidP="00A178EF">
      <w:pPr>
        <w:pStyle w:val="EW"/>
        <w:tabs>
          <w:tab w:val="left" w:pos="851"/>
        </w:tabs>
        <w:ind w:left="2835" w:hanging="2551"/>
      </w:pPr>
      <w:r>
        <w:lastRenderedPageBreak/>
        <w:t>Channel Data:</w:t>
      </w:r>
      <w:r w:rsidRPr="00C254DB">
        <w:tab/>
        <w:t>58 59 .. FF 00 01 .. 1F (200 Bytes of data)</w:t>
      </w:r>
    </w:p>
    <w:p w14:paraId="5C2D7469" w14:textId="77777777" w:rsidR="00AC4D4E" w:rsidRPr="00C254DB" w:rsidRDefault="00AC4D4E" w:rsidP="00A178EF">
      <w:pPr>
        <w:pStyle w:val="EX"/>
        <w:tabs>
          <w:tab w:val="left" w:pos="851"/>
        </w:tabs>
        <w:ind w:left="2835" w:hanging="2551"/>
      </w:pPr>
      <w:r w:rsidRPr="00C254DB">
        <w:t>Channel data length:</w:t>
      </w:r>
      <w:r w:rsidRPr="00C254DB">
        <w:tab/>
        <w:t>C8</w:t>
      </w:r>
    </w:p>
    <w:p w14:paraId="56D7CB84" w14:textId="77777777" w:rsidR="00AC4D4E" w:rsidRPr="00C254DB" w:rsidRDefault="00AC4D4E" w:rsidP="00A178EF">
      <w:r w:rsidRPr="00C254DB">
        <w:t>Coding:</w:t>
      </w:r>
    </w:p>
    <w:p w14:paraId="2FA76BF5"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3F879639"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44E56A26"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30260CF8"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3ECC65C7"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42695B69" w14:textId="43118B55"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5EE495FF"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025B4317"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0229689B"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099EABFA"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273839A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3307C75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4C7689C0"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7A8F795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6D2F02B4" w14:textId="77777777" w:rsidR="00AC4D4E" w:rsidRPr="00C254DB" w:rsidRDefault="00AC4D4E" w:rsidP="00AC4D4E">
            <w:pPr>
              <w:pStyle w:val="TAC"/>
            </w:pPr>
            <w:r w:rsidRPr="00C254DB">
              <w:t>00</w:t>
            </w:r>
          </w:p>
        </w:tc>
      </w:tr>
      <w:tr w:rsidR="00AC4D4E" w:rsidRPr="00C254DB" w14:paraId="3D3879DB" w14:textId="77777777" w:rsidTr="00A178EF">
        <w:trPr>
          <w:jc w:val="center"/>
        </w:trPr>
        <w:tc>
          <w:tcPr>
            <w:tcW w:w="1134" w:type="dxa"/>
            <w:tcBorders>
              <w:top w:val="single" w:sz="4" w:space="0" w:color="auto"/>
              <w:right w:val="single" w:sz="4" w:space="0" w:color="auto"/>
            </w:tcBorders>
          </w:tcPr>
          <w:p w14:paraId="4F9AD2A9"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019081F4"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1FD617FA"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73629D59"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293B4845" w14:textId="77777777" w:rsidR="00AC4D4E" w:rsidRPr="00C254DB" w:rsidRDefault="00AC4D4E" w:rsidP="00AC4D4E">
            <w:pPr>
              <w:pStyle w:val="TAC"/>
            </w:pPr>
            <w:r w:rsidRPr="00C254DB">
              <w:t>58</w:t>
            </w:r>
          </w:p>
        </w:tc>
        <w:tc>
          <w:tcPr>
            <w:tcW w:w="567" w:type="dxa"/>
            <w:tcBorders>
              <w:top w:val="single" w:sz="4" w:space="0" w:color="auto"/>
              <w:left w:val="single" w:sz="4" w:space="0" w:color="auto"/>
              <w:bottom w:val="single" w:sz="4" w:space="0" w:color="auto"/>
              <w:right w:val="single" w:sz="4" w:space="0" w:color="auto"/>
            </w:tcBorders>
          </w:tcPr>
          <w:p w14:paraId="625054B5" w14:textId="77777777" w:rsidR="00AC4D4E" w:rsidRPr="00C254DB" w:rsidRDefault="00AC4D4E" w:rsidP="00AC4D4E">
            <w:pPr>
              <w:pStyle w:val="TAC"/>
            </w:pPr>
            <w:r w:rsidRPr="00C254DB">
              <w:t>59</w:t>
            </w:r>
          </w:p>
        </w:tc>
        <w:tc>
          <w:tcPr>
            <w:tcW w:w="567" w:type="dxa"/>
            <w:tcBorders>
              <w:top w:val="single" w:sz="4" w:space="0" w:color="auto"/>
              <w:left w:val="single" w:sz="4" w:space="0" w:color="auto"/>
              <w:bottom w:val="single" w:sz="4" w:space="0" w:color="auto"/>
              <w:right w:val="single" w:sz="4" w:space="0" w:color="auto"/>
            </w:tcBorders>
          </w:tcPr>
          <w:p w14:paraId="3ECE9532" w14:textId="77777777" w:rsidR="00AC4D4E" w:rsidRPr="00C254DB" w:rsidRDefault="00AC4D4E" w:rsidP="00AC4D4E">
            <w:pPr>
              <w:pStyle w:val="TAC"/>
            </w:pPr>
            <w:r w:rsidRPr="00C254DB">
              <w:t>5A</w:t>
            </w:r>
          </w:p>
        </w:tc>
        <w:tc>
          <w:tcPr>
            <w:tcW w:w="567" w:type="dxa"/>
            <w:tcBorders>
              <w:top w:val="single" w:sz="4" w:space="0" w:color="auto"/>
              <w:left w:val="single" w:sz="4" w:space="0" w:color="auto"/>
              <w:bottom w:val="single" w:sz="4" w:space="0" w:color="auto"/>
              <w:right w:val="single" w:sz="4" w:space="0" w:color="auto"/>
            </w:tcBorders>
          </w:tcPr>
          <w:p w14:paraId="163E7928"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75BAACC6" w14:textId="77777777" w:rsidR="00AC4D4E" w:rsidRPr="00C254DB" w:rsidRDefault="00AC4D4E" w:rsidP="00AC4D4E">
            <w:pPr>
              <w:pStyle w:val="TAC"/>
            </w:pPr>
            <w:r w:rsidRPr="00C254DB">
              <w:t>FF</w:t>
            </w:r>
          </w:p>
        </w:tc>
        <w:tc>
          <w:tcPr>
            <w:tcW w:w="567" w:type="dxa"/>
            <w:tcBorders>
              <w:top w:val="single" w:sz="4" w:space="0" w:color="auto"/>
              <w:left w:val="single" w:sz="4" w:space="0" w:color="auto"/>
              <w:bottom w:val="single" w:sz="4" w:space="0" w:color="auto"/>
              <w:right w:val="single" w:sz="4" w:space="0" w:color="auto"/>
            </w:tcBorders>
          </w:tcPr>
          <w:p w14:paraId="15831F71"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625A0119"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31E90E20"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4CFA6A2" w14:textId="77777777" w:rsidR="00AC4D4E" w:rsidRPr="00C254DB" w:rsidRDefault="00AC4D4E" w:rsidP="00AC4D4E">
            <w:pPr>
              <w:pStyle w:val="TAC"/>
            </w:pPr>
            <w:r w:rsidRPr="00C254DB">
              <w:t>..</w:t>
            </w:r>
          </w:p>
        </w:tc>
      </w:tr>
      <w:tr w:rsidR="00AC4D4E" w:rsidRPr="00C254DB" w14:paraId="015B9FA7" w14:textId="77777777" w:rsidTr="00A178EF">
        <w:trPr>
          <w:jc w:val="center"/>
        </w:trPr>
        <w:tc>
          <w:tcPr>
            <w:tcW w:w="1134" w:type="dxa"/>
            <w:tcBorders>
              <w:right w:val="single" w:sz="4" w:space="0" w:color="auto"/>
            </w:tcBorders>
          </w:tcPr>
          <w:p w14:paraId="3AA79AB4"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AE6C48E" w14:textId="77777777" w:rsidR="00AC4D4E" w:rsidRPr="00C254DB" w:rsidRDefault="00AC4D4E" w:rsidP="00AC4D4E">
            <w:pPr>
              <w:pStyle w:val="TAC"/>
            </w:pPr>
            <w:r w:rsidRPr="00C254DB">
              <w:t>1F</w:t>
            </w:r>
          </w:p>
        </w:tc>
        <w:tc>
          <w:tcPr>
            <w:tcW w:w="567" w:type="dxa"/>
            <w:tcBorders>
              <w:top w:val="single" w:sz="4" w:space="0" w:color="auto"/>
              <w:left w:val="single" w:sz="4" w:space="0" w:color="auto"/>
              <w:bottom w:val="single" w:sz="4" w:space="0" w:color="auto"/>
              <w:right w:val="single" w:sz="4" w:space="0" w:color="auto"/>
            </w:tcBorders>
          </w:tcPr>
          <w:p w14:paraId="120F5B46" w14:textId="77777777" w:rsidR="00AC4D4E" w:rsidRPr="00C254DB" w:rsidRDefault="00AC4D4E" w:rsidP="00AC4D4E">
            <w:pPr>
              <w:pStyle w:val="TAC"/>
            </w:pPr>
            <w:r w:rsidRPr="00C254DB">
              <w:t xml:space="preserve">B7 </w:t>
            </w:r>
          </w:p>
        </w:tc>
        <w:tc>
          <w:tcPr>
            <w:tcW w:w="567" w:type="dxa"/>
            <w:tcBorders>
              <w:top w:val="single" w:sz="4" w:space="0" w:color="auto"/>
              <w:left w:val="single" w:sz="4" w:space="0" w:color="auto"/>
              <w:bottom w:val="single" w:sz="4" w:space="0" w:color="auto"/>
              <w:right w:val="single" w:sz="4" w:space="0" w:color="auto"/>
            </w:tcBorders>
          </w:tcPr>
          <w:p w14:paraId="722D3E2E"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4CB75BED"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314E7E9F"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B5C6657"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12CEE383"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5FACC2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217659B8"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545CBD1C"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04CFD024" w14:textId="77777777" w:rsidR="00AC4D4E" w:rsidRPr="00C254DB" w:rsidRDefault="00AC4D4E" w:rsidP="00AC4D4E">
            <w:pPr>
              <w:pStyle w:val="TAC"/>
            </w:pPr>
          </w:p>
        </w:tc>
        <w:tc>
          <w:tcPr>
            <w:tcW w:w="567" w:type="dxa"/>
            <w:tcBorders>
              <w:top w:val="single" w:sz="4" w:space="0" w:color="auto"/>
              <w:left w:val="single" w:sz="4" w:space="0" w:color="auto"/>
              <w:bottom w:val="single" w:sz="4" w:space="0" w:color="auto"/>
              <w:right w:val="single" w:sz="4" w:space="0" w:color="auto"/>
            </w:tcBorders>
          </w:tcPr>
          <w:p w14:paraId="337096F2" w14:textId="77777777" w:rsidR="00AC4D4E" w:rsidRPr="00C254DB" w:rsidRDefault="00AC4D4E" w:rsidP="00AC4D4E">
            <w:pPr>
              <w:pStyle w:val="TAC"/>
            </w:pPr>
          </w:p>
        </w:tc>
      </w:tr>
    </w:tbl>
    <w:p w14:paraId="33088610" w14:textId="77777777" w:rsidR="00AC4D4E" w:rsidRDefault="00AC4D4E" w:rsidP="00A178EF">
      <w:r>
        <w:tab/>
        <w:t>Where XX is the Hex value of the Command number</w:t>
      </w:r>
    </w:p>
    <w:p w14:paraId="690BD6B9" w14:textId="77777777" w:rsidR="00AC4D4E" w:rsidRPr="00C254DB" w:rsidRDefault="00AC4D4E" w:rsidP="00A178EF"/>
    <w:p w14:paraId="0639646B" w14:textId="77777777" w:rsidR="00AC4D4E" w:rsidRPr="00C254DB" w:rsidRDefault="00AC4D4E" w:rsidP="00A178EF">
      <w:r w:rsidRPr="00C254DB">
        <w:t xml:space="preserve">TERMINAL RESPONSE: RECEIVE DATA </w:t>
      </w:r>
      <w:r>
        <w:t>1.5</w:t>
      </w:r>
      <w:r w:rsidRPr="00C254DB">
        <w:t>.5</w:t>
      </w:r>
    </w:p>
    <w:p w14:paraId="62CE1990" w14:textId="77777777" w:rsidR="00AC4D4E" w:rsidRPr="00C254DB" w:rsidRDefault="00AC4D4E" w:rsidP="00A178EF">
      <w:r w:rsidRPr="00C254DB">
        <w:t>Logically:</w:t>
      </w:r>
    </w:p>
    <w:p w14:paraId="17B78819" w14:textId="77777777" w:rsidR="00AC4D4E" w:rsidRPr="00C254DB" w:rsidRDefault="00AC4D4E" w:rsidP="00A178EF">
      <w:pPr>
        <w:pStyle w:val="EW"/>
        <w:tabs>
          <w:tab w:val="left" w:pos="851"/>
        </w:tabs>
        <w:ind w:left="2835" w:hanging="2551"/>
      </w:pPr>
      <w:r w:rsidRPr="00C254DB">
        <w:t>Command details</w:t>
      </w:r>
    </w:p>
    <w:p w14:paraId="76ECF84D" w14:textId="77777777" w:rsidR="00AC4D4E" w:rsidRPr="00C254DB" w:rsidRDefault="00AC4D4E" w:rsidP="00A178EF">
      <w:pPr>
        <w:pStyle w:val="EW"/>
        <w:tabs>
          <w:tab w:val="left" w:pos="851"/>
        </w:tabs>
        <w:ind w:left="2835" w:hanging="2551"/>
      </w:pPr>
      <w:r w:rsidRPr="00C254DB">
        <w:tab/>
        <w:t>Command number:</w:t>
      </w:r>
      <w:r w:rsidRPr="00C254DB">
        <w:tab/>
      </w:r>
      <w:r>
        <w:t xml:space="preserve">same value as the command number in </w:t>
      </w:r>
      <w:r w:rsidRPr="001D1909">
        <w:t>TERMINAL RESPONSE: RECEIVE DATA 1.</w:t>
      </w:r>
      <w:r>
        <w:t>5</w:t>
      </w:r>
      <w:r w:rsidRPr="001D1909">
        <w:t>.</w:t>
      </w:r>
      <w:r w:rsidRPr="00C254DB">
        <w:t>5</w:t>
      </w:r>
    </w:p>
    <w:p w14:paraId="7BFE9E46" w14:textId="77777777" w:rsidR="00AC4D4E" w:rsidRPr="00C254DB" w:rsidRDefault="00AC4D4E" w:rsidP="00A178EF">
      <w:pPr>
        <w:pStyle w:val="EW"/>
        <w:tabs>
          <w:tab w:val="left" w:pos="851"/>
        </w:tabs>
        <w:ind w:left="2835" w:hanging="2551"/>
      </w:pPr>
      <w:r w:rsidRPr="00C254DB">
        <w:tab/>
        <w:t>Command type:</w:t>
      </w:r>
      <w:r w:rsidRPr="00C254DB">
        <w:tab/>
        <w:t>RECEIVE DATA</w:t>
      </w:r>
    </w:p>
    <w:p w14:paraId="720AF0D1" w14:textId="77777777" w:rsidR="00AC4D4E" w:rsidRDefault="00AC4D4E" w:rsidP="00A178EF">
      <w:pPr>
        <w:pStyle w:val="EW"/>
        <w:tabs>
          <w:tab w:val="left" w:pos="851"/>
        </w:tabs>
        <w:ind w:left="2835" w:hanging="2551"/>
        <w:rPr>
          <w:lang w:val="fr-FR"/>
        </w:rPr>
      </w:pPr>
      <w:r w:rsidRPr="00C254DB">
        <w:tab/>
      </w:r>
      <w:r w:rsidRPr="00C254DB">
        <w:rPr>
          <w:lang w:val="fr-FR"/>
        </w:rPr>
        <w:t>Command qualifier:</w:t>
      </w:r>
      <w:r w:rsidRPr="00C254DB">
        <w:rPr>
          <w:lang w:val="fr-FR"/>
        </w:rPr>
        <w:tab/>
        <w:t>RFU</w:t>
      </w:r>
    </w:p>
    <w:p w14:paraId="28C578D7" w14:textId="77777777" w:rsidR="00AC4D4E" w:rsidRPr="00C254DB" w:rsidRDefault="00AC4D4E" w:rsidP="00A178EF">
      <w:pPr>
        <w:pStyle w:val="EW"/>
        <w:tabs>
          <w:tab w:val="left" w:pos="851"/>
        </w:tabs>
        <w:ind w:left="2835" w:hanging="2551"/>
        <w:rPr>
          <w:lang w:val="fr-FR"/>
        </w:rPr>
      </w:pPr>
      <w:r w:rsidRPr="00C254DB">
        <w:rPr>
          <w:lang w:val="fr-FR"/>
        </w:rPr>
        <w:t>Device identities</w:t>
      </w:r>
    </w:p>
    <w:p w14:paraId="3AB98DC6" w14:textId="77777777" w:rsidR="00AC4D4E" w:rsidRPr="00C254DB" w:rsidRDefault="00AC4D4E" w:rsidP="00A178EF">
      <w:pPr>
        <w:pStyle w:val="EW"/>
        <w:tabs>
          <w:tab w:val="left" w:pos="851"/>
        </w:tabs>
        <w:ind w:left="2835" w:hanging="2551"/>
        <w:rPr>
          <w:lang w:val="fr-FR"/>
        </w:rPr>
      </w:pPr>
      <w:r w:rsidRPr="00C254DB">
        <w:rPr>
          <w:lang w:val="fr-FR"/>
        </w:rPr>
        <w:tab/>
        <w:t>Source device:</w:t>
      </w:r>
      <w:r w:rsidRPr="00C254DB">
        <w:rPr>
          <w:lang w:val="fr-FR"/>
        </w:rPr>
        <w:tab/>
        <w:t>ME</w:t>
      </w:r>
    </w:p>
    <w:p w14:paraId="7B80AB36" w14:textId="77777777" w:rsidR="00AC4D4E" w:rsidRPr="00C254DB" w:rsidRDefault="00AC4D4E" w:rsidP="00A178EF">
      <w:pPr>
        <w:pStyle w:val="EW"/>
        <w:tabs>
          <w:tab w:val="left" w:pos="851"/>
        </w:tabs>
        <w:ind w:left="2835" w:hanging="2551"/>
        <w:rPr>
          <w:lang w:val="fr-FR"/>
        </w:rPr>
      </w:pPr>
      <w:r w:rsidRPr="00C254DB">
        <w:rPr>
          <w:lang w:val="fr-FR"/>
        </w:rPr>
        <w:tab/>
        <w:t>Destination device:</w:t>
      </w:r>
      <w:r w:rsidRPr="00C254DB">
        <w:rPr>
          <w:lang w:val="fr-FR"/>
        </w:rPr>
        <w:tab/>
        <w:t>UICC</w:t>
      </w:r>
    </w:p>
    <w:p w14:paraId="12351EFF" w14:textId="77777777" w:rsidR="00AC4D4E" w:rsidRPr="00C254DB" w:rsidRDefault="00AC4D4E" w:rsidP="00A178EF">
      <w:pPr>
        <w:pStyle w:val="EW"/>
        <w:tabs>
          <w:tab w:val="left" w:pos="851"/>
        </w:tabs>
        <w:ind w:left="2835" w:hanging="2551"/>
      </w:pPr>
      <w:r w:rsidRPr="00C254DB">
        <w:t>Result</w:t>
      </w:r>
    </w:p>
    <w:p w14:paraId="1AF2D12A" w14:textId="77777777" w:rsidR="00AC4D4E" w:rsidRPr="00C254DB" w:rsidRDefault="00AC4D4E" w:rsidP="00A178EF">
      <w:pPr>
        <w:pStyle w:val="EW"/>
        <w:tabs>
          <w:tab w:val="left" w:pos="851"/>
        </w:tabs>
        <w:ind w:left="2835" w:hanging="2551"/>
      </w:pPr>
      <w:r w:rsidRPr="00C254DB">
        <w:tab/>
        <w:t>General Result:</w:t>
      </w:r>
      <w:r w:rsidRPr="00C254DB">
        <w:tab/>
        <w:t>Command performed successfully</w:t>
      </w:r>
    </w:p>
    <w:p w14:paraId="704EF865" w14:textId="77777777" w:rsidR="00AC4D4E" w:rsidRPr="00C254DB" w:rsidRDefault="00AC4D4E" w:rsidP="00A178EF">
      <w:pPr>
        <w:pStyle w:val="EW"/>
        <w:tabs>
          <w:tab w:val="left" w:pos="851"/>
        </w:tabs>
        <w:ind w:left="2835" w:hanging="2551"/>
      </w:pPr>
      <w:r w:rsidRPr="00C254DB">
        <w:t>Channel Data:</w:t>
      </w:r>
      <w:r w:rsidRPr="00C254DB">
        <w:tab/>
        <w:t>20 21 .. E7 (200 Bytes of data)</w:t>
      </w:r>
    </w:p>
    <w:p w14:paraId="209C271D" w14:textId="77777777" w:rsidR="00AC4D4E" w:rsidRPr="00C254DB" w:rsidRDefault="00AC4D4E" w:rsidP="00A178EF">
      <w:pPr>
        <w:pStyle w:val="EX"/>
        <w:tabs>
          <w:tab w:val="left" w:pos="851"/>
        </w:tabs>
        <w:ind w:left="2835" w:hanging="2551"/>
      </w:pPr>
      <w:r w:rsidRPr="00C254DB">
        <w:t>Channel data length:</w:t>
      </w:r>
      <w:r w:rsidRPr="00C254DB">
        <w:tab/>
        <w:t>00</w:t>
      </w:r>
    </w:p>
    <w:p w14:paraId="21955715" w14:textId="77777777" w:rsidR="00AC4D4E" w:rsidRPr="00C254DB" w:rsidRDefault="00AC4D4E" w:rsidP="00A178EF">
      <w:r w:rsidRPr="00C254DB">
        <w:t>Coding:</w:t>
      </w:r>
    </w:p>
    <w:p w14:paraId="793A8868" w14:textId="77777777" w:rsidR="00AC4D4E" w:rsidRPr="00C254DB" w:rsidRDefault="00AC4D4E" w:rsidP="00A178E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C254DB" w14:paraId="7E2C62F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58FFE6F" w14:textId="77777777" w:rsidR="00AC4D4E" w:rsidRPr="00C254DB" w:rsidRDefault="00AC4D4E" w:rsidP="00AC4D4E">
            <w:pPr>
              <w:pStyle w:val="TAL"/>
            </w:pPr>
            <w:r w:rsidRPr="00C254DB">
              <w:t>BER-TLV:</w:t>
            </w:r>
          </w:p>
        </w:tc>
        <w:tc>
          <w:tcPr>
            <w:tcW w:w="567" w:type="dxa"/>
            <w:tcBorders>
              <w:top w:val="single" w:sz="4" w:space="0" w:color="auto"/>
              <w:left w:val="single" w:sz="4" w:space="0" w:color="auto"/>
              <w:bottom w:val="single" w:sz="4" w:space="0" w:color="auto"/>
              <w:right w:val="single" w:sz="4" w:space="0" w:color="auto"/>
            </w:tcBorders>
          </w:tcPr>
          <w:p w14:paraId="1020BD85"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53135EF2" w14:textId="77777777" w:rsidR="00AC4D4E" w:rsidRPr="00C254DB" w:rsidRDefault="00AC4D4E" w:rsidP="00AC4D4E">
            <w:pPr>
              <w:pStyle w:val="TAC"/>
            </w:pPr>
            <w:r w:rsidRPr="00C254DB">
              <w:t>03</w:t>
            </w:r>
          </w:p>
        </w:tc>
        <w:tc>
          <w:tcPr>
            <w:tcW w:w="567" w:type="dxa"/>
            <w:tcBorders>
              <w:top w:val="single" w:sz="4" w:space="0" w:color="auto"/>
              <w:left w:val="single" w:sz="4" w:space="0" w:color="auto"/>
              <w:bottom w:val="single" w:sz="4" w:space="0" w:color="auto"/>
              <w:right w:val="single" w:sz="4" w:space="0" w:color="auto"/>
            </w:tcBorders>
          </w:tcPr>
          <w:p w14:paraId="292E5CA2" w14:textId="131B1F16" w:rsidR="00AC4D4E" w:rsidRPr="00C254DB" w:rsidRDefault="00AC4D4E" w:rsidP="00AC4D4E">
            <w:pPr>
              <w:pStyle w:val="TAC"/>
            </w:pPr>
            <w:r>
              <w:t>XX</w:t>
            </w:r>
          </w:p>
        </w:tc>
        <w:tc>
          <w:tcPr>
            <w:tcW w:w="567" w:type="dxa"/>
            <w:tcBorders>
              <w:top w:val="single" w:sz="4" w:space="0" w:color="auto"/>
              <w:left w:val="single" w:sz="4" w:space="0" w:color="auto"/>
              <w:bottom w:val="single" w:sz="4" w:space="0" w:color="auto"/>
              <w:right w:val="single" w:sz="4" w:space="0" w:color="auto"/>
            </w:tcBorders>
          </w:tcPr>
          <w:p w14:paraId="72A469D9" w14:textId="77777777" w:rsidR="00AC4D4E" w:rsidRPr="00C254DB" w:rsidRDefault="00AC4D4E" w:rsidP="00AC4D4E">
            <w:pPr>
              <w:pStyle w:val="TAC"/>
            </w:pPr>
            <w:r w:rsidRPr="00C254DB">
              <w:t>42</w:t>
            </w:r>
          </w:p>
        </w:tc>
        <w:tc>
          <w:tcPr>
            <w:tcW w:w="567" w:type="dxa"/>
            <w:tcBorders>
              <w:top w:val="single" w:sz="4" w:space="0" w:color="auto"/>
              <w:left w:val="single" w:sz="4" w:space="0" w:color="auto"/>
              <w:bottom w:val="single" w:sz="4" w:space="0" w:color="auto"/>
              <w:right w:val="single" w:sz="4" w:space="0" w:color="auto"/>
            </w:tcBorders>
          </w:tcPr>
          <w:p w14:paraId="287D901C"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40E59C3"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59674A4" w14:textId="77777777" w:rsidR="00AC4D4E" w:rsidRPr="00C254DB" w:rsidRDefault="00AC4D4E" w:rsidP="00AC4D4E">
            <w:pPr>
              <w:pStyle w:val="TAC"/>
            </w:pPr>
            <w:r w:rsidRPr="00C254DB">
              <w:t>02</w:t>
            </w:r>
          </w:p>
        </w:tc>
        <w:tc>
          <w:tcPr>
            <w:tcW w:w="567" w:type="dxa"/>
            <w:tcBorders>
              <w:top w:val="single" w:sz="4" w:space="0" w:color="auto"/>
              <w:left w:val="single" w:sz="4" w:space="0" w:color="auto"/>
              <w:bottom w:val="single" w:sz="4" w:space="0" w:color="auto"/>
              <w:right w:val="single" w:sz="4" w:space="0" w:color="auto"/>
            </w:tcBorders>
          </w:tcPr>
          <w:p w14:paraId="58059982" w14:textId="77777777" w:rsidR="00AC4D4E" w:rsidRPr="00C254DB" w:rsidRDefault="00AC4D4E" w:rsidP="00AC4D4E">
            <w:pPr>
              <w:pStyle w:val="TAC"/>
            </w:pPr>
            <w:r w:rsidRPr="00C254DB">
              <w:t>82</w:t>
            </w:r>
          </w:p>
        </w:tc>
        <w:tc>
          <w:tcPr>
            <w:tcW w:w="567" w:type="dxa"/>
            <w:tcBorders>
              <w:top w:val="single" w:sz="4" w:space="0" w:color="auto"/>
              <w:left w:val="single" w:sz="4" w:space="0" w:color="auto"/>
              <w:bottom w:val="single" w:sz="4" w:space="0" w:color="auto"/>
              <w:right w:val="single" w:sz="4" w:space="0" w:color="auto"/>
            </w:tcBorders>
          </w:tcPr>
          <w:p w14:paraId="69DEF993"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A196514" w14:textId="77777777" w:rsidR="00AC4D4E" w:rsidRPr="00C254DB" w:rsidRDefault="00AC4D4E" w:rsidP="00AC4D4E">
            <w:pPr>
              <w:pStyle w:val="TAC"/>
            </w:pPr>
            <w:r w:rsidRPr="00C254DB">
              <w:t>83</w:t>
            </w:r>
          </w:p>
        </w:tc>
        <w:tc>
          <w:tcPr>
            <w:tcW w:w="567" w:type="dxa"/>
            <w:tcBorders>
              <w:top w:val="single" w:sz="4" w:space="0" w:color="auto"/>
              <w:left w:val="single" w:sz="4" w:space="0" w:color="auto"/>
              <w:bottom w:val="single" w:sz="4" w:space="0" w:color="auto"/>
              <w:right w:val="single" w:sz="4" w:space="0" w:color="auto"/>
            </w:tcBorders>
          </w:tcPr>
          <w:p w14:paraId="2B478097"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711CEFE7" w14:textId="77777777" w:rsidR="00AC4D4E" w:rsidRPr="00C254DB" w:rsidRDefault="00AC4D4E" w:rsidP="00AC4D4E">
            <w:pPr>
              <w:pStyle w:val="TAC"/>
            </w:pPr>
            <w:r w:rsidRPr="00C254DB">
              <w:t>00</w:t>
            </w:r>
          </w:p>
        </w:tc>
      </w:tr>
      <w:tr w:rsidR="00AC4D4E" w:rsidRPr="00C254DB" w14:paraId="76531F7C" w14:textId="77777777" w:rsidTr="00A178EF">
        <w:trPr>
          <w:jc w:val="center"/>
        </w:trPr>
        <w:tc>
          <w:tcPr>
            <w:tcW w:w="1134" w:type="dxa"/>
            <w:tcBorders>
              <w:top w:val="single" w:sz="4" w:space="0" w:color="auto"/>
              <w:right w:val="single" w:sz="4" w:space="0" w:color="auto"/>
            </w:tcBorders>
          </w:tcPr>
          <w:p w14:paraId="07DD3C88" w14:textId="77777777" w:rsidR="00AC4D4E" w:rsidRPr="00C254DB" w:rsidRDefault="00AC4D4E" w:rsidP="00AC4D4E">
            <w:pPr>
              <w:pStyle w:val="TAL"/>
            </w:pPr>
          </w:p>
        </w:tc>
        <w:tc>
          <w:tcPr>
            <w:tcW w:w="567" w:type="dxa"/>
            <w:tcBorders>
              <w:top w:val="single" w:sz="4" w:space="0" w:color="auto"/>
              <w:left w:val="single" w:sz="4" w:space="0" w:color="auto"/>
              <w:bottom w:val="single" w:sz="4" w:space="0" w:color="auto"/>
              <w:right w:val="single" w:sz="4" w:space="0" w:color="auto"/>
            </w:tcBorders>
          </w:tcPr>
          <w:p w14:paraId="4D67D3B2" w14:textId="77777777" w:rsidR="00AC4D4E" w:rsidRPr="00C254DB" w:rsidRDefault="00AC4D4E" w:rsidP="00AC4D4E">
            <w:pPr>
              <w:pStyle w:val="TAC"/>
            </w:pPr>
            <w:r w:rsidRPr="00C254DB">
              <w:t>B6</w:t>
            </w:r>
          </w:p>
        </w:tc>
        <w:tc>
          <w:tcPr>
            <w:tcW w:w="567" w:type="dxa"/>
            <w:tcBorders>
              <w:top w:val="single" w:sz="4" w:space="0" w:color="auto"/>
              <w:left w:val="single" w:sz="4" w:space="0" w:color="auto"/>
              <w:bottom w:val="single" w:sz="4" w:space="0" w:color="auto"/>
              <w:right w:val="single" w:sz="4" w:space="0" w:color="auto"/>
            </w:tcBorders>
          </w:tcPr>
          <w:p w14:paraId="23312689" w14:textId="77777777" w:rsidR="00AC4D4E" w:rsidRPr="00C254DB" w:rsidRDefault="00AC4D4E" w:rsidP="00AC4D4E">
            <w:pPr>
              <w:pStyle w:val="TAC"/>
            </w:pPr>
            <w:r w:rsidRPr="00C254DB">
              <w:t>81</w:t>
            </w:r>
          </w:p>
        </w:tc>
        <w:tc>
          <w:tcPr>
            <w:tcW w:w="567" w:type="dxa"/>
            <w:tcBorders>
              <w:top w:val="single" w:sz="4" w:space="0" w:color="auto"/>
              <w:left w:val="single" w:sz="4" w:space="0" w:color="auto"/>
              <w:bottom w:val="single" w:sz="4" w:space="0" w:color="auto"/>
              <w:right w:val="single" w:sz="4" w:space="0" w:color="auto"/>
            </w:tcBorders>
          </w:tcPr>
          <w:p w14:paraId="2FA02B90" w14:textId="77777777" w:rsidR="00AC4D4E" w:rsidRPr="00C254DB" w:rsidRDefault="00AC4D4E" w:rsidP="00AC4D4E">
            <w:pPr>
              <w:pStyle w:val="TAC"/>
            </w:pPr>
            <w:r w:rsidRPr="00C254DB">
              <w:t>C8</w:t>
            </w:r>
          </w:p>
        </w:tc>
        <w:tc>
          <w:tcPr>
            <w:tcW w:w="567" w:type="dxa"/>
            <w:tcBorders>
              <w:top w:val="single" w:sz="4" w:space="0" w:color="auto"/>
              <w:left w:val="single" w:sz="4" w:space="0" w:color="auto"/>
              <w:bottom w:val="single" w:sz="4" w:space="0" w:color="auto"/>
              <w:right w:val="single" w:sz="4" w:space="0" w:color="auto"/>
            </w:tcBorders>
          </w:tcPr>
          <w:p w14:paraId="2EB40C54" w14:textId="77777777" w:rsidR="00AC4D4E" w:rsidRPr="00C254DB" w:rsidRDefault="00AC4D4E" w:rsidP="00AC4D4E">
            <w:pPr>
              <w:pStyle w:val="TAC"/>
            </w:pPr>
            <w:r w:rsidRPr="00C254DB">
              <w:t>20</w:t>
            </w:r>
          </w:p>
        </w:tc>
        <w:tc>
          <w:tcPr>
            <w:tcW w:w="567" w:type="dxa"/>
            <w:tcBorders>
              <w:top w:val="single" w:sz="4" w:space="0" w:color="auto"/>
              <w:left w:val="single" w:sz="4" w:space="0" w:color="auto"/>
              <w:bottom w:val="single" w:sz="4" w:space="0" w:color="auto"/>
              <w:right w:val="single" w:sz="4" w:space="0" w:color="auto"/>
            </w:tcBorders>
          </w:tcPr>
          <w:p w14:paraId="4C49C443" w14:textId="77777777" w:rsidR="00AC4D4E" w:rsidRPr="00C254DB" w:rsidRDefault="00AC4D4E" w:rsidP="00AC4D4E">
            <w:pPr>
              <w:pStyle w:val="TAC"/>
            </w:pPr>
            <w:r w:rsidRPr="00C254DB">
              <w:t>21</w:t>
            </w:r>
          </w:p>
        </w:tc>
        <w:tc>
          <w:tcPr>
            <w:tcW w:w="567" w:type="dxa"/>
            <w:tcBorders>
              <w:top w:val="single" w:sz="4" w:space="0" w:color="auto"/>
              <w:left w:val="single" w:sz="4" w:space="0" w:color="auto"/>
              <w:bottom w:val="single" w:sz="4" w:space="0" w:color="auto"/>
              <w:right w:val="single" w:sz="4" w:space="0" w:color="auto"/>
            </w:tcBorders>
          </w:tcPr>
          <w:p w14:paraId="44FB1EB3" w14:textId="77777777" w:rsidR="00AC4D4E" w:rsidRPr="00C254DB" w:rsidRDefault="00AC4D4E" w:rsidP="00AC4D4E">
            <w:pPr>
              <w:pStyle w:val="TAC"/>
            </w:pPr>
            <w:r w:rsidRPr="00C254DB">
              <w:t>22</w:t>
            </w:r>
          </w:p>
        </w:tc>
        <w:tc>
          <w:tcPr>
            <w:tcW w:w="567" w:type="dxa"/>
            <w:tcBorders>
              <w:top w:val="single" w:sz="4" w:space="0" w:color="auto"/>
              <w:left w:val="single" w:sz="4" w:space="0" w:color="auto"/>
              <w:bottom w:val="single" w:sz="4" w:space="0" w:color="auto"/>
              <w:right w:val="single" w:sz="4" w:space="0" w:color="auto"/>
            </w:tcBorders>
          </w:tcPr>
          <w:p w14:paraId="70D58321" w14:textId="77777777" w:rsidR="00AC4D4E" w:rsidRPr="00C254DB" w:rsidRDefault="00AC4D4E" w:rsidP="00AC4D4E">
            <w:pPr>
              <w:pStyle w:val="TAC"/>
            </w:pPr>
            <w:r w:rsidRPr="00C254DB">
              <w:t>..</w:t>
            </w:r>
          </w:p>
        </w:tc>
        <w:tc>
          <w:tcPr>
            <w:tcW w:w="567" w:type="dxa"/>
            <w:tcBorders>
              <w:top w:val="single" w:sz="4" w:space="0" w:color="auto"/>
              <w:left w:val="single" w:sz="4" w:space="0" w:color="auto"/>
              <w:bottom w:val="single" w:sz="4" w:space="0" w:color="auto"/>
              <w:right w:val="single" w:sz="4" w:space="0" w:color="auto"/>
            </w:tcBorders>
          </w:tcPr>
          <w:p w14:paraId="4A147B7A" w14:textId="77777777" w:rsidR="00AC4D4E" w:rsidRPr="00C254DB" w:rsidRDefault="00AC4D4E" w:rsidP="00AC4D4E">
            <w:pPr>
              <w:pStyle w:val="TAC"/>
            </w:pPr>
            <w:r w:rsidRPr="00C254DB">
              <w:t>E7</w:t>
            </w:r>
          </w:p>
        </w:tc>
        <w:tc>
          <w:tcPr>
            <w:tcW w:w="567" w:type="dxa"/>
            <w:tcBorders>
              <w:top w:val="single" w:sz="4" w:space="0" w:color="auto"/>
              <w:left w:val="single" w:sz="4" w:space="0" w:color="auto"/>
              <w:bottom w:val="single" w:sz="4" w:space="0" w:color="auto"/>
              <w:right w:val="single" w:sz="4" w:space="0" w:color="auto"/>
            </w:tcBorders>
          </w:tcPr>
          <w:p w14:paraId="0ED1E625" w14:textId="77777777" w:rsidR="00AC4D4E" w:rsidRPr="00C254DB" w:rsidRDefault="00AC4D4E" w:rsidP="00AC4D4E">
            <w:pPr>
              <w:pStyle w:val="TAC"/>
            </w:pPr>
            <w:r w:rsidRPr="00C254DB">
              <w:t>B7</w:t>
            </w:r>
          </w:p>
        </w:tc>
        <w:tc>
          <w:tcPr>
            <w:tcW w:w="567" w:type="dxa"/>
            <w:tcBorders>
              <w:top w:val="single" w:sz="4" w:space="0" w:color="auto"/>
              <w:left w:val="single" w:sz="4" w:space="0" w:color="auto"/>
              <w:bottom w:val="single" w:sz="4" w:space="0" w:color="auto"/>
              <w:right w:val="single" w:sz="4" w:space="0" w:color="auto"/>
            </w:tcBorders>
          </w:tcPr>
          <w:p w14:paraId="2576BF5B" w14:textId="77777777" w:rsidR="00AC4D4E" w:rsidRPr="00C254DB" w:rsidRDefault="00AC4D4E" w:rsidP="00AC4D4E">
            <w:pPr>
              <w:pStyle w:val="TAC"/>
            </w:pPr>
            <w:r w:rsidRPr="00C254DB">
              <w:t>01</w:t>
            </w:r>
          </w:p>
        </w:tc>
        <w:tc>
          <w:tcPr>
            <w:tcW w:w="567" w:type="dxa"/>
            <w:tcBorders>
              <w:top w:val="single" w:sz="4" w:space="0" w:color="auto"/>
              <w:left w:val="single" w:sz="4" w:space="0" w:color="auto"/>
              <w:bottom w:val="single" w:sz="4" w:space="0" w:color="auto"/>
              <w:right w:val="single" w:sz="4" w:space="0" w:color="auto"/>
            </w:tcBorders>
          </w:tcPr>
          <w:p w14:paraId="5797DC73" w14:textId="77777777" w:rsidR="00AC4D4E" w:rsidRPr="00C254DB" w:rsidRDefault="00AC4D4E" w:rsidP="00AC4D4E">
            <w:pPr>
              <w:pStyle w:val="TAC"/>
            </w:pPr>
            <w:r w:rsidRPr="00C254DB">
              <w:t>00</w:t>
            </w:r>
          </w:p>
        </w:tc>
        <w:tc>
          <w:tcPr>
            <w:tcW w:w="567" w:type="dxa"/>
            <w:tcBorders>
              <w:top w:val="single" w:sz="4" w:space="0" w:color="auto"/>
              <w:left w:val="single" w:sz="4" w:space="0" w:color="auto"/>
              <w:bottom w:val="single" w:sz="4" w:space="0" w:color="auto"/>
              <w:right w:val="single" w:sz="4" w:space="0" w:color="auto"/>
            </w:tcBorders>
          </w:tcPr>
          <w:p w14:paraId="77F1122C" w14:textId="77777777" w:rsidR="00AC4D4E" w:rsidRPr="00C254DB" w:rsidRDefault="00AC4D4E" w:rsidP="00AC4D4E">
            <w:pPr>
              <w:pStyle w:val="TAC"/>
            </w:pPr>
          </w:p>
        </w:tc>
      </w:tr>
    </w:tbl>
    <w:p w14:paraId="6DEBE1D6" w14:textId="77777777" w:rsidR="00AC4D4E" w:rsidRDefault="00AC4D4E" w:rsidP="00A178EF">
      <w:r>
        <w:tab/>
        <w:t>Where XX is the Hex value of the Command number</w:t>
      </w:r>
    </w:p>
    <w:p w14:paraId="0D43D072" w14:textId="77777777" w:rsidR="00AC4D4E" w:rsidRDefault="00AC4D4E" w:rsidP="00A178EF">
      <w:pPr>
        <w:rPr>
          <w:lang w:eastAsia="zh-CN"/>
        </w:rPr>
      </w:pPr>
    </w:p>
    <w:p w14:paraId="7DA06912" w14:textId="77777777" w:rsidR="00AC4D4E" w:rsidRDefault="00AC4D4E" w:rsidP="00A178EF">
      <w:pPr>
        <w:rPr>
          <w:color w:val="000000"/>
        </w:rPr>
      </w:pPr>
      <w:r w:rsidRPr="007308CF">
        <w:rPr>
          <w:color w:val="000000"/>
        </w:rPr>
        <w:t xml:space="preserve">PROACTIVE COMMAND: </w:t>
      </w:r>
      <w:r w:rsidRPr="00A5534C">
        <w:rPr>
          <w:rFonts w:hint="eastAsia"/>
          <w:color w:val="000000"/>
        </w:rPr>
        <w:t>REFRESH</w:t>
      </w:r>
      <w:r w:rsidRPr="007308CF">
        <w:rPr>
          <w:color w:val="000000"/>
        </w:rPr>
        <w:t xml:space="preserve"> </w:t>
      </w:r>
      <w:r>
        <w:rPr>
          <w:color w:val="000000"/>
        </w:rPr>
        <w:t>1.5</w:t>
      </w:r>
      <w:r w:rsidRPr="007308CF">
        <w:rPr>
          <w:color w:val="000000"/>
        </w:rPr>
        <w:t>.</w:t>
      </w:r>
      <w:r w:rsidRPr="00A5534C">
        <w:rPr>
          <w:rFonts w:hint="eastAsia"/>
          <w:color w:val="000000"/>
        </w:rPr>
        <w:t>1</w:t>
      </w:r>
    </w:p>
    <w:p w14:paraId="0DEBD892" w14:textId="77777777" w:rsidR="00AC4D4E" w:rsidRPr="001D1909" w:rsidRDefault="00AC4D4E" w:rsidP="00A178EF">
      <w:r w:rsidRPr="001D1909">
        <w:t>Logically:</w:t>
      </w:r>
    </w:p>
    <w:p w14:paraId="2BE0046D" w14:textId="77777777" w:rsidR="00AC4D4E" w:rsidRPr="001D1909" w:rsidRDefault="00AC4D4E" w:rsidP="00A178EF">
      <w:pPr>
        <w:pStyle w:val="EW"/>
        <w:tabs>
          <w:tab w:val="left" w:pos="851"/>
        </w:tabs>
        <w:ind w:left="2835" w:hanging="2551"/>
      </w:pPr>
      <w:r w:rsidRPr="001D1909">
        <w:t>Command details</w:t>
      </w:r>
    </w:p>
    <w:p w14:paraId="4C168397" w14:textId="77777777" w:rsidR="00AC4D4E" w:rsidRPr="001D1909" w:rsidRDefault="00AC4D4E" w:rsidP="00A178EF">
      <w:pPr>
        <w:pStyle w:val="EW"/>
        <w:tabs>
          <w:tab w:val="left" w:pos="851"/>
        </w:tabs>
        <w:ind w:left="2835" w:hanging="2551"/>
      </w:pPr>
      <w:r w:rsidRPr="001D1909">
        <w:tab/>
        <w:t>Command number:</w:t>
      </w:r>
      <w:r w:rsidRPr="001D1909">
        <w:tab/>
        <w:t>1</w:t>
      </w:r>
    </w:p>
    <w:p w14:paraId="16C32853" w14:textId="77777777" w:rsidR="00AC4D4E" w:rsidRPr="001D1909" w:rsidRDefault="00AC4D4E" w:rsidP="00A178EF">
      <w:pPr>
        <w:pStyle w:val="EW"/>
        <w:tabs>
          <w:tab w:val="left" w:pos="851"/>
        </w:tabs>
        <w:ind w:left="2835" w:hanging="2551"/>
      </w:pPr>
      <w:r w:rsidRPr="001D1909">
        <w:tab/>
        <w:t>Command type:</w:t>
      </w:r>
      <w:r w:rsidRPr="001D1909">
        <w:tab/>
        <w:t>REFRESH</w:t>
      </w:r>
    </w:p>
    <w:p w14:paraId="57EEC447" w14:textId="77777777" w:rsidR="00AC4D4E" w:rsidRPr="001D1909" w:rsidRDefault="00AC4D4E" w:rsidP="00A178EF">
      <w:pPr>
        <w:pStyle w:val="EW"/>
        <w:tabs>
          <w:tab w:val="left" w:pos="851"/>
        </w:tabs>
        <w:ind w:left="2835" w:hanging="2551"/>
      </w:pPr>
      <w:r w:rsidRPr="001D1909">
        <w:tab/>
        <w:t>Command qualifier:</w:t>
      </w:r>
      <w:r w:rsidRPr="001D1909">
        <w:tab/>
        <w:t>UICC RESET</w:t>
      </w:r>
    </w:p>
    <w:p w14:paraId="7DECC69C" w14:textId="77777777" w:rsidR="00AC4D4E" w:rsidRPr="001D1909" w:rsidRDefault="00AC4D4E" w:rsidP="00A178EF">
      <w:pPr>
        <w:pStyle w:val="EW"/>
        <w:tabs>
          <w:tab w:val="left" w:pos="851"/>
        </w:tabs>
        <w:ind w:left="2835" w:hanging="2551"/>
      </w:pPr>
      <w:r w:rsidRPr="001D1909">
        <w:t>Device identities</w:t>
      </w:r>
    </w:p>
    <w:p w14:paraId="7F8C414F" w14:textId="77777777" w:rsidR="00AC4D4E" w:rsidRPr="001D1909" w:rsidRDefault="00AC4D4E" w:rsidP="00A178EF">
      <w:pPr>
        <w:pStyle w:val="EW"/>
        <w:tabs>
          <w:tab w:val="left" w:pos="851"/>
        </w:tabs>
        <w:ind w:left="2835" w:hanging="2551"/>
      </w:pPr>
      <w:r w:rsidRPr="001D1909">
        <w:tab/>
        <w:t>Source device:</w:t>
      </w:r>
      <w:r w:rsidRPr="001D1909">
        <w:tab/>
        <w:t>UICC</w:t>
      </w:r>
    </w:p>
    <w:p w14:paraId="42B2709B" w14:textId="77777777" w:rsidR="00AC4D4E" w:rsidRDefault="00AC4D4E" w:rsidP="00A178EF">
      <w:pPr>
        <w:pStyle w:val="EX"/>
        <w:tabs>
          <w:tab w:val="left" w:pos="851"/>
        </w:tabs>
        <w:ind w:left="2835" w:hanging="2551"/>
        <w:rPr>
          <w:lang w:eastAsia="zh-CN"/>
        </w:rPr>
      </w:pPr>
      <w:r w:rsidRPr="001D1909">
        <w:tab/>
        <w:t>Destination device:</w:t>
      </w:r>
      <w:r w:rsidRPr="001D1909">
        <w:tab/>
        <w:t>ME</w:t>
      </w:r>
    </w:p>
    <w:p w14:paraId="5296BC5B" w14:textId="77777777" w:rsidR="00AC4D4E" w:rsidRDefault="00AC4D4E" w:rsidP="00A178EF">
      <w:pPr>
        <w:pStyle w:val="EX"/>
        <w:tabs>
          <w:tab w:val="left" w:pos="851"/>
        </w:tabs>
        <w:ind w:left="2835" w:hanging="2551"/>
        <w:rPr>
          <w:lang w:eastAsia="zh-CN"/>
        </w:rPr>
      </w:pPr>
      <w:r>
        <w:t>Refresh enforcement policy</w:t>
      </w:r>
    </w:p>
    <w:p w14:paraId="7BC4C4EC" w14:textId="77777777" w:rsidR="00AC4D4E" w:rsidRPr="001D1909" w:rsidRDefault="00AC4D4E" w:rsidP="00A178EF">
      <w:pPr>
        <w:pStyle w:val="EX"/>
        <w:tabs>
          <w:tab w:val="left" w:pos="851"/>
        </w:tabs>
        <w:ind w:left="2835" w:hanging="2551"/>
        <w:rPr>
          <w:lang w:eastAsia="zh-CN"/>
        </w:rPr>
      </w:pPr>
      <w:r>
        <w:rPr>
          <w:rFonts w:hint="eastAsia"/>
          <w:lang w:eastAsia="zh-CN"/>
        </w:rPr>
        <w:t xml:space="preserve">           </w:t>
      </w:r>
      <w:r w:rsidRPr="00CA72D7">
        <w:t>Refresh enforcement policy value:     Force immediate REFRESH even if the terminal is busy on data call</w:t>
      </w:r>
    </w:p>
    <w:p w14:paraId="46C39815" w14:textId="77777777" w:rsidR="00AC4D4E" w:rsidRPr="001D1909" w:rsidRDefault="00AC4D4E" w:rsidP="00A178EF">
      <w:r w:rsidRPr="001D1909">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AC4D4E" w:rsidRPr="001D1909" w14:paraId="17A7845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58AE2B54" w14:textId="77777777" w:rsidR="00AC4D4E" w:rsidRPr="001D1909" w:rsidRDefault="00AC4D4E" w:rsidP="00AC4D4E">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2CC11D38" w14:textId="77777777" w:rsidR="00AC4D4E" w:rsidRPr="001D1909" w:rsidRDefault="00AC4D4E" w:rsidP="00AC4D4E">
            <w:pPr>
              <w:pStyle w:val="TAC"/>
              <w:rPr>
                <w:rFonts w:cs="Arial"/>
                <w:szCs w:val="18"/>
              </w:rPr>
            </w:pPr>
            <w:r w:rsidRPr="001D1909">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078AAFCF" w14:textId="77777777" w:rsidR="00AC4D4E" w:rsidRPr="001D1909" w:rsidRDefault="00AC4D4E" w:rsidP="00AC4D4E">
            <w:pPr>
              <w:pStyle w:val="TAC"/>
              <w:rPr>
                <w:rFonts w:cs="Arial"/>
                <w:szCs w:val="18"/>
                <w:lang w:eastAsia="zh-CN"/>
              </w:rPr>
            </w:pPr>
            <w:r w:rsidRPr="001D1909">
              <w:rPr>
                <w:rFonts w:cs="Arial"/>
                <w:szCs w:val="18"/>
              </w:rPr>
              <w:t>0</w:t>
            </w:r>
            <w:r>
              <w:rPr>
                <w:rFonts w:cs="Arial" w:hint="eastAsia"/>
                <w:szCs w:val="18"/>
                <w:lang w:eastAsia="zh-CN"/>
              </w:rPr>
              <w:t>C</w:t>
            </w:r>
          </w:p>
        </w:tc>
        <w:tc>
          <w:tcPr>
            <w:tcW w:w="567" w:type="dxa"/>
            <w:tcBorders>
              <w:top w:val="single" w:sz="4" w:space="0" w:color="auto"/>
              <w:left w:val="single" w:sz="4" w:space="0" w:color="auto"/>
              <w:bottom w:val="single" w:sz="4" w:space="0" w:color="auto"/>
              <w:right w:val="single" w:sz="4" w:space="0" w:color="auto"/>
            </w:tcBorders>
          </w:tcPr>
          <w:p w14:paraId="6E875018" w14:textId="77777777" w:rsidR="00AC4D4E" w:rsidRPr="001D1909" w:rsidRDefault="00AC4D4E" w:rsidP="00AC4D4E">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81895E3" w14:textId="77777777" w:rsidR="00AC4D4E" w:rsidRPr="001D1909" w:rsidRDefault="00AC4D4E" w:rsidP="00AC4D4E">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23B1855" w14:textId="77777777" w:rsidR="00AC4D4E" w:rsidRPr="001D1909" w:rsidRDefault="00AC4D4E" w:rsidP="00AC4D4E">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02139CF" w14:textId="77777777" w:rsidR="00AC4D4E" w:rsidRPr="001D1909" w:rsidRDefault="00AC4D4E" w:rsidP="00AC4D4E">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5B3BE99" w14:textId="77777777" w:rsidR="00AC4D4E" w:rsidRPr="001D1909" w:rsidRDefault="00AC4D4E" w:rsidP="00AC4D4E">
            <w:pPr>
              <w:pStyle w:val="TAC"/>
              <w:rPr>
                <w:rFonts w:cs="Arial"/>
                <w:szCs w:val="18"/>
              </w:rPr>
            </w:pPr>
            <w:r w:rsidRPr="001D1909">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1BA3CBED" w14:textId="77777777" w:rsidR="00AC4D4E" w:rsidRPr="001D1909" w:rsidRDefault="00AC4D4E" w:rsidP="00AC4D4E">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5D2FC7D" w14:textId="77777777" w:rsidR="00AC4D4E" w:rsidRPr="001D1909" w:rsidRDefault="00AC4D4E" w:rsidP="00AC4D4E">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A2D4CDC" w14:textId="77777777" w:rsidR="00AC4D4E" w:rsidRPr="001D1909" w:rsidRDefault="00AC4D4E" w:rsidP="00AC4D4E">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76EA5ABA" w14:textId="77777777" w:rsidR="00AC4D4E" w:rsidRPr="001D1909" w:rsidRDefault="00AC4D4E" w:rsidP="00AC4D4E">
            <w:pPr>
              <w:pStyle w:val="TAC"/>
              <w:rPr>
                <w:rFonts w:cs="Arial"/>
                <w:szCs w:val="18"/>
              </w:rPr>
            </w:pPr>
            <w:r w:rsidRPr="001D1909">
              <w:rPr>
                <w:rFonts w:cs="Arial"/>
                <w:szCs w:val="18"/>
              </w:rPr>
              <w:t>82</w:t>
            </w:r>
          </w:p>
        </w:tc>
      </w:tr>
      <w:tr w:rsidR="00AC4D4E" w:rsidRPr="001D1909" w14:paraId="1ED3BC65"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08DA1C1" w14:textId="77777777" w:rsidR="00AC4D4E" w:rsidRPr="001D1909" w:rsidRDefault="00AC4D4E" w:rsidP="00AC4D4E">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48324E8" w14:textId="77777777" w:rsidR="00AC4D4E" w:rsidRPr="001D1909" w:rsidRDefault="00AC4D4E" w:rsidP="00AC4D4E">
            <w:pPr>
              <w:pStyle w:val="TAC"/>
              <w:rPr>
                <w:rFonts w:cs="Arial"/>
                <w:szCs w:val="18"/>
                <w:lang w:eastAsia="zh-CN"/>
              </w:rPr>
            </w:pPr>
            <w:r>
              <w:rPr>
                <w:rFonts w:cs="Arial" w:hint="eastAsia"/>
                <w:szCs w:val="18"/>
                <w:lang w:eastAsia="zh-CN"/>
              </w:rPr>
              <w:t>A3</w:t>
            </w:r>
          </w:p>
        </w:tc>
        <w:tc>
          <w:tcPr>
            <w:tcW w:w="567" w:type="dxa"/>
            <w:tcBorders>
              <w:top w:val="single" w:sz="4" w:space="0" w:color="auto"/>
              <w:left w:val="single" w:sz="4" w:space="0" w:color="auto"/>
              <w:bottom w:val="single" w:sz="4" w:space="0" w:color="auto"/>
              <w:right w:val="single" w:sz="4" w:space="0" w:color="auto"/>
            </w:tcBorders>
          </w:tcPr>
          <w:p w14:paraId="562BB02C" w14:textId="77777777" w:rsidR="00AC4D4E" w:rsidRPr="001D1909" w:rsidRDefault="00AC4D4E" w:rsidP="00AC4D4E">
            <w:pPr>
              <w:pStyle w:val="TAC"/>
              <w:rPr>
                <w:rFonts w:cs="Arial"/>
                <w:szCs w:val="18"/>
                <w:lang w:eastAsia="zh-CN"/>
              </w:rPr>
            </w:pPr>
            <w:r>
              <w:rPr>
                <w:rFonts w:cs="Arial" w:hint="eastAsia"/>
                <w:szCs w:val="18"/>
                <w:lang w:eastAsia="zh-CN"/>
              </w:rPr>
              <w:t>01</w:t>
            </w:r>
          </w:p>
        </w:tc>
        <w:tc>
          <w:tcPr>
            <w:tcW w:w="567" w:type="dxa"/>
            <w:tcBorders>
              <w:top w:val="single" w:sz="4" w:space="0" w:color="auto"/>
              <w:left w:val="single" w:sz="4" w:space="0" w:color="auto"/>
              <w:bottom w:val="single" w:sz="4" w:space="0" w:color="auto"/>
              <w:right w:val="single" w:sz="4" w:space="0" w:color="auto"/>
            </w:tcBorders>
          </w:tcPr>
          <w:p w14:paraId="6512644B" w14:textId="77777777" w:rsidR="00AC4D4E" w:rsidRPr="001D1909" w:rsidRDefault="00AC4D4E" w:rsidP="00AC4D4E">
            <w:pPr>
              <w:pStyle w:val="TAC"/>
              <w:rPr>
                <w:rFonts w:cs="Arial"/>
                <w:szCs w:val="18"/>
                <w:lang w:eastAsia="zh-CN"/>
              </w:rPr>
            </w:pPr>
            <w:r>
              <w:rPr>
                <w:rFonts w:cs="Arial" w:hint="eastAsia"/>
                <w:szCs w:val="18"/>
                <w:lang w:eastAsia="zh-CN"/>
              </w:rPr>
              <w:t>02</w:t>
            </w:r>
          </w:p>
        </w:tc>
        <w:tc>
          <w:tcPr>
            <w:tcW w:w="567" w:type="dxa"/>
            <w:tcBorders>
              <w:top w:val="single" w:sz="4" w:space="0" w:color="auto"/>
              <w:left w:val="single" w:sz="4" w:space="0" w:color="auto"/>
              <w:bottom w:val="single" w:sz="4" w:space="0" w:color="auto"/>
              <w:right w:val="single" w:sz="4" w:space="0" w:color="auto"/>
            </w:tcBorders>
          </w:tcPr>
          <w:p w14:paraId="0D9E890F"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5FCC8F0"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DB5536A"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04DD423"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4D01942"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4E65CAF3"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2279B2E" w14:textId="77777777" w:rsidR="00AC4D4E" w:rsidRPr="001D1909" w:rsidRDefault="00AC4D4E" w:rsidP="00AC4D4E">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478F174" w14:textId="77777777" w:rsidR="00AC4D4E" w:rsidRPr="001D1909" w:rsidRDefault="00AC4D4E" w:rsidP="00AC4D4E">
            <w:pPr>
              <w:pStyle w:val="TAC"/>
              <w:rPr>
                <w:rFonts w:cs="Arial"/>
                <w:szCs w:val="18"/>
              </w:rPr>
            </w:pPr>
          </w:p>
        </w:tc>
      </w:tr>
    </w:tbl>
    <w:p w14:paraId="3BEF2C95" w14:textId="77777777" w:rsidR="00AC4D4E" w:rsidRDefault="00AC4D4E" w:rsidP="00A178EF">
      <w:pPr>
        <w:rPr>
          <w:lang w:eastAsia="zh-CN"/>
        </w:rPr>
      </w:pPr>
    </w:p>
    <w:p w14:paraId="618E2B51" w14:textId="77777777" w:rsidR="00AC4D4E" w:rsidRPr="00C254DB" w:rsidRDefault="00AC4D4E" w:rsidP="00A178EF">
      <w:pPr>
        <w:rPr>
          <w:lang w:eastAsia="zh-CN"/>
        </w:rPr>
      </w:pPr>
      <w:r w:rsidRPr="00C254DB">
        <w:t xml:space="preserve">PROACTIVE COMMAND: OPEN CHANNEL </w:t>
      </w:r>
      <w:r>
        <w:t>1.5</w:t>
      </w:r>
      <w:r w:rsidRPr="00C254DB">
        <w:t>.</w:t>
      </w:r>
      <w:r>
        <w:rPr>
          <w:rFonts w:hint="eastAsia"/>
          <w:lang w:eastAsia="zh-CN"/>
        </w:rPr>
        <w:t>2</w:t>
      </w:r>
    </w:p>
    <w:p w14:paraId="26209E71" w14:textId="77777777" w:rsidR="00AC4D4E" w:rsidRPr="00D16DB7" w:rsidRDefault="00AC4D4E" w:rsidP="00A178EF">
      <w:pPr>
        <w:pStyle w:val="NW"/>
        <w:tabs>
          <w:tab w:val="left" w:pos="851"/>
        </w:tabs>
        <w:ind w:left="2835" w:hanging="2551"/>
        <w:rPr>
          <w:lang w:eastAsia="zh-CN"/>
        </w:rPr>
      </w:pPr>
      <w:r w:rsidRPr="00C254DB">
        <w:t xml:space="preserve">Same as </w:t>
      </w:r>
      <w:r w:rsidRPr="00B85175">
        <w:rPr>
          <w:lang w:val="en-US"/>
        </w:rPr>
        <w:t>27.22.4.27.8.4.2</w:t>
      </w:r>
      <w:r>
        <w:rPr>
          <w:rFonts w:eastAsia="SimSun" w:hint="eastAsia"/>
          <w:lang w:val="en-US" w:eastAsia="zh-CN"/>
        </w:rPr>
        <w:t xml:space="preserve"> </w:t>
      </w:r>
      <w:r>
        <w:t>PROACTIVE COMMAND: OPEN CHANNEL 8.1.1</w:t>
      </w:r>
      <w:r w:rsidRPr="00C254DB">
        <w:t xml:space="preserve"> in expected sequence </w:t>
      </w:r>
      <w:r>
        <w:rPr>
          <w:rFonts w:eastAsia="SimSun" w:hint="eastAsia"/>
          <w:lang w:eastAsia="zh-CN"/>
        </w:rPr>
        <w:t>8.</w:t>
      </w:r>
      <w:r w:rsidRPr="00D16DB7">
        <w:rPr>
          <w:rFonts w:hint="eastAsia"/>
          <w:lang w:eastAsia="zh-CN"/>
        </w:rPr>
        <w:t>1</w:t>
      </w:r>
    </w:p>
    <w:p w14:paraId="4C6B0AA0" w14:textId="77777777" w:rsidR="00AC4D4E" w:rsidRPr="000602F5" w:rsidRDefault="00AC4D4E" w:rsidP="00A178EF"/>
    <w:p w14:paraId="41837118" w14:textId="77777777" w:rsidR="00AC4D4E" w:rsidRDefault="00AC4D4E" w:rsidP="00A178EF">
      <w:pPr>
        <w:rPr>
          <w:lang w:eastAsia="zh-CN"/>
        </w:rPr>
      </w:pPr>
      <w:r w:rsidRPr="00C254DB">
        <w:t>TERMIN</w:t>
      </w:r>
      <w:r>
        <w:t>AL RESPONSE: OPEN CHANNEL 1.5.</w:t>
      </w:r>
      <w:r>
        <w:rPr>
          <w:rFonts w:hint="eastAsia"/>
          <w:lang w:eastAsia="zh-CN"/>
        </w:rPr>
        <w:t>2</w:t>
      </w:r>
    </w:p>
    <w:p w14:paraId="6A967ECE" w14:textId="77777777" w:rsidR="00AC4D4E" w:rsidRDefault="00AC4D4E" w:rsidP="00A178EF">
      <w:pPr>
        <w:pStyle w:val="NW"/>
        <w:tabs>
          <w:tab w:val="left" w:pos="851"/>
        </w:tabs>
        <w:ind w:left="2835" w:hanging="2551"/>
        <w:rPr>
          <w:lang w:eastAsia="zh-CN"/>
        </w:rPr>
      </w:pPr>
      <w:r w:rsidRPr="00C254DB">
        <w:lastRenderedPageBreak/>
        <w:t xml:space="preserve">Same as </w:t>
      </w:r>
      <w:r w:rsidRPr="00B85175">
        <w:rPr>
          <w:lang w:val="en-US"/>
        </w:rPr>
        <w:t>27.22.4.27.8.4.2</w:t>
      </w:r>
      <w:r>
        <w:rPr>
          <w:rFonts w:eastAsia="SimSun" w:hint="eastAsia"/>
          <w:lang w:val="en-US" w:eastAsia="zh-CN"/>
        </w:rPr>
        <w:t xml:space="preserve"> </w:t>
      </w:r>
      <w:r w:rsidRPr="00C254DB">
        <w:t xml:space="preserve">TERMINAL RESPONSE: OPEN CHANNEL </w:t>
      </w:r>
      <w:r>
        <w:rPr>
          <w:rFonts w:eastAsia="SimSun" w:hint="eastAsia"/>
          <w:lang w:eastAsia="zh-CN"/>
        </w:rPr>
        <w:t>8.</w:t>
      </w:r>
      <w:r w:rsidRPr="00D16DB7">
        <w:rPr>
          <w:rFonts w:hint="eastAsia"/>
          <w:lang w:eastAsia="zh-CN"/>
        </w:rPr>
        <w:t>1</w:t>
      </w:r>
      <w:r>
        <w:rPr>
          <w:rFonts w:eastAsia="SimSun" w:hint="eastAsia"/>
          <w:lang w:eastAsia="zh-CN"/>
        </w:rPr>
        <w:t>.1</w:t>
      </w:r>
      <w:r w:rsidRPr="00C254DB">
        <w:t xml:space="preserve"> in expected sequence </w:t>
      </w:r>
      <w:r>
        <w:rPr>
          <w:rFonts w:eastAsia="SimSun" w:hint="eastAsia"/>
          <w:lang w:eastAsia="zh-CN"/>
        </w:rPr>
        <w:t>8.</w:t>
      </w:r>
      <w:r w:rsidRPr="00D16DB7">
        <w:rPr>
          <w:rFonts w:hint="eastAsia"/>
          <w:lang w:eastAsia="zh-CN"/>
        </w:rPr>
        <w:t>1</w:t>
      </w:r>
    </w:p>
    <w:p w14:paraId="2A8BA3EA" w14:textId="77777777" w:rsidR="00AC4D4E" w:rsidRPr="00D16DB7" w:rsidRDefault="00AC4D4E" w:rsidP="00A178EF">
      <w:pPr>
        <w:rPr>
          <w:lang w:eastAsia="zh-CN"/>
        </w:rPr>
      </w:pPr>
    </w:p>
    <w:p w14:paraId="4A1C243F" w14:textId="77777777" w:rsidR="00AC4D4E" w:rsidRDefault="00AC4D4E" w:rsidP="00A178EF">
      <w:pPr>
        <w:pStyle w:val="TH"/>
      </w:pPr>
      <w:r w:rsidRPr="00C254DB">
        <w:lastRenderedPageBreak/>
        <w:t xml:space="preserve">Expected sequence </w:t>
      </w:r>
      <w:r>
        <w:t>1.6</w:t>
      </w:r>
      <w:r w:rsidRPr="00C254DB">
        <w:t xml:space="preserve"> (</w:t>
      </w:r>
      <w:r>
        <w:t>Void</w:t>
      </w:r>
      <w:r w:rsidRPr="00C254DB">
        <w:t>)</w:t>
      </w:r>
    </w:p>
    <w:p w14:paraId="34A74F5E" w14:textId="77777777" w:rsidR="00AC4D4E" w:rsidRDefault="00AC4D4E" w:rsidP="00AC4D4E">
      <w:pPr>
        <w:pStyle w:val="TH"/>
        <w:rPr>
          <w:lang w:eastAsia="zh-CN"/>
        </w:rPr>
      </w:pPr>
      <w:r w:rsidRPr="00C254DB">
        <w:t xml:space="preserve">Expected sequence </w:t>
      </w:r>
      <w:r>
        <w:t>1.7</w:t>
      </w:r>
      <w:r w:rsidRPr="00C254DB">
        <w:t xml:space="preserve"> (RECEIVE DATA, </w:t>
      </w:r>
      <w:r w:rsidRPr="007A2408">
        <w:rPr>
          <w:rFonts w:cs="Arial"/>
          <w:noProof/>
          <w:lang w:eastAsia="zh-CN"/>
        </w:rPr>
        <w:t>2 consecutive RECEIVE DATA</w:t>
      </w:r>
      <w:r w:rsidRPr="00C254DB">
        <w:t>)</w:t>
      </w:r>
    </w:p>
    <w:tbl>
      <w:tblPr>
        <w:tblW w:w="9128" w:type="dxa"/>
        <w:tblLayout w:type="fixed"/>
        <w:tblCellMar>
          <w:left w:w="56" w:type="dxa"/>
          <w:right w:w="56" w:type="dxa"/>
        </w:tblCellMar>
        <w:tblLook w:val="0000" w:firstRow="0" w:lastRow="0" w:firstColumn="0" w:lastColumn="0" w:noHBand="0" w:noVBand="0"/>
      </w:tblPr>
      <w:tblGrid>
        <w:gridCol w:w="737"/>
        <w:gridCol w:w="1325"/>
        <w:gridCol w:w="3870"/>
        <w:gridCol w:w="3196"/>
      </w:tblGrid>
      <w:tr w:rsidR="00BF46E1" w:rsidRPr="0041528A" w14:paraId="2F830C1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A36452E" w14:textId="77777777" w:rsidR="00BF46E1" w:rsidRPr="0041528A" w:rsidRDefault="00BF46E1" w:rsidP="00195D76">
            <w:pPr>
              <w:pStyle w:val="TAH"/>
            </w:pPr>
            <w:r w:rsidRPr="0041528A">
              <w:t>Step</w:t>
            </w:r>
          </w:p>
        </w:tc>
        <w:tc>
          <w:tcPr>
            <w:tcW w:w="1325" w:type="dxa"/>
            <w:tcBorders>
              <w:top w:val="single" w:sz="6" w:space="0" w:color="auto"/>
              <w:left w:val="single" w:sz="6" w:space="0" w:color="auto"/>
              <w:bottom w:val="single" w:sz="6" w:space="0" w:color="auto"/>
              <w:right w:val="single" w:sz="6" w:space="0" w:color="auto"/>
            </w:tcBorders>
          </w:tcPr>
          <w:p w14:paraId="1F08D386" w14:textId="77777777" w:rsidR="00BF46E1" w:rsidRPr="0041528A" w:rsidRDefault="00BF46E1" w:rsidP="00195D76">
            <w:pPr>
              <w:pStyle w:val="TAH"/>
            </w:pPr>
            <w:r w:rsidRPr="0041528A">
              <w:t>Direction</w:t>
            </w:r>
          </w:p>
        </w:tc>
        <w:tc>
          <w:tcPr>
            <w:tcW w:w="3870" w:type="dxa"/>
            <w:tcBorders>
              <w:top w:val="single" w:sz="6" w:space="0" w:color="auto"/>
              <w:left w:val="single" w:sz="6" w:space="0" w:color="auto"/>
              <w:bottom w:val="single" w:sz="6" w:space="0" w:color="auto"/>
              <w:right w:val="single" w:sz="6" w:space="0" w:color="auto"/>
            </w:tcBorders>
          </w:tcPr>
          <w:p w14:paraId="30A77F0B" w14:textId="77777777" w:rsidR="00BF46E1" w:rsidRPr="0041528A" w:rsidRDefault="00BF46E1" w:rsidP="00195D76">
            <w:pPr>
              <w:pStyle w:val="TAH"/>
            </w:pPr>
            <w:r w:rsidRPr="0041528A">
              <w:t>MESSAGE / Action</w:t>
            </w:r>
          </w:p>
        </w:tc>
        <w:tc>
          <w:tcPr>
            <w:tcW w:w="3196" w:type="dxa"/>
            <w:tcBorders>
              <w:top w:val="single" w:sz="6" w:space="0" w:color="auto"/>
              <w:left w:val="single" w:sz="6" w:space="0" w:color="auto"/>
              <w:bottom w:val="single" w:sz="6" w:space="0" w:color="auto"/>
              <w:right w:val="single" w:sz="6" w:space="0" w:color="auto"/>
            </w:tcBorders>
          </w:tcPr>
          <w:p w14:paraId="24C187CA" w14:textId="77777777" w:rsidR="00BF46E1" w:rsidRPr="0041528A" w:rsidRDefault="00BF46E1" w:rsidP="00195D76">
            <w:pPr>
              <w:pStyle w:val="TAH"/>
            </w:pPr>
            <w:r w:rsidRPr="0041528A">
              <w:t>Comments</w:t>
            </w:r>
          </w:p>
        </w:tc>
      </w:tr>
      <w:tr w:rsidR="005859F8" w:rsidRPr="0041528A" w14:paraId="53848D8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174125E" w14:textId="7679267D" w:rsidR="005859F8" w:rsidRPr="0041528A" w:rsidRDefault="005859F8" w:rsidP="005859F8">
            <w:pPr>
              <w:keepNext/>
              <w:keepLines/>
              <w:spacing w:after="0"/>
              <w:jc w:val="center"/>
              <w:rPr>
                <w:rFonts w:ascii="Arial" w:hAnsi="Arial"/>
                <w:sz w:val="18"/>
              </w:rPr>
            </w:pPr>
            <w:r w:rsidRPr="00A11A1A">
              <w:rPr>
                <w:rFonts w:ascii="Arial" w:hAnsi="Arial"/>
                <w:sz w:val="18"/>
              </w:rPr>
              <w:t>1</w:t>
            </w:r>
          </w:p>
        </w:tc>
        <w:tc>
          <w:tcPr>
            <w:tcW w:w="1325" w:type="dxa"/>
            <w:tcBorders>
              <w:top w:val="single" w:sz="6" w:space="0" w:color="auto"/>
              <w:left w:val="single" w:sz="6" w:space="0" w:color="auto"/>
              <w:bottom w:val="single" w:sz="6" w:space="0" w:color="auto"/>
              <w:right w:val="single" w:sz="6" w:space="0" w:color="auto"/>
            </w:tcBorders>
          </w:tcPr>
          <w:p w14:paraId="6CF18094" w14:textId="78A33FEC" w:rsidR="005859F8" w:rsidRPr="0041528A" w:rsidRDefault="005859F8" w:rsidP="005859F8">
            <w:pPr>
              <w:keepNext/>
              <w:keepLines/>
              <w:spacing w:after="0"/>
              <w:jc w:val="center"/>
              <w:rPr>
                <w:rFonts w:ascii="Arial" w:hAnsi="Arial"/>
                <w:sz w:val="18"/>
              </w:rPr>
            </w:pPr>
            <w:r w:rsidRPr="00A11A1A">
              <w:rPr>
                <w:rFonts w:ascii="Arial" w:hAnsi="Arial"/>
                <w:sz w:val="18"/>
              </w:rPr>
              <w:t xml:space="preserve">USER </w:t>
            </w:r>
            <w:r w:rsidRPr="00A11A1A">
              <w:rPr>
                <w:rFonts w:ascii="Arial" w:hAnsi="Arial"/>
                <w:sz w:val="18"/>
              </w:rPr>
              <w:sym w:font="Symbol" w:char="F0AE"/>
            </w:r>
            <w:r w:rsidRPr="00A11A1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658B482D" w14:textId="48EF4AFC" w:rsidR="005859F8" w:rsidRPr="00A11A1A" w:rsidRDefault="005859F8" w:rsidP="005859F8">
            <w:pPr>
              <w:keepNext/>
              <w:keepLines/>
              <w:overflowPunct w:val="0"/>
              <w:autoSpaceDE w:val="0"/>
              <w:autoSpaceDN w:val="0"/>
              <w:adjustRightInd w:val="0"/>
              <w:spacing w:after="0"/>
              <w:textAlignment w:val="baseline"/>
              <w:rPr>
                <w:rFonts w:ascii="Arial" w:hAnsi="Arial"/>
                <w:sz w:val="18"/>
              </w:rPr>
            </w:pPr>
            <w:r w:rsidRPr="00A11A1A">
              <w:rPr>
                <w:rFonts w:ascii="Arial" w:hAnsi="Arial"/>
                <w:sz w:val="18"/>
              </w:rPr>
              <w:t xml:space="preserve">Set and configure URSP rules with DNN </w:t>
            </w:r>
            <w:r w:rsidR="005307A3">
              <w:rPr>
                <w:rFonts w:ascii="Arial" w:hAnsi="Arial"/>
                <w:sz w:val="18"/>
              </w:rPr>
              <w:t>"</w:t>
            </w:r>
            <w:r w:rsidRPr="00A11A1A">
              <w:rPr>
                <w:rFonts w:ascii="Arial" w:hAnsi="Arial"/>
                <w:sz w:val="18"/>
              </w:rPr>
              <w:t>TestGp.rs</w:t>
            </w:r>
            <w:r w:rsidR="005307A3">
              <w:rPr>
                <w:rFonts w:ascii="Arial" w:hAnsi="Arial"/>
                <w:sz w:val="18"/>
              </w:rPr>
              <w:t>"</w:t>
            </w:r>
            <w:r w:rsidRPr="00A11A1A">
              <w:rPr>
                <w:rFonts w:ascii="Arial" w:hAnsi="Arial"/>
                <w:sz w:val="18"/>
              </w:rPr>
              <w:t xml:space="preserve"> in the terminal configuration if required.</w:t>
            </w:r>
          </w:p>
          <w:p w14:paraId="0374840D" w14:textId="24721D94" w:rsidR="005859F8" w:rsidRPr="0041528A" w:rsidRDefault="005859F8" w:rsidP="005859F8">
            <w:pPr>
              <w:keepNext/>
              <w:keepLines/>
              <w:spacing w:after="0"/>
              <w:rPr>
                <w:rFonts w:ascii="Arial" w:hAnsi="Arial"/>
                <w:sz w:val="18"/>
              </w:rPr>
            </w:pPr>
            <w:r>
              <w:rPr>
                <w:rFonts w:ascii="Arial" w:hAnsi="Arial"/>
                <w:sz w:val="18"/>
              </w:rPr>
              <w:t>Internet</w:t>
            </w:r>
            <w:r w:rsidRPr="00A11A1A">
              <w:rPr>
                <w:rFonts w:ascii="Arial" w:hAnsi="Arial"/>
                <w:sz w:val="18"/>
              </w:rPr>
              <w:t xml:space="preserve"> PDU session using DNN </w:t>
            </w:r>
            <w:r w:rsidR="005307A3">
              <w:rPr>
                <w:rFonts w:ascii="Arial" w:hAnsi="Arial"/>
                <w:sz w:val="18"/>
              </w:rPr>
              <w:t>"</w:t>
            </w:r>
            <w:r w:rsidRPr="00A11A1A">
              <w:rPr>
                <w:rFonts w:ascii="Arial" w:hAnsi="Arial"/>
                <w:sz w:val="18"/>
              </w:rPr>
              <w:t>internet</w:t>
            </w:r>
            <w:r w:rsidR="005307A3">
              <w:rPr>
                <w:rFonts w:ascii="Arial" w:hAnsi="Arial"/>
                <w:sz w:val="18"/>
              </w:rPr>
              <w:t>"</w:t>
            </w:r>
            <w:r w:rsidRPr="00A11A1A">
              <w:rPr>
                <w:rFonts w:ascii="Arial" w:hAnsi="Arial"/>
                <w:sz w:val="18"/>
              </w:rPr>
              <w:t xml:space="preserve"> is configured in the terminal.</w:t>
            </w:r>
          </w:p>
        </w:tc>
        <w:tc>
          <w:tcPr>
            <w:tcW w:w="3196" w:type="dxa"/>
            <w:tcBorders>
              <w:top w:val="single" w:sz="6" w:space="0" w:color="auto"/>
              <w:left w:val="single" w:sz="6" w:space="0" w:color="auto"/>
              <w:bottom w:val="single" w:sz="6" w:space="0" w:color="auto"/>
              <w:right w:val="single" w:sz="6" w:space="0" w:color="auto"/>
            </w:tcBorders>
          </w:tcPr>
          <w:p w14:paraId="27FA9721" w14:textId="2B2FC31D" w:rsidR="005859F8" w:rsidRPr="0041528A" w:rsidRDefault="005859F8" w:rsidP="005859F8">
            <w:pPr>
              <w:keepNext/>
              <w:keepLines/>
              <w:spacing w:after="0"/>
              <w:rPr>
                <w:rFonts w:ascii="Arial" w:hAnsi="Arial"/>
                <w:sz w:val="18"/>
              </w:rPr>
            </w:pPr>
            <w:r w:rsidRPr="00A11A1A">
              <w:rPr>
                <w:rFonts w:ascii="Arial" w:hAnsi="Arial"/>
                <w:sz w:val="18"/>
              </w:rPr>
              <w:t>[see initial conditions]</w:t>
            </w:r>
          </w:p>
        </w:tc>
      </w:tr>
      <w:tr w:rsidR="005859F8" w:rsidRPr="0041528A" w14:paraId="3AC1C0E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F355067" w14:textId="25A80046" w:rsidR="005859F8" w:rsidRPr="0041528A" w:rsidRDefault="005859F8" w:rsidP="005859F8">
            <w:pPr>
              <w:keepNext/>
              <w:keepLines/>
              <w:spacing w:after="0"/>
              <w:jc w:val="center"/>
              <w:rPr>
                <w:rFonts w:ascii="Arial" w:hAnsi="Arial"/>
                <w:sz w:val="18"/>
              </w:rPr>
            </w:pPr>
            <w:r w:rsidRPr="00A11A1A">
              <w:rPr>
                <w:rFonts w:ascii="Arial" w:hAnsi="Arial"/>
                <w:sz w:val="18"/>
              </w:rPr>
              <w:t>2</w:t>
            </w:r>
          </w:p>
        </w:tc>
        <w:tc>
          <w:tcPr>
            <w:tcW w:w="1325" w:type="dxa"/>
            <w:tcBorders>
              <w:top w:val="single" w:sz="6" w:space="0" w:color="auto"/>
              <w:left w:val="single" w:sz="6" w:space="0" w:color="auto"/>
              <w:bottom w:val="single" w:sz="6" w:space="0" w:color="auto"/>
              <w:right w:val="single" w:sz="6" w:space="0" w:color="auto"/>
            </w:tcBorders>
          </w:tcPr>
          <w:p w14:paraId="5B5A3E48" w14:textId="7FF11FED" w:rsidR="005859F8" w:rsidRPr="0041528A" w:rsidRDefault="005859F8" w:rsidP="005859F8">
            <w:pPr>
              <w:keepNext/>
              <w:keepLines/>
              <w:spacing w:after="0"/>
              <w:jc w:val="center"/>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30143935" w14:textId="4ADA8BD2" w:rsidR="005859F8" w:rsidRPr="0041528A" w:rsidRDefault="005859F8" w:rsidP="005859F8">
            <w:pPr>
              <w:keepNext/>
              <w:keepLines/>
              <w:spacing w:after="0"/>
              <w:rPr>
                <w:rFonts w:ascii="Arial" w:hAnsi="Arial"/>
                <w:sz w:val="18"/>
              </w:rPr>
            </w:pPr>
            <w:r w:rsidRPr="00A11A1A">
              <w:rPr>
                <w:rFonts w:ascii="Arial" w:hAnsi="Arial"/>
                <w:sz w:val="18"/>
              </w:rPr>
              <w:t>ME successfully REGISTER with NG-RAN cell.</w:t>
            </w:r>
          </w:p>
        </w:tc>
        <w:tc>
          <w:tcPr>
            <w:tcW w:w="3196" w:type="dxa"/>
            <w:tcBorders>
              <w:top w:val="single" w:sz="6" w:space="0" w:color="auto"/>
              <w:left w:val="single" w:sz="6" w:space="0" w:color="auto"/>
              <w:bottom w:val="single" w:sz="6" w:space="0" w:color="auto"/>
              <w:right w:val="single" w:sz="6" w:space="0" w:color="auto"/>
            </w:tcBorders>
          </w:tcPr>
          <w:p w14:paraId="12E3730F" w14:textId="77777777" w:rsidR="005859F8" w:rsidRPr="0041528A" w:rsidRDefault="005859F8" w:rsidP="005859F8">
            <w:pPr>
              <w:keepNext/>
              <w:keepLines/>
              <w:spacing w:after="0"/>
              <w:rPr>
                <w:rFonts w:ascii="Arial" w:hAnsi="Arial"/>
                <w:sz w:val="18"/>
              </w:rPr>
            </w:pPr>
          </w:p>
        </w:tc>
      </w:tr>
      <w:tr w:rsidR="005859F8" w:rsidRPr="0041528A" w14:paraId="607B6FB6"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611DEBE" w14:textId="608DDC2B" w:rsidR="005859F8" w:rsidRPr="0041528A" w:rsidRDefault="005859F8" w:rsidP="005859F8">
            <w:pPr>
              <w:keepNext/>
              <w:keepLines/>
              <w:spacing w:after="0"/>
              <w:jc w:val="center"/>
              <w:rPr>
                <w:rFonts w:ascii="Arial" w:hAnsi="Arial"/>
                <w:sz w:val="18"/>
              </w:rPr>
            </w:pPr>
            <w:r w:rsidRPr="00A11A1A">
              <w:rPr>
                <w:rFonts w:ascii="Arial" w:hAnsi="Arial"/>
                <w:sz w:val="18"/>
              </w:rPr>
              <w:t>3</w:t>
            </w:r>
          </w:p>
        </w:tc>
        <w:tc>
          <w:tcPr>
            <w:tcW w:w="1325" w:type="dxa"/>
            <w:tcBorders>
              <w:top w:val="single" w:sz="6" w:space="0" w:color="auto"/>
              <w:left w:val="single" w:sz="6" w:space="0" w:color="auto"/>
              <w:bottom w:val="single" w:sz="6" w:space="0" w:color="auto"/>
              <w:right w:val="single" w:sz="6" w:space="0" w:color="auto"/>
            </w:tcBorders>
          </w:tcPr>
          <w:p w14:paraId="669AF8C9" w14:textId="00383734" w:rsidR="005859F8" w:rsidRPr="0041528A" w:rsidRDefault="005859F8" w:rsidP="005859F8">
            <w:pPr>
              <w:keepNext/>
              <w:keepLines/>
              <w:spacing w:after="0"/>
              <w:jc w:val="center"/>
              <w:rPr>
                <w:rFonts w:ascii="Arial" w:hAnsi="Arial"/>
                <w:sz w:val="18"/>
              </w:rPr>
            </w:pPr>
            <w:r w:rsidRPr="00A11A1A">
              <w:rPr>
                <w:rFonts w:ascii="Arial" w:hAnsi="Arial"/>
                <w:sz w:val="18"/>
              </w:rPr>
              <w:t xml:space="preserve">ME </w:t>
            </w:r>
            <w:r w:rsidRPr="00A11A1A">
              <w:rPr>
                <w:rFonts w:ascii="Arial" w:hAnsi="Arial"/>
                <w:sz w:val="18"/>
              </w:rPr>
              <w:sym w:font="Symbol" w:char="F0AE"/>
            </w:r>
            <w:r w:rsidRPr="00A11A1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62472816" w14:textId="79CB26AC" w:rsidR="005859F8" w:rsidRPr="0041528A" w:rsidRDefault="005859F8" w:rsidP="005859F8">
            <w:pPr>
              <w:keepNext/>
              <w:keepLines/>
              <w:spacing w:after="0"/>
              <w:rPr>
                <w:rFonts w:ascii="Arial" w:hAnsi="Arial"/>
                <w:sz w:val="18"/>
              </w:rPr>
            </w:pPr>
            <w:r w:rsidRPr="00A11A1A">
              <w:rPr>
                <w:rFonts w:ascii="Arial" w:hAnsi="Arial"/>
                <w:sz w:val="18"/>
              </w:rPr>
              <w:t>A</w:t>
            </w:r>
            <w:r>
              <w:rPr>
                <w:rFonts w:ascii="Arial" w:hAnsi="Arial"/>
                <w:sz w:val="18"/>
              </w:rPr>
              <w:t>n</w:t>
            </w:r>
            <w:r w:rsidRPr="00A11A1A">
              <w:rPr>
                <w:rFonts w:ascii="Arial" w:hAnsi="Arial"/>
                <w:sz w:val="18"/>
              </w:rPr>
              <w:t xml:space="preserve"> Internet PDU Session is established successfully.</w:t>
            </w:r>
          </w:p>
        </w:tc>
        <w:tc>
          <w:tcPr>
            <w:tcW w:w="3196" w:type="dxa"/>
            <w:tcBorders>
              <w:top w:val="single" w:sz="6" w:space="0" w:color="auto"/>
              <w:left w:val="single" w:sz="6" w:space="0" w:color="auto"/>
              <w:bottom w:val="single" w:sz="6" w:space="0" w:color="auto"/>
              <w:right w:val="single" w:sz="6" w:space="0" w:color="auto"/>
            </w:tcBorders>
          </w:tcPr>
          <w:p w14:paraId="5ED9B180" w14:textId="77777777" w:rsidR="005859F8" w:rsidRPr="0041528A" w:rsidRDefault="005859F8" w:rsidP="005859F8">
            <w:pPr>
              <w:keepNext/>
              <w:keepLines/>
              <w:spacing w:after="0"/>
              <w:rPr>
                <w:rFonts w:ascii="Arial" w:hAnsi="Arial"/>
                <w:sz w:val="18"/>
              </w:rPr>
            </w:pPr>
          </w:p>
        </w:tc>
      </w:tr>
      <w:tr w:rsidR="005859F8" w:rsidRPr="0041528A" w14:paraId="553A438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A798EC0" w14:textId="50D8F127" w:rsidR="005859F8" w:rsidRPr="0041528A" w:rsidRDefault="005859F8" w:rsidP="005859F8">
            <w:pPr>
              <w:pStyle w:val="TAC"/>
              <w:rPr>
                <w:rFonts w:eastAsia="SimSun"/>
                <w:lang w:eastAsia="zh-CN"/>
              </w:rPr>
            </w:pPr>
            <w:r w:rsidRPr="00A11A1A">
              <w:rPr>
                <w:rFonts w:hint="eastAsia"/>
                <w:lang w:eastAsia="zh-CN"/>
              </w:rPr>
              <w:t>4</w:t>
            </w:r>
          </w:p>
        </w:tc>
        <w:tc>
          <w:tcPr>
            <w:tcW w:w="1325" w:type="dxa"/>
            <w:tcBorders>
              <w:top w:val="single" w:sz="6" w:space="0" w:color="auto"/>
              <w:left w:val="single" w:sz="6" w:space="0" w:color="auto"/>
              <w:bottom w:val="single" w:sz="6" w:space="0" w:color="auto"/>
              <w:right w:val="single" w:sz="6" w:space="0" w:color="auto"/>
            </w:tcBorders>
          </w:tcPr>
          <w:p w14:paraId="246662B3" w14:textId="29765DA9" w:rsidR="005859F8" w:rsidRPr="0041528A" w:rsidRDefault="005859F8" w:rsidP="005859F8">
            <w:pPr>
              <w:pStyle w:val="TAC"/>
            </w:pPr>
            <w:r w:rsidRPr="00A11A1A">
              <w:t xml:space="preserve">UICC </w:t>
            </w:r>
            <w:r w:rsidRPr="00A11A1A">
              <w:rPr>
                <w:rFonts w:ascii="Symbol" w:hAnsi="Symbol"/>
              </w:rPr>
              <w:t></w:t>
            </w:r>
            <w:r w:rsidRPr="00A11A1A">
              <w:t xml:space="preserve"> ME</w:t>
            </w:r>
          </w:p>
        </w:tc>
        <w:tc>
          <w:tcPr>
            <w:tcW w:w="3870" w:type="dxa"/>
            <w:tcBorders>
              <w:top w:val="single" w:sz="6" w:space="0" w:color="auto"/>
              <w:left w:val="single" w:sz="6" w:space="0" w:color="auto"/>
              <w:bottom w:val="single" w:sz="6" w:space="0" w:color="auto"/>
              <w:right w:val="single" w:sz="6" w:space="0" w:color="auto"/>
            </w:tcBorders>
          </w:tcPr>
          <w:p w14:paraId="06E525C0" w14:textId="71CDA06C" w:rsidR="005859F8" w:rsidRPr="0041528A" w:rsidRDefault="005859F8" w:rsidP="005859F8">
            <w:pPr>
              <w:pStyle w:val="TAL"/>
            </w:pPr>
            <w:r w:rsidRPr="00A11A1A">
              <w:t>PROACTIVE COMMAND</w:t>
            </w:r>
            <w:r w:rsidRPr="00A11A1A">
              <w:rPr>
                <w:rFonts w:hint="eastAsia"/>
                <w:lang w:eastAsia="zh-CN"/>
              </w:rPr>
              <w:t xml:space="preserve"> </w:t>
            </w:r>
            <w:r w:rsidRPr="00A11A1A">
              <w:t>PENDING: SET UP EVENT LIST 1.7.1</w:t>
            </w:r>
          </w:p>
        </w:tc>
        <w:tc>
          <w:tcPr>
            <w:tcW w:w="3196" w:type="dxa"/>
            <w:tcBorders>
              <w:top w:val="single" w:sz="6" w:space="0" w:color="auto"/>
              <w:left w:val="single" w:sz="6" w:space="0" w:color="auto"/>
              <w:bottom w:val="single" w:sz="6" w:space="0" w:color="auto"/>
              <w:right w:val="single" w:sz="6" w:space="0" w:color="auto"/>
            </w:tcBorders>
          </w:tcPr>
          <w:p w14:paraId="1FE5FD7C" w14:textId="77777777" w:rsidR="005859F8" w:rsidRPr="0041528A" w:rsidRDefault="005859F8" w:rsidP="005859F8">
            <w:pPr>
              <w:pStyle w:val="TAL"/>
            </w:pPr>
          </w:p>
        </w:tc>
      </w:tr>
      <w:tr w:rsidR="00BF46E1" w:rsidRPr="0041528A" w14:paraId="0F8CEF9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73C9450" w14:textId="77777777" w:rsidR="00BF46E1" w:rsidRPr="0041528A" w:rsidRDefault="00BF46E1" w:rsidP="00195D76">
            <w:pPr>
              <w:pStyle w:val="TAC"/>
              <w:rPr>
                <w:rFonts w:eastAsia="SimSun"/>
                <w:lang w:eastAsia="zh-CN"/>
              </w:rPr>
            </w:pPr>
            <w:r w:rsidRPr="0041528A">
              <w:rPr>
                <w:rFonts w:eastAsia="SimSun"/>
                <w:lang w:eastAsia="zh-CN"/>
              </w:rPr>
              <w:t>5</w:t>
            </w:r>
          </w:p>
        </w:tc>
        <w:tc>
          <w:tcPr>
            <w:tcW w:w="1325" w:type="dxa"/>
            <w:tcBorders>
              <w:top w:val="single" w:sz="6" w:space="0" w:color="auto"/>
              <w:left w:val="single" w:sz="6" w:space="0" w:color="auto"/>
              <w:bottom w:val="single" w:sz="6" w:space="0" w:color="auto"/>
              <w:right w:val="single" w:sz="6" w:space="0" w:color="auto"/>
            </w:tcBorders>
          </w:tcPr>
          <w:p w14:paraId="2A12A2D8"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27FE13E2"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594D8FA7" w14:textId="77777777" w:rsidR="00BF46E1" w:rsidRPr="0041528A" w:rsidRDefault="00BF46E1" w:rsidP="00195D76">
            <w:pPr>
              <w:pStyle w:val="TAL"/>
            </w:pPr>
          </w:p>
        </w:tc>
      </w:tr>
      <w:tr w:rsidR="00BF46E1" w:rsidRPr="0041528A" w14:paraId="00373E47"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CD0E367" w14:textId="77777777" w:rsidR="00BF46E1" w:rsidRPr="0041528A" w:rsidRDefault="00BF46E1" w:rsidP="00195D76">
            <w:pPr>
              <w:pStyle w:val="TAC"/>
              <w:rPr>
                <w:rFonts w:eastAsia="SimSun"/>
                <w:lang w:eastAsia="zh-CN"/>
              </w:rPr>
            </w:pPr>
            <w:r w:rsidRPr="0041528A">
              <w:rPr>
                <w:rFonts w:eastAsia="SimSun"/>
                <w:lang w:eastAsia="zh-CN"/>
              </w:rPr>
              <w:t>6</w:t>
            </w:r>
          </w:p>
        </w:tc>
        <w:tc>
          <w:tcPr>
            <w:tcW w:w="1325" w:type="dxa"/>
            <w:tcBorders>
              <w:top w:val="single" w:sz="6" w:space="0" w:color="auto"/>
              <w:left w:val="single" w:sz="6" w:space="0" w:color="auto"/>
              <w:bottom w:val="single" w:sz="6" w:space="0" w:color="auto"/>
              <w:right w:val="single" w:sz="6" w:space="0" w:color="auto"/>
            </w:tcBorders>
          </w:tcPr>
          <w:p w14:paraId="64B0B4F1"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6A1A692D" w14:textId="77777777" w:rsidR="00BF46E1" w:rsidRPr="0041528A" w:rsidRDefault="00BF46E1" w:rsidP="00195D76">
            <w:pPr>
              <w:pStyle w:val="TAL"/>
            </w:pPr>
            <w:r w:rsidRPr="0041528A">
              <w:t>PROACTIVE COMMAND: SET UP EVENT LIST 1.7.1</w:t>
            </w:r>
          </w:p>
        </w:tc>
        <w:tc>
          <w:tcPr>
            <w:tcW w:w="3196" w:type="dxa"/>
            <w:tcBorders>
              <w:top w:val="single" w:sz="6" w:space="0" w:color="auto"/>
              <w:left w:val="single" w:sz="6" w:space="0" w:color="auto"/>
              <w:bottom w:val="single" w:sz="6" w:space="0" w:color="auto"/>
              <w:right w:val="single" w:sz="6" w:space="0" w:color="auto"/>
            </w:tcBorders>
          </w:tcPr>
          <w:p w14:paraId="1241C535" w14:textId="77777777" w:rsidR="00BF46E1" w:rsidRPr="0041528A" w:rsidRDefault="00BF46E1" w:rsidP="00195D76">
            <w:pPr>
              <w:pStyle w:val="TAL"/>
            </w:pPr>
          </w:p>
        </w:tc>
      </w:tr>
      <w:tr w:rsidR="00BF46E1" w:rsidRPr="0041528A" w14:paraId="0E613D8C"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25CC9DC" w14:textId="77777777" w:rsidR="00BF46E1" w:rsidRPr="0041528A" w:rsidRDefault="00BF46E1" w:rsidP="00195D76">
            <w:pPr>
              <w:pStyle w:val="TAC"/>
              <w:rPr>
                <w:rFonts w:eastAsia="SimSun"/>
                <w:lang w:eastAsia="zh-CN"/>
              </w:rPr>
            </w:pPr>
            <w:r w:rsidRPr="0041528A">
              <w:rPr>
                <w:rFonts w:eastAsia="SimSun"/>
                <w:lang w:eastAsia="zh-CN"/>
              </w:rPr>
              <w:t>7</w:t>
            </w:r>
          </w:p>
        </w:tc>
        <w:tc>
          <w:tcPr>
            <w:tcW w:w="1325" w:type="dxa"/>
            <w:tcBorders>
              <w:top w:val="single" w:sz="6" w:space="0" w:color="auto"/>
              <w:left w:val="single" w:sz="6" w:space="0" w:color="auto"/>
              <w:bottom w:val="single" w:sz="6" w:space="0" w:color="auto"/>
              <w:right w:val="single" w:sz="6" w:space="0" w:color="auto"/>
            </w:tcBorders>
          </w:tcPr>
          <w:p w14:paraId="1CB8F33D"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7E5825C0" w14:textId="77777777" w:rsidR="00BF46E1" w:rsidRPr="0041528A" w:rsidRDefault="00BF46E1" w:rsidP="00195D76">
            <w:pPr>
              <w:pStyle w:val="TAL"/>
            </w:pPr>
            <w:r w:rsidRPr="0041528A">
              <w:t>TERMINAL RESPONSE: SET UP EVENT LIST 1.7.1</w:t>
            </w:r>
          </w:p>
        </w:tc>
        <w:tc>
          <w:tcPr>
            <w:tcW w:w="3196" w:type="dxa"/>
            <w:tcBorders>
              <w:top w:val="single" w:sz="6" w:space="0" w:color="auto"/>
              <w:left w:val="single" w:sz="6" w:space="0" w:color="auto"/>
              <w:bottom w:val="single" w:sz="6" w:space="0" w:color="auto"/>
              <w:right w:val="single" w:sz="6" w:space="0" w:color="auto"/>
            </w:tcBorders>
          </w:tcPr>
          <w:p w14:paraId="16AD389B" w14:textId="77777777" w:rsidR="00BF46E1" w:rsidRPr="0041528A" w:rsidRDefault="00BF46E1" w:rsidP="00195D76">
            <w:pPr>
              <w:pStyle w:val="TAL"/>
            </w:pPr>
          </w:p>
        </w:tc>
      </w:tr>
      <w:tr w:rsidR="00BF46E1" w:rsidRPr="0041528A" w14:paraId="78566C60"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4382CFEB" w14:textId="77777777" w:rsidR="00BF46E1" w:rsidRPr="0041528A" w:rsidRDefault="00BF46E1" w:rsidP="00195D76">
            <w:pPr>
              <w:pStyle w:val="TAC"/>
              <w:rPr>
                <w:rFonts w:eastAsia="SimSun"/>
                <w:lang w:eastAsia="zh-CN"/>
              </w:rPr>
            </w:pPr>
            <w:r w:rsidRPr="0041528A">
              <w:rPr>
                <w:lang w:eastAsia="zh-CN"/>
              </w:rPr>
              <w:t>8</w:t>
            </w:r>
          </w:p>
        </w:tc>
        <w:tc>
          <w:tcPr>
            <w:tcW w:w="1325" w:type="dxa"/>
            <w:tcBorders>
              <w:top w:val="single" w:sz="6" w:space="0" w:color="auto"/>
              <w:left w:val="single" w:sz="6" w:space="0" w:color="auto"/>
              <w:bottom w:val="single" w:sz="6" w:space="0" w:color="auto"/>
              <w:right w:val="single" w:sz="6" w:space="0" w:color="auto"/>
            </w:tcBorders>
          </w:tcPr>
          <w:p w14:paraId="0C6F3CB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2792A39" w14:textId="77777777" w:rsidR="00BF46E1" w:rsidRPr="0041528A" w:rsidRDefault="00BF46E1" w:rsidP="00195D76">
            <w:pPr>
              <w:pStyle w:val="TAL"/>
            </w:pPr>
            <w:r w:rsidRPr="0041528A">
              <w:t xml:space="preserve">PROACTIVE COMMAND PENDING: OPEN CHANNEL </w:t>
            </w:r>
            <w:r w:rsidRPr="0041528A">
              <w:rPr>
                <w:lang w:eastAsia="zh-CN"/>
              </w:rPr>
              <w:t>1.7</w:t>
            </w:r>
            <w:r w:rsidRPr="0041528A">
              <w:t>.1</w:t>
            </w:r>
          </w:p>
        </w:tc>
        <w:tc>
          <w:tcPr>
            <w:tcW w:w="3196" w:type="dxa"/>
            <w:tcBorders>
              <w:top w:val="single" w:sz="6" w:space="0" w:color="auto"/>
              <w:left w:val="single" w:sz="6" w:space="0" w:color="auto"/>
              <w:bottom w:val="single" w:sz="6" w:space="0" w:color="auto"/>
              <w:right w:val="single" w:sz="6" w:space="0" w:color="auto"/>
            </w:tcBorders>
          </w:tcPr>
          <w:p w14:paraId="1D559C35" w14:textId="77777777" w:rsidR="00BF46E1" w:rsidRPr="0041528A" w:rsidRDefault="00BF46E1" w:rsidP="00195D76">
            <w:pPr>
              <w:pStyle w:val="TAL"/>
            </w:pPr>
          </w:p>
        </w:tc>
      </w:tr>
      <w:tr w:rsidR="00BF46E1" w:rsidRPr="0041528A" w14:paraId="615AC6CE"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68897E3" w14:textId="77777777" w:rsidR="00BF46E1" w:rsidRPr="0041528A" w:rsidRDefault="00BF46E1" w:rsidP="00195D76">
            <w:pPr>
              <w:pStyle w:val="TAC"/>
              <w:rPr>
                <w:rFonts w:eastAsia="SimSun"/>
                <w:lang w:eastAsia="zh-CN"/>
              </w:rPr>
            </w:pPr>
            <w:r w:rsidRPr="0041528A">
              <w:rPr>
                <w:lang w:eastAsia="zh-CN"/>
              </w:rPr>
              <w:t>9</w:t>
            </w:r>
          </w:p>
        </w:tc>
        <w:tc>
          <w:tcPr>
            <w:tcW w:w="1325" w:type="dxa"/>
            <w:tcBorders>
              <w:top w:val="single" w:sz="6" w:space="0" w:color="auto"/>
              <w:left w:val="single" w:sz="6" w:space="0" w:color="auto"/>
              <w:bottom w:val="single" w:sz="6" w:space="0" w:color="auto"/>
              <w:right w:val="single" w:sz="6" w:space="0" w:color="auto"/>
            </w:tcBorders>
          </w:tcPr>
          <w:p w14:paraId="6137A0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2E1261F2"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12444D6B" w14:textId="77777777" w:rsidR="00BF46E1" w:rsidRPr="0041528A" w:rsidRDefault="00BF46E1" w:rsidP="00195D76">
            <w:pPr>
              <w:pStyle w:val="TAL"/>
            </w:pPr>
          </w:p>
        </w:tc>
      </w:tr>
      <w:tr w:rsidR="00BF46E1" w:rsidRPr="0041528A" w14:paraId="38A0ED6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289AADE"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10</w:t>
            </w:r>
          </w:p>
        </w:tc>
        <w:tc>
          <w:tcPr>
            <w:tcW w:w="1325" w:type="dxa"/>
            <w:tcBorders>
              <w:top w:val="single" w:sz="6" w:space="0" w:color="auto"/>
              <w:left w:val="single" w:sz="6" w:space="0" w:color="auto"/>
              <w:bottom w:val="single" w:sz="6" w:space="0" w:color="auto"/>
              <w:right w:val="single" w:sz="6" w:space="0" w:color="auto"/>
            </w:tcBorders>
          </w:tcPr>
          <w:p w14:paraId="266D0547"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UICC </w:t>
            </w:r>
            <w:r w:rsidRPr="0041528A">
              <w:rPr>
                <w:rFonts w:ascii="Arial" w:hAnsi="Arial"/>
                <w:sz w:val="18"/>
              </w:rPr>
              <w:sym w:font="Symbol" w:char="F0AE"/>
            </w:r>
            <w:r w:rsidRPr="0041528A">
              <w:rPr>
                <w:rFonts w:ascii="Arial" w:hAnsi="Arial"/>
                <w:sz w:val="18"/>
              </w:rPr>
              <w:t xml:space="preserve"> ME</w:t>
            </w:r>
          </w:p>
        </w:tc>
        <w:tc>
          <w:tcPr>
            <w:tcW w:w="3870" w:type="dxa"/>
            <w:tcBorders>
              <w:top w:val="single" w:sz="6" w:space="0" w:color="auto"/>
              <w:left w:val="single" w:sz="6" w:space="0" w:color="auto"/>
              <w:bottom w:val="single" w:sz="6" w:space="0" w:color="auto"/>
              <w:right w:val="single" w:sz="6" w:space="0" w:color="auto"/>
            </w:tcBorders>
          </w:tcPr>
          <w:p w14:paraId="3F704DBC" w14:textId="77777777" w:rsidR="00BF46E1" w:rsidRPr="0041528A" w:rsidRDefault="00BF46E1" w:rsidP="00195D76">
            <w:pPr>
              <w:keepNext/>
              <w:keepLines/>
              <w:spacing w:after="0"/>
              <w:rPr>
                <w:rFonts w:ascii="Arial" w:hAnsi="Arial"/>
                <w:sz w:val="18"/>
              </w:rPr>
            </w:pPr>
            <w:r w:rsidRPr="0041528A">
              <w:rPr>
                <w:rFonts w:ascii="Arial" w:hAnsi="Arial"/>
                <w:sz w:val="18"/>
              </w:rPr>
              <w:t xml:space="preserve">PROACTIVE COMMAND: OPEN CHANNEL </w:t>
            </w:r>
            <w:r w:rsidRPr="0041528A">
              <w:rPr>
                <w:rFonts w:ascii="Arial" w:hAnsi="Arial"/>
                <w:sz w:val="18"/>
                <w:lang w:eastAsia="zh-CN"/>
              </w:rPr>
              <w:t>1.7</w:t>
            </w:r>
            <w:r w:rsidRPr="0041528A">
              <w:rPr>
                <w:rFonts w:ascii="Arial" w:hAnsi="Arial"/>
                <w:sz w:val="18"/>
              </w:rPr>
              <w:t xml:space="preserve">.1 </w:t>
            </w:r>
          </w:p>
        </w:tc>
        <w:tc>
          <w:tcPr>
            <w:tcW w:w="3196" w:type="dxa"/>
            <w:tcBorders>
              <w:top w:val="single" w:sz="6" w:space="0" w:color="auto"/>
              <w:left w:val="single" w:sz="6" w:space="0" w:color="auto"/>
              <w:bottom w:val="single" w:sz="6" w:space="0" w:color="auto"/>
              <w:right w:val="single" w:sz="6" w:space="0" w:color="auto"/>
            </w:tcBorders>
          </w:tcPr>
          <w:p w14:paraId="5262F013" w14:textId="77777777" w:rsidR="00BF46E1" w:rsidRPr="0041528A" w:rsidRDefault="00BF46E1" w:rsidP="00195D76">
            <w:pPr>
              <w:keepNext/>
              <w:keepLines/>
              <w:spacing w:after="0"/>
              <w:rPr>
                <w:rFonts w:ascii="Arial" w:hAnsi="Arial"/>
                <w:sz w:val="18"/>
              </w:rPr>
            </w:pPr>
          </w:p>
        </w:tc>
      </w:tr>
      <w:tr w:rsidR="00BF46E1" w:rsidRPr="0041528A" w14:paraId="74AE839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0BF9256"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11</w:t>
            </w:r>
          </w:p>
        </w:tc>
        <w:tc>
          <w:tcPr>
            <w:tcW w:w="1325" w:type="dxa"/>
            <w:tcBorders>
              <w:top w:val="single" w:sz="6" w:space="0" w:color="auto"/>
              <w:left w:val="single" w:sz="6" w:space="0" w:color="auto"/>
              <w:bottom w:val="single" w:sz="6" w:space="0" w:color="auto"/>
              <w:right w:val="single" w:sz="6" w:space="0" w:color="auto"/>
            </w:tcBorders>
          </w:tcPr>
          <w:p w14:paraId="205D9688"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USER</w:t>
            </w:r>
          </w:p>
        </w:tc>
        <w:tc>
          <w:tcPr>
            <w:tcW w:w="3870" w:type="dxa"/>
            <w:tcBorders>
              <w:top w:val="single" w:sz="6" w:space="0" w:color="auto"/>
              <w:left w:val="single" w:sz="6" w:space="0" w:color="auto"/>
              <w:bottom w:val="single" w:sz="6" w:space="0" w:color="auto"/>
              <w:right w:val="single" w:sz="6" w:space="0" w:color="auto"/>
            </w:tcBorders>
          </w:tcPr>
          <w:p w14:paraId="4164961B" w14:textId="77777777" w:rsidR="00BF46E1" w:rsidRPr="0041528A" w:rsidRDefault="00BF46E1" w:rsidP="00195D76">
            <w:pPr>
              <w:keepNext/>
              <w:keepLines/>
              <w:spacing w:after="0"/>
              <w:rPr>
                <w:rFonts w:ascii="Arial" w:hAnsi="Arial"/>
                <w:sz w:val="18"/>
              </w:rPr>
            </w:pPr>
            <w:r w:rsidRPr="0041528A">
              <w:rPr>
                <w:rFonts w:ascii="Arial" w:hAnsi="Arial"/>
                <w:sz w:val="18"/>
              </w:rPr>
              <w:t>The ME may display channel opening information.</w:t>
            </w:r>
          </w:p>
        </w:tc>
        <w:tc>
          <w:tcPr>
            <w:tcW w:w="3196" w:type="dxa"/>
            <w:tcBorders>
              <w:top w:val="single" w:sz="6" w:space="0" w:color="auto"/>
              <w:left w:val="single" w:sz="6" w:space="0" w:color="auto"/>
              <w:bottom w:val="single" w:sz="6" w:space="0" w:color="auto"/>
              <w:right w:val="single" w:sz="6" w:space="0" w:color="auto"/>
            </w:tcBorders>
          </w:tcPr>
          <w:p w14:paraId="4ADF5436" w14:textId="77777777" w:rsidR="00BF46E1" w:rsidRPr="0041528A" w:rsidRDefault="00BF46E1" w:rsidP="00195D76">
            <w:pPr>
              <w:keepNext/>
              <w:keepLines/>
              <w:spacing w:after="0"/>
              <w:rPr>
                <w:rFonts w:ascii="Arial" w:hAnsi="Arial"/>
                <w:sz w:val="18"/>
              </w:rPr>
            </w:pPr>
          </w:p>
        </w:tc>
      </w:tr>
      <w:tr w:rsidR="00BF46E1" w:rsidRPr="0041528A" w14:paraId="027253D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5FC22BB"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12</w:t>
            </w:r>
          </w:p>
        </w:tc>
        <w:tc>
          <w:tcPr>
            <w:tcW w:w="1325" w:type="dxa"/>
            <w:tcBorders>
              <w:top w:val="single" w:sz="6" w:space="0" w:color="auto"/>
              <w:left w:val="single" w:sz="6" w:space="0" w:color="auto"/>
              <w:bottom w:val="single" w:sz="6" w:space="0" w:color="auto"/>
              <w:right w:val="single" w:sz="6" w:space="0" w:color="auto"/>
            </w:tcBorders>
          </w:tcPr>
          <w:p w14:paraId="14CD5426"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NG-SS</w:t>
            </w:r>
          </w:p>
        </w:tc>
        <w:tc>
          <w:tcPr>
            <w:tcW w:w="3870" w:type="dxa"/>
            <w:tcBorders>
              <w:top w:val="single" w:sz="6" w:space="0" w:color="auto"/>
              <w:left w:val="single" w:sz="6" w:space="0" w:color="auto"/>
              <w:bottom w:val="single" w:sz="6" w:space="0" w:color="auto"/>
              <w:right w:val="single" w:sz="6" w:space="0" w:color="auto"/>
            </w:tcBorders>
          </w:tcPr>
          <w:p w14:paraId="24220515" w14:textId="77777777" w:rsidR="00BF46E1" w:rsidRPr="0041528A" w:rsidRDefault="00BF46E1" w:rsidP="00195D76">
            <w:pPr>
              <w:keepNext/>
              <w:keepLines/>
              <w:spacing w:after="0"/>
              <w:rPr>
                <w:rFonts w:ascii="Arial" w:hAnsi="Arial"/>
                <w:sz w:val="18"/>
              </w:rPr>
            </w:pPr>
            <w:r w:rsidRPr="0041528A">
              <w:rPr>
                <w:rFonts w:ascii="Arial" w:hAnsi="Arial"/>
                <w:sz w:val="18"/>
              </w:rPr>
              <w:t>The terminal shall not send a PDU SESSION ESTABLISHMENT REQUEST to the network.</w:t>
            </w:r>
          </w:p>
        </w:tc>
        <w:tc>
          <w:tcPr>
            <w:tcW w:w="3196" w:type="dxa"/>
            <w:tcBorders>
              <w:top w:val="single" w:sz="6" w:space="0" w:color="auto"/>
              <w:left w:val="single" w:sz="6" w:space="0" w:color="auto"/>
              <w:bottom w:val="single" w:sz="6" w:space="0" w:color="auto"/>
              <w:right w:val="single" w:sz="6" w:space="0" w:color="auto"/>
            </w:tcBorders>
          </w:tcPr>
          <w:p w14:paraId="4829B0D9" w14:textId="77777777" w:rsidR="00BF46E1" w:rsidRPr="0041528A" w:rsidRDefault="00BF46E1" w:rsidP="00195D76">
            <w:pPr>
              <w:keepNext/>
              <w:keepLines/>
              <w:spacing w:after="0"/>
              <w:rPr>
                <w:rFonts w:ascii="Arial" w:hAnsi="Arial"/>
                <w:sz w:val="18"/>
              </w:rPr>
            </w:pPr>
          </w:p>
        </w:tc>
      </w:tr>
      <w:tr w:rsidR="00BF46E1" w:rsidRPr="0041528A" w14:paraId="4AF609E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707453B" w14:textId="77777777" w:rsidR="00BF46E1" w:rsidRPr="0041528A" w:rsidRDefault="00BF46E1" w:rsidP="00195D76">
            <w:pPr>
              <w:keepNext/>
              <w:keepLines/>
              <w:spacing w:after="0"/>
              <w:jc w:val="center"/>
              <w:rPr>
                <w:rFonts w:ascii="Arial" w:hAnsi="Arial"/>
                <w:sz w:val="18"/>
                <w:lang w:eastAsia="zh-CN"/>
              </w:rPr>
            </w:pPr>
            <w:r w:rsidRPr="0041528A">
              <w:rPr>
                <w:rFonts w:ascii="Arial" w:hAnsi="Arial"/>
                <w:sz w:val="18"/>
                <w:lang w:eastAsia="zh-CN"/>
              </w:rPr>
              <w:t>13</w:t>
            </w:r>
          </w:p>
        </w:tc>
        <w:tc>
          <w:tcPr>
            <w:tcW w:w="1325" w:type="dxa"/>
            <w:tcBorders>
              <w:top w:val="single" w:sz="6" w:space="0" w:color="auto"/>
              <w:left w:val="single" w:sz="6" w:space="0" w:color="auto"/>
              <w:bottom w:val="single" w:sz="6" w:space="0" w:color="auto"/>
              <w:right w:val="single" w:sz="6" w:space="0" w:color="auto"/>
            </w:tcBorders>
          </w:tcPr>
          <w:p w14:paraId="6CF7D860"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UICC</w:t>
            </w:r>
          </w:p>
        </w:tc>
        <w:tc>
          <w:tcPr>
            <w:tcW w:w="3870" w:type="dxa"/>
            <w:tcBorders>
              <w:top w:val="single" w:sz="6" w:space="0" w:color="auto"/>
              <w:left w:val="single" w:sz="6" w:space="0" w:color="auto"/>
              <w:bottom w:val="single" w:sz="6" w:space="0" w:color="auto"/>
              <w:right w:val="single" w:sz="6" w:space="0" w:color="auto"/>
            </w:tcBorders>
          </w:tcPr>
          <w:p w14:paraId="7B34DA06" w14:textId="77777777" w:rsidR="00BF46E1" w:rsidRPr="0041528A" w:rsidRDefault="00BF46E1" w:rsidP="00195D76">
            <w:pPr>
              <w:keepNext/>
              <w:keepLines/>
              <w:spacing w:after="0"/>
              <w:rPr>
                <w:rFonts w:ascii="Arial" w:hAnsi="Arial"/>
                <w:sz w:val="18"/>
              </w:rPr>
            </w:pPr>
            <w:r w:rsidRPr="0041528A">
              <w:rPr>
                <w:rFonts w:ascii="Arial" w:hAnsi="Arial"/>
                <w:sz w:val="18"/>
              </w:rPr>
              <w:t xml:space="preserve">TERMINAL RESPONSE: OPEN CHANNEL </w:t>
            </w:r>
            <w:r w:rsidRPr="0041528A">
              <w:rPr>
                <w:rFonts w:ascii="Arial" w:hAnsi="Arial"/>
                <w:sz w:val="18"/>
                <w:lang w:eastAsia="zh-CN"/>
              </w:rPr>
              <w:t>1.7</w:t>
            </w:r>
            <w:r w:rsidRPr="0041528A">
              <w:rPr>
                <w:rFonts w:ascii="Arial" w:hAnsi="Arial"/>
                <w:sz w:val="18"/>
              </w:rPr>
              <w:t>.1</w:t>
            </w:r>
          </w:p>
        </w:tc>
        <w:tc>
          <w:tcPr>
            <w:tcW w:w="3196" w:type="dxa"/>
            <w:tcBorders>
              <w:top w:val="single" w:sz="6" w:space="0" w:color="auto"/>
              <w:left w:val="single" w:sz="6" w:space="0" w:color="auto"/>
              <w:bottom w:val="single" w:sz="6" w:space="0" w:color="auto"/>
              <w:right w:val="single" w:sz="6" w:space="0" w:color="auto"/>
            </w:tcBorders>
          </w:tcPr>
          <w:p w14:paraId="359D21D3" w14:textId="6645A761" w:rsidR="00BF46E1" w:rsidRPr="0041528A" w:rsidRDefault="00BF46E1" w:rsidP="00195D76">
            <w:pPr>
              <w:keepNext/>
              <w:keepLines/>
              <w:spacing w:after="0"/>
              <w:rPr>
                <w:rFonts w:ascii="Arial" w:hAnsi="Arial"/>
                <w:sz w:val="18"/>
              </w:rPr>
            </w:pPr>
            <w:r w:rsidRPr="0041528A">
              <w:rPr>
                <w:rFonts w:ascii="Arial" w:hAnsi="Arial"/>
                <w:sz w:val="18"/>
              </w:rPr>
              <w:t>[Command performed successfully]</w:t>
            </w:r>
          </w:p>
          <w:p w14:paraId="6827690D" w14:textId="77777777" w:rsidR="00BF46E1" w:rsidRPr="0041528A" w:rsidRDefault="00BF46E1" w:rsidP="00195D76">
            <w:pPr>
              <w:keepNext/>
              <w:keepLines/>
              <w:spacing w:after="0"/>
              <w:rPr>
                <w:rFonts w:ascii="Arial" w:hAnsi="Arial"/>
                <w:sz w:val="18"/>
              </w:rPr>
            </w:pPr>
          </w:p>
        </w:tc>
      </w:tr>
      <w:tr w:rsidR="00BF46E1" w:rsidRPr="0041528A" w14:paraId="0A2547E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BE728F4" w14:textId="77777777" w:rsidR="00BF46E1" w:rsidRPr="0041528A" w:rsidRDefault="00BF46E1" w:rsidP="00195D76">
            <w:pPr>
              <w:pStyle w:val="TAC"/>
              <w:rPr>
                <w:rFonts w:eastAsia="SimSun"/>
                <w:lang w:eastAsia="zh-CN"/>
              </w:rPr>
            </w:pPr>
            <w:r w:rsidRPr="0041528A">
              <w:rPr>
                <w:rFonts w:eastAsia="SimSun"/>
                <w:lang w:eastAsia="zh-CN"/>
              </w:rPr>
              <w:t>14</w:t>
            </w:r>
          </w:p>
        </w:tc>
        <w:tc>
          <w:tcPr>
            <w:tcW w:w="1325" w:type="dxa"/>
            <w:tcBorders>
              <w:top w:val="single" w:sz="6" w:space="0" w:color="auto"/>
              <w:left w:val="single" w:sz="6" w:space="0" w:color="auto"/>
              <w:bottom w:val="single" w:sz="6" w:space="0" w:color="auto"/>
              <w:right w:val="single" w:sz="6" w:space="0" w:color="auto"/>
            </w:tcBorders>
          </w:tcPr>
          <w:p w14:paraId="4E1AF5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7B45454F" w14:textId="77777777" w:rsidR="00BF46E1" w:rsidRPr="0041528A" w:rsidRDefault="00BF46E1" w:rsidP="00195D76">
            <w:pPr>
              <w:pStyle w:val="TAL"/>
            </w:pPr>
            <w:r w:rsidRPr="0041528A">
              <w:t>PROACTIVE COMMAND PENDING: SEND DATA 1.7.1</w:t>
            </w:r>
          </w:p>
        </w:tc>
        <w:tc>
          <w:tcPr>
            <w:tcW w:w="3196" w:type="dxa"/>
            <w:tcBorders>
              <w:top w:val="single" w:sz="6" w:space="0" w:color="auto"/>
              <w:left w:val="single" w:sz="6" w:space="0" w:color="auto"/>
              <w:bottom w:val="single" w:sz="6" w:space="0" w:color="auto"/>
              <w:right w:val="single" w:sz="6" w:space="0" w:color="auto"/>
            </w:tcBorders>
          </w:tcPr>
          <w:p w14:paraId="2B80E02F" w14:textId="77777777" w:rsidR="00BF46E1" w:rsidRPr="0041528A" w:rsidRDefault="00BF46E1" w:rsidP="00195D76">
            <w:pPr>
              <w:pStyle w:val="TAL"/>
            </w:pPr>
          </w:p>
        </w:tc>
      </w:tr>
      <w:tr w:rsidR="00BF46E1" w:rsidRPr="0041528A" w14:paraId="317F0DF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3449181" w14:textId="77777777" w:rsidR="00BF46E1" w:rsidRPr="0041528A" w:rsidRDefault="00BF46E1" w:rsidP="00195D76">
            <w:pPr>
              <w:pStyle w:val="TAC"/>
              <w:rPr>
                <w:rFonts w:eastAsia="SimSun"/>
                <w:lang w:eastAsia="zh-CN"/>
              </w:rPr>
            </w:pPr>
            <w:r w:rsidRPr="0041528A">
              <w:rPr>
                <w:rFonts w:eastAsia="SimSun"/>
                <w:lang w:eastAsia="zh-CN"/>
              </w:rPr>
              <w:t>15</w:t>
            </w:r>
          </w:p>
        </w:tc>
        <w:tc>
          <w:tcPr>
            <w:tcW w:w="1325" w:type="dxa"/>
            <w:tcBorders>
              <w:top w:val="single" w:sz="6" w:space="0" w:color="auto"/>
              <w:left w:val="single" w:sz="6" w:space="0" w:color="auto"/>
              <w:bottom w:val="single" w:sz="6" w:space="0" w:color="auto"/>
              <w:right w:val="single" w:sz="6" w:space="0" w:color="auto"/>
            </w:tcBorders>
          </w:tcPr>
          <w:p w14:paraId="088EF63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6F88EC47"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72DD5E7E" w14:textId="77777777" w:rsidR="00BF46E1" w:rsidRPr="0041528A" w:rsidRDefault="00BF46E1" w:rsidP="00195D76">
            <w:pPr>
              <w:pStyle w:val="TAL"/>
            </w:pPr>
          </w:p>
        </w:tc>
      </w:tr>
      <w:tr w:rsidR="00BF46E1" w:rsidRPr="0041528A" w14:paraId="62E0831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247C938" w14:textId="77777777" w:rsidR="00BF46E1" w:rsidRPr="0041528A" w:rsidRDefault="00BF46E1" w:rsidP="00195D76">
            <w:pPr>
              <w:pStyle w:val="TAC"/>
              <w:rPr>
                <w:lang w:eastAsia="zh-CN"/>
              </w:rPr>
            </w:pPr>
            <w:r w:rsidRPr="0041528A">
              <w:rPr>
                <w:lang w:eastAsia="zh-CN"/>
              </w:rPr>
              <w:t>16</w:t>
            </w:r>
          </w:p>
        </w:tc>
        <w:tc>
          <w:tcPr>
            <w:tcW w:w="1325" w:type="dxa"/>
            <w:tcBorders>
              <w:top w:val="single" w:sz="6" w:space="0" w:color="auto"/>
              <w:left w:val="single" w:sz="6" w:space="0" w:color="auto"/>
              <w:bottom w:val="single" w:sz="6" w:space="0" w:color="auto"/>
              <w:right w:val="single" w:sz="6" w:space="0" w:color="auto"/>
            </w:tcBorders>
          </w:tcPr>
          <w:p w14:paraId="46FF594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4D112DBF" w14:textId="77777777" w:rsidR="00BF46E1" w:rsidRPr="0041528A" w:rsidRDefault="00BF46E1" w:rsidP="00195D76">
            <w:pPr>
              <w:pStyle w:val="TAL"/>
            </w:pPr>
            <w:r w:rsidRPr="0041528A">
              <w:t>PROACTIVE COMMAND: SEND DATA (immediate) 1.7.1</w:t>
            </w:r>
          </w:p>
        </w:tc>
        <w:tc>
          <w:tcPr>
            <w:tcW w:w="3196" w:type="dxa"/>
            <w:tcBorders>
              <w:top w:val="single" w:sz="6" w:space="0" w:color="auto"/>
              <w:left w:val="single" w:sz="6" w:space="0" w:color="auto"/>
              <w:bottom w:val="single" w:sz="6" w:space="0" w:color="auto"/>
              <w:right w:val="single" w:sz="6" w:space="0" w:color="auto"/>
            </w:tcBorders>
          </w:tcPr>
          <w:p w14:paraId="2714C544" w14:textId="77777777" w:rsidR="00BF46E1" w:rsidRPr="0041528A" w:rsidRDefault="00BF46E1" w:rsidP="00195D76">
            <w:pPr>
              <w:pStyle w:val="TAL"/>
            </w:pPr>
          </w:p>
        </w:tc>
      </w:tr>
      <w:tr w:rsidR="00BF46E1" w:rsidRPr="0041528A" w14:paraId="2AC6D53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A12DF54" w14:textId="77777777" w:rsidR="00BF46E1" w:rsidRPr="0041528A" w:rsidRDefault="00BF46E1" w:rsidP="00195D76">
            <w:pPr>
              <w:pStyle w:val="TAC"/>
              <w:rPr>
                <w:lang w:eastAsia="zh-CN"/>
              </w:rPr>
            </w:pPr>
            <w:r w:rsidRPr="0041528A">
              <w:rPr>
                <w:lang w:eastAsia="zh-CN"/>
              </w:rPr>
              <w:t>17</w:t>
            </w:r>
          </w:p>
        </w:tc>
        <w:tc>
          <w:tcPr>
            <w:tcW w:w="1325" w:type="dxa"/>
            <w:tcBorders>
              <w:top w:val="single" w:sz="6" w:space="0" w:color="auto"/>
              <w:left w:val="single" w:sz="6" w:space="0" w:color="auto"/>
              <w:bottom w:val="single" w:sz="6" w:space="0" w:color="auto"/>
              <w:right w:val="single" w:sz="6" w:space="0" w:color="auto"/>
            </w:tcBorders>
          </w:tcPr>
          <w:p w14:paraId="210E73A8" w14:textId="77777777" w:rsidR="00BF46E1" w:rsidRPr="0041528A" w:rsidRDefault="00BF46E1" w:rsidP="00195D76">
            <w:pPr>
              <w:pStyle w:val="TAC"/>
            </w:pPr>
            <w:r w:rsidRPr="0041528A">
              <w:t xml:space="preserve">ME </w:t>
            </w:r>
            <w:r w:rsidRPr="0041528A">
              <w:sym w:font="Symbol" w:char="F0AE"/>
            </w:r>
            <w:r w:rsidRPr="0041528A">
              <w:t xml:space="preserve"> NG-SS</w:t>
            </w:r>
          </w:p>
        </w:tc>
        <w:tc>
          <w:tcPr>
            <w:tcW w:w="3870" w:type="dxa"/>
            <w:tcBorders>
              <w:top w:val="single" w:sz="6" w:space="0" w:color="auto"/>
              <w:left w:val="single" w:sz="6" w:space="0" w:color="auto"/>
              <w:bottom w:val="single" w:sz="6" w:space="0" w:color="auto"/>
              <w:right w:val="single" w:sz="6" w:space="0" w:color="auto"/>
            </w:tcBorders>
          </w:tcPr>
          <w:p w14:paraId="4277BB37" w14:textId="77777777" w:rsidR="00BF46E1" w:rsidRPr="0041528A" w:rsidRDefault="00BF46E1" w:rsidP="00195D76">
            <w:pPr>
              <w:pStyle w:val="TAL"/>
            </w:pPr>
            <w:r w:rsidRPr="0041528A">
              <w:t>Transfer of 8 Bytes of data to the NG-SS through channel 1</w:t>
            </w:r>
          </w:p>
        </w:tc>
        <w:tc>
          <w:tcPr>
            <w:tcW w:w="3196" w:type="dxa"/>
            <w:tcBorders>
              <w:top w:val="single" w:sz="6" w:space="0" w:color="auto"/>
              <w:left w:val="single" w:sz="6" w:space="0" w:color="auto"/>
              <w:bottom w:val="single" w:sz="6" w:space="0" w:color="auto"/>
              <w:right w:val="single" w:sz="6" w:space="0" w:color="auto"/>
            </w:tcBorders>
          </w:tcPr>
          <w:p w14:paraId="0655F5E4" w14:textId="474307D9" w:rsidR="00BF46E1" w:rsidRPr="0041528A" w:rsidRDefault="00BF46E1" w:rsidP="00195D76">
            <w:pPr>
              <w:pStyle w:val="TAL"/>
            </w:pPr>
            <w:r w:rsidRPr="0041528A">
              <w:t>[To retrieve ME</w:t>
            </w:r>
            <w:r w:rsidR="005307A3">
              <w:t>'</w:t>
            </w:r>
            <w:r w:rsidRPr="0041528A">
              <w:t>s port number]</w:t>
            </w:r>
          </w:p>
        </w:tc>
      </w:tr>
      <w:tr w:rsidR="00BF46E1" w:rsidRPr="0041528A" w14:paraId="6A8CAFD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8ED7678" w14:textId="77777777" w:rsidR="00BF46E1" w:rsidRPr="0041528A" w:rsidRDefault="00BF46E1" w:rsidP="00195D76">
            <w:pPr>
              <w:pStyle w:val="TAC"/>
              <w:rPr>
                <w:lang w:eastAsia="zh-CN"/>
              </w:rPr>
            </w:pPr>
            <w:r w:rsidRPr="0041528A">
              <w:rPr>
                <w:lang w:eastAsia="zh-CN"/>
              </w:rPr>
              <w:t>18</w:t>
            </w:r>
          </w:p>
        </w:tc>
        <w:tc>
          <w:tcPr>
            <w:tcW w:w="1325" w:type="dxa"/>
            <w:tcBorders>
              <w:top w:val="single" w:sz="6" w:space="0" w:color="auto"/>
              <w:left w:val="single" w:sz="6" w:space="0" w:color="auto"/>
              <w:bottom w:val="single" w:sz="6" w:space="0" w:color="auto"/>
              <w:right w:val="single" w:sz="6" w:space="0" w:color="auto"/>
            </w:tcBorders>
          </w:tcPr>
          <w:p w14:paraId="38E69FE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02903CC1" w14:textId="77777777" w:rsidR="00BF46E1" w:rsidRPr="0041528A" w:rsidRDefault="00BF46E1" w:rsidP="00195D76">
            <w:pPr>
              <w:pStyle w:val="TAL"/>
            </w:pPr>
            <w:r w:rsidRPr="0041528A">
              <w:t>TERMINAL RESPONSE: SEND DATA (immediate) 1.7.1</w:t>
            </w:r>
          </w:p>
        </w:tc>
        <w:tc>
          <w:tcPr>
            <w:tcW w:w="3196" w:type="dxa"/>
            <w:tcBorders>
              <w:top w:val="single" w:sz="6" w:space="0" w:color="auto"/>
              <w:left w:val="single" w:sz="6" w:space="0" w:color="auto"/>
              <w:bottom w:val="single" w:sz="6" w:space="0" w:color="auto"/>
              <w:right w:val="single" w:sz="6" w:space="0" w:color="auto"/>
            </w:tcBorders>
          </w:tcPr>
          <w:p w14:paraId="72776C8F" w14:textId="77777777" w:rsidR="00BF46E1" w:rsidRPr="0041528A" w:rsidRDefault="00BF46E1" w:rsidP="00195D76">
            <w:pPr>
              <w:pStyle w:val="TAL"/>
            </w:pPr>
            <w:r w:rsidRPr="0041528A">
              <w:t>[Command performed successfully]</w:t>
            </w:r>
          </w:p>
        </w:tc>
      </w:tr>
      <w:tr w:rsidR="00BF46E1" w:rsidRPr="0041528A" w14:paraId="4D4A4248"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242F904" w14:textId="77777777" w:rsidR="00BF46E1" w:rsidRPr="0041528A" w:rsidRDefault="00BF46E1" w:rsidP="00195D76">
            <w:pPr>
              <w:pStyle w:val="TAC"/>
              <w:rPr>
                <w:lang w:eastAsia="zh-CN"/>
              </w:rPr>
            </w:pPr>
            <w:r w:rsidRPr="0041528A">
              <w:rPr>
                <w:lang w:eastAsia="zh-CN"/>
              </w:rPr>
              <w:t>19</w:t>
            </w:r>
          </w:p>
        </w:tc>
        <w:tc>
          <w:tcPr>
            <w:tcW w:w="1325" w:type="dxa"/>
            <w:tcBorders>
              <w:top w:val="single" w:sz="6" w:space="0" w:color="auto"/>
              <w:left w:val="single" w:sz="6" w:space="0" w:color="auto"/>
              <w:bottom w:val="single" w:sz="6" w:space="0" w:color="auto"/>
              <w:right w:val="single" w:sz="6" w:space="0" w:color="auto"/>
            </w:tcBorders>
          </w:tcPr>
          <w:p w14:paraId="4E57D87B" w14:textId="77777777" w:rsidR="00BF46E1" w:rsidRPr="0041528A" w:rsidRDefault="00BF46E1" w:rsidP="00195D76">
            <w:pPr>
              <w:pStyle w:val="TAC"/>
            </w:pPr>
            <w:r w:rsidRPr="0041528A">
              <w:t xml:space="preserve">NG-SS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1B18D235" w14:textId="5D01318B" w:rsidR="00BF46E1" w:rsidRPr="0041528A" w:rsidRDefault="00BF46E1" w:rsidP="00195D76">
            <w:pPr>
              <w:pStyle w:val="TAL"/>
              <w:rPr>
                <w:rFonts w:eastAsia="SimSun"/>
                <w:lang w:eastAsia="zh-CN"/>
              </w:rPr>
            </w:pPr>
            <w:r w:rsidRPr="0041528A">
              <w:t xml:space="preserve">Transfer of </w:t>
            </w:r>
            <w:r w:rsidRPr="0041528A">
              <w:rPr>
                <w:rFonts w:eastAsia="SimSun"/>
                <w:lang w:eastAsia="zh-CN"/>
              </w:rPr>
              <w:t>200</w:t>
            </w:r>
            <w:r w:rsidRPr="0041528A">
              <w:t xml:space="preserve"> Bytes of data to the ME through channel 1 using the ME</w:t>
            </w:r>
            <w:r w:rsidR="005307A3">
              <w:t>'</w:t>
            </w:r>
            <w:r w:rsidRPr="0041528A">
              <w:t xml:space="preserve">s port number, which was retrieved in step </w:t>
            </w:r>
            <w:r w:rsidRPr="0041528A">
              <w:rPr>
                <w:lang w:eastAsia="zh-CN"/>
              </w:rPr>
              <w:t>17</w:t>
            </w:r>
          </w:p>
        </w:tc>
        <w:tc>
          <w:tcPr>
            <w:tcW w:w="3196" w:type="dxa"/>
            <w:tcBorders>
              <w:top w:val="single" w:sz="6" w:space="0" w:color="auto"/>
              <w:left w:val="single" w:sz="6" w:space="0" w:color="auto"/>
              <w:bottom w:val="single" w:sz="6" w:space="0" w:color="auto"/>
              <w:right w:val="single" w:sz="6" w:space="0" w:color="auto"/>
            </w:tcBorders>
          </w:tcPr>
          <w:p w14:paraId="224507D5" w14:textId="77777777" w:rsidR="00BF46E1" w:rsidRPr="0041528A" w:rsidRDefault="00BF46E1" w:rsidP="00195D76">
            <w:pPr>
              <w:pStyle w:val="TAL"/>
            </w:pPr>
          </w:p>
        </w:tc>
      </w:tr>
      <w:tr w:rsidR="00BF46E1" w:rsidRPr="0041528A" w14:paraId="21D4BC41"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34DD9E12" w14:textId="77777777" w:rsidR="00BF46E1" w:rsidRPr="0041528A" w:rsidRDefault="00BF46E1" w:rsidP="00195D76">
            <w:pPr>
              <w:pStyle w:val="TAC"/>
              <w:rPr>
                <w:lang w:eastAsia="zh-CN"/>
              </w:rPr>
            </w:pPr>
            <w:r w:rsidRPr="0041528A">
              <w:rPr>
                <w:lang w:eastAsia="zh-CN"/>
              </w:rPr>
              <w:t>20</w:t>
            </w:r>
          </w:p>
        </w:tc>
        <w:tc>
          <w:tcPr>
            <w:tcW w:w="1325" w:type="dxa"/>
            <w:tcBorders>
              <w:top w:val="single" w:sz="6" w:space="0" w:color="auto"/>
              <w:left w:val="single" w:sz="6" w:space="0" w:color="auto"/>
              <w:bottom w:val="single" w:sz="6" w:space="0" w:color="auto"/>
              <w:right w:val="single" w:sz="6" w:space="0" w:color="auto"/>
            </w:tcBorders>
          </w:tcPr>
          <w:p w14:paraId="3505F12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400246FB" w14:textId="77777777" w:rsidR="00BF46E1" w:rsidRPr="0041528A" w:rsidRDefault="00BF46E1" w:rsidP="00195D76">
            <w:pPr>
              <w:pStyle w:val="TAL"/>
            </w:pPr>
            <w:r w:rsidRPr="0041528A">
              <w:t>ENVELOPE: EVENT DOWNLOAD – Data available 1.7.1</w:t>
            </w:r>
          </w:p>
        </w:tc>
        <w:tc>
          <w:tcPr>
            <w:tcW w:w="3196" w:type="dxa"/>
            <w:tcBorders>
              <w:top w:val="single" w:sz="6" w:space="0" w:color="auto"/>
              <w:left w:val="single" w:sz="6" w:space="0" w:color="auto"/>
              <w:bottom w:val="single" w:sz="6" w:space="0" w:color="auto"/>
              <w:right w:val="single" w:sz="6" w:space="0" w:color="auto"/>
            </w:tcBorders>
          </w:tcPr>
          <w:p w14:paraId="3269D9C9" w14:textId="77777777" w:rsidR="00BF46E1" w:rsidRPr="0041528A" w:rsidRDefault="00BF46E1" w:rsidP="00195D76">
            <w:pPr>
              <w:pStyle w:val="TAL"/>
            </w:pPr>
            <w:r w:rsidRPr="0041528A">
              <w:t>(</w:t>
            </w:r>
            <w:r w:rsidRPr="0041528A">
              <w:rPr>
                <w:rFonts w:eastAsia="SimSun"/>
                <w:lang w:eastAsia="zh-CN"/>
              </w:rPr>
              <w:t>200</w:t>
            </w:r>
            <w:r w:rsidRPr="0041528A">
              <w:rPr>
                <w:lang w:eastAsia="zh-CN"/>
              </w:rPr>
              <w:t xml:space="preserve"> </w:t>
            </w:r>
            <w:r w:rsidRPr="0041528A">
              <w:t>Bytes of data in the ME buffer)</w:t>
            </w:r>
          </w:p>
        </w:tc>
      </w:tr>
      <w:tr w:rsidR="00BF46E1" w:rsidRPr="0041528A" w14:paraId="24C1827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946C0FB" w14:textId="77777777" w:rsidR="00BF46E1" w:rsidRPr="0041528A" w:rsidRDefault="00BF46E1" w:rsidP="00195D76">
            <w:pPr>
              <w:pStyle w:val="TAC"/>
              <w:rPr>
                <w:lang w:eastAsia="zh-CN"/>
              </w:rPr>
            </w:pPr>
            <w:r w:rsidRPr="0041528A">
              <w:rPr>
                <w:lang w:eastAsia="zh-CN"/>
              </w:rPr>
              <w:t>21</w:t>
            </w:r>
          </w:p>
        </w:tc>
        <w:tc>
          <w:tcPr>
            <w:tcW w:w="1325" w:type="dxa"/>
            <w:tcBorders>
              <w:top w:val="single" w:sz="6" w:space="0" w:color="auto"/>
              <w:left w:val="single" w:sz="6" w:space="0" w:color="auto"/>
              <w:bottom w:val="single" w:sz="6" w:space="0" w:color="auto"/>
              <w:right w:val="single" w:sz="6" w:space="0" w:color="auto"/>
            </w:tcBorders>
          </w:tcPr>
          <w:p w14:paraId="2A66664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356F8166" w14:textId="77777777" w:rsidR="00BF46E1" w:rsidRPr="0041528A" w:rsidRDefault="00BF46E1" w:rsidP="00195D76">
            <w:pPr>
              <w:pStyle w:val="TAL"/>
            </w:pPr>
            <w:r w:rsidRPr="0041528A">
              <w:t>PROACTIVE COMMAND PENDING: RECEIVE DATA 1.7.1</w:t>
            </w:r>
          </w:p>
        </w:tc>
        <w:tc>
          <w:tcPr>
            <w:tcW w:w="3196" w:type="dxa"/>
            <w:tcBorders>
              <w:top w:val="single" w:sz="6" w:space="0" w:color="auto"/>
              <w:left w:val="single" w:sz="6" w:space="0" w:color="auto"/>
              <w:bottom w:val="single" w:sz="6" w:space="0" w:color="auto"/>
              <w:right w:val="single" w:sz="6" w:space="0" w:color="auto"/>
            </w:tcBorders>
          </w:tcPr>
          <w:p w14:paraId="11C3EF56" w14:textId="77777777" w:rsidR="00BF46E1" w:rsidRPr="0041528A" w:rsidRDefault="00BF46E1" w:rsidP="00195D76">
            <w:pPr>
              <w:pStyle w:val="TAL"/>
            </w:pPr>
          </w:p>
        </w:tc>
      </w:tr>
      <w:tr w:rsidR="00BF46E1" w:rsidRPr="0041528A" w14:paraId="54F0337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2EB61ED7" w14:textId="77777777" w:rsidR="00BF46E1" w:rsidRPr="0041528A" w:rsidRDefault="00BF46E1" w:rsidP="00195D76">
            <w:pPr>
              <w:pStyle w:val="TAC"/>
              <w:rPr>
                <w:lang w:eastAsia="zh-CN"/>
              </w:rPr>
            </w:pPr>
            <w:r w:rsidRPr="0041528A">
              <w:rPr>
                <w:lang w:eastAsia="zh-CN"/>
              </w:rPr>
              <w:t>22</w:t>
            </w:r>
          </w:p>
        </w:tc>
        <w:tc>
          <w:tcPr>
            <w:tcW w:w="1325" w:type="dxa"/>
            <w:tcBorders>
              <w:top w:val="single" w:sz="6" w:space="0" w:color="auto"/>
              <w:left w:val="single" w:sz="6" w:space="0" w:color="auto"/>
              <w:bottom w:val="single" w:sz="6" w:space="0" w:color="auto"/>
              <w:right w:val="single" w:sz="6" w:space="0" w:color="auto"/>
            </w:tcBorders>
          </w:tcPr>
          <w:p w14:paraId="1BC9E64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2B936F1C"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521A45AF" w14:textId="77777777" w:rsidR="00BF46E1" w:rsidRPr="0041528A" w:rsidRDefault="00BF46E1" w:rsidP="00195D76">
            <w:pPr>
              <w:pStyle w:val="TAL"/>
            </w:pPr>
          </w:p>
        </w:tc>
      </w:tr>
      <w:tr w:rsidR="00BF46E1" w:rsidRPr="0041528A" w14:paraId="5CC20B5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DF38E30" w14:textId="77777777" w:rsidR="00BF46E1" w:rsidRPr="0041528A" w:rsidRDefault="00BF46E1" w:rsidP="00195D76">
            <w:pPr>
              <w:pStyle w:val="TAC"/>
              <w:rPr>
                <w:lang w:eastAsia="zh-CN"/>
              </w:rPr>
            </w:pPr>
            <w:r w:rsidRPr="0041528A">
              <w:rPr>
                <w:lang w:eastAsia="zh-CN"/>
              </w:rPr>
              <w:t>23</w:t>
            </w:r>
          </w:p>
        </w:tc>
        <w:tc>
          <w:tcPr>
            <w:tcW w:w="1325" w:type="dxa"/>
            <w:tcBorders>
              <w:top w:val="single" w:sz="6" w:space="0" w:color="auto"/>
              <w:left w:val="single" w:sz="6" w:space="0" w:color="auto"/>
              <w:bottom w:val="single" w:sz="6" w:space="0" w:color="auto"/>
              <w:right w:val="single" w:sz="6" w:space="0" w:color="auto"/>
            </w:tcBorders>
          </w:tcPr>
          <w:p w14:paraId="23A28A2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D99BA6E" w14:textId="77777777" w:rsidR="00BF46E1" w:rsidRPr="0041528A" w:rsidRDefault="00BF46E1" w:rsidP="00195D76">
            <w:pPr>
              <w:pStyle w:val="TAL"/>
            </w:pPr>
            <w:r w:rsidRPr="0041528A">
              <w:t>PROACTIVE COMMAND: RECEIVE DATA 1.7.1</w:t>
            </w:r>
          </w:p>
        </w:tc>
        <w:tc>
          <w:tcPr>
            <w:tcW w:w="3196" w:type="dxa"/>
            <w:tcBorders>
              <w:top w:val="single" w:sz="6" w:space="0" w:color="auto"/>
              <w:left w:val="single" w:sz="6" w:space="0" w:color="auto"/>
              <w:bottom w:val="single" w:sz="6" w:space="0" w:color="auto"/>
              <w:right w:val="single" w:sz="6" w:space="0" w:color="auto"/>
            </w:tcBorders>
          </w:tcPr>
          <w:p w14:paraId="7D91C867" w14:textId="77777777" w:rsidR="00BF46E1" w:rsidRPr="0041528A" w:rsidRDefault="00BF46E1" w:rsidP="00195D76">
            <w:pPr>
              <w:pStyle w:val="TAL"/>
            </w:pPr>
            <w:r w:rsidRPr="0041528A">
              <w:t>200 Bytes</w:t>
            </w:r>
          </w:p>
        </w:tc>
      </w:tr>
      <w:tr w:rsidR="00BF46E1" w:rsidRPr="0041528A" w14:paraId="589491EA"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B3995B8" w14:textId="77777777" w:rsidR="00BF46E1" w:rsidRPr="0041528A" w:rsidRDefault="00BF46E1" w:rsidP="00195D76">
            <w:pPr>
              <w:pStyle w:val="TAC"/>
              <w:rPr>
                <w:lang w:eastAsia="zh-CN"/>
              </w:rPr>
            </w:pPr>
            <w:r w:rsidRPr="0041528A">
              <w:rPr>
                <w:lang w:eastAsia="zh-CN"/>
              </w:rPr>
              <w:t>24</w:t>
            </w:r>
          </w:p>
        </w:tc>
        <w:tc>
          <w:tcPr>
            <w:tcW w:w="1325" w:type="dxa"/>
            <w:tcBorders>
              <w:top w:val="single" w:sz="6" w:space="0" w:color="auto"/>
              <w:left w:val="single" w:sz="6" w:space="0" w:color="auto"/>
              <w:bottom w:val="single" w:sz="6" w:space="0" w:color="auto"/>
              <w:right w:val="single" w:sz="6" w:space="0" w:color="auto"/>
            </w:tcBorders>
          </w:tcPr>
          <w:p w14:paraId="0B31858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05DBF259" w14:textId="77777777" w:rsidR="00BF46E1" w:rsidRPr="0041528A" w:rsidRDefault="00BF46E1" w:rsidP="00195D76">
            <w:pPr>
              <w:pStyle w:val="TAL"/>
            </w:pPr>
            <w:r w:rsidRPr="0041528A">
              <w:t>TERMINAL RESPONSE: RECEIVE DATA 1.7.1</w:t>
            </w:r>
          </w:p>
        </w:tc>
        <w:tc>
          <w:tcPr>
            <w:tcW w:w="3196" w:type="dxa"/>
            <w:tcBorders>
              <w:top w:val="single" w:sz="6" w:space="0" w:color="auto"/>
              <w:left w:val="single" w:sz="6" w:space="0" w:color="auto"/>
              <w:bottom w:val="single" w:sz="6" w:space="0" w:color="auto"/>
              <w:right w:val="single" w:sz="6" w:space="0" w:color="auto"/>
            </w:tcBorders>
          </w:tcPr>
          <w:p w14:paraId="61ECE831" w14:textId="77777777" w:rsidR="00BF46E1" w:rsidRPr="0041528A" w:rsidRDefault="00BF46E1" w:rsidP="00195D76">
            <w:pPr>
              <w:pStyle w:val="TAL"/>
            </w:pPr>
          </w:p>
        </w:tc>
      </w:tr>
      <w:tr w:rsidR="00BF46E1" w:rsidRPr="0041528A" w14:paraId="5B09AF8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56AEB059" w14:textId="77777777" w:rsidR="00BF46E1" w:rsidRPr="0041528A" w:rsidRDefault="00BF46E1" w:rsidP="00195D76">
            <w:pPr>
              <w:pStyle w:val="TAC"/>
              <w:rPr>
                <w:rFonts w:eastAsia="SimSun"/>
                <w:lang w:eastAsia="zh-CN"/>
              </w:rPr>
            </w:pPr>
            <w:r w:rsidRPr="0041528A">
              <w:rPr>
                <w:rFonts w:eastAsia="SimSun"/>
                <w:lang w:eastAsia="zh-CN"/>
              </w:rPr>
              <w:t>25</w:t>
            </w:r>
          </w:p>
        </w:tc>
        <w:tc>
          <w:tcPr>
            <w:tcW w:w="1325" w:type="dxa"/>
            <w:tcBorders>
              <w:top w:val="single" w:sz="6" w:space="0" w:color="auto"/>
              <w:left w:val="single" w:sz="6" w:space="0" w:color="auto"/>
              <w:bottom w:val="single" w:sz="6" w:space="0" w:color="auto"/>
              <w:right w:val="single" w:sz="6" w:space="0" w:color="auto"/>
            </w:tcBorders>
          </w:tcPr>
          <w:p w14:paraId="06B02738" w14:textId="77777777" w:rsidR="00BF46E1" w:rsidRPr="0041528A" w:rsidRDefault="00BF46E1" w:rsidP="00195D76">
            <w:pPr>
              <w:pStyle w:val="TAC"/>
            </w:pPr>
            <w:r w:rsidRPr="0041528A">
              <w:t xml:space="preserve">NG-SS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2EDD3D80" w14:textId="6C7FE153" w:rsidR="00BF46E1" w:rsidRPr="0041528A" w:rsidRDefault="00BF46E1" w:rsidP="00195D76">
            <w:pPr>
              <w:pStyle w:val="TAL"/>
            </w:pPr>
            <w:r w:rsidRPr="0041528A">
              <w:t xml:space="preserve">Transfer of </w:t>
            </w:r>
            <w:r w:rsidRPr="0041528A">
              <w:rPr>
                <w:rFonts w:eastAsia="SimSun"/>
                <w:lang w:eastAsia="zh-CN"/>
              </w:rPr>
              <w:t>200</w:t>
            </w:r>
            <w:r w:rsidRPr="0041528A">
              <w:t xml:space="preserve"> Bytes of data to the ME through channel 1 using the ME</w:t>
            </w:r>
            <w:r w:rsidR="005307A3">
              <w:t>'</w:t>
            </w:r>
            <w:r w:rsidRPr="0041528A">
              <w:t xml:space="preserve">s port number, which was retrieved in step </w:t>
            </w:r>
            <w:r w:rsidRPr="0041528A">
              <w:rPr>
                <w:lang w:eastAsia="zh-CN"/>
              </w:rPr>
              <w:t>17</w:t>
            </w:r>
          </w:p>
        </w:tc>
        <w:tc>
          <w:tcPr>
            <w:tcW w:w="3196" w:type="dxa"/>
            <w:tcBorders>
              <w:top w:val="single" w:sz="6" w:space="0" w:color="auto"/>
              <w:left w:val="single" w:sz="6" w:space="0" w:color="auto"/>
              <w:bottom w:val="single" w:sz="6" w:space="0" w:color="auto"/>
              <w:right w:val="single" w:sz="6" w:space="0" w:color="auto"/>
            </w:tcBorders>
          </w:tcPr>
          <w:p w14:paraId="788D2D24" w14:textId="77777777" w:rsidR="00BF46E1" w:rsidRPr="0041528A" w:rsidRDefault="00BF46E1" w:rsidP="00195D76">
            <w:pPr>
              <w:pStyle w:val="TAL"/>
            </w:pPr>
          </w:p>
        </w:tc>
      </w:tr>
      <w:tr w:rsidR="00BF46E1" w:rsidRPr="0041528A" w14:paraId="409E2FD5"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1D9F5B75" w14:textId="77777777" w:rsidR="00BF46E1" w:rsidRPr="0041528A" w:rsidRDefault="00BF46E1" w:rsidP="00195D76">
            <w:pPr>
              <w:pStyle w:val="TAC"/>
              <w:rPr>
                <w:rFonts w:eastAsia="SimSun"/>
                <w:lang w:eastAsia="zh-CN"/>
              </w:rPr>
            </w:pPr>
            <w:r w:rsidRPr="0041528A">
              <w:rPr>
                <w:rFonts w:eastAsia="SimSun"/>
                <w:lang w:eastAsia="zh-CN"/>
              </w:rPr>
              <w:t>26</w:t>
            </w:r>
          </w:p>
        </w:tc>
        <w:tc>
          <w:tcPr>
            <w:tcW w:w="1325" w:type="dxa"/>
            <w:tcBorders>
              <w:top w:val="single" w:sz="6" w:space="0" w:color="auto"/>
              <w:left w:val="single" w:sz="6" w:space="0" w:color="auto"/>
              <w:bottom w:val="single" w:sz="6" w:space="0" w:color="auto"/>
              <w:right w:val="single" w:sz="6" w:space="0" w:color="auto"/>
            </w:tcBorders>
          </w:tcPr>
          <w:p w14:paraId="05845EB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42314ED8" w14:textId="77777777" w:rsidR="00BF46E1" w:rsidRPr="0041528A" w:rsidRDefault="00BF46E1" w:rsidP="00195D76">
            <w:pPr>
              <w:pStyle w:val="TAL"/>
              <w:rPr>
                <w:rFonts w:eastAsia="SimSun"/>
                <w:lang w:eastAsia="zh-CN"/>
              </w:rPr>
            </w:pPr>
            <w:r w:rsidRPr="0041528A">
              <w:t>ENVELOPE: EVENT DOWNLOAD – Data available 1.7.</w:t>
            </w:r>
            <w:r w:rsidRPr="0041528A">
              <w:rPr>
                <w:rFonts w:eastAsia="SimSun"/>
                <w:lang w:eastAsia="zh-CN"/>
              </w:rPr>
              <w:t>2</w:t>
            </w:r>
          </w:p>
        </w:tc>
        <w:tc>
          <w:tcPr>
            <w:tcW w:w="3196" w:type="dxa"/>
            <w:tcBorders>
              <w:top w:val="single" w:sz="6" w:space="0" w:color="auto"/>
              <w:left w:val="single" w:sz="6" w:space="0" w:color="auto"/>
              <w:bottom w:val="single" w:sz="6" w:space="0" w:color="auto"/>
              <w:right w:val="single" w:sz="6" w:space="0" w:color="auto"/>
            </w:tcBorders>
          </w:tcPr>
          <w:p w14:paraId="78AA8430" w14:textId="77777777" w:rsidR="00BF46E1" w:rsidRPr="0041528A" w:rsidRDefault="00BF46E1" w:rsidP="00195D76">
            <w:pPr>
              <w:pStyle w:val="TAL"/>
            </w:pPr>
            <w:r w:rsidRPr="0041528A">
              <w:t>(</w:t>
            </w:r>
            <w:r w:rsidRPr="0041528A">
              <w:rPr>
                <w:rFonts w:eastAsia="SimSun"/>
                <w:lang w:eastAsia="zh-CN"/>
              </w:rPr>
              <w:t>200</w:t>
            </w:r>
            <w:r w:rsidRPr="0041528A">
              <w:rPr>
                <w:lang w:eastAsia="zh-CN"/>
              </w:rPr>
              <w:t xml:space="preserve"> </w:t>
            </w:r>
            <w:r w:rsidRPr="0041528A">
              <w:t>Bytes of data in the ME buffer)</w:t>
            </w:r>
          </w:p>
        </w:tc>
      </w:tr>
      <w:tr w:rsidR="00BF46E1" w:rsidRPr="0041528A" w14:paraId="09D5A07B"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0F9DC4BD" w14:textId="77777777" w:rsidR="00BF46E1" w:rsidRPr="0041528A" w:rsidRDefault="00BF46E1" w:rsidP="00195D76">
            <w:pPr>
              <w:pStyle w:val="TAC"/>
              <w:rPr>
                <w:rFonts w:eastAsia="SimSun"/>
                <w:lang w:eastAsia="zh-CN"/>
              </w:rPr>
            </w:pPr>
            <w:r w:rsidRPr="0041528A">
              <w:rPr>
                <w:rFonts w:eastAsia="SimSun"/>
                <w:lang w:eastAsia="zh-CN"/>
              </w:rPr>
              <w:t>27</w:t>
            </w:r>
          </w:p>
        </w:tc>
        <w:tc>
          <w:tcPr>
            <w:tcW w:w="1325" w:type="dxa"/>
            <w:tcBorders>
              <w:top w:val="single" w:sz="6" w:space="0" w:color="auto"/>
              <w:left w:val="single" w:sz="6" w:space="0" w:color="auto"/>
              <w:bottom w:val="single" w:sz="6" w:space="0" w:color="auto"/>
              <w:right w:val="single" w:sz="6" w:space="0" w:color="auto"/>
            </w:tcBorders>
          </w:tcPr>
          <w:p w14:paraId="32914FA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0BA91D46" w14:textId="77777777" w:rsidR="00BF46E1" w:rsidRPr="0041528A" w:rsidRDefault="00BF46E1" w:rsidP="00195D76">
            <w:pPr>
              <w:pStyle w:val="TAL"/>
              <w:rPr>
                <w:rFonts w:eastAsia="SimSun"/>
                <w:lang w:eastAsia="zh-CN"/>
              </w:rPr>
            </w:pPr>
            <w:r w:rsidRPr="0041528A">
              <w:t>PROACTIVE COMMAND PENDING: RECEIVE DATA 1.7.</w:t>
            </w:r>
            <w:r w:rsidRPr="0041528A">
              <w:rPr>
                <w:rFonts w:eastAsia="SimSun"/>
                <w:lang w:eastAsia="zh-CN"/>
              </w:rPr>
              <w:t>2</w:t>
            </w:r>
          </w:p>
        </w:tc>
        <w:tc>
          <w:tcPr>
            <w:tcW w:w="3196" w:type="dxa"/>
            <w:tcBorders>
              <w:top w:val="single" w:sz="6" w:space="0" w:color="auto"/>
              <w:left w:val="single" w:sz="6" w:space="0" w:color="auto"/>
              <w:bottom w:val="single" w:sz="6" w:space="0" w:color="auto"/>
              <w:right w:val="single" w:sz="6" w:space="0" w:color="auto"/>
            </w:tcBorders>
          </w:tcPr>
          <w:p w14:paraId="71D4BFF9" w14:textId="77777777" w:rsidR="00BF46E1" w:rsidRPr="0041528A" w:rsidRDefault="00BF46E1" w:rsidP="00195D76">
            <w:pPr>
              <w:pStyle w:val="TAL"/>
            </w:pPr>
          </w:p>
        </w:tc>
      </w:tr>
      <w:tr w:rsidR="00BF46E1" w:rsidRPr="0041528A" w14:paraId="0E5F53C9"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37A4D3F" w14:textId="77777777" w:rsidR="00BF46E1" w:rsidRPr="0041528A" w:rsidRDefault="00BF46E1" w:rsidP="00195D76">
            <w:pPr>
              <w:pStyle w:val="TAC"/>
              <w:rPr>
                <w:rFonts w:eastAsia="SimSun"/>
                <w:lang w:eastAsia="zh-CN"/>
              </w:rPr>
            </w:pPr>
            <w:r w:rsidRPr="0041528A">
              <w:rPr>
                <w:rFonts w:eastAsia="SimSun"/>
                <w:lang w:eastAsia="zh-CN"/>
              </w:rPr>
              <w:t>28</w:t>
            </w:r>
          </w:p>
        </w:tc>
        <w:tc>
          <w:tcPr>
            <w:tcW w:w="1325" w:type="dxa"/>
            <w:tcBorders>
              <w:top w:val="single" w:sz="6" w:space="0" w:color="auto"/>
              <w:left w:val="single" w:sz="6" w:space="0" w:color="auto"/>
              <w:bottom w:val="single" w:sz="6" w:space="0" w:color="auto"/>
              <w:right w:val="single" w:sz="6" w:space="0" w:color="auto"/>
            </w:tcBorders>
          </w:tcPr>
          <w:p w14:paraId="65F25D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1DF6FBE3" w14:textId="77777777" w:rsidR="00BF46E1" w:rsidRPr="0041528A" w:rsidRDefault="00BF46E1" w:rsidP="00195D76">
            <w:pPr>
              <w:pStyle w:val="TAL"/>
            </w:pPr>
            <w:r w:rsidRPr="0041528A">
              <w:t>FETCH</w:t>
            </w:r>
          </w:p>
        </w:tc>
        <w:tc>
          <w:tcPr>
            <w:tcW w:w="3196" w:type="dxa"/>
            <w:tcBorders>
              <w:top w:val="single" w:sz="6" w:space="0" w:color="auto"/>
              <w:left w:val="single" w:sz="6" w:space="0" w:color="auto"/>
              <w:bottom w:val="single" w:sz="6" w:space="0" w:color="auto"/>
              <w:right w:val="single" w:sz="6" w:space="0" w:color="auto"/>
            </w:tcBorders>
          </w:tcPr>
          <w:p w14:paraId="2729EC6A" w14:textId="77777777" w:rsidR="00BF46E1" w:rsidRPr="0041528A" w:rsidRDefault="00BF46E1" w:rsidP="00195D76">
            <w:pPr>
              <w:pStyle w:val="TAL"/>
            </w:pPr>
          </w:p>
        </w:tc>
      </w:tr>
      <w:tr w:rsidR="00BF46E1" w:rsidRPr="0041528A" w14:paraId="18F77AD2"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7A1DFF1D" w14:textId="77777777" w:rsidR="00BF46E1" w:rsidRPr="0041528A" w:rsidRDefault="00BF46E1" w:rsidP="00195D76">
            <w:pPr>
              <w:pStyle w:val="TAC"/>
              <w:rPr>
                <w:rFonts w:eastAsia="SimSun"/>
                <w:lang w:eastAsia="zh-CN"/>
              </w:rPr>
            </w:pPr>
            <w:r w:rsidRPr="0041528A">
              <w:rPr>
                <w:rFonts w:eastAsia="SimSun"/>
                <w:lang w:eastAsia="zh-CN"/>
              </w:rPr>
              <w:t>29</w:t>
            </w:r>
          </w:p>
        </w:tc>
        <w:tc>
          <w:tcPr>
            <w:tcW w:w="1325" w:type="dxa"/>
            <w:tcBorders>
              <w:top w:val="single" w:sz="6" w:space="0" w:color="auto"/>
              <w:left w:val="single" w:sz="6" w:space="0" w:color="auto"/>
              <w:bottom w:val="single" w:sz="6" w:space="0" w:color="auto"/>
              <w:right w:val="single" w:sz="6" w:space="0" w:color="auto"/>
            </w:tcBorders>
          </w:tcPr>
          <w:p w14:paraId="6BD0E51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870" w:type="dxa"/>
            <w:tcBorders>
              <w:top w:val="single" w:sz="6" w:space="0" w:color="auto"/>
              <w:left w:val="single" w:sz="6" w:space="0" w:color="auto"/>
              <w:bottom w:val="single" w:sz="6" w:space="0" w:color="auto"/>
              <w:right w:val="single" w:sz="6" w:space="0" w:color="auto"/>
            </w:tcBorders>
          </w:tcPr>
          <w:p w14:paraId="47F23A77" w14:textId="77777777" w:rsidR="00BF46E1" w:rsidRPr="0041528A" w:rsidRDefault="00BF46E1" w:rsidP="00195D76">
            <w:pPr>
              <w:pStyle w:val="TAL"/>
              <w:rPr>
                <w:rFonts w:eastAsia="SimSun"/>
                <w:lang w:eastAsia="zh-CN"/>
              </w:rPr>
            </w:pPr>
            <w:r w:rsidRPr="0041528A">
              <w:t>PROACTIVE COMMAND: RECEIVE DATA 1.7.</w:t>
            </w:r>
            <w:r w:rsidRPr="0041528A">
              <w:rPr>
                <w:rFonts w:eastAsia="SimSun"/>
                <w:lang w:eastAsia="zh-CN"/>
              </w:rPr>
              <w:t>2</w:t>
            </w:r>
          </w:p>
        </w:tc>
        <w:tc>
          <w:tcPr>
            <w:tcW w:w="3196" w:type="dxa"/>
            <w:tcBorders>
              <w:top w:val="single" w:sz="6" w:space="0" w:color="auto"/>
              <w:left w:val="single" w:sz="6" w:space="0" w:color="auto"/>
              <w:bottom w:val="single" w:sz="6" w:space="0" w:color="auto"/>
              <w:right w:val="single" w:sz="6" w:space="0" w:color="auto"/>
            </w:tcBorders>
          </w:tcPr>
          <w:p w14:paraId="32B9B23C" w14:textId="77777777" w:rsidR="00BF46E1" w:rsidRPr="0041528A" w:rsidRDefault="00BF46E1" w:rsidP="00195D76">
            <w:pPr>
              <w:pStyle w:val="TAL"/>
            </w:pPr>
            <w:r w:rsidRPr="0041528A">
              <w:t>200 Bytes</w:t>
            </w:r>
          </w:p>
        </w:tc>
      </w:tr>
      <w:tr w:rsidR="00BF46E1" w:rsidRPr="0041528A" w14:paraId="0122E46D" w14:textId="77777777" w:rsidTr="00195D76">
        <w:trPr>
          <w:cantSplit/>
        </w:trPr>
        <w:tc>
          <w:tcPr>
            <w:tcW w:w="737" w:type="dxa"/>
            <w:tcBorders>
              <w:top w:val="single" w:sz="6" w:space="0" w:color="auto"/>
              <w:left w:val="single" w:sz="6" w:space="0" w:color="auto"/>
              <w:bottom w:val="single" w:sz="6" w:space="0" w:color="auto"/>
              <w:right w:val="single" w:sz="6" w:space="0" w:color="auto"/>
            </w:tcBorders>
          </w:tcPr>
          <w:p w14:paraId="692F87A7" w14:textId="77777777" w:rsidR="00BF46E1" w:rsidRPr="0041528A" w:rsidRDefault="00BF46E1" w:rsidP="00195D76">
            <w:pPr>
              <w:pStyle w:val="TAC"/>
              <w:rPr>
                <w:rFonts w:eastAsia="SimSun"/>
                <w:lang w:eastAsia="zh-CN"/>
              </w:rPr>
            </w:pPr>
            <w:r w:rsidRPr="0041528A">
              <w:rPr>
                <w:rFonts w:eastAsia="SimSun"/>
                <w:lang w:eastAsia="zh-CN"/>
              </w:rPr>
              <w:t>30</w:t>
            </w:r>
          </w:p>
        </w:tc>
        <w:tc>
          <w:tcPr>
            <w:tcW w:w="1325" w:type="dxa"/>
            <w:tcBorders>
              <w:top w:val="single" w:sz="6" w:space="0" w:color="auto"/>
              <w:left w:val="single" w:sz="6" w:space="0" w:color="auto"/>
              <w:bottom w:val="single" w:sz="6" w:space="0" w:color="auto"/>
              <w:right w:val="single" w:sz="6" w:space="0" w:color="auto"/>
            </w:tcBorders>
          </w:tcPr>
          <w:p w14:paraId="5F7408C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870" w:type="dxa"/>
            <w:tcBorders>
              <w:top w:val="single" w:sz="6" w:space="0" w:color="auto"/>
              <w:left w:val="single" w:sz="6" w:space="0" w:color="auto"/>
              <w:bottom w:val="single" w:sz="6" w:space="0" w:color="auto"/>
              <w:right w:val="single" w:sz="6" w:space="0" w:color="auto"/>
            </w:tcBorders>
          </w:tcPr>
          <w:p w14:paraId="01829956" w14:textId="77777777" w:rsidR="00BF46E1" w:rsidRPr="0041528A" w:rsidRDefault="00BF46E1" w:rsidP="00195D76">
            <w:pPr>
              <w:pStyle w:val="TAL"/>
              <w:rPr>
                <w:rFonts w:eastAsia="SimSun"/>
                <w:lang w:eastAsia="zh-CN"/>
              </w:rPr>
            </w:pPr>
            <w:r w:rsidRPr="0041528A">
              <w:t>TERMINAL RESPONSE: RECEIVE DATA 1.7.</w:t>
            </w:r>
            <w:r w:rsidRPr="0041528A">
              <w:rPr>
                <w:rFonts w:eastAsia="SimSun"/>
                <w:lang w:eastAsia="zh-CN"/>
              </w:rPr>
              <w:t>2</w:t>
            </w:r>
          </w:p>
        </w:tc>
        <w:tc>
          <w:tcPr>
            <w:tcW w:w="3196" w:type="dxa"/>
            <w:tcBorders>
              <w:top w:val="single" w:sz="6" w:space="0" w:color="auto"/>
              <w:left w:val="single" w:sz="6" w:space="0" w:color="auto"/>
              <w:bottom w:val="single" w:sz="6" w:space="0" w:color="auto"/>
              <w:right w:val="single" w:sz="6" w:space="0" w:color="auto"/>
            </w:tcBorders>
          </w:tcPr>
          <w:p w14:paraId="0A412B32" w14:textId="77777777" w:rsidR="00BF46E1" w:rsidRPr="0041528A" w:rsidRDefault="00BF46E1" w:rsidP="00195D76">
            <w:pPr>
              <w:pStyle w:val="TAL"/>
            </w:pPr>
          </w:p>
        </w:tc>
      </w:tr>
    </w:tbl>
    <w:p w14:paraId="32A1DE9C" w14:textId="77777777" w:rsidR="00BF46E1" w:rsidRPr="0041528A" w:rsidRDefault="00BF46E1" w:rsidP="00BF46E1">
      <w:pPr>
        <w:rPr>
          <w:lang w:eastAsia="zh-CN"/>
        </w:rPr>
      </w:pPr>
    </w:p>
    <w:p w14:paraId="06E5E0EE" w14:textId="77777777" w:rsidR="00BF46E1" w:rsidRPr="0041528A" w:rsidRDefault="00BF46E1" w:rsidP="00BF46E1">
      <w:r w:rsidRPr="0041528A">
        <w:lastRenderedPageBreak/>
        <w:t>PROACTIVE COMMAND: SET UP EVENT LIST 1.7.1</w:t>
      </w:r>
    </w:p>
    <w:p w14:paraId="3BF2AE0D" w14:textId="77777777" w:rsidR="00BF46E1" w:rsidRPr="0041528A" w:rsidRDefault="00BF46E1" w:rsidP="008263DF">
      <w:pPr>
        <w:pStyle w:val="NO"/>
      </w:pPr>
      <w:r w:rsidRPr="0041528A">
        <w:t>Same as PROACTIVE COMMAND: SET UP EVENT LIST 1.1.1 in expected sequence 1.1</w:t>
      </w:r>
    </w:p>
    <w:p w14:paraId="31662D7E" w14:textId="77777777" w:rsidR="00BF46E1" w:rsidRPr="0041528A" w:rsidRDefault="00BF46E1" w:rsidP="00BF46E1">
      <w:r w:rsidRPr="0041528A">
        <w:t>TERMINAL RESPONSE: SET UP EVENT LIST 1.7.1</w:t>
      </w:r>
    </w:p>
    <w:p w14:paraId="37EC064D" w14:textId="77777777" w:rsidR="00BF46E1" w:rsidRPr="0041528A" w:rsidRDefault="00BF46E1" w:rsidP="008263DF">
      <w:pPr>
        <w:pStyle w:val="NO"/>
      </w:pPr>
      <w:r w:rsidRPr="0041528A">
        <w:t>Same as TERMINAL RESPONSE: SET UP EVENT LIST 1.1.1 in expected sequence 1.1</w:t>
      </w:r>
    </w:p>
    <w:p w14:paraId="3502A407" w14:textId="77777777" w:rsidR="00BF46E1" w:rsidRPr="0041528A" w:rsidRDefault="00BF46E1" w:rsidP="00BF46E1">
      <w:r w:rsidRPr="0041528A">
        <w:t>PROACTIVE COMMAND: OPEN CHANNEL 1.7.1</w:t>
      </w:r>
    </w:p>
    <w:p w14:paraId="415B7417" w14:textId="0197918B" w:rsidR="00BF46E1" w:rsidRPr="0041528A" w:rsidRDefault="005859F8" w:rsidP="008263DF">
      <w:pPr>
        <w:pStyle w:val="NO"/>
        <w:rPr>
          <w:rFonts w:eastAsia="SimSun"/>
          <w:lang w:eastAsia="zh-CN"/>
        </w:rPr>
      </w:pPr>
      <w:r w:rsidRPr="00A11A1A">
        <w:t xml:space="preserve">Same as </w:t>
      </w:r>
      <w:r w:rsidRPr="00A11A1A">
        <w:rPr>
          <w:lang w:val="en-US"/>
        </w:rPr>
        <w:t>27.22.4.27.8.4.2</w:t>
      </w:r>
      <w:r w:rsidRPr="00A11A1A">
        <w:rPr>
          <w:rFonts w:hint="eastAsia"/>
          <w:lang w:val="en-US" w:eastAsia="zh-CN"/>
        </w:rPr>
        <w:t xml:space="preserve"> </w:t>
      </w:r>
      <w:r w:rsidRPr="00A11A1A">
        <w:t>PROACTIVE COMMAND: OPEN CHANNEL 8.</w:t>
      </w:r>
      <w:r w:rsidRPr="00A11A1A">
        <w:rPr>
          <w:rFonts w:hint="eastAsia"/>
          <w:lang w:eastAsia="zh-CN"/>
        </w:rPr>
        <w:t>1</w:t>
      </w:r>
      <w:r w:rsidRPr="00A11A1A">
        <w:t xml:space="preserve">.1 in expected sequence </w:t>
      </w:r>
      <w:r w:rsidRPr="00A11A1A">
        <w:rPr>
          <w:rFonts w:hint="eastAsia"/>
          <w:lang w:eastAsia="zh-CN"/>
        </w:rPr>
        <w:t>8.1</w:t>
      </w:r>
    </w:p>
    <w:p w14:paraId="3A053F01" w14:textId="77777777" w:rsidR="00BF46E1" w:rsidRPr="0041528A" w:rsidRDefault="00BF46E1" w:rsidP="00BF46E1">
      <w:r w:rsidRPr="0041528A">
        <w:t>TERMINAL RESPONSE: OPEN CHANNEL 1.7.1</w:t>
      </w:r>
    </w:p>
    <w:p w14:paraId="764EDE8E" w14:textId="77777777" w:rsidR="00BF46E1" w:rsidRPr="0041528A" w:rsidRDefault="00BF46E1" w:rsidP="008263DF">
      <w:pPr>
        <w:pStyle w:val="NO"/>
        <w:rPr>
          <w:rFonts w:eastAsia="SimSun"/>
          <w:lang w:eastAsia="zh-CN"/>
        </w:rPr>
      </w:pPr>
      <w:r w:rsidRPr="0041528A">
        <w:t>Same as 27.22.4.27.8.4.2</w:t>
      </w:r>
      <w:r w:rsidRPr="0041528A">
        <w:rPr>
          <w:rFonts w:eastAsia="SimSun"/>
          <w:lang w:eastAsia="zh-CN"/>
        </w:rPr>
        <w:t xml:space="preserve"> </w:t>
      </w:r>
      <w:r w:rsidRPr="0041528A">
        <w:t xml:space="preserve">TERMINAL RESPONSE: OPEN CHANNEL </w:t>
      </w:r>
      <w:r w:rsidRPr="0041528A">
        <w:rPr>
          <w:rFonts w:eastAsia="SimSun"/>
          <w:lang w:eastAsia="zh-CN"/>
        </w:rPr>
        <w:t>8.1.1</w:t>
      </w:r>
      <w:r w:rsidRPr="0041528A">
        <w:t xml:space="preserve"> in expected sequence </w:t>
      </w:r>
      <w:r w:rsidRPr="0041528A">
        <w:rPr>
          <w:rFonts w:eastAsia="SimSun"/>
          <w:lang w:eastAsia="zh-CN"/>
        </w:rPr>
        <w:t>8.1</w:t>
      </w:r>
    </w:p>
    <w:p w14:paraId="4A40AF7B" w14:textId="77777777" w:rsidR="00BF46E1" w:rsidRPr="0041528A" w:rsidRDefault="00BF46E1" w:rsidP="00BF46E1">
      <w:pPr>
        <w:rPr>
          <w:lang w:eastAsia="zh-CN"/>
        </w:rPr>
      </w:pPr>
      <w:r w:rsidRPr="0041528A">
        <w:t>PROACTIVE COMMAND: SEND DATA 1.7.1</w:t>
      </w:r>
    </w:p>
    <w:p w14:paraId="2E98DF0C" w14:textId="77777777" w:rsidR="00BF46E1" w:rsidRPr="0041528A" w:rsidRDefault="00BF46E1" w:rsidP="008263DF">
      <w:pPr>
        <w:pStyle w:val="NO"/>
        <w:rPr>
          <w:rFonts w:eastAsia="SimSun"/>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PROACTIVE COMMAND: SEND DATA </w:t>
      </w:r>
      <w:r w:rsidRPr="0041528A">
        <w:rPr>
          <w:lang w:eastAsia="zh-CN"/>
        </w:rPr>
        <w:t>1.3.1</w:t>
      </w:r>
      <w:r w:rsidRPr="0041528A">
        <w:t xml:space="preserve"> in expected sequence </w:t>
      </w:r>
      <w:r w:rsidRPr="0041528A">
        <w:rPr>
          <w:rFonts w:eastAsia="SimSun"/>
          <w:lang w:eastAsia="zh-CN"/>
        </w:rPr>
        <w:t>1.3</w:t>
      </w:r>
    </w:p>
    <w:p w14:paraId="6BD247F2" w14:textId="77777777" w:rsidR="00BF46E1" w:rsidRPr="0041528A" w:rsidRDefault="00BF46E1" w:rsidP="00BF46E1">
      <w:pPr>
        <w:rPr>
          <w:lang w:eastAsia="zh-CN"/>
        </w:rPr>
      </w:pPr>
      <w:r w:rsidRPr="0041528A">
        <w:t>TERMINAL RESPONSE: SEND DATA 1.7.1</w:t>
      </w:r>
    </w:p>
    <w:p w14:paraId="7D1EEEBE" w14:textId="77777777" w:rsidR="00BF46E1" w:rsidRPr="0041528A" w:rsidRDefault="00BF46E1" w:rsidP="008263DF">
      <w:pPr>
        <w:pStyle w:val="NO"/>
        <w:rPr>
          <w:rFonts w:eastAsia="SimSun"/>
          <w:lang w:eastAsia="zh-CN"/>
        </w:rPr>
      </w:pPr>
      <w:r w:rsidRPr="0041528A">
        <w:t>Same as 27.22.4.2</w:t>
      </w:r>
      <w:r w:rsidRPr="0041528A">
        <w:rPr>
          <w:lang w:eastAsia="zh-CN"/>
        </w:rPr>
        <w:t>9</w:t>
      </w:r>
      <w:r w:rsidRPr="0041528A">
        <w:t>.</w:t>
      </w:r>
      <w:r w:rsidRPr="0041528A">
        <w:rPr>
          <w:lang w:eastAsia="zh-CN"/>
        </w:rPr>
        <w:t>1</w:t>
      </w:r>
      <w:r w:rsidRPr="0041528A">
        <w:rPr>
          <w:rFonts w:eastAsia="SimSun"/>
          <w:lang w:eastAsia="zh-CN"/>
        </w:rPr>
        <w:t xml:space="preserve"> </w:t>
      </w:r>
      <w:r w:rsidRPr="0041528A">
        <w:t xml:space="preserve">TERMINAL RESPONSE: SEND DATA </w:t>
      </w:r>
      <w:r w:rsidRPr="0041528A">
        <w:rPr>
          <w:lang w:eastAsia="zh-CN"/>
        </w:rPr>
        <w:t>1.3.1</w:t>
      </w:r>
      <w:r w:rsidRPr="0041528A">
        <w:t xml:space="preserve"> in expected sequence </w:t>
      </w:r>
      <w:r w:rsidRPr="0041528A">
        <w:rPr>
          <w:rFonts w:eastAsia="SimSun"/>
          <w:lang w:eastAsia="zh-CN"/>
        </w:rPr>
        <w:t>1.3</w:t>
      </w:r>
    </w:p>
    <w:p w14:paraId="47F2C09C" w14:textId="77777777" w:rsidR="00BF46E1" w:rsidRPr="0041528A" w:rsidRDefault="00BF46E1" w:rsidP="00BF46E1">
      <w:r w:rsidRPr="0041528A">
        <w:t>ENVELOPE: EVENT DOWNLOAD - Data available 1.7.1</w:t>
      </w:r>
    </w:p>
    <w:p w14:paraId="46D3E95A" w14:textId="77777777" w:rsidR="00BF46E1" w:rsidRPr="0041528A" w:rsidRDefault="00BF46E1" w:rsidP="00BF46E1">
      <w:r w:rsidRPr="0041528A">
        <w:t>Logically:</w:t>
      </w:r>
    </w:p>
    <w:p w14:paraId="4AAC02E1" w14:textId="77777777" w:rsidR="00BF46E1" w:rsidRPr="0041528A" w:rsidRDefault="00BF46E1" w:rsidP="0041528A">
      <w:pPr>
        <w:pStyle w:val="EW"/>
      </w:pPr>
      <w:r w:rsidRPr="0041528A">
        <w:t>Event list</w:t>
      </w:r>
    </w:p>
    <w:p w14:paraId="43F73BC4" w14:textId="77777777" w:rsidR="00BF46E1" w:rsidRPr="0041528A" w:rsidRDefault="00BF46E1" w:rsidP="0041528A">
      <w:pPr>
        <w:pStyle w:val="EW"/>
      </w:pPr>
      <w:r w:rsidRPr="0041528A">
        <w:tab/>
        <w:t>Event:</w:t>
      </w:r>
      <w:r w:rsidRPr="0041528A">
        <w:tab/>
        <w:t>Data available</w:t>
      </w:r>
    </w:p>
    <w:p w14:paraId="7EBCB9B9" w14:textId="77777777" w:rsidR="00BF46E1" w:rsidRPr="0041528A" w:rsidRDefault="00BF46E1" w:rsidP="0041528A">
      <w:pPr>
        <w:pStyle w:val="EW"/>
      </w:pPr>
      <w:r w:rsidRPr="0041528A">
        <w:t>Device identities</w:t>
      </w:r>
    </w:p>
    <w:p w14:paraId="292DE126" w14:textId="77777777" w:rsidR="00BF46E1" w:rsidRPr="0041528A" w:rsidRDefault="00BF46E1" w:rsidP="0041528A">
      <w:pPr>
        <w:pStyle w:val="EW"/>
      </w:pPr>
      <w:r w:rsidRPr="0041528A">
        <w:tab/>
        <w:t>Source device:</w:t>
      </w:r>
      <w:r w:rsidRPr="0041528A">
        <w:tab/>
        <w:t>ME</w:t>
      </w:r>
    </w:p>
    <w:p w14:paraId="60233ADB" w14:textId="77777777" w:rsidR="00BF46E1" w:rsidRPr="0041528A" w:rsidRDefault="00BF46E1" w:rsidP="0041528A">
      <w:pPr>
        <w:pStyle w:val="EW"/>
      </w:pPr>
      <w:r w:rsidRPr="0041528A">
        <w:tab/>
        <w:t>Destination device:</w:t>
      </w:r>
      <w:r w:rsidRPr="0041528A">
        <w:tab/>
        <w:t>UICC</w:t>
      </w:r>
    </w:p>
    <w:p w14:paraId="4295CB69" w14:textId="77777777" w:rsidR="00BF46E1" w:rsidRPr="0041528A" w:rsidRDefault="00BF46E1" w:rsidP="0041528A">
      <w:pPr>
        <w:pStyle w:val="EW"/>
      </w:pPr>
      <w:r w:rsidRPr="0041528A">
        <w:t>Channel status</w:t>
      </w:r>
    </w:p>
    <w:p w14:paraId="07A94B8C" w14:textId="77777777" w:rsidR="00BF46E1" w:rsidRPr="0041528A" w:rsidRDefault="00BF46E1" w:rsidP="0041528A">
      <w:pPr>
        <w:pStyle w:val="EW"/>
      </w:pPr>
      <w:r w:rsidRPr="0041528A">
        <w:tab/>
        <w:t>Channel status:</w:t>
      </w:r>
      <w:r w:rsidRPr="0041528A">
        <w:tab/>
        <w:t>Channel 1 open, link established</w:t>
      </w:r>
    </w:p>
    <w:p w14:paraId="04C3E985" w14:textId="77777777" w:rsidR="00BF46E1" w:rsidRPr="0041528A" w:rsidRDefault="00BF46E1" w:rsidP="0041528A">
      <w:pPr>
        <w:pStyle w:val="EW"/>
      </w:pPr>
      <w:r w:rsidRPr="0041528A">
        <w:t>Channel Data Length</w:t>
      </w:r>
    </w:p>
    <w:p w14:paraId="6AE23482" w14:textId="77777777" w:rsidR="00BF46E1" w:rsidRPr="0041528A" w:rsidRDefault="00BF46E1" w:rsidP="0041528A">
      <w:pPr>
        <w:pStyle w:val="EX"/>
      </w:pPr>
      <w:r w:rsidRPr="0041528A">
        <w:tab/>
        <w:t>Channel data length:</w:t>
      </w:r>
      <w:r w:rsidRPr="0041528A">
        <w:tab/>
      </w:r>
      <w:r w:rsidRPr="0041528A">
        <w:rPr>
          <w:rFonts w:eastAsia="SimSun"/>
          <w:lang w:eastAsia="zh-CN"/>
        </w:rPr>
        <w:t>C8</w:t>
      </w:r>
    </w:p>
    <w:p w14:paraId="03054AFA" w14:textId="77777777" w:rsidR="00BF46E1" w:rsidRPr="0041528A" w:rsidRDefault="00BF46E1" w:rsidP="00BF46E1">
      <w:r w:rsidRPr="0041528A">
        <w:t>Coding:</w:t>
      </w:r>
    </w:p>
    <w:p w14:paraId="7D1A141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11203FE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8183D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FAB6C41" w14:textId="77777777" w:rsidR="00BF46E1" w:rsidRPr="0041528A" w:rsidRDefault="00BF46E1" w:rsidP="00195D76">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2E64C66B" w14:textId="77777777" w:rsidR="00BF46E1" w:rsidRPr="0041528A" w:rsidRDefault="00BF46E1" w:rsidP="00195D76">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6B1CB150"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46CB3DF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1579A8"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8E91A1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99D7B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F563A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FC747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D0C52DD" w14:textId="77777777" w:rsidR="00BF46E1" w:rsidRPr="0041528A" w:rsidRDefault="00BF46E1" w:rsidP="00195D76">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5CD3E87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8AD528" w14:textId="77777777" w:rsidR="00BF46E1" w:rsidRPr="0041528A" w:rsidRDefault="00BF46E1" w:rsidP="00195D76">
            <w:pPr>
              <w:pStyle w:val="TAC"/>
            </w:pPr>
            <w:r w:rsidRPr="0041528A">
              <w:t>81</w:t>
            </w:r>
          </w:p>
        </w:tc>
      </w:tr>
      <w:tr w:rsidR="00BF46E1" w:rsidRPr="0041528A" w14:paraId="6143B9F5" w14:textId="77777777" w:rsidTr="00195D76">
        <w:trPr>
          <w:jc w:val="center"/>
        </w:trPr>
        <w:tc>
          <w:tcPr>
            <w:tcW w:w="1134" w:type="dxa"/>
            <w:tcBorders>
              <w:top w:val="single" w:sz="4" w:space="0" w:color="auto"/>
              <w:right w:val="single" w:sz="4" w:space="0" w:color="auto"/>
            </w:tcBorders>
          </w:tcPr>
          <w:p w14:paraId="1D3FD7EF"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4BB7F4" w14:textId="77777777" w:rsidR="00BF46E1" w:rsidRPr="0041528A" w:rsidRDefault="00BF46E1" w:rsidP="00195D76">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34DCD419" w14:textId="77777777" w:rsidR="00BF46E1" w:rsidRPr="0041528A" w:rsidRDefault="00BF46E1" w:rsidP="00195D76">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16C18F5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A592D1" w14:textId="77777777" w:rsidR="00BF46E1" w:rsidRPr="0041528A" w:rsidRDefault="00BF46E1" w:rsidP="00195D76">
            <w:pPr>
              <w:pStyle w:val="TAC"/>
              <w:rPr>
                <w:rFonts w:eastAsia="SimSun"/>
                <w:lang w:eastAsia="zh-CN"/>
              </w:rPr>
            </w:pPr>
            <w:r w:rsidRPr="0041528A">
              <w:rPr>
                <w:rFonts w:eastAsia="SimSun"/>
                <w:lang w:eastAsia="zh-CN"/>
              </w:rPr>
              <w:t>C8</w:t>
            </w:r>
          </w:p>
        </w:tc>
        <w:tc>
          <w:tcPr>
            <w:tcW w:w="567" w:type="dxa"/>
            <w:tcBorders>
              <w:top w:val="single" w:sz="4" w:space="0" w:color="auto"/>
              <w:left w:val="single" w:sz="4" w:space="0" w:color="auto"/>
              <w:bottom w:val="single" w:sz="4" w:space="0" w:color="auto"/>
              <w:right w:val="single" w:sz="4" w:space="0" w:color="auto"/>
            </w:tcBorders>
          </w:tcPr>
          <w:p w14:paraId="5CFE1FF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1CF7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50199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F23D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2B3F5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299D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9332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02FA28" w14:textId="77777777" w:rsidR="00BF46E1" w:rsidRPr="0041528A" w:rsidRDefault="00BF46E1" w:rsidP="00195D76">
            <w:pPr>
              <w:pStyle w:val="TAC"/>
            </w:pPr>
          </w:p>
        </w:tc>
      </w:tr>
    </w:tbl>
    <w:p w14:paraId="7E41CC49" w14:textId="77777777" w:rsidR="00BF46E1" w:rsidRPr="0041528A" w:rsidRDefault="00BF46E1" w:rsidP="00BF46E1">
      <w:pPr>
        <w:rPr>
          <w:lang w:eastAsia="zh-CN"/>
        </w:rPr>
      </w:pPr>
    </w:p>
    <w:p w14:paraId="3D46F605" w14:textId="77777777" w:rsidR="00BF46E1" w:rsidRPr="0041528A" w:rsidRDefault="00BF46E1" w:rsidP="00BF46E1">
      <w:r w:rsidRPr="0041528A">
        <w:t>PROACTIVE COMMAND: RECEIVE DATA 1.7.1</w:t>
      </w:r>
    </w:p>
    <w:p w14:paraId="6658EE10" w14:textId="77777777" w:rsidR="00BF46E1" w:rsidRPr="0041528A" w:rsidRDefault="00BF46E1" w:rsidP="00BF46E1">
      <w:r w:rsidRPr="0041528A">
        <w:t>Logically:</w:t>
      </w:r>
    </w:p>
    <w:p w14:paraId="7CB1CA41" w14:textId="77777777" w:rsidR="00BF46E1" w:rsidRPr="0041528A" w:rsidRDefault="00BF46E1" w:rsidP="0041528A">
      <w:pPr>
        <w:pStyle w:val="EW"/>
      </w:pPr>
      <w:r w:rsidRPr="0041528A">
        <w:t>Command details</w:t>
      </w:r>
    </w:p>
    <w:p w14:paraId="4BA915C6" w14:textId="77777777" w:rsidR="00BF46E1" w:rsidRPr="0041528A" w:rsidRDefault="00BF46E1" w:rsidP="0041528A">
      <w:pPr>
        <w:pStyle w:val="EW"/>
      </w:pPr>
      <w:r w:rsidRPr="0041528A">
        <w:tab/>
        <w:t>Command number:</w:t>
      </w:r>
      <w:r w:rsidRPr="0041528A">
        <w:tab/>
        <w:t>1</w:t>
      </w:r>
    </w:p>
    <w:p w14:paraId="30B53801" w14:textId="77777777" w:rsidR="00BF46E1" w:rsidRPr="0041528A" w:rsidRDefault="00BF46E1" w:rsidP="0041528A">
      <w:pPr>
        <w:pStyle w:val="EW"/>
      </w:pPr>
      <w:r w:rsidRPr="0041528A">
        <w:tab/>
        <w:t>Command type:</w:t>
      </w:r>
      <w:r w:rsidRPr="0041528A">
        <w:tab/>
        <w:t>RECEIVE DATA</w:t>
      </w:r>
    </w:p>
    <w:p w14:paraId="3332477F" w14:textId="77777777" w:rsidR="00BF46E1" w:rsidRPr="0041528A" w:rsidRDefault="00BF46E1" w:rsidP="0041528A">
      <w:pPr>
        <w:pStyle w:val="EW"/>
      </w:pPr>
      <w:r w:rsidRPr="0041528A">
        <w:tab/>
        <w:t>Command qualifier:</w:t>
      </w:r>
      <w:r w:rsidRPr="0041528A">
        <w:tab/>
        <w:t>RFU</w:t>
      </w:r>
    </w:p>
    <w:p w14:paraId="2AED9167" w14:textId="77777777" w:rsidR="00BF46E1" w:rsidRPr="0041528A" w:rsidRDefault="00BF46E1" w:rsidP="0041528A">
      <w:pPr>
        <w:pStyle w:val="EW"/>
      </w:pPr>
      <w:r w:rsidRPr="0041528A">
        <w:t>Device identities</w:t>
      </w:r>
    </w:p>
    <w:p w14:paraId="76EFF415" w14:textId="77777777" w:rsidR="00BF46E1" w:rsidRPr="0041528A" w:rsidRDefault="00BF46E1" w:rsidP="0041528A">
      <w:pPr>
        <w:pStyle w:val="EW"/>
      </w:pPr>
      <w:r w:rsidRPr="0041528A">
        <w:tab/>
        <w:t>Source device:</w:t>
      </w:r>
      <w:r w:rsidRPr="0041528A">
        <w:tab/>
        <w:t>UICC</w:t>
      </w:r>
    </w:p>
    <w:p w14:paraId="6E73B765" w14:textId="77777777" w:rsidR="00BF46E1" w:rsidRPr="0041528A" w:rsidRDefault="00BF46E1" w:rsidP="0041528A">
      <w:pPr>
        <w:pStyle w:val="EW"/>
      </w:pPr>
      <w:r w:rsidRPr="0041528A">
        <w:tab/>
        <w:t>Destination device:</w:t>
      </w:r>
      <w:r w:rsidRPr="0041528A">
        <w:tab/>
        <w:t>Channel 1</w:t>
      </w:r>
      <w:r w:rsidRPr="0041528A">
        <w:tab/>
      </w:r>
    </w:p>
    <w:p w14:paraId="684FA1F0" w14:textId="77777777" w:rsidR="00BF46E1" w:rsidRPr="0041528A" w:rsidRDefault="00BF46E1" w:rsidP="0041528A">
      <w:pPr>
        <w:pStyle w:val="EW"/>
      </w:pPr>
      <w:r w:rsidRPr="0041528A">
        <w:t>Channel Data Length</w:t>
      </w:r>
    </w:p>
    <w:p w14:paraId="520464F4" w14:textId="77777777" w:rsidR="00BF46E1" w:rsidRPr="0041528A" w:rsidRDefault="00BF46E1" w:rsidP="0041528A">
      <w:pPr>
        <w:pStyle w:val="EX"/>
      </w:pPr>
      <w:r w:rsidRPr="0041528A">
        <w:tab/>
        <w:t>Channel Data Length:</w:t>
      </w:r>
      <w:r w:rsidRPr="0041528A">
        <w:tab/>
        <w:t>200</w:t>
      </w:r>
    </w:p>
    <w:p w14:paraId="0DA1CCA5" w14:textId="77777777" w:rsidR="00BF46E1" w:rsidRPr="0041528A" w:rsidRDefault="00BF46E1" w:rsidP="00BF46E1">
      <w:r w:rsidRPr="0041528A">
        <w:t>Coding:</w:t>
      </w:r>
    </w:p>
    <w:p w14:paraId="13348DE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5E47404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3517C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9DE4254"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4EA34EDB" w14:textId="77777777" w:rsidR="00BF46E1" w:rsidRPr="0041528A" w:rsidRDefault="00BF46E1" w:rsidP="00195D76">
            <w:pPr>
              <w:pStyle w:val="TAC"/>
            </w:pPr>
            <w:r w:rsidRPr="0041528A">
              <w:t>0C</w:t>
            </w:r>
          </w:p>
        </w:tc>
        <w:tc>
          <w:tcPr>
            <w:tcW w:w="588" w:type="dxa"/>
            <w:tcBorders>
              <w:top w:val="single" w:sz="4" w:space="0" w:color="auto"/>
              <w:left w:val="single" w:sz="4" w:space="0" w:color="auto"/>
              <w:bottom w:val="single" w:sz="4" w:space="0" w:color="auto"/>
              <w:right w:val="single" w:sz="4" w:space="0" w:color="auto"/>
            </w:tcBorders>
          </w:tcPr>
          <w:p w14:paraId="6A15063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39B6F7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0F6CF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D3FF93"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4700549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B9E27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031151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02FFE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210881"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A501BCD" w14:textId="77777777" w:rsidR="00BF46E1" w:rsidRPr="0041528A" w:rsidRDefault="00BF46E1" w:rsidP="00195D76">
            <w:pPr>
              <w:pStyle w:val="TAC"/>
            </w:pPr>
            <w:r w:rsidRPr="0041528A">
              <w:t>B7</w:t>
            </w:r>
          </w:p>
        </w:tc>
      </w:tr>
      <w:tr w:rsidR="00BF46E1" w:rsidRPr="0041528A" w14:paraId="39FFC15D" w14:textId="77777777" w:rsidTr="00195D76">
        <w:trPr>
          <w:jc w:val="center"/>
        </w:trPr>
        <w:tc>
          <w:tcPr>
            <w:tcW w:w="1134" w:type="dxa"/>
            <w:tcBorders>
              <w:top w:val="single" w:sz="4" w:space="0" w:color="auto"/>
              <w:right w:val="single" w:sz="4" w:space="0" w:color="auto"/>
            </w:tcBorders>
          </w:tcPr>
          <w:p w14:paraId="6E7964C4"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1B9AE7" w14:textId="77777777" w:rsidR="00BF46E1" w:rsidRPr="0041528A" w:rsidRDefault="00BF46E1" w:rsidP="00195D76">
            <w:pPr>
              <w:pStyle w:val="TAC"/>
            </w:pPr>
            <w:r w:rsidRPr="0041528A">
              <w:t>01</w:t>
            </w:r>
          </w:p>
        </w:tc>
        <w:tc>
          <w:tcPr>
            <w:tcW w:w="546" w:type="dxa"/>
            <w:tcBorders>
              <w:top w:val="single" w:sz="4" w:space="0" w:color="auto"/>
              <w:left w:val="single" w:sz="4" w:space="0" w:color="auto"/>
              <w:bottom w:val="single" w:sz="4" w:space="0" w:color="auto"/>
              <w:right w:val="single" w:sz="4" w:space="0" w:color="auto"/>
            </w:tcBorders>
          </w:tcPr>
          <w:p w14:paraId="381278BE" w14:textId="77777777" w:rsidR="00BF46E1" w:rsidRPr="0041528A" w:rsidRDefault="00BF46E1" w:rsidP="00195D76">
            <w:pPr>
              <w:pStyle w:val="TAC"/>
            </w:pPr>
            <w:r w:rsidRPr="0041528A">
              <w:t>C8</w:t>
            </w:r>
          </w:p>
        </w:tc>
        <w:tc>
          <w:tcPr>
            <w:tcW w:w="588" w:type="dxa"/>
            <w:tcBorders>
              <w:top w:val="single" w:sz="4" w:space="0" w:color="auto"/>
              <w:left w:val="single" w:sz="4" w:space="0" w:color="auto"/>
              <w:bottom w:val="single" w:sz="4" w:space="0" w:color="auto"/>
              <w:right w:val="single" w:sz="4" w:space="0" w:color="auto"/>
            </w:tcBorders>
          </w:tcPr>
          <w:p w14:paraId="37AEEF4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1E8A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AD84F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D1F5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D29A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8D1B1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54D10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E35ED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BB515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2DAAD6" w14:textId="77777777" w:rsidR="00BF46E1" w:rsidRPr="0041528A" w:rsidRDefault="00BF46E1" w:rsidP="00195D76">
            <w:pPr>
              <w:pStyle w:val="TAC"/>
            </w:pPr>
          </w:p>
        </w:tc>
      </w:tr>
    </w:tbl>
    <w:p w14:paraId="23A9DCBC" w14:textId="77777777" w:rsidR="00BF46E1" w:rsidRPr="0041528A" w:rsidRDefault="00BF46E1" w:rsidP="00BF46E1"/>
    <w:p w14:paraId="4685EADE" w14:textId="77777777" w:rsidR="00BF46E1" w:rsidRPr="0041528A" w:rsidRDefault="00BF46E1" w:rsidP="00BF46E1">
      <w:r w:rsidRPr="0041528A">
        <w:t>TERMINAL RESPONSE: RECEIVE DATA 1.7.1</w:t>
      </w:r>
    </w:p>
    <w:p w14:paraId="1A9026EF" w14:textId="77777777" w:rsidR="00BF46E1" w:rsidRPr="0041528A" w:rsidRDefault="00BF46E1" w:rsidP="00BF46E1">
      <w:r w:rsidRPr="0041528A">
        <w:lastRenderedPageBreak/>
        <w:t>Logically:</w:t>
      </w:r>
    </w:p>
    <w:p w14:paraId="273261F6" w14:textId="77777777" w:rsidR="00BF46E1" w:rsidRPr="0041528A" w:rsidRDefault="00BF46E1" w:rsidP="0041528A">
      <w:pPr>
        <w:pStyle w:val="EW"/>
      </w:pPr>
      <w:r w:rsidRPr="0041528A">
        <w:t>Command details</w:t>
      </w:r>
    </w:p>
    <w:p w14:paraId="52E4EA9D" w14:textId="77777777" w:rsidR="00BF46E1" w:rsidRPr="0041528A" w:rsidRDefault="00BF46E1" w:rsidP="0041528A">
      <w:pPr>
        <w:pStyle w:val="EW"/>
      </w:pPr>
      <w:r w:rsidRPr="0041528A">
        <w:tab/>
        <w:t>Command number:</w:t>
      </w:r>
      <w:r w:rsidRPr="0041528A">
        <w:tab/>
        <w:t>1</w:t>
      </w:r>
    </w:p>
    <w:p w14:paraId="3309777B" w14:textId="77777777" w:rsidR="00BF46E1" w:rsidRPr="0041528A" w:rsidRDefault="00BF46E1" w:rsidP="0041528A">
      <w:pPr>
        <w:pStyle w:val="EW"/>
      </w:pPr>
      <w:r w:rsidRPr="0041528A">
        <w:tab/>
        <w:t>Command type:</w:t>
      </w:r>
      <w:r w:rsidRPr="0041528A">
        <w:tab/>
        <w:t>RECEIVE DATA</w:t>
      </w:r>
    </w:p>
    <w:p w14:paraId="0D39797C" w14:textId="77777777" w:rsidR="00BF46E1" w:rsidRPr="0041528A" w:rsidRDefault="00BF46E1" w:rsidP="0041528A">
      <w:pPr>
        <w:pStyle w:val="EW"/>
      </w:pPr>
      <w:r w:rsidRPr="0041528A">
        <w:tab/>
        <w:t>Command qualifier:</w:t>
      </w:r>
      <w:r w:rsidRPr="0041528A">
        <w:tab/>
        <w:t>RFU</w:t>
      </w:r>
    </w:p>
    <w:p w14:paraId="70F64EAE" w14:textId="77777777" w:rsidR="00BF46E1" w:rsidRPr="0041528A" w:rsidRDefault="00BF46E1" w:rsidP="0041528A">
      <w:pPr>
        <w:pStyle w:val="EW"/>
      </w:pPr>
      <w:r w:rsidRPr="0041528A">
        <w:t>Device identities</w:t>
      </w:r>
    </w:p>
    <w:p w14:paraId="343551BD" w14:textId="77777777" w:rsidR="00BF46E1" w:rsidRPr="0041528A" w:rsidRDefault="00BF46E1" w:rsidP="0041528A">
      <w:pPr>
        <w:pStyle w:val="EW"/>
      </w:pPr>
      <w:r w:rsidRPr="0041528A">
        <w:tab/>
        <w:t>Source device:</w:t>
      </w:r>
      <w:r w:rsidRPr="0041528A">
        <w:tab/>
        <w:t>ME</w:t>
      </w:r>
    </w:p>
    <w:p w14:paraId="7C8D821E" w14:textId="77777777" w:rsidR="00BF46E1" w:rsidRPr="0041528A" w:rsidRDefault="00BF46E1" w:rsidP="0041528A">
      <w:pPr>
        <w:pStyle w:val="EW"/>
      </w:pPr>
      <w:r w:rsidRPr="0041528A">
        <w:tab/>
        <w:t>Destination device:</w:t>
      </w:r>
      <w:r w:rsidRPr="0041528A">
        <w:tab/>
        <w:t>UICC</w:t>
      </w:r>
    </w:p>
    <w:p w14:paraId="5BC5BD85" w14:textId="77777777" w:rsidR="00BF46E1" w:rsidRPr="0041528A" w:rsidRDefault="00BF46E1" w:rsidP="0041528A">
      <w:pPr>
        <w:pStyle w:val="EW"/>
      </w:pPr>
      <w:r w:rsidRPr="0041528A">
        <w:t>Result</w:t>
      </w:r>
    </w:p>
    <w:p w14:paraId="4C0484A3" w14:textId="77777777" w:rsidR="00BF46E1" w:rsidRPr="0041528A" w:rsidRDefault="00BF46E1" w:rsidP="0041528A">
      <w:pPr>
        <w:pStyle w:val="EW"/>
      </w:pPr>
      <w:r w:rsidRPr="0041528A">
        <w:tab/>
        <w:t>General Result:</w:t>
      </w:r>
      <w:r w:rsidRPr="0041528A">
        <w:tab/>
        <w:t>Command performed successfully</w:t>
      </w:r>
    </w:p>
    <w:p w14:paraId="64613B94" w14:textId="77777777" w:rsidR="00BF46E1" w:rsidRPr="0041528A" w:rsidRDefault="00BF46E1" w:rsidP="0041528A">
      <w:pPr>
        <w:pStyle w:val="EW"/>
      </w:pPr>
      <w:r w:rsidRPr="0041528A">
        <w:t>Channel Data:</w:t>
      </w:r>
      <w:r w:rsidRPr="0041528A">
        <w:tab/>
        <w:t>00 01 02 .. C7 (200 Bytes of data)</w:t>
      </w:r>
    </w:p>
    <w:p w14:paraId="013778DB" w14:textId="77777777" w:rsidR="00BF46E1" w:rsidRPr="0041528A" w:rsidRDefault="00BF46E1" w:rsidP="0041528A">
      <w:pPr>
        <w:pStyle w:val="EX"/>
        <w:rPr>
          <w:rFonts w:eastAsia="SimSun"/>
          <w:lang w:eastAsia="zh-CN"/>
        </w:rPr>
      </w:pPr>
      <w:r w:rsidRPr="0041528A">
        <w:t>Channel data length:</w:t>
      </w:r>
      <w:r w:rsidRPr="0041528A">
        <w:tab/>
      </w:r>
      <w:r w:rsidRPr="0041528A">
        <w:rPr>
          <w:rFonts w:eastAsia="SimSun"/>
          <w:lang w:eastAsia="zh-CN"/>
        </w:rPr>
        <w:t>00</w:t>
      </w:r>
    </w:p>
    <w:p w14:paraId="4824261A" w14:textId="77777777" w:rsidR="00BF46E1" w:rsidRPr="0041528A" w:rsidRDefault="00BF46E1" w:rsidP="00BF46E1">
      <w:r w:rsidRPr="0041528A">
        <w:t>Coding:</w:t>
      </w:r>
    </w:p>
    <w:p w14:paraId="2DD6844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9C34E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9E162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0C5898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539B6F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2D010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8DB844"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1EE30E8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7B1146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68989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AB1FB1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FBA52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FCDC8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47A4386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1389DB" w14:textId="77777777" w:rsidR="00BF46E1" w:rsidRPr="0041528A" w:rsidRDefault="00BF46E1" w:rsidP="00195D76">
            <w:pPr>
              <w:pStyle w:val="TAC"/>
            </w:pPr>
            <w:r w:rsidRPr="0041528A">
              <w:t>00</w:t>
            </w:r>
          </w:p>
        </w:tc>
      </w:tr>
      <w:tr w:rsidR="00BF46E1" w:rsidRPr="0041528A" w14:paraId="3DDA6CD6" w14:textId="77777777" w:rsidTr="00195D76">
        <w:trPr>
          <w:jc w:val="center"/>
        </w:trPr>
        <w:tc>
          <w:tcPr>
            <w:tcW w:w="1134" w:type="dxa"/>
            <w:tcBorders>
              <w:top w:val="single" w:sz="4" w:space="0" w:color="auto"/>
              <w:right w:val="single" w:sz="4" w:space="0" w:color="auto"/>
            </w:tcBorders>
          </w:tcPr>
          <w:p w14:paraId="7DA6716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59C4C6"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0FDED5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29FDD3C"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79F7499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ED0384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50C85D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784959" w14:textId="77777777" w:rsidR="00BF46E1" w:rsidRPr="0041528A" w:rsidRDefault="00BF46E1" w:rsidP="00195D76">
            <w:pPr>
              <w:pStyle w:val="TAC"/>
            </w:pPr>
            <w:r w:rsidRPr="0041528A">
              <w:t>..</w:t>
            </w:r>
          </w:p>
        </w:tc>
        <w:tc>
          <w:tcPr>
            <w:tcW w:w="567" w:type="dxa"/>
            <w:tcBorders>
              <w:top w:val="single" w:sz="4" w:space="0" w:color="auto"/>
              <w:left w:val="single" w:sz="4" w:space="0" w:color="auto"/>
              <w:bottom w:val="single" w:sz="4" w:space="0" w:color="auto"/>
              <w:right w:val="single" w:sz="4" w:space="0" w:color="auto"/>
            </w:tcBorders>
          </w:tcPr>
          <w:p w14:paraId="6DA2C1E8" w14:textId="77777777" w:rsidR="00BF46E1" w:rsidRPr="0041528A" w:rsidRDefault="00BF46E1" w:rsidP="00195D76">
            <w:pPr>
              <w:pStyle w:val="TAC"/>
            </w:pPr>
            <w:r w:rsidRPr="0041528A">
              <w:t>C7</w:t>
            </w:r>
          </w:p>
        </w:tc>
        <w:tc>
          <w:tcPr>
            <w:tcW w:w="567" w:type="dxa"/>
            <w:tcBorders>
              <w:top w:val="single" w:sz="4" w:space="0" w:color="auto"/>
              <w:left w:val="single" w:sz="4" w:space="0" w:color="auto"/>
              <w:bottom w:val="single" w:sz="4" w:space="0" w:color="auto"/>
              <w:right w:val="single" w:sz="4" w:space="0" w:color="auto"/>
            </w:tcBorders>
          </w:tcPr>
          <w:p w14:paraId="17F5D4AC" w14:textId="77777777" w:rsidR="00BF46E1" w:rsidRPr="0041528A" w:rsidRDefault="00BF46E1" w:rsidP="00195D76">
            <w:pPr>
              <w:pStyle w:val="TAC"/>
            </w:pPr>
            <w:r w:rsidRPr="0041528A">
              <w:t>B7</w:t>
            </w:r>
          </w:p>
        </w:tc>
        <w:tc>
          <w:tcPr>
            <w:tcW w:w="567" w:type="dxa"/>
            <w:tcBorders>
              <w:top w:val="single" w:sz="4" w:space="0" w:color="auto"/>
              <w:left w:val="single" w:sz="4" w:space="0" w:color="auto"/>
              <w:bottom w:val="single" w:sz="4" w:space="0" w:color="auto"/>
              <w:right w:val="single" w:sz="4" w:space="0" w:color="auto"/>
            </w:tcBorders>
          </w:tcPr>
          <w:p w14:paraId="4CEC99D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D667EE" w14:textId="77777777" w:rsidR="00BF46E1" w:rsidRPr="0041528A" w:rsidRDefault="00BF46E1" w:rsidP="00195D76">
            <w:pPr>
              <w:pStyle w:val="TAC"/>
              <w:rPr>
                <w:rFonts w:eastAsia="SimSun"/>
                <w:lang w:eastAsia="zh-CN"/>
              </w:rPr>
            </w:pPr>
            <w:r w:rsidRPr="0041528A">
              <w:rPr>
                <w:rFonts w:eastAsia="SimSun"/>
                <w:lang w:eastAsia="zh-CN"/>
              </w:rPr>
              <w:t>00</w:t>
            </w:r>
          </w:p>
        </w:tc>
        <w:tc>
          <w:tcPr>
            <w:tcW w:w="567" w:type="dxa"/>
            <w:tcBorders>
              <w:top w:val="single" w:sz="4" w:space="0" w:color="auto"/>
              <w:left w:val="single" w:sz="4" w:space="0" w:color="auto"/>
              <w:bottom w:val="single" w:sz="4" w:space="0" w:color="auto"/>
              <w:right w:val="single" w:sz="4" w:space="0" w:color="auto"/>
            </w:tcBorders>
          </w:tcPr>
          <w:p w14:paraId="5B5DF059" w14:textId="77777777" w:rsidR="00BF46E1" w:rsidRPr="0041528A" w:rsidRDefault="00BF46E1" w:rsidP="00195D76">
            <w:pPr>
              <w:pStyle w:val="TAC"/>
            </w:pPr>
          </w:p>
        </w:tc>
      </w:tr>
    </w:tbl>
    <w:p w14:paraId="7F8E13CC" w14:textId="77777777" w:rsidR="00BF46E1" w:rsidRPr="0041528A" w:rsidRDefault="00BF46E1" w:rsidP="00BF46E1"/>
    <w:p w14:paraId="089A72F2" w14:textId="77777777" w:rsidR="00BF46E1" w:rsidRPr="0041528A" w:rsidRDefault="00BF46E1" w:rsidP="00BF46E1">
      <w:pPr>
        <w:rPr>
          <w:lang w:eastAsia="zh-CN"/>
        </w:rPr>
      </w:pPr>
      <w:r w:rsidRPr="0041528A">
        <w:t>ENVELOPE: EVENT DOWNLOAD - Data available 1.7.</w:t>
      </w:r>
      <w:r w:rsidRPr="0041528A">
        <w:rPr>
          <w:lang w:eastAsia="zh-CN"/>
        </w:rPr>
        <w:t>2</w:t>
      </w:r>
    </w:p>
    <w:p w14:paraId="28386EE1" w14:textId="77777777" w:rsidR="00BF46E1" w:rsidRPr="0041528A" w:rsidRDefault="00BF46E1" w:rsidP="00BF46E1">
      <w:r w:rsidRPr="0041528A">
        <w:t>Logically:</w:t>
      </w:r>
    </w:p>
    <w:p w14:paraId="180273B9" w14:textId="77777777" w:rsidR="00BF46E1" w:rsidRPr="0041528A" w:rsidRDefault="00BF46E1" w:rsidP="0041528A">
      <w:pPr>
        <w:pStyle w:val="EW"/>
      </w:pPr>
      <w:r w:rsidRPr="0041528A">
        <w:t>Event list</w:t>
      </w:r>
    </w:p>
    <w:p w14:paraId="311E4CB6" w14:textId="77777777" w:rsidR="00BF46E1" w:rsidRPr="0041528A" w:rsidRDefault="00BF46E1" w:rsidP="0041528A">
      <w:pPr>
        <w:pStyle w:val="EW"/>
      </w:pPr>
      <w:r w:rsidRPr="0041528A">
        <w:tab/>
        <w:t>Event:</w:t>
      </w:r>
      <w:r w:rsidRPr="0041528A">
        <w:tab/>
        <w:t>Data available</w:t>
      </w:r>
    </w:p>
    <w:p w14:paraId="7271A70C" w14:textId="77777777" w:rsidR="00BF46E1" w:rsidRPr="0041528A" w:rsidRDefault="00BF46E1" w:rsidP="0041528A">
      <w:pPr>
        <w:pStyle w:val="EW"/>
      </w:pPr>
      <w:r w:rsidRPr="0041528A">
        <w:t>Device identities</w:t>
      </w:r>
    </w:p>
    <w:p w14:paraId="0D227BC3" w14:textId="77777777" w:rsidR="00BF46E1" w:rsidRPr="0041528A" w:rsidRDefault="00BF46E1" w:rsidP="0041528A">
      <w:pPr>
        <w:pStyle w:val="EW"/>
      </w:pPr>
      <w:r w:rsidRPr="0041528A">
        <w:tab/>
        <w:t>Source device:</w:t>
      </w:r>
      <w:r w:rsidRPr="0041528A">
        <w:tab/>
        <w:t>ME</w:t>
      </w:r>
    </w:p>
    <w:p w14:paraId="7EF299D0" w14:textId="77777777" w:rsidR="00BF46E1" w:rsidRPr="0041528A" w:rsidRDefault="00BF46E1" w:rsidP="0041528A">
      <w:pPr>
        <w:pStyle w:val="EW"/>
      </w:pPr>
      <w:r w:rsidRPr="0041528A">
        <w:tab/>
        <w:t>Destination device:</w:t>
      </w:r>
      <w:r w:rsidRPr="0041528A">
        <w:tab/>
        <w:t>UICC</w:t>
      </w:r>
    </w:p>
    <w:p w14:paraId="3C03C6AF" w14:textId="77777777" w:rsidR="00BF46E1" w:rsidRPr="0041528A" w:rsidRDefault="00BF46E1" w:rsidP="0041528A">
      <w:pPr>
        <w:pStyle w:val="EW"/>
      </w:pPr>
      <w:r w:rsidRPr="0041528A">
        <w:t>Channel status</w:t>
      </w:r>
    </w:p>
    <w:p w14:paraId="77EA06CE" w14:textId="77777777" w:rsidR="00BF46E1" w:rsidRPr="0041528A" w:rsidRDefault="00BF46E1" w:rsidP="0041528A">
      <w:pPr>
        <w:pStyle w:val="EW"/>
      </w:pPr>
      <w:r w:rsidRPr="0041528A">
        <w:tab/>
        <w:t>Channel status:</w:t>
      </w:r>
      <w:r w:rsidRPr="0041528A">
        <w:tab/>
        <w:t>Channel 1 open, link established</w:t>
      </w:r>
    </w:p>
    <w:p w14:paraId="681407DE" w14:textId="77777777" w:rsidR="00BF46E1" w:rsidRPr="0041528A" w:rsidRDefault="00BF46E1" w:rsidP="0041528A">
      <w:pPr>
        <w:pStyle w:val="EW"/>
      </w:pPr>
      <w:r w:rsidRPr="0041528A">
        <w:t>Channel Data Length</w:t>
      </w:r>
    </w:p>
    <w:p w14:paraId="637EB360" w14:textId="77777777" w:rsidR="00BF46E1" w:rsidRPr="0041528A" w:rsidRDefault="00BF46E1" w:rsidP="0041528A">
      <w:pPr>
        <w:pStyle w:val="EX"/>
      </w:pPr>
      <w:r w:rsidRPr="0041528A">
        <w:tab/>
        <w:t>Channel data length:</w:t>
      </w:r>
      <w:r w:rsidRPr="0041528A">
        <w:tab/>
      </w:r>
      <w:r w:rsidRPr="0041528A">
        <w:rPr>
          <w:rFonts w:eastAsia="SimSun"/>
          <w:lang w:eastAsia="zh-CN"/>
        </w:rPr>
        <w:t>C8</w:t>
      </w:r>
    </w:p>
    <w:p w14:paraId="0EB46104" w14:textId="77777777" w:rsidR="00BF46E1" w:rsidRPr="0041528A" w:rsidRDefault="00BF46E1" w:rsidP="00BF46E1">
      <w:r w:rsidRPr="0041528A">
        <w:t>Coding:</w:t>
      </w:r>
    </w:p>
    <w:p w14:paraId="38FA829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12E2081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708DC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1FD0574" w14:textId="77777777" w:rsidR="00BF46E1" w:rsidRPr="0041528A" w:rsidRDefault="00BF46E1" w:rsidP="00195D76">
            <w:pPr>
              <w:pStyle w:val="TAC"/>
            </w:pPr>
            <w:r w:rsidRPr="0041528A">
              <w:t>D6</w:t>
            </w:r>
          </w:p>
        </w:tc>
        <w:tc>
          <w:tcPr>
            <w:tcW w:w="546" w:type="dxa"/>
            <w:tcBorders>
              <w:top w:val="single" w:sz="4" w:space="0" w:color="auto"/>
              <w:left w:val="single" w:sz="4" w:space="0" w:color="auto"/>
              <w:bottom w:val="single" w:sz="4" w:space="0" w:color="auto"/>
              <w:right w:val="single" w:sz="4" w:space="0" w:color="auto"/>
            </w:tcBorders>
          </w:tcPr>
          <w:p w14:paraId="42C72974" w14:textId="77777777" w:rsidR="00BF46E1" w:rsidRPr="0041528A" w:rsidRDefault="00BF46E1" w:rsidP="00195D76">
            <w:pPr>
              <w:pStyle w:val="TAC"/>
            </w:pPr>
            <w:r w:rsidRPr="0041528A">
              <w:t>0E</w:t>
            </w:r>
          </w:p>
        </w:tc>
        <w:tc>
          <w:tcPr>
            <w:tcW w:w="588" w:type="dxa"/>
            <w:tcBorders>
              <w:top w:val="single" w:sz="4" w:space="0" w:color="auto"/>
              <w:left w:val="single" w:sz="4" w:space="0" w:color="auto"/>
              <w:bottom w:val="single" w:sz="4" w:space="0" w:color="auto"/>
              <w:right w:val="single" w:sz="4" w:space="0" w:color="auto"/>
            </w:tcBorders>
          </w:tcPr>
          <w:p w14:paraId="6D8E19B6" w14:textId="77777777" w:rsidR="00BF46E1" w:rsidRPr="0041528A" w:rsidRDefault="00BF46E1" w:rsidP="00195D76">
            <w:pPr>
              <w:pStyle w:val="TAC"/>
            </w:pPr>
            <w:r w:rsidRPr="0041528A">
              <w:t>99</w:t>
            </w:r>
          </w:p>
        </w:tc>
        <w:tc>
          <w:tcPr>
            <w:tcW w:w="567" w:type="dxa"/>
            <w:tcBorders>
              <w:top w:val="single" w:sz="4" w:space="0" w:color="auto"/>
              <w:left w:val="single" w:sz="4" w:space="0" w:color="auto"/>
              <w:bottom w:val="single" w:sz="4" w:space="0" w:color="auto"/>
              <w:right w:val="single" w:sz="4" w:space="0" w:color="auto"/>
            </w:tcBorders>
          </w:tcPr>
          <w:p w14:paraId="7F7D3B6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5CA1A2"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36B174C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D9E79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96488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6A01A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CDE829" w14:textId="77777777" w:rsidR="00BF46E1" w:rsidRPr="0041528A" w:rsidRDefault="00BF46E1" w:rsidP="00195D76">
            <w:pPr>
              <w:pStyle w:val="TAC"/>
            </w:pPr>
            <w:r w:rsidRPr="0041528A">
              <w:t>B8</w:t>
            </w:r>
          </w:p>
        </w:tc>
        <w:tc>
          <w:tcPr>
            <w:tcW w:w="567" w:type="dxa"/>
            <w:tcBorders>
              <w:top w:val="single" w:sz="4" w:space="0" w:color="auto"/>
              <w:left w:val="single" w:sz="4" w:space="0" w:color="auto"/>
              <w:bottom w:val="single" w:sz="4" w:space="0" w:color="auto"/>
              <w:right w:val="single" w:sz="4" w:space="0" w:color="auto"/>
            </w:tcBorders>
          </w:tcPr>
          <w:p w14:paraId="1950693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CE0B08E" w14:textId="77777777" w:rsidR="00BF46E1" w:rsidRPr="0041528A" w:rsidRDefault="00BF46E1" w:rsidP="00195D76">
            <w:pPr>
              <w:pStyle w:val="TAC"/>
            </w:pPr>
            <w:r w:rsidRPr="0041528A">
              <w:t>81</w:t>
            </w:r>
          </w:p>
        </w:tc>
      </w:tr>
      <w:tr w:rsidR="00BF46E1" w:rsidRPr="0041528A" w14:paraId="2DD73DCD" w14:textId="77777777" w:rsidTr="00195D76">
        <w:trPr>
          <w:jc w:val="center"/>
        </w:trPr>
        <w:tc>
          <w:tcPr>
            <w:tcW w:w="1134" w:type="dxa"/>
            <w:tcBorders>
              <w:top w:val="single" w:sz="4" w:space="0" w:color="auto"/>
              <w:right w:val="single" w:sz="4" w:space="0" w:color="auto"/>
            </w:tcBorders>
          </w:tcPr>
          <w:p w14:paraId="045C047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23001F" w14:textId="77777777" w:rsidR="00BF46E1" w:rsidRPr="0041528A" w:rsidRDefault="00BF46E1" w:rsidP="00195D76">
            <w:pPr>
              <w:pStyle w:val="TAC"/>
            </w:pPr>
            <w:r w:rsidRPr="0041528A">
              <w:t>00</w:t>
            </w:r>
          </w:p>
        </w:tc>
        <w:tc>
          <w:tcPr>
            <w:tcW w:w="546" w:type="dxa"/>
            <w:tcBorders>
              <w:top w:val="single" w:sz="4" w:space="0" w:color="auto"/>
              <w:left w:val="single" w:sz="4" w:space="0" w:color="auto"/>
              <w:bottom w:val="single" w:sz="4" w:space="0" w:color="auto"/>
              <w:right w:val="single" w:sz="4" w:space="0" w:color="auto"/>
            </w:tcBorders>
          </w:tcPr>
          <w:p w14:paraId="2EC89162" w14:textId="77777777" w:rsidR="00BF46E1" w:rsidRPr="0041528A" w:rsidRDefault="00BF46E1" w:rsidP="00195D76">
            <w:pPr>
              <w:pStyle w:val="TAC"/>
            </w:pPr>
            <w:r w:rsidRPr="0041528A">
              <w:t>B7</w:t>
            </w:r>
          </w:p>
        </w:tc>
        <w:tc>
          <w:tcPr>
            <w:tcW w:w="588" w:type="dxa"/>
            <w:tcBorders>
              <w:top w:val="single" w:sz="4" w:space="0" w:color="auto"/>
              <w:left w:val="single" w:sz="4" w:space="0" w:color="auto"/>
              <w:bottom w:val="single" w:sz="4" w:space="0" w:color="auto"/>
              <w:right w:val="single" w:sz="4" w:space="0" w:color="auto"/>
            </w:tcBorders>
          </w:tcPr>
          <w:p w14:paraId="5F7E3A8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99779D" w14:textId="77777777" w:rsidR="00BF46E1" w:rsidRPr="0041528A" w:rsidRDefault="00BF46E1" w:rsidP="00195D76">
            <w:pPr>
              <w:pStyle w:val="TAC"/>
              <w:rPr>
                <w:rFonts w:eastAsia="SimSun"/>
                <w:lang w:eastAsia="zh-CN"/>
              </w:rPr>
            </w:pPr>
            <w:r w:rsidRPr="0041528A">
              <w:rPr>
                <w:rFonts w:eastAsia="SimSun"/>
                <w:lang w:eastAsia="zh-CN"/>
              </w:rPr>
              <w:t>C8</w:t>
            </w:r>
          </w:p>
        </w:tc>
        <w:tc>
          <w:tcPr>
            <w:tcW w:w="567" w:type="dxa"/>
            <w:tcBorders>
              <w:top w:val="single" w:sz="4" w:space="0" w:color="auto"/>
              <w:left w:val="single" w:sz="4" w:space="0" w:color="auto"/>
              <w:bottom w:val="single" w:sz="4" w:space="0" w:color="auto"/>
              <w:right w:val="single" w:sz="4" w:space="0" w:color="auto"/>
            </w:tcBorders>
          </w:tcPr>
          <w:p w14:paraId="028E789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B4CEF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747D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F5CE7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FEEA1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66A6E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1CE69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C83648" w14:textId="77777777" w:rsidR="00BF46E1" w:rsidRPr="0041528A" w:rsidRDefault="00BF46E1" w:rsidP="00195D76">
            <w:pPr>
              <w:pStyle w:val="TAC"/>
            </w:pPr>
          </w:p>
        </w:tc>
      </w:tr>
    </w:tbl>
    <w:p w14:paraId="356AAC8D" w14:textId="77777777" w:rsidR="00BF46E1" w:rsidRPr="0041528A" w:rsidRDefault="00BF46E1" w:rsidP="00BF46E1">
      <w:pPr>
        <w:rPr>
          <w:lang w:eastAsia="zh-CN"/>
        </w:rPr>
      </w:pPr>
    </w:p>
    <w:p w14:paraId="586A7736" w14:textId="77777777" w:rsidR="00BF46E1" w:rsidRPr="0041528A" w:rsidRDefault="00BF46E1" w:rsidP="00BF46E1">
      <w:pPr>
        <w:rPr>
          <w:lang w:eastAsia="zh-CN"/>
        </w:rPr>
      </w:pPr>
      <w:r w:rsidRPr="0041528A">
        <w:t>PROACTIVE COMMAND: RECEIVE DATA 1.7.</w:t>
      </w:r>
      <w:r w:rsidRPr="0041528A">
        <w:rPr>
          <w:lang w:eastAsia="zh-CN"/>
        </w:rPr>
        <w:t>2</w:t>
      </w:r>
    </w:p>
    <w:p w14:paraId="076C323B" w14:textId="77777777" w:rsidR="00BF46E1" w:rsidRPr="0041528A" w:rsidRDefault="00BF46E1" w:rsidP="00BF46E1">
      <w:r w:rsidRPr="0041528A">
        <w:t>Logically:</w:t>
      </w:r>
    </w:p>
    <w:p w14:paraId="5CCFAC37" w14:textId="77777777" w:rsidR="00BF46E1" w:rsidRPr="0041528A" w:rsidRDefault="00BF46E1" w:rsidP="0041528A">
      <w:pPr>
        <w:pStyle w:val="EW"/>
      </w:pPr>
      <w:r w:rsidRPr="0041528A">
        <w:t>Command details</w:t>
      </w:r>
    </w:p>
    <w:p w14:paraId="260EAF52" w14:textId="77777777" w:rsidR="00BF46E1" w:rsidRPr="0041528A" w:rsidRDefault="00BF46E1" w:rsidP="0041528A">
      <w:pPr>
        <w:pStyle w:val="EW"/>
      </w:pPr>
      <w:r w:rsidRPr="0041528A">
        <w:tab/>
        <w:t>Command number:</w:t>
      </w:r>
      <w:r w:rsidRPr="0041528A">
        <w:tab/>
        <w:t>1</w:t>
      </w:r>
    </w:p>
    <w:p w14:paraId="1C68A180" w14:textId="77777777" w:rsidR="00BF46E1" w:rsidRPr="0041528A" w:rsidRDefault="00BF46E1" w:rsidP="0041528A">
      <w:pPr>
        <w:pStyle w:val="EW"/>
      </w:pPr>
      <w:r w:rsidRPr="0041528A">
        <w:tab/>
        <w:t>Command type:</w:t>
      </w:r>
      <w:r w:rsidRPr="0041528A">
        <w:tab/>
        <w:t>RECEIVE DATA</w:t>
      </w:r>
    </w:p>
    <w:p w14:paraId="750874A1" w14:textId="77777777" w:rsidR="00BF46E1" w:rsidRPr="0041528A" w:rsidRDefault="00BF46E1" w:rsidP="0041528A">
      <w:pPr>
        <w:pStyle w:val="EW"/>
      </w:pPr>
      <w:r w:rsidRPr="0041528A">
        <w:tab/>
        <w:t>Command qualifier:</w:t>
      </w:r>
      <w:r w:rsidRPr="0041528A">
        <w:tab/>
        <w:t>RFU</w:t>
      </w:r>
    </w:p>
    <w:p w14:paraId="606F291E" w14:textId="77777777" w:rsidR="00BF46E1" w:rsidRPr="0041528A" w:rsidRDefault="00BF46E1" w:rsidP="0041528A">
      <w:pPr>
        <w:pStyle w:val="EW"/>
      </w:pPr>
      <w:r w:rsidRPr="0041528A">
        <w:t>Device identities</w:t>
      </w:r>
    </w:p>
    <w:p w14:paraId="23893BA4" w14:textId="77777777" w:rsidR="00BF46E1" w:rsidRPr="0041528A" w:rsidRDefault="00BF46E1" w:rsidP="0041528A">
      <w:pPr>
        <w:pStyle w:val="EW"/>
      </w:pPr>
      <w:r w:rsidRPr="0041528A">
        <w:tab/>
        <w:t>Source device:</w:t>
      </w:r>
      <w:r w:rsidRPr="0041528A">
        <w:tab/>
        <w:t>UICC</w:t>
      </w:r>
    </w:p>
    <w:p w14:paraId="62C1D0F4" w14:textId="77777777" w:rsidR="00BF46E1" w:rsidRPr="0041528A" w:rsidRDefault="00BF46E1" w:rsidP="0041528A">
      <w:pPr>
        <w:pStyle w:val="EW"/>
      </w:pPr>
      <w:r w:rsidRPr="0041528A">
        <w:tab/>
        <w:t>Destination device:</w:t>
      </w:r>
      <w:r w:rsidRPr="0041528A">
        <w:tab/>
        <w:t>Channel 1</w:t>
      </w:r>
      <w:r w:rsidRPr="0041528A">
        <w:tab/>
      </w:r>
    </w:p>
    <w:p w14:paraId="4079FA55" w14:textId="77777777" w:rsidR="00BF46E1" w:rsidRPr="0041528A" w:rsidRDefault="00BF46E1" w:rsidP="0041528A">
      <w:pPr>
        <w:pStyle w:val="EW"/>
      </w:pPr>
      <w:r w:rsidRPr="0041528A">
        <w:t>Channel Data Length</w:t>
      </w:r>
    </w:p>
    <w:p w14:paraId="2285529E" w14:textId="77777777" w:rsidR="00BF46E1" w:rsidRPr="0041528A" w:rsidRDefault="00BF46E1" w:rsidP="0041528A">
      <w:pPr>
        <w:pStyle w:val="EX"/>
      </w:pPr>
      <w:r w:rsidRPr="0041528A">
        <w:tab/>
        <w:t>Channel Data Length:</w:t>
      </w:r>
      <w:r w:rsidRPr="0041528A">
        <w:tab/>
        <w:t>200</w:t>
      </w:r>
    </w:p>
    <w:p w14:paraId="6FBF32AA" w14:textId="77777777" w:rsidR="00BF46E1" w:rsidRPr="0041528A" w:rsidRDefault="00BF46E1" w:rsidP="00BF46E1">
      <w:r w:rsidRPr="0041528A">
        <w:t>Coding:</w:t>
      </w:r>
    </w:p>
    <w:p w14:paraId="1507979A"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41528A" w14:paraId="3E4E84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4F9B8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C0E66CF" w14:textId="77777777" w:rsidR="00BF46E1" w:rsidRPr="0041528A" w:rsidRDefault="00BF46E1" w:rsidP="00195D76">
            <w:pPr>
              <w:pStyle w:val="TAC"/>
            </w:pPr>
            <w:r w:rsidRPr="0041528A">
              <w:t>D0</w:t>
            </w:r>
          </w:p>
        </w:tc>
        <w:tc>
          <w:tcPr>
            <w:tcW w:w="546" w:type="dxa"/>
            <w:tcBorders>
              <w:top w:val="single" w:sz="4" w:space="0" w:color="auto"/>
              <w:left w:val="single" w:sz="4" w:space="0" w:color="auto"/>
              <w:bottom w:val="single" w:sz="4" w:space="0" w:color="auto"/>
              <w:right w:val="single" w:sz="4" w:space="0" w:color="auto"/>
            </w:tcBorders>
          </w:tcPr>
          <w:p w14:paraId="1F8AC1BB" w14:textId="77777777" w:rsidR="00BF46E1" w:rsidRPr="0041528A" w:rsidRDefault="00BF46E1" w:rsidP="00195D76">
            <w:pPr>
              <w:pStyle w:val="TAC"/>
            </w:pPr>
            <w:r w:rsidRPr="0041528A">
              <w:t>0C</w:t>
            </w:r>
          </w:p>
        </w:tc>
        <w:tc>
          <w:tcPr>
            <w:tcW w:w="588" w:type="dxa"/>
            <w:tcBorders>
              <w:top w:val="single" w:sz="4" w:space="0" w:color="auto"/>
              <w:left w:val="single" w:sz="4" w:space="0" w:color="auto"/>
              <w:bottom w:val="single" w:sz="4" w:space="0" w:color="auto"/>
              <w:right w:val="single" w:sz="4" w:space="0" w:color="auto"/>
            </w:tcBorders>
          </w:tcPr>
          <w:p w14:paraId="2936F5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63F6E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04979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389695"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46F5AF5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A5474F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51747AB"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9257092"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5C57D9"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0DA2EC43" w14:textId="77777777" w:rsidR="00BF46E1" w:rsidRPr="0041528A" w:rsidRDefault="00BF46E1" w:rsidP="00195D76">
            <w:pPr>
              <w:pStyle w:val="TAC"/>
            </w:pPr>
            <w:r w:rsidRPr="0041528A">
              <w:t>B7</w:t>
            </w:r>
          </w:p>
        </w:tc>
      </w:tr>
      <w:tr w:rsidR="00BF46E1" w:rsidRPr="0041528A" w14:paraId="590501BB" w14:textId="77777777" w:rsidTr="00195D76">
        <w:trPr>
          <w:jc w:val="center"/>
        </w:trPr>
        <w:tc>
          <w:tcPr>
            <w:tcW w:w="1134" w:type="dxa"/>
            <w:tcBorders>
              <w:top w:val="single" w:sz="4" w:space="0" w:color="auto"/>
              <w:right w:val="single" w:sz="4" w:space="0" w:color="auto"/>
            </w:tcBorders>
          </w:tcPr>
          <w:p w14:paraId="6536867D"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D267A9" w14:textId="77777777" w:rsidR="00BF46E1" w:rsidRPr="0041528A" w:rsidRDefault="00BF46E1" w:rsidP="00195D76">
            <w:pPr>
              <w:pStyle w:val="TAC"/>
            </w:pPr>
            <w:r w:rsidRPr="0041528A">
              <w:t>01</w:t>
            </w:r>
          </w:p>
        </w:tc>
        <w:tc>
          <w:tcPr>
            <w:tcW w:w="546" w:type="dxa"/>
            <w:tcBorders>
              <w:top w:val="single" w:sz="4" w:space="0" w:color="auto"/>
              <w:left w:val="single" w:sz="4" w:space="0" w:color="auto"/>
              <w:bottom w:val="single" w:sz="4" w:space="0" w:color="auto"/>
              <w:right w:val="single" w:sz="4" w:space="0" w:color="auto"/>
            </w:tcBorders>
          </w:tcPr>
          <w:p w14:paraId="5DDFC111" w14:textId="77777777" w:rsidR="00BF46E1" w:rsidRPr="0041528A" w:rsidRDefault="00BF46E1" w:rsidP="00195D76">
            <w:pPr>
              <w:pStyle w:val="TAC"/>
            </w:pPr>
            <w:r w:rsidRPr="0041528A">
              <w:t>C8</w:t>
            </w:r>
          </w:p>
        </w:tc>
        <w:tc>
          <w:tcPr>
            <w:tcW w:w="588" w:type="dxa"/>
            <w:tcBorders>
              <w:top w:val="single" w:sz="4" w:space="0" w:color="auto"/>
              <w:left w:val="single" w:sz="4" w:space="0" w:color="auto"/>
              <w:bottom w:val="single" w:sz="4" w:space="0" w:color="auto"/>
              <w:right w:val="single" w:sz="4" w:space="0" w:color="auto"/>
            </w:tcBorders>
          </w:tcPr>
          <w:p w14:paraId="6BFEA0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72CE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64D3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0FFB8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31385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4B5AB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E3002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89DFD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5DF9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2FEF87" w14:textId="77777777" w:rsidR="00BF46E1" w:rsidRPr="0041528A" w:rsidRDefault="00BF46E1" w:rsidP="00195D76">
            <w:pPr>
              <w:pStyle w:val="TAC"/>
            </w:pPr>
          </w:p>
        </w:tc>
      </w:tr>
    </w:tbl>
    <w:p w14:paraId="30204E28" w14:textId="77777777" w:rsidR="00BF46E1" w:rsidRPr="0041528A" w:rsidRDefault="00BF46E1" w:rsidP="00BF46E1"/>
    <w:p w14:paraId="62632B99" w14:textId="77777777" w:rsidR="00BF46E1" w:rsidRPr="0041528A" w:rsidRDefault="00BF46E1" w:rsidP="00BF46E1">
      <w:pPr>
        <w:rPr>
          <w:lang w:eastAsia="zh-CN"/>
        </w:rPr>
      </w:pPr>
      <w:r w:rsidRPr="0041528A">
        <w:t>TERMINAL RESPONSE: RECEIVE DATA 1.7.</w:t>
      </w:r>
      <w:r w:rsidRPr="0041528A">
        <w:rPr>
          <w:lang w:eastAsia="zh-CN"/>
        </w:rPr>
        <w:t>2</w:t>
      </w:r>
    </w:p>
    <w:p w14:paraId="118C68F9" w14:textId="77777777" w:rsidR="00BF46E1" w:rsidRPr="0041528A" w:rsidRDefault="00BF46E1" w:rsidP="00BF46E1">
      <w:r w:rsidRPr="0041528A">
        <w:t>Logically:</w:t>
      </w:r>
    </w:p>
    <w:p w14:paraId="52A3CA82" w14:textId="77777777" w:rsidR="00BF46E1" w:rsidRPr="0041528A" w:rsidRDefault="00BF46E1" w:rsidP="0041528A">
      <w:pPr>
        <w:pStyle w:val="EW"/>
      </w:pPr>
      <w:r w:rsidRPr="0041528A">
        <w:lastRenderedPageBreak/>
        <w:t>Command details</w:t>
      </w:r>
    </w:p>
    <w:p w14:paraId="709CC3F3" w14:textId="77777777" w:rsidR="00BF46E1" w:rsidRPr="0041528A" w:rsidRDefault="00BF46E1" w:rsidP="0041528A">
      <w:pPr>
        <w:pStyle w:val="EW"/>
      </w:pPr>
      <w:r w:rsidRPr="0041528A">
        <w:tab/>
        <w:t>Command number:</w:t>
      </w:r>
      <w:r w:rsidRPr="0041528A">
        <w:tab/>
        <w:t>1</w:t>
      </w:r>
    </w:p>
    <w:p w14:paraId="4916429A" w14:textId="77777777" w:rsidR="00BF46E1" w:rsidRPr="0041528A" w:rsidRDefault="00BF46E1" w:rsidP="0041528A">
      <w:pPr>
        <w:pStyle w:val="EW"/>
      </w:pPr>
      <w:r w:rsidRPr="0041528A">
        <w:tab/>
        <w:t>Command type:</w:t>
      </w:r>
      <w:r w:rsidRPr="0041528A">
        <w:tab/>
        <w:t>RECEIVE DATA</w:t>
      </w:r>
    </w:p>
    <w:p w14:paraId="7605FB90" w14:textId="77777777" w:rsidR="00BF46E1" w:rsidRPr="0041528A" w:rsidRDefault="00BF46E1" w:rsidP="0041528A">
      <w:pPr>
        <w:pStyle w:val="EW"/>
      </w:pPr>
      <w:r w:rsidRPr="0041528A">
        <w:tab/>
        <w:t>Command qualifier:</w:t>
      </w:r>
      <w:r w:rsidRPr="0041528A">
        <w:tab/>
        <w:t>RFU</w:t>
      </w:r>
    </w:p>
    <w:p w14:paraId="5E90B98C" w14:textId="77777777" w:rsidR="00BF46E1" w:rsidRPr="0041528A" w:rsidRDefault="00BF46E1" w:rsidP="0041528A">
      <w:pPr>
        <w:pStyle w:val="EW"/>
      </w:pPr>
      <w:r w:rsidRPr="0041528A">
        <w:t>Device identities</w:t>
      </w:r>
    </w:p>
    <w:p w14:paraId="712B21F9" w14:textId="77777777" w:rsidR="00BF46E1" w:rsidRPr="0041528A" w:rsidRDefault="00BF46E1" w:rsidP="0041528A">
      <w:pPr>
        <w:pStyle w:val="EW"/>
      </w:pPr>
      <w:r w:rsidRPr="0041528A">
        <w:tab/>
        <w:t>Source device:</w:t>
      </w:r>
      <w:r w:rsidRPr="0041528A">
        <w:tab/>
        <w:t>ME</w:t>
      </w:r>
    </w:p>
    <w:p w14:paraId="1EC33FCD" w14:textId="77777777" w:rsidR="00BF46E1" w:rsidRPr="0041528A" w:rsidRDefault="00BF46E1" w:rsidP="0041528A">
      <w:pPr>
        <w:pStyle w:val="EW"/>
      </w:pPr>
      <w:r w:rsidRPr="0041528A">
        <w:tab/>
        <w:t>Destination device:</w:t>
      </w:r>
      <w:r w:rsidRPr="0041528A">
        <w:tab/>
        <w:t>UICC</w:t>
      </w:r>
    </w:p>
    <w:p w14:paraId="43735624" w14:textId="77777777" w:rsidR="00BF46E1" w:rsidRPr="0041528A" w:rsidRDefault="00BF46E1" w:rsidP="0041528A">
      <w:pPr>
        <w:pStyle w:val="EW"/>
      </w:pPr>
      <w:r w:rsidRPr="0041528A">
        <w:t>Result</w:t>
      </w:r>
    </w:p>
    <w:p w14:paraId="3ABC8589" w14:textId="77777777" w:rsidR="00BF46E1" w:rsidRPr="0041528A" w:rsidRDefault="00BF46E1" w:rsidP="0041528A">
      <w:pPr>
        <w:pStyle w:val="EW"/>
      </w:pPr>
      <w:r w:rsidRPr="0041528A">
        <w:tab/>
        <w:t>General Result:</w:t>
      </w:r>
      <w:r w:rsidRPr="0041528A">
        <w:tab/>
        <w:t>Command performed successfully</w:t>
      </w:r>
    </w:p>
    <w:p w14:paraId="6D5BA62B" w14:textId="77777777" w:rsidR="00BF46E1" w:rsidRPr="0041528A" w:rsidRDefault="00BF46E1" w:rsidP="0041528A">
      <w:pPr>
        <w:pStyle w:val="EW"/>
      </w:pPr>
      <w:r w:rsidRPr="0041528A">
        <w:t>Channel Data:</w:t>
      </w:r>
      <w:r w:rsidRPr="0041528A">
        <w:tab/>
        <w:t>00 01 02 .. C7 (200 Bytes of data)</w:t>
      </w:r>
    </w:p>
    <w:p w14:paraId="7002B1CF" w14:textId="77777777" w:rsidR="00BF46E1" w:rsidRPr="0041528A" w:rsidRDefault="00BF46E1" w:rsidP="0041528A">
      <w:pPr>
        <w:pStyle w:val="EX"/>
        <w:rPr>
          <w:rFonts w:eastAsia="SimSun"/>
          <w:lang w:eastAsia="zh-CN"/>
        </w:rPr>
      </w:pPr>
      <w:r w:rsidRPr="0041528A">
        <w:t>Channel data length:</w:t>
      </w:r>
      <w:r w:rsidRPr="0041528A">
        <w:tab/>
      </w:r>
      <w:r w:rsidRPr="0041528A">
        <w:rPr>
          <w:rFonts w:eastAsia="SimSun"/>
          <w:lang w:eastAsia="zh-CN"/>
        </w:rPr>
        <w:t>00</w:t>
      </w:r>
    </w:p>
    <w:p w14:paraId="326C4B82" w14:textId="77777777" w:rsidR="00BF46E1" w:rsidRPr="0041528A" w:rsidRDefault="00BF46E1" w:rsidP="00BF46E1">
      <w:r w:rsidRPr="0041528A">
        <w:t>Coding:</w:t>
      </w:r>
    </w:p>
    <w:p w14:paraId="7F99970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080FB4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451CA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069E6F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CFAFC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97824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26D5927" w14:textId="77777777" w:rsidR="00BF46E1" w:rsidRPr="0041528A" w:rsidRDefault="00BF46E1" w:rsidP="00195D76">
            <w:pPr>
              <w:pStyle w:val="TAC"/>
            </w:pPr>
            <w:r w:rsidRPr="0041528A">
              <w:t>42</w:t>
            </w:r>
          </w:p>
        </w:tc>
        <w:tc>
          <w:tcPr>
            <w:tcW w:w="567" w:type="dxa"/>
            <w:tcBorders>
              <w:top w:val="single" w:sz="4" w:space="0" w:color="auto"/>
              <w:left w:val="single" w:sz="4" w:space="0" w:color="auto"/>
              <w:bottom w:val="single" w:sz="4" w:space="0" w:color="auto"/>
              <w:right w:val="single" w:sz="4" w:space="0" w:color="auto"/>
            </w:tcBorders>
          </w:tcPr>
          <w:p w14:paraId="0801D69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992BCF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D67521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C48BA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2E5CF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7B1144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F6473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B60240" w14:textId="77777777" w:rsidR="00BF46E1" w:rsidRPr="0041528A" w:rsidRDefault="00BF46E1" w:rsidP="00195D76">
            <w:pPr>
              <w:pStyle w:val="TAC"/>
            </w:pPr>
            <w:r w:rsidRPr="0041528A">
              <w:t>00</w:t>
            </w:r>
          </w:p>
        </w:tc>
      </w:tr>
      <w:tr w:rsidR="00BF46E1" w:rsidRPr="0041528A" w14:paraId="09ACBCAD" w14:textId="77777777" w:rsidTr="00195D76">
        <w:trPr>
          <w:jc w:val="center"/>
        </w:trPr>
        <w:tc>
          <w:tcPr>
            <w:tcW w:w="1134" w:type="dxa"/>
            <w:tcBorders>
              <w:top w:val="single" w:sz="4" w:space="0" w:color="auto"/>
              <w:right w:val="single" w:sz="4" w:space="0" w:color="auto"/>
            </w:tcBorders>
          </w:tcPr>
          <w:p w14:paraId="4F34F58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BC76B1" w14:textId="77777777" w:rsidR="00BF46E1" w:rsidRPr="0041528A" w:rsidRDefault="00BF46E1" w:rsidP="00195D76">
            <w:pPr>
              <w:pStyle w:val="TAC"/>
            </w:pPr>
            <w:r w:rsidRPr="0041528A">
              <w:t>B6</w:t>
            </w:r>
          </w:p>
        </w:tc>
        <w:tc>
          <w:tcPr>
            <w:tcW w:w="567" w:type="dxa"/>
            <w:tcBorders>
              <w:top w:val="single" w:sz="4" w:space="0" w:color="auto"/>
              <w:left w:val="single" w:sz="4" w:space="0" w:color="auto"/>
              <w:bottom w:val="single" w:sz="4" w:space="0" w:color="auto"/>
              <w:right w:val="single" w:sz="4" w:space="0" w:color="auto"/>
            </w:tcBorders>
          </w:tcPr>
          <w:p w14:paraId="022229B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3A6000E" w14:textId="77777777" w:rsidR="00BF46E1" w:rsidRPr="0041528A" w:rsidRDefault="00BF46E1" w:rsidP="00195D76">
            <w:pPr>
              <w:pStyle w:val="TAC"/>
            </w:pPr>
            <w:r w:rsidRPr="0041528A">
              <w:t>C8</w:t>
            </w:r>
          </w:p>
        </w:tc>
        <w:tc>
          <w:tcPr>
            <w:tcW w:w="567" w:type="dxa"/>
            <w:tcBorders>
              <w:top w:val="single" w:sz="4" w:space="0" w:color="auto"/>
              <w:left w:val="single" w:sz="4" w:space="0" w:color="auto"/>
              <w:bottom w:val="single" w:sz="4" w:space="0" w:color="auto"/>
              <w:right w:val="single" w:sz="4" w:space="0" w:color="auto"/>
            </w:tcBorders>
          </w:tcPr>
          <w:p w14:paraId="425CFEF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4AF220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B9328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4D3F933" w14:textId="77777777" w:rsidR="00BF46E1" w:rsidRPr="0041528A" w:rsidRDefault="00BF46E1" w:rsidP="00195D76">
            <w:pPr>
              <w:pStyle w:val="TAC"/>
            </w:pPr>
            <w:r w:rsidRPr="0041528A">
              <w:t>..</w:t>
            </w:r>
          </w:p>
        </w:tc>
        <w:tc>
          <w:tcPr>
            <w:tcW w:w="567" w:type="dxa"/>
            <w:tcBorders>
              <w:top w:val="single" w:sz="4" w:space="0" w:color="auto"/>
              <w:left w:val="single" w:sz="4" w:space="0" w:color="auto"/>
              <w:bottom w:val="single" w:sz="4" w:space="0" w:color="auto"/>
              <w:right w:val="single" w:sz="4" w:space="0" w:color="auto"/>
            </w:tcBorders>
          </w:tcPr>
          <w:p w14:paraId="630BEE0B" w14:textId="77777777" w:rsidR="00BF46E1" w:rsidRPr="0041528A" w:rsidRDefault="00BF46E1" w:rsidP="00195D76">
            <w:pPr>
              <w:pStyle w:val="TAC"/>
            </w:pPr>
            <w:r w:rsidRPr="0041528A">
              <w:t>C7</w:t>
            </w:r>
          </w:p>
        </w:tc>
        <w:tc>
          <w:tcPr>
            <w:tcW w:w="567" w:type="dxa"/>
            <w:tcBorders>
              <w:top w:val="single" w:sz="4" w:space="0" w:color="auto"/>
              <w:left w:val="single" w:sz="4" w:space="0" w:color="auto"/>
              <w:bottom w:val="single" w:sz="4" w:space="0" w:color="auto"/>
              <w:right w:val="single" w:sz="4" w:space="0" w:color="auto"/>
            </w:tcBorders>
          </w:tcPr>
          <w:p w14:paraId="5BB81800" w14:textId="77777777" w:rsidR="00BF46E1" w:rsidRPr="0041528A" w:rsidRDefault="00BF46E1" w:rsidP="00195D76">
            <w:pPr>
              <w:pStyle w:val="TAC"/>
            </w:pPr>
            <w:r w:rsidRPr="0041528A">
              <w:t>B7</w:t>
            </w:r>
          </w:p>
        </w:tc>
        <w:tc>
          <w:tcPr>
            <w:tcW w:w="567" w:type="dxa"/>
            <w:tcBorders>
              <w:top w:val="single" w:sz="4" w:space="0" w:color="auto"/>
              <w:left w:val="single" w:sz="4" w:space="0" w:color="auto"/>
              <w:bottom w:val="single" w:sz="4" w:space="0" w:color="auto"/>
              <w:right w:val="single" w:sz="4" w:space="0" w:color="auto"/>
            </w:tcBorders>
          </w:tcPr>
          <w:p w14:paraId="407DA9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DA2E0A" w14:textId="77777777" w:rsidR="00BF46E1" w:rsidRPr="0041528A" w:rsidRDefault="00BF46E1" w:rsidP="00195D76">
            <w:pPr>
              <w:pStyle w:val="TAC"/>
              <w:rPr>
                <w:rFonts w:eastAsia="SimSun"/>
                <w:lang w:eastAsia="zh-CN"/>
              </w:rPr>
            </w:pPr>
            <w:r w:rsidRPr="0041528A">
              <w:rPr>
                <w:rFonts w:eastAsia="SimSun"/>
                <w:lang w:eastAsia="zh-CN"/>
              </w:rPr>
              <w:t>00</w:t>
            </w:r>
          </w:p>
        </w:tc>
        <w:tc>
          <w:tcPr>
            <w:tcW w:w="567" w:type="dxa"/>
            <w:tcBorders>
              <w:top w:val="single" w:sz="4" w:space="0" w:color="auto"/>
              <w:left w:val="single" w:sz="4" w:space="0" w:color="auto"/>
              <w:bottom w:val="single" w:sz="4" w:space="0" w:color="auto"/>
              <w:right w:val="single" w:sz="4" w:space="0" w:color="auto"/>
            </w:tcBorders>
          </w:tcPr>
          <w:p w14:paraId="6025153D" w14:textId="77777777" w:rsidR="00BF46E1" w:rsidRPr="0041528A" w:rsidRDefault="00BF46E1" w:rsidP="00195D76">
            <w:pPr>
              <w:pStyle w:val="TAC"/>
            </w:pPr>
          </w:p>
        </w:tc>
      </w:tr>
    </w:tbl>
    <w:p w14:paraId="42CEE175" w14:textId="77777777" w:rsidR="00BF46E1" w:rsidRPr="0041528A" w:rsidRDefault="00BF46E1" w:rsidP="00BF46E1"/>
    <w:p w14:paraId="15AC3094" w14:textId="77777777" w:rsidR="00BF46E1" w:rsidRPr="0041528A" w:rsidRDefault="00BF46E1" w:rsidP="00BF46E1">
      <w:pPr>
        <w:pStyle w:val="H6"/>
      </w:pPr>
      <w:r w:rsidRPr="0041528A">
        <w:t>27.22.4.29.1.5</w:t>
      </w:r>
      <w:r w:rsidRPr="0041528A">
        <w:tab/>
        <w:t>Test requirement</w:t>
      </w:r>
    </w:p>
    <w:p w14:paraId="09D066E6" w14:textId="77777777" w:rsidR="00BF46E1" w:rsidRPr="005307A3" w:rsidRDefault="00BF46E1" w:rsidP="00BF46E1">
      <w:pPr>
        <w:rPr>
          <w:noProof/>
          <w:sz w:val="18"/>
        </w:rPr>
      </w:pPr>
      <w:r w:rsidRPr="0041528A">
        <w:t>The ME shall operate in the manner defined in expected sequences 1.1 to 1.7.</w:t>
      </w:r>
    </w:p>
    <w:p w14:paraId="1B0843D3" w14:textId="77777777" w:rsidR="00BF46E1" w:rsidRPr="005307A3" w:rsidRDefault="00BF46E1" w:rsidP="00BF46E1">
      <w:pPr>
        <w:pStyle w:val="Heading5"/>
      </w:pPr>
      <w:bookmarkStart w:id="18" w:name="_Toc146313078"/>
      <w:r w:rsidRPr="005307A3">
        <w:t>27.22.4.29.2</w:t>
      </w:r>
      <w:r w:rsidRPr="005307A3">
        <w:tab/>
        <w:t>RECEIVE DATA (support of Text Attribute)</w:t>
      </w:r>
      <w:bookmarkEnd w:id="18"/>
    </w:p>
    <w:p w14:paraId="271EA6F5" w14:textId="77777777" w:rsidR="00BF46E1" w:rsidRPr="005307A3" w:rsidRDefault="00BF46E1" w:rsidP="00BF46E1">
      <w:pPr>
        <w:pStyle w:val="H6"/>
      </w:pPr>
      <w:r w:rsidRPr="005307A3">
        <w:t>27.22.4.29.2.1</w:t>
      </w:r>
      <w:r w:rsidRPr="005307A3">
        <w:tab/>
        <w:t>RECEIVE DATA (support of Text Attribute – Left Alignment)</w:t>
      </w:r>
    </w:p>
    <w:p w14:paraId="5DF7CC69" w14:textId="77777777" w:rsidR="00BF46E1" w:rsidRPr="005307A3" w:rsidRDefault="00BF46E1" w:rsidP="00BF46E1">
      <w:pPr>
        <w:pStyle w:val="H6"/>
      </w:pPr>
      <w:r w:rsidRPr="005307A3">
        <w:t>27.22.4.29.2.1.1</w:t>
      </w:r>
      <w:r w:rsidRPr="005307A3">
        <w:tab/>
        <w:t>Definition and applicability</w:t>
      </w:r>
    </w:p>
    <w:p w14:paraId="0669B5F5" w14:textId="77777777" w:rsidR="00BF46E1" w:rsidRPr="005307A3" w:rsidRDefault="00BF46E1" w:rsidP="00BF46E1">
      <w:r w:rsidRPr="005307A3">
        <w:t>See clause 3.2.2.</w:t>
      </w:r>
    </w:p>
    <w:p w14:paraId="20763B5E" w14:textId="77777777" w:rsidR="00BF46E1" w:rsidRPr="005307A3" w:rsidRDefault="00BF46E1" w:rsidP="00BF46E1">
      <w:pPr>
        <w:pStyle w:val="H6"/>
      </w:pPr>
      <w:r w:rsidRPr="005307A3">
        <w:t>27.22.4.29.2.1.2</w:t>
      </w:r>
      <w:r w:rsidRPr="005307A3">
        <w:tab/>
        <w:t>Conformance requirements</w:t>
      </w:r>
    </w:p>
    <w:p w14:paraId="72D043F0" w14:textId="77777777" w:rsidR="00BF46E1" w:rsidRPr="005307A3" w:rsidRDefault="00BF46E1" w:rsidP="00BF46E1">
      <w:r w:rsidRPr="005307A3">
        <w:t>The ME shall support the class "e" commands as defined in:</w:t>
      </w:r>
    </w:p>
    <w:p w14:paraId="3ACB3045" w14:textId="77777777" w:rsidR="00BF46E1" w:rsidRPr="005307A3" w:rsidRDefault="00BF46E1" w:rsidP="00BF46E1">
      <w:pPr>
        <w:pStyle w:val="B1"/>
      </w:pPr>
      <w:r w:rsidRPr="005307A3">
        <w:t>-</w:t>
      </w:r>
      <w:r w:rsidRPr="005307A3">
        <w:tab/>
        <w:t>TS 31.111 [15].</w:t>
      </w:r>
    </w:p>
    <w:p w14:paraId="20079811" w14:textId="77777777" w:rsidR="00BF46E1" w:rsidRPr="005307A3" w:rsidRDefault="00BF46E1" w:rsidP="00BF46E1">
      <w:pPr>
        <w:pStyle w:val="H6"/>
      </w:pPr>
      <w:r w:rsidRPr="005307A3">
        <w:t>27.22.4.29.2.1.3</w:t>
      </w:r>
      <w:r w:rsidRPr="005307A3">
        <w:tab/>
        <w:t>Test purpose</w:t>
      </w:r>
    </w:p>
    <w:p w14:paraId="5E618536" w14:textId="77777777" w:rsidR="00BF46E1" w:rsidRPr="005307A3" w:rsidRDefault="00BF46E1" w:rsidP="00BF46E1">
      <w:r w:rsidRPr="005307A3">
        <w:t>To verify that the ME shall display the alpha identifier according to the left alignment text attribute configuration in the RECEIVE DATA proactive command and send a TERMINAL RESPONSE (Command Performed Successfully) to the UICC.</w:t>
      </w:r>
    </w:p>
    <w:p w14:paraId="5E405BEE" w14:textId="77777777" w:rsidR="00BF46E1" w:rsidRPr="005307A3" w:rsidRDefault="00BF46E1" w:rsidP="00BF46E1">
      <w:pPr>
        <w:pStyle w:val="H6"/>
      </w:pPr>
      <w:r w:rsidRPr="005307A3">
        <w:t>27.22.4.29.2.1.4</w:t>
      </w:r>
      <w:r w:rsidRPr="005307A3">
        <w:tab/>
        <w:t>Method of test</w:t>
      </w:r>
    </w:p>
    <w:p w14:paraId="6613A834" w14:textId="77777777" w:rsidR="00BF46E1" w:rsidRPr="005307A3" w:rsidRDefault="00BF46E1" w:rsidP="00BF46E1">
      <w:pPr>
        <w:pStyle w:val="H6"/>
      </w:pPr>
      <w:r w:rsidRPr="005307A3">
        <w:t>27.22.4.29.2.1.4.1</w:t>
      </w:r>
      <w:r w:rsidRPr="005307A3">
        <w:tab/>
        <w:t>Initial conditions</w:t>
      </w:r>
    </w:p>
    <w:p w14:paraId="1B28BE91" w14:textId="77777777" w:rsidR="00BF46E1" w:rsidRPr="005307A3" w:rsidRDefault="00BF46E1" w:rsidP="00BF46E1">
      <w:r w:rsidRPr="005307A3">
        <w:t>The ME is connected to the USIM Simulator and the USS. The elementary files are coded as Toolkit default.</w:t>
      </w:r>
    </w:p>
    <w:p w14:paraId="052374D4" w14:textId="77777777" w:rsidR="00BF46E1" w:rsidRPr="005307A3" w:rsidRDefault="00BF46E1" w:rsidP="00BF46E1">
      <w:r w:rsidRPr="005307A3">
        <w:t>Prior to this test the ME shall have been powered on and performed the PROFILE DOWNLOAD procedure.</w:t>
      </w:r>
    </w:p>
    <w:p w14:paraId="3C45ACAD"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57FE4382" w14:textId="77777777" w:rsidR="00BF46E1" w:rsidRPr="005307A3" w:rsidRDefault="00BF46E1" w:rsidP="00BF46E1">
      <w:r w:rsidRPr="005307A3">
        <w:t>The channel identifier value used for these tests is set to 1 as an example.</w:t>
      </w:r>
    </w:p>
    <w:p w14:paraId="5070CA30" w14:textId="77777777" w:rsidR="00BF46E1" w:rsidRPr="005307A3" w:rsidRDefault="00BF46E1" w:rsidP="00BF46E1">
      <w:r w:rsidRPr="005307A3">
        <w:t>This channel identifier is dependent on the ME's default channel identifier as declared in table A.2/27.</w:t>
      </w:r>
    </w:p>
    <w:p w14:paraId="120965DD"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0D957B45" w14:textId="77777777" w:rsidR="00BF46E1" w:rsidRPr="005307A3" w:rsidRDefault="00BF46E1" w:rsidP="00BF46E1">
      <w:r w:rsidRPr="005307A3">
        <w:lastRenderedPageBreak/>
        <w:t>The following Bearer Parameters used are those defined in the default Test PDP context3, as specified in TS 34.108 [12], for test cases using packet services:</w:t>
      </w:r>
    </w:p>
    <w:p w14:paraId="3AA6D172" w14:textId="77777777" w:rsidR="00BF46E1" w:rsidRPr="005307A3" w:rsidRDefault="00BF46E1" w:rsidP="00BF46E1">
      <w:r w:rsidRPr="005307A3">
        <w:t>Bearer Parameters:</w:t>
      </w:r>
      <w:r w:rsidRPr="005307A3">
        <w:tab/>
      </w:r>
      <w:r w:rsidRPr="005307A3">
        <w:tab/>
        <w:t>Same Bearer Parameters as defined in 27.22.4.27.2.4.1</w:t>
      </w:r>
    </w:p>
    <w:p w14:paraId="2CBDD1EA" w14:textId="77777777" w:rsidR="00BF46E1" w:rsidRPr="005307A3" w:rsidRDefault="00BF46E1" w:rsidP="00BF46E1">
      <w:r w:rsidRPr="005307A3">
        <w:t>GPRS Parameters:</w:t>
      </w:r>
      <w:r w:rsidRPr="005307A3">
        <w:tab/>
      </w:r>
      <w:r w:rsidRPr="005307A3">
        <w:tab/>
        <w:t>Same GPRS Parameters as defined in 27.22.4.27.2.4.1</w:t>
      </w:r>
    </w:p>
    <w:p w14:paraId="092ACD23" w14:textId="77777777" w:rsidR="00BF46E1" w:rsidRPr="005307A3" w:rsidRDefault="00BF46E1" w:rsidP="00BF46E1">
      <w:r w:rsidRPr="005307A3">
        <w:t>UICC/ME interface transport level:</w:t>
      </w:r>
      <w:r w:rsidRPr="005307A3">
        <w:tab/>
        <w:t>Same UICC/ME transport interface level as defined in 27.22.4.27.2.4.1</w:t>
      </w:r>
    </w:p>
    <w:p w14:paraId="4A0C63FF" w14:textId="77777777" w:rsidR="00BF46E1" w:rsidRPr="005307A3" w:rsidRDefault="00BF46E1" w:rsidP="00BF46E1">
      <w:r w:rsidRPr="005307A3">
        <w:t>Data destination address</w:t>
      </w:r>
      <w:r w:rsidRPr="005307A3">
        <w:tab/>
        <w:t>:</w:t>
      </w:r>
      <w:r w:rsidRPr="005307A3">
        <w:tab/>
        <w:t>Sames Data Destination Address as defined in 27.22.4.27.2.4.1.</w:t>
      </w:r>
    </w:p>
    <w:p w14:paraId="586514E3" w14:textId="77777777" w:rsidR="00BF46E1" w:rsidRPr="005307A3" w:rsidRDefault="00BF46E1" w:rsidP="00BF46E1">
      <w:pPr>
        <w:pStyle w:val="H6"/>
      </w:pPr>
      <w:r w:rsidRPr="005307A3">
        <w:lastRenderedPageBreak/>
        <w:t>27.22.4.29.2.1.4.2</w:t>
      </w:r>
      <w:r w:rsidRPr="005307A3">
        <w:tab/>
        <w:t>Procedure</w:t>
      </w:r>
    </w:p>
    <w:p w14:paraId="38DF2DD8" w14:textId="77777777" w:rsidR="00BF46E1" w:rsidRPr="005307A3" w:rsidRDefault="00BF46E1" w:rsidP="00BF46E1">
      <w:pPr>
        <w:pStyle w:val="TH"/>
      </w:pPr>
      <w:r w:rsidRPr="005307A3">
        <w:t>Expected sequence 2.1 (RECEIVE DATA, with Text Attribute – Left Alignment)</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0DA83ED0" w14:textId="77777777" w:rsidTr="00195D76">
        <w:trPr>
          <w:cantSplit/>
          <w:jc w:val="center"/>
        </w:trPr>
        <w:tc>
          <w:tcPr>
            <w:tcW w:w="574" w:type="dxa"/>
            <w:tcBorders>
              <w:top w:val="single" w:sz="6" w:space="0" w:color="auto"/>
              <w:left w:val="single" w:sz="6" w:space="0" w:color="auto"/>
              <w:right w:val="single" w:sz="6" w:space="0" w:color="auto"/>
            </w:tcBorders>
          </w:tcPr>
          <w:p w14:paraId="64EE8817"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2DE7C548"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2F88165A"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12CE4135" w14:textId="77777777" w:rsidR="00BF46E1" w:rsidRPr="005307A3" w:rsidRDefault="00BF46E1" w:rsidP="00195D76">
            <w:pPr>
              <w:pStyle w:val="TAH"/>
            </w:pPr>
            <w:r w:rsidRPr="005307A3">
              <w:t>Comments</w:t>
            </w:r>
          </w:p>
        </w:tc>
      </w:tr>
      <w:tr w:rsidR="00BF46E1" w:rsidRPr="005307A3" w14:paraId="32EBF1C7" w14:textId="77777777" w:rsidTr="00195D76">
        <w:trPr>
          <w:cantSplit/>
          <w:jc w:val="center"/>
        </w:trPr>
        <w:tc>
          <w:tcPr>
            <w:tcW w:w="574" w:type="dxa"/>
            <w:tcBorders>
              <w:top w:val="single" w:sz="6" w:space="0" w:color="auto"/>
              <w:left w:val="single" w:sz="6" w:space="0" w:color="auto"/>
              <w:right w:val="single" w:sz="6" w:space="0" w:color="auto"/>
            </w:tcBorders>
          </w:tcPr>
          <w:p w14:paraId="0A7E59A7"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2C4215F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7E516457"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138365FA" w14:textId="77777777" w:rsidR="00BF46E1" w:rsidRPr="005307A3" w:rsidRDefault="00BF46E1" w:rsidP="00195D76">
            <w:pPr>
              <w:pStyle w:val="TAL"/>
            </w:pPr>
          </w:p>
        </w:tc>
      </w:tr>
      <w:tr w:rsidR="00BF46E1" w:rsidRPr="005307A3" w14:paraId="6840324B" w14:textId="77777777" w:rsidTr="00195D76">
        <w:trPr>
          <w:cantSplit/>
          <w:jc w:val="center"/>
        </w:trPr>
        <w:tc>
          <w:tcPr>
            <w:tcW w:w="574" w:type="dxa"/>
            <w:tcBorders>
              <w:left w:val="single" w:sz="6" w:space="0" w:color="auto"/>
              <w:right w:val="single" w:sz="6" w:space="0" w:color="auto"/>
            </w:tcBorders>
          </w:tcPr>
          <w:p w14:paraId="20A71D7C"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4622EEB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452DE0EA"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C1A4E72" w14:textId="77777777" w:rsidR="00BF46E1" w:rsidRPr="005307A3" w:rsidRDefault="00BF46E1" w:rsidP="00195D76">
            <w:pPr>
              <w:pStyle w:val="TAL"/>
            </w:pPr>
          </w:p>
        </w:tc>
      </w:tr>
      <w:tr w:rsidR="00BF46E1" w:rsidRPr="005307A3" w14:paraId="1D48273A" w14:textId="77777777" w:rsidTr="00195D76">
        <w:trPr>
          <w:cantSplit/>
          <w:jc w:val="center"/>
        </w:trPr>
        <w:tc>
          <w:tcPr>
            <w:tcW w:w="574" w:type="dxa"/>
            <w:tcBorders>
              <w:left w:val="single" w:sz="6" w:space="0" w:color="auto"/>
              <w:right w:val="single" w:sz="6" w:space="0" w:color="auto"/>
            </w:tcBorders>
          </w:tcPr>
          <w:p w14:paraId="01D66102"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18544393"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73B11A92"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6C553E69" w14:textId="77777777" w:rsidR="00BF46E1" w:rsidRPr="005307A3" w:rsidRDefault="00BF46E1" w:rsidP="00195D76">
            <w:pPr>
              <w:pStyle w:val="TAL"/>
            </w:pPr>
          </w:p>
        </w:tc>
      </w:tr>
      <w:tr w:rsidR="00BF46E1" w:rsidRPr="005307A3" w14:paraId="6181D895" w14:textId="77777777" w:rsidTr="00195D76">
        <w:trPr>
          <w:cantSplit/>
          <w:jc w:val="center"/>
        </w:trPr>
        <w:tc>
          <w:tcPr>
            <w:tcW w:w="574" w:type="dxa"/>
            <w:tcBorders>
              <w:left w:val="single" w:sz="6" w:space="0" w:color="auto"/>
              <w:right w:val="single" w:sz="6" w:space="0" w:color="auto"/>
            </w:tcBorders>
          </w:tcPr>
          <w:p w14:paraId="741590E4"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7A647D3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7C240FD3"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0E800D10" w14:textId="77777777" w:rsidR="00BF46E1" w:rsidRPr="005307A3" w:rsidRDefault="00BF46E1" w:rsidP="00195D76">
            <w:pPr>
              <w:pStyle w:val="TAL"/>
            </w:pPr>
          </w:p>
        </w:tc>
      </w:tr>
      <w:tr w:rsidR="00BF46E1" w:rsidRPr="005307A3" w14:paraId="72D3EFA7" w14:textId="77777777" w:rsidTr="00195D76">
        <w:trPr>
          <w:cantSplit/>
          <w:jc w:val="center"/>
        </w:trPr>
        <w:tc>
          <w:tcPr>
            <w:tcW w:w="574" w:type="dxa"/>
            <w:tcBorders>
              <w:left w:val="single" w:sz="6" w:space="0" w:color="auto"/>
              <w:right w:val="single" w:sz="6" w:space="0" w:color="auto"/>
            </w:tcBorders>
          </w:tcPr>
          <w:p w14:paraId="4D5EA7B1"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435409C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A087815"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01F36E1D" w14:textId="77777777" w:rsidR="00BF46E1" w:rsidRPr="005307A3" w:rsidRDefault="00BF46E1" w:rsidP="00195D76">
            <w:pPr>
              <w:pStyle w:val="TAL"/>
            </w:pPr>
            <w:r w:rsidRPr="005307A3">
              <w:t>See initial conditions</w:t>
            </w:r>
          </w:p>
        </w:tc>
      </w:tr>
      <w:tr w:rsidR="00BF46E1" w:rsidRPr="005307A3" w14:paraId="28CC2BF4" w14:textId="77777777" w:rsidTr="00195D76">
        <w:trPr>
          <w:cantSplit/>
          <w:jc w:val="center"/>
        </w:trPr>
        <w:tc>
          <w:tcPr>
            <w:tcW w:w="574" w:type="dxa"/>
            <w:tcBorders>
              <w:left w:val="single" w:sz="6" w:space="0" w:color="auto"/>
              <w:right w:val="single" w:sz="6" w:space="0" w:color="auto"/>
            </w:tcBorders>
          </w:tcPr>
          <w:p w14:paraId="479DBE73"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09A0180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DC6544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C9C072E" w14:textId="77777777" w:rsidR="00BF46E1" w:rsidRPr="005307A3" w:rsidRDefault="00BF46E1" w:rsidP="00195D76">
            <w:pPr>
              <w:pStyle w:val="TAL"/>
            </w:pPr>
          </w:p>
        </w:tc>
      </w:tr>
      <w:tr w:rsidR="00BF46E1" w:rsidRPr="005307A3" w14:paraId="3D8C5C7F" w14:textId="77777777" w:rsidTr="00195D76">
        <w:trPr>
          <w:cantSplit/>
          <w:jc w:val="center"/>
        </w:trPr>
        <w:tc>
          <w:tcPr>
            <w:tcW w:w="574" w:type="dxa"/>
            <w:tcBorders>
              <w:left w:val="single" w:sz="6" w:space="0" w:color="auto"/>
              <w:right w:val="single" w:sz="6" w:space="0" w:color="auto"/>
            </w:tcBorders>
          </w:tcPr>
          <w:p w14:paraId="3BBF0AFB"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2B1502C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0181342"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16A7C710" w14:textId="77777777" w:rsidR="00BF46E1" w:rsidRPr="005307A3" w:rsidRDefault="00BF46E1" w:rsidP="00195D76">
            <w:pPr>
              <w:pStyle w:val="TAL"/>
            </w:pPr>
          </w:p>
        </w:tc>
      </w:tr>
      <w:tr w:rsidR="00BF46E1" w:rsidRPr="005307A3" w14:paraId="7CBBF73E" w14:textId="77777777" w:rsidTr="00195D76">
        <w:trPr>
          <w:cantSplit/>
          <w:jc w:val="center"/>
        </w:trPr>
        <w:tc>
          <w:tcPr>
            <w:tcW w:w="574" w:type="dxa"/>
            <w:tcBorders>
              <w:left w:val="single" w:sz="6" w:space="0" w:color="auto"/>
              <w:right w:val="single" w:sz="6" w:space="0" w:color="auto"/>
            </w:tcBorders>
          </w:tcPr>
          <w:p w14:paraId="4CC54A01"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47B4E859"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02426BF6"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493476BC" w14:textId="77777777" w:rsidR="00BF46E1" w:rsidRPr="005307A3" w:rsidRDefault="00BF46E1" w:rsidP="00195D76">
            <w:pPr>
              <w:pStyle w:val="TAL"/>
            </w:pPr>
          </w:p>
        </w:tc>
      </w:tr>
      <w:tr w:rsidR="00BF46E1" w:rsidRPr="005307A3" w14:paraId="5660C8D4" w14:textId="77777777" w:rsidTr="00195D76">
        <w:trPr>
          <w:cantSplit/>
          <w:jc w:val="center"/>
        </w:trPr>
        <w:tc>
          <w:tcPr>
            <w:tcW w:w="574" w:type="dxa"/>
            <w:tcBorders>
              <w:left w:val="single" w:sz="6" w:space="0" w:color="auto"/>
              <w:right w:val="single" w:sz="6" w:space="0" w:color="auto"/>
            </w:tcBorders>
          </w:tcPr>
          <w:p w14:paraId="5208FA69"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3D7B75C5"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4461E86C"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7B1E599D" w14:textId="77777777" w:rsidR="00BF46E1" w:rsidRPr="005307A3" w:rsidRDefault="00BF46E1" w:rsidP="00195D76">
            <w:pPr>
              <w:pStyle w:val="TAL"/>
            </w:pPr>
            <w:r w:rsidRPr="005307A3">
              <w:t>[The UE may request IPv4 or IPv4v6 address as PDP type.]</w:t>
            </w:r>
          </w:p>
        </w:tc>
      </w:tr>
      <w:tr w:rsidR="00BF46E1" w:rsidRPr="005307A3" w14:paraId="65C4F4B5" w14:textId="77777777" w:rsidTr="00195D76">
        <w:trPr>
          <w:cantSplit/>
          <w:jc w:val="center"/>
        </w:trPr>
        <w:tc>
          <w:tcPr>
            <w:tcW w:w="574" w:type="dxa"/>
            <w:tcBorders>
              <w:left w:val="single" w:sz="6" w:space="0" w:color="auto"/>
              <w:right w:val="single" w:sz="6" w:space="0" w:color="auto"/>
            </w:tcBorders>
          </w:tcPr>
          <w:p w14:paraId="5A056353"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1BC06017"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3E330C47"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76AC2EE" w14:textId="77777777" w:rsidR="00BF46E1" w:rsidRPr="005307A3" w:rsidRDefault="00BF46E1" w:rsidP="00195D76">
            <w:pPr>
              <w:pStyle w:val="TAL"/>
            </w:pPr>
          </w:p>
        </w:tc>
      </w:tr>
      <w:tr w:rsidR="00BF46E1" w:rsidRPr="005307A3" w14:paraId="713C56A3" w14:textId="77777777" w:rsidTr="00195D76">
        <w:trPr>
          <w:cantSplit/>
          <w:jc w:val="center"/>
        </w:trPr>
        <w:tc>
          <w:tcPr>
            <w:tcW w:w="574" w:type="dxa"/>
            <w:tcBorders>
              <w:left w:val="single" w:sz="6" w:space="0" w:color="auto"/>
              <w:right w:val="single" w:sz="6" w:space="0" w:color="auto"/>
            </w:tcBorders>
          </w:tcPr>
          <w:p w14:paraId="4FECB233"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467D1E5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9014126" w14:textId="77777777" w:rsidR="00BF46E1" w:rsidRPr="005307A3" w:rsidRDefault="00BF46E1" w:rsidP="00195D76">
            <w:pPr>
              <w:pStyle w:val="TAL"/>
            </w:pPr>
            <w:r w:rsidRPr="005307A3">
              <w:t>TERMINAL RESPONSE: OPEN CHANNEL 1.1.1A</w:t>
            </w:r>
          </w:p>
          <w:p w14:paraId="502D3754" w14:textId="19332D66" w:rsidR="00BF46E1" w:rsidRPr="005307A3" w:rsidRDefault="00BF46E1" w:rsidP="00195D76">
            <w:pPr>
              <w:pStyle w:val="TAL"/>
            </w:pPr>
            <w:r w:rsidRPr="005307A3">
              <w:t>or</w:t>
            </w:r>
          </w:p>
          <w:p w14:paraId="71B07A43"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1A4F59FF" w14:textId="77777777" w:rsidR="00BF46E1" w:rsidRPr="005307A3" w:rsidRDefault="00BF46E1" w:rsidP="00195D76">
            <w:pPr>
              <w:pStyle w:val="TAL"/>
            </w:pPr>
            <w:r w:rsidRPr="005307A3">
              <w:t>[Command performed successfully]</w:t>
            </w:r>
          </w:p>
        </w:tc>
      </w:tr>
      <w:tr w:rsidR="00BF46E1" w:rsidRPr="005307A3" w14:paraId="009FBF7B" w14:textId="77777777" w:rsidTr="00195D76">
        <w:trPr>
          <w:cantSplit/>
          <w:jc w:val="center"/>
        </w:trPr>
        <w:tc>
          <w:tcPr>
            <w:tcW w:w="574" w:type="dxa"/>
            <w:tcBorders>
              <w:left w:val="single" w:sz="6" w:space="0" w:color="auto"/>
              <w:right w:val="single" w:sz="6" w:space="0" w:color="auto"/>
            </w:tcBorders>
          </w:tcPr>
          <w:p w14:paraId="32D4A49A"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22BB655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A2A7ED7"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1B50AA3E" w14:textId="77777777" w:rsidR="00BF46E1" w:rsidRPr="005307A3" w:rsidRDefault="00BF46E1" w:rsidP="00195D76">
            <w:pPr>
              <w:pStyle w:val="TAL"/>
            </w:pPr>
          </w:p>
        </w:tc>
      </w:tr>
      <w:tr w:rsidR="00BF46E1" w:rsidRPr="005307A3" w14:paraId="66AD6C8C" w14:textId="77777777" w:rsidTr="00195D76">
        <w:trPr>
          <w:cantSplit/>
          <w:jc w:val="center"/>
        </w:trPr>
        <w:tc>
          <w:tcPr>
            <w:tcW w:w="574" w:type="dxa"/>
            <w:tcBorders>
              <w:left w:val="single" w:sz="6" w:space="0" w:color="auto"/>
              <w:right w:val="single" w:sz="6" w:space="0" w:color="auto"/>
            </w:tcBorders>
          </w:tcPr>
          <w:p w14:paraId="0B817295"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001567A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035D5AE"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C536744" w14:textId="77777777" w:rsidR="00BF46E1" w:rsidRPr="005307A3" w:rsidRDefault="00BF46E1" w:rsidP="00195D76">
            <w:pPr>
              <w:pStyle w:val="TAL"/>
            </w:pPr>
          </w:p>
        </w:tc>
      </w:tr>
      <w:tr w:rsidR="00BF46E1" w:rsidRPr="005307A3" w14:paraId="0DCE7DEB" w14:textId="77777777" w:rsidTr="00195D76">
        <w:trPr>
          <w:cantSplit/>
          <w:jc w:val="center"/>
        </w:trPr>
        <w:tc>
          <w:tcPr>
            <w:tcW w:w="574" w:type="dxa"/>
            <w:tcBorders>
              <w:left w:val="single" w:sz="6" w:space="0" w:color="auto"/>
              <w:right w:val="single" w:sz="6" w:space="0" w:color="auto"/>
            </w:tcBorders>
          </w:tcPr>
          <w:p w14:paraId="262A36B0"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3C80D32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53086FC"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21B73DE7" w14:textId="77777777" w:rsidR="00BF46E1" w:rsidRPr="005307A3" w:rsidRDefault="00BF46E1" w:rsidP="00195D76">
            <w:pPr>
              <w:pStyle w:val="TAL"/>
            </w:pPr>
          </w:p>
        </w:tc>
      </w:tr>
      <w:tr w:rsidR="00BF46E1" w:rsidRPr="005307A3" w14:paraId="67D1B91C" w14:textId="77777777" w:rsidTr="00195D76">
        <w:trPr>
          <w:cantSplit/>
          <w:jc w:val="center"/>
        </w:trPr>
        <w:tc>
          <w:tcPr>
            <w:tcW w:w="574" w:type="dxa"/>
            <w:tcBorders>
              <w:left w:val="single" w:sz="6" w:space="0" w:color="auto"/>
              <w:right w:val="single" w:sz="6" w:space="0" w:color="auto"/>
            </w:tcBorders>
          </w:tcPr>
          <w:p w14:paraId="45C16049"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2697A80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2316411B"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27CC6880" w14:textId="77777777" w:rsidR="00BF46E1" w:rsidRPr="005307A3" w:rsidRDefault="00BF46E1" w:rsidP="00195D76">
            <w:pPr>
              <w:pStyle w:val="TAL"/>
            </w:pPr>
            <w:r w:rsidRPr="005307A3">
              <w:t>[To retrieve ME's port number]</w:t>
            </w:r>
          </w:p>
        </w:tc>
      </w:tr>
      <w:tr w:rsidR="00BF46E1" w:rsidRPr="005307A3" w14:paraId="042D1E72" w14:textId="77777777" w:rsidTr="00195D76">
        <w:trPr>
          <w:cantSplit/>
          <w:jc w:val="center"/>
        </w:trPr>
        <w:tc>
          <w:tcPr>
            <w:tcW w:w="574" w:type="dxa"/>
            <w:tcBorders>
              <w:left w:val="single" w:sz="6" w:space="0" w:color="auto"/>
              <w:right w:val="single" w:sz="6" w:space="0" w:color="auto"/>
            </w:tcBorders>
          </w:tcPr>
          <w:p w14:paraId="73B7535E"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5B06221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5562685"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25107A36" w14:textId="77777777" w:rsidR="00BF46E1" w:rsidRPr="005307A3" w:rsidRDefault="00BF46E1" w:rsidP="00195D76">
            <w:pPr>
              <w:pStyle w:val="TAL"/>
            </w:pPr>
            <w:r w:rsidRPr="005307A3">
              <w:t>[Command performed successfully]</w:t>
            </w:r>
          </w:p>
        </w:tc>
      </w:tr>
      <w:tr w:rsidR="00BF46E1" w:rsidRPr="005307A3" w14:paraId="51FE389D" w14:textId="77777777" w:rsidTr="00195D76">
        <w:trPr>
          <w:cantSplit/>
          <w:jc w:val="center"/>
        </w:trPr>
        <w:tc>
          <w:tcPr>
            <w:tcW w:w="574" w:type="dxa"/>
            <w:tcBorders>
              <w:left w:val="single" w:sz="6" w:space="0" w:color="auto"/>
              <w:right w:val="single" w:sz="6" w:space="0" w:color="auto"/>
            </w:tcBorders>
          </w:tcPr>
          <w:p w14:paraId="51F5B110"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59968EC0"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7FEF30B7" w14:textId="77777777" w:rsidR="00BF46E1" w:rsidRPr="005307A3" w:rsidRDefault="00BF46E1" w:rsidP="00195D76">
            <w:pPr>
              <w:pStyle w:val="TAL"/>
            </w:pPr>
            <w:r w:rsidRPr="005307A3">
              <w:t>Transfer of 400 Bytes data to the ME through channel 1 using the ME's port number, which was retrieved in step 15</w:t>
            </w:r>
          </w:p>
        </w:tc>
        <w:tc>
          <w:tcPr>
            <w:tcW w:w="3240" w:type="dxa"/>
            <w:tcBorders>
              <w:left w:val="single" w:sz="6" w:space="0" w:color="auto"/>
              <w:right w:val="single" w:sz="6" w:space="0" w:color="auto"/>
            </w:tcBorders>
          </w:tcPr>
          <w:p w14:paraId="162CDBF0" w14:textId="77777777" w:rsidR="00BF46E1" w:rsidRPr="005307A3" w:rsidRDefault="00BF46E1" w:rsidP="00195D76">
            <w:pPr>
              <w:pStyle w:val="TAL"/>
            </w:pPr>
          </w:p>
        </w:tc>
      </w:tr>
      <w:tr w:rsidR="00BF46E1" w:rsidRPr="005307A3" w14:paraId="5E0486B2" w14:textId="77777777" w:rsidTr="00195D76">
        <w:trPr>
          <w:cantSplit/>
          <w:jc w:val="center"/>
        </w:trPr>
        <w:tc>
          <w:tcPr>
            <w:tcW w:w="574" w:type="dxa"/>
            <w:tcBorders>
              <w:left w:val="single" w:sz="6" w:space="0" w:color="auto"/>
              <w:right w:val="single" w:sz="6" w:space="0" w:color="auto"/>
            </w:tcBorders>
          </w:tcPr>
          <w:p w14:paraId="20CEC23E"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36FE8AE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E22C915" w14:textId="77777777" w:rsidR="00BF46E1" w:rsidRPr="005307A3" w:rsidRDefault="00BF46E1" w:rsidP="00195D76">
            <w:pPr>
              <w:pStyle w:val="TAL"/>
            </w:pPr>
            <w:r w:rsidRPr="005307A3">
              <w:t>ENVELOPE: EVENT DOWNLOAD - Data available 2.1.1ENVELOPE (Data Available)</w:t>
            </w:r>
          </w:p>
        </w:tc>
        <w:tc>
          <w:tcPr>
            <w:tcW w:w="3240" w:type="dxa"/>
            <w:tcBorders>
              <w:left w:val="single" w:sz="6" w:space="0" w:color="auto"/>
              <w:right w:val="single" w:sz="6" w:space="0" w:color="auto"/>
            </w:tcBorders>
          </w:tcPr>
          <w:p w14:paraId="77890151" w14:textId="77777777" w:rsidR="00BF46E1" w:rsidRPr="005307A3" w:rsidRDefault="00BF46E1" w:rsidP="00195D76">
            <w:pPr>
              <w:pStyle w:val="TAL"/>
            </w:pPr>
            <w:r w:rsidRPr="005307A3">
              <w:t>(400 Bytes of data in the ME buffer)</w:t>
            </w:r>
          </w:p>
        </w:tc>
      </w:tr>
      <w:tr w:rsidR="00BF46E1" w:rsidRPr="005307A3" w14:paraId="49562521" w14:textId="77777777" w:rsidTr="00195D76">
        <w:trPr>
          <w:cantSplit/>
          <w:jc w:val="center"/>
        </w:trPr>
        <w:tc>
          <w:tcPr>
            <w:tcW w:w="574" w:type="dxa"/>
            <w:tcBorders>
              <w:left w:val="single" w:sz="6" w:space="0" w:color="auto"/>
              <w:right w:val="single" w:sz="6" w:space="0" w:color="auto"/>
            </w:tcBorders>
          </w:tcPr>
          <w:p w14:paraId="6EB047AF"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7BBAE96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C99E751" w14:textId="77777777" w:rsidR="00BF46E1" w:rsidRPr="005307A3" w:rsidRDefault="00BF46E1" w:rsidP="00195D76">
            <w:pPr>
              <w:pStyle w:val="TAL"/>
            </w:pPr>
            <w:r w:rsidRPr="005307A3">
              <w:t>PROACTIVE COMMAND PENDING: RECEIVE DATA 2.1.1</w:t>
            </w:r>
          </w:p>
        </w:tc>
        <w:tc>
          <w:tcPr>
            <w:tcW w:w="3240" w:type="dxa"/>
            <w:tcBorders>
              <w:left w:val="single" w:sz="6" w:space="0" w:color="auto"/>
              <w:right w:val="single" w:sz="6" w:space="0" w:color="auto"/>
            </w:tcBorders>
          </w:tcPr>
          <w:p w14:paraId="474BFDD8" w14:textId="77777777" w:rsidR="00BF46E1" w:rsidRPr="005307A3" w:rsidRDefault="00BF46E1" w:rsidP="00195D76">
            <w:pPr>
              <w:pStyle w:val="TAL"/>
            </w:pPr>
          </w:p>
        </w:tc>
      </w:tr>
      <w:tr w:rsidR="00BF46E1" w:rsidRPr="005307A3" w14:paraId="21A0235F" w14:textId="77777777" w:rsidTr="00195D76">
        <w:trPr>
          <w:cantSplit/>
          <w:jc w:val="center"/>
        </w:trPr>
        <w:tc>
          <w:tcPr>
            <w:tcW w:w="574" w:type="dxa"/>
            <w:tcBorders>
              <w:left w:val="single" w:sz="6" w:space="0" w:color="auto"/>
              <w:right w:val="single" w:sz="6" w:space="0" w:color="auto"/>
            </w:tcBorders>
          </w:tcPr>
          <w:p w14:paraId="08DB3EC7"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5E041F5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F32947C"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2773104" w14:textId="77777777" w:rsidR="00BF46E1" w:rsidRPr="005307A3" w:rsidRDefault="00BF46E1" w:rsidP="00195D76">
            <w:pPr>
              <w:pStyle w:val="TAL"/>
            </w:pPr>
          </w:p>
        </w:tc>
      </w:tr>
      <w:tr w:rsidR="00BF46E1" w:rsidRPr="005307A3" w14:paraId="41B7AC8D" w14:textId="77777777" w:rsidTr="00195D76">
        <w:trPr>
          <w:cantSplit/>
          <w:jc w:val="center"/>
        </w:trPr>
        <w:tc>
          <w:tcPr>
            <w:tcW w:w="574" w:type="dxa"/>
            <w:tcBorders>
              <w:left w:val="single" w:sz="6" w:space="0" w:color="auto"/>
              <w:right w:val="single" w:sz="6" w:space="0" w:color="auto"/>
            </w:tcBorders>
          </w:tcPr>
          <w:p w14:paraId="1779C0D7"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34E7BCF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94926CC" w14:textId="77777777" w:rsidR="00BF46E1" w:rsidRPr="005307A3" w:rsidRDefault="00BF46E1" w:rsidP="00195D76">
            <w:pPr>
              <w:pStyle w:val="TAL"/>
            </w:pPr>
            <w:r w:rsidRPr="005307A3">
              <w:t>PROACTIVE COMMAND: RECEIVE DATA 2.1.1</w:t>
            </w:r>
          </w:p>
        </w:tc>
        <w:tc>
          <w:tcPr>
            <w:tcW w:w="3240" w:type="dxa"/>
            <w:tcBorders>
              <w:left w:val="single" w:sz="6" w:space="0" w:color="auto"/>
              <w:right w:val="single" w:sz="6" w:space="0" w:color="auto"/>
            </w:tcBorders>
          </w:tcPr>
          <w:p w14:paraId="46623C7F" w14:textId="77777777" w:rsidR="00BF46E1" w:rsidRPr="005307A3" w:rsidRDefault="00BF46E1" w:rsidP="00195D76">
            <w:pPr>
              <w:pStyle w:val="TAL"/>
            </w:pPr>
            <w:r w:rsidRPr="005307A3">
              <w:t>200 Bytes with alpha identifier is displayed with left alignment</w:t>
            </w:r>
          </w:p>
        </w:tc>
      </w:tr>
      <w:tr w:rsidR="00BF46E1" w:rsidRPr="005307A3" w14:paraId="7280A63A" w14:textId="77777777" w:rsidTr="00195D76">
        <w:trPr>
          <w:cantSplit/>
          <w:jc w:val="center"/>
        </w:trPr>
        <w:tc>
          <w:tcPr>
            <w:tcW w:w="574" w:type="dxa"/>
            <w:tcBorders>
              <w:left w:val="single" w:sz="6" w:space="0" w:color="auto"/>
              <w:right w:val="single" w:sz="6" w:space="0" w:color="auto"/>
            </w:tcBorders>
          </w:tcPr>
          <w:p w14:paraId="3E6383F3"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0AC9DC3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D12FDA1" w14:textId="77777777" w:rsidR="00BF46E1" w:rsidRPr="005307A3" w:rsidRDefault="00BF46E1" w:rsidP="00195D76">
            <w:pPr>
              <w:pStyle w:val="TAL"/>
            </w:pPr>
            <w:r w:rsidRPr="005307A3">
              <w:t>TERMINAL RESPONSE: RECEIVE DATA 2.1.1</w:t>
            </w:r>
          </w:p>
        </w:tc>
        <w:tc>
          <w:tcPr>
            <w:tcW w:w="3240" w:type="dxa"/>
            <w:tcBorders>
              <w:left w:val="single" w:sz="6" w:space="0" w:color="auto"/>
              <w:right w:val="single" w:sz="6" w:space="0" w:color="auto"/>
            </w:tcBorders>
          </w:tcPr>
          <w:p w14:paraId="5C98F1C9" w14:textId="77777777" w:rsidR="00BF46E1" w:rsidRPr="005307A3" w:rsidRDefault="00BF46E1" w:rsidP="00195D76">
            <w:pPr>
              <w:pStyle w:val="TAL"/>
            </w:pPr>
          </w:p>
        </w:tc>
      </w:tr>
      <w:tr w:rsidR="00BF46E1" w:rsidRPr="005307A3" w14:paraId="4B56F9AA" w14:textId="77777777" w:rsidTr="00195D76">
        <w:trPr>
          <w:cantSplit/>
          <w:jc w:val="center"/>
        </w:trPr>
        <w:tc>
          <w:tcPr>
            <w:tcW w:w="574" w:type="dxa"/>
            <w:tcBorders>
              <w:left w:val="single" w:sz="6" w:space="0" w:color="auto"/>
              <w:right w:val="single" w:sz="6" w:space="0" w:color="auto"/>
            </w:tcBorders>
          </w:tcPr>
          <w:p w14:paraId="4C75E2B9"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6187C38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064D03C" w14:textId="77777777" w:rsidR="00BF46E1" w:rsidRPr="005307A3" w:rsidRDefault="00BF46E1" w:rsidP="00195D76">
            <w:pPr>
              <w:pStyle w:val="TAL"/>
            </w:pPr>
            <w:r w:rsidRPr="005307A3">
              <w:t>PROACTIVE COMMAND PENDING: RECEIVE DATA 2.1.2</w:t>
            </w:r>
          </w:p>
        </w:tc>
        <w:tc>
          <w:tcPr>
            <w:tcW w:w="3240" w:type="dxa"/>
            <w:tcBorders>
              <w:left w:val="single" w:sz="6" w:space="0" w:color="auto"/>
              <w:right w:val="single" w:sz="6" w:space="0" w:color="auto"/>
            </w:tcBorders>
          </w:tcPr>
          <w:p w14:paraId="26955E7F" w14:textId="77777777" w:rsidR="00BF46E1" w:rsidRPr="005307A3" w:rsidRDefault="00BF46E1" w:rsidP="00195D76">
            <w:pPr>
              <w:pStyle w:val="TAL"/>
            </w:pPr>
          </w:p>
        </w:tc>
      </w:tr>
      <w:tr w:rsidR="00BF46E1" w:rsidRPr="005307A3" w14:paraId="686A0451" w14:textId="77777777" w:rsidTr="00195D76">
        <w:trPr>
          <w:cantSplit/>
          <w:jc w:val="center"/>
        </w:trPr>
        <w:tc>
          <w:tcPr>
            <w:tcW w:w="574" w:type="dxa"/>
            <w:tcBorders>
              <w:left w:val="single" w:sz="6" w:space="0" w:color="auto"/>
              <w:right w:val="single" w:sz="6" w:space="0" w:color="auto"/>
            </w:tcBorders>
          </w:tcPr>
          <w:p w14:paraId="62B4CC31"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4D0A610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239DCC2"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0D6B853" w14:textId="77777777" w:rsidR="00BF46E1" w:rsidRPr="005307A3" w:rsidRDefault="00BF46E1" w:rsidP="00195D76">
            <w:pPr>
              <w:pStyle w:val="TAL"/>
            </w:pPr>
          </w:p>
        </w:tc>
      </w:tr>
      <w:tr w:rsidR="00BF46E1" w:rsidRPr="005307A3" w14:paraId="13087635" w14:textId="77777777" w:rsidTr="00195D76">
        <w:trPr>
          <w:cantSplit/>
          <w:jc w:val="center"/>
        </w:trPr>
        <w:tc>
          <w:tcPr>
            <w:tcW w:w="574" w:type="dxa"/>
            <w:tcBorders>
              <w:left w:val="single" w:sz="6" w:space="0" w:color="auto"/>
              <w:right w:val="single" w:sz="6" w:space="0" w:color="auto"/>
            </w:tcBorders>
          </w:tcPr>
          <w:p w14:paraId="46349229"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69D7F69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D1C4545" w14:textId="77777777" w:rsidR="00BF46E1" w:rsidRPr="005307A3" w:rsidRDefault="00BF46E1" w:rsidP="00195D76">
            <w:pPr>
              <w:pStyle w:val="TAL"/>
            </w:pPr>
            <w:r w:rsidRPr="005307A3">
              <w:t>PROACTIVE COMMAND: RECEIVE DATA 2.1.2</w:t>
            </w:r>
          </w:p>
        </w:tc>
        <w:tc>
          <w:tcPr>
            <w:tcW w:w="3240" w:type="dxa"/>
            <w:tcBorders>
              <w:left w:val="single" w:sz="6" w:space="0" w:color="auto"/>
              <w:right w:val="single" w:sz="6" w:space="0" w:color="auto"/>
            </w:tcBorders>
          </w:tcPr>
          <w:p w14:paraId="609A1AF1" w14:textId="77777777" w:rsidR="00BF46E1" w:rsidRPr="005307A3" w:rsidRDefault="00BF46E1" w:rsidP="00195D76">
            <w:pPr>
              <w:pStyle w:val="TAL"/>
            </w:pPr>
            <w:r w:rsidRPr="005307A3">
              <w:t>200 Bytes with alpha identifier shall be formatted without left alignment. Remark: If left alignment is the ME's default alignment as declared in table A.2/21, no alignment change will take place</w:t>
            </w:r>
          </w:p>
        </w:tc>
      </w:tr>
      <w:tr w:rsidR="00BF46E1" w:rsidRPr="005307A3" w14:paraId="0BD1A796" w14:textId="77777777" w:rsidTr="00195D76">
        <w:trPr>
          <w:cantSplit/>
          <w:jc w:val="center"/>
        </w:trPr>
        <w:tc>
          <w:tcPr>
            <w:tcW w:w="574" w:type="dxa"/>
            <w:tcBorders>
              <w:left w:val="single" w:sz="6" w:space="0" w:color="auto"/>
              <w:bottom w:val="single" w:sz="4" w:space="0" w:color="auto"/>
              <w:right w:val="single" w:sz="6" w:space="0" w:color="auto"/>
            </w:tcBorders>
          </w:tcPr>
          <w:p w14:paraId="46AB7CE3" w14:textId="77777777" w:rsidR="00BF46E1" w:rsidRPr="005307A3" w:rsidRDefault="00BF46E1" w:rsidP="00195D76">
            <w:pPr>
              <w:pStyle w:val="TAC"/>
            </w:pPr>
            <w:r w:rsidRPr="005307A3">
              <w:t>26</w:t>
            </w:r>
          </w:p>
        </w:tc>
        <w:tc>
          <w:tcPr>
            <w:tcW w:w="1215" w:type="dxa"/>
            <w:tcBorders>
              <w:left w:val="single" w:sz="6" w:space="0" w:color="auto"/>
              <w:bottom w:val="single" w:sz="4" w:space="0" w:color="auto"/>
              <w:right w:val="single" w:sz="6" w:space="0" w:color="auto"/>
            </w:tcBorders>
          </w:tcPr>
          <w:p w14:paraId="3BE2DBB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0912FD3B" w14:textId="77777777" w:rsidR="00BF46E1" w:rsidRPr="005307A3" w:rsidRDefault="00BF46E1" w:rsidP="00195D76">
            <w:pPr>
              <w:pStyle w:val="TAL"/>
            </w:pPr>
            <w:r w:rsidRPr="005307A3">
              <w:t>TERMINAL RESPONSE: RECEIVE DATA 2.1.1</w:t>
            </w:r>
          </w:p>
        </w:tc>
        <w:tc>
          <w:tcPr>
            <w:tcW w:w="3240" w:type="dxa"/>
            <w:tcBorders>
              <w:left w:val="single" w:sz="6" w:space="0" w:color="auto"/>
              <w:bottom w:val="single" w:sz="4" w:space="0" w:color="auto"/>
              <w:right w:val="single" w:sz="6" w:space="0" w:color="auto"/>
            </w:tcBorders>
          </w:tcPr>
          <w:p w14:paraId="38897170" w14:textId="77777777" w:rsidR="00BF46E1" w:rsidRPr="005307A3" w:rsidRDefault="00BF46E1" w:rsidP="00195D76">
            <w:pPr>
              <w:pStyle w:val="TAL"/>
            </w:pPr>
          </w:p>
        </w:tc>
      </w:tr>
    </w:tbl>
    <w:p w14:paraId="0516ED6D" w14:textId="77777777" w:rsidR="00BF46E1" w:rsidRPr="005307A3" w:rsidRDefault="00BF46E1" w:rsidP="00BF46E1"/>
    <w:p w14:paraId="5B9F3075" w14:textId="77777777" w:rsidR="00BF46E1" w:rsidRPr="005307A3" w:rsidRDefault="00BF46E1" w:rsidP="00BF46E1">
      <w:r w:rsidRPr="005307A3">
        <w:t>PROACTIVE COMMAND: SEND DATA 1.1.1</w:t>
      </w:r>
    </w:p>
    <w:p w14:paraId="0512EBBF" w14:textId="77777777" w:rsidR="00BF46E1" w:rsidRPr="005307A3" w:rsidRDefault="00BF46E1" w:rsidP="0041528A">
      <w:pPr>
        <w:pStyle w:val="B1"/>
      </w:pPr>
      <w:r w:rsidRPr="005307A3">
        <w:tab/>
        <w:t>Same as PROACTIVE COMMAND: SEND DATA 1.1.1 in clause 27.22.4.29.1.4.2.</w:t>
      </w:r>
    </w:p>
    <w:p w14:paraId="65CCE4E7" w14:textId="77777777" w:rsidR="00BF46E1" w:rsidRPr="005307A3" w:rsidRDefault="00BF46E1" w:rsidP="00BF46E1">
      <w:r w:rsidRPr="005307A3">
        <w:t>TERMINAL RESPONSE: SEND DATA 1.1.1</w:t>
      </w:r>
    </w:p>
    <w:p w14:paraId="00764C10" w14:textId="77777777" w:rsidR="00BF46E1" w:rsidRPr="005307A3" w:rsidRDefault="00BF46E1" w:rsidP="0041528A">
      <w:pPr>
        <w:pStyle w:val="B1"/>
      </w:pPr>
      <w:r w:rsidRPr="005307A3">
        <w:tab/>
        <w:t>Same as TERMINAL RESPONSE: SEND DATA 1.1.1 in clause 27.22.4.29.1.4.2.</w:t>
      </w:r>
    </w:p>
    <w:p w14:paraId="117BE9C3" w14:textId="77777777" w:rsidR="00BF46E1" w:rsidRPr="005307A3" w:rsidRDefault="00BF46E1" w:rsidP="00BF46E1">
      <w:r w:rsidRPr="005307A3">
        <w:t>ENVELOPE: EVENT DOWNLOAD - Data available 2.1.1</w:t>
      </w:r>
    </w:p>
    <w:p w14:paraId="59C392AA" w14:textId="77777777" w:rsidR="00BF46E1" w:rsidRPr="005307A3" w:rsidRDefault="00BF46E1" w:rsidP="00BF46E1">
      <w:r w:rsidRPr="005307A3">
        <w:lastRenderedPageBreak/>
        <w:t>Logically:</w:t>
      </w:r>
    </w:p>
    <w:p w14:paraId="3EDE5FC5" w14:textId="77777777" w:rsidR="00BF46E1" w:rsidRPr="005307A3" w:rsidRDefault="00BF46E1" w:rsidP="0041528A">
      <w:pPr>
        <w:pStyle w:val="EW"/>
      </w:pPr>
      <w:r w:rsidRPr="005307A3">
        <w:t>Event list</w:t>
      </w:r>
    </w:p>
    <w:p w14:paraId="740CE480" w14:textId="77777777" w:rsidR="00BF46E1" w:rsidRPr="005307A3" w:rsidRDefault="00BF46E1" w:rsidP="0041528A">
      <w:pPr>
        <w:pStyle w:val="EW"/>
      </w:pPr>
      <w:r w:rsidRPr="005307A3">
        <w:tab/>
        <w:t>Event:</w:t>
      </w:r>
      <w:r w:rsidRPr="005307A3">
        <w:tab/>
        <w:t>Data available</w:t>
      </w:r>
    </w:p>
    <w:p w14:paraId="2DA6FDD5" w14:textId="77777777" w:rsidR="00BF46E1" w:rsidRPr="005307A3" w:rsidRDefault="00BF46E1" w:rsidP="0041528A">
      <w:pPr>
        <w:pStyle w:val="EW"/>
      </w:pPr>
      <w:r w:rsidRPr="005307A3">
        <w:t>Device identities</w:t>
      </w:r>
    </w:p>
    <w:p w14:paraId="7A64AD9E" w14:textId="77777777" w:rsidR="00BF46E1" w:rsidRPr="005307A3" w:rsidRDefault="00BF46E1" w:rsidP="0041528A">
      <w:pPr>
        <w:pStyle w:val="EW"/>
      </w:pPr>
      <w:r w:rsidRPr="005307A3">
        <w:tab/>
        <w:t>Source device:</w:t>
      </w:r>
      <w:r w:rsidRPr="005307A3">
        <w:tab/>
        <w:t>ME</w:t>
      </w:r>
    </w:p>
    <w:p w14:paraId="03656D0E" w14:textId="77777777" w:rsidR="00BF46E1" w:rsidRPr="005307A3" w:rsidRDefault="00BF46E1" w:rsidP="0041528A">
      <w:pPr>
        <w:pStyle w:val="EW"/>
      </w:pPr>
      <w:r w:rsidRPr="005307A3">
        <w:tab/>
        <w:t>Destination device:</w:t>
      </w:r>
      <w:r w:rsidRPr="005307A3">
        <w:tab/>
        <w:t>UICC</w:t>
      </w:r>
    </w:p>
    <w:p w14:paraId="65155FDD" w14:textId="77777777" w:rsidR="00BF46E1" w:rsidRPr="005307A3" w:rsidRDefault="00BF46E1" w:rsidP="0041528A">
      <w:pPr>
        <w:pStyle w:val="EW"/>
      </w:pPr>
      <w:r w:rsidRPr="005307A3">
        <w:t>Channel status</w:t>
      </w:r>
    </w:p>
    <w:p w14:paraId="000BA0D1" w14:textId="77777777" w:rsidR="00BF46E1" w:rsidRPr="005307A3" w:rsidRDefault="00BF46E1" w:rsidP="0041528A">
      <w:pPr>
        <w:pStyle w:val="EW"/>
      </w:pPr>
      <w:r w:rsidRPr="005307A3">
        <w:tab/>
        <w:t>Channel status:</w:t>
      </w:r>
      <w:r w:rsidRPr="005307A3">
        <w:tab/>
        <w:t>Channel 1 open, link established</w:t>
      </w:r>
    </w:p>
    <w:p w14:paraId="59252B3F" w14:textId="77777777" w:rsidR="00BF46E1" w:rsidRPr="005307A3" w:rsidRDefault="00BF46E1" w:rsidP="0041528A">
      <w:pPr>
        <w:pStyle w:val="EW"/>
      </w:pPr>
      <w:r w:rsidRPr="005307A3">
        <w:t>Channel Data Length</w:t>
      </w:r>
    </w:p>
    <w:p w14:paraId="01F8E802" w14:textId="77777777" w:rsidR="00BF46E1" w:rsidRPr="005307A3" w:rsidRDefault="00BF46E1" w:rsidP="0041528A">
      <w:pPr>
        <w:pStyle w:val="EX"/>
      </w:pPr>
      <w:r w:rsidRPr="005307A3">
        <w:tab/>
        <w:t>Channel data length:</w:t>
      </w:r>
      <w:r w:rsidRPr="005307A3">
        <w:tab/>
        <w:t>FF (more than 255 bytes are available)</w:t>
      </w:r>
    </w:p>
    <w:p w14:paraId="44E946DB" w14:textId="77777777" w:rsidR="00BF46E1" w:rsidRPr="005307A3" w:rsidRDefault="00BF46E1" w:rsidP="00BF46E1">
      <w:r w:rsidRPr="005307A3">
        <w:t>Coding:</w:t>
      </w:r>
    </w:p>
    <w:p w14:paraId="445006E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D767F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2546A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151944" w14:textId="77777777" w:rsidR="00BF46E1" w:rsidRPr="005307A3" w:rsidRDefault="00BF46E1" w:rsidP="00195D76">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067704F2" w14:textId="77777777" w:rsidR="00BF46E1" w:rsidRPr="005307A3" w:rsidRDefault="00BF46E1" w:rsidP="00195D76">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1F057715"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2FB618D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E33954"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31B542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A7974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8695F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34DD1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13389E"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4D6FB6C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1C3BEAB" w14:textId="77777777" w:rsidR="00BF46E1" w:rsidRPr="005307A3" w:rsidRDefault="00BF46E1" w:rsidP="00195D76">
            <w:pPr>
              <w:pStyle w:val="TAC"/>
            </w:pPr>
            <w:r w:rsidRPr="005307A3">
              <w:t>81</w:t>
            </w:r>
          </w:p>
        </w:tc>
      </w:tr>
      <w:tr w:rsidR="00BF46E1" w:rsidRPr="005307A3" w14:paraId="3463E172" w14:textId="77777777" w:rsidTr="00195D76">
        <w:trPr>
          <w:jc w:val="center"/>
        </w:trPr>
        <w:tc>
          <w:tcPr>
            <w:tcW w:w="1134" w:type="dxa"/>
            <w:tcBorders>
              <w:top w:val="single" w:sz="4" w:space="0" w:color="auto"/>
              <w:right w:val="single" w:sz="4" w:space="0" w:color="auto"/>
            </w:tcBorders>
          </w:tcPr>
          <w:p w14:paraId="2612124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54CF3E"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69F4B00" w14:textId="77777777" w:rsidR="00BF46E1" w:rsidRPr="005307A3" w:rsidRDefault="00BF46E1" w:rsidP="00195D76">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180D11C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708DEF"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101E6F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063C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55028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4F46D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5D96B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6C11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DF6AA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0B08F8" w14:textId="77777777" w:rsidR="00BF46E1" w:rsidRPr="005307A3" w:rsidRDefault="00BF46E1" w:rsidP="00195D76">
            <w:pPr>
              <w:pStyle w:val="TAC"/>
            </w:pPr>
          </w:p>
        </w:tc>
      </w:tr>
    </w:tbl>
    <w:p w14:paraId="76CC9399" w14:textId="77777777" w:rsidR="00BF46E1" w:rsidRPr="005307A3" w:rsidRDefault="00BF46E1" w:rsidP="00BF46E1"/>
    <w:p w14:paraId="214755D6" w14:textId="77777777" w:rsidR="00BF46E1" w:rsidRPr="005307A3" w:rsidRDefault="00BF46E1" w:rsidP="00BF46E1">
      <w:r w:rsidRPr="005307A3">
        <w:t>PROACTIVE COMMAND: RECEIVE DATA 2.1.1</w:t>
      </w:r>
    </w:p>
    <w:p w14:paraId="48B4B2F5" w14:textId="77777777" w:rsidR="00BF46E1" w:rsidRPr="005307A3" w:rsidRDefault="00BF46E1" w:rsidP="00BF46E1">
      <w:r w:rsidRPr="005307A3">
        <w:t>Logically:</w:t>
      </w:r>
    </w:p>
    <w:p w14:paraId="57422E07" w14:textId="77777777" w:rsidR="00BF46E1" w:rsidRPr="005307A3" w:rsidRDefault="00BF46E1" w:rsidP="0041528A">
      <w:pPr>
        <w:pStyle w:val="EW"/>
      </w:pPr>
      <w:r w:rsidRPr="005307A3">
        <w:t>Command details</w:t>
      </w:r>
    </w:p>
    <w:p w14:paraId="20ECB842" w14:textId="77777777" w:rsidR="00BF46E1" w:rsidRPr="005307A3" w:rsidRDefault="00BF46E1" w:rsidP="0041528A">
      <w:pPr>
        <w:pStyle w:val="EW"/>
      </w:pPr>
      <w:r w:rsidRPr="005307A3">
        <w:tab/>
        <w:t>Command number:</w:t>
      </w:r>
      <w:r w:rsidRPr="005307A3">
        <w:tab/>
        <w:t>1</w:t>
      </w:r>
    </w:p>
    <w:p w14:paraId="34657D2A" w14:textId="77777777" w:rsidR="00BF46E1" w:rsidRPr="005307A3" w:rsidRDefault="00BF46E1" w:rsidP="0041528A">
      <w:pPr>
        <w:pStyle w:val="EW"/>
      </w:pPr>
      <w:r w:rsidRPr="005307A3">
        <w:tab/>
        <w:t>Command type:</w:t>
      </w:r>
      <w:r w:rsidRPr="005307A3">
        <w:tab/>
        <w:t>RECEIVE DATA</w:t>
      </w:r>
    </w:p>
    <w:p w14:paraId="347F8F26" w14:textId="77777777" w:rsidR="00BF46E1" w:rsidRPr="005307A3" w:rsidRDefault="00BF46E1" w:rsidP="0041528A">
      <w:pPr>
        <w:pStyle w:val="EW"/>
      </w:pPr>
      <w:r w:rsidRPr="005307A3">
        <w:tab/>
        <w:t>Command qualifier:</w:t>
      </w:r>
      <w:r w:rsidRPr="005307A3">
        <w:tab/>
        <w:t>RFU</w:t>
      </w:r>
    </w:p>
    <w:p w14:paraId="1CA364F2" w14:textId="77777777" w:rsidR="00BF46E1" w:rsidRPr="005307A3" w:rsidRDefault="00BF46E1" w:rsidP="0041528A">
      <w:pPr>
        <w:pStyle w:val="EW"/>
      </w:pPr>
      <w:r w:rsidRPr="005307A3">
        <w:t>Device identities</w:t>
      </w:r>
    </w:p>
    <w:p w14:paraId="43645DF9" w14:textId="77777777" w:rsidR="00BF46E1" w:rsidRPr="005307A3" w:rsidRDefault="00BF46E1" w:rsidP="0041528A">
      <w:pPr>
        <w:pStyle w:val="EW"/>
      </w:pPr>
      <w:r w:rsidRPr="005307A3">
        <w:tab/>
        <w:t>Source device:</w:t>
      </w:r>
      <w:r w:rsidRPr="005307A3">
        <w:tab/>
        <w:t>UICC</w:t>
      </w:r>
    </w:p>
    <w:p w14:paraId="7C75ECEC" w14:textId="77777777" w:rsidR="00BF46E1" w:rsidRPr="005307A3" w:rsidRDefault="00BF46E1" w:rsidP="0041528A">
      <w:pPr>
        <w:pStyle w:val="EW"/>
      </w:pPr>
      <w:r w:rsidRPr="005307A3">
        <w:tab/>
        <w:t>Destination device:</w:t>
      </w:r>
      <w:r w:rsidRPr="005307A3">
        <w:tab/>
        <w:t>Channel 1</w:t>
      </w:r>
      <w:r w:rsidRPr="005307A3">
        <w:tab/>
      </w:r>
    </w:p>
    <w:p w14:paraId="530F2746" w14:textId="77777777" w:rsidR="00BF46E1" w:rsidRPr="005307A3" w:rsidRDefault="00BF46E1" w:rsidP="0041528A">
      <w:pPr>
        <w:pStyle w:val="EW"/>
      </w:pPr>
      <w:r w:rsidRPr="005307A3">
        <w:t>Alpha Identifier</w:t>
      </w:r>
      <w:r w:rsidRPr="005307A3">
        <w:tab/>
        <w:t>"Receive Data 1"</w:t>
      </w:r>
    </w:p>
    <w:p w14:paraId="076286EB" w14:textId="77777777" w:rsidR="00BF46E1" w:rsidRPr="005307A3" w:rsidRDefault="00BF46E1" w:rsidP="0041528A">
      <w:pPr>
        <w:pStyle w:val="EW"/>
      </w:pPr>
      <w:r w:rsidRPr="005307A3">
        <w:t>Channel Data Length</w:t>
      </w:r>
    </w:p>
    <w:p w14:paraId="69DE9AB8" w14:textId="77777777" w:rsidR="00BF46E1" w:rsidRPr="005307A3" w:rsidRDefault="00BF46E1" w:rsidP="0041528A">
      <w:pPr>
        <w:pStyle w:val="EW"/>
      </w:pPr>
      <w:r w:rsidRPr="005307A3">
        <w:t>Channel Data Length:</w:t>
      </w:r>
      <w:r w:rsidRPr="005307A3">
        <w:tab/>
        <w:t>200</w:t>
      </w:r>
    </w:p>
    <w:p w14:paraId="1BE26B46" w14:textId="77777777" w:rsidR="00BF46E1" w:rsidRPr="005307A3" w:rsidRDefault="00BF46E1" w:rsidP="0041528A">
      <w:pPr>
        <w:pStyle w:val="EW"/>
      </w:pPr>
      <w:r w:rsidRPr="005307A3">
        <w:t>Text Attribute</w:t>
      </w:r>
    </w:p>
    <w:p w14:paraId="583A1B85" w14:textId="77777777" w:rsidR="00BF46E1" w:rsidRPr="005307A3" w:rsidRDefault="00BF46E1" w:rsidP="0041528A">
      <w:pPr>
        <w:pStyle w:val="EW"/>
      </w:pPr>
      <w:r w:rsidRPr="005307A3">
        <w:tab/>
        <w:t>Formatting position:</w:t>
      </w:r>
      <w:r w:rsidRPr="005307A3">
        <w:tab/>
        <w:t>0</w:t>
      </w:r>
    </w:p>
    <w:p w14:paraId="483E94E8" w14:textId="77777777" w:rsidR="00BF46E1" w:rsidRPr="005307A3" w:rsidRDefault="00BF46E1" w:rsidP="0041528A">
      <w:pPr>
        <w:pStyle w:val="EW"/>
      </w:pPr>
      <w:r w:rsidRPr="005307A3">
        <w:tab/>
        <w:t>Formatting length:</w:t>
      </w:r>
      <w:r w:rsidRPr="005307A3">
        <w:tab/>
        <w:t>14</w:t>
      </w:r>
    </w:p>
    <w:p w14:paraId="23E36F16"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67295A8F" w14:textId="77777777" w:rsidR="00BF46E1" w:rsidRPr="005307A3" w:rsidRDefault="00BF46E1" w:rsidP="0041528A">
      <w:pPr>
        <w:pStyle w:val="EX"/>
      </w:pPr>
      <w:r w:rsidRPr="005307A3">
        <w:t>Colour:</w:t>
      </w:r>
      <w:r w:rsidRPr="005307A3">
        <w:tab/>
        <w:t>Dark Green Foreground, Bright Yellow Background</w:t>
      </w:r>
    </w:p>
    <w:p w14:paraId="3884094D" w14:textId="77777777" w:rsidR="00BF46E1" w:rsidRPr="005307A3" w:rsidRDefault="00BF46E1" w:rsidP="00BF46E1">
      <w:r w:rsidRPr="005307A3">
        <w:t>Coding:</w:t>
      </w:r>
    </w:p>
    <w:p w14:paraId="3C65914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D0529F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F836DD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019C68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7E1A7FE"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6F6A6A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63ECF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85D40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251C9D"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EC792B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5474F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17CC3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4026BC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EE108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6FC02D2" w14:textId="77777777" w:rsidR="00BF46E1" w:rsidRPr="005307A3" w:rsidRDefault="00BF46E1" w:rsidP="00195D76">
            <w:pPr>
              <w:pStyle w:val="TAC"/>
            </w:pPr>
            <w:r w:rsidRPr="005307A3">
              <w:t>85</w:t>
            </w:r>
          </w:p>
        </w:tc>
      </w:tr>
      <w:tr w:rsidR="00BF46E1" w:rsidRPr="005307A3" w14:paraId="7C15DB6E" w14:textId="77777777" w:rsidTr="00195D76">
        <w:trPr>
          <w:jc w:val="center"/>
        </w:trPr>
        <w:tc>
          <w:tcPr>
            <w:tcW w:w="1134" w:type="dxa"/>
            <w:tcBorders>
              <w:top w:val="single" w:sz="4" w:space="0" w:color="auto"/>
              <w:right w:val="single" w:sz="4" w:space="0" w:color="auto"/>
            </w:tcBorders>
          </w:tcPr>
          <w:p w14:paraId="7A272C2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D71044"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1497F106"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2406315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CA0DA36"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61E0152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C9809E0"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1FBFC39F"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1AC07E4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5BA647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AAD9CF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16BD19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053DB6F" w14:textId="77777777" w:rsidR="00BF46E1" w:rsidRPr="005307A3" w:rsidRDefault="00BF46E1" w:rsidP="00195D76">
            <w:pPr>
              <w:pStyle w:val="TAC"/>
            </w:pPr>
            <w:r w:rsidRPr="005307A3">
              <w:t>74</w:t>
            </w:r>
          </w:p>
        </w:tc>
      </w:tr>
      <w:tr w:rsidR="00BF46E1" w:rsidRPr="005307A3" w14:paraId="158725F5" w14:textId="77777777" w:rsidTr="00195D76">
        <w:trPr>
          <w:jc w:val="center"/>
        </w:trPr>
        <w:tc>
          <w:tcPr>
            <w:tcW w:w="1134" w:type="dxa"/>
            <w:tcBorders>
              <w:right w:val="single" w:sz="4" w:space="0" w:color="auto"/>
            </w:tcBorders>
          </w:tcPr>
          <w:p w14:paraId="6D900E4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81D693"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72119233"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722B5B3"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79A16193"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3F29448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36E043"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2D462F6D"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8962E3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477774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27B855"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1CD7710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0187682" w14:textId="77777777" w:rsidR="00BF46E1" w:rsidRPr="005307A3" w:rsidRDefault="00BF46E1" w:rsidP="00195D76">
            <w:pPr>
              <w:pStyle w:val="TAC"/>
            </w:pPr>
            <w:r w:rsidRPr="005307A3">
              <w:t>B4</w:t>
            </w:r>
          </w:p>
        </w:tc>
      </w:tr>
    </w:tbl>
    <w:p w14:paraId="7CC7DB7A" w14:textId="77777777" w:rsidR="00BF46E1" w:rsidRPr="005307A3" w:rsidRDefault="00BF46E1" w:rsidP="00BF46E1"/>
    <w:p w14:paraId="1A3BCF5C" w14:textId="77777777" w:rsidR="00BF46E1" w:rsidRPr="005307A3" w:rsidRDefault="00BF46E1" w:rsidP="00BF46E1">
      <w:r w:rsidRPr="005307A3">
        <w:t>PROACTIVE COMMAND: RECEIVE DATA 2.1.2</w:t>
      </w:r>
    </w:p>
    <w:p w14:paraId="038EAF9A" w14:textId="77777777" w:rsidR="00BF46E1" w:rsidRPr="005307A3" w:rsidRDefault="00BF46E1" w:rsidP="00BF46E1">
      <w:r w:rsidRPr="005307A3">
        <w:t>Logically:</w:t>
      </w:r>
    </w:p>
    <w:p w14:paraId="13F35CBF" w14:textId="77777777" w:rsidR="00BF46E1" w:rsidRPr="005307A3" w:rsidRDefault="00BF46E1" w:rsidP="0041528A">
      <w:pPr>
        <w:pStyle w:val="EW"/>
      </w:pPr>
      <w:r w:rsidRPr="005307A3">
        <w:t>Command details</w:t>
      </w:r>
    </w:p>
    <w:p w14:paraId="7A39CEE5" w14:textId="77777777" w:rsidR="00BF46E1" w:rsidRPr="005307A3" w:rsidRDefault="00BF46E1" w:rsidP="0041528A">
      <w:pPr>
        <w:pStyle w:val="EW"/>
      </w:pPr>
      <w:r w:rsidRPr="005307A3">
        <w:tab/>
        <w:t>Command number:</w:t>
      </w:r>
      <w:r w:rsidRPr="005307A3">
        <w:tab/>
        <w:t>1</w:t>
      </w:r>
    </w:p>
    <w:p w14:paraId="16C31A49" w14:textId="77777777" w:rsidR="00BF46E1" w:rsidRPr="005307A3" w:rsidRDefault="00BF46E1" w:rsidP="0041528A">
      <w:pPr>
        <w:pStyle w:val="EW"/>
      </w:pPr>
      <w:r w:rsidRPr="005307A3">
        <w:tab/>
        <w:t>Command type:</w:t>
      </w:r>
      <w:r w:rsidRPr="005307A3">
        <w:tab/>
        <w:t>RECEIVE DATA</w:t>
      </w:r>
    </w:p>
    <w:p w14:paraId="55D415FF" w14:textId="77777777" w:rsidR="00BF46E1" w:rsidRPr="005307A3" w:rsidRDefault="00BF46E1" w:rsidP="0041528A">
      <w:pPr>
        <w:pStyle w:val="EW"/>
      </w:pPr>
      <w:r w:rsidRPr="005307A3">
        <w:tab/>
        <w:t>Command qualifier:</w:t>
      </w:r>
      <w:r w:rsidRPr="005307A3">
        <w:tab/>
        <w:t>RFU</w:t>
      </w:r>
    </w:p>
    <w:p w14:paraId="445CA94F" w14:textId="77777777" w:rsidR="00BF46E1" w:rsidRPr="005307A3" w:rsidRDefault="00BF46E1" w:rsidP="0041528A">
      <w:pPr>
        <w:pStyle w:val="EW"/>
      </w:pPr>
      <w:r w:rsidRPr="005307A3">
        <w:t>Device identities</w:t>
      </w:r>
    </w:p>
    <w:p w14:paraId="31D81517" w14:textId="77777777" w:rsidR="00BF46E1" w:rsidRPr="005307A3" w:rsidRDefault="00BF46E1" w:rsidP="0041528A">
      <w:pPr>
        <w:pStyle w:val="EW"/>
      </w:pPr>
      <w:r w:rsidRPr="005307A3">
        <w:tab/>
        <w:t>Source device:</w:t>
      </w:r>
      <w:r w:rsidRPr="005307A3">
        <w:tab/>
        <w:t>UICC</w:t>
      </w:r>
    </w:p>
    <w:p w14:paraId="49ADE195" w14:textId="77777777" w:rsidR="00BF46E1" w:rsidRPr="005307A3" w:rsidRDefault="00BF46E1" w:rsidP="0041528A">
      <w:pPr>
        <w:pStyle w:val="EW"/>
      </w:pPr>
      <w:r w:rsidRPr="005307A3">
        <w:tab/>
        <w:t>Destination device:</w:t>
      </w:r>
      <w:r w:rsidRPr="005307A3">
        <w:tab/>
        <w:t>Channel 1</w:t>
      </w:r>
      <w:r w:rsidRPr="005307A3">
        <w:tab/>
      </w:r>
    </w:p>
    <w:p w14:paraId="2EB3DCE2" w14:textId="77777777" w:rsidR="00BF46E1" w:rsidRPr="005307A3" w:rsidRDefault="00BF46E1" w:rsidP="0041528A">
      <w:pPr>
        <w:pStyle w:val="EW"/>
      </w:pPr>
      <w:r w:rsidRPr="005307A3">
        <w:t>Alpha Identifier</w:t>
      </w:r>
      <w:r w:rsidRPr="005307A3">
        <w:tab/>
        <w:t>"Receive Data 2"</w:t>
      </w:r>
    </w:p>
    <w:p w14:paraId="452D9614" w14:textId="77777777" w:rsidR="00BF46E1" w:rsidRPr="005307A3" w:rsidRDefault="00BF46E1" w:rsidP="0041528A">
      <w:pPr>
        <w:pStyle w:val="EW"/>
      </w:pPr>
      <w:r w:rsidRPr="005307A3">
        <w:t>Channel Data Length</w:t>
      </w:r>
    </w:p>
    <w:p w14:paraId="00E35E27" w14:textId="77777777" w:rsidR="00BF46E1" w:rsidRPr="005307A3" w:rsidRDefault="00BF46E1" w:rsidP="0041528A">
      <w:pPr>
        <w:pStyle w:val="EX"/>
      </w:pPr>
      <w:r w:rsidRPr="005307A3">
        <w:tab/>
        <w:t>Channel Data Length:</w:t>
      </w:r>
      <w:r w:rsidRPr="005307A3">
        <w:tab/>
        <w:t>200</w:t>
      </w:r>
    </w:p>
    <w:p w14:paraId="2D9FAC53" w14:textId="77777777" w:rsidR="00BF46E1" w:rsidRPr="005307A3" w:rsidRDefault="00BF46E1" w:rsidP="00BF46E1">
      <w:r w:rsidRPr="005307A3">
        <w:t>Coding:</w:t>
      </w:r>
    </w:p>
    <w:p w14:paraId="61A2C1C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77B389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BF185B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BA2998A"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7E90C7C"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7290EA9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C84216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40367E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B6EFAE"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2158DF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F55AC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2A8B81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AC54B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3A564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40BE5CA" w14:textId="77777777" w:rsidR="00BF46E1" w:rsidRPr="005307A3" w:rsidRDefault="00BF46E1" w:rsidP="00195D76">
            <w:pPr>
              <w:pStyle w:val="TAC"/>
            </w:pPr>
            <w:r w:rsidRPr="005307A3">
              <w:t>85</w:t>
            </w:r>
          </w:p>
        </w:tc>
      </w:tr>
      <w:tr w:rsidR="00BF46E1" w:rsidRPr="005307A3" w14:paraId="34B0566B" w14:textId="77777777" w:rsidTr="00195D76">
        <w:trPr>
          <w:jc w:val="center"/>
        </w:trPr>
        <w:tc>
          <w:tcPr>
            <w:tcW w:w="1134" w:type="dxa"/>
            <w:tcBorders>
              <w:top w:val="single" w:sz="4" w:space="0" w:color="auto"/>
              <w:right w:val="single" w:sz="4" w:space="0" w:color="auto"/>
            </w:tcBorders>
          </w:tcPr>
          <w:p w14:paraId="2D37F51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C35311"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1E56A4D8"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7CFEBAF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358C23F"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0F20BD3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608722C"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3D10F7D9"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4F010F0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6AA7F8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5EAF47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1B09F3E"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FD9E199" w14:textId="77777777" w:rsidR="00BF46E1" w:rsidRPr="005307A3" w:rsidRDefault="00BF46E1" w:rsidP="00195D76">
            <w:pPr>
              <w:pStyle w:val="TAC"/>
            </w:pPr>
            <w:r w:rsidRPr="005307A3">
              <w:t>74</w:t>
            </w:r>
          </w:p>
        </w:tc>
      </w:tr>
      <w:tr w:rsidR="00BF46E1" w:rsidRPr="005307A3" w14:paraId="2559F860" w14:textId="77777777" w:rsidTr="00195D76">
        <w:trPr>
          <w:jc w:val="center"/>
        </w:trPr>
        <w:tc>
          <w:tcPr>
            <w:tcW w:w="1134" w:type="dxa"/>
            <w:tcBorders>
              <w:right w:val="single" w:sz="4" w:space="0" w:color="auto"/>
            </w:tcBorders>
          </w:tcPr>
          <w:p w14:paraId="6BF0044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E248CD"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10FD54A"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7763241"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C72AE31"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5691920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9CC721"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E8FFE9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281E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2562B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48FC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FFCB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2916BC" w14:textId="77777777" w:rsidR="00BF46E1" w:rsidRPr="005307A3" w:rsidRDefault="00BF46E1" w:rsidP="00195D76">
            <w:pPr>
              <w:pStyle w:val="TAC"/>
            </w:pPr>
          </w:p>
        </w:tc>
      </w:tr>
    </w:tbl>
    <w:p w14:paraId="079A38B2" w14:textId="77777777" w:rsidR="00BF46E1" w:rsidRPr="005307A3" w:rsidRDefault="00BF46E1" w:rsidP="00BF46E1"/>
    <w:p w14:paraId="427DB285" w14:textId="77777777" w:rsidR="00BF46E1" w:rsidRPr="005307A3" w:rsidRDefault="00BF46E1" w:rsidP="00BF46E1">
      <w:r w:rsidRPr="005307A3">
        <w:t>TERMINAL RESPONSE: RECEIVE DATA 2.1.1</w:t>
      </w:r>
    </w:p>
    <w:p w14:paraId="6B367872" w14:textId="77777777" w:rsidR="00BF46E1" w:rsidRPr="005307A3" w:rsidRDefault="00BF46E1" w:rsidP="00BF46E1">
      <w:r w:rsidRPr="005307A3">
        <w:t>Logically:</w:t>
      </w:r>
    </w:p>
    <w:p w14:paraId="23B7AF57" w14:textId="77777777" w:rsidR="00BF46E1" w:rsidRPr="005307A3" w:rsidRDefault="00BF46E1" w:rsidP="0041528A">
      <w:pPr>
        <w:pStyle w:val="EW"/>
      </w:pPr>
      <w:r w:rsidRPr="005307A3">
        <w:t>Command details</w:t>
      </w:r>
    </w:p>
    <w:p w14:paraId="58CE753F" w14:textId="77777777" w:rsidR="00BF46E1" w:rsidRPr="005307A3" w:rsidRDefault="00BF46E1" w:rsidP="0041528A">
      <w:pPr>
        <w:pStyle w:val="EW"/>
      </w:pPr>
      <w:r w:rsidRPr="005307A3">
        <w:tab/>
        <w:t>Command number:</w:t>
      </w:r>
      <w:r w:rsidRPr="005307A3">
        <w:tab/>
        <w:t>1</w:t>
      </w:r>
    </w:p>
    <w:p w14:paraId="0374C729" w14:textId="77777777" w:rsidR="00BF46E1" w:rsidRPr="005307A3" w:rsidRDefault="00BF46E1" w:rsidP="0041528A">
      <w:pPr>
        <w:pStyle w:val="EW"/>
      </w:pPr>
      <w:r w:rsidRPr="005307A3">
        <w:tab/>
        <w:t>Command type:</w:t>
      </w:r>
      <w:r w:rsidRPr="005307A3">
        <w:tab/>
        <w:t>RECEIVE DATA</w:t>
      </w:r>
    </w:p>
    <w:p w14:paraId="32091822" w14:textId="77777777" w:rsidR="00BF46E1" w:rsidRPr="005307A3" w:rsidRDefault="00BF46E1" w:rsidP="0041528A">
      <w:pPr>
        <w:pStyle w:val="EW"/>
      </w:pPr>
      <w:r w:rsidRPr="005307A3">
        <w:tab/>
        <w:t>Command qualifier:</w:t>
      </w:r>
      <w:r w:rsidRPr="005307A3">
        <w:tab/>
        <w:t>RFU</w:t>
      </w:r>
    </w:p>
    <w:p w14:paraId="21EF9896" w14:textId="77777777" w:rsidR="00BF46E1" w:rsidRPr="005307A3" w:rsidRDefault="00BF46E1" w:rsidP="0041528A">
      <w:pPr>
        <w:pStyle w:val="EW"/>
      </w:pPr>
      <w:r w:rsidRPr="005307A3">
        <w:t>Device identities</w:t>
      </w:r>
    </w:p>
    <w:p w14:paraId="7FBD69DC" w14:textId="77777777" w:rsidR="00BF46E1" w:rsidRPr="005307A3" w:rsidRDefault="00BF46E1" w:rsidP="0041528A">
      <w:pPr>
        <w:pStyle w:val="EW"/>
      </w:pPr>
      <w:r w:rsidRPr="005307A3">
        <w:tab/>
        <w:t>Source device:</w:t>
      </w:r>
      <w:r w:rsidRPr="005307A3">
        <w:tab/>
        <w:t>ME</w:t>
      </w:r>
    </w:p>
    <w:p w14:paraId="2093260B" w14:textId="77777777" w:rsidR="00BF46E1" w:rsidRPr="005307A3" w:rsidRDefault="00BF46E1" w:rsidP="0041528A">
      <w:pPr>
        <w:pStyle w:val="EW"/>
      </w:pPr>
      <w:r w:rsidRPr="005307A3">
        <w:tab/>
        <w:t>Destination device:</w:t>
      </w:r>
      <w:r w:rsidRPr="005307A3">
        <w:tab/>
        <w:t>UICC</w:t>
      </w:r>
    </w:p>
    <w:p w14:paraId="4827370F" w14:textId="77777777" w:rsidR="00BF46E1" w:rsidRPr="005307A3" w:rsidRDefault="00BF46E1" w:rsidP="0041528A">
      <w:pPr>
        <w:pStyle w:val="EW"/>
      </w:pPr>
      <w:r w:rsidRPr="005307A3">
        <w:t>Result</w:t>
      </w:r>
    </w:p>
    <w:p w14:paraId="237803BB" w14:textId="77777777" w:rsidR="00BF46E1" w:rsidRPr="005307A3" w:rsidRDefault="00BF46E1" w:rsidP="0041528A">
      <w:pPr>
        <w:pStyle w:val="EW"/>
      </w:pPr>
      <w:r w:rsidRPr="005307A3">
        <w:tab/>
        <w:t>General Result:</w:t>
      </w:r>
      <w:r w:rsidRPr="005307A3">
        <w:tab/>
        <w:t>Command performed successfully</w:t>
      </w:r>
    </w:p>
    <w:p w14:paraId="4E33E923" w14:textId="77777777" w:rsidR="00BF46E1" w:rsidRPr="005307A3" w:rsidRDefault="00BF46E1" w:rsidP="0041528A">
      <w:pPr>
        <w:pStyle w:val="EW"/>
      </w:pPr>
      <w:r w:rsidRPr="005307A3">
        <w:t>Channel Data:</w:t>
      </w:r>
      <w:r w:rsidRPr="005307A3">
        <w:tab/>
        <w:t>00 01 02 .. C7 (200 Bytes of data)</w:t>
      </w:r>
    </w:p>
    <w:p w14:paraId="3883B324" w14:textId="77777777" w:rsidR="00BF46E1" w:rsidRPr="005307A3" w:rsidRDefault="00BF46E1" w:rsidP="0041528A">
      <w:pPr>
        <w:pStyle w:val="EX"/>
      </w:pPr>
      <w:r w:rsidRPr="005307A3">
        <w:t>Channel data length:</w:t>
      </w:r>
      <w:r w:rsidRPr="005307A3">
        <w:tab/>
        <w:t>FF</w:t>
      </w:r>
    </w:p>
    <w:p w14:paraId="2F7C343C" w14:textId="77777777" w:rsidR="00BF46E1" w:rsidRPr="005307A3" w:rsidRDefault="00BF46E1" w:rsidP="00BF46E1">
      <w:r w:rsidRPr="005307A3">
        <w:t>Coding:</w:t>
      </w:r>
    </w:p>
    <w:p w14:paraId="4AECB89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74B05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71533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491415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84657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3595B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BD879D"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D086EB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8C7D2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3A9579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2923EC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F7E587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14ABD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D12270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6F5CE1" w14:textId="77777777" w:rsidR="00BF46E1" w:rsidRPr="005307A3" w:rsidRDefault="00BF46E1" w:rsidP="00195D76">
            <w:pPr>
              <w:pStyle w:val="TAC"/>
            </w:pPr>
            <w:r w:rsidRPr="005307A3">
              <w:t>00</w:t>
            </w:r>
          </w:p>
        </w:tc>
      </w:tr>
      <w:tr w:rsidR="00BF46E1" w:rsidRPr="005307A3" w14:paraId="32122C7F" w14:textId="77777777" w:rsidTr="00195D76">
        <w:trPr>
          <w:jc w:val="center"/>
        </w:trPr>
        <w:tc>
          <w:tcPr>
            <w:tcW w:w="1134" w:type="dxa"/>
            <w:tcBorders>
              <w:top w:val="single" w:sz="4" w:space="0" w:color="auto"/>
              <w:right w:val="single" w:sz="4" w:space="0" w:color="auto"/>
            </w:tcBorders>
          </w:tcPr>
          <w:p w14:paraId="3430D9F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263DD5"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431EE63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37219DB"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1B56AC8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261CF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334DE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741A7DD"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4CD17B30"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1B6FB93B"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2821C94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336F27"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73BF426" w14:textId="77777777" w:rsidR="00BF46E1" w:rsidRPr="005307A3" w:rsidRDefault="00BF46E1" w:rsidP="00195D76">
            <w:pPr>
              <w:pStyle w:val="TAC"/>
            </w:pPr>
          </w:p>
        </w:tc>
      </w:tr>
    </w:tbl>
    <w:p w14:paraId="7E41E40B" w14:textId="77777777" w:rsidR="00BF46E1" w:rsidRPr="005307A3" w:rsidRDefault="00BF46E1" w:rsidP="00BF46E1"/>
    <w:p w14:paraId="40D66704" w14:textId="77777777" w:rsidR="00BF46E1" w:rsidRPr="005307A3" w:rsidRDefault="00BF46E1" w:rsidP="00BF46E1">
      <w:pPr>
        <w:pStyle w:val="H6"/>
      </w:pPr>
      <w:r w:rsidRPr="005307A3">
        <w:t>27.22.4.29.2.1.5</w:t>
      </w:r>
      <w:r w:rsidRPr="005307A3">
        <w:tab/>
        <w:t>Test Requirement</w:t>
      </w:r>
    </w:p>
    <w:p w14:paraId="7C3AE961" w14:textId="77777777" w:rsidR="00BF46E1" w:rsidRPr="005307A3" w:rsidRDefault="00BF46E1" w:rsidP="00BF46E1">
      <w:r w:rsidRPr="005307A3">
        <w:t>The ME shall operate in the manner defined in expected sequences 2.1.</w:t>
      </w:r>
    </w:p>
    <w:p w14:paraId="7B1821C6" w14:textId="77777777" w:rsidR="00BF46E1" w:rsidRPr="005307A3" w:rsidRDefault="00BF46E1" w:rsidP="00BF46E1">
      <w:pPr>
        <w:pStyle w:val="H6"/>
      </w:pPr>
      <w:r w:rsidRPr="005307A3">
        <w:t>27.22.4.29.2.2</w:t>
      </w:r>
      <w:r w:rsidRPr="005307A3">
        <w:tab/>
        <w:t>RECEIVE DATA (support of Text Attribute – Center Alignment)</w:t>
      </w:r>
    </w:p>
    <w:p w14:paraId="67D4ACBA" w14:textId="77777777" w:rsidR="00BF46E1" w:rsidRPr="005307A3" w:rsidRDefault="00BF46E1" w:rsidP="00BF46E1">
      <w:pPr>
        <w:pStyle w:val="H6"/>
      </w:pPr>
      <w:r w:rsidRPr="005307A3">
        <w:t>27.22.4.29.2.2.1</w:t>
      </w:r>
      <w:r w:rsidRPr="005307A3">
        <w:tab/>
        <w:t>Definition and applicability</w:t>
      </w:r>
    </w:p>
    <w:p w14:paraId="64F348E4" w14:textId="77777777" w:rsidR="00BF46E1" w:rsidRPr="005307A3" w:rsidRDefault="00BF46E1" w:rsidP="00BF46E1">
      <w:r w:rsidRPr="005307A3">
        <w:t>See clause 3.2.2.</w:t>
      </w:r>
    </w:p>
    <w:p w14:paraId="64402D31" w14:textId="77777777" w:rsidR="00BF46E1" w:rsidRPr="005307A3" w:rsidRDefault="00BF46E1" w:rsidP="00BF46E1">
      <w:pPr>
        <w:pStyle w:val="H6"/>
      </w:pPr>
      <w:r w:rsidRPr="005307A3">
        <w:t>27.22.4.29.2.2.2</w:t>
      </w:r>
      <w:r w:rsidRPr="005307A3">
        <w:tab/>
        <w:t>Conformance requirements</w:t>
      </w:r>
    </w:p>
    <w:p w14:paraId="0D128CE4" w14:textId="77777777" w:rsidR="00BF46E1" w:rsidRPr="005307A3" w:rsidRDefault="00BF46E1" w:rsidP="00BF46E1">
      <w:r w:rsidRPr="005307A3">
        <w:t>The ME shall support the class "e" commands as defined in:</w:t>
      </w:r>
    </w:p>
    <w:p w14:paraId="1BB3C35F" w14:textId="77777777" w:rsidR="00BF46E1" w:rsidRPr="005307A3" w:rsidRDefault="00BF46E1" w:rsidP="00BF46E1">
      <w:pPr>
        <w:pStyle w:val="B1"/>
      </w:pPr>
      <w:r w:rsidRPr="005307A3">
        <w:t>-</w:t>
      </w:r>
      <w:r w:rsidRPr="005307A3">
        <w:tab/>
        <w:t>TS 31.111 [15].</w:t>
      </w:r>
    </w:p>
    <w:p w14:paraId="5A5AE45C" w14:textId="77777777" w:rsidR="00BF46E1" w:rsidRPr="005307A3" w:rsidRDefault="00BF46E1" w:rsidP="00BF46E1">
      <w:pPr>
        <w:pStyle w:val="H6"/>
      </w:pPr>
      <w:r w:rsidRPr="005307A3">
        <w:t>27.22.4.29.2.2.3</w:t>
      </w:r>
      <w:r w:rsidRPr="005307A3">
        <w:tab/>
        <w:t>Test purpose</w:t>
      </w:r>
    </w:p>
    <w:p w14:paraId="6BF776E2" w14:textId="77777777" w:rsidR="00BF46E1" w:rsidRPr="005307A3" w:rsidRDefault="00BF46E1" w:rsidP="00BF46E1">
      <w:r w:rsidRPr="005307A3">
        <w:t>To verify that the ME shall display the alpha identifier according to the center alignment text attribute configuration in the RECEIVE DATA proactive command and send a TERMINAL RESPONSE (Command Performed Successfully) to the UICC.</w:t>
      </w:r>
    </w:p>
    <w:p w14:paraId="0F98B7A9" w14:textId="77777777" w:rsidR="00BF46E1" w:rsidRPr="005307A3" w:rsidRDefault="00BF46E1" w:rsidP="00BF46E1">
      <w:pPr>
        <w:pStyle w:val="H6"/>
      </w:pPr>
      <w:r w:rsidRPr="005307A3">
        <w:t>27.22.4.29.2.2.4</w:t>
      </w:r>
      <w:r w:rsidRPr="005307A3">
        <w:tab/>
        <w:t>Method of test</w:t>
      </w:r>
    </w:p>
    <w:p w14:paraId="70CA9619" w14:textId="77777777" w:rsidR="00BF46E1" w:rsidRPr="005307A3" w:rsidRDefault="00BF46E1" w:rsidP="00BF46E1">
      <w:pPr>
        <w:pStyle w:val="H6"/>
      </w:pPr>
      <w:r w:rsidRPr="005307A3">
        <w:t>27.22.4.29.2.2.4.1</w:t>
      </w:r>
      <w:r w:rsidRPr="005307A3">
        <w:tab/>
        <w:t>Initial conditions</w:t>
      </w:r>
    </w:p>
    <w:p w14:paraId="26ED36C4" w14:textId="77777777" w:rsidR="00BF46E1" w:rsidRPr="005307A3" w:rsidRDefault="00BF46E1" w:rsidP="00BF46E1">
      <w:r w:rsidRPr="005307A3">
        <w:t>The ME is connected to the USIM Simulator and the USS. The elementary files are coded as Toolkit default.</w:t>
      </w:r>
    </w:p>
    <w:p w14:paraId="755AD671" w14:textId="77777777" w:rsidR="00BF46E1" w:rsidRPr="005307A3" w:rsidRDefault="00BF46E1" w:rsidP="00BF46E1">
      <w:r w:rsidRPr="005307A3">
        <w:t>Prior to this test the ME shall have been powered on and performed the PROFILE DOWNLOAD procedure.</w:t>
      </w:r>
    </w:p>
    <w:p w14:paraId="38E193B4"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40EC3489" w14:textId="77777777" w:rsidR="00BF46E1" w:rsidRPr="005307A3" w:rsidRDefault="00BF46E1" w:rsidP="00BF46E1">
      <w:r w:rsidRPr="005307A3">
        <w:lastRenderedPageBreak/>
        <w:t>The channel identifier value used for these tests is set to 1 as an example.</w:t>
      </w:r>
    </w:p>
    <w:p w14:paraId="40A844EF" w14:textId="77777777" w:rsidR="00BF46E1" w:rsidRPr="005307A3" w:rsidRDefault="00BF46E1" w:rsidP="00BF46E1">
      <w:r w:rsidRPr="005307A3">
        <w:t>This channel identifier is dependent on the ME's default channel identifier as declared in table A.2/27.</w:t>
      </w:r>
    </w:p>
    <w:p w14:paraId="12696483"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7041A757"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21BDA5D3" w14:textId="77777777" w:rsidR="00BF46E1" w:rsidRPr="005307A3" w:rsidRDefault="00BF46E1" w:rsidP="00BF46E1">
      <w:r w:rsidRPr="005307A3">
        <w:t>Bearer Parameters:</w:t>
      </w:r>
      <w:r w:rsidRPr="005307A3">
        <w:tab/>
      </w:r>
      <w:r w:rsidRPr="005307A3">
        <w:tab/>
        <w:t>Same Bearer Parameters as defined in 27.22.4.27.2.4.1</w:t>
      </w:r>
    </w:p>
    <w:p w14:paraId="038F54D1" w14:textId="77777777" w:rsidR="00BF46E1" w:rsidRPr="005307A3" w:rsidRDefault="00BF46E1" w:rsidP="00BF46E1">
      <w:r w:rsidRPr="005307A3">
        <w:t>GPRS Parameters:</w:t>
      </w:r>
      <w:r w:rsidRPr="005307A3">
        <w:tab/>
      </w:r>
      <w:r w:rsidRPr="005307A3">
        <w:tab/>
        <w:t>Same GPRS Parameters as defined in 27.22.4.27.2.4.1</w:t>
      </w:r>
    </w:p>
    <w:p w14:paraId="2CB57C24" w14:textId="77777777" w:rsidR="00BF46E1" w:rsidRPr="005307A3" w:rsidRDefault="00BF46E1" w:rsidP="00BF46E1">
      <w:r w:rsidRPr="005307A3">
        <w:t>UICC/ME interface transport level:</w:t>
      </w:r>
      <w:r w:rsidRPr="005307A3">
        <w:tab/>
        <w:t>Same UICC/ME transport interface level as defined in 27.22.4.27.2.4.1</w:t>
      </w:r>
    </w:p>
    <w:p w14:paraId="49683CFB" w14:textId="3D377192" w:rsidR="00BF46E1" w:rsidRPr="005307A3" w:rsidRDefault="00BF46E1" w:rsidP="00BF46E1">
      <w:r w:rsidRPr="005307A3">
        <w:t>Data destination address:</w:t>
      </w:r>
      <w:r w:rsidRPr="005307A3">
        <w:tab/>
        <w:t>Same Data Destination Address as defined in 27.22.4.27.2.4.1.</w:t>
      </w:r>
    </w:p>
    <w:p w14:paraId="3EF84319" w14:textId="77777777" w:rsidR="00BF46E1" w:rsidRPr="005307A3" w:rsidRDefault="00BF46E1" w:rsidP="00BF46E1">
      <w:pPr>
        <w:pStyle w:val="H6"/>
      </w:pPr>
      <w:r w:rsidRPr="005307A3">
        <w:lastRenderedPageBreak/>
        <w:t>27.22.4.29.2.2.4.2</w:t>
      </w:r>
      <w:r w:rsidRPr="005307A3">
        <w:tab/>
        <w:t>Procedure</w:t>
      </w:r>
    </w:p>
    <w:p w14:paraId="5532EEB9" w14:textId="77777777" w:rsidR="00BF46E1" w:rsidRPr="005307A3" w:rsidRDefault="00BF46E1" w:rsidP="00BF46E1">
      <w:pPr>
        <w:pStyle w:val="TH"/>
      </w:pPr>
      <w:r w:rsidRPr="005307A3">
        <w:t>Expected sequence 2.2 (RECEIVE DATA, with Text Attribute – Center Alignment)</w:t>
      </w:r>
    </w:p>
    <w:tbl>
      <w:tblPr>
        <w:tblW w:w="9087" w:type="dxa"/>
        <w:jc w:val="center"/>
        <w:tblLayout w:type="fixed"/>
        <w:tblCellMar>
          <w:left w:w="28" w:type="dxa"/>
          <w:right w:w="56" w:type="dxa"/>
        </w:tblCellMar>
        <w:tblLook w:val="0000" w:firstRow="0" w:lastRow="0" w:firstColumn="0" w:lastColumn="0" w:noHBand="0" w:noVBand="0"/>
      </w:tblPr>
      <w:tblGrid>
        <w:gridCol w:w="716"/>
        <w:gridCol w:w="1073"/>
        <w:gridCol w:w="4058"/>
        <w:gridCol w:w="3240"/>
      </w:tblGrid>
      <w:tr w:rsidR="00BF46E1" w:rsidRPr="005307A3" w14:paraId="1DB933FD" w14:textId="77777777" w:rsidTr="00195D76">
        <w:trPr>
          <w:cantSplit/>
          <w:jc w:val="center"/>
        </w:trPr>
        <w:tc>
          <w:tcPr>
            <w:tcW w:w="716" w:type="dxa"/>
            <w:tcBorders>
              <w:top w:val="single" w:sz="6" w:space="0" w:color="auto"/>
              <w:left w:val="single" w:sz="6" w:space="0" w:color="auto"/>
              <w:right w:val="single" w:sz="6" w:space="0" w:color="auto"/>
            </w:tcBorders>
          </w:tcPr>
          <w:p w14:paraId="1DFD047A" w14:textId="77777777" w:rsidR="00BF46E1" w:rsidRPr="005307A3" w:rsidRDefault="00BF46E1" w:rsidP="00195D76">
            <w:pPr>
              <w:pStyle w:val="TAH"/>
            </w:pPr>
            <w:r w:rsidRPr="005307A3">
              <w:t>Step</w:t>
            </w:r>
          </w:p>
        </w:tc>
        <w:tc>
          <w:tcPr>
            <w:tcW w:w="1073" w:type="dxa"/>
            <w:tcBorders>
              <w:top w:val="single" w:sz="6" w:space="0" w:color="auto"/>
              <w:left w:val="single" w:sz="6" w:space="0" w:color="auto"/>
              <w:right w:val="single" w:sz="6" w:space="0" w:color="auto"/>
            </w:tcBorders>
          </w:tcPr>
          <w:p w14:paraId="0EA18AEC"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665B47F7"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56E4AC77" w14:textId="77777777" w:rsidR="00BF46E1" w:rsidRPr="005307A3" w:rsidRDefault="00BF46E1" w:rsidP="00195D76">
            <w:pPr>
              <w:pStyle w:val="TAH"/>
            </w:pPr>
            <w:r w:rsidRPr="005307A3">
              <w:t>Comments</w:t>
            </w:r>
          </w:p>
        </w:tc>
      </w:tr>
      <w:tr w:rsidR="00BF46E1" w:rsidRPr="005307A3" w14:paraId="5D2F26AF" w14:textId="77777777" w:rsidTr="00195D76">
        <w:trPr>
          <w:cantSplit/>
          <w:jc w:val="center"/>
        </w:trPr>
        <w:tc>
          <w:tcPr>
            <w:tcW w:w="716" w:type="dxa"/>
            <w:tcBorders>
              <w:top w:val="single" w:sz="6" w:space="0" w:color="auto"/>
              <w:left w:val="single" w:sz="6" w:space="0" w:color="auto"/>
              <w:right w:val="single" w:sz="6" w:space="0" w:color="auto"/>
            </w:tcBorders>
          </w:tcPr>
          <w:p w14:paraId="650C33D2" w14:textId="77777777" w:rsidR="00BF46E1" w:rsidRPr="005307A3" w:rsidRDefault="00BF46E1" w:rsidP="00195D76">
            <w:pPr>
              <w:pStyle w:val="TAC"/>
            </w:pPr>
            <w:r w:rsidRPr="005307A3">
              <w:t>1</w:t>
            </w:r>
          </w:p>
        </w:tc>
        <w:tc>
          <w:tcPr>
            <w:tcW w:w="1073" w:type="dxa"/>
            <w:tcBorders>
              <w:top w:val="single" w:sz="6" w:space="0" w:color="auto"/>
              <w:left w:val="single" w:sz="6" w:space="0" w:color="auto"/>
              <w:right w:val="single" w:sz="6" w:space="0" w:color="auto"/>
            </w:tcBorders>
          </w:tcPr>
          <w:p w14:paraId="202CE0FF"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74C06B14"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14D8D34E" w14:textId="77777777" w:rsidR="00BF46E1" w:rsidRPr="005307A3" w:rsidRDefault="00BF46E1" w:rsidP="00195D76">
            <w:pPr>
              <w:pStyle w:val="TAL"/>
            </w:pPr>
          </w:p>
        </w:tc>
      </w:tr>
      <w:tr w:rsidR="00BF46E1" w:rsidRPr="005307A3" w14:paraId="7A195AA7" w14:textId="77777777" w:rsidTr="00195D76">
        <w:trPr>
          <w:cantSplit/>
          <w:jc w:val="center"/>
        </w:trPr>
        <w:tc>
          <w:tcPr>
            <w:tcW w:w="716" w:type="dxa"/>
            <w:tcBorders>
              <w:left w:val="single" w:sz="6" w:space="0" w:color="auto"/>
              <w:right w:val="single" w:sz="6" w:space="0" w:color="auto"/>
            </w:tcBorders>
          </w:tcPr>
          <w:p w14:paraId="74EBEF1F" w14:textId="77777777" w:rsidR="00BF46E1" w:rsidRPr="005307A3" w:rsidRDefault="00BF46E1" w:rsidP="00195D76">
            <w:pPr>
              <w:pStyle w:val="TAC"/>
            </w:pPr>
            <w:r w:rsidRPr="005307A3">
              <w:t>2</w:t>
            </w:r>
          </w:p>
        </w:tc>
        <w:tc>
          <w:tcPr>
            <w:tcW w:w="1073" w:type="dxa"/>
            <w:tcBorders>
              <w:left w:val="single" w:sz="6" w:space="0" w:color="auto"/>
              <w:right w:val="single" w:sz="6" w:space="0" w:color="auto"/>
            </w:tcBorders>
          </w:tcPr>
          <w:p w14:paraId="1A41798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5CDF7D2A"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4D1A7A7" w14:textId="77777777" w:rsidR="00BF46E1" w:rsidRPr="005307A3" w:rsidRDefault="00BF46E1" w:rsidP="00195D76">
            <w:pPr>
              <w:pStyle w:val="TAL"/>
            </w:pPr>
          </w:p>
        </w:tc>
      </w:tr>
      <w:tr w:rsidR="00BF46E1" w:rsidRPr="005307A3" w14:paraId="1FF7CDC4" w14:textId="77777777" w:rsidTr="00195D76">
        <w:trPr>
          <w:cantSplit/>
          <w:jc w:val="center"/>
        </w:trPr>
        <w:tc>
          <w:tcPr>
            <w:tcW w:w="716" w:type="dxa"/>
            <w:tcBorders>
              <w:left w:val="single" w:sz="6" w:space="0" w:color="auto"/>
              <w:right w:val="single" w:sz="6" w:space="0" w:color="auto"/>
            </w:tcBorders>
          </w:tcPr>
          <w:p w14:paraId="39B7A038" w14:textId="77777777" w:rsidR="00BF46E1" w:rsidRPr="005307A3" w:rsidRDefault="00BF46E1" w:rsidP="00195D76">
            <w:pPr>
              <w:pStyle w:val="TAC"/>
            </w:pPr>
            <w:r w:rsidRPr="005307A3">
              <w:t>3</w:t>
            </w:r>
          </w:p>
        </w:tc>
        <w:tc>
          <w:tcPr>
            <w:tcW w:w="1073" w:type="dxa"/>
            <w:tcBorders>
              <w:left w:val="single" w:sz="6" w:space="0" w:color="auto"/>
              <w:right w:val="single" w:sz="6" w:space="0" w:color="auto"/>
            </w:tcBorders>
          </w:tcPr>
          <w:p w14:paraId="548A5F6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5B7A00AD"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7278D106" w14:textId="77777777" w:rsidR="00BF46E1" w:rsidRPr="005307A3" w:rsidRDefault="00BF46E1" w:rsidP="00195D76">
            <w:pPr>
              <w:pStyle w:val="TAL"/>
            </w:pPr>
          </w:p>
        </w:tc>
      </w:tr>
      <w:tr w:rsidR="00BF46E1" w:rsidRPr="005307A3" w14:paraId="4F64D109" w14:textId="77777777" w:rsidTr="00195D76">
        <w:trPr>
          <w:cantSplit/>
          <w:jc w:val="center"/>
        </w:trPr>
        <w:tc>
          <w:tcPr>
            <w:tcW w:w="716" w:type="dxa"/>
            <w:tcBorders>
              <w:left w:val="single" w:sz="6" w:space="0" w:color="auto"/>
              <w:right w:val="single" w:sz="6" w:space="0" w:color="auto"/>
            </w:tcBorders>
          </w:tcPr>
          <w:p w14:paraId="009D91FA" w14:textId="77777777" w:rsidR="00BF46E1" w:rsidRPr="005307A3" w:rsidRDefault="00BF46E1" w:rsidP="00195D76">
            <w:pPr>
              <w:pStyle w:val="TAC"/>
            </w:pPr>
            <w:r w:rsidRPr="005307A3">
              <w:t>4</w:t>
            </w:r>
          </w:p>
        </w:tc>
        <w:tc>
          <w:tcPr>
            <w:tcW w:w="1073" w:type="dxa"/>
            <w:tcBorders>
              <w:left w:val="single" w:sz="6" w:space="0" w:color="auto"/>
              <w:right w:val="single" w:sz="6" w:space="0" w:color="auto"/>
            </w:tcBorders>
          </w:tcPr>
          <w:p w14:paraId="37F5D905"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6D936D4E"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4BD5427F" w14:textId="77777777" w:rsidR="00BF46E1" w:rsidRPr="005307A3" w:rsidRDefault="00BF46E1" w:rsidP="00195D76">
            <w:pPr>
              <w:pStyle w:val="TAL"/>
            </w:pPr>
          </w:p>
        </w:tc>
      </w:tr>
      <w:tr w:rsidR="00BF46E1" w:rsidRPr="005307A3" w14:paraId="22E10B1D" w14:textId="77777777" w:rsidTr="00195D76">
        <w:trPr>
          <w:cantSplit/>
          <w:jc w:val="center"/>
        </w:trPr>
        <w:tc>
          <w:tcPr>
            <w:tcW w:w="716" w:type="dxa"/>
            <w:tcBorders>
              <w:left w:val="single" w:sz="6" w:space="0" w:color="auto"/>
              <w:right w:val="single" w:sz="6" w:space="0" w:color="auto"/>
            </w:tcBorders>
          </w:tcPr>
          <w:p w14:paraId="69B42A5F" w14:textId="77777777" w:rsidR="00BF46E1" w:rsidRPr="005307A3" w:rsidRDefault="00BF46E1" w:rsidP="00195D76">
            <w:pPr>
              <w:pStyle w:val="TAC"/>
            </w:pPr>
            <w:r w:rsidRPr="005307A3">
              <w:t>5</w:t>
            </w:r>
          </w:p>
        </w:tc>
        <w:tc>
          <w:tcPr>
            <w:tcW w:w="1073" w:type="dxa"/>
            <w:tcBorders>
              <w:left w:val="single" w:sz="6" w:space="0" w:color="auto"/>
              <w:right w:val="single" w:sz="6" w:space="0" w:color="auto"/>
            </w:tcBorders>
          </w:tcPr>
          <w:p w14:paraId="3FCA722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48919E1"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2AB2A7ED" w14:textId="77777777" w:rsidR="00BF46E1" w:rsidRPr="005307A3" w:rsidRDefault="00BF46E1" w:rsidP="00195D76">
            <w:pPr>
              <w:pStyle w:val="TAL"/>
            </w:pPr>
            <w:r w:rsidRPr="005307A3">
              <w:t>See initial conditions</w:t>
            </w:r>
          </w:p>
        </w:tc>
      </w:tr>
      <w:tr w:rsidR="00BF46E1" w:rsidRPr="005307A3" w14:paraId="20F70F7B" w14:textId="77777777" w:rsidTr="00195D76">
        <w:trPr>
          <w:cantSplit/>
          <w:jc w:val="center"/>
        </w:trPr>
        <w:tc>
          <w:tcPr>
            <w:tcW w:w="716" w:type="dxa"/>
            <w:tcBorders>
              <w:left w:val="single" w:sz="6" w:space="0" w:color="auto"/>
              <w:right w:val="single" w:sz="6" w:space="0" w:color="auto"/>
            </w:tcBorders>
          </w:tcPr>
          <w:p w14:paraId="2E740D1C" w14:textId="77777777" w:rsidR="00BF46E1" w:rsidRPr="005307A3" w:rsidRDefault="00BF46E1" w:rsidP="00195D76">
            <w:pPr>
              <w:pStyle w:val="TAC"/>
            </w:pPr>
            <w:r w:rsidRPr="005307A3">
              <w:t>6</w:t>
            </w:r>
          </w:p>
        </w:tc>
        <w:tc>
          <w:tcPr>
            <w:tcW w:w="1073" w:type="dxa"/>
            <w:tcBorders>
              <w:left w:val="single" w:sz="6" w:space="0" w:color="auto"/>
              <w:right w:val="single" w:sz="6" w:space="0" w:color="auto"/>
            </w:tcBorders>
          </w:tcPr>
          <w:p w14:paraId="3527C02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102FE2B"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ADD9055" w14:textId="77777777" w:rsidR="00BF46E1" w:rsidRPr="005307A3" w:rsidRDefault="00BF46E1" w:rsidP="00195D76">
            <w:pPr>
              <w:pStyle w:val="TAL"/>
            </w:pPr>
          </w:p>
        </w:tc>
      </w:tr>
      <w:tr w:rsidR="00BF46E1" w:rsidRPr="005307A3" w14:paraId="1C5DB1D3" w14:textId="77777777" w:rsidTr="00195D76">
        <w:trPr>
          <w:cantSplit/>
          <w:jc w:val="center"/>
        </w:trPr>
        <w:tc>
          <w:tcPr>
            <w:tcW w:w="716" w:type="dxa"/>
            <w:tcBorders>
              <w:left w:val="single" w:sz="6" w:space="0" w:color="auto"/>
              <w:right w:val="single" w:sz="6" w:space="0" w:color="auto"/>
            </w:tcBorders>
          </w:tcPr>
          <w:p w14:paraId="4119AC3D" w14:textId="77777777" w:rsidR="00BF46E1" w:rsidRPr="005307A3" w:rsidRDefault="00BF46E1" w:rsidP="00195D76">
            <w:pPr>
              <w:pStyle w:val="TAC"/>
            </w:pPr>
            <w:r w:rsidRPr="005307A3">
              <w:t>7</w:t>
            </w:r>
          </w:p>
        </w:tc>
        <w:tc>
          <w:tcPr>
            <w:tcW w:w="1073" w:type="dxa"/>
            <w:tcBorders>
              <w:left w:val="single" w:sz="6" w:space="0" w:color="auto"/>
              <w:right w:val="single" w:sz="6" w:space="0" w:color="auto"/>
            </w:tcBorders>
          </w:tcPr>
          <w:p w14:paraId="10F16FB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9585564"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6CD0ABDA" w14:textId="77777777" w:rsidR="00BF46E1" w:rsidRPr="005307A3" w:rsidRDefault="00BF46E1" w:rsidP="00195D76">
            <w:pPr>
              <w:pStyle w:val="TAL"/>
            </w:pPr>
          </w:p>
        </w:tc>
      </w:tr>
      <w:tr w:rsidR="00BF46E1" w:rsidRPr="005307A3" w14:paraId="3BC25B7E" w14:textId="77777777" w:rsidTr="00195D76">
        <w:trPr>
          <w:cantSplit/>
          <w:jc w:val="center"/>
        </w:trPr>
        <w:tc>
          <w:tcPr>
            <w:tcW w:w="716" w:type="dxa"/>
            <w:tcBorders>
              <w:left w:val="single" w:sz="6" w:space="0" w:color="auto"/>
              <w:right w:val="single" w:sz="6" w:space="0" w:color="auto"/>
            </w:tcBorders>
          </w:tcPr>
          <w:p w14:paraId="517BA738" w14:textId="77777777" w:rsidR="00BF46E1" w:rsidRPr="005307A3" w:rsidRDefault="00BF46E1" w:rsidP="00195D76">
            <w:pPr>
              <w:pStyle w:val="TAC"/>
            </w:pPr>
            <w:r w:rsidRPr="005307A3">
              <w:t>8</w:t>
            </w:r>
          </w:p>
        </w:tc>
        <w:tc>
          <w:tcPr>
            <w:tcW w:w="1073" w:type="dxa"/>
            <w:tcBorders>
              <w:left w:val="single" w:sz="6" w:space="0" w:color="auto"/>
              <w:right w:val="single" w:sz="6" w:space="0" w:color="auto"/>
            </w:tcBorders>
          </w:tcPr>
          <w:p w14:paraId="0FCAF8B2"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78B386F9"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1A4DF525" w14:textId="77777777" w:rsidR="00BF46E1" w:rsidRPr="005307A3" w:rsidRDefault="00BF46E1" w:rsidP="00195D76">
            <w:pPr>
              <w:pStyle w:val="TAL"/>
            </w:pPr>
          </w:p>
        </w:tc>
      </w:tr>
      <w:tr w:rsidR="00BF46E1" w:rsidRPr="005307A3" w14:paraId="06DBE323" w14:textId="77777777" w:rsidTr="00195D76">
        <w:trPr>
          <w:cantSplit/>
          <w:jc w:val="center"/>
        </w:trPr>
        <w:tc>
          <w:tcPr>
            <w:tcW w:w="716" w:type="dxa"/>
            <w:tcBorders>
              <w:left w:val="single" w:sz="6" w:space="0" w:color="auto"/>
              <w:right w:val="single" w:sz="6" w:space="0" w:color="auto"/>
            </w:tcBorders>
          </w:tcPr>
          <w:p w14:paraId="2A3CBC74" w14:textId="77777777" w:rsidR="00BF46E1" w:rsidRPr="005307A3" w:rsidRDefault="00BF46E1" w:rsidP="00195D76">
            <w:pPr>
              <w:pStyle w:val="TAC"/>
            </w:pPr>
            <w:r w:rsidRPr="005307A3">
              <w:t>9</w:t>
            </w:r>
          </w:p>
        </w:tc>
        <w:tc>
          <w:tcPr>
            <w:tcW w:w="1073" w:type="dxa"/>
            <w:tcBorders>
              <w:left w:val="single" w:sz="6" w:space="0" w:color="auto"/>
              <w:right w:val="single" w:sz="6" w:space="0" w:color="auto"/>
            </w:tcBorders>
          </w:tcPr>
          <w:p w14:paraId="77167326"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334C5DCF"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13B7A259" w14:textId="77777777" w:rsidR="00BF46E1" w:rsidRPr="005307A3" w:rsidRDefault="00BF46E1" w:rsidP="00195D76">
            <w:pPr>
              <w:pStyle w:val="TAL"/>
            </w:pPr>
            <w:r w:rsidRPr="005307A3">
              <w:t>[The UE may request IPv4 or IPv4v6 address as PDP type.]</w:t>
            </w:r>
          </w:p>
        </w:tc>
      </w:tr>
      <w:tr w:rsidR="00BF46E1" w:rsidRPr="005307A3" w14:paraId="0C53857D" w14:textId="77777777" w:rsidTr="00195D76">
        <w:trPr>
          <w:cantSplit/>
          <w:jc w:val="center"/>
        </w:trPr>
        <w:tc>
          <w:tcPr>
            <w:tcW w:w="716" w:type="dxa"/>
            <w:tcBorders>
              <w:left w:val="single" w:sz="6" w:space="0" w:color="auto"/>
              <w:right w:val="single" w:sz="6" w:space="0" w:color="auto"/>
            </w:tcBorders>
          </w:tcPr>
          <w:p w14:paraId="3CA56F09" w14:textId="77777777" w:rsidR="00BF46E1" w:rsidRPr="005307A3" w:rsidRDefault="00BF46E1" w:rsidP="00195D76">
            <w:pPr>
              <w:pStyle w:val="TAC"/>
            </w:pPr>
            <w:r w:rsidRPr="005307A3">
              <w:t>10</w:t>
            </w:r>
          </w:p>
        </w:tc>
        <w:tc>
          <w:tcPr>
            <w:tcW w:w="1073" w:type="dxa"/>
            <w:tcBorders>
              <w:left w:val="single" w:sz="6" w:space="0" w:color="auto"/>
              <w:right w:val="single" w:sz="6" w:space="0" w:color="auto"/>
            </w:tcBorders>
          </w:tcPr>
          <w:p w14:paraId="31A18463"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1C6094D2"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03A0160" w14:textId="77777777" w:rsidR="00BF46E1" w:rsidRPr="005307A3" w:rsidRDefault="00BF46E1" w:rsidP="00195D76">
            <w:pPr>
              <w:pStyle w:val="TAL"/>
            </w:pPr>
          </w:p>
        </w:tc>
      </w:tr>
      <w:tr w:rsidR="00BF46E1" w:rsidRPr="005307A3" w14:paraId="2FD3B88D" w14:textId="77777777" w:rsidTr="00195D76">
        <w:trPr>
          <w:cantSplit/>
          <w:jc w:val="center"/>
        </w:trPr>
        <w:tc>
          <w:tcPr>
            <w:tcW w:w="716" w:type="dxa"/>
            <w:tcBorders>
              <w:left w:val="single" w:sz="6" w:space="0" w:color="auto"/>
              <w:right w:val="single" w:sz="6" w:space="0" w:color="auto"/>
            </w:tcBorders>
          </w:tcPr>
          <w:p w14:paraId="7B34B611" w14:textId="77777777" w:rsidR="00BF46E1" w:rsidRPr="005307A3" w:rsidRDefault="00BF46E1" w:rsidP="00195D76">
            <w:pPr>
              <w:pStyle w:val="TAC"/>
            </w:pPr>
            <w:r w:rsidRPr="005307A3">
              <w:t>11</w:t>
            </w:r>
          </w:p>
        </w:tc>
        <w:tc>
          <w:tcPr>
            <w:tcW w:w="1073" w:type="dxa"/>
            <w:tcBorders>
              <w:left w:val="single" w:sz="6" w:space="0" w:color="auto"/>
              <w:right w:val="single" w:sz="6" w:space="0" w:color="auto"/>
            </w:tcBorders>
          </w:tcPr>
          <w:p w14:paraId="3039AA1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F3E9D81" w14:textId="77777777" w:rsidR="00BF46E1" w:rsidRPr="005307A3" w:rsidRDefault="00BF46E1" w:rsidP="00195D76">
            <w:pPr>
              <w:pStyle w:val="TAL"/>
            </w:pPr>
            <w:r w:rsidRPr="005307A3">
              <w:t>TERMINAL RESPONSE: OPEN CHANNEL 1.1.1A</w:t>
            </w:r>
          </w:p>
          <w:p w14:paraId="102D2858" w14:textId="5B6170E1" w:rsidR="00BF46E1" w:rsidRPr="005307A3" w:rsidRDefault="00BF46E1" w:rsidP="00195D76">
            <w:pPr>
              <w:pStyle w:val="TAL"/>
            </w:pPr>
            <w:r w:rsidRPr="005307A3">
              <w:t>or</w:t>
            </w:r>
          </w:p>
          <w:p w14:paraId="2F718093"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305E619E" w14:textId="77777777" w:rsidR="00BF46E1" w:rsidRPr="005307A3" w:rsidRDefault="00BF46E1" w:rsidP="00195D76">
            <w:pPr>
              <w:pStyle w:val="TAL"/>
            </w:pPr>
            <w:r w:rsidRPr="005307A3">
              <w:t>[Command performed successfully]</w:t>
            </w:r>
          </w:p>
        </w:tc>
      </w:tr>
      <w:tr w:rsidR="00BF46E1" w:rsidRPr="005307A3" w14:paraId="68AAA812" w14:textId="77777777" w:rsidTr="00195D76">
        <w:trPr>
          <w:cantSplit/>
          <w:jc w:val="center"/>
        </w:trPr>
        <w:tc>
          <w:tcPr>
            <w:tcW w:w="716" w:type="dxa"/>
            <w:tcBorders>
              <w:left w:val="single" w:sz="6" w:space="0" w:color="auto"/>
              <w:right w:val="single" w:sz="6" w:space="0" w:color="auto"/>
            </w:tcBorders>
          </w:tcPr>
          <w:p w14:paraId="685BBE01" w14:textId="77777777" w:rsidR="00BF46E1" w:rsidRPr="005307A3" w:rsidRDefault="00BF46E1" w:rsidP="00195D76">
            <w:pPr>
              <w:pStyle w:val="TAC"/>
            </w:pPr>
            <w:r w:rsidRPr="005307A3">
              <w:t>12</w:t>
            </w:r>
          </w:p>
        </w:tc>
        <w:tc>
          <w:tcPr>
            <w:tcW w:w="1073" w:type="dxa"/>
            <w:tcBorders>
              <w:left w:val="single" w:sz="6" w:space="0" w:color="auto"/>
              <w:right w:val="single" w:sz="6" w:space="0" w:color="auto"/>
            </w:tcBorders>
          </w:tcPr>
          <w:p w14:paraId="229522D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E65D929"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3448D1F0" w14:textId="77777777" w:rsidR="00BF46E1" w:rsidRPr="005307A3" w:rsidRDefault="00BF46E1" w:rsidP="00195D76">
            <w:pPr>
              <w:pStyle w:val="TAL"/>
            </w:pPr>
          </w:p>
        </w:tc>
      </w:tr>
      <w:tr w:rsidR="00BF46E1" w:rsidRPr="005307A3" w14:paraId="39B2720C" w14:textId="77777777" w:rsidTr="00195D76">
        <w:trPr>
          <w:cantSplit/>
          <w:jc w:val="center"/>
        </w:trPr>
        <w:tc>
          <w:tcPr>
            <w:tcW w:w="716" w:type="dxa"/>
            <w:tcBorders>
              <w:left w:val="single" w:sz="6" w:space="0" w:color="auto"/>
              <w:right w:val="single" w:sz="6" w:space="0" w:color="auto"/>
            </w:tcBorders>
          </w:tcPr>
          <w:p w14:paraId="75FEAA1B" w14:textId="77777777" w:rsidR="00BF46E1" w:rsidRPr="005307A3" w:rsidRDefault="00BF46E1" w:rsidP="00195D76">
            <w:pPr>
              <w:pStyle w:val="TAC"/>
            </w:pPr>
            <w:r w:rsidRPr="005307A3">
              <w:t>13</w:t>
            </w:r>
          </w:p>
        </w:tc>
        <w:tc>
          <w:tcPr>
            <w:tcW w:w="1073" w:type="dxa"/>
            <w:tcBorders>
              <w:left w:val="single" w:sz="6" w:space="0" w:color="auto"/>
              <w:right w:val="single" w:sz="6" w:space="0" w:color="auto"/>
            </w:tcBorders>
          </w:tcPr>
          <w:p w14:paraId="45D0B96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3659E53"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C77C44D" w14:textId="77777777" w:rsidR="00BF46E1" w:rsidRPr="005307A3" w:rsidRDefault="00BF46E1" w:rsidP="00195D76">
            <w:pPr>
              <w:pStyle w:val="TAL"/>
            </w:pPr>
          </w:p>
        </w:tc>
      </w:tr>
      <w:tr w:rsidR="00BF46E1" w:rsidRPr="005307A3" w14:paraId="653B87B8" w14:textId="77777777" w:rsidTr="00195D76">
        <w:trPr>
          <w:cantSplit/>
          <w:jc w:val="center"/>
        </w:trPr>
        <w:tc>
          <w:tcPr>
            <w:tcW w:w="716" w:type="dxa"/>
            <w:tcBorders>
              <w:left w:val="single" w:sz="6" w:space="0" w:color="auto"/>
              <w:right w:val="single" w:sz="6" w:space="0" w:color="auto"/>
            </w:tcBorders>
          </w:tcPr>
          <w:p w14:paraId="0DCE196B" w14:textId="77777777" w:rsidR="00BF46E1" w:rsidRPr="005307A3" w:rsidRDefault="00BF46E1" w:rsidP="00195D76">
            <w:pPr>
              <w:pStyle w:val="TAC"/>
            </w:pPr>
            <w:r w:rsidRPr="005307A3">
              <w:t>14</w:t>
            </w:r>
          </w:p>
        </w:tc>
        <w:tc>
          <w:tcPr>
            <w:tcW w:w="1073" w:type="dxa"/>
            <w:tcBorders>
              <w:left w:val="single" w:sz="6" w:space="0" w:color="auto"/>
              <w:right w:val="single" w:sz="6" w:space="0" w:color="auto"/>
            </w:tcBorders>
          </w:tcPr>
          <w:p w14:paraId="36B1D64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F76CC77"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6B8EED89" w14:textId="77777777" w:rsidR="00BF46E1" w:rsidRPr="005307A3" w:rsidRDefault="00BF46E1" w:rsidP="00195D76">
            <w:pPr>
              <w:pStyle w:val="TAL"/>
            </w:pPr>
          </w:p>
        </w:tc>
      </w:tr>
      <w:tr w:rsidR="00BF46E1" w:rsidRPr="005307A3" w14:paraId="40A872CB" w14:textId="77777777" w:rsidTr="00195D76">
        <w:trPr>
          <w:cantSplit/>
          <w:jc w:val="center"/>
        </w:trPr>
        <w:tc>
          <w:tcPr>
            <w:tcW w:w="716" w:type="dxa"/>
            <w:tcBorders>
              <w:left w:val="single" w:sz="6" w:space="0" w:color="auto"/>
              <w:right w:val="single" w:sz="6" w:space="0" w:color="auto"/>
            </w:tcBorders>
          </w:tcPr>
          <w:p w14:paraId="37D28DDD" w14:textId="77777777" w:rsidR="00BF46E1" w:rsidRPr="005307A3" w:rsidRDefault="00BF46E1" w:rsidP="00195D76">
            <w:pPr>
              <w:pStyle w:val="TAC"/>
            </w:pPr>
            <w:r w:rsidRPr="005307A3">
              <w:t>15</w:t>
            </w:r>
          </w:p>
        </w:tc>
        <w:tc>
          <w:tcPr>
            <w:tcW w:w="1073" w:type="dxa"/>
            <w:tcBorders>
              <w:left w:val="single" w:sz="6" w:space="0" w:color="auto"/>
              <w:right w:val="single" w:sz="6" w:space="0" w:color="auto"/>
            </w:tcBorders>
          </w:tcPr>
          <w:p w14:paraId="23991FF8"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446C27EA"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0444060A" w14:textId="77777777" w:rsidR="00BF46E1" w:rsidRPr="005307A3" w:rsidRDefault="00BF46E1" w:rsidP="00195D76">
            <w:pPr>
              <w:pStyle w:val="TAL"/>
            </w:pPr>
            <w:r w:rsidRPr="005307A3">
              <w:t>[To retrieve ME's port number]</w:t>
            </w:r>
          </w:p>
        </w:tc>
      </w:tr>
      <w:tr w:rsidR="00BF46E1" w:rsidRPr="005307A3" w14:paraId="3BDC19D9" w14:textId="77777777" w:rsidTr="00195D76">
        <w:trPr>
          <w:cantSplit/>
          <w:jc w:val="center"/>
        </w:trPr>
        <w:tc>
          <w:tcPr>
            <w:tcW w:w="716" w:type="dxa"/>
            <w:tcBorders>
              <w:left w:val="single" w:sz="6" w:space="0" w:color="auto"/>
              <w:right w:val="single" w:sz="6" w:space="0" w:color="auto"/>
            </w:tcBorders>
          </w:tcPr>
          <w:p w14:paraId="1948A253" w14:textId="77777777" w:rsidR="00BF46E1" w:rsidRPr="005307A3" w:rsidRDefault="00BF46E1" w:rsidP="00195D76">
            <w:pPr>
              <w:pStyle w:val="TAC"/>
            </w:pPr>
            <w:r w:rsidRPr="005307A3">
              <w:t>16</w:t>
            </w:r>
          </w:p>
        </w:tc>
        <w:tc>
          <w:tcPr>
            <w:tcW w:w="1073" w:type="dxa"/>
            <w:tcBorders>
              <w:left w:val="single" w:sz="6" w:space="0" w:color="auto"/>
              <w:right w:val="single" w:sz="6" w:space="0" w:color="auto"/>
            </w:tcBorders>
          </w:tcPr>
          <w:p w14:paraId="1288160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9C2F101"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16A465A5" w14:textId="77777777" w:rsidR="00BF46E1" w:rsidRPr="005307A3" w:rsidRDefault="00BF46E1" w:rsidP="00195D76">
            <w:pPr>
              <w:pStyle w:val="TAL"/>
            </w:pPr>
            <w:r w:rsidRPr="005307A3">
              <w:t>[Command performed successfully]</w:t>
            </w:r>
          </w:p>
        </w:tc>
      </w:tr>
      <w:tr w:rsidR="00BF46E1" w:rsidRPr="005307A3" w14:paraId="05D6C0C6" w14:textId="77777777" w:rsidTr="00195D76">
        <w:trPr>
          <w:cantSplit/>
          <w:jc w:val="center"/>
        </w:trPr>
        <w:tc>
          <w:tcPr>
            <w:tcW w:w="716" w:type="dxa"/>
            <w:tcBorders>
              <w:left w:val="single" w:sz="6" w:space="0" w:color="auto"/>
              <w:right w:val="single" w:sz="6" w:space="0" w:color="auto"/>
            </w:tcBorders>
          </w:tcPr>
          <w:p w14:paraId="05D86870" w14:textId="77777777" w:rsidR="00BF46E1" w:rsidRPr="005307A3" w:rsidRDefault="00BF46E1" w:rsidP="00195D76">
            <w:pPr>
              <w:pStyle w:val="TAC"/>
            </w:pPr>
            <w:r w:rsidRPr="005307A3">
              <w:t>17</w:t>
            </w:r>
          </w:p>
        </w:tc>
        <w:tc>
          <w:tcPr>
            <w:tcW w:w="1073" w:type="dxa"/>
            <w:tcBorders>
              <w:left w:val="single" w:sz="6" w:space="0" w:color="auto"/>
              <w:right w:val="single" w:sz="6" w:space="0" w:color="auto"/>
            </w:tcBorders>
          </w:tcPr>
          <w:p w14:paraId="5A2B328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463F4F52" w14:textId="77777777" w:rsidR="00BF46E1" w:rsidRPr="005307A3" w:rsidRDefault="00BF46E1" w:rsidP="00195D76">
            <w:pPr>
              <w:pStyle w:val="TAL"/>
            </w:pPr>
            <w:r w:rsidRPr="005307A3">
              <w:t>Transfer of 400 Bytes data to the ME through channel 1 using the ME's port number, which was retrieved in step 15</w:t>
            </w:r>
          </w:p>
        </w:tc>
        <w:tc>
          <w:tcPr>
            <w:tcW w:w="3240" w:type="dxa"/>
            <w:tcBorders>
              <w:left w:val="single" w:sz="6" w:space="0" w:color="auto"/>
              <w:right w:val="single" w:sz="6" w:space="0" w:color="auto"/>
            </w:tcBorders>
          </w:tcPr>
          <w:p w14:paraId="05D2DF8C" w14:textId="77777777" w:rsidR="00BF46E1" w:rsidRPr="005307A3" w:rsidRDefault="00BF46E1" w:rsidP="00195D76">
            <w:pPr>
              <w:pStyle w:val="TAL"/>
            </w:pPr>
          </w:p>
        </w:tc>
      </w:tr>
      <w:tr w:rsidR="00BF46E1" w:rsidRPr="005307A3" w14:paraId="1017205A" w14:textId="77777777" w:rsidTr="00195D76">
        <w:trPr>
          <w:cantSplit/>
          <w:jc w:val="center"/>
        </w:trPr>
        <w:tc>
          <w:tcPr>
            <w:tcW w:w="716" w:type="dxa"/>
            <w:tcBorders>
              <w:left w:val="single" w:sz="6" w:space="0" w:color="auto"/>
              <w:right w:val="single" w:sz="6" w:space="0" w:color="auto"/>
            </w:tcBorders>
          </w:tcPr>
          <w:p w14:paraId="1AAE2747" w14:textId="77777777" w:rsidR="00BF46E1" w:rsidRPr="005307A3" w:rsidRDefault="00BF46E1" w:rsidP="00195D76">
            <w:pPr>
              <w:pStyle w:val="TAC"/>
            </w:pPr>
            <w:r w:rsidRPr="005307A3">
              <w:t>18</w:t>
            </w:r>
          </w:p>
        </w:tc>
        <w:tc>
          <w:tcPr>
            <w:tcW w:w="1073" w:type="dxa"/>
            <w:tcBorders>
              <w:left w:val="single" w:sz="6" w:space="0" w:color="auto"/>
              <w:right w:val="single" w:sz="6" w:space="0" w:color="auto"/>
            </w:tcBorders>
          </w:tcPr>
          <w:p w14:paraId="26257CE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7346C0E"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0121FDED" w14:textId="77777777" w:rsidR="00BF46E1" w:rsidRPr="005307A3" w:rsidRDefault="00BF46E1" w:rsidP="00195D76">
            <w:pPr>
              <w:pStyle w:val="TAL"/>
            </w:pPr>
            <w:r w:rsidRPr="005307A3">
              <w:t>(400 Bytes of data in the ME buffer)</w:t>
            </w:r>
          </w:p>
        </w:tc>
      </w:tr>
      <w:tr w:rsidR="00BF46E1" w:rsidRPr="005307A3" w14:paraId="5F872AA1" w14:textId="77777777" w:rsidTr="00195D76">
        <w:trPr>
          <w:cantSplit/>
          <w:jc w:val="center"/>
        </w:trPr>
        <w:tc>
          <w:tcPr>
            <w:tcW w:w="716" w:type="dxa"/>
            <w:tcBorders>
              <w:left w:val="single" w:sz="6" w:space="0" w:color="auto"/>
              <w:right w:val="single" w:sz="6" w:space="0" w:color="auto"/>
            </w:tcBorders>
          </w:tcPr>
          <w:p w14:paraId="6240D976" w14:textId="77777777" w:rsidR="00BF46E1" w:rsidRPr="005307A3" w:rsidRDefault="00BF46E1" w:rsidP="00195D76">
            <w:pPr>
              <w:pStyle w:val="TAC"/>
            </w:pPr>
            <w:r w:rsidRPr="005307A3">
              <w:t>19</w:t>
            </w:r>
          </w:p>
        </w:tc>
        <w:tc>
          <w:tcPr>
            <w:tcW w:w="1073" w:type="dxa"/>
            <w:tcBorders>
              <w:left w:val="single" w:sz="6" w:space="0" w:color="auto"/>
              <w:right w:val="single" w:sz="6" w:space="0" w:color="auto"/>
            </w:tcBorders>
          </w:tcPr>
          <w:p w14:paraId="6CE3751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D1101F9" w14:textId="77777777" w:rsidR="00BF46E1" w:rsidRPr="005307A3" w:rsidRDefault="00BF46E1" w:rsidP="00195D76">
            <w:pPr>
              <w:pStyle w:val="TAL"/>
            </w:pPr>
            <w:r w:rsidRPr="005307A3">
              <w:t>PROACTIVE COMMAND PENDING: RECEIVE DATA 2.2.1</w:t>
            </w:r>
          </w:p>
        </w:tc>
        <w:tc>
          <w:tcPr>
            <w:tcW w:w="3240" w:type="dxa"/>
            <w:tcBorders>
              <w:left w:val="single" w:sz="6" w:space="0" w:color="auto"/>
              <w:right w:val="single" w:sz="6" w:space="0" w:color="auto"/>
            </w:tcBorders>
          </w:tcPr>
          <w:p w14:paraId="408593E2" w14:textId="77777777" w:rsidR="00BF46E1" w:rsidRPr="005307A3" w:rsidRDefault="00BF46E1" w:rsidP="00195D76">
            <w:pPr>
              <w:pStyle w:val="TAL"/>
            </w:pPr>
          </w:p>
        </w:tc>
      </w:tr>
      <w:tr w:rsidR="00BF46E1" w:rsidRPr="005307A3" w14:paraId="5F4B5B85" w14:textId="77777777" w:rsidTr="00195D76">
        <w:trPr>
          <w:cantSplit/>
          <w:jc w:val="center"/>
        </w:trPr>
        <w:tc>
          <w:tcPr>
            <w:tcW w:w="716" w:type="dxa"/>
            <w:tcBorders>
              <w:left w:val="single" w:sz="6" w:space="0" w:color="auto"/>
              <w:right w:val="single" w:sz="6" w:space="0" w:color="auto"/>
            </w:tcBorders>
          </w:tcPr>
          <w:p w14:paraId="5F7B410C" w14:textId="77777777" w:rsidR="00BF46E1" w:rsidRPr="005307A3" w:rsidRDefault="00BF46E1" w:rsidP="00195D76">
            <w:pPr>
              <w:pStyle w:val="TAC"/>
            </w:pPr>
            <w:r w:rsidRPr="005307A3">
              <w:t>20</w:t>
            </w:r>
          </w:p>
        </w:tc>
        <w:tc>
          <w:tcPr>
            <w:tcW w:w="1073" w:type="dxa"/>
            <w:tcBorders>
              <w:left w:val="single" w:sz="6" w:space="0" w:color="auto"/>
              <w:right w:val="single" w:sz="6" w:space="0" w:color="auto"/>
            </w:tcBorders>
          </w:tcPr>
          <w:p w14:paraId="167B4C0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320FDF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3BAC603" w14:textId="77777777" w:rsidR="00BF46E1" w:rsidRPr="005307A3" w:rsidRDefault="00BF46E1" w:rsidP="00195D76">
            <w:pPr>
              <w:pStyle w:val="TAL"/>
            </w:pPr>
          </w:p>
        </w:tc>
      </w:tr>
      <w:tr w:rsidR="00BF46E1" w:rsidRPr="005307A3" w14:paraId="6411AA61" w14:textId="77777777" w:rsidTr="00195D76">
        <w:trPr>
          <w:cantSplit/>
          <w:jc w:val="center"/>
        </w:trPr>
        <w:tc>
          <w:tcPr>
            <w:tcW w:w="716" w:type="dxa"/>
            <w:tcBorders>
              <w:left w:val="single" w:sz="6" w:space="0" w:color="auto"/>
              <w:right w:val="single" w:sz="6" w:space="0" w:color="auto"/>
            </w:tcBorders>
          </w:tcPr>
          <w:p w14:paraId="6902F606" w14:textId="77777777" w:rsidR="00BF46E1" w:rsidRPr="005307A3" w:rsidRDefault="00BF46E1" w:rsidP="00195D76">
            <w:pPr>
              <w:pStyle w:val="TAC"/>
            </w:pPr>
            <w:r w:rsidRPr="005307A3">
              <w:t>21</w:t>
            </w:r>
          </w:p>
        </w:tc>
        <w:tc>
          <w:tcPr>
            <w:tcW w:w="1073" w:type="dxa"/>
            <w:tcBorders>
              <w:left w:val="single" w:sz="6" w:space="0" w:color="auto"/>
              <w:right w:val="single" w:sz="6" w:space="0" w:color="auto"/>
            </w:tcBorders>
          </w:tcPr>
          <w:p w14:paraId="31A535E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A126E3C" w14:textId="77777777" w:rsidR="00BF46E1" w:rsidRPr="005307A3" w:rsidRDefault="00BF46E1" w:rsidP="00195D76">
            <w:pPr>
              <w:pStyle w:val="TAL"/>
            </w:pPr>
            <w:r w:rsidRPr="005307A3">
              <w:t>PROACTIVE COMMAND: RECEIVE DATA 2.2.1</w:t>
            </w:r>
          </w:p>
        </w:tc>
        <w:tc>
          <w:tcPr>
            <w:tcW w:w="3240" w:type="dxa"/>
            <w:tcBorders>
              <w:left w:val="single" w:sz="6" w:space="0" w:color="auto"/>
              <w:right w:val="single" w:sz="6" w:space="0" w:color="auto"/>
            </w:tcBorders>
          </w:tcPr>
          <w:p w14:paraId="201BC2EC" w14:textId="77777777" w:rsidR="00BF46E1" w:rsidRPr="005307A3" w:rsidRDefault="00BF46E1" w:rsidP="00195D76">
            <w:pPr>
              <w:pStyle w:val="TAL"/>
            </w:pPr>
            <w:r w:rsidRPr="005307A3">
              <w:t>200 Bytes with alpha identifier is displayed with center alignment</w:t>
            </w:r>
          </w:p>
        </w:tc>
      </w:tr>
      <w:tr w:rsidR="00BF46E1" w:rsidRPr="005307A3" w14:paraId="5EB63713" w14:textId="77777777" w:rsidTr="00195D76">
        <w:trPr>
          <w:cantSplit/>
          <w:jc w:val="center"/>
        </w:trPr>
        <w:tc>
          <w:tcPr>
            <w:tcW w:w="716" w:type="dxa"/>
            <w:tcBorders>
              <w:left w:val="single" w:sz="6" w:space="0" w:color="auto"/>
              <w:right w:val="single" w:sz="6" w:space="0" w:color="auto"/>
            </w:tcBorders>
          </w:tcPr>
          <w:p w14:paraId="14C2327E" w14:textId="77777777" w:rsidR="00BF46E1" w:rsidRPr="005307A3" w:rsidRDefault="00BF46E1" w:rsidP="00195D76">
            <w:pPr>
              <w:pStyle w:val="TAC"/>
            </w:pPr>
            <w:r w:rsidRPr="005307A3">
              <w:t>22</w:t>
            </w:r>
          </w:p>
        </w:tc>
        <w:tc>
          <w:tcPr>
            <w:tcW w:w="1073" w:type="dxa"/>
            <w:tcBorders>
              <w:left w:val="single" w:sz="6" w:space="0" w:color="auto"/>
              <w:right w:val="single" w:sz="6" w:space="0" w:color="auto"/>
            </w:tcBorders>
          </w:tcPr>
          <w:p w14:paraId="7917CAC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0CB7802" w14:textId="77777777" w:rsidR="00BF46E1" w:rsidRPr="005307A3" w:rsidRDefault="00BF46E1" w:rsidP="00195D76">
            <w:pPr>
              <w:pStyle w:val="TAL"/>
            </w:pPr>
            <w:r w:rsidRPr="005307A3">
              <w:t>TERMINAL RESPONSE: RECEIVE DATA 2.2.1</w:t>
            </w:r>
          </w:p>
        </w:tc>
        <w:tc>
          <w:tcPr>
            <w:tcW w:w="3240" w:type="dxa"/>
            <w:tcBorders>
              <w:left w:val="single" w:sz="6" w:space="0" w:color="auto"/>
              <w:right w:val="single" w:sz="6" w:space="0" w:color="auto"/>
            </w:tcBorders>
          </w:tcPr>
          <w:p w14:paraId="38C7A949" w14:textId="77777777" w:rsidR="00BF46E1" w:rsidRPr="005307A3" w:rsidRDefault="00BF46E1" w:rsidP="00195D76">
            <w:pPr>
              <w:pStyle w:val="TAL"/>
            </w:pPr>
          </w:p>
        </w:tc>
      </w:tr>
      <w:tr w:rsidR="00BF46E1" w:rsidRPr="005307A3" w14:paraId="047A488B" w14:textId="77777777" w:rsidTr="00195D76">
        <w:trPr>
          <w:cantSplit/>
          <w:jc w:val="center"/>
        </w:trPr>
        <w:tc>
          <w:tcPr>
            <w:tcW w:w="716" w:type="dxa"/>
            <w:tcBorders>
              <w:left w:val="single" w:sz="6" w:space="0" w:color="auto"/>
              <w:right w:val="single" w:sz="6" w:space="0" w:color="auto"/>
            </w:tcBorders>
          </w:tcPr>
          <w:p w14:paraId="0F6BC0C7" w14:textId="77777777" w:rsidR="00BF46E1" w:rsidRPr="005307A3" w:rsidRDefault="00BF46E1" w:rsidP="00195D76">
            <w:pPr>
              <w:pStyle w:val="TAC"/>
            </w:pPr>
            <w:r w:rsidRPr="005307A3">
              <w:t>23</w:t>
            </w:r>
          </w:p>
        </w:tc>
        <w:tc>
          <w:tcPr>
            <w:tcW w:w="1073" w:type="dxa"/>
            <w:tcBorders>
              <w:left w:val="single" w:sz="6" w:space="0" w:color="auto"/>
              <w:right w:val="single" w:sz="6" w:space="0" w:color="auto"/>
            </w:tcBorders>
          </w:tcPr>
          <w:p w14:paraId="33CF42D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1444D48" w14:textId="77777777" w:rsidR="00BF46E1" w:rsidRPr="005307A3" w:rsidRDefault="00BF46E1" w:rsidP="00195D76">
            <w:pPr>
              <w:pStyle w:val="TAL"/>
            </w:pPr>
            <w:r w:rsidRPr="005307A3">
              <w:t>PROACTIVE COMMAND PENDING: RECEIVE DATA 2.2.2</w:t>
            </w:r>
          </w:p>
        </w:tc>
        <w:tc>
          <w:tcPr>
            <w:tcW w:w="3240" w:type="dxa"/>
            <w:tcBorders>
              <w:left w:val="single" w:sz="6" w:space="0" w:color="auto"/>
              <w:right w:val="single" w:sz="6" w:space="0" w:color="auto"/>
            </w:tcBorders>
          </w:tcPr>
          <w:p w14:paraId="2455A3D1" w14:textId="77777777" w:rsidR="00BF46E1" w:rsidRPr="005307A3" w:rsidRDefault="00BF46E1" w:rsidP="00195D76">
            <w:pPr>
              <w:pStyle w:val="TAL"/>
            </w:pPr>
          </w:p>
        </w:tc>
      </w:tr>
      <w:tr w:rsidR="00BF46E1" w:rsidRPr="005307A3" w14:paraId="4C9F9AF2" w14:textId="77777777" w:rsidTr="00195D76">
        <w:trPr>
          <w:cantSplit/>
          <w:jc w:val="center"/>
        </w:trPr>
        <w:tc>
          <w:tcPr>
            <w:tcW w:w="716" w:type="dxa"/>
            <w:tcBorders>
              <w:left w:val="single" w:sz="6" w:space="0" w:color="auto"/>
              <w:right w:val="single" w:sz="6" w:space="0" w:color="auto"/>
            </w:tcBorders>
          </w:tcPr>
          <w:p w14:paraId="623DB823" w14:textId="77777777" w:rsidR="00BF46E1" w:rsidRPr="005307A3" w:rsidRDefault="00BF46E1" w:rsidP="00195D76">
            <w:pPr>
              <w:pStyle w:val="TAC"/>
            </w:pPr>
            <w:r w:rsidRPr="005307A3">
              <w:t>24</w:t>
            </w:r>
          </w:p>
        </w:tc>
        <w:tc>
          <w:tcPr>
            <w:tcW w:w="1073" w:type="dxa"/>
            <w:tcBorders>
              <w:left w:val="single" w:sz="6" w:space="0" w:color="auto"/>
              <w:right w:val="single" w:sz="6" w:space="0" w:color="auto"/>
            </w:tcBorders>
          </w:tcPr>
          <w:p w14:paraId="74CE070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EF0A276"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09559B8" w14:textId="77777777" w:rsidR="00BF46E1" w:rsidRPr="005307A3" w:rsidRDefault="00BF46E1" w:rsidP="00195D76">
            <w:pPr>
              <w:pStyle w:val="TAL"/>
            </w:pPr>
          </w:p>
        </w:tc>
      </w:tr>
      <w:tr w:rsidR="00BF46E1" w:rsidRPr="005307A3" w14:paraId="7CEBA962" w14:textId="77777777" w:rsidTr="00195D76">
        <w:trPr>
          <w:cantSplit/>
          <w:jc w:val="center"/>
        </w:trPr>
        <w:tc>
          <w:tcPr>
            <w:tcW w:w="716" w:type="dxa"/>
            <w:tcBorders>
              <w:left w:val="single" w:sz="6" w:space="0" w:color="auto"/>
              <w:right w:val="single" w:sz="6" w:space="0" w:color="auto"/>
            </w:tcBorders>
          </w:tcPr>
          <w:p w14:paraId="22080B1C" w14:textId="77777777" w:rsidR="00BF46E1" w:rsidRPr="005307A3" w:rsidRDefault="00BF46E1" w:rsidP="00195D76">
            <w:pPr>
              <w:pStyle w:val="TAC"/>
            </w:pPr>
            <w:r w:rsidRPr="005307A3">
              <w:t>25</w:t>
            </w:r>
          </w:p>
        </w:tc>
        <w:tc>
          <w:tcPr>
            <w:tcW w:w="1073" w:type="dxa"/>
            <w:tcBorders>
              <w:left w:val="single" w:sz="6" w:space="0" w:color="auto"/>
              <w:right w:val="single" w:sz="6" w:space="0" w:color="auto"/>
            </w:tcBorders>
          </w:tcPr>
          <w:p w14:paraId="299EF8C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2BBC330" w14:textId="77777777" w:rsidR="00BF46E1" w:rsidRPr="005307A3" w:rsidRDefault="00BF46E1" w:rsidP="00195D76">
            <w:pPr>
              <w:pStyle w:val="TAL"/>
            </w:pPr>
            <w:r w:rsidRPr="005307A3">
              <w:t>PROACTIVE COMMAND: RECEIVE DATA 2.2.2</w:t>
            </w:r>
          </w:p>
        </w:tc>
        <w:tc>
          <w:tcPr>
            <w:tcW w:w="3240" w:type="dxa"/>
            <w:tcBorders>
              <w:left w:val="single" w:sz="6" w:space="0" w:color="auto"/>
              <w:right w:val="single" w:sz="6" w:space="0" w:color="auto"/>
            </w:tcBorders>
          </w:tcPr>
          <w:p w14:paraId="083BE5CD" w14:textId="77777777" w:rsidR="00BF46E1" w:rsidRPr="005307A3" w:rsidRDefault="00BF46E1" w:rsidP="00195D76">
            <w:pPr>
              <w:pStyle w:val="TAL"/>
            </w:pPr>
            <w:r w:rsidRPr="005307A3">
              <w:t>200 Bytes with alpha identifier shall be formatted without center alignment. Remark: If center alignment is the ME's default alignment as declared in table A.2/21, no alignment change will take place</w:t>
            </w:r>
          </w:p>
        </w:tc>
      </w:tr>
      <w:tr w:rsidR="00BF46E1" w:rsidRPr="005307A3" w14:paraId="4B7E8254" w14:textId="77777777" w:rsidTr="00195D76">
        <w:trPr>
          <w:cantSplit/>
          <w:jc w:val="center"/>
        </w:trPr>
        <w:tc>
          <w:tcPr>
            <w:tcW w:w="716" w:type="dxa"/>
            <w:tcBorders>
              <w:left w:val="single" w:sz="6" w:space="0" w:color="auto"/>
              <w:bottom w:val="single" w:sz="4" w:space="0" w:color="auto"/>
              <w:right w:val="single" w:sz="6" w:space="0" w:color="auto"/>
            </w:tcBorders>
          </w:tcPr>
          <w:p w14:paraId="77CE127A" w14:textId="77777777" w:rsidR="00BF46E1" w:rsidRPr="005307A3" w:rsidRDefault="00BF46E1" w:rsidP="00195D76">
            <w:pPr>
              <w:pStyle w:val="TAC"/>
            </w:pPr>
            <w:r w:rsidRPr="005307A3">
              <w:t>26</w:t>
            </w:r>
          </w:p>
        </w:tc>
        <w:tc>
          <w:tcPr>
            <w:tcW w:w="1073" w:type="dxa"/>
            <w:tcBorders>
              <w:left w:val="single" w:sz="6" w:space="0" w:color="auto"/>
              <w:bottom w:val="single" w:sz="4" w:space="0" w:color="auto"/>
              <w:right w:val="single" w:sz="6" w:space="0" w:color="auto"/>
            </w:tcBorders>
          </w:tcPr>
          <w:p w14:paraId="37A7D88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3D2A2615" w14:textId="77777777" w:rsidR="00BF46E1" w:rsidRPr="005307A3" w:rsidRDefault="00BF46E1" w:rsidP="00195D76">
            <w:pPr>
              <w:pStyle w:val="TAL"/>
            </w:pPr>
            <w:r w:rsidRPr="005307A3">
              <w:t>TERMINAL RESPONSE: RECEIVE DATA 2.2.1</w:t>
            </w:r>
          </w:p>
        </w:tc>
        <w:tc>
          <w:tcPr>
            <w:tcW w:w="3240" w:type="dxa"/>
            <w:tcBorders>
              <w:left w:val="single" w:sz="6" w:space="0" w:color="auto"/>
              <w:bottom w:val="single" w:sz="4" w:space="0" w:color="auto"/>
              <w:right w:val="single" w:sz="6" w:space="0" w:color="auto"/>
            </w:tcBorders>
          </w:tcPr>
          <w:p w14:paraId="1503BD36" w14:textId="77777777" w:rsidR="00BF46E1" w:rsidRPr="005307A3" w:rsidRDefault="00BF46E1" w:rsidP="00195D76">
            <w:pPr>
              <w:pStyle w:val="TAL"/>
            </w:pPr>
          </w:p>
        </w:tc>
      </w:tr>
    </w:tbl>
    <w:p w14:paraId="4F5AB5D1" w14:textId="77777777" w:rsidR="00BF46E1" w:rsidRPr="005307A3" w:rsidRDefault="00BF46E1" w:rsidP="00BF46E1"/>
    <w:p w14:paraId="65FE02F1" w14:textId="77777777" w:rsidR="00BF46E1" w:rsidRPr="005307A3" w:rsidRDefault="00BF46E1" w:rsidP="00BF46E1">
      <w:r w:rsidRPr="005307A3">
        <w:t>PROACTIVE COMMAND: SEND DATA 1.1.1</w:t>
      </w:r>
    </w:p>
    <w:p w14:paraId="5CC3C698" w14:textId="77777777" w:rsidR="00BF46E1" w:rsidRPr="005307A3" w:rsidRDefault="00BF46E1" w:rsidP="0041528A">
      <w:pPr>
        <w:pStyle w:val="B1"/>
      </w:pPr>
      <w:r w:rsidRPr="005307A3">
        <w:tab/>
        <w:t>Same as PROACTIVE COMMAND: SEND DATA 1.1.1 in clause 27.22.4.29.1.4.2.</w:t>
      </w:r>
    </w:p>
    <w:p w14:paraId="5AE4B772" w14:textId="77777777" w:rsidR="00BF46E1" w:rsidRPr="005307A3" w:rsidRDefault="00BF46E1" w:rsidP="00BF46E1">
      <w:r w:rsidRPr="005307A3">
        <w:t>TERMINAL RESPONSE: SEND DATA 1.1.1</w:t>
      </w:r>
    </w:p>
    <w:p w14:paraId="135E7BF0" w14:textId="77777777" w:rsidR="00BF46E1" w:rsidRPr="005307A3" w:rsidRDefault="00BF46E1" w:rsidP="0041528A">
      <w:pPr>
        <w:pStyle w:val="B1"/>
      </w:pPr>
      <w:r w:rsidRPr="005307A3">
        <w:tab/>
        <w:t>Same as TERMINAL RESPONSE: SEND DATA 1.1.1 in clause 27.22.4.29.1.4.2.</w:t>
      </w:r>
    </w:p>
    <w:p w14:paraId="73D0951A" w14:textId="77777777" w:rsidR="00BF46E1" w:rsidRPr="005307A3" w:rsidRDefault="00BF46E1" w:rsidP="00BF46E1">
      <w:r w:rsidRPr="005307A3">
        <w:lastRenderedPageBreak/>
        <w:t>ENVELOPE: EVENT DOWNLOAD - Data available 2.1.1</w:t>
      </w:r>
    </w:p>
    <w:p w14:paraId="23F506B9" w14:textId="339476BB" w:rsidR="00BF46E1" w:rsidRPr="005307A3" w:rsidRDefault="0041528A" w:rsidP="0041528A">
      <w:pPr>
        <w:pStyle w:val="B1"/>
      </w:pPr>
      <w:r w:rsidRPr="005307A3">
        <w:tab/>
      </w:r>
      <w:r w:rsidR="00BF46E1" w:rsidRPr="005307A3">
        <w:t>Same as cl. 27.22.4.29.2.1.4.2, ENVELOPE: EVENT DOWNLOAD - Data available 2.1.1.</w:t>
      </w:r>
    </w:p>
    <w:p w14:paraId="193FBD1A" w14:textId="77777777" w:rsidR="00BF46E1" w:rsidRPr="005307A3" w:rsidRDefault="00BF46E1" w:rsidP="00BF46E1">
      <w:r w:rsidRPr="005307A3">
        <w:t>PROACTIVE COMMAND: RECEIVE DATA 2.2.1</w:t>
      </w:r>
    </w:p>
    <w:p w14:paraId="3D465D0C" w14:textId="77777777" w:rsidR="00BF46E1" w:rsidRPr="005307A3" w:rsidRDefault="00BF46E1" w:rsidP="00BF46E1">
      <w:r w:rsidRPr="005307A3">
        <w:t>Logically:</w:t>
      </w:r>
    </w:p>
    <w:p w14:paraId="4F6C5D97" w14:textId="77777777" w:rsidR="00BF46E1" w:rsidRPr="005307A3" w:rsidRDefault="00BF46E1" w:rsidP="0041528A">
      <w:pPr>
        <w:pStyle w:val="EW"/>
      </w:pPr>
      <w:r w:rsidRPr="005307A3">
        <w:t>Command details</w:t>
      </w:r>
    </w:p>
    <w:p w14:paraId="0B4F4798" w14:textId="77777777" w:rsidR="00BF46E1" w:rsidRPr="005307A3" w:rsidRDefault="00BF46E1" w:rsidP="0041528A">
      <w:pPr>
        <w:pStyle w:val="EW"/>
      </w:pPr>
      <w:r w:rsidRPr="005307A3">
        <w:tab/>
        <w:t>Command number:</w:t>
      </w:r>
      <w:r w:rsidRPr="005307A3">
        <w:tab/>
        <w:t>1</w:t>
      </w:r>
    </w:p>
    <w:p w14:paraId="7B7A4E9C" w14:textId="77777777" w:rsidR="00BF46E1" w:rsidRPr="005307A3" w:rsidRDefault="00BF46E1" w:rsidP="0041528A">
      <w:pPr>
        <w:pStyle w:val="EW"/>
      </w:pPr>
      <w:r w:rsidRPr="005307A3">
        <w:tab/>
        <w:t>Command type:</w:t>
      </w:r>
      <w:r w:rsidRPr="005307A3">
        <w:tab/>
        <w:t>RECEIVE DATA</w:t>
      </w:r>
    </w:p>
    <w:p w14:paraId="1E269FF3" w14:textId="77777777" w:rsidR="00BF46E1" w:rsidRPr="005307A3" w:rsidRDefault="00BF46E1" w:rsidP="0041528A">
      <w:pPr>
        <w:pStyle w:val="EW"/>
      </w:pPr>
      <w:r w:rsidRPr="005307A3">
        <w:tab/>
        <w:t>Command qualifier:</w:t>
      </w:r>
      <w:r w:rsidRPr="005307A3">
        <w:tab/>
        <w:t>RFU</w:t>
      </w:r>
    </w:p>
    <w:p w14:paraId="4AD2E8B2" w14:textId="77777777" w:rsidR="00BF46E1" w:rsidRPr="005307A3" w:rsidRDefault="00BF46E1" w:rsidP="0041528A">
      <w:pPr>
        <w:pStyle w:val="EW"/>
      </w:pPr>
      <w:r w:rsidRPr="005307A3">
        <w:t>Device identities</w:t>
      </w:r>
    </w:p>
    <w:p w14:paraId="1835D014" w14:textId="77777777" w:rsidR="00BF46E1" w:rsidRPr="005307A3" w:rsidRDefault="00BF46E1" w:rsidP="0041528A">
      <w:pPr>
        <w:pStyle w:val="EW"/>
      </w:pPr>
      <w:r w:rsidRPr="005307A3">
        <w:tab/>
        <w:t>Source device:</w:t>
      </w:r>
      <w:r w:rsidRPr="005307A3">
        <w:tab/>
        <w:t>UICC</w:t>
      </w:r>
    </w:p>
    <w:p w14:paraId="637C59D1" w14:textId="77777777" w:rsidR="00BF46E1" w:rsidRPr="005307A3" w:rsidRDefault="00BF46E1" w:rsidP="0041528A">
      <w:pPr>
        <w:pStyle w:val="EW"/>
      </w:pPr>
      <w:r w:rsidRPr="005307A3">
        <w:tab/>
        <w:t>Destination device:</w:t>
      </w:r>
      <w:r w:rsidRPr="005307A3">
        <w:tab/>
        <w:t>Channel 1</w:t>
      </w:r>
      <w:r w:rsidRPr="005307A3">
        <w:tab/>
      </w:r>
    </w:p>
    <w:p w14:paraId="348E9CDD" w14:textId="77777777" w:rsidR="00BF46E1" w:rsidRPr="005307A3" w:rsidRDefault="00BF46E1" w:rsidP="0041528A">
      <w:pPr>
        <w:pStyle w:val="EW"/>
      </w:pPr>
      <w:r w:rsidRPr="005307A3">
        <w:t>Alpha Identifier</w:t>
      </w:r>
      <w:r w:rsidRPr="005307A3">
        <w:tab/>
        <w:t>"Receive Data 1"</w:t>
      </w:r>
    </w:p>
    <w:p w14:paraId="5E24A060" w14:textId="77777777" w:rsidR="00BF46E1" w:rsidRPr="005307A3" w:rsidRDefault="00BF46E1" w:rsidP="0041528A">
      <w:pPr>
        <w:pStyle w:val="EW"/>
      </w:pPr>
      <w:r w:rsidRPr="005307A3">
        <w:t>Channel Data Length</w:t>
      </w:r>
    </w:p>
    <w:p w14:paraId="3E2977C3" w14:textId="77777777" w:rsidR="00BF46E1" w:rsidRPr="005307A3" w:rsidRDefault="00BF46E1" w:rsidP="0041528A">
      <w:pPr>
        <w:pStyle w:val="EW"/>
      </w:pPr>
      <w:r w:rsidRPr="005307A3">
        <w:t>Channel Data Length:</w:t>
      </w:r>
      <w:r w:rsidRPr="005307A3">
        <w:tab/>
        <w:t>200</w:t>
      </w:r>
    </w:p>
    <w:p w14:paraId="57E45B77" w14:textId="77777777" w:rsidR="00BF46E1" w:rsidRPr="005307A3" w:rsidRDefault="00BF46E1" w:rsidP="0041528A">
      <w:pPr>
        <w:pStyle w:val="EW"/>
      </w:pPr>
      <w:r w:rsidRPr="005307A3">
        <w:t>Text Attribute</w:t>
      </w:r>
    </w:p>
    <w:p w14:paraId="6E95C616" w14:textId="77777777" w:rsidR="00BF46E1" w:rsidRPr="005307A3" w:rsidRDefault="00BF46E1" w:rsidP="0041528A">
      <w:pPr>
        <w:pStyle w:val="EW"/>
      </w:pPr>
      <w:r w:rsidRPr="005307A3">
        <w:tab/>
        <w:t>Formatting position:</w:t>
      </w:r>
      <w:r w:rsidRPr="005307A3">
        <w:tab/>
        <w:t>0</w:t>
      </w:r>
    </w:p>
    <w:p w14:paraId="02DD1C61" w14:textId="77777777" w:rsidR="00BF46E1" w:rsidRPr="005307A3" w:rsidRDefault="00BF46E1" w:rsidP="0041528A">
      <w:pPr>
        <w:pStyle w:val="EW"/>
      </w:pPr>
      <w:r w:rsidRPr="005307A3">
        <w:tab/>
        <w:t>Formatting length:</w:t>
      </w:r>
      <w:r w:rsidRPr="005307A3">
        <w:tab/>
        <w:t>14</w:t>
      </w:r>
    </w:p>
    <w:p w14:paraId="77965561" w14:textId="77777777" w:rsidR="00BF46E1" w:rsidRPr="005307A3" w:rsidRDefault="00BF46E1" w:rsidP="0041528A">
      <w:pPr>
        <w:pStyle w:val="EW"/>
      </w:pPr>
      <w:r w:rsidRPr="005307A3">
        <w:tab/>
        <w:t>Formatting mode:</w:t>
      </w:r>
      <w:r w:rsidRPr="005307A3">
        <w:tab/>
        <w:t>Center Alignment, Normal Font, Bold Off, Italic Off, Underline Off, Strikethrough Off</w:t>
      </w:r>
    </w:p>
    <w:p w14:paraId="5D566785" w14:textId="77777777" w:rsidR="00BF46E1" w:rsidRPr="005307A3" w:rsidRDefault="00BF46E1" w:rsidP="0041528A">
      <w:pPr>
        <w:pStyle w:val="EX"/>
      </w:pPr>
      <w:r w:rsidRPr="005307A3">
        <w:t>Colour:</w:t>
      </w:r>
      <w:r w:rsidRPr="005307A3">
        <w:tab/>
        <w:t>Dark Green Foreground, Bright Yellow Background</w:t>
      </w:r>
    </w:p>
    <w:p w14:paraId="56CE3ED8" w14:textId="77777777" w:rsidR="00BF46E1" w:rsidRPr="005307A3" w:rsidRDefault="00BF46E1" w:rsidP="00BF46E1">
      <w:r w:rsidRPr="005307A3">
        <w:t>Coding:</w:t>
      </w:r>
    </w:p>
    <w:p w14:paraId="414DC30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9333F5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3FC63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CA45B04"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84467EB"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353767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3F39F4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43117B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66B90A"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1D5A95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CCF7B5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BBFD5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CF3D88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1C6F45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899392D" w14:textId="77777777" w:rsidR="00BF46E1" w:rsidRPr="005307A3" w:rsidRDefault="00BF46E1" w:rsidP="00195D76">
            <w:pPr>
              <w:pStyle w:val="TAC"/>
            </w:pPr>
            <w:r w:rsidRPr="005307A3">
              <w:t>85</w:t>
            </w:r>
          </w:p>
        </w:tc>
      </w:tr>
      <w:tr w:rsidR="00BF46E1" w:rsidRPr="005307A3" w14:paraId="720A9E9E" w14:textId="77777777" w:rsidTr="00195D76">
        <w:trPr>
          <w:jc w:val="center"/>
        </w:trPr>
        <w:tc>
          <w:tcPr>
            <w:tcW w:w="1134" w:type="dxa"/>
            <w:tcBorders>
              <w:top w:val="single" w:sz="4" w:space="0" w:color="auto"/>
              <w:right w:val="single" w:sz="4" w:space="0" w:color="auto"/>
            </w:tcBorders>
          </w:tcPr>
          <w:p w14:paraId="4E11340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0611CB"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54E54806"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7B08FF9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34350C1"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687DB56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9A63B71"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394328E8"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085115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BF808C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574CA80"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C896A0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EB5DDCC" w14:textId="77777777" w:rsidR="00BF46E1" w:rsidRPr="005307A3" w:rsidRDefault="00BF46E1" w:rsidP="00195D76">
            <w:pPr>
              <w:pStyle w:val="TAC"/>
            </w:pPr>
            <w:r w:rsidRPr="005307A3">
              <w:t>74</w:t>
            </w:r>
          </w:p>
        </w:tc>
      </w:tr>
      <w:tr w:rsidR="00BF46E1" w:rsidRPr="005307A3" w14:paraId="5E88A417" w14:textId="77777777" w:rsidTr="00195D76">
        <w:trPr>
          <w:jc w:val="center"/>
        </w:trPr>
        <w:tc>
          <w:tcPr>
            <w:tcW w:w="1134" w:type="dxa"/>
            <w:tcBorders>
              <w:right w:val="single" w:sz="4" w:space="0" w:color="auto"/>
            </w:tcBorders>
          </w:tcPr>
          <w:p w14:paraId="1C74067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29C340"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F343FED"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2851A20"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37480BDA"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1FB75F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6E8B742"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28CB197F"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29DF1A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04C8FA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430AAEE"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7A1A201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4DCB99" w14:textId="77777777" w:rsidR="00BF46E1" w:rsidRPr="005307A3" w:rsidRDefault="00BF46E1" w:rsidP="00195D76">
            <w:pPr>
              <w:pStyle w:val="TAC"/>
            </w:pPr>
            <w:r w:rsidRPr="005307A3">
              <w:t>B4</w:t>
            </w:r>
          </w:p>
        </w:tc>
      </w:tr>
    </w:tbl>
    <w:p w14:paraId="3B0BFBB2" w14:textId="77777777" w:rsidR="00BF46E1" w:rsidRPr="005307A3" w:rsidRDefault="00BF46E1" w:rsidP="00BF46E1"/>
    <w:p w14:paraId="55C3A05F" w14:textId="77777777" w:rsidR="00BF46E1" w:rsidRPr="005307A3" w:rsidRDefault="00BF46E1" w:rsidP="00BF46E1">
      <w:r w:rsidRPr="005307A3">
        <w:t>PROACTIVE COMMAND: RECEIVE DATA 2.2.2</w:t>
      </w:r>
    </w:p>
    <w:p w14:paraId="4CEC4C01" w14:textId="77777777" w:rsidR="00BF46E1" w:rsidRPr="005307A3" w:rsidRDefault="00BF46E1" w:rsidP="00BF46E1">
      <w:r w:rsidRPr="005307A3">
        <w:t>Logically:</w:t>
      </w:r>
    </w:p>
    <w:p w14:paraId="202CA6FF" w14:textId="77777777" w:rsidR="00BF46E1" w:rsidRPr="005307A3" w:rsidRDefault="00BF46E1" w:rsidP="0041528A">
      <w:pPr>
        <w:pStyle w:val="EW"/>
      </w:pPr>
      <w:r w:rsidRPr="005307A3">
        <w:t>Command details</w:t>
      </w:r>
    </w:p>
    <w:p w14:paraId="6C0F35F0" w14:textId="77777777" w:rsidR="00BF46E1" w:rsidRPr="005307A3" w:rsidRDefault="00BF46E1" w:rsidP="0041528A">
      <w:pPr>
        <w:pStyle w:val="EW"/>
      </w:pPr>
      <w:r w:rsidRPr="005307A3">
        <w:tab/>
        <w:t>Command number:</w:t>
      </w:r>
      <w:r w:rsidRPr="005307A3">
        <w:tab/>
        <w:t>1</w:t>
      </w:r>
    </w:p>
    <w:p w14:paraId="1E9525F6" w14:textId="77777777" w:rsidR="00BF46E1" w:rsidRPr="005307A3" w:rsidRDefault="00BF46E1" w:rsidP="0041528A">
      <w:pPr>
        <w:pStyle w:val="EW"/>
      </w:pPr>
      <w:r w:rsidRPr="005307A3">
        <w:tab/>
        <w:t>Command type:</w:t>
      </w:r>
      <w:r w:rsidRPr="005307A3">
        <w:tab/>
        <w:t>RECEIVE DATA</w:t>
      </w:r>
    </w:p>
    <w:p w14:paraId="5ADE05E3" w14:textId="77777777" w:rsidR="00BF46E1" w:rsidRPr="005307A3" w:rsidRDefault="00BF46E1" w:rsidP="0041528A">
      <w:pPr>
        <w:pStyle w:val="EW"/>
      </w:pPr>
      <w:r w:rsidRPr="005307A3">
        <w:tab/>
        <w:t>Command qualifier:</w:t>
      </w:r>
      <w:r w:rsidRPr="005307A3">
        <w:tab/>
        <w:t>RFU</w:t>
      </w:r>
    </w:p>
    <w:p w14:paraId="1294C629" w14:textId="77777777" w:rsidR="00BF46E1" w:rsidRPr="005307A3" w:rsidRDefault="00BF46E1" w:rsidP="0041528A">
      <w:pPr>
        <w:pStyle w:val="EW"/>
      </w:pPr>
      <w:r w:rsidRPr="005307A3">
        <w:t>Device identities</w:t>
      </w:r>
    </w:p>
    <w:p w14:paraId="7082CD90" w14:textId="77777777" w:rsidR="00BF46E1" w:rsidRPr="005307A3" w:rsidRDefault="00BF46E1" w:rsidP="0041528A">
      <w:pPr>
        <w:pStyle w:val="EW"/>
      </w:pPr>
      <w:r w:rsidRPr="005307A3">
        <w:tab/>
        <w:t>Source device:</w:t>
      </w:r>
      <w:r w:rsidRPr="005307A3">
        <w:tab/>
        <w:t>UICC</w:t>
      </w:r>
    </w:p>
    <w:p w14:paraId="6514EFC4" w14:textId="77777777" w:rsidR="00BF46E1" w:rsidRPr="005307A3" w:rsidRDefault="00BF46E1" w:rsidP="0041528A">
      <w:pPr>
        <w:pStyle w:val="EW"/>
      </w:pPr>
      <w:r w:rsidRPr="005307A3">
        <w:tab/>
        <w:t>Destination device:</w:t>
      </w:r>
      <w:r w:rsidRPr="005307A3">
        <w:tab/>
        <w:t>Channel 1</w:t>
      </w:r>
      <w:r w:rsidRPr="005307A3">
        <w:tab/>
      </w:r>
    </w:p>
    <w:p w14:paraId="6F3F261D" w14:textId="77777777" w:rsidR="00BF46E1" w:rsidRPr="005307A3" w:rsidRDefault="00BF46E1" w:rsidP="0041528A">
      <w:pPr>
        <w:pStyle w:val="EW"/>
      </w:pPr>
      <w:r w:rsidRPr="005307A3">
        <w:t>Alpha Identifier</w:t>
      </w:r>
      <w:r w:rsidRPr="005307A3">
        <w:tab/>
        <w:t>"Receive Data 2"</w:t>
      </w:r>
    </w:p>
    <w:p w14:paraId="64A626A9" w14:textId="77777777" w:rsidR="00BF46E1" w:rsidRPr="005307A3" w:rsidRDefault="00BF46E1" w:rsidP="0041528A">
      <w:pPr>
        <w:pStyle w:val="EW"/>
      </w:pPr>
      <w:r w:rsidRPr="005307A3">
        <w:t>Channel Data Length</w:t>
      </w:r>
    </w:p>
    <w:p w14:paraId="5526129C" w14:textId="77777777" w:rsidR="00BF46E1" w:rsidRPr="005307A3" w:rsidRDefault="00BF46E1" w:rsidP="0041528A">
      <w:pPr>
        <w:pStyle w:val="EX"/>
      </w:pPr>
      <w:r w:rsidRPr="005307A3">
        <w:tab/>
        <w:t>Channel Data Length:</w:t>
      </w:r>
      <w:r w:rsidRPr="005307A3">
        <w:tab/>
        <w:t>200</w:t>
      </w:r>
    </w:p>
    <w:p w14:paraId="30A4D61F" w14:textId="77777777" w:rsidR="00BF46E1" w:rsidRPr="005307A3" w:rsidRDefault="00BF46E1" w:rsidP="00BF46E1">
      <w:r w:rsidRPr="005307A3">
        <w:t>Coding:</w:t>
      </w:r>
    </w:p>
    <w:p w14:paraId="3EB728D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BBFBFA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A7C30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5F209D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16F265C"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301F814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3B00D5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3FC761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4AD54E"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CE5C45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5AAF20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A1328D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C12B27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454A04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D965822" w14:textId="77777777" w:rsidR="00BF46E1" w:rsidRPr="005307A3" w:rsidRDefault="00BF46E1" w:rsidP="00195D76">
            <w:pPr>
              <w:pStyle w:val="TAC"/>
            </w:pPr>
            <w:r w:rsidRPr="005307A3">
              <w:t>85</w:t>
            </w:r>
          </w:p>
        </w:tc>
      </w:tr>
      <w:tr w:rsidR="00BF46E1" w:rsidRPr="005307A3" w14:paraId="1C1BBB4F" w14:textId="77777777" w:rsidTr="00195D76">
        <w:trPr>
          <w:jc w:val="center"/>
        </w:trPr>
        <w:tc>
          <w:tcPr>
            <w:tcW w:w="1134" w:type="dxa"/>
            <w:tcBorders>
              <w:top w:val="single" w:sz="4" w:space="0" w:color="auto"/>
              <w:right w:val="single" w:sz="4" w:space="0" w:color="auto"/>
            </w:tcBorders>
          </w:tcPr>
          <w:p w14:paraId="662774E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2BDA874"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10F42364"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00FE5E1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96D4D83"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31435F4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0ABE192"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5CF95449"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42361D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C6D5AE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A4656E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780616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324F6C4" w14:textId="77777777" w:rsidR="00BF46E1" w:rsidRPr="005307A3" w:rsidRDefault="00BF46E1" w:rsidP="00195D76">
            <w:pPr>
              <w:pStyle w:val="TAC"/>
            </w:pPr>
            <w:r w:rsidRPr="005307A3">
              <w:t>74</w:t>
            </w:r>
          </w:p>
        </w:tc>
      </w:tr>
      <w:tr w:rsidR="00BF46E1" w:rsidRPr="005307A3" w14:paraId="2A537A3E" w14:textId="77777777" w:rsidTr="00195D76">
        <w:trPr>
          <w:jc w:val="center"/>
        </w:trPr>
        <w:tc>
          <w:tcPr>
            <w:tcW w:w="1134" w:type="dxa"/>
            <w:tcBorders>
              <w:right w:val="single" w:sz="4" w:space="0" w:color="auto"/>
            </w:tcBorders>
          </w:tcPr>
          <w:p w14:paraId="6EED941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567698"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2F106908"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39A1A25"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9E9C6CB"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87C534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493BC7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12B1C3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A1F34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FFA33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266C4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1573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F26D2E" w14:textId="77777777" w:rsidR="00BF46E1" w:rsidRPr="005307A3" w:rsidRDefault="00BF46E1" w:rsidP="00195D76">
            <w:pPr>
              <w:pStyle w:val="TAC"/>
            </w:pPr>
          </w:p>
        </w:tc>
      </w:tr>
    </w:tbl>
    <w:p w14:paraId="5F85722A" w14:textId="77777777" w:rsidR="00BF46E1" w:rsidRPr="005307A3" w:rsidRDefault="00BF46E1" w:rsidP="00BF46E1"/>
    <w:p w14:paraId="1D79A6B4" w14:textId="77777777" w:rsidR="00BF46E1" w:rsidRPr="005307A3" w:rsidRDefault="00BF46E1" w:rsidP="00BF46E1">
      <w:r w:rsidRPr="005307A3">
        <w:t>TERMINAL RESPONSE: RECEIVE DATA 2.2.1</w:t>
      </w:r>
    </w:p>
    <w:p w14:paraId="5EFCFB04" w14:textId="77777777" w:rsidR="00BF46E1" w:rsidRPr="005307A3" w:rsidRDefault="00BF46E1" w:rsidP="00BF46E1">
      <w:r w:rsidRPr="005307A3">
        <w:t>Logically:</w:t>
      </w:r>
    </w:p>
    <w:p w14:paraId="2A36A810" w14:textId="77777777" w:rsidR="00BF46E1" w:rsidRPr="005307A3" w:rsidRDefault="00BF46E1" w:rsidP="0041528A">
      <w:pPr>
        <w:pStyle w:val="EW"/>
      </w:pPr>
      <w:r w:rsidRPr="005307A3">
        <w:t>Command details</w:t>
      </w:r>
    </w:p>
    <w:p w14:paraId="0DDA3EF7" w14:textId="77777777" w:rsidR="00BF46E1" w:rsidRPr="005307A3" w:rsidRDefault="00BF46E1" w:rsidP="0041528A">
      <w:pPr>
        <w:pStyle w:val="EW"/>
      </w:pPr>
      <w:r w:rsidRPr="005307A3">
        <w:tab/>
        <w:t>Command number:</w:t>
      </w:r>
      <w:r w:rsidRPr="005307A3">
        <w:tab/>
        <w:t>1</w:t>
      </w:r>
    </w:p>
    <w:p w14:paraId="08AE3258" w14:textId="77777777" w:rsidR="00BF46E1" w:rsidRPr="005307A3" w:rsidRDefault="00BF46E1" w:rsidP="0041528A">
      <w:pPr>
        <w:pStyle w:val="EW"/>
      </w:pPr>
      <w:r w:rsidRPr="005307A3">
        <w:tab/>
        <w:t>Command type:</w:t>
      </w:r>
      <w:r w:rsidRPr="005307A3">
        <w:tab/>
        <w:t>RECEIVE DATA</w:t>
      </w:r>
    </w:p>
    <w:p w14:paraId="1DCE1EAE" w14:textId="77777777" w:rsidR="00BF46E1" w:rsidRPr="005307A3" w:rsidRDefault="00BF46E1" w:rsidP="0041528A">
      <w:pPr>
        <w:pStyle w:val="EW"/>
      </w:pPr>
      <w:r w:rsidRPr="005307A3">
        <w:tab/>
        <w:t>Command qualifier:</w:t>
      </w:r>
      <w:r w:rsidRPr="005307A3">
        <w:tab/>
        <w:t>RFU</w:t>
      </w:r>
    </w:p>
    <w:p w14:paraId="077BC258" w14:textId="77777777" w:rsidR="00BF46E1" w:rsidRPr="005307A3" w:rsidRDefault="00BF46E1" w:rsidP="0041528A">
      <w:pPr>
        <w:pStyle w:val="EW"/>
      </w:pPr>
      <w:r w:rsidRPr="005307A3">
        <w:t>Device identities</w:t>
      </w:r>
    </w:p>
    <w:p w14:paraId="31DB683C" w14:textId="77777777" w:rsidR="00BF46E1" w:rsidRPr="005307A3" w:rsidRDefault="00BF46E1" w:rsidP="0041528A">
      <w:pPr>
        <w:pStyle w:val="EW"/>
      </w:pPr>
      <w:r w:rsidRPr="005307A3">
        <w:tab/>
        <w:t>Source device:</w:t>
      </w:r>
      <w:r w:rsidRPr="005307A3">
        <w:tab/>
        <w:t>ME</w:t>
      </w:r>
    </w:p>
    <w:p w14:paraId="493A9D76" w14:textId="77777777" w:rsidR="00BF46E1" w:rsidRPr="005307A3" w:rsidRDefault="00BF46E1" w:rsidP="0041528A">
      <w:pPr>
        <w:pStyle w:val="EW"/>
      </w:pPr>
      <w:r w:rsidRPr="005307A3">
        <w:lastRenderedPageBreak/>
        <w:tab/>
        <w:t>Destination device:</w:t>
      </w:r>
      <w:r w:rsidRPr="005307A3">
        <w:tab/>
        <w:t>UICC</w:t>
      </w:r>
    </w:p>
    <w:p w14:paraId="68B7A5A3" w14:textId="77777777" w:rsidR="00BF46E1" w:rsidRPr="005307A3" w:rsidRDefault="00BF46E1" w:rsidP="0041528A">
      <w:pPr>
        <w:pStyle w:val="EW"/>
      </w:pPr>
      <w:r w:rsidRPr="005307A3">
        <w:t>Result</w:t>
      </w:r>
    </w:p>
    <w:p w14:paraId="685A3C06" w14:textId="77777777" w:rsidR="00BF46E1" w:rsidRPr="005307A3" w:rsidRDefault="00BF46E1" w:rsidP="0041528A">
      <w:pPr>
        <w:pStyle w:val="EW"/>
      </w:pPr>
      <w:r w:rsidRPr="005307A3">
        <w:tab/>
        <w:t>General Result:</w:t>
      </w:r>
      <w:r w:rsidRPr="005307A3">
        <w:tab/>
        <w:t>Command performed successfully</w:t>
      </w:r>
    </w:p>
    <w:p w14:paraId="68BD9BE7" w14:textId="77777777" w:rsidR="00BF46E1" w:rsidRPr="005307A3" w:rsidRDefault="00BF46E1" w:rsidP="0041528A">
      <w:pPr>
        <w:pStyle w:val="EW"/>
      </w:pPr>
      <w:r w:rsidRPr="005307A3">
        <w:t>Channel Data:</w:t>
      </w:r>
      <w:r w:rsidRPr="005307A3">
        <w:tab/>
        <w:t>00 01 02 .. C7 (200 Bytes of data)</w:t>
      </w:r>
    </w:p>
    <w:p w14:paraId="4D12D212" w14:textId="77777777" w:rsidR="00BF46E1" w:rsidRPr="005307A3" w:rsidRDefault="00BF46E1" w:rsidP="0041528A">
      <w:pPr>
        <w:pStyle w:val="EX"/>
      </w:pPr>
      <w:r w:rsidRPr="005307A3">
        <w:t>Channel data length:</w:t>
      </w:r>
      <w:r w:rsidRPr="005307A3">
        <w:tab/>
        <w:t>FF</w:t>
      </w:r>
    </w:p>
    <w:p w14:paraId="6611DE9E" w14:textId="77777777" w:rsidR="00BF46E1" w:rsidRPr="005307A3" w:rsidRDefault="00BF46E1" w:rsidP="00BF46E1">
      <w:r w:rsidRPr="005307A3">
        <w:t>Coding:</w:t>
      </w:r>
    </w:p>
    <w:p w14:paraId="56964AA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046045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BBFC0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CBFA9C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FE1E57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82D689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123895"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31169C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147D6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31B4DB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980CD4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D50034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19B40AB"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C0CB39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528F09" w14:textId="77777777" w:rsidR="00BF46E1" w:rsidRPr="005307A3" w:rsidRDefault="00BF46E1" w:rsidP="00195D76">
            <w:pPr>
              <w:pStyle w:val="TAC"/>
            </w:pPr>
            <w:r w:rsidRPr="005307A3">
              <w:t>00</w:t>
            </w:r>
          </w:p>
        </w:tc>
      </w:tr>
      <w:tr w:rsidR="00BF46E1" w:rsidRPr="005307A3" w14:paraId="47A67A7B" w14:textId="77777777" w:rsidTr="00195D76">
        <w:trPr>
          <w:jc w:val="center"/>
        </w:trPr>
        <w:tc>
          <w:tcPr>
            <w:tcW w:w="1134" w:type="dxa"/>
            <w:tcBorders>
              <w:top w:val="single" w:sz="4" w:space="0" w:color="auto"/>
              <w:right w:val="single" w:sz="4" w:space="0" w:color="auto"/>
            </w:tcBorders>
          </w:tcPr>
          <w:p w14:paraId="79206C2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E2982B"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6EF48ED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71903F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5B9A1D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D82E57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AAB63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D1D3298"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42AF085"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5E5A0F88"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012BFD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56FA2B"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5C813A4" w14:textId="77777777" w:rsidR="00BF46E1" w:rsidRPr="005307A3" w:rsidRDefault="00BF46E1" w:rsidP="00195D76">
            <w:pPr>
              <w:pStyle w:val="TAC"/>
            </w:pPr>
          </w:p>
        </w:tc>
      </w:tr>
    </w:tbl>
    <w:p w14:paraId="58B59CD8" w14:textId="77777777" w:rsidR="00BF46E1" w:rsidRPr="005307A3" w:rsidRDefault="00BF46E1" w:rsidP="00BF46E1"/>
    <w:p w14:paraId="4A4EF458" w14:textId="77777777" w:rsidR="00BF46E1" w:rsidRPr="005307A3" w:rsidRDefault="00BF46E1" w:rsidP="00BF46E1">
      <w:pPr>
        <w:pStyle w:val="H6"/>
      </w:pPr>
      <w:r w:rsidRPr="005307A3">
        <w:t>27.22.4.29.2.2.5</w:t>
      </w:r>
      <w:r w:rsidRPr="005307A3">
        <w:tab/>
        <w:t>Test Requirement</w:t>
      </w:r>
    </w:p>
    <w:p w14:paraId="5200A0B2" w14:textId="77777777" w:rsidR="00BF46E1" w:rsidRPr="005307A3" w:rsidRDefault="00BF46E1" w:rsidP="00BF46E1">
      <w:r w:rsidRPr="005307A3">
        <w:t>The ME shall operate in the manner defined in expected sequences 2.2.</w:t>
      </w:r>
    </w:p>
    <w:p w14:paraId="7D21A680" w14:textId="77777777" w:rsidR="00BF46E1" w:rsidRPr="005307A3" w:rsidRDefault="00BF46E1" w:rsidP="00BF46E1">
      <w:pPr>
        <w:pStyle w:val="H6"/>
      </w:pPr>
      <w:r w:rsidRPr="005307A3">
        <w:t>27.22.4.29.2.3</w:t>
      </w:r>
      <w:r w:rsidRPr="005307A3">
        <w:tab/>
        <w:t>RECEIVE DATA (support of Text Attribute – Right Alignment)</w:t>
      </w:r>
    </w:p>
    <w:p w14:paraId="0EFD748A" w14:textId="77777777" w:rsidR="00BF46E1" w:rsidRPr="005307A3" w:rsidRDefault="00BF46E1" w:rsidP="00BF46E1">
      <w:pPr>
        <w:pStyle w:val="H6"/>
      </w:pPr>
      <w:r w:rsidRPr="005307A3">
        <w:t>27.22.4.29.2.3.1</w:t>
      </w:r>
      <w:r w:rsidRPr="005307A3">
        <w:tab/>
        <w:t>Definition and applicability</w:t>
      </w:r>
    </w:p>
    <w:p w14:paraId="2C6C854F" w14:textId="77777777" w:rsidR="00BF46E1" w:rsidRPr="005307A3" w:rsidRDefault="00BF46E1" w:rsidP="00BF46E1">
      <w:r w:rsidRPr="005307A3">
        <w:t>See clause 3.2.2.</w:t>
      </w:r>
    </w:p>
    <w:p w14:paraId="5A4303DC" w14:textId="77777777" w:rsidR="00BF46E1" w:rsidRPr="005307A3" w:rsidRDefault="00BF46E1" w:rsidP="00BF46E1">
      <w:pPr>
        <w:pStyle w:val="H6"/>
      </w:pPr>
      <w:r w:rsidRPr="005307A3">
        <w:t>27.22.4.29.2.3.2</w:t>
      </w:r>
      <w:r w:rsidRPr="005307A3">
        <w:tab/>
        <w:t>Conformance requirements</w:t>
      </w:r>
    </w:p>
    <w:p w14:paraId="57F7F8CB" w14:textId="77777777" w:rsidR="00BF46E1" w:rsidRPr="005307A3" w:rsidRDefault="00BF46E1" w:rsidP="00BF46E1">
      <w:r w:rsidRPr="005307A3">
        <w:t>The ME shall support the class "e" commands as defined in:</w:t>
      </w:r>
    </w:p>
    <w:p w14:paraId="5F1076D6" w14:textId="77777777" w:rsidR="00BF46E1" w:rsidRPr="005307A3" w:rsidRDefault="00BF46E1" w:rsidP="00BF46E1">
      <w:pPr>
        <w:pStyle w:val="B1"/>
      </w:pPr>
      <w:r w:rsidRPr="005307A3">
        <w:t>-</w:t>
      </w:r>
      <w:r w:rsidRPr="005307A3">
        <w:tab/>
        <w:t>TS 31.111 [15].</w:t>
      </w:r>
    </w:p>
    <w:p w14:paraId="15ABC996" w14:textId="77777777" w:rsidR="00BF46E1" w:rsidRPr="005307A3" w:rsidRDefault="00BF46E1" w:rsidP="00BF46E1">
      <w:pPr>
        <w:pStyle w:val="H6"/>
      </w:pPr>
      <w:r w:rsidRPr="005307A3">
        <w:t>27.22.4.29.2.3.3</w:t>
      </w:r>
      <w:r w:rsidRPr="005307A3">
        <w:tab/>
        <w:t>Test purpose</w:t>
      </w:r>
    </w:p>
    <w:p w14:paraId="7A612ACC" w14:textId="77777777" w:rsidR="00BF46E1" w:rsidRPr="005307A3" w:rsidRDefault="00BF46E1" w:rsidP="00BF46E1">
      <w:r w:rsidRPr="005307A3">
        <w:t>To verify that the ME shall display the alpha identifier according to the right alignment text attribute configuration in the RECEIVE DATA proactive command and send a TERMINAL RESPONSE (Command Performed Successfully) to the UICC.</w:t>
      </w:r>
    </w:p>
    <w:p w14:paraId="7CB3D3DC" w14:textId="77777777" w:rsidR="00BF46E1" w:rsidRPr="005307A3" w:rsidRDefault="00BF46E1" w:rsidP="00BF46E1">
      <w:pPr>
        <w:pStyle w:val="H6"/>
      </w:pPr>
      <w:r w:rsidRPr="005307A3">
        <w:t>27.22.4.29.2.3.4</w:t>
      </w:r>
      <w:r w:rsidRPr="005307A3">
        <w:tab/>
        <w:t>Method of test</w:t>
      </w:r>
    </w:p>
    <w:p w14:paraId="19D39396" w14:textId="77777777" w:rsidR="00BF46E1" w:rsidRPr="005307A3" w:rsidRDefault="00BF46E1" w:rsidP="00BF46E1">
      <w:pPr>
        <w:pStyle w:val="H6"/>
      </w:pPr>
      <w:r w:rsidRPr="005307A3">
        <w:t>27.22.4.29.2.3.4.1</w:t>
      </w:r>
      <w:r w:rsidRPr="005307A3">
        <w:tab/>
        <w:t>Initial conditions</w:t>
      </w:r>
    </w:p>
    <w:p w14:paraId="64D1B449" w14:textId="77777777" w:rsidR="00BF46E1" w:rsidRPr="005307A3" w:rsidRDefault="00BF46E1" w:rsidP="00BF46E1">
      <w:r w:rsidRPr="005307A3">
        <w:t>The ME is connected to the USIM Simulator and the USS. The elementary files are coded as Toolkit default.</w:t>
      </w:r>
    </w:p>
    <w:p w14:paraId="5BFE49B5" w14:textId="77777777" w:rsidR="00BF46E1" w:rsidRPr="005307A3" w:rsidRDefault="00BF46E1" w:rsidP="00BF46E1">
      <w:r w:rsidRPr="005307A3">
        <w:t>Prior to this test the ME shall have been powered on and performed the PROFILE DOWNLOAD procedure.</w:t>
      </w:r>
    </w:p>
    <w:p w14:paraId="455E81E4"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55A9D933" w14:textId="77777777" w:rsidR="00BF46E1" w:rsidRPr="005307A3" w:rsidRDefault="00BF46E1" w:rsidP="00BF46E1">
      <w:r w:rsidRPr="005307A3">
        <w:t>The channel identifier value used for these tests is set to 1 as an example.</w:t>
      </w:r>
    </w:p>
    <w:p w14:paraId="6FFE5D67" w14:textId="77777777" w:rsidR="00BF46E1" w:rsidRPr="005307A3" w:rsidRDefault="00BF46E1" w:rsidP="00BF46E1">
      <w:r w:rsidRPr="005307A3">
        <w:t>This channel identifier is dependent on the ME's default channel identifier as declared in table A.2/27.</w:t>
      </w:r>
    </w:p>
    <w:p w14:paraId="0C523D7E"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4A0DD507"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0FB2479C" w14:textId="77777777" w:rsidR="00BF46E1" w:rsidRPr="005307A3" w:rsidRDefault="00BF46E1" w:rsidP="00BF46E1">
      <w:r w:rsidRPr="005307A3">
        <w:t>Bearer Parameters:</w:t>
      </w:r>
      <w:r w:rsidRPr="005307A3">
        <w:tab/>
      </w:r>
      <w:r w:rsidRPr="005307A3">
        <w:tab/>
        <w:t>Same Bearer Parameters as defined in 27.22.4.27.2.4.1</w:t>
      </w:r>
    </w:p>
    <w:p w14:paraId="4571EBE3" w14:textId="77777777" w:rsidR="00BF46E1" w:rsidRPr="005307A3" w:rsidRDefault="00BF46E1" w:rsidP="00BF46E1">
      <w:r w:rsidRPr="005307A3">
        <w:t>GPRS Parameters:</w:t>
      </w:r>
      <w:r w:rsidRPr="005307A3">
        <w:tab/>
      </w:r>
      <w:r w:rsidRPr="005307A3">
        <w:tab/>
        <w:t>Same GPRS Parameters as defined in 27.22.4.27.2.4.1</w:t>
      </w:r>
    </w:p>
    <w:p w14:paraId="3E73307E" w14:textId="77777777" w:rsidR="00BF46E1" w:rsidRPr="005307A3" w:rsidRDefault="00BF46E1" w:rsidP="00BF46E1">
      <w:r w:rsidRPr="005307A3">
        <w:t>UICC/ME interface transport level:</w:t>
      </w:r>
      <w:r w:rsidRPr="005307A3">
        <w:tab/>
        <w:t>Same UICC/ME transport interface level as defined in 27.22.4.27.2.4.1</w:t>
      </w:r>
    </w:p>
    <w:p w14:paraId="6418211F" w14:textId="77777777" w:rsidR="00BF46E1" w:rsidRPr="005307A3" w:rsidRDefault="00BF46E1" w:rsidP="00BF46E1">
      <w:r w:rsidRPr="005307A3">
        <w:lastRenderedPageBreak/>
        <w:t>Data destination address</w:t>
      </w:r>
      <w:r w:rsidRPr="005307A3">
        <w:tab/>
        <w:t>:</w:t>
      </w:r>
      <w:r w:rsidRPr="005307A3">
        <w:tab/>
        <w:t>Same Data Destination Address as defined in 27.22.4.27.2.4.1.</w:t>
      </w:r>
    </w:p>
    <w:p w14:paraId="0CBB89D1" w14:textId="77777777" w:rsidR="00BF46E1" w:rsidRPr="005307A3" w:rsidRDefault="00BF46E1" w:rsidP="00BF46E1">
      <w:pPr>
        <w:pStyle w:val="H6"/>
      </w:pPr>
      <w:r w:rsidRPr="005307A3">
        <w:t>27.22.4.29.2.3.4.2</w:t>
      </w:r>
      <w:r w:rsidRPr="005307A3">
        <w:tab/>
        <w:t>Procedure</w:t>
      </w:r>
    </w:p>
    <w:p w14:paraId="11A2CB74" w14:textId="77777777" w:rsidR="00BF46E1" w:rsidRPr="005307A3" w:rsidRDefault="00BF46E1" w:rsidP="00BF46E1">
      <w:pPr>
        <w:pStyle w:val="TH"/>
      </w:pPr>
      <w:r w:rsidRPr="005307A3">
        <w:t>Expected sequence 2.3 (RECEIVE DATA, with Text Attribute – Right Alignment)</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6C5462CA" w14:textId="77777777" w:rsidTr="00195D76">
        <w:trPr>
          <w:cantSplit/>
          <w:jc w:val="center"/>
        </w:trPr>
        <w:tc>
          <w:tcPr>
            <w:tcW w:w="574" w:type="dxa"/>
            <w:tcBorders>
              <w:top w:val="single" w:sz="6" w:space="0" w:color="auto"/>
              <w:left w:val="single" w:sz="6" w:space="0" w:color="auto"/>
              <w:right w:val="single" w:sz="6" w:space="0" w:color="auto"/>
            </w:tcBorders>
          </w:tcPr>
          <w:p w14:paraId="2D63E148"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6BC64D36"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318D0A74"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0AD6C51B" w14:textId="77777777" w:rsidR="00BF46E1" w:rsidRPr="005307A3" w:rsidRDefault="00BF46E1" w:rsidP="00195D76">
            <w:pPr>
              <w:pStyle w:val="TAH"/>
            </w:pPr>
            <w:r w:rsidRPr="005307A3">
              <w:t>Comments</w:t>
            </w:r>
          </w:p>
        </w:tc>
      </w:tr>
      <w:tr w:rsidR="00BF46E1" w:rsidRPr="005307A3" w14:paraId="793B2C91" w14:textId="77777777" w:rsidTr="00195D76">
        <w:trPr>
          <w:cantSplit/>
          <w:jc w:val="center"/>
        </w:trPr>
        <w:tc>
          <w:tcPr>
            <w:tcW w:w="574" w:type="dxa"/>
            <w:tcBorders>
              <w:top w:val="single" w:sz="6" w:space="0" w:color="auto"/>
              <w:left w:val="single" w:sz="6" w:space="0" w:color="auto"/>
              <w:right w:val="single" w:sz="6" w:space="0" w:color="auto"/>
            </w:tcBorders>
          </w:tcPr>
          <w:p w14:paraId="7C5ED23F"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5CB4A64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195B170F"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56904F33" w14:textId="77777777" w:rsidR="00BF46E1" w:rsidRPr="005307A3" w:rsidRDefault="00BF46E1" w:rsidP="00195D76">
            <w:pPr>
              <w:pStyle w:val="TAL"/>
            </w:pPr>
          </w:p>
        </w:tc>
      </w:tr>
      <w:tr w:rsidR="00BF46E1" w:rsidRPr="005307A3" w14:paraId="589C0150" w14:textId="77777777" w:rsidTr="00195D76">
        <w:trPr>
          <w:cantSplit/>
          <w:jc w:val="center"/>
        </w:trPr>
        <w:tc>
          <w:tcPr>
            <w:tcW w:w="574" w:type="dxa"/>
            <w:tcBorders>
              <w:left w:val="single" w:sz="6" w:space="0" w:color="auto"/>
              <w:right w:val="single" w:sz="6" w:space="0" w:color="auto"/>
            </w:tcBorders>
          </w:tcPr>
          <w:p w14:paraId="6E29BD18"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52483CD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3852554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99E4A7A" w14:textId="77777777" w:rsidR="00BF46E1" w:rsidRPr="005307A3" w:rsidRDefault="00BF46E1" w:rsidP="00195D76">
            <w:pPr>
              <w:pStyle w:val="TAL"/>
            </w:pPr>
          </w:p>
        </w:tc>
      </w:tr>
      <w:tr w:rsidR="00BF46E1" w:rsidRPr="005307A3" w14:paraId="64D06668" w14:textId="77777777" w:rsidTr="00195D76">
        <w:trPr>
          <w:cantSplit/>
          <w:jc w:val="center"/>
        </w:trPr>
        <w:tc>
          <w:tcPr>
            <w:tcW w:w="574" w:type="dxa"/>
            <w:tcBorders>
              <w:left w:val="single" w:sz="6" w:space="0" w:color="auto"/>
              <w:right w:val="single" w:sz="6" w:space="0" w:color="auto"/>
            </w:tcBorders>
          </w:tcPr>
          <w:p w14:paraId="73EB2F7A"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20895E3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50F070C5"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33231B05" w14:textId="77777777" w:rsidR="00BF46E1" w:rsidRPr="005307A3" w:rsidRDefault="00BF46E1" w:rsidP="00195D76">
            <w:pPr>
              <w:pStyle w:val="TAL"/>
            </w:pPr>
          </w:p>
        </w:tc>
      </w:tr>
      <w:tr w:rsidR="00BF46E1" w:rsidRPr="005307A3" w14:paraId="0D5C6159" w14:textId="77777777" w:rsidTr="00195D76">
        <w:trPr>
          <w:cantSplit/>
          <w:jc w:val="center"/>
        </w:trPr>
        <w:tc>
          <w:tcPr>
            <w:tcW w:w="574" w:type="dxa"/>
            <w:tcBorders>
              <w:left w:val="single" w:sz="6" w:space="0" w:color="auto"/>
              <w:right w:val="single" w:sz="6" w:space="0" w:color="auto"/>
            </w:tcBorders>
          </w:tcPr>
          <w:p w14:paraId="29F58A96"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4BD2580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5F8920CC"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2ABC1AC9" w14:textId="77777777" w:rsidR="00BF46E1" w:rsidRPr="005307A3" w:rsidRDefault="00BF46E1" w:rsidP="00195D76">
            <w:pPr>
              <w:pStyle w:val="TAL"/>
            </w:pPr>
          </w:p>
        </w:tc>
      </w:tr>
      <w:tr w:rsidR="00BF46E1" w:rsidRPr="005307A3" w14:paraId="2D31418F" w14:textId="77777777" w:rsidTr="00195D76">
        <w:trPr>
          <w:cantSplit/>
          <w:jc w:val="center"/>
        </w:trPr>
        <w:tc>
          <w:tcPr>
            <w:tcW w:w="574" w:type="dxa"/>
            <w:tcBorders>
              <w:left w:val="single" w:sz="6" w:space="0" w:color="auto"/>
              <w:right w:val="single" w:sz="6" w:space="0" w:color="auto"/>
            </w:tcBorders>
          </w:tcPr>
          <w:p w14:paraId="2C0F3C05"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5F7E577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CEF6826"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577B3872" w14:textId="77777777" w:rsidR="00BF46E1" w:rsidRPr="005307A3" w:rsidRDefault="00BF46E1" w:rsidP="00195D76">
            <w:pPr>
              <w:pStyle w:val="TAL"/>
            </w:pPr>
            <w:r w:rsidRPr="005307A3">
              <w:t>See initial conditions</w:t>
            </w:r>
          </w:p>
        </w:tc>
      </w:tr>
      <w:tr w:rsidR="00BF46E1" w:rsidRPr="005307A3" w14:paraId="5520CB4A" w14:textId="77777777" w:rsidTr="00195D76">
        <w:trPr>
          <w:cantSplit/>
          <w:jc w:val="center"/>
        </w:trPr>
        <w:tc>
          <w:tcPr>
            <w:tcW w:w="574" w:type="dxa"/>
            <w:tcBorders>
              <w:left w:val="single" w:sz="6" w:space="0" w:color="auto"/>
              <w:right w:val="single" w:sz="6" w:space="0" w:color="auto"/>
            </w:tcBorders>
          </w:tcPr>
          <w:p w14:paraId="55ACE41D"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64B80C3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3B9987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21AB1BA" w14:textId="77777777" w:rsidR="00BF46E1" w:rsidRPr="005307A3" w:rsidRDefault="00BF46E1" w:rsidP="00195D76">
            <w:pPr>
              <w:pStyle w:val="TAL"/>
            </w:pPr>
          </w:p>
        </w:tc>
      </w:tr>
      <w:tr w:rsidR="00BF46E1" w:rsidRPr="005307A3" w14:paraId="4359F948" w14:textId="77777777" w:rsidTr="00195D76">
        <w:trPr>
          <w:cantSplit/>
          <w:jc w:val="center"/>
        </w:trPr>
        <w:tc>
          <w:tcPr>
            <w:tcW w:w="574" w:type="dxa"/>
            <w:tcBorders>
              <w:left w:val="single" w:sz="6" w:space="0" w:color="auto"/>
              <w:right w:val="single" w:sz="6" w:space="0" w:color="auto"/>
            </w:tcBorders>
          </w:tcPr>
          <w:p w14:paraId="6623C1DB"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04D0D59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A9EABF7"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1437FFB8" w14:textId="77777777" w:rsidR="00BF46E1" w:rsidRPr="005307A3" w:rsidRDefault="00BF46E1" w:rsidP="00195D76">
            <w:pPr>
              <w:pStyle w:val="TAL"/>
            </w:pPr>
          </w:p>
        </w:tc>
      </w:tr>
      <w:tr w:rsidR="00BF46E1" w:rsidRPr="005307A3" w14:paraId="404FACC6" w14:textId="77777777" w:rsidTr="00195D76">
        <w:trPr>
          <w:cantSplit/>
          <w:jc w:val="center"/>
        </w:trPr>
        <w:tc>
          <w:tcPr>
            <w:tcW w:w="574" w:type="dxa"/>
            <w:tcBorders>
              <w:left w:val="single" w:sz="6" w:space="0" w:color="auto"/>
              <w:right w:val="single" w:sz="6" w:space="0" w:color="auto"/>
            </w:tcBorders>
          </w:tcPr>
          <w:p w14:paraId="6DBD04E9"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077262F9"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4A4B958A"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50B4B9FB" w14:textId="77777777" w:rsidR="00BF46E1" w:rsidRPr="005307A3" w:rsidRDefault="00BF46E1" w:rsidP="00195D76">
            <w:pPr>
              <w:pStyle w:val="TAL"/>
            </w:pPr>
          </w:p>
        </w:tc>
      </w:tr>
      <w:tr w:rsidR="00BF46E1" w:rsidRPr="005307A3" w14:paraId="2F8AFB5E" w14:textId="77777777" w:rsidTr="00195D76">
        <w:trPr>
          <w:cantSplit/>
          <w:jc w:val="center"/>
        </w:trPr>
        <w:tc>
          <w:tcPr>
            <w:tcW w:w="574" w:type="dxa"/>
            <w:tcBorders>
              <w:left w:val="single" w:sz="6" w:space="0" w:color="auto"/>
              <w:right w:val="single" w:sz="6" w:space="0" w:color="auto"/>
            </w:tcBorders>
          </w:tcPr>
          <w:p w14:paraId="4BA3F28F"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6B9D2E7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080D69C0"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059E9371" w14:textId="77777777" w:rsidR="00BF46E1" w:rsidRPr="005307A3" w:rsidRDefault="00BF46E1" w:rsidP="00195D76">
            <w:pPr>
              <w:pStyle w:val="TAL"/>
            </w:pPr>
            <w:r w:rsidRPr="005307A3">
              <w:t>[The UE may request IPv4 or IPv4v6 address as PDP type.]</w:t>
            </w:r>
          </w:p>
        </w:tc>
      </w:tr>
      <w:tr w:rsidR="00BF46E1" w:rsidRPr="005307A3" w14:paraId="4CC7FDF7" w14:textId="77777777" w:rsidTr="00195D76">
        <w:trPr>
          <w:cantSplit/>
          <w:jc w:val="center"/>
        </w:trPr>
        <w:tc>
          <w:tcPr>
            <w:tcW w:w="574" w:type="dxa"/>
            <w:tcBorders>
              <w:left w:val="single" w:sz="6" w:space="0" w:color="auto"/>
              <w:right w:val="single" w:sz="6" w:space="0" w:color="auto"/>
            </w:tcBorders>
          </w:tcPr>
          <w:p w14:paraId="01DA0A29"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24C48589"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243ACEB"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194D7D2E" w14:textId="77777777" w:rsidR="00BF46E1" w:rsidRPr="005307A3" w:rsidRDefault="00BF46E1" w:rsidP="00195D76">
            <w:pPr>
              <w:pStyle w:val="TAL"/>
            </w:pPr>
          </w:p>
        </w:tc>
      </w:tr>
      <w:tr w:rsidR="00BF46E1" w:rsidRPr="005307A3" w14:paraId="0B140AA7" w14:textId="77777777" w:rsidTr="00195D76">
        <w:trPr>
          <w:cantSplit/>
          <w:jc w:val="center"/>
        </w:trPr>
        <w:tc>
          <w:tcPr>
            <w:tcW w:w="574" w:type="dxa"/>
            <w:tcBorders>
              <w:left w:val="single" w:sz="6" w:space="0" w:color="auto"/>
              <w:right w:val="single" w:sz="6" w:space="0" w:color="auto"/>
            </w:tcBorders>
          </w:tcPr>
          <w:p w14:paraId="2F66C5AC"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14BA224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3C148D2" w14:textId="77777777" w:rsidR="00BF46E1" w:rsidRPr="005307A3" w:rsidRDefault="00BF46E1" w:rsidP="00195D76">
            <w:pPr>
              <w:pStyle w:val="TAL"/>
            </w:pPr>
            <w:r w:rsidRPr="005307A3">
              <w:t>TERMINAL RESPONSE: OPEN CHANNEL 1.1.1A</w:t>
            </w:r>
          </w:p>
          <w:p w14:paraId="69136A04" w14:textId="77777777" w:rsidR="00BF46E1" w:rsidRPr="005307A3" w:rsidRDefault="00BF46E1" w:rsidP="00195D76">
            <w:pPr>
              <w:pStyle w:val="TAL"/>
            </w:pPr>
            <w:r w:rsidRPr="005307A3">
              <w:t>or</w:t>
            </w:r>
          </w:p>
          <w:p w14:paraId="28D71178"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5DC5DF4A" w14:textId="77777777" w:rsidR="00BF46E1" w:rsidRPr="005307A3" w:rsidRDefault="00BF46E1" w:rsidP="00195D76">
            <w:pPr>
              <w:pStyle w:val="TAL"/>
            </w:pPr>
            <w:r w:rsidRPr="005307A3">
              <w:t>[Command performed successfully]</w:t>
            </w:r>
          </w:p>
        </w:tc>
      </w:tr>
      <w:tr w:rsidR="00BF46E1" w:rsidRPr="005307A3" w14:paraId="70CA6CA4" w14:textId="77777777" w:rsidTr="00195D76">
        <w:trPr>
          <w:cantSplit/>
          <w:jc w:val="center"/>
        </w:trPr>
        <w:tc>
          <w:tcPr>
            <w:tcW w:w="574" w:type="dxa"/>
            <w:tcBorders>
              <w:left w:val="single" w:sz="6" w:space="0" w:color="auto"/>
              <w:right w:val="single" w:sz="6" w:space="0" w:color="auto"/>
            </w:tcBorders>
          </w:tcPr>
          <w:p w14:paraId="1AE96A4F"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07A010A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2AC6443"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4A8F26A5" w14:textId="77777777" w:rsidR="00BF46E1" w:rsidRPr="005307A3" w:rsidRDefault="00BF46E1" w:rsidP="00195D76">
            <w:pPr>
              <w:pStyle w:val="TAL"/>
            </w:pPr>
          </w:p>
        </w:tc>
      </w:tr>
      <w:tr w:rsidR="00BF46E1" w:rsidRPr="005307A3" w14:paraId="2BAF90E0" w14:textId="77777777" w:rsidTr="00195D76">
        <w:trPr>
          <w:cantSplit/>
          <w:jc w:val="center"/>
        </w:trPr>
        <w:tc>
          <w:tcPr>
            <w:tcW w:w="574" w:type="dxa"/>
            <w:tcBorders>
              <w:left w:val="single" w:sz="6" w:space="0" w:color="auto"/>
              <w:right w:val="single" w:sz="6" w:space="0" w:color="auto"/>
            </w:tcBorders>
          </w:tcPr>
          <w:p w14:paraId="20B6D494"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2105F52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C99B1C6"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F460160" w14:textId="77777777" w:rsidR="00BF46E1" w:rsidRPr="005307A3" w:rsidRDefault="00BF46E1" w:rsidP="00195D76">
            <w:pPr>
              <w:pStyle w:val="TAL"/>
            </w:pPr>
          </w:p>
        </w:tc>
      </w:tr>
      <w:tr w:rsidR="00BF46E1" w:rsidRPr="005307A3" w14:paraId="560ED076" w14:textId="77777777" w:rsidTr="00195D76">
        <w:trPr>
          <w:cantSplit/>
          <w:jc w:val="center"/>
        </w:trPr>
        <w:tc>
          <w:tcPr>
            <w:tcW w:w="574" w:type="dxa"/>
            <w:tcBorders>
              <w:left w:val="single" w:sz="6" w:space="0" w:color="auto"/>
              <w:right w:val="single" w:sz="6" w:space="0" w:color="auto"/>
            </w:tcBorders>
          </w:tcPr>
          <w:p w14:paraId="0955A26B"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3544897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15A3C40"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1DC62890" w14:textId="77777777" w:rsidR="00BF46E1" w:rsidRPr="005307A3" w:rsidRDefault="00BF46E1" w:rsidP="00195D76">
            <w:pPr>
              <w:pStyle w:val="TAL"/>
            </w:pPr>
          </w:p>
        </w:tc>
      </w:tr>
      <w:tr w:rsidR="00BF46E1" w:rsidRPr="005307A3" w14:paraId="7A8F052B" w14:textId="77777777" w:rsidTr="00195D76">
        <w:trPr>
          <w:cantSplit/>
          <w:jc w:val="center"/>
        </w:trPr>
        <w:tc>
          <w:tcPr>
            <w:tcW w:w="574" w:type="dxa"/>
            <w:tcBorders>
              <w:left w:val="single" w:sz="6" w:space="0" w:color="auto"/>
              <w:right w:val="single" w:sz="6" w:space="0" w:color="auto"/>
            </w:tcBorders>
          </w:tcPr>
          <w:p w14:paraId="116028E5"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310D8D7E"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6FF9EC5E"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61EDCAEE" w14:textId="77777777" w:rsidR="00BF46E1" w:rsidRPr="005307A3" w:rsidRDefault="00BF46E1" w:rsidP="00195D76">
            <w:pPr>
              <w:pStyle w:val="TAL"/>
            </w:pPr>
            <w:r w:rsidRPr="005307A3">
              <w:t>[To retrieve ME's port number]</w:t>
            </w:r>
          </w:p>
        </w:tc>
      </w:tr>
      <w:tr w:rsidR="00BF46E1" w:rsidRPr="005307A3" w14:paraId="654A0426" w14:textId="77777777" w:rsidTr="00195D76">
        <w:trPr>
          <w:cantSplit/>
          <w:jc w:val="center"/>
        </w:trPr>
        <w:tc>
          <w:tcPr>
            <w:tcW w:w="574" w:type="dxa"/>
            <w:tcBorders>
              <w:left w:val="single" w:sz="6" w:space="0" w:color="auto"/>
              <w:right w:val="single" w:sz="6" w:space="0" w:color="auto"/>
            </w:tcBorders>
          </w:tcPr>
          <w:p w14:paraId="5BC6345C"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5DD3A36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B31B663"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5D2EBE5E" w14:textId="77777777" w:rsidR="00BF46E1" w:rsidRPr="005307A3" w:rsidRDefault="00BF46E1" w:rsidP="00195D76">
            <w:pPr>
              <w:pStyle w:val="TAL"/>
            </w:pPr>
            <w:r w:rsidRPr="005307A3">
              <w:t>[Command performed successfully]</w:t>
            </w:r>
          </w:p>
        </w:tc>
      </w:tr>
      <w:tr w:rsidR="00BF46E1" w:rsidRPr="005307A3" w14:paraId="55EFE18B" w14:textId="77777777" w:rsidTr="00195D76">
        <w:trPr>
          <w:cantSplit/>
          <w:jc w:val="center"/>
        </w:trPr>
        <w:tc>
          <w:tcPr>
            <w:tcW w:w="574" w:type="dxa"/>
            <w:tcBorders>
              <w:left w:val="single" w:sz="6" w:space="0" w:color="auto"/>
              <w:right w:val="single" w:sz="6" w:space="0" w:color="auto"/>
            </w:tcBorders>
          </w:tcPr>
          <w:p w14:paraId="638E0423"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5A41A6DA"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3AAE7DE" w14:textId="77777777" w:rsidR="00BF46E1" w:rsidRPr="005307A3" w:rsidRDefault="00BF46E1" w:rsidP="00195D76">
            <w:pPr>
              <w:pStyle w:val="TAL"/>
            </w:pPr>
            <w:r w:rsidRPr="005307A3">
              <w:t>Transfer of 400 Bytes data to the ME through channel 1 using the ME's port number, which was retrieved in step 15</w:t>
            </w:r>
          </w:p>
        </w:tc>
        <w:tc>
          <w:tcPr>
            <w:tcW w:w="3240" w:type="dxa"/>
            <w:tcBorders>
              <w:left w:val="single" w:sz="6" w:space="0" w:color="auto"/>
              <w:right w:val="single" w:sz="6" w:space="0" w:color="auto"/>
            </w:tcBorders>
          </w:tcPr>
          <w:p w14:paraId="6E8DEDFC" w14:textId="77777777" w:rsidR="00BF46E1" w:rsidRPr="005307A3" w:rsidRDefault="00BF46E1" w:rsidP="00195D76">
            <w:pPr>
              <w:pStyle w:val="TAL"/>
            </w:pPr>
          </w:p>
        </w:tc>
      </w:tr>
      <w:tr w:rsidR="00BF46E1" w:rsidRPr="005307A3" w14:paraId="59C6B7EA" w14:textId="77777777" w:rsidTr="00195D76">
        <w:trPr>
          <w:cantSplit/>
          <w:jc w:val="center"/>
        </w:trPr>
        <w:tc>
          <w:tcPr>
            <w:tcW w:w="574" w:type="dxa"/>
            <w:tcBorders>
              <w:left w:val="single" w:sz="6" w:space="0" w:color="auto"/>
              <w:right w:val="single" w:sz="6" w:space="0" w:color="auto"/>
            </w:tcBorders>
          </w:tcPr>
          <w:p w14:paraId="6EAC7B38"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69FFF87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BED025F"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6E80AF01" w14:textId="77777777" w:rsidR="00BF46E1" w:rsidRPr="005307A3" w:rsidRDefault="00BF46E1" w:rsidP="00195D76">
            <w:pPr>
              <w:pStyle w:val="TAL"/>
            </w:pPr>
            <w:r w:rsidRPr="005307A3">
              <w:t>(400 Bytes of data in the ME buffer)</w:t>
            </w:r>
          </w:p>
        </w:tc>
      </w:tr>
      <w:tr w:rsidR="00BF46E1" w:rsidRPr="005307A3" w14:paraId="2A0153AC" w14:textId="77777777" w:rsidTr="00195D76">
        <w:trPr>
          <w:cantSplit/>
          <w:jc w:val="center"/>
        </w:trPr>
        <w:tc>
          <w:tcPr>
            <w:tcW w:w="574" w:type="dxa"/>
            <w:tcBorders>
              <w:left w:val="single" w:sz="6" w:space="0" w:color="auto"/>
              <w:right w:val="single" w:sz="6" w:space="0" w:color="auto"/>
            </w:tcBorders>
          </w:tcPr>
          <w:p w14:paraId="378A8445"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580112F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C42A8DD" w14:textId="77777777" w:rsidR="00BF46E1" w:rsidRPr="005307A3" w:rsidRDefault="00BF46E1" w:rsidP="00195D76">
            <w:pPr>
              <w:pStyle w:val="TAL"/>
            </w:pPr>
            <w:r w:rsidRPr="005307A3">
              <w:t>PROACTIVE COMMAND PENDING: RECEIVE DATA 2.3.1</w:t>
            </w:r>
          </w:p>
        </w:tc>
        <w:tc>
          <w:tcPr>
            <w:tcW w:w="3240" w:type="dxa"/>
            <w:tcBorders>
              <w:left w:val="single" w:sz="6" w:space="0" w:color="auto"/>
              <w:right w:val="single" w:sz="6" w:space="0" w:color="auto"/>
            </w:tcBorders>
          </w:tcPr>
          <w:p w14:paraId="6454F329" w14:textId="77777777" w:rsidR="00BF46E1" w:rsidRPr="005307A3" w:rsidRDefault="00BF46E1" w:rsidP="00195D76">
            <w:pPr>
              <w:pStyle w:val="TAL"/>
            </w:pPr>
          </w:p>
        </w:tc>
      </w:tr>
      <w:tr w:rsidR="00BF46E1" w:rsidRPr="005307A3" w14:paraId="6BD430A6" w14:textId="77777777" w:rsidTr="00195D76">
        <w:trPr>
          <w:cantSplit/>
          <w:jc w:val="center"/>
        </w:trPr>
        <w:tc>
          <w:tcPr>
            <w:tcW w:w="574" w:type="dxa"/>
            <w:tcBorders>
              <w:left w:val="single" w:sz="6" w:space="0" w:color="auto"/>
              <w:right w:val="single" w:sz="6" w:space="0" w:color="auto"/>
            </w:tcBorders>
          </w:tcPr>
          <w:p w14:paraId="0FF3B6EB"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13BD092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614BDFC"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4C95BD0" w14:textId="77777777" w:rsidR="00BF46E1" w:rsidRPr="005307A3" w:rsidRDefault="00BF46E1" w:rsidP="00195D76">
            <w:pPr>
              <w:pStyle w:val="TAL"/>
            </w:pPr>
          </w:p>
        </w:tc>
      </w:tr>
      <w:tr w:rsidR="00BF46E1" w:rsidRPr="005307A3" w14:paraId="1695544B" w14:textId="77777777" w:rsidTr="00195D76">
        <w:trPr>
          <w:cantSplit/>
          <w:jc w:val="center"/>
        </w:trPr>
        <w:tc>
          <w:tcPr>
            <w:tcW w:w="574" w:type="dxa"/>
            <w:tcBorders>
              <w:left w:val="single" w:sz="6" w:space="0" w:color="auto"/>
              <w:right w:val="single" w:sz="6" w:space="0" w:color="auto"/>
            </w:tcBorders>
          </w:tcPr>
          <w:p w14:paraId="465B3455"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33F38D9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18C15ED" w14:textId="77777777" w:rsidR="00BF46E1" w:rsidRPr="005307A3" w:rsidRDefault="00BF46E1" w:rsidP="00195D76">
            <w:pPr>
              <w:pStyle w:val="TAL"/>
            </w:pPr>
            <w:r w:rsidRPr="005307A3">
              <w:t>PROACTIVE COMMAND: RECEIVE DATA 2.3.1</w:t>
            </w:r>
          </w:p>
        </w:tc>
        <w:tc>
          <w:tcPr>
            <w:tcW w:w="3240" w:type="dxa"/>
            <w:tcBorders>
              <w:left w:val="single" w:sz="6" w:space="0" w:color="auto"/>
              <w:right w:val="single" w:sz="6" w:space="0" w:color="auto"/>
            </w:tcBorders>
          </w:tcPr>
          <w:p w14:paraId="1631FBCB" w14:textId="77777777" w:rsidR="00BF46E1" w:rsidRPr="005307A3" w:rsidRDefault="00BF46E1" w:rsidP="00195D76">
            <w:pPr>
              <w:pStyle w:val="TAL"/>
            </w:pPr>
            <w:r w:rsidRPr="005307A3">
              <w:t>200 Bytes with alpha identifier is displayed with right alignment</w:t>
            </w:r>
          </w:p>
        </w:tc>
      </w:tr>
      <w:tr w:rsidR="00BF46E1" w:rsidRPr="005307A3" w14:paraId="53AD3AFA" w14:textId="77777777" w:rsidTr="00195D76">
        <w:trPr>
          <w:cantSplit/>
          <w:jc w:val="center"/>
        </w:trPr>
        <w:tc>
          <w:tcPr>
            <w:tcW w:w="574" w:type="dxa"/>
            <w:tcBorders>
              <w:left w:val="single" w:sz="6" w:space="0" w:color="auto"/>
              <w:right w:val="single" w:sz="6" w:space="0" w:color="auto"/>
            </w:tcBorders>
          </w:tcPr>
          <w:p w14:paraId="79CF87E6"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299D8DC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C54AB4A" w14:textId="77777777" w:rsidR="00BF46E1" w:rsidRPr="005307A3" w:rsidRDefault="00BF46E1" w:rsidP="00195D76">
            <w:pPr>
              <w:pStyle w:val="TAL"/>
            </w:pPr>
            <w:r w:rsidRPr="005307A3">
              <w:t>TERMINAL RESPONSE: RECEIVE DATA 2.3.1</w:t>
            </w:r>
          </w:p>
        </w:tc>
        <w:tc>
          <w:tcPr>
            <w:tcW w:w="3240" w:type="dxa"/>
            <w:tcBorders>
              <w:left w:val="single" w:sz="6" w:space="0" w:color="auto"/>
              <w:right w:val="single" w:sz="6" w:space="0" w:color="auto"/>
            </w:tcBorders>
          </w:tcPr>
          <w:p w14:paraId="773BFEDC" w14:textId="77777777" w:rsidR="00BF46E1" w:rsidRPr="005307A3" w:rsidRDefault="00BF46E1" w:rsidP="00195D76">
            <w:pPr>
              <w:pStyle w:val="TAL"/>
            </w:pPr>
          </w:p>
        </w:tc>
      </w:tr>
      <w:tr w:rsidR="00BF46E1" w:rsidRPr="005307A3" w14:paraId="0DF7D5EE" w14:textId="77777777" w:rsidTr="00195D76">
        <w:trPr>
          <w:cantSplit/>
          <w:jc w:val="center"/>
        </w:trPr>
        <w:tc>
          <w:tcPr>
            <w:tcW w:w="574" w:type="dxa"/>
            <w:tcBorders>
              <w:left w:val="single" w:sz="6" w:space="0" w:color="auto"/>
              <w:right w:val="single" w:sz="6" w:space="0" w:color="auto"/>
            </w:tcBorders>
          </w:tcPr>
          <w:p w14:paraId="37BC68CE"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520D747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939B399" w14:textId="77777777" w:rsidR="00BF46E1" w:rsidRPr="005307A3" w:rsidRDefault="00BF46E1" w:rsidP="00195D76">
            <w:pPr>
              <w:pStyle w:val="TAL"/>
            </w:pPr>
            <w:r w:rsidRPr="005307A3">
              <w:t>PROACTIVE COMMAND PENDING: RECEIVE DATA 2.3.2</w:t>
            </w:r>
          </w:p>
        </w:tc>
        <w:tc>
          <w:tcPr>
            <w:tcW w:w="3240" w:type="dxa"/>
            <w:tcBorders>
              <w:left w:val="single" w:sz="6" w:space="0" w:color="auto"/>
              <w:right w:val="single" w:sz="6" w:space="0" w:color="auto"/>
            </w:tcBorders>
          </w:tcPr>
          <w:p w14:paraId="65ABE187" w14:textId="77777777" w:rsidR="00BF46E1" w:rsidRPr="005307A3" w:rsidRDefault="00BF46E1" w:rsidP="00195D76">
            <w:pPr>
              <w:pStyle w:val="TAL"/>
            </w:pPr>
          </w:p>
        </w:tc>
      </w:tr>
      <w:tr w:rsidR="00BF46E1" w:rsidRPr="005307A3" w14:paraId="075FC239" w14:textId="77777777" w:rsidTr="00195D76">
        <w:trPr>
          <w:cantSplit/>
          <w:jc w:val="center"/>
        </w:trPr>
        <w:tc>
          <w:tcPr>
            <w:tcW w:w="574" w:type="dxa"/>
            <w:tcBorders>
              <w:left w:val="single" w:sz="6" w:space="0" w:color="auto"/>
              <w:right w:val="single" w:sz="6" w:space="0" w:color="auto"/>
            </w:tcBorders>
          </w:tcPr>
          <w:p w14:paraId="77D6D5C9"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07D4876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F5BD00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048E402" w14:textId="77777777" w:rsidR="00BF46E1" w:rsidRPr="005307A3" w:rsidRDefault="00BF46E1" w:rsidP="00195D76">
            <w:pPr>
              <w:pStyle w:val="TAL"/>
            </w:pPr>
          </w:p>
        </w:tc>
      </w:tr>
      <w:tr w:rsidR="00BF46E1" w:rsidRPr="005307A3" w14:paraId="0E217EB1" w14:textId="77777777" w:rsidTr="00195D76">
        <w:trPr>
          <w:cantSplit/>
          <w:jc w:val="center"/>
        </w:trPr>
        <w:tc>
          <w:tcPr>
            <w:tcW w:w="574" w:type="dxa"/>
            <w:tcBorders>
              <w:left w:val="single" w:sz="6" w:space="0" w:color="auto"/>
              <w:right w:val="single" w:sz="6" w:space="0" w:color="auto"/>
            </w:tcBorders>
          </w:tcPr>
          <w:p w14:paraId="7FAABF99"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5485565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A4D5B30" w14:textId="77777777" w:rsidR="00BF46E1" w:rsidRPr="005307A3" w:rsidRDefault="00BF46E1" w:rsidP="00195D76">
            <w:pPr>
              <w:pStyle w:val="TAL"/>
            </w:pPr>
            <w:r w:rsidRPr="005307A3">
              <w:t>PROACTIVE COMMAND: RECEIVE DATA 2.3.2</w:t>
            </w:r>
          </w:p>
        </w:tc>
        <w:tc>
          <w:tcPr>
            <w:tcW w:w="3240" w:type="dxa"/>
            <w:tcBorders>
              <w:left w:val="single" w:sz="6" w:space="0" w:color="auto"/>
              <w:right w:val="single" w:sz="6" w:space="0" w:color="auto"/>
            </w:tcBorders>
          </w:tcPr>
          <w:p w14:paraId="24AFFA49" w14:textId="77777777" w:rsidR="00BF46E1" w:rsidRPr="005307A3" w:rsidRDefault="00BF46E1" w:rsidP="00195D76">
            <w:pPr>
              <w:pStyle w:val="TAL"/>
            </w:pPr>
            <w:r w:rsidRPr="005307A3">
              <w:t>200 Bytes with alpha identifier shall be formatted without right alignment. Remark: If right alignment is the ME's default alignment as declared in table A.2/21, no alignment change will take place</w:t>
            </w:r>
          </w:p>
        </w:tc>
      </w:tr>
      <w:tr w:rsidR="00BF46E1" w:rsidRPr="005307A3" w14:paraId="45A5C74D" w14:textId="77777777" w:rsidTr="00195D76">
        <w:trPr>
          <w:cantSplit/>
          <w:jc w:val="center"/>
        </w:trPr>
        <w:tc>
          <w:tcPr>
            <w:tcW w:w="574" w:type="dxa"/>
            <w:tcBorders>
              <w:left w:val="single" w:sz="6" w:space="0" w:color="auto"/>
              <w:bottom w:val="single" w:sz="4" w:space="0" w:color="auto"/>
              <w:right w:val="single" w:sz="6" w:space="0" w:color="auto"/>
            </w:tcBorders>
          </w:tcPr>
          <w:p w14:paraId="3605FA4F" w14:textId="77777777" w:rsidR="00BF46E1" w:rsidRPr="005307A3" w:rsidRDefault="00BF46E1" w:rsidP="00195D76">
            <w:pPr>
              <w:pStyle w:val="TAC"/>
            </w:pPr>
            <w:r w:rsidRPr="005307A3">
              <w:t>26</w:t>
            </w:r>
          </w:p>
        </w:tc>
        <w:tc>
          <w:tcPr>
            <w:tcW w:w="1215" w:type="dxa"/>
            <w:tcBorders>
              <w:left w:val="single" w:sz="6" w:space="0" w:color="auto"/>
              <w:bottom w:val="single" w:sz="4" w:space="0" w:color="auto"/>
              <w:right w:val="single" w:sz="6" w:space="0" w:color="auto"/>
            </w:tcBorders>
          </w:tcPr>
          <w:p w14:paraId="1E60706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74C51919" w14:textId="77777777" w:rsidR="00BF46E1" w:rsidRPr="005307A3" w:rsidRDefault="00BF46E1" w:rsidP="00195D76">
            <w:pPr>
              <w:pStyle w:val="TAL"/>
            </w:pPr>
            <w:r w:rsidRPr="005307A3">
              <w:t>TERMINAL RESPONSE: RECEIVE DATA 2.3.1</w:t>
            </w:r>
          </w:p>
        </w:tc>
        <w:tc>
          <w:tcPr>
            <w:tcW w:w="3240" w:type="dxa"/>
            <w:tcBorders>
              <w:left w:val="single" w:sz="6" w:space="0" w:color="auto"/>
              <w:bottom w:val="single" w:sz="4" w:space="0" w:color="auto"/>
              <w:right w:val="single" w:sz="6" w:space="0" w:color="auto"/>
            </w:tcBorders>
          </w:tcPr>
          <w:p w14:paraId="4860D3AF" w14:textId="77777777" w:rsidR="00BF46E1" w:rsidRPr="005307A3" w:rsidRDefault="00BF46E1" w:rsidP="00195D76">
            <w:pPr>
              <w:pStyle w:val="TAL"/>
            </w:pPr>
          </w:p>
        </w:tc>
      </w:tr>
    </w:tbl>
    <w:p w14:paraId="03DBAFF1" w14:textId="77777777" w:rsidR="00BF46E1" w:rsidRPr="005307A3" w:rsidRDefault="00BF46E1" w:rsidP="00BF46E1"/>
    <w:p w14:paraId="1DF9514C" w14:textId="77777777" w:rsidR="00BF46E1" w:rsidRPr="005307A3" w:rsidRDefault="00BF46E1" w:rsidP="00BF46E1">
      <w:r w:rsidRPr="005307A3">
        <w:t>PROACTIVE COMMAND: SEND DATA 1.1.1</w:t>
      </w:r>
    </w:p>
    <w:p w14:paraId="00B0928D" w14:textId="77777777" w:rsidR="00BF46E1" w:rsidRPr="005307A3" w:rsidRDefault="00BF46E1" w:rsidP="0041528A">
      <w:pPr>
        <w:pStyle w:val="B1"/>
      </w:pPr>
      <w:r w:rsidRPr="005307A3">
        <w:tab/>
        <w:t>Same as PROACTIVE COMMAND: SEND DATA 1.1.1 in clause 27.22.4.29.1.4.2.</w:t>
      </w:r>
    </w:p>
    <w:p w14:paraId="4F70550C" w14:textId="77777777" w:rsidR="00BF46E1" w:rsidRPr="005307A3" w:rsidRDefault="00BF46E1" w:rsidP="00BF46E1">
      <w:r w:rsidRPr="005307A3">
        <w:t>TERMINAL RESPONSE: SEND DATA 1.1.1</w:t>
      </w:r>
    </w:p>
    <w:p w14:paraId="237B82AB" w14:textId="77777777" w:rsidR="00BF46E1" w:rsidRPr="005307A3" w:rsidRDefault="00BF46E1" w:rsidP="0041528A">
      <w:pPr>
        <w:pStyle w:val="B1"/>
      </w:pPr>
      <w:r w:rsidRPr="005307A3">
        <w:tab/>
        <w:t>Same as TERMINAL RESPONSE: SEND DATA 1.1.1 in clause 27.22.4.29.1.4.2.</w:t>
      </w:r>
    </w:p>
    <w:p w14:paraId="330CC478" w14:textId="77777777" w:rsidR="00BF46E1" w:rsidRPr="005307A3" w:rsidRDefault="00BF46E1" w:rsidP="00BF46E1">
      <w:r w:rsidRPr="005307A3">
        <w:lastRenderedPageBreak/>
        <w:t>ENVELOPE: EVENT DOWNLOAD - Data available 2.1.1</w:t>
      </w:r>
    </w:p>
    <w:p w14:paraId="0BD9F847" w14:textId="17A1742A" w:rsidR="00BF46E1" w:rsidRPr="005307A3" w:rsidRDefault="0041528A" w:rsidP="0041528A">
      <w:pPr>
        <w:pStyle w:val="B1"/>
      </w:pPr>
      <w:r w:rsidRPr="005307A3">
        <w:tab/>
      </w:r>
      <w:r w:rsidR="00BF46E1" w:rsidRPr="005307A3">
        <w:t>Same as cl. 27.22.4.29.2.1.4.2, ENVELOPE: EVENT DOWNLOAD - Data available 2.1.1.</w:t>
      </w:r>
    </w:p>
    <w:p w14:paraId="2CD12F11" w14:textId="77777777" w:rsidR="00BF46E1" w:rsidRPr="005307A3" w:rsidRDefault="00BF46E1" w:rsidP="00BF46E1">
      <w:r w:rsidRPr="005307A3">
        <w:t>PROACTIVE COMMAND: RECEIVE DATA 2.3.1</w:t>
      </w:r>
    </w:p>
    <w:p w14:paraId="70076455" w14:textId="77777777" w:rsidR="00BF46E1" w:rsidRPr="005307A3" w:rsidRDefault="00BF46E1" w:rsidP="00BF46E1">
      <w:r w:rsidRPr="005307A3">
        <w:t>Logically:</w:t>
      </w:r>
    </w:p>
    <w:p w14:paraId="66A103D1" w14:textId="77777777" w:rsidR="00BF46E1" w:rsidRPr="005307A3" w:rsidRDefault="00BF46E1" w:rsidP="0041528A">
      <w:pPr>
        <w:pStyle w:val="EW"/>
      </w:pPr>
      <w:r w:rsidRPr="005307A3">
        <w:t>Command details</w:t>
      </w:r>
    </w:p>
    <w:p w14:paraId="4A1C5B57" w14:textId="77777777" w:rsidR="00BF46E1" w:rsidRPr="005307A3" w:rsidRDefault="00BF46E1" w:rsidP="0041528A">
      <w:pPr>
        <w:pStyle w:val="EW"/>
      </w:pPr>
      <w:r w:rsidRPr="005307A3">
        <w:tab/>
        <w:t>Command number:</w:t>
      </w:r>
      <w:r w:rsidRPr="005307A3">
        <w:tab/>
        <w:t>1</w:t>
      </w:r>
    </w:p>
    <w:p w14:paraId="3CE90075" w14:textId="77777777" w:rsidR="00BF46E1" w:rsidRPr="005307A3" w:rsidRDefault="00BF46E1" w:rsidP="0041528A">
      <w:pPr>
        <w:pStyle w:val="EW"/>
      </w:pPr>
      <w:r w:rsidRPr="005307A3">
        <w:tab/>
        <w:t>Command type:</w:t>
      </w:r>
      <w:r w:rsidRPr="005307A3">
        <w:tab/>
        <w:t>RECEIVE DATA</w:t>
      </w:r>
    </w:p>
    <w:p w14:paraId="51C358E7" w14:textId="77777777" w:rsidR="00BF46E1" w:rsidRPr="005307A3" w:rsidRDefault="00BF46E1" w:rsidP="0041528A">
      <w:pPr>
        <w:pStyle w:val="EW"/>
      </w:pPr>
      <w:r w:rsidRPr="005307A3">
        <w:tab/>
        <w:t>Command qualifier:</w:t>
      </w:r>
      <w:r w:rsidRPr="005307A3">
        <w:tab/>
        <w:t>RFU</w:t>
      </w:r>
    </w:p>
    <w:p w14:paraId="4E366BEF" w14:textId="77777777" w:rsidR="00BF46E1" w:rsidRPr="005307A3" w:rsidRDefault="00BF46E1" w:rsidP="0041528A">
      <w:pPr>
        <w:pStyle w:val="EW"/>
      </w:pPr>
      <w:r w:rsidRPr="005307A3">
        <w:t>Device identities</w:t>
      </w:r>
    </w:p>
    <w:p w14:paraId="18D79DBF" w14:textId="77777777" w:rsidR="00BF46E1" w:rsidRPr="005307A3" w:rsidRDefault="00BF46E1" w:rsidP="0041528A">
      <w:pPr>
        <w:pStyle w:val="EW"/>
      </w:pPr>
      <w:r w:rsidRPr="005307A3">
        <w:tab/>
        <w:t>Source device:</w:t>
      </w:r>
      <w:r w:rsidRPr="005307A3">
        <w:tab/>
        <w:t>UICC</w:t>
      </w:r>
    </w:p>
    <w:p w14:paraId="22CB6DC6" w14:textId="77777777" w:rsidR="00BF46E1" w:rsidRPr="005307A3" w:rsidRDefault="00BF46E1" w:rsidP="0041528A">
      <w:pPr>
        <w:pStyle w:val="EW"/>
      </w:pPr>
      <w:r w:rsidRPr="005307A3">
        <w:tab/>
        <w:t>Destination device:</w:t>
      </w:r>
      <w:r w:rsidRPr="005307A3">
        <w:tab/>
        <w:t>Channel 1</w:t>
      </w:r>
      <w:r w:rsidRPr="005307A3">
        <w:tab/>
      </w:r>
    </w:p>
    <w:p w14:paraId="713F000C" w14:textId="77777777" w:rsidR="00BF46E1" w:rsidRPr="005307A3" w:rsidRDefault="00BF46E1" w:rsidP="0041528A">
      <w:pPr>
        <w:pStyle w:val="EW"/>
      </w:pPr>
      <w:r w:rsidRPr="005307A3">
        <w:t>Alpha Identifier</w:t>
      </w:r>
      <w:r w:rsidRPr="005307A3">
        <w:tab/>
        <w:t>"Receive Data 1"</w:t>
      </w:r>
    </w:p>
    <w:p w14:paraId="18F1B244" w14:textId="77777777" w:rsidR="00BF46E1" w:rsidRPr="005307A3" w:rsidRDefault="00BF46E1" w:rsidP="0041528A">
      <w:pPr>
        <w:pStyle w:val="EW"/>
      </w:pPr>
      <w:r w:rsidRPr="005307A3">
        <w:t>Channel Data Length</w:t>
      </w:r>
    </w:p>
    <w:p w14:paraId="0B508F62" w14:textId="77777777" w:rsidR="00BF46E1" w:rsidRPr="005307A3" w:rsidRDefault="00BF46E1" w:rsidP="0041528A">
      <w:pPr>
        <w:pStyle w:val="EW"/>
      </w:pPr>
      <w:r w:rsidRPr="005307A3">
        <w:t>Channel Data Length:</w:t>
      </w:r>
      <w:r w:rsidRPr="005307A3">
        <w:tab/>
        <w:t>200</w:t>
      </w:r>
    </w:p>
    <w:p w14:paraId="2C994A51" w14:textId="77777777" w:rsidR="00BF46E1" w:rsidRPr="005307A3" w:rsidRDefault="00BF46E1" w:rsidP="0041528A">
      <w:pPr>
        <w:pStyle w:val="EW"/>
      </w:pPr>
      <w:r w:rsidRPr="005307A3">
        <w:t>Text Attribute</w:t>
      </w:r>
    </w:p>
    <w:p w14:paraId="0FC4C33F" w14:textId="77777777" w:rsidR="00BF46E1" w:rsidRPr="005307A3" w:rsidRDefault="00BF46E1" w:rsidP="0041528A">
      <w:pPr>
        <w:pStyle w:val="EW"/>
      </w:pPr>
      <w:r w:rsidRPr="005307A3">
        <w:tab/>
        <w:t>Formatting position:</w:t>
      </w:r>
      <w:r w:rsidRPr="005307A3">
        <w:tab/>
        <w:t>0</w:t>
      </w:r>
    </w:p>
    <w:p w14:paraId="0A82F5BF" w14:textId="77777777" w:rsidR="00BF46E1" w:rsidRPr="005307A3" w:rsidRDefault="00BF46E1" w:rsidP="0041528A">
      <w:pPr>
        <w:pStyle w:val="EW"/>
      </w:pPr>
      <w:r w:rsidRPr="005307A3">
        <w:tab/>
        <w:t>Formatting length:</w:t>
      </w:r>
      <w:r w:rsidRPr="005307A3">
        <w:tab/>
        <w:t>14</w:t>
      </w:r>
    </w:p>
    <w:p w14:paraId="5D1A5A28" w14:textId="77777777" w:rsidR="00BF46E1" w:rsidRPr="005307A3" w:rsidRDefault="00BF46E1" w:rsidP="0041528A">
      <w:pPr>
        <w:pStyle w:val="EW"/>
      </w:pPr>
      <w:r w:rsidRPr="005307A3">
        <w:tab/>
        <w:t>Formatting mode:</w:t>
      </w:r>
      <w:r w:rsidRPr="005307A3">
        <w:tab/>
        <w:t>Right Alignment, Normal Font, Bold Off, Italic Off, Underline Off, Strikethrough Off</w:t>
      </w:r>
    </w:p>
    <w:p w14:paraId="57018C18" w14:textId="77777777" w:rsidR="00BF46E1" w:rsidRPr="005307A3" w:rsidRDefault="00BF46E1" w:rsidP="0041528A">
      <w:pPr>
        <w:pStyle w:val="EX"/>
      </w:pPr>
      <w:r w:rsidRPr="005307A3">
        <w:t>Colour:</w:t>
      </w:r>
      <w:r w:rsidRPr="005307A3">
        <w:tab/>
        <w:t>Dark Green Foreground, Bright Yellow Background</w:t>
      </w:r>
    </w:p>
    <w:p w14:paraId="71684D35" w14:textId="77777777" w:rsidR="00BF46E1" w:rsidRPr="005307A3" w:rsidRDefault="00BF46E1" w:rsidP="00BF46E1">
      <w:r w:rsidRPr="005307A3">
        <w:t>Coding:</w:t>
      </w:r>
    </w:p>
    <w:p w14:paraId="4966D7F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0603D0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775C1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315D8BE"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828D5CE"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119EFF1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BAC616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F22978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1BAC00"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19A237F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48FE6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53A34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9ACE00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81BF7B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3FBDD29" w14:textId="77777777" w:rsidR="00BF46E1" w:rsidRPr="005307A3" w:rsidRDefault="00BF46E1" w:rsidP="00195D76">
            <w:pPr>
              <w:pStyle w:val="TAC"/>
            </w:pPr>
            <w:r w:rsidRPr="005307A3">
              <w:t>85</w:t>
            </w:r>
          </w:p>
        </w:tc>
      </w:tr>
      <w:tr w:rsidR="00BF46E1" w:rsidRPr="005307A3" w14:paraId="621AE05F" w14:textId="77777777" w:rsidTr="00195D76">
        <w:trPr>
          <w:jc w:val="center"/>
        </w:trPr>
        <w:tc>
          <w:tcPr>
            <w:tcW w:w="1134" w:type="dxa"/>
            <w:tcBorders>
              <w:top w:val="single" w:sz="4" w:space="0" w:color="auto"/>
              <w:right w:val="single" w:sz="4" w:space="0" w:color="auto"/>
            </w:tcBorders>
          </w:tcPr>
          <w:p w14:paraId="7711BB7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51851D"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186CB56E"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1D78F53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464C215"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68767DD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4C57AC4"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470381C0"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C9586B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F5D8D1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2F9B1C0"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024CDC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EF7C3AE" w14:textId="77777777" w:rsidR="00BF46E1" w:rsidRPr="005307A3" w:rsidRDefault="00BF46E1" w:rsidP="00195D76">
            <w:pPr>
              <w:pStyle w:val="TAC"/>
            </w:pPr>
            <w:r w:rsidRPr="005307A3">
              <w:t>74</w:t>
            </w:r>
          </w:p>
        </w:tc>
      </w:tr>
      <w:tr w:rsidR="00BF46E1" w:rsidRPr="005307A3" w14:paraId="10BD8E11" w14:textId="77777777" w:rsidTr="00195D76">
        <w:trPr>
          <w:jc w:val="center"/>
        </w:trPr>
        <w:tc>
          <w:tcPr>
            <w:tcW w:w="1134" w:type="dxa"/>
            <w:tcBorders>
              <w:right w:val="single" w:sz="4" w:space="0" w:color="auto"/>
            </w:tcBorders>
          </w:tcPr>
          <w:p w14:paraId="3C1E878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416EC0"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3B42A480"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06AD99F2"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4CF78B6A"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FAC4BA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E03AD0"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83D06E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83F388A"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C68F7F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FCFBBF"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5152996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8D36459" w14:textId="77777777" w:rsidR="00BF46E1" w:rsidRPr="005307A3" w:rsidRDefault="00BF46E1" w:rsidP="00195D76">
            <w:pPr>
              <w:pStyle w:val="TAC"/>
            </w:pPr>
            <w:r w:rsidRPr="005307A3">
              <w:t>B4</w:t>
            </w:r>
          </w:p>
        </w:tc>
      </w:tr>
    </w:tbl>
    <w:p w14:paraId="52FFCC96" w14:textId="77777777" w:rsidR="00BF46E1" w:rsidRPr="005307A3" w:rsidRDefault="00BF46E1" w:rsidP="00BF46E1"/>
    <w:p w14:paraId="3A5868FD" w14:textId="77777777" w:rsidR="00BF46E1" w:rsidRPr="005307A3" w:rsidRDefault="00BF46E1" w:rsidP="00BF46E1">
      <w:r w:rsidRPr="005307A3">
        <w:t>PROACTIVE COMMAND: RECEIVE DATA 2.3.2</w:t>
      </w:r>
    </w:p>
    <w:p w14:paraId="6CC08B39" w14:textId="77777777" w:rsidR="00BF46E1" w:rsidRPr="005307A3" w:rsidRDefault="00BF46E1" w:rsidP="00BF46E1">
      <w:r w:rsidRPr="005307A3">
        <w:t>Logically:</w:t>
      </w:r>
    </w:p>
    <w:p w14:paraId="31A9F754" w14:textId="77777777" w:rsidR="00BF46E1" w:rsidRPr="005307A3" w:rsidRDefault="00BF46E1" w:rsidP="0041528A">
      <w:pPr>
        <w:pStyle w:val="EW"/>
      </w:pPr>
      <w:r w:rsidRPr="005307A3">
        <w:t>Command details</w:t>
      </w:r>
    </w:p>
    <w:p w14:paraId="60822176" w14:textId="77777777" w:rsidR="00BF46E1" w:rsidRPr="005307A3" w:rsidRDefault="00BF46E1" w:rsidP="0041528A">
      <w:pPr>
        <w:pStyle w:val="EW"/>
      </w:pPr>
      <w:r w:rsidRPr="005307A3">
        <w:tab/>
        <w:t>Command number:</w:t>
      </w:r>
      <w:r w:rsidRPr="005307A3">
        <w:tab/>
        <w:t>1</w:t>
      </w:r>
    </w:p>
    <w:p w14:paraId="7B4AA4CC" w14:textId="77777777" w:rsidR="00BF46E1" w:rsidRPr="005307A3" w:rsidRDefault="00BF46E1" w:rsidP="0041528A">
      <w:pPr>
        <w:pStyle w:val="EW"/>
      </w:pPr>
      <w:r w:rsidRPr="005307A3">
        <w:tab/>
        <w:t>Command type:</w:t>
      </w:r>
      <w:r w:rsidRPr="005307A3">
        <w:tab/>
        <w:t>RECEIVE DATA</w:t>
      </w:r>
    </w:p>
    <w:p w14:paraId="79A12CC1" w14:textId="77777777" w:rsidR="00BF46E1" w:rsidRPr="005307A3" w:rsidRDefault="00BF46E1" w:rsidP="0041528A">
      <w:pPr>
        <w:pStyle w:val="EW"/>
      </w:pPr>
      <w:r w:rsidRPr="005307A3">
        <w:tab/>
        <w:t>Command qualifier:</w:t>
      </w:r>
      <w:r w:rsidRPr="005307A3">
        <w:tab/>
        <w:t>RFU</w:t>
      </w:r>
    </w:p>
    <w:p w14:paraId="373ED1B0" w14:textId="77777777" w:rsidR="00BF46E1" w:rsidRPr="005307A3" w:rsidRDefault="00BF46E1" w:rsidP="0041528A">
      <w:pPr>
        <w:pStyle w:val="EW"/>
      </w:pPr>
      <w:r w:rsidRPr="005307A3">
        <w:t>Device identities</w:t>
      </w:r>
    </w:p>
    <w:p w14:paraId="7FFF243A" w14:textId="77777777" w:rsidR="00BF46E1" w:rsidRPr="005307A3" w:rsidRDefault="00BF46E1" w:rsidP="0041528A">
      <w:pPr>
        <w:pStyle w:val="EW"/>
      </w:pPr>
      <w:r w:rsidRPr="005307A3">
        <w:tab/>
        <w:t>Source device:</w:t>
      </w:r>
      <w:r w:rsidRPr="005307A3">
        <w:tab/>
        <w:t>UICC</w:t>
      </w:r>
    </w:p>
    <w:p w14:paraId="7A1DB65C" w14:textId="77777777" w:rsidR="00BF46E1" w:rsidRPr="005307A3" w:rsidRDefault="00BF46E1" w:rsidP="0041528A">
      <w:pPr>
        <w:pStyle w:val="EW"/>
      </w:pPr>
      <w:r w:rsidRPr="005307A3">
        <w:tab/>
        <w:t>Destination device:</w:t>
      </w:r>
      <w:r w:rsidRPr="005307A3">
        <w:tab/>
        <w:t>Channel 1</w:t>
      </w:r>
      <w:r w:rsidRPr="005307A3">
        <w:tab/>
      </w:r>
    </w:p>
    <w:p w14:paraId="60E9D9D6" w14:textId="77777777" w:rsidR="00BF46E1" w:rsidRPr="005307A3" w:rsidRDefault="00BF46E1" w:rsidP="0041528A">
      <w:pPr>
        <w:pStyle w:val="EW"/>
      </w:pPr>
      <w:r w:rsidRPr="005307A3">
        <w:t>Alpha Identifier</w:t>
      </w:r>
      <w:r w:rsidRPr="005307A3">
        <w:tab/>
        <w:t>"Receive Data 2"</w:t>
      </w:r>
    </w:p>
    <w:p w14:paraId="0656CEAC" w14:textId="77777777" w:rsidR="00BF46E1" w:rsidRPr="005307A3" w:rsidRDefault="00BF46E1" w:rsidP="0041528A">
      <w:pPr>
        <w:pStyle w:val="EW"/>
      </w:pPr>
      <w:r w:rsidRPr="005307A3">
        <w:t>Channel Data Length</w:t>
      </w:r>
    </w:p>
    <w:p w14:paraId="4B434D7D" w14:textId="77777777" w:rsidR="00BF46E1" w:rsidRPr="005307A3" w:rsidRDefault="00BF46E1" w:rsidP="0041528A">
      <w:pPr>
        <w:pStyle w:val="EX"/>
      </w:pPr>
      <w:r w:rsidRPr="005307A3">
        <w:tab/>
        <w:t>Channel Data Length:</w:t>
      </w:r>
      <w:r w:rsidRPr="005307A3">
        <w:tab/>
        <w:t>200</w:t>
      </w:r>
    </w:p>
    <w:p w14:paraId="7000864E" w14:textId="77777777" w:rsidR="00BF46E1" w:rsidRPr="005307A3" w:rsidRDefault="00BF46E1" w:rsidP="00BF46E1">
      <w:r w:rsidRPr="005307A3">
        <w:t>Coding:</w:t>
      </w:r>
    </w:p>
    <w:p w14:paraId="5F2D4CA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3C3C0E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7E1A4B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678CD5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36B03D5"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6B7EF22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1D5C2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163FEE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435F3F9"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4DD97C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15416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E7AF38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DD0CC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3F4758"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AA0BEC8" w14:textId="77777777" w:rsidR="00BF46E1" w:rsidRPr="005307A3" w:rsidRDefault="00BF46E1" w:rsidP="00195D76">
            <w:pPr>
              <w:pStyle w:val="TAC"/>
            </w:pPr>
            <w:r w:rsidRPr="005307A3">
              <w:t>85</w:t>
            </w:r>
          </w:p>
        </w:tc>
      </w:tr>
      <w:tr w:rsidR="00BF46E1" w:rsidRPr="005307A3" w14:paraId="6F32AD18" w14:textId="77777777" w:rsidTr="00195D76">
        <w:trPr>
          <w:jc w:val="center"/>
        </w:trPr>
        <w:tc>
          <w:tcPr>
            <w:tcW w:w="1134" w:type="dxa"/>
            <w:tcBorders>
              <w:top w:val="single" w:sz="4" w:space="0" w:color="auto"/>
              <w:right w:val="single" w:sz="4" w:space="0" w:color="auto"/>
            </w:tcBorders>
          </w:tcPr>
          <w:p w14:paraId="17CBDA8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8C0009"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4FE9FE35"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5ECA262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C266A0E"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38BF644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177567B"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A3D803A"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246D1F3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9535B6C"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DE6FAED"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13534E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13A9352" w14:textId="77777777" w:rsidR="00BF46E1" w:rsidRPr="005307A3" w:rsidRDefault="00BF46E1" w:rsidP="00195D76">
            <w:pPr>
              <w:pStyle w:val="TAC"/>
            </w:pPr>
            <w:r w:rsidRPr="005307A3">
              <w:t>74</w:t>
            </w:r>
          </w:p>
        </w:tc>
      </w:tr>
      <w:tr w:rsidR="00BF46E1" w:rsidRPr="005307A3" w14:paraId="75BE14C3" w14:textId="77777777" w:rsidTr="00195D76">
        <w:trPr>
          <w:jc w:val="center"/>
        </w:trPr>
        <w:tc>
          <w:tcPr>
            <w:tcW w:w="1134" w:type="dxa"/>
            <w:tcBorders>
              <w:right w:val="single" w:sz="4" w:space="0" w:color="auto"/>
            </w:tcBorders>
          </w:tcPr>
          <w:p w14:paraId="0627644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3F1405"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7EEFD2F0"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517C3A32"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25D1777E"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FE1E2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7C4F8FA"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A907A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AC8E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EF48F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CF9E5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FA9C0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401DA5" w14:textId="77777777" w:rsidR="00BF46E1" w:rsidRPr="005307A3" w:rsidRDefault="00BF46E1" w:rsidP="00195D76">
            <w:pPr>
              <w:pStyle w:val="TAC"/>
            </w:pPr>
          </w:p>
        </w:tc>
      </w:tr>
    </w:tbl>
    <w:p w14:paraId="182F642B" w14:textId="77777777" w:rsidR="00BF46E1" w:rsidRPr="005307A3" w:rsidRDefault="00BF46E1" w:rsidP="00BF46E1"/>
    <w:p w14:paraId="6D228BAD" w14:textId="77777777" w:rsidR="00BF46E1" w:rsidRPr="005307A3" w:rsidRDefault="00BF46E1" w:rsidP="00BF46E1">
      <w:r w:rsidRPr="005307A3">
        <w:t>TERMINAL RESPONSE: RECEIVE DATA 2.3.1</w:t>
      </w:r>
    </w:p>
    <w:p w14:paraId="615565AE" w14:textId="77777777" w:rsidR="00BF46E1" w:rsidRPr="005307A3" w:rsidRDefault="00BF46E1" w:rsidP="00BF46E1">
      <w:r w:rsidRPr="005307A3">
        <w:t>Logically:</w:t>
      </w:r>
    </w:p>
    <w:p w14:paraId="242AAB8A" w14:textId="77777777" w:rsidR="00BF46E1" w:rsidRPr="005307A3" w:rsidRDefault="00BF46E1" w:rsidP="0041528A">
      <w:pPr>
        <w:pStyle w:val="EW"/>
      </w:pPr>
      <w:r w:rsidRPr="005307A3">
        <w:t>Command details</w:t>
      </w:r>
    </w:p>
    <w:p w14:paraId="1403931E" w14:textId="77777777" w:rsidR="00BF46E1" w:rsidRPr="005307A3" w:rsidRDefault="00BF46E1" w:rsidP="0041528A">
      <w:pPr>
        <w:pStyle w:val="EW"/>
      </w:pPr>
      <w:r w:rsidRPr="005307A3">
        <w:tab/>
        <w:t>Command number:</w:t>
      </w:r>
      <w:r w:rsidRPr="005307A3">
        <w:tab/>
        <w:t>1</w:t>
      </w:r>
    </w:p>
    <w:p w14:paraId="682FB266" w14:textId="77777777" w:rsidR="00BF46E1" w:rsidRPr="005307A3" w:rsidRDefault="00BF46E1" w:rsidP="0041528A">
      <w:pPr>
        <w:pStyle w:val="EW"/>
      </w:pPr>
      <w:r w:rsidRPr="005307A3">
        <w:tab/>
        <w:t>Command type:</w:t>
      </w:r>
      <w:r w:rsidRPr="005307A3">
        <w:tab/>
        <w:t>RECEIVE DATA</w:t>
      </w:r>
    </w:p>
    <w:p w14:paraId="08DBDE5B" w14:textId="77777777" w:rsidR="00BF46E1" w:rsidRPr="005307A3" w:rsidRDefault="00BF46E1" w:rsidP="0041528A">
      <w:pPr>
        <w:pStyle w:val="EW"/>
      </w:pPr>
      <w:r w:rsidRPr="005307A3">
        <w:tab/>
        <w:t>Command qualifier:</w:t>
      </w:r>
      <w:r w:rsidRPr="005307A3">
        <w:tab/>
        <w:t>RFU</w:t>
      </w:r>
    </w:p>
    <w:p w14:paraId="75EE00BA" w14:textId="77777777" w:rsidR="00BF46E1" w:rsidRPr="005307A3" w:rsidRDefault="00BF46E1" w:rsidP="0041528A">
      <w:pPr>
        <w:pStyle w:val="EW"/>
      </w:pPr>
      <w:r w:rsidRPr="005307A3">
        <w:t>Device identities</w:t>
      </w:r>
    </w:p>
    <w:p w14:paraId="469EDE33" w14:textId="77777777" w:rsidR="00BF46E1" w:rsidRPr="005307A3" w:rsidRDefault="00BF46E1" w:rsidP="0041528A">
      <w:pPr>
        <w:pStyle w:val="EW"/>
      </w:pPr>
      <w:r w:rsidRPr="005307A3">
        <w:tab/>
        <w:t>Source device:</w:t>
      </w:r>
      <w:r w:rsidRPr="005307A3">
        <w:tab/>
        <w:t>ME</w:t>
      </w:r>
    </w:p>
    <w:p w14:paraId="57BF2377" w14:textId="77777777" w:rsidR="00BF46E1" w:rsidRPr="005307A3" w:rsidRDefault="00BF46E1" w:rsidP="0041528A">
      <w:pPr>
        <w:pStyle w:val="EW"/>
      </w:pPr>
      <w:r w:rsidRPr="005307A3">
        <w:lastRenderedPageBreak/>
        <w:tab/>
        <w:t>Destination device:</w:t>
      </w:r>
      <w:r w:rsidRPr="005307A3">
        <w:tab/>
        <w:t>UICC</w:t>
      </w:r>
    </w:p>
    <w:p w14:paraId="5AC07D5F" w14:textId="77777777" w:rsidR="00BF46E1" w:rsidRPr="005307A3" w:rsidRDefault="00BF46E1" w:rsidP="0041528A">
      <w:pPr>
        <w:pStyle w:val="EW"/>
      </w:pPr>
      <w:r w:rsidRPr="005307A3">
        <w:t>Result</w:t>
      </w:r>
    </w:p>
    <w:p w14:paraId="259689FE" w14:textId="77777777" w:rsidR="00BF46E1" w:rsidRPr="005307A3" w:rsidRDefault="00BF46E1" w:rsidP="0041528A">
      <w:pPr>
        <w:pStyle w:val="EW"/>
      </w:pPr>
      <w:r w:rsidRPr="005307A3">
        <w:tab/>
        <w:t>General Result:</w:t>
      </w:r>
      <w:r w:rsidRPr="005307A3">
        <w:tab/>
        <w:t>Command performed successfully</w:t>
      </w:r>
    </w:p>
    <w:p w14:paraId="1B389F01" w14:textId="77777777" w:rsidR="00BF46E1" w:rsidRPr="005307A3" w:rsidRDefault="00BF46E1" w:rsidP="0041528A">
      <w:pPr>
        <w:pStyle w:val="EW"/>
      </w:pPr>
      <w:r w:rsidRPr="005307A3">
        <w:t>Channel Data:</w:t>
      </w:r>
      <w:r w:rsidRPr="005307A3">
        <w:tab/>
        <w:t>00 01 02 .. C7 (200 Bytes of data)</w:t>
      </w:r>
    </w:p>
    <w:p w14:paraId="6638B903" w14:textId="77777777" w:rsidR="00BF46E1" w:rsidRPr="005307A3" w:rsidRDefault="00BF46E1" w:rsidP="0041528A">
      <w:pPr>
        <w:pStyle w:val="EX"/>
      </w:pPr>
      <w:r w:rsidRPr="005307A3">
        <w:t>Channel data length:</w:t>
      </w:r>
      <w:r w:rsidRPr="005307A3">
        <w:tab/>
        <w:t>FF</w:t>
      </w:r>
    </w:p>
    <w:p w14:paraId="291E8527" w14:textId="77777777" w:rsidR="00BF46E1" w:rsidRPr="005307A3" w:rsidRDefault="00BF46E1" w:rsidP="00BF46E1">
      <w:r w:rsidRPr="005307A3">
        <w:t>Coding:</w:t>
      </w:r>
    </w:p>
    <w:p w14:paraId="12E6F39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2B7AA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1B100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6432DF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A4750D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CF6435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815F21"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42B539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33E46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ACE6E5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C6B72B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11CCD6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9005949"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D6E04D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BC4BE0" w14:textId="77777777" w:rsidR="00BF46E1" w:rsidRPr="005307A3" w:rsidRDefault="00BF46E1" w:rsidP="00195D76">
            <w:pPr>
              <w:pStyle w:val="TAC"/>
            </w:pPr>
            <w:r w:rsidRPr="005307A3">
              <w:t>00</w:t>
            </w:r>
          </w:p>
        </w:tc>
      </w:tr>
      <w:tr w:rsidR="00BF46E1" w:rsidRPr="005307A3" w14:paraId="053FD281" w14:textId="77777777" w:rsidTr="00195D76">
        <w:trPr>
          <w:jc w:val="center"/>
        </w:trPr>
        <w:tc>
          <w:tcPr>
            <w:tcW w:w="1134" w:type="dxa"/>
            <w:tcBorders>
              <w:top w:val="single" w:sz="4" w:space="0" w:color="auto"/>
              <w:right w:val="single" w:sz="4" w:space="0" w:color="auto"/>
            </w:tcBorders>
          </w:tcPr>
          <w:p w14:paraId="2B20D09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F01C2F"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2A76084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29218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DF9052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4858D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85846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4344744"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49EE73A"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7F1968A5"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CD0743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06EF3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914FD23" w14:textId="77777777" w:rsidR="00BF46E1" w:rsidRPr="005307A3" w:rsidRDefault="00BF46E1" w:rsidP="00195D76">
            <w:pPr>
              <w:pStyle w:val="TAC"/>
            </w:pPr>
          </w:p>
        </w:tc>
      </w:tr>
    </w:tbl>
    <w:p w14:paraId="7C7B4779" w14:textId="77777777" w:rsidR="00BF46E1" w:rsidRPr="005307A3" w:rsidRDefault="00BF46E1" w:rsidP="00BF46E1"/>
    <w:p w14:paraId="2071D808" w14:textId="77777777" w:rsidR="00BF46E1" w:rsidRPr="005307A3" w:rsidRDefault="00BF46E1" w:rsidP="00BF46E1">
      <w:pPr>
        <w:pStyle w:val="H6"/>
      </w:pPr>
      <w:r w:rsidRPr="005307A3">
        <w:t>27.22.4.29.2.3.5</w:t>
      </w:r>
      <w:r w:rsidRPr="005307A3">
        <w:tab/>
        <w:t>Test Requirement</w:t>
      </w:r>
    </w:p>
    <w:p w14:paraId="4A79741C" w14:textId="77777777" w:rsidR="00BF46E1" w:rsidRPr="005307A3" w:rsidRDefault="00BF46E1" w:rsidP="00BF46E1">
      <w:r w:rsidRPr="005307A3">
        <w:t>The ME shall operate in the manner defined in expected sequences 2.3.</w:t>
      </w:r>
    </w:p>
    <w:p w14:paraId="306841C5" w14:textId="77777777" w:rsidR="00BF46E1" w:rsidRPr="005307A3" w:rsidRDefault="00BF46E1" w:rsidP="00BF46E1">
      <w:pPr>
        <w:pStyle w:val="H6"/>
      </w:pPr>
      <w:r w:rsidRPr="005307A3">
        <w:t>27.22.4.29.2.4</w:t>
      </w:r>
      <w:r w:rsidRPr="005307A3">
        <w:tab/>
        <w:t>RECEIVE DATA (support of Text Attribute – Large Font Size)</w:t>
      </w:r>
    </w:p>
    <w:p w14:paraId="2AAFF61D" w14:textId="77777777" w:rsidR="00BF46E1" w:rsidRPr="005307A3" w:rsidRDefault="00BF46E1" w:rsidP="00BF46E1">
      <w:pPr>
        <w:pStyle w:val="H6"/>
      </w:pPr>
      <w:r w:rsidRPr="005307A3">
        <w:t>27.22.4.29.2.4.1</w:t>
      </w:r>
      <w:r w:rsidRPr="005307A3">
        <w:tab/>
        <w:t>Definition and applicability</w:t>
      </w:r>
    </w:p>
    <w:p w14:paraId="3B817E51" w14:textId="77777777" w:rsidR="00BF46E1" w:rsidRPr="005307A3" w:rsidRDefault="00BF46E1" w:rsidP="00BF46E1">
      <w:r w:rsidRPr="005307A3">
        <w:t>See clause 3.2.2.</w:t>
      </w:r>
    </w:p>
    <w:p w14:paraId="71D7C3B6" w14:textId="77777777" w:rsidR="00BF46E1" w:rsidRPr="005307A3" w:rsidRDefault="00BF46E1" w:rsidP="00BF46E1">
      <w:pPr>
        <w:pStyle w:val="H6"/>
      </w:pPr>
      <w:r w:rsidRPr="005307A3">
        <w:t>27.22.4.29.2.4.2</w:t>
      </w:r>
      <w:r w:rsidRPr="005307A3">
        <w:tab/>
        <w:t>Conformance requirements</w:t>
      </w:r>
    </w:p>
    <w:p w14:paraId="7D7C1898" w14:textId="77777777" w:rsidR="00BF46E1" w:rsidRPr="005307A3" w:rsidRDefault="00BF46E1" w:rsidP="00BF46E1">
      <w:r w:rsidRPr="005307A3">
        <w:t>The ME shall support the class "e" commands as defined in:</w:t>
      </w:r>
    </w:p>
    <w:p w14:paraId="1CC88C9C" w14:textId="77777777" w:rsidR="00BF46E1" w:rsidRPr="005307A3" w:rsidRDefault="00BF46E1" w:rsidP="00BF46E1">
      <w:pPr>
        <w:pStyle w:val="B1"/>
      </w:pPr>
      <w:r w:rsidRPr="005307A3">
        <w:t>-</w:t>
      </w:r>
      <w:r w:rsidRPr="005307A3">
        <w:tab/>
        <w:t>TS 31.111 [15].</w:t>
      </w:r>
    </w:p>
    <w:p w14:paraId="54C70D38" w14:textId="77777777" w:rsidR="00BF46E1" w:rsidRPr="005307A3" w:rsidRDefault="00BF46E1" w:rsidP="00BF46E1">
      <w:pPr>
        <w:pStyle w:val="H6"/>
      </w:pPr>
      <w:r w:rsidRPr="005307A3">
        <w:t>27.22.4.29.2.4.3</w:t>
      </w:r>
      <w:r w:rsidRPr="005307A3">
        <w:tab/>
        <w:t>Test purpose</w:t>
      </w:r>
    </w:p>
    <w:p w14:paraId="7353014C" w14:textId="77777777" w:rsidR="00BF46E1" w:rsidRPr="005307A3" w:rsidRDefault="00BF46E1" w:rsidP="00BF46E1">
      <w:r w:rsidRPr="005307A3">
        <w:t>To verify that the ME shall display the alpha identifier according to the large font size text attribute configuration in the RECEIVE DATA proactive command and send a TERMINAL RESPONSE (Command Performed Successfully) to the UICC.</w:t>
      </w:r>
    </w:p>
    <w:p w14:paraId="5265A649" w14:textId="77777777" w:rsidR="00BF46E1" w:rsidRPr="005307A3" w:rsidRDefault="00BF46E1" w:rsidP="00BF46E1">
      <w:pPr>
        <w:pStyle w:val="H6"/>
      </w:pPr>
      <w:r w:rsidRPr="005307A3">
        <w:t>27.22.4.29.2.4.4</w:t>
      </w:r>
      <w:r w:rsidRPr="005307A3">
        <w:tab/>
        <w:t>Method of test</w:t>
      </w:r>
    </w:p>
    <w:p w14:paraId="20A92B18" w14:textId="77777777" w:rsidR="00BF46E1" w:rsidRPr="005307A3" w:rsidRDefault="00BF46E1" w:rsidP="00BF46E1">
      <w:pPr>
        <w:pStyle w:val="H6"/>
      </w:pPr>
      <w:r w:rsidRPr="005307A3">
        <w:t>27.22.4.29.2.4.4.1</w:t>
      </w:r>
      <w:r w:rsidRPr="005307A3">
        <w:tab/>
        <w:t>Initial conditions</w:t>
      </w:r>
    </w:p>
    <w:p w14:paraId="14E6F2C4" w14:textId="77777777" w:rsidR="00BF46E1" w:rsidRPr="005307A3" w:rsidRDefault="00BF46E1" w:rsidP="00BF46E1">
      <w:r w:rsidRPr="005307A3">
        <w:t>The ME is connected to the USIM Simulator and the USS. The elementary files are coded as Toolkit default.</w:t>
      </w:r>
    </w:p>
    <w:p w14:paraId="7AFC01C5" w14:textId="77777777" w:rsidR="00BF46E1" w:rsidRPr="005307A3" w:rsidRDefault="00BF46E1" w:rsidP="00BF46E1">
      <w:r w:rsidRPr="005307A3">
        <w:t>Prior to this test the ME shall have been powered on and performed the PROFILE DOWNLOAD procedure.</w:t>
      </w:r>
    </w:p>
    <w:p w14:paraId="30DCE817"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5C08835" w14:textId="77777777" w:rsidR="00BF46E1" w:rsidRPr="005307A3" w:rsidRDefault="00BF46E1" w:rsidP="00BF46E1">
      <w:r w:rsidRPr="005307A3">
        <w:t>The channel identifier value used for these tests is set to 1 as an example.</w:t>
      </w:r>
    </w:p>
    <w:p w14:paraId="66362887" w14:textId="77777777" w:rsidR="00BF46E1" w:rsidRPr="005307A3" w:rsidRDefault="00BF46E1" w:rsidP="00BF46E1">
      <w:r w:rsidRPr="005307A3">
        <w:t>This channel identifier is dependent on the ME's default channel identifier as declared in table A.2/27.</w:t>
      </w:r>
    </w:p>
    <w:p w14:paraId="46BDA3A0"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743B1022"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18E6CE7B" w14:textId="77777777" w:rsidR="00BF46E1" w:rsidRPr="005307A3" w:rsidRDefault="00BF46E1" w:rsidP="00BF46E1">
      <w:r w:rsidRPr="005307A3">
        <w:t>Bearer Parameters:</w:t>
      </w:r>
      <w:r w:rsidRPr="005307A3">
        <w:tab/>
      </w:r>
      <w:r w:rsidRPr="005307A3">
        <w:tab/>
        <w:t>Same Bearer Parameters as defined in 27.22.4.27.2.4.1</w:t>
      </w:r>
    </w:p>
    <w:p w14:paraId="698C0E56" w14:textId="77777777" w:rsidR="00BF46E1" w:rsidRPr="005307A3" w:rsidRDefault="00BF46E1" w:rsidP="00BF46E1">
      <w:r w:rsidRPr="005307A3">
        <w:t>GPRS Parameters:</w:t>
      </w:r>
      <w:r w:rsidRPr="005307A3">
        <w:tab/>
      </w:r>
      <w:r w:rsidRPr="005307A3">
        <w:tab/>
        <w:t>Same GPRS Parameters as defined in 27.22.4.27.2.4.1</w:t>
      </w:r>
    </w:p>
    <w:p w14:paraId="3D0EE849" w14:textId="77777777" w:rsidR="00BF46E1" w:rsidRPr="005307A3" w:rsidRDefault="00BF46E1" w:rsidP="00BF46E1">
      <w:r w:rsidRPr="005307A3">
        <w:t>UICC/ME interface transport level:</w:t>
      </w:r>
      <w:r w:rsidRPr="005307A3">
        <w:tab/>
        <w:t>Same UICC/ME transport interface level as defined in 27.22.4.27.2.4.1</w:t>
      </w:r>
    </w:p>
    <w:p w14:paraId="7FF219B3" w14:textId="53B1A981" w:rsidR="00BF46E1" w:rsidRPr="005307A3" w:rsidRDefault="00BF46E1" w:rsidP="00BF46E1">
      <w:r w:rsidRPr="005307A3">
        <w:lastRenderedPageBreak/>
        <w:t>Data destination address:</w:t>
      </w:r>
      <w:r w:rsidRPr="005307A3">
        <w:tab/>
        <w:t>Same Data Destination Address as defined in 27.22.4.27.2.4.1.</w:t>
      </w:r>
    </w:p>
    <w:p w14:paraId="05D0D86C" w14:textId="77777777" w:rsidR="00BF46E1" w:rsidRPr="005307A3" w:rsidRDefault="00BF46E1" w:rsidP="00BF46E1">
      <w:pPr>
        <w:pStyle w:val="H6"/>
      </w:pPr>
      <w:r w:rsidRPr="005307A3">
        <w:t>27.22.4.29.2.4.4.2</w:t>
      </w:r>
      <w:r w:rsidRPr="005307A3">
        <w:tab/>
        <w:t>Procedure</w:t>
      </w:r>
    </w:p>
    <w:p w14:paraId="380B6C65" w14:textId="77777777" w:rsidR="00BF46E1" w:rsidRPr="005307A3" w:rsidRDefault="00BF46E1" w:rsidP="00BF46E1">
      <w:pPr>
        <w:pStyle w:val="TH"/>
      </w:pPr>
      <w:r w:rsidRPr="005307A3">
        <w:t>Expected sequence 2.4 (RECEIVE DATA, with Text Attribute – Large Font Size)</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3276456B" w14:textId="77777777" w:rsidTr="00195D76">
        <w:trPr>
          <w:cantSplit/>
          <w:jc w:val="center"/>
        </w:trPr>
        <w:tc>
          <w:tcPr>
            <w:tcW w:w="574" w:type="dxa"/>
            <w:tcBorders>
              <w:top w:val="single" w:sz="6" w:space="0" w:color="auto"/>
              <w:left w:val="single" w:sz="6" w:space="0" w:color="auto"/>
              <w:right w:val="single" w:sz="6" w:space="0" w:color="auto"/>
            </w:tcBorders>
          </w:tcPr>
          <w:p w14:paraId="294A2B45"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1D6AC1F9"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23A02102"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511F225E" w14:textId="77777777" w:rsidR="00BF46E1" w:rsidRPr="005307A3" w:rsidRDefault="00BF46E1" w:rsidP="00195D76">
            <w:pPr>
              <w:pStyle w:val="TAH"/>
            </w:pPr>
            <w:r w:rsidRPr="005307A3">
              <w:t>Comments</w:t>
            </w:r>
          </w:p>
        </w:tc>
      </w:tr>
      <w:tr w:rsidR="00BF46E1" w:rsidRPr="005307A3" w14:paraId="39CC4EEF" w14:textId="77777777" w:rsidTr="00195D76">
        <w:trPr>
          <w:cantSplit/>
          <w:jc w:val="center"/>
        </w:trPr>
        <w:tc>
          <w:tcPr>
            <w:tcW w:w="574" w:type="dxa"/>
            <w:tcBorders>
              <w:top w:val="single" w:sz="6" w:space="0" w:color="auto"/>
              <w:left w:val="single" w:sz="6" w:space="0" w:color="auto"/>
              <w:right w:val="single" w:sz="6" w:space="0" w:color="auto"/>
            </w:tcBorders>
          </w:tcPr>
          <w:p w14:paraId="7E51E878"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2750323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4AA2392C"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4C782FBD" w14:textId="77777777" w:rsidR="00BF46E1" w:rsidRPr="005307A3" w:rsidRDefault="00BF46E1" w:rsidP="00195D76">
            <w:pPr>
              <w:pStyle w:val="TAL"/>
            </w:pPr>
          </w:p>
        </w:tc>
      </w:tr>
      <w:tr w:rsidR="00BF46E1" w:rsidRPr="005307A3" w14:paraId="37A4FF1F" w14:textId="77777777" w:rsidTr="00195D76">
        <w:trPr>
          <w:cantSplit/>
          <w:jc w:val="center"/>
        </w:trPr>
        <w:tc>
          <w:tcPr>
            <w:tcW w:w="574" w:type="dxa"/>
            <w:tcBorders>
              <w:left w:val="single" w:sz="6" w:space="0" w:color="auto"/>
              <w:right w:val="single" w:sz="6" w:space="0" w:color="auto"/>
            </w:tcBorders>
          </w:tcPr>
          <w:p w14:paraId="6DFD0887"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1F3D1DD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06AF02F3"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310D416" w14:textId="77777777" w:rsidR="00BF46E1" w:rsidRPr="005307A3" w:rsidRDefault="00BF46E1" w:rsidP="00195D76">
            <w:pPr>
              <w:pStyle w:val="TAL"/>
            </w:pPr>
          </w:p>
        </w:tc>
      </w:tr>
      <w:tr w:rsidR="00BF46E1" w:rsidRPr="005307A3" w14:paraId="709550C5" w14:textId="77777777" w:rsidTr="00195D76">
        <w:trPr>
          <w:cantSplit/>
          <w:jc w:val="center"/>
        </w:trPr>
        <w:tc>
          <w:tcPr>
            <w:tcW w:w="574" w:type="dxa"/>
            <w:tcBorders>
              <w:left w:val="single" w:sz="6" w:space="0" w:color="auto"/>
              <w:right w:val="single" w:sz="6" w:space="0" w:color="auto"/>
            </w:tcBorders>
          </w:tcPr>
          <w:p w14:paraId="4FDC2BC5"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4C87F77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172C597C"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1B719CB3" w14:textId="77777777" w:rsidR="00BF46E1" w:rsidRPr="005307A3" w:rsidRDefault="00BF46E1" w:rsidP="00195D76">
            <w:pPr>
              <w:pStyle w:val="TAL"/>
            </w:pPr>
          </w:p>
        </w:tc>
      </w:tr>
      <w:tr w:rsidR="00BF46E1" w:rsidRPr="005307A3" w14:paraId="053AA91E" w14:textId="77777777" w:rsidTr="00195D76">
        <w:trPr>
          <w:cantSplit/>
          <w:jc w:val="center"/>
        </w:trPr>
        <w:tc>
          <w:tcPr>
            <w:tcW w:w="574" w:type="dxa"/>
            <w:tcBorders>
              <w:left w:val="single" w:sz="6" w:space="0" w:color="auto"/>
              <w:right w:val="single" w:sz="6" w:space="0" w:color="auto"/>
            </w:tcBorders>
          </w:tcPr>
          <w:p w14:paraId="2B489C4A"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1BA08D2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795351C7"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0C7525E0" w14:textId="77777777" w:rsidR="00BF46E1" w:rsidRPr="005307A3" w:rsidRDefault="00BF46E1" w:rsidP="00195D76">
            <w:pPr>
              <w:pStyle w:val="TAL"/>
            </w:pPr>
          </w:p>
        </w:tc>
      </w:tr>
      <w:tr w:rsidR="00BF46E1" w:rsidRPr="005307A3" w14:paraId="328BB979" w14:textId="77777777" w:rsidTr="00195D76">
        <w:trPr>
          <w:cantSplit/>
          <w:jc w:val="center"/>
        </w:trPr>
        <w:tc>
          <w:tcPr>
            <w:tcW w:w="574" w:type="dxa"/>
            <w:tcBorders>
              <w:left w:val="single" w:sz="6" w:space="0" w:color="auto"/>
              <w:right w:val="single" w:sz="6" w:space="0" w:color="auto"/>
            </w:tcBorders>
          </w:tcPr>
          <w:p w14:paraId="367693DA"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7E12F59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865D663"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35DE7719" w14:textId="77777777" w:rsidR="00BF46E1" w:rsidRPr="005307A3" w:rsidRDefault="00BF46E1" w:rsidP="00195D76">
            <w:pPr>
              <w:pStyle w:val="TAL"/>
            </w:pPr>
            <w:r w:rsidRPr="005307A3">
              <w:t>See initial conditions</w:t>
            </w:r>
          </w:p>
        </w:tc>
      </w:tr>
      <w:tr w:rsidR="00BF46E1" w:rsidRPr="005307A3" w14:paraId="79D91462" w14:textId="77777777" w:rsidTr="00195D76">
        <w:trPr>
          <w:cantSplit/>
          <w:jc w:val="center"/>
        </w:trPr>
        <w:tc>
          <w:tcPr>
            <w:tcW w:w="574" w:type="dxa"/>
            <w:tcBorders>
              <w:left w:val="single" w:sz="6" w:space="0" w:color="auto"/>
              <w:right w:val="single" w:sz="6" w:space="0" w:color="auto"/>
            </w:tcBorders>
          </w:tcPr>
          <w:p w14:paraId="3557240F"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6B0F29C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FC227A2"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6774D31" w14:textId="77777777" w:rsidR="00BF46E1" w:rsidRPr="005307A3" w:rsidRDefault="00BF46E1" w:rsidP="00195D76">
            <w:pPr>
              <w:pStyle w:val="TAL"/>
            </w:pPr>
          </w:p>
        </w:tc>
      </w:tr>
      <w:tr w:rsidR="00BF46E1" w:rsidRPr="005307A3" w14:paraId="4AD98FD3" w14:textId="77777777" w:rsidTr="00195D76">
        <w:trPr>
          <w:cantSplit/>
          <w:jc w:val="center"/>
        </w:trPr>
        <w:tc>
          <w:tcPr>
            <w:tcW w:w="574" w:type="dxa"/>
            <w:tcBorders>
              <w:left w:val="single" w:sz="6" w:space="0" w:color="auto"/>
              <w:right w:val="single" w:sz="6" w:space="0" w:color="auto"/>
            </w:tcBorders>
          </w:tcPr>
          <w:p w14:paraId="17EFEDAA"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6A7D422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2610473"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3EF4A7E3" w14:textId="77777777" w:rsidR="00BF46E1" w:rsidRPr="005307A3" w:rsidRDefault="00BF46E1" w:rsidP="00195D76">
            <w:pPr>
              <w:pStyle w:val="TAL"/>
            </w:pPr>
          </w:p>
        </w:tc>
      </w:tr>
      <w:tr w:rsidR="00BF46E1" w:rsidRPr="005307A3" w14:paraId="255A1714" w14:textId="77777777" w:rsidTr="00195D76">
        <w:trPr>
          <w:cantSplit/>
          <w:jc w:val="center"/>
        </w:trPr>
        <w:tc>
          <w:tcPr>
            <w:tcW w:w="574" w:type="dxa"/>
            <w:tcBorders>
              <w:left w:val="single" w:sz="6" w:space="0" w:color="auto"/>
              <w:right w:val="single" w:sz="6" w:space="0" w:color="auto"/>
            </w:tcBorders>
          </w:tcPr>
          <w:p w14:paraId="176F5BC2"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261FED9B"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31EB1BC4"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2394FA7B" w14:textId="77777777" w:rsidR="00BF46E1" w:rsidRPr="005307A3" w:rsidRDefault="00BF46E1" w:rsidP="00195D76">
            <w:pPr>
              <w:pStyle w:val="TAL"/>
            </w:pPr>
          </w:p>
        </w:tc>
      </w:tr>
      <w:tr w:rsidR="00BF46E1" w:rsidRPr="005307A3" w14:paraId="27F4E55E" w14:textId="77777777" w:rsidTr="00195D76">
        <w:trPr>
          <w:cantSplit/>
          <w:jc w:val="center"/>
        </w:trPr>
        <w:tc>
          <w:tcPr>
            <w:tcW w:w="574" w:type="dxa"/>
            <w:tcBorders>
              <w:left w:val="single" w:sz="6" w:space="0" w:color="auto"/>
              <w:right w:val="single" w:sz="6" w:space="0" w:color="auto"/>
            </w:tcBorders>
          </w:tcPr>
          <w:p w14:paraId="0C341E4E"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467B471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026406E5"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52692D1F" w14:textId="77777777" w:rsidR="00BF46E1" w:rsidRPr="005307A3" w:rsidRDefault="00BF46E1" w:rsidP="00195D76">
            <w:pPr>
              <w:pStyle w:val="TAL"/>
            </w:pPr>
            <w:r w:rsidRPr="005307A3">
              <w:t>[The UE may request IPv4 or IPv4v6 address as PDP type.]</w:t>
            </w:r>
          </w:p>
        </w:tc>
      </w:tr>
      <w:tr w:rsidR="00BF46E1" w:rsidRPr="005307A3" w14:paraId="1546EF90" w14:textId="77777777" w:rsidTr="00195D76">
        <w:trPr>
          <w:cantSplit/>
          <w:jc w:val="center"/>
        </w:trPr>
        <w:tc>
          <w:tcPr>
            <w:tcW w:w="574" w:type="dxa"/>
            <w:tcBorders>
              <w:left w:val="single" w:sz="6" w:space="0" w:color="auto"/>
              <w:right w:val="single" w:sz="6" w:space="0" w:color="auto"/>
            </w:tcBorders>
          </w:tcPr>
          <w:p w14:paraId="79100F3A"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78251A3B"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426C3482"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C27286E" w14:textId="77777777" w:rsidR="00BF46E1" w:rsidRPr="005307A3" w:rsidRDefault="00BF46E1" w:rsidP="00195D76">
            <w:pPr>
              <w:pStyle w:val="TAL"/>
            </w:pPr>
          </w:p>
        </w:tc>
      </w:tr>
      <w:tr w:rsidR="00BF46E1" w:rsidRPr="005307A3" w14:paraId="33820947" w14:textId="77777777" w:rsidTr="00195D76">
        <w:trPr>
          <w:cantSplit/>
          <w:jc w:val="center"/>
        </w:trPr>
        <w:tc>
          <w:tcPr>
            <w:tcW w:w="574" w:type="dxa"/>
            <w:tcBorders>
              <w:left w:val="single" w:sz="6" w:space="0" w:color="auto"/>
              <w:right w:val="single" w:sz="6" w:space="0" w:color="auto"/>
            </w:tcBorders>
          </w:tcPr>
          <w:p w14:paraId="5D61147E"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705C13E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774F8AA" w14:textId="77777777" w:rsidR="00BF46E1" w:rsidRPr="005307A3" w:rsidRDefault="00BF46E1" w:rsidP="00195D76">
            <w:pPr>
              <w:pStyle w:val="TAL"/>
            </w:pPr>
            <w:r w:rsidRPr="005307A3">
              <w:t>TERMINAL RESPONSE: OPEN CHANNEL 1.1.1A</w:t>
            </w:r>
          </w:p>
          <w:p w14:paraId="7D744096" w14:textId="77777777" w:rsidR="00BF46E1" w:rsidRPr="005307A3" w:rsidRDefault="00BF46E1" w:rsidP="00195D76">
            <w:pPr>
              <w:pStyle w:val="TAL"/>
            </w:pPr>
            <w:r w:rsidRPr="005307A3">
              <w:t>or</w:t>
            </w:r>
          </w:p>
          <w:p w14:paraId="6FDEA87C"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4BF28FC3" w14:textId="77777777" w:rsidR="00BF46E1" w:rsidRPr="005307A3" w:rsidRDefault="00BF46E1" w:rsidP="00195D76">
            <w:pPr>
              <w:pStyle w:val="TAL"/>
            </w:pPr>
            <w:r w:rsidRPr="005307A3">
              <w:t>[Command performed successfully]</w:t>
            </w:r>
          </w:p>
        </w:tc>
      </w:tr>
      <w:tr w:rsidR="00BF46E1" w:rsidRPr="005307A3" w14:paraId="26578A9A" w14:textId="77777777" w:rsidTr="00195D76">
        <w:trPr>
          <w:cantSplit/>
          <w:jc w:val="center"/>
        </w:trPr>
        <w:tc>
          <w:tcPr>
            <w:tcW w:w="574" w:type="dxa"/>
            <w:tcBorders>
              <w:left w:val="single" w:sz="6" w:space="0" w:color="auto"/>
              <w:right w:val="single" w:sz="6" w:space="0" w:color="auto"/>
            </w:tcBorders>
          </w:tcPr>
          <w:p w14:paraId="1EAAAFAD"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1522533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0E051BB"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18AC5578" w14:textId="77777777" w:rsidR="00BF46E1" w:rsidRPr="005307A3" w:rsidRDefault="00BF46E1" w:rsidP="00195D76">
            <w:pPr>
              <w:pStyle w:val="TAL"/>
            </w:pPr>
          </w:p>
        </w:tc>
      </w:tr>
      <w:tr w:rsidR="00BF46E1" w:rsidRPr="005307A3" w14:paraId="034F5960" w14:textId="77777777" w:rsidTr="00195D76">
        <w:trPr>
          <w:cantSplit/>
          <w:jc w:val="center"/>
        </w:trPr>
        <w:tc>
          <w:tcPr>
            <w:tcW w:w="574" w:type="dxa"/>
            <w:tcBorders>
              <w:left w:val="single" w:sz="6" w:space="0" w:color="auto"/>
              <w:right w:val="single" w:sz="6" w:space="0" w:color="auto"/>
            </w:tcBorders>
          </w:tcPr>
          <w:p w14:paraId="076CFDA8"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7B4BC2F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4843D2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02AC189" w14:textId="77777777" w:rsidR="00BF46E1" w:rsidRPr="005307A3" w:rsidRDefault="00BF46E1" w:rsidP="00195D76">
            <w:pPr>
              <w:pStyle w:val="TAL"/>
            </w:pPr>
          </w:p>
        </w:tc>
      </w:tr>
      <w:tr w:rsidR="00BF46E1" w:rsidRPr="005307A3" w14:paraId="62994498" w14:textId="77777777" w:rsidTr="00195D76">
        <w:trPr>
          <w:cantSplit/>
          <w:jc w:val="center"/>
        </w:trPr>
        <w:tc>
          <w:tcPr>
            <w:tcW w:w="574" w:type="dxa"/>
            <w:tcBorders>
              <w:left w:val="single" w:sz="6" w:space="0" w:color="auto"/>
              <w:right w:val="single" w:sz="6" w:space="0" w:color="auto"/>
            </w:tcBorders>
          </w:tcPr>
          <w:p w14:paraId="1624589F"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0B689C1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7385410"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56FDD320" w14:textId="77777777" w:rsidR="00BF46E1" w:rsidRPr="005307A3" w:rsidRDefault="00BF46E1" w:rsidP="00195D76">
            <w:pPr>
              <w:pStyle w:val="TAL"/>
            </w:pPr>
          </w:p>
        </w:tc>
      </w:tr>
      <w:tr w:rsidR="00BF46E1" w:rsidRPr="005307A3" w14:paraId="375FB1FF" w14:textId="77777777" w:rsidTr="00195D76">
        <w:trPr>
          <w:cantSplit/>
          <w:jc w:val="center"/>
        </w:trPr>
        <w:tc>
          <w:tcPr>
            <w:tcW w:w="574" w:type="dxa"/>
            <w:tcBorders>
              <w:left w:val="single" w:sz="6" w:space="0" w:color="auto"/>
              <w:right w:val="single" w:sz="6" w:space="0" w:color="auto"/>
            </w:tcBorders>
          </w:tcPr>
          <w:p w14:paraId="2CE9707C"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128D02C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46B0CCA2"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07A7471C" w14:textId="77777777" w:rsidR="00BF46E1" w:rsidRPr="005307A3" w:rsidRDefault="00BF46E1" w:rsidP="00195D76">
            <w:pPr>
              <w:pStyle w:val="TAL"/>
            </w:pPr>
            <w:r w:rsidRPr="005307A3">
              <w:t>[To retrieve ME's port number]</w:t>
            </w:r>
          </w:p>
        </w:tc>
      </w:tr>
      <w:tr w:rsidR="00BF46E1" w:rsidRPr="005307A3" w14:paraId="22F784E5" w14:textId="77777777" w:rsidTr="00195D76">
        <w:trPr>
          <w:cantSplit/>
          <w:jc w:val="center"/>
        </w:trPr>
        <w:tc>
          <w:tcPr>
            <w:tcW w:w="574" w:type="dxa"/>
            <w:tcBorders>
              <w:left w:val="single" w:sz="6" w:space="0" w:color="auto"/>
              <w:right w:val="single" w:sz="6" w:space="0" w:color="auto"/>
            </w:tcBorders>
          </w:tcPr>
          <w:p w14:paraId="6D3C5FA5"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402E3F3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93D0291"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449854BC" w14:textId="77777777" w:rsidR="00BF46E1" w:rsidRPr="005307A3" w:rsidRDefault="00BF46E1" w:rsidP="00195D76">
            <w:pPr>
              <w:pStyle w:val="TAL"/>
            </w:pPr>
            <w:r w:rsidRPr="005307A3">
              <w:t>[Command performed successfully]</w:t>
            </w:r>
          </w:p>
        </w:tc>
      </w:tr>
      <w:tr w:rsidR="00BF46E1" w:rsidRPr="005307A3" w14:paraId="00CC3FF6" w14:textId="77777777" w:rsidTr="00195D76">
        <w:trPr>
          <w:cantSplit/>
          <w:jc w:val="center"/>
        </w:trPr>
        <w:tc>
          <w:tcPr>
            <w:tcW w:w="574" w:type="dxa"/>
            <w:tcBorders>
              <w:left w:val="single" w:sz="6" w:space="0" w:color="auto"/>
              <w:right w:val="single" w:sz="6" w:space="0" w:color="auto"/>
            </w:tcBorders>
          </w:tcPr>
          <w:p w14:paraId="0CB1FB71"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2307E503"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00E95818"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12E54672" w14:textId="77777777" w:rsidR="00BF46E1" w:rsidRPr="005307A3" w:rsidRDefault="00BF46E1" w:rsidP="00195D76">
            <w:pPr>
              <w:pStyle w:val="TAL"/>
            </w:pPr>
          </w:p>
        </w:tc>
      </w:tr>
      <w:tr w:rsidR="00BF46E1" w:rsidRPr="005307A3" w14:paraId="16B17720" w14:textId="77777777" w:rsidTr="00195D76">
        <w:trPr>
          <w:cantSplit/>
          <w:jc w:val="center"/>
        </w:trPr>
        <w:tc>
          <w:tcPr>
            <w:tcW w:w="574" w:type="dxa"/>
            <w:tcBorders>
              <w:left w:val="single" w:sz="6" w:space="0" w:color="auto"/>
              <w:right w:val="single" w:sz="6" w:space="0" w:color="auto"/>
            </w:tcBorders>
          </w:tcPr>
          <w:p w14:paraId="36BE765B"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43CF42C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142E04F"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7DA3F9C2" w14:textId="77777777" w:rsidR="00BF46E1" w:rsidRPr="005307A3" w:rsidRDefault="00BF46E1" w:rsidP="00195D76">
            <w:pPr>
              <w:pStyle w:val="TAL"/>
            </w:pPr>
            <w:r w:rsidRPr="005307A3">
              <w:t>(800 Bytes of data in the ME buffer)</w:t>
            </w:r>
          </w:p>
        </w:tc>
      </w:tr>
      <w:tr w:rsidR="00BF46E1" w:rsidRPr="005307A3" w14:paraId="22182598" w14:textId="77777777" w:rsidTr="00195D76">
        <w:trPr>
          <w:cantSplit/>
          <w:jc w:val="center"/>
        </w:trPr>
        <w:tc>
          <w:tcPr>
            <w:tcW w:w="574" w:type="dxa"/>
            <w:tcBorders>
              <w:left w:val="single" w:sz="6" w:space="0" w:color="auto"/>
              <w:right w:val="single" w:sz="6" w:space="0" w:color="auto"/>
            </w:tcBorders>
          </w:tcPr>
          <w:p w14:paraId="3133B801"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2826CCB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3894859" w14:textId="77777777" w:rsidR="00BF46E1" w:rsidRPr="005307A3" w:rsidRDefault="00BF46E1" w:rsidP="00195D76">
            <w:pPr>
              <w:pStyle w:val="TAL"/>
            </w:pPr>
            <w:r w:rsidRPr="005307A3">
              <w:t>PROACTIVE COMMAND PENDING: RECEIVE DATA 2.4.1</w:t>
            </w:r>
          </w:p>
        </w:tc>
        <w:tc>
          <w:tcPr>
            <w:tcW w:w="3240" w:type="dxa"/>
            <w:tcBorders>
              <w:left w:val="single" w:sz="6" w:space="0" w:color="auto"/>
              <w:right w:val="single" w:sz="6" w:space="0" w:color="auto"/>
            </w:tcBorders>
          </w:tcPr>
          <w:p w14:paraId="74A9686D" w14:textId="77777777" w:rsidR="00BF46E1" w:rsidRPr="005307A3" w:rsidRDefault="00BF46E1" w:rsidP="00195D76">
            <w:pPr>
              <w:pStyle w:val="TAL"/>
            </w:pPr>
          </w:p>
        </w:tc>
      </w:tr>
      <w:tr w:rsidR="00BF46E1" w:rsidRPr="005307A3" w14:paraId="6216FD4C" w14:textId="77777777" w:rsidTr="00195D76">
        <w:trPr>
          <w:cantSplit/>
          <w:jc w:val="center"/>
        </w:trPr>
        <w:tc>
          <w:tcPr>
            <w:tcW w:w="574" w:type="dxa"/>
            <w:tcBorders>
              <w:left w:val="single" w:sz="6" w:space="0" w:color="auto"/>
              <w:right w:val="single" w:sz="6" w:space="0" w:color="auto"/>
            </w:tcBorders>
          </w:tcPr>
          <w:p w14:paraId="136705C6"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7255305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92BF795"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6C5ECB7" w14:textId="77777777" w:rsidR="00BF46E1" w:rsidRPr="005307A3" w:rsidRDefault="00BF46E1" w:rsidP="00195D76">
            <w:pPr>
              <w:pStyle w:val="TAL"/>
            </w:pPr>
          </w:p>
        </w:tc>
      </w:tr>
      <w:tr w:rsidR="00BF46E1" w:rsidRPr="005307A3" w14:paraId="0555D031" w14:textId="77777777" w:rsidTr="00195D76">
        <w:trPr>
          <w:cantSplit/>
          <w:jc w:val="center"/>
        </w:trPr>
        <w:tc>
          <w:tcPr>
            <w:tcW w:w="574" w:type="dxa"/>
            <w:tcBorders>
              <w:left w:val="single" w:sz="6" w:space="0" w:color="auto"/>
              <w:right w:val="single" w:sz="6" w:space="0" w:color="auto"/>
            </w:tcBorders>
          </w:tcPr>
          <w:p w14:paraId="27003E21"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4F5C329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F0D599E" w14:textId="77777777" w:rsidR="00BF46E1" w:rsidRPr="005307A3" w:rsidRDefault="00BF46E1" w:rsidP="00195D76">
            <w:pPr>
              <w:pStyle w:val="TAL"/>
            </w:pPr>
            <w:r w:rsidRPr="005307A3">
              <w:t>PROACTIVE COMMAND: RECEIVE DATA 2.4.1</w:t>
            </w:r>
          </w:p>
        </w:tc>
        <w:tc>
          <w:tcPr>
            <w:tcW w:w="3240" w:type="dxa"/>
            <w:tcBorders>
              <w:left w:val="single" w:sz="6" w:space="0" w:color="auto"/>
              <w:right w:val="single" w:sz="6" w:space="0" w:color="auto"/>
            </w:tcBorders>
          </w:tcPr>
          <w:p w14:paraId="5E33D3EB" w14:textId="77777777" w:rsidR="00BF46E1" w:rsidRPr="005307A3" w:rsidRDefault="00BF46E1" w:rsidP="00195D76">
            <w:pPr>
              <w:pStyle w:val="TAL"/>
            </w:pPr>
            <w:r w:rsidRPr="005307A3">
              <w:t>200 Bytes with alpha identifier is displayed with large font size</w:t>
            </w:r>
          </w:p>
        </w:tc>
      </w:tr>
      <w:tr w:rsidR="00BF46E1" w:rsidRPr="005307A3" w14:paraId="2B86C90F" w14:textId="77777777" w:rsidTr="00195D76">
        <w:trPr>
          <w:cantSplit/>
          <w:jc w:val="center"/>
        </w:trPr>
        <w:tc>
          <w:tcPr>
            <w:tcW w:w="574" w:type="dxa"/>
            <w:tcBorders>
              <w:left w:val="single" w:sz="6" w:space="0" w:color="auto"/>
              <w:right w:val="single" w:sz="6" w:space="0" w:color="auto"/>
            </w:tcBorders>
          </w:tcPr>
          <w:p w14:paraId="482097E8"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25706A4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4AA458A" w14:textId="77777777" w:rsidR="00BF46E1" w:rsidRPr="005307A3" w:rsidRDefault="00BF46E1" w:rsidP="00195D76">
            <w:pPr>
              <w:pStyle w:val="TAL"/>
            </w:pPr>
            <w:r w:rsidRPr="005307A3">
              <w:t>TERMINAL RESPONSE: RECEIVE DATA 2.4.1</w:t>
            </w:r>
          </w:p>
        </w:tc>
        <w:tc>
          <w:tcPr>
            <w:tcW w:w="3240" w:type="dxa"/>
            <w:tcBorders>
              <w:left w:val="single" w:sz="6" w:space="0" w:color="auto"/>
              <w:right w:val="single" w:sz="6" w:space="0" w:color="auto"/>
            </w:tcBorders>
          </w:tcPr>
          <w:p w14:paraId="733AA2DC" w14:textId="77777777" w:rsidR="00BF46E1" w:rsidRPr="005307A3" w:rsidRDefault="00BF46E1" w:rsidP="00195D76">
            <w:pPr>
              <w:pStyle w:val="TAL"/>
            </w:pPr>
          </w:p>
        </w:tc>
      </w:tr>
      <w:tr w:rsidR="00BF46E1" w:rsidRPr="005307A3" w14:paraId="4EB4DF79" w14:textId="77777777" w:rsidTr="00195D76">
        <w:trPr>
          <w:cantSplit/>
          <w:jc w:val="center"/>
        </w:trPr>
        <w:tc>
          <w:tcPr>
            <w:tcW w:w="574" w:type="dxa"/>
            <w:tcBorders>
              <w:left w:val="single" w:sz="6" w:space="0" w:color="auto"/>
              <w:right w:val="single" w:sz="6" w:space="0" w:color="auto"/>
            </w:tcBorders>
          </w:tcPr>
          <w:p w14:paraId="6CDC1718"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526EDAF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1D341A0" w14:textId="77777777" w:rsidR="00BF46E1" w:rsidRPr="005307A3" w:rsidRDefault="00BF46E1" w:rsidP="00195D76">
            <w:pPr>
              <w:pStyle w:val="TAL"/>
            </w:pPr>
            <w:r w:rsidRPr="005307A3">
              <w:t>PROACTIVE COMMAND PENDING: RECEIVE DATA 2.4.2</w:t>
            </w:r>
          </w:p>
        </w:tc>
        <w:tc>
          <w:tcPr>
            <w:tcW w:w="3240" w:type="dxa"/>
            <w:tcBorders>
              <w:left w:val="single" w:sz="6" w:space="0" w:color="auto"/>
              <w:right w:val="single" w:sz="6" w:space="0" w:color="auto"/>
            </w:tcBorders>
          </w:tcPr>
          <w:p w14:paraId="20894F53" w14:textId="77777777" w:rsidR="00BF46E1" w:rsidRPr="005307A3" w:rsidRDefault="00BF46E1" w:rsidP="00195D76">
            <w:pPr>
              <w:pStyle w:val="TAL"/>
            </w:pPr>
          </w:p>
        </w:tc>
      </w:tr>
      <w:tr w:rsidR="00BF46E1" w:rsidRPr="005307A3" w14:paraId="1CD8014D" w14:textId="77777777" w:rsidTr="00195D76">
        <w:trPr>
          <w:cantSplit/>
          <w:jc w:val="center"/>
        </w:trPr>
        <w:tc>
          <w:tcPr>
            <w:tcW w:w="574" w:type="dxa"/>
            <w:tcBorders>
              <w:left w:val="single" w:sz="6" w:space="0" w:color="auto"/>
              <w:right w:val="single" w:sz="6" w:space="0" w:color="auto"/>
            </w:tcBorders>
          </w:tcPr>
          <w:p w14:paraId="0BEDF7E8"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434C35A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DB4291A"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399C2EE" w14:textId="77777777" w:rsidR="00BF46E1" w:rsidRPr="005307A3" w:rsidRDefault="00BF46E1" w:rsidP="00195D76">
            <w:pPr>
              <w:pStyle w:val="TAL"/>
            </w:pPr>
          </w:p>
        </w:tc>
      </w:tr>
      <w:tr w:rsidR="00BF46E1" w:rsidRPr="005307A3" w14:paraId="6563628C" w14:textId="77777777" w:rsidTr="00195D76">
        <w:trPr>
          <w:cantSplit/>
          <w:jc w:val="center"/>
        </w:trPr>
        <w:tc>
          <w:tcPr>
            <w:tcW w:w="574" w:type="dxa"/>
            <w:tcBorders>
              <w:left w:val="single" w:sz="6" w:space="0" w:color="auto"/>
              <w:right w:val="single" w:sz="6" w:space="0" w:color="auto"/>
            </w:tcBorders>
          </w:tcPr>
          <w:p w14:paraId="25B69C79"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699D9BF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E74E337" w14:textId="77777777" w:rsidR="00BF46E1" w:rsidRPr="005307A3" w:rsidRDefault="00BF46E1" w:rsidP="00195D76">
            <w:pPr>
              <w:pStyle w:val="TAL"/>
            </w:pPr>
            <w:r w:rsidRPr="005307A3">
              <w:t>PROACTIVE COMMAND: RECEIVE DATA 2.4.2</w:t>
            </w:r>
          </w:p>
        </w:tc>
        <w:tc>
          <w:tcPr>
            <w:tcW w:w="3240" w:type="dxa"/>
            <w:tcBorders>
              <w:left w:val="single" w:sz="6" w:space="0" w:color="auto"/>
              <w:right w:val="single" w:sz="6" w:space="0" w:color="auto"/>
            </w:tcBorders>
          </w:tcPr>
          <w:p w14:paraId="453D8D52" w14:textId="77777777" w:rsidR="00BF46E1" w:rsidRPr="005307A3" w:rsidRDefault="00BF46E1" w:rsidP="00195D76">
            <w:pPr>
              <w:pStyle w:val="TAL"/>
            </w:pPr>
            <w:r w:rsidRPr="005307A3">
              <w:t>200 Bytes with alpha identifier is displayed with normal font size</w:t>
            </w:r>
          </w:p>
        </w:tc>
      </w:tr>
      <w:tr w:rsidR="00BF46E1" w:rsidRPr="005307A3" w14:paraId="605B97AA" w14:textId="77777777" w:rsidTr="00195D76">
        <w:trPr>
          <w:cantSplit/>
          <w:jc w:val="center"/>
        </w:trPr>
        <w:tc>
          <w:tcPr>
            <w:tcW w:w="574" w:type="dxa"/>
            <w:tcBorders>
              <w:left w:val="single" w:sz="6" w:space="0" w:color="auto"/>
              <w:right w:val="single" w:sz="6" w:space="0" w:color="auto"/>
            </w:tcBorders>
          </w:tcPr>
          <w:p w14:paraId="30C873F2"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1514D1A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ABB92C3" w14:textId="77777777" w:rsidR="00BF46E1" w:rsidRPr="005307A3" w:rsidRDefault="00BF46E1" w:rsidP="00195D76">
            <w:pPr>
              <w:pStyle w:val="TAL"/>
            </w:pPr>
            <w:r w:rsidRPr="005307A3">
              <w:t>TERMINAL RESPONSE: RECEIVE DATA 2.4.1</w:t>
            </w:r>
          </w:p>
        </w:tc>
        <w:tc>
          <w:tcPr>
            <w:tcW w:w="3240" w:type="dxa"/>
            <w:tcBorders>
              <w:left w:val="single" w:sz="6" w:space="0" w:color="auto"/>
              <w:right w:val="single" w:sz="6" w:space="0" w:color="auto"/>
            </w:tcBorders>
          </w:tcPr>
          <w:p w14:paraId="68FA2B4A" w14:textId="77777777" w:rsidR="00BF46E1" w:rsidRPr="005307A3" w:rsidRDefault="00BF46E1" w:rsidP="00195D76">
            <w:pPr>
              <w:pStyle w:val="TAL"/>
            </w:pPr>
          </w:p>
        </w:tc>
      </w:tr>
      <w:tr w:rsidR="00BF46E1" w:rsidRPr="005307A3" w14:paraId="72C1935B" w14:textId="77777777" w:rsidTr="00195D76">
        <w:trPr>
          <w:cantSplit/>
          <w:jc w:val="center"/>
        </w:trPr>
        <w:tc>
          <w:tcPr>
            <w:tcW w:w="574" w:type="dxa"/>
            <w:tcBorders>
              <w:left w:val="single" w:sz="6" w:space="0" w:color="auto"/>
              <w:right w:val="single" w:sz="6" w:space="0" w:color="auto"/>
            </w:tcBorders>
          </w:tcPr>
          <w:p w14:paraId="34D6302C"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1802D28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F53C7B5" w14:textId="77777777" w:rsidR="00BF46E1" w:rsidRPr="005307A3" w:rsidRDefault="00BF46E1" w:rsidP="00195D76">
            <w:pPr>
              <w:pStyle w:val="TAL"/>
            </w:pPr>
            <w:r w:rsidRPr="005307A3">
              <w:t>PROACTIVE COMMAND PENDING: RECEIVE DATA 2.4.1</w:t>
            </w:r>
          </w:p>
        </w:tc>
        <w:tc>
          <w:tcPr>
            <w:tcW w:w="3240" w:type="dxa"/>
            <w:tcBorders>
              <w:left w:val="single" w:sz="6" w:space="0" w:color="auto"/>
              <w:right w:val="single" w:sz="6" w:space="0" w:color="auto"/>
            </w:tcBorders>
          </w:tcPr>
          <w:p w14:paraId="0C2140DA" w14:textId="77777777" w:rsidR="00BF46E1" w:rsidRPr="005307A3" w:rsidRDefault="00BF46E1" w:rsidP="00195D76">
            <w:pPr>
              <w:pStyle w:val="TAL"/>
            </w:pPr>
          </w:p>
        </w:tc>
      </w:tr>
      <w:tr w:rsidR="00BF46E1" w:rsidRPr="005307A3" w14:paraId="1F050392" w14:textId="77777777" w:rsidTr="00195D76">
        <w:trPr>
          <w:cantSplit/>
          <w:jc w:val="center"/>
        </w:trPr>
        <w:tc>
          <w:tcPr>
            <w:tcW w:w="574" w:type="dxa"/>
            <w:tcBorders>
              <w:left w:val="single" w:sz="6" w:space="0" w:color="auto"/>
              <w:right w:val="single" w:sz="6" w:space="0" w:color="auto"/>
            </w:tcBorders>
          </w:tcPr>
          <w:p w14:paraId="073EF1B0"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14CAA88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DAF463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8256E4C" w14:textId="77777777" w:rsidR="00BF46E1" w:rsidRPr="005307A3" w:rsidRDefault="00BF46E1" w:rsidP="00195D76">
            <w:pPr>
              <w:pStyle w:val="TAL"/>
            </w:pPr>
          </w:p>
        </w:tc>
      </w:tr>
      <w:tr w:rsidR="00BF46E1" w:rsidRPr="005307A3" w14:paraId="5ADE0941" w14:textId="77777777" w:rsidTr="00195D76">
        <w:trPr>
          <w:cantSplit/>
          <w:jc w:val="center"/>
        </w:trPr>
        <w:tc>
          <w:tcPr>
            <w:tcW w:w="574" w:type="dxa"/>
            <w:tcBorders>
              <w:left w:val="single" w:sz="6" w:space="0" w:color="auto"/>
              <w:right w:val="single" w:sz="6" w:space="0" w:color="auto"/>
            </w:tcBorders>
          </w:tcPr>
          <w:p w14:paraId="1E66C717"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67F0890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1C5E348" w14:textId="77777777" w:rsidR="00BF46E1" w:rsidRPr="005307A3" w:rsidRDefault="00BF46E1" w:rsidP="00195D76">
            <w:pPr>
              <w:pStyle w:val="TAL"/>
            </w:pPr>
            <w:r w:rsidRPr="005307A3">
              <w:t>PROACTIVE COMMAND: RECEIVE DATA 2.4.1</w:t>
            </w:r>
          </w:p>
        </w:tc>
        <w:tc>
          <w:tcPr>
            <w:tcW w:w="3240" w:type="dxa"/>
            <w:tcBorders>
              <w:left w:val="single" w:sz="6" w:space="0" w:color="auto"/>
              <w:right w:val="single" w:sz="6" w:space="0" w:color="auto"/>
            </w:tcBorders>
          </w:tcPr>
          <w:p w14:paraId="6FACFFCB" w14:textId="77777777" w:rsidR="00BF46E1" w:rsidRPr="005307A3" w:rsidRDefault="00BF46E1" w:rsidP="00195D76">
            <w:pPr>
              <w:pStyle w:val="TAL"/>
            </w:pPr>
            <w:r w:rsidRPr="005307A3">
              <w:t>200 Bytes with alpha identifier is displayed with large font size</w:t>
            </w:r>
          </w:p>
        </w:tc>
      </w:tr>
      <w:tr w:rsidR="00BF46E1" w:rsidRPr="005307A3" w14:paraId="74593A72" w14:textId="77777777" w:rsidTr="00195D76">
        <w:trPr>
          <w:cantSplit/>
          <w:jc w:val="center"/>
        </w:trPr>
        <w:tc>
          <w:tcPr>
            <w:tcW w:w="574" w:type="dxa"/>
            <w:tcBorders>
              <w:left w:val="single" w:sz="6" w:space="0" w:color="auto"/>
              <w:right w:val="single" w:sz="6" w:space="0" w:color="auto"/>
            </w:tcBorders>
          </w:tcPr>
          <w:p w14:paraId="1315DBDB"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48A020D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218F8D4" w14:textId="77777777" w:rsidR="00BF46E1" w:rsidRPr="005307A3" w:rsidRDefault="00BF46E1" w:rsidP="00195D76">
            <w:pPr>
              <w:pStyle w:val="TAL"/>
            </w:pPr>
            <w:r w:rsidRPr="005307A3">
              <w:t>TERMINAL RESPONSE: RECEIVE DATA 2.4.1</w:t>
            </w:r>
          </w:p>
        </w:tc>
        <w:tc>
          <w:tcPr>
            <w:tcW w:w="3240" w:type="dxa"/>
            <w:tcBorders>
              <w:left w:val="single" w:sz="6" w:space="0" w:color="auto"/>
              <w:right w:val="single" w:sz="6" w:space="0" w:color="auto"/>
            </w:tcBorders>
          </w:tcPr>
          <w:p w14:paraId="530EA83E" w14:textId="77777777" w:rsidR="00BF46E1" w:rsidRPr="005307A3" w:rsidRDefault="00BF46E1" w:rsidP="00195D76">
            <w:pPr>
              <w:pStyle w:val="TAL"/>
            </w:pPr>
          </w:p>
        </w:tc>
      </w:tr>
      <w:tr w:rsidR="00BF46E1" w:rsidRPr="005307A3" w14:paraId="066BD5AA" w14:textId="77777777" w:rsidTr="00195D76">
        <w:trPr>
          <w:cantSplit/>
          <w:jc w:val="center"/>
        </w:trPr>
        <w:tc>
          <w:tcPr>
            <w:tcW w:w="574" w:type="dxa"/>
            <w:tcBorders>
              <w:left w:val="single" w:sz="6" w:space="0" w:color="auto"/>
              <w:right w:val="single" w:sz="6" w:space="0" w:color="auto"/>
            </w:tcBorders>
          </w:tcPr>
          <w:p w14:paraId="1E242525"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6BB1CE7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F4B6748" w14:textId="77777777" w:rsidR="00BF46E1" w:rsidRPr="005307A3" w:rsidRDefault="00BF46E1" w:rsidP="00195D76">
            <w:pPr>
              <w:pStyle w:val="TAL"/>
            </w:pPr>
            <w:r w:rsidRPr="005307A3">
              <w:t>PROACTIVE COMMAND PENDING: RECEIVE DATA 2.4.3</w:t>
            </w:r>
          </w:p>
        </w:tc>
        <w:tc>
          <w:tcPr>
            <w:tcW w:w="3240" w:type="dxa"/>
            <w:tcBorders>
              <w:left w:val="single" w:sz="6" w:space="0" w:color="auto"/>
              <w:right w:val="single" w:sz="6" w:space="0" w:color="auto"/>
            </w:tcBorders>
          </w:tcPr>
          <w:p w14:paraId="2AC5EEED" w14:textId="77777777" w:rsidR="00BF46E1" w:rsidRPr="005307A3" w:rsidRDefault="00BF46E1" w:rsidP="00195D76">
            <w:pPr>
              <w:pStyle w:val="TAL"/>
            </w:pPr>
          </w:p>
        </w:tc>
      </w:tr>
      <w:tr w:rsidR="00BF46E1" w:rsidRPr="005307A3" w14:paraId="7D236D30" w14:textId="77777777" w:rsidTr="00195D76">
        <w:trPr>
          <w:cantSplit/>
          <w:jc w:val="center"/>
        </w:trPr>
        <w:tc>
          <w:tcPr>
            <w:tcW w:w="574" w:type="dxa"/>
            <w:tcBorders>
              <w:left w:val="single" w:sz="6" w:space="0" w:color="auto"/>
              <w:right w:val="single" w:sz="6" w:space="0" w:color="auto"/>
            </w:tcBorders>
          </w:tcPr>
          <w:p w14:paraId="71F08CE2"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3459A7C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E8713F3"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F153F1F" w14:textId="77777777" w:rsidR="00BF46E1" w:rsidRPr="005307A3" w:rsidRDefault="00BF46E1" w:rsidP="00195D76">
            <w:pPr>
              <w:pStyle w:val="TAL"/>
            </w:pPr>
          </w:p>
        </w:tc>
      </w:tr>
      <w:tr w:rsidR="00BF46E1" w:rsidRPr="005307A3" w14:paraId="5C8C2DA2" w14:textId="77777777" w:rsidTr="00195D76">
        <w:trPr>
          <w:cantSplit/>
          <w:jc w:val="center"/>
        </w:trPr>
        <w:tc>
          <w:tcPr>
            <w:tcW w:w="574" w:type="dxa"/>
            <w:tcBorders>
              <w:left w:val="single" w:sz="6" w:space="0" w:color="auto"/>
              <w:right w:val="single" w:sz="6" w:space="0" w:color="auto"/>
            </w:tcBorders>
          </w:tcPr>
          <w:p w14:paraId="5320BDFA"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2A24FD4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81493DB" w14:textId="77777777" w:rsidR="00BF46E1" w:rsidRPr="005307A3" w:rsidRDefault="00BF46E1" w:rsidP="00195D76">
            <w:pPr>
              <w:pStyle w:val="TAL"/>
            </w:pPr>
            <w:r w:rsidRPr="005307A3">
              <w:t>PROACTIVE COMMAND: RECEIVE DATA 2.4.3</w:t>
            </w:r>
          </w:p>
        </w:tc>
        <w:tc>
          <w:tcPr>
            <w:tcW w:w="3240" w:type="dxa"/>
            <w:tcBorders>
              <w:left w:val="single" w:sz="6" w:space="0" w:color="auto"/>
              <w:right w:val="single" w:sz="6" w:space="0" w:color="auto"/>
            </w:tcBorders>
          </w:tcPr>
          <w:p w14:paraId="78793250" w14:textId="77777777" w:rsidR="00BF46E1" w:rsidRPr="005307A3" w:rsidRDefault="00BF46E1" w:rsidP="00195D76">
            <w:pPr>
              <w:pStyle w:val="TAL"/>
            </w:pPr>
            <w:r w:rsidRPr="005307A3">
              <w:t>200 Bytes with alpha identifier is displayed with normal font size</w:t>
            </w:r>
          </w:p>
        </w:tc>
      </w:tr>
      <w:tr w:rsidR="00BF46E1" w:rsidRPr="005307A3" w14:paraId="761E7601" w14:textId="77777777" w:rsidTr="00195D76">
        <w:trPr>
          <w:cantSplit/>
          <w:jc w:val="center"/>
        </w:trPr>
        <w:tc>
          <w:tcPr>
            <w:tcW w:w="574" w:type="dxa"/>
            <w:tcBorders>
              <w:left w:val="single" w:sz="6" w:space="0" w:color="auto"/>
              <w:bottom w:val="single" w:sz="4" w:space="0" w:color="auto"/>
              <w:right w:val="single" w:sz="6" w:space="0" w:color="auto"/>
            </w:tcBorders>
          </w:tcPr>
          <w:p w14:paraId="08BF8263"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35F9BDF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48F9C12A" w14:textId="77777777" w:rsidR="00BF46E1" w:rsidRPr="005307A3" w:rsidRDefault="00BF46E1" w:rsidP="00195D76">
            <w:pPr>
              <w:pStyle w:val="TAL"/>
            </w:pPr>
            <w:r w:rsidRPr="005307A3">
              <w:t>TERMINAL RESPONSE: RECEIVE DATA 2.4.1</w:t>
            </w:r>
          </w:p>
        </w:tc>
        <w:tc>
          <w:tcPr>
            <w:tcW w:w="3240" w:type="dxa"/>
            <w:tcBorders>
              <w:left w:val="single" w:sz="6" w:space="0" w:color="auto"/>
              <w:bottom w:val="single" w:sz="4" w:space="0" w:color="auto"/>
              <w:right w:val="single" w:sz="6" w:space="0" w:color="auto"/>
            </w:tcBorders>
          </w:tcPr>
          <w:p w14:paraId="30743B94" w14:textId="77777777" w:rsidR="00BF46E1" w:rsidRPr="005307A3" w:rsidRDefault="00BF46E1" w:rsidP="00195D76">
            <w:pPr>
              <w:pStyle w:val="TAL"/>
            </w:pPr>
          </w:p>
        </w:tc>
      </w:tr>
    </w:tbl>
    <w:p w14:paraId="09A1EB05" w14:textId="77777777" w:rsidR="00BF46E1" w:rsidRPr="005307A3" w:rsidRDefault="00BF46E1" w:rsidP="00BF46E1"/>
    <w:p w14:paraId="23C1CC9A" w14:textId="77777777" w:rsidR="00BF46E1" w:rsidRPr="005307A3" w:rsidRDefault="00BF46E1" w:rsidP="00BF46E1">
      <w:r w:rsidRPr="005307A3">
        <w:lastRenderedPageBreak/>
        <w:t>PROACTIVE COMMAND: SEND DATA 1.1.1</w:t>
      </w:r>
    </w:p>
    <w:p w14:paraId="5CD2E2BF" w14:textId="77777777" w:rsidR="00BF46E1" w:rsidRPr="005307A3" w:rsidRDefault="00BF46E1" w:rsidP="0041528A">
      <w:pPr>
        <w:pStyle w:val="B1"/>
      </w:pPr>
      <w:r w:rsidRPr="005307A3">
        <w:tab/>
        <w:t>Same as PROACTIVE COMMAND: SEND DATA 1.1.1 in clause 27.22.4.29.1.4.2.</w:t>
      </w:r>
    </w:p>
    <w:p w14:paraId="526A1FA7" w14:textId="77777777" w:rsidR="00BF46E1" w:rsidRPr="005307A3" w:rsidRDefault="00BF46E1" w:rsidP="00BF46E1">
      <w:r w:rsidRPr="005307A3">
        <w:t>TERMINAL RESPONSE: SEND DATA 1.1.1</w:t>
      </w:r>
    </w:p>
    <w:p w14:paraId="4C4D3AE2" w14:textId="77777777" w:rsidR="00BF46E1" w:rsidRPr="005307A3" w:rsidRDefault="00BF46E1" w:rsidP="0041528A">
      <w:pPr>
        <w:pStyle w:val="B1"/>
      </w:pPr>
      <w:r w:rsidRPr="005307A3">
        <w:tab/>
        <w:t>Same as TERMINAL RESPONSE: SEND DATA 1.1.1 in clause 27.22.4.29.1.4.2.</w:t>
      </w:r>
    </w:p>
    <w:p w14:paraId="1F6B75D5" w14:textId="77777777" w:rsidR="00BF46E1" w:rsidRPr="005307A3" w:rsidRDefault="00BF46E1" w:rsidP="00BF46E1">
      <w:r w:rsidRPr="005307A3">
        <w:t>ENVELOPE: EVENT DOWNLOAD - Data available 2.1.1</w:t>
      </w:r>
    </w:p>
    <w:p w14:paraId="78943C66" w14:textId="18F057D7" w:rsidR="00BF46E1" w:rsidRPr="005307A3" w:rsidRDefault="0041528A" w:rsidP="0041528A">
      <w:pPr>
        <w:pStyle w:val="B1"/>
      </w:pPr>
      <w:r w:rsidRPr="005307A3">
        <w:tab/>
      </w:r>
      <w:r w:rsidR="00BF46E1" w:rsidRPr="005307A3">
        <w:t>Same as cl. 27.22.4.29.2.1.4.2, ENVELOPE: EVENT DOWNLOAD - Data available 2.1.1.</w:t>
      </w:r>
    </w:p>
    <w:p w14:paraId="07D6D73F" w14:textId="77777777" w:rsidR="00BF46E1" w:rsidRPr="005307A3" w:rsidRDefault="00BF46E1" w:rsidP="00BF46E1">
      <w:r w:rsidRPr="005307A3">
        <w:t>PROACTIVE COMMAND: RECEIVE DATA 2.4.1</w:t>
      </w:r>
    </w:p>
    <w:p w14:paraId="580C3000" w14:textId="77777777" w:rsidR="00BF46E1" w:rsidRPr="005307A3" w:rsidRDefault="00BF46E1" w:rsidP="00BF46E1">
      <w:r w:rsidRPr="005307A3">
        <w:t>Logically:</w:t>
      </w:r>
    </w:p>
    <w:p w14:paraId="669A5EF7" w14:textId="77777777" w:rsidR="00BF46E1" w:rsidRPr="005307A3" w:rsidRDefault="00BF46E1" w:rsidP="0041528A">
      <w:pPr>
        <w:pStyle w:val="EW"/>
      </w:pPr>
      <w:r w:rsidRPr="005307A3">
        <w:t>Command details</w:t>
      </w:r>
    </w:p>
    <w:p w14:paraId="4B3A2A4F" w14:textId="77777777" w:rsidR="00BF46E1" w:rsidRPr="005307A3" w:rsidRDefault="00BF46E1" w:rsidP="0041528A">
      <w:pPr>
        <w:pStyle w:val="EW"/>
      </w:pPr>
      <w:r w:rsidRPr="005307A3">
        <w:tab/>
        <w:t>Command number:</w:t>
      </w:r>
      <w:r w:rsidRPr="005307A3">
        <w:tab/>
        <w:t>1</w:t>
      </w:r>
    </w:p>
    <w:p w14:paraId="1175E6DA" w14:textId="77777777" w:rsidR="00BF46E1" w:rsidRPr="005307A3" w:rsidRDefault="00BF46E1" w:rsidP="0041528A">
      <w:pPr>
        <w:pStyle w:val="EW"/>
      </w:pPr>
      <w:r w:rsidRPr="005307A3">
        <w:tab/>
        <w:t>Command type:</w:t>
      </w:r>
      <w:r w:rsidRPr="005307A3">
        <w:tab/>
        <w:t>RECEIVE DATA</w:t>
      </w:r>
    </w:p>
    <w:p w14:paraId="7325FDFA" w14:textId="77777777" w:rsidR="00BF46E1" w:rsidRPr="005307A3" w:rsidRDefault="00BF46E1" w:rsidP="0041528A">
      <w:pPr>
        <w:pStyle w:val="EW"/>
      </w:pPr>
      <w:r w:rsidRPr="005307A3">
        <w:tab/>
        <w:t>Command qualifier:</w:t>
      </w:r>
      <w:r w:rsidRPr="005307A3">
        <w:tab/>
        <w:t>RFU</w:t>
      </w:r>
    </w:p>
    <w:p w14:paraId="138D5649" w14:textId="77777777" w:rsidR="00BF46E1" w:rsidRPr="005307A3" w:rsidRDefault="00BF46E1" w:rsidP="0041528A">
      <w:pPr>
        <w:pStyle w:val="EW"/>
      </w:pPr>
      <w:r w:rsidRPr="005307A3">
        <w:t>Device identities</w:t>
      </w:r>
    </w:p>
    <w:p w14:paraId="3033E8BD" w14:textId="77777777" w:rsidR="00BF46E1" w:rsidRPr="005307A3" w:rsidRDefault="00BF46E1" w:rsidP="0041528A">
      <w:pPr>
        <w:pStyle w:val="EW"/>
      </w:pPr>
      <w:r w:rsidRPr="005307A3">
        <w:tab/>
        <w:t>Source device:</w:t>
      </w:r>
      <w:r w:rsidRPr="005307A3">
        <w:tab/>
        <w:t>UICC</w:t>
      </w:r>
    </w:p>
    <w:p w14:paraId="527479AB" w14:textId="77777777" w:rsidR="00BF46E1" w:rsidRPr="005307A3" w:rsidRDefault="00BF46E1" w:rsidP="0041528A">
      <w:pPr>
        <w:pStyle w:val="EW"/>
      </w:pPr>
      <w:r w:rsidRPr="005307A3">
        <w:tab/>
        <w:t>Destination device:</w:t>
      </w:r>
      <w:r w:rsidRPr="005307A3">
        <w:tab/>
        <w:t>Channel 1</w:t>
      </w:r>
      <w:r w:rsidRPr="005307A3">
        <w:tab/>
      </w:r>
    </w:p>
    <w:p w14:paraId="596C7B3F" w14:textId="77777777" w:rsidR="00BF46E1" w:rsidRPr="005307A3" w:rsidRDefault="00BF46E1" w:rsidP="0041528A">
      <w:pPr>
        <w:pStyle w:val="EW"/>
      </w:pPr>
      <w:r w:rsidRPr="005307A3">
        <w:t>Alpha Identifier</w:t>
      </w:r>
      <w:r w:rsidRPr="005307A3">
        <w:tab/>
        <w:t>"Receive Data 1"</w:t>
      </w:r>
    </w:p>
    <w:p w14:paraId="31C10FD5" w14:textId="77777777" w:rsidR="00BF46E1" w:rsidRPr="005307A3" w:rsidRDefault="00BF46E1" w:rsidP="0041528A">
      <w:pPr>
        <w:pStyle w:val="EW"/>
      </w:pPr>
      <w:r w:rsidRPr="005307A3">
        <w:t>Channel Data Length</w:t>
      </w:r>
    </w:p>
    <w:p w14:paraId="56892017" w14:textId="77777777" w:rsidR="00BF46E1" w:rsidRPr="005307A3" w:rsidRDefault="00BF46E1" w:rsidP="0041528A">
      <w:pPr>
        <w:pStyle w:val="EW"/>
      </w:pPr>
      <w:r w:rsidRPr="005307A3">
        <w:t>Channel Data Length:</w:t>
      </w:r>
      <w:r w:rsidRPr="005307A3">
        <w:tab/>
        <w:t>200</w:t>
      </w:r>
    </w:p>
    <w:p w14:paraId="65A0F7A8" w14:textId="77777777" w:rsidR="00BF46E1" w:rsidRPr="005307A3" w:rsidRDefault="00BF46E1" w:rsidP="0041528A">
      <w:pPr>
        <w:pStyle w:val="EW"/>
      </w:pPr>
      <w:r w:rsidRPr="005307A3">
        <w:t>Text Attribute</w:t>
      </w:r>
    </w:p>
    <w:p w14:paraId="6B49D80C" w14:textId="77777777" w:rsidR="00BF46E1" w:rsidRPr="005307A3" w:rsidRDefault="00BF46E1" w:rsidP="0041528A">
      <w:pPr>
        <w:pStyle w:val="EW"/>
      </w:pPr>
      <w:r w:rsidRPr="005307A3">
        <w:tab/>
        <w:t>Formatting position:</w:t>
      </w:r>
      <w:r w:rsidRPr="005307A3">
        <w:tab/>
        <w:t>0</w:t>
      </w:r>
    </w:p>
    <w:p w14:paraId="0AF23368" w14:textId="77777777" w:rsidR="00BF46E1" w:rsidRPr="005307A3" w:rsidRDefault="00BF46E1" w:rsidP="0041528A">
      <w:pPr>
        <w:pStyle w:val="EW"/>
      </w:pPr>
      <w:r w:rsidRPr="005307A3">
        <w:tab/>
        <w:t>Formatting length:</w:t>
      </w:r>
      <w:r w:rsidRPr="005307A3">
        <w:tab/>
        <w:t>14</w:t>
      </w:r>
    </w:p>
    <w:p w14:paraId="08AAD7C1" w14:textId="77777777" w:rsidR="00BF46E1" w:rsidRPr="005307A3" w:rsidRDefault="00BF46E1" w:rsidP="0041528A">
      <w:pPr>
        <w:pStyle w:val="EW"/>
      </w:pPr>
      <w:r w:rsidRPr="005307A3">
        <w:tab/>
        <w:t>Formatting mode:</w:t>
      </w:r>
      <w:r w:rsidRPr="005307A3">
        <w:tab/>
        <w:t>Left Alignment, Large Font, Bold On, Italic Off, Underline Off, Strikethrough Off</w:t>
      </w:r>
    </w:p>
    <w:p w14:paraId="1D23B8B8" w14:textId="77777777" w:rsidR="00BF46E1" w:rsidRPr="005307A3" w:rsidRDefault="00BF46E1" w:rsidP="0041528A">
      <w:pPr>
        <w:pStyle w:val="EX"/>
      </w:pPr>
      <w:r w:rsidRPr="005307A3">
        <w:t>Colour:</w:t>
      </w:r>
      <w:r w:rsidRPr="005307A3">
        <w:tab/>
        <w:t>Dark Green Foreground, Bright Yellow Background</w:t>
      </w:r>
    </w:p>
    <w:p w14:paraId="7E7227C2" w14:textId="77777777" w:rsidR="00BF46E1" w:rsidRPr="005307A3" w:rsidRDefault="00BF46E1" w:rsidP="00BF46E1">
      <w:r w:rsidRPr="005307A3">
        <w:t>Coding:</w:t>
      </w:r>
    </w:p>
    <w:p w14:paraId="7C6C312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E7F10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A7037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B3D5CD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C1EEE02"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99D972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BD41A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08CBF9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9F03E9"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965C56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51FBD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4387E7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59718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643183"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ECC4BA7" w14:textId="77777777" w:rsidR="00BF46E1" w:rsidRPr="005307A3" w:rsidRDefault="00BF46E1" w:rsidP="00195D76">
            <w:pPr>
              <w:pStyle w:val="TAC"/>
            </w:pPr>
            <w:r w:rsidRPr="005307A3">
              <w:t>85</w:t>
            </w:r>
          </w:p>
        </w:tc>
      </w:tr>
      <w:tr w:rsidR="00BF46E1" w:rsidRPr="005307A3" w14:paraId="063376F8" w14:textId="77777777" w:rsidTr="00195D76">
        <w:trPr>
          <w:jc w:val="center"/>
        </w:trPr>
        <w:tc>
          <w:tcPr>
            <w:tcW w:w="1134" w:type="dxa"/>
            <w:tcBorders>
              <w:top w:val="single" w:sz="4" w:space="0" w:color="auto"/>
              <w:right w:val="single" w:sz="4" w:space="0" w:color="auto"/>
            </w:tcBorders>
          </w:tcPr>
          <w:p w14:paraId="1B986A8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3C0E78"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3803DF5F"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079D07D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E41C1A1"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2BAE1C2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179BAE9"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46045AD4"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301D5D3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18DFDE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F51F7C8"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69B997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A5BFE32" w14:textId="77777777" w:rsidR="00BF46E1" w:rsidRPr="005307A3" w:rsidRDefault="00BF46E1" w:rsidP="00195D76">
            <w:pPr>
              <w:pStyle w:val="TAC"/>
            </w:pPr>
            <w:r w:rsidRPr="005307A3">
              <w:t>74</w:t>
            </w:r>
          </w:p>
        </w:tc>
      </w:tr>
      <w:tr w:rsidR="00BF46E1" w:rsidRPr="005307A3" w14:paraId="521DBA98" w14:textId="77777777" w:rsidTr="00195D76">
        <w:trPr>
          <w:jc w:val="center"/>
        </w:trPr>
        <w:tc>
          <w:tcPr>
            <w:tcW w:w="1134" w:type="dxa"/>
            <w:tcBorders>
              <w:right w:val="single" w:sz="4" w:space="0" w:color="auto"/>
            </w:tcBorders>
          </w:tcPr>
          <w:p w14:paraId="7F67C16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73D7A0"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5923DFFA"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5054654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50BDCDAD"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1C8835E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87858D"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A1B4E62"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49AEF7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6E1E80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8FEE33"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03B1EC3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BBF39EA" w14:textId="77777777" w:rsidR="00BF46E1" w:rsidRPr="005307A3" w:rsidRDefault="00BF46E1" w:rsidP="00195D76">
            <w:pPr>
              <w:pStyle w:val="TAC"/>
            </w:pPr>
            <w:r w:rsidRPr="005307A3">
              <w:t>B4</w:t>
            </w:r>
          </w:p>
        </w:tc>
      </w:tr>
    </w:tbl>
    <w:p w14:paraId="598C4B55" w14:textId="77777777" w:rsidR="00BF46E1" w:rsidRPr="005307A3" w:rsidRDefault="00BF46E1" w:rsidP="00BF46E1"/>
    <w:p w14:paraId="7632EE37" w14:textId="77777777" w:rsidR="00BF46E1" w:rsidRPr="005307A3" w:rsidRDefault="00BF46E1" w:rsidP="00BF46E1">
      <w:r w:rsidRPr="005307A3">
        <w:t>PROACTIVE COMMAND: RECEIVE DATA 2.4.2</w:t>
      </w:r>
    </w:p>
    <w:p w14:paraId="1AE9BB3B" w14:textId="77777777" w:rsidR="00BF46E1" w:rsidRPr="005307A3" w:rsidRDefault="00BF46E1" w:rsidP="00BF46E1">
      <w:r w:rsidRPr="005307A3">
        <w:t>Logically:</w:t>
      </w:r>
    </w:p>
    <w:p w14:paraId="13C074AB" w14:textId="77777777" w:rsidR="00BF46E1" w:rsidRPr="005307A3" w:rsidRDefault="00BF46E1" w:rsidP="0041528A">
      <w:pPr>
        <w:pStyle w:val="EW"/>
      </w:pPr>
      <w:r w:rsidRPr="005307A3">
        <w:t>Command details</w:t>
      </w:r>
    </w:p>
    <w:p w14:paraId="59487A5E" w14:textId="77777777" w:rsidR="00BF46E1" w:rsidRPr="005307A3" w:rsidRDefault="00BF46E1" w:rsidP="0041528A">
      <w:pPr>
        <w:pStyle w:val="EW"/>
      </w:pPr>
      <w:r w:rsidRPr="005307A3">
        <w:tab/>
        <w:t>Command number:</w:t>
      </w:r>
      <w:r w:rsidRPr="005307A3">
        <w:tab/>
        <w:t>1</w:t>
      </w:r>
    </w:p>
    <w:p w14:paraId="4C8B5578" w14:textId="77777777" w:rsidR="00BF46E1" w:rsidRPr="005307A3" w:rsidRDefault="00BF46E1" w:rsidP="0041528A">
      <w:pPr>
        <w:pStyle w:val="EW"/>
      </w:pPr>
      <w:r w:rsidRPr="005307A3">
        <w:tab/>
        <w:t>Command type:</w:t>
      </w:r>
      <w:r w:rsidRPr="005307A3">
        <w:tab/>
        <w:t>RECEIVE DATA</w:t>
      </w:r>
    </w:p>
    <w:p w14:paraId="185AB6F6" w14:textId="77777777" w:rsidR="00BF46E1" w:rsidRPr="005307A3" w:rsidRDefault="00BF46E1" w:rsidP="0041528A">
      <w:pPr>
        <w:pStyle w:val="EW"/>
      </w:pPr>
      <w:r w:rsidRPr="005307A3">
        <w:tab/>
        <w:t>Command qualifier:</w:t>
      </w:r>
      <w:r w:rsidRPr="005307A3">
        <w:tab/>
        <w:t>RFU</w:t>
      </w:r>
    </w:p>
    <w:p w14:paraId="6B29B117" w14:textId="77777777" w:rsidR="00BF46E1" w:rsidRPr="005307A3" w:rsidRDefault="00BF46E1" w:rsidP="0041528A">
      <w:pPr>
        <w:pStyle w:val="EW"/>
      </w:pPr>
      <w:r w:rsidRPr="005307A3">
        <w:t>Device identities</w:t>
      </w:r>
    </w:p>
    <w:p w14:paraId="397BA243" w14:textId="77777777" w:rsidR="00BF46E1" w:rsidRPr="005307A3" w:rsidRDefault="00BF46E1" w:rsidP="0041528A">
      <w:pPr>
        <w:pStyle w:val="EW"/>
      </w:pPr>
      <w:r w:rsidRPr="005307A3">
        <w:tab/>
        <w:t>Source device:</w:t>
      </w:r>
      <w:r w:rsidRPr="005307A3">
        <w:tab/>
        <w:t>UICC</w:t>
      </w:r>
    </w:p>
    <w:p w14:paraId="570CB530" w14:textId="77777777" w:rsidR="00BF46E1" w:rsidRPr="005307A3" w:rsidRDefault="00BF46E1" w:rsidP="0041528A">
      <w:pPr>
        <w:pStyle w:val="EW"/>
      </w:pPr>
      <w:r w:rsidRPr="005307A3">
        <w:tab/>
        <w:t>Destination device:</w:t>
      </w:r>
      <w:r w:rsidRPr="005307A3">
        <w:tab/>
        <w:t>Channel 1</w:t>
      </w:r>
      <w:r w:rsidRPr="005307A3">
        <w:tab/>
      </w:r>
    </w:p>
    <w:p w14:paraId="1D8FCBE8" w14:textId="77777777" w:rsidR="00BF46E1" w:rsidRPr="005307A3" w:rsidRDefault="00BF46E1" w:rsidP="0041528A">
      <w:pPr>
        <w:pStyle w:val="EW"/>
      </w:pPr>
      <w:r w:rsidRPr="005307A3">
        <w:t>Alpha Identifier</w:t>
      </w:r>
      <w:r w:rsidRPr="005307A3">
        <w:tab/>
        <w:t>"Receive Data 2"</w:t>
      </w:r>
    </w:p>
    <w:p w14:paraId="308E321D" w14:textId="77777777" w:rsidR="00BF46E1" w:rsidRPr="005307A3" w:rsidRDefault="00BF46E1" w:rsidP="0041528A">
      <w:pPr>
        <w:pStyle w:val="EW"/>
      </w:pPr>
      <w:r w:rsidRPr="005307A3">
        <w:t>Channel Data Length</w:t>
      </w:r>
    </w:p>
    <w:p w14:paraId="5A254A2A" w14:textId="77777777" w:rsidR="00BF46E1" w:rsidRPr="005307A3" w:rsidRDefault="00BF46E1" w:rsidP="0041528A">
      <w:pPr>
        <w:pStyle w:val="EW"/>
      </w:pPr>
      <w:r w:rsidRPr="005307A3">
        <w:t>Channel Data Length:</w:t>
      </w:r>
      <w:r w:rsidRPr="005307A3">
        <w:tab/>
        <w:t>200</w:t>
      </w:r>
    </w:p>
    <w:p w14:paraId="639B1FF9" w14:textId="77777777" w:rsidR="00BF46E1" w:rsidRPr="005307A3" w:rsidRDefault="00BF46E1" w:rsidP="0041528A">
      <w:pPr>
        <w:pStyle w:val="EW"/>
      </w:pPr>
      <w:r w:rsidRPr="005307A3">
        <w:t>Text Attribute</w:t>
      </w:r>
    </w:p>
    <w:p w14:paraId="512670D1" w14:textId="77777777" w:rsidR="00BF46E1" w:rsidRPr="005307A3" w:rsidRDefault="00BF46E1" w:rsidP="0041528A">
      <w:pPr>
        <w:pStyle w:val="EW"/>
      </w:pPr>
      <w:r w:rsidRPr="005307A3">
        <w:tab/>
        <w:t>Formatting position:</w:t>
      </w:r>
      <w:r w:rsidRPr="005307A3">
        <w:tab/>
        <w:t>0</w:t>
      </w:r>
    </w:p>
    <w:p w14:paraId="4AC2E834" w14:textId="77777777" w:rsidR="00BF46E1" w:rsidRPr="005307A3" w:rsidRDefault="00BF46E1" w:rsidP="0041528A">
      <w:pPr>
        <w:pStyle w:val="EW"/>
      </w:pPr>
      <w:r w:rsidRPr="005307A3">
        <w:tab/>
        <w:t>Formatting length:</w:t>
      </w:r>
      <w:r w:rsidRPr="005307A3">
        <w:tab/>
        <w:t>14</w:t>
      </w:r>
    </w:p>
    <w:p w14:paraId="3252EA68"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31F7779E" w14:textId="77777777" w:rsidR="00BF46E1" w:rsidRPr="005307A3" w:rsidRDefault="00BF46E1" w:rsidP="0041528A">
      <w:pPr>
        <w:pStyle w:val="EX"/>
      </w:pPr>
      <w:r w:rsidRPr="005307A3">
        <w:t>Colour:</w:t>
      </w:r>
      <w:r w:rsidRPr="005307A3">
        <w:tab/>
        <w:t>Dark Green Foreground, Bright Yellow Background</w:t>
      </w:r>
    </w:p>
    <w:p w14:paraId="7DB4A816" w14:textId="77777777" w:rsidR="00BF46E1" w:rsidRPr="005307A3" w:rsidRDefault="00BF46E1" w:rsidP="00BF46E1">
      <w:r w:rsidRPr="005307A3">
        <w:t>Coding:</w:t>
      </w:r>
    </w:p>
    <w:p w14:paraId="16A13CF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FA8B68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ACBC0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7B537E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E2E3B9B"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4EB1AD6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156519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785BD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D39798"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706B770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C285C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293510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99422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A8CAC43"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1B9601B" w14:textId="77777777" w:rsidR="00BF46E1" w:rsidRPr="005307A3" w:rsidRDefault="00BF46E1" w:rsidP="00195D76">
            <w:pPr>
              <w:pStyle w:val="TAC"/>
            </w:pPr>
            <w:r w:rsidRPr="005307A3">
              <w:t>85</w:t>
            </w:r>
          </w:p>
        </w:tc>
      </w:tr>
      <w:tr w:rsidR="00BF46E1" w:rsidRPr="005307A3" w14:paraId="498E9590" w14:textId="77777777" w:rsidTr="00195D76">
        <w:trPr>
          <w:jc w:val="center"/>
        </w:trPr>
        <w:tc>
          <w:tcPr>
            <w:tcW w:w="1134" w:type="dxa"/>
            <w:tcBorders>
              <w:top w:val="single" w:sz="4" w:space="0" w:color="auto"/>
              <w:right w:val="single" w:sz="4" w:space="0" w:color="auto"/>
            </w:tcBorders>
          </w:tcPr>
          <w:p w14:paraId="566E9D1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8DBC4B"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147D7EE3"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2D7984D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9E9CC54"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09506A0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D00CBF6"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529D7D66"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7EE0949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8B112D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C2D702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633F65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27E123D" w14:textId="77777777" w:rsidR="00BF46E1" w:rsidRPr="005307A3" w:rsidRDefault="00BF46E1" w:rsidP="00195D76">
            <w:pPr>
              <w:pStyle w:val="TAC"/>
            </w:pPr>
            <w:r w:rsidRPr="005307A3">
              <w:t>74</w:t>
            </w:r>
          </w:p>
        </w:tc>
      </w:tr>
      <w:tr w:rsidR="00BF46E1" w:rsidRPr="005307A3" w14:paraId="56286CA7" w14:textId="77777777" w:rsidTr="00195D76">
        <w:trPr>
          <w:jc w:val="center"/>
        </w:trPr>
        <w:tc>
          <w:tcPr>
            <w:tcW w:w="1134" w:type="dxa"/>
            <w:tcBorders>
              <w:right w:val="single" w:sz="4" w:space="0" w:color="auto"/>
            </w:tcBorders>
          </w:tcPr>
          <w:p w14:paraId="7E0C824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EE3316"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0D2A9874"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6275C3A"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F09FEDB"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5D82CC9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F04739"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5E94BA6"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207CF2F"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0A41A8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9AD928"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59898FC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5D7A45" w14:textId="77777777" w:rsidR="00BF46E1" w:rsidRPr="005307A3" w:rsidRDefault="00BF46E1" w:rsidP="00195D76">
            <w:pPr>
              <w:pStyle w:val="TAC"/>
            </w:pPr>
            <w:r w:rsidRPr="005307A3">
              <w:t>B4</w:t>
            </w:r>
          </w:p>
        </w:tc>
      </w:tr>
    </w:tbl>
    <w:p w14:paraId="67DD165C" w14:textId="77777777" w:rsidR="00BF46E1" w:rsidRPr="005307A3" w:rsidRDefault="00BF46E1" w:rsidP="00BF46E1"/>
    <w:p w14:paraId="27AFC381" w14:textId="77777777" w:rsidR="00BF46E1" w:rsidRPr="005307A3" w:rsidRDefault="00BF46E1" w:rsidP="00BF46E1">
      <w:r w:rsidRPr="005307A3">
        <w:t>PROACTIVE COMMAND: RECEIVE DATA 2.4.3</w:t>
      </w:r>
    </w:p>
    <w:p w14:paraId="1CEBFDEA" w14:textId="77777777" w:rsidR="00BF46E1" w:rsidRPr="005307A3" w:rsidRDefault="00BF46E1" w:rsidP="00BF46E1">
      <w:r w:rsidRPr="005307A3">
        <w:t>Logically:</w:t>
      </w:r>
    </w:p>
    <w:p w14:paraId="2478A984" w14:textId="77777777" w:rsidR="00BF46E1" w:rsidRPr="005307A3" w:rsidRDefault="00BF46E1" w:rsidP="0041528A">
      <w:pPr>
        <w:pStyle w:val="EW"/>
      </w:pPr>
      <w:r w:rsidRPr="005307A3">
        <w:t>Command details</w:t>
      </w:r>
    </w:p>
    <w:p w14:paraId="440BE693" w14:textId="77777777" w:rsidR="00BF46E1" w:rsidRPr="005307A3" w:rsidRDefault="00BF46E1" w:rsidP="0041528A">
      <w:pPr>
        <w:pStyle w:val="EW"/>
      </w:pPr>
      <w:r w:rsidRPr="005307A3">
        <w:tab/>
        <w:t>Command number:</w:t>
      </w:r>
      <w:r w:rsidRPr="005307A3">
        <w:tab/>
        <w:t>1</w:t>
      </w:r>
    </w:p>
    <w:p w14:paraId="17996308" w14:textId="77777777" w:rsidR="00BF46E1" w:rsidRPr="005307A3" w:rsidRDefault="00BF46E1" w:rsidP="0041528A">
      <w:pPr>
        <w:pStyle w:val="EW"/>
      </w:pPr>
      <w:r w:rsidRPr="005307A3">
        <w:tab/>
        <w:t>Command type:</w:t>
      </w:r>
      <w:r w:rsidRPr="005307A3">
        <w:tab/>
        <w:t>RECEIVE DATA</w:t>
      </w:r>
    </w:p>
    <w:p w14:paraId="7278E446" w14:textId="77777777" w:rsidR="00BF46E1" w:rsidRPr="005307A3" w:rsidRDefault="00BF46E1" w:rsidP="0041528A">
      <w:pPr>
        <w:pStyle w:val="EW"/>
      </w:pPr>
      <w:r w:rsidRPr="005307A3">
        <w:tab/>
        <w:t>Command qualifier:</w:t>
      </w:r>
      <w:r w:rsidRPr="005307A3">
        <w:tab/>
        <w:t>RFU</w:t>
      </w:r>
    </w:p>
    <w:p w14:paraId="22DA3E61" w14:textId="77777777" w:rsidR="00BF46E1" w:rsidRPr="005307A3" w:rsidRDefault="00BF46E1" w:rsidP="0041528A">
      <w:pPr>
        <w:pStyle w:val="EW"/>
      </w:pPr>
      <w:r w:rsidRPr="005307A3">
        <w:t>Device identities</w:t>
      </w:r>
    </w:p>
    <w:p w14:paraId="2997C6E9" w14:textId="77777777" w:rsidR="00BF46E1" w:rsidRPr="005307A3" w:rsidRDefault="00BF46E1" w:rsidP="0041528A">
      <w:pPr>
        <w:pStyle w:val="EW"/>
      </w:pPr>
      <w:r w:rsidRPr="005307A3">
        <w:tab/>
        <w:t>Source device:</w:t>
      </w:r>
      <w:r w:rsidRPr="005307A3">
        <w:tab/>
        <w:t>UICC</w:t>
      </w:r>
    </w:p>
    <w:p w14:paraId="3EB6B0E9" w14:textId="77777777" w:rsidR="00BF46E1" w:rsidRPr="005307A3" w:rsidRDefault="00BF46E1" w:rsidP="0041528A">
      <w:pPr>
        <w:pStyle w:val="EW"/>
      </w:pPr>
      <w:r w:rsidRPr="005307A3">
        <w:tab/>
        <w:t>Destination device:</w:t>
      </w:r>
      <w:r w:rsidRPr="005307A3">
        <w:tab/>
        <w:t>Channel 1</w:t>
      </w:r>
      <w:r w:rsidRPr="005307A3">
        <w:tab/>
      </w:r>
    </w:p>
    <w:p w14:paraId="01ADB370" w14:textId="77777777" w:rsidR="00BF46E1" w:rsidRPr="005307A3" w:rsidRDefault="00BF46E1" w:rsidP="0041528A">
      <w:pPr>
        <w:pStyle w:val="EW"/>
      </w:pPr>
      <w:r w:rsidRPr="005307A3">
        <w:t>Alpha Identifier</w:t>
      </w:r>
      <w:r w:rsidRPr="005307A3">
        <w:tab/>
        <w:t>"Receive Data 3"</w:t>
      </w:r>
    </w:p>
    <w:p w14:paraId="7FC98C87" w14:textId="77777777" w:rsidR="00BF46E1" w:rsidRPr="005307A3" w:rsidRDefault="00BF46E1" w:rsidP="0041528A">
      <w:pPr>
        <w:pStyle w:val="EW"/>
      </w:pPr>
      <w:r w:rsidRPr="005307A3">
        <w:t>Channel Data Length</w:t>
      </w:r>
    </w:p>
    <w:p w14:paraId="722103C3" w14:textId="77777777" w:rsidR="00BF46E1" w:rsidRPr="005307A3" w:rsidRDefault="00BF46E1" w:rsidP="0041528A">
      <w:pPr>
        <w:pStyle w:val="EX"/>
      </w:pPr>
      <w:r w:rsidRPr="005307A3">
        <w:tab/>
        <w:t>Channel Data Length:</w:t>
      </w:r>
      <w:r w:rsidRPr="005307A3">
        <w:tab/>
        <w:t>200</w:t>
      </w:r>
    </w:p>
    <w:p w14:paraId="779A562F" w14:textId="77777777" w:rsidR="00BF46E1" w:rsidRPr="005307A3" w:rsidRDefault="00BF46E1" w:rsidP="00BF46E1">
      <w:r w:rsidRPr="005307A3">
        <w:t>Coding:</w:t>
      </w:r>
    </w:p>
    <w:p w14:paraId="76E93D2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42900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DB4F7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4855E47"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B7EAAF9"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457202D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1E42A5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939B1A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560861E"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30606D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94032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D2CA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7A255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B6B15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0BF40E3" w14:textId="77777777" w:rsidR="00BF46E1" w:rsidRPr="005307A3" w:rsidRDefault="00BF46E1" w:rsidP="00195D76">
            <w:pPr>
              <w:pStyle w:val="TAC"/>
            </w:pPr>
            <w:r w:rsidRPr="005307A3">
              <w:t>85</w:t>
            </w:r>
          </w:p>
        </w:tc>
      </w:tr>
      <w:tr w:rsidR="00BF46E1" w:rsidRPr="005307A3" w14:paraId="03BC334D" w14:textId="77777777" w:rsidTr="00195D76">
        <w:trPr>
          <w:jc w:val="center"/>
        </w:trPr>
        <w:tc>
          <w:tcPr>
            <w:tcW w:w="1134" w:type="dxa"/>
            <w:tcBorders>
              <w:top w:val="single" w:sz="4" w:space="0" w:color="auto"/>
              <w:right w:val="single" w:sz="4" w:space="0" w:color="auto"/>
            </w:tcBorders>
          </w:tcPr>
          <w:p w14:paraId="2412BAD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965F15"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0CCAA371"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54ECCE7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BB874DC"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0E67CB0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EE5953A"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89AB44E"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3203CCD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6D5DF9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5EEB5DC"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1C3A04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8E77D3C" w14:textId="77777777" w:rsidR="00BF46E1" w:rsidRPr="005307A3" w:rsidRDefault="00BF46E1" w:rsidP="00195D76">
            <w:pPr>
              <w:pStyle w:val="TAC"/>
            </w:pPr>
            <w:r w:rsidRPr="005307A3">
              <w:t>74</w:t>
            </w:r>
          </w:p>
        </w:tc>
      </w:tr>
      <w:tr w:rsidR="00BF46E1" w:rsidRPr="005307A3" w14:paraId="4C0005D0" w14:textId="77777777" w:rsidTr="00195D76">
        <w:trPr>
          <w:jc w:val="center"/>
        </w:trPr>
        <w:tc>
          <w:tcPr>
            <w:tcW w:w="1134" w:type="dxa"/>
            <w:tcBorders>
              <w:right w:val="single" w:sz="4" w:space="0" w:color="auto"/>
            </w:tcBorders>
          </w:tcPr>
          <w:p w14:paraId="6608D5E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030350"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AA312B2"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D10E93D"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0CD0BA4E"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3E88009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8BEB9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CDAAD7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3CA5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B3E9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17618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05DBF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D4CE6D" w14:textId="77777777" w:rsidR="00BF46E1" w:rsidRPr="005307A3" w:rsidRDefault="00BF46E1" w:rsidP="00195D76">
            <w:pPr>
              <w:pStyle w:val="TAC"/>
            </w:pPr>
          </w:p>
        </w:tc>
      </w:tr>
    </w:tbl>
    <w:p w14:paraId="37EBCAB7" w14:textId="77777777" w:rsidR="00BF46E1" w:rsidRPr="005307A3" w:rsidRDefault="00BF46E1" w:rsidP="00BF46E1"/>
    <w:p w14:paraId="6BCC9343" w14:textId="77777777" w:rsidR="00BF46E1" w:rsidRPr="005307A3" w:rsidRDefault="00BF46E1" w:rsidP="00BF46E1">
      <w:r w:rsidRPr="005307A3">
        <w:t>TERMINAL RESPONSE: RECEIVE DATA 2.4.1</w:t>
      </w:r>
    </w:p>
    <w:p w14:paraId="223A67CE" w14:textId="77777777" w:rsidR="00BF46E1" w:rsidRPr="005307A3" w:rsidRDefault="00BF46E1" w:rsidP="00BF46E1">
      <w:r w:rsidRPr="005307A3">
        <w:t>Logically:</w:t>
      </w:r>
    </w:p>
    <w:p w14:paraId="35AD040E" w14:textId="77777777" w:rsidR="00BF46E1" w:rsidRPr="005307A3" w:rsidRDefault="00BF46E1" w:rsidP="0041528A">
      <w:pPr>
        <w:pStyle w:val="EW"/>
      </w:pPr>
      <w:r w:rsidRPr="005307A3">
        <w:t>Command details</w:t>
      </w:r>
    </w:p>
    <w:p w14:paraId="49816C18" w14:textId="77777777" w:rsidR="00BF46E1" w:rsidRPr="005307A3" w:rsidRDefault="00BF46E1" w:rsidP="0041528A">
      <w:pPr>
        <w:pStyle w:val="EW"/>
      </w:pPr>
      <w:r w:rsidRPr="005307A3">
        <w:tab/>
        <w:t>Command number:</w:t>
      </w:r>
      <w:r w:rsidRPr="005307A3">
        <w:tab/>
        <w:t>1</w:t>
      </w:r>
    </w:p>
    <w:p w14:paraId="051CBADA" w14:textId="77777777" w:rsidR="00BF46E1" w:rsidRPr="005307A3" w:rsidRDefault="00BF46E1" w:rsidP="0041528A">
      <w:pPr>
        <w:pStyle w:val="EW"/>
      </w:pPr>
      <w:r w:rsidRPr="005307A3">
        <w:tab/>
        <w:t>Command type:</w:t>
      </w:r>
      <w:r w:rsidRPr="005307A3">
        <w:tab/>
        <w:t>RECEIVE DATA</w:t>
      </w:r>
    </w:p>
    <w:p w14:paraId="3A38E06A" w14:textId="77777777" w:rsidR="00BF46E1" w:rsidRPr="005307A3" w:rsidRDefault="00BF46E1" w:rsidP="0041528A">
      <w:pPr>
        <w:pStyle w:val="EW"/>
      </w:pPr>
      <w:r w:rsidRPr="005307A3">
        <w:tab/>
        <w:t>Command qualifier:</w:t>
      </w:r>
      <w:r w:rsidRPr="005307A3">
        <w:tab/>
        <w:t>RFU</w:t>
      </w:r>
    </w:p>
    <w:p w14:paraId="33060439" w14:textId="77777777" w:rsidR="00BF46E1" w:rsidRPr="005307A3" w:rsidRDefault="00BF46E1" w:rsidP="0041528A">
      <w:pPr>
        <w:pStyle w:val="EW"/>
      </w:pPr>
      <w:r w:rsidRPr="005307A3">
        <w:t>Device identities</w:t>
      </w:r>
    </w:p>
    <w:p w14:paraId="08DCBDA7" w14:textId="77777777" w:rsidR="00BF46E1" w:rsidRPr="005307A3" w:rsidRDefault="00BF46E1" w:rsidP="0041528A">
      <w:pPr>
        <w:pStyle w:val="EW"/>
      </w:pPr>
      <w:r w:rsidRPr="005307A3">
        <w:tab/>
        <w:t>Source device:</w:t>
      </w:r>
      <w:r w:rsidRPr="005307A3">
        <w:tab/>
        <w:t>ME</w:t>
      </w:r>
    </w:p>
    <w:p w14:paraId="176452F6" w14:textId="77777777" w:rsidR="00BF46E1" w:rsidRPr="005307A3" w:rsidRDefault="00BF46E1" w:rsidP="0041528A">
      <w:pPr>
        <w:pStyle w:val="EW"/>
      </w:pPr>
      <w:r w:rsidRPr="005307A3">
        <w:tab/>
        <w:t>Destination device:</w:t>
      </w:r>
      <w:r w:rsidRPr="005307A3">
        <w:tab/>
        <w:t>UICC</w:t>
      </w:r>
    </w:p>
    <w:p w14:paraId="7ECF700B" w14:textId="77777777" w:rsidR="00BF46E1" w:rsidRPr="005307A3" w:rsidRDefault="00BF46E1" w:rsidP="0041528A">
      <w:pPr>
        <w:pStyle w:val="EW"/>
      </w:pPr>
      <w:r w:rsidRPr="005307A3">
        <w:t>Result</w:t>
      </w:r>
    </w:p>
    <w:p w14:paraId="770A5D8A" w14:textId="77777777" w:rsidR="00BF46E1" w:rsidRPr="005307A3" w:rsidRDefault="00BF46E1" w:rsidP="0041528A">
      <w:pPr>
        <w:pStyle w:val="EW"/>
      </w:pPr>
      <w:r w:rsidRPr="005307A3">
        <w:tab/>
        <w:t>General Result:</w:t>
      </w:r>
      <w:r w:rsidRPr="005307A3">
        <w:tab/>
        <w:t>Command performed successfully</w:t>
      </w:r>
    </w:p>
    <w:p w14:paraId="63B36799" w14:textId="77777777" w:rsidR="00BF46E1" w:rsidRPr="005307A3" w:rsidRDefault="00BF46E1" w:rsidP="0041528A">
      <w:pPr>
        <w:pStyle w:val="EW"/>
      </w:pPr>
      <w:r w:rsidRPr="005307A3">
        <w:t>Channel Data:</w:t>
      </w:r>
      <w:r w:rsidRPr="005307A3">
        <w:tab/>
        <w:t>00 01 02 .. C7 (200 Bytes of data)</w:t>
      </w:r>
    </w:p>
    <w:p w14:paraId="749A4B25" w14:textId="77777777" w:rsidR="00BF46E1" w:rsidRPr="005307A3" w:rsidRDefault="00BF46E1" w:rsidP="0041528A">
      <w:pPr>
        <w:pStyle w:val="EX"/>
      </w:pPr>
      <w:r w:rsidRPr="005307A3">
        <w:t>Channel data length:</w:t>
      </w:r>
      <w:r w:rsidRPr="005307A3">
        <w:tab/>
        <w:t>FF</w:t>
      </w:r>
    </w:p>
    <w:p w14:paraId="5E41C03A" w14:textId="77777777" w:rsidR="00BF46E1" w:rsidRPr="005307A3" w:rsidRDefault="00BF46E1" w:rsidP="00BF46E1">
      <w:r w:rsidRPr="005307A3">
        <w:t>Coding:</w:t>
      </w:r>
    </w:p>
    <w:p w14:paraId="1B785F9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3E036E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F7FA9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B568CA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25E323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B847A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2A0F6C8"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42823D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F37FA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2757C1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02573C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D8D2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FE0A79"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3E472B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119725" w14:textId="77777777" w:rsidR="00BF46E1" w:rsidRPr="005307A3" w:rsidRDefault="00BF46E1" w:rsidP="00195D76">
            <w:pPr>
              <w:pStyle w:val="TAC"/>
            </w:pPr>
            <w:r w:rsidRPr="005307A3">
              <w:t>00</w:t>
            </w:r>
          </w:p>
        </w:tc>
      </w:tr>
      <w:tr w:rsidR="00BF46E1" w:rsidRPr="005307A3" w14:paraId="45E76C5D" w14:textId="77777777" w:rsidTr="00195D76">
        <w:trPr>
          <w:jc w:val="center"/>
        </w:trPr>
        <w:tc>
          <w:tcPr>
            <w:tcW w:w="1134" w:type="dxa"/>
            <w:tcBorders>
              <w:top w:val="single" w:sz="4" w:space="0" w:color="auto"/>
              <w:right w:val="single" w:sz="4" w:space="0" w:color="auto"/>
            </w:tcBorders>
          </w:tcPr>
          <w:p w14:paraId="7BA78BF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B27925"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0ADE739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305E21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3C0667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27238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8B563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76C00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DB20D7C"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22BC1D66"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25C0933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DD8C69"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9607EA6" w14:textId="77777777" w:rsidR="00BF46E1" w:rsidRPr="005307A3" w:rsidRDefault="00BF46E1" w:rsidP="00195D76">
            <w:pPr>
              <w:pStyle w:val="TAC"/>
            </w:pPr>
          </w:p>
        </w:tc>
      </w:tr>
    </w:tbl>
    <w:p w14:paraId="5A34FF41" w14:textId="77777777" w:rsidR="00BF46E1" w:rsidRPr="005307A3" w:rsidRDefault="00BF46E1" w:rsidP="00BF46E1"/>
    <w:p w14:paraId="3E3147CA" w14:textId="77777777" w:rsidR="00BF46E1" w:rsidRPr="005307A3" w:rsidRDefault="00BF46E1" w:rsidP="00BF46E1">
      <w:pPr>
        <w:pStyle w:val="H6"/>
      </w:pPr>
      <w:r w:rsidRPr="005307A3">
        <w:t>27.22.4.29.2.4.5</w:t>
      </w:r>
      <w:r w:rsidRPr="005307A3">
        <w:tab/>
        <w:t>Test Requirement</w:t>
      </w:r>
    </w:p>
    <w:p w14:paraId="039BEECC" w14:textId="77777777" w:rsidR="00BF46E1" w:rsidRPr="005307A3" w:rsidRDefault="00BF46E1" w:rsidP="00BF46E1">
      <w:r w:rsidRPr="005307A3">
        <w:t>The ME shall operate in the manner defined in expected sequences 2.4.</w:t>
      </w:r>
    </w:p>
    <w:p w14:paraId="1024B67E" w14:textId="77777777" w:rsidR="00BF46E1" w:rsidRPr="005307A3" w:rsidRDefault="00BF46E1" w:rsidP="00BF46E1">
      <w:pPr>
        <w:pStyle w:val="H6"/>
      </w:pPr>
      <w:r w:rsidRPr="005307A3">
        <w:t>27.22.4.29.2.5</w:t>
      </w:r>
      <w:r w:rsidRPr="005307A3">
        <w:tab/>
        <w:t>RECEIVE DATA (support of Text Attribute – Small Font Size)</w:t>
      </w:r>
    </w:p>
    <w:p w14:paraId="6B79C3F5" w14:textId="77777777" w:rsidR="00BF46E1" w:rsidRPr="005307A3" w:rsidRDefault="00BF46E1" w:rsidP="00BF46E1">
      <w:pPr>
        <w:pStyle w:val="H6"/>
      </w:pPr>
      <w:r w:rsidRPr="005307A3">
        <w:t>27.22.4.29.2.5.1</w:t>
      </w:r>
      <w:r w:rsidRPr="005307A3">
        <w:tab/>
        <w:t>Definition and applicability</w:t>
      </w:r>
    </w:p>
    <w:p w14:paraId="395F7315" w14:textId="77777777" w:rsidR="00BF46E1" w:rsidRPr="005307A3" w:rsidRDefault="00BF46E1" w:rsidP="00BF46E1">
      <w:r w:rsidRPr="005307A3">
        <w:t>See clause 3.2.2.</w:t>
      </w:r>
    </w:p>
    <w:p w14:paraId="1DCEC7D2" w14:textId="77777777" w:rsidR="00BF46E1" w:rsidRPr="005307A3" w:rsidRDefault="00BF46E1" w:rsidP="00BF46E1">
      <w:pPr>
        <w:pStyle w:val="H6"/>
      </w:pPr>
      <w:r w:rsidRPr="005307A3">
        <w:t>27.22.4.29.2.5.2</w:t>
      </w:r>
      <w:r w:rsidRPr="005307A3">
        <w:tab/>
        <w:t>Conformance requirements</w:t>
      </w:r>
    </w:p>
    <w:p w14:paraId="20D478F1" w14:textId="77777777" w:rsidR="00BF46E1" w:rsidRPr="005307A3" w:rsidRDefault="00BF46E1" w:rsidP="00BF46E1">
      <w:r w:rsidRPr="005307A3">
        <w:t>The ME shall support the class "e" commands as defined in:</w:t>
      </w:r>
    </w:p>
    <w:p w14:paraId="12306B21" w14:textId="77777777" w:rsidR="00BF46E1" w:rsidRPr="005307A3" w:rsidRDefault="00BF46E1" w:rsidP="00BF46E1">
      <w:pPr>
        <w:pStyle w:val="B1"/>
      </w:pPr>
      <w:r w:rsidRPr="005307A3">
        <w:lastRenderedPageBreak/>
        <w:t>-</w:t>
      </w:r>
      <w:r w:rsidRPr="005307A3">
        <w:tab/>
        <w:t>TS 31.111 [15].</w:t>
      </w:r>
    </w:p>
    <w:p w14:paraId="668A7F97" w14:textId="77777777" w:rsidR="00BF46E1" w:rsidRPr="005307A3" w:rsidRDefault="00BF46E1" w:rsidP="00BF46E1">
      <w:pPr>
        <w:pStyle w:val="H6"/>
      </w:pPr>
      <w:r w:rsidRPr="005307A3">
        <w:t>27.22.4.29.2.5.3</w:t>
      </w:r>
      <w:r w:rsidRPr="005307A3">
        <w:tab/>
        <w:t>Test purpose</w:t>
      </w:r>
    </w:p>
    <w:p w14:paraId="6A4DC34E" w14:textId="77777777" w:rsidR="00BF46E1" w:rsidRPr="005307A3" w:rsidRDefault="00BF46E1" w:rsidP="00BF46E1">
      <w:r w:rsidRPr="005307A3">
        <w:t>To verify that the ME shall display the alpha identifier according to small font size the text attribute configuration in the RECEIVE DATA proactive command and send a TERMINAL RESPONSE (Command Performed Successfully) to the UICC.</w:t>
      </w:r>
    </w:p>
    <w:p w14:paraId="444A866A" w14:textId="77777777" w:rsidR="00BF46E1" w:rsidRPr="005307A3" w:rsidRDefault="00BF46E1" w:rsidP="00BF46E1">
      <w:pPr>
        <w:pStyle w:val="H6"/>
      </w:pPr>
      <w:r w:rsidRPr="005307A3">
        <w:t>27.22.4.29.2.5.4</w:t>
      </w:r>
      <w:r w:rsidRPr="005307A3">
        <w:tab/>
        <w:t>Method of test</w:t>
      </w:r>
    </w:p>
    <w:p w14:paraId="7A136CBE" w14:textId="77777777" w:rsidR="00BF46E1" w:rsidRPr="005307A3" w:rsidRDefault="00BF46E1" w:rsidP="00BF46E1">
      <w:pPr>
        <w:pStyle w:val="H6"/>
      </w:pPr>
      <w:r w:rsidRPr="005307A3">
        <w:t>27.22.4.29.2.5.4.1</w:t>
      </w:r>
      <w:r w:rsidRPr="005307A3">
        <w:tab/>
        <w:t>Initial conditions</w:t>
      </w:r>
    </w:p>
    <w:p w14:paraId="563FA5DD" w14:textId="77777777" w:rsidR="00BF46E1" w:rsidRPr="005307A3" w:rsidRDefault="00BF46E1" w:rsidP="00BF46E1">
      <w:r w:rsidRPr="005307A3">
        <w:t>The ME is connected to the USIM Simulator and the USS. The elementary files are coded as Toolkit default.</w:t>
      </w:r>
    </w:p>
    <w:p w14:paraId="62CAFE67" w14:textId="77777777" w:rsidR="00BF46E1" w:rsidRPr="005307A3" w:rsidRDefault="00BF46E1" w:rsidP="00BF46E1">
      <w:r w:rsidRPr="005307A3">
        <w:t>Prior to this test the ME shall have been powered on and performed the PROFILE DOWNLOAD procedure.</w:t>
      </w:r>
    </w:p>
    <w:p w14:paraId="208E9D92"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1A3FAFF3" w14:textId="77777777" w:rsidR="00BF46E1" w:rsidRPr="005307A3" w:rsidRDefault="00BF46E1" w:rsidP="00BF46E1">
      <w:r w:rsidRPr="005307A3">
        <w:t>The channel identifier value used for these tests is set to 1 as an example.</w:t>
      </w:r>
    </w:p>
    <w:p w14:paraId="184DC2D0" w14:textId="77777777" w:rsidR="00BF46E1" w:rsidRPr="005307A3" w:rsidRDefault="00BF46E1" w:rsidP="00BF46E1">
      <w:r w:rsidRPr="005307A3">
        <w:t>This channel identifier is dependent on the ME's default channel identifier as declared in table A.2/27.</w:t>
      </w:r>
    </w:p>
    <w:p w14:paraId="7A376E9D"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3B9B810F"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57B2F863" w14:textId="77777777" w:rsidR="00BF46E1" w:rsidRPr="005307A3" w:rsidRDefault="00BF46E1" w:rsidP="00BF46E1">
      <w:r w:rsidRPr="005307A3">
        <w:t>Bearer Parameters:</w:t>
      </w:r>
      <w:r w:rsidRPr="005307A3">
        <w:tab/>
      </w:r>
      <w:r w:rsidRPr="005307A3">
        <w:tab/>
        <w:t>Same Bearer Parameters as defined in 27.22.4.27.2.4.1</w:t>
      </w:r>
    </w:p>
    <w:p w14:paraId="07EFC2F0" w14:textId="77777777" w:rsidR="00BF46E1" w:rsidRPr="005307A3" w:rsidRDefault="00BF46E1" w:rsidP="00BF46E1">
      <w:r w:rsidRPr="005307A3">
        <w:t>GPRS Parameters:</w:t>
      </w:r>
      <w:r w:rsidRPr="005307A3">
        <w:tab/>
      </w:r>
      <w:r w:rsidRPr="005307A3">
        <w:tab/>
        <w:t>Same GPRS Parameters as defined in 27.22.4.27.2.4.1</w:t>
      </w:r>
    </w:p>
    <w:p w14:paraId="141623EB" w14:textId="77777777" w:rsidR="00BF46E1" w:rsidRPr="005307A3" w:rsidRDefault="00BF46E1" w:rsidP="00BF46E1">
      <w:r w:rsidRPr="005307A3">
        <w:t>UICC/ME interface transport level:</w:t>
      </w:r>
      <w:r w:rsidRPr="005307A3">
        <w:tab/>
        <w:t>Same UICC/ME transport interface level as defined in 27.22.4.27.2.4.1</w:t>
      </w:r>
    </w:p>
    <w:p w14:paraId="306CA0B9" w14:textId="321CC567" w:rsidR="00BF46E1" w:rsidRPr="005307A3" w:rsidRDefault="00BF46E1" w:rsidP="00BF46E1">
      <w:r w:rsidRPr="005307A3">
        <w:t>Data destination address:</w:t>
      </w:r>
      <w:r w:rsidRPr="005307A3">
        <w:tab/>
        <w:t>Same Data Destination Address as defined in 27.22.4.27.2.4.1.</w:t>
      </w:r>
    </w:p>
    <w:p w14:paraId="525EB571" w14:textId="77777777" w:rsidR="00BF46E1" w:rsidRPr="005307A3" w:rsidRDefault="00BF46E1" w:rsidP="00BF46E1">
      <w:pPr>
        <w:pStyle w:val="H6"/>
      </w:pPr>
      <w:r w:rsidRPr="005307A3">
        <w:lastRenderedPageBreak/>
        <w:t>27.22.4.29.2.5.4.2</w:t>
      </w:r>
      <w:r w:rsidRPr="005307A3">
        <w:tab/>
        <w:t>Procedure</w:t>
      </w:r>
    </w:p>
    <w:p w14:paraId="1663A0E5" w14:textId="77777777" w:rsidR="00BF46E1" w:rsidRPr="005307A3" w:rsidRDefault="00BF46E1" w:rsidP="00BF46E1">
      <w:pPr>
        <w:pStyle w:val="TH"/>
      </w:pPr>
      <w:r w:rsidRPr="005307A3">
        <w:t>Expected sequence 2.5 (RECEIVE DATA, with Text Attribute – Small Font Size)</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2063293C" w14:textId="77777777" w:rsidTr="00195D76">
        <w:trPr>
          <w:cantSplit/>
          <w:jc w:val="center"/>
        </w:trPr>
        <w:tc>
          <w:tcPr>
            <w:tcW w:w="574" w:type="dxa"/>
            <w:tcBorders>
              <w:top w:val="single" w:sz="6" w:space="0" w:color="auto"/>
              <w:left w:val="single" w:sz="6" w:space="0" w:color="auto"/>
              <w:right w:val="single" w:sz="6" w:space="0" w:color="auto"/>
            </w:tcBorders>
          </w:tcPr>
          <w:p w14:paraId="072039CD"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7A562152"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55493B4D"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7574E431" w14:textId="77777777" w:rsidR="00BF46E1" w:rsidRPr="005307A3" w:rsidRDefault="00BF46E1" w:rsidP="00195D76">
            <w:pPr>
              <w:pStyle w:val="TAH"/>
            </w:pPr>
            <w:r w:rsidRPr="005307A3">
              <w:t>Comments</w:t>
            </w:r>
          </w:p>
        </w:tc>
      </w:tr>
      <w:tr w:rsidR="00BF46E1" w:rsidRPr="005307A3" w14:paraId="6DA47121" w14:textId="77777777" w:rsidTr="00195D76">
        <w:trPr>
          <w:cantSplit/>
          <w:jc w:val="center"/>
        </w:trPr>
        <w:tc>
          <w:tcPr>
            <w:tcW w:w="574" w:type="dxa"/>
            <w:tcBorders>
              <w:top w:val="single" w:sz="6" w:space="0" w:color="auto"/>
              <w:left w:val="single" w:sz="6" w:space="0" w:color="auto"/>
              <w:right w:val="single" w:sz="6" w:space="0" w:color="auto"/>
            </w:tcBorders>
          </w:tcPr>
          <w:p w14:paraId="173198F9"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64C6487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25D61BE7"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21F92245" w14:textId="77777777" w:rsidR="00BF46E1" w:rsidRPr="005307A3" w:rsidRDefault="00BF46E1" w:rsidP="00195D76">
            <w:pPr>
              <w:pStyle w:val="TAL"/>
            </w:pPr>
          </w:p>
        </w:tc>
      </w:tr>
      <w:tr w:rsidR="00BF46E1" w:rsidRPr="005307A3" w14:paraId="4391A673" w14:textId="77777777" w:rsidTr="00195D76">
        <w:trPr>
          <w:cantSplit/>
          <w:jc w:val="center"/>
        </w:trPr>
        <w:tc>
          <w:tcPr>
            <w:tcW w:w="574" w:type="dxa"/>
            <w:tcBorders>
              <w:left w:val="single" w:sz="6" w:space="0" w:color="auto"/>
              <w:right w:val="single" w:sz="6" w:space="0" w:color="auto"/>
            </w:tcBorders>
          </w:tcPr>
          <w:p w14:paraId="5894E471"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630C9AC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759B2C1E"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CF87AF3" w14:textId="77777777" w:rsidR="00BF46E1" w:rsidRPr="005307A3" w:rsidRDefault="00BF46E1" w:rsidP="00195D76">
            <w:pPr>
              <w:pStyle w:val="TAL"/>
            </w:pPr>
          </w:p>
        </w:tc>
      </w:tr>
      <w:tr w:rsidR="00BF46E1" w:rsidRPr="005307A3" w14:paraId="22DAF062" w14:textId="77777777" w:rsidTr="00195D76">
        <w:trPr>
          <w:cantSplit/>
          <w:jc w:val="center"/>
        </w:trPr>
        <w:tc>
          <w:tcPr>
            <w:tcW w:w="574" w:type="dxa"/>
            <w:tcBorders>
              <w:left w:val="single" w:sz="6" w:space="0" w:color="auto"/>
              <w:right w:val="single" w:sz="6" w:space="0" w:color="auto"/>
            </w:tcBorders>
          </w:tcPr>
          <w:p w14:paraId="45AB7261"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5D4FBC9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5702E663"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254D55A2" w14:textId="77777777" w:rsidR="00BF46E1" w:rsidRPr="005307A3" w:rsidRDefault="00BF46E1" w:rsidP="00195D76">
            <w:pPr>
              <w:pStyle w:val="TAL"/>
            </w:pPr>
          </w:p>
        </w:tc>
      </w:tr>
      <w:tr w:rsidR="00BF46E1" w:rsidRPr="005307A3" w14:paraId="3A62227B" w14:textId="77777777" w:rsidTr="00195D76">
        <w:trPr>
          <w:cantSplit/>
          <w:jc w:val="center"/>
        </w:trPr>
        <w:tc>
          <w:tcPr>
            <w:tcW w:w="574" w:type="dxa"/>
            <w:tcBorders>
              <w:left w:val="single" w:sz="6" w:space="0" w:color="auto"/>
              <w:right w:val="single" w:sz="6" w:space="0" w:color="auto"/>
            </w:tcBorders>
          </w:tcPr>
          <w:p w14:paraId="4444B2D9"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1A8E011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54CD2D38"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5E4C90F6" w14:textId="77777777" w:rsidR="00BF46E1" w:rsidRPr="005307A3" w:rsidRDefault="00BF46E1" w:rsidP="00195D76">
            <w:pPr>
              <w:pStyle w:val="TAL"/>
            </w:pPr>
          </w:p>
        </w:tc>
      </w:tr>
      <w:tr w:rsidR="00BF46E1" w:rsidRPr="005307A3" w14:paraId="33D4AF04" w14:textId="77777777" w:rsidTr="00195D76">
        <w:trPr>
          <w:cantSplit/>
          <w:jc w:val="center"/>
        </w:trPr>
        <w:tc>
          <w:tcPr>
            <w:tcW w:w="574" w:type="dxa"/>
            <w:tcBorders>
              <w:left w:val="single" w:sz="6" w:space="0" w:color="auto"/>
              <w:right w:val="single" w:sz="6" w:space="0" w:color="auto"/>
            </w:tcBorders>
          </w:tcPr>
          <w:p w14:paraId="61D19ED9"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41C7E6B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CE9D172"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2114BE49" w14:textId="77777777" w:rsidR="00BF46E1" w:rsidRPr="005307A3" w:rsidRDefault="00BF46E1" w:rsidP="00195D76">
            <w:pPr>
              <w:pStyle w:val="TAL"/>
            </w:pPr>
            <w:r w:rsidRPr="005307A3">
              <w:t>See initial conditions</w:t>
            </w:r>
          </w:p>
        </w:tc>
      </w:tr>
      <w:tr w:rsidR="00BF46E1" w:rsidRPr="005307A3" w14:paraId="44E1E919" w14:textId="77777777" w:rsidTr="00195D76">
        <w:trPr>
          <w:cantSplit/>
          <w:jc w:val="center"/>
        </w:trPr>
        <w:tc>
          <w:tcPr>
            <w:tcW w:w="574" w:type="dxa"/>
            <w:tcBorders>
              <w:left w:val="single" w:sz="6" w:space="0" w:color="auto"/>
              <w:right w:val="single" w:sz="6" w:space="0" w:color="auto"/>
            </w:tcBorders>
          </w:tcPr>
          <w:p w14:paraId="014B04A6"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35FDFFC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C49C32A"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4D11A11" w14:textId="77777777" w:rsidR="00BF46E1" w:rsidRPr="005307A3" w:rsidRDefault="00BF46E1" w:rsidP="00195D76">
            <w:pPr>
              <w:pStyle w:val="TAL"/>
            </w:pPr>
          </w:p>
        </w:tc>
      </w:tr>
      <w:tr w:rsidR="00BF46E1" w:rsidRPr="005307A3" w14:paraId="4EDF7760" w14:textId="77777777" w:rsidTr="00195D76">
        <w:trPr>
          <w:cantSplit/>
          <w:jc w:val="center"/>
        </w:trPr>
        <w:tc>
          <w:tcPr>
            <w:tcW w:w="574" w:type="dxa"/>
            <w:tcBorders>
              <w:left w:val="single" w:sz="6" w:space="0" w:color="auto"/>
              <w:right w:val="single" w:sz="6" w:space="0" w:color="auto"/>
            </w:tcBorders>
          </w:tcPr>
          <w:p w14:paraId="29B845A4"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1D546B1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A9D01E9"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045F1619" w14:textId="77777777" w:rsidR="00BF46E1" w:rsidRPr="005307A3" w:rsidRDefault="00BF46E1" w:rsidP="00195D76">
            <w:pPr>
              <w:pStyle w:val="TAL"/>
            </w:pPr>
          </w:p>
        </w:tc>
      </w:tr>
      <w:tr w:rsidR="00BF46E1" w:rsidRPr="005307A3" w14:paraId="056BF5E2" w14:textId="77777777" w:rsidTr="00195D76">
        <w:trPr>
          <w:cantSplit/>
          <w:jc w:val="center"/>
        </w:trPr>
        <w:tc>
          <w:tcPr>
            <w:tcW w:w="574" w:type="dxa"/>
            <w:tcBorders>
              <w:left w:val="single" w:sz="6" w:space="0" w:color="auto"/>
              <w:right w:val="single" w:sz="6" w:space="0" w:color="auto"/>
            </w:tcBorders>
          </w:tcPr>
          <w:p w14:paraId="6DF383DA"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32162434"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1677A8D9"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07954B07" w14:textId="77777777" w:rsidR="00BF46E1" w:rsidRPr="005307A3" w:rsidRDefault="00BF46E1" w:rsidP="00195D76">
            <w:pPr>
              <w:pStyle w:val="TAL"/>
            </w:pPr>
          </w:p>
        </w:tc>
      </w:tr>
      <w:tr w:rsidR="00BF46E1" w:rsidRPr="005307A3" w14:paraId="4B48D60C" w14:textId="77777777" w:rsidTr="00195D76">
        <w:trPr>
          <w:cantSplit/>
          <w:jc w:val="center"/>
        </w:trPr>
        <w:tc>
          <w:tcPr>
            <w:tcW w:w="574" w:type="dxa"/>
            <w:tcBorders>
              <w:left w:val="single" w:sz="6" w:space="0" w:color="auto"/>
              <w:right w:val="single" w:sz="6" w:space="0" w:color="auto"/>
            </w:tcBorders>
          </w:tcPr>
          <w:p w14:paraId="19C48445"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23130224"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2B45E5F6"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3393E1C3" w14:textId="77777777" w:rsidR="00BF46E1" w:rsidRPr="005307A3" w:rsidRDefault="00BF46E1" w:rsidP="00195D76">
            <w:pPr>
              <w:pStyle w:val="TAL"/>
            </w:pPr>
            <w:r w:rsidRPr="005307A3">
              <w:t>[The UE may request IPv4 or IPv4v6 address as PDP type.]</w:t>
            </w:r>
          </w:p>
        </w:tc>
      </w:tr>
      <w:tr w:rsidR="00BF46E1" w:rsidRPr="005307A3" w14:paraId="68803823" w14:textId="77777777" w:rsidTr="00195D76">
        <w:trPr>
          <w:cantSplit/>
          <w:jc w:val="center"/>
        </w:trPr>
        <w:tc>
          <w:tcPr>
            <w:tcW w:w="574" w:type="dxa"/>
            <w:tcBorders>
              <w:left w:val="single" w:sz="6" w:space="0" w:color="auto"/>
              <w:right w:val="single" w:sz="6" w:space="0" w:color="auto"/>
            </w:tcBorders>
          </w:tcPr>
          <w:p w14:paraId="44486CE4"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29863B33"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1D99DB3C"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327C601E" w14:textId="77777777" w:rsidR="00BF46E1" w:rsidRPr="005307A3" w:rsidRDefault="00BF46E1" w:rsidP="00195D76">
            <w:pPr>
              <w:pStyle w:val="TAL"/>
            </w:pPr>
          </w:p>
        </w:tc>
      </w:tr>
      <w:tr w:rsidR="00BF46E1" w:rsidRPr="005307A3" w14:paraId="48F9CC07" w14:textId="77777777" w:rsidTr="00195D76">
        <w:trPr>
          <w:cantSplit/>
          <w:jc w:val="center"/>
        </w:trPr>
        <w:tc>
          <w:tcPr>
            <w:tcW w:w="574" w:type="dxa"/>
            <w:tcBorders>
              <w:left w:val="single" w:sz="6" w:space="0" w:color="auto"/>
              <w:right w:val="single" w:sz="6" w:space="0" w:color="auto"/>
            </w:tcBorders>
          </w:tcPr>
          <w:p w14:paraId="19F67D5F"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2034532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2667DAC" w14:textId="77777777" w:rsidR="00BF46E1" w:rsidRPr="005307A3" w:rsidRDefault="00BF46E1" w:rsidP="00195D76">
            <w:pPr>
              <w:pStyle w:val="TAL"/>
            </w:pPr>
            <w:r w:rsidRPr="005307A3">
              <w:t>TERMINAL RESPONSE: OPEN CHANNEL 1.1.1A</w:t>
            </w:r>
          </w:p>
          <w:p w14:paraId="00EFF10D" w14:textId="77777777" w:rsidR="00BF46E1" w:rsidRPr="005307A3" w:rsidRDefault="00BF46E1" w:rsidP="00195D76">
            <w:pPr>
              <w:pStyle w:val="TAL"/>
            </w:pPr>
            <w:r w:rsidRPr="005307A3">
              <w:t>or</w:t>
            </w:r>
          </w:p>
          <w:p w14:paraId="0FFF30BB"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4BFD2178" w14:textId="77777777" w:rsidR="00BF46E1" w:rsidRPr="005307A3" w:rsidRDefault="00BF46E1" w:rsidP="00195D76">
            <w:pPr>
              <w:pStyle w:val="TAL"/>
            </w:pPr>
            <w:r w:rsidRPr="005307A3">
              <w:t>[Command performed successfully]</w:t>
            </w:r>
          </w:p>
        </w:tc>
      </w:tr>
      <w:tr w:rsidR="00BF46E1" w:rsidRPr="005307A3" w14:paraId="68278594" w14:textId="77777777" w:rsidTr="00195D76">
        <w:trPr>
          <w:cantSplit/>
          <w:jc w:val="center"/>
        </w:trPr>
        <w:tc>
          <w:tcPr>
            <w:tcW w:w="574" w:type="dxa"/>
            <w:tcBorders>
              <w:left w:val="single" w:sz="6" w:space="0" w:color="auto"/>
              <w:right w:val="single" w:sz="6" w:space="0" w:color="auto"/>
            </w:tcBorders>
          </w:tcPr>
          <w:p w14:paraId="3214F904"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69A1EB7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3D2117E"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2CF5AE2B" w14:textId="77777777" w:rsidR="00BF46E1" w:rsidRPr="005307A3" w:rsidRDefault="00BF46E1" w:rsidP="00195D76">
            <w:pPr>
              <w:pStyle w:val="TAL"/>
            </w:pPr>
          </w:p>
        </w:tc>
      </w:tr>
      <w:tr w:rsidR="00BF46E1" w:rsidRPr="005307A3" w14:paraId="4F2DD71A" w14:textId="77777777" w:rsidTr="00195D76">
        <w:trPr>
          <w:cantSplit/>
          <w:jc w:val="center"/>
        </w:trPr>
        <w:tc>
          <w:tcPr>
            <w:tcW w:w="574" w:type="dxa"/>
            <w:tcBorders>
              <w:left w:val="single" w:sz="6" w:space="0" w:color="auto"/>
              <w:right w:val="single" w:sz="6" w:space="0" w:color="auto"/>
            </w:tcBorders>
          </w:tcPr>
          <w:p w14:paraId="4F3C766D"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5D98108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DBE2E0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3F9BF53" w14:textId="77777777" w:rsidR="00BF46E1" w:rsidRPr="005307A3" w:rsidRDefault="00BF46E1" w:rsidP="00195D76">
            <w:pPr>
              <w:pStyle w:val="TAL"/>
            </w:pPr>
          </w:p>
        </w:tc>
      </w:tr>
      <w:tr w:rsidR="00BF46E1" w:rsidRPr="005307A3" w14:paraId="3F735CF1" w14:textId="77777777" w:rsidTr="00195D76">
        <w:trPr>
          <w:cantSplit/>
          <w:jc w:val="center"/>
        </w:trPr>
        <w:tc>
          <w:tcPr>
            <w:tcW w:w="574" w:type="dxa"/>
            <w:tcBorders>
              <w:left w:val="single" w:sz="6" w:space="0" w:color="auto"/>
              <w:right w:val="single" w:sz="6" w:space="0" w:color="auto"/>
            </w:tcBorders>
          </w:tcPr>
          <w:p w14:paraId="2CA1D557"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57823CB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A608868"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245DD9A5" w14:textId="77777777" w:rsidR="00BF46E1" w:rsidRPr="005307A3" w:rsidRDefault="00BF46E1" w:rsidP="00195D76">
            <w:pPr>
              <w:pStyle w:val="TAL"/>
            </w:pPr>
          </w:p>
        </w:tc>
      </w:tr>
      <w:tr w:rsidR="00BF46E1" w:rsidRPr="005307A3" w14:paraId="2CF98B05" w14:textId="77777777" w:rsidTr="00195D76">
        <w:trPr>
          <w:cantSplit/>
          <w:jc w:val="center"/>
        </w:trPr>
        <w:tc>
          <w:tcPr>
            <w:tcW w:w="574" w:type="dxa"/>
            <w:tcBorders>
              <w:left w:val="single" w:sz="6" w:space="0" w:color="auto"/>
              <w:right w:val="single" w:sz="6" w:space="0" w:color="auto"/>
            </w:tcBorders>
          </w:tcPr>
          <w:p w14:paraId="47C166C3"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61901F2E"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71090777"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027065AF" w14:textId="77777777" w:rsidR="00BF46E1" w:rsidRPr="005307A3" w:rsidRDefault="00BF46E1" w:rsidP="00195D76">
            <w:pPr>
              <w:pStyle w:val="TAL"/>
            </w:pPr>
            <w:r w:rsidRPr="005307A3">
              <w:t>[To retrieve ME's port number]</w:t>
            </w:r>
          </w:p>
        </w:tc>
      </w:tr>
      <w:tr w:rsidR="00BF46E1" w:rsidRPr="005307A3" w14:paraId="05F572D7" w14:textId="77777777" w:rsidTr="00195D76">
        <w:trPr>
          <w:cantSplit/>
          <w:jc w:val="center"/>
        </w:trPr>
        <w:tc>
          <w:tcPr>
            <w:tcW w:w="574" w:type="dxa"/>
            <w:tcBorders>
              <w:left w:val="single" w:sz="6" w:space="0" w:color="auto"/>
              <w:right w:val="single" w:sz="6" w:space="0" w:color="auto"/>
            </w:tcBorders>
          </w:tcPr>
          <w:p w14:paraId="7C570B3E"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325744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8F95ECC"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71B69EC2" w14:textId="77777777" w:rsidR="00BF46E1" w:rsidRPr="005307A3" w:rsidRDefault="00BF46E1" w:rsidP="00195D76">
            <w:pPr>
              <w:pStyle w:val="TAL"/>
            </w:pPr>
            <w:r w:rsidRPr="005307A3">
              <w:t>[Command performed successfully]</w:t>
            </w:r>
          </w:p>
        </w:tc>
      </w:tr>
      <w:tr w:rsidR="00BF46E1" w:rsidRPr="005307A3" w14:paraId="51F8EAC2" w14:textId="77777777" w:rsidTr="00195D76">
        <w:trPr>
          <w:cantSplit/>
          <w:jc w:val="center"/>
        </w:trPr>
        <w:tc>
          <w:tcPr>
            <w:tcW w:w="574" w:type="dxa"/>
            <w:tcBorders>
              <w:left w:val="single" w:sz="6" w:space="0" w:color="auto"/>
              <w:right w:val="single" w:sz="6" w:space="0" w:color="auto"/>
            </w:tcBorders>
          </w:tcPr>
          <w:p w14:paraId="3443470C"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14095FE5"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46B08113"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7C54882C" w14:textId="77777777" w:rsidR="00BF46E1" w:rsidRPr="005307A3" w:rsidRDefault="00BF46E1" w:rsidP="00195D76">
            <w:pPr>
              <w:pStyle w:val="TAL"/>
            </w:pPr>
          </w:p>
        </w:tc>
      </w:tr>
      <w:tr w:rsidR="00BF46E1" w:rsidRPr="005307A3" w14:paraId="12067992" w14:textId="77777777" w:rsidTr="00195D76">
        <w:trPr>
          <w:cantSplit/>
          <w:jc w:val="center"/>
        </w:trPr>
        <w:tc>
          <w:tcPr>
            <w:tcW w:w="574" w:type="dxa"/>
            <w:tcBorders>
              <w:left w:val="single" w:sz="6" w:space="0" w:color="auto"/>
              <w:right w:val="single" w:sz="6" w:space="0" w:color="auto"/>
            </w:tcBorders>
          </w:tcPr>
          <w:p w14:paraId="5552E82C"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68A1B5B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EC48C71"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754C7A8D" w14:textId="77777777" w:rsidR="00BF46E1" w:rsidRPr="005307A3" w:rsidRDefault="00BF46E1" w:rsidP="00195D76">
            <w:pPr>
              <w:pStyle w:val="TAL"/>
            </w:pPr>
            <w:r w:rsidRPr="005307A3">
              <w:t>(800 Bytes of data in the ME buffer)</w:t>
            </w:r>
          </w:p>
        </w:tc>
      </w:tr>
      <w:tr w:rsidR="00BF46E1" w:rsidRPr="005307A3" w14:paraId="229122C4" w14:textId="77777777" w:rsidTr="00195D76">
        <w:trPr>
          <w:cantSplit/>
          <w:jc w:val="center"/>
        </w:trPr>
        <w:tc>
          <w:tcPr>
            <w:tcW w:w="574" w:type="dxa"/>
            <w:tcBorders>
              <w:left w:val="single" w:sz="6" w:space="0" w:color="auto"/>
              <w:right w:val="single" w:sz="6" w:space="0" w:color="auto"/>
            </w:tcBorders>
          </w:tcPr>
          <w:p w14:paraId="1D72A3BE"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5200715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609BF3E" w14:textId="77777777" w:rsidR="00BF46E1" w:rsidRPr="005307A3" w:rsidRDefault="00BF46E1" w:rsidP="00195D76">
            <w:pPr>
              <w:pStyle w:val="TAL"/>
            </w:pPr>
            <w:r w:rsidRPr="005307A3">
              <w:t>PROACTIVE COMMAND PENDING: RECEIVE DATA 2.5.1</w:t>
            </w:r>
          </w:p>
        </w:tc>
        <w:tc>
          <w:tcPr>
            <w:tcW w:w="3240" w:type="dxa"/>
            <w:tcBorders>
              <w:left w:val="single" w:sz="6" w:space="0" w:color="auto"/>
              <w:right w:val="single" w:sz="6" w:space="0" w:color="auto"/>
            </w:tcBorders>
          </w:tcPr>
          <w:p w14:paraId="6EFAB225" w14:textId="77777777" w:rsidR="00BF46E1" w:rsidRPr="005307A3" w:rsidRDefault="00BF46E1" w:rsidP="00195D76">
            <w:pPr>
              <w:pStyle w:val="TAL"/>
            </w:pPr>
          </w:p>
        </w:tc>
      </w:tr>
      <w:tr w:rsidR="00BF46E1" w:rsidRPr="005307A3" w14:paraId="1E4CC5B5" w14:textId="77777777" w:rsidTr="00195D76">
        <w:trPr>
          <w:cantSplit/>
          <w:jc w:val="center"/>
        </w:trPr>
        <w:tc>
          <w:tcPr>
            <w:tcW w:w="574" w:type="dxa"/>
            <w:tcBorders>
              <w:left w:val="single" w:sz="6" w:space="0" w:color="auto"/>
              <w:right w:val="single" w:sz="6" w:space="0" w:color="auto"/>
            </w:tcBorders>
          </w:tcPr>
          <w:p w14:paraId="34EF6D47"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60401FD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712A69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18ECC9F" w14:textId="77777777" w:rsidR="00BF46E1" w:rsidRPr="005307A3" w:rsidRDefault="00BF46E1" w:rsidP="00195D76">
            <w:pPr>
              <w:pStyle w:val="TAL"/>
            </w:pPr>
          </w:p>
        </w:tc>
      </w:tr>
      <w:tr w:rsidR="00BF46E1" w:rsidRPr="005307A3" w14:paraId="3DD891BD" w14:textId="77777777" w:rsidTr="00195D76">
        <w:trPr>
          <w:cantSplit/>
          <w:jc w:val="center"/>
        </w:trPr>
        <w:tc>
          <w:tcPr>
            <w:tcW w:w="574" w:type="dxa"/>
            <w:tcBorders>
              <w:left w:val="single" w:sz="6" w:space="0" w:color="auto"/>
              <w:right w:val="single" w:sz="6" w:space="0" w:color="auto"/>
            </w:tcBorders>
          </w:tcPr>
          <w:p w14:paraId="02497159"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568E067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19B3112" w14:textId="77777777" w:rsidR="00BF46E1" w:rsidRPr="005307A3" w:rsidRDefault="00BF46E1" w:rsidP="00195D76">
            <w:pPr>
              <w:pStyle w:val="TAL"/>
            </w:pPr>
            <w:r w:rsidRPr="005307A3">
              <w:t>PROACTIVE COMMAND: RECEIVE DATA 2.5.1</w:t>
            </w:r>
          </w:p>
        </w:tc>
        <w:tc>
          <w:tcPr>
            <w:tcW w:w="3240" w:type="dxa"/>
            <w:tcBorders>
              <w:left w:val="single" w:sz="6" w:space="0" w:color="auto"/>
              <w:right w:val="single" w:sz="6" w:space="0" w:color="auto"/>
            </w:tcBorders>
          </w:tcPr>
          <w:p w14:paraId="59B6333D" w14:textId="77777777" w:rsidR="00BF46E1" w:rsidRPr="005307A3" w:rsidRDefault="00BF46E1" w:rsidP="00195D76">
            <w:pPr>
              <w:pStyle w:val="TAL"/>
            </w:pPr>
            <w:r w:rsidRPr="005307A3">
              <w:t>200 Bytes with alpha identifier is displayed with small font size</w:t>
            </w:r>
          </w:p>
        </w:tc>
      </w:tr>
      <w:tr w:rsidR="00BF46E1" w:rsidRPr="005307A3" w14:paraId="1A63841B" w14:textId="77777777" w:rsidTr="00195D76">
        <w:trPr>
          <w:cantSplit/>
          <w:jc w:val="center"/>
        </w:trPr>
        <w:tc>
          <w:tcPr>
            <w:tcW w:w="574" w:type="dxa"/>
            <w:tcBorders>
              <w:left w:val="single" w:sz="6" w:space="0" w:color="auto"/>
              <w:right w:val="single" w:sz="6" w:space="0" w:color="auto"/>
            </w:tcBorders>
          </w:tcPr>
          <w:p w14:paraId="385BCCB0"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34C84B4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2FD1713" w14:textId="77777777" w:rsidR="00BF46E1" w:rsidRPr="005307A3" w:rsidRDefault="00BF46E1" w:rsidP="00195D76">
            <w:pPr>
              <w:pStyle w:val="TAL"/>
            </w:pPr>
            <w:r w:rsidRPr="005307A3">
              <w:t>TERMINAL RESPONSE: RECEIVE DATA 2.5.1</w:t>
            </w:r>
          </w:p>
        </w:tc>
        <w:tc>
          <w:tcPr>
            <w:tcW w:w="3240" w:type="dxa"/>
            <w:tcBorders>
              <w:left w:val="single" w:sz="6" w:space="0" w:color="auto"/>
              <w:right w:val="single" w:sz="6" w:space="0" w:color="auto"/>
            </w:tcBorders>
          </w:tcPr>
          <w:p w14:paraId="426AE86D" w14:textId="77777777" w:rsidR="00BF46E1" w:rsidRPr="005307A3" w:rsidRDefault="00BF46E1" w:rsidP="00195D76">
            <w:pPr>
              <w:pStyle w:val="TAL"/>
            </w:pPr>
          </w:p>
        </w:tc>
      </w:tr>
      <w:tr w:rsidR="00BF46E1" w:rsidRPr="005307A3" w14:paraId="21F2A30E" w14:textId="77777777" w:rsidTr="00195D76">
        <w:trPr>
          <w:cantSplit/>
          <w:jc w:val="center"/>
        </w:trPr>
        <w:tc>
          <w:tcPr>
            <w:tcW w:w="574" w:type="dxa"/>
            <w:tcBorders>
              <w:left w:val="single" w:sz="6" w:space="0" w:color="auto"/>
              <w:right w:val="single" w:sz="6" w:space="0" w:color="auto"/>
            </w:tcBorders>
          </w:tcPr>
          <w:p w14:paraId="76CFB681"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199963A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C8FFF91" w14:textId="77777777" w:rsidR="00BF46E1" w:rsidRPr="005307A3" w:rsidRDefault="00BF46E1" w:rsidP="00195D76">
            <w:pPr>
              <w:pStyle w:val="TAL"/>
            </w:pPr>
            <w:r w:rsidRPr="005307A3">
              <w:t>PROACTIVE COMMAND PENDING: RECEIVE DATA 2.5.2</w:t>
            </w:r>
          </w:p>
        </w:tc>
        <w:tc>
          <w:tcPr>
            <w:tcW w:w="3240" w:type="dxa"/>
            <w:tcBorders>
              <w:left w:val="single" w:sz="6" w:space="0" w:color="auto"/>
              <w:right w:val="single" w:sz="6" w:space="0" w:color="auto"/>
            </w:tcBorders>
          </w:tcPr>
          <w:p w14:paraId="2B4C1C9E" w14:textId="77777777" w:rsidR="00BF46E1" w:rsidRPr="005307A3" w:rsidRDefault="00BF46E1" w:rsidP="00195D76">
            <w:pPr>
              <w:pStyle w:val="TAL"/>
            </w:pPr>
          </w:p>
        </w:tc>
      </w:tr>
      <w:tr w:rsidR="00BF46E1" w:rsidRPr="005307A3" w14:paraId="2F20A694" w14:textId="77777777" w:rsidTr="00195D76">
        <w:trPr>
          <w:cantSplit/>
          <w:jc w:val="center"/>
        </w:trPr>
        <w:tc>
          <w:tcPr>
            <w:tcW w:w="574" w:type="dxa"/>
            <w:tcBorders>
              <w:left w:val="single" w:sz="6" w:space="0" w:color="auto"/>
              <w:right w:val="single" w:sz="6" w:space="0" w:color="auto"/>
            </w:tcBorders>
          </w:tcPr>
          <w:p w14:paraId="746618C3"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0BD0F86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AD5B81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40356AB" w14:textId="77777777" w:rsidR="00BF46E1" w:rsidRPr="005307A3" w:rsidRDefault="00BF46E1" w:rsidP="00195D76">
            <w:pPr>
              <w:pStyle w:val="TAL"/>
            </w:pPr>
          </w:p>
        </w:tc>
      </w:tr>
      <w:tr w:rsidR="00BF46E1" w:rsidRPr="005307A3" w14:paraId="68464986" w14:textId="77777777" w:rsidTr="00195D76">
        <w:trPr>
          <w:cantSplit/>
          <w:jc w:val="center"/>
        </w:trPr>
        <w:tc>
          <w:tcPr>
            <w:tcW w:w="574" w:type="dxa"/>
            <w:tcBorders>
              <w:left w:val="single" w:sz="6" w:space="0" w:color="auto"/>
              <w:right w:val="single" w:sz="6" w:space="0" w:color="auto"/>
            </w:tcBorders>
          </w:tcPr>
          <w:p w14:paraId="12A3480C"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1D0FA46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C22545C" w14:textId="77777777" w:rsidR="00BF46E1" w:rsidRPr="005307A3" w:rsidRDefault="00BF46E1" w:rsidP="00195D76">
            <w:pPr>
              <w:pStyle w:val="TAL"/>
            </w:pPr>
            <w:r w:rsidRPr="005307A3">
              <w:t>PROACTIVE COMMAND: RECEIVE DATA 2.5.2</w:t>
            </w:r>
          </w:p>
        </w:tc>
        <w:tc>
          <w:tcPr>
            <w:tcW w:w="3240" w:type="dxa"/>
            <w:tcBorders>
              <w:left w:val="single" w:sz="6" w:space="0" w:color="auto"/>
              <w:right w:val="single" w:sz="6" w:space="0" w:color="auto"/>
            </w:tcBorders>
          </w:tcPr>
          <w:p w14:paraId="4C0B4AED" w14:textId="77777777" w:rsidR="00BF46E1" w:rsidRPr="005307A3" w:rsidRDefault="00BF46E1" w:rsidP="00195D76">
            <w:pPr>
              <w:pStyle w:val="TAL"/>
            </w:pPr>
            <w:r w:rsidRPr="005307A3">
              <w:t>200 Bytes with alpha identifier is displayed with normal font size</w:t>
            </w:r>
          </w:p>
        </w:tc>
      </w:tr>
      <w:tr w:rsidR="00BF46E1" w:rsidRPr="005307A3" w14:paraId="03E1441C" w14:textId="77777777" w:rsidTr="00195D76">
        <w:trPr>
          <w:cantSplit/>
          <w:jc w:val="center"/>
        </w:trPr>
        <w:tc>
          <w:tcPr>
            <w:tcW w:w="574" w:type="dxa"/>
            <w:tcBorders>
              <w:left w:val="single" w:sz="6" w:space="0" w:color="auto"/>
              <w:right w:val="single" w:sz="6" w:space="0" w:color="auto"/>
            </w:tcBorders>
          </w:tcPr>
          <w:p w14:paraId="6B7F9B4E"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1975E25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A781551" w14:textId="77777777" w:rsidR="00BF46E1" w:rsidRPr="005307A3" w:rsidRDefault="00BF46E1" w:rsidP="00195D76">
            <w:pPr>
              <w:pStyle w:val="TAL"/>
            </w:pPr>
            <w:r w:rsidRPr="005307A3">
              <w:t>TERMINAL RESPONSE: RECEIVE DATA 2.5.1</w:t>
            </w:r>
          </w:p>
        </w:tc>
        <w:tc>
          <w:tcPr>
            <w:tcW w:w="3240" w:type="dxa"/>
            <w:tcBorders>
              <w:left w:val="single" w:sz="6" w:space="0" w:color="auto"/>
              <w:right w:val="single" w:sz="6" w:space="0" w:color="auto"/>
            </w:tcBorders>
          </w:tcPr>
          <w:p w14:paraId="4BD6A0BD" w14:textId="77777777" w:rsidR="00BF46E1" w:rsidRPr="005307A3" w:rsidRDefault="00BF46E1" w:rsidP="00195D76">
            <w:pPr>
              <w:pStyle w:val="TAL"/>
            </w:pPr>
          </w:p>
        </w:tc>
      </w:tr>
      <w:tr w:rsidR="00BF46E1" w:rsidRPr="005307A3" w14:paraId="29A6EBE0" w14:textId="77777777" w:rsidTr="00195D76">
        <w:trPr>
          <w:cantSplit/>
          <w:jc w:val="center"/>
        </w:trPr>
        <w:tc>
          <w:tcPr>
            <w:tcW w:w="574" w:type="dxa"/>
            <w:tcBorders>
              <w:left w:val="single" w:sz="6" w:space="0" w:color="auto"/>
              <w:right w:val="single" w:sz="6" w:space="0" w:color="auto"/>
            </w:tcBorders>
          </w:tcPr>
          <w:p w14:paraId="73FEAAA7"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0BE5C9A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974A378" w14:textId="77777777" w:rsidR="00BF46E1" w:rsidRPr="005307A3" w:rsidRDefault="00BF46E1" w:rsidP="00195D76">
            <w:pPr>
              <w:pStyle w:val="TAL"/>
            </w:pPr>
            <w:r w:rsidRPr="005307A3">
              <w:t>PROACTIVE COMMAND PENDING: RECEIVE DATA 2.5.1</w:t>
            </w:r>
          </w:p>
        </w:tc>
        <w:tc>
          <w:tcPr>
            <w:tcW w:w="3240" w:type="dxa"/>
            <w:tcBorders>
              <w:left w:val="single" w:sz="6" w:space="0" w:color="auto"/>
              <w:right w:val="single" w:sz="6" w:space="0" w:color="auto"/>
            </w:tcBorders>
          </w:tcPr>
          <w:p w14:paraId="5AAFE9BD" w14:textId="77777777" w:rsidR="00BF46E1" w:rsidRPr="005307A3" w:rsidRDefault="00BF46E1" w:rsidP="00195D76">
            <w:pPr>
              <w:pStyle w:val="TAL"/>
            </w:pPr>
          </w:p>
        </w:tc>
      </w:tr>
      <w:tr w:rsidR="00BF46E1" w:rsidRPr="005307A3" w14:paraId="6041E792" w14:textId="77777777" w:rsidTr="00195D76">
        <w:trPr>
          <w:cantSplit/>
          <w:jc w:val="center"/>
        </w:trPr>
        <w:tc>
          <w:tcPr>
            <w:tcW w:w="574" w:type="dxa"/>
            <w:tcBorders>
              <w:left w:val="single" w:sz="6" w:space="0" w:color="auto"/>
              <w:right w:val="single" w:sz="6" w:space="0" w:color="auto"/>
            </w:tcBorders>
          </w:tcPr>
          <w:p w14:paraId="03B3BFA7"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21CC23E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F899A7A"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CF7FA15" w14:textId="77777777" w:rsidR="00BF46E1" w:rsidRPr="005307A3" w:rsidRDefault="00BF46E1" w:rsidP="00195D76">
            <w:pPr>
              <w:pStyle w:val="TAL"/>
            </w:pPr>
          </w:p>
        </w:tc>
      </w:tr>
      <w:tr w:rsidR="00BF46E1" w:rsidRPr="005307A3" w14:paraId="15861A80" w14:textId="77777777" w:rsidTr="00195D76">
        <w:trPr>
          <w:cantSplit/>
          <w:jc w:val="center"/>
        </w:trPr>
        <w:tc>
          <w:tcPr>
            <w:tcW w:w="574" w:type="dxa"/>
            <w:tcBorders>
              <w:left w:val="single" w:sz="6" w:space="0" w:color="auto"/>
              <w:right w:val="single" w:sz="6" w:space="0" w:color="auto"/>
            </w:tcBorders>
          </w:tcPr>
          <w:p w14:paraId="5B5DB41D"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34D3A1D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5F47EC3" w14:textId="77777777" w:rsidR="00BF46E1" w:rsidRPr="005307A3" w:rsidRDefault="00BF46E1" w:rsidP="00195D76">
            <w:pPr>
              <w:pStyle w:val="TAL"/>
            </w:pPr>
            <w:r w:rsidRPr="005307A3">
              <w:t>PROACTIVE COMMAND: RECEIVE DATA 2.5.1</w:t>
            </w:r>
          </w:p>
        </w:tc>
        <w:tc>
          <w:tcPr>
            <w:tcW w:w="3240" w:type="dxa"/>
            <w:tcBorders>
              <w:left w:val="single" w:sz="6" w:space="0" w:color="auto"/>
              <w:right w:val="single" w:sz="6" w:space="0" w:color="auto"/>
            </w:tcBorders>
          </w:tcPr>
          <w:p w14:paraId="7FAFC784" w14:textId="77777777" w:rsidR="00BF46E1" w:rsidRPr="005307A3" w:rsidRDefault="00BF46E1" w:rsidP="00195D76">
            <w:pPr>
              <w:pStyle w:val="TAL"/>
            </w:pPr>
            <w:r w:rsidRPr="005307A3">
              <w:t>200 Bytes with alpha identifier is displayed with small font size</w:t>
            </w:r>
          </w:p>
        </w:tc>
      </w:tr>
      <w:tr w:rsidR="00BF46E1" w:rsidRPr="005307A3" w14:paraId="2B839C3E" w14:textId="77777777" w:rsidTr="00195D76">
        <w:trPr>
          <w:cantSplit/>
          <w:jc w:val="center"/>
        </w:trPr>
        <w:tc>
          <w:tcPr>
            <w:tcW w:w="574" w:type="dxa"/>
            <w:tcBorders>
              <w:left w:val="single" w:sz="6" w:space="0" w:color="auto"/>
              <w:right w:val="single" w:sz="6" w:space="0" w:color="auto"/>
            </w:tcBorders>
          </w:tcPr>
          <w:p w14:paraId="54B36A9A"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020D887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C37F924" w14:textId="77777777" w:rsidR="00BF46E1" w:rsidRPr="005307A3" w:rsidRDefault="00BF46E1" w:rsidP="00195D76">
            <w:pPr>
              <w:pStyle w:val="TAL"/>
            </w:pPr>
            <w:r w:rsidRPr="005307A3">
              <w:t>TERMINAL RESPONSE: RECEIVE DATA 2.5.1</w:t>
            </w:r>
          </w:p>
        </w:tc>
        <w:tc>
          <w:tcPr>
            <w:tcW w:w="3240" w:type="dxa"/>
            <w:tcBorders>
              <w:left w:val="single" w:sz="6" w:space="0" w:color="auto"/>
              <w:right w:val="single" w:sz="6" w:space="0" w:color="auto"/>
            </w:tcBorders>
          </w:tcPr>
          <w:p w14:paraId="6A5DCCB8" w14:textId="77777777" w:rsidR="00BF46E1" w:rsidRPr="005307A3" w:rsidRDefault="00BF46E1" w:rsidP="00195D76">
            <w:pPr>
              <w:pStyle w:val="TAL"/>
            </w:pPr>
          </w:p>
        </w:tc>
      </w:tr>
      <w:tr w:rsidR="00BF46E1" w:rsidRPr="005307A3" w14:paraId="4145ED40" w14:textId="77777777" w:rsidTr="00195D76">
        <w:trPr>
          <w:cantSplit/>
          <w:jc w:val="center"/>
        </w:trPr>
        <w:tc>
          <w:tcPr>
            <w:tcW w:w="574" w:type="dxa"/>
            <w:tcBorders>
              <w:left w:val="single" w:sz="6" w:space="0" w:color="auto"/>
              <w:right w:val="single" w:sz="6" w:space="0" w:color="auto"/>
            </w:tcBorders>
          </w:tcPr>
          <w:p w14:paraId="730DB17D"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6F5F06B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B926417" w14:textId="77777777" w:rsidR="00BF46E1" w:rsidRPr="005307A3" w:rsidRDefault="00BF46E1" w:rsidP="00195D76">
            <w:pPr>
              <w:pStyle w:val="TAL"/>
            </w:pPr>
            <w:r w:rsidRPr="005307A3">
              <w:t>PROACTIVE COMMAND PENDING: RECEIVE DATA 2.5.3</w:t>
            </w:r>
          </w:p>
        </w:tc>
        <w:tc>
          <w:tcPr>
            <w:tcW w:w="3240" w:type="dxa"/>
            <w:tcBorders>
              <w:left w:val="single" w:sz="6" w:space="0" w:color="auto"/>
              <w:right w:val="single" w:sz="6" w:space="0" w:color="auto"/>
            </w:tcBorders>
          </w:tcPr>
          <w:p w14:paraId="2A16A1B2" w14:textId="77777777" w:rsidR="00BF46E1" w:rsidRPr="005307A3" w:rsidRDefault="00BF46E1" w:rsidP="00195D76">
            <w:pPr>
              <w:pStyle w:val="TAL"/>
            </w:pPr>
          </w:p>
        </w:tc>
      </w:tr>
      <w:tr w:rsidR="00BF46E1" w:rsidRPr="005307A3" w14:paraId="59CD3029" w14:textId="77777777" w:rsidTr="00195D76">
        <w:trPr>
          <w:cantSplit/>
          <w:jc w:val="center"/>
        </w:trPr>
        <w:tc>
          <w:tcPr>
            <w:tcW w:w="574" w:type="dxa"/>
            <w:tcBorders>
              <w:left w:val="single" w:sz="6" w:space="0" w:color="auto"/>
              <w:right w:val="single" w:sz="6" w:space="0" w:color="auto"/>
            </w:tcBorders>
          </w:tcPr>
          <w:p w14:paraId="32AB83F2"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78F1B0A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B1208E5"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DEC3580" w14:textId="77777777" w:rsidR="00BF46E1" w:rsidRPr="005307A3" w:rsidRDefault="00BF46E1" w:rsidP="00195D76">
            <w:pPr>
              <w:pStyle w:val="TAL"/>
            </w:pPr>
          </w:p>
        </w:tc>
      </w:tr>
      <w:tr w:rsidR="00BF46E1" w:rsidRPr="005307A3" w14:paraId="2C2EEDFC" w14:textId="77777777" w:rsidTr="00195D76">
        <w:trPr>
          <w:cantSplit/>
          <w:jc w:val="center"/>
        </w:trPr>
        <w:tc>
          <w:tcPr>
            <w:tcW w:w="574" w:type="dxa"/>
            <w:tcBorders>
              <w:left w:val="single" w:sz="6" w:space="0" w:color="auto"/>
              <w:right w:val="single" w:sz="6" w:space="0" w:color="auto"/>
            </w:tcBorders>
          </w:tcPr>
          <w:p w14:paraId="2FBD8BBB"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15A661E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B075E2C" w14:textId="77777777" w:rsidR="00BF46E1" w:rsidRPr="005307A3" w:rsidRDefault="00BF46E1" w:rsidP="00195D76">
            <w:pPr>
              <w:pStyle w:val="TAL"/>
            </w:pPr>
            <w:r w:rsidRPr="005307A3">
              <w:t>PROACTIVE COMMAND: RECEIVE DATA 2.5.3</w:t>
            </w:r>
          </w:p>
        </w:tc>
        <w:tc>
          <w:tcPr>
            <w:tcW w:w="3240" w:type="dxa"/>
            <w:tcBorders>
              <w:left w:val="single" w:sz="6" w:space="0" w:color="auto"/>
              <w:right w:val="single" w:sz="6" w:space="0" w:color="auto"/>
            </w:tcBorders>
          </w:tcPr>
          <w:p w14:paraId="54B483BE" w14:textId="77777777" w:rsidR="00BF46E1" w:rsidRPr="005307A3" w:rsidRDefault="00BF46E1" w:rsidP="00195D76">
            <w:pPr>
              <w:pStyle w:val="TAL"/>
            </w:pPr>
            <w:r w:rsidRPr="005307A3">
              <w:t>200 Bytes with alpha identifier is displayed with normal font size</w:t>
            </w:r>
          </w:p>
        </w:tc>
      </w:tr>
      <w:tr w:rsidR="00BF46E1" w:rsidRPr="005307A3" w14:paraId="57B72275" w14:textId="77777777" w:rsidTr="00195D76">
        <w:trPr>
          <w:cantSplit/>
          <w:jc w:val="center"/>
        </w:trPr>
        <w:tc>
          <w:tcPr>
            <w:tcW w:w="574" w:type="dxa"/>
            <w:tcBorders>
              <w:left w:val="single" w:sz="6" w:space="0" w:color="auto"/>
              <w:bottom w:val="single" w:sz="4" w:space="0" w:color="auto"/>
              <w:right w:val="single" w:sz="6" w:space="0" w:color="auto"/>
            </w:tcBorders>
          </w:tcPr>
          <w:p w14:paraId="1F6CADD9"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2756146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2C58B012" w14:textId="77777777" w:rsidR="00BF46E1" w:rsidRPr="005307A3" w:rsidRDefault="00BF46E1" w:rsidP="00195D76">
            <w:pPr>
              <w:pStyle w:val="TAL"/>
            </w:pPr>
            <w:r w:rsidRPr="005307A3">
              <w:t>TERMINAL RESPONSE: RECEIVE DATA 2.5.1</w:t>
            </w:r>
          </w:p>
        </w:tc>
        <w:tc>
          <w:tcPr>
            <w:tcW w:w="3240" w:type="dxa"/>
            <w:tcBorders>
              <w:left w:val="single" w:sz="6" w:space="0" w:color="auto"/>
              <w:bottom w:val="single" w:sz="4" w:space="0" w:color="auto"/>
              <w:right w:val="single" w:sz="6" w:space="0" w:color="auto"/>
            </w:tcBorders>
          </w:tcPr>
          <w:p w14:paraId="61676C6B" w14:textId="77777777" w:rsidR="00BF46E1" w:rsidRPr="005307A3" w:rsidRDefault="00BF46E1" w:rsidP="00195D76">
            <w:pPr>
              <w:pStyle w:val="TAL"/>
            </w:pPr>
          </w:p>
        </w:tc>
      </w:tr>
    </w:tbl>
    <w:p w14:paraId="27B1B753" w14:textId="77777777" w:rsidR="00BF46E1" w:rsidRPr="005307A3" w:rsidRDefault="00BF46E1" w:rsidP="00BF46E1"/>
    <w:p w14:paraId="67D2B64E" w14:textId="77777777" w:rsidR="00BF46E1" w:rsidRPr="005307A3" w:rsidRDefault="00BF46E1" w:rsidP="00BF46E1">
      <w:r w:rsidRPr="005307A3">
        <w:t>PROACTIVE COMMAND: SEND DATA 1.1.1</w:t>
      </w:r>
    </w:p>
    <w:p w14:paraId="19A8AF4C" w14:textId="77777777" w:rsidR="00BF46E1" w:rsidRPr="005307A3" w:rsidRDefault="00BF46E1" w:rsidP="0041528A">
      <w:pPr>
        <w:pStyle w:val="B1"/>
      </w:pPr>
      <w:r w:rsidRPr="005307A3">
        <w:lastRenderedPageBreak/>
        <w:tab/>
        <w:t>Same as PROACTIVE COMMAND: SEND DATA 1.1.1 in clause 27.22.4.29.1.4.2.</w:t>
      </w:r>
    </w:p>
    <w:p w14:paraId="461E1CD2" w14:textId="77777777" w:rsidR="00BF46E1" w:rsidRPr="005307A3" w:rsidRDefault="00BF46E1" w:rsidP="00BF46E1">
      <w:r w:rsidRPr="005307A3">
        <w:t>TERMINAL RESPONSE: SEND DATA 1.1.1</w:t>
      </w:r>
    </w:p>
    <w:p w14:paraId="0C446FBF" w14:textId="77777777" w:rsidR="00BF46E1" w:rsidRPr="005307A3" w:rsidRDefault="00BF46E1" w:rsidP="0041528A">
      <w:pPr>
        <w:pStyle w:val="B1"/>
      </w:pPr>
      <w:r w:rsidRPr="005307A3">
        <w:tab/>
        <w:t>Same as TERMINAL RESPONSE: SEND DATA 1.1.1 in clause 27.22.4.29.1.4.2.</w:t>
      </w:r>
    </w:p>
    <w:p w14:paraId="138986C8" w14:textId="77777777" w:rsidR="00BF46E1" w:rsidRPr="005307A3" w:rsidRDefault="00BF46E1" w:rsidP="00BF46E1">
      <w:r w:rsidRPr="005307A3">
        <w:t>ENVELOPE: EVENT DOWNLOAD - Data available 2.1.1</w:t>
      </w:r>
    </w:p>
    <w:p w14:paraId="1E045351" w14:textId="76587E5A" w:rsidR="00BF46E1" w:rsidRPr="005307A3" w:rsidRDefault="0041528A" w:rsidP="0041528A">
      <w:pPr>
        <w:pStyle w:val="B1"/>
      </w:pPr>
      <w:r w:rsidRPr="005307A3">
        <w:tab/>
      </w:r>
      <w:r w:rsidR="00BF46E1" w:rsidRPr="005307A3">
        <w:t>Same as cl. 27.22.4.29.2.1.4.2, ENVELOPE: EVENT DOWNLOAD - Data available 2.1.1.</w:t>
      </w:r>
    </w:p>
    <w:p w14:paraId="5420C785" w14:textId="77777777" w:rsidR="00BF46E1" w:rsidRPr="005307A3" w:rsidRDefault="00BF46E1" w:rsidP="00BF46E1">
      <w:r w:rsidRPr="005307A3">
        <w:t>PROACTIVE COMMAND: RECEIVE DATA 2.5.1</w:t>
      </w:r>
    </w:p>
    <w:p w14:paraId="08930BD1" w14:textId="77777777" w:rsidR="00BF46E1" w:rsidRPr="005307A3" w:rsidRDefault="00BF46E1" w:rsidP="00BF46E1">
      <w:r w:rsidRPr="005307A3">
        <w:t>Logically:</w:t>
      </w:r>
    </w:p>
    <w:p w14:paraId="0C3903E1" w14:textId="77777777" w:rsidR="00BF46E1" w:rsidRPr="005307A3" w:rsidRDefault="00BF46E1" w:rsidP="0041528A">
      <w:pPr>
        <w:pStyle w:val="EW"/>
      </w:pPr>
      <w:r w:rsidRPr="005307A3">
        <w:t>Command details</w:t>
      </w:r>
    </w:p>
    <w:p w14:paraId="02569600" w14:textId="77777777" w:rsidR="00BF46E1" w:rsidRPr="005307A3" w:rsidRDefault="00BF46E1" w:rsidP="0041528A">
      <w:pPr>
        <w:pStyle w:val="EW"/>
      </w:pPr>
      <w:r w:rsidRPr="005307A3">
        <w:tab/>
        <w:t>Command number:</w:t>
      </w:r>
      <w:r w:rsidRPr="005307A3">
        <w:tab/>
        <w:t>1</w:t>
      </w:r>
    </w:p>
    <w:p w14:paraId="4EC52782" w14:textId="77777777" w:rsidR="00BF46E1" w:rsidRPr="005307A3" w:rsidRDefault="00BF46E1" w:rsidP="0041528A">
      <w:pPr>
        <w:pStyle w:val="EW"/>
      </w:pPr>
      <w:r w:rsidRPr="005307A3">
        <w:tab/>
        <w:t>Command type:</w:t>
      </w:r>
      <w:r w:rsidRPr="005307A3">
        <w:tab/>
        <w:t>RECEIVE DATA</w:t>
      </w:r>
    </w:p>
    <w:p w14:paraId="7C899831" w14:textId="77777777" w:rsidR="00BF46E1" w:rsidRPr="005307A3" w:rsidRDefault="00BF46E1" w:rsidP="0041528A">
      <w:pPr>
        <w:pStyle w:val="EW"/>
      </w:pPr>
      <w:r w:rsidRPr="005307A3">
        <w:tab/>
        <w:t>Command qualifier:</w:t>
      </w:r>
      <w:r w:rsidRPr="005307A3">
        <w:tab/>
        <w:t>RFU</w:t>
      </w:r>
    </w:p>
    <w:p w14:paraId="45A08B35" w14:textId="77777777" w:rsidR="00BF46E1" w:rsidRPr="005307A3" w:rsidRDefault="00BF46E1" w:rsidP="0041528A">
      <w:pPr>
        <w:pStyle w:val="EW"/>
      </w:pPr>
      <w:r w:rsidRPr="005307A3">
        <w:t>Device identities</w:t>
      </w:r>
    </w:p>
    <w:p w14:paraId="3B095063" w14:textId="77777777" w:rsidR="00BF46E1" w:rsidRPr="005307A3" w:rsidRDefault="00BF46E1" w:rsidP="0041528A">
      <w:pPr>
        <w:pStyle w:val="EW"/>
      </w:pPr>
      <w:r w:rsidRPr="005307A3">
        <w:tab/>
        <w:t>Source device:</w:t>
      </w:r>
      <w:r w:rsidRPr="005307A3">
        <w:tab/>
        <w:t>UICC</w:t>
      </w:r>
    </w:p>
    <w:p w14:paraId="6F5DC186" w14:textId="77777777" w:rsidR="00BF46E1" w:rsidRPr="005307A3" w:rsidRDefault="00BF46E1" w:rsidP="0041528A">
      <w:pPr>
        <w:pStyle w:val="EW"/>
      </w:pPr>
      <w:r w:rsidRPr="005307A3">
        <w:tab/>
        <w:t>Destination device:</w:t>
      </w:r>
      <w:r w:rsidRPr="005307A3">
        <w:tab/>
        <w:t>Channel 1</w:t>
      </w:r>
      <w:r w:rsidRPr="005307A3">
        <w:tab/>
      </w:r>
    </w:p>
    <w:p w14:paraId="7AD63088" w14:textId="77777777" w:rsidR="00BF46E1" w:rsidRPr="005307A3" w:rsidRDefault="00BF46E1" w:rsidP="0041528A">
      <w:pPr>
        <w:pStyle w:val="EW"/>
      </w:pPr>
      <w:r w:rsidRPr="005307A3">
        <w:t>Alpha Identifier</w:t>
      </w:r>
      <w:r w:rsidRPr="005307A3">
        <w:tab/>
        <w:t>"Receive Data 1"</w:t>
      </w:r>
    </w:p>
    <w:p w14:paraId="0610BF2E" w14:textId="77777777" w:rsidR="00BF46E1" w:rsidRPr="005307A3" w:rsidRDefault="00BF46E1" w:rsidP="0041528A">
      <w:pPr>
        <w:pStyle w:val="EW"/>
      </w:pPr>
      <w:r w:rsidRPr="005307A3">
        <w:t>Channel Data Length</w:t>
      </w:r>
    </w:p>
    <w:p w14:paraId="4B82FF3C" w14:textId="77777777" w:rsidR="00BF46E1" w:rsidRPr="005307A3" w:rsidRDefault="00BF46E1" w:rsidP="0041528A">
      <w:pPr>
        <w:pStyle w:val="EW"/>
      </w:pPr>
      <w:r w:rsidRPr="005307A3">
        <w:t>Channel Data Length:</w:t>
      </w:r>
      <w:r w:rsidRPr="005307A3">
        <w:tab/>
        <w:t>200</w:t>
      </w:r>
    </w:p>
    <w:p w14:paraId="7B866B1F" w14:textId="77777777" w:rsidR="00BF46E1" w:rsidRPr="005307A3" w:rsidRDefault="00BF46E1" w:rsidP="0041528A">
      <w:pPr>
        <w:pStyle w:val="EW"/>
      </w:pPr>
      <w:r w:rsidRPr="005307A3">
        <w:t>Text Attribute</w:t>
      </w:r>
    </w:p>
    <w:p w14:paraId="6EC88BA8" w14:textId="77777777" w:rsidR="00BF46E1" w:rsidRPr="005307A3" w:rsidRDefault="00BF46E1" w:rsidP="0041528A">
      <w:pPr>
        <w:pStyle w:val="EW"/>
      </w:pPr>
      <w:r w:rsidRPr="005307A3">
        <w:tab/>
        <w:t>Formatting position:</w:t>
      </w:r>
      <w:r w:rsidRPr="005307A3">
        <w:tab/>
        <w:t>0</w:t>
      </w:r>
    </w:p>
    <w:p w14:paraId="1EA28E90" w14:textId="77777777" w:rsidR="00BF46E1" w:rsidRPr="005307A3" w:rsidRDefault="00BF46E1" w:rsidP="0041528A">
      <w:pPr>
        <w:pStyle w:val="EW"/>
      </w:pPr>
      <w:r w:rsidRPr="005307A3">
        <w:tab/>
        <w:t>Formatting length:</w:t>
      </w:r>
      <w:r w:rsidRPr="005307A3">
        <w:tab/>
        <w:t>14</w:t>
      </w:r>
    </w:p>
    <w:p w14:paraId="5D43FEC1" w14:textId="77777777" w:rsidR="00BF46E1" w:rsidRPr="005307A3" w:rsidRDefault="00BF46E1" w:rsidP="0041528A">
      <w:pPr>
        <w:pStyle w:val="EW"/>
      </w:pPr>
      <w:r w:rsidRPr="005307A3">
        <w:tab/>
        <w:t>Formatting mode:</w:t>
      </w:r>
      <w:r w:rsidRPr="005307A3">
        <w:tab/>
        <w:t>Left Alignment, Small Font, Bold On, Italic Off, Underline Off, Strikethrough Off</w:t>
      </w:r>
    </w:p>
    <w:p w14:paraId="14912727" w14:textId="77777777" w:rsidR="00BF46E1" w:rsidRPr="005307A3" w:rsidRDefault="00BF46E1" w:rsidP="0041528A">
      <w:pPr>
        <w:pStyle w:val="EX"/>
      </w:pPr>
      <w:r w:rsidRPr="005307A3">
        <w:t>Colour:</w:t>
      </w:r>
      <w:r w:rsidRPr="005307A3">
        <w:tab/>
        <w:t>Dark Green Foreground, Bright Yellow Background</w:t>
      </w:r>
    </w:p>
    <w:p w14:paraId="1F97D25F" w14:textId="77777777" w:rsidR="00BF46E1" w:rsidRPr="005307A3" w:rsidRDefault="00BF46E1" w:rsidP="00BF46E1">
      <w:r w:rsidRPr="005307A3">
        <w:t>Coding:</w:t>
      </w:r>
    </w:p>
    <w:p w14:paraId="1E6E39C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CA9385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5AAD0F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51F9FDA"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94414EF"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3E3EB2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C0A78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EE7017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F30FB63"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1529033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6D57B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ACB795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AFB320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BC446B"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E995D9E" w14:textId="77777777" w:rsidR="00BF46E1" w:rsidRPr="005307A3" w:rsidRDefault="00BF46E1" w:rsidP="00195D76">
            <w:pPr>
              <w:pStyle w:val="TAC"/>
            </w:pPr>
            <w:r w:rsidRPr="005307A3">
              <w:t>85</w:t>
            </w:r>
          </w:p>
        </w:tc>
      </w:tr>
      <w:tr w:rsidR="00BF46E1" w:rsidRPr="005307A3" w14:paraId="283CEECA" w14:textId="77777777" w:rsidTr="00195D76">
        <w:trPr>
          <w:jc w:val="center"/>
        </w:trPr>
        <w:tc>
          <w:tcPr>
            <w:tcW w:w="1134" w:type="dxa"/>
            <w:tcBorders>
              <w:top w:val="single" w:sz="4" w:space="0" w:color="auto"/>
              <w:right w:val="single" w:sz="4" w:space="0" w:color="auto"/>
            </w:tcBorders>
          </w:tcPr>
          <w:p w14:paraId="12E3261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391AF2"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3CCB808B"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660F2B0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EF2F09A"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7905393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8708A6F"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07B989E"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509ACC8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DA421F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CB6F36A"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1A513A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4F0E2E4" w14:textId="77777777" w:rsidR="00BF46E1" w:rsidRPr="005307A3" w:rsidRDefault="00BF46E1" w:rsidP="00195D76">
            <w:pPr>
              <w:pStyle w:val="TAC"/>
            </w:pPr>
            <w:r w:rsidRPr="005307A3">
              <w:t>74</w:t>
            </w:r>
          </w:p>
        </w:tc>
      </w:tr>
      <w:tr w:rsidR="00BF46E1" w:rsidRPr="005307A3" w14:paraId="46B255B8" w14:textId="77777777" w:rsidTr="00195D76">
        <w:trPr>
          <w:jc w:val="center"/>
        </w:trPr>
        <w:tc>
          <w:tcPr>
            <w:tcW w:w="1134" w:type="dxa"/>
            <w:tcBorders>
              <w:right w:val="single" w:sz="4" w:space="0" w:color="auto"/>
            </w:tcBorders>
          </w:tcPr>
          <w:p w14:paraId="44A18A6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489001"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6EC93B5F"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8F7908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C6FEC1A"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3CC1543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C9D492"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CECBD27"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121726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B2E050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848955"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0A955D85"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F31706A" w14:textId="77777777" w:rsidR="00BF46E1" w:rsidRPr="005307A3" w:rsidRDefault="00BF46E1" w:rsidP="00195D76">
            <w:pPr>
              <w:pStyle w:val="TAC"/>
            </w:pPr>
            <w:r w:rsidRPr="005307A3">
              <w:t>B4</w:t>
            </w:r>
          </w:p>
        </w:tc>
      </w:tr>
    </w:tbl>
    <w:p w14:paraId="428F4B0F" w14:textId="77777777" w:rsidR="00BF46E1" w:rsidRPr="005307A3" w:rsidRDefault="00BF46E1" w:rsidP="00BF46E1"/>
    <w:p w14:paraId="0E3F68C7" w14:textId="77777777" w:rsidR="00BF46E1" w:rsidRPr="005307A3" w:rsidRDefault="00BF46E1" w:rsidP="00BF46E1">
      <w:r w:rsidRPr="005307A3">
        <w:t>PROACTIVE COMMAND: RECEIVE DATA 2.5.2</w:t>
      </w:r>
    </w:p>
    <w:p w14:paraId="31A3441B" w14:textId="77777777" w:rsidR="00BF46E1" w:rsidRPr="005307A3" w:rsidRDefault="00BF46E1" w:rsidP="00BF46E1">
      <w:r w:rsidRPr="005307A3">
        <w:t>Logically:</w:t>
      </w:r>
    </w:p>
    <w:p w14:paraId="5F7880EB" w14:textId="77777777" w:rsidR="00BF46E1" w:rsidRPr="005307A3" w:rsidRDefault="00BF46E1" w:rsidP="0041528A">
      <w:pPr>
        <w:pStyle w:val="EW"/>
      </w:pPr>
      <w:r w:rsidRPr="005307A3">
        <w:t>Command details</w:t>
      </w:r>
    </w:p>
    <w:p w14:paraId="2CF6B1A8" w14:textId="77777777" w:rsidR="00BF46E1" w:rsidRPr="005307A3" w:rsidRDefault="00BF46E1" w:rsidP="0041528A">
      <w:pPr>
        <w:pStyle w:val="EW"/>
      </w:pPr>
      <w:r w:rsidRPr="005307A3">
        <w:tab/>
        <w:t>Command number:</w:t>
      </w:r>
      <w:r w:rsidRPr="005307A3">
        <w:tab/>
        <w:t>1</w:t>
      </w:r>
    </w:p>
    <w:p w14:paraId="0F0A3E4B" w14:textId="77777777" w:rsidR="00BF46E1" w:rsidRPr="005307A3" w:rsidRDefault="00BF46E1" w:rsidP="0041528A">
      <w:pPr>
        <w:pStyle w:val="EW"/>
      </w:pPr>
      <w:r w:rsidRPr="005307A3">
        <w:tab/>
        <w:t>Command type:</w:t>
      </w:r>
      <w:r w:rsidRPr="005307A3">
        <w:tab/>
        <w:t>RECEIVE DATA</w:t>
      </w:r>
    </w:p>
    <w:p w14:paraId="170488EF" w14:textId="77777777" w:rsidR="00BF46E1" w:rsidRPr="005307A3" w:rsidRDefault="00BF46E1" w:rsidP="0041528A">
      <w:pPr>
        <w:pStyle w:val="EW"/>
      </w:pPr>
      <w:r w:rsidRPr="005307A3">
        <w:tab/>
        <w:t>Command qualifier:</w:t>
      </w:r>
      <w:r w:rsidRPr="005307A3">
        <w:tab/>
        <w:t>RFU</w:t>
      </w:r>
    </w:p>
    <w:p w14:paraId="2405E974" w14:textId="77777777" w:rsidR="00BF46E1" w:rsidRPr="005307A3" w:rsidRDefault="00BF46E1" w:rsidP="0041528A">
      <w:pPr>
        <w:pStyle w:val="EW"/>
      </w:pPr>
      <w:r w:rsidRPr="005307A3">
        <w:t>Device identities</w:t>
      </w:r>
    </w:p>
    <w:p w14:paraId="11D9DC90" w14:textId="77777777" w:rsidR="00BF46E1" w:rsidRPr="005307A3" w:rsidRDefault="00BF46E1" w:rsidP="0041528A">
      <w:pPr>
        <w:pStyle w:val="EW"/>
      </w:pPr>
      <w:r w:rsidRPr="005307A3">
        <w:tab/>
        <w:t>Source device:</w:t>
      </w:r>
      <w:r w:rsidRPr="005307A3">
        <w:tab/>
        <w:t>UICC</w:t>
      </w:r>
    </w:p>
    <w:p w14:paraId="6DEF367C" w14:textId="77777777" w:rsidR="00BF46E1" w:rsidRPr="005307A3" w:rsidRDefault="00BF46E1" w:rsidP="0041528A">
      <w:pPr>
        <w:pStyle w:val="EW"/>
      </w:pPr>
      <w:r w:rsidRPr="005307A3">
        <w:tab/>
        <w:t>Destination device:</w:t>
      </w:r>
      <w:r w:rsidRPr="005307A3">
        <w:tab/>
        <w:t>Channel 1</w:t>
      </w:r>
      <w:r w:rsidRPr="005307A3">
        <w:tab/>
      </w:r>
    </w:p>
    <w:p w14:paraId="0D0A1967" w14:textId="77777777" w:rsidR="00BF46E1" w:rsidRPr="005307A3" w:rsidRDefault="00BF46E1" w:rsidP="0041528A">
      <w:pPr>
        <w:pStyle w:val="EW"/>
      </w:pPr>
      <w:r w:rsidRPr="005307A3">
        <w:t>Alpha Identifier</w:t>
      </w:r>
      <w:r w:rsidRPr="005307A3">
        <w:tab/>
        <w:t>"Receive Data 2"</w:t>
      </w:r>
    </w:p>
    <w:p w14:paraId="577D3CB0" w14:textId="77777777" w:rsidR="00BF46E1" w:rsidRPr="005307A3" w:rsidRDefault="00BF46E1" w:rsidP="0041528A">
      <w:pPr>
        <w:pStyle w:val="EW"/>
      </w:pPr>
      <w:r w:rsidRPr="005307A3">
        <w:t>Channel Data Length</w:t>
      </w:r>
    </w:p>
    <w:p w14:paraId="7A8E1595" w14:textId="77777777" w:rsidR="00BF46E1" w:rsidRPr="005307A3" w:rsidRDefault="00BF46E1" w:rsidP="0041528A">
      <w:pPr>
        <w:pStyle w:val="EW"/>
      </w:pPr>
      <w:r w:rsidRPr="005307A3">
        <w:t>Channel Data Length:</w:t>
      </w:r>
      <w:r w:rsidRPr="005307A3">
        <w:tab/>
        <w:t>200</w:t>
      </w:r>
    </w:p>
    <w:p w14:paraId="37DEF9AE" w14:textId="77777777" w:rsidR="00BF46E1" w:rsidRPr="005307A3" w:rsidRDefault="00BF46E1" w:rsidP="0041528A">
      <w:pPr>
        <w:pStyle w:val="EW"/>
      </w:pPr>
      <w:r w:rsidRPr="005307A3">
        <w:t>Text Attribute</w:t>
      </w:r>
    </w:p>
    <w:p w14:paraId="001D4821" w14:textId="77777777" w:rsidR="00BF46E1" w:rsidRPr="005307A3" w:rsidRDefault="00BF46E1" w:rsidP="0041528A">
      <w:pPr>
        <w:pStyle w:val="EW"/>
      </w:pPr>
      <w:r w:rsidRPr="005307A3">
        <w:tab/>
        <w:t>Formatting position:</w:t>
      </w:r>
      <w:r w:rsidRPr="005307A3">
        <w:tab/>
        <w:t>0</w:t>
      </w:r>
    </w:p>
    <w:p w14:paraId="7E64CB23" w14:textId="77777777" w:rsidR="00BF46E1" w:rsidRPr="005307A3" w:rsidRDefault="00BF46E1" w:rsidP="0041528A">
      <w:pPr>
        <w:pStyle w:val="EW"/>
      </w:pPr>
      <w:r w:rsidRPr="005307A3">
        <w:tab/>
        <w:t>Formatting length:</w:t>
      </w:r>
      <w:r w:rsidRPr="005307A3">
        <w:tab/>
        <w:t>14</w:t>
      </w:r>
    </w:p>
    <w:p w14:paraId="7BD203E9"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42ECF628" w14:textId="77777777" w:rsidR="00BF46E1" w:rsidRPr="005307A3" w:rsidRDefault="00BF46E1" w:rsidP="0041528A">
      <w:pPr>
        <w:pStyle w:val="EX"/>
      </w:pPr>
      <w:r w:rsidRPr="005307A3">
        <w:t>Colour:</w:t>
      </w:r>
      <w:r w:rsidRPr="005307A3">
        <w:tab/>
        <w:t>Dark Green Foreground, Bright Yellow Background</w:t>
      </w:r>
    </w:p>
    <w:p w14:paraId="17AC47C2" w14:textId="77777777" w:rsidR="00BF46E1" w:rsidRPr="005307A3" w:rsidRDefault="00BF46E1" w:rsidP="00BF46E1">
      <w:r w:rsidRPr="005307A3">
        <w:t>Coding:</w:t>
      </w:r>
    </w:p>
    <w:p w14:paraId="47498E2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95F04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E0571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87A328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2F018DE"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6FF6B13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FAAB5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C8CAA6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733F24"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F4A014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51EBE6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77C550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7D7E4C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70BFA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075FC5C" w14:textId="77777777" w:rsidR="00BF46E1" w:rsidRPr="005307A3" w:rsidRDefault="00BF46E1" w:rsidP="00195D76">
            <w:pPr>
              <w:pStyle w:val="TAC"/>
            </w:pPr>
            <w:r w:rsidRPr="005307A3">
              <w:t>85</w:t>
            </w:r>
          </w:p>
        </w:tc>
      </w:tr>
      <w:tr w:rsidR="00BF46E1" w:rsidRPr="005307A3" w14:paraId="6F87BD3B" w14:textId="77777777" w:rsidTr="00195D76">
        <w:trPr>
          <w:jc w:val="center"/>
        </w:trPr>
        <w:tc>
          <w:tcPr>
            <w:tcW w:w="1134" w:type="dxa"/>
            <w:tcBorders>
              <w:top w:val="single" w:sz="4" w:space="0" w:color="auto"/>
              <w:right w:val="single" w:sz="4" w:space="0" w:color="auto"/>
            </w:tcBorders>
          </w:tcPr>
          <w:p w14:paraId="5D4A03B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7D268B"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0B3CA300"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3045FE4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837F9DB"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6678EBC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7FAD583"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CDDEBB6"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8A89F4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7F2371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23822D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E9DF99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D7BC029" w14:textId="77777777" w:rsidR="00BF46E1" w:rsidRPr="005307A3" w:rsidRDefault="00BF46E1" w:rsidP="00195D76">
            <w:pPr>
              <w:pStyle w:val="TAC"/>
            </w:pPr>
            <w:r w:rsidRPr="005307A3">
              <w:t>74</w:t>
            </w:r>
          </w:p>
        </w:tc>
      </w:tr>
      <w:tr w:rsidR="00BF46E1" w:rsidRPr="005307A3" w14:paraId="2D65FBD7" w14:textId="77777777" w:rsidTr="00195D76">
        <w:trPr>
          <w:jc w:val="center"/>
        </w:trPr>
        <w:tc>
          <w:tcPr>
            <w:tcW w:w="1134" w:type="dxa"/>
            <w:tcBorders>
              <w:right w:val="single" w:sz="4" w:space="0" w:color="auto"/>
            </w:tcBorders>
          </w:tcPr>
          <w:p w14:paraId="4573868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FDD4D1"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53DA50F5"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960AABB"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C82BF13"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EE8E83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203A5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276A678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8129D0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D1F007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61B6C9"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64AE29E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89E6C0" w14:textId="77777777" w:rsidR="00BF46E1" w:rsidRPr="005307A3" w:rsidRDefault="00BF46E1" w:rsidP="00195D76">
            <w:pPr>
              <w:pStyle w:val="TAC"/>
            </w:pPr>
            <w:r w:rsidRPr="005307A3">
              <w:t>B4</w:t>
            </w:r>
          </w:p>
        </w:tc>
      </w:tr>
    </w:tbl>
    <w:p w14:paraId="3C7B2166" w14:textId="77777777" w:rsidR="00BF46E1" w:rsidRPr="005307A3" w:rsidRDefault="00BF46E1" w:rsidP="00BF46E1"/>
    <w:p w14:paraId="5ABD2C08" w14:textId="77777777" w:rsidR="00BF46E1" w:rsidRPr="005307A3" w:rsidRDefault="00BF46E1" w:rsidP="00BF46E1">
      <w:r w:rsidRPr="005307A3">
        <w:t>PROACTIVE COMMAND: RECEIVE DATA 2.5.3</w:t>
      </w:r>
    </w:p>
    <w:p w14:paraId="264F10EA" w14:textId="77777777" w:rsidR="00BF46E1" w:rsidRPr="005307A3" w:rsidRDefault="00BF46E1" w:rsidP="00BF46E1">
      <w:r w:rsidRPr="005307A3">
        <w:t>Logically:</w:t>
      </w:r>
    </w:p>
    <w:p w14:paraId="4248AAF6" w14:textId="77777777" w:rsidR="00BF46E1" w:rsidRPr="005307A3" w:rsidRDefault="00BF46E1" w:rsidP="0041528A">
      <w:pPr>
        <w:pStyle w:val="EW"/>
      </w:pPr>
      <w:r w:rsidRPr="005307A3">
        <w:t>Command details</w:t>
      </w:r>
    </w:p>
    <w:p w14:paraId="78D383EB" w14:textId="77777777" w:rsidR="00BF46E1" w:rsidRPr="005307A3" w:rsidRDefault="00BF46E1" w:rsidP="0041528A">
      <w:pPr>
        <w:pStyle w:val="EW"/>
      </w:pPr>
      <w:r w:rsidRPr="005307A3">
        <w:tab/>
        <w:t>Command number:</w:t>
      </w:r>
      <w:r w:rsidRPr="005307A3">
        <w:tab/>
        <w:t>1</w:t>
      </w:r>
    </w:p>
    <w:p w14:paraId="6578C56E" w14:textId="77777777" w:rsidR="00BF46E1" w:rsidRPr="005307A3" w:rsidRDefault="00BF46E1" w:rsidP="0041528A">
      <w:pPr>
        <w:pStyle w:val="EW"/>
      </w:pPr>
      <w:r w:rsidRPr="005307A3">
        <w:tab/>
        <w:t>Command type:</w:t>
      </w:r>
      <w:r w:rsidRPr="005307A3">
        <w:tab/>
        <w:t>RECEIVE DATA</w:t>
      </w:r>
    </w:p>
    <w:p w14:paraId="653AFEED" w14:textId="77777777" w:rsidR="00BF46E1" w:rsidRPr="005307A3" w:rsidRDefault="00BF46E1" w:rsidP="0041528A">
      <w:pPr>
        <w:pStyle w:val="EW"/>
      </w:pPr>
      <w:r w:rsidRPr="005307A3">
        <w:tab/>
        <w:t>Command qualifier:</w:t>
      </w:r>
      <w:r w:rsidRPr="005307A3">
        <w:tab/>
        <w:t>RFU</w:t>
      </w:r>
    </w:p>
    <w:p w14:paraId="2352AE81" w14:textId="77777777" w:rsidR="00BF46E1" w:rsidRPr="005307A3" w:rsidRDefault="00BF46E1" w:rsidP="0041528A">
      <w:pPr>
        <w:pStyle w:val="EW"/>
      </w:pPr>
      <w:r w:rsidRPr="005307A3">
        <w:t>Device identities</w:t>
      </w:r>
    </w:p>
    <w:p w14:paraId="35FD4DA0" w14:textId="77777777" w:rsidR="00BF46E1" w:rsidRPr="005307A3" w:rsidRDefault="00BF46E1" w:rsidP="0041528A">
      <w:pPr>
        <w:pStyle w:val="EW"/>
      </w:pPr>
      <w:r w:rsidRPr="005307A3">
        <w:tab/>
        <w:t>Source device:</w:t>
      </w:r>
      <w:r w:rsidRPr="005307A3">
        <w:tab/>
        <w:t>UICC</w:t>
      </w:r>
    </w:p>
    <w:p w14:paraId="5197C6E5" w14:textId="77777777" w:rsidR="00BF46E1" w:rsidRPr="005307A3" w:rsidRDefault="00BF46E1" w:rsidP="0041528A">
      <w:pPr>
        <w:pStyle w:val="EW"/>
      </w:pPr>
      <w:r w:rsidRPr="005307A3">
        <w:tab/>
        <w:t>Destination device:</w:t>
      </w:r>
      <w:r w:rsidRPr="005307A3">
        <w:tab/>
        <w:t>Channel 1</w:t>
      </w:r>
      <w:r w:rsidRPr="005307A3">
        <w:tab/>
      </w:r>
    </w:p>
    <w:p w14:paraId="46B61BE1" w14:textId="77777777" w:rsidR="00BF46E1" w:rsidRPr="005307A3" w:rsidRDefault="00BF46E1" w:rsidP="0041528A">
      <w:pPr>
        <w:pStyle w:val="EW"/>
      </w:pPr>
      <w:r w:rsidRPr="005307A3">
        <w:t>Alpha Identifier</w:t>
      </w:r>
      <w:r w:rsidRPr="005307A3">
        <w:tab/>
        <w:t>"Receive Data 3"</w:t>
      </w:r>
    </w:p>
    <w:p w14:paraId="535854AA" w14:textId="77777777" w:rsidR="00BF46E1" w:rsidRPr="005307A3" w:rsidRDefault="00BF46E1" w:rsidP="0041528A">
      <w:pPr>
        <w:pStyle w:val="EW"/>
      </w:pPr>
      <w:r w:rsidRPr="005307A3">
        <w:t>Channel Data Length</w:t>
      </w:r>
    </w:p>
    <w:p w14:paraId="7EB4D3FF" w14:textId="77777777" w:rsidR="00BF46E1" w:rsidRPr="005307A3" w:rsidRDefault="00BF46E1" w:rsidP="0041528A">
      <w:pPr>
        <w:pStyle w:val="EX"/>
      </w:pPr>
      <w:r w:rsidRPr="005307A3">
        <w:tab/>
        <w:t>Channel Data Length:</w:t>
      </w:r>
      <w:r w:rsidRPr="005307A3">
        <w:tab/>
        <w:t>200</w:t>
      </w:r>
    </w:p>
    <w:p w14:paraId="7A35E075" w14:textId="77777777" w:rsidR="00BF46E1" w:rsidRPr="005307A3" w:rsidRDefault="00BF46E1" w:rsidP="00BF46E1">
      <w:r w:rsidRPr="005307A3">
        <w:t>Coding:</w:t>
      </w:r>
    </w:p>
    <w:p w14:paraId="7FF0EE6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F4C59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F6AFA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ABE33A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DCF484F"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5415C79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297550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2A5F7E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4257879"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7C8B7BF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1FB3E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45AAD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B6DE1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A73850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CC43C5B" w14:textId="77777777" w:rsidR="00BF46E1" w:rsidRPr="005307A3" w:rsidRDefault="00BF46E1" w:rsidP="00195D76">
            <w:pPr>
              <w:pStyle w:val="TAC"/>
            </w:pPr>
            <w:r w:rsidRPr="005307A3">
              <w:t>85</w:t>
            </w:r>
          </w:p>
        </w:tc>
      </w:tr>
      <w:tr w:rsidR="00BF46E1" w:rsidRPr="005307A3" w14:paraId="3EA94BC7" w14:textId="77777777" w:rsidTr="00195D76">
        <w:trPr>
          <w:jc w:val="center"/>
        </w:trPr>
        <w:tc>
          <w:tcPr>
            <w:tcW w:w="1134" w:type="dxa"/>
            <w:tcBorders>
              <w:top w:val="single" w:sz="4" w:space="0" w:color="auto"/>
              <w:right w:val="single" w:sz="4" w:space="0" w:color="auto"/>
            </w:tcBorders>
          </w:tcPr>
          <w:p w14:paraId="7F1F141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51F29E"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70D58FCE"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4BFACE11"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FC0424E"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3DBCAC43"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A295EFC"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02D9873"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203E68B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545095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483C03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D7202F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9E91A78" w14:textId="77777777" w:rsidR="00BF46E1" w:rsidRPr="005307A3" w:rsidRDefault="00BF46E1" w:rsidP="00195D76">
            <w:pPr>
              <w:pStyle w:val="TAC"/>
            </w:pPr>
            <w:r w:rsidRPr="005307A3">
              <w:t>74</w:t>
            </w:r>
          </w:p>
        </w:tc>
      </w:tr>
      <w:tr w:rsidR="00BF46E1" w:rsidRPr="005307A3" w14:paraId="4CC9FA5E" w14:textId="77777777" w:rsidTr="00195D76">
        <w:trPr>
          <w:jc w:val="center"/>
        </w:trPr>
        <w:tc>
          <w:tcPr>
            <w:tcW w:w="1134" w:type="dxa"/>
            <w:tcBorders>
              <w:right w:val="single" w:sz="4" w:space="0" w:color="auto"/>
            </w:tcBorders>
          </w:tcPr>
          <w:p w14:paraId="7FCCF77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3F93AF"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2311849B"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218F4AA"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26F0D1A"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3956754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4DE5F5D"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21FD579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1514E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D03A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62785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AF11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338D8B" w14:textId="77777777" w:rsidR="00BF46E1" w:rsidRPr="005307A3" w:rsidRDefault="00BF46E1" w:rsidP="00195D76">
            <w:pPr>
              <w:pStyle w:val="TAC"/>
            </w:pPr>
          </w:p>
        </w:tc>
      </w:tr>
    </w:tbl>
    <w:p w14:paraId="7B96BF10" w14:textId="77777777" w:rsidR="00BF46E1" w:rsidRPr="005307A3" w:rsidRDefault="00BF46E1" w:rsidP="00BF46E1"/>
    <w:p w14:paraId="612CBDA0" w14:textId="77777777" w:rsidR="00BF46E1" w:rsidRPr="005307A3" w:rsidRDefault="00BF46E1" w:rsidP="00BF46E1">
      <w:r w:rsidRPr="005307A3">
        <w:t>TERMINAL RESPONSE: RECEIVE DATA 2.5.1</w:t>
      </w:r>
    </w:p>
    <w:p w14:paraId="0C7383DC" w14:textId="77777777" w:rsidR="00BF46E1" w:rsidRPr="005307A3" w:rsidRDefault="00BF46E1" w:rsidP="00BF46E1">
      <w:r w:rsidRPr="005307A3">
        <w:t>Logically:</w:t>
      </w:r>
    </w:p>
    <w:p w14:paraId="46965581" w14:textId="77777777" w:rsidR="00BF46E1" w:rsidRPr="005307A3" w:rsidRDefault="00BF46E1" w:rsidP="0041528A">
      <w:pPr>
        <w:pStyle w:val="EW"/>
      </w:pPr>
      <w:r w:rsidRPr="005307A3">
        <w:t>Command details</w:t>
      </w:r>
    </w:p>
    <w:p w14:paraId="105B13C0" w14:textId="77777777" w:rsidR="00BF46E1" w:rsidRPr="005307A3" w:rsidRDefault="00BF46E1" w:rsidP="0041528A">
      <w:pPr>
        <w:pStyle w:val="EW"/>
      </w:pPr>
      <w:r w:rsidRPr="005307A3">
        <w:tab/>
        <w:t>Command number:</w:t>
      </w:r>
      <w:r w:rsidRPr="005307A3">
        <w:tab/>
        <w:t>1</w:t>
      </w:r>
    </w:p>
    <w:p w14:paraId="11117715" w14:textId="77777777" w:rsidR="00BF46E1" w:rsidRPr="005307A3" w:rsidRDefault="00BF46E1" w:rsidP="0041528A">
      <w:pPr>
        <w:pStyle w:val="EW"/>
      </w:pPr>
      <w:r w:rsidRPr="005307A3">
        <w:tab/>
        <w:t>Command type:</w:t>
      </w:r>
      <w:r w:rsidRPr="005307A3">
        <w:tab/>
        <w:t>RECEIVE DATA</w:t>
      </w:r>
    </w:p>
    <w:p w14:paraId="66121B4C" w14:textId="77777777" w:rsidR="00BF46E1" w:rsidRPr="005307A3" w:rsidRDefault="00BF46E1" w:rsidP="0041528A">
      <w:pPr>
        <w:pStyle w:val="EW"/>
      </w:pPr>
      <w:r w:rsidRPr="005307A3">
        <w:tab/>
        <w:t>Command qualifier:</w:t>
      </w:r>
      <w:r w:rsidRPr="005307A3">
        <w:tab/>
        <w:t>RFU</w:t>
      </w:r>
    </w:p>
    <w:p w14:paraId="5FAE1510" w14:textId="77777777" w:rsidR="00BF46E1" w:rsidRPr="005307A3" w:rsidRDefault="00BF46E1" w:rsidP="0041528A">
      <w:pPr>
        <w:pStyle w:val="EW"/>
      </w:pPr>
      <w:r w:rsidRPr="005307A3">
        <w:t>Device identities</w:t>
      </w:r>
    </w:p>
    <w:p w14:paraId="346AFA94" w14:textId="77777777" w:rsidR="00BF46E1" w:rsidRPr="005307A3" w:rsidRDefault="00BF46E1" w:rsidP="0041528A">
      <w:pPr>
        <w:pStyle w:val="EW"/>
      </w:pPr>
      <w:r w:rsidRPr="005307A3">
        <w:tab/>
        <w:t>Source device:</w:t>
      </w:r>
      <w:r w:rsidRPr="005307A3">
        <w:tab/>
        <w:t>ME</w:t>
      </w:r>
    </w:p>
    <w:p w14:paraId="071BCB99" w14:textId="77777777" w:rsidR="00BF46E1" w:rsidRPr="005307A3" w:rsidRDefault="00BF46E1" w:rsidP="0041528A">
      <w:pPr>
        <w:pStyle w:val="EW"/>
      </w:pPr>
      <w:r w:rsidRPr="005307A3">
        <w:tab/>
        <w:t>Destination device:</w:t>
      </w:r>
      <w:r w:rsidRPr="005307A3">
        <w:tab/>
        <w:t>UICC</w:t>
      </w:r>
    </w:p>
    <w:p w14:paraId="505E592A" w14:textId="77777777" w:rsidR="00BF46E1" w:rsidRPr="005307A3" w:rsidRDefault="00BF46E1" w:rsidP="0041528A">
      <w:pPr>
        <w:pStyle w:val="EW"/>
      </w:pPr>
      <w:r w:rsidRPr="005307A3">
        <w:t>Result</w:t>
      </w:r>
    </w:p>
    <w:p w14:paraId="4E8F7D05" w14:textId="77777777" w:rsidR="00BF46E1" w:rsidRPr="005307A3" w:rsidRDefault="00BF46E1" w:rsidP="0041528A">
      <w:pPr>
        <w:pStyle w:val="EW"/>
      </w:pPr>
      <w:r w:rsidRPr="005307A3">
        <w:tab/>
        <w:t>General Result:</w:t>
      </w:r>
      <w:r w:rsidRPr="005307A3">
        <w:tab/>
        <w:t>Command performed successfully</w:t>
      </w:r>
    </w:p>
    <w:p w14:paraId="71BBFDB5" w14:textId="77777777" w:rsidR="00BF46E1" w:rsidRPr="005307A3" w:rsidRDefault="00BF46E1" w:rsidP="0041528A">
      <w:pPr>
        <w:pStyle w:val="EW"/>
      </w:pPr>
      <w:r w:rsidRPr="005307A3">
        <w:t>Channel Data:</w:t>
      </w:r>
      <w:r w:rsidRPr="005307A3">
        <w:tab/>
        <w:t>00 01 02 .. C7 (200 Bytes of data)</w:t>
      </w:r>
    </w:p>
    <w:p w14:paraId="5401013D" w14:textId="77777777" w:rsidR="00BF46E1" w:rsidRPr="005307A3" w:rsidRDefault="00BF46E1" w:rsidP="0041528A">
      <w:pPr>
        <w:pStyle w:val="EX"/>
      </w:pPr>
      <w:r w:rsidRPr="005307A3">
        <w:t>Channel data length:</w:t>
      </w:r>
      <w:r w:rsidRPr="005307A3">
        <w:tab/>
        <w:t>FF</w:t>
      </w:r>
    </w:p>
    <w:p w14:paraId="45995DFF" w14:textId="77777777" w:rsidR="00BF46E1" w:rsidRPr="005307A3" w:rsidRDefault="00BF46E1" w:rsidP="00BF46E1">
      <w:r w:rsidRPr="005307A3">
        <w:t>Coding:</w:t>
      </w:r>
    </w:p>
    <w:p w14:paraId="27B7DB8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13CEC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36C8B8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308AB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F46407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523A8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FAF16D"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1D0CA95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C8E75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B5FB6B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1F0861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354AF1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2CEE36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5F771B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D14369" w14:textId="77777777" w:rsidR="00BF46E1" w:rsidRPr="005307A3" w:rsidRDefault="00BF46E1" w:rsidP="00195D76">
            <w:pPr>
              <w:pStyle w:val="TAC"/>
            </w:pPr>
            <w:r w:rsidRPr="005307A3">
              <w:t>00</w:t>
            </w:r>
          </w:p>
        </w:tc>
      </w:tr>
      <w:tr w:rsidR="00BF46E1" w:rsidRPr="005307A3" w14:paraId="27EED6C6" w14:textId="77777777" w:rsidTr="00195D76">
        <w:trPr>
          <w:jc w:val="center"/>
        </w:trPr>
        <w:tc>
          <w:tcPr>
            <w:tcW w:w="1134" w:type="dxa"/>
            <w:tcBorders>
              <w:top w:val="single" w:sz="4" w:space="0" w:color="auto"/>
              <w:right w:val="single" w:sz="4" w:space="0" w:color="auto"/>
            </w:tcBorders>
          </w:tcPr>
          <w:p w14:paraId="5DF0E55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9AF8CB"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3D477AC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3F22CC"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326F6E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D9D87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537A4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58685C2"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14C60B0B"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0CA254E1"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A9EF1D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B07E20"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3E3743B" w14:textId="77777777" w:rsidR="00BF46E1" w:rsidRPr="005307A3" w:rsidRDefault="00BF46E1" w:rsidP="00195D76">
            <w:pPr>
              <w:pStyle w:val="TAC"/>
            </w:pPr>
          </w:p>
        </w:tc>
      </w:tr>
    </w:tbl>
    <w:p w14:paraId="10B22D85" w14:textId="77777777" w:rsidR="00BF46E1" w:rsidRPr="005307A3" w:rsidRDefault="00BF46E1" w:rsidP="00BF46E1"/>
    <w:p w14:paraId="1E88F4A7" w14:textId="77777777" w:rsidR="00BF46E1" w:rsidRPr="005307A3" w:rsidRDefault="00BF46E1" w:rsidP="00BF46E1">
      <w:pPr>
        <w:pStyle w:val="H6"/>
      </w:pPr>
      <w:r w:rsidRPr="005307A3">
        <w:t>27.22.4.29.2.5.5</w:t>
      </w:r>
      <w:r w:rsidRPr="005307A3">
        <w:tab/>
        <w:t>Test Requirement</w:t>
      </w:r>
    </w:p>
    <w:p w14:paraId="071E5A07" w14:textId="77777777" w:rsidR="00BF46E1" w:rsidRPr="005307A3" w:rsidRDefault="00BF46E1" w:rsidP="00BF46E1">
      <w:r w:rsidRPr="005307A3">
        <w:t>The ME shall operate in the manner defined in expected sequences 2.5.</w:t>
      </w:r>
    </w:p>
    <w:p w14:paraId="32706A3A" w14:textId="77777777" w:rsidR="00BF46E1" w:rsidRPr="005307A3" w:rsidRDefault="00BF46E1" w:rsidP="00BF46E1">
      <w:pPr>
        <w:pStyle w:val="H6"/>
      </w:pPr>
      <w:r w:rsidRPr="005307A3">
        <w:t>27.22.4.29.2.6</w:t>
      </w:r>
      <w:r w:rsidRPr="005307A3">
        <w:tab/>
        <w:t>RECEIVE DATA (support of Text Attribute – Bold On)</w:t>
      </w:r>
    </w:p>
    <w:p w14:paraId="1DA808F1" w14:textId="77777777" w:rsidR="00BF46E1" w:rsidRPr="005307A3" w:rsidRDefault="00BF46E1" w:rsidP="00BF46E1">
      <w:pPr>
        <w:pStyle w:val="H6"/>
      </w:pPr>
      <w:r w:rsidRPr="005307A3">
        <w:t>27.22.4.29.2.6.1</w:t>
      </w:r>
      <w:r w:rsidRPr="005307A3">
        <w:tab/>
        <w:t>Definition and applicability</w:t>
      </w:r>
    </w:p>
    <w:p w14:paraId="526BBF2B" w14:textId="77777777" w:rsidR="00BF46E1" w:rsidRPr="005307A3" w:rsidRDefault="00BF46E1" w:rsidP="00BF46E1">
      <w:r w:rsidRPr="005307A3">
        <w:t>See clause 3.2.2.</w:t>
      </w:r>
    </w:p>
    <w:p w14:paraId="0A91C89D" w14:textId="77777777" w:rsidR="00BF46E1" w:rsidRPr="005307A3" w:rsidRDefault="00BF46E1" w:rsidP="00BF46E1">
      <w:pPr>
        <w:pStyle w:val="H6"/>
      </w:pPr>
      <w:r w:rsidRPr="005307A3">
        <w:t>27.22.4.29.2.6.2</w:t>
      </w:r>
      <w:r w:rsidRPr="005307A3">
        <w:tab/>
        <w:t>Conformance requirements</w:t>
      </w:r>
    </w:p>
    <w:p w14:paraId="15C9E968" w14:textId="77777777" w:rsidR="00BF46E1" w:rsidRPr="005307A3" w:rsidRDefault="00BF46E1" w:rsidP="00BF46E1">
      <w:r w:rsidRPr="005307A3">
        <w:t>The ME shall support the class "e" commands as defined in:</w:t>
      </w:r>
    </w:p>
    <w:p w14:paraId="7E0C015C" w14:textId="77777777" w:rsidR="00BF46E1" w:rsidRPr="005307A3" w:rsidRDefault="00BF46E1" w:rsidP="00BF46E1">
      <w:pPr>
        <w:pStyle w:val="B1"/>
      </w:pPr>
      <w:r w:rsidRPr="005307A3">
        <w:lastRenderedPageBreak/>
        <w:t>-</w:t>
      </w:r>
      <w:r w:rsidRPr="005307A3">
        <w:tab/>
        <w:t>TS 31.111 [15].</w:t>
      </w:r>
    </w:p>
    <w:p w14:paraId="2D9D2AAC" w14:textId="77777777" w:rsidR="00BF46E1" w:rsidRPr="005307A3" w:rsidRDefault="00BF46E1" w:rsidP="00BF46E1">
      <w:pPr>
        <w:pStyle w:val="H6"/>
      </w:pPr>
      <w:r w:rsidRPr="005307A3">
        <w:t>27.22.4.29.2.6.3</w:t>
      </w:r>
      <w:r w:rsidRPr="005307A3">
        <w:tab/>
        <w:t>Test purpose</w:t>
      </w:r>
    </w:p>
    <w:p w14:paraId="017AD2E4" w14:textId="77777777" w:rsidR="00BF46E1" w:rsidRPr="005307A3" w:rsidRDefault="00BF46E1" w:rsidP="00BF46E1">
      <w:r w:rsidRPr="005307A3">
        <w:t>To verify that the ME shall display the alpha identifier according to the bold text attribute configuration in the RECEIVE DATA proactive command and send a TERMINAL RESPONSE (Command Performed Successfully) to the UICC.</w:t>
      </w:r>
    </w:p>
    <w:p w14:paraId="5FF93677" w14:textId="77777777" w:rsidR="00BF46E1" w:rsidRPr="005307A3" w:rsidRDefault="00BF46E1" w:rsidP="00BF46E1">
      <w:pPr>
        <w:pStyle w:val="H6"/>
      </w:pPr>
      <w:r w:rsidRPr="005307A3">
        <w:t>27.22.4.29.2.6.4</w:t>
      </w:r>
      <w:r w:rsidRPr="005307A3">
        <w:tab/>
        <w:t>Method of test</w:t>
      </w:r>
    </w:p>
    <w:p w14:paraId="76AB5190" w14:textId="77777777" w:rsidR="00BF46E1" w:rsidRPr="005307A3" w:rsidRDefault="00BF46E1" w:rsidP="00BF46E1">
      <w:pPr>
        <w:pStyle w:val="H6"/>
      </w:pPr>
      <w:r w:rsidRPr="005307A3">
        <w:t>27.22.4.29.2.6.4.1</w:t>
      </w:r>
      <w:r w:rsidRPr="005307A3">
        <w:tab/>
        <w:t>Initial conditions</w:t>
      </w:r>
    </w:p>
    <w:p w14:paraId="256500EB" w14:textId="77777777" w:rsidR="00BF46E1" w:rsidRPr="005307A3" w:rsidRDefault="00BF46E1" w:rsidP="00BF46E1">
      <w:r w:rsidRPr="005307A3">
        <w:t>The ME is connected to the USIM Simulator and the USS. The elementary files are coded as Toolkit default.</w:t>
      </w:r>
    </w:p>
    <w:p w14:paraId="2EE0F7BC" w14:textId="77777777" w:rsidR="00BF46E1" w:rsidRPr="005307A3" w:rsidRDefault="00BF46E1" w:rsidP="00BF46E1">
      <w:r w:rsidRPr="005307A3">
        <w:t>Prior to this test the ME shall have been powered on and performed the PROFILE DOWNLOAD procedure.</w:t>
      </w:r>
    </w:p>
    <w:p w14:paraId="078CC243"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3E054B72" w14:textId="77777777" w:rsidR="00BF46E1" w:rsidRPr="005307A3" w:rsidRDefault="00BF46E1" w:rsidP="00BF46E1">
      <w:r w:rsidRPr="005307A3">
        <w:t>The channel identifier value used for these tests is set to 1 as an example.</w:t>
      </w:r>
    </w:p>
    <w:p w14:paraId="6C2C3CB6" w14:textId="77777777" w:rsidR="00BF46E1" w:rsidRPr="005307A3" w:rsidRDefault="00BF46E1" w:rsidP="00BF46E1">
      <w:r w:rsidRPr="005307A3">
        <w:t>This channel identifier is dependent on the ME's default channel identifier as declared in table A.2/27.</w:t>
      </w:r>
    </w:p>
    <w:p w14:paraId="78220C52"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4D3FAFE2"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1F4B41F4" w14:textId="77777777" w:rsidR="00BF46E1" w:rsidRPr="005307A3" w:rsidRDefault="00BF46E1" w:rsidP="00BF46E1">
      <w:r w:rsidRPr="005307A3">
        <w:t>Bearer Parameters:</w:t>
      </w:r>
      <w:r w:rsidRPr="005307A3">
        <w:tab/>
      </w:r>
      <w:r w:rsidRPr="005307A3">
        <w:tab/>
        <w:t>Same Bearer Parameters as defined in 27.22.4.27.2.4.1</w:t>
      </w:r>
    </w:p>
    <w:p w14:paraId="252DE0BE" w14:textId="77777777" w:rsidR="00BF46E1" w:rsidRPr="005307A3" w:rsidRDefault="00BF46E1" w:rsidP="00BF46E1">
      <w:r w:rsidRPr="005307A3">
        <w:t>GPRS Parameters:</w:t>
      </w:r>
      <w:r w:rsidRPr="005307A3">
        <w:tab/>
      </w:r>
      <w:r w:rsidRPr="005307A3">
        <w:tab/>
        <w:t>Same GPRS Parameters as defined in 27.22.4.27.2.4.1</w:t>
      </w:r>
    </w:p>
    <w:p w14:paraId="6C13AE37" w14:textId="77777777" w:rsidR="00BF46E1" w:rsidRPr="005307A3" w:rsidRDefault="00BF46E1" w:rsidP="00BF46E1">
      <w:r w:rsidRPr="005307A3">
        <w:t>UICC/ME interface transport level:</w:t>
      </w:r>
      <w:r w:rsidRPr="005307A3">
        <w:tab/>
        <w:t>Same UICC/ME transport interface level as defined in 27.22.4.27.2.4.1</w:t>
      </w:r>
    </w:p>
    <w:p w14:paraId="4A0F61FA" w14:textId="006397EB" w:rsidR="00BF46E1" w:rsidRPr="005307A3" w:rsidRDefault="00BF46E1" w:rsidP="00BF46E1">
      <w:r w:rsidRPr="005307A3">
        <w:t>Data destination address:</w:t>
      </w:r>
      <w:r w:rsidRPr="005307A3">
        <w:tab/>
        <w:t>Same Data Destination Address as defined in 27.22.4.27.2.4.1.</w:t>
      </w:r>
    </w:p>
    <w:p w14:paraId="4B2E802C" w14:textId="77777777" w:rsidR="00BF46E1" w:rsidRPr="005307A3" w:rsidRDefault="00BF46E1" w:rsidP="00BF46E1">
      <w:pPr>
        <w:pStyle w:val="H6"/>
      </w:pPr>
      <w:r w:rsidRPr="005307A3">
        <w:lastRenderedPageBreak/>
        <w:t>27.22.4.29.2.6.4.2</w:t>
      </w:r>
      <w:r w:rsidRPr="005307A3">
        <w:tab/>
        <w:t>Procedure</w:t>
      </w:r>
    </w:p>
    <w:p w14:paraId="51F7F558" w14:textId="77777777" w:rsidR="00BF46E1" w:rsidRPr="005307A3" w:rsidRDefault="00BF46E1" w:rsidP="00BF46E1">
      <w:pPr>
        <w:pStyle w:val="TH"/>
      </w:pPr>
      <w:r w:rsidRPr="005307A3">
        <w:t>Expected sequence 2.6 (RECEIVE DATA, with Text Attribute – Bold On)</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10AE121A" w14:textId="77777777" w:rsidTr="00195D76">
        <w:trPr>
          <w:cantSplit/>
          <w:jc w:val="center"/>
        </w:trPr>
        <w:tc>
          <w:tcPr>
            <w:tcW w:w="574" w:type="dxa"/>
            <w:tcBorders>
              <w:top w:val="single" w:sz="6" w:space="0" w:color="auto"/>
              <w:left w:val="single" w:sz="6" w:space="0" w:color="auto"/>
              <w:right w:val="single" w:sz="6" w:space="0" w:color="auto"/>
            </w:tcBorders>
          </w:tcPr>
          <w:p w14:paraId="308C173F"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0964A368"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74DD8640"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71742B4D" w14:textId="77777777" w:rsidR="00BF46E1" w:rsidRPr="005307A3" w:rsidRDefault="00BF46E1" w:rsidP="00195D76">
            <w:pPr>
              <w:pStyle w:val="TAH"/>
            </w:pPr>
            <w:r w:rsidRPr="005307A3">
              <w:t>Comments</w:t>
            </w:r>
          </w:p>
        </w:tc>
      </w:tr>
      <w:tr w:rsidR="00BF46E1" w:rsidRPr="005307A3" w14:paraId="0BC103CF" w14:textId="77777777" w:rsidTr="00195D76">
        <w:trPr>
          <w:cantSplit/>
          <w:jc w:val="center"/>
        </w:trPr>
        <w:tc>
          <w:tcPr>
            <w:tcW w:w="574" w:type="dxa"/>
            <w:tcBorders>
              <w:top w:val="single" w:sz="6" w:space="0" w:color="auto"/>
              <w:left w:val="single" w:sz="6" w:space="0" w:color="auto"/>
              <w:right w:val="single" w:sz="6" w:space="0" w:color="auto"/>
            </w:tcBorders>
          </w:tcPr>
          <w:p w14:paraId="00F91CEE"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6FD793C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3C4C1CEB"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4EFE459A" w14:textId="77777777" w:rsidR="00BF46E1" w:rsidRPr="005307A3" w:rsidRDefault="00BF46E1" w:rsidP="00195D76">
            <w:pPr>
              <w:pStyle w:val="TAL"/>
            </w:pPr>
          </w:p>
        </w:tc>
      </w:tr>
      <w:tr w:rsidR="00BF46E1" w:rsidRPr="005307A3" w14:paraId="2287D3B1" w14:textId="77777777" w:rsidTr="00195D76">
        <w:trPr>
          <w:cantSplit/>
          <w:jc w:val="center"/>
        </w:trPr>
        <w:tc>
          <w:tcPr>
            <w:tcW w:w="574" w:type="dxa"/>
            <w:tcBorders>
              <w:left w:val="single" w:sz="6" w:space="0" w:color="auto"/>
              <w:right w:val="single" w:sz="6" w:space="0" w:color="auto"/>
            </w:tcBorders>
          </w:tcPr>
          <w:p w14:paraId="06BBCE08"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6DDBB45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20A33B1D"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11F8D98" w14:textId="77777777" w:rsidR="00BF46E1" w:rsidRPr="005307A3" w:rsidRDefault="00BF46E1" w:rsidP="00195D76">
            <w:pPr>
              <w:pStyle w:val="TAL"/>
            </w:pPr>
          </w:p>
        </w:tc>
      </w:tr>
      <w:tr w:rsidR="00BF46E1" w:rsidRPr="005307A3" w14:paraId="1481A1FF" w14:textId="77777777" w:rsidTr="00195D76">
        <w:trPr>
          <w:cantSplit/>
          <w:jc w:val="center"/>
        </w:trPr>
        <w:tc>
          <w:tcPr>
            <w:tcW w:w="574" w:type="dxa"/>
            <w:tcBorders>
              <w:left w:val="single" w:sz="6" w:space="0" w:color="auto"/>
              <w:right w:val="single" w:sz="6" w:space="0" w:color="auto"/>
            </w:tcBorders>
          </w:tcPr>
          <w:p w14:paraId="4FD0EE1D"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1D4BACF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7B3694A8"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77F1DB94" w14:textId="77777777" w:rsidR="00BF46E1" w:rsidRPr="005307A3" w:rsidRDefault="00BF46E1" w:rsidP="00195D76">
            <w:pPr>
              <w:pStyle w:val="TAL"/>
            </w:pPr>
          </w:p>
        </w:tc>
      </w:tr>
      <w:tr w:rsidR="00BF46E1" w:rsidRPr="005307A3" w14:paraId="3FA3A785" w14:textId="77777777" w:rsidTr="00195D76">
        <w:trPr>
          <w:cantSplit/>
          <w:jc w:val="center"/>
        </w:trPr>
        <w:tc>
          <w:tcPr>
            <w:tcW w:w="574" w:type="dxa"/>
            <w:tcBorders>
              <w:left w:val="single" w:sz="6" w:space="0" w:color="auto"/>
              <w:right w:val="single" w:sz="6" w:space="0" w:color="auto"/>
            </w:tcBorders>
          </w:tcPr>
          <w:p w14:paraId="4C307666"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7A3AFAD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43B54D57"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1D64D09C" w14:textId="77777777" w:rsidR="00BF46E1" w:rsidRPr="005307A3" w:rsidRDefault="00BF46E1" w:rsidP="00195D76">
            <w:pPr>
              <w:pStyle w:val="TAL"/>
            </w:pPr>
          </w:p>
        </w:tc>
      </w:tr>
      <w:tr w:rsidR="00BF46E1" w:rsidRPr="005307A3" w14:paraId="663496F9" w14:textId="77777777" w:rsidTr="00195D76">
        <w:trPr>
          <w:cantSplit/>
          <w:jc w:val="center"/>
        </w:trPr>
        <w:tc>
          <w:tcPr>
            <w:tcW w:w="574" w:type="dxa"/>
            <w:tcBorders>
              <w:left w:val="single" w:sz="6" w:space="0" w:color="auto"/>
              <w:right w:val="single" w:sz="6" w:space="0" w:color="auto"/>
            </w:tcBorders>
          </w:tcPr>
          <w:p w14:paraId="045E71A9"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363B19C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4593978"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3DFE7754" w14:textId="77777777" w:rsidR="00BF46E1" w:rsidRPr="005307A3" w:rsidRDefault="00BF46E1" w:rsidP="00195D76">
            <w:pPr>
              <w:pStyle w:val="TAL"/>
            </w:pPr>
            <w:r w:rsidRPr="005307A3">
              <w:t>See initial conditions</w:t>
            </w:r>
          </w:p>
        </w:tc>
      </w:tr>
      <w:tr w:rsidR="00BF46E1" w:rsidRPr="005307A3" w14:paraId="502855C6" w14:textId="77777777" w:rsidTr="00195D76">
        <w:trPr>
          <w:cantSplit/>
          <w:jc w:val="center"/>
        </w:trPr>
        <w:tc>
          <w:tcPr>
            <w:tcW w:w="574" w:type="dxa"/>
            <w:tcBorders>
              <w:left w:val="single" w:sz="6" w:space="0" w:color="auto"/>
              <w:right w:val="single" w:sz="6" w:space="0" w:color="auto"/>
            </w:tcBorders>
          </w:tcPr>
          <w:p w14:paraId="0A90B6E9"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6CC5C40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9FF753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840FC9F" w14:textId="77777777" w:rsidR="00BF46E1" w:rsidRPr="005307A3" w:rsidRDefault="00BF46E1" w:rsidP="00195D76">
            <w:pPr>
              <w:pStyle w:val="TAL"/>
            </w:pPr>
          </w:p>
        </w:tc>
      </w:tr>
      <w:tr w:rsidR="00BF46E1" w:rsidRPr="005307A3" w14:paraId="33C4A566" w14:textId="77777777" w:rsidTr="00195D76">
        <w:trPr>
          <w:cantSplit/>
          <w:jc w:val="center"/>
        </w:trPr>
        <w:tc>
          <w:tcPr>
            <w:tcW w:w="574" w:type="dxa"/>
            <w:tcBorders>
              <w:left w:val="single" w:sz="6" w:space="0" w:color="auto"/>
              <w:right w:val="single" w:sz="6" w:space="0" w:color="auto"/>
            </w:tcBorders>
          </w:tcPr>
          <w:p w14:paraId="366F69FE"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6B41FFA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DFA77D9"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6CD49E2A" w14:textId="77777777" w:rsidR="00BF46E1" w:rsidRPr="005307A3" w:rsidRDefault="00BF46E1" w:rsidP="00195D76">
            <w:pPr>
              <w:pStyle w:val="TAL"/>
            </w:pPr>
          </w:p>
        </w:tc>
      </w:tr>
      <w:tr w:rsidR="00BF46E1" w:rsidRPr="005307A3" w14:paraId="55EC820C" w14:textId="77777777" w:rsidTr="00195D76">
        <w:trPr>
          <w:cantSplit/>
          <w:jc w:val="center"/>
        </w:trPr>
        <w:tc>
          <w:tcPr>
            <w:tcW w:w="574" w:type="dxa"/>
            <w:tcBorders>
              <w:left w:val="single" w:sz="6" w:space="0" w:color="auto"/>
              <w:right w:val="single" w:sz="6" w:space="0" w:color="auto"/>
            </w:tcBorders>
          </w:tcPr>
          <w:p w14:paraId="1A0A0283"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0D0F27DF"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1979460B"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5C80D808" w14:textId="77777777" w:rsidR="00BF46E1" w:rsidRPr="005307A3" w:rsidRDefault="00BF46E1" w:rsidP="00195D76">
            <w:pPr>
              <w:pStyle w:val="TAL"/>
            </w:pPr>
          </w:p>
        </w:tc>
      </w:tr>
      <w:tr w:rsidR="00BF46E1" w:rsidRPr="005307A3" w14:paraId="13861F17" w14:textId="77777777" w:rsidTr="00195D76">
        <w:trPr>
          <w:cantSplit/>
          <w:jc w:val="center"/>
        </w:trPr>
        <w:tc>
          <w:tcPr>
            <w:tcW w:w="574" w:type="dxa"/>
            <w:tcBorders>
              <w:left w:val="single" w:sz="6" w:space="0" w:color="auto"/>
              <w:right w:val="single" w:sz="6" w:space="0" w:color="auto"/>
            </w:tcBorders>
          </w:tcPr>
          <w:p w14:paraId="6D45E9B6"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2E23E5C7"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3232C41B"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609A1E37" w14:textId="77777777" w:rsidR="00BF46E1" w:rsidRPr="005307A3" w:rsidRDefault="00BF46E1" w:rsidP="00195D76">
            <w:pPr>
              <w:pStyle w:val="TAL"/>
            </w:pPr>
            <w:r w:rsidRPr="005307A3">
              <w:t>[The UE may request IPv4 or IPv4v6 address as PDP type.]</w:t>
            </w:r>
          </w:p>
        </w:tc>
      </w:tr>
      <w:tr w:rsidR="00BF46E1" w:rsidRPr="005307A3" w14:paraId="3EE632E1" w14:textId="77777777" w:rsidTr="00195D76">
        <w:trPr>
          <w:cantSplit/>
          <w:jc w:val="center"/>
        </w:trPr>
        <w:tc>
          <w:tcPr>
            <w:tcW w:w="574" w:type="dxa"/>
            <w:tcBorders>
              <w:left w:val="single" w:sz="6" w:space="0" w:color="auto"/>
              <w:right w:val="single" w:sz="6" w:space="0" w:color="auto"/>
            </w:tcBorders>
          </w:tcPr>
          <w:p w14:paraId="1B63798B"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523A8836"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A885ABB"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C0D8CFA" w14:textId="77777777" w:rsidR="00BF46E1" w:rsidRPr="005307A3" w:rsidRDefault="00BF46E1" w:rsidP="00195D76">
            <w:pPr>
              <w:pStyle w:val="TAL"/>
            </w:pPr>
          </w:p>
        </w:tc>
      </w:tr>
      <w:tr w:rsidR="00BF46E1" w:rsidRPr="005307A3" w14:paraId="4631EEC2" w14:textId="77777777" w:rsidTr="00195D76">
        <w:trPr>
          <w:cantSplit/>
          <w:jc w:val="center"/>
        </w:trPr>
        <w:tc>
          <w:tcPr>
            <w:tcW w:w="574" w:type="dxa"/>
            <w:tcBorders>
              <w:left w:val="single" w:sz="6" w:space="0" w:color="auto"/>
              <w:right w:val="single" w:sz="6" w:space="0" w:color="auto"/>
            </w:tcBorders>
          </w:tcPr>
          <w:p w14:paraId="203AB656"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0771B77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09923BB" w14:textId="77777777" w:rsidR="00BF46E1" w:rsidRPr="005307A3" w:rsidRDefault="00BF46E1" w:rsidP="00195D76">
            <w:pPr>
              <w:pStyle w:val="TAL"/>
            </w:pPr>
            <w:r w:rsidRPr="005307A3">
              <w:t>TERMINAL RESPONSE: OPEN CHANNEL 1.1.1A</w:t>
            </w:r>
          </w:p>
          <w:p w14:paraId="7DFC974B" w14:textId="77777777" w:rsidR="00BF46E1" w:rsidRPr="005307A3" w:rsidRDefault="00BF46E1" w:rsidP="00195D76">
            <w:pPr>
              <w:pStyle w:val="TAL"/>
            </w:pPr>
            <w:r w:rsidRPr="005307A3">
              <w:t>or</w:t>
            </w:r>
          </w:p>
          <w:p w14:paraId="5E451AB2"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1C1E01A6" w14:textId="77777777" w:rsidR="00BF46E1" w:rsidRPr="005307A3" w:rsidRDefault="00BF46E1" w:rsidP="00195D76">
            <w:pPr>
              <w:pStyle w:val="TAL"/>
            </w:pPr>
            <w:r w:rsidRPr="005307A3">
              <w:t>[Command performed successfully]</w:t>
            </w:r>
          </w:p>
        </w:tc>
      </w:tr>
      <w:tr w:rsidR="00BF46E1" w:rsidRPr="005307A3" w14:paraId="5391AFB0" w14:textId="77777777" w:rsidTr="00195D76">
        <w:trPr>
          <w:cantSplit/>
          <w:jc w:val="center"/>
        </w:trPr>
        <w:tc>
          <w:tcPr>
            <w:tcW w:w="574" w:type="dxa"/>
            <w:tcBorders>
              <w:left w:val="single" w:sz="6" w:space="0" w:color="auto"/>
              <w:right w:val="single" w:sz="6" w:space="0" w:color="auto"/>
            </w:tcBorders>
          </w:tcPr>
          <w:p w14:paraId="04A15DD3"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3D9916D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50EBA08"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1103A305" w14:textId="77777777" w:rsidR="00BF46E1" w:rsidRPr="005307A3" w:rsidRDefault="00BF46E1" w:rsidP="00195D76">
            <w:pPr>
              <w:pStyle w:val="TAL"/>
            </w:pPr>
          </w:p>
        </w:tc>
      </w:tr>
      <w:tr w:rsidR="00BF46E1" w:rsidRPr="005307A3" w14:paraId="5B0281B3" w14:textId="77777777" w:rsidTr="00195D76">
        <w:trPr>
          <w:cantSplit/>
          <w:jc w:val="center"/>
        </w:trPr>
        <w:tc>
          <w:tcPr>
            <w:tcW w:w="574" w:type="dxa"/>
            <w:tcBorders>
              <w:left w:val="single" w:sz="6" w:space="0" w:color="auto"/>
              <w:right w:val="single" w:sz="6" w:space="0" w:color="auto"/>
            </w:tcBorders>
          </w:tcPr>
          <w:p w14:paraId="170DC79C"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06AF68E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257B5AB"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9E1157F" w14:textId="77777777" w:rsidR="00BF46E1" w:rsidRPr="005307A3" w:rsidRDefault="00BF46E1" w:rsidP="00195D76">
            <w:pPr>
              <w:pStyle w:val="TAL"/>
            </w:pPr>
          </w:p>
        </w:tc>
      </w:tr>
      <w:tr w:rsidR="00BF46E1" w:rsidRPr="005307A3" w14:paraId="28033CEA" w14:textId="77777777" w:rsidTr="00195D76">
        <w:trPr>
          <w:cantSplit/>
          <w:jc w:val="center"/>
        </w:trPr>
        <w:tc>
          <w:tcPr>
            <w:tcW w:w="574" w:type="dxa"/>
            <w:tcBorders>
              <w:left w:val="single" w:sz="6" w:space="0" w:color="auto"/>
              <w:right w:val="single" w:sz="6" w:space="0" w:color="auto"/>
            </w:tcBorders>
          </w:tcPr>
          <w:p w14:paraId="0A36A4B2"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6D58ED0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789C70A"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4BA5859A" w14:textId="77777777" w:rsidR="00BF46E1" w:rsidRPr="005307A3" w:rsidRDefault="00BF46E1" w:rsidP="00195D76">
            <w:pPr>
              <w:pStyle w:val="TAL"/>
            </w:pPr>
          </w:p>
        </w:tc>
      </w:tr>
      <w:tr w:rsidR="00BF46E1" w:rsidRPr="005307A3" w14:paraId="6E1A286D" w14:textId="77777777" w:rsidTr="00195D76">
        <w:trPr>
          <w:cantSplit/>
          <w:jc w:val="center"/>
        </w:trPr>
        <w:tc>
          <w:tcPr>
            <w:tcW w:w="574" w:type="dxa"/>
            <w:tcBorders>
              <w:left w:val="single" w:sz="6" w:space="0" w:color="auto"/>
              <w:right w:val="single" w:sz="6" w:space="0" w:color="auto"/>
            </w:tcBorders>
          </w:tcPr>
          <w:p w14:paraId="1F4499ED"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25D1E66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0081A876"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09286793" w14:textId="77777777" w:rsidR="00BF46E1" w:rsidRPr="005307A3" w:rsidRDefault="00BF46E1" w:rsidP="00195D76">
            <w:pPr>
              <w:pStyle w:val="TAL"/>
            </w:pPr>
            <w:r w:rsidRPr="005307A3">
              <w:t>[To retrieve ME's port number]</w:t>
            </w:r>
          </w:p>
        </w:tc>
      </w:tr>
      <w:tr w:rsidR="00BF46E1" w:rsidRPr="005307A3" w14:paraId="2642DA42" w14:textId="77777777" w:rsidTr="00195D76">
        <w:trPr>
          <w:cantSplit/>
          <w:jc w:val="center"/>
        </w:trPr>
        <w:tc>
          <w:tcPr>
            <w:tcW w:w="574" w:type="dxa"/>
            <w:tcBorders>
              <w:left w:val="single" w:sz="6" w:space="0" w:color="auto"/>
              <w:right w:val="single" w:sz="6" w:space="0" w:color="auto"/>
            </w:tcBorders>
          </w:tcPr>
          <w:p w14:paraId="7C8DC183"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6545B40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E17561E"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204F88E1" w14:textId="77777777" w:rsidR="00BF46E1" w:rsidRPr="005307A3" w:rsidRDefault="00BF46E1" w:rsidP="00195D76">
            <w:pPr>
              <w:pStyle w:val="TAL"/>
            </w:pPr>
            <w:r w:rsidRPr="005307A3">
              <w:t>[Command performed successfully]</w:t>
            </w:r>
          </w:p>
        </w:tc>
      </w:tr>
      <w:tr w:rsidR="00BF46E1" w:rsidRPr="005307A3" w14:paraId="668ADE04" w14:textId="77777777" w:rsidTr="00195D76">
        <w:trPr>
          <w:cantSplit/>
          <w:jc w:val="center"/>
        </w:trPr>
        <w:tc>
          <w:tcPr>
            <w:tcW w:w="574" w:type="dxa"/>
            <w:tcBorders>
              <w:left w:val="single" w:sz="6" w:space="0" w:color="auto"/>
              <w:right w:val="single" w:sz="6" w:space="0" w:color="auto"/>
            </w:tcBorders>
          </w:tcPr>
          <w:p w14:paraId="6DBBEA7E"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5D1FDFC7"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AD8C6D0"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594FD428" w14:textId="77777777" w:rsidR="00BF46E1" w:rsidRPr="005307A3" w:rsidRDefault="00BF46E1" w:rsidP="00195D76">
            <w:pPr>
              <w:pStyle w:val="TAL"/>
            </w:pPr>
          </w:p>
        </w:tc>
      </w:tr>
      <w:tr w:rsidR="00BF46E1" w:rsidRPr="005307A3" w14:paraId="5461E6C9" w14:textId="77777777" w:rsidTr="00195D76">
        <w:trPr>
          <w:cantSplit/>
          <w:jc w:val="center"/>
        </w:trPr>
        <w:tc>
          <w:tcPr>
            <w:tcW w:w="574" w:type="dxa"/>
            <w:tcBorders>
              <w:left w:val="single" w:sz="6" w:space="0" w:color="auto"/>
              <w:right w:val="single" w:sz="6" w:space="0" w:color="auto"/>
            </w:tcBorders>
          </w:tcPr>
          <w:p w14:paraId="78743756"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1D7BD01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1E9A5FE"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6B91D33E" w14:textId="77777777" w:rsidR="00BF46E1" w:rsidRPr="005307A3" w:rsidRDefault="00BF46E1" w:rsidP="00195D76">
            <w:pPr>
              <w:pStyle w:val="TAL"/>
            </w:pPr>
            <w:r w:rsidRPr="005307A3">
              <w:t>(800 Bytes of data in the ME buffer)</w:t>
            </w:r>
          </w:p>
        </w:tc>
      </w:tr>
      <w:tr w:rsidR="00BF46E1" w:rsidRPr="005307A3" w14:paraId="2C4AE51A" w14:textId="77777777" w:rsidTr="00195D76">
        <w:trPr>
          <w:cantSplit/>
          <w:jc w:val="center"/>
        </w:trPr>
        <w:tc>
          <w:tcPr>
            <w:tcW w:w="574" w:type="dxa"/>
            <w:tcBorders>
              <w:left w:val="single" w:sz="6" w:space="0" w:color="auto"/>
              <w:right w:val="single" w:sz="6" w:space="0" w:color="auto"/>
            </w:tcBorders>
          </w:tcPr>
          <w:p w14:paraId="4ADF9133"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7DD225B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1FEF086" w14:textId="77777777" w:rsidR="00BF46E1" w:rsidRPr="005307A3" w:rsidRDefault="00BF46E1" w:rsidP="00195D76">
            <w:pPr>
              <w:pStyle w:val="TAL"/>
            </w:pPr>
            <w:r w:rsidRPr="005307A3">
              <w:t>PROACTIVE COMMAND PENDING: RECEIVE DATA 2.6.1</w:t>
            </w:r>
          </w:p>
        </w:tc>
        <w:tc>
          <w:tcPr>
            <w:tcW w:w="3240" w:type="dxa"/>
            <w:tcBorders>
              <w:left w:val="single" w:sz="6" w:space="0" w:color="auto"/>
              <w:right w:val="single" w:sz="6" w:space="0" w:color="auto"/>
            </w:tcBorders>
          </w:tcPr>
          <w:p w14:paraId="2C5DF9F5" w14:textId="77777777" w:rsidR="00BF46E1" w:rsidRPr="005307A3" w:rsidRDefault="00BF46E1" w:rsidP="00195D76">
            <w:pPr>
              <w:pStyle w:val="TAL"/>
            </w:pPr>
          </w:p>
        </w:tc>
      </w:tr>
      <w:tr w:rsidR="00BF46E1" w:rsidRPr="005307A3" w14:paraId="243D0E24" w14:textId="77777777" w:rsidTr="00195D76">
        <w:trPr>
          <w:cantSplit/>
          <w:jc w:val="center"/>
        </w:trPr>
        <w:tc>
          <w:tcPr>
            <w:tcW w:w="574" w:type="dxa"/>
            <w:tcBorders>
              <w:left w:val="single" w:sz="6" w:space="0" w:color="auto"/>
              <w:right w:val="single" w:sz="6" w:space="0" w:color="auto"/>
            </w:tcBorders>
          </w:tcPr>
          <w:p w14:paraId="5043F0A9"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5974518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E692CA4"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3E2860B" w14:textId="77777777" w:rsidR="00BF46E1" w:rsidRPr="005307A3" w:rsidRDefault="00BF46E1" w:rsidP="00195D76">
            <w:pPr>
              <w:pStyle w:val="TAL"/>
            </w:pPr>
          </w:p>
        </w:tc>
      </w:tr>
      <w:tr w:rsidR="00BF46E1" w:rsidRPr="005307A3" w14:paraId="3423FEB3" w14:textId="77777777" w:rsidTr="00195D76">
        <w:trPr>
          <w:cantSplit/>
          <w:jc w:val="center"/>
        </w:trPr>
        <w:tc>
          <w:tcPr>
            <w:tcW w:w="574" w:type="dxa"/>
            <w:tcBorders>
              <w:left w:val="single" w:sz="6" w:space="0" w:color="auto"/>
              <w:right w:val="single" w:sz="6" w:space="0" w:color="auto"/>
            </w:tcBorders>
          </w:tcPr>
          <w:p w14:paraId="5554531E"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1F05902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377CB03" w14:textId="77777777" w:rsidR="00BF46E1" w:rsidRPr="005307A3" w:rsidRDefault="00BF46E1" w:rsidP="00195D76">
            <w:pPr>
              <w:pStyle w:val="TAL"/>
            </w:pPr>
            <w:r w:rsidRPr="005307A3">
              <w:t>PROACTIVE COMMAND: RECEIVE DATA 2.6.1</w:t>
            </w:r>
          </w:p>
        </w:tc>
        <w:tc>
          <w:tcPr>
            <w:tcW w:w="3240" w:type="dxa"/>
            <w:tcBorders>
              <w:left w:val="single" w:sz="6" w:space="0" w:color="auto"/>
              <w:right w:val="single" w:sz="6" w:space="0" w:color="auto"/>
            </w:tcBorders>
          </w:tcPr>
          <w:p w14:paraId="15B3F754" w14:textId="77777777" w:rsidR="00BF46E1" w:rsidRPr="005307A3" w:rsidRDefault="00BF46E1" w:rsidP="00195D76">
            <w:pPr>
              <w:pStyle w:val="TAL"/>
            </w:pPr>
            <w:r w:rsidRPr="005307A3">
              <w:t>200 Bytes with alpha identifier is displayed with bold on</w:t>
            </w:r>
          </w:p>
        </w:tc>
      </w:tr>
      <w:tr w:rsidR="00BF46E1" w:rsidRPr="005307A3" w14:paraId="37752816" w14:textId="77777777" w:rsidTr="00195D76">
        <w:trPr>
          <w:cantSplit/>
          <w:jc w:val="center"/>
        </w:trPr>
        <w:tc>
          <w:tcPr>
            <w:tcW w:w="574" w:type="dxa"/>
            <w:tcBorders>
              <w:left w:val="single" w:sz="6" w:space="0" w:color="auto"/>
              <w:right w:val="single" w:sz="6" w:space="0" w:color="auto"/>
            </w:tcBorders>
          </w:tcPr>
          <w:p w14:paraId="63EEE0CF"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5E333F7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F177387" w14:textId="77777777" w:rsidR="00BF46E1" w:rsidRPr="005307A3" w:rsidRDefault="00BF46E1" w:rsidP="00195D76">
            <w:pPr>
              <w:pStyle w:val="TAL"/>
            </w:pPr>
            <w:r w:rsidRPr="005307A3">
              <w:t>TERMINAL RESPONSE: RECEIVE DATA 2.6.1</w:t>
            </w:r>
          </w:p>
        </w:tc>
        <w:tc>
          <w:tcPr>
            <w:tcW w:w="3240" w:type="dxa"/>
            <w:tcBorders>
              <w:left w:val="single" w:sz="6" w:space="0" w:color="auto"/>
              <w:right w:val="single" w:sz="6" w:space="0" w:color="auto"/>
            </w:tcBorders>
          </w:tcPr>
          <w:p w14:paraId="71B7E911" w14:textId="77777777" w:rsidR="00BF46E1" w:rsidRPr="005307A3" w:rsidRDefault="00BF46E1" w:rsidP="00195D76">
            <w:pPr>
              <w:pStyle w:val="TAL"/>
            </w:pPr>
          </w:p>
        </w:tc>
      </w:tr>
      <w:tr w:rsidR="00BF46E1" w:rsidRPr="005307A3" w14:paraId="6B2456C6" w14:textId="77777777" w:rsidTr="00195D76">
        <w:trPr>
          <w:cantSplit/>
          <w:jc w:val="center"/>
        </w:trPr>
        <w:tc>
          <w:tcPr>
            <w:tcW w:w="574" w:type="dxa"/>
            <w:tcBorders>
              <w:left w:val="single" w:sz="6" w:space="0" w:color="auto"/>
              <w:right w:val="single" w:sz="6" w:space="0" w:color="auto"/>
            </w:tcBorders>
          </w:tcPr>
          <w:p w14:paraId="248FB806"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3893847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E4D8B3F" w14:textId="77777777" w:rsidR="00BF46E1" w:rsidRPr="005307A3" w:rsidRDefault="00BF46E1" w:rsidP="00195D76">
            <w:pPr>
              <w:pStyle w:val="TAL"/>
            </w:pPr>
            <w:r w:rsidRPr="005307A3">
              <w:t>PROACTIVE COMMAND PENDING: RECEIVE DATA 2.6.2</w:t>
            </w:r>
          </w:p>
        </w:tc>
        <w:tc>
          <w:tcPr>
            <w:tcW w:w="3240" w:type="dxa"/>
            <w:tcBorders>
              <w:left w:val="single" w:sz="6" w:space="0" w:color="auto"/>
              <w:right w:val="single" w:sz="6" w:space="0" w:color="auto"/>
            </w:tcBorders>
          </w:tcPr>
          <w:p w14:paraId="4FE3A456" w14:textId="77777777" w:rsidR="00BF46E1" w:rsidRPr="005307A3" w:rsidRDefault="00BF46E1" w:rsidP="00195D76">
            <w:pPr>
              <w:pStyle w:val="TAL"/>
            </w:pPr>
          </w:p>
        </w:tc>
      </w:tr>
      <w:tr w:rsidR="00BF46E1" w:rsidRPr="005307A3" w14:paraId="1E0758A2" w14:textId="77777777" w:rsidTr="00195D76">
        <w:trPr>
          <w:cantSplit/>
          <w:jc w:val="center"/>
        </w:trPr>
        <w:tc>
          <w:tcPr>
            <w:tcW w:w="574" w:type="dxa"/>
            <w:tcBorders>
              <w:left w:val="single" w:sz="6" w:space="0" w:color="auto"/>
              <w:right w:val="single" w:sz="6" w:space="0" w:color="auto"/>
            </w:tcBorders>
          </w:tcPr>
          <w:p w14:paraId="6C21DA78"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69C7273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837C83D"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F09978A" w14:textId="77777777" w:rsidR="00BF46E1" w:rsidRPr="005307A3" w:rsidRDefault="00BF46E1" w:rsidP="00195D76">
            <w:pPr>
              <w:pStyle w:val="TAL"/>
            </w:pPr>
          </w:p>
        </w:tc>
      </w:tr>
      <w:tr w:rsidR="00BF46E1" w:rsidRPr="005307A3" w14:paraId="0DFF6070" w14:textId="77777777" w:rsidTr="00195D76">
        <w:trPr>
          <w:cantSplit/>
          <w:jc w:val="center"/>
        </w:trPr>
        <w:tc>
          <w:tcPr>
            <w:tcW w:w="574" w:type="dxa"/>
            <w:tcBorders>
              <w:left w:val="single" w:sz="6" w:space="0" w:color="auto"/>
              <w:right w:val="single" w:sz="6" w:space="0" w:color="auto"/>
            </w:tcBorders>
          </w:tcPr>
          <w:p w14:paraId="1AE00DFA"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2085027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9BC767C" w14:textId="77777777" w:rsidR="00BF46E1" w:rsidRPr="005307A3" w:rsidRDefault="00BF46E1" w:rsidP="00195D76">
            <w:pPr>
              <w:pStyle w:val="TAL"/>
            </w:pPr>
            <w:r w:rsidRPr="005307A3">
              <w:t>PROACTIVE COMMAND: RECEIVE DATA 2.6.2</w:t>
            </w:r>
          </w:p>
        </w:tc>
        <w:tc>
          <w:tcPr>
            <w:tcW w:w="3240" w:type="dxa"/>
            <w:tcBorders>
              <w:left w:val="single" w:sz="6" w:space="0" w:color="auto"/>
              <w:right w:val="single" w:sz="6" w:space="0" w:color="auto"/>
            </w:tcBorders>
          </w:tcPr>
          <w:p w14:paraId="3E1A3210" w14:textId="77777777" w:rsidR="00BF46E1" w:rsidRPr="005307A3" w:rsidRDefault="00BF46E1" w:rsidP="00195D76">
            <w:pPr>
              <w:pStyle w:val="TAL"/>
            </w:pPr>
            <w:r w:rsidRPr="005307A3">
              <w:t>200 Bytes with alpha identifier is displayed with bold off</w:t>
            </w:r>
          </w:p>
        </w:tc>
      </w:tr>
      <w:tr w:rsidR="00BF46E1" w:rsidRPr="005307A3" w14:paraId="51CA2310" w14:textId="77777777" w:rsidTr="00195D76">
        <w:trPr>
          <w:cantSplit/>
          <w:jc w:val="center"/>
        </w:trPr>
        <w:tc>
          <w:tcPr>
            <w:tcW w:w="574" w:type="dxa"/>
            <w:tcBorders>
              <w:left w:val="single" w:sz="6" w:space="0" w:color="auto"/>
              <w:right w:val="single" w:sz="6" w:space="0" w:color="auto"/>
            </w:tcBorders>
          </w:tcPr>
          <w:p w14:paraId="19236D40"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7F22EB7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9AF3AEB" w14:textId="77777777" w:rsidR="00BF46E1" w:rsidRPr="005307A3" w:rsidRDefault="00BF46E1" w:rsidP="00195D76">
            <w:pPr>
              <w:pStyle w:val="TAL"/>
            </w:pPr>
            <w:r w:rsidRPr="005307A3">
              <w:t>TERMINAL RESPONSE: RECEIVE DATA 2.6.1</w:t>
            </w:r>
          </w:p>
        </w:tc>
        <w:tc>
          <w:tcPr>
            <w:tcW w:w="3240" w:type="dxa"/>
            <w:tcBorders>
              <w:left w:val="single" w:sz="6" w:space="0" w:color="auto"/>
              <w:right w:val="single" w:sz="6" w:space="0" w:color="auto"/>
            </w:tcBorders>
          </w:tcPr>
          <w:p w14:paraId="527446BA" w14:textId="77777777" w:rsidR="00BF46E1" w:rsidRPr="005307A3" w:rsidRDefault="00BF46E1" w:rsidP="00195D76">
            <w:pPr>
              <w:pStyle w:val="TAL"/>
            </w:pPr>
          </w:p>
        </w:tc>
      </w:tr>
      <w:tr w:rsidR="00BF46E1" w:rsidRPr="005307A3" w14:paraId="15A664A4" w14:textId="77777777" w:rsidTr="00195D76">
        <w:trPr>
          <w:cantSplit/>
          <w:jc w:val="center"/>
        </w:trPr>
        <w:tc>
          <w:tcPr>
            <w:tcW w:w="574" w:type="dxa"/>
            <w:tcBorders>
              <w:left w:val="single" w:sz="6" w:space="0" w:color="auto"/>
              <w:right w:val="single" w:sz="6" w:space="0" w:color="auto"/>
            </w:tcBorders>
          </w:tcPr>
          <w:p w14:paraId="52B00051"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450905A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62ADCE5" w14:textId="77777777" w:rsidR="00BF46E1" w:rsidRPr="005307A3" w:rsidRDefault="00BF46E1" w:rsidP="00195D76">
            <w:pPr>
              <w:pStyle w:val="TAL"/>
            </w:pPr>
            <w:r w:rsidRPr="005307A3">
              <w:t>PROACTIVE COMMAND PENDING: RECEIVE DATA 2.6.1</w:t>
            </w:r>
          </w:p>
        </w:tc>
        <w:tc>
          <w:tcPr>
            <w:tcW w:w="3240" w:type="dxa"/>
            <w:tcBorders>
              <w:left w:val="single" w:sz="6" w:space="0" w:color="auto"/>
              <w:right w:val="single" w:sz="6" w:space="0" w:color="auto"/>
            </w:tcBorders>
          </w:tcPr>
          <w:p w14:paraId="3568EF05" w14:textId="77777777" w:rsidR="00BF46E1" w:rsidRPr="005307A3" w:rsidRDefault="00BF46E1" w:rsidP="00195D76">
            <w:pPr>
              <w:pStyle w:val="TAL"/>
            </w:pPr>
          </w:p>
        </w:tc>
      </w:tr>
      <w:tr w:rsidR="00BF46E1" w:rsidRPr="005307A3" w14:paraId="5FAED56A" w14:textId="77777777" w:rsidTr="00195D76">
        <w:trPr>
          <w:cantSplit/>
          <w:jc w:val="center"/>
        </w:trPr>
        <w:tc>
          <w:tcPr>
            <w:tcW w:w="574" w:type="dxa"/>
            <w:tcBorders>
              <w:left w:val="single" w:sz="6" w:space="0" w:color="auto"/>
              <w:right w:val="single" w:sz="6" w:space="0" w:color="auto"/>
            </w:tcBorders>
          </w:tcPr>
          <w:p w14:paraId="2B6FA88B"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75A1A27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4E3152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26B09773" w14:textId="77777777" w:rsidR="00BF46E1" w:rsidRPr="005307A3" w:rsidRDefault="00BF46E1" w:rsidP="00195D76">
            <w:pPr>
              <w:pStyle w:val="TAL"/>
            </w:pPr>
          </w:p>
        </w:tc>
      </w:tr>
      <w:tr w:rsidR="00BF46E1" w:rsidRPr="005307A3" w14:paraId="6B67E03D" w14:textId="77777777" w:rsidTr="00195D76">
        <w:trPr>
          <w:cantSplit/>
          <w:jc w:val="center"/>
        </w:trPr>
        <w:tc>
          <w:tcPr>
            <w:tcW w:w="574" w:type="dxa"/>
            <w:tcBorders>
              <w:left w:val="single" w:sz="6" w:space="0" w:color="auto"/>
              <w:right w:val="single" w:sz="6" w:space="0" w:color="auto"/>
            </w:tcBorders>
          </w:tcPr>
          <w:p w14:paraId="513E3E04"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5BDDF89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D97A514" w14:textId="77777777" w:rsidR="00BF46E1" w:rsidRPr="005307A3" w:rsidRDefault="00BF46E1" w:rsidP="00195D76">
            <w:pPr>
              <w:pStyle w:val="TAL"/>
            </w:pPr>
            <w:r w:rsidRPr="005307A3">
              <w:t>PROACTIVE COMMAND: RECEIVE DATA 2.6.1</w:t>
            </w:r>
          </w:p>
        </w:tc>
        <w:tc>
          <w:tcPr>
            <w:tcW w:w="3240" w:type="dxa"/>
            <w:tcBorders>
              <w:left w:val="single" w:sz="6" w:space="0" w:color="auto"/>
              <w:right w:val="single" w:sz="6" w:space="0" w:color="auto"/>
            </w:tcBorders>
          </w:tcPr>
          <w:p w14:paraId="6DA4EEBE" w14:textId="77777777" w:rsidR="00BF46E1" w:rsidRPr="005307A3" w:rsidRDefault="00BF46E1" w:rsidP="00195D76">
            <w:pPr>
              <w:pStyle w:val="TAL"/>
            </w:pPr>
            <w:r w:rsidRPr="005307A3">
              <w:t>200 Bytes with alpha identifier is displayed with bold on</w:t>
            </w:r>
          </w:p>
        </w:tc>
      </w:tr>
      <w:tr w:rsidR="00BF46E1" w:rsidRPr="005307A3" w14:paraId="6DB7E7FB" w14:textId="77777777" w:rsidTr="00195D76">
        <w:trPr>
          <w:cantSplit/>
          <w:jc w:val="center"/>
        </w:trPr>
        <w:tc>
          <w:tcPr>
            <w:tcW w:w="574" w:type="dxa"/>
            <w:tcBorders>
              <w:left w:val="single" w:sz="6" w:space="0" w:color="auto"/>
              <w:right w:val="single" w:sz="6" w:space="0" w:color="auto"/>
            </w:tcBorders>
          </w:tcPr>
          <w:p w14:paraId="0B126FB0"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5D53593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192D8F0" w14:textId="77777777" w:rsidR="00BF46E1" w:rsidRPr="005307A3" w:rsidRDefault="00BF46E1" w:rsidP="00195D76">
            <w:pPr>
              <w:pStyle w:val="TAL"/>
            </w:pPr>
            <w:r w:rsidRPr="005307A3">
              <w:t>TERMINAL RESPONSE: RECEIVE DATA 2.6.1</w:t>
            </w:r>
          </w:p>
        </w:tc>
        <w:tc>
          <w:tcPr>
            <w:tcW w:w="3240" w:type="dxa"/>
            <w:tcBorders>
              <w:left w:val="single" w:sz="6" w:space="0" w:color="auto"/>
              <w:right w:val="single" w:sz="6" w:space="0" w:color="auto"/>
            </w:tcBorders>
          </w:tcPr>
          <w:p w14:paraId="59996B58" w14:textId="77777777" w:rsidR="00BF46E1" w:rsidRPr="005307A3" w:rsidRDefault="00BF46E1" w:rsidP="00195D76">
            <w:pPr>
              <w:pStyle w:val="TAL"/>
            </w:pPr>
          </w:p>
        </w:tc>
      </w:tr>
      <w:tr w:rsidR="00BF46E1" w:rsidRPr="005307A3" w14:paraId="322FF0E0" w14:textId="77777777" w:rsidTr="00195D76">
        <w:trPr>
          <w:cantSplit/>
          <w:jc w:val="center"/>
        </w:trPr>
        <w:tc>
          <w:tcPr>
            <w:tcW w:w="574" w:type="dxa"/>
            <w:tcBorders>
              <w:left w:val="single" w:sz="6" w:space="0" w:color="auto"/>
              <w:right w:val="single" w:sz="6" w:space="0" w:color="auto"/>
            </w:tcBorders>
          </w:tcPr>
          <w:p w14:paraId="434B804B"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42859DA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AFEED49" w14:textId="77777777" w:rsidR="00BF46E1" w:rsidRPr="005307A3" w:rsidRDefault="00BF46E1" w:rsidP="00195D76">
            <w:pPr>
              <w:pStyle w:val="TAL"/>
            </w:pPr>
            <w:r w:rsidRPr="005307A3">
              <w:t>PROACTIVE COMMAND PENDING: RECEIVE DATA 2.6.3</w:t>
            </w:r>
          </w:p>
        </w:tc>
        <w:tc>
          <w:tcPr>
            <w:tcW w:w="3240" w:type="dxa"/>
            <w:tcBorders>
              <w:left w:val="single" w:sz="6" w:space="0" w:color="auto"/>
              <w:right w:val="single" w:sz="6" w:space="0" w:color="auto"/>
            </w:tcBorders>
          </w:tcPr>
          <w:p w14:paraId="40E1D187" w14:textId="77777777" w:rsidR="00BF46E1" w:rsidRPr="005307A3" w:rsidRDefault="00BF46E1" w:rsidP="00195D76">
            <w:pPr>
              <w:pStyle w:val="TAL"/>
            </w:pPr>
          </w:p>
        </w:tc>
      </w:tr>
      <w:tr w:rsidR="00BF46E1" w:rsidRPr="005307A3" w14:paraId="68AB2B40" w14:textId="77777777" w:rsidTr="00195D76">
        <w:trPr>
          <w:cantSplit/>
          <w:jc w:val="center"/>
        </w:trPr>
        <w:tc>
          <w:tcPr>
            <w:tcW w:w="574" w:type="dxa"/>
            <w:tcBorders>
              <w:left w:val="single" w:sz="6" w:space="0" w:color="auto"/>
              <w:right w:val="single" w:sz="6" w:space="0" w:color="auto"/>
            </w:tcBorders>
          </w:tcPr>
          <w:p w14:paraId="74388A21"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3817FC2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B30B724"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6EE8D2F" w14:textId="77777777" w:rsidR="00BF46E1" w:rsidRPr="005307A3" w:rsidRDefault="00BF46E1" w:rsidP="00195D76">
            <w:pPr>
              <w:pStyle w:val="TAL"/>
            </w:pPr>
          </w:p>
        </w:tc>
      </w:tr>
      <w:tr w:rsidR="00BF46E1" w:rsidRPr="005307A3" w14:paraId="03E50410" w14:textId="77777777" w:rsidTr="00195D76">
        <w:trPr>
          <w:cantSplit/>
          <w:jc w:val="center"/>
        </w:trPr>
        <w:tc>
          <w:tcPr>
            <w:tcW w:w="574" w:type="dxa"/>
            <w:tcBorders>
              <w:left w:val="single" w:sz="6" w:space="0" w:color="auto"/>
              <w:right w:val="single" w:sz="6" w:space="0" w:color="auto"/>
            </w:tcBorders>
          </w:tcPr>
          <w:p w14:paraId="09A714AA"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69D06C2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BD16542" w14:textId="77777777" w:rsidR="00BF46E1" w:rsidRPr="005307A3" w:rsidRDefault="00BF46E1" w:rsidP="00195D76">
            <w:pPr>
              <w:pStyle w:val="TAL"/>
            </w:pPr>
            <w:r w:rsidRPr="005307A3">
              <w:t>PROACTIVE COMMAND: RECEIVE DATA 2.6.3</w:t>
            </w:r>
          </w:p>
        </w:tc>
        <w:tc>
          <w:tcPr>
            <w:tcW w:w="3240" w:type="dxa"/>
            <w:tcBorders>
              <w:left w:val="single" w:sz="6" w:space="0" w:color="auto"/>
              <w:right w:val="single" w:sz="6" w:space="0" w:color="auto"/>
            </w:tcBorders>
          </w:tcPr>
          <w:p w14:paraId="2B26A06B" w14:textId="77777777" w:rsidR="00BF46E1" w:rsidRPr="005307A3" w:rsidRDefault="00BF46E1" w:rsidP="00195D76">
            <w:pPr>
              <w:pStyle w:val="TAL"/>
            </w:pPr>
            <w:r w:rsidRPr="005307A3">
              <w:t>200 Bytes with alpha identifier is displayed with bold off</w:t>
            </w:r>
          </w:p>
        </w:tc>
      </w:tr>
      <w:tr w:rsidR="00BF46E1" w:rsidRPr="005307A3" w14:paraId="4B41D3D0" w14:textId="77777777" w:rsidTr="00195D76">
        <w:trPr>
          <w:cantSplit/>
          <w:jc w:val="center"/>
        </w:trPr>
        <w:tc>
          <w:tcPr>
            <w:tcW w:w="574" w:type="dxa"/>
            <w:tcBorders>
              <w:left w:val="single" w:sz="6" w:space="0" w:color="auto"/>
              <w:bottom w:val="single" w:sz="4" w:space="0" w:color="auto"/>
              <w:right w:val="single" w:sz="6" w:space="0" w:color="auto"/>
            </w:tcBorders>
          </w:tcPr>
          <w:p w14:paraId="03D98F77"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4C617DC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53241CCE" w14:textId="77777777" w:rsidR="00BF46E1" w:rsidRPr="005307A3" w:rsidRDefault="00BF46E1" w:rsidP="00195D76">
            <w:pPr>
              <w:pStyle w:val="TAL"/>
            </w:pPr>
            <w:r w:rsidRPr="005307A3">
              <w:t>TERMINAL RESPONSE: RECEIVE DATA 2.6.1</w:t>
            </w:r>
          </w:p>
        </w:tc>
        <w:tc>
          <w:tcPr>
            <w:tcW w:w="3240" w:type="dxa"/>
            <w:tcBorders>
              <w:left w:val="single" w:sz="6" w:space="0" w:color="auto"/>
              <w:bottom w:val="single" w:sz="4" w:space="0" w:color="auto"/>
              <w:right w:val="single" w:sz="6" w:space="0" w:color="auto"/>
            </w:tcBorders>
          </w:tcPr>
          <w:p w14:paraId="2B71E3ED" w14:textId="77777777" w:rsidR="00BF46E1" w:rsidRPr="005307A3" w:rsidRDefault="00BF46E1" w:rsidP="00195D76">
            <w:pPr>
              <w:pStyle w:val="TAL"/>
            </w:pPr>
          </w:p>
        </w:tc>
      </w:tr>
    </w:tbl>
    <w:p w14:paraId="3767AECD" w14:textId="77777777" w:rsidR="00BF46E1" w:rsidRPr="005307A3" w:rsidRDefault="00BF46E1" w:rsidP="00BF46E1"/>
    <w:p w14:paraId="1FA9B8F4" w14:textId="77777777" w:rsidR="00BF46E1" w:rsidRPr="005307A3" w:rsidRDefault="00BF46E1" w:rsidP="00BF46E1">
      <w:r w:rsidRPr="005307A3">
        <w:t>PROACTIVE COMMAND: SEND DATA 1.1.1</w:t>
      </w:r>
    </w:p>
    <w:p w14:paraId="4D29313F" w14:textId="77777777" w:rsidR="00BF46E1" w:rsidRPr="005307A3" w:rsidRDefault="00BF46E1" w:rsidP="0041528A">
      <w:pPr>
        <w:pStyle w:val="B1"/>
      </w:pPr>
      <w:r w:rsidRPr="005307A3">
        <w:lastRenderedPageBreak/>
        <w:tab/>
        <w:t>Same as PROACTIVE COMMAND: SEND DATA 1.1.1 in clause 27.22.4.29.1.4.2.</w:t>
      </w:r>
    </w:p>
    <w:p w14:paraId="4ED06B98" w14:textId="77777777" w:rsidR="00BF46E1" w:rsidRPr="005307A3" w:rsidRDefault="00BF46E1" w:rsidP="00BF46E1">
      <w:r w:rsidRPr="005307A3">
        <w:t>TERMINAL RESPONSE: SEND DATA 1.1.1</w:t>
      </w:r>
    </w:p>
    <w:p w14:paraId="2CBC915E" w14:textId="77777777" w:rsidR="00BF46E1" w:rsidRPr="005307A3" w:rsidRDefault="00BF46E1" w:rsidP="0041528A">
      <w:pPr>
        <w:pStyle w:val="B1"/>
      </w:pPr>
      <w:r w:rsidRPr="005307A3">
        <w:tab/>
        <w:t>Same as TERMINAL RESPONSE: SEND DATA 1.1.1 in clause 27.22.4.29.1.4.2.</w:t>
      </w:r>
    </w:p>
    <w:p w14:paraId="781AB864" w14:textId="77777777" w:rsidR="00BF46E1" w:rsidRPr="005307A3" w:rsidRDefault="00BF46E1" w:rsidP="00BF46E1">
      <w:r w:rsidRPr="005307A3">
        <w:t>ENVELOPE: EVENT DOWNLOAD - Data available 2.1.1</w:t>
      </w:r>
    </w:p>
    <w:p w14:paraId="3420D2BC" w14:textId="3F88B3C8" w:rsidR="00BF46E1" w:rsidRPr="005307A3" w:rsidRDefault="0041528A" w:rsidP="0041528A">
      <w:pPr>
        <w:pStyle w:val="B1"/>
      </w:pPr>
      <w:r w:rsidRPr="005307A3">
        <w:tab/>
      </w:r>
      <w:r w:rsidR="00BF46E1" w:rsidRPr="005307A3">
        <w:t>Same as cl. 27.22.4.29.2.1.4.2, ENVELOPE: EVENT DOWNLOAD - Data available 2.1.1.</w:t>
      </w:r>
    </w:p>
    <w:p w14:paraId="6364C626" w14:textId="77777777" w:rsidR="00BF46E1" w:rsidRPr="005307A3" w:rsidRDefault="00BF46E1" w:rsidP="00BF46E1">
      <w:r w:rsidRPr="005307A3">
        <w:t>PROACTIVE COMMAND: RECEIVE DATA 2.6.1</w:t>
      </w:r>
    </w:p>
    <w:p w14:paraId="2C128748" w14:textId="77777777" w:rsidR="00BF46E1" w:rsidRPr="005307A3" w:rsidRDefault="00BF46E1" w:rsidP="00BF46E1">
      <w:r w:rsidRPr="005307A3">
        <w:t>Logically:</w:t>
      </w:r>
    </w:p>
    <w:p w14:paraId="5DDCA913" w14:textId="77777777" w:rsidR="00BF46E1" w:rsidRPr="005307A3" w:rsidRDefault="00BF46E1" w:rsidP="0041528A">
      <w:pPr>
        <w:pStyle w:val="EW"/>
      </w:pPr>
      <w:r w:rsidRPr="005307A3">
        <w:t>Command details</w:t>
      </w:r>
    </w:p>
    <w:p w14:paraId="754F2886" w14:textId="77777777" w:rsidR="00BF46E1" w:rsidRPr="005307A3" w:rsidRDefault="00BF46E1" w:rsidP="0041528A">
      <w:pPr>
        <w:pStyle w:val="EW"/>
      </w:pPr>
      <w:r w:rsidRPr="005307A3">
        <w:tab/>
        <w:t>Command number:</w:t>
      </w:r>
      <w:r w:rsidRPr="005307A3">
        <w:tab/>
        <w:t>1</w:t>
      </w:r>
    </w:p>
    <w:p w14:paraId="78D288B9" w14:textId="77777777" w:rsidR="00BF46E1" w:rsidRPr="005307A3" w:rsidRDefault="00BF46E1" w:rsidP="0041528A">
      <w:pPr>
        <w:pStyle w:val="EW"/>
      </w:pPr>
      <w:r w:rsidRPr="005307A3">
        <w:tab/>
        <w:t>Command type:</w:t>
      </w:r>
      <w:r w:rsidRPr="005307A3">
        <w:tab/>
        <w:t>RECEIVE DATA</w:t>
      </w:r>
    </w:p>
    <w:p w14:paraId="3FD41EB6" w14:textId="77777777" w:rsidR="00BF46E1" w:rsidRPr="005307A3" w:rsidRDefault="00BF46E1" w:rsidP="0041528A">
      <w:pPr>
        <w:pStyle w:val="EW"/>
      </w:pPr>
      <w:r w:rsidRPr="005307A3">
        <w:tab/>
        <w:t>Command qualifier:</w:t>
      </w:r>
      <w:r w:rsidRPr="005307A3">
        <w:tab/>
        <w:t>RFU</w:t>
      </w:r>
    </w:p>
    <w:p w14:paraId="47AB0F8C" w14:textId="77777777" w:rsidR="00BF46E1" w:rsidRPr="005307A3" w:rsidRDefault="00BF46E1" w:rsidP="0041528A">
      <w:pPr>
        <w:pStyle w:val="EW"/>
      </w:pPr>
      <w:r w:rsidRPr="005307A3">
        <w:t>Device identities</w:t>
      </w:r>
    </w:p>
    <w:p w14:paraId="08804920" w14:textId="77777777" w:rsidR="00BF46E1" w:rsidRPr="005307A3" w:rsidRDefault="00BF46E1" w:rsidP="0041528A">
      <w:pPr>
        <w:pStyle w:val="EW"/>
      </w:pPr>
      <w:r w:rsidRPr="005307A3">
        <w:tab/>
        <w:t>Source device:</w:t>
      </w:r>
      <w:r w:rsidRPr="005307A3">
        <w:tab/>
        <w:t>UICC</w:t>
      </w:r>
    </w:p>
    <w:p w14:paraId="3C820D3E" w14:textId="77777777" w:rsidR="00BF46E1" w:rsidRPr="005307A3" w:rsidRDefault="00BF46E1" w:rsidP="0041528A">
      <w:pPr>
        <w:pStyle w:val="EW"/>
      </w:pPr>
      <w:r w:rsidRPr="005307A3">
        <w:tab/>
        <w:t>Destination device:</w:t>
      </w:r>
      <w:r w:rsidRPr="005307A3">
        <w:tab/>
        <w:t>Channel 1</w:t>
      </w:r>
      <w:r w:rsidRPr="005307A3">
        <w:tab/>
      </w:r>
    </w:p>
    <w:p w14:paraId="6442DB56" w14:textId="77777777" w:rsidR="00BF46E1" w:rsidRPr="005307A3" w:rsidRDefault="00BF46E1" w:rsidP="0041528A">
      <w:pPr>
        <w:pStyle w:val="EW"/>
      </w:pPr>
      <w:r w:rsidRPr="005307A3">
        <w:t>Alpha Identifier</w:t>
      </w:r>
      <w:r w:rsidRPr="005307A3">
        <w:tab/>
        <w:t>"Receive Data 1"</w:t>
      </w:r>
    </w:p>
    <w:p w14:paraId="73E56DF2" w14:textId="77777777" w:rsidR="00BF46E1" w:rsidRPr="005307A3" w:rsidRDefault="00BF46E1" w:rsidP="0041528A">
      <w:pPr>
        <w:pStyle w:val="EW"/>
      </w:pPr>
      <w:r w:rsidRPr="005307A3">
        <w:t>Channel Data Length</w:t>
      </w:r>
    </w:p>
    <w:p w14:paraId="43B7D8D8" w14:textId="77777777" w:rsidR="00BF46E1" w:rsidRPr="005307A3" w:rsidRDefault="00BF46E1" w:rsidP="0041528A">
      <w:pPr>
        <w:pStyle w:val="EW"/>
      </w:pPr>
      <w:r w:rsidRPr="005307A3">
        <w:t>Channel Data Length:</w:t>
      </w:r>
      <w:r w:rsidRPr="005307A3">
        <w:tab/>
        <w:t>200</w:t>
      </w:r>
    </w:p>
    <w:p w14:paraId="7F06C117" w14:textId="77777777" w:rsidR="00BF46E1" w:rsidRPr="005307A3" w:rsidRDefault="00BF46E1" w:rsidP="0041528A">
      <w:pPr>
        <w:pStyle w:val="EW"/>
      </w:pPr>
      <w:r w:rsidRPr="005307A3">
        <w:t>Text Attribute</w:t>
      </w:r>
    </w:p>
    <w:p w14:paraId="412A7B67" w14:textId="77777777" w:rsidR="00BF46E1" w:rsidRPr="005307A3" w:rsidRDefault="00BF46E1" w:rsidP="0041528A">
      <w:pPr>
        <w:pStyle w:val="EW"/>
      </w:pPr>
      <w:r w:rsidRPr="005307A3">
        <w:tab/>
        <w:t>Formatting position:</w:t>
      </w:r>
      <w:r w:rsidRPr="005307A3">
        <w:tab/>
        <w:t>0</w:t>
      </w:r>
    </w:p>
    <w:p w14:paraId="15CCF590" w14:textId="77777777" w:rsidR="00BF46E1" w:rsidRPr="005307A3" w:rsidRDefault="00BF46E1" w:rsidP="0041528A">
      <w:pPr>
        <w:pStyle w:val="EW"/>
      </w:pPr>
      <w:r w:rsidRPr="005307A3">
        <w:tab/>
        <w:t>Formatting length:</w:t>
      </w:r>
      <w:r w:rsidRPr="005307A3">
        <w:tab/>
        <w:t>14</w:t>
      </w:r>
    </w:p>
    <w:p w14:paraId="72F5524D" w14:textId="77777777" w:rsidR="00BF46E1" w:rsidRPr="005307A3" w:rsidRDefault="00BF46E1" w:rsidP="0041528A">
      <w:pPr>
        <w:pStyle w:val="EW"/>
      </w:pPr>
      <w:r w:rsidRPr="005307A3">
        <w:tab/>
        <w:t>Formatting mode:</w:t>
      </w:r>
      <w:r w:rsidRPr="005307A3">
        <w:tab/>
        <w:t>Left Alignment, Normal Font, Bold On, Italic Off, Underline Off, Strikethrough Off</w:t>
      </w:r>
    </w:p>
    <w:p w14:paraId="48634EA1" w14:textId="77777777" w:rsidR="00BF46E1" w:rsidRPr="005307A3" w:rsidRDefault="00BF46E1" w:rsidP="0041528A">
      <w:pPr>
        <w:pStyle w:val="EX"/>
      </w:pPr>
      <w:r w:rsidRPr="005307A3">
        <w:t>Colour:</w:t>
      </w:r>
      <w:r w:rsidRPr="005307A3">
        <w:tab/>
        <w:t>Dark Green Foreground, Bright Yellow Background</w:t>
      </w:r>
    </w:p>
    <w:p w14:paraId="24CC5DAB" w14:textId="77777777" w:rsidR="00BF46E1" w:rsidRPr="005307A3" w:rsidRDefault="00BF46E1" w:rsidP="00BF46E1">
      <w:r w:rsidRPr="005307A3">
        <w:t>Coding:</w:t>
      </w:r>
    </w:p>
    <w:p w14:paraId="4F32212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C26116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2F435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D383156"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FC96EF6"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DB2881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1CBBF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62EC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1BF145"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B039A5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443DC6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6A845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36447F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2A7FD7"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E772729" w14:textId="77777777" w:rsidR="00BF46E1" w:rsidRPr="005307A3" w:rsidRDefault="00BF46E1" w:rsidP="00195D76">
            <w:pPr>
              <w:pStyle w:val="TAC"/>
            </w:pPr>
            <w:r w:rsidRPr="005307A3">
              <w:t>85</w:t>
            </w:r>
          </w:p>
        </w:tc>
      </w:tr>
      <w:tr w:rsidR="00BF46E1" w:rsidRPr="005307A3" w14:paraId="1A08C426" w14:textId="77777777" w:rsidTr="00195D76">
        <w:trPr>
          <w:jc w:val="center"/>
        </w:trPr>
        <w:tc>
          <w:tcPr>
            <w:tcW w:w="1134" w:type="dxa"/>
            <w:tcBorders>
              <w:top w:val="single" w:sz="4" w:space="0" w:color="auto"/>
              <w:right w:val="single" w:sz="4" w:space="0" w:color="auto"/>
            </w:tcBorders>
          </w:tcPr>
          <w:p w14:paraId="4B75AD0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7AAF04"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09991A60"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51959A5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34E9753"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2910534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2586618"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44519E9B"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0A3E6BC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7B8EE4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C9B17B4"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4E9276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F99CAE1" w14:textId="77777777" w:rsidR="00BF46E1" w:rsidRPr="005307A3" w:rsidRDefault="00BF46E1" w:rsidP="00195D76">
            <w:pPr>
              <w:pStyle w:val="TAC"/>
            </w:pPr>
            <w:r w:rsidRPr="005307A3">
              <w:t>74</w:t>
            </w:r>
          </w:p>
        </w:tc>
      </w:tr>
      <w:tr w:rsidR="00BF46E1" w:rsidRPr="005307A3" w14:paraId="43300D7B" w14:textId="77777777" w:rsidTr="00195D76">
        <w:trPr>
          <w:jc w:val="center"/>
        </w:trPr>
        <w:tc>
          <w:tcPr>
            <w:tcW w:w="1134" w:type="dxa"/>
            <w:tcBorders>
              <w:right w:val="single" w:sz="4" w:space="0" w:color="auto"/>
            </w:tcBorders>
          </w:tcPr>
          <w:p w14:paraId="5D59B84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003B49"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61EF4D23"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46F2DF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842B53F"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222FEFE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144039"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7F09E7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4FC8B0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76D99A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AC71EA"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7C9AD41A"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AC7EF31" w14:textId="77777777" w:rsidR="00BF46E1" w:rsidRPr="005307A3" w:rsidRDefault="00BF46E1" w:rsidP="00195D76">
            <w:pPr>
              <w:pStyle w:val="TAC"/>
            </w:pPr>
            <w:r w:rsidRPr="005307A3">
              <w:t>B4</w:t>
            </w:r>
          </w:p>
        </w:tc>
      </w:tr>
    </w:tbl>
    <w:p w14:paraId="258209FE" w14:textId="77777777" w:rsidR="00BF46E1" w:rsidRPr="005307A3" w:rsidRDefault="00BF46E1" w:rsidP="00BF46E1"/>
    <w:p w14:paraId="08C614BE" w14:textId="77777777" w:rsidR="00BF46E1" w:rsidRPr="005307A3" w:rsidRDefault="00BF46E1" w:rsidP="00BF46E1">
      <w:r w:rsidRPr="005307A3">
        <w:t>PROACTIVE COMMAND: RECEIVE DATA 2.6.2</w:t>
      </w:r>
    </w:p>
    <w:p w14:paraId="32166ABB" w14:textId="77777777" w:rsidR="00BF46E1" w:rsidRPr="005307A3" w:rsidRDefault="00BF46E1" w:rsidP="00BF46E1">
      <w:r w:rsidRPr="005307A3">
        <w:t>Logically:</w:t>
      </w:r>
    </w:p>
    <w:p w14:paraId="21095A22" w14:textId="77777777" w:rsidR="00BF46E1" w:rsidRPr="005307A3" w:rsidRDefault="00BF46E1" w:rsidP="0041528A">
      <w:pPr>
        <w:pStyle w:val="EW"/>
      </w:pPr>
      <w:r w:rsidRPr="005307A3">
        <w:t>Command details</w:t>
      </w:r>
    </w:p>
    <w:p w14:paraId="7ED387CA" w14:textId="77777777" w:rsidR="00BF46E1" w:rsidRPr="005307A3" w:rsidRDefault="00BF46E1" w:rsidP="0041528A">
      <w:pPr>
        <w:pStyle w:val="EW"/>
      </w:pPr>
      <w:r w:rsidRPr="005307A3">
        <w:tab/>
        <w:t>Command number:</w:t>
      </w:r>
      <w:r w:rsidRPr="005307A3">
        <w:tab/>
        <w:t>1</w:t>
      </w:r>
    </w:p>
    <w:p w14:paraId="140D4E7D" w14:textId="77777777" w:rsidR="00BF46E1" w:rsidRPr="005307A3" w:rsidRDefault="00BF46E1" w:rsidP="0041528A">
      <w:pPr>
        <w:pStyle w:val="EW"/>
      </w:pPr>
      <w:r w:rsidRPr="005307A3">
        <w:tab/>
        <w:t>Command type:</w:t>
      </w:r>
      <w:r w:rsidRPr="005307A3">
        <w:tab/>
        <w:t>RECEIVE DATA</w:t>
      </w:r>
    </w:p>
    <w:p w14:paraId="5D88DFDC" w14:textId="77777777" w:rsidR="00BF46E1" w:rsidRPr="005307A3" w:rsidRDefault="00BF46E1" w:rsidP="0041528A">
      <w:pPr>
        <w:pStyle w:val="EW"/>
      </w:pPr>
      <w:r w:rsidRPr="005307A3">
        <w:tab/>
        <w:t>Command qualifier:</w:t>
      </w:r>
      <w:r w:rsidRPr="005307A3">
        <w:tab/>
        <w:t>RFU</w:t>
      </w:r>
    </w:p>
    <w:p w14:paraId="6700DB94" w14:textId="77777777" w:rsidR="00BF46E1" w:rsidRPr="005307A3" w:rsidRDefault="00BF46E1" w:rsidP="0041528A">
      <w:pPr>
        <w:pStyle w:val="EW"/>
      </w:pPr>
      <w:r w:rsidRPr="005307A3">
        <w:t>Device identities</w:t>
      </w:r>
    </w:p>
    <w:p w14:paraId="26F4A2BF" w14:textId="77777777" w:rsidR="00BF46E1" w:rsidRPr="005307A3" w:rsidRDefault="00BF46E1" w:rsidP="0041528A">
      <w:pPr>
        <w:pStyle w:val="EW"/>
      </w:pPr>
      <w:r w:rsidRPr="005307A3">
        <w:tab/>
        <w:t>Source device:</w:t>
      </w:r>
      <w:r w:rsidRPr="005307A3">
        <w:tab/>
        <w:t>UICC</w:t>
      </w:r>
    </w:p>
    <w:p w14:paraId="12143508" w14:textId="77777777" w:rsidR="00BF46E1" w:rsidRPr="005307A3" w:rsidRDefault="00BF46E1" w:rsidP="0041528A">
      <w:pPr>
        <w:pStyle w:val="EW"/>
      </w:pPr>
      <w:r w:rsidRPr="005307A3">
        <w:tab/>
        <w:t>Destination device:</w:t>
      </w:r>
      <w:r w:rsidRPr="005307A3">
        <w:tab/>
        <w:t>Channel 1</w:t>
      </w:r>
      <w:r w:rsidRPr="005307A3">
        <w:tab/>
      </w:r>
    </w:p>
    <w:p w14:paraId="2C433DDD" w14:textId="77777777" w:rsidR="00BF46E1" w:rsidRPr="005307A3" w:rsidRDefault="00BF46E1" w:rsidP="0041528A">
      <w:pPr>
        <w:pStyle w:val="EW"/>
      </w:pPr>
      <w:r w:rsidRPr="005307A3">
        <w:t>Alpha Identifier</w:t>
      </w:r>
      <w:r w:rsidRPr="005307A3">
        <w:tab/>
        <w:t>"Receive Data 2"</w:t>
      </w:r>
    </w:p>
    <w:p w14:paraId="2AA9057A" w14:textId="77777777" w:rsidR="00BF46E1" w:rsidRPr="005307A3" w:rsidRDefault="00BF46E1" w:rsidP="0041528A">
      <w:pPr>
        <w:pStyle w:val="EW"/>
      </w:pPr>
      <w:r w:rsidRPr="005307A3">
        <w:t>Channel Data Length</w:t>
      </w:r>
    </w:p>
    <w:p w14:paraId="3143EA05" w14:textId="77777777" w:rsidR="00BF46E1" w:rsidRPr="005307A3" w:rsidRDefault="00BF46E1" w:rsidP="0041528A">
      <w:pPr>
        <w:pStyle w:val="EW"/>
      </w:pPr>
      <w:r w:rsidRPr="005307A3">
        <w:t>Channel Data Length:</w:t>
      </w:r>
      <w:r w:rsidRPr="005307A3">
        <w:tab/>
        <w:t>200</w:t>
      </w:r>
    </w:p>
    <w:p w14:paraId="15758D59" w14:textId="77777777" w:rsidR="00BF46E1" w:rsidRPr="005307A3" w:rsidRDefault="00BF46E1" w:rsidP="0041528A">
      <w:pPr>
        <w:pStyle w:val="EW"/>
      </w:pPr>
      <w:r w:rsidRPr="005307A3">
        <w:t>Text Attribute</w:t>
      </w:r>
    </w:p>
    <w:p w14:paraId="59BC4667" w14:textId="77777777" w:rsidR="00BF46E1" w:rsidRPr="005307A3" w:rsidRDefault="00BF46E1" w:rsidP="0041528A">
      <w:pPr>
        <w:pStyle w:val="EW"/>
      </w:pPr>
      <w:r w:rsidRPr="005307A3">
        <w:tab/>
        <w:t>Formatting position:</w:t>
      </w:r>
      <w:r w:rsidRPr="005307A3">
        <w:tab/>
        <w:t>0</w:t>
      </w:r>
    </w:p>
    <w:p w14:paraId="26E5CAAA" w14:textId="77777777" w:rsidR="00BF46E1" w:rsidRPr="005307A3" w:rsidRDefault="00BF46E1" w:rsidP="0041528A">
      <w:pPr>
        <w:pStyle w:val="EW"/>
      </w:pPr>
      <w:r w:rsidRPr="005307A3">
        <w:tab/>
        <w:t>Formatting length:</w:t>
      </w:r>
      <w:r w:rsidRPr="005307A3">
        <w:tab/>
        <w:t>14</w:t>
      </w:r>
    </w:p>
    <w:p w14:paraId="589CAF27"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0DF84B61" w14:textId="77777777" w:rsidR="00BF46E1" w:rsidRPr="005307A3" w:rsidRDefault="00BF46E1" w:rsidP="0041528A">
      <w:pPr>
        <w:pStyle w:val="EX"/>
      </w:pPr>
      <w:r w:rsidRPr="005307A3">
        <w:t>Colour:</w:t>
      </w:r>
      <w:r w:rsidRPr="005307A3">
        <w:tab/>
        <w:t>Dark Green Foreground, Bright Yellow Background</w:t>
      </w:r>
    </w:p>
    <w:p w14:paraId="09708469" w14:textId="77777777" w:rsidR="00BF46E1" w:rsidRPr="005307A3" w:rsidRDefault="00BF46E1" w:rsidP="00BF46E1">
      <w:r w:rsidRPr="005307A3">
        <w:t>Coding:</w:t>
      </w:r>
    </w:p>
    <w:p w14:paraId="3C945E2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B98FD5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ECC5E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06FF5B1"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23186E8"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111132A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D0BEE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238916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F2E6B43"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32D5E38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87559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EB52A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CDBC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1D7E8D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30D2D8A" w14:textId="77777777" w:rsidR="00BF46E1" w:rsidRPr="005307A3" w:rsidRDefault="00BF46E1" w:rsidP="00195D76">
            <w:pPr>
              <w:pStyle w:val="TAC"/>
            </w:pPr>
            <w:r w:rsidRPr="005307A3">
              <w:t>85</w:t>
            </w:r>
          </w:p>
        </w:tc>
      </w:tr>
      <w:tr w:rsidR="00BF46E1" w:rsidRPr="005307A3" w14:paraId="0A7F5BD1" w14:textId="77777777" w:rsidTr="00195D76">
        <w:trPr>
          <w:jc w:val="center"/>
        </w:trPr>
        <w:tc>
          <w:tcPr>
            <w:tcW w:w="1134" w:type="dxa"/>
            <w:tcBorders>
              <w:top w:val="single" w:sz="4" w:space="0" w:color="auto"/>
              <w:right w:val="single" w:sz="4" w:space="0" w:color="auto"/>
            </w:tcBorders>
          </w:tcPr>
          <w:p w14:paraId="173CF14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0089AF"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67AEB917"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34FFA23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DFFD3CD"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6A6D50E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EC5FAFE"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C3AE840"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4AEC8A0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F784A3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4C51798"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82711C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DE237B2" w14:textId="77777777" w:rsidR="00BF46E1" w:rsidRPr="005307A3" w:rsidRDefault="00BF46E1" w:rsidP="00195D76">
            <w:pPr>
              <w:pStyle w:val="TAC"/>
            </w:pPr>
            <w:r w:rsidRPr="005307A3">
              <w:t>74</w:t>
            </w:r>
          </w:p>
        </w:tc>
      </w:tr>
      <w:tr w:rsidR="00BF46E1" w:rsidRPr="005307A3" w14:paraId="2BBBC07B" w14:textId="77777777" w:rsidTr="00195D76">
        <w:trPr>
          <w:jc w:val="center"/>
        </w:trPr>
        <w:tc>
          <w:tcPr>
            <w:tcW w:w="1134" w:type="dxa"/>
            <w:tcBorders>
              <w:right w:val="single" w:sz="4" w:space="0" w:color="auto"/>
            </w:tcBorders>
          </w:tcPr>
          <w:p w14:paraId="52F2249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726928"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7638F520"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0220C56A"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3E421F7E"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9BEF02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0FEEAB"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744028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722620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D1807C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EF3794"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3D34243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5F6BEB" w14:textId="77777777" w:rsidR="00BF46E1" w:rsidRPr="005307A3" w:rsidRDefault="00BF46E1" w:rsidP="00195D76">
            <w:pPr>
              <w:pStyle w:val="TAC"/>
            </w:pPr>
            <w:r w:rsidRPr="005307A3">
              <w:t>B4</w:t>
            </w:r>
          </w:p>
        </w:tc>
      </w:tr>
    </w:tbl>
    <w:p w14:paraId="5CD40BAB" w14:textId="77777777" w:rsidR="00BF46E1" w:rsidRPr="005307A3" w:rsidRDefault="00BF46E1" w:rsidP="00BF46E1"/>
    <w:p w14:paraId="4DD088EB" w14:textId="77777777" w:rsidR="00BF46E1" w:rsidRPr="005307A3" w:rsidRDefault="00BF46E1" w:rsidP="00BF46E1">
      <w:r w:rsidRPr="005307A3">
        <w:t>PROACTIVE COMMAND: RECEIVE DATA 2.6.3</w:t>
      </w:r>
    </w:p>
    <w:p w14:paraId="54218B7E" w14:textId="77777777" w:rsidR="00BF46E1" w:rsidRPr="005307A3" w:rsidRDefault="00BF46E1" w:rsidP="00BF46E1">
      <w:r w:rsidRPr="005307A3">
        <w:t>Logically:</w:t>
      </w:r>
    </w:p>
    <w:p w14:paraId="25F13EBC" w14:textId="77777777" w:rsidR="00BF46E1" w:rsidRPr="005307A3" w:rsidRDefault="00BF46E1" w:rsidP="0041528A">
      <w:pPr>
        <w:pStyle w:val="EW"/>
      </w:pPr>
      <w:r w:rsidRPr="005307A3">
        <w:t>Command details</w:t>
      </w:r>
    </w:p>
    <w:p w14:paraId="33008398" w14:textId="77777777" w:rsidR="00BF46E1" w:rsidRPr="005307A3" w:rsidRDefault="00BF46E1" w:rsidP="0041528A">
      <w:pPr>
        <w:pStyle w:val="EW"/>
      </w:pPr>
      <w:r w:rsidRPr="005307A3">
        <w:tab/>
        <w:t>Command number:</w:t>
      </w:r>
      <w:r w:rsidRPr="005307A3">
        <w:tab/>
        <w:t>1</w:t>
      </w:r>
    </w:p>
    <w:p w14:paraId="35C53B21" w14:textId="77777777" w:rsidR="00BF46E1" w:rsidRPr="005307A3" w:rsidRDefault="00BF46E1" w:rsidP="0041528A">
      <w:pPr>
        <w:pStyle w:val="EW"/>
      </w:pPr>
      <w:r w:rsidRPr="005307A3">
        <w:tab/>
        <w:t>Command type:</w:t>
      </w:r>
      <w:r w:rsidRPr="005307A3">
        <w:tab/>
        <w:t>RECEIVE DATA</w:t>
      </w:r>
    </w:p>
    <w:p w14:paraId="6A7A43D1" w14:textId="77777777" w:rsidR="00BF46E1" w:rsidRPr="005307A3" w:rsidRDefault="00BF46E1" w:rsidP="0041528A">
      <w:pPr>
        <w:pStyle w:val="EW"/>
      </w:pPr>
      <w:r w:rsidRPr="005307A3">
        <w:tab/>
        <w:t>Command qualifier:</w:t>
      </w:r>
      <w:r w:rsidRPr="005307A3">
        <w:tab/>
        <w:t>RFU</w:t>
      </w:r>
    </w:p>
    <w:p w14:paraId="6F88992A" w14:textId="77777777" w:rsidR="00BF46E1" w:rsidRPr="005307A3" w:rsidRDefault="00BF46E1" w:rsidP="0041528A">
      <w:pPr>
        <w:pStyle w:val="EW"/>
      </w:pPr>
      <w:r w:rsidRPr="005307A3">
        <w:t>Device identities</w:t>
      </w:r>
    </w:p>
    <w:p w14:paraId="6668E434" w14:textId="77777777" w:rsidR="00BF46E1" w:rsidRPr="005307A3" w:rsidRDefault="00BF46E1" w:rsidP="0041528A">
      <w:pPr>
        <w:pStyle w:val="EW"/>
      </w:pPr>
      <w:r w:rsidRPr="005307A3">
        <w:tab/>
        <w:t>Source device:</w:t>
      </w:r>
      <w:r w:rsidRPr="005307A3">
        <w:tab/>
        <w:t>UICC</w:t>
      </w:r>
    </w:p>
    <w:p w14:paraId="61079A25" w14:textId="77777777" w:rsidR="00BF46E1" w:rsidRPr="005307A3" w:rsidRDefault="00BF46E1" w:rsidP="0041528A">
      <w:pPr>
        <w:pStyle w:val="EW"/>
      </w:pPr>
      <w:r w:rsidRPr="005307A3">
        <w:tab/>
        <w:t>Destination device:</w:t>
      </w:r>
      <w:r w:rsidRPr="005307A3">
        <w:tab/>
        <w:t>Channel 1</w:t>
      </w:r>
      <w:r w:rsidRPr="005307A3">
        <w:tab/>
      </w:r>
    </w:p>
    <w:p w14:paraId="7BB175EC" w14:textId="77777777" w:rsidR="00BF46E1" w:rsidRPr="005307A3" w:rsidRDefault="00BF46E1" w:rsidP="0041528A">
      <w:pPr>
        <w:pStyle w:val="EW"/>
      </w:pPr>
      <w:r w:rsidRPr="005307A3">
        <w:t>Alpha Identifier</w:t>
      </w:r>
      <w:r w:rsidRPr="005307A3">
        <w:tab/>
        <w:t>"Receive Data 3"</w:t>
      </w:r>
    </w:p>
    <w:p w14:paraId="6205E1EF" w14:textId="77777777" w:rsidR="00BF46E1" w:rsidRPr="005307A3" w:rsidRDefault="00BF46E1" w:rsidP="0041528A">
      <w:pPr>
        <w:pStyle w:val="EW"/>
      </w:pPr>
      <w:r w:rsidRPr="005307A3">
        <w:t>Channel Data Length</w:t>
      </w:r>
    </w:p>
    <w:p w14:paraId="16B969C4" w14:textId="77777777" w:rsidR="00BF46E1" w:rsidRPr="005307A3" w:rsidRDefault="00BF46E1" w:rsidP="0041528A">
      <w:pPr>
        <w:pStyle w:val="EX"/>
      </w:pPr>
      <w:r w:rsidRPr="005307A3">
        <w:tab/>
        <w:t>Channel Data Length:</w:t>
      </w:r>
      <w:r w:rsidRPr="005307A3">
        <w:tab/>
        <w:t>200</w:t>
      </w:r>
    </w:p>
    <w:p w14:paraId="621B32CF" w14:textId="77777777" w:rsidR="00BF46E1" w:rsidRPr="005307A3" w:rsidRDefault="00BF46E1" w:rsidP="00BF46E1">
      <w:r w:rsidRPr="005307A3">
        <w:t>Coding:</w:t>
      </w:r>
    </w:p>
    <w:p w14:paraId="4879084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8DE2B9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3FD79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A3EE4D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9DD16C5"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51BF4C2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2DA0E3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25F88A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0B3FFE"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08A2E9E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CF3718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57D7A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EF9331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2A5BF1"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915EAD1" w14:textId="77777777" w:rsidR="00BF46E1" w:rsidRPr="005307A3" w:rsidRDefault="00BF46E1" w:rsidP="00195D76">
            <w:pPr>
              <w:pStyle w:val="TAC"/>
            </w:pPr>
            <w:r w:rsidRPr="005307A3">
              <w:t>85</w:t>
            </w:r>
          </w:p>
        </w:tc>
      </w:tr>
      <w:tr w:rsidR="00BF46E1" w:rsidRPr="005307A3" w14:paraId="11337381" w14:textId="77777777" w:rsidTr="00195D76">
        <w:trPr>
          <w:jc w:val="center"/>
        </w:trPr>
        <w:tc>
          <w:tcPr>
            <w:tcW w:w="1134" w:type="dxa"/>
            <w:tcBorders>
              <w:top w:val="single" w:sz="4" w:space="0" w:color="auto"/>
              <w:right w:val="single" w:sz="4" w:space="0" w:color="auto"/>
            </w:tcBorders>
          </w:tcPr>
          <w:p w14:paraId="1E3B2DA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5230EF"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6F2C2A8C"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0C69220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84AAF52"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2434BBA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60FA780"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19984F5"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298E925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D908CE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D7BA6A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BB5623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88569AA" w14:textId="77777777" w:rsidR="00BF46E1" w:rsidRPr="005307A3" w:rsidRDefault="00BF46E1" w:rsidP="00195D76">
            <w:pPr>
              <w:pStyle w:val="TAC"/>
            </w:pPr>
            <w:r w:rsidRPr="005307A3">
              <w:t>74</w:t>
            </w:r>
          </w:p>
        </w:tc>
      </w:tr>
      <w:tr w:rsidR="00BF46E1" w:rsidRPr="005307A3" w14:paraId="43A175F1" w14:textId="77777777" w:rsidTr="00195D76">
        <w:trPr>
          <w:jc w:val="center"/>
        </w:trPr>
        <w:tc>
          <w:tcPr>
            <w:tcW w:w="1134" w:type="dxa"/>
            <w:tcBorders>
              <w:right w:val="single" w:sz="4" w:space="0" w:color="auto"/>
            </w:tcBorders>
          </w:tcPr>
          <w:p w14:paraId="7DE2E00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3BA1171"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43BD0E1"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55C8FD63"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1AAD9AE8"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111C64E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57318F"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114ED4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E07F3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7D052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3C388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529C0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392085" w14:textId="77777777" w:rsidR="00BF46E1" w:rsidRPr="005307A3" w:rsidRDefault="00BF46E1" w:rsidP="00195D76">
            <w:pPr>
              <w:pStyle w:val="TAC"/>
            </w:pPr>
          </w:p>
        </w:tc>
      </w:tr>
    </w:tbl>
    <w:p w14:paraId="2436807C" w14:textId="77777777" w:rsidR="00BF46E1" w:rsidRPr="005307A3" w:rsidRDefault="00BF46E1" w:rsidP="00BF46E1"/>
    <w:p w14:paraId="59EBD808" w14:textId="77777777" w:rsidR="00BF46E1" w:rsidRPr="005307A3" w:rsidRDefault="00BF46E1" w:rsidP="00BF46E1">
      <w:r w:rsidRPr="005307A3">
        <w:t>TERMINAL RESPONSE: RECEIVE DATA 2.6.1</w:t>
      </w:r>
    </w:p>
    <w:p w14:paraId="47CB9395" w14:textId="77777777" w:rsidR="00BF46E1" w:rsidRPr="005307A3" w:rsidRDefault="00BF46E1" w:rsidP="00BF46E1">
      <w:r w:rsidRPr="005307A3">
        <w:t>Logically:</w:t>
      </w:r>
    </w:p>
    <w:p w14:paraId="67E98B73" w14:textId="77777777" w:rsidR="00BF46E1" w:rsidRPr="005307A3" w:rsidRDefault="00BF46E1" w:rsidP="0041528A">
      <w:pPr>
        <w:pStyle w:val="EW"/>
      </w:pPr>
      <w:r w:rsidRPr="005307A3">
        <w:t>Command details</w:t>
      </w:r>
    </w:p>
    <w:p w14:paraId="0597B032" w14:textId="77777777" w:rsidR="00BF46E1" w:rsidRPr="005307A3" w:rsidRDefault="00BF46E1" w:rsidP="0041528A">
      <w:pPr>
        <w:pStyle w:val="EW"/>
      </w:pPr>
      <w:r w:rsidRPr="005307A3">
        <w:tab/>
        <w:t>Command number:</w:t>
      </w:r>
      <w:r w:rsidRPr="005307A3">
        <w:tab/>
        <w:t>1</w:t>
      </w:r>
    </w:p>
    <w:p w14:paraId="274F137B" w14:textId="77777777" w:rsidR="00BF46E1" w:rsidRPr="005307A3" w:rsidRDefault="00BF46E1" w:rsidP="0041528A">
      <w:pPr>
        <w:pStyle w:val="EW"/>
      </w:pPr>
      <w:r w:rsidRPr="005307A3">
        <w:tab/>
        <w:t>Command type:</w:t>
      </w:r>
      <w:r w:rsidRPr="005307A3">
        <w:tab/>
        <w:t>RECEIVE DATA</w:t>
      </w:r>
    </w:p>
    <w:p w14:paraId="1FAB1AB2" w14:textId="77777777" w:rsidR="00BF46E1" w:rsidRPr="005307A3" w:rsidRDefault="00BF46E1" w:rsidP="0041528A">
      <w:pPr>
        <w:pStyle w:val="EW"/>
      </w:pPr>
      <w:r w:rsidRPr="005307A3">
        <w:tab/>
        <w:t>Command qualifier:</w:t>
      </w:r>
      <w:r w:rsidRPr="005307A3">
        <w:tab/>
        <w:t>RFU</w:t>
      </w:r>
    </w:p>
    <w:p w14:paraId="022BDD4F" w14:textId="77777777" w:rsidR="00BF46E1" w:rsidRPr="005307A3" w:rsidRDefault="00BF46E1" w:rsidP="0041528A">
      <w:pPr>
        <w:pStyle w:val="EW"/>
      </w:pPr>
      <w:r w:rsidRPr="005307A3">
        <w:t>Device identities</w:t>
      </w:r>
    </w:p>
    <w:p w14:paraId="67D5CD7A" w14:textId="77777777" w:rsidR="00BF46E1" w:rsidRPr="005307A3" w:rsidRDefault="00BF46E1" w:rsidP="0041528A">
      <w:pPr>
        <w:pStyle w:val="EW"/>
      </w:pPr>
      <w:r w:rsidRPr="005307A3">
        <w:tab/>
        <w:t>Source device:</w:t>
      </w:r>
      <w:r w:rsidRPr="005307A3">
        <w:tab/>
        <w:t>ME</w:t>
      </w:r>
    </w:p>
    <w:p w14:paraId="1038C0DB" w14:textId="77777777" w:rsidR="00BF46E1" w:rsidRPr="005307A3" w:rsidRDefault="00BF46E1" w:rsidP="0041528A">
      <w:pPr>
        <w:pStyle w:val="EW"/>
      </w:pPr>
      <w:r w:rsidRPr="005307A3">
        <w:tab/>
        <w:t>Destination device:</w:t>
      </w:r>
      <w:r w:rsidRPr="005307A3">
        <w:tab/>
        <w:t>UICC</w:t>
      </w:r>
    </w:p>
    <w:p w14:paraId="6C4B3B84" w14:textId="77777777" w:rsidR="00BF46E1" w:rsidRPr="005307A3" w:rsidRDefault="00BF46E1" w:rsidP="0041528A">
      <w:pPr>
        <w:pStyle w:val="EW"/>
      </w:pPr>
      <w:r w:rsidRPr="005307A3">
        <w:t>Result</w:t>
      </w:r>
    </w:p>
    <w:p w14:paraId="1D372C5E" w14:textId="77777777" w:rsidR="00BF46E1" w:rsidRPr="005307A3" w:rsidRDefault="00BF46E1" w:rsidP="0041528A">
      <w:pPr>
        <w:pStyle w:val="EW"/>
      </w:pPr>
      <w:r w:rsidRPr="005307A3">
        <w:tab/>
        <w:t>General Result:</w:t>
      </w:r>
      <w:r w:rsidRPr="005307A3">
        <w:tab/>
        <w:t>Command performed successfully</w:t>
      </w:r>
    </w:p>
    <w:p w14:paraId="68ADDDE6" w14:textId="77777777" w:rsidR="00BF46E1" w:rsidRPr="005307A3" w:rsidRDefault="00BF46E1" w:rsidP="0041528A">
      <w:pPr>
        <w:pStyle w:val="EW"/>
      </w:pPr>
      <w:r w:rsidRPr="005307A3">
        <w:t>Channel Data:</w:t>
      </w:r>
      <w:r w:rsidRPr="005307A3">
        <w:tab/>
        <w:t>00 01 02 .. C7 (200 Bytes of data)</w:t>
      </w:r>
    </w:p>
    <w:p w14:paraId="7126B2E5" w14:textId="77777777" w:rsidR="00BF46E1" w:rsidRPr="005307A3" w:rsidRDefault="00BF46E1" w:rsidP="0041528A">
      <w:pPr>
        <w:pStyle w:val="EX"/>
      </w:pPr>
      <w:r w:rsidRPr="005307A3">
        <w:t>Channel data length:</w:t>
      </w:r>
      <w:r w:rsidRPr="005307A3">
        <w:tab/>
        <w:t>FF</w:t>
      </w:r>
    </w:p>
    <w:p w14:paraId="74A9DC12" w14:textId="77777777" w:rsidR="00BF46E1" w:rsidRPr="005307A3" w:rsidRDefault="00BF46E1" w:rsidP="00BF46E1">
      <w:r w:rsidRPr="005307A3">
        <w:t>Coding:</w:t>
      </w:r>
    </w:p>
    <w:p w14:paraId="336C997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158A8A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4979D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5D3619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53410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F1C63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4CFEF9"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73DE60A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52E205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9A617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9A329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C93268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396C20"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9F5B6C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70ED9E" w14:textId="77777777" w:rsidR="00BF46E1" w:rsidRPr="005307A3" w:rsidRDefault="00BF46E1" w:rsidP="00195D76">
            <w:pPr>
              <w:pStyle w:val="TAC"/>
            </w:pPr>
            <w:r w:rsidRPr="005307A3">
              <w:t>00</w:t>
            </w:r>
          </w:p>
        </w:tc>
      </w:tr>
      <w:tr w:rsidR="00BF46E1" w:rsidRPr="005307A3" w14:paraId="3F8C9339" w14:textId="77777777" w:rsidTr="00195D76">
        <w:trPr>
          <w:jc w:val="center"/>
        </w:trPr>
        <w:tc>
          <w:tcPr>
            <w:tcW w:w="1134" w:type="dxa"/>
            <w:tcBorders>
              <w:top w:val="single" w:sz="4" w:space="0" w:color="auto"/>
              <w:right w:val="single" w:sz="4" w:space="0" w:color="auto"/>
            </w:tcBorders>
          </w:tcPr>
          <w:p w14:paraId="514A075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08B986"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09C21B8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6A5E4D3"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5485EF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714FA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A098C8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615FEC"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1A9E01C"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4D078A48"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3550CC8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C2AE0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29C4195" w14:textId="77777777" w:rsidR="00BF46E1" w:rsidRPr="005307A3" w:rsidRDefault="00BF46E1" w:rsidP="00195D76">
            <w:pPr>
              <w:pStyle w:val="TAC"/>
            </w:pPr>
          </w:p>
        </w:tc>
      </w:tr>
    </w:tbl>
    <w:p w14:paraId="0EF8BDFD" w14:textId="77777777" w:rsidR="00BF46E1" w:rsidRPr="005307A3" w:rsidRDefault="00BF46E1" w:rsidP="00BF46E1"/>
    <w:p w14:paraId="779D59F0" w14:textId="77777777" w:rsidR="00BF46E1" w:rsidRPr="005307A3" w:rsidRDefault="00BF46E1" w:rsidP="00BF46E1">
      <w:pPr>
        <w:pStyle w:val="H6"/>
      </w:pPr>
      <w:r w:rsidRPr="005307A3">
        <w:t>27.22.4.29.2.6.5</w:t>
      </w:r>
      <w:r w:rsidRPr="005307A3">
        <w:tab/>
        <w:t>Test Requirement</w:t>
      </w:r>
    </w:p>
    <w:p w14:paraId="6A9053E1" w14:textId="77777777" w:rsidR="00BF46E1" w:rsidRPr="005307A3" w:rsidRDefault="00BF46E1" w:rsidP="00BF46E1">
      <w:r w:rsidRPr="005307A3">
        <w:t>The ME shall operate in the manner defined in expected sequences 2.6.</w:t>
      </w:r>
    </w:p>
    <w:p w14:paraId="3DEEDD25" w14:textId="77777777" w:rsidR="00BF46E1" w:rsidRPr="005307A3" w:rsidRDefault="00BF46E1" w:rsidP="00BF46E1">
      <w:pPr>
        <w:pStyle w:val="H6"/>
      </w:pPr>
      <w:r w:rsidRPr="005307A3">
        <w:t>27.22.4.29.2.7</w:t>
      </w:r>
      <w:r w:rsidRPr="005307A3">
        <w:tab/>
        <w:t>RECEIVE DATA (support of Text Attribute – Italic On)</w:t>
      </w:r>
    </w:p>
    <w:p w14:paraId="0FA69854" w14:textId="77777777" w:rsidR="00BF46E1" w:rsidRPr="005307A3" w:rsidRDefault="00BF46E1" w:rsidP="00BF46E1">
      <w:pPr>
        <w:pStyle w:val="H6"/>
      </w:pPr>
      <w:r w:rsidRPr="005307A3">
        <w:t>27.22.4.29.2.7.1</w:t>
      </w:r>
      <w:r w:rsidRPr="005307A3">
        <w:tab/>
        <w:t>Definition and applicability</w:t>
      </w:r>
    </w:p>
    <w:p w14:paraId="052E97B9" w14:textId="77777777" w:rsidR="00BF46E1" w:rsidRPr="005307A3" w:rsidRDefault="00BF46E1" w:rsidP="00BF46E1">
      <w:r w:rsidRPr="005307A3">
        <w:t>See clause 3.2.2.</w:t>
      </w:r>
    </w:p>
    <w:p w14:paraId="677F5970" w14:textId="77777777" w:rsidR="00BF46E1" w:rsidRPr="005307A3" w:rsidRDefault="00BF46E1" w:rsidP="00BF46E1">
      <w:pPr>
        <w:pStyle w:val="H6"/>
      </w:pPr>
      <w:r w:rsidRPr="005307A3">
        <w:t>27.22.4.29.2.7.2</w:t>
      </w:r>
      <w:r w:rsidRPr="005307A3">
        <w:tab/>
        <w:t>Conformance requirements</w:t>
      </w:r>
    </w:p>
    <w:p w14:paraId="1B971799" w14:textId="77777777" w:rsidR="00BF46E1" w:rsidRPr="005307A3" w:rsidRDefault="00BF46E1" w:rsidP="00BF46E1">
      <w:r w:rsidRPr="005307A3">
        <w:t>The ME shall support the class "e" commands as defined in:</w:t>
      </w:r>
    </w:p>
    <w:p w14:paraId="0E71105E" w14:textId="77777777" w:rsidR="00BF46E1" w:rsidRPr="005307A3" w:rsidRDefault="00BF46E1" w:rsidP="00BF46E1">
      <w:pPr>
        <w:pStyle w:val="B1"/>
      </w:pPr>
      <w:r w:rsidRPr="005307A3">
        <w:lastRenderedPageBreak/>
        <w:t>-</w:t>
      </w:r>
      <w:r w:rsidRPr="005307A3">
        <w:tab/>
        <w:t>TS 31.111 [15].</w:t>
      </w:r>
    </w:p>
    <w:p w14:paraId="228D9A13" w14:textId="77777777" w:rsidR="00BF46E1" w:rsidRPr="005307A3" w:rsidRDefault="00BF46E1" w:rsidP="00BF46E1">
      <w:pPr>
        <w:pStyle w:val="H6"/>
      </w:pPr>
      <w:r w:rsidRPr="005307A3">
        <w:t>27.22.4.29.2.7.3</w:t>
      </w:r>
      <w:r w:rsidRPr="005307A3">
        <w:tab/>
        <w:t>Test purpose</w:t>
      </w:r>
    </w:p>
    <w:p w14:paraId="2D5CA006" w14:textId="77777777" w:rsidR="00BF46E1" w:rsidRPr="005307A3" w:rsidRDefault="00BF46E1" w:rsidP="00BF46E1">
      <w:r w:rsidRPr="005307A3">
        <w:t>To verify that the ME shall display the alpha identifier according to the italic text attribute configuration in the RECEIVE DATA proactive command and send a TERMINAL RESPONSE (Command Performed Successfully) to the UICC.</w:t>
      </w:r>
    </w:p>
    <w:p w14:paraId="5573C6D8" w14:textId="77777777" w:rsidR="00BF46E1" w:rsidRPr="005307A3" w:rsidRDefault="00BF46E1" w:rsidP="00BF46E1">
      <w:pPr>
        <w:pStyle w:val="H6"/>
      </w:pPr>
      <w:r w:rsidRPr="005307A3">
        <w:t>27.22.4.29.2.7.4</w:t>
      </w:r>
      <w:r w:rsidRPr="005307A3">
        <w:tab/>
        <w:t>Method of test</w:t>
      </w:r>
    </w:p>
    <w:p w14:paraId="55A01CF1" w14:textId="77777777" w:rsidR="00BF46E1" w:rsidRPr="005307A3" w:rsidRDefault="00BF46E1" w:rsidP="00BF46E1">
      <w:pPr>
        <w:pStyle w:val="H6"/>
      </w:pPr>
      <w:r w:rsidRPr="005307A3">
        <w:t>27.22.4.29.2.7.4.1</w:t>
      </w:r>
      <w:r w:rsidRPr="005307A3">
        <w:tab/>
        <w:t>Initial conditions</w:t>
      </w:r>
    </w:p>
    <w:p w14:paraId="7A832689" w14:textId="77777777" w:rsidR="00BF46E1" w:rsidRPr="005307A3" w:rsidRDefault="00BF46E1" w:rsidP="00BF46E1">
      <w:r w:rsidRPr="005307A3">
        <w:t>The ME is connected to the USIM Simulator and the USS. The elementary files are coded as Toolkit default.</w:t>
      </w:r>
    </w:p>
    <w:p w14:paraId="146A3F92" w14:textId="77777777" w:rsidR="00BF46E1" w:rsidRPr="005307A3" w:rsidRDefault="00BF46E1" w:rsidP="00BF46E1">
      <w:r w:rsidRPr="005307A3">
        <w:t>Prior to this test the ME shall have been powered on and performed the PROFILE DOWNLOAD procedure.</w:t>
      </w:r>
    </w:p>
    <w:p w14:paraId="4B1589CC"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14543513" w14:textId="77777777" w:rsidR="00BF46E1" w:rsidRPr="005307A3" w:rsidRDefault="00BF46E1" w:rsidP="00BF46E1">
      <w:r w:rsidRPr="005307A3">
        <w:t>The channel identifier value used for these tests is set to 1 as an example.</w:t>
      </w:r>
    </w:p>
    <w:p w14:paraId="7D84C4D5" w14:textId="77777777" w:rsidR="00BF46E1" w:rsidRPr="005307A3" w:rsidRDefault="00BF46E1" w:rsidP="00BF46E1">
      <w:r w:rsidRPr="005307A3">
        <w:t>This channel identifier is dependent on the ME's default channel identifier as declared in table A.2/27.</w:t>
      </w:r>
    </w:p>
    <w:p w14:paraId="698022A7"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73BE437F"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65304F61" w14:textId="77777777" w:rsidR="00BF46E1" w:rsidRPr="005307A3" w:rsidRDefault="00BF46E1" w:rsidP="00BF46E1">
      <w:r w:rsidRPr="005307A3">
        <w:t>Bearer Parameters:</w:t>
      </w:r>
      <w:r w:rsidRPr="005307A3">
        <w:tab/>
      </w:r>
      <w:r w:rsidRPr="005307A3">
        <w:tab/>
        <w:t>Same Bearer Parameters as defined in 27.22.4.27.2.4.1</w:t>
      </w:r>
    </w:p>
    <w:p w14:paraId="096219FA" w14:textId="77777777" w:rsidR="00BF46E1" w:rsidRPr="005307A3" w:rsidRDefault="00BF46E1" w:rsidP="00BF46E1">
      <w:r w:rsidRPr="005307A3">
        <w:t>GPRS Parameters:</w:t>
      </w:r>
      <w:r w:rsidRPr="005307A3">
        <w:tab/>
      </w:r>
      <w:r w:rsidRPr="005307A3">
        <w:tab/>
        <w:t>Same GPRS Parameters as defined in 27.22.4.27.2.4.1</w:t>
      </w:r>
    </w:p>
    <w:p w14:paraId="138B4837" w14:textId="77777777" w:rsidR="00BF46E1" w:rsidRPr="005307A3" w:rsidRDefault="00BF46E1" w:rsidP="00BF46E1">
      <w:r w:rsidRPr="005307A3">
        <w:t>UICC/ME interface transport level:</w:t>
      </w:r>
      <w:r w:rsidRPr="005307A3">
        <w:tab/>
        <w:t>Same UICC/ME transport interface level as defined in 27.22.4.27.2.4.1</w:t>
      </w:r>
    </w:p>
    <w:p w14:paraId="615E28E4" w14:textId="692E8863" w:rsidR="00BF46E1" w:rsidRPr="005307A3" w:rsidRDefault="00BF46E1" w:rsidP="00BF46E1">
      <w:r w:rsidRPr="005307A3">
        <w:t>Data destination address:</w:t>
      </w:r>
      <w:r w:rsidRPr="005307A3">
        <w:tab/>
        <w:t>Same Data Destination Address as defined in 27.22.4.27.2.4.1.</w:t>
      </w:r>
    </w:p>
    <w:p w14:paraId="74539488" w14:textId="77777777" w:rsidR="00BF46E1" w:rsidRPr="005307A3" w:rsidRDefault="00BF46E1" w:rsidP="00BF46E1">
      <w:pPr>
        <w:pStyle w:val="H6"/>
      </w:pPr>
      <w:r w:rsidRPr="005307A3">
        <w:lastRenderedPageBreak/>
        <w:t>27.22.4.29.2.7.4.2</w:t>
      </w:r>
      <w:r w:rsidRPr="005307A3">
        <w:tab/>
        <w:t>Procedure</w:t>
      </w:r>
    </w:p>
    <w:p w14:paraId="45762037" w14:textId="77777777" w:rsidR="00BF46E1" w:rsidRPr="005307A3" w:rsidRDefault="00BF46E1" w:rsidP="00BF46E1">
      <w:pPr>
        <w:pStyle w:val="TH"/>
      </w:pPr>
      <w:r w:rsidRPr="005307A3">
        <w:t>Expected sequence 2.7 (RECEIVE DATA, with Text Attribute – Italic On)</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45415C88" w14:textId="77777777" w:rsidTr="00195D76">
        <w:trPr>
          <w:cantSplit/>
          <w:jc w:val="center"/>
        </w:trPr>
        <w:tc>
          <w:tcPr>
            <w:tcW w:w="574" w:type="dxa"/>
            <w:tcBorders>
              <w:top w:val="single" w:sz="6" w:space="0" w:color="auto"/>
              <w:left w:val="single" w:sz="6" w:space="0" w:color="auto"/>
              <w:right w:val="single" w:sz="6" w:space="0" w:color="auto"/>
            </w:tcBorders>
          </w:tcPr>
          <w:p w14:paraId="5FBEACBA"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30F5581A"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4F41B2F0"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267A84B2" w14:textId="77777777" w:rsidR="00BF46E1" w:rsidRPr="005307A3" w:rsidRDefault="00BF46E1" w:rsidP="00195D76">
            <w:pPr>
              <w:pStyle w:val="TAH"/>
            </w:pPr>
            <w:r w:rsidRPr="005307A3">
              <w:t>Comments</w:t>
            </w:r>
          </w:p>
        </w:tc>
      </w:tr>
      <w:tr w:rsidR="00BF46E1" w:rsidRPr="005307A3" w14:paraId="641CF9BE" w14:textId="77777777" w:rsidTr="00195D76">
        <w:trPr>
          <w:cantSplit/>
          <w:jc w:val="center"/>
        </w:trPr>
        <w:tc>
          <w:tcPr>
            <w:tcW w:w="574" w:type="dxa"/>
            <w:tcBorders>
              <w:top w:val="single" w:sz="6" w:space="0" w:color="auto"/>
              <w:left w:val="single" w:sz="6" w:space="0" w:color="auto"/>
              <w:right w:val="single" w:sz="6" w:space="0" w:color="auto"/>
            </w:tcBorders>
          </w:tcPr>
          <w:p w14:paraId="7787AC43"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2AE884E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353F1717"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50659549" w14:textId="77777777" w:rsidR="00BF46E1" w:rsidRPr="005307A3" w:rsidRDefault="00BF46E1" w:rsidP="00195D76">
            <w:pPr>
              <w:pStyle w:val="TAL"/>
            </w:pPr>
          </w:p>
        </w:tc>
      </w:tr>
      <w:tr w:rsidR="00BF46E1" w:rsidRPr="005307A3" w14:paraId="6A339736" w14:textId="77777777" w:rsidTr="00195D76">
        <w:trPr>
          <w:cantSplit/>
          <w:jc w:val="center"/>
        </w:trPr>
        <w:tc>
          <w:tcPr>
            <w:tcW w:w="574" w:type="dxa"/>
            <w:tcBorders>
              <w:left w:val="single" w:sz="6" w:space="0" w:color="auto"/>
              <w:right w:val="single" w:sz="6" w:space="0" w:color="auto"/>
            </w:tcBorders>
          </w:tcPr>
          <w:p w14:paraId="46A5E143"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64BFAF1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28ADDB54"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0C3FFA8" w14:textId="77777777" w:rsidR="00BF46E1" w:rsidRPr="005307A3" w:rsidRDefault="00BF46E1" w:rsidP="00195D76">
            <w:pPr>
              <w:pStyle w:val="TAL"/>
            </w:pPr>
          </w:p>
        </w:tc>
      </w:tr>
      <w:tr w:rsidR="00BF46E1" w:rsidRPr="005307A3" w14:paraId="490AE8C0" w14:textId="77777777" w:rsidTr="00195D76">
        <w:trPr>
          <w:cantSplit/>
          <w:jc w:val="center"/>
        </w:trPr>
        <w:tc>
          <w:tcPr>
            <w:tcW w:w="574" w:type="dxa"/>
            <w:tcBorders>
              <w:left w:val="single" w:sz="6" w:space="0" w:color="auto"/>
              <w:right w:val="single" w:sz="6" w:space="0" w:color="auto"/>
            </w:tcBorders>
          </w:tcPr>
          <w:p w14:paraId="583CE1E2"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32B2913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0778C278"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3EC93BE0" w14:textId="77777777" w:rsidR="00BF46E1" w:rsidRPr="005307A3" w:rsidRDefault="00BF46E1" w:rsidP="00195D76">
            <w:pPr>
              <w:pStyle w:val="TAL"/>
            </w:pPr>
          </w:p>
        </w:tc>
      </w:tr>
      <w:tr w:rsidR="00BF46E1" w:rsidRPr="005307A3" w14:paraId="1A8911C6" w14:textId="77777777" w:rsidTr="00195D76">
        <w:trPr>
          <w:cantSplit/>
          <w:jc w:val="center"/>
        </w:trPr>
        <w:tc>
          <w:tcPr>
            <w:tcW w:w="574" w:type="dxa"/>
            <w:tcBorders>
              <w:left w:val="single" w:sz="6" w:space="0" w:color="auto"/>
              <w:right w:val="single" w:sz="6" w:space="0" w:color="auto"/>
            </w:tcBorders>
          </w:tcPr>
          <w:p w14:paraId="428FE890"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25D9BBD9"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2D083E03"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303FCC30" w14:textId="77777777" w:rsidR="00BF46E1" w:rsidRPr="005307A3" w:rsidRDefault="00BF46E1" w:rsidP="00195D76">
            <w:pPr>
              <w:pStyle w:val="TAL"/>
            </w:pPr>
          </w:p>
        </w:tc>
      </w:tr>
      <w:tr w:rsidR="00BF46E1" w:rsidRPr="005307A3" w14:paraId="35CD5376" w14:textId="77777777" w:rsidTr="00195D76">
        <w:trPr>
          <w:cantSplit/>
          <w:jc w:val="center"/>
        </w:trPr>
        <w:tc>
          <w:tcPr>
            <w:tcW w:w="574" w:type="dxa"/>
            <w:tcBorders>
              <w:left w:val="single" w:sz="6" w:space="0" w:color="auto"/>
              <w:right w:val="single" w:sz="6" w:space="0" w:color="auto"/>
            </w:tcBorders>
          </w:tcPr>
          <w:p w14:paraId="177BA596"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7D8C17F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2818DCC"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3F297DD6" w14:textId="77777777" w:rsidR="00BF46E1" w:rsidRPr="005307A3" w:rsidRDefault="00BF46E1" w:rsidP="00195D76">
            <w:pPr>
              <w:pStyle w:val="TAL"/>
            </w:pPr>
            <w:r w:rsidRPr="005307A3">
              <w:t>See initial conditions</w:t>
            </w:r>
          </w:p>
        </w:tc>
      </w:tr>
      <w:tr w:rsidR="00BF46E1" w:rsidRPr="005307A3" w14:paraId="7DBB09A1" w14:textId="77777777" w:rsidTr="00195D76">
        <w:trPr>
          <w:cantSplit/>
          <w:jc w:val="center"/>
        </w:trPr>
        <w:tc>
          <w:tcPr>
            <w:tcW w:w="574" w:type="dxa"/>
            <w:tcBorders>
              <w:left w:val="single" w:sz="6" w:space="0" w:color="auto"/>
              <w:right w:val="single" w:sz="6" w:space="0" w:color="auto"/>
            </w:tcBorders>
          </w:tcPr>
          <w:p w14:paraId="2107A2BF"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3CFB3AC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D0B93E8"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035DF0F" w14:textId="77777777" w:rsidR="00BF46E1" w:rsidRPr="005307A3" w:rsidRDefault="00BF46E1" w:rsidP="00195D76">
            <w:pPr>
              <w:pStyle w:val="TAL"/>
            </w:pPr>
          </w:p>
        </w:tc>
      </w:tr>
      <w:tr w:rsidR="00BF46E1" w:rsidRPr="005307A3" w14:paraId="487CBA03" w14:textId="77777777" w:rsidTr="00195D76">
        <w:trPr>
          <w:cantSplit/>
          <w:jc w:val="center"/>
        </w:trPr>
        <w:tc>
          <w:tcPr>
            <w:tcW w:w="574" w:type="dxa"/>
            <w:tcBorders>
              <w:left w:val="single" w:sz="6" w:space="0" w:color="auto"/>
              <w:right w:val="single" w:sz="6" w:space="0" w:color="auto"/>
            </w:tcBorders>
          </w:tcPr>
          <w:p w14:paraId="0B6D54C3"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7C59664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CB5766E"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288D1C20" w14:textId="77777777" w:rsidR="00BF46E1" w:rsidRPr="005307A3" w:rsidRDefault="00BF46E1" w:rsidP="00195D76">
            <w:pPr>
              <w:pStyle w:val="TAL"/>
            </w:pPr>
          </w:p>
        </w:tc>
      </w:tr>
      <w:tr w:rsidR="00BF46E1" w:rsidRPr="005307A3" w14:paraId="3397769C" w14:textId="77777777" w:rsidTr="00195D76">
        <w:trPr>
          <w:cantSplit/>
          <w:jc w:val="center"/>
        </w:trPr>
        <w:tc>
          <w:tcPr>
            <w:tcW w:w="574" w:type="dxa"/>
            <w:tcBorders>
              <w:left w:val="single" w:sz="6" w:space="0" w:color="auto"/>
              <w:right w:val="single" w:sz="6" w:space="0" w:color="auto"/>
            </w:tcBorders>
          </w:tcPr>
          <w:p w14:paraId="73F8DC61"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2D2B6688"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75093B75"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7E3ADF5A" w14:textId="77777777" w:rsidR="00BF46E1" w:rsidRPr="005307A3" w:rsidRDefault="00BF46E1" w:rsidP="00195D76">
            <w:pPr>
              <w:pStyle w:val="TAL"/>
            </w:pPr>
          </w:p>
        </w:tc>
      </w:tr>
      <w:tr w:rsidR="00BF46E1" w:rsidRPr="005307A3" w14:paraId="2BF6B3E8" w14:textId="77777777" w:rsidTr="00195D76">
        <w:trPr>
          <w:cantSplit/>
          <w:jc w:val="center"/>
        </w:trPr>
        <w:tc>
          <w:tcPr>
            <w:tcW w:w="574" w:type="dxa"/>
            <w:tcBorders>
              <w:left w:val="single" w:sz="6" w:space="0" w:color="auto"/>
              <w:right w:val="single" w:sz="6" w:space="0" w:color="auto"/>
            </w:tcBorders>
          </w:tcPr>
          <w:p w14:paraId="54ADFC56"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31B65BE4"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3BEFFBD7"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009D41EC" w14:textId="77777777" w:rsidR="00BF46E1" w:rsidRPr="005307A3" w:rsidRDefault="00BF46E1" w:rsidP="00195D76">
            <w:pPr>
              <w:pStyle w:val="TAL"/>
            </w:pPr>
            <w:r w:rsidRPr="005307A3">
              <w:t>[The UE may request IPv4 or IPv4v6 address as PDP type.]</w:t>
            </w:r>
          </w:p>
        </w:tc>
      </w:tr>
      <w:tr w:rsidR="00BF46E1" w:rsidRPr="005307A3" w14:paraId="0FFB6914" w14:textId="77777777" w:rsidTr="00195D76">
        <w:trPr>
          <w:cantSplit/>
          <w:jc w:val="center"/>
        </w:trPr>
        <w:tc>
          <w:tcPr>
            <w:tcW w:w="574" w:type="dxa"/>
            <w:tcBorders>
              <w:left w:val="single" w:sz="6" w:space="0" w:color="auto"/>
              <w:right w:val="single" w:sz="6" w:space="0" w:color="auto"/>
            </w:tcBorders>
          </w:tcPr>
          <w:p w14:paraId="32609576"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3E52AE77"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04FBDE38"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D88B102" w14:textId="77777777" w:rsidR="00BF46E1" w:rsidRPr="005307A3" w:rsidRDefault="00BF46E1" w:rsidP="00195D76">
            <w:pPr>
              <w:pStyle w:val="TAL"/>
            </w:pPr>
          </w:p>
        </w:tc>
      </w:tr>
      <w:tr w:rsidR="00BF46E1" w:rsidRPr="005307A3" w14:paraId="3727D611" w14:textId="77777777" w:rsidTr="00195D76">
        <w:trPr>
          <w:cantSplit/>
          <w:jc w:val="center"/>
        </w:trPr>
        <w:tc>
          <w:tcPr>
            <w:tcW w:w="574" w:type="dxa"/>
            <w:tcBorders>
              <w:left w:val="single" w:sz="6" w:space="0" w:color="auto"/>
              <w:right w:val="single" w:sz="6" w:space="0" w:color="auto"/>
            </w:tcBorders>
          </w:tcPr>
          <w:p w14:paraId="3AFAE574"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46416E0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726E90B" w14:textId="77777777" w:rsidR="00BF46E1" w:rsidRPr="005307A3" w:rsidRDefault="00BF46E1" w:rsidP="00195D76">
            <w:pPr>
              <w:pStyle w:val="TAL"/>
            </w:pPr>
            <w:r w:rsidRPr="005307A3">
              <w:t>TERMINAL RESPONSE: OPEN CHANNEL 1.1.1A</w:t>
            </w:r>
          </w:p>
          <w:p w14:paraId="0AC7376C" w14:textId="443444E0" w:rsidR="00BF46E1" w:rsidRPr="005307A3" w:rsidRDefault="00BF46E1" w:rsidP="00195D76">
            <w:pPr>
              <w:pStyle w:val="TAL"/>
            </w:pPr>
            <w:r w:rsidRPr="005307A3">
              <w:t>or</w:t>
            </w:r>
          </w:p>
          <w:p w14:paraId="17A5D758"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50430BC8" w14:textId="77777777" w:rsidR="00BF46E1" w:rsidRPr="005307A3" w:rsidRDefault="00BF46E1" w:rsidP="00195D76">
            <w:pPr>
              <w:pStyle w:val="TAL"/>
            </w:pPr>
            <w:r w:rsidRPr="005307A3">
              <w:t>[Command performed successfully]</w:t>
            </w:r>
          </w:p>
        </w:tc>
      </w:tr>
      <w:tr w:rsidR="00BF46E1" w:rsidRPr="005307A3" w14:paraId="0EC21CE0" w14:textId="77777777" w:rsidTr="00195D76">
        <w:trPr>
          <w:cantSplit/>
          <w:jc w:val="center"/>
        </w:trPr>
        <w:tc>
          <w:tcPr>
            <w:tcW w:w="574" w:type="dxa"/>
            <w:tcBorders>
              <w:left w:val="single" w:sz="6" w:space="0" w:color="auto"/>
              <w:right w:val="single" w:sz="6" w:space="0" w:color="auto"/>
            </w:tcBorders>
          </w:tcPr>
          <w:p w14:paraId="0E4C1EEC"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194B07E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E7BA772"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18D3C1E5" w14:textId="77777777" w:rsidR="00BF46E1" w:rsidRPr="005307A3" w:rsidRDefault="00BF46E1" w:rsidP="00195D76">
            <w:pPr>
              <w:pStyle w:val="TAL"/>
            </w:pPr>
          </w:p>
        </w:tc>
      </w:tr>
      <w:tr w:rsidR="00BF46E1" w:rsidRPr="005307A3" w14:paraId="4B77FA4D" w14:textId="77777777" w:rsidTr="00195D76">
        <w:trPr>
          <w:cantSplit/>
          <w:jc w:val="center"/>
        </w:trPr>
        <w:tc>
          <w:tcPr>
            <w:tcW w:w="574" w:type="dxa"/>
            <w:tcBorders>
              <w:left w:val="single" w:sz="6" w:space="0" w:color="auto"/>
              <w:right w:val="single" w:sz="6" w:space="0" w:color="auto"/>
            </w:tcBorders>
          </w:tcPr>
          <w:p w14:paraId="47DA7712"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2316C22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B226EF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3307C0B0" w14:textId="77777777" w:rsidR="00BF46E1" w:rsidRPr="005307A3" w:rsidRDefault="00BF46E1" w:rsidP="00195D76">
            <w:pPr>
              <w:pStyle w:val="TAL"/>
            </w:pPr>
          </w:p>
        </w:tc>
      </w:tr>
      <w:tr w:rsidR="00BF46E1" w:rsidRPr="005307A3" w14:paraId="1DED0A74" w14:textId="77777777" w:rsidTr="00195D76">
        <w:trPr>
          <w:cantSplit/>
          <w:jc w:val="center"/>
        </w:trPr>
        <w:tc>
          <w:tcPr>
            <w:tcW w:w="574" w:type="dxa"/>
            <w:tcBorders>
              <w:left w:val="single" w:sz="6" w:space="0" w:color="auto"/>
              <w:right w:val="single" w:sz="6" w:space="0" w:color="auto"/>
            </w:tcBorders>
          </w:tcPr>
          <w:p w14:paraId="54CA380F"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6CD57A5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4C3C5E8"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758C2ED1" w14:textId="77777777" w:rsidR="00BF46E1" w:rsidRPr="005307A3" w:rsidRDefault="00BF46E1" w:rsidP="00195D76">
            <w:pPr>
              <w:pStyle w:val="TAL"/>
            </w:pPr>
          </w:p>
        </w:tc>
      </w:tr>
      <w:tr w:rsidR="00BF46E1" w:rsidRPr="005307A3" w14:paraId="5CD68064" w14:textId="77777777" w:rsidTr="00195D76">
        <w:trPr>
          <w:cantSplit/>
          <w:jc w:val="center"/>
        </w:trPr>
        <w:tc>
          <w:tcPr>
            <w:tcW w:w="574" w:type="dxa"/>
            <w:tcBorders>
              <w:left w:val="single" w:sz="6" w:space="0" w:color="auto"/>
              <w:right w:val="single" w:sz="6" w:space="0" w:color="auto"/>
            </w:tcBorders>
          </w:tcPr>
          <w:p w14:paraId="29B6C7CD"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641BDE22"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1C25B650"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6DCFED7B" w14:textId="77777777" w:rsidR="00BF46E1" w:rsidRPr="005307A3" w:rsidRDefault="00BF46E1" w:rsidP="00195D76">
            <w:pPr>
              <w:pStyle w:val="TAL"/>
            </w:pPr>
            <w:r w:rsidRPr="005307A3">
              <w:t>[To retrieve ME's port number]</w:t>
            </w:r>
          </w:p>
        </w:tc>
      </w:tr>
      <w:tr w:rsidR="00BF46E1" w:rsidRPr="005307A3" w14:paraId="19BB2AE2" w14:textId="77777777" w:rsidTr="00195D76">
        <w:trPr>
          <w:cantSplit/>
          <w:jc w:val="center"/>
        </w:trPr>
        <w:tc>
          <w:tcPr>
            <w:tcW w:w="574" w:type="dxa"/>
            <w:tcBorders>
              <w:left w:val="single" w:sz="6" w:space="0" w:color="auto"/>
              <w:right w:val="single" w:sz="6" w:space="0" w:color="auto"/>
            </w:tcBorders>
          </w:tcPr>
          <w:p w14:paraId="2C086E25"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5A7657E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91750A7"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5E7DC353" w14:textId="77777777" w:rsidR="00BF46E1" w:rsidRPr="005307A3" w:rsidRDefault="00BF46E1" w:rsidP="00195D76">
            <w:pPr>
              <w:pStyle w:val="TAL"/>
            </w:pPr>
            <w:r w:rsidRPr="005307A3">
              <w:t>[Command performed successfully]</w:t>
            </w:r>
          </w:p>
        </w:tc>
      </w:tr>
      <w:tr w:rsidR="00BF46E1" w:rsidRPr="005307A3" w14:paraId="5B3287CD" w14:textId="77777777" w:rsidTr="00195D76">
        <w:trPr>
          <w:cantSplit/>
          <w:jc w:val="center"/>
        </w:trPr>
        <w:tc>
          <w:tcPr>
            <w:tcW w:w="574" w:type="dxa"/>
            <w:tcBorders>
              <w:left w:val="single" w:sz="6" w:space="0" w:color="auto"/>
              <w:right w:val="single" w:sz="6" w:space="0" w:color="auto"/>
            </w:tcBorders>
          </w:tcPr>
          <w:p w14:paraId="3C68F0E0"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20ED93E0"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554EAB53"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460F7CC6" w14:textId="77777777" w:rsidR="00BF46E1" w:rsidRPr="005307A3" w:rsidRDefault="00BF46E1" w:rsidP="00195D76">
            <w:pPr>
              <w:pStyle w:val="TAL"/>
            </w:pPr>
          </w:p>
        </w:tc>
      </w:tr>
      <w:tr w:rsidR="00BF46E1" w:rsidRPr="005307A3" w14:paraId="69FED1D3" w14:textId="77777777" w:rsidTr="00195D76">
        <w:trPr>
          <w:cantSplit/>
          <w:jc w:val="center"/>
        </w:trPr>
        <w:tc>
          <w:tcPr>
            <w:tcW w:w="574" w:type="dxa"/>
            <w:tcBorders>
              <w:left w:val="single" w:sz="6" w:space="0" w:color="auto"/>
              <w:right w:val="single" w:sz="6" w:space="0" w:color="auto"/>
            </w:tcBorders>
          </w:tcPr>
          <w:p w14:paraId="3C90B570"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168D6E1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AC5517B" w14:textId="77777777" w:rsidR="00BF46E1" w:rsidRPr="005307A3" w:rsidRDefault="00BF46E1" w:rsidP="00195D76">
            <w:pPr>
              <w:pStyle w:val="TAL"/>
            </w:pPr>
            <w:r w:rsidRPr="005307A3">
              <w:t>ENVELOPE: EVENT DOWNLOAD - Data available 2.1.1</w:t>
            </w:r>
            <w:r w:rsidRPr="005307A3" w:rsidDel="00B83552">
              <w:t>ENVELOPE</w:t>
            </w:r>
          </w:p>
        </w:tc>
        <w:tc>
          <w:tcPr>
            <w:tcW w:w="3240" w:type="dxa"/>
            <w:tcBorders>
              <w:left w:val="single" w:sz="6" w:space="0" w:color="auto"/>
              <w:right w:val="single" w:sz="6" w:space="0" w:color="auto"/>
            </w:tcBorders>
          </w:tcPr>
          <w:p w14:paraId="0ED3AF75" w14:textId="77777777" w:rsidR="00BF46E1" w:rsidRPr="005307A3" w:rsidRDefault="00BF46E1" w:rsidP="00195D76">
            <w:pPr>
              <w:pStyle w:val="TAL"/>
            </w:pPr>
            <w:r w:rsidRPr="005307A3">
              <w:t>(800 Bytes of data in the ME buffer)</w:t>
            </w:r>
          </w:p>
        </w:tc>
      </w:tr>
      <w:tr w:rsidR="00BF46E1" w:rsidRPr="005307A3" w14:paraId="35503FB6" w14:textId="77777777" w:rsidTr="00195D76">
        <w:trPr>
          <w:cantSplit/>
          <w:jc w:val="center"/>
        </w:trPr>
        <w:tc>
          <w:tcPr>
            <w:tcW w:w="574" w:type="dxa"/>
            <w:tcBorders>
              <w:left w:val="single" w:sz="6" w:space="0" w:color="auto"/>
              <w:right w:val="single" w:sz="6" w:space="0" w:color="auto"/>
            </w:tcBorders>
          </w:tcPr>
          <w:p w14:paraId="6FC47FF0"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606D16C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4104648" w14:textId="77777777" w:rsidR="00BF46E1" w:rsidRPr="005307A3" w:rsidRDefault="00BF46E1" w:rsidP="00195D76">
            <w:pPr>
              <w:pStyle w:val="TAL"/>
            </w:pPr>
            <w:r w:rsidRPr="005307A3">
              <w:t>PROACTIVE COMMAND PENDING: RECEIVE DATA 2.7.1</w:t>
            </w:r>
          </w:p>
        </w:tc>
        <w:tc>
          <w:tcPr>
            <w:tcW w:w="3240" w:type="dxa"/>
            <w:tcBorders>
              <w:left w:val="single" w:sz="6" w:space="0" w:color="auto"/>
              <w:right w:val="single" w:sz="6" w:space="0" w:color="auto"/>
            </w:tcBorders>
          </w:tcPr>
          <w:p w14:paraId="0F651E83" w14:textId="77777777" w:rsidR="00BF46E1" w:rsidRPr="005307A3" w:rsidRDefault="00BF46E1" w:rsidP="00195D76">
            <w:pPr>
              <w:pStyle w:val="TAL"/>
            </w:pPr>
          </w:p>
        </w:tc>
      </w:tr>
      <w:tr w:rsidR="00BF46E1" w:rsidRPr="005307A3" w14:paraId="235553F2" w14:textId="77777777" w:rsidTr="00195D76">
        <w:trPr>
          <w:cantSplit/>
          <w:jc w:val="center"/>
        </w:trPr>
        <w:tc>
          <w:tcPr>
            <w:tcW w:w="574" w:type="dxa"/>
            <w:tcBorders>
              <w:left w:val="single" w:sz="6" w:space="0" w:color="auto"/>
              <w:right w:val="single" w:sz="6" w:space="0" w:color="auto"/>
            </w:tcBorders>
          </w:tcPr>
          <w:p w14:paraId="62A904D4"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092B1F7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662178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C2C8775" w14:textId="77777777" w:rsidR="00BF46E1" w:rsidRPr="005307A3" w:rsidRDefault="00BF46E1" w:rsidP="00195D76">
            <w:pPr>
              <w:pStyle w:val="TAL"/>
            </w:pPr>
          </w:p>
        </w:tc>
      </w:tr>
      <w:tr w:rsidR="00BF46E1" w:rsidRPr="005307A3" w14:paraId="1A271610" w14:textId="77777777" w:rsidTr="00195D76">
        <w:trPr>
          <w:cantSplit/>
          <w:jc w:val="center"/>
        </w:trPr>
        <w:tc>
          <w:tcPr>
            <w:tcW w:w="574" w:type="dxa"/>
            <w:tcBorders>
              <w:left w:val="single" w:sz="6" w:space="0" w:color="auto"/>
              <w:right w:val="single" w:sz="6" w:space="0" w:color="auto"/>
            </w:tcBorders>
          </w:tcPr>
          <w:p w14:paraId="1B82267C"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6B0B260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5BEE995" w14:textId="77777777" w:rsidR="00BF46E1" w:rsidRPr="005307A3" w:rsidRDefault="00BF46E1" w:rsidP="00195D76">
            <w:pPr>
              <w:pStyle w:val="TAL"/>
            </w:pPr>
            <w:r w:rsidRPr="005307A3">
              <w:t>PROACTIVE COMMAND: RECEIVE DATA 2.7.1</w:t>
            </w:r>
          </w:p>
        </w:tc>
        <w:tc>
          <w:tcPr>
            <w:tcW w:w="3240" w:type="dxa"/>
            <w:tcBorders>
              <w:left w:val="single" w:sz="6" w:space="0" w:color="auto"/>
              <w:right w:val="single" w:sz="6" w:space="0" w:color="auto"/>
            </w:tcBorders>
          </w:tcPr>
          <w:p w14:paraId="2813C987" w14:textId="77777777" w:rsidR="00BF46E1" w:rsidRPr="005307A3" w:rsidRDefault="00BF46E1" w:rsidP="00195D76">
            <w:pPr>
              <w:pStyle w:val="TAL"/>
            </w:pPr>
            <w:r w:rsidRPr="005307A3">
              <w:t>200 Bytes with alpha identifier is displayed with italic on</w:t>
            </w:r>
          </w:p>
        </w:tc>
      </w:tr>
      <w:tr w:rsidR="00BF46E1" w:rsidRPr="005307A3" w14:paraId="57D06EDF" w14:textId="77777777" w:rsidTr="00195D76">
        <w:trPr>
          <w:cantSplit/>
          <w:jc w:val="center"/>
        </w:trPr>
        <w:tc>
          <w:tcPr>
            <w:tcW w:w="574" w:type="dxa"/>
            <w:tcBorders>
              <w:left w:val="single" w:sz="6" w:space="0" w:color="auto"/>
              <w:right w:val="single" w:sz="6" w:space="0" w:color="auto"/>
            </w:tcBorders>
          </w:tcPr>
          <w:p w14:paraId="68862B5E"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7E3AA0E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A3B52AD" w14:textId="77777777" w:rsidR="00BF46E1" w:rsidRPr="005307A3" w:rsidRDefault="00BF46E1" w:rsidP="00195D76">
            <w:pPr>
              <w:pStyle w:val="TAL"/>
            </w:pPr>
            <w:r w:rsidRPr="005307A3">
              <w:t>TERMINAL RESPONSE: RECEIVE DATA 2.7.1</w:t>
            </w:r>
          </w:p>
        </w:tc>
        <w:tc>
          <w:tcPr>
            <w:tcW w:w="3240" w:type="dxa"/>
            <w:tcBorders>
              <w:left w:val="single" w:sz="6" w:space="0" w:color="auto"/>
              <w:right w:val="single" w:sz="6" w:space="0" w:color="auto"/>
            </w:tcBorders>
          </w:tcPr>
          <w:p w14:paraId="40DF7676" w14:textId="77777777" w:rsidR="00BF46E1" w:rsidRPr="005307A3" w:rsidRDefault="00BF46E1" w:rsidP="00195D76">
            <w:pPr>
              <w:pStyle w:val="TAL"/>
            </w:pPr>
          </w:p>
        </w:tc>
      </w:tr>
      <w:tr w:rsidR="00BF46E1" w:rsidRPr="005307A3" w14:paraId="28D54728" w14:textId="77777777" w:rsidTr="00195D76">
        <w:trPr>
          <w:cantSplit/>
          <w:jc w:val="center"/>
        </w:trPr>
        <w:tc>
          <w:tcPr>
            <w:tcW w:w="574" w:type="dxa"/>
            <w:tcBorders>
              <w:left w:val="single" w:sz="6" w:space="0" w:color="auto"/>
              <w:right w:val="single" w:sz="6" w:space="0" w:color="auto"/>
            </w:tcBorders>
          </w:tcPr>
          <w:p w14:paraId="723A5154"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424EE81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829CB62" w14:textId="77777777" w:rsidR="00BF46E1" w:rsidRPr="005307A3" w:rsidRDefault="00BF46E1" w:rsidP="00195D76">
            <w:pPr>
              <w:pStyle w:val="TAL"/>
            </w:pPr>
            <w:r w:rsidRPr="005307A3">
              <w:t>PROACTIVE COMMAND PENDING: RECEIVE DATA 2.7.2</w:t>
            </w:r>
          </w:p>
        </w:tc>
        <w:tc>
          <w:tcPr>
            <w:tcW w:w="3240" w:type="dxa"/>
            <w:tcBorders>
              <w:left w:val="single" w:sz="6" w:space="0" w:color="auto"/>
              <w:right w:val="single" w:sz="6" w:space="0" w:color="auto"/>
            </w:tcBorders>
          </w:tcPr>
          <w:p w14:paraId="266C6E6E" w14:textId="77777777" w:rsidR="00BF46E1" w:rsidRPr="005307A3" w:rsidRDefault="00BF46E1" w:rsidP="00195D76">
            <w:pPr>
              <w:pStyle w:val="TAL"/>
            </w:pPr>
          </w:p>
        </w:tc>
      </w:tr>
      <w:tr w:rsidR="00BF46E1" w:rsidRPr="005307A3" w14:paraId="580F7997" w14:textId="77777777" w:rsidTr="00195D76">
        <w:trPr>
          <w:cantSplit/>
          <w:jc w:val="center"/>
        </w:trPr>
        <w:tc>
          <w:tcPr>
            <w:tcW w:w="574" w:type="dxa"/>
            <w:tcBorders>
              <w:left w:val="single" w:sz="6" w:space="0" w:color="auto"/>
              <w:right w:val="single" w:sz="6" w:space="0" w:color="auto"/>
            </w:tcBorders>
          </w:tcPr>
          <w:p w14:paraId="1917912A"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3828C49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F0B720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522832F" w14:textId="77777777" w:rsidR="00BF46E1" w:rsidRPr="005307A3" w:rsidRDefault="00BF46E1" w:rsidP="00195D76">
            <w:pPr>
              <w:pStyle w:val="TAL"/>
            </w:pPr>
          </w:p>
        </w:tc>
      </w:tr>
      <w:tr w:rsidR="00BF46E1" w:rsidRPr="005307A3" w14:paraId="215B6A8A" w14:textId="77777777" w:rsidTr="00195D76">
        <w:trPr>
          <w:cantSplit/>
          <w:jc w:val="center"/>
        </w:trPr>
        <w:tc>
          <w:tcPr>
            <w:tcW w:w="574" w:type="dxa"/>
            <w:tcBorders>
              <w:left w:val="single" w:sz="6" w:space="0" w:color="auto"/>
              <w:right w:val="single" w:sz="6" w:space="0" w:color="auto"/>
            </w:tcBorders>
          </w:tcPr>
          <w:p w14:paraId="64B875B0"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1387C6F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AE9C0E2" w14:textId="77777777" w:rsidR="00BF46E1" w:rsidRPr="005307A3" w:rsidRDefault="00BF46E1" w:rsidP="00195D76">
            <w:pPr>
              <w:pStyle w:val="TAL"/>
            </w:pPr>
            <w:r w:rsidRPr="005307A3">
              <w:t>PROACTIVE COMMAND: RECEIVE DATA 2.7.2</w:t>
            </w:r>
          </w:p>
        </w:tc>
        <w:tc>
          <w:tcPr>
            <w:tcW w:w="3240" w:type="dxa"/>
            <w:tcBorders>
              <w:left w:val="single" w:sz="6" w:space="0" w:color="auto"/>
              <w:right w:val="single" w:sz="6" w:space="0" w:color="auto"/>
            </w:tcBorders>
          </w:tcPr>
          <w:p w14:paraId="54998A4C" w14:textId="77777777" w:rsidR="00BF46E1" w:rsidRPr="005307A3" w:rsidRDefault="00BF46E1" w:rsidP="00195D76">
            <w:pPr>
              <w:pStyle w:val="TAL"/>
            </w:pPr>
            <w:r w:rsidRPr="005307A3">
              <w:t>200 Bytes with alpha identifier is displayed with italic off</w:t>
            </w:r>
          </w:p>
        </w:tc>
      </w:tr>
      <w:tr w:rsidR="00BF46E1" w:rsidRPr="005307A3" w14:paraId="4754749F" w14:textId="77777777" w:rsidTr="00195D76">
        <w:trPr>
          <w:cantSplit/>
          <w:jc w:val="center"/>
        </w:trPr>
        <w:tc>
          <w:tcPr>
            <w:tcW w:w="574" w:type="dxa"/>
            <w:tcBorders>
              <w:left w:val="single" w:sz="6" w:space="0" w:color="auto"/>
              <w:right w:val="single" w:sz="6" w:space="0" w:color="auto"/>
            </w:tcBorders>
          </w:tcPr>
          <w:p w14:paraId="4B12FD4F"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328C9CF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76F4EDB" w14:textId="77777777" w:rsidR="00BF46E1" w:rsidRPr="005307A3" w:rsidRDefault="00BF46E1" w:rsidP="00195D76">
            <w:pPr>
              <w:pStyle w:val="TAL"/>
            </w:pPr>
            <w:r w:rsidRPr="005307A3">
              <w:t>TERMINAL RESPONSE: RECEIVE DATA 2.7.1</w:t>
            </w:r>
          </w:p>
        </w:tc>
        <w:tc>
          <w:tcPr>
            <w:tcW w:w="3240" w:type="dxa"/>
            <w:tcBorders>
              <w:left w:val="single" w:sz="6" w:space="0" w:color="auto"/>
              <w:right w:val="single" w:sz="6" w:space="0" w:color="auto"/>
            </w:tcBorders>
          </w:tcPr>
          <w:p w14:paraId="64310332" w14:textId="77777777" w:rsidR="00BF46E1" w:rsidRPr="005307A3" w:rsidRDefault="00BF46E1" w:rsidP="00195D76">
            <w:pPr>
              <w:pStyle w:val="TAL"/>
            </w:pPr>
          </w:p>
        </w:tc>
      </w:tr>
      <w:tr w:rsidR="00BF46E1" w:rsidRPr="005307A3" w14:paraId="51AF0EEA" w14:textId="77777777" w:rsidTr="00195D76">
        <w:trPr>
          <w:cantSplit/>
          <w:jc w:val="center"/>
        </w:trPr>
        <w:tc>
          <w:tcPr>
            <w:tcW w:w="574" w:type="dxa"/>
            <w:tcBorders>
              <w:left w:val="single" w:sz="6" w:space="0" w:color="auto"/>
              <w:right w:val="single" w:sz="6" w:space="0" w:color="auto"/>
            </w:tcBorders>
          </w:tcPr>
          <w:p w14:paraId="0E0AE157"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5273777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2BAADD4" w14:textId="77777777" w:rsidR="00BF46E1" w:rsidRPr="005307A3" w:rsidRDefault="00BF46E1" w:rsidP="00195D76">
            <w:pPr>
              <w:pStyle w:val="TAL"/>
            </w:pPr>
            <w:r w:rsidRPr="005307A3">
              <w:t>PROACTIVE COMMAND PENDING: RECEIVE DATA 2.7.1</w:t>
            </w:r>
          </w:p>
        </w:tc>
        <w:tc>
          <w:tcPr>
            <w:tcW w:w="3240" w:type="dxa"/>
            <w:tcBorders>
              <w:left w:val="single" w:sz="6" w:space="0" w:color="auto"/>
              <w:right w:val="single" w:sz="6" w:space="0" w:color="auto"/>
            </w:tcBorders>
          </w:tcPr>
          <w:p w14:paraId="3EAB6E30" w14:textId="77777777" w:rsidR="00BF46E1" w:rsidRPr="005307A3" w:rsidRDefault="00BF46E1" w:rsidP="00195D76">
            <w:pPr>
              <w:pStyle w:val="TAL"/>
            </w:pPr>
          </w:p>
        </w:tc>
      </w:tr>
      <w:tr w:rsidR="00BF46E1" w:rsidRPr="005307A3" w14:paraId="5F45D8B5" w14:textId="77777777" w:rsidTr="00195D76">
        <w:trPr>
          <w:cantSplit/>
          <w:jc w:val="center"/>
        </w:trPr>
        <w:tc>
          <w:tcPr>
            <w:tcW w:w="574" w:type="dxa"/>
            <w:tcBorders>
              <w:left w:val="single" w:sz="6" w:space="0" w:color="auto"/>
              <w:right w:val="single" w:sz="6" w:space="0" w:color="auto"/>
            </w:tcBorders>
          </w:tcPr>
          <w:p w14:paraId="43DBFAED"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693640B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15DBEE3"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47107D1" w14:textId="77777777" w:rsidR="00BF46E1" w:rsidRPr="005307A3" w:rsidRDefault="00BF46E1" w:rsidP="00195D76">
            <w:pPr>
              <w:pStyle w:val="TAL"/>
            </w:pPr>
          </w:p>
        </w:tc>
      </w:tr>
      <w:tr w:rsidR="00BF46E1" w:rsidRPr="005307A3" w14:paraId="5D4D5CF2" w14:textId="77777777" w:rsidTr="00195D76">
        <w:trPr>
          <w:cantSplit/>
          <w:jc w:val="center"/>
        </w:trPr>
        <w:tc>
          <w:tcPr>
            <w:tcW w:w="574" w:type="dxa"/>
            <w:tcBorders>
              <w:left w:val="single" w:sz="6" w:space="0" w:color="auto"/>
              <w:right w:val="single" w:sz="6" w:space="0" w:color="auto"/>
            </w:tcBorders>
          </w:tcPr>
          <w:p w14:paraId="1597744B"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6E55213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2E8D948" w14:textId="77777777" w:rsidR="00BF46E1" w:rsidRPr="005307A3" w:rsidRDefault="00BF46E1" w:rsidP="00195D76">
            <w:pPr>
              <w:pStyle w:val="TAL"/>
            </w:pPr>
            <w:r w:rsidRPr="005307A3">
              <w:t>PROACTIVE COMMAND: RECEIVE DATA 2.7.1</w:t>
            </w:r>
          </w:p>
        </w:tc>
        <w:tc>
          <w:tcPr>
            <w:tcW w:w="3240" w:type="dxa"/>
            <w:tcBorders>
              <w:left w:val="single" w:sz="6" w:space="0" w:color="auto"/>
              <w:right w:val="single" w:sz="6" w:space="0" w:color="auto"/>
            </w:tcBorders>
          </w:tcPr>
          <w:p w14:paraId="49E47AF1" w14:textId="77777777" w:rsidR="00BF46E1" w:rsidRPr="005307A3" w:rsidRDefault="00BF46E1" w:rsidP="00195D76">
            <w:pPr>
              <w:pStyle w:val="TAL"/>
            </w:pPr>
            <w:r w:rsidRPr="005307A3">
              <w:t>200 Bytes with alpha identifier is displayed with italic on</w:t>
            </w:r>
          </w:p>
        </w:tc>
      </w:tr>
      <w:tr w:rsidR="00BF46E1" w:rsidRPr="005307A3" w14:paraId="729560F1" w14:textId="77777777" w:rsidTr="00195D76">
        <w:trPr>
          <w:cantSplit/>
          <w:jc w:val="center"/>
        </w:trPr>
        <w:tc>
          <w:tcPr>
            <w:tcW w:w="574" w:type="dxa"/>
            <w:tcBorders>
              <w:left w:val="single" w:sz="6" w:space="0" w:color="auto"/>
              <w:right w:val="single" w:sz="6" w:space="0" w:color="auto"/>
            </w:tcBorders>
          </w:tcPr>
          <w:p w14:paraId="7BF3913E"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4A17F5D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43F8FA1" w14:textId="77777777" w:rsidR="00BF46E1" w:rsidRPr="005307A3" w:rsidRDefault="00BF46E1" w:rsidP="00195D76">
            <w:pPr>
              <w:pStyle w:val="TAL"/>
            </w:pPr>
            <w:r w:rsidRPr="005307A3">
              <w:t>TERMINAL RESPONSE: RECEIVE DATA 2.7.1</w:t>
            </w:r>
          </w:p>
        </w:tc>
        <w:tc>
          <w:tcPr>
            <w:tcW w:w="3240" w:type="dxa"/>
            <w:tcBorders>
              <w:left w:val="single" w:sz="6" w:space="0" w:color="auto"/>
              <w:right w:val="single" w:sz="6" w:space="0" w:color="auto"/>
            </w:tcBorders>
          </w:tcPr>
          <w:p w14:paraId="6575C863" w14:textId="77777777" w:rsidR="00BF46E1" w:rsidRPr="005307A3" w:rsidRDefault="00BF46E1" w:rsidP="00195D76">
            <w:pPr>
              <w:pStyle w:val="TAL"/>
            </w:pPr>
          </w:p>
        </w:tc>
      </w:tr>
      <w:tr w:rsidR="00BF46E1" w:rsidRPr="005307A3" w14:paraId="1AD9694E" w14:textId="77777777" w:rsidTr="00195D76">
        <w:trPr>
          <w:cantSplit/>
          <w:jc w:val="center"/>
        </w:trPr>
        <w:tc>
          <w:tcPr>
            <w:tcW w:w="574" w:type="dxa"/>
            <w:tcBorders>
              <w:left w:val="single" w:sz="6" w:space="0" w:color="auto"/>
              <w:right w:val="single" w:sz="6" w:space="0" w:color="auto"/>
            </w:tcBorders>
          </w:tcPr>
          <w:p w14:paraId="67B4FBBA"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252A0A4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8D91B5C" w14:textId="77777777" w:rsidR="00BF46E1" w:rsidRPr="005307A3" w:rsidRDefault="00BF46E1" w:rsidP="00195D76">
            <w:pPr>
              <w:pStyle w:val="TAL"/>
            </w:pPr>
            <w:r w:rsidRPr="005307A3">
              <w:t>PROACTIVE COMMAND PENDING: RECEIVE DATA 2.7.3</w:t>
            </w:r>
          </w:p>
        </w:tc>
        <w:tc>
          <w:tcPr>
            <w:tcW w:w="3240" w:type="dxa"/>
            <w:tcBorders>
              <w:left w:val="single" w:sz="6" w:space="0" w:color="auto"/>
              <w:right w:val="single" w:sz="6" w:space="0" w:color="auto"/>
            </w:tcBorders>
          </w:tcPr>
          <w:p w14:paraId="1BFB82E6" w14:textId="77777777" w:rsidR="00BF46E1" w:rsidRPr="005307A3" w:rsidRDefault="00BF46E1" w:rsidP="00195D76">
            <w:pPr>
              <w:pStyle w:val="TAL"/>
            </w:pPr>
          </w:p>
        </w:tc>
      </w:tr>
      <w:tr w:rsidR="00BF46E1" w:rsidRPr="005307A3" w14:paraId="31054E95" w14:textId="77777777" w:rsidTr="00195D76">
        <w:trPr>
          <w:cantSplit/>
          <w:jc w:val="center"/>
        </w:trPr>
        <w:tc>
          <w:tcPr>
            <w:tcW w:w="574" w:type="dxa"/>
            <w:tcBorders>
              <w:left w:val="single" w:sz="6" w:space="0" w:color="auto"/>
              <w:right w:val="single" w:sz="6" w:space="0" w:color="auto"/>
            </w:tcBorders>
          </w:tcPr>
          <w:p w14:paraId="21A98E35"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00C15BE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4F0505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245F643" w14:textId="77777777" w:rsidR="00BF46E1" w:rsidRPr="005307A3" w:rsidRDefault="00BF46E1" w:rsidP="00195D76">
            <w:pPr>
              <w:pStyle w:val="TAL"/>
            </w:pPr>
          </w:p>
        </w:tc>
      </w:tr>
      <w:tr w:rsidR="00BF46E1" w:rsidRPr="005307A3" w14:paraId="1684AE4B" w14:textId="77777777" w:rsidTr="00195D76">
        <w:trPr>
          <w:cantSplit/>
          <w:jc w:val="center"/>
        </w:trPr>
        <w:tc>
          <w:tcPr>
            <w:tcW w:w="574" w:type="dxa"/>
            <w:tcBorders>
              <w:left w:val="single" w:sz="6" w:space="0" w:color="auto"/>
              <w:right w:val="single" w:sz="6" w:space="0" w:color="auto"/>
            </w:tcBorders>
          </w:tcPr>
          <w:p w14:paraId="33A46B05"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45AA5DD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3DE8501" w14:textId="77777777" w:rsidR="00BF46E1" w:rsidRPr="005307A3" w:rsidRDefault="00BF46E1" w:rsidP="00195D76">
            <w:pPr>
              <w:pStyle w:val="TAL"/>
            </w:pPr>
            <w:r w:rsidRPr="005307A3">
              <w:t>PROACTIVE COMMAND: RECEIVE DATA 2.7.3</w:t>
            </w:r>
          </w:p>
        </w:tc>
        <w:tc>
          <w:tcPr>
            <w:tcW w:w="3240" w:type="dxa"/>
            <w:tcBorders>
              <w:left w:val="single" w:sz="6" w:space="0" w:color="auto"/>
              <w:right w:val="single" w:sz="6" w:space="0" w:color="auto"/>
            </w:tcBorders>
          </w:tcPr>
          <w:p w14:paraId="7AA13BEB" w14:textId="77777777" w:rsidR="00BF46E1" w:rsidRPr="005307A3" w:rsidRDefault="00BF46E1" w:rsidP="00195D76">
            <w:pPr>
              <w:pStyle w:val="TAL"/>
            </w:pPr>
            <w:r w:rsidRPr="005307A3">
              <w:t>200 Bytes with alpha identifier is displayed with italic off</w:t>
            </w:r>
          </w:p>
        </w:tc>
      </w:tr>
      <w:tr w:rsidR="00BF46E1" w:rsidRPr="005307A3" w14:paraId="365E6CD9" w14:textId="77777777" w:rsidTr="00195D76">
        <w:trPr>
          <w:cantSplit/>
          <w:jc w:val="center"/>
        </w:trPr>
        <w:tc>
          <w:tcPr>
            <w:tcW w:w="574" w:type="dxa"/>
            <w:tcBorders>
              <w:left w:val="single" w:sz="6" w:space="0" w:color="auto"/>
              <w:bottom w:val="single" w:sz="4" w:space="0" w:color="auto"/>
              <w:right w:val="single" w:sz="6" w:space="0" w:color="auto"/>
            </w:tcBorders>
          </w:tcPr>
          <w:p w14:paraId="7B1F39E6"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77FD37C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48516D4A" w14:textId="77777777" w:rsidR="00BF46E1" w:rsidRPr="005307A3" w:rsidRDefault="00BF46E1" w:rsidP="00195D76">
            <w:pPr>
              <w:pStyle w:val="TAL"/>
            </w:pPr>
            <w:r w:rsidRPr="005307A3">
              <w:t>TERMINAL RESPONSE: RECEIVE DATA 2.7.1</w:t>
            </w:r>
          </w:p>
        </w:tc>
        <w:tc>
          <w:tcPr>
            <w:tcW w:w="3240" w:type="dxa"/>
            <w:tcBorders>
              <w:left w:val="single" w:sz="6" w:space="0" w:color="auto"/>
              <w:bottom w:val="single" w:sz="4" w:space="0" w:color="auto"/>
              <w:right w:val="single" w:sz="6" w:space="0" w:color="auto"/>
            </w:tcBorders>
          </w:tcPr>
          <w:p w14:paraId="76DA78EF" w14:textId="77777777" w:rsidR="00BF46E1" w:rsidRPr="005307A3" w:rsidRDefault="00BF46E1" w:rsidP="00195D76">
            <w:pPr>
              <w:pStyle w:val="TAL"/>
            </w:pPr>
          </w:p>
        </w:tc>
      </w:tr>
    </w:tbl>
    <w:p w14:paraId="5F829CC4" w14:textId="77777777" w:rsidR="00BF46E1" w:rsidRPr="005307A3" w:rsidRDefault="00BF46E1" w:rsidP="00BF46E1"/>
    <w:p w14:paraId="30C50689" w14:textId="77777777" w:rsidR="00BF46E1" w:rsidRPr="005307A3" w:rsidRDefault="00BF46E1" w:rsidP="00BF46E1">
      <w:r w:rsidRPr="005307A3">
        <w:t>PROACTIVE COMMAND: SEND DATA 1.1.1</w:t>
      </w:r>
    </w:p>
    <w:p w14:paraId="11988EDD" w14:textId="77777777" w:rsidR="00BF46E1" w:rsidRPr="005307A3" w:rsidRDefault="00BF46E1" w:rsidP="0041528A">
      <w:pPr>
        <w:pStyle w:val="B1"/>
      </w:pPr>
      <w:r w:rsidRPr="005307A3">
        <w:lastRenderedPageBreak/>
        <w:tab/>
        <w:t>Same as PROACTIVE COMMAND: SEND DATA 1.1.1 in clause 27.22.4.29.1.4.2.</w:t>
      </w:r>
    </w:p>
    <w:p w14:paraId="2B475774" w14:textId="77777777" w:rsidR="00BF46E1" w:rsidRPr="005307A3" w:rsidRDefault="00BF46E1" w:rsidP="00BF46E1">
      <w:r w:rsidRPr="005307A3">
        <w:t>TERMINAL RESPONSE: SEND DATA 1.1.1</w:t>
      </w:r>
    </w:p>
    <w:p w14:paraId="6AF2C79E" w14:textId="77777777" w:rsidR="00BF46E1" w:rsidRPr="005307A3" w:rsidRDefault="00BF46E1" w:rsidP="0041528A">
      <w:pPr>
        <w:pStyle w:val="B1"/>
      </w:pPr>
      <w:r w:rsidRPr="005307A3">
        <w:tab/>
        <w:t>Same as TERMINAL RESPONSE: SEND DATA 1.1.1 in clause 27.22.4.29.1.4.2.</w:t>
      </w:r>
    </w:p>
    <w:p w14:paraId="1518DB71" w14:textId="77777777" w:rsidR="00BF46E1" w:rsidRPr="005307A3" w:rsidRDefault="00BF46E1" w:rsidP="00BF46E1">
      <w:r w:rsidRPr="005307A3">
        <w:t>ENVELOPE: EVENT DOWNLOAD - Data available 2.1.1</w:t>
      </w:r>
    </w:p>
    <w:p w14:paraId="75A72CE1" w14:textId="0F83ADB0" w:rsidR="00BF46E1" w:rsidRPr="005307A3" w:rsidRDefault="0041528A" w:rsidP="0041528A">
      <w:pPr>
        <w:pStyle w:val="B1"/>
      </w:pPr>
      <w:r w:rsidRPr="005307A3">
        <w:tab/>
      </w:r>
      <w:r w:rsidR="00BF46E1" w:rsidRPr="005307A3">
        <w:t>Same as cl. 27.22.4.29.2.1.4.2, ENVELOPE: EVENT DOWNLOAD - Data available 2.1.1.</w:t>
      </w:r>
    </w:p>
    <w:p w14:paraId="075675A7" w14:textId="77777777" w:rsidR="00BF46E1" w:rsidRPr="005307A3" w:rsidRDefault="00BF46E1" w:rsidP="00BF46E1">
      <w:r w:rsidRPr="005307A3">
        <w:t>PROACTIVE COMMAND: RECEIVE DATA 2.7.1</w:t>
      </w:r>
    </w:p>
    <w:p w14:paraId="1AEC3EAB" w14:textId="77777777" w:rsidR="00BF46E1" w:rsidRPr="005307A3" w:rsidRDefault="00BF46E1" w:rsidP="00BF46E1">
      <w:r w:rsidRPr="005307A3">
        <w:t>Logically:</w:t>
      </w:r>
    </w:p>
    <w:p w14:paraId="742CE608" w14:textId="77777777" w:rsidR="00BF46E1" w:rsidRPr="005307A3" w:rsidRDefault="00BF46E1" w:rsidP="0041528A">
      <w:pPr>
        <w:pStyle w:val="EW"/>
      </w:pPr>
      <w:r w:rsidRPr="005307A3">
        <w:t>Command details</w:t>
      </w:r>
    </w:p>
    <w:p w14:paraId="7981BEC8" w14:textId="77777777" w:rsidR="00BF46E1" w:rsidRPr="005307A3" w:rsidRDefault="00BF46E1" w:rsidP="0041528A">
      <w:pPr>
        <w:pStyle w:val="EW"/>
      </w:pPr>
      <w:r w:rsidRPr="005307A3">
        <w:tab/>
        <w:t>Command number:</w:t>
      </w:r>
      <w:r w:rsidRPr="005307A3">
        <w:tab/>
        <w:t>1</w:t>
      </w:r>
    </w:p>
    <w:p w14:paraId="018104DB" w14:textId="77777777" w:rsidR="00BF46E1" w:rsidRPr="005307A3" w:rsidRDefault="00BF46E1" w:rsidP="0041528A">
      <w:pPr>
        <w:pStyle w:val="EW"/>
      </w:pPr>
      <w:r w:rsidRPr="005307A3">
        <w:tab/>
        <w:t>Command type:</w:t>
      </w:r>
      <w:r w:rsidRPr="005307A3">
        <w:tab/>
        <w:t>RECEIVE DATA</w:t>
      </w:r>
    </w:p>
    <w:p w14:paraId="4DA40552" w14:textId="77777777" w:rsidR="00BF46E1" w:rsidRPr="005307A3" w:rsidRDefault="00BF46E1" w:rsidP="0041528A">
      <w:pPr>
        <w:pStyle w:val="EW"/>
      </w:pPr>
      <w:r w:rsidRPr="005307A3">
        <w:tab/>
        <w:t>Command qualifier:</w:t>
      </w:r>
      <w:r w:rsidRPr="005307A3">
        <w:tab/>
        <w:t>RFU</w:t>
      </w:r>
    </w:p>
    <w:p w14:paraId="286D0ABC" w14:textId="77777777" w:rsidR="00BF46E1" w:rsidRPr="005307A3" w:rsidRDefault="00BF46E1" w:rsidP="0041528A">
      <w:pPr>
        <w:pStyle w:val="EW"/>
      </w:pPr>
      <w:r w:rsidRPr="005307A3">
        <w:t>Device identities</w:t>
      </w:r>
    </w:p>
    <w:p w14:paraId="7A419B78" w14:textId="77777777" w:rsidR="00BF46E1" w:rsidRPr="005307A3" w:rsidRDefault="00BF46E1" w:rsidP="0041528A">
      <w:pPr>
        <w:pStyle w:val="EW"/>
      </w:pPr>
      <w:r w:rsidRPr="005307A3">
        <w:tab/>
        <w:t>Source device:</w:t>
      </w:r>
      <w:r w:rsidRPr="005307A3">
        <w:tab/>
        <w:t>UICC</w:t>
      </w:r>
    </w:p>
    <w:p w14:paraId="41F64E3E" w14:textId="77777777" w:rsidR="00BF46E1" w:rsidRPr="005307A3" w:rsidRDefault="00BF46E1" w:rsidP="0041528A">
      <w:pPr>
        <w:pStyle w:val="EW"/>
      </w:pPr>
      <w:r w:rsidRPr="005307A3">
        <w:tab/>
        <w:t>Destination device:</w:t>
      </w:r>
      <w:r w:rsidRPr="005307A3">
        <w:tab/>
        <w:t>Channel 1</w:t>
      </w:r>
      <w:r w:rsidRPr="005307A3">
        <w:tab/>
      </w:r>
    </w:p>
    <w:p w14:paraId="21247FE9" w14:textId="77777777" w:rsidR="00BF46E1" w:rsidRPr="005307A3" w:rsidRDefault="00BF46E1" w:rsidP="0041528A">
      <w:pPr>
        <w:pStyle w:val="EW"/>
      </w:pPr>
      <w:r w:rsidRPr="005307A3">
        <w:t>Alpha Identifier</w:t>
      </w:r>
      <w:r w:rsidRPr="005307A3">
        <w:tab/>
        <w:t>"Receive Data 1"</w:t>
      </w:r>
    </w:p>
    <w:p w14:paraId="104BC9E4" w14:textId="77777777" w:rsidR="00BF46E1" w:rsidRPr="005307A3" w:rsidRDefault="00BF46E1" w:rsidP="0041528A">
      <w:pPr>
        <w:pStyle w:val="EW"/>
      </w:pPr>
      <w:r w:rsidRPr="005307A3">
        <w:t>Channel Data Length</w:t>
      </w:r>
    </w:p>
    <w:p w14:paraId="468CE4CD" w14:textId="77777777" w:rsidR="00BF46E1" w:rsidRPr="005307A3" w:rsidRDefault="00BF46E1" w:rsidP="0041528A">
      <w:pPr>
        <w:pStyle w:val="EW"/>
      </w:pPr>
      <w:r w:rsidRPr="005307A3">
        <w:t>Channel Data Length:</w:t>
      </w:r>
      <w:r w:rsidRPr="005307A3">
        <w:tab/>
        <w:t>200</w:t>
      </w:r>
    </w:p>
    <w:p w14:paraId="2632766C" w14:textId="77777777" w:rsidR="00BF46E1" w:rsidRPr="005307A3" w:rsidRDefault="00BF46E1" w:rsidP="0041528A">
      <w:pPr>
        <w:pStyle w:val="EW"/>
      </w:pPr>
      <w:r w:rsidRPr="005307A3">
        <w:t>Text Attribute</w:t>
      </w:r>
    </w:p>
    <w:p w14:paraId="78F5E0ED" w14:textId="77777777" w:rsidR="00BF46E1" w:rsidRPr="005307A3" w:rsidRDefault="00BF46E1" w:rsidP="0041528A">
      <w:pPr>
        <w:pStyle w:val="EW"/>
      </w:pPr>
      <w:r w:rsidRPr="005307A3">
        <w:tab/>
        <w:t>Formatting position:</w:t>
      </w:r>
      <w:r w:rsidRPr="005307A3">
        <w:tab/>
        <w:t>0</w:t>
      </w:r>
    </w:p>
    <w:p w14:paraId="0BC2E02F" w14:textId="77777777" w:rsidR="00BF46E1" w:rsidRPr="005307A3" w:rsidRDefault="00BF46E1" w:rsidP="0041528A">
      <w:pPr>
        <w:pStyle w:val="EW"/>
      </w:pPr>
      <w:r w:rsidRPr="005307A3">
        <w:tab/>
        <w:t>Formatting length:</w:t>
      </w:r>
      <w:r w:rsidRPr="005307A3">
        <w:tab/>
        <w:t>14</w:t>
      </w:r>
    </w:p>
    <w:p w14:paraId="4E1F16C2" w14:textId="77777777" w:rsidR="00BF46E1" w:rsidRPr="005307A3" w:rsidRDefault="00BF46E1" w:rsidP="0041528A">
      <w:pPr>
        <w:pStyle w:val="EW"/>
      </w:pPr>
      <w:r w:rsidRPr="005307A3">
        <w:tab/>
        <w:t>Formatting mode:</w:t>
      </w:r>
      <w:r w:rsidRPr="005307A3">
        <w:tab/>
        <w:t>Left Alignment, Normal Font, Bold Off, Italic On, Underline Off, Strikethrough Off</w:t>
      </w:r>
    </w:p>
    <w:p w14:paraId="19B8E659" w14:textId="77777777" w:rsidR="00BF46E1" w:rsidRPr="005307A3" w:rsidRDefault="00BF46E1" w:rsidP="0041528A">
      <w:pPr>
        <w:pStyle w:val="EX"/>
      </w:pPr>
      <w:r w:rsidRPr="005307A3">
        <w:t>Colour:</w:t>
      </w:r>
      <w:r w:rsidRPr="005307A3">
        <w:tab/>
        <w:t>Dark Green Foreground, Bright Yellow Background</w:t>
      </w:r>
    </w:p>
    <w:p w14:paraId="65699DF3" w14:textId="77777777" w:rsidR="00BF46E1" w:rsidRPr="005307A3" w:rsidRDefault="00BF46E1" w:rsidP="00BF46E1">
      <w:r w:rsidRPr="005307A3">
        <w:t>Coding:</w:t>
      </w:r>
    </w:p>
    <w:p w14:paraId="1FDD674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FE3AF0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BCF7C7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1E59B4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08283F3"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A0CF1F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DAB982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AF7E61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3428107"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95CDBB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668E3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6BBD4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F496E6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1DAAA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027BF53" w14:textId="77777777" w:rsidR="00BF46E1" w:rsidRPr="005307A3" w:rsidRDefault="00BF46E1" w:rsidP="00195D76">
            <w:pPr>
              <w:pStyle w:val="TAC"/>
            </w:pPr>
            <w:r w:rsidRPr="005307A3">
              <w:t>85</w:t>
            </w:r>
          </w:p>
        </w:tc>
      </w:tr>
      <w:tr w:rsidR="00BF46E1" w:rsidRPr="005307A3" w14:paraId="7AAD80B2" w14:textId="77777777" w:rsidTr="00195D76">
        <w:trPr>
          <w:jc w:val="center"/>
        </w:trPr>
        <w:tc>
          <w:tcPr>
            <w:tcW w:w="1134" w:type="dxa"/>
            <w:tcBorders>
              <w:top w:val="single" w:sz="4" w:space="0" w:color="auto"/>
              <w:right w:val="single" w:sz="4" w:space="0" w:color="auto"/>
            </w:tcBorders>
          </w:tcPr>
          <w:p w14:paraId="7CBDFA7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3E115B"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2B2C820A"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6585730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B9AB2A0"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08C3913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1A6FD2A"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E4B1CB6"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72992D8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974BC2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E6421A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26AED2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B1834C7" w14:textId="77777777" w:rsidR="00BF46E1" w:rsidRPr="005307A3" w:rsidRDefault="00BF46E1" w:rsidP="00195D76">
            <w:pPr>
              <w:pStyle w:val="TAC"/>
            </w:pPr>
            <w:r w:rsidRPr="005307A3">
              <w:t>74</w:t>
            </w:r>
          </w:p>
        </w:tc>
      </w:tr>
      <w:tr w:rsidR="00BF46E1" w:rsidRPr="005307A3" w14:paraId="7D7BEF9F" w14:textId="77777777" w:rsidTr="00195D76">
        <w:trPr>
          <w:jc w:val="center"/>
        </w:trPr>
        <w:tc>
          <w:tcPr>
            <w:tcW w:w="1134" w:type="dxa"/>
            <w:tcBorders>
              <w:right w:val="single" w:sz="4" w:space="0" w:color="auto"/>
            </w:tcBorders>
          </w:tcPr>
          <w:p w14:paraId="6D2F14A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2389C18"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0C91293"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0CDA3A51"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AFBEFA6"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1E256BF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AB2F68"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E46725C"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F9E1B8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F91BC8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4F9E493"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61C2C653"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83F3FB6" w14:textId="77777777" w:rsidR="00BF46E1" w:rsidRPr="005307A3" w:rsidRDefault="00BF46E1" w:rsidP="00195D76">
            <w:pPr>
              <w:pStyle w:val="TAC"/>
            </w:pPr>
            <w:r w:rsidRPr="005307A3">
              <w:t>B4</w:t>
            </w:r>
          </w:p>
        </w:tc>
      </w:tr>
    </w:tbl>
    <w:p w14:paraId="16A4A40B" w14:textId="77777777" w:rsidR="00BF46E1" w:rsidRPr="005307A3" w:rsidRDefault="00BF46E1" w:rsidP="00BF46E1"/>
    <w:p w14:paraId="45360872" w14:textId="77777777" w:rsidR="00BF46E1" w:rsidRPr="005307A3" w:rsidRDefault="00BF46E1" w:rsidP="00BF46E1">
      <w:r w:rsidRPr="005307A3">
        <w:t>PROACTIVE COMMAND: RECEIVE DATA 2.7.2</w:t>
      </w:r>
    </w:p>
    <w:p w14:paraId="44EEDE12" w14:textId="77777777" w:rsidR="00BF46E1" w:rsidRPr="005307A3" w:rsidRDefault="00BF46E1" w:rsidP="00BF46E1">
      <w:r w:rsidRPr="005307A3">
        <w:t>Logically:</w:t>
      </w:r>
    </w:p>
    <w:p w14:paraId="1ACA3E85" w14:textId="77777777" w:rsidR="00BF46E1" w:rsidRPr="005307A3" w:rsidRDefault="00BF46E1" w:rsidP="0041528A">
      <w:pPr>
        <w:pStyle w:val="EW"/>
      </w:pPr>
      <w:r w:rsidRPr="005307A3">
        <w:t>Command details</w:t>
      </w:r>
    </w:p>
    <w:p w14:paraId="5BCD2FF5" w14:textId="77777777" w:rsidR="00BF46E1" w:rsidRPr="005307A3" w:rsidRDefault="00BF46E1" w:rsidP="0041528A">
      <w:pPr>
        <w:pStyle w:val="EW"/>
      </w:pPr>
      <w:r w:rsidRPr="005307A3">
        <w:tab/>
        <w:t>Command number:</w:t>
      </w:r>
      <w:r w:rsidRPr="005307A3">
        <w:tab/>
        <w:t>1</w:t>
      </w:r>
    </w:p>
    <w:p w14:paraId="69B5BA52" w14:textId="77777777" w:rsidR="00BF46E1" w:rsidRPr="005307A3" w:rsidRDefault="00BF46E1" w:rsidP="0041528A">
      <w:pPr>
        <w:pStyle w:val="EW"/>
      </w:pPr>
      <w:r w:rsidRPr="005307A3">
        <w:tab/>
        <w:t>Command type:</w:t>
      </w:r>
      <w:r w:rsidRPr="005307A3">
        <w:tab/>
        <w:t>RECEIVE DATA</w:t>
      </w:r>
    </w:p>
    <w:p w14:paraId="7BB9C057" w14:textId="77777777" w:rsidR="00BF46E1" w:rsidRPr="005307A3" w:rsidRDefault="00BF46E1" w:rsidP="0041528A">
      <w:pPr>
        <w:pStyle w:val="EW"/>
      </w:pPr>
      <w:r w:rsidRPr="005307A3">
        <w:tab/>
        <w:t>Command qualifier:</w:t>
      </w:r>
      <w:r w:rsidRPr="005307A3">
        <w:tab/>
        <w:t>RFU</w:t>
      </w:r>
    </w:p>
    <w:p w14:paraId="2014C0AB" w14:textId="77777777" w:rsidR="00BF46E1" w:rsidRPr="005307A3" w:rsidRDefault="00BF46E1" w:rsidP="0041528A">
      <w:pPr>
        <w:pStyle w:val="EW"/>
      </w:pPr>
      <w:r w:rsidRPr="005307A3">
        <w:t>Device identities</w:t>
      </w:r>
    </w:p>
    <w:p w14:paraId="57302BB9" w14:textId="77777777" w:rsidR="00BF46E1" w:rsidRPr="005307A3" w:rsidRDefault="00BF46E1" w:rsidP="0041528A">
      <w:pPr>
        <w:pStyle w:val="EW"/>
      </w:pPr>
      <w:r w:rsidRPr="005307A3">
        <w:tab/>
        <w:t>Source device:</w:t>
      </w:r>
      <w:r w:rsidRPr="005307A3">
        <w:tab/>
        <w:t>UICC</w:t>
      </w:r>
    </w:p>
    <w:p w14:paraId="6E0A3C9C" w14:textId="77777777" w:rsidR="00BF46E1" w:rsidRPr="005307A3" w:rsidRDefault="00BF46E1" w:rsidP="0041528A">
      <w:pPr>
        <w:pStyle w:val="EW"/>
      </w:pPr>
      <w:r w:rsidRPr="005307A3">
        <w:tab/>
        <w:t>Destination device:</w:t>
      </w:r>
      <w:r w:rsidRPr="005307A3">
        <w:tab/>
        <w:t>Channel 1</w:t>
      </w:r>
      <w:r w:rsidRPr="005307A3">
        <w:tab/>
      </w:r>
    </w:p>
    <w:p w14:paraId="19C415CD" w14:textId="77777777" w:rsidR="00BF46E1" w:rsidRPr="005307A3" w:rsidRDefault="00BF46E1" w:rsidP="0041528A">
      <w:pPr>
        <w:pStyle w:val="EW"/>
      </w:pPr>
      <w:r w:rsidRPr="005307A3">
        <w:t>Alpha Identifier</w:t>
      </w:r>
      <w:r w:rsidRPr="005307A3">
        <w:tab/>
        <w:t>"Receive Data 2"</w:t>
      </w:r>
    </w:p>
    <w:p w14:paraId="128506F5" w14:textId="77777777" w:rsidR="00BF46E1" w:rsidRPr="005307A3" w:rsidRDefault="00BF46E1" w:rsidP="0041528A">
      <w:pPr>
        <w:pStyle w:val="EW"/>
      </w:pPr>
      <w:r w:rsidRPr="005307A3">
        <w:t>Channel Data Length</w:t>
      </w:r>
    </w:p>
    <w:p w14:paraId="1468A24C" w14:textId="77777777" w:rsidR="00BF46E1" w:rsidRPr="005307A3" w:rsidRDefault="00BF46E1" w:rsidP="0041528A">
      <w:pPr>
        <w:pStyle w:val="EW"/>
      </w:pPr>
      <w:r w:rsidRPr="005307A3">
        <w:t>Channel Data Length:</w:t>
      </w:r>
      <w:r w:rsidRPr="005307A3">
        <w:tab/>
        <w:t>200</w:t>
      </w:r>
    </w:p>
    <w:p w14:paraId="0D27076B" w14:textId="77777777" w:rsidR="00BF46E1" w:rsidRPr="005307A3" w:rsidRDefault="00BF46E1" w:rsidP="0041528A">
      <w:pPr>
        <w:pStyle w:val="EW"/>
      </w:pPr>
      <w:r w:rsidRPr="005307A3">
        <w:t>Text Attribute</w:t>
      </w:r>
    </w:p>
    <w:p w14:paraId="2D544420" w14:textId="77777777" w:rsidR="00BF46E1" w:rsidRPr="005307A3" w:rsidRDefault="00BF46E1" w:rsidP="0041528A">
      <w:pPr>
        <w:pStyle w:val="EW"/>
      </w:pPr>
      <w:r w:rsidRPr="005307A3">
        <w:tab/>
        <w:t>Formatting position:</w:t>
      </w:r>
      <w:r w:rsidRPr="005307A3">
        <w:tab/>
        <w:t>0</w:t>
      </w:r>
    </w:p>
    <w:p w14:paraId="14C65891" w14:textId="77777777" w:rsidR="00BF46E1" w:rsidRPr="005307A3" w:rsidRDefault="00BF46E1" w:rsidP="0041528A">
      <w:pPr>
        <w:pStyle w:val="EW"/>
      </w:pPr>
      <w:r w:rsidRPr="005307A3">
        <w:tab/>
        <w:t>Formatting length:</w:t>
      </w:r>
      <w:r w:rsidRPr="005307A3">
        <w:tab/>
        <w:t>14</w:t>
      </w:r>
    </w:p>
    <w:p w14:paraId="18407D75"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7D19AF9E" w14:textId="77777777" w:rsidR="00BF46E1" w:rsidRPr="005307A3" w:rsidRDefault="00BF46E1" w:rsidP="0041528A">
      <w:pPr>
        <w:pStyle w:val="EX"/>
      </w:pPr>
      <w:r w:rsidRPr="005307A3">
        <w:t>Colour:</w:t>
      </w:r>
      <w:r w:rsidRPr="005307A3">
        <w:tab/>
        <w:t>Dark Green Foreground, Bright Yellow Background</w:t>
      </w:r>
    </w:p>
    <w:p w14:paraId="5D73307D" w14:textId="77777777" w:rsidR="00BF46E1" w:rsidRPr="005307A3" w:rsidRDefault="00BF46E1" w:rsidP="00BF46E1">
      <w:r w:rsidRPr="005307A3">
        <w:t>Coding:</w:t>
      </w:r>
    </w:p>
    <w:p w14:paraId="2718216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2F503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C7094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5BC730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9952218"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3949AAB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26161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229C59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8D56BF"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44595A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8B4EB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5664B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861C1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94283F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7CE5DE6" w14:textId="77777777" w:rsidR="00BF46E1" w:rsidRPr="005307A3" w:rsidRDefault="00BF46E1" w:rsidP="00195D76">
            <w:pPr>
              <w:pStyle w:val="TAC"/>
            </w:pPr>
            <w:r w:rsidRPr="005307A3">
              <w:t>85</w:t>
            </w:r>
          </w:p>
        </w:tc>
      </w:tr>
      <w:tr w:rsidR="00BF46E1" w:rsidRPr="005307A3" w14:paraId="0D6EA8E6" w14:textId="77777777" w:rsidTr="00195D76">
        <w:trPr>
          <w:jc w:val="center"/>
        </w:trPr>
        <w:tc>
          <w:tcPr>
            <w:tcW w:w="1134" w:type="dxa"/>
            <w:tcBorders>
              <w:top w:val="single" w:sz="4" w:space="0" w:color="auto"/>
              <w:right w:val="single" w:sz="4" w:space="0" w:color="auto"/>
            </w:tcBorders>
          </w:tcPr>
          <w:p w14:paraId="7CA6ED0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E029DE"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74B2FB18"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1157B29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C6A3F69"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430F9E13"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9300D5A"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537D165A"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00CF60A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EBC887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1CD13B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37AB6A1"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5BCF779" w14:textId="77777777" w:rsidR="00BF46E1" w:rsidRPr="005307A3" w:rsidRDefault="00BF46E1" w:rsidP="00195D76">
            <w:pPr>
              <w:pStyle w:val="TAC"/>
            </w:pPr>
            <w:r w:rsidRPr="005307A3">
              <w:t>74</w:t>
            </w:r>
          </w:p>
        </w:tc>
      </w:tr>
      <w:tr w:rsidR="00BF46E1" w:rsidRPr="005307A3" w14:paraId="7F3604B4" w14:textId="77777777" w:rsidTr="00195D76">
        <w:trPr>
          <w:jc w:val="center"/>
        </w:trPr>
        <w:tc>
          <w:tcPr>
            <w:tcW w:w="1134" w:type="dxa"/>
            <w:tcBorders>
              <w:right w:val="single" w:sz="4" w:space="0" w:color="auto"/>
            </w:tcBorders>
          </w:tcPr>
          <w:p w14:paraId="695249C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E4F455"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2E7E0FEF"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536205D"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8844FC5"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6F53D6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41E74C"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05315A4"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E7215E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9BF639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5D3AF5"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29AB6FF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F341F4" w14:textId="77777777" w:rsidR="00BF46E1" w:rsidRPr="005307A3" w:rsidRDefault="00BF46E1" w:rsidP="00195D76">
            <w:pPr>
              <w:pStyle w:val="TAC"/>
            </w:pPr>
            <w:r w:rsidRPr="005307A3">
              <w:t>B4</w:t>
            </w:r>
          </w:p>
        </w:tc>
      </w:tr>
    </w:tbl>
    <w:p w14:paraId="565F7024" w14:textId="77777777" w:rsidR="00BF46E1" w:rsidRPr="005307A3" w:rsidRDefault="00BF46E1" w:rsidP="00BF46E1"/>
    <w:p w14:paraId="265DED92" w14:textId="77777777" w:rsidR="00BF46E1" w:rsidRPr="005307A3" w:rsidRDefault="00BF46E1" w:rsidP="00BF46E1">
      <w:r w:rsidRPr="005307A3">
        <w:t>PROACTIVE COMMAND: RECEIVE DATA 2.7.3</w:t>
      </w:r>
    </w:p>
    <w:p w14:paraId="7C6FC15E" w14:textId="77777777" w:rsidR="00BF46E1" w:rsidRPr="005307A3" w:rsidRDefault="00BF46E1" w:rsidP="00BF46E1">
      <w:r w:rsidRPr="005307A3">
        <w:t>Logically:</w:t>
      </w:r>
    </w:p>
    <w:p w14:paraId="665A305A" w14:textId="77777777" w:rsidR="00BF46E1" w:rsidRPr="005307A3" w:rsidRDefault="00BF46E1" w:rsidP="0041528A">
      <w:pPr>
        <w:pStyle w:val="EW"/>
      </w:pPr>
      <w:r w:rsidRPr="005307A3">
        <w:t>Command details</w:t>
      </w:r>
    </w:p>
    <w:p w14:paraId="2CFDDA9E" w14:textId="77777777" w:rsidR="00BF46E1" w:rsidRPr="005307A3" w:rsidRDefault="00BF46E1" w:rsidP="0041528A">
      <w:pPr>
        <w:pStyle w:val="EW"/>
      </w:pPr>
      <w:r w:rsidRPr="005307A3">
        <w:tab/>
        <w:t>Command number:</w:t>
      </w:r>
      <w:r w:rsidRPr="005307A3">
        <w:tab/>
        <w:t>1</w:t>
      </w:r>
    </w:p>
    <w:p w14:paraId="21B8A4C9" w14:textId="77777777" w:rsidR="00BF46E1" w:rsidRPr="005307A3" w:rsidRDefault="00BF46E1" w:rsidP="0041528A">
      <w:pPr>
        <w:pStyle w:val="EW"/>
      </w:pPr>
      <w:r w:rsidRPr="005307A3">
        <w:tab/>
        <w:t>Command type:</w:t>
      </w:r>
      <w:r w:rsidRPr="005307A3">
        <w:tab/>
        <w:t>RECEIVE DATA</w:t>
      </w:r>
    </w:p>
    <w:p w14:paraId="43966E23" w14:textId="77777777" w:rsidR="00BF46E1" w:rsidRPr="005307A3" w:rsidRDefault="00BF46E1" w:rsidP="0041528A">
      <w:pPr>
        <w:pStyle w:val="EW"/>
      </w:pPr>
      <w:r w:rsidRPr="005307A3">
        <w:tab/>
        <w:t>Command qualifier:</w:t>
      </w:r>
      <w:r w:rsidRPr="005307A3">
        <w:tab/>
        <w:t>RFU</w:t>
      </w:r>
    </w:p>
    <w:p w14:paraId="7D0C1A9D" w14:textId="77777777" w:rsidR="00BF46E1" w:rsidRPr="005307A3" w:rsidRDefault="00BF46E1" w:rsidP="0041528A">
      <w:pPr>
        <w:pStyle w:val="EW"/>
      </w:pPr>
      <w:r w:rsidRPr="005307A3">
        <w:t>Device identities</w:t>
      </w:r>
    </w:p>
    <w:p w14:paraId="5465FA6F" w14:textId="77777777" w:rsidR="00BF46E1" w:rsidRPr="005307A3" w:rsidRDefault="00BF46E1" w:rsidP="0041528A">
      <w:pPr>
        <w:pStyle w:val="EW"/>
      </w:pPr>
      <w:r w:rsidRPr="005307A3">
        <w:tab/>
        <w:t>Source device:</w:t>
      </w:r>
      <w:r w:rsidRPr="005307A3">
        <w:tab/>
        <w:t>UICC</w:t>
      </w:r>
    </w:p>
    <w:p w14:paraId="674568D6" w14:textId="77777777" w:rsidR="00BF46E1" w:rsidRPr="005307A3" w:rsidRDefault="00BF46E1" w:rsidP="0041528A">
      <w:pPr>
        <w:pStyle w:val="EW"/>
      </w:pPr>
      <w:r w:rsidRPr="005307A3">
        <w:tab/>
        <w:t>Destination device:</w:t>
      </w:r>
      <w:r w:rsidRPr="005307A3">
        <w:tab/>
        <w:t>Channel 1</w:t>
      </w:r>
      <w:r w:rsidRPr="005307A3">
        <w:tab/>
      </w:r>
    </w:p>
    <w:p w14:paraId="6CD3C4E3" w14:textId="77777777" w:rsidR="00BF46E1" w:rsidRPr="005307A3" w:rsidRDefault="00BF46E1" w:rsidP="0041528A">
      <w:pPr>
        <w:pStyle w:val="EW"/>
      </w:pPr>
      <w:r w:rsidRPr="005307A3">
        <w:t>Alpha Identifier</w:t>
      </w:r>
      <w:r w:rsidRPr="005307A3">
        <w:tab/>
        <w:t>"Receive Data 3"</w:t>
      </w:r>
    </w:p>
    <w:p w14:paraId="13352EEE" w14:textId="77777777" w:rsidR="00BF46E1" w:rsidRPr="005307A3" w:rsidRDefault="00BF46E1" w:rsidP="0041528A">
      <w:pPr>
        <w:pStyle w:val="EW"/>
      </w:pPr>
      <w:r w:rsidRPr="005307A3">
        <w:t>Channel Data Length</w:t>
      </w:r>
    </w:p>
    <w:p w14:paraId="7A561AAD" w14:textId="77777777" w:rsidR="00BF46E1" w:rsidRPr="005307A3" w:rsidRDefault="00BF46E1" w:rsidP="0041528A">
      <w:pPr>
        <w:pStyle w:val="EX"/>
      </w:pPr>
      <w:r w:rsidRPr="005307A3">
        <w:tab/>
        <w:t>Channel Data Length:</w:t>
      </w:r>
      <w:r w:rsidRPr="005307A3">
        <w:tab/>
        <w:t>200</w:t>
      </w:r>
    </w:p>
    <w:p w14:paraId="544A6438" w14:textId="77777777" w:rsidR="00BF46E1" w:rsidRPr="005307A3" w:rsidRDefault="00BF46E1" w:rsidP="00BF46E1">
      <w:r w:rsidRPr="005307A3">
        <w:t>Coding:</w:t>
      </w:r>
    </w:p>
    <w:p w14:paraId="44F39E7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054A4E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13518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D2BDCD8"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6C42FC6"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6F69889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A9AB2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E18985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983364"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9F8669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9853BF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5B90D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ED11EF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9EAC4B"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D44B807" w14:textId="77777777" w:rsidR="00BF46E1" w:rsidRPr="005307A3" w:rsidRDefault="00BF46E1" w:rsidP="00195D76">
            <w:pPr>
              <w:pStyle w:val="TAC"/>
            </w:pPr>
            <w:r w:rsidRPr="005307A3">
              <w:t>85</w:t>
            </w:r>
          </w:p>
        </w:tc>
      </w:tr>
      <w:tr w:rsidR="00BF46E1" w:rsidRPr="005307A3" w14:paraId="7AD9250A" w14:textId="77777777" w:rsidTr="00195D76">
        <w:trPr>
          <w:jc w:val="center"/>
        </w:trPr>
        <w:tc>
          <w:tcPr>
            <w:tcW w:w="1134" w:type="dxa"/>
            <w:tcBorders>
              <w:top w:val="single" w:sz="4" w:space="0" w:color="auto"/>
              <w:right w:val="single" w:sz="4" w:space="0" w:color="auto"/>
            </w:tcBorders>
          </w:tcPr>
          <w:p w14:paraId="7A47333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85BF25"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5E02BE63"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2A4ED4E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D4A5BD7"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18B20A3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13FBCC7"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539C004"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138802E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3E3B4F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1A20A8E"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07BB6B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51C5442" w14:textId="77777777" w:rsidR="00BF46E1" w:rsidRPr="005307A3" w:rsidRDefault="00BF46E1" w:rsidP="00195D76">
            <w:pPr>
              <w:pStyle w:val="TAC"/>
            </w:pPr>
            <w:r w:rsidRPr="005307A3">
              <w:t>74</w:t>
            </w:r>
          </w:p>
        </w:tc>
      </w:tr>
      <w:tr w:rsidR="00BF46E1" w:rsidRPr="005307A3" w14:paraId="1E5D5EEA" w14:textId="77777777" w:rsidTr="00195D76">
        <w:trPr>
          <w:jc w:val="center"/>
        </w:trPr>
        <w:tc>
          <w:tcPr>
            <w:tcW w:w="1134" w:type="dxa"/>
            <w:tcBorders>
              <w:right w:val="single" w:sz="4" w:space="0" w:color="auto"/>
            </w:tcBorders>
          </w:tcPr>
          <w:p w14:paraId="776EF24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50B11B"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0A73EA4"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B1AC75B"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D5EED96"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DCD735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CE1D3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7433C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82D67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6B119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8F814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5FB1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33D41E" w14:textId="77777777" w:rsidR="00BF46E1" w:rsidRPr="005307A3" w:rsidRDefault="00BF46E1" w:rsidP="00195D76">
            <w:pPr>
              <w:pStyle w:val="TAC"/>
            </w:pPr>
          </w:p>
        </w:tc>
      </w:tr>
    </w:tbl>
    <w:p w14:paraId="7F0EEC94" w14:textId="77777777" w:rsidR="00BF46E1" w:rsidRPr="005307A3" w:rsidRDefault="00BF46E1" w:rsidP="00BF46E1"/>
    <w:p w14:paraId="7A96E518" w14:textId="77777777" w:rsidR="00BF46E1" w:rsidRPr="005307A3" w:rsidRDefault="00BF46E1" w:rsidP="00BF46E1">
      <w:r w:rsidRPr="005307A3">
        <w:t>TERMINAL RESPONSE: RECEIVE DATA 2.7.1</w:t>
      </w:r>
    </w:p>
    <w:p w14:paraId="09DFC953" w14:textId="77777777" w:rsidR="00BF46E1" w:rsidRPr="005307A3" w:rsidRDefault="00BF46E1" w:rsidP="00BF46E1">
      <w:r w:rsidRPr="005307A3">
        <w:t>Logically:</w:t>
      </w:r>
    </w:p>
    <w:p w14:paraId="693B3583" w14:textId="77777777" w:rsidR="00BF46E1" w:rsidRPr="005307A3" w:rsidRDefault="00BF46E1" w:rsidP="0041528A">
      <w:pPr>
        <w:pStyle w:val="EW"/>
      </w:pPr>
      <w:r w:rsidRPr="005307A3">
        <w:t>Command details</w:t>
      </w:r>
    </w:p>
    <w:p w14:paraId="1F80E3EB" w14:textId="77777777" w:rsidR="00BF46E1" w:rsidRPr="005307A3" w:rsidRDefault="00BF46E1" w:rsidP="0041528A">
      <w:pPr>
        <w:pStyle w:val="EW"/>
      </w:pPr>
      <w:r w:rsidRPr="005307A3">
        <w:tab/>
        <w:t>Command number:</w:t>
      </w:r>
      <w:r w:rsidRPr="005307A3">
        <w:tab/>
        <w:t>1</w:t>
      </w:r>
    </w:p>
    <w:p w14:paraId="2EB4757B" w14:textId="77777777" w:rsidR="00BF46E1" w:rsidRPr="005307A3" w:rsidRDefault="00BF46E1" w:rsidP="0041528A">
      <w:pPr>
        <w:pStyle w:val="EW"/>
      </w:pPr>
      <w:r w:rsidRPr="005307A3">
        <w:tab/>
        <w:t>Command type:</w:t>
      </w:r>
      <w:r w:rsidRPr="005307A3">
        <w:tab/>
        <w:t>RECEIVE DATA</w:t>
      </w:r>
    </w:p>
    <w:p w14:paraId="5C0BB19E" w14:textId="77777777" w:rsidR="00BF46E1" w:rsidRPr="005307A3" w:rsidRDefault="00BF46E1" w:rsidP="0041528A">
      <w:pPr>
        <w:pStyle w:val="EW"/>
      </w:pPr>
      <w:r w:rsidRPr="005307A3">
        <w:tab/>
        <w:t>Command qualifier:</w:t>
      </w:r>
      <w:r w:rsidRPr="005307A3">
        <w:tab/>
        <w:t>RFU</w:t>
      </w:r>
    </w:p>
    <w:p w14:paraId="47A9F49B" w14:textId="77777777" w:rsidR="00BF46E1" w:rsidRPr="005307A3" w:rsidRDefault="00BF46E1" w:rsidP="0041528A">
      <w:pPr>
        <w:pStyle w:val="EW"/>
      </w:pPr>
      <w:r w:rsidRPr="005307A3">
        <w:t>Device identities</w:t>
      </w:r>
    </w:p>
    <w:p w14:paraId="5E19C1F6" w14:textId="77777777" w:rsidR="00BF46E1" w:rsidRPr="005307A3" w:rsidRDefault="00BF46E1" w:rsidP="0041528A">
      <w:pPr>
        <w:pStyle w:val="EW"/>
      </w:pPr>
      <w:r w:rsidRPr="005307A3">
        <w:tab/>
        <w:t>Source device:</w:t>
      </w:r>
      <w:r w:rsidRPr="005307A3">
        <w:tab/>
        <w:t>ME</w:t>
      </w:r>
    </w:p>
    <w:p w14:paraId="1D32EA8A" w14:textId="77777777" w:rsidR="00BF46E1" w:rsidRPr="005307A3" w:rsidRDefault="00BF46E1" w:rsidP="0041528A">
      <w:pPr>
        <w:pStyle w:val="EW"/>
      </w:pPr>
      <w:r w:rsidRPr="005307A3">
        <w:tab/>
        <w:t>Destination device:</w:t>
      </w:r>
      <w:r w:rsidRPr="005307A3">
        <w:tab/>
        <w:t>UICC</w:t>
      </w:r>
    </w:p>
    <w:p w14:paraId="455C6063" w14:textId="77777777" w:rsidR="00BF46E1" w:rsidRPr="005307A3" w:rsidRDefault="00BF46E1" w:rsidP="0041528A">
      <w:pPr>
        <w:pStyle w:val="EW"/>
      </w:pPr>
      <w:r w:rsidRPr="005307A3">
        <w:t>Result</w:t>
      </w:r>
    </w:p>
    <w:p w14:paraId="03EA8EE9" w14:textId="77777777" w:rsidR="00BF46E1" w:rsidRPr="005307A3" w:rsidRDefault="00BF46E1" w:rsidP="0041528A">
      <w:pPr>
        <w:pStyle w:val="EW"/>
      </w:pPr>
      <w:r w:rsidRPr="005307A3">
        <w:tab/>
        <w:t>General Result:</w:t>
      </w:r>
      <w:r w:rsidRPr="005307A3">
        <w:tab/>
        <w:t>Command performed successfully</w:t>
      </w:r>
    </w:p>
    <w:p w14:paraId="5879250F" w14:textId="77777777" w:rsidR="00BF46E1" w:rsidRPr="005307A3" w:rsidRDefault="00BF46E1" w:rsidP="0041528A">
      <w:pPr>
        <w:pStyle w:val="EW"/>
      </w:pPr>
      <w:r w:rsidRPr="005307A3">
        <w:t>Channel Data:</w:t>
      </w:r>
      <w:r w:rsidRPr="005307A3">
        <w:tab/>
        <w:t>00 01 02 .. C7 (200 Bytes of data)</w:t>
      </w:r>
    </w:p>
    <w:p w14:paraId="3A8F94EE" w14:textId="77777777" w:rsidR="00BF46E1" w:rsidRPr="005307A3" w:rsidRDefault="00BF46E1" w:rsidP="0041528A">
      <w:pPr>
        <w:pStyle w:val="EX"/>
      </w:pPr>
      <w:r w:rsidRPr="005307A3">
        <w:t>Channel data length:</w:t>
      </w:r>
      <w:r w:rsidRPr="005307A3">
        <w:tab/>
        <w:t>FF</w:t>
      </w:r>
    </w:p>
    <w:p w14:paraId="31513831" w14:textId="77777777" w:rsidR="00BF46E1" w:rsidRPr="005307A3" w:rsidRDefault="00BF46E1" w:rsidP="00BF46E1">
      <w:r w:rsidRPr="005307A3">
        <w:t>Coding:</w:t>
      </w:r>
    </w:p>
    <w:p w14:paraId="13E57F7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7C64B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573BD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B9F718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D2703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A283F6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51546A2"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C43842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30A0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7EF05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1D7006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037AEE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3EEB2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FD0195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685D0B" w14:textId="77777777" w:rsidR="00BF46E1" w:rsidRPr="005307A3" w:rsidRDefault="00BF46E1" w:rsidP="00195D76">
            <w:pPr>
              <w:pStyle w:val="TAC"/>
            </w:pPr>
            <w:r w:rsidRPr="005307A3">
              <w:t>00</w:t>
            </w:r>
          </w:p>
        </w:tc>
      </w:tr>
      <w:tr w:rsidR="00BF46E1" w:rsidRPr="005307A3" w14:paraId="4A4FA2EA" w14:textId="77777777" w:rsidTr="00195D76">
        <w:trPr>
          <w:jc w:val="center"/>
        </w:trPr>
        <w:tc>
          <w:tcPr>
            <w:tcW w:w="1134" w:type="dxa"/>
            <w:tcBorders>
              <w:top w:val="single" w:sz="4" w:space="0" w:color="auto"/>
              <w:right w:val="single" w:sz="4" w:space="0" w:color="auto"/>
            </w:tcBorders>
          </w:tcPr>
          <w:p w14:paraId="3D43E72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076149"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432C2E7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0FFA2AA"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A100AE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7F342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EFFCBA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63399B5"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49C93D6"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65E065D6"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CAFAE9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C8B2C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707EC4C5" w14:textId="77777777" w:rsidR="00BF46E1" w:rsidRPr="005307A3" w:rsidRDefault="00BF46E1" w:rsidP="00195D76">
            <w:pPr>
              <w:pStyle w:val="TAC"/>
            </w:pPr>
          </w:p>
        </w:tc>
      </w:tr>
    </w:tbl>
    <w:p w14:paraId="6C29D3D5" w14:textId="77777777" w:rsidR="00BF46E1" w:rsidRPr="005307A3" w:rsidRDefault="00BF46E1" w:rsidP="00BF46E1"/>
    <w:p w14:paraId="1BB070A4" w14:textId="77777777" w:rsidR="00BF46E1" w:rsidRPr="005307A3" w:rsidRDefault="00BF46E1" w:rsidP="00BF46E1">
      <w:pPr>
        <w:pStyle w:val="H6"/>
      </w:pPr>
      <w:r w:rsidRPr="005307A3">
        <w:t>27.22.4.29.2.7.5</w:t>
      </w:r>
      <w:r w:rsidRPr="005307A3">
        <w:tab/>
        <w:t>Test Requirement</w:t>
      </w:r>
    </w:p>
    <w:p w14:paraId="5ADE0A89" w14:textId="77777777" w:rsidR="00BF46E1" w:rsidRPr="005307A3" w:rsidRDefault="00BF46E1" w:rsidP="00BF46E1">
      <w:r w:rsidRPr="005307A3">
        <w:t>The ME shall operate in the manner defined in expected sequences 2.7.</w:t>
      </w:r>
    </w:p>
    <w:p w14:paraId="13470423" w14:textId="77777777" w:rsidR="00BF46E1" w:rsidRPr="005307A3" w:rsidRDefault="00BF46E1" w:rsidP="00BF46E1">
      <w:pPr>
        <w:pStyle w:val="H6"/>
      </w:pPr>
      <w:r w:rsidRPr="005307A3">
        <w:t>27.22.4.29.2.8</w:t>
      </w:r>
      <w:r w:rsidRPr="005307A3">
        <w:tab/>
        <w:t>RECEIVE DATA (support of Text Attribute – Underline On)</w:t>
      </w:r>
    </w:p>
    <w:p w14:paraId="26766871" w14:textId="77777777" w:rsidR="00BF46E1" w:rsidRPr="005307A3" w:rsidRDefault="00BF46E1" w:rsidP="00BF46E1">
      <w:pPr>
        <w:pStyle w:val="H6"/>
      </w:pPr>
      <w:r w:rsidRPr="005307A3">
        <w:t>27.22.4.29.2.8.1</w:t>
      </w:r>
      <w:r w:rsidRPr="005307A3">
        <w:tab/>
        <w:t>Definition and applicability</w:t>
      </w:r>
    </w:p>
    <w:p w14:paraId="27917398" w14:textId="77777777" w:rsidR="00BF46E1" w:rsidRPr="005307A3" w:rsidRDefault="00BF46E1" w:rsidP="00BF46E1">
      <w:r w:rsidRPr="005307A3">
        <w:t>See clause 3.2.2.</w:t>
      </w:r>
    </w:p>
    <w:p w14:paraId="120C5F12" w14:textId="77777777" w:rsidR="00BF46E1" w:rsidRPr="005307A3" w:rsidRDefault="00BF46E1" w:rsidP="00BF46E1">
      <w:pPr>
        <w:pStyle w:val="H6"/>
      </w:pPr>
      <w:r w:rsidRPr="005307A3">
        <w:t>27.22.4.29.2.8.2</w:t>
      </w:r>
      <w:r w:rsidRPr="005307A3">
        <w:tab/>
        <w:t>Conformance requirements</w:t>
      </w:r>
    </w:p>
    <w:p w14:paraId="7FA7E8A3" w14:textId="77777777" w:rsidR="00BF46E1" w:rsidRPr="005307A3" w:rsidRDefault="00BF46E1" w:rsidP="00BF46E1">
      <w:r w:rsidRPr="005307A3">
        <w:t>The ME shall support the class "e" commands as defined in:</w:t>
      </w:r>
    </w:p>
    <w:p w14:paraId="6794B0C5" w14:textId="77777777" w:rsidR="00BF46E1" w:rsidRPr="005307A3" w:rsidRDefault="00BF46E1" w:rsidP="00BF46E1">
      <w:pPr>
        <w:pStyle w:val="B1"/>
      </w:pPr>
      <w:r w:rsidRPr="005307A3">
        <w:lastRenderedPageBreak/>
        <w:t>-</w:t>
      </w:r>
      <w:r w:rsidRPr="005307A3">
        <w:tab/>
        <w:t>TS 31.111 [15].</w:t>
      </w:r>
    </w:p>
    <w:p w14:paraId="4E4E63A3" w14:textId="77777777" w:rsidR="00BF46E1" w:rsidRPr="005307A3" w:rsidRDefault="00BF46E1" w:rsidP="00BF46E1">
      <w:pPr>
        <w:pStyle w:val="H6"/>
      </w:pPr>
      <w:r w:rsidRPr="005307A3">
        <w:t>27.22.4.29.2.8.3</w:t>
      </w:r>
      <w:r w:rsidRPr="005307A3">
        <w:tab/>
        <w:t>Test purpose</w:t>
      </w:r>
    </w:p>
    <w:p w14:paraId="30513789" w14:textId="77777777" w:rsidR="00BF46E1" w:rsidRPr="005307A3" w:rsidRDefault="00BF46E1" w:rsidP="00BF46E1">
      <w:r w:rsidRPr="005307A3">
        <w:t>To verify that the ME shall display the alpha identifier according to the underline text attribute configuration in the RECEIVE DATA proactive command and send a TERMINAL RESPONSE (Command Performed Successfully) to the UICC.</w:t>
      </w:r>
    </w:p>
    <w:p w14:paraId="36CC5C03" w14:textId="77777777" w:rsidR="00BF46E1" w:rsidRPr="005307A3" w:rsidRDefault="00BF46E1" w:rsidP="00BF46E1">
      <w:pPr>
        <w:pStyle w:val="H6"/>
      </w:pPr>
      <w:r w:rsidRPr="005307A3">
        <w:t>27.22.4.29.2.8.4</w:t>
      </w:r>
      <w:r w:rsidRPr="005307A3">
        <w:tab/>
        <w:t>Method of test</w:t>
      </w:r>
    </w:p>
    <w:p w14:paraId="58F29F61" w14:textId="77777777" w:rsidR="00BF46E1" w:rsidRPr="005307A3" w:rsidRDefault="00BF46E1" w:rsidP="00BF46E1">
      <w:pPr>
        <w:pStyle w:val="H6"/>
      </w:pPr>
      <w:r w:rsidRPr="005307A3">
        <w:t>27.22.4.29.2.8.4.1</w:t>
      </w:r>
      <w:r w:rsidRPr="005307A3">
        <w:tab/>
        <w:t>Initial conditions</w:t>
      </w:r>
    </w:p>
    <w:p w14:paraId="6ED9203B" w14:textId="77777777" w:rsidR="00BF46E1" w:rsidRPr="005307A3" w:rsidRDefault="00BF46E1" w:rsidP="00BF46E1">
      <w:r w:rsidRPr="005307A3">
        <w:t>The ME is connected to the USIM Simulator and the USS. The elementary files are coded as Toolkit default.</w:t>
      </w:r>
    </w:p>
    <w:p w14:paraId="1AB66907" w14:textId="77777777" w:rsidR="00BF46E1" w:rsidRPr="005307A3" w:rsidRDefault="00BF46E1" w:rsidP="00BF46E1">
      <w:r w:rsidRPr="005307A3">
        <w:t>Prior to this test the ME shall have been powered on and performed the PROFILE DOWNLOAD procedure.</w:t>
      </w:r>
    </w:p>
    <w:p w14:paraId="62E7F31A" w14:textId="115CC47B" w:rsidR="00BF46E1" w:rsidRPr="005307A3" w:rsidRDefault="00BF46E1" w:rsidP="00BF46E1">
      <w:r w:rsidRPr="005307A3">
        <w:t>For MEs supporting BIP related to GPRS in UDP (i.e</w:t>
      </w:r>
      <w:r w:rsidR="0041528A" w:rsidRPr="005307A3">
        <w:t>.</w:t>
      </w:r>
      <w:r w:rsidRPr="005307A3">
        <w:t xml:space="preserv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77662A2C" w14:textId="77777777" w:rsidR="00BF46E1" w:rsidRPr="005307A3" w:rsidRDefault="00BF46E1" w:rsidP="00BF46E1">
      <w:r w:rsidRPr="005307A3">
        <w:t>The channel identifier value used for these tests is set to 1 as an example.</w:t>
      </w:r>
    </w:p>
    <w:p w14:paraId="256CD23F" w14:textId="77777777" w:rsidR="00BF46E1" w:rsidRPr="005307A3" w:rsidRDefault="00BF46E1" w:rsidP="00BF46E1">
      <w:r w:rsidRPr="005307A3">
        <w:t>This channel identifier is dependent on the ME's default channel identifier as declared in table A.2/27.</w:t>
      </w:r>
    </w:p>
    <w:p w14:paraId="5ACA82E4"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260C5406"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420032EF" w14:textId="77777777" w:rsidR="00BF46E1" w:rsidRPr="005307A3" w:rsidRDefault="00BF46E1" w:rsidP="00BF46E1">
      <w:r w:rsidRPr="005307A3">
        <w:t>Bearer Parameters:</w:t>
      </w:r>
      <w:r w:rsidRPr="005307A3">
        <w:tab/>
      </w:r>
      <w:r w:rsidRPr="005307A3">
        <w:tab/>
        <w:t>Same Bearer Parameters as defined in 27.22.4.27.2.4.1</w:t>
      </w:r>
    </w:p>
    <w:p w14:paraId="1CAEE2FA" w14:textId="77777777" w:rsidR="00BF46E1" w:rsidRPr="005307A3" w:rsidRDefault="00BF46E1" w:rsidP="00BF46E1">
      <w:r w:rsidRPr="005307A3">
        <w:t>GPRS Parameters:</w:t>
      </w:r>
      <w:r w:rsidRPr="005307A3">
        <w:tab/>
      </w:r>
      <w:r w:rsidRPr="005307A3">
        <w:tab/>
        <w:t>Same GPRS Parameters as defined in 27.22.4.27.2.4.1</w:t>
      </w:r>
    </w:p>
    <w:p w14:paraId="7C4656BA" w14:textId="77777777" w:rsidR="00BF46E1" w:rsidRPr="005307A3" w:rsidRDefault="00BF46E1" w:rsidP="00BF46E1">
      <w:r w:rsidRPr="005307A3">
        <w:t>UICC/ME interface transport level:</w:t>
      </w:r>
      <w:r w:rsidRPr="005307A3">
        <w:tab/>
        <w:t>Same UICC/ME transport interface level as defined in 27.22.4.27.2.4.1</w:t>
      </w:r>
    </w:p>
    <w:p w14:paraId="317A0978" w14:textId="65F195EB" w:rsidR="00BF46E1" w:rsidRPr="005307A3" w:rsidRDefault="00BF46E1" w:rsidP="00BF46E1">
      <w:r w:rsidRPr="005307A3">
        <w:t>Data destination address:</w:t>
      </w:r>
      <w:r w:rsidRPr="005307A3">
        <w:tab/>
        <w:t>Same Data Destination Address as defined in 27.22.4.27.2.4.1.</w:t>
      </w:r>
    </w:p>
    <w:p w14:paraId="31CA09A6" w14:textId="77777777" w:rsidR="00BF46E1" w:rsidRPr="005307A3" w:rsidRDefault="00BF46E1" w:rsidP="00BF46E1">
      <w:pPr>
        <w:pStyle w:val="H6"/>
      </w:pPr>
      <w:r w:rsidRPr="005307A3">
        <w:lastRenderedPageBreak/>
        <w:t>27.22.4.29.2.8.4.2</w:t>
      </w:r>
      <w:r w:rsidRPr="005307A3">
        <w:tab/>
        <w:t>Procedure</w:t>
      </w:r>
    </w:p>
    <w:p w14:paraId="2EE102F7" w14:textId="77777777" w:rsidR="00BF46E1" w:rsidRPr="005307A3" w:rsidRDefault="00BF46E1" w:rsidP="00BF46E1">
      <w:pPr>
        <w:pStyle w:val="TH"/>
      </w:pPr>
      <w:r w:rsidRPr="005307A3">
        <w:t>Expected sequence 2.8 (RECEIVE DATA, with Text Attribute – Underline On)</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3B8CAA7D" w14:textId="77777777" w:rsidTr="00195D76">
        <w:trPr>
          <w:cantSplit/>
          <w:jc w:val="center"/>
        </w:trPr>
        <w:tc>
          <w:tcPr>
            <w:tcW w:w="574" w:type="dxa"/>
            <w:tcBorders>
              <w:top w:val="single" w:sz="6" w:space="0" w:color="auto"/>
              <w:left w:val="single" w:sz="6" w:space="0" w:color="auto"/>
              <w:right w:val="single" w:sz="6" w:space="0" w:color="auto"/>
            </w:tcBorders>
          </w:tcPr>
          <w:p w14:paraId="093B9985"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4E7D4A59"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379A19AA"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2DD766BA" w14:textId="77777777" w:rsidR="00BF46E1" w:rsidRPr="005307A3" w:rsidRDefault="00BF46E1" w:rsidP="00195D76">
            <w:pPr>
              <w:pStyle w:val="TAH"/>
            </w:pPr>
            <w:r w:rsidRPr="005307A3">
              <w:t>Comments</w:t>
            </w:r>
          </w:p>
        </w:tc>
      </w:tr>
      <w:tr w:rsidR="00BF46E1" w:rsidRPr="005307A3" w14:paraId="694ECB53" w14:textId="77777777" w:rsidTr="00195D76">
        <w:trPr>
          <w:cantSplit/>
          <w:jc w:val="center"/>
        </w:trPr>
        <w:tc>
          <w:tcPr>
            <w:tcW w:w="574" w:type="dxa"/>
            <w:tcBorders>
              <w:top w:val="single" w:sz="6" w:space="0" w:color="auto"/>
              <w:left w:val="single" w:sz="6" w:space="0" w:color="auto"/>
              <w:right w:val="single" w:sz="6" w:space="0" w:color="auto"/>
            </w:tcBorders>
          </w:tcPr>
          <w:p w14:paraId="1E754ABD"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14C0F986"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4A313A62"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5D999DFD" w14:textId="77777777" w:rsidR="00BF46E1" w:rsidRPr="005307A3" w:rsidRDefault="00BF46E1" w:rsidP="00195D76">
            <w:pPr>
              <w:pStyle w:val="TAL"/>
            </w:pPr>
          </w:p>
        </w:tc>
      </w:tr>
      <w:tr w:rsidR="00BF46E1" w:rsidRPr="005307A3" w14:paraId="44958B88" w14:textId="77777777" w:rsidTr="00195D76">
        <w:trPr>
          <w:cantSplit/>
          <w:jc w:val="center"/>
        </w:trPr>
        <w:tc>
          <w:tcPr>
            <w:tcW w:w="574" w:type="dxa"/>
            <w:tcBorders>
              <w:left w:val="single" w:sz="6" w:space="0" w:color="auto"/>
              <w:right w:val="single" w:sz="6" w:space="0" w:color="auto"/>
            </w:tcBorders>
          </w:tcPr>
          <w:p w14:paraId="0EDB15E2"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05E333B5"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7843477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81ABB70" w14:textId="77777777" w:rsidR="00BF46E1" w:rsidRPr="005307A3" w:rsidRDefault="00BF46E1" w:rsidP="00195D76">
            <w:pPr>
              <w:pStyle w:val="TAL"/>
            </w:pPr>
          </w:p>
        </w:tc>
      </w:tr>
      <w:tr w:rsidR="00BF46E1" w:rsidRPr="005307A3" w14:paraId="437FEA78" w14:textId="77777777" w:rsidTr="00195D76">
        <w:trPr>
          <w:cantSplit/>
          <w:jc w:val="center"/>
        </w:trPr>
        <w:tc>
          <w:tcPr>
            <w:tcW w:w="574" w:type="dxa"/>
            <w:tcBorders>
              <w:left w:val="single" w:sz="6" w:space="0" w:color="auto"/>
              <w:right w:val="single" w:sz="6" w:space="0" w:color="auto"/>
            </w:tcBorders>
          </w:tcPr>
          <w:p w14:paraId="3816C410"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5C6C639E"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45367B04"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561A2164" w14:textId="77777777" w:rsidR="00BF46E1" w:rsidRPr="005307A3" w:rsidRDefault="00BF46E1" w:rsidP="00195D76">
            <w:pPr>
              <w:pStyle w:val="TAL"/>
            </w:pPr>
          </w:p>
        </w:tc>
      </w:tr>
      <w:tr w:rsidR="00BF46E1" w:rsidRPr="005307A3" w14:paraId="203B4FB8" w14:textId="77777777" w:rsidTr="00195D76">
        <w:trPr>
          <w:cantSplit/>
          <w:jc w:val="center"/>
        </w:trPr>
        <w:tc>
          <w:tcPr>
            <w:tcW w:w="574" w:type="dxa"/>
            <w:tcBorders>
              <w:left w:val="single" w:sz="6" w:space="0" w:color="auto"/>
              <w:right w:val="single" w:sz="6" w:space="0" w:color="auto"/>
            </w:tcBorders>
          </w:tcPr>
          <w:p w14:paraId="1D52E213"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0FB7BCA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16CC6281"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39EBA590" w14:textId="77777777" w:rsidR="00BF46E1" w:rsidRPr="005307A3" w:rsidRDefault="00BF46E1" w:rsidP="00195D76">
            <w:pPr>
              <w:pStyle w:val="TAL"/>
            </w:pPr>
          </w:p>
        </w:tc>
      </w:tr>
      <w:tr w:rsidR="00BF46E1" w:rsidRPr="005307A3" w14:paraId="1F719934" w14:textId="77777777" w:rsidTr="00195D76">
        <w:trPr>
          <w:cantSplit/>
          <w:jc w:val="center"/>
        </w:trPr>
        <w:tc>
          <w:tcPr>
            <w:tcW w:w="574" w:type="dxa"/>
            <w:tcBorders>
              <w:left w:val="single" w:sz="6" w:space="0" w:color="auto"/>
              <w:right w:val="single" w:sz="6" w:space="0" w:color="auto"/>
            </w:tcBorders>
          </w:tcPr>
          <w:p w14:paraId="1E6E077C"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7E21D80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3690597"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1F0860AD" w14:textId="77777777" w:rsidR="00BF46E1" w:rsidRPr="005307A3" w:rsidRDefault="00BF46E1" w:rsidP="00195D76">
            <w:pPr>
              <w:pStyle w:val="TAL"/>
            </w:pPr>
            <w:r w:rsidRPr="005307A3">
              <w:t>See initial conditions</w:t>
            </w:r>
          </w:p>
        </w:tc>
      </w:tr>
      <w:tr w:rsidR="00BF46E1" w:rsidRPr="005307A3" w14:paraId="03B57AC9" w14:textId="77777777" w:rsidTr="00195D76">
        <w:trPr>
          <w:cantSplit/>
          <w:jc w:val="center"/>
        </w:trPr>
        <w:tc>
          <w:tcPr>
            <w:tcW w:w="574" w:type="dxa"/>
            <w:tcBorders>
              <w:left w:val="single" w:sz="6" w:space="0" w:color="auto"/>
              <w:right w:val="single" w:sz="6" w:space="0" w:color="auto"/>
            </w:tcBorders>
          </w:tcPr>
          <w:p w14:paraId="640F16E3"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31EDE8B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F06988B"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B16C5F8" w14:textId="77777777" w:rsidR="00BF46E1" w:rsidRPr="005307A3" w:rsidRDefault="00BF46E1" w:rsidP="00195D76">
            <w:pPr>
              <w:pStyle w:val="TAL"/>
            </w:pPr>
          </w:p>
        </w:tc>
      </w:tr>
      <w:tr w:rsidR="00BF46E1" w:rsidRPr="005307A3" w14:paraId="5BDF23EB" w14:textId="77777777" w:rsidTr="00195D76">
        <w:trPr>
          <w:cantSplit/>
          <w:jc w:val="center"/>
        </w:trPr>
        <w:tc>
          <w:tcPr>
            <w:tcW w:w="574" w:type="dxa"/>
            <w:tcBorders>
              <w:left w:val="single" w:sz="6" w:space="0" w:color="auto"/>
              <w:right w:val="single" w:sz="6" w:space="0" w:color="auto"/>
            </w:tcBorders>
          </w:tcPr>
          <w:p w14:paraId="643433A1"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41AD93A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B078581"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2A99730B" w14:textId="77777777" w:rsidR="00BF46E1" w:rsidRPr="005307A3" w:rsidRDefault="00BF46E1" w:rsidP="00195D76">
            <w:pPr>
              <w:pStyle w:val="TAL"/>
            </w:pPr>
          </w:p>
        </w:tc>
      </w:tr>
      <w:tr w:rsidR="00BF46E1" w:rsidRPr="005307A3" w14:paraId="1463E6CC" w14:textId="77777777" w:rsidTr="00195D76">
        <w:trPr>
          <w:cantSplit/>
          <w:jc w:val="center"/>
        </w:trPr>
        <w:tc>
          <w:tcPr>
            <w:tcW w:w="574" w:type="dxa"/>
            <w:tcBorders>
              <w:left w:val="single" w:sz="6" w:space="0" w:color="auto"/>
              <w:right w:val="single" w:sz="6" w:space="0" w:color="auto"/>
            </w:tcBorders>
          </w:tcPr>
          <w:p w14:paraId="1A71CDAF"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1AEC67DA"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7A58CF4A"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3C153375" w14:textId="77777777" w:rsidR="00BF46E1" w:rsidRPr="005307A3" w:rsidRDefault="00BF46E1" w:rsidP="00195D76">
            <w:pPr>
              <w:pStyle w:val="TAL"/>
            </w:pPr>
          </w:p>
        </w:tc>
      </w:tr>
      <w:tr w:rsidR="00BF46E1" w:rsidRPr="005307A3" w14:paraId="7172B8A7" w14:textId="77777777" w:rsidTr="00195D76">
        <w:trPr>
          <w:cantSplit/>
          <w:jc w:val="center"/>
        </w:trPr>
        <w:tc>
          <w:tcPr>
            <w:tcW w:w="574" w:type="dxa"/>
            <w:tcBorders>
              <w:left w:val="single" w:sz="6" w:space="0" w:color="auto"/>
              <w:right w:val="single" w:sz="6" w:space="0" w:color="auto"/>
            </w:tcBorders>
          </w:tcPr>
          <w:p w14:paraId="5799EB09"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46DAAAAF"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4DD2E36D"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2E6B9CFF" w14:textId="77777777" w:rsidR="00BF46E1" w:rsidRPr="005307A3" w:rsidRDefault="00BF46E1" w:rsidP="00195D76">
            <w:pPr>
              <w:pStyle w:val="TAL"/>
            </w:pPr>
            <w:r w:rsidRPr="005307A3">
              <w:t>[The UE may request IPv4 or IPv4v6 address as PDP type.]</w:t>
            </w:r>
          </w:p>
        </w:tc>
      </w:tr>
      <w:tr w:rsidR="00BF46E1" w:rsidRPr="005307A3" w14:paraId="52D705EC" w14:textId="77777777" w:rsidTr="00195D76">
        <w:trPr>
          <w:cantSplit/>
          <w:jc w:val="center"/>
        </w:trPr>
        <w:tc>
          <w:tcPr>
            <w:tcW w:w="574" w:type="dxa"/>
            <w:tcBorders>
              <w:left w:val="single" w:sz="6" w:space="0" w:color="auto"/>
              <w:right w:val="single" w:sz="6" w:space="0" w:color="auto"/>
            </w:tcBorders>
          </w:tcPr>
          <w:p w14:paraId="5922CC96"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270F8251"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19071F84"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4150C65F" w14:textId="77777777" w:rsidR="00BF46E1" w:rsidRPr="005307A3" w:rsidRDefault="00BF46E1" w:rsidP="00195D76">
            <w:pPr>
              <w:pStyle w:val="TAL"/>
            </w:pPr>
          </w:p>
        </w:tc>
      </w:tr>
      <w:tr w:rsidR="00BF46E1" w:rsidRPr="005307A3" w14:paraId="42A6F679" w14:textId="77777777" w:rsidTr="00195D76">
        <w:trPr>
          <w:cantSplit/>
          <w:jc w:val="center"/>
        </w:trPr>
        <w:tc>
          <w:tcPr>
            <w:tcW w:w="574" w:type="dxa"/>
            <w:tcBorders>
              <w:left w:val="single" w:sz="6" w:space="0" w:color="auto"/>
              <w:right w:val="single" w:sz="6" w:space="0" w:color="auto"/>
            </w:tcBorders>
          </w:tcPr>
          <w:p w14:paraId="1E0B1FA7"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2BCA193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337359F" w14:textId="77777777" w:rsidR="00BF46E1" w:rsidRPr="005307A3" w:rsidRDefault="00BF46E1" w:rsidP="00195D76">
            <w:pPr>
              <w:pStyle w:val="TAL"/>
            </w:pPr>
            <w:r w:rsidRPr="005307A3">
              <w:t>TERMINAL RESPONSE: OPEN CHANNEL 1.1.1A</w:t>
            </w:r>
          </w:p>
          <w:p w14:paraId="7810BCEC" w14:textId="77777777" w:rsidR="00BF46E1" w:rsidRPr="005307A3" w:rsidRDefault="00BF46E1" w:rsidP="00195D76">
            <w:pPr>
              <w:pStyle w:val="TAL"/>
            </w:pPr>
            <w:r w:rsidRPr="005307A3">
              <w:t>or</w:t>
            </w:r>
          </w:p>
          <w:p w14:paraId="352C915D"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09D16F49" w14:textId="77777777" w:rsidR="00BF46E1" w:rsidRPr="005307A3" w:rsidRDefault="00BF46E1" w:rsidP="00195D76">
            <w:pPr>
              <w:pStyle w:val="TAL"/>
            </w:pPr>
            <w:r w:rsidRPr="005307A3">
              <w:t>[Command performed successfully]</w:t>
            </w:r>
          </w:p>
        </w:tc>
      </w:tr>
      <w:tr w:rsidR="00BF46E1" w:rsidRPr="005307A3" w14:paraId="54D80EBC" w14:textId="77777777" w:rsidTr="00195D76">
        <w:trPr>
          <w:cantSplit/>
          <w:jc w:val="center"/>
        </w:trPr>
        <w:tc>
          <w:tcPr>
            <w:tcW w:w="574" w:type="dxa"/>
            <w:tcBorders>
              <w:left w:val="single" w:sz="6" w:space="0" w:color="auto"/>
              <w:right w:val="single" w:sz="6" w:space="0" w:color="auto"/>
            </w:tcBorders>
          </w:tcPr>
          <w:p w14:paraId="1A4A4737"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2E9AD8D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57E152A"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50FEAA4C" w14:textId="77777777" w:rsidR="00BF46E1" w:rsidRPr="005307A3" w:rsidRDefault="00BF46E1" w:rsidP="00195D76">
            <w:pPr>
              <w:pStyle w:val="TAL"/>
            </w:pPr>
          </w:p>
        </w:tc>
      </w:tr>
      <w:tr w:rsidR="00BF46E1" w:rsidRPr="005307A3" w14:paraId="7BD9A145" w14:textId="77777777" w:rsidTr="00195D76">
        <w:trPr>
          <w:cantSplit/>
          <w:jc w:val="center"/>
        </w:trPr>
        <w:tc>
          <w:tcPr>
            <w:tcW w:w="574" w:type="dxa"/>
            <w:tcBorders>
              <w:left w:val="single" w:sz="6" w:space="0" w:color="auto"/>
              <w:right w:val="single" w:sz="6" w:space="0" w:color="auto"/>
            </w:tcBorders>
          </w:tcPr>
          <w:p w14:paraId="7FBA1610"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20ED66D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E8FFA4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4819FBC" w14:textId="77777777" w:rsidR="00BF46E1" w:rsidRPr="005307A3" w:rsidRDefault="00BF46E1" w:rsidP="00195D76">
            <w:pPr>
              <w:pStyle w:val="TAL"/>
            </w:pPr>
          </w:p>
        </w:tc>
      </w:tr>
      <w:tr w:rsidR="00BF46E1" w:rsidRPr="005307A3" w14:paraId="20963468" w14:textId="77777777" w:rsidTr="00195D76">
        <w:trPr>
          <w:cantSplit/>
          <w:jc w:val="center"/>
        </w:trPr>
        <w:tc>
          <w:tcPr>
            <w:tcW w:w="574" w:type="dxa"/>
            <w:tcBorders>
              <w:left w:val="single" w:sz="6" w:space="0" w:color="auto"/>
              <w:right w:val="single" w:sz="6" w:space="0" w:color="auto"/>
            </w:tcBorders>
          </w:tcPr>
          <w:p w14:paraId="670CDA30"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731B42A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7D99526"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713BDCE5" w14:textId="77777777" w:rsidR="00BF46E1" w:rsidRPr="005307A3" w:rsidRDefault="00BF46E1" w:rsidP="00195D76">
            <w:pPr>
              <w:pStyle w:val="TAL"/>
            </w:pPr>
          </w:p>
        </w:tc>
      </w:tr>
      <w:tr w:rsidR="00BF46E1" w:rsidRPr="005307A3" w14:paraId="53E351F9" w14:textId="77777777" w:rsidTr="00195D76">
        <w:trPr>
          <w:cantSplit/>
          <w:jc w:val="center"/>
        </w:trPr>
        <w:tc>
          <w:tcPr>
            <w:tcW w:w="574" w:type="dxa"/>
            <w:tcBorders>
              <w:left w:val="single" w:sz="6" w:space="0" w:color="auto"/>
              <w:right w:val="single" w:sz="6" w:space="0" w:color="auto"/>
            </w:tcBorders>
          </w:tcPr>
          <w:p w14:paraId="3D652CF5"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6D7A8F2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11D32822"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6CB76D27" w14:textId="77777777" w:rsidR="00BF46E1" w:rsidRPr="005307A3" w:rsidRDefault="00BF46E1" w:rsidP="00195D76">
            <w:pPr>
              <w:pStyle w:val="TAL"/>
            </w:pPr>
            <w:r w:rsidRPr="005307A3">
              <w:t>[To retrieve ME's port number]</w:t>
            </w:r>
          </w:p>
        </w:tc>
      </w:tr>
      <w:tr w:rsidR="00BF46E1" w:rsidRPr="005307A3" w14:paraId="3C602C28" w14:textId="77777777" w:rsidTr="00195D76">
        <w:trPr>
          <w:cantSplit/>
          <w:jc w:val="center"/>
        </w:trPr>
        <w:tc>
          <w:tcPr>
            <w:tcW w:w="574" w:type="dxa"/>
            <w:tcBorders>
              <w:left w:val="single" w:sz="6" w:space="0" w:color="auto"/>
              <w:right w:val="single" w:sz="6" w:space="0" w:color="auto"/>
            </w:tcBorders>
          </w:tcPr>
          <w:p w14:paraId="52CCB15F"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11BD634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9966580"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09C096A7" w14:textId="77777777" w:rsidR="00BF46E1" w:rsidRPr="005307A3" w:rsidRDefault="00BF46E1" w:rsidP="00195D76">
            <w:pPr>
              <w:pStyle w:val="TAL"/>
            </w:pPr>
            <w:r w:rsidRPr="005307A3">
              <w:t>[Command performed successfully]</w:t>
            </w:r>
          </w:p>
        </w:tc>
      </w:tr>
      <w:tr w:rsidR="00BF46E1" w:rsidRPr="005307A3" w14:paraId="39E74A3B" w14:textId="77777777" w:rsidTr="00195D76">
        <w:trPr>
          <w:cantSplit/>
          <w:jc w:val="center"/>
        </w:trPr>
        <w:tc>
          <w:tcPr>
            <w:tcW w:w="574" w:type="dxa"/>
            <w:tcBorders>
              <w:left w:val="single" w:sz="6" w:space="0" w:color="auto"/>
              <w:right w:val="single" w:sz="6" w:space="0" w:color="auto"/>
            </w:tcBorders>
          </w:tcPr>
          <w:p w14:paraId="508AC9CE"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776CC46A"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2B81BE2"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0C126CDE" w14:textId="77777777" w:rsidR="00BF46E1" w:rsidRPr="005307A3" w:rsidRDefault="00BF46E1" w:rsidP="00195D76">
            <w:pPr>
              <w:pStyle w:val="TAL"/>
            </w:pPr>
          </w:p>
        </w:tc>
      </w:tr>
      <w:tr w:rsidR="00BF46E1" w:rsidRPr="005307A3" w14:paraId="3E45D008" w14:textId="77777777" w:rsidTr="00195D76">
        <w:trPr>
          <w:cantSplit/>
          <w:jc w:val="center"/>
        </w:trPr>
        <w:tc>
          <w:tcPr>
            <w:tcW w:w="574" w:type="dxa"/>
            <w:tcBorders>
              <w:left w:val="single" w:sz="6" w:space="0" w:color="auto"/>
              <w:right w:val="single" w:sz="6" w:space="0" w:color="auto"/>
            </w:tcBorders>
          </w:tcPr>
          <w:p w14:paraId="79177B24"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14DC1FB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BBAAC0A"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2366EAAE" w14:textId="77777777" w:rsidR="00BF46E1" w:rsidRPr="005307A3" w:rsidRDefault="00BF46E1" w:rsidP="00195D76">
            <w:pPr>
              <w:pStyle w:val="TAL"/>
            </w:pPr>
            <w:r w:rsidRPr="005307A3">
              <w:t>(800 kBytes of data in the ME buffer)</w:t>
            </w:r>
          </w:p>
        </w:tc>
      </w:tr>
      <w:tr w:rsidR="00BF46E1" w:rsidRPr="005307A3" w14:paraId="121D9CDA" w14:textId="77777777" w:rsidTr="00195D76">
        <w:trPr>
          <w:cantSplit/>
          <w:jc w:val="center"/>
        </w:trPr>
        <w:tc>
          <w:tcPr>
            <w:tcW w:w="574" w:type="dxa"/>
            <w:tcBorders>
              <w:left w:val="single" w:sz="6" w:space="0" w:color="auto"/>
              <w:right w:val="single" w:sz="6" w:space="0" w:color="auto"/>
            </w:tcBorders>
          </w:tcPr>
          <w:p w14:paraId="174A8CF0"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220D985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E9A5AE8" w14:textId="77777777" w:rsidR="00BF46E1" w:rsidRPr="005307A3" w:rsidRDefault="00BF46E1" w:rsidP="00195D76">
            <w:pPr>
              <w:pStyle w:val="TAL"/>
            </w:pPr>
            <w:r w:rsidRPr="005307A3">
              <w:t>PROACTIVE COMMAND PENDING: RECEIVE DATA 2.8.1</w:t>
            </w:r>
          </w:p>
        </w:tc>
        <w:tc>
          <w:tcPr>
            <w:tcW w:w="3240" w:type="dxa"/>
            <w:tcBorders>
              <w:left w:val="single" w:sz="6" w:space="0" w:color="auto"/>
              <w:right w:val="single" w:sz="6" w:space="0" w:color="auto"/>
            </w:tcBorders>
          </w:tcPr>
          <w:p w14:paraId="029E688D" w14:textId="77777777" w:rsidR="00BF46E1" w:rsidRPr="005307A3" w:rsidRDefault="00BF46E1" w:rsidP="00195D76">
            <w:pPr>
              <w:pStyle w:val="TAL"/>
            </w:pPr>
          </w:p>
        </w:tc>
      </w:tr>
      <w:tr w:rsidR="00BF46E1" w:rsidRPr="005307A3" w14:paraId="5BD42EC8" w14:textId="77777777" w:rsidTr="00195D76">
        <w:trPr>
          <w:cantSplit/>
          <w:jc w:val="center"/>
        </w:trPr>
        <w:tc>
          <w:tcPr>
            <w:tcW w:w="574" w:type="dxa"/>
            <w:tcBorders>
              <w:left w:val="single" w:sz="6" w:space="0" w:color="auto"/>
              <w:right w:val="single" w:sz="6" w:space="0" w:color="auto"/>
            </w:tcBorders>
          </w:tcPr>
          <w:p w14:paraId="15171072"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30DEA73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8C13BCC"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81FED01" w14:textId="77777777" w:rsidR="00BF46E1" w:rsidRPr="005307A3" w:rsidRDefault="00BF46E1" w:rsidP="00195D76">
            <w:pPr>
              <w:pStyle w:val="TAL"/>
            </w:pPr>
          </w:p>
        </w:tc>
      </w:tr>
      <w:tr w:rsidR="00BF46E1" w:rsidRPr="005307A3" w14:paraId="59E32917" w14:textId="77777777" w:rsidTr="00195D76">
        <w:trPr>
          <w:cantSplit/>
          <w:jc w:val="center"/>
        </w:trPr>
        <w:tc>
          <w:tcPr>
            <w:tcW w:w="574" w:type="dxa"/>
            <w:tcBorders>
              <w:left w:val="single" w:sz="6" w:space="0" w:color="auto"/>
              <w:right w:val="single" w:sz="6" w:space="0" w:color="auto"/>
            </w:tcBorders>
          </w:tcPr>
          <w:p w14:paraId="76138C50"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66FADB3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0B89416" w14:textId="77777777" w:rsidR="00BF46E1" w:rsidRPr="005307A3" w:rsidRDefault="00BF46E1" w:rsidP="00195D76">
            <w:pPr>
              <w:pStyle w:val="TAL"/>
            </w:pPr>
            <w:r w:rsidRPr="005307A3">
              <w:t>PROACTIVE COMMAND: RECEIVE DATA 2.8.1</w:t>
            </w:r>
          </w:p>
        </w:tc>
        <w:tc>
          <w:tcPr>
            <w:tcW w:w="3240" w:type="dxa"/>
            <w:tcBorders>
              <w:left w:val="single" w:sz="6" w:space="0" w:color="auto"/>
              <w:right w:val="single" w:sz="6" w:space="0" w:color="auto"/>
            </w:tcBorders>
          </w:tcPr>
          <w:p w14:paraId="0415F84C" w14:textId="77777777" w:rsidR="00BF46E1" w:rsidRPr="005307A3" w:rsidRDefault="00BF46E1" w:rsidP="00195D76">
            <w:pPr>
              <w:pStyle w:val="TAL"/>
            </w:pPr>
            <w:r w:rsidRPr="005307A3">
              <w:t>200 Bytes with alpha identifier is displayed with underline on</w:t>
            </w:r>
          </w:p>
        </w:tc>
      </w:tr>
      <w:tr w:rsidR="00BF46E1" w:rsidRPr="005307A3" w14:paraId="508835BF" w14:textId="77777777" w:rsidTr="00195D76">
        <w:trPr>
          <w:cantSplit/>
          <w:jc w:val="center"/>
        </w:trPr>
        <w:tc>
          <w:tcPr>
            <w:tcW w:w="574" w:type="dxa"/>
            <w:tcBorders>
              <w:left w:val="single" w:sz="6" w:space="0" w:color="auto"/>
              <w:right w:val="single" w:sz="6" w:space="0" w:color="auto"/>
            </w:tcBorders>
          </w:tcPr>
          <w:p w14:paraId="7AAC3B02"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3C60ABE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3AF46E2" w14:textId="77777777" w:rsidR="00BF46E1" w:rsidRPr="005307A3" w:rsidRDefault="00BF46E1" w:rsidP="00195D76">
            <w:pPr>
              <w:pStyle w:val="TAL"/>
            </w:pPr>
            <w:r w:rsidRPr="005307A3">
              <w:t>TERMINAL RESPONSE: RECEIVE DATA 2.8.1</w:t>
            </w:r>
          </w:p>
        </w:tc>
        <w:tc>
          <w:tcPr>
            <w:tcW w:w="3240" w:type="dxa"/>
            <w:tcBorders>
              <w:left w:val="single" w:sz="6" w:space="0" w:color="auto"/>
              <w:right w:val="single" w:sz="6" w:space="0" w:color="auto"/>
            </w:tcBorders>
          </w:tcPr>
          <w:p w14:paraId="563F2C02" w14:textId="77777777" w:rsidR="00BF46E1" w:rsidRPr="005307A3" w:rsidRDefault="00BF46E1" w:rsidP="00195D76">
            <w:pPr>
              <w:pStyle w:val="TAL"/>
            </w:pPr>
          </w:p>
        </w:tc>
      </w:tr>
      <w:tr w:rsidR="00BF46E1" w:rsidRPr="005307A3" w14:paraId="1A97594B" w14:textId="77777777" w:rsidTr="00195D76">
        <w:trPr>
          <w:cantSplit/>
          <w:jc w:val="center"/>
        </w:trPr>
        <w:tc>
          <w:tcPr>
            <w:tcW w:w="574" w:type="dxa"/>
            <w:tcBorders>
              <w:left w:val="single" w:sz="6" w:space="0" w:color="auto"/>
              <w:right w:val="single" w:sz="6" w:space="0" w:color="auto"/>
            </w:tcBorders>
          </w:tcPr>
          <w:p w14:paraId="1482C53E"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77D5A1B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9AA6457" w14:textId="77777777" w:rsidR="00BF46E1" w:rsidRPr="005307A3" w:rsidRDefault="00BF46E1" w:rsidP="00195D76">
            <w:pPr>
              <w:pStyle w:val="TAL"/>
            </w:pPr>
            <w:r w:rsidRPr="005307A3">
              <w:t>PROACTIVE COMMAND PENDING: RECEIVE DATA 2.8.2</w:t>
            </w:r>
          </w:p>
        </w:tc>
        <w:tc>
          <w:tcPr>
            <w:tcW w:w="3240" w:type="dxa"/>
            <w:tcBorders>
              <w:left w:val="single" w:sz="6" w:space="0" w:color="auto"/>
              <w:right w:val="single" w:sz="6" w:space="0" w:color="auto"/>
            </w:tcBorders>
          </w:tcPr>
          <w:p w14:paraId="78D83C89" w14:textId="77777777" w:rsidR="00BF46E1" w:rsidRPr="005307A3" w:rsidRDefault="00BF46E1" w:rsidP="00195D76">
            <w:pPr>
              <w:pStyle w:val="TAL"/>
            </w:pPr>
          </w:p>
        </w:tc>
      </w:tr>
      <w:tr w:rsidR="00BF46E1" w:rsidRPr="005307A3" w14:paraId="0AFBCB9F" w14:textId="77777777" w:rsidTr="00195D76">
        <w:trPr>
          <w:cantSplit/>
          <w:jc w:val="center"/>
        </w:trPr>
        <w:tc>
          <w:tcPr>
            <w:tcW w:w="574" w:type="dxa"/>
            <w:tcBorders>
              <w:left w:val="single" w:sz="6" w:space="0" w:color="auto"/>
              <w:right w:val="single" w:sz="6" w:space="0" w:color="auto"/>
            </w:tcBorders>
          </w:tcPr>
          <w:p w14:paraId="3B496019"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08F86E5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DAE79A4"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97D6796" w14:textId="77777777" w:rsidR="00BF46E1" w:rsidRPr="005307A3" w:rsidRDefault="00BF46E1" w:rsidP="00195D76">
            <w:pPr>
              <w:pStyle w:val="TAL"/>
            </w:pPr>
          </w:p>
        </w:tc>
      </w:tr>
      <w:tr w:rsidR="00BF46E1" w:rsidRPr="005307A3" w14:paraId="597DC93E" w14:textId="77777777" w:rsidTr="00195D76">
        <w:trPr>
          <w:cantSplit/>
          <w:jc w:val="center"/>
        </w:trPr>
        <w:tc>
          <w:tcPr>
            <w:tcW w:w="574" w:type="dxa"/>
            <w:tcBorders>
              <w:left w:val="single" w:sz="6" w:space="0" w:color="auto"/>
              <w:right w:val="single" w:sz="6" w:space="0" w:color="auto"/>
            </w:tcBorders>
          </w:tcPr>
          <w:p w14:paraId="78BF5C57"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60465DA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684C198" w14:textId="77777777" w:rsidR="00BF46E1" w:rsidRPr="005307A3" w:rsidRDefault="00BF46E1" w:rsidP="00195D76">
            <w:pPr>
              <w:pStyle w:val="TAL"/>
            </w:pPr>
            <w:r w:rsidRPr="005307A3">
              <w:t>PROACTIVE COMMAND: RECEIVE DATA 2.8.2</w:t>
            </w:r>
          </w:p>
        </w:tc>
        <w:tc>
          <w:tcPr>
            <w:tcW w:w="3240" w:type="dxa"/>
            <w:tcBorders>
              <w:left w:val="single" w:sz="6" w:space="0" w:color="auto"/>
              <w:right w:val="single" w:sz="6" w:space="0" w:color="auto"/>
            </w:tcBorders>
          </w:tcPr>
          <w:p w14:paraId="2E038E7B" w14:textId="77777777" w:rsidR="00BF46E1" w:rsidRPr="005307A3" w:rsidRDefault="00BF46E1" w:rsidP="00195D76">
            <w:pPr>
              <w:pStyle w:val="TAL"/>
            </w:pPr>
            <w:r w:rsidRPr="005307A3">
              <w:t>200 Bytes with alpha identifier is displayed with underline off</w:t>
            </w:r>
          </w:p>
        </w:tc>
      </w:tr>
      <w:tr w:rsidR="00BF46E1" w:rsidRPr="005307A3" w14:paraId="19EF25B5" w14:textId="77777777" w:rsidTr="00195D76">
        <w:trPr>
          <w:cantSplit/>
          <w:jc w:val="center"/>
        </w:trPr>
        <w:tc>
          <w:tcPr>
            <w:tcW w:w="574" w:type="dxa"/>
            <w:tcBorders>
              <w:left w:val="single" w:sz="6" w:space="0" w:color="auto"/>
              <w:right w:val="single" w:sz="6" w:space="0" w:color="auto"/>
            </w:tcBorders>
          </w:tcPr>
          <w:p w14:paraId="499E3114"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54CDB92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73444AA1" w14:textId="77777777" w:rsidR="00BF46E1" w:rsidRPr="005307A3" w:rsidRDefault="00BF46E1" w:rsidP="00195D76">
            <w:pPr>
              <w:pStyle w:val="TAL"/>
            </w:pPr>
            <w:r w:rsidRPr="005307A3">
              <w:t>TERMINAL RESPONSE: RECEIVE DATA 2.8.1</w:t>
            </w:r>
          </w:p>
        </w:tc>
        <w:tc>
          <w:tcPr>
            <w:tcW w:w="3240" w:type="dxa"/>
            <w:tcBorders>
              <w:left w:val="single" w:sz="6" w:space="0" w:color="auto"/>
              <w:right w:val="single" w:sz="6" w:space="0" w:color="auto"/>
            </w:tcBorders>
          </w:tcPr>
          <w:p w14:paraId="1DEFF74E" w14:textId="77777777" w:rsidR="00BF46E1" w:rsidRPr="005307A3" w:rsidRDefault="00BF46E1" w:rsidP="00195D76">
            <w:pPr>
              <w:pStyle w:val="TAL"/>
            </w:pPr>
          </w:p>
        </w:tc>
      </w:tr>
      <w:tr w:rsidR="00BF46E1" w:rsidRPr="005307A3" w14:paraId="407C4709" w14:textId="77777777" w:rsidTr="00195D76">
        <w:trPr>
          <w:cantSplit/>
          <w:jc w:val="center"/>
        </w:trPr>
        <w:tc>
          <w:tcPr>
            <w:tcW w:w="574" w:type="dxa"/>
            <w:tcBorders>
              <w:left w:val="single" w:sz="6" w:space="0" w:color="auto"/>
              <w:right w:val="single" w:sz="6" w:space="0" w:color="auto"/>
            </w:tcBorders>
          </w:tcPr>
          <w:p w14:paraId="06865757"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6AD15C2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CC82850" w14:textId="77777777" w:rsidR="00BF46E1" w:rsidRPr="005307A3" w:rsidRDefault="00BF46E1" w:rsidP="00195D76">
            <w:pPr>
              <w:pStyle w:val="TAL"/>
            </w:pPr>
            <w:r w:rsidRPr="005307A3">
              <w:t>PROACTIVE COMMAND PENDING: RECEIVE DATA 2.8.1</w:t>
            </w:r>
          </w:p>
        </w:tc>
        <w:tc>
          <w:tcPr>
            <w:tcW w:w="3240" w:type="dxa"/>
            <w:tcBorders>
              <w:left w:val="single" w:sz="6" w:space="0" w:color="auto"/>
              <w:right w:val="single" w:sz="6" w:space="0" w:color="auto"/>
            </w:tcBorders>
          </w:tcPr>
          <w:p w14:paraId="25BF8C76" w14:textId="77777777" w:rsidR="00BF46E1" w:rsidRPr="005307A3" w:rsidRDefault="00BF46E1" w:rsidP="00195D76">
            <w:pPr>
              <w:pStyle w:val="TAL"/>
            </w:pPr>
          </w:p>
        </w:tc>
      </w:tr>
      <w:tr w:rsidR="00BF46E1" w:rsidRPr="005307A3" w14:paraId="42970783" w14:textId="77777777" w:rsidTr="00195D76">
        <w:trPr>
          <w:cantSplit/>
          <w:jc w:val="center"/>
        </w:trPr>
        <w:tc>
          <w:tcPr>
            <w:tcW w:w="574" w:type="dxa"/>
            <w:tcBorders>
              <w:left w:val="single" w:sz="6" w:space="0" w:color="auto"/>
              <w:right w:val="single" w:sz="6" w:space="0" w:color="auto"/>
            </w:tcBorders>
          </w:tcPr>
          <w:p w14:paraId="7ABDF8A3"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64F8734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A6B8AEB"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ABD1336" w14:textId="77777777" w:rsidR="00BF46E1" w:rsidRPr="005307A3" w:rsidRDefault="00BF46E1" w:rsidP="00195D76">
            <w:pPr>
              <w:pStyle w:val="TAL"/>
            </w:pPr>
          </w:p>
        </w:tc>
      </w:tr>
      <w:tr w:rsidR="00BF46E1" w:rsidRPr="005307A3" w14:paraId="3FFB3DEF" w14:textId="77777777" w:rsidTr="00195D76">
        <w:trPr>
          <w:cantSplit/>
          <w:jc w:val="center"/>
        </w:trPr>
        <w:tc>
          <w:tcPr>
            <w:tcW w:w="574" w:type="dxa"/>
            <w:tcBorders>
              <w:left w:val="single" w:sz="6" w:space="0" w:color="auto"/>
              <w:right w:val="single" w:sz="6" w:space="0" w:color="auto"/>
            </w:tcBorders>
          </w:tcPr>
          <w:p w14:paraId="37080109"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491C84F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625071C" w14:textId="77777777" w:rsidR="00BF46E1" w:rsidRPr="005307A3" w:rsidRDefault="00BF46E1" w:rsidP="00195D76">
            <w:pPr>
              <w:pStyle w:val="TAL"/>
            </w:pPr>
            <w:r w:rsidRPr="005307A3">
              <w:t>PROACTIVE COMMAND: RECEIVE DATA 2.8.1</w:t>
            </w:r>
          </w:p>
        </w:tc>
        <w:tc>
          <w:tcPr>
            <w:tcW w:w="3240" w:type="dxa"/>
            <w:tcBorders>
              <w:left w:val="single" w:sz="6" w:space="0" w:color="auto"/>
              <w:right w:val="single" w:sz="6" w:space="0" w:color="auto"/>
            </w:tcBorders>
          </w:tcPr>
          <w:p w14:paraId="358EBD26" w14:textId="77777777" w:rsidR="00BF46E1" w:rsidRPr="005307A3" w:rsidRDefault="00BF46E1" w:rsidP="00195D76">
            <w:pPr>
              <w:pStyle w:val="TAL"/>
            </w:pPr>
            <w:r w:rsidRPr="005307A3">
              <w:t>200 Bytes with alpha identifier is displayed with underline on</w:t>
            </w:r>
          </w:p>
        </w:tc>
      </w:tr>
      <w:tr w:rsidR="00BF46E1" w:rsidRPr="005307A3" w14:paraId="52434628" w14:textId="77777777" w:rsidTr="00195D76">
        <w:trPr>
          <w:cantSplit/>
          <w:jc w:val="center"/>
        </w:trPr>
        <w:tc>
          <w:tcPr>
            <w:tcW w:w="574" w:type="dxa"/>
            <w:tcBorders>
              <w:left w:val="single" w:sz="6" w:space="0" w:color="auto"/>
              <w:right w:val="single" w:sz="6" w:space="0" w:color="auto"/>
            </w:tcBorders>
          </w:tcPr>
          <w:p w14:paraId="2483DF94"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7224FDD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02C03F8" w14:textId="77777777" w:rsidR="00BF46E1" w:rsidRPr="005307A3" w:rsidRDefault="00BF46E1" w:rsidP="00195D76">
            <w:pPr>
              <w:pStyle w:val="TAL"/>
            </w:pPr>
            <w:r w:rsidRPr="005307A3">
              <w:t>TERMINAL RESPONSE: RECEIVE DATA 2.8.1</w:t>
            </w:r>
          </w:p>
        </w:tc>
        <w:tc>
          <w:tcPr>
            <w:tcW w:w="3240" w:type="dxa"/>
            <w:tcBorders>
              <w:left w:val="single" w:sz="6" w:space="0" w:color="auto"/>
              <w:right w:val="single" w:sz="6" w:space="0" w:color="auto"/>
            </w:tcBorders>
          </w:tcPr>
          <w:p w14:paraId="03A0FE2A" w14:textId="77777777" w:rsidR="00BF46E1" w:rsidRPr="005307A3" w:rsidRDefault="00BF46E1" w:rsidP="00195D76">
            <w:pPr>
              <w:pStyle w:val="TAL"/>
            </w:pPr>
          </w:p>
        </w:tc>
      </w:tr>
      <w:tr w:rsidR="00BF46E1" w:rsidRPr="005307A3" w14:paraId="3F7B9E46" w14:textId="77777777" w:rsidTr="00195D76">
        <w:trPr>
          <w:cantSplit/>
          <w:jc w:val="center"/>
        </w:trPr>
        <w:tc>
          <w:tcPr>
            <w:tcW w:w="574" w:type="dxa"/>
            <w:tcBorders>
              <w:left w:val="single" w:sz="6" w:space="0" w:color="auto"/>
              <w:right w:val="single" w:sz="6" w:space="0" w:color="auto"/>
            </w:tcBorders>
          </w:tcPr>
          <w:p w14:paraId="79E74F82"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39E22C6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34CE6720" w14:textId="77777777" w:rsidR="00BF46E1" w:rsidRPr="005307A3" w:rsidRDefault="00BF46E1" w:rsidP="00195D76">
            <w:pPr>
              <w:pStyle w:val="TAL"/>
            </w:pPr>
            <w:r w:rsidRPr="005307A3">
              <w:t>PROACTIVE COMMAND PENDING: RECEIVE DATA 2.8.3</w:t>
            </w:r>
          </w:p>
        </w:tc>
        <w:tc>
          <w:tcPr>
            <w:tcW w:w="3240" w:type="dxa"/>
            <w:tcBorders>
              <w:left w:val="single" w:sz="6" w:space="0" w:color="auto"/>
              <w:right w:val="single" w:sz="6" w:space="0" w:color="auto"/>
            </w:tcBorders>
          </w:tcPr>
          <w:p w14:paraId="6D570C31" w14:textId="77777777" w:rsidR="00BF46E1" w:rsidRPr="005307A3" w:rsidRDefault="00BF46E1" w:rsidP="00195D76">
            <w:pPr>
              <w:pStyle w:val="TAL"/>
            </w:pPr>
          </w:p>
        </w:tc>
      </w:tr>
      <w:tr w:rsidR="00BF46E1" w:rsidRPr="005307A3" w14:paraId="1789626F" w14:textId="77777777" w:rsidTr="00195D76">
        <w:trPr>
          <w:cantSplit/>
          <w:jc w:val="center"/>
        </w:trPr>
        <w:tc>
          <w:tcPr>
            <w:tcW w:w="574" w:type="dxa"/>
            <w:tcBorders>
              <w:left w:val="single" w:sz="6" w:space="0" w:color="auto"/>
              <w:right w:val="single" w:sz="6" w:space="0" w:color="auto"/>
            </w:tcBorders>
          </w:tcPr>
          <w:p w14:paraId="0473C19E"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67D78A3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2DF16B5"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37701B5" w14:textId="77777777" w:rsidR="00BF46E1" w:rsidRPr="005307A3" w:rsidRDefault="00BF46E1" w:rsidP="00195D76">
            <w:pPr>
              <w:pStyle w:val="TAL"/>
            </w:pPr>
          </w:p>
        </w:tc>
      </w:tr>
      <w:tr w:rsidR="00BF46E1" w:rsidRPr="005307A3" w14:paraId="25860AF1" w14:textId="77777777" w:rsidTr="00195D76">
        <w:trPr>
          <w:cantSplit/>
          <w:jc w:val="center"/>
        </w:trPr>
        <w:tc>
          <w:tcPr>
            <w:tcW w:w="574" w:type="dxa"/>
            <w:tcBorders>
              <w:left w:val="single" w:sz="6" w:space="0" w:color="auto"/>
              <w:right w:val="single" w:sz="6" w:space="0" w:color="auto"/>
            </w:tcBorders>
          </w:tcPr>
          <w:p w14:paraId="0C920276"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58751CF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FE42C9C" w14:textId="77777777" w:rsidR="00BF46E1" w:rsidRPr="005307A3" w:rsidRDefault="00BF46E1" w:rsidP="00195D76">
            <w:pPr>
              <w:pStyle w:val="TAL"/>
            </w:pPr>
            <w:r w:rsidRPr="005307A3">
              <w:t>PROACTIVE COMMAND: RECEIVE DATA 2.8.3</w:t>
            </w:r>
          </w:p>
        </w:tc>
        <w:tc>
          <w:tcPr>
            <w:tcW w:w="3240" w:type="dxa"/>
            <w:tcBorders>
              <w:left w:val="single" w:sz="6" w:space="0" w:color="auto"/>
              <w:right w:val="single" w:sz="6" w:space="0" w:color="auto"/>
            </w:tcBorders>
          </w:tcPr>
          <w:p w14:paraId="0F901519" w14:textId="77777777" w:rsidR="00BF46E1" w:rsidRPr="005307A3" w:rsidRDefault="00BF46E1" w:rsidP="00195D76">
            <w:pPr>
              <w:pStyle w:val="TAL"/>
            </w:pPr>
            <w:r w:rsidRPr="005307A3">
              <w:t>200 Bytes with alpha identifier is displayed with underline off</w:t>
            </w:r>
          </w:p>
        </w:tc>
      </w:tr>
      <w:tr w:rsidR="00BF46E1" w:rsidRPr="005307A3" w14:paraId="251B0627" w14:textId="77777777" w:rsidTr="00195D76">
        <w:trPr>
          <w:cantSplit/>
          <w:jc w:val="center"/>
        </w:trPr>
        <w:tc>
          <w:tcPr>
            <w:tcW w:w="574" w:type="dxa"/>
            <w:tcBorders>
              <w:left w:val="single" w:sz="6" w:space="0" w:color="auto"/>
              <w:bottom w:val="single" w:sz="4" w:space="0" w:color="auto"/>
              <w:right w:val="single" w:sz="6" w:space="0" w:color="auto"/>
            </w:tcBorders>
          </w:tcPr>
          <w:p w14:paraId="225E957F"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2199E9B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28A84E14" w14:textId="77777777" w:rsidR="00BF46E1" w:rsidRPr="005307A3" w:rsidRDefault="00BF46E1" w:rsidP="00195D76">
            <w:pPr>
              <w:pStyle w:val="TAL"/>
            </w:pPr>
            <w:r w:rsidRPr="005307A3">
              <w:t>TERMINAL RESPONSE: RECEIVE DATA 2.8.1</w:t>
            </w:r>
          </w:p>
        </w:tc>
        <w:tc>
          <w:tcPr>
            <w:tcW w:w="3240" w:type="dxa"/>
            <w:tcBorders>
              <w:left w:val="single" w:sz="6" w:space="0" w:color="auto"/>
              <w:bottom w:val="single" w:sz="4" w:space="0" w:color="auto"/>
              <w:right w:val="single" w:sz="6" w:space="0" w:color="auto"/>
            </w:tcBorders>
          </w:tcPr>
          <w:p w14:paraId="5BC81002" w14:textId="77777777" w:rsidR="00BF46E1" w:rsidRPr="005307A3" w:rsidRDefault="00BF46E1" w:rsidP="00195D76">
            <w:pPr>
              <w:pStyle w:val="TAL"/>
            </w:pPr>
          </w:p>
        </w:tc>
      </w:tr>
    </w:tbl>
    <w:p w14:paraId="18C7CF73" w14:textId="77777777" w:rsidR="00BF46E1" w:rsidRPr="005307A3" w:rsidRDefault="00BF46E1" w:rsidP="00BF46E1"/>
    <w:p w14:paraId="446E3AFB" w14:textId="77777777" w:rsidR="00BF46E1" w:rsidRPr="005307A3" w:rsidRDefault="00BF46E1" w:rsidP="00BF46E1">
      <w:r w:rsidRPr="005307A3">
        <w:t>PROACTIVE COMMAND: SEND DATA 1.1.1</w:t>
      </w:r>
    </w:p>
    <w:p w14:paraId="53D97E9B" w14:textId="77777777" w:rsidR="00BF46E1" w:rsidRPr="005307A3" w:rsidRDefault="00BF46E1" w:rsidP="0041528A">
      <w:pPr>
        <w:pStyle w:val="B1"/>
      </w:pPr>
      <w:r w:rsidRPr="005307A3">
        <w:lastRenderedPageBreak/>
        <w:tab/>
        <w:t>Same as PROACTIVE COMMAND: SEND DATA 1.1.1 in clause 27.22.4.29.1.4.2.</w:t>
      </w:r>
    </w:p>
    <w:p w14:paraId="3F0911C8" w14:textId="77777777" w:rsidR="00BF46E1" w:rsidRPr="005307A3" w:rsidRDefault="00BF46E1" w:rsidP="00BF46E1">
      <w:r w:rsidRPr="005307A3">
        <w:t>TERMINAL RESPONSE: SEND DATA 1.1.1</w:t>
      </w:r>
    </w:p>
    <w:p w14:paraId="59FC0C88" w14:textId="77777777" w:rsidR="00BF46E1" w:rsidRPr="005307A3" w:rsidRDefault="00BF46E1" w:rsidP="0041528A">
      <w:pPr>
        <w:pStyle w:val="B1"/>
      </w:pPr>
      <w:r w:rsidRPr="005307A3">
        <w:tab/>
        <w:t>Same as TERMINAL RESPONSE: SEND DATA 1.1.1 in clause 27.22.4.29.1.4.2.</w:t>
      </w:r>
    </w:p>
    <w:p w14:paraId="16EDE391" w14:textId="77777777" w:rsidR="00BF46E1" w:rsidRPr="005307A3" w:rsidRDefault="00BF46E1" w:rsidP="00BF46E1">
      <w:r w:rsidRPr="005307A3">
        <w:t>ENVELOPE: EVENT DOWNLOAD - Data available 2.1.1</w:t>
      </w:r>
    </w:p>
    <w:p w14:paraId="3F3FF45D" w14:textId="2EEA6239" w:rsidR="00BF46E1" w:rsidRPr="005307A3" w:rsidRDefault="0041528A" w:rsidP="0041528A">
      <w:pPr>
        <w:pStyle w:val="B1"/>
      </w:pPr>
      <w:r w:rsidRPr="005307A3">
        <w:tab/>
      </w:r>
      <w:r w:rsidR="00BF46E1" w:rsidRPr="005307A3">
        <w:t>Same as cl. 27.22.4.29.2.1.4.2, ENVELOPE: EVENT DOWNLOAD - Data available 2.1.1.</w:t>
      </w:r>
    </w:p>
    <w:p w14:paraId="581C3B4C" w14:textId="77777777" w:rsidR="00BF46E1" w:rsidRPr="005307A3" w:rsidRDefault="00BF46E1" w:rsidP="00BF46E1">
      <w:r w:rsidRPr="005307A3">
        <w:t>PROACTIVE COMMAND: RECEIVE DATA 2.8.1</w:t>
      </w:r>
    </w:p>
    <w:p w14:paraId="4E1BC686" w14:textId="77777777" w:rsidR="00BF46E1" w:rsidRPr="005307A3" w:rsidRDefault="00BF46E1" w:rsidP="00BF46E1">
      <w:r w:rsidRPr="005307A3">
        <w:t>Logically:</w:t>
      </w:r>
    </w:p>
    <w:p w14:paraId="1A9BDC72" w14:textId="77777777" w:rsidR="00BF46E1" w:rsidRPr="005307A3" w:rsidRDefault="00BF46E1" w:rsidP="0041528A">
      <w:pPr>
        <w:pStyle w:val="EW"/>
      </w:pPr>
      <w:r w:rsidRPr="005307A3">
        <w:t>Command details</w:t>
      </w:r>
    </w:p>
    <w:p w14:paraId="6864CC1E" w14:textId="77777777" w:rsidR="00BF46E1" w:rsidRPr="005307A3" w:rsidRDefault="00BF46E1" w:rsidP="0041528A">
      <w:pPr>
        <w:pStyle w:val="EW"/>
      </w:pPr>
      <w:r w:rsidRPr="005307A3">
        <w:tab/>
        <w:t>Command number:</w:t>
      </w:r>
      <w:r w:rsidRPr="005307A3">
        <w:tab/>
        <w:t>1</w:t>
      </w:r>
    </w:p>
    <w:p w14:paraId="7DF77868" w14:textId="77777777" w:rsidR="00BF46E1" w:rsidRPr="005307A3" w:rsidRDefault="00BF46E1" w:rsidP="0041528A">
      <w:pPr>
        <w:pStyle w:val="EW"/>
      </w:pPr>
      <w:r w:rsidRPr="005307A3">
        <w:tab/>
        <w:t>Command type:</w:t>
      </w:r>
      <w:r w:rsidRPr="005307A3">
        <w:tab/>
        <w:t>RECEIVE DATA</w:t>
      </w:r>
    </w:p>
    <w:p w14:paraId="19D321FF" w14:textId="77777777" w:rsidR="00BF46E1" w:rsidRPr="005307A3" w:rsidRDefault="00BF46E1" w:rsidP="0041528A">
      <w:pPr>
        <w:pStyle w:val="EW"/>
      </w:pPr>
      <w:r w:rsidRPr="005307A3">
        <w:tab/>
        <w:t>Command qualifier:</w:t>
      </w:r>
      <w:r w:rsidRPr="005307A3">
        <w:tab/>
        <w:t>RFU</w:t>
      </w:r>
    </w:p>
    <w:p w14:paraId="53CC02FC" w14:textId="77777777" w:rsidR="00BF46E1" w:rsidRPr="005307A3" w:rsidRDefault="00BF46E1" w:rsidP="0041528A">
      <w:pPr>
        <w:pStyle w:val="EW"/>
      </w:pPr>
      <w:r w:rsidRPr="005307A3">
        <w:t>Device identities</w:t>
      </w:r>
    </w:p>
    <w:p w14:paraId="549B6519" w14:textId="77777777" w:rsidR="00BF46E1" w:rsidRPr="005307A3" w:rsidRDefault="00BF46E1" w:rsidP="0041528A">
      <w:pPr>
        <w:pStyle w:val="EW"/>
      </w:pPr>
      <w:r w:rsidRPr="005307A3">
        <w:tab/>
        <w:t>Source device:</w:t>
      </w:r>
      <w:r w:rsidRPr="005307A3">
        <w:tab/>
        <w:t>UICC</w:t>
      </w:r>
    </w:p>
    <w:p w14:paraId="68824AF8" w14:textId="77777777" w:rsidR="00BF46E1" w:rsidRPr="005307A3" w:rsidRDefault="00BF46E1" w:rsidP="0041528A">
      <w:pPr>
        <w:pStyle w:val="EW"/>
      </w:pPr>
      <w:r w:rsidRPr="005307A3">
        <w:tab/>
        <w:t>Destination device:</w:t>
      </w:r>
      <w:r w:rsidRPr="005307A3">
        <w:tab/>
        <w:t>Channel 1</w:t>
      </w:r>
      <w:r w:rsidRPr="005307A3">
        <w:tab/>
      </w:r>
    </w:p>
    <w:p w14:paraId="6982F298" w14:textId="77777777" w:rsidR="00BF46E1" w:rsidRPr="005307A3" w:rsidRDefault="00BF46E1" w:rsidP="0041528A">
      <w:pPr>
        <w:pStyle w:val="EW"/>
      </w:pPr>
      <w:r w:rsidRPr="005307A3">
        <w:t>Alpha Identifier</w:t>
      </w:r>
      <w:r w:rsidRPr="005307A3">
        <w:tab/>
        <w:t>"Receive Data 1"</w:t>
      </w:r>
    </w:p>
    <w:p w14:paraId="5FA19DA3" w14:textId="77777777" w:rsidR="00BF46E1" w:rsidRPr="005307A3" w:rsidRDefault="00BF46E1" w:rsidP="0041528A">
      <w:pPr>
        <w:pStyle w:val="EW"/>
      </w:pPr>
      <w:r w:rsidRPr="005307A3">
        <w:t>Channel Data Length</w:t>
      </w:r>
    </w:p>
    <w:p w14:paraId="5629700C" w14:textId="77777777" w:rsidR="00BF46E1" w:rsidRPr="005307A3" w:rsidRDefault="00BF46E1" w:rsidP="0041528A">
      <w:pPr>
        <w:pStyle w:val="EW"/>
      </w:pPr>
      <w:r w:rsidRPr="005307A3">
        <w:t>Channel Data Length:</w:t>
      </w:r>
      <w:r w:rsidRPr="005307A3">
        <w:tab/>
        <w:t>200</w:t>
      </w:r>
    </w:p>
    <w:p w14:paraId="0EBC638A" w14:textId="77777777" w:rsidR="00BF46E1" w:rsidRPr="005307A3" w:rsidRDefault="00BF46E1" w:rsidP="0041528A">
      <w:pPr>
        <w:pStyle w:val="EW"/>
      </w:pPr>
      <w:r w:rsidRPr="005307A3">
        <w:t>Text Attribute</w:t>
      </w:r>
    </w:p>
    <w:p w14:paraId="6C435D2D" w14:textId="77777777" w:rsidR="00BF46E1" w:rsidRPr="005307A3" w:rsidRDefault="00BF46E1" w:rsidP="0041528A">
      <w:pPr>
        <w:pStyle w:val="EW"/>
      </w:pPr>
      <w:r w:rsidRPr="005307A3">
        <w:tab/>
        <w:t>Formatting position:</w:t>
      </w:r>
      <w:r w:rsidRPr="005307A3">
        <w:tab/>
        <w:t>0</w:t>
      </w:r>
    </w:p>
    <w:p w14:paraId="6F5A8274" w14:textId="77777777" w:rsidR="00BF46E1" w:rsidRPr="005307A3" w:rsidRDefault="00BF46E1" w:rsidP="0041528A">
      <w:pPr>
        <w:pStyle w:val="EW"/>
      </w:pPr>
      <w:r w:rsidRPr="005307A3">
        <w:tab/>
        <w:t>Formatting length:</w:t>
      </w:r>
      <w:r w:rsidRPr="005307A3">
        <w:tab/>
        <w:t>14</w:t>
      </w:r>
    </w:p>
    <w:p w14:paraId="7E4B86C3" w14:textId="77777777" w:rsidR="00BF46E1" w:rsidRPr="005307A3" w:rsidRDefault="00BF46E1" w:rsidP="0041528A">
      <w:pPr>
        <w:pStyle w:val="EW"/>
      </w:pPr>
      <w:r w:rsidRPr="005307A3">
        <w:tab/>
        <w:t>Formatting mode:</w:t>
      </w:r>
      <w:r w:rsidRPr="005307A3">
        <w:tab/>
        <w:t>Left Alignment, Normal Font, Bold Off, Italic Off, Underline On, Strikethrough Off</w:t>
      </w:r>
    </w:p>
    <w:p w14:paraId="327DD2F6" w14:textId="77777777" w:rsidR="00BF46E1" w:rsidRPr="005307A3" w:rsidRDefault="00BF46E1" w:rsidP="0041528A">
      <w:pPr>
        <w:pStyle w:val="EX"/>
      </w:pPr>
      <w:r w:rsidRPr="005307A3">
        <w:t>Colour:</w:t>
      </w:r>
      <w:r w:rsidRPr="005307A3">
        <w:tab/>
        <w:t>Dark Green Foreground, Bright Yellow Background</w:t>
      </w:r>
    </w:p>
    <w:p w14:paraId="20130568" w14:textId="77777777" w:rsidR="00BF46E1" w:rsidRPr="005307A3" w:rsidRDefault="00BF46E1" w:rsidP="00BF46E1">
      <w:r w:rsidRPr="005307A3">
        <w:t>Coding:</w:t>
      </w:r>
    </w:p>
    <w:p w14:paraId="14C318B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1D767C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B96CA5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2DE34F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1A3BAA2"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213BA1D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BC561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F3EEDB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C337FDF"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EBD4C6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29D7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31A50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295E8A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0AE4C5"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8F749D0" w14:textId="77777777" w:rsidR="00BF46E1" w:rsidRPr="005307A3" w:rsidRDefault="00BF46E1" w:rsidP="00195D76">
            <w:pPr>
              <w:pStyle w:val="TAC"/>
            </w:pPr>
            <w:r w:rsidRPr="005307A3">
              <w:t>85</w:t>
            </w:r>
          </w:p>
        </w:tc>
      </w:tr>
      <w:tr w:rsidR="00BF46E1" w:rsidRPr="005307A3" w14:paraId="08E375CC" w14:textId="77777777" w:rsidTr="00195D76">
        <w:trPr>
          <w:jc w:val="center"/>
        </w:trPr>
        <w:tc>
          <w:tcPr>
            <w:tcW w:w="1134" w:type="dxa"/>
            <w:tcBorders>
              <w:top w:val="single" w:sz="4" w:space="0" w:color="auto"/>
              <w:right w:val="single" w:sz="4" w:space="0" w:color="auto"/>
            </w:tcBorders>
          </w:tcPr>
          <w:p w14:paraId="2FB55ED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042942"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26AFA9F0"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3C17115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BFFFB95"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066374F3"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08A3E62"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4288009B"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768C0D53"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5E8333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802C8B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DDBADD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FA8C6E7" w14:textId="77777777" w:rsidR="00BF46E1" w:rsidRPr="005307A3" w:rsidRDefault="00BF46E1" w:rsidP="00195D76">
            <w:pPr>
              <w:pStyle w:val="TAC"/>
            </w:pPr>
            <w:r w:rsidRPr="005307A3">
              <w:t>74</w:t>
            </w:r>
          </w:p>
        </w:tc>
      </w:tr>
      <w:tr w:rsidR="00BF46E1" w:rsidRPr="005307A3" w14:paraId="349AF157" w14:textId="77777777" w:rsidTr="00195D76">
        <w:trPr>
          <w:jc w:val="center"/>
        </w:trPr>
        <w:tc>
          <w:tcPr>
            <w:tcW w:w="1134" w:type="dxa"/>
            <w:tcBorders>
              <w:right w:val="single" w:sz="4" w:space="0" w:color="auto"/>
            </w:tcBorders>
          </w:tcPr>
          <w:p w14:paraId="192AB98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1D10AB"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51153DAC"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36EBC940"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E9466F5"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E3E7C2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E2DB20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A13392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E84E7E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BC0AAF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6B5B89"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66A36B23"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6520BC9" w14:textId="77777777" w:rsidR="00BF46E1" w:rsidRPr="005307A3" w:rsidRDefault="00BF46E1" w:rsidP="00195D76">
            <w:pPr>
              <w:pStyle w:val="TAC"/>
            </w:pPr>
            <w:r w:rsidRPr="005307A3">
              <w:t>B4</w:t>
            </w:r>
          </w:p>
        </w:tc>
      </w:tr>
    </w:tbl>
    <w:p w14:paraId="37296FD9" w14:textId="77777777" w:rsidR="00BF46E1" w:rsidRPr="005307A3" w:rsidRDefault="00BF46E1" w:rsidP="00BF46E1"/>
    <w:p w14:paraId="4BB4981F" w14:textId="77777777" w:rsidR="00BF46E1" w:rsidRPr="005307A3" w:rsidRDefault="00BF46E1" w:rsidP="00BF46E1">
      <w:r w:rsidRPr="005307A3">
        <w:t>PROACTIVE COMMAND: RECEIVE DATA 2.8.2</w:t>
      </w:r>
    </w:p>
    <w:p w14:paraId="6A3CB141" w14:textId="77777777" w:rsidR="00BF46E1" w:rsidRPr="005307A3" w:rsidRDefault="00BF46E1" w:rsidP="00BF46E1">
      <w:r w:rsidRPr="005307A3">
        <w:t>Logically:</w:t>
      </w:r>
    </w:p>
    <w:p w14:paraId="3568FC35" w14:textId="77777777" w:rsidR="00BF46E1" w:rsidRPr="005307A3" w:rsidRDefault="00BF46E1" w:rsidP="0041528A">
      <w:pPr>
        <w:pStyle w:val="EW"/>
      </w:pPr>
      <w:r w:rsidRPr="005307A3">
        <w:t>Command details</w:t>
      </w:r>
    </w:p>
    <w:p w14:paraId="17A03ED2" w14:textId="77777777" w:rsidR="00BF46E1" w:rsidRPr="005307A3" w:rsidRDefault="00BF46E1" w:rsidP="0041528A">
      <w:pPr>
        <w:pStyle w:val="EW"/>
      </w:pPr>
      <w:r w:rsidRPr="005307A3">
        <w:tab/>
        <w:t>Command number:</w:t>
      </w:r>
      <w:r w:rsidRPr="005307A3">
        <w:tab/>
        <w:t>1</w:t>
      </w:r>
    </w:p>
    <w:p w14:paraId="7996AF4A" w14:textId="77777777" w:rsidR="00BF46E1" w:rsidRPr="005307A3" w:rsidRDefault="00BF46E1" w:rsidP="0041528A">
      <w:pPr>
        <w:pStyle w:val="EW"/>
      </w:pPr>
      <w:r w:rsidRPr="005307A3">
        <w:tab/>
        <w:t>Command type:</w:t>
      </w:r>
      <w:r w:rsidRPr="005307A3">
        <w:tab/>
        <w:t>RECEIVE DATA</w:t>
      </w:r>
    </w:p>
    <w:p w14:paraId="24CFA225" w14:textId="77777777" w:rsidR="00BF46E1" w:rsidRPr="005307A3" w:rsidRDefault="00BF46E1" w:rsidP="0041528A">
      <w:pPr>
        <w:pStyle w:val="EW"/>
      </w:pPr>
      <w:r w:rsidRPr="005307A3">
        <w:tab/>
        <w:t>Command qualifier:</w:t>
      </w:r>
      <w:r w:rsidRPr="005307A3">
        <w:tab/>
        <w:t>RFU</w:t>
      </w:r>
    </w:p>
    <w:p w14:paraId="4C8C2D72" w14:textId="77777777" w:rsidR="00BF46E1" w:rsidRPr="005307A3" w:rsidRDefault="00BF46E1" w:rsidP="0041528A">
      <w:pPr>
        <w:pStyle w:val="EW"/>
      </w:pPr>
      <w:r w:rsidRPr="005307A3">
        <w:t>Device identities</w:t>
      </w:r>
    </w:p>
    <w:p w14:paraId="38B85D9C" w14:textId="77777777" w:rsidR="00BF46E1" w:rsidRPr="005307A3" w:rsidRDefault="00BF46E1" w:rsidP="0041528A">
      <w:pPr>
        <w:pStyle w:val="EW"/>
      </w:pPr>
      <w:r w:rsidRPr="005307A3">
        <w:tab/>
        <w:t>Source device:</w:t>
      </w:r>
      <w:r w:rsidRPr="005307A3">
        <w:tab/>
        <w:t>UICC</w:t>
      </w:r>
    </w:p>
    <w:p w14:paraId="13EBF26E" w14:textId="77777777" w:rsidR="00BF46E1" w:rsidRPr="005307A3" w:rsidRDefault="00BF46E1" w:rsidP="0041528A">
      <w:pPr>
        <w:pStyle w:val="EW"/>
      </w:pPr>
      <w:r w:rsidRPr="005307A3">
        <w:tab/>
        <w:t>Destination device:</w:t>
      </w:r>
      <w:r w:rsidRPr="005307A3">
        <w:tab/>
        <w:t>Channel 1</w:t>
      </w:r>
      <w:r w:rsidRPr="005307A3">
        <w:tab/>
      </w:r>
    </w:p>
    <w:p w14:paraId="5DC027BF" w14:textId="77777777" w:rsidR="00BF46E1" w:rsidRPr="005307A3" w:rsidRDefault="00BF46E1" w:rsidP="0041528A">
      <w:pPr>
        <w:pStyle w:val="EW"/>
      </w:pPr>
      <w:r w:rsidRPr="005307A3">
        <w:t>Alpha Identifier</w:t>
      </w:r>
      <w:r w:rsidRPr="005307A3">
        <w:tab/>
        <w:t>"Receive Data 2"</w:t>
      </w:r>
    </w:p>
    <w:p w14:paraId="2FC1B6A9" w14:textId="77777777" w:rsidR="00BF46E1" w:rsidRPr="005307A3" w:rsidRDefault="00BF46E1" w:rsidP="0041528A">
      <w:pPr>
        <w:pStyle w:val="EW"/>
      </w:pPr>
      <w:r w:rsidRPr="005307A3">
        <w:t>Channel Data Length</w:t>
      </w:r>
    </w:p>
    <w:p w14:paraId="358936EE" w14:textId="77777777" w:rsidR="00BF46E1" w:rsidRPr="005307A3" w:rsidRDefault="00BF46E1" w:rsidP="0041528A">
      <w:pPr>
        <w:pStyle w:val="EW"/>
      </w:pPr>
      <w:r w:rsidRPr="005307A3">
        <w:t>Channel Data Length:</w:t>
      </w:r>
      <w:r w:rsidRPr="005307A3">
        <w:tab/>
        <w:t>200</w:t>
      </w:r>
    </w:p>
    <w:p w14:paraId="6C0D1183" w14:textId="77777777" w:rsidR="00BF46E1" w:rsidRPr="005307A3" w:rsidRDefault="00BF46E1" w:rsidP="0041528A">
      <w:pPr>
        <w:pStyle w:val="EW"/>
      </w:pPr>
      <w:r w:rsidRPr="005307A3">
        <w:t>Text Attribute</w:t>
      </w:r>
    </w:p>
    <w:p w14:paraId="4C65D29D" w14:textId="77777777" w:rsidR="00BF46E1" w:rsidRPr="005307A3" w:rsidRDefault="00BF46E1" w:rsidP="0041528A">
      <w:pPr>
        <w:pStyle w:val="EW"/>
      </w:pPr>
      <w:r w:rsidRPr="005307A3">
        <w:tab/>
        <w:t>Formatting position:</w:t>
      </w:r>
      <w:r w:rsidRPr="005307A3">
        <w:tab/>
        <w:t>0</w:t>
      </w:r>
    </w:p>
    <w:p w14:paraId="794DACF8" w14:textId="77777777" w:rsidR="00BF46E1" w:rsidRPr="005307A3" w:rsidRDefault="00BF46E1" w:rsidP="0041528A">
      <w:pPr>
        <w:pStyle w:val="EW"/>
      </w:pPr>
      <w:r w:rsidRPr="005307A3">
        <w:tab/>
        <w:t>Formatting length:</w:t>
      </w:r>
      <w:r w:rsidRPr="005307A3">
        <w:tab/>
        <w:t>14</w:t>
      </w:r>
    </w:p>
    <w:p w14:paraId="33F1A16D"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57CAABD6" w14:textId="77777777" w:rsidR="00BF46E1" w:rsidRPr="005307A3" w:rsidRDefault="00BF46E1" w:rsidP="0041528A">
      <w:pPr>
        <w:pStyle w:val="EX"/>
      </w:pPr>
      <w:r w:rsidRPr="005307A3">
        <w:t>Colour:</w:t>
      </w:r>
      <w:r w:rsidRPr="005307A3">
        <w:tab/>
        <w:t>Dark Green Foreground, Bright Yellow Background</w:t>
      </w:r>
    </w:p>
    <w:p w14:paraId="152F1766" w14:textId="77777777" w:rsidR="00BF46E1" w:rsidRPr="005307A3" w:rsidRDefault="00BF46E1" w:rsidP="00BF46E1">
      <w:r w:rsidRPr="005307A3">
        <w:t>Coding:</w:t>
      </w:r>
    </w:p>
    <w:p w14:paraId="4AA151B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F6F40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9C7982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9256B2E"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B8DC170"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6842DDF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497B3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608887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68A38F"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79578CB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BE851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040B1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C2A15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754C56"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FFE722F" w14:textId="77777777" w:rsidR="00BF46E1" w:rsidRPr="005307A3" w:rsidRDefault="00BF46E1" w:rsidP="00195D76">
            <w:pPr>
              <w:pStyle w:val="TAC"/>
            </w:pPr>
            <w:r w:rsidRPr="005307A3">
              <w:t>85</w:t>
            </w:r>
          </w:p>
        </w:tc>
      </w:tr>
      <w:tr w:rsidR="00BF46E1" w:rsidRPr="005307A3" w14:paraId="6CA96539" w14:textId="77777777" w:rsidTr="00195D76">
        <w:trPr>
          <w:jc w:val="center"/>
        </w:trPr>
        <w:tc>
          <w:tcPr>
            <w:tcW w:w="1134" w:type="dxa"/>
            <w:tcBorders>
              <w:top w:val="single" w:sz="4" w:space="0" w:color="auto"/>
              <w:right w:val="single" w:sz="4" w:space="0" w:color="auto"/>
            </w:tcBorders>
          </w:tcPr>
          <w:p w14:paraId="5A1C90B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E954F1"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566C5074"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1457671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81B3F09"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484E405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D0838FA"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3F7EBF10"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7C74A68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2262B9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D640F76"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2B1EB2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E96DD02" w14:textId="77777777" w:rsidR="00BF46E1" w:rsidRPr="005307A3" w:rsidRDefault="00BF46E1" w:rsidP="00195D76">
            <w:pPr>
              <w:pStyle w:val="TAC"/>
            </w:pPr>
            <w:r w:rsidRPr="005307A3">
              <w:t>74</w:t>
            </w:r>
          </w:p>
        </w:tc>
      </w:tr>
      <w:tr w:rsidR="00BF46E1" w:rsidRPr="005307A3" w14:paraId="38E1BD3F" w14:textId="77777777" w:rsidTr="00195D76">
        <w:trPr>
          <w:jc w:val="center"/>
        </w:trPr>
        <w:tc>
          <w:tcPr>
            <w:tcW w:w="1134" w:type="dxa"/>
            <w:tcBorders>
              <w:right w:val="single" w:sz="4" w:space="0" w:color="auto"/>
            </w:tcBorders>
          </w:tcPr>
          <w:p w14:paraId="399D313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751DCF"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4E057573"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4277A228"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294A928"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1C2A281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50DBEB"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1117D84"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709252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4E3B1F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2F5EA4"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2A4EBAD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623D98" w14:textId="77777777" w:rsidR="00BF46E1" w:rsidRPr="005307A3" w:rsidRDefault="00BF46E1" w:rsidP="00195D76">
            <w:pPr>
              <w:pStyle w:val="TAC"/>
            </w:pPr>
            <w:r w:rsidRPr="005307A3">
              <w:t>B4</w:t>
            </w:r>
          </w:p>
        </w:tc>
      </w:tr>
    </w:tbl>
    <w:p w14:paraId="4725E93C" w14:textId="77777777" w:rsidR="00BF46E1" w:rsidRPr="005307A3" w:rsidRDefault="00BF46E1" w:rsidP="00BF46E1"/>
    <w:p w14:paraId="14718A5A" w14:textId="77777777" w:rsidR="00BF46E1" w:rsidRPr="005307A3" w:rsidRDefault="00BF46E1" w:rsidP="00BF46E1">
      <w:r w:rsidRPr="005307A3">
        <w:t>PROACTIVE COMMAND: RECEIVE DATA 2.8.3</w:t>
      </w:r>
    </w:p>
    <w:p w14:paraId="62D55338" w14:textId="77777777" w:rsidR="00BF46E1" w:rsidRPr="005307A3" w:rsidRDefault="00BF46E1" w:rsidP="00BF46E1">
      <w:r w:rsidRPr="005307A3">
        <w:t>Logically:</w:t>
      </w:r>
    </w:p>
    <w:p w14:paraId="2CE671D9" w14:textId="77777777" w:rsidR="00BF46E1" w:rsidRPr="005307A3" w:rsidRDefault="00BF46E1" w:rsidP="0041528A">
      <w:pPr>
        <w:pStyle w:val="EW"/>
      </w:pPr>
      <w:r w:rsidRPr="005307A3">
        <w:t>Command details</w:t>
      </w:r>
    </w:p>
    <w:p w14:paraId="1FAA57E4" w14:textId="77777777" w:rsidR="00BF46E1" w:rsidRPr="005307A3" w:rsidRDefault="00BF46E1" w:rsidP="0041528A">
      <w:pPr>
        <w:pStyle w:val="EW"/>
      </w:pPr>
      <w:r w:rsidRPr="005307A3">
        <w:tab/>
        <w:t>Command number:</w:t>
      </w:r>
      <w:r w:rsidRPr="005307A3">
        <w:tab/>
        <w:t>1</w:t>
      </w:r>
    </w:p>
    <w:p w14:paraId="64FA994C" w14:textId="77777777" w:rsidR="00BF46E1" w:rsidRPr="005307A3" w:rsidRDefault="00BF46E1" w:rsidP="0041528A">
      <w:pPr>
        <w:pStyle w:val="EW"/>
      </w:pPr>
      <w:r w:rsidRPr="005307A3">
        <w:tab/>
        <w:t>Command type:</w:t>
      </w:r>
      <w:r w:rsidRPr="005307A3">
        <w:tab/>
        <w:t>RECEIVE DATA</w:t>
      </w:r>
    </w:p>
    <w:p w14:paraId="7CD7DFC8" w14:textId="77777777" w:rsidR="00BF46E1" w:rsidRPr="005307A3" w:rsidRDefault="00BF46E1" w:rsidP="0041528A">
      <w:pPr>
        <w:pStyle w:val="EW"/>
      </w:pPr>
      <w:r w:rsidRPr="005307A3">
        <w:tab/>
        <w:t>Command qualifier:</w:t>
      </w:r>
      <w:r w:rsidRPr="005307A3">
        <w:tab/>
        <w:t>RFU</w:t>
      </w:r>
    </w:p>
    <w:p w14:paraId="00B1006F" w14:textId="77777777" w:rsidR="00BF46E1" w:rsidRPr="005307A3" w:rsidRDefault="00BF46E1" w:rsidP="0041528A">
      <w:pPr>
        <w:pStyle w:val="EW"/>
      </w:pPr>
      <w:r w:rsidRPr="005307A3">
        <w:t>Device identities</w:t>
      </w:r>
    </w:p>
    <w:p w14:paraId="216A50B5" w14:textId="77777777" w:rsidR="00BF46E1" w:rsidRPr="005307A3" w:rsidRDefault="00BF46E1" w:rsidP="0041528A">
      <w:pPr>
        <w:pStyle w:val="EW"/>
      </w:pPr>
      <w:r w:rsidRPr="005307A3">
        <w:tab/>
        <w:t>Source device:</w:t>
      </w:r>
      <w:r w:rsidRPr="005307A3">
        <w:tab/>
        <w:t>UICC</w:t>
      </w:r>
    </w:p>
    <w:p w14:paraId="06A6F3F2" w14:textId="77777777" w:rsidR="00BF46E1" w:rsidRPr="005307A3" w:rsidRDefault="00BF46E1" w:rsidP="0041528A">
      <w:pPr>
        <w:pStyle w:val="EW"/>
      </w:pPr>
      <w:r w:rsidRPr="005307A3">
        <w:tab/>
        <w:t>Destination device:</w:t>
      </w:r>
      <w:r w:rsidRPr="005307A3">
        <w:tab/>
        <w:t>Channel 1</w:t>
      </w:r>
      <w:r w:rsidRPr="005307A3">
        <w:tab/>
      </w:r>
    </w:p>
    <w:p w14:paraId="4DE92EC4" w14:textId="77777777" w:rsidR="00BF46E1" w:rsidRPr="005307A3" w:rsidRDefault="00BF46E1" w:rsidP="0041528A">
      <w:pPr>
        <w:pStyle w:val="EW"/>
      </w:pPr>
      <w:r w:rsidRPr="005307A3">
        <w:t>Alpha Identifier</w:t>
      </w:r>
      <w:r w:rsidRPr="005307A3">
        <w:tab/>
        <w:t>"Receive Data 3"</w:t>
      </w:r>
    </w:p>
    <w:p w14:paraId="05B3FEF8" w14:textId="77777777" w:rsidR="00BF46E1" w:rsidRPr="005307A3" w:rsidRDefault="00BF46E1" w:rsidP="0041528A">
      <w:pPr>
        <w:pStyle w:val="EW"/>
      </w:pPr>
      <w:r w:rsidRPr="005307A3">
        <w:t>Channel Data Length</w:t>
      </w:r>
    </w:p>
    <w:p w14:paraId="65491F26" w14:textId="77777777" w:rsidR="00BF46E1" w:rsidRPr="005307A3" w:rsidRDefault="00BF46E1" w:rsidP="0041528A">
      <w:pPr>
        <w:pStyle w:val="EX"/>
      </w:pPr>
      <w:r w:rsidRPr="005307A3">
        <w:t>Channel Data Length:</w:t>
      </w:r>
      <w:r w:rsidRPr="005307A3">
        <w:tab/>
        <w:t>200</w:t>
      </w:r>
    </w:p>
    <w:p w14:paraId="413CD157" w14:textId="77777777" w:rsidR="00BF46E1" w:rsidRPr="005307A3" w:rsidRDefault="00BF46E1" w:rsidP="00BF46E1">
      <w:r w:rsidRPr="005307A3">
        <w:t>Coding:</w:t>
      </w:r>
    </w:p>
    <w:p w14:paraId="5537DCF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44E39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24817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288742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7DBAFB0"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71EFD86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94D4BE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5665D3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31422CA"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36875E4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2377FF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633FDF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A3D1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E966BD5"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BB39B00" w14:textId="77777777" w:rsidR="00BF46E1" w:rsidRPr="005307A3" w:rsidRDefault="00BF46E1" w:rsidP="00195D76">
            <w:pPr>
              <w:pStyle w:val="TAC"/>
            </w:pPr>
            <w:r w:rsidRPr="005307A3">
              <w:t>85</w:t>
            </w:r>
          </w:p>
        </w:tc>
      </w:tr>
      <w:tr w:rsidR="00BF46E1" w:rsidRPr="005307A3" w14:paraId="0D88ABB9" w14:textId="77777777" w:rsidTr="00195D76">
        <w:trPr>
          <w:jc w:val="center"/>
        </w:trPr>
        <w:tc>
          <w:tcPr>
            <w:tcW w:w="1134" w:type="dxa"/>
            <w:tcBorders>
              <w:top w:val="single" w:sz="4" w:space="0" w:color="auto"/>
              <w:right w:val="single" w:sz="4" w:space="0" w:color="auto"/>
            </w:tcBorders>
          </w:tcPr>
          <w:p w14:paraId="1810F44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78A7C1"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78C86E07"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3C31F75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3EB3ECA"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52D4B85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5B04C67"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176FD5C0"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3867E16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43FA85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9296BE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51DE23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67B9179" w14:textId="77777777" w:rsidR="00BF46E1" w:rsidRPr="005307A3" w:rsidRDefault="00BF46E1" w:rsidP="00195D76">
            <w:pPr>
              <w:pStyle w:val="TAC"/>
            </w:pPr>
            <w:r w:rsidRPr="005307A3">
              <w:t>74</w:t>
            </w:r>
          </w:p>
        </w:tc>
      </w:tr>
      <w:tr w:rsidR="00BF46E1" w:rsidRPr="005307A3" w14:paraId="78AD2378" w14:textId="77777777" w:rsidTr="00195D76">
        <w:trPr>
          <w:jc w:val="center"/>
        </w:trPr>
        <w:tc>
          <w:tcPr>
            <w:tcW w:w="1134" w:type="dxa"/>
            <w:tcBorders>
              <w:right w:val="single" w:sz="4" w:space="0" w:color="auto"/>
            </w:tcBorders>
          </w:tcPr>
          <w:p w14:paraId="4F3086B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ADD2C9"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0E7C1F7F"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4AD100A3"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F123B37"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9768A3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A0522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87C0ED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5206D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DCB9C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CEC0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B099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05702B" w14:textId="77777777" w:rsidR="00BF46E1" w:rsidRPr="005307A3" w:rsidRDefault="00BF46E1" w:rsidP="00195D76">
            <w:pPr>
              <w:pStyle w:val="TAC"/>
            </w:pPr>
          </w:p>
        </w:tc>
      </w:tr>
    </w:tbl>
    <w:p w14:paraId="2536AA8E" w14:textId="77777777" w:rsidR="00BF46E1" w:rsidRPr="005307A3" w:rsidRDefault="00BF46E1" w:rsidP="00BF46E1"/>
    <w:p w14:paraId="3D39DC15" w14:textId="77777777" w:rsidR="00BF46E1" w:rsidRPr="005307A3" w:rsidRDefault="00BF46E1" w:rsidP="00BF46E1">
      <w:r w:rsidRPr="005307A3">
        <w:t>TERMINAL RESPONSE: RECEIVE DATA 2.8.1</w:t>
      </w:r>
    </w:p>
    <w:p w14:paraId="6FBCEAF1" w14:textId="77777777" w:rsidR="00BF46E1" w:rsidRPr="005307A3" w:rsidRDefault="00BF46E1" w:rsidP="00BF46E1">
      <w:r w:rsidRPr="005307A3">
        <w:t>Logically:</w:t>
      </w:r>
    </w:p>
    <w:p w14:paraId="3D8E0D2C" w14:textId="77777777" w:rsidR="00BF46E1" w:rsidRPr="005307A3" w:rsidRDefault="00BF46E1" w:rsidP="0041528A">
      <w:pPr>
        <w:pStyle w:val="EW"/>
      </w:pPr>
      <w:r w:rsidRPr="005307A3">
        <w:t>Command details</w:t>
      </w:r>
    </w:p>
    <w:p w14:paraId="0D9C20F0" w14:textId="77777777" w:rsidR="00BF46E1" w:rsidRPr="005307A3" w:rsidRDefault="00BF46E1" w:rsidP="0041528A">
      <w:pPr>
        <w:pStyle w:val="EW"/>
      </w:pPr>
      <w:r w:rsidRPr="005307A3">
        <w:tab/>
        <w:t>Command number:</w:t>
      </w:r>
      <w:r w:rsidRPr="005307A3">
        <w:tab/>
        <w:t>1</w:t>
      </w:r>
    </w:p>
    <w:p w14:paraId="39A84365" w14:textId="77777777" w:rsidR="00BF46E1" w:rsidRPr="005307A3" w:rsidRDefault="00BF46E1" w:rsidP="0041528A">
      <w:pPr>
        <w:pStyle w:val="EW"/>
      </w:pPr>
      <w:r w:rsidRPr="005307A3">
        <w:tab/>
        <w:t>Command type:</w:t>
      </w:r>
      <w:r w:rsidRPr="005307A3">
        <w:tab/>
        <w:t>RECEIVE DATA</w:t>
      </w:r>
    </w:p>
    <w:p w14:paraId="072E59FA" w14:textId="77777777" w:rsidR="00BF46E1" w:rsidRPr="005307A3" w:rsidRDefault="00BF46E1" w:rsidP="0041528A">
      <w:pPr>
        <w:pStyle w:val="EW"/>
      </w:pPr>
      <w:r w:rsidRPr="005307A3">
        <w:tab/>
        <w:t>Command qualifier:</w:t>
      </w:r>
      <w:r w:rsidRPr="005307A3">
        <w:tab/>
        <w:t>RFU</w:t>
      </w:r>
    </w:p>
    <w:p w14:paraId="183E8EF5" w14:textId="77777777" w:rsidR="00BF46E1" w:rsidRPr="005307A3" w:rsidRDefault="00BF46E1" w:rsidP="0041528A">
      <w:pPr>
        <w:pStyle w:val="EW"/>
      </w:pPr>
      <w:r w:rsidRPr="005307A3">
        <w:t>Device identities</w:t>
      </w:r>
    </w:p>
    <w:p w14:paraId="32FF1D41" w14:textId="77777777" w:rsidR="00BF46E1" w:rsidRPr="005307A3" w:rsidRDefault="00BF46E1" w:rsidP="0041528A">
      <w:pPr>
        <w:pStyle w:val="EW"/>
      </w:pPr>
      <w:r w:rsidRPr="005307A3">
        <w:tab/>
        <w:t>Source device:</w:t>
      </w:r>
      <w:r w:rsidRPr="005307A3">
        <w:tab/>
        <w:t>ME</w:t>
      </w:r>
    </w:p>
    <w:p w14:paraId="00120EB3" w14:textId="77777777" w:rsidR="00BF46E1" w:rsidRPr="005307A3" w:rsidRDefault="00BF46E1" w:rsidP="0041528A">
      <w:pPr>
        <w:pStyle w:val="EW"/>
      </w:pPr>
      <w:r w:rsidRPr="005307A3">
        <w:tab/>
        <w:t>Destination device:</w:t>
      </w:r>
      <w:r w:rsidRPr="005307A3">
        <w:tab/>
        <w:t>UICC</w:t>
      </w:r>
    </w:p>
    <w:p w14:paraId="4FCA9276" w14:textId="77777777" w:rsidR="00BF46E1" w:rsidRPr="005307A3" w:rsidRDefault="00BF46E1" w:rsidP="0041528A">
      <w:pPr>
        <w:pStyle w:val="EW"/>
      </w:pPr>
      <w:r w:rsidRPr="005307A3">
        <w:t>Result</w:t>
      </w:r>
    </w:p>
    <w:p w14:paraId="2961A3DE" w14:textId="77777777" w:rsidR="00BF46E1" w:rsidRPr="005307A3" w:rsidRDefault="00BF46E1" w:rsidP="0041528A">
      <w:pPr>
        <w:pStyle w:val="EW"/>
      </w:pPr>
      <w:r w:rsidRPr="005307A3">
        <w:tab/>
        <w:t>General Result:</w:t>
      </w:r>
      <w:r w:rsidRPr="005307A3">
        <w:tab/>
        <w:t>Command performed successfully</w:t>
      </w:r>
    </w:p>
    <w:p w14:paraId="21D84B73" w14:textId="77777777" w:rsidR="00BF46E1" w:rsidRPr="005307A3" w:rsidRDefault="00BF46E1" w:rsidP="0041528A">
      <w:pPr>
        <w:pStyle w:val="EW"/>
      </w:pPr>
      <w:r w:rsidRPr="005307A3">
        <w:t>Channel Data:</w:t>
      </w:r>
      <w:r w:rsidRPr="005307A3">
        <w:tab/>
        <w:t>00 01 02 .. C7 (200 Bytes of data)</w:t>
      </w:r>
    </w:p>
    <w:p w14:paraId="01D33F6A" w14:textId="77777777" w:rsidR="00BF46E1" w:rsidRPr="005307A3" w:rsidRDefault="00BF46E1" w:rsidP="0041528A">
      <w:pPr>
        <w:pStyle w:val="EX"/>
      </w:pPr>
      <w:r w:rsidRPr="005307A3">
        <w:t>Channel data length:</w:t>
      </w:r>
      <w:r w:rsidRPr="005307A3">
        <w:tab/>
        <w:t>FF</w:t>
      </w:r>
    </w:p>
    <w:p w14:paraId="203487AC" w14:textId="77777777" w:rsidR="00BF46E1" w:rsidRPr="005307A3" w:rsidRDefault="00BF46E1" w:rsidP="00BF46E1">
      <w:r w:rsidRPr="005307A3">
        <w:t>Coding:</w:t>
      </w:r>
    </w:p>
    <w:p w14:paraId="1A4593E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62696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46C04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74C589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EE594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0E34E1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B37674D"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782CF7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05EB21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BE2373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6C977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0FC68D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E4E85B9"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56CFBF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0A68C7" w14:textId="77777777" w:rsidR="00BF46E1" w:rsidRPr="005307A3" w:rsidRDefault="00BF46E1" w:rsidP="00195D76">
            <w:pPr>
              <w:pStyle w:val="TAC"/>
            </w:pPr>
            <w:r w:rsidRPr="005307A3">
              <w:t>00</w:t>
            </w:r>
          </w:p>
        </w:tc>
      </w:tr>
      <w:tr w:rsidR="00BF46E1" w:rsidRPr="005307A3" w14:paraId="16FCE722" w14:textId="77777777" w:rsidTr="00195D76">
        <w:trPr>
          <w:jc w:val="center"/>
        </w:trPr>
        <w:tc>
          <w:tcPr>
            <w:tcW w:w="1134" w:type="dxa"/>
            <w:tcBorders>
              <w:top w:val="single" w:sz="4" w:space="0" w:color="auto"/>
              <w:right w:val="single" w:sz="4" w:space="0" w:color="auto"/>
            </w:tcBorders>
          </w:tcPr>
          <w:p w14:paraId="2573008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7E7AF34"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1E39434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D67EB1"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0C710D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DEA97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189A3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E020B8"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1F54014C"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74C27AE7"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3F1D5E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A79446"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AF0125A" w14:textId="77777777" w:rsidR="00BF46E1" w:rsidRPr="005307A3" w:rsidRDefault="00BF46E1" w:rsidP="00195D76">
            <w:pPr>
              <w:pStyle w:val="TAC"/>
            </w:pPr>
          </w:p>
        </w:tc>
      </w:tr>
    </w:tbl>
    <w:p w14:paraId="7F3BAE22" w14:textId="77777777" w:rsidR="00BF46E1" w:rsidRPr="005307A3" w:rsidRDefault="00BF46E1" w:rsidP="00BF46E1"/>
    <w:p w14:paraId="2F9443B1" w14:textId="77777777" w:rsidR="00BF46E1" w:rsidRPr="005307A3" w:rsidRDefault="00BF46E1" w:rsidP="00BF46E1">
      <w:pPr>
        <w:pStyle w:val="H6"/>
      </w:pPr>
      <w:r w:rsidRPr="005307A3">
        <w:t>27.22.4.29.2.8.5</w:t>
      </w:r>
      <w:r w:rsidRPr="005307A3">
        <w:tab/>
        <w:t>Test Requirement</w:t>
      </w:r>
    </w:p>
    <w:p w14:paraId="65F5A228" w14:textId="77777777" w:rsidR="00BF46E1" w:rsidRPr="005307A3" w:rsidRDefault="00BF46E1" w:rsidP="00BF46E1">
      <w:r w:rsidRPr="005307A3">
        <w:t>The ME shall operate in the manner defined in expected sequences 2.8.</w:t>
      </w:r>
    </w:p>
    <w:p w14:paraId="1B5AD5F7" w14:textId="77777777" w:rsidR="00BF46E1" w:rsidRPr="005307A3" w:rsidRDefault="00BF46E1" w:rsidP="00BF46E1">
      <w:pPr>
        <w:pStyle w:val="H6"/>
      </w:pPr>
      <w:r w:rsidRPr="005307A3">
        <w:t>27.22.4.29.2.9</w:t>
      </w:r>
      <w:r w:rsidRPr="005307A3">
        <w:tab/>
        <w:t>RECEIVE DATA (support of Text Attribute – Strikethrough On)</w:t>
      </w:r>
    </w:p>
    <w:p w14:paraId="06CF1AC2" w14:textId="77777777" w:rsidR="00BF46E1" w:rsidRPr="005307A3" w:rsidRDefault="00BF46E1" w:rsidP="00BF46E1">
      <w:pPr>
        <w:pStyle w:val="H6"/>
      </w:pPr>
      <w:r w:rsidRPr="005307A3">
        <w:t>27.22.4.29.2.9.1</w:t>
      </w:r>
      <w:r w:rsidRPr="005307A3">
        <w:tab/>
        <w:t>Definition and applicability</w:t>
      </w:r>
    </w:p>
    <w:p w14:paraId="52423687" w14:textId="77777777" w:rsidR="00BF46E1" w:rsidRPr="005307A3" w:rsidRDefault="00BF46E1" w:rsidP="00BF46E1">
      <w:r w:rsidRPr="005307A3">
        <w:t>See clause 3.2.2.</w:t>
      </w:r>
    </w:p>
    <w:p w14:paraId="5132BFC5" w14:textId="77777777" w:rsidR="00BF46E1" w:rsidRPr="005307A3" w:rsidRDefault="00BF46E1" w:rsidP="00BF46E1">
      <w:pPr>
        <w:pStyle w:val="H6"/>
      </w:pPr>
      <w:r w:rsidRPr="005307A3">
        <w:t>27.22.4.29.2.9.2</w:t>
      </w:r>
      <w:r w:rsidRPr="005307A3">
        <w:tab/>
        <w:t>Conformance requirements</w:t>
      </w:r>
    </w:p>
    <w:p w14:paraId="22F3C388" w14:textId="77777777" w:rsidR="00BF46E1" w:rsidRPr="005307A3" w:rsidRDefault="00BF46E1" w:rsidP="00BF46E1">
      <w:r w:rsidRPr="005307A3">
        <w:t>The ME shall support the class "e" commands as defined in:</w:t>
      </w:r>
    </w:p>
    <w:p w14:paraId="7CA0FF83" w14:textId="77777777" w:rsidR="00BF46E1" w:rsidRPr="005307A3" w:rsidRDefault="00BF46E1" w:rsidP="00BF46E1">
      <w:pPr>
        <w:pStyle w:val="B1"/>
      </w:pPr>
      <w:r w:rsidRPr="005307A3">
        <w:lastRenderedPageBreak/>
        <w:t>-</w:t>
      </w:r>
      <w:r w:rsidRPr="005307A3">
        <w:tab/>
        <w:t>TS 31.111 [15].</w:t>
      </w:r>
    </w:p>
    <w:p w14:paraId="47772CE4" w14:textId="77777777" w:rsidR="00BF46E1" w:rsidRPr="005307A3" w:rsidRDefault="00BF46E1" w:rsidP="00BF46E1">
      <w:pPr>
        <w:pStyle w:val="H6"/>
      </w:pPr>
      <w:r w:rsidRPr="005307A3">
        <w:t>27.22.4.29.2.9.3</w:t>
      </w:r>
      <w:r w:rsidRPr="005307A3">
        <w:tab/>
        <w:t>Test purpose</w:t>
      </w:r>
    </w:p>
    <w:p w14:paraId="4201FAAC" w14:textId="77777777" w:rsidR="00BF46E1" w:rsidRPr="005307A3" w:rsidRDefault="00BF46E1" w:rsidP="00BF46E1">
      <w:r w:rsidRPr="005307A3">
        <w:t>To verify that the ME shall display the alpha identifier according to the strikethrough text attribute configuration in the RECEIVE DATA proactive command and send a TERMINAL RESPONSE (Command Performed Successfully) to the UICC.</w:t>
      </w:r>
    </w:p>
    <w:p w14:paraId="60FA7C23" w14:textId="77777777" w:rsidR="00BF46E1" w:rsidRPr="005307A3" w:rsidRDefault="00BF46E1" w:rsidP="00BF46E1">
      <w:pPr>
        <w:pStyle w:val="H6"/>
      </w:pPr>
      <w:r w:rsidRPr="005307A3">
        <w:t>27.22.4.29.2.9.4</w:t>
      </w:r>
      <w:r w:rsidRPr="005307A3">
        <w:tab/>
        <w:t>Method of test</w:t>
      </w:r>
    </w:p>
    <w:p w14:paraId="04793AE3" w14:textId="77777777" w:rsidR="00BF46E1" w:rsidRPr="005307A3" w:rsidRDefault="00BF46E1" w:rsidP="00BF46E1">
      <w:pPr>
        <w:pStyle w:val="H6"/>
      </w:pPr>
      <w:r w:rsidRPr="005307A3">
        <w:t>27.22.4.29.2.9.4.1</w:t>
      </w:r>
      <w:r w:rsidRPr="005307A3">
        <w:tab/>
        <w:t>Initial conditions</w:t>
      </w:r>
    </w:p>
    <w:p w14:paraId="39D4C6B8" w14:textId="77777777" w:rsidR="00BF46E1" w:rsidRPr="005307A3" w:rsidRDefault="00BF46E1" w:rsidP="00BF46E1">
      <w:r w:rsidRPr="005307A3">
        <w:t>The ME is connected to the USIM Simulator and the USS. The elementary files are coded as Toolkit default.</w:t>
      </w:r>
    </w:p>
    <w:p w14:paraId="32D859C9" w14:textId="77777777" w:rsidR="00BF46E1" w:rsidRPr="005307A3" w:rsidRDefault="00BF46E1" w:rsidP="00BF46E1">
      <w:r w:rsidRPr="005307A3">
        <w:t>Prior to this test the ME shall have been powered on and performed the PROFILE DOWNLOAD procedure.</w:t>
      </w:r>
    </w:p>
    <w:p w14:paraId="30F93ECD"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64EAFC96" w14:textId="77777777" w:rsidR="00BF46E1" w:rsidRPr="005307A3" w:rsidRDefault="00BF46E1" w:rsidP="00BF46E1">
      <w:r w:rsidRPr="005307A3">
        <w:t>The channel identifier value used for these tests is set to 1 as an example.</w:t>
      </w:r>
    </w:p>
    <w:p w14:paraId="25E8F696" w14:textId="77777777" w:rsidR="00BF46E1" w:rsidRPr="005307A3" w:rsidRDefault="00BF46E1" w:rsidP="00BF46E1">
      <w:r w:rsidRPr="005307A3">
        <w:t>This channel identifier is dependent on the ME's default channel identifier as declared in table A.2/27.</w:t>
      </w:r>
    </w:p>
    <w:p w14:paraId="7548A823"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7F674A23"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389411A2" w14:textId="77777777" w:rsidR="00BF46E1" w:rsidRPr="005307A3" w:rsidRDefault="00BF46E1" w:rsidP="00BF46E1">
      <w:r w:rsidRPr="005307A3">
        <w:t>Bearer Parameters:</w:t>
      </w:r>
      <w:r w:rsidRPr="005307A3">
        <w:tab/>
      </w:r>
      <w:r w:rsidRPr="005307A3">
        <w:tab/>
        <w:t>Same Bearer Parameters as defined in 27.22.4.27.2.4.1</w:t>
      </w:r>
    </w:p>
    <w:p w14:paraId="23754381" w14:textId="77777777" w:rsidR="00BF46E1" w:rsidRPr="005307A3" w:rsidRDefault="00BF46E1" w:rsidP="00BF46E1">
      <w:r w:rsidRPr="005307A3">
        <w:t>GPRS Parameters:</w:t>
      </w:r>
      <w:r w:rsidRPr="005307A3">
        <w:tab/>
      </w:r>
      <w:r w:rsidRPr="005307A3">
        <w:tab/>
        <w:t>Same GPRS Parameters as defined in 27.22.4.27.2.4.1</w:t>
      </w:r>
    </w:p>
    <w:p w14:paraId="64AB628F" w14:textId="77777777" w:rsidR="00BF46E1" w:rsidRPr="005307A3" w:rsidRDefault="00BF46E1" w:rsidP="00BF46E1">
      <w:r w:rsidRPr="005307A3">
        <w:t>UICC/ME interface transport level:</w:t>
      </w:r>
      <w:r w:rsidRPr="005307A3">
        <w:tab/>
        <w:t>Same UICC/ME transport interface level as defined in 27.22.4.27.2.4.1</w:t>
      </w:r>
    </w:p>
    <w:p w14:paraId="1DF0F8B8" w14:textId="77777777" w:rsidR="00BF46E1" w:rsidRPr="005307A3" w:rsidRDefault="00BF46E1" w:rsidP="00BF46E1">
      <w:r w:rsidRPr="005307A3">
        <w:t>Data destination address</w:t>
      </w:r>
      <w:r w:rsidRPr="005307A3">
        <w:tab/>
        <w:t>:</w:t>
      </w:r>
      <w:r w:rsidRPr="005307A3">
        <w:tab/>
        <w:t>Same Data Destination Address as defined in 27.22.4.27.2.4.1.</w:t>
      </w:r>
    </w:p>
    <w:p w14:paraId="40826C7B" w14:textId="77777777" w:rsidR="00BF46E1" w:rsidRPr="005307A3" w:rsidRDefault="00BF46E1" w:rsidP="00BF46E1">
      <w:pPr>
        <w:pStyle w:val="H6"/>
      </w:pPr>
      <w:r w:rsidRPr="005307A3">
        <w:lastRenderedPageBreak/>
        <w:t>27.22.4.29.2.9.4.2</w:t>
      </w:r>
      <w:r w:rsidRPr="005307A3">
        <w:tab/>
        <w:t>Procedure</w:t>
      </w:r>
    </w:p>
    <w:p w14:paraId="66888904" w14:textId="77777777" w:rsidR="00BF46E1" w:rsidRPr="005307A3" w:rsidRDefault="00BF46E1" w:rsidP="00BF46E1">
      <w:pPr>
        <w:pStyle w:val="TH"/>
      </w:pPr>
      <w:r w:rsidRPr="005307A3">
        <w:t>Expected sequence 2.9 (RECEIVE DATA, with Text Attribute – Strikethrough On)</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1C1CBB73" w14:textId="77777777" w:rsidTr="00195D76">
        <w:trPr>
          <w:cantSplit/>
          <w:jc w:val="center"/>
        </w:trPr>
        <w:tc>
          <w:tcPr>
            <w:tcW w:w="574" w:type="dxa"/>
            <w:tcBorders>
              <w:top w:val="single" w:sz="6" w:space="0" w:color="auto"/>
              <w:left w:val="single" w:sz="6" w:space="0" w:color="auto"/>
              <w:right w:val="single" w:sz="6" w:space="0" w:color="auto"/>
            </w:tcBorders>
          </w:tcPr>
          <w:p w14:paraId="1EFD5298"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77565986"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46B54E62"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348CE43D" w14:textId="77777777" w:rsidR="00BF46E1" w:rsidRPr="005307A3" w:rsidRDefault="00BF46E1" w:rsidP="00195D76">
            <w:pPr>
              <w:pStyle w:val="TAH"/>
            </w:pPr>
            <w:r w:rsidRPr="005307A3">
              <w:t>Comments</w:t>
            </w:r>
          </w:p>
        </w:tc>
      </w:tr>
      <w:tr w:rsidR="00BF46E1" w:rsidRPr="005307A3" w14:paraId="2A05B42B" w14:textId="77777777" w:rsidTr="00195D76">
        <w:trPr>
          <w:cantSplit/>
          <w:jc w:val="center"/>
        </w:trPr>
        <w:tc>
          <w:tcPr>
            <w:tcW w:w="574" w:type="dxa"/>
            <w:tcBorders>
              <w:top w:val="single" w:sz="6" w:space="0" w:color="auto"/>
              <w:left w:val="single" w:sz="6" w:space="0" w:color="auto"/>
              <w:right w:val="single" w:sz="6" w:space="0" w:color="auto"/>
            </w:tcBorders>
          </w:tcPr>
          <w:p w14:paraId="154FE29A"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34B4EDC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1C130892"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213C86A2" w14:textId="77777777" w:rsidR="00BF46E1" w:rsidRPr="005307A3" w:rsidRDefault="00BF46E1" w:rsidP="00195D76">
            <w:pPr>
              <w:pStyle w:val="TAL"/>
            </w:pPr>
          </w:p>
        </w:tc>
      </w:tr>
      <w:tr w:rsidR="00BF46E1" w:rsidRPr="005307A3" w14:paraId="586BC5FD" w14:textId="77777777" w:rsidTr="00195D76">
        <w:trPr>
          <w:cantSplit/>
          <w:jc w:val="center"/>
        </w:trPr>
        <w:tc>
          <w:tcPr>
            <w:tcW w:w="574" w:type="dxa"/>
            <w:tcBorders>
              <w:left w:val="single" w:sz="6" w:space="0" w:color="auto"/>
              <w:right w:val="single" w:sz="6" w:space="0" w:color="auto"/>
            </w:tcBorders>
          </w:tcPr>
          <w:p w14:paraId="37DD9BC1"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4BAD158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4A20A547"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1717393" w14:textId="77777777" w:rsidR="00BF46E1" w:rsidRPr="005307A3" w:rsidRDefault="00BF46E1" w:rsidP="00195D76">
            <w:pPr>
              <w:pStyle w:val="TAL"/>
            </w:pPr>
          </w:p>
        </w:tc>
      </w:tr>
      <w:tr w:rsidR="00BF46E1" w:rsidRPr="005307A3" w14:paraId="2750E022" w14:textId="77777777" w:rsidTr="00195D76">
        <w:trPr>
          <w:cantSplit/>
          <w:jc w:val="center"/>
        </w:trPr>
        <w:tc>
          <w:tcPr>
            <w:tcW w:w="574" w:type="dxa"/>
            <w:tcBorders>
              <w:left w:val="single" w:sz="6" w:space="0" w:color="auto"/>
              <w:right w:val="single" w:sz="6" w:space="0" w:color="auto"/>
            </w:tcBorders>
          </w:tcPr>
          <w:p w14:paraId="399750DB"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7D05A22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5C2A554F"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5F1798E1" w14:textId="77777777" w:rsidR="00BF46E1" w:rsidRPr="005307A3" w:rsidRDefault="00BF46E1" w:rsidP="00195D76">
            <w:pPr>
              <w:pStyle w:val="TAL"/>
            </w:pPr>
          </w:p>
        </w:tc>
      </w:tr>
      <w:tr w:rsidR="00BF46E1" w:rsidRPr="005307A3" w14:paraId="4E03EDDC" w14:textId="77777777" w:rsidTr="00195D76">
        <w:trPr>
          <w:cantSplit/>
          <w:jc w:val="center"/>
        </w:trPr>
        <w:tc>
          <w:tcPr>
            <w:tcW w:w="574" w:type="dxa"/>
            <w:tcBorders>
              <w:left w:val="single" w:sz="6" w:space="0" w:color="auto"/>
              <w:right w:val="single" w:sz="6" w:space="0" w:color="auto"/>
            </w:tcBorders>
          </w:tcPr>
          <w:p w14:paraId="64B33D82"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4B4B972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2DF31886"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6200A698" w14:textId="77777777" w:rsidR="00BF46E1" w:rsidRPr="005307A3" w:rsidRDefault="00BF46E1" w:rsidP="00195D76">
            <w:pPr>
              <w:pStyle w:val="TAL"/>
            </w:pPr>
          </w:p>
        </w:tc>
      </w:tr>
      <w:tr w:rsidR="00BF46E1" w:rsidRPr="005307A3" w14:paraId="3F5D1B77" w14:textId="77777777" w:rsidTr="00195D76">
        <w:trPr>
          <w:cantSplit/>
          <w:jc w:val="center"/>
        </w:trPr>
        <w:tc>
          <w:tcPr>
            <w:tcW w:w="574" w:type="dxa"/>
            <w:tcBorders>
              <w:left w:val="single" w:sz="6" w:space="0" w:color="auto"/>
              <w:right w:val="single" w:sz="6" w:space="0" w:color="auto"/>
            </w:tcBorders>
          </w:tcPr>
          <w:p w14:paraId="07C8E632"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4133B46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779C9BA5"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4E0C0D0A" w14:textId="77777777" w:rsidR="00BF46E1" w:rsidRPr="005307A3" w:rsidRDefault="00BF46E1" w:rsidP="00195D76">
            <w:pPr>
              <w:pStyle w:val="TAL"/>
            </w:pPr>
            <w:r w:rsidRPr="005307A3">
              <w:t>See initial conditions</w:t>
            </w:r>
          </w:p>
        </w:tc>
      </w:tr>
      <w:tr w:rsidR="00BF46E1" w:rsidRPr="005307A3" w14:paraId="058AB1B1" w14:textId="77777777" w:rsidTr="00195D76">
        <w:trPr>
          <w:cantSplit/>
          <w:jc w:val="center"/>
        </w:trPr>
        <w:tc>
          <w:tcPr>
            <w:tcW w:w="574" w:type="dxa"/>
            <w:tcBorders>
              <w:left w:val="single" w:sz="6" w:space="0" w:color="auto"/>
              <w:right w:val="single" w:sz="6" w:space="0" w:color="auto"/>
            </w:tcBorders>
          </w:tcPr>
          <w:p w14:paraId="71F36E1B"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22D405C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AEDB85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CC6E6A2" w14:textId="77777777" w:rsidR="00BF46E1" w:rsidRPr="005307A3" w:rsidRDefault="00BF46E1" w:rsidP="00195D76">
            <w:pPr>
              <w:pStyle w:val="TAL"/>
            </w:pPr>
          </w:p>
        </w:tc>
      </w:tr>
      <w:tr w:rsidR="00BF46E1" w:rsidRPr="005307A3" w14:paraId="54521F20" w14:textId="77777777" w:rsidTr="00195D76">
        <w:trPr>
          <w:cantSplit/>
          <w:jc w:val="center"/>
        </w:trPr>
        <w:tc>
          <w:tcPr>
            <w:tcW w:w="574" w:type="dxa"/>
            <w:tcBorders>
              <w:left w:val="single" w:sz="6" w:space="0" w:color="auto"/>
              <w:right w:val="single" w:sz="6" w:space="0" w:color="auto"/>
            </w:tcBorders>
          </w:tcPr>
          <w:p w14:paraId="34CF88CD"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18BFEE7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62C752C"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4297CAF6" w14:textId="77777777" w:rsidR="00BF46E1" w:rsidRPr="005307A3" w:rsidRDefault="00BF46E1" w:rsidP="00195D76">
            <w:pPr>
              <w:pStyle w:val="TAL"/>
            </w:pPr>
          </w:p>
        </w:tc>
      </w:tr>
      <w:tr w:rsidR="00BF46E1" w:rsidRPr="005307A3" w14:paraId="2674DCAF" w14:textId="77777777" w:rsidTr="00195D76">
        <w:trPr>
          <w:cantSplit/>
          <w:jc w:val="center"/>
        </w:trPr>
        <w:tc>
          <w:tcPr>
            <w:tcW w:w="574" w:type="dxa"/>
            <w:tcBorders>
              <w:left w:val="single" w:sz="6" w:space="0" w:color="auto"/>
              <w:right w:val="single" w:sz="6" w:space="0" w:color="auto"/>
            </w:tcBorders>
          </w:tcPr>
          <w:p w14:paraId="6D80EDB5"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062C25DA"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66B4E1A7"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4441AC1E" w14:textId="77777777" w:rsidR="00BF46E1" w:rsidRPr="005307A3" w:rsidRDefault="00BF46E1" w:rsidP="00195D76">
            <w:pPr>
              <w:pStyle w:val="TAL"/>
            </w:pPr>
          </w:p>
        </w:tc>
      </w:tr>
      <w:tr w:rsidR="00BF46E1" w:rsidRPr="005307A3" w14:paraId="41D3D21A" w14:textId="77777777" w:rsidTr="00195D76">
        <w:trPr>
          <w:cantSplit/>
          <w:jc w:val="center"/>
        </w:trPr>
        <w:tc>
          <w:tcPr>
            <w:tcW w:w="574" w:type="dxa"/>
            <w:tcBorders>
              <w:left w:val="single" w:sz="6" w:space="0" w:color="auto"/>
              <w:right w:val="single" w:sz="6" w:space="0" w:color="auto"/>
            </w:tcBorders>
          </w:tcPr>
          <w:p w14:paraId="6C42DA9F"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5BC9F6A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6E0940DB"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740A14FB" w14:textId="77777777" w:rsidR="00BF46E1" w:rsidRPr="005307A3" w:rsidRDefault="00BF46E1" w:rsidP="00195D76">
            <w:pPr>
              <w:pStyle w:val="TAL"/>
            </w:pPr>
            <w:r w:rsidRPr="005307A3">
              <w:t>[The UE may request IPv4 or IPv4v6 address as PDP type.]</w:t>
            </w:r>
          </w:p>
        </w:tc>
      </w:tr>
      <w:tr w:rsidR="00BF46E1" w:rsidRPr="005307A3" w14:paraId="6E02ABE4" w14:textId="77777777" w:rsidTr="00195D76">
        <w:trPr>
          <w:cantSplit/>
          <w:jc w:val="center"/>
        </w:trPr>
        <w:tc>
          <w:tcPr>
            <w:tcW w:w="574" w:type="dxa"/>
            <w:tcBorders>
              <w:left w:val="single" w:sz="6" w:space="0" w:color="auto"/>
              <w:right w:val="single" w:sz="6" w:space="0" w:color="auto"/>
            </w:tcBorders>
          </w:tcPr>
          <w:p w14:paraId="762FFF17"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2A5A18C8"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5D757B35"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7F049630" w14:textId="77777777" w:rsidR="00BF46E1" w:rsidRPr="005307A3" w:rsidRDefault="00BF46E1" w:rsidP="00195D76">
            <w:pPr>
              <w:pStyle w:val="TAL"/>
            </w:pPr>
          </w:p>
        </w:tc>
      </w:tr>
      <w:tr w:rsidR="00BF46E1" w:rsidRPr="005307A3" w14:paraId="6B684622" w14:textId="77777777" w:rsidTr="00195D76">
        <w:trPr>
          <w:cantSplit/>
          <w:jc w:val="center"/>
        </w:trPr>
        <w:tc>
          <w:tcPr>
            <w:tcW w:w="574" w:type="dxa"/>
            <w:tcBorders>
              <w:left w:val="single" w:sz="6" w:space="0" w:color="auto"/>
              <w:right w:val="single" w:sz="6" w:space="0" w:color="auto"/>
            </w:tcBorders>
          </w:tcPr>
          <w:p w14:paraId="77893ECA"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673ABA0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3006980" w14:textId="77777777" w:rsidR="00BF46E1" w:rsidRPr="005307A3" w:rsidRDefault="00BF46E1" w:rsidP="00195D76">
            <w:pPr>
              <w:pStyle w:val="TAL"/>
            </w:pPr>
            <w:r w:rsidRPr="005307A3">
              <w:t>TERMINAL RESPONSE: OPEN CHANNEL 1.1.1A</w:t>
            </w:r>
          </w:p>
          <w:p w14:paraId="51DC391A" w14:textId="244316C0" w:rsidR="00BF46E1" w:rsidRPr="005307A3" w:rsidRDefault="00BF46E1" w:rsidP="00195D76">
            <w:pPr>
              <w:pStyle w:val="TAL"/>
            </w:pPr>
            <w:r w:rsidRPr="005307A3">
              <w:t>or</w:t>
            </w:r>
          </w:p>
          <w:p w14:paraId="08877FFA"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51455204" w14:textId="77777777" w:rsidR="00BF46E1" w:rsidRPr="005307A3" w:rsidRDefault="00BF46E1" w:rsidP="00195D76">
            <w:pPr>
              <w:pStyle w:val="TAL"/>
            </w:pPr>
            <w:r w:rsidRPr="005307A3">
              <w:t>[Command performed successfully]</w:t>
            </w:r>
          </w:p>
        </w:tc>
      </w:tr>
      <w:tr w:rsidR="00BF46E1" w:rsidRPr="005307A3" w14:paraId="6CFC9E79" w14:textId="77777777" w:rsidTr="00195D76">
        <w:trPr>
          <w:cantSplit/>
          <w:jc w:val="center"/>
        </w:trPr>
        <w:tc>
          <w:tcPr>
            <w:tcW w:w="574" w:type="dxa"/>
            <w:tcBorders>
              <w:left w:val="single" w:sz="6" w:space="0" w:color="auto"/>
              <w:right w:val="single" w:sz="6" w:space="0" w:color="auto"/>
            </w:tcBorders>
          </w:tcPr>
          <w:p w14:paraId="1A5768A9"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2656DAD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D16FDFD"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261ACB79" w14:textId="77777777" w:rsidR="00BF46E1" w:rsidRPr="005307A3" w:rsidRDefault="00BF46E1" w:rsidP="00195D76">
            <w:pPr>
              <w:pStyle w:val="TAL"/>
            </w:pPr>
          </w:p>
        </w:tc>
      </w:tr>
      <w:tr w:rsidR="00BF46E1" w:rsidRPr="005307A3" w14:paraId="382BE93B" w14:textId="77777777" w:rsidTr="00195D76">
        <w:trPr>
          <w:cantSplit/>
          <w:jc w:val="center"/>
        </w:trPr>
        <w:tc>
          <w:tcPr>
            <w:tcW w:w="574" w:type="dxa"/>
            <w:tcBorders>
              <w:left w:val="single" w:sz="6" w:space="0" w:color="auto"/>
              <w:right w:val="single" w:sz="6" w:space="0" w:color="auto"/>
            </w:tcBorders>
          </w:tcPr>
          <w:p w14:paraId="325866AB"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0467786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081D4F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FD2E1C3" w14:textId="77777777" w:rsidR="00BF46E1" w:rsidRPr="005307A3" w:rsidRDefault="00BF46E1" w:rsidP="00195D76">
            <w:pPr>
              <w:pStyle w:val="TAL"/>
            </w:pPr>
          </w:p>
        </w:tc>
      </w:tr>
      <w:tr w:rsidR="00BF46E1" w:rsidRPr="005307A3" w14:paraId="50EA2030" w14:textId="77777777" w:rsidTr="00195D76">
        <w:trPr>
          <w:cantSplit/>
          <w:jc w:val="center"/>
        </w:trPr>
        <w:tc>
          <w:tcPr>
            <w:tcW w:w="574" w:type="dxa"/>
            <w:tcBorders>
              <w:left w:val="single" w:sz="6" w:space="0" w:color="auto"/>
              <w:right w:val="single" w:sz="6" w:space="0" w:color="auto"/>
            </w:tcBorders>
          </w:tcPr>
          <w:p w14:paraId="079F4BC9"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052B1F3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2590F24"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0DA6BE95" w14:textId="77777777" w:rsidR="00BF46E1" w:rsidRPr="005307A3" w:rsidRDefault="00BF46E1" w:rsidP="00195D76">
            <w:pPr>
              <w:pStyle w:val="TAL"/>
            </w:pPr>
          </w:p>
        </w:tc>
      </w:tr>
      <w:tr w:rsidR="00BF46E1" w:rsidRPr="005307A3" w14:paraId="6573325F" w14:textId="77777777" w:rsidTr="00195D76">
        <w:trPr>
          <w:cantSplit/>
          <w:jc w:val="center"/>
        </w:trPr>
        <w:tc>
          <w:tcPr>
            <w:tcW w:w="574" w:type="dxa"/>
            <w:tcBorders>
              <w:left w:val="single" w:sz="6" w:space="0" w:color="auto"/>
              <w:right w:val="single" w:sz="6" w:space="0" w:color="auto"/>
            </w:tcBorders>
          </w:tcPr>
          <w:p w14:paraId="40E1A4E8"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2B803F76"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720F49E9"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4F936AC0" w14:textId="77777777" w:rsidR="00BF46E1" w:rsidRPr="005307A3" w:rsidRDefault="00BF46E1" w:rsidP="00195D76">
            <w:pPr>
              <w:pStyle w:val="TAL"/>
            </w:pPr>
            <w:r w:rsidRPr="005307A3">
              <w:t>[To retrieve ME's port number]</w:t>
            </w:r>
          </w:p>
        </w:tc>
      </w:tr>
      <w:tr w:rsidR="00BF46E1" w:rsidRPr="005307A3" w14:paraId="5AB97CD7" w14:textId="77777777" w:rsidTr="00195D76">
        <w:trPr>
          <w:cantSplit/>
          <w:jc w:val="center"/>
        </w:trPr>
        <w:tc>
          <w:tcPr>
            <w:tcW w:w="574" w:type="dxa"/>
            <w:tcBorders>
              <w:left w:val="single" w:sz="6" w:space="0" w:color="auto"/>
              <w:right w:val="single" w:sz="6" w:space="0" w:color="auto"/>
            </w:tcBorders>
          </w:tcPr>
          <w:p w14:paraId="0F605290"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7D4C0EF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9E608F8"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38F2EEA2" w14:textId="77777777" w:rsidR="00BF46E1" w:rsidRPr="005307A3" w:rsidRDefault="00BF46E1" w:rsidP="00195D76">
            <w:pPr>
              <w:pStyle w:val="TAL"/>
            </w:pPr>
            <w:r w:rsidRPr="005307A3">
              <w:t>[Command performed successfully]</w:t>
            </w:r>
          </w:p>
        </w:tc>
      </w:tr>
      <w:tr w:rsidR="00BF46E1" w:rsidRPr="005307A3" w14:paraId="71544825" w14:textId="77777777" w:rsidTr="00195D76">
        <w:trPr>
          <w:cantSplit/>
          <w:jc w:val="center"/>
        </w:trPr>
        <w:tc>
          <w:tcPr>
            <w:tcW w:w="574" w:type="dxa"/>
            <w:tcBorders>
              <w:left w:val="single" w:sz="6" w:space="0" w:color="auto"/>
              <w:right w:val="single" w:sz="6" w:space="0" w:color="auto"/>
            </w:tcBorders>
          </w:tcPr>
          <w:p w14:paraId="18F72298"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5BF6D691"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27925F1B" w14:textId="77777777" w:rsidR="00BF46E1" w:rsidRPr="005307A3" w:rsidRDefault="00BF46E1" w:rsidP="00195D76">
            <w:pPr>
              <w:pStyle w:val="TAL"/>
            </w:pPr>
            <w:r w:rsidRPr="005307A3">
              <w:t>Transfer of 800 Bytes data to the ME through channel 1 using the ME's port number, which was retrieved in step 15</w:t>
            </w:r>
          </w:p>
        </w:tc>
        <w:tc>
          <w:tcPr>
            <w:tcW w:w="3240" w:type="dxa"/>
            <w:tcBorders>
              <w:left w:val="single" w:sz="6" w:space="0" w:color="auto"/>
              <w:right w:val="single" w:sz="6" w:space="0" w:color="auto"/>
            </w:tcBorders>
          </w:tcPr>
          <w:p w14:paraId="35574DE6" w14:textId="77777777" w:rsidR="00BF46E1" w:rsidRPr="005307A3" w:rsidRDefault="00BF46E1" w:rsidP="00195D76">
            <w:pPr>
              <w:pStyle w:val="TAL"/>
            </w:pPr>
          </w:p>
        </w:tc>
      </w:tr>
      <w:tr w:rsidR="00BF46E1" w:rsidRPr="005307A3" w14:paraId="68B12950" w14:textId="77777777" w:rsidTr="00195D76">
        <w:trPr>
          <w:cantSplit/>
          <w:jc w:val="center"/>
        </w:trPr>
        <w:tc>
          <w:tcPr>
            <w:tcW w:w="574" w:type="dxa"/>
            <w:tcBorders>
              <w:left w:val="single" w:sz="6" w:space="0" w:color="auto"/>
              <w:right w:val="single" w:sz="6" w:space="0" w:color="auto"/>
            </w:tcBorders>
          </w:tcPr>
          <w:p w14:paraId="49609A3E"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1A0A1E7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13F317E"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405A7116" w14:textId="77777777" w:rsidR="00BF46E1" w:rsidRPr="005307A3" w:rsidRDefault="00BF46E1" w:rsidP="00195D76">
            <w:pPr>
              <w:pStyle w:val="TAL"/>
            </w:pPr>
            <w:r w:rsidRPr="005307A3">
              <w:t>(800 Bytes of data in the ME buffer)</w:t>
            </w:r>
          </w:p>
        </w:tc>
      </w:tr>
      <w:tr w:rsidR="00BF46E1" w:rsidRPr="005307A3" w14:paraId="7E5412DB" w14:textId="77777777" w:rsidTr="00195D76">
        <w:trPr>
          <w:cantSplit/>
          <w:jc w:val="center"/>
        </w:trPr>
        <w:tc>
          <w:tcPr>
            <w:tcW w:w="574" w:type="dxa"/>
            <w:tcBorders>
              <w:left w:val="single" w:sz="6" w:space="0" w:color="auto"/>
              <w:right w:val="single" w:sz="6" w:space="0" w:color="auto"/>
            </w:tcBorders>
          </w:tcPr>
          <w:p w14:paraId="6F8AD779"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3C792F0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00CD829" w14:textId="77777777" w:rsidR="00BF46E1" w:rsidRPr="005307A3" w:rsidRDefault="00BF46E1" w:rsidP="00195D76">
            <w:pPr>
              <w:pStyle w:val="TAL"/>
            </w:pPr>
            <w:r w:rsidRPr="005307A3">
              <w:t>PROACTIVE COMMAND PENDING: RECEIVE DATA 2.9.1</w:t>
            </w:r>
          </w:p>
        </w:tc>
        <w:tc>
          <w:tcPr>
            <w:tcW w:w="3240" w:type="dxa"/>
            <w:tcBorders>
              <w:left w:val="single" w:sz="6" w:space="0" w:color="auto"/>
              <w:right w:val="single" w:sz="6" w:space="0" w:color="auto"/>
            </w:tcBorders>
          </w:tcPr>
          <w:p w14:paraId="57CD6978" w14:textId="77777777" w:rsidR="00BF46E1" w:rsidRPr="005307A3" w:rsidRDefault="00BF46E1" w:rsidP="00195D76">
            <w:pPr>
              <w:pStyle w:val="TAL"/>
            </w:pPr>
          </w:p>
        </w:tc>
      </w:tr>
      <w:tr w:rsidR="00BF46E1" w:rsidRPr="005307A3" w14:paraId="03F8CF08" w14:textId="77777777" w:rsidTr="00195D76">
        <w:trPr>
          <w:cantSplit/>
          <w:jc w:val="center"/>
        </w:trPr>
        <w:tc>
          <w:tcPr>
            <w:tcW w:w="574" w:type="dxa"/>
            <w:tcBorders>
              <w:left w:val="single" w:sz="6" w:space="0" w:color="auto"/>
              <w:right w:val="single" w:sz="6" w:space="0" w:color="auto"/>
            </w:tcBorders>
          </w:tcPr>
          <w:p w14:paraId="7A645BD5"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7723F96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A22F9F2"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ADB8E8E" w14:textId="77777777" w:rsidR="00BF46E1" w:rsidRPr="005307A3" w:rsidRDefault="00BF46E1" w:rsidP="00195D76">
            <w:pPr>
              <w:pStyle w:val="TAL"/>
            </w:pPr>
          </w:p>
        </w:tc>
      </w:tr>
      <w:tr w:rsidR="00BF46E1" w:rsidRPr="005307A3" w14:paraId="0A0AA71E" w14:textId="77777777" w:rsidTr="00195D76">
        <w:trPr>
          <w:cantSplit/>
          <w:jc w:val="center"/>
        </w:trPr>
        <w:tc>
          <w:tcPr>
            <w:tcW w:w="574" w:type="dxa"/>
            <w:tcBorders>
              <w:left w:val="single" w:sz="6" w:space="0" w:color="auto"/>
              <w:right w:val="single" w:sz="6" w:space="0" w:color="auto"/>
            </w:tcBorders>
          </w:tcPr>
          <w:p w14:paraId="7B2B19AE"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3F8515C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FA07C87" w14:textId="77777777" w:rsidR="00BF46E1" w:rsidRPr="005307A3" w:rsidRDefault="00BF46E1" w:rsidP="00195D76">
            <w:pPr>
              <w:pStyle w:val="TAL"/>
            </w:pPr>
            <w:r w:rsidRPr="005307A3">
              <w:t>PROACTIVE COMMAND: RECEIVE DATA 2.9.1</w:t>
            </w:r>
          </w:p>
        </w:tc>
        <w:tc>
          <w:tcPr>
            <w:tcW w:w="3240" w:type="dxa"/>
            <w:tcBorders>
              <w:left w:val="single" w:sz="6" w:space="0" w:color="auto"/>
              <w:right w:val="single" w:sz="6" w:space="0" w:color="auto"/>
            </w:tcBorders>
          </w:tcPr>
          <w:p w14:paraId="7AD64B10" w14:textId="77777777" w:rsidR="00BF46E1" w:rsidRPr="005307A3" w:rsidRDefault="00BF46E1" w:rsidP="00195D76">
            <w:pPr>
              <w:pStyle w:val="TAL"/>
            </w:pPr>
            <w:r w:rsidRPr="005307A3">
              <w:t>200 Bytes with alpha identifier is displayed with strikethrough on</w:t>
            </w:r>
          </w:p>
        </w:tc>
      </w:tr>
      <w:tr w:rsidR="00BF46E1" w:rsidRPr="005307A3" w14:paraId="18EDD276" w14:textId="77777777" w:rsidTr="00195D76">
        <w:trPr>
          <w:cantSplit/>
          <w:jc w:val="center"/>
        </w:trPr>
        <w:tc>
          <w:tcPr>
            <w:tcW w:w="574" w:type="dxa"/>
            <w:tcBorders>
              <w:left w:val="single" w:sz="6" w:space="0" w:color="auto"/>
              <w:right w:val="single" w:sz="6" w:space="0" w:color="auto"/>
            </w:tcBorders>
          </w:tcPr>
          <w:p w14:paraId="55B9D894"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55B685D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638C43F" w14:textId="77777777" w:rsidR="00BF46E1" w:rsidRPr="005307A3" w:rsidRDefault="00BF46E1" w:rsidP="00195D76">
            <w:pPr>
              <w:pStyle w:val="TAL"/>
            </w:pPr>
            <w:r w:rsidRPr="005307A3">
              <w:t>TERMINAL RESPONSE: RECEIVE DATA 2.9.1</w:t>
            </w:r>
          </w:p>
        </w:tc>
        <w:tc>
          <w:tcPr>
            <w:tcW w:w="3240" w:type="dxa"/>
            <w:tcBorders>
              <w:left w:val="single" w:sz="6" w:space="0" w:color="auto"/>
              <w:right w:val="single" w:sz="6" w:space="0" w:color="auto"/>
            </w:tcBorders>
          </w:tcPr>
          <w:p w14:paraId="5ACD817F" w14:textId="77777777" w:rsidR="00BF46E1" w:rsidRPr="005307A3" w:rsidRDefault="00BF46E1" w:rsidP="00195D76">
            <w:pPr>
              <w:pStyle w:val="TAL"/>
            </w:pPr>
          </w:p>
        </w:tc>
      </w:tr>
      <w:tr w:rsidR="00BF46E1" w:rsidRPr="005307A3" w14:paraId="47C3B804" w14:textId="77777777" w:rsidTr="00195D76">
        <w:trPr>
          <w:cantSplit/>
          <w:jc w:val="center"/>
        </w:trPr>
        <w:tc>
          <w:tcPr>
            <w:tcW w:w="574" w:type="dxa"/>
            <w:tcBorders>
              <w:left w:val="single" w:sz="6" w:space="0" w:color="auto"/>
              <w:right w:val="single" w:sz="6" w:space="0" w:color="auto"/>
            </w:tcBorders>
          </w:tcPr>
          <w:p w14:paraId="76AFACDD"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4C879CB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994BB48" w14:textId="77777777" w:rsidR="00BF46E1" w:rsidRPr="005307A3" w:rsidRDefault="00BF46E1" w:rsidP="00195D76">
            <w:pPr>
              <w:pStyle w:val="TAL"/>
            </w:pPr>
            <w:r w:rsidRPr="005307A3">
              <w:t>PROACTIVE COMMAND PENDING: RECEIVE DATA 2.9.2</w:t>
            </w:r>
          </w:p>
        </w:tc>
        <w:tc>
          <w:tcPr>
            <w:tcW w:w="3240" w:type="dxa"/>
            <w:tcBorders>
              <w:left w:val="single" w:sz="6" w:space="0" w:color="auto"/>
              <w:right w:val="single" w:sz="6" w:space="0" w:color="auto"/>
            </w:tcBorders>
          </w:tcPr>
          <w:p w14:paraId="29E16A9C" w14:textId="77777777" w:rsidR="00BF46E1" w:rsidRPr="005307A3" w:rsidRDefault="00BF46E1" w:rsidP="00195D76">
            <w:pPr>
              <w:pStyle w:val="TAL"/>
            </w:pPr>
          </w:p>
        </w:tc>
      </w:tr>
      <w:tr w:rsidR="00BF46E1" w:rsidRPr="005307A3" w14:paraId="7813FFE4" w14:textId="77777777" w:rsidTr="00195D76">
        <w:trPr>
          <w:cantSplit/>
          <w:jc w:val="center"/>
        </w:trPr>
        <w:tc>
          <w:tcPr>
            <w:tcW w:w="574" w:type="dxa"/>
            <w:tcBorders>
              <w:left w:val="single" w:sz="6" w:space="0" w:color="auto"/>
              <w:right w:val="single" w:sz="6" w:space="0" w:color="auto"/>
            </w:tcBorders>
          </w:tcPr>
          <w:p w14:paraId="3A774706"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0CEC754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65C75FE"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04277083" w14:textId="77777777" w:rsidR="00BF46E1" w:rsidRPr="005307A3" w:rsidRDefault="00BF46E1" w:rsidP="00195D76">
            <w:pPr>
              <w:pStyle w:val="TAL"/>
            </w:pPr>
          </w:p>
        </w:tc>
      </w:tr>
      <w:tr w:rsidR="00BF46E1" w:rsidRPr="005307A3" w14:paraId="7DE76966" w14:textId="77777777" w:rsidTr="00195D76">
        <w:trPr>
          <w:cantSplit/>
          <w:jc w:val="center"/>
        </w:trPr>
        <w:tc>
          <w:tcPr>
            <w:tcW w:w="574" w:type="dxa"/>
            <w:tcBorders>
              <w:left w:val="single" w:sz="6" w:space="0" w:color="auto"/>
              <w:right w:val="single" w:sz="6" w:space="0" w:color="auto"/>
            </w:tcBorders>
          </w:tcPr>
          <w:p w14:paraId="324CD7C6"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48FE89D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7FADECF" w14:textId="77777777" w:rsidR="00BF46E1" w:rsidRPr="005307A3" w:rsidRDefault="00BF46E1" w:rsidP="00195D76">
            <w:pPr>
              <w:pStyle w:val="TAL"/>
            </w:pPr>
            <w:r w:rsidRPr="005307A3">
              <w:t>PROACTIVE COMMAND: RECEIVE DATA 2.9.2</w:t>
            </w:r>
          </w:p>
        </w:tc>
        <w:tc>
          <w:tcPr>
            <w:tcW w:w="3240" w:type="dxa"/>
            <w:tcBorders>
              <w:left w:val="single" w:sz="6" w:space="0" w:color="auto"/>
              <w:right w:val="single" w:sz="6" w:space="0" w:color="auto"/>
            </w:tcBorders>
          </w:tcPr>
          <w:p w14:paraId="1E42A602" w14:textId="77777777" w:rsidR="00BF46E1" w:rsidRPr="005307A3" w:rsidRDefault="00BF46E1" w:rsidP="00195D76">
            <w:pPr>
              <w:pStyle w:val="TAL"/>
            </w:pPr>
            <w:r w:rsidRPr="005307A3">
              <w:t>200 Bytes with alpha identifier is displayed with strikethrough off</w:t>
            </w:r>
          </w:p>
        </w:tc>
      </w:tr>
      <w:tr w:rsidR="00BF46E1" w:rsidRPr="005307A3" w14:paraId="5192BA63" w14:textId="77777777" w:rsidTr="00195D76">
        <w:trPr>
          <w:cantSplit/>
          <w:jc w:val="center"/>
        </w:trPr>
        <w:tc>
          <w:tcPr>
            <w:tcW w:w="574" w:type="dxa"/>
            <w:tcBorders>
              <w:left w:val="single" w:sz="6" w:space="0" w:color="auto"/>
              <w:right w:val="single" w:sz="6" w:space="0" w:color="auto"/>
            </w:tcBorders>
          </w:tcPr>
          <w:p w14:paraId="31C3639E" w14:textId="77777777" w:rsidR="00BF46E1" w:rsidRPr="005307A3" w:rsidRDefault="00BF46E1" w:rsidP="00195D76">
            <w:pPr>
              <w:pStyle w:val="TAC"/>
            </w:pPr>
            <w:r w:rsidRPr="005307A3">
              <w:t>26</w:t>
            </w:r>
          </w:p>
        </w:tc>
        <w:tc>
          <w:tcPr>
            <w:tcW w:w="1215" w:type="dxa"/>
            <w:tcBorders>
              <w:left w:val="single" w:sz="6" w:space="0" w:color="auto"/>
              <w:right w:val="single" w:sz="6" w:space="0" w:color="auto"/>
            </w:tcBorders>
          </w:tcPr>
          <w:p w14:paraId="2FD17E1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2DEFC18" w14:textId="77777777" w:rsidR="00BF46E1" w:rsidRPr="005307A3" w:rsidRDefault="00BF46E1" w:rsidP="00195D76">
            <w:pPr>
              <w:pStyle w:val="TAL"/>
            </w:pPr>
            <w:r w:rsidRPr="005307A3">
              <w:t>TERMINAL RESPONSE: RECEIVE DATA 2.9.1</w:t>
            </w:r>
          </w:p>
        </w:tc>
        <w:tc>
          <w:tcPr>
            <w:tcW w:w="3240" w:type="dxa"/>
            <w:tcBorders>
              <w:left w:val="single" w:sz="6" w:space="0" w:color="auto"/>
              <w:right w:val="single" w:sz="6" w:space="0" w:color="auto"/>
            </w:tcBorders>
          </w:tcPr>
          <w:p w14:paraId="0F79DFFE" w14:textId="77777777" w:rsidR="00BF46E1" w:rsidRPr="005307A3" w:rsidRDefault="00BF46E1" w:rsidP="00195D76">
            <w:pPr>
              <w:pStyle w:val="TAL"/>
            </w:pPr>
          </w:p>
        </w:tc>
      </w:tr>
      <w:tr w:rsidR="00BF46E1" w:rsidRPr="005307A3" w14:paraId="58C9D531" w14:textId="77777777" w:rsidTr="00195D76">
        <w:trPr>
          <w:cantSplit/>
          <w:jc w:val="center"/>
        </w:trPr>
        <w:tc>
          <w:tcPr>
            <w:tcW w:w="574" w:type="dxa"/>
            <w:tcBorders>
              <w:left w:val="single" w:sz="6" w:space="0" w:color="auto"/>
              <w:right w:val="single" w:sz="6" w:space="0" w:color="auto"/>
            </w:tcBorders>
          </w:tcPr>
          <w:p w14:paraId="05053AC4" w14:textId="77777777" w:rsidR="00BF46E1" w:rsidRPr="005307A3" w:rsidRDefault="00BF46E1" w:rsidP="00195D76">
            <w:pPr>
              <w:pStyle w:val="TAC"/>
            </w:pPr>
            <w:r w:rsidRPr="005307A3">
              <w:t>27</w:t>
            </w:r>
          </w:p>
        </w:tc>
        <w:tc>
          <w:tcPr>
            <w:tcW w:w="1215" w:type="dxa"/>
            <w:tcBorders>
              <w:left w:val="single" w:sz="6" w:space="0" w:color="auto"/>
              <w:right w:val="single" w:sz="6" w:space="0" w:color="auto"/>
            </w:tcBorders>
          </w:tcPr>
          <w:p w14:paraId="34AC19A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49616BE5" w14:textId="77777777" w:rsidR="00BF46E1" w:rsidRPr="005307A3" w:rsidRDefault="00BF46E1" w:rsidP="00195D76">
            <w:pPr>
              <w:pStyle w:val="TAL"/>
            </w:pPr>
            <w:r w:rsidRPr="005307A3">
              <w:t>PROACTIVE COMMAND PENDING: RECEIVE DATA 2.9.1</w:t>
            </w:r>
          </w:p>
        </w:tc>
        <w:tc>
          <w:tcPr>
            <w:tcW w:w="3240" w:type="dxa"/>
            <w:tcBorders>
              <w:left w:val="single" w:sz="6" w:space="0" w:color="auto"/>
              <w:right w:val="single" w:sz="6" w:space="0" w:color="auto"/>
            </w:tcBorders>
          </w:tcPr>
          <w:p w14:paraId="39750190" w14:textId="77777777" w:rsidR="00BF46E1" w:rsidRPr="005307A3" w:rsidRDefault="00BF46E1" w:rsidP="00195D76">
            <w:pPr>
              <w:pStyle w:val="TAL"/>
            </w:pPr>
          </w:p>
        </w:tc>
      </w:tr>
      <w:tr w:rsidR="00BF46E1" w:rsidRPr="005307A3" w14:paraId="2266B193" w14:textId="77777777" w:rsidTr="00195D76">
        <w:trPr>
          <w:cantSplit/>
          <w:jc w:val="center"/>
        </w:trPr>
        <w:tc>
          <w:tcPr>
            <w:tcW w:w="574" w:type="dxa"/>
            <w:tcBorders>
              <w:left w:val="single" w:sz="6" w:space="0" w:color="auto"/>
              <w:right w:val="single" w:sz="6" w:space="0" w:color="auto"/>
            </w:tcBorders>
          </w:tcPr>
          <w:p w14:paraId="52049782" w14:textId="77777777" w:rsidR="00BF46E1" w:rsidRPr="005307A3" w:rsidRDefault="00BF46E1" w:rsidP="00195D76">
            <w:pPr>
              <w:pStyle w:val="TAC"/>
            </w:pPr>
            <w:r w:rsidRPr="005307A3">
              <w:t>28</w:t>
            </w:r>
          </w:p>
        </w:tc>
        <w:tc>
          <w:tcPr>
            <w:tcW w:w="1215" w:type="dxa"/>
            <w:tcBorders>
              <w:left w:val="single" w:sz="6" w:space="0" w:color="auto"/>
              <w:right w:val="single" w:sz="6" w:space="0" w:color="auto"/>
            </w:tcBorders>
          </w:tcPr>
          <w:p w14:paraId="153546D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7EBA68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666095FB" w14:textId="77777777" w:rsidR="00BF46E1" w:rsidRPr="005307A3" w:rsidRDefault="00BF46E1" w:rsidP="00195D76">
            <w:pPr>
              <w:pStyle w:val="TAL"/>
            </w:pPr>
          </w:p>
        </w:tc>
      </w:tr>
      <w:tr w:rsidR="00BF46E1" w:rsidRPr="005307A3" w14:paraId="584639A8" w14:textId="77777777" w:rsidTr="00195D76">
        <w:trPr>
          <w:cantSplit/>
          <w:jc w:val="center"/>
        </w:trPr>
        <w:tc>
          <w:tcPr>
            <w:tcW w:w="574" w:type="dxa"/>
            <w:tcBorders>
              <w:left w:val="single" w:sz="6" w:space="0" w:color="auto"/>
              <w:right w:val="single" w:sz="6" w:space="0" w:color="auto"/>
            </w:tcBorders>
          </w:tcPr>
          <w:p w14:paraId="58B723C0" w14:textId="77777777" w:rsidR="00BF46E1" w:rsidRPr="005307A3" w:rsidRDefault="00BF46E1" w:rsidP="00195D76">
            <w:pPr>
              <w:pStyle w:val="TAC"/>
            </w:pPr>
            <w:r w:rsidRPr="005307A3">
              <w:t>29</w:t>
            </w:r>
          </w:p>
        </w:tc>
        <w:tc>
          <w:tcPr>
            <w:tcW w:w="1215" w:type="dxa"/>
            <w:tcBorders>
              <w:left w:val="single" w:sz="6" w:space="0" w:color="auto"/>
              <w:right w:val="single" w:sz="6" w:space="0" w:color="auto"/>
            </w:tcBorders>
          </w:tcPr>
          <w:p w14:paraId="04E3644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228BB8DD" w14:textId="77777777" w:rsidR="00BF46E1" w:rsidRPr="005307A3" w:rsidRDefault="00BF46E1" w:rsidP="00195D76">
            <w:pPr>
              <w:pStyle w:val="TAL"/>
            </w:pPr>
            <w:r w:rsidRPr="005307A3">
              <w:t>PROACTIVE COMMAND: RECEIVE DATA 2.9.1</w:t>
            </w:r>
          </w:p>
        </w:tc>
        <w:tc>
          <w:tcPr>
            <w:tcW w:w="3240" w:type="dxa"/>
            <w:tcBorders>
              <w:left w:val="single" w:sz="6" w:space="0" w:color="auto"/>
              <w:right w:val="single" w:sz="6" w:space="0" w:color="auto"/>
            </w:tcBorders>
          </w:tcPr>
          <w:p w14:paraId="653FB66C" w14:textId="77777777" w:rsidR="00BF46E1" w:rsidRPr="005307A3" w:rsidRDefault="00BF46E1" w:rsidP="00195D76">
            <w:pPr>
              <w:pStyle w:val="TAL"/>
            </w:pPr>
            <w:r w:rsidRPr="005307A3">
              <w:t>200 Bytes with alpha identifier is displayed with strikethrough on</w:t>
            </w:r>
          </w:p>
        </w:tc>
      </w:tr>
      <w:tr w:rsidR="00BF46E1" w:rsidRPr="005307A3" w14:paraId="1FFAE665" w14:textId="77777777" w:rsidTr="00195D76">
        <w:trPr>
          <w:cantSplit/>
          <w:jc w:val="center"/>
        </w:trPr>
        <w:tc>
          <w:tcPr>
            <w:tcW w:w="574" w:type="dxa"/>
            <w:tcBorders>
              <w:left w:val="single" w:sz="6" w:space="0" w:color="auto"/>
              <w:right w:val="single" w:sz="6" w:space="0" w:color="auto"/>
            </w:tcBorders>
          </w:tcPr>
          <w:p w14:paraId="191EB581" w14:textId="77777777" w:rsidR="00BF46E1" w:rsidRPr="005307A3" w:rsidRDefault="00BF46E1" w:rsidP="00195D76">
            <w:pPr>
              <w:pStyle w:val="TAC"/>
            </w:pPr>
            <w:r w:rsidRPr="005307A3">
              <w:t>30</w:t>
            </w:r>
          </w:p>
        </w:tc>
        <w:tc>
          <w:tcPr>
            <w:tcW w:w="1215" w:type="dxa"/>
            <w:tcBorders>
              <w:left w:val="single" w:sz="6" w:space="0" w:color="auto"/>
              <w:right w:val="single" w:sz="6" w:space="0" w:color="auto"/>
            </w:tcBorders>
          </w:tcPr>
          <w:p w14:paraId="4A25D6A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8A98942" w14:textId="77777777" w:rsidR="00BF46E1" w:rsidRPr="005307A3" w:rsidRDefault="00BF46E1" w:rsidP="00195D76">
            <w:pPr>
              <w:pStyle w:val="TAL"/>
            </w:pPr>
            <w:r w:rsidRPr="005307A3">
              <w:t>TERMINAL RESPONSE: RECEIVE DATA 2.9.1</w:t>
            </w:r>
          </w:p>
        </w:tc>
        <w:tc>
          <w:tcPr>
            <w:tcW w:w="3240" w:type="dxa"/>
            <w:tcBorders>
              <w:left w:val="single" w:sz="6" w:space="0" w:color="auto"/>
              <w:right w:val="single" w:sz="6" w:space="0" w:color="auto"/>
            </w:tcBorders>
          </w:tcPr>
          <w:p w14:paraId="0B037DB9" w14:textId="77777777" w:rsidR="00BF46E1" w:rsidRPr="005307A3" w:rsidRDefault="00BF46E1" w:rsidP="00195D76">
            <w:pPr>
              <w:pStyle w:val="TAL"/>
            </w:pPr>
          </w:p>
        </w:tc>
      </w:tr>
      <w:tr w:rsidR="00BF46E1" w:rsidRPr="005307A3" w14:paraId="6A869426" w14:textId="77777777" w:rsidTr="00195D76">
        <w:trPr>
          <w:cantSplit/>
          <w:jc w:val="center"/>
        </w:trPr>
        <w:tc>
          <w:tcPr>
            <w:tcW w:w="574" w:type="dxa"/>
            <w:tcBorders>
              <w:left w:val="single" w:sz="6" w:space="0" w:color="auto"/>
              <w:right w:val="single" w:sz="6" w:space="0" w:color="auto"/>
            </w:tcBorders>
          </w:tcPr>
          <w:p w14:paraId="77656F67" w14:textId="77777777" w:rsidR="00BF46E1" w:rsidRPr="005307A3" w:rsidRDefault="00BF46E1" w:rsidP="00195D76">
            <w:pPr>
              <w:pStyle w:val="TAC"/>
            </w:pPr>
            <w:r w:rsidRPr="005307A3">
              <w:t>31</w:t>
            </w:r>
          </w:p>
        </w:tc>
        <w:tc>
          <w:tcPr>
            <w:tcW w:w="1215" w:type="dxa"/>
            <w:tcBorders>
              <w:left w:val="single" w:sz="6" w:space="0" w:color="auto"/>
              <w:right w:val="single" w:sz="6" w:space="0" w:color="auto"/>
            </w:tcBorders>
          </w:tcPr>
          <w:p w14:paraId="096FC3E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FBAFD3D" w14:textId="77777777" w:rsidR="00BF46E1" w:rsidRPr="005307A3" w:rsidRDefault="00BF46E1" w:rsidP="00195D76">
            <w:pPr>
              <w:pStyle w:val="TAL"/>
            </w:pPr>
            <w:r w:rsidRPr="005307A3">
              <w:t>PROACTIVE COMMAND PENDING: RECEIVE DATA 2.9.3</w:t>
            </w:r>
          </w:p>
        </w:tc>
        <w:tc>
          <w:tcPr>
            <w:tcW w:w="3240" w:type="dxa"/>
            <w:tcBorders>
              <w:left w:val="single" w:sz="6" w:space="0" w:color="auto"/>
              <w:right w:val="single" w:sz="6" w:space="0" w:color="auto"/>
            </w:tcBorders>
          </w:tcPr>
          <w:p w14:paraId="6391C6DA" w14:textId="77777777" w:rsidR="00BF46E1" w:rsidRPr="005307A3" w:rsidRDefault="00BF46E1" w:rsidP="00195D76">
            <w:pPr>
              <w:pStyle w:val="TAL"/>
            </w:pPr>
          </w:p>
        </w:tc>
      </w:tr>
      <w:tr w:rsidR="00BF46E1" w:rsidRPr="005307A3" w14:paraId="31FC94FC" w14:textId="77777777" w:rsidTr="00195D76">
        <w:trPr>
          <w:cantSplit/>
          <w:jc w:val="center"/>
        </w:trPr>
        <w:tc>
          <w:tcPr>
            <w:tcW w:w="574" w:type="dxa"/>
            <w:tcBorders>
              <w:left w:val="single" w:sz="6" w:space="0" w:color="auto"/>
              <w:right w:val="single" w:sz="6" w:space="0" w:color="auto"/>
            </w:tcBorders>
          </w:tcPr>
          <w:p w14:paraId="47EE78C7" w14:textId="77777777" w:rsidR="00BF46E1" w:rsidRPr="005307A3" w:rsidRDefault="00BF46E1" w:rsidP="00195D76">
            <w:pPr>
              <w:pStyle w:val="TAC"/>
            </w:pPr>
            <w:r w:rsidRPr="005307A3">
              <w:t>32</w:t>
            </w:r>
          </w:p>
        </w:tc>
        <w:tc>
          <w:tcPr>
            <w:tcW w:w="1215" w:type="dxa"/>
            <w:tcBorders>
              <w:left w:val="single" w:sz="6" w:space="0" w:color="auto"/>
              <w:right w:val="single" w:sz="6" w:space="0" w:color="auto"/>
            </w:tcBorders>
          </w:tcPr>
          <w:p w14:paraId="229C579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62D9FC66"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5FB4B124" w14:textId="77777777" w:rsidR="00BF46E1" w:rsidRPr="005307A3" w:rsidRDefault="00BF46E1" w:rsidP="00195D76">
            <w:pPr>
              <w:pStyle w:val="TAL"/>
            </w:pPr>
          </w:p>
        </w:tc>
      </w:tr>
      <w:tr w:rsidR="00BF46E1" w:rsidRPr="005307A3" w14:paraId="17F9B13F" w14:textId="77777777" w:rsidTr="00195D76">
        <w:trPr>
          <w:cantSplit/>
          <w:jc w:val="center"/>
        </w:trPr>
        <w:tc>
          <w:tcPr>
            <w:tcW w:w="574" w:type="dxa"/>
            <w:tcBorders>
              <w:left w:val="single" w:sz="6" w:space="0" w:color="auto"/>
              <w:right w:val="single" w:sz="6" w:space="0" w:color="auto"/>
            </w:tcBorders>
          </w:tcPr>
          <w:p w14:paraId="41EC5865" w14:textId="77777777" w:rsidR="00BF46E1" w:rsidRPr="005307A3" w:rsidRDefault="00BF46E1" w:rsidP="00195D76">
            <w:pPr>
              <w:pStyle w:val="TAC"/>
            </w:pPr>
            <w:r w:rsidRPr="005307A3">
              <w:t>33</w:t>
            </w:r>
          </w:p>
        </w:tc>
        <w:tc>
          <w:tcPr>
            <w:tcW w:w="1215" w:type="dxa"/>
            <w:tcBorders>
              <w:left w:val="single" w:sz="6" w:space="0" w:color="auto"/>
              <w:right w:val="single" w:sz="6" w:space="0" w:color="auto"/>
            </w:tcBorders>
          </w:tcPr>
          <w:p w14:paraId="2307F42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32E77BB" w14:textId="77777777" w:rsidR="00BF46E1" w:rsidRPr="005307A3" w:rsidRDefault="00BF46E1" w:rsidP="00195D76">
            <w:pPr>
              <w:pStyle w:val="TAL"/>
            </w:pPr>
            <w:r w:rsidRPr="005307A3">
              <w:t>PROACTIVE COMMAND: RECEIVE DATA 2.9.3</w:t>
            </w:r>
          </w:p>
        </w:tc>
        <w:tc>
          <w:tcPr>
            <w:tcW w:w="3240" w:type="dxa"/>
            <w:tcBorders>
              <w:left w:val="single" w:sz="6" w:space="0" w:color="auto"/>
              <w:right w:val="single" w:sz="6" w:space="0" w:color="auto"/>
            </w:tcBorders>
          </w:tcPr>
          <w:p w14:paraId="28B3E234" w14:textId="77777777" w:rsidR="00BF46E1" w:rsidRPr="005307A3" w:rsidRDefault="00BF46E1" w:rsidP="00195D76">
            <w:pPr>
              <w:pStyle w:val="TAL"/>
            </w:pPr>
            <w:r w:rsidRPr="005307A3">
              <w:t>200 Bytes with alpha identifier is displayed with strikethrough off</w:t>
            </w:r>
          </w:p>
        </w:tc>
      </w:tr>
      <w:tr w:rsidR="00BF46E1" w:rsidRPr="005307A3" w14:paraId="20BAF71F" w14:textId="77777777" w:rsidTr="00195D76">
        <w:trPr>
          <w:cantSplit/>
          <w:jc w:val="center"/>
        </w:trPr>
        <w:tc>
          <w:tcPr>
            <w:tcW w:w="574" w:type="dxa"/>
            <w:tcBorders>
              <w:left w:val="single" w:sz="6" w:space="0" w:color="auto"/>
              <w:bottom w:val="single" w:sz="4" w:space="0" w:color="auto"/>
              <w:right w:val="single" w:sz="6" w:space="0" w:color="auto"/>
            </w:tcBorders>
          </w:tcPr>
          <w:p w14:paraId="61118BE3" w14:textId="77777777" w:rsidR="00BF46E1" w:rsidRPr="005307A3" w:rsidRDefault="00BF46E1" w:rsidP="00195D76">
            <w:pPr>
              <w:pStyle w:val="TAC"/>
            </w:pPr>
            <w:r w:rsidRPr="005307A3">
              <w:t>34</w:t>
            </w:r>
          </w:p>
        </w:tc>
        <w:tc>
          <w:tcPr>
            <w:tcW w:w="1215" w:type="dxa"/>
            <w:tcBorders>
              <w:left w:val="single" w:sz="6" w:space="0" w:color="auto"/>
              <w:bottom w:val="single" w:sz="4" w:space="0" w:color="auto"/>
              <w:right w:val="single" w:sz="6" w:space="0" w:color="auto"/>
            </w:tcBorders>
          </w:tcPr>
          <w:p w14:paraId="793060A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4FF9A530" w14:textId="77777777" w:rsidR="00BF46E1" w:rsidRPr="005307A3" w:rsidRDefault="00BF46E1" w:rsidP="00195D76">
            <w:pPr>
              <w:pStyle w:val="TAL"/>
            </w:pPr>
            <w:r w:rsidRPr="005307A3">
              <w:t>TERMINAL RESPONSE: RECEIVE DATA 2.9.1</w:t>
            </w:r>
          </w:p>
        </w:tc>
        <w:tc>
          <w:tcPr>
            <w:tcW w:w="3240" w:type="dxa"/>
            <w:tcBorders>
              <w:left w:val="single" w:sz="6" w:space="0" w:color="auto"/>
              <w:bottom w:val="single" w:sz="4" w:space="0" w:color="auto"/>
              <w:right w:val="single" w:sz="6" w:space="0" w:color="auto"/>
            </w:tcBorders>
          </w:tcPr>
          <w:p w14:paraId="37430246" w14:textId="77777777" w:rsidR="00BF46E1" w:rsidRPr="005307A3" w:rsidRDefault="00BF46E1" w:rsidP="00195D76">
            <w:pPr>
              <w:pStyle w:val="TAL"/>
            </w:pPr>
          </w:p>
        </w:tc>
      </w:tr>
    </w:tbl>
    <w:p w14:paraId="3FA722E0" w14:textId="77777777" w:rsidR="00BF46E1" w:rsidRPr="005307A3" w:rsidRDefault="00BF46E1" w:rsidP="00BF46E1"/>
    <w:p w14:paraId="09F1B136" w14:textId="77777777" w:rsidR="00BF46E1" w:rsidRPr="005307A3" w:rsidRDefault="00BF46E1" w:rsidP="00BF46E1">
      <w:r w:rsidRPr="005307A3">
        <w:t>PROACTIVE COMMAND: SEND DATA 1.1.1</w:t>
      </w:r>
    </w:p>
    <w:p w14:paraId="1828232F" w14:textId="77777777" w:rsidR="00BF46E1" w:rsidRPr="005307A3" w:rsidRDefault="00BF46E1" w:rsidP="00BF46E1">
      <w:r w:rsidRPr="005307A3">
        <w:lastRenderedPageBreak/>
        <w:tab/>
        <w:t>Same as PROACTIVE COMMAND: SEND DATA 1.1.1 in clause 27.22.4.29.1.4.2.</w:t>
      </w:r>
    </w:p>
    <w:p w14:paraId="56DA8F40" w14:textId="77777777" w:rsidR="00BF46E1" w:rsidRPr="005307A3" w:rsidRDefault="00BF46E1" w:rsidP="00BF46E1"/>
    <w:p w14:paraId="19B6678A" w14:textId="77777777" w:rsidR="00BF46E1" w:rsidRPr="005307A3" w:rsidRDefault="00BF46E1" w:rsidP="00BF46E1">
      <w:r w:rsidRPr="005307A3">
        <w:t>TERMINAL RESPONSE: SEND DATA 1.1.1</w:t>
      </w:r>
    </w:p>
    <w:p w14:paraId="05AED215" w14:textId="77777777" w:rsidR="00BF46E1" w:rsidRPr="005307A3" w:rsidRDefault="00BF46E1" w:rsidP="00BF46E1">
      <w:r w:rsidRPr="005307A3">
        <w:tab/>
        <w:t>Same as TERMINAL RESPONSE: SEND DATA 1.1.1 in clause 27.22.4.29.1.4.2.</w:t>
      </w:r>
    </w:p>
    <w:p w14:paraId="1EBE24E8" w14:textId="77777777" w:rsidR="00BF46E1" w:rsidRPr="005307A3" w:rsidRDefault="00BF46E1" w:rsidP="00BF46E1"/>
    <w:p w14:paraId="7F9A9160" w14:textId="77777777" w:rsidR="00BF46E1" w:rsidRPr="005307A3" w:rsidRDefault="00BF46E1" w:rsidP="00BF46E1">
      <w:r w:rsidRPr="005307A3">
        <w:t>ENVELOPE: EVENT DOWNLOAD - Data available 2.1.1</w:t>
      </w:r>
    </w:p>
    <w:p w14:paraId="67C7F972" w14:textId="77777777" w:rsidR="00BF46E1" w:rsidRPr="005307A3" w:rsidRDefault="00BF46E1" w:rsidP="00BF46E1">
      <w:pPr>
        <w:ind w:firstLine="284"/>
      </w:pPr>
      <w:r w:rsidRPr="005307A3">
        <w:t>Same as cl. 27.22.4.29.2.1.4.2, ENVELOPE: EVENT DOWNLOAD - Data available 2.1.1.</w:t>
      </w:r>
    </w:p>
    <w:p w14:paraId="7DB98811" w14:textId="77777777" w:rsidR="00BF46E1" w:rsidRPr="005307A3" w:rsidRDefault="00BF46E1" w:rsidP="00BF46E1"/>
    <w:p w14:paraId="51A5E577" w14:textId="77777777" w:rsidR="00BF46E1" w:rsidRPr="005307A3" w:rsidRDefault="00BF46E1" w:rsidP="00BF46E1">
      <w:r w:rsidRPr="005307A3">
        <w:t>PROACTIVE COMMAND: RECEIVE DATA 2.9.1</w:t>
      </w:r>
    </w:p>
    <w:p w14:paraId="6460F8A5" w14:textId="77777777" w:rsidR="00BF46E1" w:rsidRPr="005307A3" w:rsidRDefault="00BF46E1" w:rsidP="00BF46E1">
      <w:r w:rsidRPr="005307A3">
        <w:t>Logically:</w:t>
      </w:r>
    </w:p>
    <w:p w14:paraId="772FB9CA" w14:textId="77777777" w:rsidR="00BF46E1" w:rsidRPr="005307A3" w:rsidRDefault="00BF46E1" w:rsidP="0041528A">
      <w:pPr>
        <w:pStyle w:val="EW"/>
      </w:pPr>
      <w:r w:rsidRPr="005307A3">
        <w:t>Command details</w:t>
      </w:r>
    </w:p>
    <w:p w14:paraId="7CF77124" w14:textId="77777777" w:rsidR="00BF46E1" w:rsidRPr="005307A3" w:rsidRDefault="00BF46E1" w:rsidP="0041528A">
      <w:pPr>
        <w:pStyle w:val="EW"/>
      </w:pPr>
      <w:r w:rsidRPr="005307A3">
        <w:tab/>
        <w:t>Command number:</w:t>
      </w:r>
      <w:r w:rsidRPr="005307A3">
        <w:tab/>
        <w:t>1</w:t>
      </w:r>
    </w:p>
    <w:p w14:paraId="3BBC6E89" w14:textId="77777777" w:rsidR="00BF46E1" w:rsidRPr="005307A3" w:rsidRDefault="00BF46E1" w:rsidP="0041528A">
      <w:pPr>
        <w:pStyle w:val="EW"/>
      </w:pPr>
      <w:r w:rsidRPr="005307A3">
        <w:tab/>
        <w:t>Command type:</w:t>
      </w:r>
      <w:r w:rsidRPr="005307A3">
        <w:tab/>
        <w:t>RECEIVE DATA</w:t>
      </w:r>
    </w:p>
    <w:p w14:paraId="46E94C5F" w14:textId="77777777" w:rsidR="00BF46E1" w:rsidRPr="005307A3" w:rsidRDefault="00BF46E1" w:rsidP="0041528A">
      <w:pPr>
        <w:pStyle w:val="EW"/>
      </w:pPr>
      <w:r w:rsidRPr="005307A3">
        <w:tab/>
        <w:t>Command qualifier:</w:t>
      </w:r>
      <w:r w:rsidRPr="005307A3">
        <w:tab/>
        <w:t>RFU</w:t>
      </w:r>
    </w:p>
    <w:p w14:paraId="7F23A0BD" w14:textId="77777777" w:rsidR="00BF46E1" w:rsidRPr="005307A3" w:rsidRDefault="00BF46E1" w:rsidP="0041528A">
      <w:pPr>
        <w:pStyle w:val="EW"/>
      </w:pPr>
      <w:r w:rsidRPr="005307A3">
        <w:t>Device identities</w:t>
      </w:r>
    </w:p>
    <w:p w14:paraId="14DA76C3" w14:textId="77777777" w:rsidR="00BF46E1" w:rsidRPr="005307A3" w:rsidRDefault="00BF46E1" w:rsidP="0041528A">
      <w:pPr>
        <w:pStyle w:val="EW"/>
      </w:pPr>
      <w:r w:rsidRPr="005307A3">
        <w:tab/>
        <w:t>Source device:</w:t>
      </w:r>
      <w:r w:rsidRPr="005307A3">
        <w:tab/>
        <w:t>UICC</w:t>
      </w:r>
    </w:p>
    <w:p w14:paraId="1C0AD34F" w14:textId="77777777" w:rsidR="00BF46E1" w:rsidRPr="005307A3" w:rsidRDefault="00BF46E1" w:rsidP="0041528A">
      <w:pPr>
        <w:pStyle w:val="EW"/>
      </w:pPr>
      <w:r w:rsidRPr="005307A3">
        <w:tab/>
        <w:t>Destination device:</w:t>
      </w:r>
      <w:r w:rsidRPr="005307A3">
        <w:tab/>
        <w:t>Channel 1</w:t>
      </w:r>
      <w:r w:rsidRPr="005307A3">
        <w:tab/>
      </w:r>
    </w:p>
    <w:p w14:paraId="66594794" w14:textId="77777777" w:rsidR="00BF46E1" w:rsidRPr="005307A3" w:rsidRDefault="00BF46E1" w:rsidP="0041528A">
      <w:pPr>
        <w:pStyle w:val="EW"/>
      </w:pPr>
      <w:r w:rsidRPr="005307A3">
        <w:t>Alpha Identifier</w:t>
      </w:r>
      <w:r w:rsidRPr="005307A3">
        <w:tab/>
        <w:t>"Receive Data 1"</w:t>
      </w:r>
    </w:p>
    <w:p w14:paraId="0A1BD65B" w14:textId="77777777" w:rsidR="00BF46E1" w:rsidRPr="005307A3" w:rsidRDefault="00BF46E1" w:rsidP="0041528A">
      <w:pPr>
        <w:pStyle w:val="EW"/>
      </w:pPr>
      <w:r w:rsidRPr="005307A3">
        <w:t>Channel Data Length</w:t>
      </w:r>
    </w:p>
    <w:p w14:paraId="68FB0F83" w14:textId="77777777" w:rsidR="00BF46E1" w:rsidRPr="005307A3" w:rsidRDefault="00BF46E1" w:rsidP="0041528A">
      <w:pPr>
        <w:pStyle w:val="EW"/>
      </w:pPr>
      <w:r w:rsidRPr="005307A3">
        <w:t>Channel Data Length:</w:t>
      </w:r>
      <w:r w:rsidRPr="005307A3">
        <w:tab/>
        <w:t>200</w:t>
      </w:r>
    </w:p>
    <w:p w14:paraId="028F061C" w14:textId="77777777" w:rsidR="00BF46E1" w:rsidRPr="005307A3" w:rsidRDefault="00BF46E1" w:rsidP="0041528A">
      <w:pPr>
        <w:pStyle w:val="EW"/>
      </w:pPr>
      <w:r w:rsidRPr="005307A3">
        <w:t>Text Attribute</w:t>
      </w:r>
    </w:p>
    <w:p w14:paraId="43EA1AC4" w14:textId="77777777" w:rsidR="00BF46E1" w:rsidRPr="005307A3" w:rsidRDefault="00BF46E1" w:rsidP="0041528A">
      <w:pPr>
        <w:pStyle w:val="EW"/>
      </w:pPr>
      <w:r w:rsidRPr="005307A3">
        <w:tab/>
        <w:t>Formatting position:</w:t>
      </w:r>
      <w:r w:rsidRPr="005307A3">
        <w:tab/>
        <w:t>0</w:t>
      </w:r>
    </w:p>
    <w:p w14:paraId="0711ACB2" w14:textId="77777777" w:rsidR="00BF46E1" w:rsidRPr="005307A3" w:rsidRDefault="00BF46E1" w:rsidP="0041528A">
      <w:pPr>
        <w:pStyle w:val="EW"/>
      </w:pPr>
      <w:r w:rsidRPr="005307A3">
        <w:tab/>
        <w:t>Formatting length:</w:t>
      </w:r>
      <w:r w:rsidRPr="005307A3">
        <w:tab/>
        <w:t>14</w:t>
      </w:r>
    </w:p>
    <w:p w14:paraId="4C1AEAD3" w14:textId="77777777" w:rsidR="00BF46E1" w:rsidRPr="005307A3" w:rsidRDefault="00BF46E1" w:rsidP="0041528A">
      <w:pPr>
        <w:pStyle w:val="EW"/>
      </w:pPr>
      <w:r w:rsidRPr="005307A3">
        <w:tab/>
        <w:t>Formatting mode:</w:t>
      </w:r>
      <w:r w:rsidRPr="005307A3">
        <w:tab/>
        <w:t>Left Alignment, Normal Font, Bold Off, Italic Off, Underline Off, Strikethrough On</w:t>
      </w:r>
    </w:p>
    <w:p w14:paraId="3FAF8967" w14:textId="77777777" w:rsidR="00BF46E1" w:rsidRPr="005307A3" w:rsidRDefault="00BF46E1" w:rsidP="0041528A">
      <w:pPr>
        <w:pStyle w:val="EX"/>
      </w:pPr>
      <w:r w:rsidRPr="005307A3">
        <w:t>Colour:</w:t>
      </w:r>
      <w:r w:rsidRPr="005307A3">
        <w:tab/>
        <w:t>Dark Green Foreground, Bright Yellow Background</w:t>
      </w:r>
    </w:p>
    <w:p w14:paraId="4C370BB6" w14:textId="77777777" w:rsidR="00BF46E1" w:rsidRPr="005307A3" w:rsidRDefault="00BF46E1" w:rsidP="00BF46E1">
      <w:r w:rsidRPr="005307A3">
        <w:t>Coding:</w:t>
      </w:r>
    </w:p>
    <w:p w14:paraId="76C9100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28030E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79686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EA76C1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7E9C5E8"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1E5A272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9DD7A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96696C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B429B6"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DB112E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2EA4A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16E41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E3021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D4685A"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7B4146A" w14:textId="77777777" w:rsidR="00BF46E1" w:rsidRPr="005307A3" w:rsidRDefault="00BF46E1" w:rsidP="00195D76">
            <w:pPr>
              <w:pStyle w:val="TAC"/>
            </w:pPr>
            <w:r w:rsidRPr="005307A3">
              <w:t>85</w:t>
            </w:r>
          </w:p>
        </w:tc>
      </w:tr>
      <w:tr w:rsidR="00BF46E1" w:rsidRPr="005307A3" w14:paraId="4EF7B0E7" w14:textId="77777777" w:rsidTr="00195D76">
        <w:trPr>
          <w:jc w:val="center"/>
        </w:trPr>
        <w:tc>
          <w:tcPr>
            <w:tcW w:w="1134" w:type="dxa"/>
            <w:tcBorders>
              <w:top w:val="single" w:sz="4" w:space="0" w:color="auto"/>
              <w:right w:val="single" w:sz="4" w:space="0" w:color="auto"/>
            </w:tcBorders>
          </w:tcPr>
          <w:p w14:paraId="1AE0D44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3C70C6"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2FBF329F"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5505DDA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D15D624"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29C507E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6CE2209"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2CFC6E51"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B20D1F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52502C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7E919F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495C1A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032912A" w14:textId="77777777" w:rsidR="00BF46E1" w:rsidRPr="005307A3" w:rsidRDefault="00BF46E1" w:rsidP="00195D76">
            <w:pPr>
              <w:pStyle w:val="TAC"/>
            </w:pPr>
            <w:r w:rsidRPr="005307A3">
              <w:t>74</w:t>
            </w:r>
          </w:p>
        </w:tc>
      </w:tr>
      <w:tr w:rsidR="00BF46E1" w:rsidRPr="005307A3" w14:paraId="1215C6C9" w14:textId="77777777" w:rsidTr="00195D76">
        <w:trPr>
          <w:jc w:val="center"/>
        </w:trPr>
        <w:tc>
          <w:tcPr>
            <w:tcW w:w="1134" w:type="dxa"/>
            <w:tcBorders>
              <w:right w:val="single" w:sz="4" w:space="0" w:color="auto"/>
            </w:tcBorders>
          </w:tcPr>
          <w:p w14:paraId="0F4A740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52B9F1"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1EB41444"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D7A33A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541C0A98"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52CF585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7CC36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860BF9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2A33C8F"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B56E39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66B136"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01A957C9" w14:textId="77777777" w:rsidR="00BF46E1" w:rsidRPr="005307A3" w:rsidRDefault="00BF46E1" w:rsidP="00195D76">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58997476" w14:textId="77777777" w:rsidR="00BF46E1" w:rsidRPr="005307A3" w:rsidRDefault="00BF46E1" w:rsidP="00195D76">
            <w:pPr>
              <w:pStyle w:val="TAC"/>
            </w:pPr>
            <w:r w:rsidRPr="005307A3">
              <w:t>B4</w:t>
            </w:r>
          </w:p>
        </w:tc>
      </w:tr>
    </w:tbl>
    <w:p w14:paraId="6877CBE2" w14:textId="77777777" w:rsidR="00BF46E1" w:rsidRPr="005307A3" w:rsidRDefault="00BF46E1" w:rsidP="00BF46E1"/>
    <w:p w14:paraId="56D58626" w14:textId="77777777" w:rsidR="00BF46E1" w:rsidRPr="005307A3" w:rsidRDefault="00BF46E1" w:rsidP="00BF46E1">
      <w:r w:rsidRPr="005307A3">
        <w:t>PROACTIVE COMMAND: RECEIVE DATA 2.9.2</w:t>
      </w:r>
    </w:p>
    <w:p w14:paraId="588852F8" w14:textId="77777777" w:rsidR="00BF46E1" w:rsidRPr="005307A3" w:rsidRDefault="00BF46E1" w:rsidP="00BF46E1">
      <w:r w:rsidRPr="005307A3">
        <w:t>Logically:</w:t>
      </w:r>
    </w:p>
    <w:p w14:paraId="00E3D4E8" w14:textId="77777777" w:rsidR="00BF46E1" w:rsidRPr="005307A3" w:rsidRDefault="00BF46E1" w:rsidP="0041528A">
      <w:pPr>
        <w:pStyle w:val="EW"/>
      </w:pPr>
      <w:r w:rsidRPr="005307A3">
        <w:t>Command details</w:t>
      </w:r>
    </w:p>
    <w:p w14:paraId="3F6B6F78" w14:textId="77777777" w:rsidR="00BF46E1" w:rsidRPr="005307A3" w:rsidRDefault="00BF46E1" w:rsidP="0041528A">
      <w:pPr>
        <w:pStyle w:val="EW"/>
      </w:pPr>
      <w:r w:rsidRPr="005307A3">
        <w:tab/>
        <w:t>Command number:</w:t>
      </w:r>
      <w:r w:rsidRPr="005307A3">
        <w:tab/>
        <w:t>1</w:t>
      </w:r>
    </w:p>
    <w:p w14:paraId="17A0285D" w14:textId="77777777" w:rsidR="00BF46E1" w:rsidRPr="005307A3" w:rsidRDefault="00BF46E1" w:rsidP="0041528A">
      <w:pPr>
        <w:pStyle w:val="EW"/>
      </w:pPr>
      <w:r w:rsidRPr="005307A3">
        <w:tab/>
        <w:t>Command type:</w:t>
      </w:r>
      <w:r w:rsidRPr="005307A3">
        <w:tab/>
        <w:t>RECEIVE DATA</w:t>
      </w:r>
    </w:p>
    <w:p w14:paraId="76392796" w14:textId="77777777" w:rsidR="00BF46E1" w:rsidRPr="005307A3" w:rsidRDefault="00BF46E1" w:rsidP="0041528A">
      <w:pPr>
        <w:pStyle w:val="EW"/>
      </w:pPr>
      <w:r w:rsidRPr="005307A3">
        <w:tab/>
        <w:t>Command qualifier:</w:t>
      </w:r>
      <w:r w:rsidRPr="005307A3">
        <w:tab/>
        <w:t>RFU</w:t>
      </w:r>
    </w:p>
    <w:p w14:paraId="09B0A15A" w14:textId="77777777" w:rsidR="00BF46E1" w:rsidRPr="005307A3" w:rsidRDefault="00BF46E1" w:rsidP="0041528A">
      <w:pPr>
        <w:pStyle w:val="EW"/>
      </w:pPr>
      <w:r w:rsidRPr="005307A3">
        <w:t>Device identities</w:t>
      </w:r>
    </w:p>
    <w:p w14:paraId="582AB6E9" w14:textId="77777777" w:rsidR="00BF46E1" w:rsidRPr="005307A3" w:rsidRDefault="00BF46E1" w:rsidP="0041528A">
      <w:pPr>
        <w:pStyle w:val="EW"/>
      </w:pPr>
      <w:r w:rsidRPr="005307A3">
        <w:tab/>
        <w:t>Source device:</w:t>
      </w:r>
      <w:r w:rsidRPr="005307A3">
        <w:tab/>
        <w:t>UICC</w:t>
      </w:r>
    </w:p>
    <w:p w14:paraId="79B7F1D7" w14:textId="77777777" w:rsidR="00BF46E1" w:rsidRPr="005307A3" w:rsidRDefault="00BF46E1" w:rsidP="0041528A">
      <w:pPr>
        <w:pStyle w:val="EW"/>
      </w:pPr>
      <w:r w:rsidRPr="005307A3">
        <w:tab/>
        <w:t>Destination device:</w:t>
      </w:r>
      <w:r w:rsidRPr="005307A3">
        <w:tab/>
        <w:t>Channel 1</w:t>
      </w:r>
      <w:r w:rsidRPr="005307A3">
        <w:tab/>
      </w:r>
    </w:p>
    <w:p w14:paraId="20C5C636" w14:textId="77777777" w:rsidR="00BF46E1" w:rsidRPr="005307A3" w:rsidRDefault="00BF46E1" w:rsidP="0041528A">
      <w:pPr>
        <w:pStyle w:val="EW"/>
      </w:pPr>
      <w:r w:rsidRPr="005307A3">
        <w:t>Alpha Identifier</w:t>
      </w:r>
      <w:r w:rsidRPr="005307A3">
        <w:tab/>
        <w:t>"Receive Data 2"</w:t>
      </w:r>
    </w:p>
    <w:p w14:paraId="5E51B7E4" w14:textId="77777777" w:rsidR="00BF46E1" w:rsidRPr="005307A3" w:rsidRDefault="00BF46E1" w:rsidP="0041528A">
      <w:pPr>
        <w:pStyle w:val="EW"/>
      </w:pPr>
      <w:r w:rsidRPr="005307A3">
        <w:t>Channel Data Length</w:t>
      </w:r>
    </w:p>
    <w:p w14:paraId="0008A177" w14:textId="77777777" w:rsidR="00BF46E1" w:rsidRPr="005307A3" w:rsidRDefault="00BF46E1" w:rsidP="0041528A">
      <w:pPr>
        <w:pStyle w:val="EW"/>
      </w:pPr>
      <w:r w:rsidRPr="005307A3">
        <w:t>Channel Data Length:</w:t>
      </w:r>
      <w:r w:rsidRPr="005307A3">
        <w:tab/>
        <w:t>200</w:t>
      </w:r>
    </w:p>
    <w:p w14:paraId="6626FA77" w14:textId="77777777" w:rsidR="00BF46E1" w:rsidRPr="005307A3" w:rsidRDefault="00BF46E1" w:rsidP="0041528A">
      <w:pPr>
        <w:pStyle w:val="EW"/>
      </w:pPr>
      <w:r w:rsidRPr="005307A3">
        <w:t>Text Attribute</w:t>
      </w:r>
    </w:p>
    <w:p w14:paraId="006395D5" w14:textId="77777777" w:rsidR="00BF46E1" w:rsidRPr="005307A3" w:rsidRDefault="00BF46E1" w:rsidP="0041528A">
      <w:pPr>
        <w:pStyle w:val="EW"/>
      </w:pPr>
      <w:r w:rsidRPr="005307A3">
        <w:tab/>
        <w:t>Formatting position:</w:t>
      </w:r>
      <w:r w:rsidRPr="005307A3">
        <w:tab/>
        <w:t>0</w:t>
      </w:r>
    </w:p>
    <w:p w14:paraId="0777AB07" w14:textId="77777777" w:rsidR="00BF46E1" w:rsidRPr="005307A3" w:rsidRDefault="00BF46E1" w:rsidP="0041528A">
      <w:pPr>
        <w:pStyle w:val="EW"/>
      </w:pPr>
      <w:r w:rsidRPr="005307A3">
        <w:tab/>
        <w:t>Formatting length:</w:t>
      </w:r>
      <w:r w:rsidRPr="005307A3">
        <w:tab/>
        <w:t>14</w:t>
      </w:r>
    </w:p>
    <w:p w14:paraId="14E8EA30"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466CEF98" w14:textId="77777777" w:rsidR="00BF46E1" w:rsidRPr="005307A3" w:rsidRDefault="00BF46E1" w:rsidP="00BF46E1">
      <w:r w:rsidRPr="005307A3">
        <w:t>Colour:</w:t>
      </w:r>
      <w:r w:rsidRPr="005307A3">
        <w:tab/>
        <w:t>Dark Green Foreground, Bright Yellow Background</w:t>
      </w:r>
    </w:p>
    <w:p w14:paraId="5C3085B4" w14:textId="77777777" w:rsidR="00BF46E1" w:rsidRPr="005307A3" w:rsidRDefault="00BF46E1" w:rsidP="00BF46E1">
      <w:r w:rsidRPr="005307A3">
        <w:lastRenderedPageBreak/>
        <w:t>Coding:</w:t>
      </w:r>
    </w:p>
    <w:p w14:paraId="4C8626B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30546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8798D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9FF3497"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E915F72"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1A07630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6F738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B0471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A4A5B5"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1E75F4D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3F692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B2A13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CE07C5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0F3E58"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2D791E7" w14:textId="77777777" w:rsidR="00BF46E1" w:rsidRPr="005307A3" w:rsidRDefault="00BF46E1" w:rsidP="00195D76">
            <w:pPr>
              <w:pStyle w:val="TAC"/>
            </w:pPr>
            <w:r w:rsidRPr="005307A3">
              <w:t>85</w:t>
            </w:r>
          </w:p>
        </w:tc>
      </w:tr>
      <w:tr w:rsidR="00BF46E1" w:rsidRPr="005307A3" w14:paraId="708A1D25" w14:textId="77777777" w:rsidTr="00195D76">
        <w:trPr>
          <w:jc w:val="center"/>
        </w:trPr>
        <w:tc>
          <w:tcPr>
            <w:tcW w:w="1134" w:type="dxa"/>
            <w:tcBorders>
              <w:top w:val="single" w:sz="4" w:space="0" w:color="auto"/>
              <w:right w:val="single" w:sz="4" w:space="0" w:color="auto"/>
            </w:tcBorders>
          </w:tcPr>
          <w:p w14:paraId="0C64DE7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B84811"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7CB161CE"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3C020D6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5C9F686"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20034A0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93C8042"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61112BE8"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6ACE4B81"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733871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ED2D85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9C38BE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DDA08A3" w14:textId="77777777" w:rsidR="00BF46E1" w:rsidRPr="005307A3" w:rsidRDefault="00BF46E1" w:rsidP="00195D76">
            <w:pPr>
              <w:pStyle w:val="TAC"/>
            </w:pPr>
            <w:r w:rsidRPr="005307A3">
              <w:t>74</w:t>
            </w:r>
          </w:p>
        </w:tc>
      </w:tr>
      <w:tr w:rsidR="00BF46E1" w:rsidRPr="005307A3" w14:paraId="6E638418" w14:textId="77777777" w:rsidTr="00195D76">
        <w:trPr>
          <w:jc w:val="center"/>
        </w:trPr>
        <w:tc>
          <w:tcPr>
            <w:tcW w:w="1134" w:type="dxa"/>
            <w:tcBorders>
              <w:right w:val="single" w:sz="4" w:space="0" w:color="auto"/>
            </w:tcBorders>
          </w:tcPr>
          <w:p w14:paraId="7D8CFCA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C5F913"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59F1165B"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10F393B4"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B76106B"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2B60C34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30053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F44A59B"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79225F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CC75BD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1AD1D2"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1AF03E3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902837" w14:textId="77777777" w:rsidR="00BF46E1" w:rsidRPr="005307A3" w:rsidRDefault="00BF46E1" w:rsidP="00195D76">
            <w:pPr>
              <w:pStyle w:val="TAC"/>
            </w:pPr>
            <w:r w:rsidRPr="005307A3">
              <w:t>B4</w:t>
            </w:r>
          </w:p>
        </w:tc>
      </w:tr>
    </w:tbl>
    <w:p w14:paraId="7ACF7CCF" w14:textId="77777777" w:rsidR="00BF46E1" w:rsidRPr="005307A3" w:rsidRDefault="00BF46E1" w:rsidP="00BF46E1"/>
    <w:p w14:paraId="04F40737" w14:textId="77777777" w:rsidR="00BF46E1" w:rsidRPr="005307A3" w:rsidRDefault="00BF46E1" w:rsidP="00BF46E1">
      <w:r w:rsidRPr="005307A3">
        <w:t>PROACTIVE COMMAND: RECEIVE DATA 2.9.3</w:t>
      </w:r>
    </w:p>
    <w:p w14:paraId="20C57FC1" w14:textId="77777777" w:rsidR="00BF46E1" w:rsidRPr="005307A3" w:rsidRDefault="00BF46E1" w:rsidP="00BF46E1">
      <w:r w:rsidRPr="005307A3">
        <w:t>Logically:</w:t>
      </w:r>
    </w:p>
    <w:p w14:paraId="53C2E07C" w14:textId="77777777" w:rsidR="00BF46E1" w:rsidRPr="005307A3" w:rsidRDefault="00BF46E1" w:rsidP="0041528A">
      <w:pPr>
        <w:pStyle w:val="EW"/>
      </w:pPr>
      <w:r w:rsidRPr="005307A3">
        <w:t>Command details</w:t>
      </w:r>
    </w:p>
    <w:p w14:paraId="762AD8EC" w14:textId="77777777" w:rsidR="00BF46E1" w:rsidRPr="005307A3" w:rsidRDefault="00BF46E1" w:rsidP="0041528A">
      <w:pPr>
        <w:pStyle w:val="EW"/>
      </w:pPr>
      <w:r w:rsidRPr="005307A3">
        <w:tab/>
        <w:t>Command number:</w:t>
      </w:r>
      <w:r w:rsidRPr="005307A3">
        <w:tab/>
        <w:t>1</w:t>
      </w:r>
    </w:p>
    <w:p w14:paraId="64D0DACE" w14:textId="77777777" w:rsidR="00BF46E1" w:rsidRPr="005307A3" w:rsidRDefault="00BF46E1" w:rsidP="0041528A">
      <w:pPr>
        <w:pStyle w:val="EW"/>
      </w:pPr>
      <w:r w:rsidRPr="005307A3">
        <w:tab/>
        <w:t>Command type:</w:t>
      </w:r>
      <w:r w:rsidRPr="005307A3">
        <w:tab/>
        <w:t>RECEIVE DATA</w:t>
      </w:r>
    </w:p>
    <w:p w14:paraId="3B670174" w14:textId="77777777" w:rsidR="00BF46E1" w:rsidRPr="005307A3" w:rsidRDefault="00BF46E1" w:rsidP="0041528A">
      <w:pPr>
        <w:pStyle w:val="EW"/>
      </w:pPr>
      <w:r w:rsidRPr="005307A3">
        <w:tab/>
        <w:t>Command qualifier:</w:t>
      </w:r>
      <w:r w:rsidRPr="005307A3">
        <w:tab/>
        <w:t>RFU</w:t>
      </w:r>
    </w:p>
    <w:p w14:paraId="79AF9934" w14:textId="77777777" w:rsidR="00BF46E1" w:rsidRPr="005307A3" w:rsidRDefault="00BF46E1" w:rsidP="0041528A">
      <w:pPr>
        <w:pStyle w:val="EW"/>
      </w:pPr>
      <w:r w:rsidRPr="005307A3">
        <w:t>Device identities</w:t>
      </w:r>
    </w:p>
    <w:p w14:paraId="60954677" w14:textId="77777777" w:rsidR="00BF46E1" w:rsidRPr="005307A3" w:rsidRDefault="00BF46E1" w:rsidP="0041528A">
      <w:pPr>
        <w:pStyle w:val="EW"/>
      </w:pPr>
      <w:r w:rsidRPr="005307A3">
        <w:tab/>
        <w:t>Source device:</w:t>
      </w:r>
      <w:r w:rsidRPr="005307A3">
        <w:tab/>
        <w:t>UICC</w:t>
      </w:r>
    </w:p>
    <w:p w14:paraId="59BD36B2" w14:textId="77777777" w:rsidR="00BF46E1" w:rsidRPr="005307A3" w:rsidRDefault="00BF46E1" w:rsidP="0041528A">
      <w:pPr>
        <w:pStyle w:val="EW"/>
      </w:pPr>
      <w:r w:rsidRPr="005307A3">
        <w:tab/>
        <w:t>Destination device:</w:t>
      </w:r>
      <w:r w:rsidRPr="005307A3">
        <w:tab/>
        <w:t>Channel 1</w:t>
      </w:r>
      <w:r w:rsidRPr="005307A3">
        <w:tab/>
      </w:r>
    </w:p>
    <w:p w14:paraId="4AE820FB" w14:textId="77777777" w:rsidR="00BF46E1" w:rsidRPr="005307A3" w:rsidRDefault="00BF46E1" w:rsidP="0041528A">
      <w:pPr>
        <w:pStyle w:val="EW"/>
      </w:pPr>
      <w:r w:rsidRPr="005307A3">
        <w:t>Alpha Identifier</w:t>
      </w:r>
      <w:r w:rsidRPr="005307A3">
        <w:tab/>
        <w:t>"Receive Data 3"</w:t>
      </w:r>
    </w:p>
    <w:p w14:paraId="4646209D" w14:textId="77777777" w:rsidR="00BF46E1" w:rsidRPr="005307A3" w:rsidRDefault="00BF46E1" w:rsidP="0041528A">
      <w:pPr>
        <w:pStyle w:val="EW"/>
      </w:pPr>
      <w:r w:rsidRPr="005307A3">
        <w:t>Channel Data Length</w:t>
      </w:r>
    </w:p>
    <w:p w14:paraId="0B5E024D" w14:textId="77777777" w:rsidR="00BF46E1" w:rsidRPr="005307A3" w:rsidRDefault="00BF46E1" w:rsidP="0041528A">
      <w:pPr>
        <w:pStyle w:val="EX"/>
      </w:pPr>
      <w:r w:rsidRPr="005307A3">
        <w:tab/>
        <w:t>Channel Data Length:</w:t>
      </w:r>
      <w:r w:rsidRPr="005307A3">
        <w:tab/>
        <w:t>200</w:t>
      </w:r>
    </w:p>
    <w:p w14:paraId="308B0097" w14:textId="77777777" w:rsidR="00BF46E1" w:rsidRPr="005307A3" w:rsidRDefault="00BF46E1" w:rsidP="00BF46E1">
      <w:r w:rsidRPr="005307A3">
        <w:t>Coding:</w:t>
      </w:r>
    </w:p>
    <w:p w14:paraId="5FA278A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B6718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FC33D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45D219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3DE3BC1"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3FA720C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A2091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843FFD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BB9DD2"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FA267A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6EDD0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C238A8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861D1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177A4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DBA33EF" w14:textId="77777777" w:rsidR="00BF46E1" w:rsidRPr="005307A3" w:rsidRDefault="00BF46E1" w:rsidP="00195D76">
            <w:pPr>
              <w:pStyle w:val="TAC"/>
            </w:pPr>
            <w:r w:rsidRPr="005307A3">
              <w:t>85</w:t>
            </w:r>
          </w:p>
        </w:tc>
      </w:tr>
      <w:tr w:rsidR="00BF46E1" w:rsidRPr="005307A3" w14:paraId="743B2E9D" w14:textId="77777777" w:rsidTr="00195D76">
        <w:trPr>
          <w:jc w:val="center"/>
        </w:trPr>
        <w:tc>
          <w:tcPr>
            <w:tcW w:w="1134" w:type="dxa"/>
            <w:tcBorders>
              <w:top w:val="single" w:sz="4" w:space="0" w:color="auto"/>
              <w:right w:val="single" w:sz="4" w:space="0" w:color="auto"/>
            </w:tcBorders>
          </w:tcPr>
          <w:p w14:paraId="1D1AA44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21CD46B"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470DCF2F"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77D20E6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07F2E1A"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3A188D9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AFB994A"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1348CC5"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58090FB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EAD01D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E2CDEBC"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A69CAB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79257B2" w14:textId="77777777" w:rsidR="00BF46E1" w:rsidRPr="005307A3" w:rsidRDefault="00BF46E1" w:rsidP="00195D76">
            <w:pPr>
              <w:pStyle w:val="TAC"/>
            </w:pPr>
            <w:r w:rsidRPr="005307A3">
              <w:t>74</w:t>
            </w:r>
          </w:p>
        </w:tc>
      </w:tr>
      <w:tr w:rsidR="00BF46E1" w:rsidRPr="005307A3" w14:paraId="1F67460A" w14:textId="77777777" w:rsidTr="00195D76">
        <w:trPr>
          <w:jc w:val="center"/>
        </w:trPr>
        <w:tc>
          <w:tcPr>
            <w:tcW w:w="1134" w:type="dxa"/>
            <w:tcBorders>
              <w:right w:val="single" w:sz="4" w:space="0" w:color="auto"/>
            </w:tcBorders>
          </w:tcPr>
          <w:p w14:paraId="1D782CE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5F7B1A"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38025E7A"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4DEF337B"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6C96C242"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6EA7503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BE348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2F165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C7068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52F3B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5C78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8A18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D2788B" w14:textId="77777777" w:rsidR="00BF46E1" w:rsidRPr="005307A3" w:rsidRDefault="00BF46E1" w:rsidP="00195D76">
            <w:pPr>
              <w:pStyle w:val="TAC"/>
            </w:pPr>
          </w:p>
        </w:tc>
      </w:tr>
    </w:tbl>
    <w:p w14:paraId="57F6A36E" w14:textId="77777777" w:rsidR="00BF46E1" w:rsidRPr="005307A3" w:rsidRDefault="00BF46E1" w:rsidP="00BF46E1"/>
    <w:p w14:paraId="2BE89CD6" w14:textId="77777777" w:rsidR="00BF46E1" w:rsidRPr="005307A3" w:rsidRDefault="00BF46E1" w:rsidP="00BF46E1">
      <w:r w:rsidRPr="005307A3">
        <w:t>TERMINAL RESPONSE: RECEIVE DATA 2.9.1</w:t>
      </w:r>
    </w:p>
    <w:p w14:paraId="15D58A79" w14:textId="77777777" w:rsidR="00BF46E1" w:rsidRPr="005307A3" w:rsidRDefault="00BF46E1" w:rsidP="00BF46E1">
      <w:r w:rsidRPr="005307A3">
        <w:t>Logically:</w:t>
      </w:r>
    </w:p>
    <w:p w14:paraId="3C2DF76F" w14:textId="77777777" w:rsidR="00BF46E1" w:rsidRPr="005307A3" w:rsidRDefault="00BF46E1" w:rsidP="0041528A">
      <w:pPr>
        <w:pStyle w:val="EW"/>
      </w:pPr>
      <w:r w:rsidRPr="005307A3">
        <w:t>Command details</w:t>
      </w:r>
    </w:p>
    <w:p w14:paraId="4A7A2EFF" w14:textId="77777777" w:rsidR="00BF46E1" w:rsidRPr="005307A3" w:rsidRDefault="00BF46E1" w:rsidP="0041528A">
      <w:pPr>
        <w:pStyle w:val="EW"/>
      </w:pPr>
      <w:r w:rsidRPr="005307A3">
        <w:tab/>
        <w:t>Command number:</w:t>
      </w:r>
      <w:r w:rsidRPr="005307A3">
        <w:tab/>
        <w:t>1</w:t>
      </w:r>
    </w:p>
    <w:p w14:paraId="4C69C607" w14:textId="77777777" w:rsidR="00BF46E1" w:rsidRPr="005307A3" w:rsidRDefault="00BF46E1" w:rsidP="0041528A">
      <w:pPr>
        <w:pStyle w:val="EW"/>
      </w:pPr>
      <w:r w:rsidRPr="005307A3">
        <w:tab/>
        <w:t>Command type:</w:t>
      </w:r>
      <w:r w:rsidRPr="005307A3">
        <w:tab/>
        <w:t>RECEIVE DATA</w:t>
      </w:r>
    </w:p>
    <w:p w14:paraId="10DEC8C5" w14:textId="77777777" w:rsidR="00BF46E1" w:rsidRPr="005307A3" w:rsidRDefault="00BF46E1" w:rsidP="0041528A">
      <w:pPr>
        <w:pStyle w:val="EW"/>
      </w:pPr>
      <w:r w:rsidRPr="005307A3">
        <w:tab/>
        <w:t>Command qualifier:</w:t>
      </w:r>
      <w:r w:rsidRPr="005307A3">
        <w:tab/>
        <w:t>RFU</w:t>
      </w:r>
    </w:p>
    <w:p w14:paraId="4DC8F952" w14:textId="77777777" w:rsidR="00BF46E1" w:rsidRPr="005307A3" w:rsidRDefault="00BF46E1" w:rsidP="0041528A">
      <w:pPr>
        <w:pStyle w:val="EW"/>
      </w:pPr>
      <w:r w:rsidRPr="005307A3">
        <w:t>Device identities</w:t>
      </w:r>
    </w:p>
    <w:p w14:paraId="32118AC4" w14:textId="77777777" w:rsidR="00BF46E1" w:rsidRPr="005307A3" w:rsidRDefault="00BF46E1" w:rsidP="0041528A">
      <w:pPr>
        <w:pStyle w:val="EW"/>
      </w:pPr>
      <w:r w:rsidRPr="005307A3">
        <w:tab/>
        <w:t>Source device:</w:t>
      </w:r>
      <w:r w:rsidRPr="005307A3">
        <w:tab/>
        <w:t>ME</w:t>
      </w:r>
    </w:p>
    <w:p w14:paraId="66056215" w14:textId="77777777" w:rsidR="00BF46E1" w:rsidRPr="005307A3" w:rsidRDefault="00BF46E1" w:rsidP="0041528A">
      <w:pPr>
        <w:pStyle w:val="EW"/>
      </w:pPr>
      <w:r w:rsidRPr="005307A3">
        <w:tab/>
        <w:t>Destination device:</w:t>
      </w:r>
      <w:r w:rsidRPr="005307A3">
        <w:tab/>
        <w:t>UICC</w:t>
      </w:r>
    </w:p>
    <w:p w14:paraId="7790BA82" w14:textId="77777777" w:rsidR="00BF46E1" w:rsidRPr="005307A3" w:rsidRDefault="00BF46E1" w:rsidP="0041528A">
      <w:pPr>
        <w:pStyle w:val="EW"/>
      </w:pPr>
      <w:r w:rsidRPr="005307A3">
        <w:t>Result</w:t>
      </w:r>
    </w:p>
    <w:p w14:paraId="0650093D" w14:textId="77777777" w:rsidR="00BF46E1" w:rsidRPr="005307A3" w:rsidRDefault="00BF46E1" w:rsidP="0041528A">
      <w:pPr>
        <w:pStyle w:val="EW"/>
      </w:pPr>
      <w:r w:rsidRPr="005307A3">
        <w:tab/>
        <w:t>General Result:</w:t>
      </w:r>
      <w:r w:rsidRPr="005307A3">
        <w:tab/>
        <w:t>Command performed successfully</w:t>
      </w:r>
    </w:p>
    <w:p w14:paraId="477F0DF3" w14:textId="77777777" w:rsidR="00BF46E1" w:rsidRPr="005307A3" w:rsidRDefault="00BF46E1" w:rsidP="0041528A">
      <w:pPr>
        <w:pStyle w:val="EW"/>
      </w:pPr>
      <w:r w:rsidRPr="005307A3">
        <w:t>Channel Data:</w:t>
      </w:r>
      <w:r w:rsidRPr="005307A3">
        <w:tab/>
        <w:t>00 01 02 .. C7 (200 Bytes of data)</w:t>
      </w:r>
    </w:p>
    <w:p w14:paraId="7047043B" w14:textId="77777777" w:rsidR="00BF46E1" w:rsidRPr="005307A3" w:rsidRDefault="00BF46E1" w:rsidP="0041528A">
      <w:pPr>
        <w:pStyle w:val="EX"/>
      </w:pPr>
      <w:r w:rsidRPr="005307A3">
        <w:t>Channel data length:</w:t>
      </w:r>
      <w:r w:rsidRPr="005307A3">
        <w:tab/>
        <w:t>FF</w:t>
      </w:r>
    </w:p>
    <w:p w14:paraId="6F7A4D48" w14:textId="77777777" w:rsidR="00BF46E1" w:rsidRPr="005307A3" w:rsidRDefault="00BF46E1" w:rsidP="00BF46E1">
      <w:r w:rsidRPr="005307A3">
        <w:t>Coding:</w:t>
      </w:r>
    </w:p>
    <w:p w14:paraId="41F3BB1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34A615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5E406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0D93C0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DFDFF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FA0966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B778D5"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FA38E3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93EA8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987A3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5951C3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46774F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FFE260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405CAA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3B9EDC" w14:textId="77777777" w:rsidR="00BF46E1" w:rsidRPr="005307A3" w:rsidRDefault="00BF46E1" w:rsidP="00195D76">
            <w:pPr>
              <w:pStyle w:val="TAC"/>
            </w:pPr>
            <w:r w:rsidRPr="005307A3">
              <w:t>00</w:t>
            </w:r>
          </w:p>
        </w:tc>
      </w:tr>
      <w:tr w:rsidR="00BF46E1" w:rsidRPr="005307A3" w14:paraId="0A29E05F" w14:textId="77777777" w:rsidTr="00195D76">
        <w:trPr>
          <w:jc w:val="center"/>
        </w:trPr>
        <w:tc>
          <w:tcPr>
            <w:tcW w:w="1134" w:type="dxa"/>
            <w:tcBorders>
              <w:top w:val="single" w:sz="4" w:space="0" w:color="auto"/>
              <w:right w:val="single" w:sz="4" w:space="0" w:color="auto"/>
            </w:tcBorders>
          </w:tcPr>
          <w:p w14:paraId="77855DE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6F9D0A"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1EE85EE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38C93D6"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310582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511A63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2300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6E16F84"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017FEEA7"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23F3377D"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4A4807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5E03FB5"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6F90461" w14:textId="77777777" w:rsidR="00BF46E1" w:rsidRPr="005307A3" w:rsidRDefault="00BF46E1" w:rsidP="00195D76">
            <w:pPr>
              <w:pStyle w:val="TAC"/>
            </w:pPr>
          </w:p>
        </w:tc>
      </w:tr>
    </w:tbl>
    <w:p w14:paraId="03915BE8" w14:textId="77777777" w:rsidR="00BF46E1" w:rsidRPr="005307A3" w:rsidRDefault="00BF46E1" w:rsidP="00BF46E1"/>
    <w:p w14:paraId="7A7F7A04" w14:textId="77777777" w:rsidR="00BF46E1" w:rsidRPr="005307A3" w:rsidRDefault="00BF46E1" w:rsidP="00BF46E1">
      <w:pPr>
        <w:pStyle w:val="H6"/>
      </w:pPr>
      <w:r w:rsidRPr="005307A3">
        <w:t>27.22.4.29.2.9.5</w:t>
      </w:r>
      <w:r w:rsidRPr="005307A3">
        <w:tab/>
        <w:t>Test Requirement</w:t>
      </w:r>
    </w:p>
    <w:p w14:paraId="0778E823" w14:textId="77777777" w:rsidR="00BF46E1" w:rsidRPr="005307A3" w:rsidRDefault="00BF46E1" w:rsidP="00BF46E1">
      <w:r w:rsidRPr="005307A3">
        <w:t>The ME shall operate in the manner defined in expected sequences 2.9.</w:t>
      </w:r>
    </w:p>
    <w:p w14:paraId="446E43C8" w14:textId="77777777" w:rsidR="00BF46E1" w:rsidRPr="005307A3" w:rsidRDefault="00BF46E1" w:rsidP="00BF46E1">
      <w:pPr>
        <w:pStyle w:val="H6"/>
      </w:pPr>
      <w:r w:rsidRPr="005307A3">
        <w:t>27.22.4.29.2.10</w:t>
      </w:r>
      <w:r w:rsidRPr="005307A3">
        <w:tab/>
        <w:t>RECEIVE DATA (support of Text Attribute – Foreground and Background Colour)</w:t>
      </w:r>
    </w:p>
    <w:p w14:paraId="552B2AEB" w14:textId="77777777" w:rsidR="00BF46E1" w:rsidRPr="005307A3" w:rsidRDefault="00BF46E1" w:rsidP="00BF46E1">
      <w:pPr>
        <w:pStyle w:val="H6"/>
      </w:pPr>
      <w:r w:rsidRPr="005307A3">
        <w:t>27.22.4.29.2.10.1</w:t>
      </w:r>
      <w:r w:rsidRPr="005307A3">
        <w:tab/>
        <w:t>Definition and applicability</w:t>
      </w:r>
    </w:p>
    <w:p w14:paraId="741A5C59" w14:textId="77777777" w:rsidR="00BF46E1" w:rsidRPr="005307A3" w:rsidRDefault="00BF46E1" w:rsidP="00BF46E1">
      <w:r w:rsidRPr="005307A3">
        <w:t>See clause 3.2.2.</w:t>
      </w:r>
    </w:p>
    <w:p w14:paraId="3255C083" w14:textId="77777777" w:rsidR="00BF46E1" w:rsidRPr="005307A3" w:rsidRDefault="00BF46E1" w:rsidP="00BF46E1">
      <w:pPr>
        <w:pStyle w:val="H6"/>
      </w:pPr>
      <w:r w:rsidRPr="005307A3">
        <w:lastRenderedPageBreak/>
        <w:t>27.22.4.29.2.10.2</w:t>
      </w:r>
      <w:r w:rsidRPr="005307A3">
        <w:tab/>
        <w:t>Conformance requirements</w:t>
      </w:r>
    </w:p>
    <w:p w14:paraId="1EC736EF" w14:textId="77777777" w:rsidR="00BF46E1" w:rsidRPr="005307A3" w:rsidRDefault="00BF46E1" w:rsidP="00BF46E1">
      <w:r w:rsidRPr="005307A3">
        <w:t>The ME shall support the class "e" commands as defined in:</w:t>
      </w:r>
    </w:p>
    <w:p w14:paraId="5B934464" w14:textId="77777777" w:rsidR="00BF46E1" w:rsidRPr="005307A3" w:rsidRDefault="00BF46E1" w:rsidP="00BF46E1">
      <w:pPr>
        <w:pStyle w:val="B1"/>
      </w:pPr>
      <w:r w:rsidRPr="005307A3">
        <w:t>-</w:t>
      </w:r>
      <w:r w:rsidRPr="005307A3">
        <w:tab/>
        <w:t>TS 31.111 [15].</w:t>
      </w:r>
    </w:p>
    <w:p w14:paraId="3BB39ACD" w14:textId="77777777" w:rsidR="00BF46E1" w:rsidRPr="005307A3" w:rsidRDefault="00BF46E1" w:rsidP="00BF46E1">
      <w:pPr>
        <w:pStyle w:val="H6"/>
      </w:pPr>
      <w:r w:rsidRPr="005307A3">
        <w:t>27.22.4.29.2.10.3</w:t>
      </w:r>
      <w:r w:rsidRPr="005307A3">
        <w:tab/>
        <w:t>Test purpose</w:t>
      </w:r>
    </w:p>
    <w:p w14:paraId="74468894" w14:textId="77777777" w:rsidR="00BF46E1" w:rsidRPr="005307A3" w:rsidRDefault="00BF46E1" w:rsidP="00BF46E1">
      <w:r w:rsidRPr="005307A3">
        <w:t>To verify that the ME shall display the alpha identifier according to the foreground and background colour text attribute configuration in the RECEIVE DATA proactive command and send a TERMINAL RESPONSE (Command Performed Successfully) to the UICC.</w:t>
      </w:r>
    </w:p>
    <w:p w14:paraId="50F29B5D" w14:textId="77777777" w:rsidR="00BF46E1" w:rsidRPr="005307A3" w:rsidRDefault="00BF46E1" w:rsidP="00BF46E1">
      <w:pPr>
        <w:pStyle w:val="H6"/>
      </w:pPr>
      <w:r w:rsidRPr="005307A3">
        <w:t>27.22.4.29.2.10.4</w:t>
      </w:r>
      <w:r w:rsidRPr="005307A3">
        <w:tab/>
        <w:t>Method of test</w:t>
      </w:r>
    </w:p>
    <w:p w14:paraId="063F1388" w14:textId="77777777" w:rsidR="00BF46E1" w:rsidRPr="005307A3" w:rsidRDefault="00BF46E1" w:rsidP="00BF46E1">
      <w:pPr>
        <w:pStyle w:val="H6"/>
      </w:pPr>
      <w:r w:rsidRPr="005307A3">
        <w:t>27.22.4.29.2.10.4.1</w:t>
      </w:r>
      <w:r w:rsidRPr="005307A3">
        <w:tab/>
        <w:t>Initial conditions</w:t>
      </w:r>
    </w:p>
    <w:p w14:paraId="3CDD0C97" w14:textId="77777777" w:rsidR="00BF46E1" w:rsidRPr="005307A3" w:rsidRDefault="00BF46E1" w:rsidP="00BF46E1">
      <w:r w:rsidRPr="005307A3">
        <w:t>The ME is connected to the USIM Simulator and the USS. The elementary files are coded as Toolkit default.</w:t>
      </w:r>
    </w:p>
    <w:p w14:paraId="0738E1F0" w14:textId="77777777" w:rsidR="00BF46E1" w:rsidRPr="005307A3" w:rsidRDefault="00BF46E1" w:rsidP="00BF46E1">
      <w:r w:rsidRPr="005307A3">
        <w:t>Prior to this test the ME shall have been powered on and performed the PROFILE DOWNLOAD procedure.</w:t>
      </w:r>
    </w:p>
    <w:p w14:paraId="2C4068F0"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3E06943B" w14:textId="77777777" w:rsidR="00BF46E1" w:rsidRPr="005307A3" w:rsidRDefault="00BF46E1" w:rsidP="00BF46E1">
      <w:r w:rsidRPr="005307A3">
        <w:t>The channel identifier value used for these tests is set to 1 as an example.</w:t>
      </w:r>
    </w:p>
    <w:p w14:paraId="1D717B7E" w14:textId="77777777" w:rsidR="00BF46E1" w:rsidRPr="005307A3" w:rsidRDefault="00BF46E1" w:rsidP="00BF46E1">
      <w:r w:rsidRPr="005307A3">
        <w:t>This channel identifier is dependent on the ME's default channel identifier as declared in table A.2/27.</w:t>
      </w:r>
    </w:p>
    <w:p w14:paraId="259B655F"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558CA3C2"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0F7336CD" w14:textId="77777777" w:rsidR="00BF46E1" w:rsidRPr="005307A3" w:rsidRDefault="00BF46E1" w:rsidP="00BF46E1">
      <w:r w:rsidRPr="005307A3">
        <w:t>Bearer Parameters:</w:t>
      </w:r>
      <w:r w:rsidRPr="005307A3">
        <w:tab/>
      </w:r>
      <w:r w:rsidRPr="005307A3">
        <w:tab/>
        <w:t>Same Bearer Parameters as defined in 27.22.4.27.2.4.1</w:t>
      </w:r>
    </w:p>
    <w:p w14:paraId="520A0A79" w14:textId="77777777" w:rsidR="00BF46E1" w:rsidRPr="005307A3" w:rsidRDefault="00BF46E1" w:rsidP="00BF46E1">
      <w:r w:rsidRPr="005307A3">
        <w:t>GPRS Parameters:</w:t>
      </w:r>
      <w:r w:rsidRPr="005307A3">
        <w:tab/>
      </w:r>
      <w:r w:rsidRPr="005307A3">
        <w:tab/>
        <w:t>Same GPRS Parameters as defined in 27.22.4.27.2.4.1</w:t>
      </w:r>
    </w:p>
    <w:p w14:paraId="6640A00B" w14:textId="77777777" w:rsidR="00BF46E1" w:rsidRPr="005307A3" w:rsidRDefault="00BF46E1" w:rsidP="00BF46E1">
      <w:r w:rsidRPr="005307A3">
        <w:t>UICC/ME interface transport level:</w:t>
      </w:r>
      <w:r w:rsidRPr="005307A3">
        <w:tab/>
        <w:t>Same UICC/ME transport interface level as defined in 27.22.4.27.2.4.1</w:t>
      </w:r>
    </w:p>
    <w:p w14:paraId="5848A8E6" w14:textId="77777777" w:rsidR="00BF46E1" w:rsidRPr="005307A3" w:rsidRDefault="00BF46E1" w:rsidP="00BF46E1">
      <w:r w:rsidRPr="005307A3">
        <w:t>Data destination address</w:t>
      </w:r>
      <w:r w:rsidRPr="005307A3">
        <w:tab/>
        <w:t>:</w:t>
      </w:r>
      <w:r w:rsidRPr="005307A3">
        <w:tab/>
        <w:t>Same Data Destination Address as defined in 27.22.4.27.2.4.1.</w:t>
      </w:r>
    </w:p>
    <w:p w14:paraId="768476C3" w14:textId="77777777" w:rsidR="00BF46E1" w:rsidRPr="005307A3" w:rsidRDefault="00BF46E1" w:rsidP="00BF46E1">
      <w:pPr>
        <w:pStyle w:val="H6"/>
      </w:pPr>
      <w:r w:rsidRPr="005307A3">
        <w:lastRenderedPageBreak/>
        <w:t>27.22.4.29.2.10.4.2</w:t>
      </w:r>
      <w:r w:rsidRPr="005307A3">
        <w:tab/>
        <w:t>Procedure</w:t>
      </w:r>
    </w:p>
    <w:p w14:paraId="52CD16AB" w14:textId="77777777" w:rsidR="00BF46E1" w:rsidRPr="005307A3" w:rsidRDefault="00BF46E1" w:rsidP="00BF46E1">
      <w:pPr>
        <w:pStyle w:val="TH"/>
      </w:pPr>
      <w:r w:rsidRPr="005307A3">
        <w:t>Expected sequence 2.10 (RECEIVE DATA, with Text Attribute – Foreground and Background Colour)</w:t>
      </w:r>
    </w:p>
    <w:tbl>
      <w:tblPr>
        <w:tblW w:w="9087" w:type="dxa"/>
        <w:jc w:val="center"/>
        <w:tblLayout w:type="fixed"/>
        <w:tblCellMar>
          <w:left w:w="28" w:type="dxa"/>
          <w:right w:w="56" w:type="dxa"/>
        </w:tblCellMar>
        <w:tblLook w:val="0000" w:firstRow="0" w:lastRow="0" w:firstColumn="0" w:lastColumn="0" w:noHBand="0" w:noVBand="0"/>
      </w:tblPr>
      <w:tblGrid>
        <w:gridCol w:w="574"/>
        <w:gridCol w:w="1215"/>
        <w:gridCol w:w="4058"/>
        <w:gridCol w:w="3240"/>
      </w:tblGrid>
      <w:tr w:rsidR="00BF46E1" w:rsidRPr="005307A3" w14:paraId="39E2BE65" w14:textId="77777777" w:rsidTr="00195D76">
        <w:trPr>
          <w:cantSplit/>
          <w:jc w:val="center"/>
        </w:trPr>
        <w:tc>
          <w:tcPr>
            <w:tcW w:w="574" w:type="dxa"/>
            <w:tcBorders>
              <w:top w:val="single" w:sz="6" w:space="0" w:color="auto"/>
              <w:left w:val="single" w:sz="6" w:space="0" w:color="auto"/>
              <w:right w:val="single" w:sz="6" w:space="0" w:color="auto"/>
            </w:tcBorders>
          </w:tcPr>
          <w:p w14:paraId="20EB7377" w14:textId="77777777" w:rsidR="00BF46E1" w:rsidRPr="005307A3" w:rsidRDefault="00BF46E1" w:rsidP="00195D76">
            <w:pPr>
              <w:pStyle w:val="TAH"/>
            </w:pPr>
            <w:r w:rsidRPr="005307A3">
              <w:t>Step</w:t>
            </w:r>
          </w:p>
        </w:tc>
        <w:tc>
          <w:tcPr>
            <w:tcW w:w="1215" w:type="dxa"/>
            <w:tcBorders>
              <w:top w:val="single" w:sz="6" w:space="0" w:color="auto"/>
              <w:left w:val="single" w:sz="6" w:space="0" w:color="auto"/>
              <w:right w:val="single" w:sz="6" w:space="0" w:color="auto"/>
            </w:tcBorders>
          </w:tcPr>
          <w:p w14:paraId="03B971CD" w14:textId="77777777" w:rsidR="00BF46E1" w:rsidRPr="005307A3" w:rsidRDefault="00BF46E1" w:rsidP="00195D76">
            <w:pPr>
              <w:pStyle w:val="TAH"/>
            </w:pPr>
            <w:r w:rsidRPr="005307A3">
              <w:t>Direction</w:t>
            </w:r>
          </w:p>
        </w:tc>
        <w:tc>
          <w:tcPr>
            <w:tcW w:w="4058" w:type="dxa"/>
            <w:tcBorders>
              <w:top w:val="single" w:sz="6" w:space="0" w:color="auto"/>
              <w:left w:val="single" w:sz="6" w:space="0" w:color="auto"/>
              <w:right w:val="single" w:sz="6" w:space="0" w:color="auto"/>
            </w:tcBorders>
          </w:tcPr>
          <w:p w14:paraId="7C4F8994" w14:textId="77777777" w:rsidR="00BF46E1" w:rsidRPr="005307A3" w:rsidRDefault="00BF46E1" w:rsidP="00195D76">
            <w:pPr>
              <w:pStyle w:val="TAH"/>
            </w:pPr>
            <w:r w:rsidRPr="005307A3">
              <w:t>MESSAGE / Action</w:t>
            </w:r>
          </w:p>
        </w:tc>
        <w:tc>
          <w:tcPr>
            <w:tcW w:w="3240" w:type="dxa"/>
            <w:tcBorders>
              <w:top w:val="single" w:sz="6" w:space="0" w:color="auto"/>
              <w:left w:val="single" w:sz="6" w:space="0" w:color="auto"/>
              <w:bottom w:val="single" w:sz="6" w:space="0" w:color="auto"/>
              <w:right w:val="single" w:sz="6" w:space="0" w:color="auto"/>
            </w:tcBorders>
          </w:tcPr>
          <w:p w14:paraId="125DF73E" w14:textId="77777777" w:rsidR="00BF46E1" w:rsidRPr="005307A3" w:rsidRDefault="00BF46E1" w:rsidP="00195D76">
            <w:pPr>
              <w:pStyle w:val="TAH"/>
            </w:pPr>
            <w:r w:rsidRPr="005307A3">
              <w:t>Comments</w:t>
            </w:r>
          </w:p>
        </w:tc>
      </w:tr>
      <w:tr w:rsidR="00BF46E1" w:rsidRPr="005307A3" w14:paraId="0EE00B46" w14:textId="77777777" w:rsidTr="00195D76">
        <w:trPr>
          <w:cantSplit/>
          <w:jc w:val="center"/>
        </w:trPr>
        <w:tc>
          <w:tcPr>
            <w:tcW w:w="574" w:type="dxa"/>
            <w:tcBorders>
              <w:top w:val="single" w:sz="6" w:space="0" w:color="auto"/>
              <w:left w:val="single" w:sz="6" w:space="0" w:color="auto"/>
              <w:right w:val="single" w:sz="6" w:space="0" w:color="auto"/>
            </w:tcBorders>
          </w:tcPr>
          <w:p w14:paraId="4AAEFD5C" w14:textId="77777777" w:rsidR="00BF46E1" w:rsidRPr="005307A3" w:rsidRDefault="00BF46E1" w:rsidP="00195D76">
            <w:pPr>
              <w:pStyle w:val="TAC"/>
            </w:pPr>
            <w:r w:rsidRPr="005307A3">
              <w:t>1</w:t>
            </w:r>
          </w:p>
        </w:tc>
        <w:tc>
          <w:tcPr>
            <w:tcW w:w="1215" w:type="dxa"/>
            <w:tcBorders>
              <w:top w:val="single" w:sz="6" w:space="0" w:color="auto"/>
              <w:left w:val="single" w:sz="6" w:space="0" w:color="auto"/>
              <w:right w:val="single" w:sz="6" w:space="0" w:color="auto"/>
            </w:tcBorders>
          </w:tcPr>
          <w:p w14:paraId="363A960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top w:val="single" w:sz="6" w:space="0" w:color="auto"/>
              <w:left w:val="single" w:sz="6" w:space="0" w:color="auto"/>
              <w:right w:val="single" w:sz="6" w:space="0" w:color="auto"/>
            </w:tcBorders>
          </w:tcPr>
          <w:p w14:paraId="00996734" w14:textId="77777777" w:rsidR="00BF46E1" w:rsidRPr="005307A3" w:rsidRDefault="00BF46E1" w:rsidP="00195D76">
            <w:pPr>
              <w:pStyle w:val="TAL"/>
            </w:pPr>
            <w:r w:rsidRPr="005307A3">
              <w:t>PROACTIVE COMMAND: SET UP EVENT LIST 1.1.1 PENDING</w:t>
            </w:r>
          </w:p>
        </w:tc>
        <w:tc>
          <w:tcPr>
            <w:tcW w:w="3240" w:type="dxa"/>
            <w:tcBorders>
              <w:left w:val="single" w:sz="6" w:space="0" w:color="auto"/>
              <w:right w:val="single" w:sz="6" w:space="0" w:color="auto"/>
            </w:tcBorders>
          </w:tcPr>
          <w:p w14:paraId="1818EA45" w14:textId="77777777" w:rsidR="00BF46E1" w:rsidRPr="005307A3" w:rsidRDefault="00BF46E1" w:rsidP="00195D76">
            <w:pPr>
              <w:pStyle w:val="TAL"/>
            </w:pPr>
          </w:p>
        </w:tc>
      </w:tr>
      <w:tr w:rsidR="00BF46E1" w:rsidRPr="005307A3" w14:paraId="70FB228C" w14:textId="77777777" w:rsidTr="00195D76">
        <w:trPr>
          <w:cantSplit/>
          <w:jc w:val="center"/>
        </w:trPr>
        <w:tc>
          <w:tcPr>
            <w:tcW w:w="574" w:type="dxa"/>
            <w:tcBorders>
              <w:left w:val="single" w:sz="6" w:space="0" w:color="auto"/>
              <w:right w:val="single" w:sz="6" w:space="0" w:color="auto"/>
            </w:tcBorders>
          </w:tcPr>
          <w:p w14:paraId="441D2FDE" w14:textId="77777777" w:rsidR="00BF46E1" w:rsidRPr="005307A3" w:rsidRDefault="00BF46E1" w:rsidP="00195D76">
            <w:pPr>
              <w:pStyle w:val="TAC"/>
            </w:pPr>
            <w:r w:rsidRPr="005307A3">
              <w:t>2</w:t>
            </w:r>
          </w:p>
        </w:tc>
        <w:tc>
          <w:tcPr>
            <w:tcW w:w="1215" w:type="dxa"/>
            <w:tcBorders>
              <w:left w:val="single" w:sz="6" w:space="0" w:color="auto"/>
              <w:right w:val="single" w:sz="6" w:space="0" w:color="auto"/>
            </w:tcBorders>
          </w:tcPr>
          <w:p w14:paraId="2EC23905"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6C123D0B"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12BCD319" w14:textId="77777777" w:rsidR="00BF46E1" w:rsidRPr="005307A3" w:rsidRDefault="00BF46E1" w:rsidP="00195D76">
            <w:pPr>
              <w:pStyle w:val="TAL"/>
            </w:pPr>
          </w:p>
        </w:tc>
      </w:tr>
      <w:tr w:rsidR="00BF46E1" w:rsidRPr="005307A3" w14:paraId="6F9AE954" w14:textId="77777777" w:rsidTr="00195D76">
        <w:trPr>
          <w:cantSplit/>
          <w:jc w:val="center"/>
        </w:trPr>
        <w:tc>
          <w:tcPr>
            <w:tcW w:w="574" w:type="dxa"/>
            <w:tcBorders>
              <w:left w:val="single" w:sz="6" w:space="0" w:color="auto"/>
              <w:right w:val="single" w:sz="6" w:space="0" w:color="auto"/>
            </w:tcBorders>
          </w:tcPr>
          <w:p w14:paraId="6D694519" w14:textId="77777777" w:rsidR="00BF46E1" w:rsidRPr="005307A3" w:rsidRDefault="00BF46E1" w:rsidP="00195D76">
            <w:pPr>
              <w:pStyle w:val="TAC"/>
            </w:pPr>
            <w:r w:rsidRPr="005307A3">
              <w:t>3</w:t>
            </w:r>
          </w:p>
        </w:tc>
        <w:tc>
          <w:tcPr>
            <w:tcW w:w="1215" w:type="dxa"/>
            <w:tcBorders>
              <w:left w:val="single" w:sz="6" w:space="0" w:color="auto"/>
              <w:right w:val="single" w:sz="6" w:space="0" w:color="auto"/>
            </w:tcBorders>
          </w:tcPr>
          <w:p w14:paraId="7A8CD42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4058" w:type="dxa"/>
            <w:tcBorders>
              <w:left w:val="single" w:sz="6" w:space="0" w:color="auto"/>
              <w:right w:val="single" w:sz="6" w:space="0" w:color="auto"/>
            </w:tcBorders>
          </w:tcPr>
          <w:p w14:paraId="07B4CB8C" w14:textId="77777777" w:rsidR="00BF46E1" w:rsidRPr="005307A3" w:rsidRDefault="00BF46E1" w:rsidP="00195D76">
            <w:pPr>
              <w:pStyle w:val="TAL"/>
            </w:pPr>
            <w:r w:rsidRPr="005307A3">
              <w:t>PROACTIVE COMMAND: SET UP EVENT LIST 1.1.1</w:t>
            </w:r>
          </w:p>
        </w:tc>
        <w:tc>
          <w:tcPr>
            <w:tcW w:w="3240" w:type="dxa"/>
            <w:tcBorders>
              <w:left w:val="single" w:sz="6" w:space="0" w:color="auto"/>
              <w:right w:val="single" w:sz="6" w:space="0" w:color="auto"/>
            </w:tcBorders>
          </w:tcPr>
          <w:p w14:paraId="3DF15D73" w14:textId="77777777" w:rsidR="00BF46E1" w:rsidRPr="005307A3" w:rsidRDefault="00BF46E1" w:rsidP="00195D76">
            <w:pPr>
              <w:pStyle w:val="TAL"/>
            </w:pPr>
          </w:p>
        </w:tc>
      </w:tr>
      <w:tr w:rsidR="00BF46E1" w:rsidRPr="005307A3" w14:paraId="4D07C51A" w14:textId="77777777" w:rsidTr="00195D76">
        <w:trPr>
          <w:cantSplit/>
          <w:jc w:val="center"/>
        </w:trPr>
        <w:tc>
          <w:tcPr>
            <w:tcW w:w="574" w:type="dxa"/>
            <w:tcBorders>
              <w:left w:val="single" w:sz="6" w:space="0" w:color="auto"/>
              <w:right w:val="single" w:sz="6" w:space="0" w:color="auto"/>
            </w:tcBorders>
          </w:tcPr>
          <w:p w14:paraId="24F63294" w14:textId="77777777" w:rsidR="00BF46E1" w:rsidRPr="005307A3" w:rsidRDefault="00BF46E1" w:rsidP="00195D76">
            <w:pPr>
              <w:pStyle w:val="TAC"/>
            </w:pPr>
            <w:r w:rsidRPr="005307A3">
              <w:t>4</w:t>
            </w:r>
          </w:p>
        </w:tc>
        <w:tc>
          <w:tcPr>
            <w:tcW w:w="1215" w:type="dxa"/>
            <w:tcBorders>
              <w:left w:val="single" w:sz="6" w:space="0" w:color="auto"/>
              <w:right w:val="single" w:sz="6" w:space="0" w:color="auto"/>
            </w:tcBorders>
          </w:tcPr>
          <w:p w14:paraId="13FF235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4058" w:type="dxa"/>
            <w:tcBorders>
              <w:left w:val="single" w:sz="6" w:space="0" w:color="auto"/>
              <w:right w:val="single" w:sz="6" w:space="0" w:color="auto"/>
            </w:tcBorders>
          </w:tcPr>
          <w:p w14:paraId="3DFCB18E" w14:textId="77777777" w:rsidR="00BF46E1" w:rsidRPr="005307A3" w:rsidRDefault="00BF46E1" w:rsidP="00195D76">
            <w:pPr>
              <w:pStyle w:val="TAL"/>
            </w:pPr>
            <w:r w:rsidRPr="005307A3">
              <w:t>TERMINAL RESPONSE: SET UP EVENT LIST 1.1.1</w:t>
            </w:r>
          </w:p>
        </w:tc>
        <w:tc>
          <w:tcPr>
            <w:tcW w:w="3240" w:type="dxa"/>
            <w:tcBorders>
              <w:left w:val="single" w:sz="6" w:space="0" w:color="auto"/>
              <w:right w:val="single" w:sz="6" w:space="0" w:color="auto"/>
            </w:tcBorders>
          </w:tcPr>
          <w:p w14:paraId="22345759" w14:textId="77777777" w:rsidR="00BF46E1" w:rsidRPr="005307A3" w:rsidRDefault="00BF46E1" w:rsidP="00195D76">
            <w:pPr>
              <w:pStyle w:val="TAL"/>
            </w:pPr>
          </w:p>
        </w:tc>
      </w:tr>
      <w:tr w:rsidR="00BF46E1" w:rsidRPr="005307A3" w14:paraId="42543151" w14:textId="77777777" w:rsidTr="00195D76">
        <w:trPr>
          <w:cantSplit/>
          <w:jc w:val="center"/>
        </w:trPr>
        <w:tc>
          <w:tcPr>
            <w:tcW w:w="574" w:type="dxa"/>
            <w:tcBorders>
              <w:left w:val="single" w:sz="6" w:space="0" w:color="auto"/>
              <w:right w:val="single" w:sz="6" w:space="0" w:color="auto"/>
            </w:tcBorders>
          </w:tcPr>
          <w:p w14:paraId="3E215322" w14:textId="77777777" w:rsidR="00BF46E1" w:rsidRPr="005307A3" w:rsidRDefault="00BF46E1" w:rsidP="00195D76">
            <w:pPr>
              <w:pStyle w:val="TAC"/>
            </w:pPr>
            <w:r w:rsidRPr="005307A3">
              <w:t>5</w:t>
            </w:r>
          </w:p>
        </w:tc>
        <w:tc>
          <w:tcPr>
            <w:tcW w:w="1215" w:type="dxa"/>
            <w:tcBorders>
              <w:left w:val="single" w:sz="6" w:space="0" w:color="auto"/>
              <w:right w:val="single" w:sz="6" w:space="0" w:color="auto"/>
            </w:tcBorders>
          </w:tcPr>
          <w:p w14:paraId="1F7F0D4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682D3309" w14:textId="77777777" w:rsidR="00BF46E1" w:rsidRPr="005307A3" w:rsidRDefault="00BF46E1" w:rsidP="00195D76">
            <w:pPr>
              <w:pStyle w:val="TAL"/>
            </w:pPr>
            <w:r w:rsidRPr="005307A3">
              <w:t>PROACTIVE COMMAND PENDING: OPEN CHANNEL 1.1.1</w:t>
            </w:r>
          </w:p>
        </w:tc>
        <w:tc>
          <w:tcPr>
            <w:tcW w:w="3240" w:type="dxa"/>
            <w:tcBorders>
              <w:left w:val="single" w:sz="6" w:space="0" w:color="auto"/>
              <w:right w:val="single" w:sz="6" w:space="0" w:color="auto"/>
            </w:tcBorders>
          </w:tcPr>
          <w:p w14:paraId="290BBCBC" w14:textId="77777777" w:rsidR="00BF46E1" w:rsidRPr="005307A3" w:rsidRDefault="00BF46E1" w:rsidP="00195D76">
            <w:pPr>
              <w:pStyle w:val="TAL"/>
            </w:pPr>
            <w:r w:rsidRPr="005307A3">
              <w:t>See initial conditions</w:t>
            </w:r>
          </w:p>
        </w:tc>
      </w:tr>
      <w:tr w:rsidR="00BF46E1" w:rsidRPr="005307A3" w14:paraId="0996FA22" w14:textId="77777777" w:rsidTr="00195D76">
        <w:trPr>
          <w:cantSplit/>
          <w:jc w:val="center"/>
        </w:trPr>
        <w:tc>
          <w:tcPr>
            <w:tcW w:w="574" w:type="dxa"/>
            <w:tcBorders>
              <w:left w:val="single" w:sz="6" w:space="0" w:color="auto"/>
              <w:right w:val="single" w:sz="6" w:space="0" w:color="auto"/>
            </w:tcBorders>
          </w:tcPr>
          <w:p w14:paraId="32F4D308" w14:textId="77777777" w:rsidR="00BF46E1" w:rsidRPr="005307A3" w:rsidRDefault="00BF46E1" w:rsidP="00195D76">
            <w:pPr>
              <w:pStyle w:val="TAC"/>
            </w:pPr>
            <w:r w:rsidRPr="005307A3">
              <w:t>6</w:t>
            </w:r>
          </w:p>
        </w:tc>
        <w:tc>
          <w:tcPr>
            <w:tcW w:w="1215" w:type="dxa"/>
            <w:tcBorders>
              <w:left w:val="single" w:sz="6" w:space="0" w:color="auto"/>
              <w:right w:val="single" w:sz="6" w:space="0" w:color="auto"/>
            </w:tcBorders>
          </w:tcPr>
          <w:p w14:paraId="7550B53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445F579"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AE6F6CC" w14:textId="77777777" w:rsidR="00BF46E1" w:rsidRPr="005307A3" w:rsidRDefault="00BF46E1" w:rsidP="00195D76">
            <w:pPr>
              <w:pStyle w:val="TAL"/>
            </w:pPr>
          </w:p>
        </w:tc>
      </w:tr>
      <w:tr w:rsidR="00BF46E1" w:rsidRPr="005307A3" w14:paraId="5894FAF6" w14:textId="77777777" w:rsidTr="00195D76">
        <w:trPr>
          <w:cantSplit/>
          <w:jc w:val="center"/>
        </w:trPr>
        <w:tc>
          <w:tcPr>
            <w:tcW w:w="574" w:type="dxa"/>
            <w:tcBorders>
              <w:left w:val="single" w:sz="6" w:space="0" w:color="auto"/>
              <w:right w:val="single" w:sz="6" w:space="0" w:color="auto"/>
            </w:tcBorders>
          </w:tcPr>
          <w:p w14:paraId="00068DF2" w14:textId="77777777" w:rsidR="00BF46E1" w:rsidRPr="005307A3" w:rsidRDefault="00BF46E1" w:rsidP="00195D76">
            <w:pPr>
              <w:pStyle w:val="TAC"/>
            </w:pPr>
            <w:r w:rsidRPr="005307A3">
              <w:t>7</w:t>
            </w:r>
          </w:p>
        </w:tc>
        <w:tc>
          <w:tcPr>
            <w:tcW w:w="1215" w:type="dxa"/>
            <w:tcBorders>
              <w:left w:val="single" w:sz="6" w:space="0" w:color="auto"/>
              <w:right w:val="single" w:sz="6" w:space="0" w:color="auto"/>
            </w:tcBorders>
          </w:tcPr>
          <w:p w14:paraId="16803B1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0684B82" w14:textId="77777777" w:rsidR="00BF46E1" w:rsidRPr="005307A3" w:rsidRDefault="00BF46E1" w:rsidP="00195D76">
            <w:pPr>
              <w:pStyle w:val="TAL"/>
            </w:pPr>
            <w:r w:rsidRPr="005307A3">
              <w:t>PROACTIVE COMMAND: OPEN CHANNEL 1.1.1</w:t>
            </w:r>
          </w:p>
        </w:tc>
        <w:tc>
          <w:tcPr>
            <w:tcW w:w="3240" w:type="dxa"/>
            <w:tcBorders>
              <w:left w:val="single" w:sz="6" w:space="0" w:color="auto"/>
              <w:right w:val="single" w:sz="6" w:space="0" w:color="auto"/>
            </w:tcBorders>
          </w:tcPr>
          <w:p w14:paraId="4C259369" w14:textId="77777777" w:rsidR="00BF46E1" w:rsidRPr="005307A3" w:rsidRDefault="00BF46E1" w:rsidP="00195D76">
            <w:pPr>
              <w:pStyle w:val="TAL"/>
            </w:pPr>
          </w:p>
        </w:tc>
      </w:tr>
      <w:tr w:rsidR="00BF46E1" w:rsidRPr="005307A3" w14:paraId="15950BC7" w14:textId="77777777" w:rsidTr="00195D76">
        <w:trPr>
          <w:cantSplit/>
          <w:jc w:val="center"/>
        </w:trPr>
        <w:tc>
          <w:tcPr>
            <w:tcW w:w="574" w:type="dxa"/>
            <w:tcBorders>
              <w:left w:val="single" w:sz="6" w:space="0" w:color="auto"/>
              <w:right w:val="single" w:sz="6" w:space="0" w:color="auto"/>
            </w:tcBorders>
          </w:tcPr>
          <w:p w14:paraId="666C84B5" w14:textId="77777777" w:rsidR="00BF46E1" w:rsidRPr="005307A3" w:rsidRDefault="00BF46E1" w:rsidP="00195D76">
            <w:pPr>
              <w:pStyle w:val="TAC"/>
            </w:pPr>
            <w:r w:rsidRPr="005307A3">
              <w:t>8</w:t>
            </w:r>
          </w:p>
        </w:tc>
        <w:tc>
          <w:tcPr>
            <w:tcW w:w="1215" w:type="dxa"/>
            <w:tcBorders>
              <w:left w:val="single" w:sz="6" w:space="0" w:color="auto"/>
              <w:right w:val="single" w:sz="6" w:space="0" w:color="auto"/>
            </w:tcBorders>
          </w:tcPr>
          <w:p w14:paraId="6C2C0FAF"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4058" w:type="dxa"/>
            <w:tcBorders>
              <w:left w:val="single" w:sz="6" w:space="0" w:color="auto"/>
              <w:right w:val="single" w:sz="6" w:space="0" w:color="auto"/>
            </w:tcBorders>
          </w:tcPr>
          <w:p w14:paraId="7162970B" w14:textId="77777777" w:rsidR="00BF46E1" w:rsidRPr="005307A3" w:rsidRDefault="00BF46E1" w:rsidP="00195D76">
            <w:pPr>
              <w:pStyle w:val="TAL"/>
            </w:pPr>
            <w:r w:rsidRPr="005307A3">
              <w:t>The ME may display channel opening information</w:t>
            </w:r>
          </w:p>
        </w:tc>
        <w:tc>
          <w:tcPr>
            <w:tcW w:w="3240" w:type="dxa"/>
            <w:tcBorders>
              <w:left w:val="single" w:sz="6" w:space="0" w:color="auto"/>
              <w:right w:val="single" w:sz="6" w:space="0" w:color="auto"/>
            </w:tcBorders>
          </w:tcPr>
          <w:p w14:paraId="6E49858B" w14:textId="77777777" w:rsidR="00BF46E1" w:rsidRPr="005307A3" w:rsidRDefault="00BF46E1" w:rsidP="00195D76">
            <w:pPr>
              <w:pStyle w:val="TAL"/>
            </w:pPr>
          </w:p>
        </w:tc>
      </w:tr>
      <w:tr w:rsidR="00BF46E1" w:rsidRPr="005307A3" w14:paraId="1F369955" w14:textId="77777777" w:rsidTr="00195D76">
        <w:trPr>
          <w:cantSplit/>
          <w:jc w:val="center"/>
        </w:trPr>
        <w:tc>
          <w:tcPr>
            <w:tcW w:w="574" w:type="dxa"/>
            <w:tcBorders>
              <w:left w:val="single" w:sz="6" w:space="0" w:color="auto"/>
              <w:right w:val="single" w:sz="6" w:space="0" w:color="auto"/>
            </w:tcBorders>
          </w:tcPr>
          <w:p w14:paraId="11F18286" w14:textId="77777777" w:rsidR="00BF46E1" w:rsidRPr="005307A3" w:rsidRDefault="00BF46E1" w:rsidP="00195D76">
            <w:pPr>
              <w:pStyle w:val="TAC"/>
            </w:pPr>
            <w:r w:rsidRPr="005307A3">
              <w:t>9</w:t>
            </w:r>
          </w:p>
        </w:tc>
        <w:tc>
          <w:tcPr>
            <w:tcW w:w="1215" w:type="dxa"/>
            <w:tcBorders>
              <w:left w:val="single" w:sz="6" w:space="0" w:color="auto"/>
              <w:right w:val="single" w:sz="6" w:space="0" w:color="auto"/>
            </w:tcBorders>
          </w:tcPr>
          <w:p w14:paraId="79290F1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3735D3D5" w14:textId="77777777" w:rsidR="00BF46E1" w:rsidRPr="005307A3" w:rsidRDefault="00BF46E1" w:rsidP="00195D76">
            <w:pPr>
              <w:pStyle w:val="TAL"/>
            </w:pPr>
            <w:r w:rsidRPr="005307A3">
              <w:t>PDP context activation request</w:t>
            </w:r>
          </w:p>
        </w:tc>
        <w:tc>
          <w:tcPr>
            <w:tcW w:w="3240" w:type="dxa"/>
            <w:tcBorders>
              <w:left w:val="single" w:sz="6" w:space="0" w:color="auto"/>
              <w:right w:val="single" w:sz="6" w:space="0" w:color="auto"/>
            </w:tcBorders>
          </w:tcPr>
          <w:p w14:paraId="270C5571" w14:textId="77777777" w:rsidR="00BF46E1" w:rsidRPr="005307A3" w:rsidRDefault="00BF46E1" w:rsidP="00195D76">
            <w:pPr>
              <w:pStyle w:val="TAL"/>
            </w:pPr>
            <w:r w:rsidRPr="005307A3">
              <w:t>[The UE may request IPv4 or IPv4v6 address as PDP type.]</w:t>
            </w:r>
          </w:p>
        </w:tc>
      </w:tr>
      <w:tr w:rsidR="00BF46E1" w:rsidRPr="005307A3" w14:paraId="446AEAC2" w14:textId="77777777" w:rsidTr="00195D76">
        <w:trPr>
          <w:cantSplit/>
          <w:jc w:val="center"/>
        </w:trPr>
        <w:tc>
          <w:tcPr>
            <w:tcW w:w="574" w:type="dxa"/>
            <w:tcBorders>
              <w:left w:val="single" w:sz="6" w:space="0" w:color="auto"/>
              <w:right w:val="single" w:sz="6" w:space="0" w:color="auto"/>
            </w:tcBorders>
          </w:tcPr>
          <w:p w14:paraId="0CA51E16" w14:textId="77777777" w:rsidR="00BF46E1" w:rsidRPr="005307A3" w:rsidRDefault="00BF46E1" w:rsidP="00195D76">
            <w:pPr>
              <w:pStyle w:val="TAC"/>
            </w:pPr>
            <w:r w:rsidRPr="005307A3">
              <w:t>10</w:t>
            </w:r>
          </w:p>
        </w:tc>
        <w:tc>
          <w:tcPr>
            <w:tcW w:w="1215" w:type="dxa"/>
            <w:tcBorders>
              <w:left w:val="single" w:sz="6" w:space="0" w:color="auto"/>
              <w:right w:val="single" w:sz="6" w:space="0" w:color="auto"/>
            </w:tcBorders>
          </w:tcPr>
          <w:p w14:paraId="357FDB0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0503703F" w14:textId="77777777" w:rsidR="00BF46E1" w:rsidRPr="005307A3" w:rsidRDefault="00BF46E1" w:rsidP="00195D76">
            <w:pPr>
              <w:pStyle w:val="TAL"/>
            </w:pPr>
            <w:r w:rsidRPr="005307A3">
              <w:t>PDP context activation accept</w:t>
            </w:r>
          </w:p>
        </w:tc>
        <w:tc>
          <w:tcPr>
            <w:tcW w:w="3240" w:type="dxa"/>
            <w:tcBorders>
              <w:left w:val="single" w:sz="6" w:space="0" w:color="auto"/>
              <w:right w:val="single" w:sz="6" w:space="0" w:color="auto"/>
            </w:tcBorders>
          </w:tcPr>
          <w:p w14:paraId="6FF5D14A" w14:textId="77777777" w:rsidR="00BF46E1" w:rsidRPr="005307A3" w:rsidRDefault="00BF46E1" w:rsidP="00195D76">
            <w:pPr>
              <w:pStyle w:val="TAL"/>
            </w:pPr>
          </w:p>
        </w:tc>
      </w:tr>
      <w:tr w:rsidR="00BF46E1" w:rsidRPr="005307A3" w14:paraId="71AECD4C" w14:textId="77777777" w:rsidTr="00195D76">
        <w:trPr>
          <w:cantSplit/>
          <w:jc w:val="center"/>
        </w:trPr>
        <w:tc>
          <w:tcPr>
            <w:tcW w:w="574" w:type="dxa"/>
            <w:tcBorders>
              <w:left w:val="single" w:sz="6" w:space="0" w:color="auto"/>
              <w:right w:val="single" w:sz="6" w:space="0" w:color="auto"/>
            </w:tcBorders>
          </w:tcPr>
          <w:p w14:paraId="54BCFD73" w14:textId="77777777" w:rsidR="00BF46E1" w:rsidRPr="005307A3" w:rsidRDefault="00BF46E1" w:rsidP="00195D76">
            <w:pPr>
              <w:pStyle w:val="TAC"/>
            </w:pPr>
            <w:r w:rsidRPr="005307A3">
              <w:t>11</w:t>
            </w:r>
          </w:p>
        </w:tc>
        <w:tc>
          <w:tcPr>
            <w:tcW w:w="1215" w:type="dxa"/>
            <w:tcBorders>
              <w:left w:val="single" w:sz="6" w:space="0" w:color="auto"/>
              <w:right w:val="single" w:sz="6" w:space="0" w:color="auto"/>
            </w:tcBorders>
          </w:tcPr>
          <w:p w14:paraId="715410F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11C0563" w14:textId="77777777" w:rsidR="00BF46E1" w:rsidRPr="005307A3" w:rsidRDefault="00BF46E1" w:rsidP="00195D76">
            <w:pPr>
              <w:pStyle w:val="TAL"/>
            </w:pPr>
            <w:r w:rsidRPr="005307A3">
              <w:t>TERMINAL RESPONSE: OPEN CHANNEL 1.1.1A</w:t>
            </w:r>
          </w:p>
          <w:p w14:paraId="6B077437" w14:textId="77777777" w:rsidR="00BF46E1" w:rsidRPr="005307A3" w:rsidRDefault="00BF46E1" w:rsidP="00195D76">
            <w:pPr>
              <w:pStyle w:val="TAL"/>
            </w:pPr>
            <w:r w:rsidRPr="005307A3">
              <w:t>or</w:t>
            </w:r>
          </w:p>
          <w:p w14:paraId="1802463D" w14:textId="77777777" w:rsidR="00BF46E1" w:rsidRPr="005307A3" w:rsidRDefault="00BF46E1" w:rsidP="00195D76">
            <w:pPr>
              <w:pStyle w:val="TAL"/>
            </w:pPr>
            <w:r w:rsidRPr="005307A3">
              <w:t>TERMINAL RESPONSE: OPEN CHANNEL 1.1.1B</w:t>
            </w:r>
          </w:p>
        </w:tc>
        <w:tc>
          <w:tcPr>
            <w:tcW w:w="3240" w:type="dxa"/>
            <w:tcBorders>
              <w:left w:val="single" w:sz="6" w:space="0" w:color="auto"/>
              <w:right w:val="single" w:sz="6" w:space="0" w:color="auto"/>
            </w:tcBorders>
          </w:tcPr>
          <w:p w14:paraId="2A4D4723" w14:textId="77777777" w:rsidR="00BF46E1" w:rsidRPr="005307A3" w:rsidRDefault="00BF46E1" w:rsidP="00195D76">
            <w:pPr>
              <w:pStyle w:val="TAL"/>
            </w:pPr>
            <w:r w:rsidRPr="005307A3">
              <w:t>[Command performed successfully]</w:t>
            </w:r>
          </w:p>
        </w:tc>
      </w:tr>
      <w:tr w:rsidR="00BF46E1" w:rsidRPr="005307A3" w14:paraId="488D9875" w14:textId="77777777" w:rsidTr="00195D76">
        <w:trPr>
          <w:cantSplit/>
          <w:jc w:val="center"/>
        </w:trPr>
        <w:tc>
          <w:tcPr>
            <w:tcW w:w="574" w:type="dxa"/>
            <w:tcBorders>
              <w:left w:val="single" w:sz="6" w:space="0" w:color="auto"/>
              <w:right w:val="single" w:sz="6" w:space="0" w:color="auto"/>
            </w:tcBorders>
          </w:tcPr>
          <w:p w14:paraId="5A06D6AB" w14:textId="77777777" w:rsidR="00BF46E1" w:rsidRPr="005307A3" w:rsidRDefault="00BF46E1" w:rsidP="00195D76">
            <w:pPr>
              <w:pStyle w:val="TAC"/>
            </w:pPr>
            <w:r w:rsidRPr="005307A3">
              <w:t>12</w:t>
            </w:r>
          </w:p>
        </w:tc>
        <w:tc>
          <w:tcPr>
            <w:tcW w:w="1215" w:type="dxa"/>
            <w:tcBorders>
              <w:left w:val="single" w:sz="6" w:space="0" w:color="auto"/>
              <w:right w:val="single" w:sz="6" w:space="0" w:color="auto"/>
            </w:tcBorders>
          </w:tcPr>
          <w:p w14:paraId="536633E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2E27107" w14:textId="77777777" w:rsidR="00BF46E1" w:rsidRPr="005307A3" w:rsidRDefault="00BF46E1" w:rsidP="00195D76">
            <w:pPr>
              <w:pStyle w:val="TAL"/>
            </w:pPr>
            <w:r w:rsidRPr="005307A3">
              <w:t>PROACTIVE COMMAND PENDING: SEND DATA 1.1.1</w:t>
            </w:r>
          </w:p>
        </w:tc>
        <w:tc>
          <w:tcPr>
            <w:tcW w:w="3240" w:type="dxa"/>
            <w:tcBorders>
              <w:left w:val="single" w:sz="6" w:space="0" w:color="auto"/>
              <w:right w:val="single" w:sz="6" w:space="0" w:color="auto"/>
            </w:tcBorders>
          </w:tcPr>
          <w:p w14:paraId="1416C4EE" w14:textId="77777777" w:rsidR="00BF46E1" w:rsidRPr="005307A3" w:rsidRDefault="00BF46E1" w:rsidP="00195D76">
            <w:pPr>
              <w:pStyle w:val="TAL"/>
            </w:pPr>
          </w:p>
        </w:tc>
      </w:tr>
      <w:tr w:rsidR="00BF46E1" w:rsidRPr="005307A3" w14:paraId="3B790D0E" w14:textId="77777777" w:rsidTr="00195D76">
        <w:trPr>
          <w:cantSplit/>
          <w:jc w:val="center"/>
        </w:trPr>
        <w:tc>
          <w:tcPr>
            <w:tcW w:w="574" w:type="dxa"/>
            <w:tcBorders>
              <w:left w:val="single" w:sz="6" w:space="0" w:color="auto"/>
              <w:right w:val="single" w:sz="6" w:space="0" w:color="auto"/>
            </w:tcBorders>
          </w:tcPr>
          <w:p w14:paraId="7B1E8A9B" w14:textId="77777777" w:rsidR="00BF46E1" w:rsidRPr="005307A3" w:rsidRDefault="00BF46E1" w:rsidP="00195D76">
            <w:pPr>
              <w:pStyle w:val="TAC"/>
            </w:pPr>
            <w:r w:rsidRPr="005307A3">
              <w:t>13</w:t>
            </w:r>
          </w:p>
        </w:tc>
        <w:tc>
          <w:tcPr>
            <w:tcW w:w="1215" w:type="dxa"/>
            <w:tcBorders>
              <w:left w:val="single" w:sz="6" w:space="0" w:color="auto"/>
              <w:right w:val="single" w:sz="6" w:space="0" w:color="auto"/>
            </w:tcBorders>
          </w:tcPr>
          <w:p w14:paraId="5DB84EC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02B3D6EF"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84934BD" w14:textId="77777777" w:rsidR="00BF46E1" w:rsidRPr="005307A3" w:rsidRDefault="00BF46E1" w:rsidP="00195D76">
            <w:pPr>
              <w:pStyle w:val="TAL"/>
            </w:pPr>
          </w:p>
        </w:tc>
      </w:tr>
      <w:tr w:rsidR="00BF46E1" w:rsidRPr="005307A3" w14:paraId="7C135BF5" w14:textId="77777777" w:rsidTr="00195D76">
        <w:trPr>
          <w:cantSplit/>
          <w:jc w:val="center"/>
        </w:trPr>
        <w:tc>
          <w:tcPr>
            <w:tcW w:w="574" w:type="dxa"/>
            <w:tcBorders>
              <w:left w:val="single" w:sz="6" w:space="0" w:color="auto"/>
              <w:right w:val="single" w:sz="6" w:space="0" w:color="auto"/>
            </w:tcBorders>
          </w:tcPr>
          <w:p w14:paraId="2DF6AD20" w14:textId="77777777" w:rsidR="00BF46E1" w:rsidRPr="005307A3" w:rsidRDefault="00BF46E1" w:rsidP="00195D76">
            <w:pPr>
              <w:pStyle w:val="TAC"/>
            </w:pPr>
            <w:r w:rsidRPr="005307A3">
              <w:t>14</w:t>
            </w:r>
          </w:p>
        </w:tc>
        <w:tc>
          <w:tcPr>
            <w:tcW w:w="1215" w:type="dxa"/>
            <w:tcBorders>
              <w:left w:val="single" w:sz="6" w:space="0" w:color="auto"/>
              <w:right w:val="single" w:sz="6" w:space="0" w:color="auto"/>
            </w:tcBorders>
          </w:tcPr>
          <w:p w14:paraId="6B5C72B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4A92135" w14:textId="77777777" w:rsidR="00BF46E1" w:rsidRPr="005307A3" w:rsidRDefault="00BF46E1" w:rsidP="00195D76">
            <w:pPr>
              <w:pStyle w:val="TAL"/>
            </w:pPr>
            <w:r w:rsidRPr="005307A3">
              <w:t>PROACTIVE COMMAND: SEND DATA (immediate) 1.1.1</w:t>
            </w:r>
          </w:p>
        </w:tc>
        <w:tc>
          <w:tcPr>
            <w:tcW w:w="3240" w:type="dxa"/>
            <w:tcBorders>
              <w:left w:val="single" w:sz="6" w:space="0" w:color="auto"/>
              <w:right w:val="single" w:sz="6" w:space="0" w:color="auto"/>
            </w:tcBorders>
          </w:tcPr>
          <w:p w14:paraId="776BC28C" w14:textId="77777777" w:rsidR="00BF46E1" w:rsidRPr="005307A3" w:rsidRDefault="00BF46E1" w:rsidP="00195D76">
            <w:pPr>
              <w:pStyle w:val="TAL"/>
            </w:pPr>
          </w:p>
        </w:tc>
      </w:tr>
      <w:tr w:rsidR="00BF46E1" w:rsidRPr="005307A3" w14:paraId="6BB7971A" w14:textId="77777777" w:rsidTr="00195D76">
        <w:trPr>
          <w:cantSplit/>
          <w:jc w:val="center"/>
        </w:trPr>
        <w:tc>
          <w:tcPr>
            <w:tcW w:w="574" w:type="dxa"/>
            <w:tcBorders>
              <w:left w:val="single" w:sz="6" w:space="0" w:color="auto"/>
              <w:right w:val="single" w:sz="6" w:space="0" w:color="auto"/>
            </w:tcBorders>
          </w:tcPr>
          <w:p w14:paraId="0DBBC3D0" w14:textId="77777777" w:rsidR="00BF46E1" w:rsidRPr="005307A3" w:rsidRDefault="00BF46E1" w:rsidP="00195D76">
            <w:pPr>
              <w:pStyle w:val="TAC"/>
            </w:pPr>
            <w:r w:rsidRPr="005307A3">
              <w:t>15</w:t>
            </w:r>
          </w:p>
        </w:tc>
        <w:tc>
          <w:tcPr>
            <w:tcW w:w="1215" w:type="dxa"/>
            <w:tcBorders>
              <w:left w:val="single" w:sz="6" w:space="0" w:color="auto"/>
              <w:right w:val="single" w:sz="6" w:space="0" w:color="auto"/>
            </w:tcBorders>
          </w:tcPr>
          <w:p w14:paraId="7753B523"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Borders>
              <w:left w:val="single" w:sz="6" w:space="0" w:color="auto"/>
              <w:right w:val="single" w:sz="6" w:space="0" w:color="auto"/>
            </w:tcBorders>
          </w:tcPr>
          <w:p w14:paraId="6158F0DB" w14:textId="77777777" w:rsidR="00BF46E1" w:rsidRPr="005307A3" w:rsidRDefault="00BF46E1" w:rsidP="00195D76">
            <w:pPr>
              <w:pStyle w:val="TAL"/>
            </w:pPr>
            <w:r w:rsidRPr="005307A3">
              <w:t>Transfer of 8 Bytes of data to the USS through channel 1</w:t>
            </w:r>
          </w:p>
        </w:tc>
        <w:tc>
          <w:tcPr>
            <w:tcW w:w="3240" w:type="dxa"/>
            <w:tcBorders>
              <w:left w:val="single" w:sz="6" w:space="0" w:color="auto"/>
              <w:right w:val="single" w:sz="6" w:space="0" w:color="auto"/>
            </w:tcBorders>
          </w:tcPr>
          <w:p w14:paraId="2C1CE630" w14:textId="77777777" w:rsidR="00BF46E1" w:rsidRPr="005307A3" w:rsidRDefault="00BF46E1" w:rsidP="00195D76">
            <w:pPr>
              <w:pStyle w:val="TAL"/>
            </w:pPr>
            <w:r w:rsidRPr="005307A3">
              <w:t>[To retrieve ME's port number]</w:t>
            </w:r>
          </w:p>
        </w:tc>
      </w:tr>
      <w:tr w:rsidR="00BF46E1" w:rsidRPr="005307A3" w14:paraId="5E24258A" w14:textId="77777777" w:rsidTr="00195D76">
        <w:trPr>
          <w:cantSplit/>
          <w:jc w:val="center"/>
        </w:trPr>
        <w:tc>
          <w:tcPr>
            <w:tcW w:w="574" w:type="dxa"/>
            <w:tcBorders>
              <w:left w:val="single" w:sz="6" w:space="0" w:color="auto"/>
              <w:right w:val="single" w:sz="6" w:space="0" w:color="auto"/>
            </w:tcBorders>
          </w:tcPr>
          <w:p w14:paraId="7D2CAE36" w14:textId="77777777" w:rsidR="00BF46E1" w:rsidRPr="005307A3" w:rsidRDefault="00BF46E1" w:rsidP="00195D76">
            <w:pPr>
              <w:pStyle w:val="TAC"/>
            </w:pPr>
            <w:r w:rsidRPr="005307A3">
              <w:t>16</w:t>
            </w:r>
          </w:p>
        </w:tc>
        <w:tc>
          <w:tcPr>
            <w:tcW w:w="1215" w:type="dxa"/>
            <w:tcBorders>
              <w:left w:val="single" w:sz="6" w:space="0" w:color="auto"/>
              <w:right w:val="single" w:sz="6" w:space="0" w:color="auto"/>
            </w:tcBorders>
          </w:tcPr>
          <w:p w14:paraId="362451D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2A657C0E" w14:textId="77777777" w:rsidR="00BF46E1" w:rsidRPr="005307A3" w:rsidRDefault="00BF46E1" w:rsidP="00195D76">
            <w:pPr>
              <w:pStyle w:val="TAL"/>
            </w:pPr>
            <w:r w:rsidRPr="005307A3">
              <w:t>TERMINAL RESPONSE: SEND DATA (immediate) 1.1.1</w:t>
            </w:r>
          </w:p>
        </w:tc>
        <w:tc>
          <w:tcPr>
            <w:tcW w:w="3240" w:type="dxa"/>
            <w:tcBorders>
              <w:left w:val="single" w:sz="6" w:space="0" w:color="auto"/>
              <w:right w:val="single" w:sz="6" w:space="0" w:color="auto"/>
            </w:tcBorders>
          </w:tcPr>
          <w:p w14:paraId="1254E6BA" w14:textId="77777777" w:rsidR="00BF46E1" w:rsidRPr="005307A3" w:rsidRDefault="00BF46E1" w:rsidP="00195D76">
            <w:pPr>
              <w:pStyle w:val="TAL"/>
            </w:pPr>
            <w:r w:rsidRPr="005307A3">
              <w:t>[Command performed successfully]</w:t>
            </w:r>
          </w:p>
        </w:tc>
      </w:tr>
      <w:tr w:rsidR="00BF46E1" w:rsidRPr="005307A3" w14:paraId="07330B94" w14:textId="77777777" w:rsidTr="00195D76">
        <w:trPr>
          <w:cantSplit/>
          <w:jc w:val="center"/>
        </w:trPr>
        <w:tc>
          <w:tcPr>
            <w:tcW w:w="574" w:type="dxa"/>
            <w:tcBorders>
              <w:left w:val="single" w:sz="6" w:space="0" w:color="auto"/>
              <w:right w:val="single" w:sz="6" w:space="0" w:color="auto"/>
            </w:tcBorders>
          </w:tcPr>
          <w:p w14:paraId="2BC11346" w14:textId="77777777" w:rsidR="00BF46E1" w:rsidRPr="005307A3" w:rsidRDefault="00BF46E1" w:rsidP="00195D76">
            <w:pPr>
              <w:pStyle w:val="TAC"/>
            </w:pPr>
            <w:r w:rsidRPr="005307A3">
              <w:t>17</w:t>
            </w:r>
          </w:p>
        </w:tc>
        <w:tc>
          <w:tcPr>
            <w:tcW w:w="1215" w:type="dxa"/>
            <w:tcBorders>
              <w:left w:val="single" w:sz="6" w:space="0" w:color="auto"/>
              <w:right w:val="single" w:sz="6" w:space="0" w:color="auto"/>
            </w:tcBorders>
          </w:tcPr>
          <w:p w14:paraId="290D2CBD"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Borders>
              <w:left w:val="single" w:sz="6" w:space="0" w:color="auto"/>
              <w:right w:val="single" w:sz="6" w:space="0" w:color="auto"/>
            </w:tcBorders>
          </w:tcPr>
          <w:p w14:paraId="797A0CFF" w14:textId="77777777" w:rsidR="00BF46E1" w:rsidRPr="005307A3" w:rsidRDefault="00BF46E1" w:rsidP="00195D76">
            <w:pPr>
              <w:pStyle w:val="TAL"/>
            </w:pPr>
            <w:r w:rsidRPr="005307A3">
              <w:t>Transfer of 400 Bytes data to the ME through channel 1 using the ME's port number, which was retrieved in step 15</w:t>
            </w:r>
          </w:p>
        </w:tc>
        <w:tc>
          <w:tcPr>
            <w:tcW w:w="3240" w:type="dxa"/>
            <w:tcBorders>
              <w:left w:val="single" w:sz="6" w:space="0" w:color="auto"/>
              <w:right w:val="single" w:sz="6" w:space="0" w:color="auto"/>
            </w:tcBorders>
          </w:tcPr>
          <w:p w14:paraId="5A5197A2" w14:textId="77777777" w:rsidR="00BF46E1" w:rsidRPr="005307A3" w:rsidRDefault="00BF46E1" w:rsidP="00195D76">
            <w:pPr>
              <w:pStyle w:val="TAL"/>
            </w:pPr>
          </w:p>
        </w:tc>
      </w:tr>
      <w:tr w:rsidR="00BF46E1" w:rsidRPr="005307A3" w14:paraId="70625C08" w14:textId="77777777" w:rsidTr="00195D76">
        <w:trPr>
          <w:cantSplit/>
          <w:jc w:val="center"/>
        </w:trPr>
        <w:tc>
          <w:tcPr>
            <w:tcW w:w="574" w:type="dxa"/>
            <w:tcBorders>
              <w:left w:val="single" w:sz="6" w:space="0" w:color="auto"/>
              <w:right w:val="single" w:sz="6" w:space="0" w:color="auto"/>
            </w:tcBorders>
          </w:tcPr>
          <w:p w14:paraId="4C4FEB8E" w14:textId="77777777" w:rsidR="00BF46E1" w:rsidRPr="005307A3" w:rsidRDefault="00BF46E1" w:rsidP="00195D76">
            <w:pPr>
              <w:pStyle w:val="TAC"/>
            </w:pPr>
            <w:r w:rsidRPr="005307A3">
              <w:t>18</w:t>
            </w:r>
          </w:p>
        </w:tc>
        <w:tc>
          <w:tcPr>
            <w:tcW w:w="1215" w:type="dxa"/>
            <w:tcBorders>
              <w:left w:val="single" w:sz="6" w:space="0" w:color="auto"/>
              <w:right w:val="single" w:sz="6" w:space="0" w:color="auto"/>
            </w:tcBorders>
          </w:tcPr>
          <w:p w14:paraId="310C88A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48E3D90B" w14:textId="77777777" w:rsidR="00BF46E1" w:rsidRPr="005307A3" w:rsidRDefault="00BF46E1" w:rsidP="00195D76">
            <w:pPr>
              <w:pStyle w:val="TAL"/>
            </w:pPr>
            <w:r w:rsidRPr="005307A3">
              <w:t>ENVELOPE: EVENT DOWNLOAD - Data available 2.1.1</w:t>
            </w:r>
          </w:p>
        </w:tc>
        <w:tc>
          <w:tcPr>
            <w:tcW w:w="3240" w:type="dxa"/>
            <w:tcBorders>
              <w:left w:val="single" w:sz="6" w:space="0" w:color="auto"/>
              <w:right w:val="single" w:sz="6" w:space="0" w:color="auto"/>
            </w:tcBorders>
          </w:tcPr>
          <w:p w14:paraId="680A5B6D" w14:textId="77777777" w:rsidR="00BF46E1" w:rsidRPr="005307A3" w:rsidRDefault="00BF46E1" w:rsidP="00195D76">
            <w:pPr>
              <w:pStyle w:val="TAL"/>
            </w:pPr>
            <w:r w:rsidRPr="005307A3">
              <w:t>(400 Bytes of data in the ME buffer)</w:t>
            </w:r>
          </w:p>
        </w:tc>
      </w:tr>
      <w:tr w:rsidR="00BF46E1" w:rsidRPr="005307A3" w14:paraId="275F8EF1" w14:textId="77777777" w:rsidTr="00195D76">
        <w:trPr>
          <w:cantSplit/>
          <w:jc w:val="center"/>
        </w:trPr>
        <w:tc>
          <w:tcPr>
            <w:tcW w:w="574" w:type="dxa"/>
            <w:tcBorders>
              <w:left w:val="single" w:sz="6" w:space="0" w:color="auto"/>
              <w:right w:val="single" w:sz="6" w:space="0" w:color="auto"/>
            </w:tcBorders>
          </w:tcPr>
          <w:p w14:paraId="08718D48" w14:textId="77777777" w:rsidR="00BF46E1" w:rsidRPr="005307A3" w:rsidRDefault="00BF46E1" w:rsidP="00195D76">
            <w:pPr>
              <w:pStyle w:val="TAC"/>
            </w:pPr>
            <w:r w:rsidRPr="005307A3">
              <w:t>19</w:t>
            </w:r>
          </w:p>
        </w:tc>
        <w:tc>
          <w:tcPr>
            <w:tcW w:w="1215" w:type="dxa"/>
            <w:tcBorders>
              <w:left w:val="single" w:sz="6" w:space="0" w:color="auto"/>
              <w:right w:val="single" w:sz="6" w:space="0" w:color="auto"/>
            </w:tcBorders>
          </w:tcPr>
          <w:p w14:paraId="0745A5B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5F293C1" w14:textId="77777777" w:rsidR="00BF46E1" w:rsidRPr="005307A3" w:rsidRDefault="00BF46E1" w:rsidP="00195D76">
            <w:pPr>
              <w:pStyle w:val="TAL"/>
            </w:pPr>
            <w:r w:rsidRPr="005307A3">
              <w:t>PROACTIVE COMMAND PENDING: RECEIVE DATA 2.10.1</w:t>
            </w:r>
          </w:p>
        </w:tc>
        <w:tc>
          <w:tcPr>
            <w:tcW w:w="3240" w:type="dxa"/>
            <w:tcBorders>
              <w:left w:val="single" w:sz="6" w:space="0" w:color="auto"/>
              <w:right w:val="single" w:sz="6" w:space="0" w:color="auto"/>
            </w:tcBorders>
          </w:tcPr>
          <w:p w14:paraId="161B10C8" w14:textId="77777777" w:rsidR="00BF46E1" w:rsidRPr="005307A3" w:rsidRDefault="00BF46E1" w:rsidP="00195D76">
            <w:pPr>
              <w:pStyle w:val="TAL"/>
            </w:pPr>
          </w:p>
        </w:tc>
      </w:tr>
      <w:tr w:rsidR="00BF46E1" w:rsidRPr="005307A3" w14:paraId="6D4A71FF" w14:textId="77777777" w:rsidTr="00195D76">
        <w:trPr>
          <w:cantSplit/>
          <w:jc w:val="center"/>
        </w:trPr>
        <w:tc>
          <w:tcPr>
            <w:tcW w:w="574" w:type="dxa"/>
            <w:tcBorders>
              <w:left w:val="single" w:sz="6" w:space="0" w:color="auto"/>
              <w:right w:val="single" w:sz="6" w:space="0" w:color="auto"/>
            </w:tcBorders>
          </w:tcPr>
          <w:p w14:paraId="17FB7591" w14:textId="77777777" w:rsidR="00BF46E1" w:rsidRPr="005307A3" w:rsidRDefault="00BF46E1" w:rsidP="00195D76">
            <w:pPr>
              <w:pStyle w:val="TAC"/>
            </w:pPr>
            <w:r w:rsidRPr="005307A3">
              <w:t>20</w:t>
            </w:r>
          </w:p>
        </w:tc>
        <w:tc>
          <w:tcPr>
            <w:tcW w:w="1215" w:type="dxa"/>
            <w:tcBorders>
              <w:left w:val="single" w:sz="6" w:space="0" w:color="auto"/>
              <w:right w:val="single" w:sz="6" w:space="0" w:color="auto"/>
            </w:tcBorders>
          </w:tcPr>
          <w:p w14:paraId="24D9F02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57DDDB28"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752D7E12" w14:textId="77777777" w:rsidR="00BF46E1" w:rsidRPr="005307A3" w:rsidRDefault="00BF46E1" w:rsidP="00195D76">
            <w:pPr>
              <w:pStyle w:val="TAL"/>
            </w:pPr>
          </w:p>
        </w:tc>
      </w:tr>
      <w:tr w:rsidR="00BF46E1" w:rsidRPr="005307A3" w14:paraId="2116E6E6" w14:textId="77777777" w:rsidTr="00195D76">
        <w:trPr>
          <w:cantSplit/>
          <w:jc w:val="center"/>
        </w:trPr>
        <w:tc>
          <w:tcPr>
            <w:tcW w:w="574" w:type="dxa"/>
            <w:tcBorders>
              <w:left w:val="single" w:sz="6" w:space="0" w:color="auto"/>
              <w:right w:val="single" w:sz="6" w:space="0" w:color="auto"/>
            </w:tcBorders>
          </w:tcPr>
          <w:p w14:paraId="5C042E68" w14:textId="77777777" w:rsidR="00BF46E1" w:rsidRPr="005307A3" w:rsidRDefault="00BF46E1" w:rsidP="00195D76">
            <w:pPr>
              <w:pStyle w:val="TAC"/>
            </w:pPr>
            <w:r w:rsidRPr="005307A3">
              <w:t>21</w:t>
            </w:r>
          </w:p>
        </w:tc>
        <w:tc>
          <w:tcPr>
            <w:tcW w:w="1215" w:type="dxa"/>
            <w:tcBorders>
              <w:left w:val="single" w:sz="6" w:space="0" w:color="auto"/>
              <w:right w:val="single" w:sz="6" w:space="0" w:color="auto"/>
            </w:tcBorders>
          </w:tcPr>
          <w:p w14:paraId="277545D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59051ED2" w14:textId="77777777" w:rsidR="00BF46E1" w:rsidRPr="005307A3" w:rsidRDefault="00BF46E1" w:rsidP="00195D76">
            <w:pPr>
              <w:pStyle w:val="TAL"/>
            </w:pPr>
            <w:r w:rsidRPr="005307A3">
              <w:t>PROACTIVE COMMAND: RECEIVE DATA 2.10.1</w:t>
            </w:r>
          </w:p>
        </w:tc>
        <w:tc>
          <w:tcPr>
            <w:tcW w:w="3240" w:type="dxa"/>
            <w:tcBorders>
              <w:left w:val="single" w:sz="6" w:space="0" w:color="auto"/>
              <w:right w:val="single" w:sz="6" w:space="0" w:color="auto"/>
            </w:tcBorders>
          </w:tcPr>
          <w:p w14:paraId="347C56B3" w14:textId="77777777" w:rsidR="00BF46E1" w:rsidRPr="005307A3" w:rsidRDefault="00BF46E1" w:rsidP="00195D76">
            <w:pPr>
              <w:pStyle w:val="TAL"/>
            </w:pPr>
            <w:r w:rsidRPr="005307A3">
              <w:t>200 Bytes with alpha identifier is displayed with foreground and background colour</w:t>
            </w:r>
          </w:p>
        </w:tc>
      </w:tr>
      <w:tr w:rsidR="00BF46E1" w:rsidRPr="005307A3" w14:paraId="57C9725B" w14:textId="77777777" w:rsidTr="00195D76">
        <w:trPr>
          <w:cantSplit/>
          <w:jc w:val="center"/>
        </w:trPr>
        <w:tc>
          <w:tcPr>
            <w:tcW w:w="574" w:type="dxa"/>
            <w:tcBorders>
              <w:left w:val="single" w:sz="6" w:space="0" w:color="auto"/>
              <w:right w:val="single" w:sz="6" w:space="0" w:color="auto"/>
            </w:tcBorders>
          </w:tcPr>
          <w:p w14:paraId="06A4BF2E" w14:textId="77777777" w:rsidR="00BF46E1" w:rsidRPr="005307A3" w:rsidRDefault="00BF46E1" w:rsidP="00195D76">
            <w:pPr>
              <w:pStyle w:val="TAC"/>
            </w:pPr>
            <w:r w:rsidRPr="005307A3">
              <w:t>22</w:t>
            </w:r>
          </w:p>
        </w:tc>
        <w:tc>
          <w:tcPr>
            <w:tcW w:w="1215" w:type="dxa"/>
            <w:tcBorders>
              <w:left w:val="single" w:sz="6" w:space="0" w:color="auto"/>
              <w:right w:val="single" w:sz="6" w:space="0" w:color="auto"/>
            </w:tcBorders>
          </w:tcPr>
          <w:p w14:paraId="7946EEF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314AA731" w14:textId="77777777" w:rsidR="00BF46E1" w:rsidRPr="005307A3" w:rsidRDefault="00BF46E1" w:rsidP="00195D76">
            <w:pPr>
              <w:pStyle w:val="TAL"/>
            </w:pPr>
            <w:r w:rsidRPr="005307A3">
              <w:t>TERMINAL RESPONSE: RECEIVE DATA 2.10.1</w:t>
            </w:r>
          </w:p>
        </w:tc>
        <w:tc>
          <w:tcPr>
            <w:tcW w:w="3240" w:type="dxa"/>
            <w:tcBorders>
              <w:left w:val="single" w:sz="6" w:space="0" w:color="auto"/>
              <w:right w:val="single" w:sz="6" w:space="0" w:color="auto"/>
            </w:tcBorders>
          </w:tcPr>
          <w:p w14:paraId="17FCC976" w14:textId="77777777" w:rsidR="00BF46E1" w:rsidRPr="005307A3" w:rsidRDefault="00BF46E1" w:rsidP="00195D76">
            <w:pPr>
              <w:pStyle w:val="TAL"/>
            </w:pPr>
          </w:p>
        </w:tc>
      </w:tr>
      <w:tr w:rsidR="00BF46E1" w:rsidRPr="005307A3" w14:paraId="333DACB9" w14:textId="77777777" w:rsidTr="00195D76">
        <w:trPr>
          <w:cantSplit/>
          <w:jc w:val="center"/>
        </w:trPr>
        <w:tc>
          <w:tcPr>
            <w:tcW w:w="574" w:type="dxa"/>
            <w:tcBorders>
              <w:left w:val="single" w:sz="6" w:space="0" w:color="auto"/>
              <w:right w:val="single" w:sz="6" w:space="0" w:color="auto"/>
            </w:tcBorders>
          </w:tcPr>
          <w:p w14:paraId="6634F9A1" w14:textId="77777777" w:rsidR="00BF46E1" w:rsidRPr="005307A3" w:rsidRDefault="00BF46E1" w:rsidP="00195D76">
            <w:pPr>
              <w:pStyle w:val="TAC"/>
            </w:pPr>
            <w:r w:rsidRPr="005307A3">
              <w:t>23</w:t>
            </w:r>
          </w:p>
        </w:tc>
        <w:tc>
          <w:tcPr>
            <w:tcW w:w="1215" w:type="dxa"/>
            <w:tcBorders>
              <w:left w:val="single" w:sz="6" w:space="0" w:color="auto"/>
              <w:right w:val="single" w:sz="6" w:space="0" w:color="auto"/>
            </w:tcBorders>
          </w:tcPr>
          <w:p w14:paraId="195976E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18330E21" w14:textId="77777777" w:rsidR="00BF46E1" w:rsidRPr="005307A3" w:rsidRDefault="00BF46E1" w:rsidP="00195D76">
            <w:pPr>
              <w:pStyle w:val="TAL"/>
            </w:pPr>
            <w:r w:rsidRPr="005307A3">
              <w:t>PROACTIVE COMMAND PENDING: RECEIVE DATA 2.10.2</w:t>
            </w:r>
          </w:p>
        </w:tc>
        <w:tc>
          <w:tcPr>
            <w:tcW w:w="3240" w:type="dxa"/>
            <w:tcBorders>
              <w:left w:val="single" w:sz="6" w:space="0" w:color="auto"/>
              <w:right w:val="single" w:sz="6" w:space="0" w:color="auto"/>
            </w:tcBorders>
          </w:tcPr>
          <w:p w14:paraId="79B1C0C8" w14:textId="77777777" w:rsidR="00BF46E1" w:rsidRPr="005307A3" w:rsidRDefault="00BF46E1" w:rsidP="00195D76">
            <w:pPr>
              <w:pStyle w:val="TAL"/>
            </w:pPr>
          </w:p>
        </w:tc>
      </w:tr>
      <w:tr w:rsidR="00BF46E1" w:rsidRPr="005307A3" w14:paraId="58B42933" w14:textId="77777777" w:rsidTr="00195D76">
        <w:trPr>
          <w:cantSplit/>
          <w:jc w:val="center"/>
        </w:trPr>
        <w:tc>
          <w:tcPr>
            <w:tcW w:w="574" w:type="dxa"/>
            <w:tcBorders>
              <w:left w:val="single" w:sz="6" w:space="0" w:color="auto"/>
              <w:right w:val="single" w:sz="6" w:space="0" w:color="auto"/>
            </w:tcBorders>
          </w:tcPr>
          <w:p w14:paraId="6017F69E" w14:textId="77777777" w:rsidR="00BF46E1" w:rsidRPr="005307A3" w:rsidRDefault="00BF46E1" w:rsidP="00195D76">
            <w:pPr>
              <w:pStyle w:val="TAC"/>
            </w:pPr>
            <w:r w:rsidRPr="005307A3">
              <w:t>24</w:t>
            </w:r>
          </w:p>
        </w:tc>
        <w:tc>
          <w:tcPr>
            <w:tcW w:w="1215" w:type="dxa"/>
            <w:tcBorders>
              <w:left w:val="single" w:sz="6" w:space="0" w:color="auto"/>
              <w:right w:val="single" w:sz="6" w:space="0" w:color="auto"/>
            </w:tcBorders>
          </w:tcPr>
          <w:p w14:paraId="125CFB3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right w:val="single" w:sz="6" w:space="0" w:color="auto"/>
            </w:tcBorders>
          </w:tcPr>
          <w:p w14:paraId="141D60F1" w14:textId="77777777" w:rsidR="00BF46E1" w:rsidRPr="005307A3" w:rsidRDefault="00BF46E1" w:rsidP="00195D76">
            <w:pPr>
              <w:pStyle w:val="TAL"/>
            </w:pPr>
            <w:r w:rsidRPr="005307A3">
              <w:t>FETCH</w:t>
            </w:r>
          </w:p>
        </w:tc>
        <w:tc>
          <w:tcPr>
            <w:tcW w:w="3240" w:type="dxa"/>
            <w:tcBorders>
              <w:left w:val="single" w:sz="6" w:space="0" w:color="auto"/>
              <w:right w:val="single" w:sz="6" w:space="0" w:color="auto"/>
            </w:tcBorders>
          </w:tcPr>
          <w:p w14:paraId="461CC4BC" w14:textId="77777777" w:rsidR="00BF46E1" w:rsidRPr="005307A3" w:rsidRDefault="00BF46E1" w:rsidP="00195D76">
            <w:pPr>
              <w:pStyle w:val="TAL"/>
            </w:pPr>
          </w:p>
        </w:tc>
      </w:tr>
      <w:tr w:rsidR="00BF46E1" w:rsidRPr="005307A3" w14:paraId="536A6A8D" w14:textId="77777777" w:rsidTr="00195D76">
        <w:trPr>
          <w:cantSplit/>
          <w:jc w:val="center"/>
        </w:trPr>
        <w:tc>
          <w:tcPr>
            <w:tcW w:w="574" w:type="dxa"/>
            <w:tcBorders>
              <w:left w:val="single" w:sz="6" w:space="0" w:color="auto"/>
              <w:right w:val="single" w:sz="6" w:space="0" w:color="auto"/>
            </w:tcBorders>
          </w:tcPr>
          <w:p w14:paraId="129D7F9E" w14:textId="77777777" w:rsidR="00BF46E1" w:rsidRPr="005307A3" w:rsidRDefault="00BF46E1" w:rsidP="00195D76">
            <w:pPr>
              <w:pStyle w:val="TAC"/>
            </w:pPr>
            <w:r w:rsidRPr="005307A3">
              <w:t>25</w:t>
            </w:r>
          </w:p>
        </w:tc>
        <w:tc>
          <w:tcPr>
            <w:tcW w:w="1215" w:type="dxa"/>
            <w:tcBorders>
              <w:left w:val="single" w:sz="6" w:space="0" w:color="auto"/>
              <w:right w:val="single" w:sz="6" w:space="0" w:color="auto"/>
            </w:tcBorders>
          </w:tcPr>
          <w:p w14:paraId="3F358E1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Borders>
              <w:left w:val="single" w:sz="6" w:space="0" w:color="auto"/>
              <w:right w:val="single" w:sz="6" w:space="0" w:color="auto"/>
            </w:tcBorders>
          </w:tcPr>
          <w:p w14:paraId="0497E876" w14:textId="77777777" w:rsidR="00BF46E1" w:rsidRPr="005307A3" w:rsidRDefault="00BF46E1" w:rsidP="00195D76">
            <w:pPr>
              <w:pStyle w:val="TAL"/>
            </w:pPr>
            <w:r w:rsidRPr="005307A3">
              <w:t>PROACTIVE COMMAND: RECEIVE DATA 2.10.2</w:t>
            </w:r>
          </w:p>
        </w:tc>
        <w:tc>
          <w:tcPr>
            <w:tcW w:w="3240" w:type="dxa"/>
            <w:tcBorders>
              <w:left w:val="single" w:sz="6" w:space="0" w:color="auto"/>
              <w:right w:val="single" w:sz="6" w:space="0" w:color="auto"/>
            </w:tcBorders>
          </w:tcPr>
          <w:p w14:paraId="52BDB8E1" w14:textId="77777777" w:rsidR="00BF46E1" w:rsidRPr="005307A3" w:rsidRDefault="00BF46E1" w:rsidP="00195D76">
            <w:pPr>
              <w:pStyle w:val="TAL"/>
            </w:pPr>
            <w:r w:rsidRPr="005307A3">
              <w:t>200 Bytes with alpha identifier is displayed with ME's default foreground and background colour</w:t>
            </w:r>
          </w:p>
        </w:tc>
      </w:tr>
      <w:tr w:rsidR="00BF46E1" w:rsidRPr="005307A3" w14:paraId="4031C8CE" w14:textId="77777777" w:rsidTr="00195D76">
        <w:trPr>
          <w:cantSplit/>
          <w:jc w:val="center"/>
        </w:trPr>
        <w:tc>
          <w:tcPr>
            <w:tcW w:w="574" w:type="dxa"/>
            <w:tcBorders>
              <w:left w:val="single" w:sz="6" w:space="0" w:color="auto"/>
              <w:bottom w:val="single" w:sz="4" w:space="0" w:color="auto"/>
              <w:right w:val="single" w:sz="6" w:space="0" w:color="auto"/>
            </w:tcBorders>
          </w:tcPr>
          <w:p w14:paraId="348682C2" w14:textId="77777777" w:rsidR="00BF46E1" w:rsidRPr="005307A3" w:rsidRDefault="00BF46E1" w:rsidP="00195D76">
            <w:pPr>
              <w:pStyle w:val="TAC"/>
            </w:pPr>
            <w:r w:rsidRPr="005307A3">
              <w:t>26</w:t>
            </w:r>
          </w:p>
        </w:tc>
        <w:tc>
          <w:tcPr>
            <w:tcW w:w="1215" w:type="dxa"/>
            <w:tcBorders>
              <w:left w:val="single" w:sz="6" w:space="0" w:color="auto"/>
              <w:bottom w:val="single" w:sz="4" w:space="0" w:color="auto"/>
              <w:right w:val="single" w:sz="6" w:space="0" w:color="auto"/>
            </w:tcBorders>
          </w:tcPr>
          <w:p w14:paraId="275316A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Borders>
              <w:left w:val="single" w:sz="6" w:space="0" w:color="auto"/>
              <w:bottom w:val="single" w:sz="4" w:space="0" w:color="auto"/>
              <w:right w:val="single" w:sz="6" w:space="0" w:color="auto"/>
            </w:tcBorders>
          </w:tcPr>
          <w:p w14:paraId="3998FE21" w14:textId="77777777" w:rsidR="00BF46E1" w:rsidRPr="005307A3" w:rsidRDefault="00BF46E1" w:rsidP="00195D76">
            <w:pPr>
              <w:pStyle w:val="TAL"/>
            </w:pPr>
            <w:r w:rsidRPr="005307A3">
              <w:t>TERMINAL RESPONSE: RECEIVE DATA 2.10.1</w:t>
            </w:r>
          </w:p>
        </w:tc>
        <w:tc>
          <w:tcPr>
            <w:tcW w:w="3240" w:type="dxa"/>
            <w:tcBorders>
              <w:left w:val="single" w:sz="6" w:space="0" w:color="auto"/>
              <w:bottom w:val="single" w:sz="4" w:space="0" w:color="auto"/>
              <w:right w:val="single" w:sz="6" w:space="0" w:color="auto"/>
            </w:tcBorders>
          </w:tcPr>
          <w:p w14:paraId="3D59FC53" w14:textId="77777777" w:rsidR="00BF46E1" w:rsidRPr="005307A3" w:rsidRDefault="00BF46E1" w:rsidP="00195D76">
            <w:pPr>
              <w:pStyle w:val="TAL"/>
            </w:pPr>
          </w:p>
        </w:tc>
      </w:tr>
    </w:tbl>
    <w:p w14:paraId="50F159B5" w14:textId="77777777" w:rsidR="00BF46E1" w:rsidRPr="005307A3" w:rsidRDefault="00BF46E1" w:rsidP="00BF46E1"/>
    <w:p w14:paraId="560B4A8C" w14:textId="77777777" w:rsidR="00BF46E1" w:rsidRPr="005307A3" w:rsidRDefault="00BF46E1" w:rsidP="00BF46E1">
      <w:r w:rsidRPr="005307A3">
        <w:t>PROACTIVE COMMAND: SEND DATA 1.1.1</w:t>
      </w:r>
    </w:p>
    <w:p w14:paraId="0A37B5E1" w14:textId="77777777" w:rsidR="00BF46E1" w:rsidRPr="005307A3" w:rsidRDefault="00BF46E1" w:rsidP="00BF46E1">
      <w:r w:rsidRPr="005307A3">
        <w:tab/>
        <w:t>Same as PROACTIVE COMMAND: SEND DATA 1.1.1 in clause 27.22.4.29.1.4.2.</w:t>
      </w:r>
    </w:p>
    <w:p w14:paraId="16492420" w14:textId="77777777" w:rsidR="00BF46E1" w:rsidRPr="005307A3" w:rsidRDefault="00BF46E1" w:rsidP="00BF46E1"/>
    <w:p w14:paraId="0EFB999F" w14:textId="77777777" w:rsidR="00BF46E1" w:rsidRPr="005307A3" w:rsidRDefault="00BF46E1" w:rsidP="00BF46E1">
      <w:r w:rsidRPr="005307A3">
        <w:t>TERMINAL RESPONSE: SEND DATA 1.1.1</w:t>
      </w:r>
    </w:p>
    <w:p w14:paraId="654132DD" w14:textId="77777777" w:rsidR="00BF46E1" w:rsidRPr="005307A3" w:rsidRDefault="00BF46E1" w:rsidP="00BF46E1">
      <w:r w:rsidRPr="005307A3">
        <w:tab/>
        <w:t>Same as TERMINAL RESPONSE: SEND DATA 1.1.1 in clause 27.22.4.29.1.4.2.</w:t>
      </w:r>
    </w:p>
    <w:p w14:paraId="11493AC7" w14:textId="77777777" w:rsidR="00BF46E1" w:rsidRPr="005307A3" w:rsidRDefault="00BF46E1" w:rsidP="00BF46E1"/>
    <w:p w14:paraId="4160ACC0" w14:textId="77777777" w:rsidR="00BF46E1" w:rsidRPr="005307A3" w:rsidRDefault="00BF46E1" w:rsidP="00BF46E1">
      <w:r w:rsidRPr="005307A3">
        <w:lastRenderedPageBreak/>
        <w:t>ENVELOPE: EVENT DOWNLOAD - Data available 2.1.1</w:t>
      </w:r>
    </w:p>
    <w:p w14:paraId="34D00E07" w14:textId="77777777" w:rsidR="00BF46E1" w:rsidRPr="005307A3" w:rsidRDefault="00BF46E1" w:rsidP="00BF46E1">
      <w:pPr>
        <w:ind w:firstLine="284"/>
      </w:pPr>
      <w:r w:rsidRPr="005307A3">
        <w:t>Same as cl. 27.22.4.29.2.1.4.2, ENVELOPE: EVENT DOWNLOAD - Data available 2.1.1.</w:t>
      </w:r>
    </w:p>
    <w:p w14:paraId="2CB6F8F0" w14:textId="77777777" w:rsidR="00BF46E1" w:rsidRPr="005307A3" w:rsidRDefault="00BF46E1" w:rsidP="00BF46E1"/>
    <w:p w14:paraId="0278D33A" w14:textId="77777777" w:rsidR="00BF46E1" w:rsidRPr="005307A3" w:rsidRDefault="00BF46E1" w:rsidP="00BF46E1">
      <w:r w:rsidRPr="005307A3">
        <w:t>PROACTIVE COMMAND: RECEIVE DATA 2.10.1</w:t>
      </w:r>
    </w:p>
    <w:p w14:paraId="704C08D9" w14:textId="77777777" w:rsidR="00BF46E1" w:rsidRPr="005307A3" w:rsidRDefault="00BF46E1" w:rsidP="00BF46E1">
      <w:r w:rsidRPr="005307A3">
        <w:t>Logically:</w:t>
      </w:r>
    </w:p>
    <w:p w14:paraId="2FFC5031" w14:textId="77777777" w:rsidR="00BF46E1" w:rsidRPr="005307A3" w:rsidRDefault="00BF46E1" w:rsidP="0041528A">
      <w:pPr>
        <w:pStyle w:val="EW"/>
      </w:pPr>
      <w:r w:rsidRPr="005307A3">
        <w:t>Command details</w:t>
      </w:r>
    </w:p>
    <w:p w14:paraId="7D9D2CCE" w14:textId="77777777" w:rsidR="00BF46E1" w:rsidRPr="005307A3" w:rsidRDefault="00BF46E1" w:rsidP="0041528A">
      <w:pPr>
        <w:pStyle w:val="EW"/>
      </w:pPr>
      <w:r w:rsidRPr="005307A3">
        <w:tab/>
        <w:t>Command number:</w:t>
      </w:r>
      <w:r w:rsidRPr="005307A3">
        <w:tab/>
        <w:t>1</w:t>
      </w:r>
    </w:p>
    <w:p w14:paraId="11CCE635" w14:textId="77777777" w:rsidR="00BF46E1" w:rsidRPr="005307A3" w:rsidRDefault="00BF46E1" w:rsidP="0041528A">
      <w:pPr>
        <w:pStyle w:val="EW"/>
      </w:pPr>
      <w:r w:rsidRPr="005307A3">
        <w:tab/>
        <w:t>Command type:</w:t>
      </w:r>
      <w:r w:rsidRPr="005307A3">
        <w:tab/>
        <w:t>RECEIVE DATA</w:t>
      </w:r>
    </w:p>
    <w:p w14:paraId="7CA82D08" w14:textId="77777777" w:rsidR="00BF46E1" w:rsidRPr="005307A3" w:rsidRDefault="00BF46E1" w:rsidP="0041528A">
      <w:pPr>
        <w:pStyle w:val="EW"/>
      </w:pPr>
      <w:r w:rsidRPr="005307A3">
        <w:tab/>
        <w:t>Command qualifier:</w:t>
      </w:r>
      <w:r w:rsidRPr="005307A3">
        <w:tab/>
        <w:t>RFU</w:t>
      </w:r>
    </w:p>
    <w:p w14:paraId="5AD48B6F" w14:textId="77777777" w:rsidR="00BF46E1" w:rsidRPr="005307A3" w:rsidRDefault="00BF46E1" w:rsidP="0041528A">
      <w:pPr>
        <w:pStyle w:val="EW"/>
      </w:pPr>
      <w:r w:rsidRPr="005307A3">
        <w:t>Device identities</w:t>
      </w:r>
    </w:p>
    <w:p w14:paraId="26F60129" w14:textId="77777777" w:rsidR="00BF46E1" w:rsidRPr="005307A3" w:rsidRDefault="00BF46E1" w:rsidP="0041528A">
      <w:pPr>
        <w:pStyle w:val="EW"/>
      </w:pPr>
      <w:r w:rsidRPr="005307A3">
        <w:tab/>
        <w:t>Source device:</w:t>
      </w:r>
      <w:r w:rsidRPr="005307A3">
        <w:tab/>
        <w:t>UICC</w:t>
      </w:r>
    </w:p>
    <w:p w14:paraId="46974195" w14:textId="77777777" w:rsidR="00BF46E1" w:rsidRPr="005307A3" w:rsidRDefault="00BF46E1" w:rsidP="0041528A">
      <w:pPr>
        <w:pStyle w:val="EW"/>
      </w:pPr>
      <w:r w:rsidRPr="005307A3">
        <w:tab/>
        <w:t>Destination device:</w:t>
      </w:r>
      <w:r w:rsidRPr="005307A3">
        <w:tab/>
        <w:t>Channel 1</w:t>
      </w:r>
      <w:r w:rsidRPr="005307A3">
        <w:tab/>
      </w:r>
    </w:p>
    <w:p w14:paraId="33BBDA1B" w14:textId="77777777" w:rsidR="00BF46E1" w:rsidRPr="005307A3" w:rsidRDefault="00BF46E1" w:rsidP="0041528A">
      <w:pPr>
        <w:pStyle w:val="EW"/>
      </w:pPr>
      <w:r w:rsidRPr="005307A3">
        <w:t>Alpha Identifier</w:t>
      </w:r>
      <w:r w:rsidRPr="005307A3">
        <w:tab/>
        <w:t>"Receive Data 1"</w:t>
      </w:r>
    </w:p>
    <w:p w14:paraId="48AB03A4" w14:textId="77777777" w:rsidR="00BF46E1" w:rsidRPr="005307A3" w:rsidRDefault="00BF46E1" w:rsidP="0041528A">
      <w:pPr>
        <w:pStyle w:val="EW"/>
      </w:pPr>
      <w:r w:rsidRPr="005307A3">
        <w:t>Channel Data Length</w:t>
      </w:r>
    </w:p>
    <w:p w14:paraId="63B78F81" w14:textId="77777777" w:rsidR="00BF46E1" w:rsidRPr="005307A3" w:rsidRDefault="00BF46E1" w:rsidP="0041528A">
      <w:pPr>
        <w:pStyle w:val="EW"/>
      </w:pPr>
      <w:r w:rsidRPr="005307A3">
        <w:t>Channel Data Length:</w:t>
      </w:r>
      <w:r w:rsidRPr="005307A3">
        <w:tab/>
        <w:t>200</w:t>
      </w:r>
    </w:p>
    <w:p w14:paraId="14093B68" w14:textId="77777777" w:rsidR="00BF46E1" w:rsidRPr="005307A3" w:rsidRDefault="00BF46E1" w:rsidP="0041528A">
      <w:pPr>
        <w:pStyle w:val="EW"/>
      </w:pPr>
      <w:r w:rsidRPr="005307A3">
        <w:t>Text Attribute</w:t>
      </w:r>
    </w:p>
    <w:p w14:paraId="4138BBB4" w14:textId="77777777" w:rsidR="00BF46E1" w:rsidRPr="005307A3" w:rsidRDefault="00BF46E1" w:rsidP="0041528A">
      <w:pPr>
        <w:pStyle w:val="EW"/>
      </w:pPr>
      <w:r w:rsidRPr="005307A3">
        <w:tab/>
        <w:t>Formatting position:</w:t>
      </w:r>
      <w:r w:rsidRPr="005307A3">
        <w:tab/>
        <w:t>0</w:t>
      </w:r>
    </w:p>
    <w:p w14:paraId="3885C7B3" w14:textId="77777777" w:rsidR="00BF46E1" w:rsidRPr="005307A3" w:rsidRDefault="00BF46E1" w:rsidP="0041528A">
      <w:pPr>
        <w:pStyle w:val="EW"/>
      </w:pPr>
      <w:r w:rsidRPr="005307A3">
        <w:tab/>
        <w:t>Formatting length:</w:t>
      </w:r>
      <w:r w:rsidRPr="005307A3">
        <w:tab/>
        <w:t>14</w:t>
      </w:r>
    </w:p>
    <w:p w14:paraId="7F4AF9A9"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7A58CE37" w14:textId="77777777" w:rsidR="00BF46E1" w:rsidRPr="005307A3" w:rsidRDefault="00BF46E1" w:rsidP="0041528A">
      <w:pPr>
        <w:pStyle w:val="EX"/>
      </w:pPr>
      <w:r w:rsidRPr="005307A3">
        <w:t>Colour:</w:t>
      </w:r>
      <w:r w:rsidRPr="005307A3">
        <w:tab/>
        <w:t>Dark Green Foreground, Bright Yellow Background</w:t>
      </w:r>
    </w:p>
    <w:p w14:paraId="3BEBFDB4" w14:textId="77777777" w:rsidR="00BF46E1" w:rsidRPr="005307A3" w:rsidRDefault="00BF46E1" w:rsidP="00BF46E1">
      <w:r w:rsidRPr="005307A3">
        <w:t>Coding:</w:t>
      </w:r>
    </w:p>
    <w:p w14:paraId="6770C79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5D7E5F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A6E17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923C594"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C5F9FA6" w14:textId="77777777" w:rsidR="00BF46E1" w:rsidRPr="005307A3" w:rsidRDefault="00BF46E1" w:rsidP="00195D76">
            <w:pPr>
              <w:pStyle w:val="TAC"/>
            </w:pPr>
            <w:r w:rsidRPr="005307A3">
              <w:t>22</w:t>
            </w:r>
          </w:p>
        </w:tc>
        <w:tc>
          <w:tcPr>
            <w:tcW w:w="588" w:type="dxa"/>
            <w:tcBorders>
              <w:top w:val="single" w:sz="4" w:space="0" w:color="auto"/>
              <w:left w:val="single" w:sz="4" w:space="0" w:color="auto"/>
              <w:bottom w:val="single" w:sz="4" w:space="0" w:color="auto"/>
              <w:right w:val="single" w:sz="4" w:space="0" w:color="auto"/>
            </w:tcBorders>
          </w:tcPr>
          <w:p w14:paraId="0B7C77D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10DAF4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50AC1B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B556ED"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FD4A1B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4C6DE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E2105F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EEC6C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4C5EF0"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EE30231" w14:textId="77777777" w:rsidR="00BF46E1" w:rsidRPr="005307A3" w:rsidRDefault="00BF46E1" w:rsidP="00195D76">
            <w:pPr>
              <w:pStyle w:val="TAC"/>
            </w:pPr>
            <w:r w:rsidRPr="005307A3">
              <w:t>85</w:t>
            </w:r>
          </w:p>
        </w:tc>
      </w:tr>
      <w:tr w:rsidR="00BF46E1" w:rsidRPr="005307A3" w14:paraId="26539A21" w14:textId="77777777" w:rsidTr="00195D76">
        <w:trPr>
          <w:jc w:val="center"/>
        </w:trPr>
        <w:tc>
          <w:tcPr>
            <w:tcW w:w="1134" w:type="dxa"/>
            <w:tcBorders>
              <w:top w:val="single" w:sz="4" w:space="0" w:color="auto"/>
              <w:right w:val="single" w:sz="4" w:space="0" w:color="auto"/>
            </w:tcBorders>
          </w:tcPr>
          <w:p w14:paraId="669D4E1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C934F3"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31012665"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142ABB8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669AEF1"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5F693F8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3B6C7B4"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6181DED"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16410FA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90130C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DB969A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D18302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3FCDA68" w14:textId="77777777" w:rsidR="00BF46E1" w:rsidRPr="005307A3" w:rsidRDefault="00BF46E1" w:rsidP="00195D76">
            <w:pPr>
              <w:pStyle w:val="TAC"/>
            </w:pPr>
            <w:r w:rsidRPr="005307A3">
              <w:t>74</w:t>
            </w:r>
          </w:p>
        </w:tc>
      </w:tr>
      <w:tr w:rsidR="00BF46E1" w:rsidRPr="005307A3" w14:paraId="51262736" w14:textId="77777777" w:rsidTr="00195D76">
        <w:trPr>
          <w:jc w:val="center"/>
        </w:trPr>
        <w:tc>
          <w:tcPr>
            <w:tcW w:w="1134" w:type="dxa"/>
            <w:tcBorders>
              <w:right w:val="single" w:sz="4" w:space="0" w:color="auto"/>
            </w:tcBorders>
          </w:tcPr>
          <w:p w14:paraId="704CAF5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F078A6"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4C514781"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6530F97A"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2DFA074"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781B418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ADCB82"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E65109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63B67C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009D44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207E9C"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3DA5D49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DA0CB4" w14:textId="77777777" w:rsidR="00BF46E1" w:rsidRPr="005307A3" w:rsidRDefault="00BF46E1" w:rsidP="00195D76">
            <w:pPr>
              <w:pStyle w:val="TAC"/>
            </w:pPr>
            <w:r w:rsidRPr="005307A3">
              <w:t>B4</w:t>
            </w:r>
          </w:p>
        </w:tc>
      </w:tr>
    </w:tbl>
    <w:p w14:paraId="3FBB29F2" w14:textId="77777777" w:rsidR="00BF46E1" w:rsidRPr="005307A3" w:rsidRDefault="00BF46E1" w:rsidP="00BF46E1"/>
    <w:p w14:paraId="0A44EEE7" w14:textId="77777777" w:rsidR="00BF46E1" w:rsidRPr="005307A3" w:rsidRDefault="00BF46E1" w:rsidP="00BF46E1">
      <w:r w:rsidRPr="005307A3">
        <w:t>PROACTIVE COMMAND: RECEIVE DATA 2.10.2</w:t>
      </w:r>
    </w:p>
    <w:p w14:paraId="118DBA0F" w14:textId="77777777" w:rsidR="00BF46E1" w:rsidRPr="005307A3" w:rsidRDefault="00BF46E1" w:rsidP="00BF46E1">
      <w:r w:rsidRPr="005307A3">
        <w:t>Logically:</w:t>
      </w:r>
    </w:p>
    <w:p w14:paraId="05279663" w14:textId="77777777" w:rsidR="00BF46E1" w:rsidRPr="005307A3" w:rsidRDefault="00BF46E1" w:rsidP="0041528A">
      <w:pPr>
        <w:pStyle w:val="EW"/>
      </w:pPr>
      <w:r w:rsidRPr="005307A3">
        <w:t>Command details</w:t>
      </w:r>
    </w:p>
    <w:p w14:paraId="5AC10BA3" w14:textId="77777777" w:rsidR="00BF46E1" w:rsidRPr="005307A3" w:rsidRDefault="00BF46E1" w:rsidP="0041528A">
      <w:pPr>
        <w:pStyle w:val="EW"/>
      </w:pPr>
      <w:r w:rsidRPr="005307A3">
        <w:tab/>
        <w:t>Command number:</w:t>
      </w:r>
      <w:r w:rsidRPr="005307A3">
        <w:tab/>
        <w:t>1</w:t>
      </w:r>
    </w:p>
    <w:p w14:paraId="3AE8447B" w14:textId="77777777" w:rsidR="00BF46E1" w:rsidRPr="005307A3" w:rsidRDefault="00BF46E1" w:rsidP="0041528A">
      <w:pPr>
        <w:pStyle w:val="EW"/>
      </w:pPr>
      <w:r w:rsidRPr="005307A3">
        <w:tab/>
        <w:t>Command type:</w:t>
      </w:r>
      <w:r w:rsidRPr="005307A3">
        <w:tab/>
        <w:t>RECEIVE DATA</w:t>
      </w:r>
    </w:p>
    <w:p w14:paraId="7B97FB78" w14:textId="77777777" w:rsidR="00BF46E1" w:rsidRPr="005307A3" w:rsidRDefault="00BF46E1" w:rsidP="0041528A">
      <w:pPr>
        <w:pStyle w:val="EW"/>
      </w:pPr>
      <w:r w:rsidRPr="005307A3">
        <w:tab/>
        <w:t>Command qualifier:</w:t>
      </w:r>
      <w:r w:rsidRPr="005307A3">
        <w:tab/>
        <w:t>RFU</w:t>
      </w:r>
    </w:p>
    <w:p w14:paraId="1097342A" w14:textId="77777777" w:rsidR="00BF46E1" w:rsidRPr="005307A3" w:rsidRDefault="00BF46E1" w:rsidP="0041528A">
      <w:pPr>
        <w:pStyle w:val="EW"/>
      </w:pPr>
      <w:r w:rsidRPr="005307A3">
        <w:t>Device identities</w:t>
      </w:r>
    </w:p>
    <w:p w14:paraId="13B8F59E" w14:textId="77777777" w:rsidR="00BF46E1" w:rsidRPr="005307A3" w:rsidRDefault="00BF46E1" w:rsidP="0041528A">
      <w:pPr>
        <w:pStyle w:val="EW"/>
      </w:pPr>
      <w:r w:rsidRPr="005307A3">
        <w:tab/>
        <w:t>Source device:</w:t>
      </w:r>
      <w:r w:rsidRPr="005307A3">
        <w:tab/>
        <w:t>UICC</w:t>
      </w:r>
    </w:p>
    <w:p w14:paraId="39B37761" w14:textId="77777777" w:rsidR="00BF46E1" w:rsidRPr="005307A3" w:rsidRDefault="00BF46E1" w:rsidP="0041528A">
      <w:pPr>
        <w:pStyle w:val="EW"/>
      </w:pPr>
      <w:r w:rsidRPr="005307A3">
        <w:tab/>
        <w:t>Destination device:</w:t>
      </w:r>
      <w:r w:rsidRPr="005307A3">
        <w:tab/>
        <w:t>Channel 1</w:t>
      </w:r>
      <w:r w:rsidRPr="005307A3">
        <w:tab/>
      </w:r>
    </w:p>
    <w:p w14:paraId="34F79AEE" w14:textId="77777777" w:rsidR="00BF46E1" w:rsidRPr="005307A3" w:rsidRDefault="00BF46E1" w:rsidP="0041528A">
      <w:pPr>
        <w:pStyle w:val="EW"/>
      </w:pPr>
      <w:r w:rsidRPr="005307A3">
        <w:t>Alpha Identifier</w:t>
      </w:r>
      <w:r w:rsidRPr="005307A3">
        <w:tab/>
        <w:t>"Receive Data 2"</w:t>
      </w:r>
    </w:p>
    <w:p w14:paraId="19FF7C5F" w14:textId="77777777" w:rsidR="00BF46E1" w:rsidRPr="005307A3" w:rsidRDefault="00BF46E1" w:rsidP="0041528A">
      <w:pPr>
        <w:pStyle w:val="EW"/>
      </w:pPr>
      <w:r w:rsidRPr="005307A3">
        <w:t>Channel Data Length</w:t>
      </w:r>
    </w:p>
    <w:p w14:paraId="79530F2A" w14:textId="77777777" w:rsidR="00BF46E1" w:rsidRPr="005307A3" w:rsidRDefault="00BF46E1" w:rsidP="0041528A">
      <w:pPr>
        <w:pStyle w:val="EX"/>
      </w:pPr>
      <w:r w:rsidRPr="005307A3">
        <w:tab/>
        <w:t>Channel Data Length:</w:t>
      </w:r>
      <w:r w:rsidRPr="005307A3">
        <w:tab/>
        <w:t>200</w:t>
      </w:r>
    </w:p>
    <w:p w14:paraId="0279C97B" w14:textId="77777777" w:rsidR="00BF46E1" w:rsidRPr="005307A3" w:rsidRDefault="00BF46E1" w:rsidP="00BF46E1">
      <w:r w:rsidRPr="005307A3">
        <w:t>Coding:</w:t>
      </w:r>
    </w:p>
    <w:p w14:paraId="153313A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F63813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86C33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3FB1C7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3810AFB" w14:textId="77777777" w:rsidR="00BF46E1" w:rsidRPr="005307A3" w:rsidRDefault="00BF46E1" w:rsidP="00195D76">
            <w:pPr>
              <w:pStyle w:val="TAC"/>
            </w:pPr>
            <w:r w:rsidRPr="005307A3">
              <w:t>1C</w:t>
            </w:r>
          </w:p>
        </w:tc>
        <w:tc>
          <w:tcPr>
            <w:tcW w:w="588" w:type="dxa"/>
            <w:tcBorders>
              <w:top w:val="single" w:sz="4" w:space="0" w:color="auto"/>
              <w:left w:val="single" w:sz="4" w:space="0" w:color="auto"/>
              <w:bottom w:val="single" w:sz="4" w:space="0" w:color="auto"/>
              <w:right w:val="single" w:sz="4" w:space="0" w:color="auto"/>
            </w:tcBorders>
          </w:tcPr>
          <w:p w14:paraId="588F06A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FF8C8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3BF495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6EA70B"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C0B203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DEF7C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D4706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E9C4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36EB0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1E2A869" w14:textId="77777777" w:rsidR="00BF46E1" w:rsidRPr="005307A3" w:rsidRDefault="00BF46E1" w:rsidP="00195D76">
            <w:pPr>
              <w:pStyle w:val="TAC"/>
            </w:pPr>
            <w:r w:rsidRPr="005307A3">
              <w:t>85</w:t>
            </w:r>
          </w:p>
        </w:tc>
      </w:tr>
      <w:tr w:rsidR="00BF46E1" w:rsidRPr="005307A3" w14:paraId="03276B37" w14:textId="77777777" w:rsidTr="00195D76">
        <w:trPr>
          <w:jc w:val="center"/>
        </w:trPr>
        <w:tc>
          <w:tcPr>
            <w:tcW w:w="1134" w:type="dxa"/>
            <w:tcBorders>
              <w:top w:val="single" w:sz="4" w:space="0" w:color="auto"/>
              <w:right w:val="single" w:sz="4" w:space="0" w:color="auto"/>
            </w:tcBorders>
          </w:tcPr>
          <w:p w14:paraId="6760CFE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813CDB9" w14:textId="77777777" w:rsidR="00BF46E1" w:rsidRPr="005307A3" w:rsidRDefault="00BF46E1" w:rsidP="00195D76">
            <w:pPr>
              <w:pStyle w:val="TAC"/>
            </w:pPr>
            <w:r w:rsidRPr="005307A3">
              <w:t>0E</w:t>
            </w:r>
          </w:p>
        </w:tc>
        <w:tc>
          <w:tcPr>
            <w:tcW w:w="546" w:type="dxa"/>
            <w:tcBorders>
              <w:top w:val="single" w:sz="4" w:space="0" w:color="auto"/>
              <w:left w:val="single" w:sz="4" w:space="0" w:color="auto"/>
              <w:bottom w:val="single" w:sz="4" w:space="0" w:color="auto"/>
              <w:right w:val="single" w:sz="4" w:space="0" w:color="auto"/>
            </w:tcBorders>
          </w:tcPr>
          <w:p w14:paraId="7AC7E3A8" w14:textId="77777777" w:rsidR="00BF46E1" w:rsidRPr="005307A3" w:rsidRDefault="00BF46E1" w:rsidP="00195D76">
            <w:pPr>
              <w:pStyle w:val="TAC"/>
            </w:pPr>
            <w:r w:rsidRPr="005307A3">
              <w:t>52</w:t>
            </w:r>
          </w:p>
        </w:tc>
        <w:tc>
          <w:tcPr>
            <w:tcW w:w="588" w:type="dxa"/>
            <w:tcBorders>
              <w:top w:val="single" w:sz="4" w:space="0" w:color="auto"/>
              <w:left w:val="single" w:sz="4" w:space="0" w:color="auto"/>
              <w:bottom w:val="single" w:sz="4" w:space="0" w:color="auto"/>
              <w:right w:val="single" w:sz="4" w:space="0" w:color="auto"/>
            </w:tcBorders>
          </w:tcPr>
          <w:p w14:paraId="61759FB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87DEB4D"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11B8DA6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B9FEEA5" w14:textId="77777777" w:rsidR="00BF46E1" w:rsidRPr="005307A3" w:rsidRDefault="00BF46E1" w:rsidP="00195D76">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41931D7D" w14:textId="77777777" w:rsidR="00BF46E1" w:rsidRPr="005307A3" w:rsidRDefault="00BF46E1" w:rsidP="00195D76">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43DF0D7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F146BE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D7BE59E"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524A56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9EB4E4A" w14:textId="77777777" w:rsidR="00BF46E1" w:rsidRPr="005307A3" w:rsidRDefault="00BF46E1" w:rsidP="00195D76">
            <w:pPr>
              <w:pStyle w:val="TAC"/>
            </w:pPr>
            <w:r w:rsidRPr="005307A3">
              <w:t>74</w:t>
            </w:r>
          </w:p>
        </w:tc>
      </w:tr>
      <w:tr w:rsidR="00BF46E1" w:rsidRPr="005307A3" w14:paraId="49198DAB" w14:textId="77777777" w:rsidTr="00195D76">
        <w:trPr>
          <w:jc w:val="center"/>
        </w:trPr>
        <w:tc>
          <w:tcPr>
            <w:tcW w:w="1134" w:type="dxa"/>
            <w:tcBorders>
              <w:right w:val="single" w:sz="4" w:space="0" w:color="auto"/>
            </w:tcBorders>
          </w:tcPr>
          <w:p w14:paraId="1A48D9E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DC19E1" w14:textId="77777777" w:rsidR="00BF46E1" w:rsidRPr="005307A3" w:rsidRDefault="00BF46E1" w:rsidP="00195D76">
            <w:pPr>
              <w:pStyle w:val="TAC"/>
            </w:pPr>
            <w:r w:rsidRPr="005307A3">
              <w:t>61</w:t>
            </w:r>
          </w:p>
        </w:tc>
        <w:tc>
          <w:tcPr>
            <w:tcW w:w="546" w:type="dxa"/>
            <w:tcBorders>
              <w:top w:val="single" w:sz="4" w:space="0" w:color="auto"/>
              <w:left w:val="single" w:sz="4" w:space="0" w:color="auto"/>
              <w:bottom w:val="single" w:sz="4" w:space="0" w:color="auto"/>
              <w:right w:val="single" w:sz="4" w:space="0" w:color="auto"/>
            </w:tcBorders>
          </w:tcPr>
          <w:p w14:paraId="51D9CEF7"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BE5A7E2"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24664DE3"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3C6CD9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C8EDD1"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358695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CDA5D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5FF9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EB004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762A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5BF02C" w14:textId="77777777" w:rsidR="00BF46E1" w:rsidRPr="005307A3" w:rsidRDefault="00BF46E1" w:rsidP="00195D76">
            <w:pPr>
              <w:pStyle w:val="TAC"/>
            </w:pPr>
          </w:p>
        </w:tc>
      </w:tr>
    </w:tbl>
    <w:p w14:paraId="745CB01C" w14:textId="77777777" w:rsidR="00BF46E1" w:rsidRPr="005307A3" w:rsidRDefault="00BF46E1" w:rsidP="00BF46E1"/>
    <w:p w14:paraId="22DD1DF5" w14:textId="77777777" w:rsidR="00BF46E1" w:rsidRPr="005307A3" w:rsidRDefault="00BF46E1" w:rsidP="00BF46E1">
      <w:r w:rsidRPr="005307A3">
        <w:t>TERMINAL RESPONSE: RECEIVE DATA 2.10.1</w:t>
      </w:r>
    </w:p>
    <w:p w14:paraId="17D2F62E" w14:textId="77777777" w:rsidR="00BF46E1" w:rsidRPr="005307A3" w:rsidRDefault="00BF46E1" w:rsidP="00BF46E1">
      <w:r w:rsidRPr="005307A3">
        <w:t>Logically:</w:t>
      </w:r>
    </w:p>
    <w:p w14:paraId="133B02B4" w14:textId="77777777" w:rsidR="00BF46E1" w:rsidRPr="005307A3" w:rsidRDefault="00BF46E1" w:rsidP="0041528A">
      <w:pPr>
        <w:pStyle w:val="EW"/>
      </w:pPr>
      <w:r w:rsidRPr="005307A3">
        <w:t>Command details</w:t>
      </w:r>
    </w:p>
    <w:p w14:paraId="59E36B83" w14:textId="77777777" w:rsidR="00BF46E1" w:rsidRPr="005307A3" w:rsidRDefault="00BF46E1" w:rsidP="0041528A">
      <w:pPr>
        <w:pStyle w:val="EW"/>
      </w:pPr>
      <w:r w:rsidRPr="005307A3">
        <w:tab/>
        <w:t>Command number:</w:t>
      </w:r>
      <w:r w:rsidRPr="005307A3">
        <w:tab/>
        <w:t>1</w:t>
      </w:r>
    </w:p>
    <w:p w14:paraId="04A05C4E" w14:textId="77777777" w:rsidR="00BF46E1" w:rsidRPr="005307A3" w:rsidRDefault="00BF46E1" w:rsidP="0041528A">
      <w:pPr>
        <w:pStyle w:val="EW"/>
      </w:pPr>
      <w:r w:rsidRPr="005307A3">
        <w:tab/>
        <w:t>Command type:</w:t>
      </w:r>
      <w:r w:rsidRPr="005307A3">
        <w:tab/>
        <w:t>RECEIVE DATA</w:t>
      </w:r>
    </w:p>
    <w:p w14:paraId="1701DC67" w14:textId="77777777" w:rsidR="00BF46E1" w:rsidRPr="005307A3" w:rsidRDefault="00BF46E1" w:rsidP="0041528A">
      <w:pPr>
        <w:pStyle w:val="EW"/>
      </w:pPr>
      <w:r w:rsidRPr="005307A3">
        <w:tab/>
        <w:t>Command qualifier:</w:t>
      </w:r>
      <w:r w:rsidRPr="005307A3">
        <w:tab/>
        <w:t>RFU</w:t>
      </w:r>
    </w:p>
    <w:p w14:paraId="3D711A82" w14:textId="77777777" w:rsidR="00BF46E1" w:rsidRPr="005307A3" w:rsidRDefault="00BF46E1" w:rsidP="0041528A">
      <w:pPr>
        <w:pStyle w:val="EW"/>
      </w:pPr>
      <w:r w:rsidRPr="005307A3">
        <w:lastRenderedPageBreak/>
        <w:t>Device identities</w:t>
      </w:r>
    </w:p>
    <w:p w14:paraId="3712C4D2" w14:textId="77777777" w:rsidR="00BF46E1" w:rsidRPr="005307A3" w:rsidRDefault="00BF46E1" w:rsidP="0041528A">
      <w:pPr>
        <w:pStyle w:val="EW"/>
      </w:pPr>
      <w:r w:rsidRPr="005307A3">
        <w:tab/>
        <w:t>Source device:</w:t>
      </w:r>
      <w:r w:rsidRPr="005307A3">
        <w:tab/>
        <w:t>ME</w:t>
      </w:r>
    </w:p>
    <w:p w14:paraId="66156CBA" w14:textId="77777777" w:rsidR="00BF46E1" w:rsidRPr="005307A3" w:rsidRDefault="00BF46E1" w:rsidP="0041528A">
      <w:pPr>
        <w:pStyle w:val="EW"/>
      </w:pPr>
      <w:r w:rsidRPr="005307A3">
        <w:tab/>
        <w:t>Destination device:</w:t>
      </w:r>
      <w:r w:rsidRPr="005307A3">
        <w:tab/>
        <w:t>UICC</w:t>
      </w:r>
    </w:p>
    <w:p w14:paraId="5EF8FD80" w14:textId="77777777" w:rsidR="00BF46E1" w:rsidRPr="005307A3" w:rsidRDefault="00BF46E1" w:rsidP="0041528A">
      <w:pPr>
        <w:pStyle w:val="EW"/>
      </w:pPr>
      <w:r w:rsidRPr="005307A3">
        <w:t>Result</w:t>
      </w:r>
    </w:p>
    <w:p w14:paraId="112200DA" w14:textId="77777777" w:rsidR="00BF46E1" w:rsidRPr="005307A3" w:rsidRDefault="00BF46E1" w:rsidP="0041528A">
      <w:pPr>
        <w:pStyle w:val="EW"/>
      </w:pPr>
      <w:r w:rsidRPr="005307A3">
        <w:tab/>
        <w:t>General Result:</w:t>
      </w:r>
      <w:r w:rsidRPr="005307A3">
        <w:tab/>
        <w:t>Command performed successfully</w:t>
      </w:r>
    </w:p>
    <w:p w14:paraId="60876D81" w14:textId="77777777" w:rsidR="00BF46E1" w:rsidRPr="005307A3" w:rsidRDefault="00BF46E1" w:rsidP="0041528A">
      <w:pPr>
        <w:pStyle w:val="EW"/>
      </w:pPr>
      <w:r w:rsidRPr="005307A3">
        <w:t>Channel Data:</w:t>
      </w:r>
      <w:r w:rsidRPr="005307A3">
        <w:tab/>
        <w:t>00 01 02 .. C7 (200 Bytes of data)</w:t>
      </w:r>
    </w:p>
    <w:p w14:paraId="4680E48D" w14:textId="77777777" w:rsidR="00BF46E1" w:rsidRPr="005307A3" w:rsidRDefault="00BF46E1" w:rsidP="0041528A">
      <w:pPr>
        <w:pStyle w:val="EX"/>
      </w:pPr>
      <w:r w:rsidRPr="005307A3">
        <w:t>Channel data length:</w:t>
      </w:r>
      <w:r w:rsidRPr="005307A3">
        <w:tab/>
        <w:t>FF</w:t>
      </w:r>
    </w:p>
    <w:p w14:paraId="59CCC445" w14:textId="77777777" w:rsidR="00BF46E1" w:rsidRPr="005307A3" w:rsidRDefault="00BF46E1" w:rsidP="00BF46E1">
      <w:r w:rsidRPr="005307A3">
        <w:t>Coding:</w:t>
      </w:r>
    </w:p>
    <w:p w14:paraId="1F927D1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BF9FAC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D6602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834A9B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5FA5A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61C44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B42A90"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AD1D4D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E01A8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66734C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061119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6ED5A8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B794A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FCDFAA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156615" w14:textId="77777777" w:rsidR="00BF46E1" w:rsidRPr="005307A3" w:rsidRDefault="00BF46E1" w:rsidP="00195D76">
            <w:pPr>
              <w:pStyle w:val="TAC"/>
            </w:pPr>
            <w:r w:rsidRPr="005307A3">
              <w:t>00</w:t>
            </w:r>
          </w:p>
        </w:tc>
      </w:tr>
      <w:tr w:rsidR="00BF46E1" w:rsidRPr="005307A3" w14:paraId="6121FC20" w14:textId="77777777" w:rsidTr="00195D76">
        <w:trPr>
          <w:jc w:val="center"/>
        </w:trPr>
        <w:tc>
          <w:tcPr>
            <w:tcW w:w="1134" w:type="dxa"/>
            <w:tcBorders>
              <w:top w:val="single" w:sz="4" w:space="0" w:color="auto"/>
              <w:right w:val="single" w:sz="4" w:space="0" w:color="auto"/>
            </w:tcBorders>
          </w:tcPr>
          <w:p w14:paraId="5017C67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25B951"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31433C7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B731AC9"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9D7796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58F29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5EFE4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44D6320"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47E09618"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0DEAFDE6"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0B1B189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8BA0B1"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CA06A7C" w14:textId="77777777" w:rsidR="00BF46E1" w:rsidRPr="005307A3" w:rsidRDefault="00BF46E1" w:rsidP="00195D76">
            <w:pPr>
              <w:pStyle w:val="TAC"/>
            </w:pPr>
          </w:p>
        </w:tc>
      </w:tr>
    </w:tbl>
    <w:p w14:paraId="6FD232CF" w14:textId="77777777" w:rsidR="00BF46E1" w:rsidRPr="005307A3" w:rsidRDefault="00BF46E1" w:rsidP="00BF46E1"/>
    <w:p w14:paraId="6DF43192" w14:textId="77777777" w:rsidR="00BF46E1" w:rsidRPr="005307A3" w:rsidRDefault="00BF46E1" w:rsidP="00BF46E1">
      <w:pPr>
        <w:pStyle w:val="H6"/>
      </w:pPr>
      <w:r w:rsidRPr="005307A3">
        <w:t>27.22.4.29.2.10.5</w:t>
      </w:r>
      <w:r w:rsidRPr="005307A3">
        <w:tab/>
        <w:t>Test Requirement</w:t>
      </w:r>
    </w:p>
    <w:p w14:paraId="4C1EB057" w14:textId="77777777" w:rsidR="00BF46E1" w:rsidRPr="005307A3" w:rsidRDefault="00BF46E1" w:rsidP="00BF46E1">
      <w:r w:rsidRPr="005307A3">
        <w:t>The ME shall operate in the manner defined in expected sequences 2.10.</w:t>
      </w:r>
    </w:p>
    <w:p w14:paraId="505FCEA6" w14:textId="77777777" w:rsidR="00BF46E1" w:rsidRPr="005307A3" w:rsidRDefault="00BF46E1" w:rsidP="00BF46E1">
      <w:pPr>
        <w:pStyle w:val="Heading4"/>
      </w:pPr>
      <w:bookmarkStart w:id="19" w:name="_Toc146313079"/>
      <w:r w:rsidRPr="005307A3">
        <w:t>27.22.4.30</w:t>
      </w:r>
      <w:r w:rsidRPr="005307A3">
        <w:tab/>
        <w:t>SEND DATA</w:t>
      </w:r>
      <w:bookmarkEnd w:id="19"/>
    </w:p>
    <w:p w14:paraId="0687965E" w14:textId="77777777" w:rsidR="00BF46E1" w:rsidRPr="005307A3" w:rsidRDefault="00BF46E1" w:rsidP="00BF46E1">
      <w:pPr>
        <w:pStyle w:val="Heading5"/>
      </w:pPr>
      <w:bookmarkStart w:id="20" w:name="_Toc146313080"/>
      <w:r w:rsidRPr="005307A3">
        <w:t>27.22.4.30.1</w:t>
      </w:r>
      <w:r w:rsidRPr="005307A3">
        <w:tab/>
        <w:t>SEND DATA (normal)</w:t>
      </w:r>
      <w:bookmarkEnd w:id="20"/>
    </w:p>
    <w:p w14:paraId="1AA04262" w14:textId="77777777" w:rsidR="00BF46E1" w:rsidRPr="005307A3" w:rsidRDefault="00BF46E1" w:rsidP="00BF46E1">
      <w:pPr>
        <w:pStyle w:val="H6"/>
      </w:pPr>
      <w:r w:rsidRPr="005307A3">
        <w:t>27.22.4.30.1.1</w:t>
      </w:r>
      <w:r w:rsidRPr="005307A3">
        <w:tab/>
        <w:t>Definition and applicability</w:t>
      </w:r>
    </w:p>
    <w:p w14:paraId="111F5FDA" w14:textId="77777777" w:rsidR="00BF46E1" w:rsidRPr="005307A3" w:rsidRDefault="00BF46E1" w:rsidP="00BF46E1">
      <w:r w:rsidRPr="005307A3">
        <w:t>See clause 3.2.2.</w:t>
      </w:r>
    </w:p>
    <w:p w14:paraId="7BACF526" w14:textId="77777777" w:rsidR="00BF46E1" w:rsidRPr="005307A3" w:rsidRDefault="00BF46E1" w:rsidP="00BF46E1">
      <w:pPr>
        <w:pStyle w:val="H6"/>
      </w:pPr>
      <w:r w:rsidRPr="005307A3">
        <w:t>27.22.4.30.1.2</w:t>
      </w:r>
      <w:r w:rsidRPr="005307A3">
        <w:tab/>
        <w:t>Conformance requirements</w:t>
      </w:r>
    </w:p>
    <w:p w14:paraId="3545B388" w14:textId="77777777" w:rsidR="00BF46E1" w:rsidRPr="005307A3" w:rsidRDefault="00BF46E1" w:rsidP="00BF46E1">
      <w:r w:rsidRPr="005307A3">
        <w:t>The ME shall support the class "e" commands as defined in:</w:t>
      </w:r>
    </w:p>
    <w:p w14:paraId="4E0544A4" w14:textId="77777777" w:rsidR="00BF46E1" w:rsidRPr="005307A3" w:rsidRDefault="00BF46E1" w:rsidP="00BF46E1">
      <w:pPr>
        <w:pStyle w:val="B1"/>
      </w:pPr>
      <w:r w:rsidRPr="005307A3">
        <w:t>-</w:t>
      </w:r>
      <w:r w:rsidRPr="005307A3">
        <w:tab/>
        <w:t>TS 31.111 [15].</w:t>
      </w:r>
    </w:p>
    <w:p w14:paraId="3B27386C" w14:textId="77777777" w:rsidR="00BF46E1" w:rsidRPr="005307A3" w:rsidRDefault="00BF46E1" w:rsidP="00BF46E1">
      <w:pPr>
        <w:pStyle w:val="H6"/>
      </w:pPr>
      <w:r w:rsidRPr="005307A3">
        <w:t>27.22.4.30.1.3</w:t>
      </w:r>
      <w:r w:rsidRPr="005307A3">
        <w:tab/>
        <w:t>Test purpose</w:t>
      </w:r>
    </w:p>
    <w:p w14:paraId="6AAC4FD6" w14:textId="77777777" w:rsidR="00BF46E1" w:rsidRPr="005307A3" w:rsidRDefault="00BF46E1" w:rsidP="00BF46E1">
      <w:r w:rsidRPr="005307A3">
        <w:t>To verify that the ME shall send a:</w:t>
      </w:r>
    </w:p>
    <w:p w14:paraId="6F7FC551" w14:textId="77777777" w:rsidR="00BF46E1" w:rsidRPr="005307A3" w:rsidRDefault="00BF46E1" w:rsidP="00BF46E1">
      <w:pPr>
        <w:pStyle w:val="B1"/>
      </w:pPr>
      <w:r w:rsidRPr="005307A3">
        <w:t>-</w:t>
      </w:r>
      <w:r w:rsidRPr="005307A3">
        <w:tab/>
        <w:t>TERMINAL RESPONSE (Command Performed Successfully); or</w:t>
      </w:r>
    </w:p>
    <w:p w14:paraId="13C1A8F1" w14:textId="77777777" w:rsidR="00BF46E1" w:rsidRPr="005307A3" w:rsidRDefault="00BF46E1" w:rsidP="00BF46E1">
      <w:pPr>
        <w:pStyle w:val="B1"/>
      </w:pPr>
      <w:r w:rsidRPr="005307A3">
        <w:t>-</w:t>
      </w:r>
      <w:r w:rsidRPr="005307A3">
        <w:tab/>
        <w:t>TERMINAL RESPONSE (ME currently unable to process command); or</w:t>
      </w:r>
    </w:p>
    <w:p w14:paraId="077AEA6A" w14:textId="77777777" w:rsidR="00BF46E1" w:rsidRPr="005307A3" w:rsidRDefault="00BF46E1" w:rsidP="00BF46E1">
      <w:pPr>
        <w:pStyle w:val="B1"/>
      </w:pPr>
      <w:r w:rsidRPr="005307A3">
        <w:t>-</w:t>
      </w:r>
      <w:r w:rsidRPr="005307A3">
        <w:tab/>
        <w:t>TERMINAL RESPONSE (Bearer Independent Protocol Error);</w:t>
      </w:r>
    </w:p>
    <w:p w14:paraId="117F9537" w14:textId="77777777" w:rsidR="00BF46E1" w:rsidRPr="005307A3" w:rsidRDefault="00BF46E1" w:rsidP="00BF46E1">
      <w:pPr>
        <w:pStyle w:val="B1"/>
      </w:pPr>
      <w:r w:rsidRPr="005307A3">
        <w:t>-</w:t>
      </w:r>
      <w:r w:rsidRPr="005307A3">
        <w:tab/>
        <w:t>TERMINAL RESPONSE (Proactive USIM session terminated by the user);</w:t>
      </w:r>
    </w:p>
    <w:p w14:paraId="668C1500" w14:textId="77777777" w:rsidR="00BF46E1" w:rsidRPr="005307A3" w:rsidRDefault="00BF46E1" w:rsidP="00BF46E1">
      <w:r w:rsidRPr="005307A3">
        <w:t>to the UICC after the ME receives the SEND DATA proactive command. The TERMINAL RESPONSE sent back to the UICC is the result of the ME and the network capabilities against requested parameters by the UICC.</w:t>
      </w:r>
    </w:p>
    <w:p w14:paraId="270E9FC8" w14:textId="77777777" w:rsidR="00BF46E1" w:rsidRPr="005307A3" w:rsidRDefault="00BF46E1" w:rsidP="00BF46E1">
      <w:pPr>
        <w:pStyle w:val="H6"/>
      </w:pPr>
      <w:r w:rsidRPr="005307A3">
        <w:t>27.22.4.30.1.4</w:t>
      </w:r>
      <w:r w:rsidRPr="005307A3">
        <w:tab/>
        <w:t>Method of test</w:t>
      </w:r>
    </w:p>
    <w:p w14:paraId="77147C04" w14:textId="77777777" w:rsidR="00BF46E1" w:rsidRPr="005307A3" w:rsidRDefault="00BF46E1" w:rsidP="00BF46E1">
      <w:pPr>
        <w:pStyle w:val="H6"/>
      </w:pPr>
      <w:r w:rsidRPr="005307A3">
        <w:t>27.22.4.30.1.4.1</w:t>
      </w:r>
      <w:r w:rsidRPr="005307A3">
        <w:tab/>
        <w:t>Initial conditions</w:t>
      </w:r>
    </w:p>
    <w:p w14:paraId="67E6A6C7" w14:textId="77777777" w:rsidR="00BF46E1" w:rsidRPr="005307A3" w:rsidRDefault="00BF46E1" w:rsidP="00BF46E1">
      <w:r w:rsidRPr="005307A3">
        <w:t>The ME is connected to the USIM Simulator and the USS. The elementary files are coded as Toolkit default.</w:t>
      </w:r>
    </w:p>
    <w:p w14:paraId="16990DEA" w14:textId="77777777" w:rsidR="00BF46E1" w:rsidRPr="005307A3" w:rsidRDefault="00BF46E1" w:rsidP="00BF46E1">
      <w:r w:rsidRPr="005307A3">
        <w:t>Prior to this test the ME shall have been powered on and performed the PROFILE DOWNLOAD procedure.</w:t>
      </w:r>
    </w:p>
    <w:p w14:paraId="08B799E3"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06973EB5" w14:textId="77777777" w:rsidR="00BF46E1" w:rsidRPr="005307A3" w:rsidRDefault="00BF46E1" w:rsidP="00BF46E1">
      <w:r w:rsidRPr="005307A3">
        <w:t>The Channel identifier value used for these tests is set to 1 as an example.</w:t>
      </w:r>
    </w:p>
    <w:p w14:paraId="734D63CB" w14:textId="77777777" w:rsidR="00BF46E1" w:rsidRPr="005307A3" w:rsidRDefault="00BF46E1" w:rsidP="00BF46E1">
      <w:r w:rsidRPr="005307A3">
        <w:lastRenderedPageBreak/>
        <w:t>This channel identifier is dependent on the ME's default channel identifier as declared in table A.2/27</w:t>
      </w:r>
    </w:p>
    <w:p w14:paraId="7AFA4BDE" w14:textId="77777777" w:rsidR="00BF46E1" w:rsidRPr="005307A3" w:rsidRDefault="00BF46E1" w:rsidP="00BF46E1">
      <w:r w:rsidRPr="005307A3">
        <w:t>The following Bearer Parameters used are those defined in the default Test PDP context for test cases using packet services:</w:t>
      </w:r>
    </w:p>
    <w:p w14:paraId="6F3D7DDB" w14:textId="77777777" w:rsidR="00BF46E1" w:rsidRPr="005307A3" w:rsidRDefault="00BF46E1" w:rsidP="00BF46E1">
      <w:r w:rsidRPr="005307A3">
        <w:t>Bearer Parameters:</w:t>
      </w:r>
      <w:r w:rsidRPr="005307A3">
        <w:tab/>
      </w:r>
      <w:r w:rsidRPr="005307A3">
        <w:tab/>
        <w:t>Same Bearer Parameters as defined in 27.22.4.27.2.4.1</w:t>
      </w:r>
    </w:p>
    <w:p w14:paraId="25121E4A" w14:textId="77777777" w:rsidR="00BF46E1" w:rsidRPr="005307A3" w:rsidRDefault="00BF46E1" w:rsidP="00BF46E1">
      <w:r w:rsidRPr="005307A3">
        <w:t>GPRS Parameters:</w:t>
      </w:r>
      <w:r w:rsidRPr="005307A3">
        <w:tab/>
      </w:r>
      <w:r w:rsidRPr="005307A3">
        <w:tab/>
        <w:t>Same GPRS Parameters as defined in 27.22.4.27.2.4.1</w:t>
      </w:r>
    </w:p>
    <w:p w14:paraId="4320CDBB" w14:textId="77777777" w:rsidR="00BF46E1" w:rsidRPr="005307A3" w:rsidRDefault="00BF46E1" w:rsidP="00BF46E1">
      <w:r w:rsidRPr="005307A3">
        <w:t>UICC/ME interface transport level:</w:t>
      </w:r>
      <w:r w:rsidRPr="005307A3">
        <w:tab/>
        <w:t>Same UICC/ME transport interface level as defined in 27.22.4.27.2.4.1</w:t>
      </w:r>
    </w:p>
    <w:p w14:paraId="5C815866" w14:textId="77777777" w:rsidR="00BF46E1" w:rsidRPr="005307A3" w:rsidRDefault="00BF46E1" w:rsidP="00BF46E1">
      <w:r w:rsidRPr="005307A3">
        <w:t>Data destination address</w:t>
      </w:r>
      <w:r w:rsidRPr="005307A3">
        <w:tab/>
        <w:t>:</w:t>
      </w:r>
      <w:r w:rsidRPr="005307A3">
        <w:tab/>
        <w:t>Same Data Destination Address as defined in 27.22.4.27.2.4.1.</w:t>
      </w:r>
    </w:p>
    <w:p w14:paraId="6929163F" w14:textId="77777777" w:rsidR="00BF46E1" w:rsidRPr="005307A3" w:rsidRDefault="00BF46E1" w:rsidP="00BF46E1">
      <w:pPr>
        <w:pStyle w:val="H6"/>
      </w:pPr>
      <w:r w:rsidRPr="005307A3">
        <w:t>27.22.4.30.1.4.2</w:t>
      </w:r>
      <w:r w:rsidRPr="005307A3">
        <w:tab/>
        <w:t>Procedure</w:t>
      </w:r>
    </w:p>
    <w:p w14:paraId="68475CE1" w14:textId="77777777" w:rsidR="00BF46E1" w:rsidRPr="005307A3" w:rsidRDefault="00BF46E1" w:rsidP="00BF46E1">
      <w:pPr>
        <w:pStyle w:val="TH"/>
      </w:pPr>
      <w:r w:rsidRPr="005307A3">
        <w:t>Expected sequence 1.1 (SEND DATA, immediate mode)</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7CA32F07" w14:textId="77777777" w:rsidTr="00195D76">
        <w:trPr>
          <w:cantSplit/>
          <w:jc w:val="center"/>
        </w:trPr>
        <w:tc>
          <w:tcPr>
            <w:tcW w:w="542" w:type="dxa"/>
          </w:tcPr>
          <w:p w14:paraId="14C31675" w14:textId="77777777" w:rsidR="00BF46E1" w:rsidRPr="005307A3" w:rsidRDefault="00BF46E1" w:rsidP="00195D76">
            <w:pPr>
              <w:pStyle w:val="TAH"/>
            </w:pPr>
            <w:r w:rsidRPr="005307A3">
              <w:t>Step</w:t>
            </w:r>
          </w:p>
        </w:tc>
        <w:tc>
          <w:tcPr>
            <w:tcW w:w="1247" w:type="dxa"/>
          </w:tcPr>
          <w:p w14:paraId="1B413D81" w14:textId="77777777" w:rsidR="00BF46E1" w:rsidRPr="005307A3" w:rsidRDefault="00BF46E1" w:rsidP="00195D76">
            <w:pPr>
              <w:pStyle w:val="TAH"/>
            </w:pPr>
            <w:r w:rsidRPr="005307A3">
              <w:t>Direction</w:t>
            </w:r>
          </w:p>
        </w:tc>
        <w:tc>
          <w:tcPr>
            <w:tcW w:w="2892" w:type="dxa"/>
          </w:tcPr>
          <w:p w14:paraId="30E13DC7" w14:textId="77777777" w:rsidR="00BF46E1" w:rsidRPr="005307A3" w:rsidRDefault="00BF46E1" w:rsidP="00195D76">
            <w:pPr>
              <w:pStyle w:val="TAH"/>
            </w:pPr>
            <w:r w:rsidRPr="005307A3">
              <w:t>MESSAGE / Action</w:t>
            </w:r>
          </w:p>
        </w:tc>
        <w:tc>
          <w:tcPr>
            <w:tcW w:w="3776" w:type="dxa"/>
          </w:tcPr>
          <w:p w14:paraId="4C0BD2CF" w14:textId="77777777" w:rsidR="00BF46E1" w:rsidRPr="005307A3" w:rsidRDefault="00BF46E1" w:rsidP="00195D76">
            <w:pPr>
              <w:pStyle w:val="TAH"/>
            </w:pPr>
            <w:r w:rsidRPr="005307A3">
              <w:t>Comments</w:t>
            </w:r>
          </w:p>
        </w:tc>
      </w:tr>
      <w:tr w:rsidR="00BF46E1" w:rsidRPr="005307A3" w14:paraId="27EB93ED" w14:textId="77777777" w:rsidTr="00195D76">
        <w:trPr>
          <w:jc w:val="center"/>
        </w:trPr>
        <w:tc>
          <w:tcPr>
            <w:tcW w:w="542" w:type="dxa"/>
          </w:tcPr>
          <w:p w14:paraId="1B502BF6" w14:textId="77777777" w:rsidR="00BF46E1" w:rsidRPr="005307A3" w:rsidRDefault="00BF46E1" w:rsidP="00195D76">
            <w:pPr>
              <w:pStyle w:val="TAC"/>
            </w:pPr>
            <w:r w:rsidRPr="005307A3">
              <w:t>1</w:t>
            </w:r>
          </w:p>
        </w:tc>
        <w:tc>
          <w:tcPr>
            <w:tcW w:w="1247" w:type="dxa"/>
          </w:tcPr>
          <w:p w14:paraId="6DB33F2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1089A8C3" w14:textId="77777777" w:rsidR="00BF46E1" w:rsidRPr="005307A3" w:rsidRDefault="00BF46E1" w:rsidP="00195D76">
            <w:pPr>
              <w:pStyle w:val="TAL"/>
            </w:pPr>
            <w:r w:rsidRPr="005307A3">
              <w:t>PROACTIVE COMMAND PENDING: OPEN CHANNEL 1.1.1</w:t>
            </w:r>
          </w:p>
        </w:tc>
        <w:tc>
          <w:tcPr>
            <w:tcW w:w="3776" w:type="dxa"/>
          </w:tcPr>
          <w:p w14:paraId="0C1BF751" w14:textId="77777777" w:rsidR="00BF46E1" w:rsidRPr="005307A3" w:rsidRDefault="00BF46E1" w:rsidP="00195D76">
            <w:pPr>
              <w:pStyle w:val="TAL"/>
            </w:pPr>
            <w:r w:rsidRPr="005307A3">
              <w:t>See initial conditions</w:t>
            </w:r>
          </w:p>
        </w:tc>
      </w:tr>
      <w:tr w:rsidR="00BF46E1" w:rsidRPr="005307A3" w14:paraId="4662BA55" w14:textId="77777777" w:rsidTr="00195D76">
        <w:trPr>
          <w:jc w:val="center"/>
        </w:trPr>
        <w:tc>
          <w:tcPr>
            <w:tcW w:w="542" w:type="dxa"/>
          </w:tcPr>
          <w:p w14:paraId="1396B91A" w14:textId="77777777" w:rsidR="00BF46E1" w:rsidRPr="005307A3" w:rsidRDefault="00BF46E1" w:rsidP="00195D76">
            <w:pPr>
              <w:pStyle w:val="TAC"/>
            </w:pPr>
            <w:r w:rsidRPr="005307A3">
              <w:t>2</w:t>
            </w:r>
          </w:p>
        </w:tc>
        <w:tc>
          <w:tcPr>
            <w:tcW w:w="1247" w:type="dxa"/>
          </w:tcPr>
          <w:p w14:paraId="1847D14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16350297" w14:textId="77777777" w:rsidR="00BF46E1" w:rsidRPr="005307A3" w:rsidRDefault="00BF46E1" w:rsidP="00195D76">
            <w:pPr>
              <w:pStyle w:val="TAL"/>
            </w:pPr>
            <w:r w:rsidRPr="005307A3">
              <w:t>FETCH</w:t>
            </w:r>
          </w:p>
        </w:tc>
        <w:tc>
          <w:tcPr>
            <w:tcW w:w="3776" w:type="dxa"/>
          </w:tcPr>
          <w:p w14:paraId="0AB11441" w14:textId="77777777" w:rsidR="00BF46E1" w:rsidRPr="005307A3" w:rsidRDefault="00BF46E1" w:rsidP="00195D76">
            <w:pPr>
              <w:pStyle w:val="TAL"/>
            </w:pPr>
          </w:p>
        </w:tc>
      </w:tr>
      <w:tr w:rsidR="00BF46E1" w:rsidRPr="005307A3" w14:paraId="3C52CAC0" w14:textId="77777777" w:rsidTr="00195D76">
        <w:trPr>
          <w:jc w:val="center"/>
        </w:trPr>
        <w:tc>
          <w:tcPr>
            <w:tcW w:w="542" w:type="dxa"/>
          </w:tcPr>
          <w:p w14:paraId="54933BF9" w14:textId="77777777" w:rsidR="00BF46E1" w:rsidRPr="005307A3" w:rsidRDefault="00BF46E1" w:rsidP="00195D76">
            <w:pPr>
              <w:pStyle w:val="TAC"/>
            </w:pPr>
            <w:r w:rsidRPr="005307A3">
              <w:t>3</w:t>
            </w:r>
          </w:p>
        </w:tc>
        <w:tc>
          <w:tcPr>
            <w:tcW w:w="1247" w:type="dxa"/>
          </w:tcPr>
          <w:p w14:paraId="2F70AB4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1067AB3F" w14:textId="77777777" w:rsidR="00BF46E1" w:rsidRPr="005307A3" w:rsidRDefault="00BF46E1" w:rsidP="00195D76">
            <w:pPr>
              <w:pStyle w:val="TAL"/>
            </w:pPr>
            <w:r w:rsidRPr="005307A3">
              <w:t xml:space="preserve">PROACTIVE COMMAND: OPEN CHANNEL 1.1.1 </w:t>
            </w:r>
          </w:p>
        </w:tc>
        <w:tc>
          <w:tcPr>
            <w:tcW w:w="3776" w:type="dxa"/>
          </w:tcPr>
          <w:p w14:paraId="74214B4D" w14:textId="77777777" w:rsidR="00BF46E1" w:rsidRPr="005307A3" w:rsidRDefault="00BF46E1" w:rsidP="00195D76">
            <w:pPr>
              <w:pStyle w:val="TAL"/>
            </w:pPr>
          </w:p>
        </w:tc>
      </w:tr>
      <w:tr w:rsidR="00BF46E1" w:rsidRPr="005307A3" w14:paraId="1BB6BCB4" w14:textId="77777777" w:rsidTr="00195D76">
        <w:trPr>
          <w:jc w:val="center"/>
        </w:trPr>
        <w:tc>
          <w:tcPr>
            <w:tcW w:w="542" w:type="dxa"/>
          </w:tcPr>
          <w:p w14:paraId="4F38F24E" w14:textId="77777777" w:rsidR="00BF46E1" w:rsidRPr="005307A3" w:rsidRDefault="00BF46E1" w:rsidP="00195D76">
            <w:pPr>
              <w:pStyle w:val="TAC"/>
            </w:pPr>
            <w:r w:rsidRPr="005307A3">
              <w:t>4</w:t>
            </w:r>
          </w:p>
        </w:tc>
        <w:tc>
          <w:tcPr>
            <w:tcW w:w="1247" w:type="dxa"/>
          </w:tcPr>
          <w:p w14:paraId="56B469E9"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Pr>
          <w:p w14:paraId="624FE5BC" w14:textId="77777777" w:rsidR="00BF46E1" w:rsidRPr="005307A3" w:rsidRDefault="00BF46E1" w:rsidP="00195D76">
            <w:pPr>
              <w:pStyle w:val="TAL"/>
            </w:pPr>
            <w:r w:rsidRPr="005307A3">
              <w:t>The ME may display channel opening information</w:t>
            </w:r>
          </w:p>
        </w:tc>
        <w:tc>
          <w:tcPr>
            <w:tcW w:w="3776" w:type="dxa"/>
          </w:tcPr>
          <w:p w14:paraId="2E2D5230" w14:textId="77777777" w:rsidR="00BF46E1" w:rsidRPr="005307A3" w:rsidRDefault="00BF46E1" w:rsidP="00195D76">
            <w:pPr>
              <w:pStyle w:val="TAL"/>
            </w:pPr>
          </w:p>
        </w:tc>
      </w:tr>
      <w:tr w:rsidR="00BF46E1" w:rsidRPr="005307A3" w14:paraId="047BD26D" w14:textId="77777777" w:rsidTr="00195D76">
        <w:trPr>
          <w:jc w:val="center"/>
        </w:trPr>
        <w:tc>
          <w:tcPr>
            <w:tcW w:w="542" w:type="dxa"/>
          </w:tcPr>
          <w:p w14:paraId="4C7200E2" w14:textId="77777777" w:rsidR="00BF46E1" w:rsidRPr="005307A3" w:rsidRDefault="00BF46E1" w:rsidP="00195D76">
            <w:pPr>
              <w:pStyle w:val="TAC"/>
            </w:pPr>
            <w:r w:rsidRPr="005307A3">
              <w:t>5</w:t>
            </w:r>
          </w:p>
        </w:tc>
        <w:tc>
          <w:tcPr>
            <w:tcW w:w="1247" w:type="dxa"/>
          </w:tcPr>
          <w:p w14:paraId="4C98C07B"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Pr>
          <w:p w14:paraId="1B1D1B7B" w14:textId="77777777" w:rsidR="00BF46E1" w:rsidRPr="005307A3" w:rsidRDefault="00BF46E1" w:rsidP="00195D76">
            <w:pPr>
              <w:pStyle w:val="TAL"/>
            </w:pPr>
            <w:r w:rsidRPr="005307A3">
              <w:t>PDP context activation request</w:t>
            </w:r>
          </w:p>
        </w:tc>
        <w:tc>
          <w:tcPr>
            <w:tcW w:w="3776" w:type="dxa"/>
          </w:tcPr>
          <w:p w14:paraId="46B40DA2" w14:textId="77777777" w:rsidR="00BF46E1" w:rsidRPr="005307A3" w:rsidRDefault="00BF46E1" w:rsidP="00195D76">
            <w:pPr>
              <w:pStyle w:val="TAL"/>
            </w:pPr>
            <w:r w:rsidRPr="005307A3">
              <w:t>[The UE may request IPv4 or IPv4v6 address as PDP type.]</w:t>
            </w:r>
          </w:p>
        </w:tc>
      </w:tr>
      <w:tr w:rsidR="00BF46E1" w:rsidRPr="005307A3" w14:paraId="70711FF1" w14:textId="77777777" w:rsidTr="00195D76">
        <w:trPr>
          <w:jc w:val="center"/>
        </w:trPr>
        <w:tc>
          <w:tcPr>
            <w:tcW w:w="542" w:type="dxa"/>
          </w:tcPr>
          <w:p w14:paraId="1D445985" w14:textId="77777777" w:rsidR="00BF46E1" w:rsidRPr="005307A3" w:rsidRDefault="00BF46E1" w:rsidP="00195D76">
            <w:pPr>
              <w:pStyle w:val="TAC"/>
            </w:pPr>
            <w:r w:rsidRPr="005307A3">
              <w:t>6</w:t>
            </w:r>
          </w:p>
        </w:tc>
        <w:tc>
          <w:tcPr>
            <w:tcW w:w="1247" w:type="dxa"/>
          </w:tcPr>
          <w:p w14:paraId="622B0673"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Pr>
          <w:p w14:paraId="27A36064" w14:textId="77777777" w:rsidR="00BF46E1" w:rsidRPr="005307A3" w:rsidRDefault="00BF46E1" w:rsidP="00195D76">
            <w:pPr>
              <w:pStyle w:val="TAL"/>
            </w:pPr>
            <w:r w:rsidRPr="005307A3">
              <w:t>PDP context activation accept</w:t>
            </w:r>
          </w:p>
        </w:tc>
        <w:tc>
          <w:tcPr>
            <w:tcW w:w="3776" w:type="dxa"/>
          </w:tcPr>
          <w:p w14:paraId="41B5A469" w14:textId="77777777" w:rsidR="00BF46E1" w:rsidRPr="005307A3" w:rsidRDefault="00BF46E1" w:rsidP="00195D76">
            <w:pPr>
              <w:pStyle w:val="TAL"/>
            </w:pPr>
          </w:p>
        </w:tc>
      </w:tr>
      <w:tr w:rsidR="00BF46E1" w:rsidRPr="005307A3" w14:paraId="0EF8DF63" w14:textId="77777777" w:rsidTr="00195D76">
        <w:trPr>
          <w:jc w:val="center"/>
        </w:trPr>
        <w:tc>
          <w:tcPr>
            <w:tcW w:w="542" w:type="dxa"/>
          </w:tcPr>
          <w:p w14:paraId="3EE34B8C" w14:textId="77777777" w:rsidR="00BF46E1" w:rsidRPr="005307A3" w:rsidRDefault="00BF46E1" w:rsidP="00195D76">
            <w:pPr>
              <w:pStyle w:val="TAC"/>
            </w:pPr>
            <w:r w:rsidRPr="005307A3">
              <w:t>7</w:t>
            </w:r>
          </w:p>
        </w:tc>
        <w:tc>
          <w:tcPr>
            <w:tcW w:w="1247" w:type="dxa"/>
          </w:tcPr>
          <w:p w14:paraId="30D6226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21F1F25A" w14:textId="77777777" w:rsidR="00BF46E1" w:rsidRPr="005307A3" w:rsidRDefault="00BF46E1" w:rsidP="00195D76">
            <w:pPr>
              <w:pStyle w:val="TAL"/>
            </w:pPr>
            <w:r w:rsidRPr="005307A3">
              <w:t>TERMINAL RESPONSE: OPEN CHANNEL 1.1.1A</w:t>
            </w:r>
          </w:p>
          <w:p w14:paraId="59EB3DFC" w14:textId="77777777" w:rsidR="00BF46E1" w:rsidRPr="005307A3" w:rsidRDefault="00BF46E1" w:rsidP="00195D76">
            <w:pPr>
              <w:pStyle w:val="TAL"/>
            </w:pPr>
            <w:r w:rsidRPr="005307A3">
              <w:t>or</w:t>
            </w:r>
          </w:p>
          <w:p w14:paraId="30B5DDD7" w14:textId="77777777" w:rsidR="00BF46E1" w:rsidRPr="005307A3" w:rsidRDefault="00BF46E1" w:rsidP="00195D76">
            <w:pPr>
              <w:pStyle w:val="TAL"/>
            </w:pPr>
            <w:r w:rsidRPr="005307A3">
              <w:t>TERMINAL RESPONSE: OPEN CHANNEL 1.1.1B</w:t>
            </w:r>
          </w:p>
        </w:tc>
        <w:tc>
          <w:tcPr>
            <w:tcW w:w="3776" w:type="dxa"/>
          </w:tcPr>
          <w:p w14:paraId="4C0C4D28" w14:textId="77777777" w:rsidR="00BF46E1" w:rsidRPr="005307A3" w:rsidRDefault="00BF46E1" w:rsidP="00195D76">
            <w:pPr>
              <w:pStyle w:val="TAL"/>
            </w:pPr>
            <w:r w:rsidRPr="005307A3">
              <w:t>[Command performed successfully]</w:t>
            </w:r>
          </w:p>
        </w:tc>
      </w:tr>
      <w:tr w:rsidR="00BF46E1" w:rsidRPr="005307A3" w14:paraId="43BC6D9C" w14:textId="77777777" w:rsidTr="00195D76">
        <w:trPr>
          <w:cantSplit/>
          <w:jc w:val="center"/>
        </w:trPr>
        <w:tc>
          <w:tcPr>
            <w:tcW w:w="542" w:type="dxa"/>
          </w:tcPr>
          <w:p w14:paraId="7C9E82FF" w14:textId="77777777" w:rsidR="00BF46E1" w:rsidRPr="005307A3" w:rsidRDefault="00BF46E1" w:rsidP="00195D76">
            <w:pPr>
              <w:pStyle w:val="TAC"/>
            </w:pPr>
            <w:r w:rsidRPr="005307A3">
              <w:t>8</w:t>
            </w:r>
          </w:p>
        </w:tc>
        <w:tc>
          <w:tcPr>
            <w:tcW w:w="1247" w:type="dxa"/>
          </w:tcPr>
          <w:p w14:paraId="68146D0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72A7205F" w14:textId="77777777" w:rsidR="00BF46E1" w:rsidRPr="005307A3" w:rsidRDefault="00BF46E1" w:rsidP="00195D76">
            <w:pPr>
              <w:pStyle w:val="TAL"/>
            </w:pPr>
            <w:r w:rsidRPr="005307A3">
              <w:t>PROACTIVE COMMAND PENDING: SEND DATA 1.1.1</w:t>
            </w:r>
          </w:p>
        </w:tc>
        <w:tc>
          <w:tcPr>
            <w:tcW w:w="3776" w:type="dxa"/>
          </w:tcPr>
          <w:p w14:paraId="1091C843" w14:textId="77777777" w:rsidR="00BF46E1" w:rsidRPr="005307A3" w:rsidRDefault="00BF46E1" w:rsidP="00195D76">
            <w:pPr>
              <w:pStyle w:val="TAL"/>
            </w:pPr>
          </w:p>
        </w:tc>
      </w:tr>
      <w:tr w:rsidR="00BF46E1" w:rsidRPr="005307A3" w14:paraId="1C24E1C4" w14:textId="77777777" w:rsidTr="00195D76">
        <w:trPr>
          <w:cantSplit/>
          <w:jc w:val="center"/>
        </w:trPr>
        <w:tc>
          <w:tcPr>
            <w:tcW w:w="542" w:type="dxa"/>
          </w:tcPr>
          <w:p w14:paraId="2EC5C726" w14:textId="77777777" w:rsidR="00BF46E1" w:rsidRPr="005307A3" w:rsidRDefault="00BF46E1" w:rsidP="00195D76">
            <w:pPr>
              <w:pStyle w:val="TAC"/>
            </w:pPr>
            <w:r w:rsidRPr="005307A3">
              <w:t>9</w:t>
            </w:r>
          </w:p>
        </w:tc>
        <w:tc>
          <w:tcPr>
            <w:tcW w:w="1247" w:type="dxa"/>
          </w:tcPr>
          <w:p w14:paraId="7475CF9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66AA15C5" w14:textId="77777777" w:rsidR="00BF46E1" w:rsidRPr="005307A3" w:rsidRDefault="00BF46E1" w:rsidP="00195D76">
            <w:pPr>
              <w:pStyle w:val="TAL"/>
            </w:pPr>
            <w:r w:rsidRPr="005307A3">
              <w:t>FETCH</w:t>
            </w:r>
          </w:p>
        </w:tc>
        <w:tc>
          <w:tcPr>
            <w:tcW w:w="3776" w:type="dxa"/>
          </w:tcPr>
          <w:p w14:paraId="261203B4" w14:textId="77777777" w:rsidR="00BF46E1" w:rsidRPr="005307A3" w:rsidRDefault="00BF46E1" w:rsidP="00195D76">
            <w:pPr>
              <w:pStyle w:val="TAL"/>
            </w:pPr>
          </w:p>
        </w:tc>
      </w:tr>
      <w:tr w:rsidR="00BF46E1" w:rsidRPr="005307A3" w14:paraId="41857912" w14:textId="77777777" w:rsidTr="00195D76">
        <w:trPr>
          <w:cantSplit/>
          <w:jc w:val="center"/>
        </w:trPr>
        <w:tc>
          <w:tcPr>
            <w:tcW w:w="542" w:type="dxa"/>
          </w:tcPr>
          <w:p w14:paraId="4DF5D9B8" w14:textId="77777777" w:rsidR="00BF46E1" w:rsidRPr="005307A3" w:rsidRDefault="00BF46E1" w:rsidP="00195D76">
            <w:pPr>
              <w:pStyle w:val="TAC"/>
            </w:pPr>
            <w:r w:rsidRPr="005307A3">
              <w:t>10</w:t>
            </w:r>
          </w:p>
        </w:tc>
        <w:tc>
          <w:tcPr>
            <w:tcW w:w="1247" w:type="dxa"/>
          </w:tcPr>
          <w:p w14:paraId="6BAE468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17D57FD8" w14:textId="77777777" w:rsidR="00BF46E1" w:rsidRPr="005307A3" w:rsidRDefault="00BF46E1" w:rsidP="00195D76">
            <w:pPr>
              <w:pStyle w:val="TAL"/>
            </w:pPr>
            <w:r w:rsidRPr="005307A3">
              <w:t>PROACTIVE COMMAND: SEND DATA (immediate) 1.1.1</w:t>
            </w:r>
          </w:p>
        </w:tc>
        <w:tc>
          <w:tcPr>
            <w:tcW w:w="3776" w:type="dxa"/>
          </w:tcPr>
          <w:p w14:paraId="7496353E" w14:textId="77777777" w:rsidR="00BF46E1" w:rsidRPr="005307A3" w:rsidRDefault="00BF46E1" w:rsidP="00195D76">
            <w:pPr>
              <w:pStyle w:val="TAL"/>
            </w:pPr>
          </w:p>
        </w:tc>
      </w:tr>
      <w:tr w:rsidR="00BF46E1" w:rsidRPr="005307A3" w14:paraId="6CD4632D" w14:textId="77777777" w:rsidTr="00195D76">
        <w:trPr>
          <w:cantSplit/>
          <w:jc w:val="center"/>
        </w:trPr>
        <w:tc>
          <w:tcPr>
            <w:tcW w:w="542" w:type="dxa"/>
          </w:tcPr>
          <w:p w14:paraId="38827098" w14:textId="77777777" w:rsidR="00BF46E1" w:rsidRPr="005307A3" w:rsidDel="00254BFC" w:rsidRDefault="00BF46E1" w:rsidP="00195D76">
            <w:pPr>
              <w:pStyle w:val="TAC"/>
            </w:pPr>
            <w:r w:rsidRPr="005307A3">
              <w:t>11</w:t>
            </w:r>
          </w:p>
        </w:tc>
        <w:tc>
          <w:tcPr>
            <w:tcW w:w="1247" w:type="dxa"/>
          </w:tcPr>
          <w:p w14:paraId="7F2654E0"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Pr>
          <w:p w14:paraId="7C931786" w14:textId="77777777" w:rsidR="00BF46E1" w:rsidRPr="005307A3" w:rsidRDefault="00BF46E1" w:rsidP="00195D76">
            <w:pPr>
              <w:pStyle w:val="TAL"/>
            </w:pPr>
            <w:r w:rsidRPr="005307A3">
              <w:t>Transfer of 8 Bytes of data to the USS through channel 1</w:t>
            </w:r>
          </w:p>
        </w:tc>
        <w:tc>
          <w:tcPr>
            <w:tcW w:w="3776" w:type="dxa"/>
          </w:tcPr>
          <w:p w14:paraId="31FA5D27" w14:textId="77777777" w:rsidR="00BF46E1" w:rsidRPr="005307A3" w:rsidRDefault="00BF46E1" w:rsidP="00195D76">
            <w:pPr>
              <w:pStyle w:val="TAL"/>
            </w:pPr>
          </w:p>
        </w:tc>
      </w:tr>
      <w:tr w:rsidR="00BF46E1" w:rsidRPr="005307A3" w14:paraId="56C1F159" w14:textId="77777777" w:rsidTr="00195D76">
        <w:trPr>
          <w:cantSplit/>
          <w:jc w:val="center"/>
        </w:trPr>
        <w:tc>
          <w:tcPr>
            <w:tcW w:w="542" w:type="dxa"/>
          </w:tcPr>
          <w:p w14:paraId="2AEDB687" w14:textId="77777777" w:rsidR="00BF46E1" w:rsidRPr="005307A3" w:rsidRDefault="00BF46E1" w:rsidP="00195D76">
            <w:pPr>
              <w:pStyle w:val="TAC"/>
            </w:pPr>
            <w:r w:rsidRPr="005307A3">
              <w:t>12</w:t>
            </w:r>
          </w:p>
        </w:tc>
        <w:tc>
          <w:tcPr>
            <w:tcW w:w="1247" w:type="dxa"/>
          </w:tcPr>
          <w:p w14:paraId="7C80123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58479229" w14:textId="77777777" w:rsidR="00BF46E1" w:rsidRPr="005307A3" w:rsidRDefault="00BF46E1" w:rsidP="00195D76">
            <w:pPr>
              <w:pStyle w:val="TAL"/>
            </w:pPr>
            <w:r w:rsidRPr="005307A3">
              <w:t>TERMINAL RESPONSE: SEND DATA (immediate) 1.1.1</w:t>
            </w:r>
          </w:p>
        </w:tc>
        <w:tc>
          <w:tcPr>
            <w:tcW w:w="3776" w:type="dxa"/>
          </w:tcPr>
          <w:p w14:paraId="4CBF0224" w14:textId="77777777" w:rsidR="00BF46E1" w:rsidRPr="005307A3" w:rsidRDefault="00BF46E1" w:rsidP="00195D76">
            <w:pPr>
              <w:pStyle w:val="TAL"/>
            </w:pPr>
            <w:r w:rsidRPr="005307A3">
              <w:t>[Command performed successfully]</w:t>
            </w:r>
          </w:p>
        </w:tc>
      </w:tr>
    </w:tbl>
    <w:p w14:paraId="6954CE1A" w14:textId="77777777" w:rsidR="00BF46E1" w:rsidRPr="005307A3" w:rsidRDefault="00BF46E1" w:rsidP="00BF46E1"/>
    <w:p w14:paraId="7573B56D" w14:textId="77777777" w:rsidR="00BF46E1" w:rsidRPr="005307A3" w:rsidRDefault="00BF46E1" w:rsidP="00BF46E1">
      <w:r w:rsidRPr="005307A3">
        <w:t>PROACTIVE COMMAND: OPEN CHANNEL 1.1.1</w:t>
      </w:r>
    </w:p>
    <w:p w14:paraId="73040BB5" w14:textId="77777777" w:rsidR="00BF46E1" w:rsidRPr="005307A3" w:rsidRDefault="00BF46E1" w:rsidP="00BF46E1">
      <w:r w:rsidRPr="005307A3">
        <w:t>Logically:</w:t>
      </w:r>
    </w:p>
    <w:p w14:paraId="7D421B5B" w14:textId="77777777" w:rsidR="00BF46E1" w:rsidRPr="005307A3" w:rsidRDefault="00BF46E1" w:rsidP="0041528A">
      <w:pPr>
        <w:pStyle w:val="EW"/>
      </w:pPr>
      <w:r w:rsidRPr="005307A3">
        <w:t>Command details</w:t>
      </w:r>
    </w:p>
    <w:p w14:paraId="6C2074F5" w14:textId="77777777" w:rsidR="00BF46E1" w:rsidRPr="005307A3" w:rsidRDefault="00BF46E1" w:rsidP="0041528A">
      <w:pPr>
        <w:pStyle w:val="EW"/>
      </w:pPr>
      <w:r w:rsidRPr="005307A3">
        <w:tab/>
        <w:t>Command number:</w:t>
      </w:r>
      <w:r w:rsidRPr="005307A3">
        <w:tab/>
        <w:t>1</w:t>
      </w:r>
    </w:p>
    <w:p w14:paraId="3433C16F" w14:textId="77777777" w:rsidR="00BF46E1" w:rsidRPr="005307A3" w:rsidRDefault="00BF46E1" w:rsidP="0041528A">
      <w:pPr>
        <w:pStyle w:val="EW"/>
      </w:pPr>
      <w:r w:rsidRPr="005307A3">
        <w:tab/>
        <w:t>Command type:</w:t>
      </w:r>
      <w:r w:rsidRPr="005307A3">
        <w:tab/>
        <w:t>OPEN CHANNEL</w:t>
      </w:r>
    </w:p>
    <w:p w14:paraId="40907E7D" w14:textId="77777777" w:rsidR="00BF46E1" w:rsidRPr="005307A3" w:rsidRDefault="00BF46E1" w:rsidP="0041528A">
      <w:pPr>
        <w:pStyle w:val="EW"/>
      </w:pPr>
      <w:r w:rsidRPr="005307A3">
        <w:tab/>
        <w:t>Command qualifier:</w:t>
      </w:r>
      <w:r w:rsidRPr="005307A3">
        <w:tab/>
        <w:t>immediate link establishment</w:t>
      </w:r>
    </w:p>
    <w:p w14:paraId="02515FF9" w14:textId="77777777" w:rsidR="00BF46E1" w:rsidRPr="005307A3" w:rsidRDefault="00BF46E1" w:rsidP="0041528A">
      <w:pPr>
        <w:pStyle w:val="EW"/>
      </w:pPr>
      <w:r w:rsidRPr="005307A3">
        <w:t>Device identities</w:t>
      </w:r>
    </w:p>
    <w:p w14:paraId="06DB8FC7" w14:textId="77777777" w:rsidR="00BF46E1" w:rsidRPr="005307A3" w:rsidRDefault="00BF46E1" w:rsidP="0041528A">
      <w:pPr>
        <w:pStyle w:val="EW"/>
      </w:pPr>
      <w:r w:rsidRPr="005307A3">
        <w:tab/>
        <w:t>Source device:</w:t>
      </w:r>
      <w:r w:rsidRPr="005307A3">
        <w:tab/>
        <w:t>UICC</w:t>
      </w:r>
    </w:p>
    <w:p w14:paraId="3027813D" w14:textId="77777777" w:rsidR="00BF46E1" w:rsidRPr="005307A3" w:rsidRDefault="00BF46E1" w:rsidP="0041528A">
      <w:pPr>
        <w:pStyle w:val="EW"/>
      </w:pPr>
      <w:r w:rsidRPr="005307A3">
        <w:tab/>
        <w:t>Destination device:</w:t>
      </w:r>
      <w:r w:rsidRPr="005307A3">
        <w:tab/>
        <w:t>ME</w:t>
      </w:r>
    </w:p>
    <w:p w14:paraId="7695D79D" w14:textId="77777777" w:rsidR="00BF46E1" w:rsidRPr="005307A3" w:rsidRDefault="00BF46E1" w:rsidP="0041528A">
      <w:pPr>
        <w:pStyle w:val="EW"/>
      </w:pPr>
      <w:r w:rsidRPr="005307A3">
        <w:t>Bearer</w:t>
      </w:r>
    </w:p>
    <w:p w14:paraId="6D7DAA84" w14:textId="77777777" w:rsidR="00BF46E1" w:rsidRPr="005307A3" w:rsidRDefault="00BF46E1" w:rsidP="0041528A">
      <w:pPr>
        <w:pStyle w:val="EW"/>
      </w:pPr>
      <w:r w:rsidRPr="005307A3">
        <w:tab/>
        <w:t>Bearer type:</w:t>
      </w:r>
      <w:r w:rsidRPr="005307A3">
        <w:tab/>
        <w:t>GPRS</w:t>
      </w:r>
    </w:p>
    <w:p w14:paraId="09037195" w14:textId="77777777" w:rsidR="00BF46E1" w:rsidRPr="005307A3" w:rsidRDefault="00BF46E1" w:rsidP="0041528A">
      <w:pPr>
        <w:pStyle w:val="EW"/>
      </w:pPr>
      <w:r w:rsidRPr="005307A3">
        <w:tab/>
        <w:t>Bearer parameter:</w:t>
      </w:r>
      <w:r w:rsidRPr="005307A3">
        <w:tab/>
      </w:r>
    </w:p>
    <w:p w14:paraId="64291CB2" w14:textId="77777777" w:rsidR="00BF46E1" w:rsidRPr="005307A3" w:rsidRDefault="00BF46E1" w:rsidP="0041528A">
      <w:pPr>
        <w:pStyle w:val="EW"/>
      </w:pPr>
      <w:r w:rsidRPr="005307A3">
        <w:tab/>
        <w:t>Precedence Class:</w:t>
      </w:r>
      <w:r w:rsidRPr="005307A3">
        <w:tab/>
        <w:t>03</w:t>
      </w:r>
    </w:p>
    <w:p w14:paraId="183EC204" w14:textId="77777777" w:rsidR="00BF46E1" w:rsidRPr="005307A3" w:rsidRDefault="00BF46E1" w:rsidP="0041528A">
      <w:pPr>
        <w:pStyle w:val="EW"/>
      </w:pPr>
      <w:r w:rsidRPr="005307A3">
        <w:tab/>
        <w:t>Delay Class:</w:t>
      </w:r>
      <w:r w:rsidRPr="005307A3">
        <w:tab/>
        <w:t>04</w:t>
      </w:r>
    </w:p>
    <w:p w14:paraId="3AA5D5C4" w14:textId="77777777" w:rsidR="00BF46E1" w:rsidRPr="005307A3" w:rsidRDefault="00BF46E1" w:rsidP="0041528A">
      <w:pPr>
        <w:pStyle w:val="EW"/>
      </w:pPr>
      <w:r w:rsidRPr="005307A3">
        <w:tab/>
        <w:t>Reliability Class:</w:t>
      </w:r>
      <w:r w:rsidRPr="005307A3">
        <w:tab/>
        <w:t>03</w:t>
      </w:r>
    </w:p>
    <w:p w14:paraId="07069088" w14:textId="77777777" w:rsidR="00BF46E1" w:rsidRPr="005307A3" w:rsidRDefault="00BF46E1" w:rsidP="0041528A">
      <w:pPr>
        <w:pStyle w:val="EW"/>
      </w:pPr>
      <w:r w:rsidRPr="005307A3">
        <w:tab/>
        <w:t>Peak throughput class:</w:t>
      </w:r>
      <w:r w:rsidRPr="005307A3">
        <w:tab/>
        <w:t>04</w:t>
      </w:r>
    </w:p>
    <w:p w14:paraId="21E35A18" w14:textId="77777777" w:rsidR="00BF46E1" w:rsidRPr="005307A3" w:rsidRDefault="00BF46E1" w:rsidP="0041528A">
      <w:pPr>
        <w:pStyle w:val="EW"/>
      </w:pPr>
      <w:r w:rsidRPr="005307A3">
        <w:tab/>
        <w:t>Mean throughput class:</w:t>
      </w:r>
      <w:r w:rsidRPr="005307A3">
        <w:tab/>
        <w:t>31</w:t>
      </w:r>
    </w:p>
    <w:p w14:paraId="2A041666" w14:textId="77777777" w:rsidR="00BF46E1" w:rsidRPr="005307A3" w:rsidRDefault="00BF46E1" w:rsidP="0041528A">
      <w:pPr>
        <w:pStyle w:val="EW"/>
      </w:pPr>
      <w:r w:rsidRPr="005307A3">
        <w:tab/>
        <w:t>Packet data protocol:</w:t>
      </w:r>
      <w:r w:rsidRPr="005307A3">
        <w:tab/>
        <w:t>02 (IP)</w:t>
      </w:r>
    </w:p>
    <w:p w14:paraId="79DC0C0F" w14:textId="77777777" w:rsidR="00BF46E1" w:rsidRPr="005307A3" w:rsidRDefault="00BF46E1" w:rsidP="0041528A">
      <w:pPr>
        <w:pStyle w:val="EW"/>
      </w:pPr>
      <w:r w:rsidRPr="005307A3">
        <w:t>Buffer</w:t>
      </w:r>
    </w:p>
    <w:p w14:paraId="09C7A6D2" w14:textId="77777777" w:rsidR="00BF46E1" w:rsidRPr="005307A3" w:rsidRDefault="00BF46E1" w:rsidP="0041528A">
      <w:pPr>
        <w:pStyle w:val="EW"/>
      </w:pPr>
      <w:r w:rsidRPr="005307A3">
        <w:lastRenderedPageBreak/>
        <w:tab/>
        <w:t>Buffer size:</w:t>
      </w:r>
      <w:r w:rsidRPr="005307A3">
        <w:tab/>
        <w:t>1000</w:t>
      </w:r>
    </w:p>
    <w:p w14:paraId="4B577412" w14:textId="77777777" w:rsidR="00BF46E1" w:rsidRPr="005307A3" w:rsidRDefault="00BF46E1" w:rsidP="0041528A">
      <w:pPr>
        <w:pStyle w:val="EW"/>
      </w:pPr>
      <w:r w:rsidRPr="005307A3">
        <w:t>Network access name:</w:t>
      </w:r>
      <w:r w:rsidRPr="005307A3">
        <w:tab/>
        <w:t>TestGp.rs</w:t>
      </w:r>
    </w:p>
    <w:p w14:paraId="750CAFB3" w14:textId="77777777" w:rsidR="00BF46E1" w:rsidRPr="005307A3" w:rsidRDefault="00BF46E1" w:rsidP="0041528A">
      <w:pPr>
        <w:pStyle w:val="EW"/>
      </w:pPr>
      <w:r w:rsidRPr="005307A3">
        <w:t>Text String:</w:t>
      </w:r>
      <w:r w:rsidRPr="005307A3">
        <w:tab/>
        <w:t>UserLog (User login)</w:t>
      </w:r>
    </w:p>
    <w:p w14:paraId="02BD6C14" w14:textId="77777777" w:rsidR="00BF46E1" w:rsidRPr="005307A3" w:rsidRDefault="00BF46E1" w:rsidP="0041528A">
      <w:pPr>
        <w:pStyle w:val="EW"/>
      </w:pPr>
      <w:r w:rsidRPr="005307A3">
        <w:t>Text String:</w:t>
      </w:r>
      <w:r w:rsidRPr="005307A3">
        <w:tab/>
        <w:t>UserPwd (User password)</w:t>
      </w:r>
    </w:p>
    <w:p w14:paraId="37E7ED18" w14:textId="77777777" w:rsidR="00BF46E1" w:rsidRPr="005307A3" w:rsidRDefault="00BF46E1" w:rsidP="0041528A">
      <w:pPr>
        <w:pStyle w:val="EW"/>
      </w:pPr>
      <w:r w:rsidRPr="005307A3">
        <w:t>UICC/ME interface transport level</w:t>
      </w:r>
    </w:p>
    <w:p w14:paraId="577F838B" w14:textId="77777777" w:rsidR="00BF46E1" w:rsidRPr="005307A3" w:rsidRDefault="00BF46E1" w:rsidP="0041528A">
      <w:pPr>
        <w:pStyle w:val="EW"/>
      </w:pPr>
      <w:r w:rsidRPr="005307A3">
        <w:tab/>
        <w:t>Transport format:</w:t>
      </w:r>
      <w:r w:rsidRPr="005307A3">
        <w:tab/>
        <w:t>UDP</w:t>
      </w:r>
    </w:p>
    <w:p w14:paraId="51E64376" w14:textId="77777777" w:rsidR="00BF46E1" w:rsidRPr="005307A3" w:rsidRDefault="00BF46E1" w:rsidP="0041528A">
      <w:pPr>
        <w:pStyle w:val="EW"/>
      </w:pPr>
      <w:r w:rsidRPr="005307A3">
        <w:tab/>
        <w:t>Port number:</w:t>
      </w:r>
      <w:r w:rsidRPr="005307A3">
        <w:tab/>
        <w:t>44444</w:t>
      </w:r>
    </w:p>
    <w:p w14:paraId="09B6E927" w14:textId="77777777" w:rsidR="00BF46E1" w:rsidRPr="005307A3" w:rsidRDefault="00BF46E1" w:rsidP="0041528A">
      <w:pPr>
        <w:pStyle w:val="EX"/>
      </w:pPr>
      <w:r w:rsidRPr="005307A3">
        <w:t>Data destination address</w:t>
      </w:r>
      <w:r w:rsidRPr="005307A3">
        <w:tab/>
        <w:t>01.01.01.01</w:t>
      </w:r>
    </w:p>
    <w:p w14:paraId="491B2421" w14:textId="77777777" w:rsidR="00BF46E1" w:rsidRPr="005307A3" w:rsidRDefault="00BF46E1" w:rsidP="00BF46E1">
      <w:r w:rsidRPr="005307A3">
        <w:t>Coding:</w:t>
      </w:r>
    </w:p>
    <w:p w14:paraId="3145F136"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F0456B9" w14:textId="77777777" w:rsidTr="00195D76">
        <w:trPr>
          <w:jc w:val="center"/>
        </w:trPr>
        <w:tc>
          <w:tcPr>
            <w:tcW w:w="1134" w:type="dxa"/>
            <w:tcBorders>
              <w:top w:val="single" w:sz="6" w:space="0" w:color="auto"/>
              <w:left w:val="single" w:sz="6" w:space="0" w:color="auto"/>
              <w:bottom w:val="single" w:sz="6" w:space="0" w:color="auto"/>
              <w:right w:val="single" w:sz="6" w:space="0" w:color="auto"/>
            </w:tcBorders>
          </w:tcPr>
          <w:p w14:paraId="63437BAF" w14:textId="77777777" w:rsidR="00BF46E1" w:rsidRPr="005307A3" w:rsidRDefault="00BF46E1" w:rsidP="00195D76">
            <w:pPr>
              <w:pStyle w:val="TAL"/>
            </w:pPr>
            <w:r w:rsidRPr="005307A3">
              <w:t>BER-TLV</w:t>
            </w:r>
          </w:p>
        </w:tc>
        <w:tc>
          <w:tcPr>
            <w:tcW w:w="567" w:type="dxa"/>
            <w:tcBorders>
              <w:top w:val="single" w:sz="4" w:space="0" w:color="auto"/>
              <w:left w:val="single" w:sz="6" w:space="0" w:color="auto"/>
              <w:bottom w:val="single" w:sz="4" w:space="0" w:color="auto"/>
              <w:right w:val="single" w:sz="4" w:space="0" w:color="auto"/>
            </w:tcBorders>
          </w:tcPr>
          <w:p w14:paraId="2EECC4F6"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C4CE9C8"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3DB1846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E307E9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57447C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8F2ABF5"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0BBA9D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6FCD7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2AFE5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6D1A5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984C4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3B417DD" w14:textId="77777777" w:rsidR="00BF46E1" w:rsidRPr="005307A3" w:rsidRDefault="00BF46E1" w:rsidP="00195D76">
            <w:pPr>
              <w:pStyle w:val="TAC"/>
            </w:pPr>
            <w:r w:rsidRPr="005307A3">
              <w:t>35</w:t>
            </w:r>
          </w:p>
        </w:tc>
      </w:tr>
      <w:tr w:rsidR="00BF46E1" w:rsidRPr="005307A3" w14:paraId="503C639C" w14:textId="77777777" w:rsidTr="00195D76">
        <w:trPr>
          <w:jc w:val="center"/>
        </w:trPr>
        <w:tc>
          <w:tcPr>
            <w:tcW w:w="1134" w:type="dxa"/>
            <w:tcBorders>
              <w:top w:val="single" w:sz="6" w:space="0" w:color="auto"/>
              <w:right w:val="single" w:sz="4" w:space="0" w:color="auto"/>
            </w:tcBorders>
          </w:tcPr>
          <w:p w14:paraId="247FBE1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3AC4BC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3E2E4F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766D8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54F52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A4D2DC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DE2625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0E39A25" w14:textId="77777777" w:rsidR="00BF46E1" w:rsidRPr="005307A3" w:rsidRDefault="00BF46E1" w:rsidP="00195D76">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069D3E8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975A181"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10C1BC7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68CD1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690E8B7" w14:textId="77777777" w:rsidR="00BF46E1" w:rsidRPr="005307A3" w:rsidRDefault="00BF46E1" w:rsidP="00195D76">
            <w:pPr>
              <w:pStyle w:val="TAC"/>
            </w:pPr>
            <w:r w:rsidRPr="005307A3">
              <w:t>E8</w:t>
            </w:r>
          </w:p>
        </w:tc>
      </w:tr>
      <w:tr w:rsidR="00BF46E1" w:rsidRPr="005307A3" w14:paraId="57D6D216" w14:textId="77777777" w:rsidTr="00195D76">
        <w:trPr>
          <w:jc w:val="center"/>
        </w:trPr>
        <w:tc>
          <w:tcPr>
            <w:tcW w:w="1134" w:type="dxa"/>
            <w:tcBorders>
              <w:right w:val="single" w:sz="4" w:space="0" w:color="auto"/>
            </w:tcBorders>
          </w:tcPr>
          <w:p w14:paraId="37C63B2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D90F94" w14:textId="77777777" w:rsidR="00BF46E1" w:rsidRPr="005307A3" w:rsidRDefault="00BF46E1" w:rsidP="00195D76">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04377FA1"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027F550"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7FAF63F"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1C5B63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8EC220A"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5E2AD2E"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41A857F" w14:textId="77777777" w:rsidR="00BF46E1" w:rsidRPr="005307A3" w:rsidRDefault="00BF46E1" w:rsidP="00195D76">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08800D11" w14:textId="77777777" w:rsidR="00BF46E1" w:rsidRPr="005307A3" w:rsidRDefault="00BF46E1" w:rsidP="00195D76">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3381F3E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B77D87D"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5FB903E2" w14:textId="77777777" w:rsidR="00BF46E1" w:rsidRPr="005307A3" w:rsidRDefault="00BF46E1" w:rsidP="00195D76">
            <w:pPr>
              <w:pStyle w:val="TAC"/>
            </w:pPr>
            <w:r w:rsidRPr="005307A3">
              <w:t>73</w:t>
            </w:r>
          </w:p>
        </w:tc>
      </w:tr>
      <w:tr w:rsidR="00BF46E1" w:rsidRPr="005307A3" w14:paraId="2CCDFBD1" w14:textId="77777777" w:rsidTr="00195D76">
        <w:trPr>
          <w:jc w:val="center"/>
        </w:trPr>
        <w:tc>
          <w:tcPr>
            <w:tcW w:w="1134" w:type="dxa"/>
            <w:tcBorders>
              <w:right w:val="single" w:sz="4" w:space="0" w:color="auto"/>
            </w:tcBorders>
          </w:tcPr>
          <w:p w14:paraId="67467FC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A15482"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4633B6D3"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8F98DF3"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28C78031"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088D9446"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A7DE4F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AC4F581"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410B0452" w14:textId="77777777" w:rsidR="00BF46E1" w:rsidRPr="005307A3" w:rsidRDefault="00BF46E1" w:rsidP="00195D76">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5EB188F1" w14:textId="77777777" w:rsidR="00BF46E1" w:rsidRPr="005307A3" w:rsidRDefault="00BF46E1" w:rsidP="00195D76">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5BDF6682"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246C64B7"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6D609200" w14:textId="77777777" w:rsidR="00BF46E1" w:rsidRPr="005307A3" w:rsidRDefault="00BF46E1" w:rsidP="00195D76">
            <w:pPr>
              <w:pStyle w:val="TAC"/>
            </w:pPr>
            <w:r w:rsidRPr="005307A3">
              <w:t>08</w:t>
            </w:r>
          </w:p>
        </w:tc>
      </w:tr>
      <w:tr w:rsidR="00BF46E1" w:rsidRPr="005307A3" w14:paraId="0A5C0396" w14:textId="77777777" w:rsidTr="00195D76">
        <w:trPr>
          <w:jc w:val="center"/>
        </w:trPr>
        <w:tc>
          <w:tcPr>
            <w:tcW w:w="1134" w:type="dxa"/>
            <w:tcBorders>
              <w:right w:val="single" w:sz="4" w:space="0" w:color="auto"/>
            </w:tcBorders>
          </w:tcPr>
          <w:p w14:paraId="7542577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D226892"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7C1251B9"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5D6183F"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16D146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0B4CCB9"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231EA11D" w14:textId="77777777" w:rsidR="00BF46E1" w:rsidRPr="005307A3" w:rsidRDefault="00BF46E1" w:rsidP="00195D76">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69178915"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46F2E9A2"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6FF9C11E"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5B7290D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52C369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372390" w14:textId="77777777" w:rsidR="00BF46E1" w:rsidRPr="005307A3" w:rsidRDefault="00BF46E1" w:rsidP="00195D76">
            <w:pPr>
              <w:pStyle w:val="TAC"/>
            </w:pPr>
            <w:r w:rsidRPr="005307A3">
              <w:t>AD</w:t>
            </w:r>
          </w:p>
        </w:tc>
      </w:tr>
      <w:tr w:rsidR="00BF46E1" w:rsidRPr="005307A3" w14:paraId="6B455ADF" w14:textId="77777777" w:rsidTr="00195D76">
        <w:trPr>
          <w:jc w:val="center"/>
        </w:trPr>
        <w:tc>
          <w:tcPr>
            <w:tcW w:w="1134" w:type="dxa"/>
            <w:tcBorders>
              <w:right w:val="single" w:sz="4" w:space="0" w:color="auto"/>
            </w:tcBorders>
          </w:tcPr>
          <w:p w14:paraId="070254C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F7B3479" w14:textId="77777777" w:rsidR="00BF46E1" w:rsidRPr="005307A3" w:rsidRDefault="00BF46E1" w:rsidP="00195D76">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34991286" w14:textId="77777777" w:rsidR="00BF46E1" w:rsidRPr="005307A3" w:rsidRDefault="00BF46E1" w:rsidP="00195D76">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6F686F3A"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47FE807"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9F5140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A0D64C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E0B84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0B6C2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4078D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67DEA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D5F99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D53455" w14:textId="77777777" w:rsidR="00BF46E1" w:rsidRPr="005307A3" w:rsidRDefault="00BF46E1" w:rsidP="00195D76">
            <w:pPr>
              <w:pStyle w:val="TAC"/>
            </w:pPr>
          </w:p>
        </w:tc>
      </w:tr>
    </w:tbl>
    <w:p w14:paraId="5EBC0D7B" w14:textId="77777777" w:rsidR="00BF46E1" w:rsidRPr="005307A3" w:rsidRDefault="00BF46E1" w:rsidP="00BF46E1"/>
    <w:p w14:paraId="6F5E0AD0" w14:textId="77777777" w:rsidR="00BF46E1" w:rsidRPr="005307A3" w:rsidRDefault="00BF46E1" w:rsidP="00BF46E1">
      <w:pPr>
        <w:widowControl w:val="0"/>
      </w:pPr>
      <w:r w:rsidRPr="005307A3">
        <w:t>TERMINAL RESPONSE: OPEN CHANNEL 1.1.1A</w:t>
      </w:r>
    </w:p>
    <w:p w14:paraId="05D1B352" w14:textId="77777777" w:rsidR="00BF46E1" w:rsidRPr="005307A3" w:rsidRDefault="00BF46E1" w:rsidP="00BF46E1">
      <w:r w:rsidRPr="005307A3">
        <w:t>Logically:</w:t>
      </w:r>
    </w:p>
    <w:p w14:paraId="58D8F7AD" w14:textId="77777777" w:rsidR="00BF46E1" w:rsidRPr="005307A3" w:rsidRDefault="00BF46E1" w:rsidP="0041528A">
      <w:pPr>
        <w:pStyle w:val="EW"/>
      </w:pPr>
      <w:r w:rsidRPr="005307A3">
        <w:t>Command details</w:t>
      </w:r>
    </w:p>
    <w:p w14:paraId="16A28C1B" w14:textId="77777777" w:rsidR="00BF46E1" w:rsidRPr="005307A3" w:rsidRDefault="00BF46E1" w:rsidP="0041528A">
      <w:pPr>
        <w:pStyle w:val="EW"/>
      </w:pPr>
      <w:r w:rsidRPr="005307A3">
        <w:tab/>
        <w:t>Command number:</w:t>
      </w:r>
      <w:r w:rsidRPr="005307A3">
        <w:tab/>
        <w:t>1</w:t>
      </w:r>
    </w:p>
    <w:p w14:paraId="74E59CA1" w14:textId="77777777" w:rsidR="00BF46E1" w:rsidRPr="005307A3" w:rsidRDefault="00BF46E1" w:rsidP="0041528A">
      <w:pPr>
        <w:pStyle w:val="EW"/>
      </w:pPr>
      <w:r w:rsidRPr="005307A3">
        <w:tab/>
        <w:t>Command type:</w:t>
      </w:r>
      <w:r w:rsidRPr="005307A3">
        <w:tab/>
        <w:t>OPEN CHANNEL</w:t>
      </w:r>
    </w:p>
    <w:p w14:paraId="27B6CEDE" w14:textId="77777777" w:rsidR="00BF46E1" w:rsidRPr="005307A3" w:rsidRDefault="00BF46E1" w:rsidP="0041528A">
      <w:pPr>
        <w:pStyle w:val="EW"/>
      </w:pPr>
      <w:r w:rsidRPr="005307A3">
        <w:tab/>
        <w:t>Command qualifier:</w:t>
      </w:r>
      <w:r w:rsidRPr="005307A3">
        <w:tab/>
        <w:t>immediate link establishment</w:t>
      </w:r>
    </w:p>
    <w:p w14:paraId="2B2AD039" w14:textId="77777777" w:rsidR="00BF46E1" w:rsidRPr="005307A3" w:rsidRDefault="00BF46E1" w:rsidP="0041528A">
      <w:pPr>
        <w:pStyle w:val="EW"/>
      </w:pPr>
      <w:r w:rsidRPr="005307A3">
        <w:t>Device identities</w:t>
      </w:r>
    </w:p>
    <w:p w14:paraId="2482EFAD" w14:textId="77777777" w:rsidR="00BF46E1" w:rsidRPr="005307A3" w:rsidRDefault="00BF46E1" w:rsidP="0041528A">
      <w:pPr>
        <w:pStyle w:val="EW"/>
      </w:pPr>
      <w:r w:rsidRPr="005307A3">
        <w:tab/>
        <w:t>Source device:</w:t>
      </w:r>
      <w:r w:rsidRPr="005307A3">
        <w:tab/>
        <w:t>ME</w:t>
      </w:r>
    </w:p>
    <w:p w14:paraId="4E3198F0" w14:textId="77777777" w:rsidR="00BF46E1" w:rsidRPr="005307A3" w:rsidRDefault="00BF46E1" w:rsidP="0041528A">
      <w:pPr>
        <w:pStyle w:val="EW"/>
      </w:pPr>
      <w:r w:rsidRPr="005307A3">
        <w:tab/>
        <w:t>Destination device:</w:t>
      </w:r>
      <w:r w:rsidRPr="005307A3">
        <w:tab/>
        <w:t>UICC</w:t>
      </w:r>
    </w:p>
    <w:p w14:paraId="5FC507E7" w14:textId="77777777" w:rsidR="00BF46E1" w:rsidRPr="005307A3" w:rsidRDefault="00BF46E1" w:rsidP="0041528A">
      <w:pPr>
        <w:pStyle w:val="EW"/>
      </w:pPr>
      <w:r w:rsidRPr="005307A3">
        <w:t>Result</w:t>
      </w:r>
    </w:p>
    <w:p w14:paraId="24CD0528" w14:textId="77777777" w:rsidR="00BF46E1" w:rsidRPr="005307A3" w:rsidRDefault="00BF46E1" w:rsidP="0041528A">
      <w:pPr>
        <w:pStyle w:val="EW"/>
      </w:pPr>
      <w:r w:rsidRPr="005307A3">
        <w:tab/>
        <w:t>General Result:</w:t>
      </w:r>
      <w:r w:rsidRPr="005307A3">
        <w:tab/>
        <w:t>Command performed successfully</w:t>
      </w:r>
    </w:p>
    <w:p w14:paraId="684B9A02" w14:textId="77777777" w:rsidR="00BF46E1" w:rsidRPr="005307A3" w:rsidRDefault="00BF46E1" w:rsidP="0041528A">
      <w:pPr>
        <w:pStyle w:val="EW"/>
      </w:pPr>
      <w:r w:rsidRPr="005307A3">
        <w:t>Channel status</w:t>
      </w:r>
      <w:r w:rsidRPr="005307A3">
        <w:tab/>
        <w:t>Channel identifier 1 and link established or PDP context activated</w:t>
      </w:r>
    </w:p>
    <w:p w14:paraId="37602DB2" w14:textId="77777777" w:rsidR="00BF46E1" w:rsidRPr="005307A3" w:rsidRDefault="00BF46E1" w:rsidP="0041528A">
      <w:pPr>
        <w:pStyle w:val="EW"/>
      </w:pPr>
      <w:r w:rsidRPr="005307A3">
        <w:t>Bearer description</w:t>
      </w:r>
    </w:p>
    <w:p w14:paraId="7FC5DFE0" w14:textId="77777777" w:rsidR="00BF46E1" w:rsidRPr="005307A3" w:rsidRDefault="00BF46E1" w:rsidP="0041528A">
      <w:pPr>
        <w:pStyle w:val="EW"/>
      </w:pPr>
      <w:r w:rsidRPr="005307A3">
        <w:tab/>
        <w:t>Bearer type:</w:t>
      </w:r>
      <w:r w:rsidRPr="005307A3">
        <w:tab/>
        <w:t>GPRS</w:t>
      </w:r>
    </w:p>
    <w:p w14:paraId="652A88E3" w14:textId="77777777" w:rsidR="00BF46E1" w:rsidRPr="005307A3" w:rsidRDefault="00BF46E1" w:rsidP="0041528A">
      <w:pPr>
        <w:pStyle w:val="EW"/>
      </w:pPr>
      <w:r w:rsidRPr="005307A3">
        <w:tab/>
        <w:t>Bearer parameter:</w:t>
      </w:r>
      <w:r w:rsidRPr="005307A3">
        <w:tab/>
      </w:r>
    </w:p>
    <w:p w14:paraId="2BD257B0" w14:textId="77777777" w:rsidR="00BF46E1" w:rsidRPr="005307A3" w:rsidRDefault="00BF46E1" w:rsidP="0041528A">
      <w:pPr>
        <w:pStyle w:val="EW"/>
      </w:pPr>
      <w:r w:rsidRPr="005307A3">
        <w:tab/>
        <w:t>Precedence Class:</w:t>
      </w:r>
      <w:r w:rsidRPr="005307A3">
        <w:tab/>
        <w:t>03</w:t>
      </w:r>
    </w:p>
    <w:p w14:paraId="3F7AD201" w14:textId="77777777" w:rsidR="00BF46E1" w:rsidRPr="005307A3" w:rsidRDefault="00BF46E1" w:rsidP="0041528A">
      <w:pPr>
        <w:pStyle w:val="EW"/>
      </w:pPr>
      <w:r w:rsidRPr="005307A3">
        <w:tab/>
        <w:t>Delay Class:</w:t>
      </w:r>
      <w:r w:rsidRPr="005307A3">
        <w:tab/>
        <w:t>04</w:t>
      </w:r>
    </w:p>
    <w:p w14:paraId="65D74CBF" w14:textId="77777777" w:rsidR="00BF46E1" w:rsidRPr="005307A3" w:rsidRDefault="00BF46E1" w:rsidP="0041528A">
      <w:pPr>
        <w:pStyle w:val="EW"/>
      </w:pPr>
      <w:r w:rsidRPr="005307A3">
        <w:tab/>
        <w:t>Reliability Class:</w:t>
      </w:r>
      <w:r w:rsidRPr="005307A3">
        <w:tab/>
        <w:t>03</w:t>
      </w:r>
    </w:p>
    <w:p w14:paraId="0FA83A2B" w14:textId="77777777" w:rsidR="00BF46E1" w:rsidRPr="005307A3" w:rsidRDefault="00BF46E1" w:rsidP="0041528A">
      <w:pPr>
        <w:pStyle w:val="EW"/>
      </w:pPr>
      <w:r w:rsidRPr="005307A3">
        <w:tab/>
        <w:t>Peak throughput class:</w:t>
      </w:r>
      <w:r w:rsidRPr="005307A3">
        <w:tab/>
        <w:t>04</w:t>
      </w:r>
    </w:p>
    <w:p w14:paraId="43CC43FC" w14:textId="77777777" w:rsidR="00BF46E1" w:rsidRPr="005307A3" w:rsidRDefault="00BF46E1" w:rsidP="0041528A">
      <w:pPr>
        <w:pStyle w:val="EW"/>
      </w:pPr>
      <w:r w:rsidRPr="005307A3">
        <w:tab/>
        <w:t>Mean throughput class:</w:t>
      </w:r>
      <w:r w:rsidRPr="005307A3">
        <w:tab/>
        <w:t>31</w:t>
      </w:r>
    </w:p>
    <w:p w14:paraId="0E58F583" w14:textId="77777777" w:rsidR="00BF46E1" w:rsidRPr="005307A3" w:rsidRDefault="00BF46E1" w:rsidP="0041528A">
      <w:pPr>
        <w:pStyle w:val="EW"/>
      </w:pPr>
      <w:r w:rsidRPr="005307A3">
        <w:tab/>
        <w:t>Packet data protocol:</w:t>
      </w:r>
      <w:r w:rsidRPr="005307A3">
        <w:tab/>
        <w:t>02 (IP)</w:t>
      </w:r>
    </w:p>
    <w:p w14:paraId="05CF69B3" w14:textId="77777777" w:rsidR="00BF46E1" w:rsidRPr="005307A3" w:rsidRDefault="00BF46E1" w:rsidP="0041528A">
      <w:pPr>
        <w:pStyle w:val="EW"/>
      </w:pPr>
      <w:r w:rsidRPr="005307A3">
        <w:t>Buffer</w:t>
      </w:r>
    </w:p>
    <w:p w14:paraId="0116B9F8" w14:textId="77777777" w:rsidR="00BF46E1" w:rsidRPr="005307A3" w:rsidRDefault="00BF46E1" w:rsidP="0041528A">
      <w:pPr>
        <w:pStyle w:val="EX"/>
      </w:pPr>
      <w:r w:rsidRPr="005307A3">
        <w:tab/>
        <w:t>Buffer size:</w:t>
      </w:r>
      <w:r w:rsidRPr="005307A3">
        <w:tab/>
        <w:t>1000</w:t>
      </w:r>
    </w:p>
    <w:p w14:paraId="5FE90C93" w14:textId="77777777" w:rsidR="00BF46E1" w:rsidRPr="005307A3" w:rsidRDefault="00BF46E1" w:rsidP="00BF46E1">
      <w:r w:rsidRPr="005307A3">
        <w:t>Coding:</w:t>
      </w:r>
    </w:p>
    <w:p w14:paraId="0A94471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1CFD3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76DFB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C71647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2731B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BAB449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746D5D"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1946E5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658D1A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86EA37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781085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C2A70E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39888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137C1F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190489" w14:textId="77777777" w:rsidR="00BF46E1" w:rsidRPr="005307A3" w:rsidRDefault="00BF46E1" w:rsidP="00195D76">
            <w:pPr>
              <w:pStyle w:val="TAC"/>
            </w:pPr>
            <w:r w:rsidRPr="005307A3">
              <w:t>00</w:t>
            </w:r>
          </w:p>
        </w:tc>
      </w:tr>
      <w:tr w:rsidR="00BF46E1" w:rsidRPr="005307A3" w14:paraId="45293F6D" w14:textId="77777777" w:rsidTr="00195D76">
        <w:trPr>
          <w:jc w:val="center"/>
        </w:trPr>
        <w:tc>
          <w:tcPr>
            <w:tcW w:w="1134" w:type="dxa"/>
            <w:tcBorders>
              <w:top w:val="single" w:sz="4" w:space="0" w:color="auto"/>
              <w:right w:val="single" w:sz="4" w:space="0" w:color="auto"/>
            </w:tcBorders>
          </w:tcPr>
          <w:p w14:paraId="0CF216F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67DB6C"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315981F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1DBE8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C7BF50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A74A028"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2730ED6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B11791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5E4E6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4F38FD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EE2796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157809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4EDE2F9" w14:textId="77777777" w:rsidR="00BF46E1" w:rsidRPr="005307A3" w:rsidRDefault="00BF46E1" w:rsidP="00195D76">
            <w:pPr>
              <w:pStyle w:val="TAC"/>
            </w:pPr>
            <w:r w:rsidRPr="005307A3">
              <w:t>1F</w:t>
            </w:r>
          </w:p>
        </w:tc>
      </w:tr>
      <w:tr w:rsidR="00BF46E1" w:rsidRPr="005307A3" w14:paraId="1CECC4A7" w14:textId="77777777" w:rsidTr="00195D76">
        <w:trPr>
          <w:jc w:val="center"/>
        </w:trPr>
        <w:tc>
          <w:tcPr>
            <w:tcW w:w="1134" w:type="dxa"/>
            <w:tcBorders>
              <w:right w:val="single" w:sz="4" w:space="0" w:color="auto"/>
            </w:tcBorders>
          </w:tcPr>
          <w:p w14:paraId="5A7311B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7A65A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9A93E7"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5228F5C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69029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F95695F" w14:textId="77777777" w:rsidR="00BF46E1" w:rsidRPr="005307A3" w:rsidRDefault="00BF46E1" w:rsidP="00195D76">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61F8276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0D1F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88919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475E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FE312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B139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091EBA" w14:textId="77777777" w:rsidR="00BF46E1" w:rsidRPr="005307A3" w:rsidRDefault="00BF46E1" w:rsidP="00195D76">
            <w:pPr>
              <w:pStyle w:val="TAC"/>
            </w:pPr>
          </w:p>
        </w:tc>
      </w:tr>
    </w:tbl>
    <w:p w14:paraId="4240F08B" w14:textId="77777777" w:rsidR="00BF46E1" w:rsidRPr="005307A3" w:rsidRDefault="00BF46E1" w:rsidP="00BF46E1"/>
    <w:p w14:paraId="5058CEF9" w14:textId="77777777" w:rsidR="00BF46E1" w:rsidRPr="005307A3" w:rsidRDefault="00BF46E1" w:rsidP="00BF46E1">
      <w:pPr>
        <w:widowControl w:val="0"/>
      </w:pPr>
      <w:r w:rsidRPr="005307A3">
        <w:t>TERMINAL RESPONSE: OPEN CHANNEL 1.1.1B</w:t>
      </w:r>
    </w:p>
    <w:p w14:paraId="7A09156C" w14:textId="77777777" w:rsidR="00BF46E1" w:rsidRPr="005307A3" w:rsidRDefault="00BF46E1" w:rsidP="00BF46E1">
      <w:r w:rsidRPr="005307A3">
        <w:t>Logically:</w:t>
      </w:r>
    </w:p>
    <w:p w14:paraId="4987D0D0" w14:textId="77777777" w:rsidR="00BF46E1" w:rsidRPr="005307A3" w:rsidRDefault="00BF46E1" w:rsidP="0041528A">
      <w:pPr>
        <w:pStyle w:val="EW"/>
      </w:pPr>
      <w:r w:rsidRPr="005307A3">
        <w:t>Command details</w:t>
      </w:r>
    </w:p>
    <w:p w14:paraId="7A6289B6" w14:textId="77777777" w:rsidR="00BF46E1" w:rsidRPr="005307A3" w:rsidRDefault="00BF46E1" w:rsidP="0041528A">
      <w:pPr>
        <w:pStyle w:val="EW"/>
      </w:pPr>
      <w:r w:rsidRPr="005307A3">
        <w:tab/>
        <w:t>Command number:</w:t>
      </w:r>
      <w:r w:rsidRPr="005307A3">
        <w:tab/>
        <w:t>1</w:t>
      </w:r>
    </w:p>
    <w:p w14:paraId="3149F644" w14:textId="77777777" w:rsidR="00BF46E1" w:rsidRPr="005307A3" w:rsidRDefault="00BF46E1" w:rsidP="0041528A">
      <w:pPr>
        <w:pStyle w:val="EW"/>
      </w:pPr>
      <w:r w:rsidRPr="005307A3">
        <w:tab/>
        <w:t>Command type:</w:t>
      </w:r>
      <w:r w:rsidRPr="005307A3">
        <w:tab/>
        <w:t>OPEN CHANNEL</w:t>
      </w:r>
    </w:p>
    <w:p w14:paraId="7D795EF3" w14:textId="77777777" w:rsidR="00BF46E1" w:rsidRPr="005307A3" w:rsidRDefault="00BF46E1" w:rsidP="0041528A">
      <w:pPr>
        <w:pStyle w:val="EW"/>
      </w:pPr>
      <w:r w:rsidRPr="005307A3">
        <w:tab/>
        <w:t>Command qualifier:</w:t>
      </w:r>
      <w:r w:rsidRPr="005307A3">
        <w:tab/>
        <w:t>immediate link establishment</w:t>
      </w:r>
    </w:p>
    <w:p w14:paraId="343C7EB9" w14:textId="77777777" w:rsidR="00BF46E1" w:rsidRPr="005307A3" w:rsidRDefault="00BF46E1" w:rsidP="0041528A">
      <w:pPr>
        <w:pStyle w:val="EW"/>
      </w:pPr>
      <w:r w:rsidRPr="005307A3">
        <w:t>Device identities</w:t>
      </w:r>
    </w:p>
    <w:p w14:paraId="0FD64F29" w14:textId="77777777" w:rsidR="00BF46E1" w:rsidRPr="005307A3" w:rsidRDefault="00BF46E1" w:rsidP="0041528A">
      <w:pPr>
        <w:pStyle w:val="EW"/>
      </w:pPr>
      <w:r w:rsidRPr="005307A3">
        <w:tab/>
        <w:t>Source device:</w:t>
      </w:r>
      <w:r w:rsidRPr="005307A3">
        <w:tab/>
        <w:t>ME</w:t>
      </w:r>
    </w:p>
    <w:p w14:paraId="2BA7841B" w14:textId="77777777" w:rsidR="00BF46E1" w:rsidRPr="005307A3" w:rsidRDefault="00BF46E1" w:rsidP="0041528A">
      <w:pPr>
        <w:pStyle w:val="EW"/>
      </w:pPr>
      <w:r w:rsidRPr="005307A3">
        <w:tab/>
        <w:t>Destination device:</w:t>
      </w:r>
      <w:r w:rsidRPr="005307A3">
        <w:tab/>
        <w:t>UICC</w:t>
      </w:r>
    </w:p>
    <w:p w14:paraId="5483B9BA" w14:textId="77777777" w:rsidR="00BF46E1" w:rsidRPr="005307A3" w:rsidRDefault="00BF46E1" w:rsidP="0041528A">
      <w:pPr>
        <w:pStyle w:val="EW"/>
      </w:pPr>
      <w:r w:rsidRPr="005307A3">
        <w:lastRenderedPageBreak/>
        <w:t>Result</w:t>
      </w:r>
    </w:p>
    <w:p w14:paraId="5C78FE11" w14:textId="77777777" w:rsidR="00BF46E1" w:rsidRPr="005307A3" w:rsidRDefault="00BF46E1" w:rsidP="0041528A">
      <w:pPr>
        <w:pStyle w:val="EW"/>
      </w:pPr>
      <w:r w:rsidRPr="005307A3">
        <w:tab/>
        <w:t>General Result:</w:t>
      </w:r>
      <w:r w:rsidRPr="005307A3">
        <w:tab/>
        <w:t>Command performed successfully</w:t>
      </w:r>
    </w:p>
    <w:p w14:paraId="28B7C8CA" w14:textId="77777777" w:rsidR="00BF46E1" w:rsidRPr="005307A3" w:rsidRDefault="00BF46E1" w:rsidP="0041528A">
      <w:pPr>
        <w:pStyle w:val="EW"/>
      </w:pPr>
      <w:r w:rsidRPr="005307A3">
        <w:t>Channel status</w:t>
      </w:r>
      <w:r w:rsidRPr="005307A3">
        <w:tab/>
        <w:t>Channel identifier 1 and link established or PDP context activated</w:t>
      </w:r>
    </w:p>
    <w:p w14:paraId="2D9EB577" w14:textId="77777777" w:rsidR="00BF46E1" w:rsidRPr="005307A3" w:rsidRDefault="00BF46E1" w:rsidP="0041528A">
      <w:pPr>
        <w:pStyle w:val="EW"/>
      </w:pPr>
      <w:r w:rsidRPr="005307A3">
        <w:t>Bearer description</w:t>
      </w:r>
    </w:p>
    <w:p w14:paraId="3CA46608" w14:textId="77777777" w:rsidR="00BF46E1" w:rsidRPr="005307A3" w:rsidRDefault="00BF46E1" w:rsidP="0041528A">
      <w:pPr>
        <w:pStyle w:val="EW"/>
      </w:pPr>
      <w:r w:rsidRPr="005307A3">
        <w:tab/>
        <w:t>Bearer type:</w:t>
      </w:r>
      <w:r w:rsidRPr="005307A3">
        <w:tab/>
        <w:t>GPRS</w:t>
      </w:r>
    </w:p>
    <w:p w14:paraId="09EB058B" w14:textId="77777777" w:rsidR="00BF46E1" w:rsidRPr="005307A3" w:rsidRDefault="00BF46E1" w:rsidP="0041528A">
      <w:pPr>
        <w:pStyle w:val="EW"/>
      </w:pPr>
      <w:r w:rsidRPr="005307A3">
        <w:tab/>
        <w:t>Bearer parameter:</w:t>
      </w:r>
      <w:r w:rsidRPr="005307A3">
        <w:tab/>
      </w:r>
    </w:p>
    <w:p w14:paraId="184067A9" w14:textId="77777777" w:rsidR="00BF46E1" w:rsidRPr="005307A3" w:rsidRDefault="00BF46E1" w:rsidP="0041528A">
      <w:pPr>
        <w:pStyle w:val="EW"/>
      </w:pPr>
      <w:r w:rsidRPr="005307A3">
        <w:tab/>
        <w:t>Precedence Class:</w:t>
      </w:r>
      <w:r w:rsidRPr="005307A3">
        <w:tab/>
        <w:t>00</w:t>
      </w:r>
    </w:p>
    <w:p w14:paraId="79D580C7" w14:textId="77777777" w:rsidR="00BF46E1" w:rsidRPr="005307A3" w:rsidRDefault="00BF46E1" w:rsidP="0041528A">
      <w:pPr>
        <w:pStyle w:val="EW"/>
      </w:pPr>
      <w:r w:rsidRPr="005307A3">
        <w:tab/>
        <w:t>Delay Class:</w:t>
      </w:r>
      <w:r w:rsidRPr="005307A3">
        <w:tab/>
        <w:t>04</w:t>
      </w:r>
    </w:p>
    <w:p w14:paraId="0EBA4FF3" w14:textId="77777777" w:rsidR="00BF46E1" w:rsidRPr="005307A3" w:rsidRDefault="00BF46E1" w:rsidP="0041528A">
      <w:pPr>
        <w:pStyle w:val="EW"/>
      </w:pPr>
      <w:r w:rsidRPr="005307A3">
        <w:tab/>
        <w:t>Reliability Class:</w:t>
      </w:r>
      <w:r w:rsidRPr="005307A3">
        <w:tab/>
        <w:t>03</w:t>
      </w:r>
    </w:p>
    <w:p w14:paraId="1C99E848" w14:textId="77777777" w:rsidR="00BF46E1" w:rsidRPr="005307A3" w:rsidRDefault="00BF46E1" w:rsidP="0041528A">
      <w:pPr>
        <w:pStyle w:val="EW"/>
      </w:pPr>
      <w:r w:rsidRPr="005307A3">
        <w:tab/>
        <w:t>Peak throughput class:</w:t>
      </w:r>
      <w:r w:rsidRPr="005307A3">
        <w:tab/>
        <w:t>04</w:t>
      </w:r>
    </w:p>
    <w:p w14:paraId="5770E52D" w14:textId="77777777" w:rsidR="00BF46E1" w:rsidRPr="005307A3" w:rsidRDefault="00BF46E1" w:rsidP="0041528A">
      <w:pPr>
        <w:pStyle w:val="EW"/>
      </w:pPr>
      <w:r w:rsidRPr="005307A3">
        <w:tab/>
        <w:t>Mean throughput class:</w:t>
      </w:r>
      <w:r w:rsidRPr="005307A3">
        <w:tab/>
        <w:t>31</w:t>
      </w:r>
    </w:p>
    <w:p w14:paraId="2114D314" w14:textId="77777777" w:rsidR="00BF46E1" w:rsidRPr="005307A3" w:rsidRDefault="00BF46E1" w:rsidP="0041528A">
      <w:pPr>
        <w:pStyle w:val="EW"/>
      </w:pPr>
      <w:r w:rsidRPr="005307A3">
        <w:tab/>
        <w:t>Packet data protocol:</w:t>
      </w:r>
      <w:r w:rsidRPr="005307A3">
        <w:tab/>
        <w:t>02 (IP)</w:t>
      </w:r>
    </w:p>
    <w:p w14:paraId="36F2770A" w14:textId="77777777" w:rsidR="00BF46E1" w:rsidRPr="005307A3" w:rsidRDefault="00BF46E1" w:rsidP="0041528A">
      <w:pPr>
        <w:pStyle w:val="EW"/>
      </w:pPr>
      <w:r w:rsidRPr="005307A3">
        <w:t>Buffer</w:t>
      </w:r>
    </w:p>
    <w:p w14:paraId="0ECD8D22" w14:textId="77777777" w:rsidR="00BF46E1" w:rsidRPr="005307A3" w:rsidRDefault="00BF46E1" w:rsidP="0041528A">
      <w:pPr>
        <w:pStyle w:val="EX"/>
      </w:pPr>
      <w:r w:rsidRPr="005307A3">
        <w:tab/>
        <w:t>Buffer size:</w:t>
      </w:r>
      <w:r w:rsidRPr="005307A3">
        <w:tab/>
        <w:t>1000</w:t>
      </w:r>
    </w:p>
    <w:p w14:paraId="7EAC044D" w14:textId="77777777" w:rsidR="00BF46E1" w:rsidRPr="005307A3" w:rsidRDefault="00BF46E1" w:rsidP="00BF46E1">
      <w:r w:rsidRPr="005307A3">
        <w:t>Coding:</w:t>
      </w:r>
    </w:p>
    <w:p w14:paraId="282DEB9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D3C70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B3F62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F7A23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16121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AC0992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BF573C"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C82873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68B255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323A5D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9ED86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E13F2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5401060"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5C1085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6971B9" w14:textId="77777777" w:rsidR="00BF46E1" w:rsidRPr="005307A3" w:rsidRDefault="00BF46E1" w:rsidP="00195D76">
            <w:pPr>
              <w:pStyle w:val="TAC"/>
            </w:pPr>
            <w:r w:rsidRPr="005307A3">
              <w:t>00</w:t>
            </w:r>
          </w:p>
        </w:tc>
      </w:tr>
      <w:tr w:rsidR="00BF46E1" w:rsidRPr="005307A3" w14:paraId="37C7A662" w14:textId="77777777" w:rsidTr="00195D76">
        <w:trPr>
          <w:jc w:val="center"/>
        </w:trPr>
        <w:tc>
          <w:tcPr>
            <w:tcW w:w="1134" w:type="dxa"/>
            <w:tcBorders>
              <w:top w:val="single" w:sz="4" w:space="0" w:color="auto"/>
              <w:right w:val="single" w:sz="4" w:space="0" w:color="auto"/>
            </w:tcBorders>
          </w:tcPr>
          <w:p w14:paraId="02C78F4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CF4EF6"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7814FC7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8278FC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C3475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E93C497"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5E9D0B6"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5F8C51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3ADB73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5A3A6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27F6C9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D74C6E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4003A41" w14:textId="77777777" w:rsidR="00BF46E1" w:rsidRPr="005307A3" w:rsidRDefault="00BF46E1" w:rsidP="00195D76">
            <w:pPr>
              <w:pStyle w:val="TAC"/>
            </w:pPr>
            <w:r w:rsidRPr="005307A3">
              <w:t>1F</w:t>
            </w:r>
          </w:p>
        </w:tc>
      </w:tr>
      <w:tr w:rsidR="00BF46E1" w:rsidRPr="005307A3" w14:paraId="32F81138" w14:textId="77777777" w:rsidTr="00195D76">
        <w:trPr>
          <w:jc w:val="center"/>
        </w:trPr>
        <w:tc>
          <w:tcPr>
            <w:tcW w:w="1134" w:type="dxa"/>
            <w:tcBorders>
              <w:right w:val="single" w:sz="4" w:space="0" w:color="auto"/>
            </w:tcBorders>
          </w:tcPr>
          <w:p w14:paraId="0146BE1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F8477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D9528D"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3840DF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D58A6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2BFC65" w14:textId="77777777" w:rsidR="00BF46E1" w:rsidRPr="005307A3" w:rsidRDefault="00BF46E1" w:rsidP="00195D76">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447E7A2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20B3E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A2BC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2BFF5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EEF6E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820CF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379FBE" w14:textId="77777777" w:rsidR="00BF46E1" w:rsidRPr="005307A3" w:rsidRDefault="00BF46E1" w:rsidP="00195D76">
            <w:pPr>
              <w:pStyle w:val="TAC"/>
            </w:pPr>
          </w:p>
        </w:tc>
      </w:tr>
    </w:tbl>
    <w:p w14:paraId="71B958F9" w14:textId="77777777" w:rsidR="00BF46E1" w:rsidRPr="005307A3" w:rsidRDefault="00BF46E1" w:rsidP="00BF46E1"/>
    <w:p w14:paraId="6E973B2B" w14:textId="77777777" w:rsidR="00BF46E1" w:rsidRPr="005307A3" w:rsidRDefault="00BF46E1" w:rsidP="00BF46E1">
      <w:r w:rsidRPr="005307A3">
        <w:t>PROACTIVE COMMAND: SEND DATA 1.1.1</w:t>
      </w:r>
    </w:p>
    <w:p w14:paraId="3AC5E46C" w14:textId="77777777" w:rsidR="00BF46E1" w:rsidRPr="005307A3" w:rsidRDefault="00BF46E1" w:rsidP="00BF46E1">
      <w:r w:rsidRPr="005307A3">
        <w:t>Logically:</w:t>
      </w:r>
    </w:p>
    <w:p w14:paraId="54D8CA31" w14:textId="77777777" w:rsidR="00BF46E1" w:rsidRPr="005307A3" w:rsidRDefault="00BF46E1" w:rsidP="0041528A">
      <w:pPr>
        <w:pStyle w:val="EW"/>
      </w:pPr>
      <w:r w:rsidRPr="005307A3">
        <w:t>Command details</w:t>
      </w:r>
    </w:p>
    <w:p w14:paraId="1BD1942B" w14:textId="77777777" w:rsidR="00BF46E1" w:rsidRPr="005307A3" w:rsidRDefault="00BF46E1" w:rsidP="0041528A">
      <w:pPr>
        <w:pStyle w:val="EW"/>
      </w:pPr>
      <w:r w:rsidRPr="005307A3">
        <w:tab/>
        <w:t>Command number:</w:t>
      </w:r>
      <w:r w:rsidRPr="005307A3">
        <w:tab/>
        <w:t>1</w:t>
      </w:r>
    </w:p>
    <w:p w14:paraId="522DEB58" w14:textId="77777777" w:rsidR="00BF46E1" w:rsidRPr="005307A3" w:rsidRDefault="00BF46E1" w:rsidP="0041528A">
      <w:pPr>
        <w:pStyle w:val="EW"/>
      </w:pPr>
      <w:r w:rsidRPr="005307A3">
        <w:tab/>
        <w:t>Command type:</w:t>
      </w:r>
      <w:r w:rsidRPr="005307A3">
        <w:tab/>
        <w:t>SEND DATA</w:t>
      </w:r>
    </w:p>
    <w:p w14:paraId="46AA71E0" w14:textId="77777777" w:rsidR="00BF46E1" w:rsidRPr="005307A3" w:rsidRDefault="00BF46E1" w:rsidP="0041528A">
      <w:pPr>
        <w:pStyle w:val="EW"/>
      </w:pPr>
      <w:r w:rsidRPr="005307A3">
        <w:tab/>
        <w:t>Command qualifier:</w:t>
      </w:r>
      <w:r w:rsidRPr="005307A3">
        <w:tab/>
        <w:t>Send Immediately</w:t>
      </w:r>
    </w:p>
    <w:p w14:paraId="13DF6F3A" w14:textId="77777777" w:rsidR="00BF46E1" w:rsidRPr="005307A3" w:rsidRDefault="00BF46E1" w:rsidP="0041528A">
      <w:pPr>
        <w:pStyle w:val="EW"/>
      </w:pPr>
      <w:r w:rsidRPr="005307A3">
        <w:t>Device identities</w:t>
      </w:r>
    </w:p>
    <w:p w14:paraId="7DBAB72B" w14:textId="77777777" w:rsidR="00BF46E1" w:rsidRPr="005307A3" w:rsidRDefault="00BF46E1" w:rsidP="0041528A">
      <w:pPr>
        <w:pStyle w:val="EW"/>
      </w:pPr>
      <w:r w:rsidRPr="005307A3">
        <w:tab/>
        <w:t>Source device:</w:t>
      </w:r>
      <w:r w:rsidRPr="005307A3">
        <w:tab/>
        <w:t>UICC</w:t>
      </w:r>
    </w:p>
    <w:p w14:paraId="7F11E82D" w14:textId="77777777" w:rsidR="00BF46E1" w:rsidRPr="005307A3" w:rsidRDefault="00BF46E1" w:rsidP="0041528A">
      <w:pPr>
        <w:pStyle w:val="EW"/>
      </w:pPr>
      <w:r w:rsidRPr="005307A3">
        <w:tab/>
        <w:t>Destination device:</w:t>
      </w:r>
      <w:r w:rsidRPr="005307A3">
        <w:tab/>
        <w:t>Channel 1</w:t>
      </w:r>
    </w:p>
    <w:p w14:paraId="6D04F46A" w14:textId="77777777" w:rsidR="00BF46E1" w:rsidRPr="005307A3" w:rsidRDefault="00BF46E1" w:rsidP="0041528A">
      <w:pPr>
        <w:pStyle w:val="EW"/>
      </w:pPr>
      <w:r w:rsidRPr="005307A3">
        <w:t>Channel Data</w:t>
      </w:r>
    </w:p>
    <w:p w14:paraId="72218043" w14:textId="77777777" w:rsidR="00BF46E1" w:rsidRPr="005307A3" w:rsidRDefault="00BF46E1" w:rsidP="0041528A">
      <w:pPr>
        <w:pStyle w:val="EX"/>
      </w:pPr>
      <w:r w:rsidRPr="005307A3">
        <w:tab/>
        <w:t>Channel Data:</w:t>
      </w:r>
      <w:r w:rsidRPr="005307A3">
        <w:tab/>
        <w:t>00 01 .. 07 (8 Bytes of data)</w:t>
      </w:r>
    </w:p>
    <w:p w14:paraId="0A4290FD" w14:textId="77777777" w:rsidR="00BF46E1" w:rsidRPr="005307A3" w:rsidRDefault="00BF46E1" w:rsidP="00BF46E1">
      <w:r w:rsidRPr="005307A3">
        <w:t>Coding:</w:t>
      </w:r>
    </w:p>
    <w:p w14:paraId="36C0FD1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01387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4BB657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430E3A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29A011E" w14:textId="77777777" w:rsidR="00BF46E1" w:rsidRPr="005307A3" w:rsidRDefault="00BF46E1" w:rsidP="00195D76">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09299D0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79500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4FF475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610D6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64B196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19819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F8D86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7D07D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A368C0"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DF661D1" w14:textId="77777777" w:rsidR="00BF46E1" w:rsidRPr="005307A3" w:rsidRDefault="00BF46E1" w:rsidP="00195D76">
            <w:pPr>
              <w:pStyle w:val="TAC"/>
            </w:pPr>
            <w:r w:rsidRPr="005307A3">
              <w:t>B6</w:t>
            </w:r>
          </w:p>
        </w:tc>
      </w:tr>
      <w:tr w:rsidR="00BF46E1" w:rsidRPr="005307A3" w14:paraId="34257816" w14:textId="77777777" w:rsidTr="00195D76">
        <w:trPr>
          <w:jc w:val="center"/>
        </w:trPr>
        <w:tc>
          <w:tcPr>
            <w:tcW w:w="1134" w:type="dxa"/>
            <w:tcBorders>
              <w:top w:val="single" w:sz="4" w:space="0" w:color="auto"/>
              <w:right w:val="single" w:sz="4" w:space="0" w:color="auto"/>
            </w:tcBorders>
          </w:tcPr>
          <w:p w14:paraId="284183E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6EF9CE" w14:textId="77777777" w:rsidR="00BF46E1" w:rsidRPr="005307A3" w:rsidRDefault="00BF46E1" w:rsidP="00195D76">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60724474" w14:textId="77777777" w:rsidR="00BF46E1" w:rsidRPr="005307A3" w:rsidRDefault="00BF46E1" w:rsidP="00195D76">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1AB8F04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E6C15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693EF8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458445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9419517"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4018013"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89B4853"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8324F7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1ECA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4DE3B5" w14:textId="77777777" w:rsidR="00BF46E1" w:rsidRPr="005307A3" w:rsidRDefault="00BF46E1" w:rsidP="00195D76">
            <w:pPr>
              <w:pStyle w:val="TAC"/>
            </w:pPr>
          </w:p>
        </w:tc>
      </w:tr>
    </w:tbl>
    <w:p w14:paraId="1C7CBBF6" w14:textId="77777777" w:rsidR="00BF46E1" w:rsidRPr="005307A3" w:rsidRDefault="00BF46E1" w:rsidP="00BF46E1"/>
    <w:p w14:paraId="78438948" w14:textId="77777777" w:rsidR="00BF46E1" w:rsidRPr="005307A3" w:rsidRDefault="00BF46E1" w:rsidP="00BF46E1">
      <w:r w:rsidRPr="005307A3">
        <w:t>TERMINAL RESPONSE: SEND DATA 1.1.1</w:t>
      </w:r>
    </w:p>
    <w:p w14:paraId="51F682D8" w14:textId="77777777" w:rsidR="00BF46E1" w:rsidRPr="005307A3" w:rsidRDefault="00BF46E1" w:rsidP="00BF46E1">
      <w:r w:rsidRPr="005307A3">
        <w:t>Logically:</w:t>
      </w:r>
    </w:p>
    <w:p w14:paraId="790683B0" w14:textId="77777777" w:rsidR="00BF46E1" w:rsidRPr="005307A3" w:rsidRDefault="00BF46E1" w:rsidP="0041528A">
      <w:pPr>
        <w:pStyle w:val="EW"/>
      </w:pPr>
      <w:r w:rsidRPr="005307A3">
        <w:t>Command details</w:t>
      </w:r>
    </w:p>
    <w:p w14:paraId="09F6F45F" w14:textId="77777777" w:rsidR="00BF46E1" w:rsidRPr="005307A3" w:rsidRDefault="00BF46E1" w:rsidP="0041528A">
      <w:pPr>
        <w:pStyle w:val="EW"/>
      </w:pPr>
      <w:r w:rsidRPr="005307A3">
        <w:tab/>
        <w:t>Command number:</w:t>
      </w:r>
      <w:r w:rsidRPr="005307A3">
        <w:tab/>
        <w:t>1</w:t>
      </w:r>
    </w:p>
    <w:p w14:paraId="620996AF" w14:textId="77777777" w:rsidR="00BF46E1" w:rsidRPr="005307A3" w:rsidRDefault="00BF46E1" w:rsidP="0041528A">
      <w:pPr>
        <w:pStyle w:val="EW"/>
      </w:pPr>
      <w:r w:rsidRPr="005307A3">
        <w:tab/>
        <w:t>Command type:</w:t>
      </w:r>
      <w:r w:rsidRPr="005307A3">
        <w:tab/>
        <w:t>SEND DATA</w:t>
      </w:r>
    </w:p>
    <w:p w14:paraId="24E69DEE" w14:textId="77777777" w:rsidR="00BF46E1" w:rsidRPr="005307A3" w:rsidRDefault="00BF46E1" w:rsidP="0041528A">
      <w:pPr>
        <w:pStyle w:val="EW"/>
      </w:pPr>
      <w:r w:rsidRPr="005307A3">
        <w:tab/>
        <w:t>Command qualifier:</w:t>
      </w:r>
      <w:r w:rsidRPr="005307A3">
        <w:tab/>
        <w:t>Send Immediately</w:t>
      </w:r>
    </w:p>
    <w:p w14:paraId="3E456B95" w14:textId="77777777" w:rsidR="00BF46E1" w:rsidRPr="005307A3" w:rsidRDefault="00BF46E1" w:rsidP="0041528A">
      <w:pPr>
        <w:pStyle w:val="EW"/>
      </w:pPr>
      <w:r w:rsidRPr="005307A3">
        <w:t>Device identities</w:t>
      </w:r>
    </w:p>
    <w:p w14:paraId="083D0ED8" w14:textId="77777777" w:rsidR="00BF46E1" w:rsidRPr="005307A3" w:rsidRDefault="00BF46E1" w:rsidP="0041528A">
      <w:pPr>
        <w:pStyle w:val="EW"/>
      </w:pPr>
      <w:r w:rsidRPr="005307A3">
        <w:tab/>
        <w:t>Source device:</w:t>
      </w:r>
      <w:r w:rsidRPr="005307A3">
        <w:tab/>
        <w:t>ME</w:t>
      </w:r>
    </w:p>
    <w:p w14:paraId="296F3489" w14:textId="77777777" w:rsidR="00BF46E1" w:rsidRPr="005307A3" w:rsidRDefault="00BF46E1" w:rsidP="0041528A">
      <w:pPr>
        <w:pStyle w:val="EW"/>
      </w:pPr>
      <w:r w:rsidRPr="005307A3">
        <w:tab/>
        <w:t>Destination device:</w:t>
      </w:r>
      <w:r w:rsidRPr="005307A3">
        <w:tab/>
        <w:t>UICC</w:t>
      </w:r>
    </w:p>
    <w:p w14:paraId="2A3F2ADC" w14:textId="77777777" w:rsidR="00BF46E1" w:rsidRPr="005307A3" w:rsidRDefault="00BF46E1" w:rsidP="0041528A">
      <w:pPr>
        <w:pStyle w:val="EW"/>
      </w:pPr>
      <w:r w:rsidRPr="005307A3">
        <w:t>Result</w:t>
      </w:r>
    </w:p>
    <w:p w14:paraId="545C1183" w14:textId="77777777" w:rsidR="00BF46E1" w:rsidRPr="005307A3" w:rsidRDefault="00BF46E1" w:rsidP="0041528A">
      <w:pPr>
        <w:pStyle w:val="EW"/>
      </w:pPr>
      <w:r w:rsidRPr="005307A3">
        <w:tab/>
        <w:t>General Result:</w:t>
      </w:r>
      <w:r w:rsidRPr="005307A3">
        <w:tab/>
        <w:t>Command performed successfully</w:t>
      </w:r>
    </w:p>
    <w:p w14:paraId="6B18B564" w14:textId="77777777" w:rsidR="00BF46E1" w:rsidRPr="005307A3" w:rsidRDefault="00BF46E1" w:rsidP="0041528A">
      <w:pPr>
        <w:pStyle w:val="EX"/>
      </w:pPr>
      <w:r w:rsidRPr="005307A3">
        <w:tab/>
        <w:t>Channel data length:</w:t>
      </w:r>
      <w:r w:rsidRPr="005307A3">
        <w:tab/>
        <w:t>More than 255 bytes of space available in the Tx buffer</w:t>
      </w:r>
    </w:p>
    <w:p w14:paraId="2DF39F43" w14:textId="77777777" w:rsidR="00BF46E1" w:rsidRPr="005307A3" w:rsidRDefault="00BF46E1" w:rsidP="00BF46E1">
      <w:r w:rsidRPr="005307A3">
        <w:t>Coding:</w:t>
      </w:r>
    </w:p>
    <w:p w14:paraId="7631906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97D632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7D88B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8F2076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811F19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36E610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8C6F4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294EF2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A84DA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B8551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7A42CA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5163B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D6B895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181E13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A921AA" w14:textId="77777777" w:rsidR="00BF46E1" w:rsidRPr="005307A3" w:rsidRDefault="00BF46E1" w:rsidP="00195D76">
            <w:pPr>
              <w:pStyle w:val="TAC"/>
            </w:pPr>
            <w:r w:rsidRPr="005307A3">
              <w:t>00</w:t>
            </w:r>
          </w:p>
        </w:tc>
      </w:tr>
      <w:tr w:rsidR="00BF46E1" w:rsidRPr="005307A3" w14:paraId="46ED53F7" w14:textId="77777777" w:rsidTr="00195D76">
        <w:trPr>
          <w:jc w:val="center"/>
        </w:trPr>
        <w:tc>
          <w:tcPr>
            <w:tcW w:w="1134" w:type="dxa"/>
            <w:tcBorders>
              <w:top w:val="single" w:sz="4" w:space="0" w:color="auto"/>
              <w:right w:val="single" w:sz="4" w:space="0" w:color="auto"/>
            </w:tcBorders>
          </w:tcPr>
          <w:p w14:paraId="7A52AF2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175EE3"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08A008F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842DFC"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FE529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6FAD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6A3D2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B7D74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CBADA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D152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5333D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F9046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2A5435" w14:textId="77777777" w:rsidR="00BF46E1" w:rsidRPr="005307A3" w:rsidRDefault="00BF46E1" w:rsidP="00195D76">
            <w:pPr>
              <w:pStyle w:val="TAC"/>
            </w:pPr>
          </w:p>
        </w:tc>
      </w:tr>
    </w:tbl>
    <w:p w14:paraId="19BAF4FD" w14:textId="77777777" w:rsidR="00BF46E1" w:rsidRPr="005307A3" w:rsidRDefault="00BF46E1" w:rsidP="00BF46E1"/>
    <w:p w14:paraId="3455419D" w14:textId="77777777" w:rsidR="00BF46E1" w:rsidRPr="005307A3" w:rsidRDefault="00BF46E1" w:rsidP="00BF46E1">
      <w:pPr>
        <w:pStyle w:val="TH"/>
      </w:pPr>
      <w:r w:rsidRPr="005307A3">
        <w:lastRenderedPageBreak/>
        <w:t>Expected sequence 1.2 (SEND DATA, Store 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42"/>
        <w:gridCol w:w="1247"/>
        <w:gridCol w:w="3158"/>
        <w:gridCol w:w="3510"/>
      </w:tblGrid>
      <w:tr w:rsidR="00BF46E1" w:rsidRPr="005307A3" w14:paraId="59CAFA60" w14:textId="77777777" w:rsidTr="00195D76">
        <w:trPr>
          <w:cantSplit/>
          <w:jc w:val="center"/>
        </w:trPr>
        <w:tc>
          <w:tcPr>
            <w:tcW w:w="542" w:type="dxa"/>
          </w:tcPr>
          <w:p w14:paraId="45C2E440" w14:textId="77777777" w:rsidR="00BF46E1" w:rsidRPr="005307A3" w:rsidRDefault="00BF46E1" w:rsidP="00195D76">
            <w:pPr>
              <w:pStyle w:val="TAH"/>
            </w:pPr>
            <w:r w:rsidRPr="005307A3">
              <w:t>Step</w:t>
            </w:r>
          </w:p>
        </w:tc>
        <w:tc>
          <w:tcPr>
            <w:tcW w:w="1247" w:type="dxa"/>
          </w:tcPr>
          <w:p w14:paraId="60BB3846" w14:textId="77777777" w:rsidR="00BF46E1" w:rsidRPr="005307A3" w:rsidRDefault="00BF46E1" w:rsidP="00195D76">
            <w:pPr>
              <w:pStyle w:val="TAH"/>
            </w:pPr>
            <w:r w:rsidRPr="005307A3">
              <w:t>Direction</w:t>
            </w:r>
          </w:p>
        </w:tc>
        <w:tc>
          <w:tcPr>
            <w:tcW w:w="3158" w:type="dxa"/>
          </w:tcPr>
          <w:p w14:paraId="096ACB25" w14:textId="77777777" w:rsidR="00BF46E1" w:rsidRPr="005307A3" w:rsidRDefault="00BF46E1" w:rsidP="00195D76">
            <w:pPr>
              <w:pStyle w:val="TAH"/>
            </w:pPr>
            <w:r w:rsidRPr="005307A3">
              <w:t>MESSAGE / Action</w:t>
            </w:r>
          </w:p>
        </w:tc>
        <w:tc>
          <w:tcPr>
            <w:tcW w:w="3510" w:type="dxa"/>
          </w:tcPr>
          <w:p w14:paraId="61000BA1" w14:textId="77777777" w:rsidR="00BF46E1" w:rsidRPr="005307A3" w:rsidRDefault="00BF46E1" w:rsidP="00195D76">
            <w:pPr>
              <w:pStyle w:val="TAH"/>
            </w:pPr>
            <w:r w:rsidRPr="005307A3">
              <w:t>Comments</w:t>
            </w:r>
          </w:p>
        </w:tc>
      </w:tr>
      <w:tr w:rsidR="00BF46E1" w:rsidRPr="005307A3" w14:paraId="4E0E2076" w14:textId="77777777" w:rsidTr="00195D76">
        <w:trPr>
          <w:jc w:val="center"/>
        </w:trPr>
        <w:tc>
          <w:tcPr>
            <w:tcW w:w="542" w:type="dxa"/>
          </w:tcPr>
          <w:p w14:paraId="5AF41B60" w14:textId="77777777" w:rsidR="00BF46E1" w:rsidRPr="005307A3" w:rsidRDefault="00BF46E1" w:rsidP="00195D76">
            <w:pPr>
              <w:pStyle w:val="TAC"/>
            </w:pPr>
            <w:r w:rsidRPr="005307A3">
              <w:t>1</w:t>
            </w:r>
          </w:p>
        </w:tc>
        <w:tc>
          <w:tcPr>
            <w:tcW w:w="1247" w:type="dxa"/>
          </w:tcPr>
          <w:p w14:paraId="61CB1E4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48561D14" w14:textId="77777777" w:rsidR="00BF46E1" w:rsidRPr="005307A3" w:rsidRDefault="00BF46E1" w:rsidP="00195D76">
            <w:pPr>
              <w:pStyle w:val="TAL"/>
            </w:pPr>
            <w:r w:rsidRPr="005307A3">
              <w:t>PROACTIVE COMMAND PENDING: OPEN CHANNEL 1.1.1</w:t>
            </w:r>
          </w:p>
        </w:tc>
        <w:tc>
          <w:tcPr>
            <w:tcW w:w="3510" w:type="dxa"/>
          </w:tcPr>
          <w:p w14:paraId="2AA66F72" w14:textId="77777777" w:rsidR="00BF46E1" w:rsidRPr="005307A3" w:rsidRDefault="00BF46E1" w:rsidP="00195D76">
            <w:pPr>
              <w:pStyle w:val="TAL"/>
            </w:pPr>
            <w:r w:rsidRPr="005307A3">
              <w:br/>
              <w:t>See initial conditions</w:t>
            </w:r>
          </w:p>
        </w:tc>
      </w:tr>
      <w:tr w:rsidR="00BF46E1" w:rsidRPr="005307A3" w14:paraId="163D2861" w14:textId="77777777" w:rsidTr="00195D76">
        <w:trPr>
          <w:jc w:val="center"/>
        </w:trPr>
        <w:tc>
          <w:tcPr>
            <w:tcW w:w="542" w:type="dxa"/>
          </w:tcPr>
          <w:p w14:paraId="0F00239D" w14:textId="77777777" w:rsidR="00BF46E1" w:rsidRPr="005307A3" w:rsidRDefault="00BF46E1" w:rsidP="00195D76">
            <w:pPr>
              <w:pStyle w:val="TAC"/>
            </w:pPr>
            <w:r w:rsidRPr="005307A3">
              <w:t>2</w:t>
            </w:r>
          </w:p>
        </w:tc>
        <w:tc>
          <w:tcPr>
            <w:tcW w:w="1247" w:type="dxa"/>
          </w:tcPr>
          <w:p w14:paraId="1363023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5859036C" w14:textId="77777777" w:rsidR="00BF46E1" w:rsidRPr="005307A3" w:rsidRDefault="00BF46E1" w:rsidP="00195D76">
            <w:pPr>
              <w:pStyle w:val="TAL"/>
            </w:pPr>
            <w:r w:rsidRPr="005307A3">
              <w:t>FETCH</w:t>
            </w:r>
          </w:p>
        </w:tc>
        <w:tc>
          <w:tcPr>
            <w:tcW w:w="3510" w:type="dxa"/>
          </w:tcPr>
          <w:p w14:paraId="69E52158" w14:textId="77777777" w:rsidR="00BF46E1" w:rsidRPr="005307A3" w:rsidRDefault="00BF46E1" w:rsidP="00195D76">
            <w:pPr>
              <w:pStyle w:val="TAL"/>
            </w:pPr>
          </w:p>
        </w:tc>
      </w:tr>
      <w:tr w:rsidR="00BF46E1" w:rsidRPr="005307A3" w14:paraId="27825CBB" w14:textId="77777777" w:rsidTr="00195D76">
        <w:trPr>
          <w:jc w:val="center"/>
        </w:trPr>
        <w:tc>
          <w:tcPr>
            <w:tcW w:w="542" w:type="dxa"/>
          </w:tcPr>
          <w:p w14:paraId="4342CAEF" w14:textId="77777777" w:rsidR="00BF46E1" w:rsidRPr="005307A3" w:rsidRDefault="00BF46E1" w:rsidP="00195D76">
            <w:pPr>
              <w:pStyle w:val="TAC"/>
            </w:pPr>
            <w:r w:rsidRPr="005307A3">
              <w:t>3</w:t>
            </w:r>
          </w:p>
        </w:tc>
        <w:tc>
          <w:tcPr>
            <w:tcW w:w="1247" w:type="dxa"/>
          </w:tcPr>
          <w:p w14:paraId="7470076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08D9707C" w14:textId="77777777" w:rsidR="00BF46E1" w:rsidRPr="005307A3" w:rsidRDefault="00BF46E1" w:rsidP="00195D76">
            <w:pPr>
              <w:pStyle w:val="TAL"/>
            </w:pPr>
            <w:r w:rsidRPr="005307A3">
              <w:t xml:space="preserve">PROACTIVE COMMAND: OPEN CHANNEL 1.1.1 </w:t>
            </w:r>
          </w:p>
        </w:tc>
        <w:tc>
          <w:tcPr>
            <w:tcW w:w="3510" w:type="dxa"/>
          </w:tcPr>
          <w:p w14:paraId="18BD0C02" w14:textId="77777777" w:rsidR="00BF46E1" w:rsidRPr="005307A3" w:rsidRDefault="00BF46E1" w:rsidP="00195D76">
            <w:pPr>
              <w:pStyle w:val="TAL"/>
            </w:pPr>
          </w:p>
        </w:tc>
      </w:tr>
      <w:tr w:rsidR="00BF46E1" w:rsidRPr="005307A3" w14:paraId="06E83571" w14:textId="77777777" w:rsidTr="00195D76">
        <w:trPr>
          <w:jc w:val="center"/>
        </w:trPr>
        <w:tc>
          <w:tcPr>
            <w:tcW w:w="542" w:type="dxa"/>
          </w:tcPr>
          <w:p w14:paraId="4F2C27A8" w14:textId="77777777" w:rsidR="00BF46E1" w:rsidRPr="005307A3" w:rsidRDefault="00BF46E1" w:rsidP="00195D76">
            <w:pPr>
              <w:pStyle w:val="TAC"/>
            </w:pPr>
            <w:r w:rsidRPr="005307A3">
              <w:t>4</w:t>
            </w:r>
          </w:p>
        </w:tc>
        <w:tc>
          <w:tcPr>
            <w:tcW w:w="1247" w:type="dxa"/>
          </w:tcPr>
          <w:p w14:paraId="6BFA3AEF"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3158" w:type="dxa"/>
          </w:tcPr>
          <w:p w14:paraId="79B3DA08" w14:textId="77777777" w:rsidR="00BF46E1" w:rsidRPr="005307A3" w:rsidRDefault="00BF46E1" w:rsidP="00195D76">
            <w:pPr>
              <w:pStyle w:val="TAL"/>
            </w:pPr>
            <w:r w:rsidRPr="005307A3">
              <w:t>The ME may display channel opening information</w:t>
            </w:r>
          </w:p>
        </w:tc>
        <w:tc>
          <w:tcPr>
            <w:tcW w:w="3510" w:type="dxa"/>
          </w:tcPr>
          <w:p w14:paraId="03C064D0" w14:textId="77777777" w:rsidR="00BF46E1" w:rsidRPr="005307A3" w:rsidRDefault="00BF46E1" w:rsidP="00195D76">
            <w:pPr>
              <w:pStyle w:val="TAL"/>
            </w:pPr>
          </w:p>
        </w:tc>
      </w:tr>
      <w:tr w:rsidR="00BF46E1" w:rsidRPr="005307A3" w14:paraId="0F62EA46" w14:textId="77777777" w:rsidTr="00195D76">
        <w:trPr>
          <w:jc w:val="center"/>
        </w:trPr>
        <w:tc>
          <w:tcPr>
            <w:tcW w:w="542" w:type="dxa"/>
          </w:tcPr>
          <w:p w14:paraId="1556D42B" w14:textId="77777777" w:rsidR="00BF46E1" w:rsidRPr="005307A3" w:rsidRDefault="00BF46E1" w:rsidP="00195D76">
            <w:pPr>
              <w:pStyle w:val="TAC"/>
            </w:pPr>
            <w:r w:rsidRPr="005307A3">
              <w:t>5</w:t>
            </w:r>
          </w:p>
        </w:tc>
        <w:tc>
          <w:tcPr>
            <w:tcW w:w="1247" w:type="dxa"/>
          </w:tcPr>
          <w:p w14:paraId="3F163E3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158" w:type="dxa"/>
          </w:tcPr>
          <w:p w14:paraId="535E1148" w14:textId="77777777" w:rsidR="00BF46E1" w:rsidRPr="005307A3" w:rsidRDefault="00BF46E1" w:rsidP="00195D76">
            <w:pPr>
              <w:pStyle w:val="TAL"/>
            </w:pPr>
            <w:r w:rsidRPr="005307A3">
              <w:t>PDP context activation request</w:t>
            </w:r>
          </w:p>
        </w:tc>
        <w:tc>
          <w:tcPr>
            <w:tcW w:w="3510" w:type="dxa"/>
          </w:tcPr>
          <w:p w14:paraId="5AC9EBAB" w14:textId="77777777" w:rsidR="00BF46E1" w:rsidRPr="005307A3" w:rsidRDefault="00BF46E1" w:rsidP="00195D76">
            <w:pPr>
              <w:pStyle w:val="TAL"/>
            </w:pPr>
            <w:r w:rsidRPr="005307A3">
              <w:t>[The UE may request IPv4 or IPv4v6 address as PDP type.]</w:t>
            </w:r>
          </w:p>
        </w:tc>
      </w:tr>
      <w:tr w:rsidR="00BF46E1" w:rsidRPr="005307A3" w14:paraId="74ADD822" w14:textId="77777777" w:rsidTr="00195D76">
        <w:trPr>
          <w:jc w:val="center"/>
        </w:trPr>
        <w:tc>
          <w:tcPr>
            <w:tcW w:w="542" w:type="dxa"/>
          </w:tcPr>
          <w:p w14:paraId="60C2292A" w14:textId="77777777" w:rsidR="00BF46E1" w:rsidRPr="005307A3" w:rsidRDefault="00BF46E1" w:rsidP="00195D76">
            <w:pPr>
              <w:pStyle w:val="TAC"/>
            </w:pPr>
            <w:r w:rsidRPr="005307A3">
              <w:t>6</w:t>
            </w:r>
          </w:p>
        </w:tc>
        <w:tc>
          <w:tcPr>
            <w:tcW w:w="1247" w:type="dxa"/>
          </w:tcPr>
          <w:p w14:paraId="13B210C5"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3158" w:type="dxa"/>
          </w:tcPr>
          <w:p w14:paraId="313A073F" w14:textId="77777777" w:rsidR="00BF46E1" w:rsidRPr="005307A3" w:rsidRDefault="00BF46E1" w:rsidP="00195D76">
            <w:pPr>
              <w:pStyle w:val="TAL"/>
            </w:pPr>
            <w:r w:rsidRPr="005307A3">
              <w:t>PDP context activation accept</w:t>
            </w:r>
          </w:p>
        </w:tc>
        <w:tc>
          <w:tcPr>
            <w:tcW w:w="3510" w:type="dxa"/>
          </w:tcPr>
          <w:p w14:paraId="1A34BFC6" w14:textId="77777777" w:rsidR="00BF46E1" w:rsidRPr="005307A3" w:rsidRDefault="00BF46E1" w:rsidP="00195D76">
            <w:pPr>
              <w:pStyle w:val="TAL"/>
            </w:pPr>
          </w:p>
        </w:tc>
      </w:tr>
      <w:tr w:rsidR="00BF46E1" w:rsidRPr="005307A3" w14:paraId="6EF11BA2" w14:textId="77777777" w:rsidTr="00195D76">
        <w:trPr>
          <w:jc w:val="center"/>
        </w:trPr>
        <w:tc>
          <w:tcPr>
            <w:tcW w:w="542" w:type="dxa"/>
          </w:tcPr>
          <w:p w14:paraId="4C497BF3" w14:textId="77777777" w:rsidR="00BF46E1" w:rsidRPr="005307A3" w:rsidRDefault="00BF46E1" w:rsidP="00195D76">
            <w:pPr>
              <w:pStyle w:val="TAC"/>
            </w:pPr>
            <w:r w:rsidRPr="005307A3">
              <w:t>7</w:t>
            </w:r>
          </w:p>
        </w:tc>
        <w:tc>
          <w:tcPr>
            <w:tcW w:w="1247" w:type="dxa"/>
          </w:tcPr>
          <w:p w14:paraId="3A24ECD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359E226F" w14:textId="77777777" w:rsidR="00BF46E1" w:rsidRPr="005307A3" w:rsidRDefault="00BF46E1" w:rsidP="00195D76">
            <w:pPr>
              <w:pStyle w:val="TAL"/>
            </w:pPr>
            <w:r w:rsidRPr="005307A3">
              <w:t>TERMINAL RESPONSE: OPEN CHANNEL 1.1.1A</w:t>
            </w:r>
          </w:p>
          <w:p w14:paraId="0E9BD69E" w14:textId="3CCC8144" w:rsidR="00BF46E1" w:rsidRPr="005307A3" w:rsidRDefault="00BF46E1" w:rsidP="00195D76">
            <w:pPr>
              <w:pStyle w:val="TAL"/>
            </w:pPr>
            <w:r w:rsidRPr="005307A3">
              <w:t>or</w:t>
            </w:r>
          </w:p>
          <w:p w14:paraId="0B851A28" w14:textId="77777777" w:rsidR="00BF46E1" w:rsidRPr="005307A3" w:rsidRDefault="00BF46E1" w:rsidP="00195D76">
            <w:pPr>
              <w:pStyle w:val="TAL"/>
            </w:pPr>
            <w:r w:rsidRPr="005307A3">
              <w:t>TERMINAL RESPONSE: OPEN CHANNEL 1.1.1B</w:t>
            </w:r>
          </w:p>
        </w:tc>
        <w:tc>
          <w:tcPr>
            <w:tcW w:w="3510" w:type="dxa"/>
          </w:tcPr>
          <w:p w14:paraId="0C493133" w14:textId="77777777" w:rsidR="00BF46E1" w:rsidRPr="005307A3" w:rsidRDefault="00BF46E1" w:rsidP="00195D76">
            <w:pPr>
              <w:pStyle w:val="TAL"/>
            </w:pPr>
            <w:r w:rsidRPr="005307A3">
              <w:t>[Command performed successfully]</w:t>
            </w:r>
          </w:p>
        </w:tc>
      </w:tr>
      <w:tr w:rsidR="00BF46E1" w:rsidRPr="005307A3" w14:paraId="3AD397D4" w14:textId="77777777" w:rsidTr="00195D76">
        <w:trPr>
          <w:cantSplit/>
          <w:jc w:val="center"/>
        </w:trPr>
        <w:tc>
          <w:tcPr>
            <w:tcW w:w="542" w:type="dxa"/>
          </w:tcPr>
          <w:p w14:paraId="32BE1934" w14:textId="77777777" w:rsidR="00BF46E1" w:rsidRPr="005307A3" w:rsidRDefault="00BF46E1" w:rsidP="00195D76">
            <w:pPr>
              <w:pStyle w:val="TAC"/>
            </w:pPr>
            <w:r w:rsidRPr="005307A3">
              <w:t>8</w:t>
            </w:r>
          </w:p>
        </w:tc>
        <w:tc>
          <w:tcPr>
            <w:tcW w:w="1247" w:type="dxa"/>
          </w:tcPr>
          <w:p w14:paraId="41D9A36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555E7325" w14:textId="77777777" w:rsidR="00BF46E1" w:rsidRPr="005307A3" w:rsidRDefault="00BF46E1" w:rsidP="00195D76">
            <w:pPr>
              <w:pStyle w:val="TAL"/>
            </w:pPr>
            <w:r w:rsidRPr="005307A3">
              <w:t>PROACTIVE COMMAND PENDING: SEND DATA 1.2.1</w:t>
            </w:r>
          </w:p>
        </w:tc>
        <w:tc>
          <w:tcPr>
            <w:tcW w:w="3510" w:type="dxa"/>
          </w:tcPr>
          <w:p w14:paraId="23742C48" w14:textId="77777777" w:rsidR="00BF46E1" w:rsidRPr="005307A3" w:rsidRDefault="00BF46E1" w:rsidP="00195D76">
            <w:pPr>
              <w:pStyle w:val="TAL"/>
            </w:pPr>
          </w:p>
        </w:tc>
      </w:tr>
      <w:tr w:rsidR="00BF46E1" w:rsidRPr="005307A3" w14:paraId="678DDB46" w14:textId="77777777" w:rsidTr="00195D76">
        <w:trPr>
          <w:cantSplit/>
          <w:jc w:val="center"/>
        </w:trPr>
        <w:tc>
          <w:tcPr>
            <w:tcW w:w="542" w:type="dxa"/>
          </w:tcPr>
          <w:p w14:paraId="62747967" w14:textId="77777777" w:rsidR="00BF46E1" w:rsidRPr="005307A3" w:rsidRDefault="00BF46E1" w:rsidP="00195D76">
            <w:pPr>
              <w:pStyle w:val="TAC"/>
            </w:pPr>
            <w:r w:rsidRPr="005307A3">
              <w:t>9</w:t>
            </w:r>
          </w:p>
        </w:tc>
        <w:tc>
          <w:tcPr>
            <w:tcW w:w="1247" w:type="dxa"/>
          </w:tcPr>
          <w:p w14:paraId="2962590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3CFD6D7B" w14:textId="77777777" w:rsidR="00BF46E1" w:rsidRPr="005307A3" w:rsidRDefault="00BF46E1" w:rsidP="00195D76">
            <w:pPr>
              <w:pStyle w:val="TAL"/>
            </w:pPr>
            <w:r w:rsidRPr="005307A3">
              <w:t>FETCH</w:t>
            </w:r>
          </w:p>
        </w:tc>
        <w:tc>
          <w:tcPr>
            <w:tcW w:w="3510" w:type="dxa"/>
          </w:tcPr>
          <w:p w14:paraId="615DD3A9" w14:textId="77777777" w:rsidR="00BF46E1" w:rsidRPr="005307A3" w:rsidRDefault="00BF46E1" w:rsidP="00195D76">
            <w:pPr>
              <w:pStyle w:val="TAL"/>
            </w:pPr>
          </w:p>
        </w:tc>
      </w:tr>
      <w:tr w:rsidR="00BF46E1" w:rsidRPr="005307A3" w14:paraId="75DA11C1" w14:textId="77777777" w:rsidTr="00195D76">
        <w:trPr>
          <w:cantSplit/>
          <w:jc w:val="center"/>
        </w:trPr>
        <w:tc>
          <w:tcPr>
            <w:tcW w:w="542" w:type="dxa"/>
          </w:tcPr>
          <w:p w14:paraId="48220750" w14:textId="77777777" w:rsidR="00BF46E1" w:rsidRPr="005307A3" w:rsidRDefault="00BF46E1" w:rsidP="00195D76">
            <w:pPr>
              <w:pStyle w:val="TAC"/>
            </w:pPr>
            <w:r w:rsidRPr="005307A3">
              <w:t>10</w:t>
            </w:r>
          </w:p>
        </w:tc>
        <w:tc>
          <w:tcPr>
            <w:tcW w:w="1247" w:type="dxa"/>
          </w:tcPr>
          <w:p w14:paraId="5C7F5DB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1D3AB3D6" w14:textId="77777777" w:rsidR="00BF46E1" w:rsidRPr="005307A3" w:rsidRDefault="00BF46E1" w:rsidP="00195D76">
            <w:pPr>
              <w:pStyle w:val="TAL"/>
            </w:pPr>
            <w:r w:rsidRPr="005307A3">
              <w:t xml:space="preserve">PROACTIVE COMMAND: SEND DATA (store mode) 1.2.1 </w:t>
            </w:r>
          </w:p>
        </w:tc>
        <w:tc>
          <w:tcPr>
            <w:tcW w:w="3510" w:type="dxa"/>
          </w:tcPr>
          <w:p w14:paraId="7011CC5D" w14:textId="77777777" w:rsidR="00BF46E1" w:rsidRPr="005307A3" w:rsidRDefault="00BF46E1" w:rsidP="00195D76">
            <w:pPr>
              <w:pStyle w:val="TAL"/>
            </w:pPr>
            <w:r w:rsidRPr="005307A3">
              <w:t>Send 500 Bytes of data (200 + 200 + 100)</w:t>
            </w:r>
            <w:r w:rsidRPr="005307A3">
              <w:br/>
            </w:r>
          </w:p>
        </w:tc>
      </w:tr>
      <w:tr w:rsidR="00BF46E1" w:rsidRPr="005307A3" w14:paraId="460B4A3A" w14:textId="77777777" w:rsidTr="00195D76">
        <w:trPr>
          <w:cantSplit/>
          <w:jc w:val="center"/>
        </w:trPr>
        <w:tc>
          <w:tcPr>
            <w:tcW w:w="542" w:type="dxa"/>
          </w:tcPr>
          <w:p w14:paraId="49E810A0" w14:textId="77777777" w:rsidR="00BF46E1" w:rsidRPr="005307A3" w:rsidRDefault="00BF46E1" w:rsidP="00195D76">
            <w:pPr>
              <w:pStyle w:val="TAC"/>
            </w:pPr>
            <w:r w:rsidRPr="005307A3">
              <w:t>11</w:t>
            </w:r>
          </w:p>
        </w:tc>
        <w:tc>
          <w:tcPr>
            <w:tcW w:w="1247" w:type="dxa"/>
          </w:tcPr>
          <w:p w14:paraId="66D2992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384B1F07" w14:textId="77777777" w:rsidR="00BF46E1" w:rsidRPr="005307A3" w:rsidRDefault="00BF46E1" w:rsidP="00195D76">
            <w:pPr>
              <w:pStyle w:val="TAL"/>
            </w:pPr>
            <w:r w:rsidRPr="005307A3">
              <w:t>TERMINAL RESPONSE: SEND DATA (store mode) 1.2.1</w:t>
            </w:r>
          </w:p>
        </w:tc>
        <w:tc>
          <w:tcPr>
            <w:tcW w:w="3510" w:type="dxa"/>
          </w:tcPr>
          <w:p w14:paraId="34F2148E" w14:textId="77777777" w:rsidR="00BF46E1" w:rsidRPr="005307A3" w:rsidRDefault="00BF46E1" w:rsidP="00195D76">
            <w:pPr>
              <w:pStyle w:val="TAL"/>
            </w:pPr>
            <w:r w:rsidRPr="005307A3">
              <w:t>[Command performed successfully]</w:t>
            </w:r>
          </w:p>
        </w:tc>
      </w:tr>
      <w:tr w:rsidR="00BF46E1" w:rsidRPr="005307A3" w14:paraId="087A07E1" w14:textId="77777777" w:rsidTr="00195D76">
        <w:trPr>
          <w:cantSplit/>
          <w:jc w:val="center"/>
        </w:trPr>
        <w:tc>
          <w:tcPr>
            <w:tcW w:w="542" w:type="dxa"/>
          </w:tcPr>
          <w:p w14:paraId="3A2B6737" w14:textId="77777777" w:rsidR="00BF46E1" w:rsidRPr="005307A3" w:rsidRDefault="00BF46E1" w:rsidP="00195D76">
            <w:pPr>
              <w:pStyle w:val="TAC"/>
            </w:pPr>
            <w:r w:rsidRPr="005307A3">
              <w:t>12</w:t>
            </w:r>
          </w:p>
        </w:tc>
        <w:tc>
          <w:tcPr>
            <w:tcW w:w="1247" w:type="dxa"/>
          </w:tcPr>
          <w:p w14:paraId="2E23822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2344A520" w14:textId="77777777" w:rsidR="00BF46E1" w:rsidRPr="005307A3" w:rsidRDefault="00BF46E1" w:rsidP="00195D76">
            <w:pPr>
              <w:pStyle w:val="TAL"/>
            </w:pPr>
            <w:r w:rsidRPr="005307A3">
              <w:t>PROACTIVE COMMAND PENDING: SEND DATA 1.2.2</w:t>
            </w:r>
          </w:p>
        </w:tc>
        <w:tc>
          <w:tcPr>
            <w:tcW w:w="3510" w:type="dxa"/>
          </w:tcPr>
          <w:p w14:paraId="1B7F94BE" w14:textId="77777777" w:rsidR="00BF46E1" w:rsidRPr="005307A3" w:rsidRDefault="00BF46E1" w:rsidP="00195D76">
            <w:pPr>
              <w:pStyle w:val="TAL"/>
            </w:pPr>
          </w:p>
        </w:tc>
      </w:tr>
      <w:tr w:rsidR="00BF46E1" w:rsidRPr="005307A3" w14:paraId="767F2650" w14:textId="77777777" w:rsidTr="00195D76">
        <w:trPr>
          <w:cantSplit/>
          <w:jc w:val="center"/>
        </w:trPr>
        <w:tc>
          <w:tcPr>
            <w:tcW w:w="542" w:type="dxa"/>
          </w:tcPr>
          <w:p w14:paraId="4C8D07D2" w14:textId="77777777" w:rsidR="00BF46E1" w:rsidRPr="005307A3" w:rsidRDefault="00BF46E1" w:rsidP="00195D76">
            <w:pPr>
              <w:pStyle w:val="TAC"/>
            </w:pPr>
            <w:r w:rsidRPr="005307A3">
              <w:t>13</w:t>
            </w:r>
          </w:p>
        </w:tc>
        <w:tc>
          <w:tcPr>
            <w:tcW w:w="1247" w:type="dxa"/>
          </w:tcPr>
          <w:p w14:paraId="5971EF4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02F4AD5E" w14:textId="77777777" w:rsidR="00BF46E1" w:rsidRPr="005307A3" w:rsidRDefault="00BF46E1" w:rsidP="00195D76">
            <w:pPr>
              <w:pStyle w:val="TAL"/>
            </w:pPr>
            <w:r w:rsidRPr="005307A3">
              <w:t>FETCH</w:t>
            </w:r>
          </w:p>
        </w:tc>
        <w:tc>
          <w:tcPr>
            <w:tcW w:w="3510" w:type="dxa"/>
          </w:tcPr>
          <w:p w14:paraId="7FABA252" w14:textId="77777777" w:rsidR="00BF46E1" w:rsidRPr="005307A3" w:rsidRDefault="00BF46E1" w:rsidP="00195D76">
            <w:pPr>
              <w:pStyle w:val="TAL"/>
            </w:pPr>
          </w:p>
        </w:tc>
      </w:tr>
      <w:tr w:rsidR="00BF46E1" w:rsidRPr="005307A3" w14:paraId="2554571C" w14:textId="77777777" w:rsidTr="00195D76">
        <w:trPr>
          <w:cantSplit/>
          <w:jc w:val="center"/>
        </w:trPr>
        <w:tc>
          <w:tcPr>
            <w:tcW w:w="542" w:type="dxa"/>
          </w:tcPr>
          <w:p w14:paraId="06EDCC05" w14:textId="77777777" w:rsidR="00BF46E1" w:rsidRPr="005307A3" w:rsidRDefault="00BF46E1" w:rsidP="00195D76">
            <w:pPr>
              <w:pStyle w:val="TAC"/>
            </w:pPr>
            <w:r w:rsidRPr="005307A3">
              <w:t>14</w:t>
            </w:r>
          </w:p>
        </w:tc>
        <w:tc>
          <w:tcPr>
            <w:tcW w:w="1247" w:type="dxa"/>
          </w:tcPr>
          <w:p w14:paraId="6BB8802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20195C0B" w14:textId="77777777" w:rsidR="00BF46E1" w:rsidRPr="005307A3" w:rsidRDefault="00BF46E1" w:rsidP="00195D76">
            <w:pPr>
              <w:pStyle w:val="TAL"/>
            </w:pPr>
            <w:r w:rsidRPr="005307A3">
              <w:t xml:space="preserve">PROACTIVE COMMAND: SEND DATA (store mode) 1.2.2 </w:t>
            </w:r>
          </w:p>
        </w:tc>
        <w:tc>
          <w:tcPr>
            <w:tcW w:w="3510" w:type="dxa"/>
          </w:tcPr>
          <w:p w14:paraId="07ECDFDA" w14:textId="77777777" w:rsidR="00BF46E1" w:rsidRPr="005307A3" w:rsidRDefault="00BF46E1" w:rsidP="00195D76">
            <w:pPr>
              <w:pStyle w:val="TAL"/>
            </w:pPr>
            <w:r w:rsidRPr="005307A3">
              <w:t>[200 Bytes]</w:t>
            </w:r>
          </w:p>
        </w:tc>
      </w:tr>
      <w:tr w:rsidR="00BF46E1" w:rsidRPr="005307A3" w14:paraId="12CCB74E" w14:textId="77777777" w:rsidTr="00195D76">
        <w:trPr>
          <w:cantSplit/>
          <w:jc w:val="center"/>
        </w:trPr>
        <w:tc>
          <w:tcPr>
            <w:tcW w:w="542" w:type="dxa"/>
          </w:tcPr>
          <w:p w14:paraId="2F9E8764" w14:textId="77777777" w:rsidR="00BF46E1" w:rsidRPr="005307A3" w:rsidRDefault="00BF46E1" w:rsidP="00195D76">
            <w:pPr>
              <w:pStyle w:val="TAC"/>
            </w:pPr>
            <w:r w:rsidRPr="005307A3">
              <w:t>15</w:t>
            </w:r>
          </w:p>
        </w:tc>
        <w:tc>
          <w:tcPr>
            <w:tcW w:w="1247" w:type="dxa"/>
          </w:tcPr>
          <w:p w14:paraId="6FBCE65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3CDD575F" w14:textId="77777777" w:rsidR="00BF46E1" w:rsidRPr="005307A3" w:rsidRDefault="00BF46E1" w:rsidP="00195D76">
            <w:pPr>
              <w:pStyle w:val="TAL"/>
            </w:pPr>
            <w:r w:rsidRPr="005307A3">
              <w:t>TERMINAL RESPONSE: SEND DATA (store mode) 1.2.2</w:t>
            </w:r>
          </w:p>
        </w:tc>
        <w:tc>
          <w:tcPr>
            <w:tcW w:w="3510" w:type="dxa"/>
          </w:tcPr>
          <w:p w14:paraId="126DA12B" w14:textId="77777777" w:rsidR="00BF46E1" w:rsidRPr="005307A3" w:rsidRDefault="00BF46E1" w:rsidP="00195D76">
            <w:pPr>
              <w:pStyle w:val="TAL"/>
            </w:pPr>
            <w:r w:rsidRPr="005307A3">
              <w:t>[Command performed successfully]</w:t>
            </w:r>
          </w:p>
        </w:tc>
      </w:tr>
      <w:tr w:rsidR="00BF46E1" w:rsidRPr="005307A3" w14:paraId="1AE26437" w14:textId="77777777" w:rsidTr="00195D76">
        <w:trPr>
          <w:cantSplit/>
          <w:jc w:val="center"/>
        </w:trPr>
        <w:tc>
          <w:tcPr>
            <w:tcW w:w="542" w:type="dxa"/>
          </w:tcPr>
          <w:p w14:paraId="52A0E627" w14:textId="77777777" w:rsidR="00BF46E1" w:rsidRPr="005307A3" w:rsidRDefault="00BF46E1" w:rsidP="00195D76">
            <w:pPr>
              <w:pStyle w:val="TAC"/>
            </w:pPr>
            <w:r w:rsidRPr="005307A3">
              <w:t>16</w:t>
            </w:r>
          </w:p>
        </w:tc>
        <w:tc>
          <w:tcPr>
            <w:tcW w:w="1247" w:type="dxa"/>
          </w:tcPr>
          <w:p w14:paraId="01AA569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7EC79778" w14:textId="77777777" w:rsidR="00BF46E1" w:rsidRPr="005307A3" w:rsidRDefault="00BF46E1" w:rsidP="00195D76">
            <w:pPr>
              <w:pStyle w:val="TAL"/>
            </w:pPr>
            <w:r w:rsidRPr="005307A3">
              <w:t>PROACTIVE COMMAND PENDING: SEND DATA 1.2.3</w:t>
            </w:r>
          </w:p>
        </w:tc>
        <w:tc>
          <w:tcPr>
            <w:tcW w:w="3510" w:type="dxa"/>
          </w:tcPr>
          <w:p w14:paraId="4A0AC989" w14:textId="77777777" w:rsidR="00BF46E1" w:rsidRPr="005307A3" w:rsidRDefault="00BF46E1" w:rsidP="00195D76">
            <w:pPr>
              <w:pStyle w:val="TAL"/>
            </w:pPr>
          </w:p>
        </w:tc>
      </w:tr>
      <w:tr w:rsidR="00BF46E1" w:rsidRPr="005307A3" w14:paraId="3FD59050" w14:textId="77777777" w:rsidTr="00195D76">
        <w:trPr>
          <w:cantSplit/>
          <w:jc w:val="center"/>
        </w:trPr>
        <w:tc>
          <w:tcPr>
            <w:tcW w:w="542" w:type="dxa"/>
          </w:tcPr>
          <w:p w14:paraId="7A2B447B" w14:textId="77777777" w:rsidR="00BF46E1" w:rsidRPr="005307A3" w:rsidRDefault="00BF46E1" w:rsidP="00195D76">
            <w:pPr>
              <w:pStyle w:val="TAC"/>
            </w:pPr>
            <w:r w:rsidRPr="005307A3">
              <w:t>17</w:t>
            </w:r>
          </w:p>
        </w:tc>
        <w:tc>
          <w:tcPr>
            <w:tcW w:w="1247" w:type="dxa"/>
          </w:tcPr>
          <w:p w14:paraId="68EF0C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35CD163C" w14:textId="77777777" w:rsidR="00BF46E1" w:rsidRPr="005307A3" w:rsidRDefault="00BF46E1" w:rsidP="00195D76">
            <w:pPr>
              <w:pStyle w:val="TAL"/>
            </w:pPr>
            <w:r w:rsidRPr="005307A3">
              <w:t>FETCH</w:t>
            </w:r>
          </w:p>
        </w:tc>
        <w:tc>
          <w:tcPr>
            <w:tcW w:w="3510" w:type="dxa"/>
          </w:tcPr>
          <w:p w14:paraId="17DACC1F" w14:textId="77777777" w:rsidR="00BF46E1" w:rsidRPr="005307A3" w:rsidRDefault="00BF46E1" w:rsidP="00195D76">
            <w:pPr>
              <w:pStyle w:val="TAL"/>
            </w:pPr>
          </w:p>
        </w:tc>
      </w:tr>
      <w:tr w:rsidR="00BF46E1" w:rsidRPr="005307A3" w14:paraId="0E706B71" w14:textId="77777777" w:rsidTr="00195D76">
        <w:trPr>
          <w:cantSplit/>
          <w:jc w:val="center"/>
        </w:trPr>
        <w:tc>
          <w:tcPr>
            <w:tcW w:w="542" w:type="dxa"/>
          </w:tcPr>
          <w:p w14:paraId="7F0E18BD" w14:textId="77777777" w:rsidR="00BF46E1" w:rsidRPr="005307A3" w:rsidRDefault="00BF46E1" w:rsidP="00195D76">
            <w:pPr>
              <w:pStyle w:val="TAC"/>
            </w:pPr>
            <w:r w:rsidRPr="005307A3">
              <w:t>18</w:t>
            </w:r>
          </w:p>
        </w:tc>
        <w:tc>
          <w:tcPr>
            <w:tcW w:w="1247" w:type="dxa"/>
          </w:tcPr>
          <w:p w14:paraId="5AD7F60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158" w:type="dxa"/>
          </w:tcPr>
          <w:p w14:paraId="2A0675FC" w14:textId="77777777" w:rsidR="00BF46E1" w:rsidRPr="005307A3" w:rsidRDefault="00BF46E1" w:rsidP="00195D76">
            <w:pPr>
              <w:pStyle w:val="TAL"/>
            </w:pPr>
            <w:r w:rsidRPr="005307A3">
              <w:t xml:space="preserve">PROACTIVE COMMAND: SEND DATA (Immediate mode) 1.2.3 </w:t>
            </w:r>
          </w:p>
        </w:tc>
        <w:tc>
          <w:tcPr>
            <w:tcW w:w="3510" w:type="dxa"/>
          </w:tcPr>
          <w:p w14:paraId="54E91FA9" w14:textId="77777777" w:rsidR="00BF46E1" w:rsidRPr="005307A3" w:rsidRDefault="00BF46E1" w:rsidP="00195D76">
            <w:pPr>
              <w:pStyle w:val="TAL"/>
            </w:pPr>
            <w:r w:rsidRPr="005307A3">
              <w:t>[100 Bytes]</w:t>
            </w:r>
          </w:p>
        </w:tc>
      </w:tr>
      <w:tr w:rsidR="00BF46E1" w:rsidRPr="005307A3" w14:paraId="3917329D" w14:textId="77777777" w:rsidTr="00195D76">
        <w:trPr>
          <w:cantSplit/>
          <w:jc w:val="center"/>
        </w:trPr>
        <w:tc>
          <w:tcPr>
            <w:tcW w:w="542" w:type="dxa"/>
          </w:tcPr>
          <w:p w14:paraId="09D687C0" w14:textId="77777777" w:rsidR="00BF46E1" w:rsidRPr="005307A3" w:rsidRDefault="00BF46E1" w:rsidP="00195D76">
            <w:pPr>
              <w:pStyle w:val="TAC"/>
            </w:pPr>
            <w:r w:rsidRPr="005307A3">
              <w:t>19</w:t>
            </w:r>
          </w:p>
        </w:tc>
        <w:tc>
          <w:tcPr>
            <w:tcW w:w="1247" w:type="dxa"/>
          </w:tcPr>
          <w:p w14:paraId="06227EFC"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158" w:type="dxa"/>
          </w:tcPr>
          <w:p w14:paraId="746E3FCB" w14:textId="77777777" w:rsidR="00BF46E1" w:rsidRPr="005307A3" w:rsidRDefault="00BF46E1" w:rsidP="00195D76">
            <w:pPr>
              <w:pStyle w:val="TAL"/>
            </w:pPr>
            <w:r w:rsidRPr="005307A3">
              <w:t>Transfer of 500 Bytes of data to the USS through channel 1</w:t>
            </w:r>
          </w:p>
        </w:tc>
        <w:tc>
          <w:tcPr>
            <w:tcW w:w="3510" w:type="dxa"/>
          </w:tcPr>
          <w:p w14:paraId="44923C11" w14:textId="77777777" w:rsidR="00BF46E1" w:rsidRPr="005307A3" w:rsidRDefault="00BF46E1" w:rsidP="00195D76">
            <w:pPr>
              <w:pStyle w:val="TAL"/>
            </w:pPr>
          </w:p>
        </w:tc>
      </w:tr>
      <w:tr w:rsidR="00BF46E1" w:rsidRPr="005307A3" w14:paraId="067A49F7" w14:textId="77777777" w:rsidTr="00195D76">
        <w:trPr>
          <w:cantSplit/>
          <w:jc w:val="center"/>
        </w:trPr>
        <w:tc>
          <w:tcPr>
            <w:tcW w:w="542" w:type="dxa"/>
          </w:tcPr>
          <w:p w14:paraId="49FD9417" w14:textId="77777777" w:rsidR="00BF46E1" w:rsidRPr="005307A3" w:rsidRDefault="00BF46E1" w:rsidP="00195D76">
            <w:pPr>
              <w:pStyle w:val="TAC"/>
            </w:pPr>
            <w:r w:rsidRPr="005307A3">
              <w:t>20</w:t>
            </w:r>
          </w:p>
        </w:tc>
        <w:tc>
          <w:tcPr>
            <w:tcW w:w="1247" w:type="dxa"/>
          </w:tcPr>
          <w:p w14:paraId="2027152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158" w:type="dxa"/>
          </w:tcPr>
          <w:p w14:paraId="1662D74E" w14:textId="77777777" w:rsidR="00BF46E1" w:rsidRPr="005307A3" w:rsidRDefault="00BF46E1" w:rsidP="00195D76">
            <w:pPr>
              <w:pStyle w:val="TAL"/>
            </w:pPr>
            <w:r w:rsidRPr="005307A3">
              <w:t>TERMINAL RESPONSE: SEND DATA (Immediate mode) 1.2.3</w:t>
            </w:r>
          </w:p>
        </w:tc>
        <w:tc>
          <w:tcPr>
            <w:tcW w:w="3510" w:type="dxa"/>
          </w:tcPr>
          <w:p w14:paraId="68EA7AEA" w14:textId="77777777" w:rsidR="00BF46E1" w:rsidRPr="005307A3" w:rsidRDefault="00BF46E1" w:rsidP="00195D76">
            <w:pPr>
              <w:pStyle w:val="TAL"/>
            </w:pPr>
            <w:r w:rsidRPr="005307A3">
              <w:t>[Command performed successfully]</w:t>
            </w:r>
          </w:p>
        </w:tc>
      </w:tr>
    </w:tbl>
    <w:p w14:paraId="1C742BE0" w14:textId="77777777" w:rsidR="00BF46E1" w:rsidRPr="005307A3" w:rsidRDefault="00BF46E1" w:rsidP="00BF46E1"/>
    <w:p w14:paraId="2FC3EB1F" w14:textId="77777777" w:rsidR="00BF46E1" w:rsidRPr="005307A3" w:rsidRDefault="00BF46E1" w:rsidP="00BF46E1">
      <w:r w:rsidRPr="005307A3">
        <w:t>PROACTIVE COMMAND: SEND DATA 1.2.1</w:t>
      </w:r>
    </w:p>
    <w:p w14:paraId="0A1FC753" w14:textId="77777777" w:rsidR="00BF46E1" w:rsidRPr="005307A3" w:rsidRDefault="00BF46E1" w:rsidP="00BF46E1">
      <w:r w:rsidRPr="005307A3">
        <w:t>Logically:</w:t>
      </w:r>
    </w:p>
    <w:p w14:paraId="002E8470" w14:textId="77777777" w:rsidR="00BF46E1" w:rsidRPr="005307A3" w:rsidRDefault="00BF46E1" w:rsidP="0041528A">
      <w:pPr>
        <w:pStyle w:val="EW"/>
      </w:pPr>
      <w:r w:rsidRPr="005307A3">
        <w:t>Command details</w:t>
      </w:r>
    </w:p>
    <w:p w14:paraId="139B6288" w14:textId="77777777" w:rsidR="00BF46E1" w:rsidRPr="005307A3" w:rsidRDefault="00BF46E1" w:rsidP="0041528A">
      <w:pPr>
        <w:pStyle w:val="EW"/>
      </w:pPr>
      <w:r w:rsidRPr="005307A3">
        <w:tab/>
        <w:t>Command number:</w:t>
      </w:r>
      <w:r w:rsidRPr="005307A3">
        <w:tab/>
        <w:t>1</w:t>
      </w:r>
    </w:p>
    <w:p w14:paraId="4B1FA478" w14:textId="77777777" w:rsidR="00BF46E1" w:rsidRPr="005307A3" w:rsidRDefault="00BF46E1" w:rsidP="0041528A">
      <w:pPr>
        <w:pStyle w:val="EW"/>
      </w:pPr>
      <w:r w:rsidRPr="005307A3">
        <w:tab/>
        <w:t>Command type:</w:t>
      </w:r>
      <w:r w:rsidRPr="005307A3">
        <w:tab/>
        <w:t>SEND DATA</w:t>
      </w:r>
    </w:p>
    <w:p w14:paraId="17F5661F" w14:textId="77777777" w:rsidR="00BF46E1" w:rsidRPr="005307A3" w:rsidRDefault="00BF46E1" w:rsidP="0041528A">
      <w:pPr>
        <w:pStyle w:val="EW"/>
      </w:pPr>
      <w:r w:rsidRPr="005307A3">
        <w:tab/>
        <w:t>Command qualifier:</w:t>
      </w:r>
      <w:r w:rsidRPr="005307A3">
        <w:tab/>
        <w:t>Store mode</w:t>
      </w:r>
    </w:p>
    <w:p w14:paraId="3C5B66BD" w14:textId="77777777" w:rsidR="00BF46E1" w:rsidRPr="005307A3" w:rsidRDefault="00BF46E1" w:rsidP="0041528A">
      <w:pPr>
        <w:pStyle w:val="EW"/>
      </w:pPr>
      <w:r w:rsidRPr="005307A3">
        <w:t>Device identities</w:t>
      </w:r>
    </w:p>
    <w:p w14:paraId="19813256" w14:textId="77777777" w:rsidR="00BF46E1" w:rsidRPr="005307A3" w:rsidRDefault="00BF46E1" w:rsidP="0041528A">
      <w:pPr>
        <w:pStyle w:val="EW"/>
      </w:pPr>
      <w:r w:rsidRPr="005307A3">
        <w:tab/>
        <w:t>Source device:</w:t>
      </w:r>
      <w:r w:rsidRPr="005307A3">
        <w:tab/>
        <w:t>UICC</w:t>
      </w:r>
    </w:p>
    <w:p w14:paraId="0C74C046" w14:textId="77777777" w:rsidR="00BF46E1" w:rsidRPr="005307A3" w:rsidRDefault="00BF46E1" w:rsidP="0041528A">
      <w:pPr>
        <w:pStyle w:val="EW"/>
      </w:pPr>
      <w:r w:rsidRPr="005307A3">
        <w:tab/>
        <w:t>Destination device:</w:t>
      </w:r>
      <w:r w:rsidRPr="005307A3">
        <w:tab/>
        <w:t>Channel 1</w:t>
      </w:r>
    </w:p>
    <w:p w14:paraId="7600E54A" w14:textId="77777777" w:rsidR="00BF46E1" w:rsidRPr="005307A3" w:rsidRDefault="00BF46E1" w:rsidP="0041528A">
      <w:pPr>
        <w:pStyle w:val="EW"/>
      </w:pPr>
      <w:r w:rsidRPr="005307A3">
        <w:t>Channel Data</w:t>
      </w:r>
    </w:p>
    <w:p w14:paraId="1B693A00" w14:textId="77777777" w:rsidR="00BF46E1" w:rsidRPr="005307A3" w:rsidRDefault="00BF46E1" w:rsidP="0041528A">
      <w:pPr>
        <w:pStyle w:val="EX"/>
      </w:pPr>
      <w:r w:rsidRPr="005307A3">
        <w:tab/>
        <w:t>Channel Data:</w:t>
      </w:r>
      <w:r w:rsidRPr="005307A3">
        <w:tab/>
        <w:t>00 01 .. C7 (200 Bytes of data)</w:t>
      </w:r>
    </w:p>
    <w:p w14:paraId="2EE2DE0E" w14:textId="77777777" w:rsidR="00BF46E1" w:rsidRPr="005307A3" w:rsidRDefault="00BF46E1" w:rsidP="00BF46E1">
      <w:r w:rsidRPr="005307A3">
        <w:t>Coding:</w:t>
      </w:r>
    </w:p>
    <w:p w14:paraId="506D809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8E2CFF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EA57C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037297E"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F3F8E54"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44441843"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0363A3F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09654E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45279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20DCD9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694D0A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1481E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BC998A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F2D91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27E7887" w14:textId="77777777" w:rsidR="00BF46E1" w:rsidRPr="005307A3" w:rsidRDefault="00BF46E1" w:rsidP="00195D76">
            <w:pPr>
              <w:pStyle w:val="TAC"/>
            </w:pPr>
            <w:r w:rsidRPr="005307A3">
              <w:t>21</w:t>
            </w:r>
          </w:p>
        </w:tc>
      </w:tr>
      <w:tr w:rsidR="00BF46E1" w:rsidRPr="005307A3" w14:paraId="2CD40B97" w14:textId="77777777" w:rsidTr="00195D76">
        <w:trPr>
          <w:jc w:val="center"/>
        </w:trPr>
        <w:tc>
          <w:tcPr>
            <w:tcW w:w="1134" w:type="dxa"/>
            <w:tcBorders>
              <w:top w:val="single" w:sz="4" w:space="0" w:color="auto"/>
              <w:right w:val="single" w:sz="4" w:space="0" w:color="auto"/>
            </w:tcBorders>
          </w:tcPr>
          <w:p w14:paraId="20506F4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C8B926"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773CAE8"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103C19E6"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CBA4A7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C6D29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38A3A0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8E127CF"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20C1276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11C09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16F5D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E30D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814F82" w14:textId="77777777" w:rsidR="00BF46E1" w:rsidRPr="005307A3" w:rsidRDefault="00BF46E1" w:rsidP="00195D76">
            <w:pPr>
              <w:pStyle w:val="TAC"/>
            </w:pPr>
          </w:p>
        </w:tc>
      </w:tr>
    </w:tbl>
    <w:p w14:paraId="5DCD5FC5" w14:textId="77777777" w:rsidR="00BF46E1" w:rsidRPr="005307A3" w:rsidRDefault="00BF46E1" w:rsidP="00BF46E1"/>
    <w:p w14:paraId="2ADFE016" w14:textId="77777777" w:rsidR="00BF46E1" w:rsidRPr="005307A3" w:rsidRDefault="00BF46E1" w:rsidP="00BF46E1">
      <w:r w:rsidRPr="005307A3">
        <w:t>TERMINAL RESPONSE: SEND DATA 1.2.1</w:t>
      </w:r>
    </w:p>
    <w:p w14:paraId="69A46576" w14:textId="77777777" w:rsidR="00BF46E1" w:rsidRPr="005307A3" w:rsidRDefault="00BF46E1" w:rsidP="00BF46E1">
      <w:r w:rsidRPr="005307A3">
        <w:lastRenderedPageBreak/>
        <w:t>Logically:</w:t>
      </w:r>
    </w:p>
    <w:p w14:paraId="62D545EB" w14:textId="77777777" w:rsidR="00BF46E1" w:rsidRPr="005307A3" w:rsidRDefault="00BF46E1" w:rsidP="0041528A">
      <w:pPr>
        <w:pStyle w:val="EW"/>
      </w:pPr>
      <w:r w:rsidRPr="005307A3">
        <w:t>Command details</w:t>
      </w:r>
    </w:p>
    <w:p w14:paraId="2AE83159" w14:textId="77777777" w:rsidR="00BF46E1" w:rsidRPr="005307A3" w:rsidRDefault="00BF46E1" w:rsidP="0041528A">
      <w:pPr>
        <w:pStyle w:val="EW"/>
      </w:pPr>
      <w:r w:rsidRPr="005307A3">
        <w:tab/>
        <w:t>Command number:</w:t>
      </w:r>
      <w:r w:rsidRPr="005307A3">
        <w:tab/>
        <w:t>1</w:t>
      </w:r>
    </w:p>
    <w:p w14:paraId="28B9E92B" w14:textId="77777777" w:rsidR="00BF46E1" w:rsidRPr="005307A3" w:rsidRDefault="00BF46E1" w:rsidP="0041528A">
      <w:pPr>
        <w:pStyle w:val="EW"/>
      </w:pPr>
      <w:r w:rsidRPr="005307A3">
        <w:tab/>
        <w:t>Command type:</w:t>
      </w:r>
      <w:r w:rsidRPr="005307A3">
        <w:tab/>
        <w:t>SEND DATA</w:t>
      </w:r>
    </w:p>
    <w:p w14:paraId="7F32D52F" w14:textId="77777777" w:rsidR="00BF46E1" w:rsidRPr="005307A3" w:rsidRDefault="00BF46E1" w:rsidP="0041528A">
      <w:pPr>
        <w:pStyle w:val="EW"/>
      </w:pPr>
      <w:r w:rsidRPr="005307A3">
        <w:tab/>
        <w:t>Command qualifier:</w:t>
      </w:r>
      <w:r w:rsidRPr="005307A3">
        <w:tab/>
        <w:t>Store mode</w:t>
      </w:r>
    </w:p>
    <w:p w14:paraId="5C295F9D" w14:textId="77777777" w:rsidR="00BF46E1" w:rsidRPr="005307A3" w:rsidRDefault="00BF46E1" w:rsidP="0041528A">
      <w:pPr>
        <w:pStyle w:val="EW"/>
      </w:pPr>
      <w:r w:rsidRPr="005307A3">
        <w:t>Device identities</w:t>
      </w:r>
    </w:p>
    <w:p w14:paraId="3A45E779" w14:textId="77777777" w:rsidR="00BF46E1" w:rsidRPr="005307A3" w:rsidRDefault="00BF46E1" w:rsidP="0041528A">
      <w:pPr>
        <w:pStyle w:val="EW"/>
      </w:pPr>
      <w:r w:rsidRPr="005307A3">
        <w:tab/>
        <w:t>Source device:</w:t>
      </w:r>
      <w:r w:rsidRPr="005307A3">
        <w:tab/>
        <w:t>ME</w:t>
      </w:r>
    </w:p>
    <w:p w14:paraId="26CDD3D7" w14:textId="77777777" w:rsidR="00BF46E1" w:rsidRPr="005307A3" w:rsidRDefault="00BF46E1" w:rsidP="0041528A">
      <w:pPr>
        <w:pStyle w:val="EW"/>
      </w:pPr>
      <w:r w:rsidRPr="005307A3">
        <w:tab/>
        <w:t>Destination device:</w:t>
      </w:r>
      <w:r w:rsidRPr="005307A3">
        <w:tab/>
        <w:t>UICC</w:t>
      </w:r>
    </w:p>
    <w:p w14:paraId="4144B280" w14:textId="77777777" w:rsidR="00BF46E1" w:rsidRPr="005307A3" w:rsidRDefault="00BF46E1" w:rsidP="0041528A">
      <w:pPr>
        <w:pStyle w:val="EW"/>
      </w:pPr>
      <w:r w:rsidRPr="005307A3">
        <w:t>Result</w:t>
      </w:r>
    </w:p>
    <w:p w14:paraId="0380B8B6" w14:textId="77777777" w:rsidR="00BF46E1" w:rsidRPr="005307A3" w:rsidRDefault="00BF46E1" w:rsidP="0041528A">
      <w:pPr>
        <w:pStyle w:val="EW"/>
      </w:pPr>
      <w:r w:rsidRPr="005307A3">
        <w:tab/>
        <w:t>General Result:</w:t>
      </w:r>
      <w:r w:rsidRPr="005307A3">
        <w:tab/>
        <w:t>Command performed successfully</w:t>
      </w:r>
    </w:p>
    <w:p w14:paraId="7C3ADA48" w14:textId="77777777" w:rsidR="00BF46E1" w:rsidRPr="005307A3" w:rsidRDefault="00BF46E1" w:rsidP="0041528A">
      <w:pPr>
        <w:pStyle w:val="EX"/>
      </w:pPr>
      <w:r w:rsidRPr="005307A3">
        <w:tab/>
        <w:t>Channel data length:</w:t>
      </w:r>
      <w:r w:rsidRPr="005307A3">
        <w:tab/>
        <w:t>More than 255 bytes of space available in the Tx buffer</w:t>
      </w:r>
    </w:p>
    <w:p w14:paraId="78D4F6E3" w14:textId="77777777" w:rsidR="00BF46E1" w:rsidRPr="005307A3" w:rsidRDefault="00BF46E1" w:rsidP="00BF46E1">
      <w:r w:rsidRPr="005307A3">
        <w:t>Coding:</w:t>
      </w:r>
    </w:p>
    <w:p w14:paraId="1D1050B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21EBC4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F42AE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31EDE3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240FA2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1CA10F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FF8FF2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E60B8D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FA08CF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D4DA12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62CF7F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3196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6C2E1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C30605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6ED212E" w14:textId="77777777" w:rsidR="00BF46E1" w:rsidRPr="005307A3" w:rsidRDefault="00BF46E1" w:rsidP="00195D76">
            <w:pPr>
              <w:pStyle w:val="TAC"/>
            </w:pPr>
            <w:r w:rsidRPr="005307A3">
              <w:t>00</w:t>
            </w:r>
          </w:p>
        </w:tc>
      </w:tr>
      <w:tr w:rsidR="00BF46E1" w:rsidRPr="005307A3" w14:paraId="1C22F54A" w14:textId="77777777" w:rsidTr="00195D76">
        <w:trPr>
          <w:jc w:val="center"/>
        </w:trPr>
        <w:tc>
          <w:tcPr>
            <w:tcW w:w="1134" w:type="dxa"/>
            <w:tcBorders>
              <w:top w:val="single" w:sz="4" w:space="0" w:color="auto"/>
              <w:right w:val="single" w:sz="4" w:space="0" w:color="auto"/>
            </w:tcBorders>
          </w:tcPr>
          <w:p w14:paraId="402AA09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600A7D"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057F2F6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B49917F"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05FBF9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466A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72D4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43AA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E09D4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FE88B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D042E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A3710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333271" w14:textId="77777777" w:rsidR="00BF46E1" w:rsidRPr="005307A3" w:rsidRDefault="00BF46E1" w:rsidP="00195D76">
            <w:pPr>
              <w:pStyle w:val="TAC"/>
            </w:pPr>
          </w:p>
        </w:tc>
      </w:tr>
    </w:tbl>
    <w:p w14:paraId="0428E25E" w14:textId="77777777" w:rsidR="00BF46E1" w:rsidRPr="005307A3" w:rsidRDefault="00BF46E1" w:rsidP="00BF46E1"/>
    <w:p w14:paraId="2F80D264" w14:textId="77777777" w:rsidR="00BF46E1" w:rsidRPr="005307A3" w:rsidRDefault="00BF46E1" w:rsidP="00BF46E1">
      <w:r w:rsidRPr="005307A3">
        <w:t>PROACTIVE COMMAND: SEND DATA 1.2.2</w:t>
      </w:r>
    </w:p>
    <w:p w14:paraId="7C14208A" w14:textId="77777777" w:rsidR="00BF46E1" w:rsidRPr="005307A3" w:rsidRDefault="00BF46E1" w:rsidP="00BF46E1">
      <w:r w:rsidRPr="005307A3">
        <w:t>Logically:</w:t>
      </w:r>
    </w:p>
    <w:p w14:paraId="2B3142A6" w14:textId="77777777" w:rsidR="00BF46E1" w:rsidRPr="005307A3" w:rsidRDefault="00BF46E1" w:rsidP="0041528A">
      <w:pPr>
        <w:pStyle w:val="EW"/>
      </w:pPr>
      <w:r w:rsidRPr="005307A3">
        <w:t>Command details</w:t>
      </w:r>
    </w:p>
    <w:p w14:paraId="1BD69F2B" w14:textId="77777777" w:rsidR="00BF46E1" w:rsidRPr="005307A3" w:rsidRDefault="00BF46E1" w:rsidP="0041528A">
      <w:pPr>
        <w:pStyle w:val="EW"/>
      </w:pPr>
      <w:r w:rsidRPr="005307A3">
        <w:tab/>
        <w:t>Command number:</w:t>
      </w:r>
      <w:r w:rsidRPr="005307A3">
        <w:tab/>
        <w:t>1</w:t>
      </w:r>
    </w:p>
    <w:p w14:paraId="13A4E554" w14:textId="77777777" w:rsidR="00BF46E1" w:rsidRPr="005307A3" w:rsidRDefault="00BF46E1" w:rsidP="0041528A">
      <w:pPr>
        <w:pStyle w:val="EW"/>
      </w:pPr>
      <w:r w:rsidRPr="005307A3">
        <w:tab/>
        <w:t>Command type:</w:t>
      </w:r>
      <w:r w:rsidRPr="005307A3">
        <w:tab/>
        <w:t>SEND DATA</w:t>
      </w:r>
    </w:p>
    <w:p w14:paraId="37FE7D8A" w14:textId="77777777" w:rsidR="00BF46E1" w:rsidRPr="005307A3" w:rsidRDefault="00BF46E1" w:rsidP="0041528A">
      <w:pPr>
        <w:pStyle w:val="EW"/>
      </w:pPr>
      <w:r w:rsidRPr="005307A3">
        <w:tab/>
        <w:t>Command qualifier:</w:t>
      </w:r>
      <w:r w:rsidRPr="005307A3">
        <w:tab/>
        <w:t>Store mode</w:t>
      </w:r>
    </w:p>
    <w:p w14:paraId="3922EF8D" w14:textId="77777777" w:rsidR="00BF46E1" w:rsidRPr="005307A3" w:rsidRDefault="00BF46E1" w:rsidP="0041528A">
      <w:pPr>
        <w:pStyle w:val="EW"/>
      </w:pPr>
      <w:r w:rsidRPr="005307A3">
        <w:t>Device identities</w:t>
      </w:r>
    </w:p>
    <w:p w14:paraId="0C4CB497" w14:textId="77777777" w:rsidR="00BF46E1" w:rsidRPr="005307A3" w:rsidRDefault="00BF46E1" w:rsidP="0041528A">
      <w:pPr>
        <w:pStyle w:val="EW"/>
      </w:pPr>
      <w:r w:rsidRPr="005307A3">
        <w:tab/>
        <w:t>Source device:</w:t>
      </w:r>
      <w:r w:rsidRPr="005307A3">
        <w:tab/>
        <w:t>UICC</w:t>
      </w:r>
    </w:p>
    <w:p w14:paraId="75B8B974" w14:textId="77777777" w:rsidR="00BF46E1" w:rsidRPr="005307A3" w:rsidRDefault="00BF46E1" w:rsidP="0041528A">
      <w:pPr>
        <w:pStyle w:val="EW"/>
      </w:pPr>
      <w:r w:rsidRPr="005307A3">
        <w:tab/>
        <w:t>Destination device:</w:t>
      </w:r>
      <w:r w:rsidRPr="005307A3">
        <w:tab/>
        <w:t>Channel 1</w:t>
      </w:r>
    </w:p>
    <w:p w14:paraId="4AAF849C" w14:textId="77777777" w:rsidR="00BF46E1" w:rsidRPr="005307A3" w:rsidRDefault="00BF46E1" w:rsidP="0041528A">
      <w:pPr>
        <w:pStyle w:val="EW"/>
      </w:pPr>
      <w:r w:rsidRPr="005307A3">
        <w:t>Channel Data</w:t>
      </w:r>
    </w:p>
    <w:p w14:paraId="4A7F3D0C" w14:textId="77777777" w:rsidR="00BF46E1" w:rsidRPr="005307A3" w:rsidRDefault="00BF46E1" w:rsidP="0041528A">
      <w:pPr>
        <w:pStyle w:val="EX"/>
      </w:pPr>
      <w:r w:rsidRPr="005307A3">
        <w:tab/>
        <w:t>Channel Data:</w:t>
      </w:r>
      <w:r w:rsidRPr="005307A3">
        <w:tab/>
        <w:t>C8 C9 .. FF 00 01 .. 8F (200 Bytes of data)</w:t>
      </w:r>
    </w:p>
    <w:p w14:paraId="0E55D02D" w14:textId="77777777" w:rsidR="00BF46E1" w:rsidRPr="005307A3" w:rsidRDefault="00BF46E1" w:rsidP="00BF46E1">
      <w:r w:rsidRPr="005307A3">
        <w:t>Coding:</w:t>
      </w:r>
    </w:p>
    <w:p w14:paraId="0D20078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0E945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CD437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DA3323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8CAEC21"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1BD1A101"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541A764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39917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98E30C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F17AF7"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1070C3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6C02C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B2741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11D59D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0BAC99" w14:textId="77777777" w:rsidR="00BF46E1" w:rsidRPr="005307A3" w:rsidRDefault="00BF46E1" w:rsidP="00195D76">
            <w:pPr>
              <w:pStyle w:val="TAC"/>
            </w:pPr>
            <w:r w:rsidRPr="005307A3">
              <w:t>21</w:t>
            </w:r>
          </w:p>
        </w:tc>
      </w:tr>
      <w:tr w:rsidR="00BF46E1" w:rsidRPr="005307A3" w14:paraId="378CD0BC" w14:textId="77777777" w:rsidTr="00195D76">
        <w:trPr>
          <w:jc w:val="center"/>
        </w:trPr>
        <w:tc>
          <w:tcPr>
            <w:tcW w:w="1134" w:type="dxa"/>
            <w:tcBorders>
              <w:top w:val="single" w:sz="4" w:space="0" w:color="auto"/>
              <w:right w:val="single" w:sz="4" w:space="0" w:color="auto"/>
            </w:tcBorders>
          </w:tcPr>
          <w:p w14:paraId="701154C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EF260B"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689371A6"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7B7BDE98"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A175FA2"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DBCB1C7" w14:textId="77777777" w:rsidR="00BF46E1" w:rsidRPr="005307A3" w:rsidRDefault="00BF46E1" w:rsidP="00195D76">
            <w:pPr>
              <w:pStyle w:val="TAC"/>
            </w:pPr>
            <w:r w:rsidRPr="005307A3">
              <w:t>C9</w:t>
            </w:r>
          </w:p>
        </w:tc>
        <w:tc>
          <w:tcPr>
            <w:tcW w:w="567" w:type="dxa"/>
            <w:tcBorders>
              <w:top w:val="single" w:sz="4" w:space="0" w:color="auto"/>
              <w:left w:val="single" w:sz="4" w:space="0" w:color="auto"/>
              <w:bottom w:val="single" w:sz="4" w:space="0" w:color="auto"/>
              <w:right w:val="single" w:sz="4" w:space="0" w:color="auto"/>
            </w:tcBorders>
          </w:tcPr>
          <w:p w14:paraId="5AFCF6A8"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358F834B"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DAC9C2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F0529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B9C9E48"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0270F193" w14:textId="77777777" w:rsidR="00BF46E1" w:rsidRPr="005307A3" w:rsidRDefault="00BF46E1" w:rsidP="00195D76">
            <w:pPr>
              <w:pStyle w:val="TAC"/>
            </w:pPr>
            <w:r w:rsidRPr="005307A3">
              <w:t>8F</w:t>
            </w:r>
          </w:p>
        </w:tc>
        <w:tc>
          <w:tcPr>
            <w:tcW w:w="567" w:type="dxa"/>
            <w:tcBorders>
              <w:top w:val="single" w:sz="4" w:space="0" w:color="auto"/>
              <w:left w:val="single" w:sz="4" w:space="0" w:color="auto"/>
              <w:bottom w:val="single" w:sz="4" w:space="0" w:color="auto"/>
              <w:right w:val="single" w:sz="4" w:space="0" w:color="auto"/>
            </w:tcBorders>
          </w:tcPr>
          <w:p w14:paraId="41F03778" w14:textId="77777777" w:rsidR="00BF46E1" w:rsidRPr="005307A3" w:rsidRDefault="00BF46E1" w:rsidP="00195D76">
            <w:pPr>
              <w:pStyle w:val="TAC"/>
            </w:pPr>
          </w:p>
        </w:tc>
      </w:tr>
    </w:tbl>
    <w:p w14:paraId="30309A7C" w14:textId="77777777" w:rsidR="00BF46E1" w:rsidRPr="005307A3" w:rsidRDefault="00BF46E1" w:rsidP="00BF46E1"/>
    <w:p w14:paraId="53A346E3" w14:textId="77777777" w:rsidR="00BF46E1" w:rsidRPr="005307A3" w:rsidRDefault="00BF46E1" w:rsidP="00BF46E1">
      <w:r w:rsidRPr="005307A3">
        <w:t>TERMINAL RESPONSE: SEND DATA 1.2.2</w:t>
      </w:r>
    </w:p>
    <w:p w14:paraId="39E34303" w14:textId="77777777" w:rsidR="00BF46E1" w:rsidRPr="005307A3" w:rsidRDefault="00BF46E1" w:rsidP="00BF46E1">
      <w:r w:rsidRPr="005307A3">
        <w:t>Logically:</w:t>
      </w:r>
    </w:p>
    <w:p w14:paraId="5E8EAE0B" w14:textId="77777777" w:rsidR="00BF46E1" w:rsidRPr="005307A3" w:rsidRDefault="00BF46E1" w:rsidP="0041528A">
      <w:pPr>
        <w:pStyle w:val="EW"/>
      </w:pPr>
      <w:r w:rsidRPr="005307A3">
        <w:t>Command details</w:t>
      </w:r>
    </w:p>
    <w:p w14:paraId="22B7C1AD" w14:textId="77777777" w:rsidR="00BF46E1" w:rsidRPr="005307A3" w:rsidRDefault="00BF46E1" w:rsidP="0041528A">
      <w:pPr>
        <w:pStyle w:val="EW"/>
      </w:pPr>
      <w:r w:rsidRPr="005307A3">
        <w:tab/>
        <w:t>Command number:</w:t>
      </w:r>
      <w:r w:rsidRPr="005307A3">
        <w:tab/>
        <w:t>1</w:t>
      </w:r>
    </w:p>
    <w:p w14:paraId="7E8DCFFA" w14:textId="77777777" w:rsidR="00BF46E1" w:rsidRPr="005307A3" w:rsidRDefault="00BF46E1" w:rsidP="0041528A">
      <w:pPr>
        <w:pStyle w:val="EW"/>
      </w:pPr>
      <w:r w:rsidRPr="005307A3">
        <w:tab/>
        <w:t>Command type:</w:t>
      </w:r>
      <w:r w:rsidRPr="005307A3">
        <w:tab/>
        <w:t>SEND DATA</w:t>
      </w:r>
    </w:p>
    <w:p w14:paraId="2170AAA0" w14:textId="77777777" w:rsidR="00BF46E1" w:rsidRPr="005307A3" w:rsidRDefault="00BF46E1" w:rsidP="0041528A">
      <w:pPr>
        <w:pStyle w:val="EW"/>
      </w:pPr>
      <w:r w:rsidRPr="005307A3">
        <w:tab/>
        <w:t>Command qualifier:</w:t>
      </w:r>
      <w:r w:rsidRPr="005307A3">
        <w:tab/>
        <w:t>Store mode</w:t>
      </w:r>
    </w:p>
    <w:p w14:paraId="7A4E78E3" w14:textId="77777777" w:rsidR="00BF46E1" w:rsidRPr="005307A3" w:rsidRDefault="00BF46E1" w:rsidP="0041528A">
      <w:pPr>
        <w:pStyle w:val="EW"/>
      </w:pPr>
      <w:r w:rsidRPr="005307A3">
        <w:t>Device identities</w:t>
      </w:r>
    </w:p>
    <w:p w14:paraId="2F80A895" w14:textId="77777777" w:rsidR="00BF46E1" w:rsidRPr="005307A3" w:rsidRDefault="00BF46E1" w:rsidP="0041528A">
      <w:pPr>
        <w:pStyle w:val="EW"/>
      </w:pPr>
      <w:r w:rsidRPr="005307A3">
        <w:tab/>
        <w:t>Source device:</w:t>
      </w:r>
      <w:r w:rsidRPr="005307A3">
        <w:tab/>
        <w:t>ME</w:t>
      </w:r>
    </w:p>
    <w:p w14:paraId="75D02961" w14:textId="77777777" w:rsidR="00BF46E1" w:rsidRPr="005307A3" w:rsidRDefault="00BF46E1" w:rsidP="0041528A">
      <w:pPr>
        <w:pStyle w:val="EW"/>
      </w:pPr>
      <w:r w:rsidRPr="005307A3">
        <w:tab/>
        <w:t>Destination device:</w:t>
      </w:r>
      <w:r w:rsidRPr="005307A3">
        <w:tab/>
        <w:t>UICC</w:t>
      </w:r>
    </w:p>
    <w:p w14:paraId="4DD0527E" w14:textId="77777777" w:rsidR="00BF46E1" w:rsidRPr="005307A3" w:rsidRDefault="00BF46E1" w:rsidP="0041528A">
      <w:pPr>
        <w:pStyle w:val="EW"/>
      </w:pPr>
      <w:r w:rsidRPr="005307A3">
        <w:t>Result</w:t>
      </w:r>
    </w:p>
    <w:p w14:paraId="4BF9871C" w14:textId="77777777" w:rsidR="00BF46E1" w:rsidRPr="005307A3" w:rsidRDefault="00BF46E1" w:rsidP="0041528A">
      <w:pPr>
        <w:pStyle w:val="EW"/>
      </w:pPr>
      <w:r w:rsidRPr="005307A3">
        <w:tab/>
        <w:t>General Result:</w:t>
      </w:r>
      <w:r w:rsidRPr="005307A3">
        <w:tab/>
        <w:t>Command performed successfully</w:t>
      </w:r>
    </w:p>
    <w:p w14:paraId="3EC1271F" w14:textId="77777777" w:rsidR="00BF46E1" w:rsidRPr="005307A3" w:rsidRDefault="00BF46E1" w:rsidP="0041528A">
      <w:pPr>
        <w:pStyle w:val="EX"/>
      </w:pPr>
      <w:r w:rsidRPr="005307A3">
        <w:tab/>
        <w:t>Channel data length:</w:t>
      </w:r>
      <w:r w:rsidRPr="005307A3">
        <w:tab/>
        <w:t>More than 255 bytes of space available in the Tx buffer</w:t>
      </w:r>
    </w:p>
    <w:p w14:paraId="1306A3F6" w14:textId="77777777" w:rsidR="00BF46E1" w:rsidRPr="005307A3" w:rsidRDefault="00BF46E1" w:rsidP="00BF46E1">
      <w:r w:rsidRPr="005307A3">
        <w:t>Coding:</w:t>
      </w:r>
    </w:p>
    <w:p w14:paraId="00CCC3B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D92EF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7D624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72F2D7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F0B32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814E4F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A0817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C9392B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47134B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FFA14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DAEA0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B4FC73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9B1C5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F9B23C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B7570A" w14:textId="77777777" w:rsidR="00BF46E1" w:rsidRPr="005307A3" w:rsidRDefault="00BF46E1" w:rsidP="00195D76">
            <w:pPr>
              <w:pStyle w:val="TAC"/>
            </w:pPr>
            <w:r w:rsidRPr="005307A3">
              <w:t>00</w:t>
            </w:r>
          </w:p>
        </w:tc>
      </w:tr>
      <w:tr w:rsidR="00BF46E1" w:rsidRPr="005307A3" w14:paraId="42255F6A" w14:textId="77777777" w:rsidTr="00195D76">
        <w:trPr>
          <w:jc w:val="center"/>
        </w:trPr>
        <w:tc>
          <w:tcPr>
            <w:tcW w:w="1134" w:type="dxa"/>
            <w:tcBorders>
              <w:top w:val="single" w:sz="4" w:space="0" w:color="auto"/>
              <w:right w:val="single" w:sz="4" w:space="0" w:color="auto"/>
            </w:tcBorders>
          </w:tcPr>
          <w:p w14:paraId="49047FC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A6C5C4"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34FDCD3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B5943D"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C04ADE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90EE5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14042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F10F4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E339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2D841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30D0F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CECF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05088A" w14:textId="77777777" w:rsidR="00BF46E1" w:rsidRPr="005307A3" w:rsidRDefault="00BF46E1" w:rsidP="00195D76">
            <w:pPr>
              <w:pStyle w:val="TAC"/>
            </w:pPr>
          </w:p>
        </w:tc>
      </w:tr>
    </w:tbl>
    <w:p w14:paraId="2ECA31B6" w14:textId="77777777" w:rsidR="00BF46E1" w:rsidRPr="005307A3" w:rsidRDefault="00BF46E1" w:rsidP="00BF46E1"/>
    <w:p w14:paraId="1DE1E28B" w14:textId="77777777" w:rsidR="00BF46E1" w:rsidRPr="005307A3" w:rsidRDefault="00BF46E1" w:rsidP="00BF46E1">
      <w:r w:rsidRPr="005307A3">
        <w:t>PROACTIVE COMMAND: SEND DATA 1.2.3</w:t>
      </w:r>
    </w:p>
    <w:p w14:paraId="7DBCB6A6" w14:textId="77777777" w:rsidR="00BF46E1" w:rsidRPr="005307A3" w:rsidRDefault="00BF46E1" w:rsidP="00BF46E1">
      <w:r w:rsidRPr="005307A3">
        <w:t>Logically:</w:t>
      </w:r>
    </w:p>
    <w:p w14:paraId="4BB7FB6F" w14:textId="77777777" w:rsidR="00BF46E1" w:rsidRPr="005307A3" w:rsidRDefault="00BF46E1" w:rsidP="0041528A">
      <w:pPr>
        <w:pStyle w:val="EW"/>
      </w:pPr>
      <w:r w:rsidRPr="005307A3">
        <w:lastRenderedPageBreak/>
        <w:t>Command details</w:t>
      </w:r>
    </w:p>
    <w:p w14:paraId="6C35B859" w14:textId="77777777" w:rsidR="00BF46E1" w:rsidRPr="005307A3" w:rsidRDefault="00BF46E1" w:rsidP="0041528A">
      <w:pPr>
        <w:pStyle w:val="EW"/>
      </w:pPr>
      <w:r w:rsidRPr="005307A3">
        <w:tab/>
        <w:t>Command number:</w:t>
      </w:r>
      <w:r w:rsidRPr="005307A3">
        <w:tab/>
        <w:t>1</w:t>
      </w:r>
    </w:p>
    <w:p w14:paraId="63EE252B" w14:textId="77777777" w:rsidR="00BF46E1" w:rsidRPr="005307A3" w:rsidRDefault="00BF46E1" w:rsidP="0041528A">
      <w:pPr>
        <w:pStyle w:val="EW"/>
      </w:pPr>
      <w:r w:rsidRPr="005307A3">
        <w:tab/>
        <w:t>Command type:</w:t>
      </w:r>
      <w:r w:rsidRPr="005307A3">
        <w:tab/>
        <w:t>SEND DATA</w:t>
      </w:r>
    </w:p>
    <w:p w14:paraId="4214BFC2" w14:textId="77777777" w:rsidR="00BF46E1" w:rsidRPr="005307A3" w:rsidRDefault="00BF46E1" w:rsidP="0041528A">
      <w:pPr>
        <w:pStyle w:val="EW"/>
      </w:pPr>
      <w:r w:rsidRPr="005307A3">
        <w:tab/>
        <w:t>Command qualifier:</w:t>
      </w:r>
      <w:r w:rsidRPr="005307A3">
        <w:tab/>
        <w:t>Immediate mode</w:t>
      </w:r>
    </w:p>
    <w:p w14:paraId="310D46DA" w14:textId="77777777" w:rsidR="00BF46E1" w:rsidRPr="005307A3" w:rsidRDefault="00BF46E1" w:rsidP="0041528A">
      <w:pPr>
        <w:pStyle w:val="EW"/>
      </w:pPr>
      <w:r w:rsidRPr="005307A3">
        <w:t>Device identities</w:t>
      </w:r>
    </w:p>
    <w:p w14:paraId="6563D6B6" w14:textId="77777777" w:rsidR="00BF46E1" w:rsidRPr="005307A3" w:rsidRDefault="00BF46E1" w:rsidP="0041528A">
      <w:pPr>
        <w:pStyle w:val="EW"/>
      </w:pPr>
      <w:r w:rsidRPr="005307A3">
        <w:tab/>
        <w:t>Source device:</w:t>
      </w:r>
      <w:r w:rsidRPr="005307A3">
        <w:tab/>
        <w:t>UICC</w:t>
      </w:r>
    </w:p>
    <w:p w14:paraId="4230E2D4" w14:textId="77777777" w:rsidR="00BF46E1" w:rsidRPr="005307A3" w:rsidRDefault="00BF46E1" w:rsidP="0041528A">
      <w:pPr>
        <w:pStyle w:val="EW"/>
      </w:pPr>
      <w:r w:rsidRPr="005307A3">
        <w:tab/>
        <w:t>Destination device:</w:t>
      </w:r>
      <w:r w:rsidRPr="005307A3">
        <w:tab/>
        <w:t>Channel 1</w:t>
      </w:r>
    </w:p>
    <w:p w14:paraId="687AA944" w14:textId="77777777" w:rsidR="00BF46E1" w:rsidRPr="005307A3" w:rsidRDefault="00BF46E1" w:rsidP="0041528A">
      <w:pPr>
        <w:pStyle w:val="EW"/>
      </w:pPr>
      <w:r w:rsidRPr="005307A3">
        <w:t>Channel Data</w:t>
      </w:r>
    </w:p>
    <w:p w14:paraId="44BC9621" w14:textId="77777777" w:rsidR="00BF46E1" w:rsidRPr="005307A3" w:rsidRDefault="00BF46E1" w:rsidP="0041528A">
      <w:pPr>
        <w:pStyle w:val="EX"/>
      </w:pPr>
      <w:r w:rsidRPr="005307A3">
        <w:tab/>
        <w:t>Channel Data:</w:t>
      </w:r>
      <w:r w:rsidRPr="005307A3">
        <w:tab/>
        <w:t>90 91 .. F3 (100 Bytes of data)</w:t>
      </w:r>
    </w:p>
    <w:p w14:paraId="11D85691" w14:textId="77777777" w:rsidR="00BF46E1" w:rsidRPr="005307A3" w:rsidRDefault="00BF46E1" w:rsidP="00BF46E1">
      <w:r w:rsidRPr="005307A3">
        <w:t>Coding:</w:t>
      </w:r>
    </w:p>
    <w:p w14:paraId="337DC5B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B1423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1659B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37D8F37"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2EBE5A8" w14:textId="77777777" w:rsidR="00BF46E1" w:rsidRPr="005307A3" w:rsidRDefault="00BF46E1" w:rsidP="00195D76">
            <w:pPr>
              <w:pStyle w:val="TAC"/>
            </w:pPr>
            <w:r w:rsidRPr="005307A3">
              <w:t>6F</w:t>
            </w:r>
          </w:p>
        </w:tc>
        <w:tc>
          <w:tcPr>
            <w:tcW w:w="588" w:type="dxa"/>
            <w:tcBorders>
              <w:top w:val="single" w:sz="4" w:space="0" w:color="auto"/>
              <w:left w:val="single" w:sz="4" w:space="0" w:color="auto"/>
              <w:bottom w:val="single" w:sz="4" w:space="0" w:color="auto"/>
              <w:right w:val="single" w:sz="4" w:space="0" w:color="auto"/>
            </w:tcBorders>
          </w:tcPr>
          <w:p w14:paraId="4ED62C1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66EBF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C781D2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025B1F"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06E8FD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906A2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44D4D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AA666A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CBC8B4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838EE20" w14:textId="77777777" w:rsidR="00BF46E1" w:rsidRPr="005307A3" w:rsidRDefault="00BF46E1" w:rsidP="00195D76">
            <w:pPr>
              <w:pStyle w:val="TAC"/>
            </w:pPr>
            <w:r w:rsidRPr="005307A3">
              <w:t>B6</w:t>
            </w:r>
          </w:p>
        </w:tc>
      </w:tr>
      <w:tr w:rsidR="00BF46E1" w:rsidRPr="005307A3" w14:paraId="2CBD6913" w14:textId="77777777" w:rsidTr="00195D76">
        <w:trPr>
          <w:jc w:val="center"/>
        </w:trPr>
        <w:tc>
          <w:tcPr>
            <w:tcW w:w="1134" w:type="dxa"/>
            <w:tcBorders>
              <w:top w:val="single" w:sz="4" w:space="0" w:color="auto"/>
              <w:right w:val="single" w:sz="4" w:space="0" w:color="auto"/>
            </w:tcBorders>
          </w:tcPr>
          <w:p w14:paraId="6EAAA7A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EF7848" w14:textId="77777777" w:rsidR="00BF46E1" w:rsidRPr="005307A3" w:rsidRDefault="00BF46E1" w:rsidP="00195D76">
            <w:pPr>
              <w:pStyle w:val="TAC"/>
            </w:pPr>
            <w:r w:rsidRPr="005307A3">
              <w:t>64</w:t>
            </w:r>
          </w:p>
        </w:tc>
        <w:tc>
          <w:tcPr>
            <w:tcW w:w="546" w:type="dxa"/>
            <w:tcBorders>
              <w:top w:val="single" w:sz="4" w:space="0" w:color="auto"/>
              <w:left w:val="single" w:sz="4" w:space="0" w:color="auto"/>
              <w:bottom w:val="single" w:sz="4" w:space="0" w:color="auto"/>
              <w:right w:val="single" w:sz="4" w:space="0" w:color="auto"/>
            </w:tcBorders>
          </w:tcPr>
          <w:p w14:paraId="34E6334E" w14:textId="77777777" w:rsidR="00BF46E1" w:rsidRPr="005307A3" w:rsidRDefault="00BF46E1" w:rsidP="00195D76">
            <w:pPr>
              <w:pStyle w:val="TAC"/>
            </w:pPr>
            <w:r w:rsidRPr="005307A3">
              <w:t>90</w:t>
            </w:r>
          </w:p>
        </w:tc>
        <w:tc>
          <w:tcPr>
            <w:tcW w:w="588" w:type="dxa"/>
            <w:tcBorders>
              <w:top w:val="single" w:sz="4" w:space="0" w:color="auto"/>
              <w:left w:val="single" w:sz="4" w:space="0" w:color="auto"/>
              <w:bottom w:val="single" w:sz="4" w:space="0" w:color="auto"/>
              <w:right w:val="single" w:sz="4" w:space="0" w:color="auto"/>
            </w:tcBorders>
          </w:tcPr>
          <w:p w14:paraId="7E4B064F"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F3DEFC6"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6244823" w14:textId="77777777" w:rsidR="00BF46E1" w:rsidRPr="005307A3" w:rsidRDefault="00BF46E1" w:rsidP="00195D76">
            <w:pPr>
              <w:pStyle w:val="TAC"/>
            </w:pPr>
            <w:r w:rsidRPr="005307A3">
              <w:t>F3</w:t>
            </w:r>
          </w:p>
        </w:tc>
        <w:tc>
          <w:tcPr>
            <w:tcW w:w="567" w:type="dxa"/>
            <w:tcBorders>
              <w:top w:val="single" w:sz="4" w:space="0" w:color="auto"/>
              <w:left w:val="single" w:sz="4" w:space="0" w:color="auto"/>
              <w:bottom w:val="single" w:sz="4" w:space="0" w:color="auto"/>
              <w:right w:val="single" w:sz="4" w:space="0" w:color="auto"/>
            </w:tcBorders>
          </w:tcPr>
          <w:p w14:paraId="58F02BF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D2DCD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6E527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5D469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6ACA2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DA213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384BB7" w14:textId="77777777" w:rsidR="00BF46E1" w:rsidRPr="005307A3" w:rsidRDefault="00BF46E1" w:rsidP="00195D76">
            <w:pPr>
              <w:pStyle w:val="TAC"/>
            </w:pPr>
          </w:p>
        </w:tc>
      </w:tr>
    </w:tbl>
    <w:p w14:paraId="7974BD37" w14:textId="77777777" w:rsidR="00BF46E1" w:rsidRPr="005307A3" w:rsidRDefault="00BF46E1" w:rsidP="00BF46E1"/>
    <w:p w14:paraId="0E8BD37B" w14:textId="77777777" w:rsidR="00BF46E1" w:rsidRPr="005307A3" w:rsidRDefault="00BF46E1" w:rsidP="00BF46E1">
      <w:r w:rsidRPr="005307A3">
        <w:t>TERMINAL RESPONSE: SEND DATA 1.2.3</w:t>
      </w:r>
    </w:p>
    <w:p w14:paraId="253CC9C3" w14:textId="77777777" w:rsidR="00BF46E1" w:rsidRPr="005307A3" w:rsidRDefault="00BF46E1" w:rsidP="00BF46E1">
      <w:r w:rsidRPr="005307A3">
        <w:t>Logically:</w:t>
      </w:r>
    </w:p>
    <w:p w14:paraId="2814FA89" w14:textId="77777777" w:rsidR="00BF46E1" w:rsidRPr="005307A3" w:rsidRDefault="00BF46E1" w:rsidP="0041528A">
      <w:pPr>
        <w:pStyle w:val="EW"/>
      </w:pPr>
      <w:r w:rsidRPr="005307A3">
        <w:t>Command details</w:t>
      </w:r>
    </w:p>
    <w:p w14:paraId="47DC1231" w14:textId="77777777" w:rsidR="00BF46E1" w:rsidRPr="005307A3" w:rsidRDefault="00BF46E1" w:rsidP="0041528A">
      <w:pPr>
        <w:pStyle w:val="EW"/>
      </w:pPr>
      <w:r w:rsidRPr="005307A3">
        <w:tab/>
        <w:t>Command number:</w:t>
      </w:r>
      <w:r w:rsidRPr="005307A3">
        <w:tab/>
        <w:t>1</w:t>
      </w:r>
    </w:p>
    <w:p w14:paraId="60B2B305" w14:textId="77777777" w:rsidR="00BF46E1" w:rsidRPr="005307A3" w:rsidRDefault="00BF46E1" w:rsidP="0041528A">
      <w:pPr>
        <w:pStyle w:val="EW"/>
      </w:pPr>
      <w:r w:rsidRPr="005307A3">
        <w:tab/>
        <w:t>Command type:</w:t>
      </w:r>
      <w:r w:rsidRPr="005307A3">
        <w:tab/>
        <w:t>SEND DATA</w:t>
      </w:r>
    </w:p>
    <w:p w14:paraId="428AC31F" w14:textId="77777777" w:rsidR="00BF46E1" w:rsidRPr="005307A3" w:rsidRDefault="00BF46E1" w:rsidP="0041528A">
      <w:pPr>
        <w:pStyle w:val="EW"/>
      </w:pPr>
      <w:r w:rsidRPr="005307A3">
        <w:tab/>
        <w:t>Command qualifier:</w:t>
      </w:r>
      <w:r w:rsidRPr="005307A3">
        <w:tab/>
        <w:t>Immediate mode</w:t>
      </w:r>
    </w:p>
    <w:p w14:paraId="606C6336" w14:textId="77777777" w:rsidR="00BF46E1" w:rsidRPr="005307A3" w:rsidRDefault="00BF46E1" w:rsidP="0041528A">
      <w:pPr>
        <w:pStyle w:val="EW"/>
      </w:pPr>
      <w:r w:rsidRPr="005307A3">
        <w:t>Device identities</w:t>
      </w:r>
    </w:p>
    <w:p w14:paraId="3926FE7C" w14:textId="77777777" w:rsidR="00BF46E1" w:rsidRPr="005307A3" w:rsidRDefault="00BF46E1" w:rsidP="0041528A">
      <w:pPr>
        <w:pStyle w:val="EW"/>
      </w:pPr>
      <w:r w:rsidRPr="005307A3">
        <w:tab/>
        <w:t>Source device:</w:t>
      </w:r>
      <w:r w:rsidRPr="005307A3">
        <w:tab/>
        <w:t>ME</w:t>
      </w:r>
    </w:p>
    <w:p w14:paraId="27FDBC28" w14:textId="77777777" w:rsidR="00BF46E1" w:rsidRPr="005307A3" w:rsidRDefault="00BF46E1" w:rsidP="0041528A">
      <w:pPr>
        <w:pStyle w:val="EW"/>
      </w:pPr>
      <w:r w:rsidRPr="005307A3">
        <w:tab/>
        <w:t>Destination device:</w:t>
      </w:r>
      <w:r w:rsidRPr="005307A3">
        <w:tab/>
        <w:t>UICC</w:t>
      </w:r>
    </w:p>
    <w:p w14:paraId="4C280D97" w14:textId="77777777" w:rsidR="00BF46E1" w:rsidRPr="005307A3" w:rsidRDefault="00BF46E1" w:rsidP="0041528A">
      <w:pPr>
        <w:pStyle w:val="EW"/>
      </w:pPr>
      <w:r w:rsidRPr="005307A3">
        <w:t>Result</w:t>
      </w:r>
    </w:p>
    <w:p w14:paraId="379E4980" w14:textId="77777777" w:rsidR="00BF46E1" w:rsidRPr="005307A3" w:rsidRDefault="00BF46E1" w:rsidP="0041528A">
      <w:pPr>
        <w:pStyle w:val="EW"/>
      </w:pPr>
      <w:r w:rsidRPr="005307A3">
        <w:tab/>
        <w:t>General Result:</w:t>
      </w:r>
      <w:r w:rsidRPr="005307A3">
        <w:tab/>
        <w:t>Command performed successfully</w:t>
      </w:r>
    </w:p>
    <w:p w14:paraId="4E767FB4" w14:textId="77777777" w:rsidR="00BF46E1" w:rsidRPr="005307A3" w:rsidRDefault="00BF46E1" w:rsidP="0041528A">
      <w:pPr>
        <w:pStyle w:val="EX"/>
      </w:pPr>
      <w:r w:rsidRPr="005307A3">
        <w:tab/>
        <w:t>Channel data length:</w:t>
      </w:r>
      <w:r w:rsidRPr="005307A3">
        <w:tab/>
        <w:t>More than 255 bytes of space available in the Tx buffer</w:t>
      </w:r>
    </w:p>
    <w:p w14:paraId="330DEBD1" w14:textId="77777777" w:rsidR="00BF46E1" w:rsidRPr="005307A3" w:rsidRDefault="00BF46E1" w:rsidP="00BF46E1">
      <w:r w:rsidRPr="005307A3">
        <w:t>Coding:</w:t>
      </w:r>
    </w:p>
    <w:p w14:paraId="381C791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307253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5DF16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02969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057219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9AFE9A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A2AE8A"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80EB0F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A6A1A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93916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53DF62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51A33C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94136C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5E04AB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9E1137" w14:textId="77777777" w:rsidR="00BF46E1" w:rsidRPr="005307A3" w:rsidRDefault="00BF46E1" w:rsidP="00195D76">
            <w:pPr>
              <w:pStyle w:val="TAC"/>
            </w:pPr>
            <w:r w:rsidRPr="005307A3">
              <w:t>00</w:t>
            </w:r>
          </w:p>
        </w:tc>
      </w:tr>
      <w:tr w:rsidR="00BF46E1" w:rsidRPr="005307A3" w14:paraId="474D96B5" w14:textId="77777777" w:rsidTr="00195D76">
        <w:trPr>
          <w:jc w:val="center"/>
        </w:trPr>
        <w:tc>
          <w:tcPr>
            <w:tcW w:w="1134" w:type="dxa"/>
            <w:tcBorders>
              <w:top w:val="single" w:sz="4" w:space="0" w:color="auto"/>
              <w:right w:val="single" w:sz="4" w:space="0" w:color="auto"/>
            </w:tcBorders>
          </w:tcPr>
          <w:p w14:paraId="342AF48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F411E5"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245F6E2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10F693"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1D058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E573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8CF33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5BF05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1FB4D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68516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088F7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74FCB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1081BA" w14:textId="77777777" w:rsidR="00BF46E1" w:rsidRPr="005307A3" w:rsidRDefault="00BF46E1" w:rsidP="00195D76">
            <w:pPr>
              <w:pStyle w:val="TAC"/>
            </w:pPr>
          </w:p>
        </w:tc>
      </w:tr>
    </w:tbl>
    <w:p w14:paraId="069B8B4E" w14:textId="77777777" w:rsidR="00BF46E1" w:rsidRPr="005307A3" w:rsidRDefault="00BF46E1" w:rsidP="00BF46E1"/>
    <w:p w14:paraId="183BD1E1" w14:textId="77777777" w:rsidR="00BF46E1" w:rsidRPr="005307A3" w:rsidRDefault="00BF46E1" w:rsidP="00BF46E1">
      <w:pPr>
        <w:pStyle w:val="TH"/>
      </w:pPr>
      <w:r w:rsidRPr="005307A3">
        <w:lastRenderedPageBreak/>
        <w:t>Expected sequence 1.3 (SEND DATA, Store mode, Tx buffer fully used)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612"/>
        <w:gridCol w:w="1177"/>
        <w:gridCol w:w="3878"/>
        <w:gridCol w:w="3780"/>
      </w:tblGrid>
      <w:tr w:rsidR="00BF46E1" w:rsidRPr="005307A3" w14:paraId="5676B5B7" w14:textId="77777777" w:rsidTr="00195D76">
        <w:trPr>
          <w:cantSplit/>
          <w:jc w:val="center"/>
        </w:trPr>
        <w:tc>
          <w:tcPr>
            <w:tcW w:w="612" w:type="dxa"/>
          </w:tcPr>
          <w:p w14:paraId="49EF7476" w14:textId="77777777" w:rsidR="00BF46E1" w:rsidRPr="005307A3" w:rsidRDefault="00BF46E1" w:rsidP="00195D76">
            <w:pPr>
              <w:pStyle w:val="TAH"/>
            </w:pPr>
            <w:r w:rsidRPr="005307A3">
              <w:t>Step</w:t>
            </w:r>
          </w:p>
        </w:tc>
        <w:tc>
          <w:tcPr>
            <w:tcW w:w="1177" w:type="dxa"/>
          </w:tcPr>
          <w:p w14:paraId="0253B6E7" w14:textId="77777777" w:rsidR="00BF46E1" w:rsidRPr="005307A3" w:rsidRDefault="00BF46E1" w:rsidP="00195D76">
            <w:pPr>
              <w:pStyle w:val="TAH"/>
            </w:pPr>
            <w:r w:rsidRPr="005307A3">
              <w:t>Direction</w:t>
            </w:r>
          </w:p>
        </w:tc>
        <w:tc>
          <w:tcPr>
            <w:tcW w:w="3878" w:type="dxa"/>
          </w:tcPr>
          <w:p w14:paraId="609C5BD6" w14:textId="77777777" w:rsidR="00BF46E1" w:rsidRPr="005307A3" w:rsidRDefault="00BF46E1" w:rsidP="00195D76">
            <w:pPr>
              <w:pStyle w:val="TAH"/>
            </w:pPr>
            <w:r w:rsidRPr="005307A3">
              <w:t>MESSAGE / Action</w:t>
            </w:r>
          </w:p>
        </w:tc>
        <w:tc>
          <w:tcPr>
            <w:tcW w:w="3780" w:type="dxa"/>
          </w:tcPr>
          <w:p w14:paraId="697C091E" w14:textId="77777777" w:rsidR="00BF46E1" w:rsidRPr="005307A3" w:rsidRDefault="00BF46E1" w:rsidP="00195D76">
            <w:pPr>
              <w:pStyle w:val="TAH"/>
            </w:pPr>
            <w:r w:rsidRPr="005307A3">
              <w:t>Comments</w:t>
            </w:r>
          </w:p>
        </w:tc>
      </w:tr>
      <w:tr w:rsidR="00BF46E1" w:rsidRPr="005307A3" w14:paraId="384C6B0A" w14:textId="77777777" w:rsidTr="00195D76">
        <w:trPr>
          <w:jc w:val="center"/>
        </w:trPr>
        <w:tc>
          <w:tcPr>
            <w:tcW w:w="612" w:type="dxa"/>
          </w:tcPr>
          <w:p w14:paraId="232603F3" w14:textId="77777777" w:rsidR="00BF46E1" w:rsidRPr="005307A3" w:rsidRDefault="00BF46E1" w:rsidP="00195D76">
            <w:pPr>
              <w:pStyle w:val="TAC"/>
            </w:pPr>
            <w:r w:rsidRPr="005307A3">
              <w:t>1</w:t>
            </w:r>
          </w:p>
        </w:tc>
        <w:tc>
          <w:tcPr>
            <w:tcW w:w="1177" w:type="dxa"/>
          </w:tcPr>
          <w:p w14:paraId="04724C4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2FE5392E" w14:textId="77777777" w:rsidR="00BF46E1" w:rsidRPr="005307A3" w:rsidRDefault="00BF46E1" w:rsidP="00195D76">
            <w:pPr>
              <w:pStyle w:val="TAL"/>
            </w:pPr>
            <w:r w:rsidRPr="005307A3">
              <w:t>PROACTIVE COMMAND PENDING: OPEN CHANNEL 1.1.1</w:t>
            </w:r>
          </w:p>
        </w:tc>
        <w:tc>
          <w:tcPr>
            <w:tcW w:w="3780" w:type="dxa"/>
          </w:tcPr>
          <w:p w14:paraId="07CF5715" w14:textId="77777777" w:rsidR="00BF46E1" w:rsidRPr="005307A3" w:rsidRDefault="00BF46E1" w:rsidP="00195D76">
            <w:pPr>
              <w:pStyle w:val="TAL"/>
            </w:pPr>
            <w:r w:rsidRPr="005307A3">
              <w:t>See initial conditions</w:t>
            </w:r>
          </w:p>
        </w:tc>
      </w:tr>
      <w:tr w:rsidR="00BF46E1" w:rsidRPr="005307A3" w14:paraId="2E6BA653" w14:textId="77777777" w:rsidTr="00195D76">
        <w:trPr>
          <w:jc w:val="center"/>
        </w:trPr>
        <w:tc>
          <w:tcPr>
            <w:tcW w:w="612" w:type="dxa"/>
          </w:tcPr>
          <w:p w14:paraId="66B33120" w14:textId="77777777" w:rsidR="00BF46E1" w:rsidRPr="005307A3" w:rsidRDefault="00BF46E1" w:rsidP="00195D76">
            <w:pPr>
              <w:pStyle w:val="TAC"/>
            </w:pPr>
            <w:r w:rsidRPr="005307A3">
              <w:t>2</w:t>
            </w:r>
          </w:p>
        </w:tc>
        <w:tc>
          <w:tcPr>
            <w:tcW w:w="1177" w:type="dxa"/>
          </w:tcPr>
          <w:p w14:paraId="0370984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118FAF99" w14:textId="77777777" w:rsidR="00BF46E1" w:rsidRPr="005307A3" w:rsidRDefault="00BF46E1" w:rsidP="00195D76">
            <w:pPr>
              <w:pStyle w:val="TAL"/>
            </w:pPr>
            <w:r w:rsidRPr="005307A3">
              <w:t>FETCH</w:t>
            </w:r>
          </w:p>
        </w:tc>
        <w:tc>
          <w:tcPr>
            <w:tcW w:w="3780" w:type="dxa"/>
          </w:tcPr>
          <w:p w14:paraId="50502A17" w14:textId="77777777" w:rsidR="00BF46E1" w:rsidRPr="005307A3" w:rsidRDefault="00BF46E1" w:rsidP="00195D76">
            <w:pPr>
              <w:pStyle w:val="TAL"/>
            </w:pPr>
          </w:p>
        </w:tc>
      </w:tr>
      <w:tr w:rsidR="00BF46E1" w:rsidRPr="005307A3" w14:paraId="2A40C301" w14:textId="77777777" w:rsidTr="00195D76">
        <w:trPr>
          <w:jc w:val="center"/>
        </w:trPr>
        <w:tc>
          <w:tcPr>
            <w:tcW w:w="612" w:type="dxa"/>
          </w:tcPr>
          <w:p w14:paraId="72D87C31" w14:textId="77777777" w:rsidR="00BF46E1" w:rsidRPr="005307A3" w:rsidRDefault="00BF46E1" w:rsidP="00195D76">
            <w:pPr>
              <w:pStyle w:val="TAC"/>
            </w:pPr>
            <w:r w:rsidRPr="005307A3">
              <w:t>3</w:t>
            </w:r>
          </w:p>
        </w:tc>
        <w:tc>
          <w:tcPr>
            <w:tcW w:w="1177" w:type="dxa"/>
          </w:tcPr>
          <w:p w14:paraId="76214CE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7690F3F0" w14:textId="77777777" w:rsidR="00BF46E1" w:rsidRPr="005307A3" w:rsidRDefault="00BF46E1" w:rsidP="00195D76">
            <w:pPr>
              <w:pStyle w:val="TAL"/>
            </w:pPr>
            <w:r w:rsidRPr="005307A3">
              <w:t>PROACTIVE COMMAND: OPEN CHANNEL 1.1.1</w:t>
            </w:r>
          </w:p>
        </w:tc>
        <w:tc>
          <w:tcPr>
            <w:tcW w:w="3780" w:type="dxa"/>
          </w:tcPr>
          <w:p w14:paraId="31EB4848" w14:textId="77777777" w:rsidR="00BF46E1" w:rsidRPr="005307A3" w:rsidRDefault="00BF46E1" w:rsidP="00195D76">
            <w:pPr>
              <w:pStyle w:val="TAL"/>
            </w:pPr>
          </w:p>
        </w:tc>
      </w:tr>
      <w:tr w:rsidR="00BF46E1" w:rsidRPr="005307A3" w14:paraId="078AB74F" w14:textId="77777777" w:rsidTr="00195D76">
        <w:trPr>
          <w:jc w:val="center"/>
        </w:trPr>
        <w:tc>
          <w:tcPr>
            <w:tcW w:w="612" w:type="dxa"/>
          </w:tcPr>
          <w:p w14:paraId="1185D6D5" w14:textId="77777777" w:rsidR="00BF46E1" w:rsidRPr="005307A3" w:rsidRDefault="00BF46E1" w:rsidP="00195D76">
            <w:pPr>
              <w:pStyle w:val="TAC"/>
            </w:pPr>
            <w:r w:rsidRPr="005307A3">
              <w:t>4</w:t>
            </w:r>
          </w:p>
        </w:tc>
        <w:tc>
          <w:tcPr>
            <w:tcW w:w="1177" w:type="dxa"/>
          </w:tcPr>
          <w:p w14:paraId="568F5835"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3878" w:type="dxa"/>
          </w:tcPr>
          <w:p w14:paraId="5437D73F" w14:textId="77777777" w:rsidR="00BF46E1" w:rsidRPr="005307A3" w:rsidRDefault="00BF46E1" w:rsidP="00195D76">
            <w:pPr>
              <w:pStyle w:val="TAL"/>
            </w:pPr>
            <w:r w:rsidRPr="005307A3">
              <w:t>The ME may display channel opening information</w:t>
            </w:r>
          </w:p>
        </w:tc>
        <w:tc>
          <w:tcPr>
            <w:tcW w:w="3780" w:type="dxa"/>
          </w:tcPr>
          <w:p w14:paraId="7D497E99" w14:textId="77777777" w:rsidR="00BF46E1" w:rsidRPr="005307A3" w:rsidRDefault="00BF46E1" w:rsidP="00195D76">
            <w:pPr>
              <w:pStyle w:val="TAL"/>
            </w:pPr>
          </w:p>
        </w:tc>
      </w:tr>
      <w:tr w:rsidR="00BF46E1" w:rsidRPr="005307A3" w14:paraId="2501AD15" w14:textId="77777777" w:rsidTr="00195D76">
        <w:trPr>
          <w:jc w:val="center"/>
        </w:trPr>
        <w:tc>
          <w:tcPr>
            <w:tcW w:w="612" w:type="dxa"/>
          </w:tcPr>
          <w:p w14:paraId="6FA711C3" w14:textId="77777777" w:rsidR="00BF46E1" w:rsidRPr="005307A3" w:rsidRDefault="00BF46E1" w:rsidP="00195D76">
            <w:pPr>
              <w:pStyle w:val="TAC"/>
            </w:pPr>
            <w:r w:rsidRPr="005307A3">
              <w:t>5</w:t>
            </w:r>
          </w:p>
        </w:tc>
        <w:tc>
          <w:tcPr>
            <w:tcW w:w="1177" w:type="dxa"/>
          </w:tcPr>
          <w:p w14:paraId="77614B4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878" w:type="dxa"/>
          </w:tcPr>
          <w:p w14:paraId="6A9253FC" w14:textId="77777777" w:rsidR="00BF46E1" w:rsidRPr="005307A3" w:rsidRDefault="00BF46E1" w:rsidP="00195D76">
            <w:pPr>
              <w:pStyle w:val="TAL"/>
            </w:pPr>
            <w:r w:rsidRPr="005307A3">
              <w:t>PDP context activation request</w:t>
            </w:r>
          </w:p>
        </w:tc>
        <w:tc>
          <w:tcPr>
            <w:tcW w:w="3780" w:type="dxa"/>
          </w:tcPr>
          <w:p w14:paraId="0AACDF5D" w14:textId="77777777" w:rsidR="00BF46E1" w:rsidRPr="005307A3" w:rsidRDefault="00BF46E1" w:rsidP="00195D76">
            <w:pPr>
              <w:pStyle w:val="TAL"/>
            </w:pPr>
            <w:r w:rsidRPr="005307A3">
              <w:t>[The UE may request IPv4 or IPv4v6 address as PDP type.]</w:t>
            </w:r>
          </w:p>
        </w:tc>
      </w:tr>
      <w:tr w:rsidR="00BF46E1" w:rsidRPr="005307A3" w14:paraId="16DFDD85" w14:textId="77777777" w:rsidTr="00195D76">
        <w:trPr>
          <w:jc w:val="center"/>
        </w:trPr>
        <w:tc>
          <w:tcPr>
            <w:tcW w:w="612" w:type="dxa"/>
          </w:tcPr>
          <w:p w14:paraId="4C59BE3E" w14:textId="77777777" w:rsidR="00BF46E1" w:rsidRPr="005307A3" w:rsidRDefault="00BF46E1" w:rsidP="00195D76">
            <w:pPr>
              <w:pStyle w:val="TAC"/>
            </w:pPr>
            <w:r w:rsidRPr="005307A3">
              <w:t>6</w:t>
            </w:r>
          </w:p>
        </w:tc>
        <w:tc>
          <w:tcPr>
            <w:tcW w:w="1177" w:type="dxa"/>
          </w:tcPr>
          <w:p w14:paraId="29E43288"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3878" w:type="dxa"/>
          </w:tcPr>
          <w:p w14:paraId="3273555D" w14:textId="77777777" w:rsidR="00BF46E1" w:rsidRPr="005307A3" w:rsidRDefault="00BF46E1" w:rsidP="00195D76">
            <w:pPr>
              <w:pStyle w:val="TAL"/>
            </w:pPr>
            <w:r w:rsidRPr="005307A3">
              <w:t>PDP context activation accept</w:t>
            </w:r>
          </w:p>
        </w:tc>
        <w:tc>
          <w:tcPr>
            <w:tcW w:w="3780" w:type="dxa"/>
          </w:tcPr>
          <w:p w14:paraId="0D9E8EFB" w14:textId="77777777" w:rsidR="00BF46E1" w:rsidRPr="005307A3" w:rsidRDefault="00BF46E1" w:rsidP="00195D76">
            <w:pPr>
              <w:pStyle w:val="TAL"/>
            </w:pPr>
          </w:p>
        </w:tc>
      </w:tr>
      <w:tr w:rsidR="00BF46E1" w:rsidRPr="005307A3" w14:paraId="791C780E" w14:textId="77777777" w:rsidTr="00195D76">
        <w:trPr>
          <w:jc w:val="center"/>
        </w:trPr>
        <w:tc>
          <w:tcPr>
            <w:tcW w:w="612" w:type="dxa"/>
          </w:tcPr>
          <w:p w14:paraId="254202D9" w14:textId="77777777" w:rsidR="00BF46E1" w:rsidRPr="005307A3" w:rsidRDefault="00BF46E1" w:rsidP="00195D76">
            <w:pPr>
              <w:pStyle w:val="TAC"/>
            </w:pPr>
            <w:r w:rsidRPr="005307A3">
              <w:t>7</w:t>
            </w:r>
          </w:p>
        </w:tc>
        <w:tc>
          <w:tcPr>
            <w:tcW w:w="1177" w:type="dxa"/>
          </w:tcPr>
          <w:p w14:paraId="7073F5E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2BAD8C2A" w14:textId="77777777" w:rsidR="00BF46E1" w:rsidRPr="005307A3" w:rsidRDefault="00BF46E1" w:rsidP="00195D76">
            <w:pPr>
              <w:pStyle w:val="TAL"/>
            </w:pPr>
            <w:r w:rsidRPr="005307A3">
              <w:t>TERMINAL RESPONSE: OPEN CHANNEL 1.1.1A</w:t>
            </w:r>
          </w:p>
          <w:p w14:paraId="3BE6FACE" w14:textId="77777777" w:rsidR="00BF46E1" w:rsidRPr="005307A3" w:rsidRDefault="00BF46E1" w:rsidP="00195D76">
            <w:pPr>
              <w:pStyle w:val="TAL"/>
            </w:pPr>
            <w:r w:rsidRPr="005307A3">
              <w:t>or</w:t>
            </w:r>
          </w:p>
          <w:p w14:paraId="2730789E" w14:textId="77777777" w:rsidR="00BF46E1" w:rsidRPr="005307A3" w:rsidRDefault="00BF46E1" w:rsidP="00195D76">
            <w:pPr>
              <w:pStyle w:val="TAL"/>
            </w:pPr>
            <w:r w:rsidRPr="005307A3">
              <w:t xml:space="preserve"> TERMINAL RESPONSE: OPEN CHANNEL 1.1.1B</w:t>
            </w:r>
          </w:p>
        </w:tc>
        <w:tc>
          <w:tcPr>
            <w:tcW w:w="3780" w:type="dxa"/>
          </w:tcPr>
          <w:p w14:paraId="09901FB1" w14:textId="77777777" w:rsidR="00BF46E1" w:rsidRPr="005307A3" w:rsidRDefault="00BF46E1" w:rsidP="00195D76">
            <w:pPr>
              <w:pStyle w:val="TAL"/>
            </w:pPr>
            <w:r w:rsidRPr="005307A3">
              <w:t>[Command performed successfully]</w:t>
            </w:r>
          </w:p>
        </w:tc>
      </w:tr>
      <w:tr w:rsidR="00BF46E1" w:rsidRPr="005307A3" w14:paraId="70C17654" w14:textId="77777777" w:rsidTr="00195D76">
        <w:trPr>
          <w:cantSplit/>
          <w:jc w:val="center"/>
        </w:trPr>
        <w:tc>
          <w:tcPr>
            <w:tcW w:w="612" w:type="dxa"/>
          </w:tcPr>
          <w:p w14:paraId="5436981D" w14:textId="77777777" w:rsidR="00BF46E1" w:rsidRPr="005307A3" w:rsidRDefault="00BF46E1" w:rsidP="00195D76">
            <w:pPr>
              <w:pStyle w:val="TAC"/>
            </w:pPr>
            <w:r w:rsidRPr="005307A3">
              <w:t>8</w:t>
            </w:r>
          </w:p>
        </w:tc>
        <w:tc>
          <w:tcPr>
            <w:tcW w:w="1177" w:type="dxa"/>
          </w:tcPr>
          <w:p w14:paraId="4D76611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51774695" w14:textId="77777777" w:rsidR="00BF46E1" w:rsidRPr="005307A3" w:rsidRDefault="00BF46E1" w:rsidP="00195D76">
            <w:pPr>
              <w:pStyle w:val="TAL"/>
            </w:pPr>
            <w:r w:rsidRPr="005307A3">
              <w:t>PROACTIVE COMMAND PENDING: SEND DATA 1.3.1</w:t>
            </w:r>
          </w:p>
        </w:tc>
        <w:tc>
          <w:tcPr>
            <w:tcW w:w="3780" w:type="dxa"/>
          </w:tcPr>
          <w:p w14:paraId="67DBA7CE" w14:textId="77777777" w:rsidR="00BF46E1" w:rsidRPr="005307A3" w:rsidRDefault="00BF46E1" w:rsidP="00195D76">
            <w:pPr>
              <w:pStyle w:val="TAL"/>
            </w:pPr>
          </w:p>
        </w:tc>
      </w:tr>
      <w:tr w:rsidR="00BF46E1" w:rsidRPr="005307A3" w14:paraId="60F1AC12" w14:textId="77777777" w:rsidTr="00195D76">
        <w:trPr>
          <w:cantSplit/>
          <w:jc w:val="center"/>
        </w:trPr>
        <w:tc>
          <w:tcPr>
            <w:tcW w:w="612" w:type="dxa"/>
          </w:tcPr>
          <w:p w14:paraId="48E57551" w14:textId="77777777" w:rsidR="00BF46E1" w:rsidRPr="005307A3" w:rsidRDefault="00BF46E1" w:rsidP="00195D76">
            <w:pPr>
              <w:pStyle w:val="TAC"/>
            </w:pPr>
            <w:r w:rsidRPr="005307A3">
              <w:t>9</w:t>
            </w:r>
          </w:p>
        </w:tc>
        <w:tc>
          <w:tcPr>
            <w:tcW w:w="1177" w:type="dxa"/>
          </w:tcPr>
          <w:p w14:paraId="25D2878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18A73857" w14:textId="77777777" w:rsidR="00BF46E1" w:rsidRPr="005307A3" w:rsidRDefault="00BF46E1" w:rsidP="00195D76">
            <w:pPr>
              <w:pStyle w:val="TAL"/>
            </w:pPr>
            <w:r w:rsidRPr="005307A3">
              <w:t>FETCH</w:t>
            </w:r>
          </w:p>
        </w:tc>
        <w:tc>
          <w:tcPr>
            <w:tcW w:w="3780" w:type="dxa"/>
          </w:tcPr>
          <w:p w14:paraId="62292EB4" w14:textId="77777777" w:rsidR="00BF46E1" w:rsidRPr="005307A3" w:rsidRDefault="00BF46E1" w:rsidP="00195D76">
            <w:pPr>
              <w:pStyle w:val="TAL"/>
            </w:pPr>
          </w:p>
        </w:tc>
      </w:tr>
      <w:tr w:rsidR="00BF46E1" w:rsidRPr="005307A3" w14:paraId="4098DC1F" w14:textId="77777777" w:rsidTr="00195D76">
        <w:trPr>
          <w:cantSplit/>
          <w:jc w:val="center"/>
        </w:trPr>
        <w:tc>
          <w:tcPr>
            <w:tcW w:w="612" w:type="dxa"/>
          </w:tcPr>
          <w:p w14:paraId="326311F8" w14:textId="77777777" w:rsidR="00BF46E1" w:rsidRPr="005307A3" w:rsidRDefault="00BF46E1" w:rsidP="00195D76">
            <w:pPr>
              <w:pStyle w:val="TAC"/>
            </w:pPr>
            <w:r w:rsidRPr="005307A3">
              <w:t>10</w:t>
            </w:r>
          </w:p>
        </w:tc>
        <w:tc>
          <w:tcPr>
            <w:tcW w:w="1177" w:type="dxa"/>
          </w:tcPr>
          <w:p w14:paraId="1DB5325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4B59B00A" w14:textId="77777777" w:rsidR="00BF46E1" w:rsidRPr="005307A3" w:rsidRDefault="00BF46E1" w:rsidP="00195D76">
            <w:pPr>
              <w:pStyle w:val="TAL"/>
            </w:pPr>
            <w:r w:rsidRPr="005307A3">
              <w:t xml:space="preserve">PROACTIVE COMMAND: SEND DATA (store mode) 1.3.1 </w:t>
            </w:r>
          </w:p>
        </w:tc>
        <w:tc>
          <w:tcPr>
            <w:tcW w:w="3780" w:type="dxa"/>
          </w:tcPr>
          <w:p w14:paraId="4AC34773" w14:textId="77777777" w:rsidR="00BF46E1" w:rsidRPr="005307A3" w:rsidRDefault="00BF46E1" w:rsidP="00195D76">
            <w:pPr>
              <w:pStyle w:val="TAL"/>
            </w:pPr>
            <w:r w:rsidRPr="005307A3">
              <w:t>Send 1000 Bytes of data by packet of 200 Bytes</w:t>
            </w:r>
          </w:p>
        </w:tc>
      </w:tr>
      <w:tr w:rsidR="00BF46E1" w:rsidRPr="005307A3" w14:paraId="414440E4" w14:textId="77777777" w:rsidTr="00195D76">
        <w:trPr>
          <w:cantSplit/>
          <w:jc w:val="center"/>
        </w:trPr>
        <w:tc>
          <w:tcPr>
            <w:tcW w:w="612" w:type="dxa"/>
          </w:tcPr>
          <w:p w14:paraId="434166D4" w14:textId="77777777" w:rsidR="00BF46E1" w:rsidRPr="005307A3" w:rsidRDefault="00BF46E1" w:rsidP="00195D76">
            <w:pPr>
              <w:pStyle w:val="TAC"/>
            </w:pPr>
            <w:r w:rsidRPr="005307A3">
              <w:t>11</w:t>
            </w:r>
          </w:p>
        </w:tc>
        <w:tc>
          <w:tcPr>
            <w:tcW w:w="1177" w:type="dxa"/>
          </w:tcPr>
          <w:p w14:paraId="3F12BD7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4CFC4285" w14:textId="77777777" w:rsidR="00BF46E1" w:rsidRPr="005307A3" w:rsidRDefault="00BF46E1" w:rsidP="00195D76">
            <w:pPr>
              <w:pStyle w:val="TAL"/>
            </w:pPr>
            <w:r w:rsidRPr="005307A3">
              <w:t>TERMINAL RESPONSE: SEND DATA (store mode) 1.3.1</w:t>
            </w:r>
          </w:p>
        </w:tc>
        <w:tc>
          <w:tcPr>
            <w:tcW w:w="3780" w:type="dxa"/>
          </w:tcPr>
          <w:p w14:paraId="0490C78E" w14:textId="77777777" w:rsidR="00BF46E1" w:rsidRPr="005307A3" w:rsidRDefault="00BF46E1" w:rsidP="00195D76">
            <w:pPr>
              <w:pStyle w:val="TAL"/>
            </w:pPr>
            <w:r w:rsidRPr="005307A3">
              <w:t>[Command performed successfully]</w:t>
            </w:r>
          </w:p>
        </w:tc>
      </w:tr>
      <w:tr w:rsidR="00BF46E1" w:rsidRPr="005307A3" w14:paraId="18548947" w14:textId="77777777" w:rsidTr="00195D76">
        <w:trPr>
          <w:cantSplit/>
          <w:jc w:val="center"/>
        </w:trPr>
        <w:tc>
          <w:tcPr>
            <w:tcW w:w="612" w:type="dxa"/>
          </w:tcPr>
          <w:p w14:paraId="727A4E68" w14:textId="77777777" w:rsidR="00BF46E1" w:rsidRPr="005307A3" w:rsidRDefault="00BF46E1" w:rsidP="00195D76">
            <w:pPr>
              <w:pStyle w:val="TAC"/>
            </w:pPr>
            <w:r w:rsidRPr="005307A3">
              <w:t>12</w:t>
            </w:r>
          </w:p>
        </w:tc>
        <w:tc>
          <w:tcPr>
            <w:tcW w:w="1177" w:type="dxa"/>
          </w:tcPr>
          <w:p w14:paraId="591ED4F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0EDD7BED" w14:textId="77777777" w:rsidR="00BF46E1" w:rsidRPr="005307A3" w:rsidRDefault="00BF46E1" w:rsidP="00195D76">
            <w:pPr>
              <w:pStyle w:val="TAL"/>
            </w:pPr>
            <w:r w:rsidRPr="005307A3">
              <w:t>PROACTIVE COMMAND PENDING: SEND DATA 1.3.2</w:t>
            </w:r>
          </w:p>
        </w:tc>
        <w:tc>
          <w:tcPr>
            <w:tcW w:w="3780" w:type="dxa"/>
          </w:tcPr>
          <w:p w14:paraId="61E7E54C" w14:textId="77777777" w:rsidR="00BF46E1" w:rsidRPr="005307A3" w:rsidRDefault="00BF46E1" w:rsidP="00195D76">
            <w:pPr>
              <w:pStyle w:val="TAL"/>
            </w:pPr>
          </w:p>
        </w:tc>
      </w:tr>
      <w:tr w:rsidR="00BF46E1" w:rsidRPr="005307A3" w14:paraId="5714A3DD" w14:textId="77777777" w:rsidTr="00195D76">
        <w:trPr>
          <w:cantSplit/>
          <w:jc w:val="center"/>
        </w:trPr>
        <w:tc>
          <w:tcPr>
            <w:tcW w:w="612" w:type="dxa"/>
          </w:tcPr>
          <w:p w14:paraId="7E231526" w14:textId="77777777" w:rsidR="00BF46E1" w:rsidRPr="005307A3" w:rsidRDefault="00BF46E1" w:rsidP="00195D76">
            <w:pPr>
              <w:pStyle w:val="TAC"/>
            </w:pPr>
            <w:r w:rsidRPr="005307A3">
              <w:t>13</w:t>
            </w:r>
          </w:p>
        </w:tc>
        <w:tc>
          <w:tcPr>
            <w:tcW w:w="1177" w:type="dxa"/>
          </w:tcPr>
          <w:p w14:paraId="22EF410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4F9E6483" w14:textId="77777777" w:rsidR="00BF46E1" w:rsidRPr="005307A3" w:rsidRDefault="00BF46E1" w:rsidP="00195D76">
            <w:pPr>
              <w:pStyle w:val="TAL"/>
            </w:pPr>
            <w:r w:rsidRPr="005307A3">
              <w:t>FETCH</w:t>
            </w:r>
          </w:p>
        </w:tc>
        <w:tc>
          <w:tcPr>
            <w:tcW w:w="3780" w:type="dxa"/>
          </w:tcPr>
          <w:p w14:paraId="0A82CD8F" w14:textId="77777777" w:rsidR="00BF46E1" w:rsidRPr="005307A3" w:rsidRDefault="00BF46E1" w:rsidP="00195D76">
            <w:pPr>
              <w:pStyle w:val="TAL"/>
            </w:pPr>
          </w:p>
        </w:tc>
      </w:tr>
      <w:tr w:rsidR="00BF46E1" w:rsidRPr="005307A3" w14:paraId="6241E620" w14:textId="77777777" w:rsidTr="00195D76">
        <w:trPr>
          <w:cantSplit/>
          <w:jc w:val="center"/>
        </w:trPr>
        <w:tc>
          <w:tcPr>
            <w:tcW w:w="612" w:type="dxa"/>
          </w:tcPr>
          <w:p w14:paraId="4DDF48F9" w14:textId="77777777" w:rsidR="00BF46E1" w:rsidRPr="005307A3" w:rsidRDefault="00BF46E1" w:rsidP="00195D76">
            <w:pPr>
              <w:pStyle w:val="TAC"/>
            </w:pPr>
            <w:r w:rsidRPr="005307A3">
              <w:t>14</w:t>
            </w:r>
          </w:p>
        </w:tc>
        <w:tc>
          <w:tcPr>
            <w:tcW w:w="1177" w:type="dxa"/>
          </w:tcPr>
          <w:p w14:paraId="09FF63A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259FE148" w14:textId="77777777" w:rsidR="00BF46E1" w:rsidRPr="005307A3" w:rsidRDefault="00BF46E1" w:rsidP="00195D76">
            <w:pPr>
              <w:pStyle w:val="TAL"/>
            </w:pPr>
            <w:r w:rsidRPr="005307A3">
              <w:t xml:space="preserve">PROACTIVE COMMAND: SEND DATA (store mode) 1.3.2 </w:t>
            </w:r>
          </w:p>
        </w:tc>
        <w:tc>
          <w:tcPr>
            <w:tcW w:w="3780" w:type="dxa"/>
          </w:tcPr>
          <w:p w14:paraId="01923D2F" w14:textId="77777777" w:rsidR="00BF46E1" w:rsidRPr="005307A3" w:rsidRDefault="00BF46E1" w:rsidP="00195D76">
            <w:pPr>
              <w:pStyle w:val="TAL"/>
            </w:pPr>
            <w:r w:rsidRPr="005307A3">
              <w:t>[200 Bytes]</w:t>
            </w:r>
          </w:p>
        </w:tc>
      </w:tr>
      <w:tr w:rsidR="00BF46E1" w:rsidRPr="005307A3" w14:paraId="024B9629" w14:textId="77777777" w:rsidTr="00195D76">
        <w:trPr>
          <w:cantSplit/>
          <w:jc w:val="center"/>
        </w:trPr>
        <w:tc>
          <w:tcPr>
            <w:tcW w:w="612" w:type="dxa"/>
          </w:tcPr>
          <w:p w14:paraId="1526405B" w14:textId="77777777" w:rsidR="00BF46E1" w:rsidRPr="005307A3" w:rsidRDefault="00BF46E1" w:rsidP="00195D76">
            <w:pPr>
              <w:pStyle w:val="TAC"/>
            </w:pPr>
            <w:r w:rsidRPr="005307A3">
              <w:t>15</w:t>
            </w:r>
          </w:p>
        </w:tc>
        <w:tc>
          <w:tcPr>
            <w:tcW w:w="1177" w:type="dxa"/>
          </w:tcPr>
          <w:p w14:paraId="777FA31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76A1C1B6" w14:textId="77777777" w:rsidR="00BF46E1" w:rsidRPr="005307A3" w:rsidRDefault="00BF46E1" w:rsidP="00195D76">
            <w:pPr>
              <w:pStyle w:val="TAL"/>
            </w:pPr>
            <w:r w:rsidRPr="005307A3">
              <w:t>TERMINAL RESPONSE: SEND DATA (store mode) 1.3.2</w:t>
            </w:r>
          </w:p>
        </w:tc>
        <w:tc>
          <w:tcPr>
            <w:tcW w:w="3780" w:type="dxa"/>
          </w:tcPr>
          <w:p w14:paraId="36916139" w14:textId="77777777" w:rsidR="00BF46E1" w:rsidRPr="005307A3" w:rsidRDefault="00BF46E1" w:rsidP="00195D76">
            <w:pPr>
              <w:pStyle w:val="TAL"/>
            </w:pPr>
            <w:r w:rsidRPr="005307A3">
              <w:t>[Command performed successfully]</w:t>
            </w:r>
          </w:p>
        </w:tc>
      </w:tr>
      <w:tr w:rsidR="00BF46E1" w:rsidRPr="005307A3" w14:paraId="22E49645" w14:textId="77777777" w:rsidTr="00195D76">
        <w:trPr>
          <w:cantSplit/>
          <w:jc w:val="center"/>
        </w:trPr>
        <w:tc>
          <w:tcPr>
            <w:tcW w:w="612" w:type="dxa"/>
          </w:tcPr>
          <w:p w14:paraId="28CC5D31" w14:textId="77777777" w:rsidR="00BF46E1" w:rsidRPr="005307A3" w:rsidRDefault="00BF46E1" w:rsidP="00195D76">
            <w:pPr>
              <w:pStyle w:val="TAC"/>
            </w:pPr>
            <w:r w:rsidRPr="005307A3">
              <w:t>16</w:t>
            </w:r>
          </w:p>
        </w:tc>
        <w:tc>
          <w:tcPr>
            <w:tcW w:w="1177" w:type="dxa"/>
          </w:tcPr>
          <w:p w14:paraId="431FE06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38F13B85" w14:textId="77777777" w:rsidR="00BF46E1" w:rsidRPr="005307A3" w:rsidRDefault="00BF46E1" w:rsidP="00195D76">
            <w:pPr>
              <w:pStyle w:val="TAL"/>
            </w:pPr>
            <w:r w:rsidRPr="005307A3">
              <w:t>PROACTIVE COMMAND PENDING: SEND DATA 1.3.3</w:t>
            </w:r>
          </w:p>
        </w:tc>
        <w:tc>
          <w:tcPr>
            <w:tcW w:w="3780" w:type="dxa"/>
          </w:tcPr>
          <w:p w14:paraId="19851E35" w14:textId="77777777" w:rsidR="00BF46E1" w:rsidRPr="005307A3" w:rsidRDefault="00BF46E1" w:rsidP="00195D76">
            <w:pPr>
              <w:pStyle w:val="TAL"/>
            </w:pPr>
          </w:p>
        </w:tc>
      </w:tr>
      <w:tr w:rsidR="00BF46E1" w:rsidRPr="005307A3" w14:paraId="5475B775" w14:textId="77777777" w:rsidTr="00195D76">
        <w:trPr>
          <w:cantSplit/>
          <w:jc w:val="center"/>
        </w:trPr>
        <w:tc>
          <w:tcPr>
            <w:tcW w:w="612" w:type="dxa"/>
          </w:tcPr>
          <w:p w14:paraId="3665A5B1" w14:textId="77777777" w:rsidR="00BF46E1" w:rsidRPr="005307A3" w:rsidRDefault="00BF46E1" w:rsidP="00195D76">
            <w:pPr>
              <w:pStyle w:val="TAC"/>
            </w:pPr>
            <w:r w:rsidRPr="005307A3">
              <w:t>17</w:t>
            </w:r>
          </w:p>
        </w:tc>
        <w:tc>
          <w:tcPr>
            <w:tcW w:w="1177" w:type="dxa"/>
          </w:tcPr>
          <w:p w14:paraId="74923B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290F487B" w14:textId="77777777" w:rsidR="00BF46E1" w:rsidRPr="005307A3" w:rsidRDefault="00BF46E1" w:rsidP="00195D76">
            <w:pPr>
              <w:pStyle w:val="TAL"/>
            </w:pPr>
            <w:r w:rsidRPr="005307A3">
              <w:t>FETCH</w:t>
            </w:r>
          </w:p>
        </w:tc>
        <w:tc>
          <w:tcPr>
            <w:tcW w:w="3780" w:type="dxa"/>
          </w:tcPr>
          <w:p w14:paraId="4A5C5D57" w14:textId="77777777" w:rsidR="00BF46E1" w:rsidRPr="005307A3" w:rsidRDefault="00BF46E1" w:rsidP="00195D76">
            <w:pPr>
              <w:pStyle w:val="TAL"/>
            </w:pPr>
          </w:p>
        </w:tc>
      </w:tr>
      <w:tr w:rsidR="00BF46E1" w:rsidRPr="005307A3" w14:paraId="3324BDCB" w14:textId="77777777" w:rsidTr="00195D76">
        <w:trPr>
          <w:cantSplit/>
          <w:jc w:val="center"/>
        </w:trPr>
        <w:tc>
          <w:tcPr>
            <w:tcW w:w="612" w:type="dxa"/>
          </w:tcPr>
          <w:p w14:paraId="430BF013" w14:textId="77777777" w:rsidR="00BF46E1" w:rsidRPr="005307A3" w:rsidRDefault="00BF46E1" w:rsidP="00195D76">
            <w:pPr>
              <w:pStyle w:val="TAC"/>
            </w:pPr>
            <w:r w:rsidRPr="005307A3">
              <w:t>18</w:t>
            </w:r>
          </w:p>
        </w:tc>
        <w:tc>
          <w:tcPr>
            <w:tcW w:w="1177" w:type="dxa"/>
          </w:tcPr>
          <w:p w14:paraId="3C05EA4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49FAB7A2" w14:textId="77777777" w:rsidR="00BF46E1" w:rsidRPr="005307A3" w:rsidRDefault="00BF46E1" w:rsidP="00195D76">
            <w:pPr>
              <w:pStyle w:val="TAL"/>
            </w:pPr>
            <w:r w:rsidRPr="005307A3">
              <w:t>PROACTIVE COMMAND: SEND DATA (store mode) 1.3.3</w:t>
            </w:r>
          </w:p>
        </w:tc>
        <w:tc>
          <w:tcPr>
            <w:tcW w:w="3780" w:type="dxa"/>
          </w:tcPr>
          <w:p w14:paraId="3263A103" w14:textId="77777777" w:rsidR="00BF46E1" w:rsidRPr="005307A3" w:rsidRDefault="00BF46E1" w:rsidP="00195D76">
            <w:pPr>
              <w:pStyle w:val="TAL"/>
            </w:pPr>
            <w:r w:rsidRPr="005307A3">
              <w:t>[200 Bytes]</w:t>
            </w:r>
          </w:p>
        </w:tc>
      </w:tr>
      <w:tr w:rsidR="00BF46E1" w:rsidRPr="005307A3" w14:paraId="17C35780" w14:textId="77777777" w:rsidTr="00195D76">
        <w:trPr>
          <w:cantSplit/>
          <w:jc w:val="center"/>
        </w:trPr>
        <w:tc>
          <w:tcPr>
            <w:tcW w:w="612" w:type="dxa"/>
          </w:tcPr>
          <w:p w14:paraId="2391D616" w14:textId="77777777" w:rsidR="00BF46E1" w:rsidRPr="005307A3" w:rsidRDefault="00BF46E1" w:rsidP="00195D76">
            <w:pPr>
              <w:pStyle w:val="TAC"/>
            </w:pPr>
            <w:r w:rsidRPr="005307A3">
              <w:t>19</w:t>
            </w:r>
          </w:p>
        </w:tc>
        <w:tc>
          <w:tcPr>
            <w:tcW w:w="1177" w:type="dxa"/>
          </w:tcPr>
          <w:p w14:paraId="2CCECC7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14865C67" w14:textId="77777777" w:rsidR="00BF46E1" w:rsidRPr="005307A3" w:rsidRDefault="00BF46E1" w:rsidP="00195D76">
            <w:pPr>
              <w:pStyle w:val="TAL"/>
            </w:pPr>
            <w:r w:rsidRPr="005307A3">
              <w:t>TERMINAL RESPONSE: SEND DATA (store mode) 1.3.3</w:t>
            </w:r>
          </w:p>
        </w:tc>
        <w:tc>
          <w:tcPr>
            <w:tcW w:w="3780" w:type="dxa"/>
          </w:tcPr>
          <w:p w14:paraId="0193A23B" w14:textId="77777777" w:rsidR="00BF46E1" w:rsidRPr="005307A3" w:rsidRDefault="00BF46E1" w:rsidP="00195D76">
            <w:pPr>
              <w:pStyle w:val="TAL"/>
            </w:pPr>
            <w:r w:rsidRPr="005307A3">
              <w:t>[Command performed successfully]</w:t>
            </w:r>
          </w:p>
        </w:tc>
      </w:tr>
      <w:tr w:rsidR="00BF46E1" w:rsidRPr="005307A3" w14:paraId="7E5796A2" w14:textId="77777777" w:rsidTr="00195D76">
        <w:trPr>
          <w:cantSplit/>
          <w:jc w:val="center"/>
        </w:trPr>
        <w:tc>
          <w:tcPr>
            <w:tcW w:w="612" w:type="dxa"/>
          </w:tcPr>
          <w:p w14:paraId="3C008778" w14:textId="77777777" w:rsidR="00BF46E1" w:rsidRPr="005307A3" w:rsidRDefault="00BF46E1" w:rsidP="00195D76">
            <w:pPr>
              <w:pStyle w:val="TAC"/>
            </w:pPr>
            <w:r w:rsidRPr="005307A3">
              <w:t>20</w:t>
            </w:r>
          </w:p>
        </w:tc>
        <w:tc>
          <w:tcPr>
            <w:tcW w:w="1177" w:type="dxa"/>
          </w:tcPr>
          <w:p w14:paraId="7B59CDE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3F3C63F8" w14:textId="77777777" w:rsidR="00BF46E1" w:rsidRPr="005307A3" w:rsidRDefault="00BF46E1" w:rsidP="00195D76">
            <w:pPr>
              <w:pStyle w:val="TAL"/>
            </w:pPr>
            <w:r w:rsidRPr="005307A3">
              <w:t>PROACTIVE COMMAND PENDING: SEND DATA 1.3.4</w:t>
            </w:r>
          </w:p>
        </w:tc>
        <w:tc>
          <w:tcPr>
            <w:tcW w:w="3780" w:type="dxa"/>
          </w:tcPr>
          <w:p w14:paraId="0AD3E728" w14:textId="77777777" w:rsidR="00BF46E1" w:rsidRPr="005307A3" w:rsidRDefault="00BF46E1" w:rsidP="00195D76">
            <w:pPr>
              <w:pStyle w:val="TAL"/>
            </w:pPr>
          </w:p>
        </w:tc>
      </w:tr>
      <w:tr w:rsidR="00BF46E1" w:rsidRPr="005307A3" w14:paraId="6031AD39" w14:textId="77777777" w:rsidTr="00195D76">
        <w:trPr>
          <w:cantSplit/>
          <w:jc w:val="center"/>
        </w:trPr>
        <w:tc>
          <w:tcPr>
            <w:tcW w:w="612" w:type="dxa"/>
          </w:tcPr>
          <w:p w14:paraId="013AD265" w14:textId="77777777" w:rsidR="00BF46E1" w:rsidRPr="005307A3" w:rsidRDefault="00BF46E1" w:rsidP="00195D76">
            <w:pPr>
              <w:pStyle w:val="TAC"/>
            </w:pPr>
            <w:r w:rsidRPr="005307A3">
              <w:t>21</w:t>
            </w:r>
          </w:p>
        </w:tc>
        <w:tc>
          <w:tcPr>
            <w:tcW w:w="1177" w:type="dxa"/>
          </w:tcPr>
          <w:p w14:paraId="48A624D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28DF1B47" w14:textId="77777777" w:rsidR="00BF46E1" w:rsidRPr="005307A3" w:rsidRDefault="00BF46E1" w:rsidP="00195D76">
            <w:pPr>
              <w:pStyle w:val="TAL"/>
            </w:pPr>
            <w:r w:rsidRPr="005307A3">
              <w:t>FETCH</w:t>
            </w:r>
          </w:p>
        </w:tc>
        <w:tc>
          <w:tcPr>
            <w:tcW w:w="3780" w:type="dxa"/>
          </w:tcPr>
          <w:p w14:paraId="12263E53" w14:textId="77777777" w:rsidR="00BF46E1" w:rsidRPr="005307A3" w:rsidRDefault="00BF46E1" w:rsidP="00195D76">
            <w:pPr>
              <w:pStyle w:val="TAL"/>
            </w:pPr>
          </w:p>
        </w:tc>
      </w:tr>
      <w:tr w:rsidR="00BF46E1" w:rsidRPr="005307A3" w14:paraId="11C93075" w14:textId="77777777" w:rsidTr="00195D76">
        <w:trPr>
          <w:cantSplit/>
          <w:jc w:val="center"/>
        </w:trPr>
        <w:tc>
          <w:tcPr>
            <w:tcW w:w="612" w:type="dxa"/>
          </w:tcPr>
          <w:p w14:paraId="6CCF50F3" w14:textId="77777777" w:rsidR="00BF46E1" w:rsidRPr="005307A3" w:rsidRDefault="00BF46E1" w:rsidP="00195D76">
            <w:pPr>
              <w:pStyle w:val="TAC"/>
            </w:pPr>
            <w:r w:rsidRPr="005307A3">
              <w:t>22</w:t>
            </w:r>
          </w:p>
        </w:tc>
        <w:tc>
          <w:tcPr>
            <w:tcW w:w="1177" w:type="dxa"/>
          </w:tcPr>
          <w:p w14:paraId="6861740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7DAD5D8D" w14:textId="77777777" w:rsidR="00BF46E1" w:rsidRPr="005307A3" w:rsidRDefault="00BF46E1" w:rsidP="00195D76">
            <w:pPr>
              <w:pStyle w:val="TAL"/>
            </w:pPr>
            <w:r w:rsidRPr="005307A3">
              <w:t xml:space="preserve">PROACTIVE COMMAND: SEND DATA (store mode) 1.3.4 </w:t>
            </w:r>
          </w:p>
        </w:tc>
        <w:tc>
          <w:tcPr>
            <w:tcW w:w="3780" w:type="dxa"/>
          </w:tcPr>
          <w:p w14:paraId="7EEAD3B8" w14:textId="77777777" w:rsidR="00BF46E1" w:rsidRPr="005307A3" w:rsidRDefault="00BF46E1" w:rsidP="00195D76">
            <w:pPr>
              <w:pStyle w:val="TAL"/>
            </w:pPr>
            <w:r w:rsidRPr="005307A3">
              <w:t>[200 Bytes]</w:t>
            </w:r>
          </w:p>
        </w:tc>
      </w:tr>
      <w:tr w:rsidR="00BF46E1" w:rsidRPr="005307A3" w14:paraId="4B7BB93D" w14:textId="77777777" w:rsidTr="00195D76">
        <w:trPr>
          <w:cantSplit/>
          <w:jc w:val="center"/>
        </w:trPr>
        <w:tc>
          <w:tcPr>
            <w:tcW w:w="612" w:type="dxa"/>
          </w:tcPr>
          <w:p w14:paraId="6E54C0A8" w14:textId="77777777" w:rsidR="00BF46E1" w:rsidRPr="005307A3" w:rsidRDefault="00BF46E1" w:rsidP="00195D76">
            <w:pPr>
              <w:pStyle w:val="TAC"/>
            </w:pPr>
            <w:r w:rsidRPr="005307A3">
              <w:t>23</w:t>
            </w:r>
          </w:p>
        </w:tc>
        <w:tc>
          <w:tcPr>
            <w:tcW w:w="1177" w:type="dxa"/>
          </w:tcPr>
          <w:p w14:paraId="446FEA2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14770DED" w14:textId="77777777" w:rsidR="00BF46E1" w:rsidRPr="005307A3" w:rsidRDefault="00BF46E1" w:rsidP="00195D76">
            <w:pPr>
              <w:pStyle w:val="TAL"/>
            </w:pPr>
            <w:r w:rsidRPr="005307A3">
              <w:t>TERMINAL RESPONSE: SEND DATA (store mode) 1.3.4</w:t>
            </w:r>
          </w:p>
        </w:tc>
        <w:tc>
          <w:tcPr>
            <w:tcW w:w="3780" w:type="dxa"/>
          </w:tcPr>
          <w:p w14:paraId="365DE735" w14:textId="77777777" w:rsidR="00BF46E1" w:rsidRPr="005307A3" w:rsidRDefault="00BF46E1" w:rsidP="00195D76">
            <w:pPr>
              <w:pStyle w:val="TAL"/>
            </w:pPr>
            <w:r w:rsidRPr="005307A3">
              <w:t>[Command performed successfully]</w:t>
            </w:r>
          </w:p>
        </w:tc>
      </w:tr>
      <w:tr w:rsidR="00BF46E1" w:rsidRPr="005307A3" w14:paraId="55B4234B" w14:textId="77777777" w:rsidTr="00195D76">
        <w:trPr>
          <w:cantSplit/>
          <w:jc w:val="center"/>
        </w:trPr>
        <w:tc>
          <w:tcPr>
            <w:tcW w:w="612" w:type="dxa"/>
          </w:tcPr>
          <w:p w14:paraId="647E42F5" w14:textId="77777777" w:rsidR="00BF46E1" w:rsidRPr="005307A3" w:rsidRDefault="00BF46E1" w:rsidP="00195D76">
            <w:pPr>
              <w:pStyle w:val="TAC"/>
            </w:pPr>
            <w:r w:rsidRPr="005307A3">
              <w:t>24</w:t>
            </w:r>
          </w:p>
        </w:tc>
        <w:tc>
          <w:tcPr>
            <w:tcW w:w="1177" w:type="dxa"/>
          </w:tcPr>
          <w:p w14:paraId="5ADB9D2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3627B296" w14:textId="77777777" w:rsidR="00BF46E1" w:rsidRPr="005307A3" w:rsidRDefault="00BF46E1" w:rsidP="00195D76">
            <w:pPr>
              <w:pStyle w:val="TAL"/>
            </w:pPr>
            <w:r w:rsidRPr="005307A3">
              <w:t>PROACTIVE COMMAND PENDING: SEND DATA 1.3.5</w:t>
            </w:r>
          </w:p>
        </w:tc>
        <w:tc>
          <w:tcPr>
            <w:tcW w:w="3780" w:type="dxa"/>
          </w:tcPr>
          <w:p w14:paraId="2BFAF5CA" w14:textId="77777777" w:rsidR="00BF46E1" w:rsidRPr="005307A3" w:rsidRDefault="00BF46E1" w:rsidP="00195D76">
            <w:pPr>
              <w:pStyle w:val="TAL"/>
            </w:pPr>
          </w:p>
        </w:tc>
      </w:tr>
      <w:tr w:rsidR="00BF46E1" w:rsidRPr="005307A3" w14:paraId="517610AA" w14:textId="77777777" w:rsidTr="00195D76">
        <w:trPr>
          <w:cantSplit/>
          <w:jc w:val="center"/>
        </w:trPr>
        <w:tc>
          <w:tcPr>
            <w:tcW w:w="612" w:type="dxa"/>
          </w:tcPr>
          <w:p w14:paraId="7ABAD713" w14:textId="77777777" w:rsidR="00BF46E1" w:rsidRPr="005307A3" w:rsidRDefault="00BF46E1" w:rsidP="00195D76">
            <w:pPr>
              <w:pStyle w:val="TAC"/>
            </w:pPr>
            <w:r w:rsidRPr="005307A3">
              <w:t>25</w:t>
            </w:r>
          </w:p>
        </w:tc>
        <w:tc>
          <w:tcPr>
            <w:tcW w:w="1177" w:type="dxa"/>
          </w:tcPr>
          <w:p w14:paraId="6CD9E42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7E123D2C" w14:textId="77777777" w:rsidR="00BF46E1" w:rsidRPr="005307A3" w:rsidRDefault="00BF46E1" w:rsidP="00195D76">
            <w:pPr>
              <w:pStyle w:val="TAL"/>
            </w:pPr>
            <w:r w:rsidRPr="005307A3">
              <w:t>FETCH</w:t>
            </w:r>
          </w:p>
        </w:tc>
        <w:tc>
          <w:tcPr>
            <w:tcW w:w="3780" w:type="dxa"/>
          </w:tcPr>
          <w:p w14:paraId="1CC1CA2E" w14:textId="77777777" w:rsidR="00BF46E1" w:rsidRPr="005307A3" w:rsidRDefault="00BF46E1" w:rsidP="00195D76">
            <w:pPr>
              <w:pStyle w:val="TAL"/>
            </w:pPr>
          </w:p>
        </w:tc>
      </w:tr>
      <w:tr w:rsidR="00BF46E1" w:rsidRPr="005307A3" w14:paraId="7FC63B72" w14:textId="77777777" w:rsidTr="00195D76">
        <w:trPr>
          <w:cantSplit/>
          <w:jc w:val="center"/>
        </w:trPr>
        <w:tc>
          <w:tcPr>
            <w:tcW w:w="612" w:type="dxa"/>
          </w:tcPr>
          <w:p w14:paraId="396A2E50" w14:textId="77777777" w:rsidR="00BF46E1" w:rsidRPr="005307A3" w:rsidRDefault="00BF46E1" w:rsidP="00195D76">
            <w:pPr>
              <w:pStyle w:val="TAC"/>
            </w:pPr>
            <w:r w:rsidRPr="005307A3">
              <w:t>26</w:t>
            </w:r>
          </w:p>
        </w:tc>
        <w:tc>
          <w:tcPr>
            <w:tcW w:w="1177" w:type="dxa"/>
          </w:tcPr>
          <w:p w14:paraId="397F83C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878" w:type="dxa"/>
          </w:tcPr>
          <w:p w14:paraId="6BEE9B5D" w14:textId="77777777" w:rsidR="00BF46E1" w:rsidRPr="005307A3" w:rsidRDefault="00BF46E1" w:rsidP="00195D76">
            <w:pPr>
              <w:pStyle w:val="TAL"/>
            </w:pPr>
            <w:r w:rsidRPr="005307A3">
              <w:t xml:space="preserve">PROACTIVE COMMAND: SEND DATA (immediate) 1.3.5 </w:t>
            </w:r>
          </w:p>
        </w:tc>
        <w:tc>
          <w:tcPr>
            <w:tcW w:w="3780" w:type="dxa"/>
          </w:tcPr>
          <w:p w14:paraId="3BCB4296" w14:textId="77777777" w:rsidR="00BF46E1" w:rsidRPr="005307A3" w:rsidRDefault="00BF46E1" w:rsidP="00195D76">
            <w:pPr>
              <w:pStyle w:val="TAL"/>
            </w:pPr>
            <w:r w:rsidRPr="005307A3">
              <w:t>[200 Bytes]</w:t>
            </w:r>
          </w:p>
        </w:tc>
      </w:tr>
      <w:tr w:rsidR="00BF46E1" w:rsidRPr="005307A3" w14:paraId="4C741392" w14:textId="77777777" w:rsidTr="00195D76">
        <w:trPr>
          <w:cantSplit/>
          <w:jc w:val="center"/>
        </w:trPr>
        <w:tc>
          <w:tcPr>
            <w:tcW w:w="612" w:type="dxa"/>
          </w:tcPr>
          <w:p w14:paraId="72E38523" w14:textId="77777777" w:rsidR="00BF46E1" w:rsidRPr="005307A3" w:rsidRDefault="00BF46E1" w:rsidP="00195D76">
            <w:pPr>
              <w:pStyle w:val="TAC"/>
            </w:pPr>
            <w:r w:rsidRPr="005307A3">
              <w:t>27</w:t>
            </w:r>
          </w:p>
        </w:tc>
        <w:tc>
          <w:tcPr>
            <w:tcW w:w="1177" w:type="dxa"/>
          </w:tcPr>
          <w:p w14:paraId="1D779251"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878" w:type="dxa"/>
          </w:tcPr>
          <w:p w14:paraId="0F34F7FC" w14:textId="77777777" w:rsidR="00BF46E1" w:rsidRPr="005307A3" w:rsidRDefault="00BF46E1" w:rsidP="00195D76">
            <w:pPr>
              <w:pStyle w:val="TAL"/>
            </w:pPr>
            <w:r w:rsidRPr="005307A3">
              <w:t>Transfer of 1000 Bytes of data to the USS through channel 1</w:t>
            </w:r>
          </w:p>
        </w:tc>
        <w:tc>
          <w:tcPr>
            <w:tcW w:w="3780" w:type="dxa"/>
          </w:tcPr>
          <w:p w14:paraId="7E1A27C1" w14:textId="77777777" w:rsidR="00BF46E1" w:rsidRPr="005307A3" w:rsidRDefault="00BF46E1" w:rsidP="00195D76">
            <w:pPr>
              <w:pStyle w:val="TAL"/>
            </w:pPr>
          </w:p>
        </w:tc>
      </w:tr>
      <w:tr w:rsidR="00BF46E1" w:rsidRPr="005307A3" w14:paraId="32AAE40B" w14:textId="77777777" w:rsidTr="00195D76">
        <w:trPr>
          <w:cantSplit/>
          <w:jc w:val="center"/>
        </w:trPr>
        <w:tc>
          <w:tcPr>
            <w:tcW w:w="612" w:type="dxa"/>
          </w:tcPr>
          <w:p w14:paraId="1C1F96A4" w14:textId="77777777" w:rsidR="00BF46E1" w:rsidRPr="005307A3" w:rsidRDefault="00BF46E1" w:rsidP="00195D76">
            <w:pPr>
              <w:pStyle w:val="TAC"/>
            </w:pPr>
            <w:r w:rsidRPr="005307A3">
              <w:t>28</w:t>
            </w:r>
          </w:p>
        </w:tc>
        <w:tc>
          <w:tcPr>
            <w:tcW w:w="1177" w:type="dxa"/>
          </w:tcPr>
          <w:p w14:paraId="02E2D9D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878" w:type="dxa"/>
          </w:tcPr>
          <w:p w14:paraId="53CAB7EF" w14:textId="77777777" w:rsidR="00BF46E1" w:rsidRPr="005307A3" w:rsidRDefault="00BF46E1" w:rsidP="00195D76">
            <w:pPr>
              <w:pStyle w:val="TAL"/>
            </w:pPr>
            <w:r w:rsidRPr="005307A3">
              <w:t>TERMINAL RESPONSE: SEND DATA (immediate) 1.3.5</w:t>
            </w:r>
          </w:p>
        </w:tc>
        <w:tc>
          <w:tcPr>
            <w:tcW w:w="3780" w:type="dxa"/>
          </w:tcPr>
          <w:p w14:paraId="22FF2E96" w14:textId="77777777" w:rsidR="00BF46E1" w:rsidRPr="005307A3" w:rsidRDefault="00BF46E1" w:rsidP="00195D76">
            <w:pPr>
              <w:pStyle w:val="TAL"/>
            </w:pPr>
            <w:r w:rsidRPr="005307A3">
              <w:t>[Command performed successfully]</w:t>
            </w:r>
          </w:p>
        </w:tc>
      </w:tr>
    </w:tbl>
    <w:p w14:paraId="60FB52A2" w14:textId="77777777" w:rsidR="00BF46E1" w:rsidRPr="005307A3" w:rsidRDefault="00BF46E1" w:rsidP="00BF46E1"/>
    <w:p w14:paraId="249E0C7C" w14:textId="77777777" w:rsidR="00BF46E1" w:rsidRPr="005307A3" w:rsidRDefault="00BF46E1" w:rsidP="00BF46E1">
      <w:r w:rsidRPr="005307A3">
        <w:t>PROACTIVE COMMAND: SEND DATA 1.3.1</w:t>
      </w:r>
    </w:p>
    <w:p w14:paraId="5E51BFA5" w14:textId="77777777" w:rsidR="00BF46E1" w:rsidRPr="005307A3" w:rsidRDefault="00BF46E1" w:rsidP="00BF46E1">
      <w:r w:rsidRPr="005307A3">
        <w:t>Logically:</w:t>
      </w:r>
    </w:p>
    <w:p w14:paraId="01320B8A" w14:textId="77777777" w:rsidR="00BF46E1" w:rsidRPr="005307A3" w:rsidRDefault="00BF46E1" w:rsidP="0041528A">
      <w:pPr>
        <w:pStyle w:val="EW"/>
      </w:pPr>
      <w:r w:rsidRPr="005307A3">
        <w:t>Command details</w:t>
      </w:r>
    </w:p>
    <w:p w14:paraId="77F16480" w14:textId="77777777" w:rsidR="00BF46E1" w:rsidRPr="005307A3" w:rsidRDefault="00BF46E1" w:rsidP="0041528A">
      <w:pPr>
        <w:pStyle w:val="EW"/>
      </w:pPr>
      <w:r w:rsidRPr="005307A3">
        <w:tab/>
        <w:t>Command number:</w:t>
      </w:r>
      <w:r w:rsidRPr="005307A3">
        <w:tab/>
        <w:t>1</w:t>
      </w:r>
    </w:p>
    <w:p w14:paraId="02A98BA0" w14:textId="77777777" w:rsidR="00BF46E1" w:rsidRPr="005307A3" w:rsidRDefault="00BF46E1" w:rsidP="0041528A">
      <w:pPr>
        <w:pStyle w:val="EW"/>
      </w:pPr>
      <w:r w:rsidRPr="005307A3">
        <w:tab/>
        <w:t>Command type:</w:t>
      </w:r>
      <w:r w:rsidRPr="005307A3">
        <w:tab/>
        <w:t>SEND DATA</w:t>
      </w:r>
    </w:p>
    <w:p w14:paraId="3D5E2136" w14:textId="77777777" w:rsidR="00BF46E1" w:rsidRPr="005307A3" w:rsidRDefault="00BF46E1" w:rsidP="0041528A">
      <w:pPr>
        <w:pStyle w:val="EW"/>
      </w:pPr>
      <w:r w:rsidRPr="005307A3">
        <w:tab/>
        <w:t>Command qualifier:</w:t>
      </w:r>
      <w:r w:rsidRPr="005307A3">
        <w:tab/>
        <w:t>Store mode</w:t>
      </w:r>
    </w:p>
    <w:p w14:paraId="5F2CF547" w14:textId="77777777" w:rsidR="00BF46E1" w:rsidRPr="005307A3" w:rsidRDefault="00BF46E1" w:rsidP="0041528A">
      <w:pPr>
        <w:pStyle w:val="EW"/>
      </w:pPr>
      <w:r w:rsidRPr="005307A3">
        <w:lastRenderedPageBreak/>
        <w:t>Device identities</w:t>
      </w:r>
    </w:p>
    <w:p w14:paraId="5ACA7B69" w14:textId="77777777" w:rsidR="00BF46E1" w:rsidRPr="005307A3" w:rsidRDefault="00BF46E1" w:rsidP="0041528A">
      <w:pPr>
        <w:pStyle w:val="EW"/>
      </w:pPr>
      <w:r w:rsidRPr="005307A3">
        <w:tab/>
        <w:t>Source device:</w:t>
      </w:r>
      <w:r w:rsidRPr="005307A3">
        <w:tab/>
        <w:t>UICC</w:t>
      </w:r>
    </w:p>
    <w:p w14:paraId="24ED4416" w14:textId="77777777" w:rsidR="00BF46E1" w:rsidRPr="005307A3" w:rsidRDefault="00BF46E1" w:rsidP="0041528A">
      <w:pPr>
        <w:pStyle w:val="EW"/>
      </w:pPr>
      <w:r w:rsidRPr="005307A3">
        <w:tab/>
        <w:t>Destination device:</w:t>
      </w:r>
      <w:r w:rsidRPr="005307A3">
        <w:tab/>
        <w:t>Channel 1</w:t>
      </w:r>
    </w:p>
    <w:p w14:paraId="3D59CAC5" w14:textId="77777777" w:rsidR="00BF46E1" w:rsidRPr="005307A3" w:rsidRDefault="00BF46E1" w:rsidP="0041528A">
      <w:pPr>
        <w:pStyle w:val="EW"/>
      </w:pPr>
      <w:r w:rsidRPr="005307A3">
        <w:t>Channel Data</w:t>
      </w:r>
    </w:p>
    <w:p w14:paraId="38C4CC0C" w14:textId="77777777" w:rsidR="00BF46E1" w:rsidRPr="005307A3" w:rsidRDefault="00BF46E1" w:rsidP="0041528A">
      <w:pPr>
        <w:pStyle w:val="EX"/>
      </w:pPr>
      <w:r w:rsidRPr="005307A3">
        <w:tab/>
        <w:t>Channel Data:</w:t>
      </w:r>
      <w:r w:rsidRPr="005307A3">
        <w:tab/>
        <w:t>00 01 02 .. C7 (200 Bytes of data)</w:t>
      </w:r>
    </w:p>
    <w:p w14:paraId="70D4B216" w14:textId="77777777" w:rsidR="00BF46E1" w:rsidRPr="005307A3" w:rsidRDefault="00BF46E1" w:rsidP="00BF46E1">
      <w:r w:rsidRPr="005307A3">
        <w:t>Coding:</w:t>
      </w:r>
    </w:p>
    <w:p w14:paraId="2AC0EC0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C5B006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2ABF8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10162D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D3AE8E4"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3805519D"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3F18C54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544AE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0CB005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D839A9"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028C32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D2FF2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92D15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7682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B7E038C" w14:textId="77777777" w:rsidR="00BF46E1" w:rsidRPr="005307A3" w:rsidRDefault="00BF46E1" w:rsidP="00195D76">
            <w:pPr>
              <w:pStyle w:val="TAC"/>
            </w:pPr>
            <w:r w:rsidRPr="005307A3">
              <w:t>21</w:t>
            </w:r>
          </w:p>
        </w:tc>
      </w:tr>
      <w:tr w:rsidR="00BF46E1" w:rsidRPr="005307A3" w14:paraId="555EEDDC" w14:textId="77777777" w:rsidTr="00195D76">
        <w:trPr>
          <w:jc w:val="center"/>
        </w:trPr>
        <w:tc>
          <w:tcPr>
            <w:tcW w:w="1134" w:type="dxa"/>
            <w:tcBorders>
              <w:top w:val="single" w:sz="4" w:space="0" w:color="auto"/>
              <w:right w:val="single" w:sz="4" w:space="0" w:color="auto"/>
            </w:tcBorders>
          </w:tcPr>
          <w:p w14:paraId="0A2A600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B1ED3E"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42E7260F"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38ABF2A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789BFE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A93A75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D882ED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7AC832"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0D5F264B"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164CD6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BE688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BCEF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2A3C7B" w14:textId="77777777" w:rsidR="00BF46E1" w:rsidRPr="005307A3" w:rsidRDefault="00BF46E1" w:rsidP="00195D76">
            <w:pPr>
              <w:pStyle w:val="TAC"/>
            </w:pPr>
          </w:p>
        </w:tc>
      </w:tr>
    </w:tbl>
    <w:p w14:paraId="35D7ED16" w14:textId="77777777" w:rsidR="00BF46E1" w:rsidRPr="005307A3" w:rsidRDefault="00BF46E1" w:rsidP="00BF46E1"/>
    <w:p w14:paraId="37AF2881" w14:textId="77777777" w:rsidR="00BF46E1" w:rsidRPr="005307A3" w:rsidRDefault="00BF46E1" w:rsidP="00BF46E1">
      <w:r w:rsidRPr="005307A3">
        <w:t>TERMINAL RESPONSE: SEND DATA 1.3.1</w:t>
      </w:r>
    </w:p>
    <w:p w14:paraId="55B1A997" w14:textId="77777777" w:rsidR="00BF46E1" w:rsidRPr="005307A3" w:rsidRDefault="00BF46E1" w:rsidP="00BF46E1">
      <w:r w:rsidRPr="005307A3">
        <w:t>Logically:</w:t>
      </w:r>
    </w:p>
    <w:p w14:paraId="1BC3DFB2" w14:textId="77777777" w:rsidR="00BF46E1" w:rsidRPr="005307A3" w:rsidRDefault="00BF46E1" w:rsidP="0041528A">
      <w:pPr>
        <w:pStyle w:val="EW"/>
      </w:pPr>
      <w:r w:rsidRPr="005307A3">
        <w:t>Command details</w:t>
      </w:r>
    </w:p>
    <w:p w14:paraId="44698156" w14:textId="77777777" w:rsidR="00BF46E1" w:rsidRPr="005307A3" w:rsidRDefault="00BF46E1" w:rsidP="0041528A">
      <w:pPr>
        <w:pStyle w:val="EW"/>
      </w:pPr>
      <w:r w:rsidRPr="005307A3">
        <w:tab/>
        <w:t>Command number:</w:t>
      </w:r>
      <w:r w:rsidRPr="005307A3">
        <w:tab/>
        <w:t>1</w:t>
      </w:r>
    </w:p>
    <w:p w14:paraId="1E9399A2" w14:textId="77777777" w:rsidR="00BF46E1" w:rsidRPr="005307A3" w:rsidRDefault="00BF46E1" w:rsidP="0041528A">
      <w:pPr>
        <w:pStyle w:val="EW"/>
      </w:pPr>
      <w:r w:rsidRPr="005307A3">
        <w:tab/>
        <w:t>Command type:</w:t>
      </w:r>
      <w:r w:rsidRPr="005307A3">
        <w:tab/>
        <w:t>SEND DATA</w:t>
      </w:r>
    </w:p>
    <w:p w14:paraId="1F79AA14" w14:textId="77777777" w:rsidR="00BF46E1" w:rsidRPr="005307A3" w:rsidRDefault="00BF46E1" w:rsidP="0041528A">
      <w:pPr>
        <w:pStyle w:val="EW"/>
      </w:pPr>
      <w:r w:rsidRPr="005307A3">
        <w:tab/>
        <w:t>Command qualifier:</w:t>
      </w:r>
      <w:r w:rsidRPr="005307A3">
        <w:tab/>
        <w:t>Store mode</w:t>
      </w:r>
    </w:p>
    <w:p w14:paraId="197E8D05" w14:textId="77777777" w:rsidR="00BF46E1" w:rsidRPr="005307A3" w:rsidRDefault="00BF46E1" w:rsidP="0041528A">
      <w:pPr>
        <w:pStyle w:val="EW"/>
      </w:pPr>
      <w:r w:rsidRPr="005307A3">
        <w:t>Device identities</w:t>
      </w:r>
    </w:p>
    <w:p w14:paraId="26F4C4CC" w14:textId="77777777" w:rsidR="00BF46E1" w:rsidRPr="005307A3" w:rsidRDefault="00BF46E1" w:rsidP="0041528A">
      <w:pPr>
        <w:pStyle w:val="EW"/>
      </w:pPr>
      <w:r w:rsidRPr="005307A3">
        <w:tab/>
        <w:t>Source device:</w:t>
      </w:r>
      <w:r w:rsidRPr="005307A3">
        <w:tab/>
        <w:t>ME</w:t>
      </w:r>
    </w:p>
    <w:p w14:paraId="172E80A2" w14:textId="77777777" w:rsidR="00BF46E1" w:rsidRPr="005307A3" w:rsidRDefault="00BF46E1" w:rsidP="0041528A">
      <w:pPr>
        <w:pStyle w:val="EW"/>
      </w:pPr>
      <w:r w:rsidRPr="005307A3">
        <w:tab/>
        <w:t>Destination device:</w:t>
      </w:r>
      <w:r w:rsidRPr="005307A3">
        <w:tab/>
        <w:t>UICC</w:t>
      </w:r>
    </w:p>
    <w:p w14:paraId="6E097501" w14:textId="77777777" w:rsidR="00BF46E1" w:rsidRPr="005307A3" w:rsidRDefault="00BF46E1" w:rsidP="0041528A">
      <w:pPr>
        <w:pStyle w:val="EW"/>
      </w:pPr>
      <w:r w:rsidRPr="005307A3">
        <w:t>Result</w:t>
      </w:r>
    </w:p>
    <w:p w14:paraId="7BDAA35E" w14:textId="77777777" w:rsidR="00BF46E1" w:rsidRPr="005307A3" w:rsidRDefault="00BF46E1" w:rsidP="0041528A">
      <w:pPr>
        <w:pStyle w:val="EW"/>
      </w:pPr>
      <w:r w:rsidRPr="005307A3">
        <w:tab/>
        <w:t>General Result:</w:t>
      </w:r>
      <w:r w:rsidRPr="005307A3">
        <w:tab/>
        <w:t>Command performed successfully</w:t>
      </w:r>
    </w:p>
    <w:p w14:paraId="0DBA3EAB" w14:textId="77777777" w:rsidR="00BF46E1" w:rsidRPr="005307A3" w:rsidRDefault="00BF46E1" w:rsidP="0041528A">
      <w:pPr>
        <w:pStyle w:val="EX"/>
      </w:pPr>
      <w:r w:rsidRPr="005307A3">
        <w:tab/>
        <w:t>Channel data length:</w:t>
      </w:r>
      <w:r w:rsidRPr="005307A3">
        <w:tab/>
        <w:t>More than 255 bytes of space available in the Tx buffer</w:t>
      </w:r>
    </w:p>
    <w:p w14:paraId="3D02E0CA" w14:textId="77777777" w:rsidR="00BF46E1" w:rsidRPr="005307A3" w:rsidRDefault="00BF46E1" w:rsidP="00BF46E1">
      <w:r w:rsidRPr="005307A3">
        <w:t>Coding:</w:t>
      </w:r>
    </w:p>
    <w:p w14:paraId="327687D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F88DA5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46108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2F4170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925470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22DAA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22BBE0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3258ED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2E6DEA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F9484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F566C7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18BCC3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25987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C57FD0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93CF6A" w14:textId="77777777" w:rsidR="00BF46E1" w:rsidRPr="005307A3" w:rsidRDefault="00BF46E1" w:rsidP="00195D76">
            <w:pPr>
              <w:pStyle w:val="TAC"/>
            </w:pPr>
            <w:r w:rsidRPr="005307A3">
              <w:t>00</w:t>
            </w:r>
          </w:p>
        </w:tc>
      </w:tr>
      <w:tr w:rsidR="00BF46E1" w:rsidRPr="005307A3" w14:paraId="5EC30B4A" w14:textId="77777777" w:rsidTr="00195D76">
        <w:trPr>
          <w:jc w:val="center"/>
        </w:trPr>
        <w:tc>
          <w:tcPr>
            <w:tcW w:w="1134" w:type="dxa"/>
            <w:tcBorders>
              <w:top w:val="single" w:sz="4" w:space="0" w:color="auto"/>
              <w:right w:val="single" w:sz="4" w:space="0" w:color="auto"/>
            </w:tcBorders>
          </w:tcPr>
          <w:p w14:paraId="202E1F3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705D5E"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05BAB79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20F60A"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768BB89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358CB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6324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74EBE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89CFE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F9E7D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3F5CE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DBB5D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DB4A6E" w14:textId="77777777" w:rsidR="00BF46E1" w:rsidRPr="005307A3" w:rsidRDefault="00BF46E1" w:rsidP="00195D76">
            <w:pPr>
              <w:pStyle w:val="TAC"/>
            </w:pPr>
          </w:p>
        </w:tc>
      </w:tr>
    </w:tbl>
    <w:p w14:paraId="7B9511F6" w14:textId="77777777" w:rsidR="00BF46E1" w:rsidRPr="005307A3" w:rsidRDefault="00BF46E1" w:rsidP="00BF46E1"/>
    <w:p w14:paraId="20DF02C7" w14:textId="77777777" w:rsidR="00BF46E1" w:rsidRPr="005307A3" w:rsidRDefault="00BF46E1" w:rsidP="00BF46E1">
      <w:r w:rsidRPr="005307A3">
        <w:t>PROACTIVE COMMAND: SEND DATA 1.3.2</w:t>
      </w:r>
    </w:p>
    <w:p w14:paraId="267A623D" w14:textId="77777777" w:rsidR="00BF46E1" w:rsidRPr="005307A3" w:rsidRDefault="00BF46E1" w:rsidP="00BF46E1">
      <w:r w:rsidRPr="005307A3">
        <w:t>Logically:</w:t>
      </w:r>
    </w:p>
    <w:p w14:paraId="40177EC0" w14:textId="77777777" w:rsidR="00BF46E1" w:rsidRPr="005307A3" w:rsidRDefault="00BF46E1" w:rsidP="0041528A">
      <w:pPr>
        <w:pStyle w:val="EW"/>
      </w:pPr>
      <w:r w:rsidRPr="005307A3">
        <w:t>Command details</w:t>
      </w:r>
    </w:p>
    <w:p w14:paraId="60665541" w14:textId="77777777" w:rsidR="00BF46E1" w:rsidRPr="005307A3" w:rsidRDefault="00BF46E1" w:rsidP="0041528A">
      <w:pPr>
        <w:pStyle w:val="EW"/>
      </w:pPr>
      <w:r w:rsidRPr="005307A3">
        <w:tab/>
        <w:t>Command number:</w:t>
      </w:r>
      <w:r w:rsidRPr="005307A3">
        <w:tab/>
        <w:t>1</w:t>
      </w:r>
    </w:p>
    <w:p w14:paraId="50E17FB8" w14:textId="77777777" w:rsidR="00BF46E1" w:rsidRPr="005307A3" w:rsidRDefault="00BF46E1" w:rsidP="0041528A">
      <w:pPr>
        <w:pStyle w:val="EW"/>
      </w:pPr>
      <w:r w:rsidRPr="005307A3">
        <w:tab/>
        <w:t>Command type:</w:t>
      </w:r>
      <w:r w:rsidRPr="005307A3">
        <w:tab/>
        <w:t>SEND DATA</w:t>
      </w:r>
    </w:p>
    <w:p w14:paraId="75ED9F44" w14:textId="77777777" w:rsidR="00BF46E1" w:rsidRPr="005307A3" w:rsidRDefault="00BF46E1" w:rsidP="0041528A">
      <w:pPr>
        <w:pStyle w:val="EW"/>
      </w:pPr>
      <w:r w:rsidRPr="005307A3">
        <w:tab/>
        <w:t>Command qualifier:</w:t>
      </w:r>
      <w:r w:rsidRPr="005307A3">
        <w:tab/>
        <w:t>Store mode</w:t>
      </w:r>
    </w:p>
    <w:p w14:paraId="3803E359" w14:textId="77777777" w:rsidR="00BF46E1" w:rsidRPr="005307A3" w:rsidRDefault="00BF46E1" w:rsidP="0041528A">
      <w:pPr>
        <w:pStyle w:val="EW"/>
      </w:pPr>
      <w:r w:rsidRPr="005307A3">
        <w:t>Device identities</w:t>
      </w:r>
    </w:p>
    <w:p w14:paraId="083599B0" w14:textId="77777777" w:rsidR="00BF46E1" w:rsidRPr="005307A3" w:rsidRDefault="00BF46E1" w:rsidP="0041528A">
      <w:pPr>
        <w:pStyle w:val="EW"/>
      </w:pPr>
      <w:r w:rsidRPr="005307A3">
        <w:tab/>
        <w:t>Source device:</w:t>
      </w:r>
      <w:r w:rsidRPr="005307A3">
        <w:tab/>
        <w:t>UICC</w:t>
      </w:r>
    </w:p>
    <w:p w14:paraId="0B55ABF0" w14:textId="77777777" w:rsidR="00BF46E1" w:rsidRPr="005307A3" w:rsidRDefault="00BF46E1" w:rsidP="0041528A">
      <w:pPr>
        <w:pStyle w:val="EW"/>
      </w:pPr>
      <w:r w:rsidRPr="005307A3">
        <w:tab/>
        <w:t>Destination device:</w:t>
      </w:r>
      <w:r w:rsidRPr="005307A3">
        <w:tab/>
        <w:t>Channel 1</w:t>
      </w:r>
    </w:p>
    <w:p w14:paraId="70B1D619" w14:textId="77777777" w:rsidR="00BF46E1" w:rsidRPr="005307A3" w:rsidRDefault="00BF46E1" w:rsidP="0041528A">
      <w:pPr>
        <w:pStyle w:val="EW"/>
      </w:pPr>
      <w:r w:rsidRPr="005307A3">
        <w:t>Channel Data</w:t>
      </w:r>
    </w:p>
    <w:p w14:paraId="716F7AF5" w14:textId="77777777" w:rsidR="00BF46E1" w:rsidRPr="005307A3" w:rsidRDefault="00BF46E1" w:rsidP="0041528A">
      <w:pPr>
        <w:pStyle w:val="EX"/>
      </w:pPr>
      <w:r w:rsidRPr="005307A3">
        <w:tab/>
        <w:t>Channel Data:</w:t>
      </w:r>
      <w:r w:rsidRPr="005307A3">
        <w:tab/>
        <w:t>C8 C9 CA .. FF 00 01 .. 8F (200 Bytes of data)</w:t>
      </w:r>
    </w:p>
    <w:p w14:paraId="5CCD0F33" w14:textId="77777777" w:rsidR="00BF46E1" w:rsidRPr="005307A3" w:rsidRDefault="00BF46E1" w:rsidP="00BF46E1">
      <w:r w:rsidRPr="005307A3">
        <w:t>Coding:</w:t>
      </w:r>
    </w:p>
    <w:p w14:paraId="41CCFDA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70863F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2BDF9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E2E4BB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11CC3C4"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378F06D4"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0505B79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76063F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7E79AE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2D5A4A"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5EDBDB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93366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69AADA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704241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E9C3C6" w14:textId="77777777" w:rsidR="00BF46E1" w:rsidRPr="005307A3" w:rsidRDefault="00BF46E1" w:rsidP="00195D76">
            <w:pPr>
              <w:pStyle w:val="TAC"/>
            </w:pPr>
            <w:r w:rsidRPr="005307A3">
              <w:t>21</w:t>
            </w:r>
          </w:p>
        </w:tc>
      </w:tr>
      <w:tr w:rsidR="00BF46E1" w:rsidRPr="005307A3" w14:paraId="006B0332" w14:textId="77777777" w:rsidTr="00195D76">
        <w:trPr>
          <w:jc w:val="center"/>
        </w:trPr>
        <w:tc>
          <w:tcPr>
            <w:tcW w:w="1134" w:type="dxa"/>
            <w:tcBorders>
              <w:top w:val="single" w:sz="4" w:space="0" w:color="auto"/>
              <w:right w:val="single" w:sz="4" w:space="0" w:color="auto"/>
            </w:tcBorders>
          </w:tcPr>
          <w:p w14:paraId="67EFB6D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458A0D"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70CE06E9"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2AEC11F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D799A7A"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D28162E" w14:textId="77777777" w:rsidR="00BF46E1" w:rsidRPr="005307A3" w:rsidRDefault="00BF46E1" w:rsidP="00195D76">
            <w:pPr>
              <w:pStyle w:val="TAC"/>
            </w:pPr>
            <w:r w:rsidRPr="005307A3">
              <w:t>C9</w:t>
            </w:r>
          </w:p>
        </w:tc>
        <w:tc>
          <w:tcPr>
            <w:tcW w:w="567" w:type="dxa"/>
            <w:tcBorders>
              <w:top w:val="single" w:sz="4" w:space="0" w:color="auto"/>
              <w:left w:val="single" w:sz="4" w:space="0" w:color="auto"/>
              <w:bottom w:val="single" w:sz="4" w:space="0" w:color="auto"/>
              <w:right w:val="single" w:sz="4" w:space="0" w:color="auto"/>
            </w:tcBorders>
          </w:tcPr>
          <w:p w14:paraId="05E7D714" w14:textId="77777777" w:rsidR="00BF46E1" w:rsidRPr="005307A3" w:rsidRDefault="00BF46E1" w:rsidP="00195D76">
            <w:pPr>
              <w:pStyle w:val="TAC"/>
            </w:pPr>
            <w:r w:rsidRPr="005307A3">
              <w:t>CA</w:t>
            </w:r>
          </w:p>
        </w:tc>
        <w:tc>
          <w:tcPr>
            <w:tcW w:w="567" w:type="dxa"/>
            <w:tcBorders>
              <w:top w:val="single" w:sz="4" w:space="0" w:color="auto"/>
              <w:left w:val="single" w:sz="4" w:space="0" w:color="auto"/>
              <w:bottom w:val="single" w:sz="4" w:space="0" w:color="auto"/>
              <w:right w:val="single" w:sz="4" w:space="0" w:color="auto"/>
            </w:tcBorders>
          </w:tcPr>
          <w:p w14:paraId="2A32D131"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7A8FFDB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106640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D3819B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C3F4BAA"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43467107" w14:textId="77777777" w:rsidR="00BF46E1" w:rsidRPr="005307A3" w:rsidRDefault="00BF46E1" w:rsidP="00195D76">
            <w:pPr>
              <w:pStyle w:val="TAC"/>
            </w:pPr>
            <w:r w:rsidRPr="005307A3">
              <w:t>8F</w:t>
            </w:r>
          </w:p>
        </w:tc>
      </w:tr>
    </w:tbl>
    <w:p w14:paraId="24664CFD" w14:textId="77777777" w:rsidR="00BF46E1" w:rsidRPr="005307A3" w:rsidRDefault="00BF46E1" w:rsidP="00BF46E1"/>
    <w:p w14:paraId="03A445C1" w14:textId="77777777" w:rsidR="00BF46E1" w:rsidRPr="005307A3" w:rsidRDefault="00BF46E1" w:rsidP="00BF46E1">
      <w:r w:rsidRPr="005307A3">
        <w:t>TERMINAL RESPONSE: SEND DATA 1.3.2</w:t>
      </w:r>
    </w:p>
    <w:p w14:paraId="5014B2CC" w14:textId="77777777" w:rsidR="00BF46E1" w:rsidRPr="005307A3" w:rsidRDefault="00BF46E1" w:rsidP="00BF46E1">
      <w:r w:rsidRPr="005307A3">
        <w:t>Logically:</w:t>
      </w:r>
    </w:p>
    <w:p w14:paraId="451C2EB6" w14:textId="77777777" w:rsidR="00BF46E1" w:rsidRPr="005307A3" w:rsidRDefault="00BF46E1" w:rsidP="0041528A">
      <w:pPr>
        <w:pStyle w:val="EW"/>
      </w:pPr>
      <w:r w:rsidRPr="005307A3">
        <w:t>Command details</w:t>
      </w:r>
    </w:p>
    <w:p w14:paraId="6538E22B" w14:textId="77777777" w:rsidR="00BF46E1" w:rsidRPr="005307A3" w:rsidRDefault="00BF46E1" w:rsidP="0041528A">
      <w:pPr>
        <w:pStyle w:val="EW"/>
      </w:pPr>
      <w:r w:rsidRPr="005307A3">
        <w:tab/>
        <w:t>Command number:</w:t>
      </w:r>
      <w:r w:rsidRPr="005307A3">
        <w:tab/>
        <w:t>1</w:t>
      </w:r>
    </w:p>
    <w:p w14:paraId="52497498" w14:textId="77777777" w:rsidR="00BF46E1" w:rsidRPr="005307A3" w:rsidRDefault="00BF46E1" w:rsidP="0041528A">
      <w:pPr>
        <w:pStyle w:val="EW"/>
      </w:pPr>
      <w:r w:rsidRPr="005307A3">
        <w:tab/>
        <w:t>Command type:</w:t>
      </w:r>
      <w:r w:rsidRPr="005307A3">
        <w:tab/>
        <w:t>SEND DATA</w:t>
      </w:r>
    </w:p>
    <w:p w14:paraId="670AD76A" w14:textId="77777777" w:rsidR="00BF46E1" w:rsidRPr="005307A3" w:rsidRDefault="00BF46E1" w:rsidP="0041528A">
      <w:pPr>
        <w:pStyle w:val="EW"/>
      </w:pPr>
      <w:r w:rsidRPr="005307A3">
        <w:tab/>
        <w:t>Command qualifier:</w:t>
      </w:r>
      <w:r w:rsidRPr="005307A3">
        <w:tab/>
        <w:t>Store mode</w:t>
      </w:r>
    </w:p>
    <w:p w14:paraId="25F6E270" w14:textId="77777777" w:rsidR="00BF46E1" w:rsidRPr="005307A3" w:rsidRDefault="00BF46E1" w:rsidP="0041528A">
      <w:pPr>
        <w:pStyle w:val="EW"/>
      </w:pPr>
      <w:r w:rsidRPr="005307A3">
        <w:t>Device identities</w:t>
      </w:r>
    </w:p>
    <w:p w14:paraId="0B59AFDE" w14:textId="77777777" w:rsidR="00BF46E1" w:rsidRPr="005307A3" w:rsidRDefault="00BF46E1" w:rsidP="0041528A">
      <w:pPr>
        <w:pStyle w:val="EW"/>
      </w:pPr>
      <w:r w:rsidRPr="005307A3">
        <w:tab/>
        <w:t>Source device:</w:t>
      </w:r>
      <w:r w:rsidRPr="005307A3">
        <w:tab/>
        <w:t>ME</w:t>
      </w:r>
    </w:p>
    <w:p w14:paraId="0ABC8E93" w14:textId="77777777" w:rsidR="00BF46E1" w:rsidRPr="005307A3" w:rsidRDefault="00BF46E1" w:rsidP="0041528A">
      <w:pPr>
        <w:pStyle w:val="EW"/>
      </w:pPr>
      <w:r w:rsidRPr="005307A3">
        <w:tab/>
        <w:t>Destination device:</w:t>
      </w:r>
      <w:r w:rsidRPr="005307A3">
        <w:tab/>
        <w:t>UICC</w:t>
      </w:r>
    </w:p>
    <w:p w14:paraId="7EB65658" w14:textId="77777777" w:rsidR="00BF46E1" w:rsidRPr="005307A3" w:rsidRDefault="00BF46E1" w:rsidP="0041528A">
      <w:pPr>
        <w:pStyle w:val="EW"/>
      </w:pPr>
      <w:r w:rsidRPr="005307A3">
        <w:lastRenderedPageBreak/>
        <w:t>Result</w:t>
      </w:r>
    </w:p>
    <w:p w14:paraId="341B6FF8" w14:textId="77777777" w:rsidR="00BF46E1" w:rsidRPr="005307A3" w:rsidRDefault="00BF46E1" w:rsidP="0041528A">
      <w:pPr>
        <w:pStyle w:val="EW"/>
      </w:pPr>
      <w:r w:rsidRPr="005307A3">
        <w:tab/>
        <w:t>General Result:</w:t>
      </w:r>
      <w:r w:rsidRPr="005307A3">
        <w:tab/>
        <w:t>Command performed successfully</w:t>
      </w:r>
    </w:p>
    <w:p w14:paraId="1BA35CA1" w14:textId="77777777" w:rsidR="00BF46E1" w:rsidRPr="005307A3" w:rsidRDefault="00BF46E1" w:rsidP="0041528A">
      <w:pPr>
        <w:pStyle w:val="EX"/>
      </w:pPr>
      <w:r w:rsidRPr="005307A3">
        <w:tab/>
        <w:t>Channel data length:</w:t>
      </w:r>
      <w:r w:rsidRPr="005307A3">
        <w:tab/>
        <w:t>More than 255 bytes of space available in the Tx buffer</w:t>
      </w:r>
    </w:p>
    <w:p w14:paraId="652556AA" w14:textId="77777777" w:rsidR="00BF46E1" w:rsidRPr="005307A3" w:rsidRDefault="00BF46E1" w:rsidP="00BF46E1">
      <w:r w:rsidRPr="005307A3">
        <w:t>Coding:</w:t>
      </w:r>
    </w:p>
    <w:p w14:paraId="647AB13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B62E8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ED75A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DC860D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38D12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DBCC15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51662C"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6C9515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43638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84D3C5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10551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B9CD60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ACC9F3E"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705E44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13D1C3" w14:textId="77777777" w:rsidR="00BF46E1" w:rsidRPr="005307A3" w:rsidRDefault="00BF46E1" w:rsidP="00195D76">
            <w:pPr>
              <w:pStyle w:val="TAC"/>
            </w:pPr>
            <w:r w:rsidRPr="005307A3">
              <w:t>00</w:t>
            </w:r>
          </w:p>
        </w:tc>
      </w:tr>
      <w:tr w:rsidR="00BF46E1" w:rsidRPr="005307A3" w14:paraId="3F3125AD" w14:textId="77777777" w:rsidTr="00195D76">
        <w:trPr>
          <w:jc w:val="center"/>
        </w:trPr>
        <w:tc>
          <w:tcPr>
            <w:tcW w:w="1134" w:type="dxa"/>
            <w:tcBorders>
              <w:top w:val="single" w:sz="4" w:space="0" w:color="auto"/>
              <w:right w:val="single" w:sz="4" w:space="0" w:color="auto"/>
            </w:tcBorders>
          </w:tcPr>
          <w:p w14:paraId="1C79901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9A1E91"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79939AC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A6D409"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12139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9C7B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3012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4DF4D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B635E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3E53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1FEA7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73429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CE1610" w14:textId="77777777" w:rsidR="00BF46E1" w:rsidRPr="005307A3" w:rsidRDefault="00BF46E1" w:rsidP="00195D76">
            <w:pPr>
              <w:pStyle w:val="TAC"/>
            </w:pPr>
          </w:p>
        </w:tc>
      </w:tr>
    </w:tbl>
    <w:p w14:paraId="5B7F2AB9" w14:textId="77777777" w:rsidR="00BF46E1" w:rsidRPr="005307A3" w:rsidRDefault="00BF46E1" w:rsidP="00BF46E1"/>
    <w:p w14:paraId="3896E2FC" w14:textId="77777777" w:rsidR="00BF46E1" w:rsidRPr="005307A3" w:rsidRDefault="00BF46E1" w:rsidP="00BF46E1">
      <w:r w:rsidRPr="005307A3">
        <w:t>PROACTIVE COMMAND: SEND DATA 1.3.3</w:t>
      </w:r>
    </w:p>
    <w:p w14:paraId="0F8EA6FB" w14:textId="77777777" w:rsidR="00BF46E1" w:rsidRPr="005307A3" w:rsidRDefault="00BF46E1" w:rsidP="00BF46E1">
      <w:r w:rsidRPr="005307A3">
        <w:t>Logically:</w:t>
      </w:r>
    </w:p>
    <w:p w14:paraId="6EA89EF5" w14:textId="77777777" w:rsidR="00BF46E1" w:rsidRPr="005307A3" w:rsidRDefault="00BF46E1" w:rsidP="0041528A">
      <w:pPr>
        <w:pStyle w:val="EW"/>
      </w:pPr>
      <w:r w:rsidRPr="005307A3">
        <w:t>Command details</w:t>
      </w:r>
    </w:p>
    <w:p w14:paraId="55E70A8C" w14:textId="77777777" w:rsidR="00BF46E1" w:rsidRPr="005307A3" w:rsidRDefault="00BF46E1" w:rsidP="0041528A">
      <w:pPr>
        <w:pStyle w:val="EW"/>
      </w:pPr>
      <w:r w:rsidRPr="005307A3">
        <w:tab/>
        <w:t>Command number:</w:t>
      </w:r>
      <w:r w:rsidRPr="005307A3">
        <w:tab/>
        <w:t>1</w:t>
      </w:r>
    </w:p>
    <w:p w14:paraId="1B8C8C48" w14:textId="77777777" w:rsidR="00BF46E1" w:rsidRPr="005307A3" w:rsidRDefault="00BF46E1" w:rsidP="0041528A">
      <w:pPr>
        <w:pStyle w:val="EW"/>
      </w:pPr>
      <w:r w:rsidRPr="005307A3">
        <w:tab/>
        <w:t>Command type:</w:t>
      </w:r>
      <w:r w:rsidRPr="005307A3">
        <w:tab/>
        <w:t>SEND DATA</w:t>
      </w:r>
    </w:p>
    <w:p w14:paraId="79EE5D73" w14:textId="77777777" w:rsidR="00BF46E1" w:rsidRPr="005307A3" w:rsidRDefault="00BF46E1" w:rsidP="0041528A">
      <w:pPr>
        <w:pStyle w:val="EW"/>
      </w:pPr>
      <w:r w:rsidRPr="005307A3">
        <w:tab/>
        <w:t>Command qualifier:</w:t>
      </w:r>
      <w:r w:rsidRPr="005307A3">
        <w:tab/>
        <w:t>Store mode</w:t>
      </w:r>
    </w:p>
    <w:p w14:paraId="488406ED" w14:textId="77777777" w:rsidR="00BF46E1" w:rsidRPr="005307A3" w:rsidRDefault="00BF46E1" w:rsidP="0041528A">
      <w:pPr>
        <w:pStyle w:val="EW"/>
      </w:pPr>
      <w:r w:rsidRPr="005307A3">
        <w:t>Device identities</w:t>
      </w:r>
    </w:p>
    <w:p w14:paraId="0C0A9F92" w14:textId="77777777" w:rsidR="00BF46E1" w:rsidRPr="005307A3" w:rsidRDefault="00BF46E1" w:rsidP="0041528A">
      <w:pPr>
        <w:pStyle w:val="EW"/>
      </w:pPr>
      <w:r w:rsidRPr="005307A3">
        <w:tab/>
        <w:t>Source device:</w:t>
      </w:r>
      <w:r w:rsidRPr="005307A3">
        <w:tab/>
        <w:t>UICC</w:t>
      </w:r>
    </w:p>
    <w:p w14:paraId="0E9865FB" w14:textId="77777777" w:rsidR="00BF46E1" w:rsidRPr="005307A3" w:rsidRDefault="00BF46E1" w:rsidP="0041528A">
      <w:pPr>
        <w:pStyle w:val="EW"/>
      </w:pPr>
      <w:r w:rsidRPr="005307A3">
        <w:tab/>
        <w:t>Destination device:</w:t>
      </w:r>
      <w:r w:rsidRPr="005307A3">
        <w:tab/>
        <w:t>Channel 1</w:t>
      </w:r>
    </w:p>
    <w:p w14:paraId="078CFBAB" w14:textId="77777777" w:rsidR="00BF46E1" w:rsidRPr="005307A3" w:rsidRDefault="00BF46E1" w:rsidP="0041528A">
      <w:pPr>
        <w:pStyle w:val="EW"/>
      </w:pPr>
      <w:r w:rsidRPr="005307A3">
        <w:t>Channel Data</w:t>
      </w:r>
    </w:p>
    <w:p w14:paraId="469F8C6A" w14:textId="77777777" w:rsidR="00BF46E1" w:rsidRPr="005307A3" w:rsidRDefault="00BF46E1" w:rsidP="0041528A">
      <w:pPr>
        <w:pStyle w:val="EX"/>
      </w:pPr>
      <w:r w:rsidRPr="005307A3">
        <w:tab/>
        <w:t>Channel Data:</w:t>
      </w:r>
      <w:r w:rsidRPr="005307A3">
        <w:tab/>
        <w:t>90 91 .. FF 00 01 .. 57 (200 Bytes of data)</w:t>
      </w:r>
    </w:p>
    <w:p w14:paraId="71DA884F" w14:textId="77777777" w:rsidR="00BF46E1" w:rsidRPr="005307A3" w:rsidRDefault="00BF46E1" w:rsidP="00BF46E1">
      <w:r w:rsidRPr="005307A3">
        <w:t>Coding:</w:t>
      </w:r>
    </w:p>
    <w:p w14:paraId="67AC3BA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7CCE4F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7A5B2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207B1F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C427565"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6C9E6D6B"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14D897E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47963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95B738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6C0C4A"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0202B3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D2740B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5E97A0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FA389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5952DE" w14:textId="77777777" w:rsidR="00BF46E1" w:rsidRPr="005307A3" w:rsidRDefault="00BF46E1" w:rsidP="00195D76">
            <w:pPr>
              <w:pStyle w:val="TAC"/>
            </w:pPr>
            <w:r w:rsidRPr="005307A3">
              <w:t>21</w:t>
            </w:r>
          </w:p>
        </w:tc>
      </w:tr>
      <w:tr w:rsidR="00BF46E1" w:rsidRPr="005307A3" w14:paraId="6DA69ECC" w14:textId="77777777" w:rsidTr="00195D76">
        <w:trPr>
          <w:jc w:val="center"/>
        </w:trPr>
        <w:tc>
          <w:tcPr>
            <w:tcW w:w="1134" w:type="dxa"/>
            <w:tcBorders>
              <w:top w:val="single" w:sz="4" w:space="0" w:color="auto"/>
              <w:right w:val="single" w:sz="4" w:space="0" w:color="auto"/>
            </w:tcBorders>
          </w:tcPr>
          <w:p w14:paraId="1A78BB2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B0EF29"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32D3B483"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7EC0DD67"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7FAB420"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77DD0544"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751FF324"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5BFAC9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54C976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5880D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5383B5"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AF09B28" w14:textId="77777777" w:rsidR="00BF46E1" w:rsidRPr="005307A3" w:rsidRDefault="00BF46E1" w:rsidP="00195D76">
            <w:pPr>
              <w:pStyle w:val="TAC"/>
            </w:pPr>
            <w:r w:rsidRPr="005307A3">
              <w:t>57</w:t>
            </w:r>
          </w:p>
        </w:tc>
        <w:tc>
          <w:tcPr>
            <w:tcW w:w="567" w:type="dxa"/>
            <w:tcBorders>
              <w:top w:val="single" w:sz="4" w:space="0" w:color="auto"/>
              <w:left w:val="single" w:sz="4" w:space="0" w:color="auto"/>
              <w:bottom w:val="single" w:sz="4" w:space="0" w:color="auto"/>
              <w:right w:val="single" w:sz="4" w:space="0" w:color="auto"/>
            </w:tcBorders>
          </w:tcPr>
          <w:p w14:paraId="5B7D36A7" w14:textId="77777777" w:rsidR="00BF46E1" w:rsidRPr="005307A3" w:rsidRDefault="00BF46E1" w:rsidP="00195D76">
            <w:pPr>
              <w:pStyle w:val="TAC"/>
            </w:pPr>
          </w:p>
        </w:tc>
      </w:tr>
    </w:tbl>
    <w:p w14:paraId="2C26FB29" w14:textId="77777777" w:rsidR="00BF46E1" w:rsidRPr="005307A3" w:rsidRDefault="00BF46E1" w:rsidP="00BF46E1"/>
    <w:p w14:paraId="6E7E21E4" w14:textId="77777777" w:rsidR="00BF46E1" w:rsidRPr="005307A3" w:rsidRDefault="00BF46E1" w:rsidP="00BF46E1">
      <w:r w:rsidRPr="005307A3">
        <w:t>TERMINAL RESPONSE: SEND DATA 1.3.3</w:t>
      </w:r>
    </w:p>
    <w:p w14:paraId="77E72B66" w14:textId="77777777" w:rsidR="00BF46E1" w:rsidRPr="005307A3" w:rsidRDefault="00BF46E1" w:rsidP="00BF46E1">
      <w:r w:rsidRPr="005307A3">
        <w:t>Logically:</w:t>
      </w:r>
    </w:p>
    <w:p w14:paraId="7A78E6C1" w14:textId="77777777" w:rsidR="00BF46E1" w:rsidRPr="005307A3" w:rsidRDefault="00BF46E1" w:rsidP="0041528A">
      <w:pPr>
        <w:pStyle w:val="EW"/>
      </w:pPr>
      <w:r w:rsidRPr="005307A3">
        <w:t>Command details</w:t>
      </w:r>
    </w:p>
    <w:p w14:paraId="0B398050" w14:textId="77777777" w:rsidR="00BF46E1" w:rsidRPr="005307A3" w:rsidRDefault="00BF46E1" w:rsidP="0041528A">
      <w:pPr>
        <w:pStyle w:val="EW"/>
      </w:pPr>
      <w:r w:rsidRPr="005307A3">
        <w:tab/>
        <w:t>Command number:</w:t>
      </w:r>
      <w:r w:rsidRPr="005307A3">
        <w:tab/>
        <w:t>1</w:t>
      </w:r>
    </w:p>
    <w:p w14:paraId="37FC3CD4" w14:textId="77777777" w:rsidR="00BF46E1" w:rsidRPr="005307A3" w:rsidRDefault="00BF46E1" w:rsidP="0041528A">
      <w:pPr>
        <w:pStyle w:val="EW"/>
      </w:pPr>
      <w:r w:rsidRPr="005307A3">
        <w:tab/>
        <w:t>Command type:</w:t>
      </w:r>
      <w:r w:rsidRPr="005307A3">
        <w:tab/>
        <w:t>SEND DATA</w:t>
      </w:r>
    </w:p>
    <w:p w14:paraId="62B65A98" w14:textId="77777777" w:rsidR="00BF46E1" w:rsidRPr="005307A3" w:rsidRDefault="00BF46E1" w:rsidP="0041528A">
      <w:pPr>
        <w:pStyle w:val="EW"/>
      </w:pPr>
      <w:r w:rsidRPr="005307A3">
        <w:tab/>
        <w:t>Command qualifier:</w:t>
      </w:r>
      <w:r w:rsidRPr="005307A3">
        <w:tab/>
        <w:t>Store mode</w:t>
      </w:r>
    </w:p>
    <w:p w14:paraId="08BE614C" w14:textId="77777777" w:rsidR="00BF46E1" w:rsidRPr="005307A3" w:rsidRDefault="00BF46E1" w:rsidP="0041528A">
      <w:pPr>
        <w:pStyle w:val="EW"/>
      </w:pPr>
      <w:r w:rsidRPr="005307A3">
        <w:t>Device identities</w:t>
      </w:r>
    </w:p>
    <w:p w14:paraId="0AA75F8D" w14:textId="77777777" w:rsidR="00BF46E1" w:rsidRPr="005307A3" w:rsidRDefault="00BF46E1" w:rsidP="0041528A">
      <w:pPr>
        <w:pStyle w:val="EW"/>
      </w:pPr>
      <w:r w:rsidRPr="005307A3">
        <w:tab/>
        <w:t>Source device:</w:t>
      </w:r>
      <w:r w:rsidRPr="005307A3">
        <w:tab/>
        <w:t>ME</w:t>
      </w:r>
    </w:p>
    <w:p w14:paraId="52096DE0" w14:textId="77777777" w:rsidR="00BF46E1" w:rsidRPr="005307A3" w:rsidRDefault="00BF46E1" w:rsidP="0041528A">
      <w:pPr>
        <w:pStyle w:val="EW"/>
      </w:pPr>
      <w:r w:rsidRPr="005307A3">
        <w:tab/>
        <w:t>Destination device:</w:t>
      </w:r>
      <w:r w:rsidRPr="005307A3">
        <w:tab/>
        <w:t>UICC</w:t>
      </w:r>
    </w:p>
    <w:p w14:paraId="4EC9196B" w14:textId="77777777" w:rsidR="00BF46E1" w:rsidRPr="005307A3" w:rsidRDefault="00BF46E1" w:rsidP="0041528A">
      <w:pPr>
        <w:pStyle w:val="EW"/>
      </w:pPr>
      <w:r w:rsidRPr="005307A3">
        <w:t>Result</w:t>
      </w:r>
    </w:p>
    <w:p w14:paraId="13E0FF0E" w14:textId="77777777" w:rsidR="00BF46E1" w:rsidRPr="005307A3" w:rsidRDefault="00BF46E1" w:rsidP="0041528A">
      <w:pPr>
        <w:pStyle w:val="EW"/>
      </w:pPr>
      <w:r w:rsidRPr="005307A3">
        <w:tab/>
        <w:t>General Result:</w:t>
      </w:r>
      <w:r w:rsidRPr="005307A3">
        <w:tab/>
        <w:t>Command performed successfully</w:t>
      </w:r>
    </w:p>
    <w:p w14:paraId="39A5861E" w14:textId="77777777" w:rsidR="00BF46E1" w:rsidRPr="005307A3" w:rsidRDefault="00BF46E1" w:rsidP="0041528A">
      <w:pPr>
        <w:pStyle w:val="EX"/>
      </w:pPr>
      <w:r w:rsidRPr="005307A3">
        <w:tab/>
        <w:t>Channel data length:</w:t>
      </w:r>
      <w:r w:rsidRPr="005307A3">
        <w:tab/>
        <w:t>More than 255 bytes of space available in the Tx buffer</w:t>
      </w:r>
    </w:p>
    <w:p w14:paraId="1E16F20F" w14:textId="77777777" w:rsidR="00BF46E1" w:rsidRPr="005307A3" w:rsidRDefault="00BF46E1" w:rsidP="00BF46E1">
      <w:r w:rsidRPr="005307A3">
        <w:t>Coding:</w:t>
      </w:r>
    </w:p>
    <w:p w14:paraId="7150F60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692225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FB367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5648D6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D91880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31C45B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EAA6647"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A22768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728FBF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A5823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662C9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4C93DE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587E5E"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8F49F8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982362" w14:textId="77777777" w:rsidR="00BF46E1" w:rsidRPr="005307A3" w:rsidRDefault="00BF46E1" w:rsidP="00195D76">
            <w:pPr>
              <w:pStyle w:val="TAC"/>
            </w:pPr>
            <w:r w:rsidRPr="005307A3">
              <w:t>00</w:t>
            </w:r>
          </w:p>
        </w:tc>
      </w:tr>
      <w:tr w:rsidR="00BF46E1" w:rsidRPr="005307A3" w14:paraId="38763EB5" w14:textId="77777777" w:rsidTr="00195D76">
        <w:trPr>
          <w:jc w:val="center"/>
        </w:trPr>
        <w:tc>
          <w:tcPr>
            <w:tcW w:w="1134" w:type="dxa"/>
            <w:tcBorders>
              <w:top w:val="single" w:sz="4" w:space="0" w:color="auto"/>
              <w:right w:val="single" w:sz="4" w:space="0" w:color="auto"/>
            </w:tcBorders>
          </w:tcPr>
          <w:p w14:paraId="0F3B74B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F94A8C"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4ADD44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B62FC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75348F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2338F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4D6AF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0E778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0B52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6AB80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229E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3A1D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8911A2" w14:textId="77777777" w:rsidR="00BF46E1" w:rsidRPr="005307A3" w:rsidRDefault="00BF46E1" w:rsidP="00195D76">
            <w:pPr>
              <w:pStyle w:val="TAC"/>
            </w:pPr>
          </w:p>
        </w:tc>
      </w:tr>
    </w:tbl>
    <w:p w14:paraId="2B506AD7" w14:textId="77777777" w:rsidR="00BF46E1" w:rsidRPr="005307A3" w:rsidRDefault="00BF46E1" w:rsidP="00BF46E1"/>
    <w:p w14:paraId="471F7FB7" w14:textId="77777777" w:rsidR="00BF46E1" w:rsidRPr="005307A3" w:rsidRDefault="00BF46E1" w:rsidP="00BF46E1">
      <w:r w:rsidRPr="005307A3">
        <w:t>PROACTIVE COMMAND: SEND DATA 1.3.4</w:t>
      </w:r>
    </w:p>
    <w:p w14:paraId="1E735F82" w14:textId="77777777" w:rsidR="00BF46E1" w:rsidRPr="005307A3" w:rsidRDefault="00BF46E1" w:rsidP="00BF46E1">
      <w:r w:rsidRPr="005307A3">
        <w:t>Logically:</w:t>
      </w:r>
    </w:p>
    <w:p w14:paraId="4B23B167" w14:textId="77777777" w:rsidR="00BF46E1" w:rsidRPr="005307A3" w:rsidRDefault="00BF46E1" w:rsidP="0041528A">
      <w:pPr>
        <w:pStyle w:val="EW"/>
      </w:pPr>
      <w:r w:rsidRPr="005307A3">
        <w:t>Command details</w:t>
      </w:r>
    </w:p>
    <w:p w14:paraId="33599895" w14:textId="77777777" w:rsidR="00BF46E1" w:rsidRPr="005307A3" w:rsidRDefault="00BF46E1" w:rsidP="0041528A">
      <w:pPr>
        <w:pStyle w:val="EW"/>
      </w:pPr>
      <w:r w:rsidRPr="005307A3">
        <w:tab/>
        <w:t>Command number:</w:t>
      </w:r>
      <w:r w:rsidRPr="005307A3">
        <w:tab/>
        <w:t>1</w:t>
      </w:r>
    </w:p>
    <w:p w14:paraId="0F3F4FA5" w14:textId="77777777" w:rsidR="00BF46E1" w:rsidRPr="005307A3" w:rsidRDefault="00BF46E1" w:rsidP="0041528A">
      <w:pPr>
        <w:pStyle w:val="EW"/>
      </w:pPr>
      <w:r w:rsidRPr="005307A3">
        <w:tab/>
        <w:t>Command type:</w:t>
      </w:r>
      <w:r w:rsidRPr="005307A3">
        <w:tab/>
        <w:t>SEND DATA</w:t>
      </w:r>
    </w:p>
    <w:p w14:paraId="0ADF134F" w14:textId="77777777" w:rsidR="00BF46E1" w:rsidRPr="005307A3" w:rsidRDefault="00BF46E1" w:rsidP="0041528A">
      <w:pPr>
        <w:pStyle w:val="EW"/>
      </w:pPr>
      <w:r w:rsidRPr="005307A3">
        <w:tab/>
        <w:t>Command qualifier:</w:t>
      </w:r>
      <w:r w:rsidRPr="005307A3">
        <w:tab/>
        <w:t>Store mode</w:t>
      </w:r>
    </w:p>
    <w:p w14:paraId="2AF4712D" w14:textId="77777777" w:rsidR="00BF46E1" w:rsidRPr="005307A3" w:rsidRDefault="00BF46E1" w:rsidP="0041528A">
      <w:pPr>
        <w:pStyle w:val="EW"/>
      </w:pPr>
      <w:r w:rsidRPr="005307A3">
        <w:t>Device identities</w:t>
      </w:r>
    </w:p>
    <w:p w14:paraId="7EA69D04" w14:textId="77777777" w:rsidR="00BF46E1" w:rsidRPr="005307A3" w:rsidRDefault="00BF46E1" w:rsidP="0041528A">
      <w:pPr>
        <w:pStyle w:val="EW"/>
      </w:pPr>
      <w:r w:rsidRPr="005307A3">
        <w:tab/>
        <w:t>Source device:</w:t>
      </w:r>
      <w:r w:rsidRPr="005307A3">
        <w:tab/>
        <w:t>UICC</w:t>
      </w:r>
    </w:p>
    <w:p w14:paraId="58E2A234" w14:textId="77777777" w:rsidR="00BF46E1" w:rsidRPr="005307A3" w:rsidRDefault="00BF46E1" w:rsidP="0041528A">
      <w:pPr>
        <w:pStyle w:val="EW"/>
      </w:pPr>
      <w:r w:rsidRPr="005307A3">
        <w:tab/>
        <w:t>Destination device:</w:t>
      </w:r>
      <w:r w:rsidRPr="005307A3">
        <w:tab/>
        <w:t>Channel 1</w:t>
      </w:r>
    </w:p>
    <w:p w14:paraId="0975998F" w14:textId="77777777" w:rsidR="00BF46E1" w:rsidRPr="005307A3" w:rsidRDefault="00BF46E1" w:rsidP="0041528A">
      <w:pPr>
        <w:pStyle w:val="EW"/>
      </w:pPr>
      <w:r w:rsidRPr="005307A3">
        <w:t>Channel Data</w:t>
      </w:r>
    </w:p>
    <w:p w14:paraId="7F90AF4E" w14:textId="77777777" w:rsidR="00BF46E1" w:rsidRPr="005307A3" w:rsidRDefault="00BF46E1" w:rsidP="0041528A">
      <w:pPr>
        <w:pStyle w:val="EX"/>
      </w:pPr>
      <w:r w:rsidRPr="005307A3">
        <w:tab/>
        <w:t>Channel Data:</w:t>
      </w:r>
      <w:r w:rsidRPr="005307A3">
        <w:tab/>
        <w:t>58 59 .. FF 00 01 .. 1F (200 Bytes of data)</w:t>
      </w:r>
    </w:p>
    <w:p w14:paraId="6CA2318E" w14:textId="77777777" w:rsidR="00BF46E1" w:rsidRPr="005307A3" w:rsidRDefault="00BF46E1" w:rsidP="00BF46E1">
      <w:r w:rsidRPr="005307A3">
        <w:lastRenderedPageBreak/>
        <w:t>Coding:</w:t>
      </w:r>
    </w:p>
    <w:p w14:paraId="2553F5E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9DFFC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0E106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398766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B02C9E5"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350841CA"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18D0B5E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9E0333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91AABD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3E1FAF"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D523D3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7041DA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3F1ACD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980778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76D542" w14:textId="77777777" w:rsidR="00BF46E1" w:rsidRPr="005307A3" w:rsidRDefault="00BF46E1" w:rsidP="00195D76">
            <w:pPr>
              <w:pStyle w:val="TAC"/>
            </w:pPr>
            <w:r w:rsidRPr="005307A3">
              <w:t>21</w:t>
            </w:r>
          </w:p>
        </w:tc>
      </w:tr>
      <w:tr w:rsidR="00BF46E1" w:rsidRPr="005307A3" w14:paraId="28CF3004" w14:textId="77777777" w:rsidTr="00195D76">
        <w:trPr>
          <w:jc w:val="center"/>
        </w:trPr>
        <w:tc>
          <w:tcPr>
            <w:tcW w:w="1134" w:type="dxa"/>
            <w:tcBorders>
              <w:top w:val="single" w:sz="4" w:space="0" w:color="auto"/>
              <w:right w:val="single" w:sz="4" w:space="0" w:color="auto"/>
            </w:tcBorders>
          </w:tcPr>
          <w:p w14:paraId="50E964B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C90F68"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060BD3B"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2A485FF8"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5967746" w14:textId="77777777" w:rsidR="00BF46E1" w:rsidRPr="005307A3" w:rsidRDefault="00BF46E1" w:rsidP="00195D76">
            <w:pPr>
              <w:pStyle w:val="TAC"/>
            </w:pPr>
            <w:r w:rsidRPr="005307A3">
              <w:t>58</w:t>
            </w:r>
          </w:p>
        </w:tc>
        <w:tc>
          <w:tcPr>
            <w:tcW w:w="567" w:type="dxa"/>
            <w:tcBorders>
              <w:top w:val="single" w:sz="4" w:space="0" w:color="auto"/>
              <w:left w:val="single" w:sz="4" w:space="0" w:color="auto"/>
              <w:bottom w:val="single" w:sz="4" w:space="0" w:color="auto"/>
              <w:right w:val="single" w:sz="4" w:space="0" w:color="auto"/>
            </w:tcBorders>
          </w:tcPr>
          <w:p w14:paraId="686A8B86" w14:textId="77777777" w:rsidR="00BF46E1" w:rsidRPr="005307A3" w:rsidRDefault="00BF46E1" w:rsidP="00195D76">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5A777E60"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35381BE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492CCB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EC3C4D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762854E"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9A0D316" w14:textId="77777777" w:rsidR="00BF46E1" w:rsidRPr="005307A3" w:rsidRDefault="00BF46E1" w:rsidP="00195D76">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19CEACFD" w14:textId="77777777" w:rsidR="00BF46E1" w:rsidRPr="005307A3" w:rsidRDefault="00BF46E1" w:rsidP="00195D76">
            <w:pPr>
              <w:pStyle w:val="TAC"/>
            </w:pPr>
          </w:p>
        </w:tc>
      </w:tr>
    </w:tbl>
    <w:p w14:paraId="2F71D595" w14:textId="77777777" w:rsidR="00BF46E1" w:rsidRPr="005307A3" w:rsidRDefault="00BF46E1" w:rsidP="00BF46E1"/>
    <w:p w14:paraId="3D1B7D96" w14:textId="77777777" w:rsidR="00BF46E1" w:rsidRPr="005307A3" w:rsidRDefault="00BF46E1" w:rsidP="00BF46E1">
      <w:r w:rsidRPr="005307A3">
        <w:t>TERMINAL RESPONSE: SEND DATA 1.3.4</w:t>
      </w:r>
    </w:p>
    <w:p w14:paraId="62ADAFC4" w14:textId="77777777" w:rsidR="00BF46E1" w:rsidRPr="005307A3" w:rsidRDefault="00BF46E1" w:rsidP="00BF46E1">
      <w:r w:rsidRPr="005307A3">
        <w:t>Logically:</w:t>
      </w:r>
    </w:p>
    <w:p w14:paraId="3C3CEEF6" w14:textId="77777777" w:rsidR="00BF46E1" w:rsidRPr="005307A3" w:rsidRDefault="00BF46E1" w:rsidP="0041528A">
      <w:pPr>
        <w:pStyle w:val="EW"/>
      </w:pPr>
      <w:r w:rsidRPr="005307A3">
        <w:t>Command details</w:t>
      </w:r>
    </w:p>
    <w:p w14:paraId="08A81768" w14:textId="77777777" w:rsidR="00BF46E1" w:rsidRPr="005307A3" w:rsidRDefault="00BF46E1" w:rsidP="0041528A">
      <w:pPr>
        <w:pStyle w:val="EW"/>
      </w:pPr>
      <w:r w:rsidRPr="005307A3">
        <w:tab/>
        <w:t>Command number:</w:t>
      </w:r>
      <w:r w:rsidRPr="005307A3">
        <w:tab/>
        <w:t>1</w:t>
      </w:r>
    </w:p>
    <w:p w14:paraId="3396A190" w14:textId="77777777" w:rsidR="00BF46E1" w:rsidRPr="005307A3" w:rsidRDefault="00BF46E1" w:rsidP="0041528A">
      <w:pPr>
        <w:pStyle w:val="EW"/>
      </w:pPr>
      <w:r w:rsidRPr="005307A3">
        <w:tab/>
        <w:t>Command type:</w:t>
      </w:r>
      <w:r w:rsidRPr="005307A3">
        <w:tab/>
        <w:t>SEND DATA</w:t>
      </w:r>
    </w:p>
    <w:p w14:paraId="34C0CE4E" w14:textId="77777777" w:rsidR="00BF46E1" w:rsidRPr="005307A3" w:rsidRDefault="00BF46E1" w:rsidP="0041528A">
      <w:pPr>
        <w:pStyle w:val="EW"/>
      </w:pPr>
      <w:r w:rsidRPr="005307A3">
        <w:tab/>
        <w:t>Command qualifier:</w:t>
      </w:r>
      <w:r w:rsidRPr="005307A3">
        <w:tab/>
        <w:t>Store mode</w:t>
      </w:r>
    </w:p>
    <w:p w14:paraId="63B75AA1" w14:textId="77777777" w:rsidR="00BF46E1" w:rsidRPr="005307A3" w:rsidRDefault="00BF46E1" w:rsidP="0041528A">
      <w:pPr>
        <w:pStyle w:val="EW"/>
      </w:pPr>
      <w:r w:rsidRPr="005307A3">
        <w:t>Device identities</w:t>
      </w:r>
    </w:p>
    <w:p w14:paraId="0C1CB998" w14:textId="77777777" w:rsidR="00BF46E1" w:rsidRPr="005307A3" w:rsidRDefault="00BF46E1" w:rsidP="0041528A">
      <w:pPr>
        <w:pStyle w:val="EW"/>
      </w:pPr>
      <w:r w:rsidRPr="005307A3">
        <w:tab/>
        <w:t>Source device:</w:t>
      </w:r>
      <w:r w:rsidRPr="005307A3">
        <w:tab/>
        <w:t>ME</w:t>
      </w:r>
    </w:p>
    <w:p w14:paraId="4508AD4C" w14:textId="77777777" w:rsidR="00BF46E1" w:rsidRPr="005307A3" w:rsidRDefault="00BF46E1" w:rsidP="0041528A">
      <w:pPr>
        <w:pStyle w:val="EW"/>
      </w:pPr>
      <w:r w:rsidRPr="005307A3">
        <w:tab/>
        <w:t>Destination device:</w:t>
      </w:r>
      <w:r w:rsidRPr="005307A3">
        <w:tab/>
        <w:t>UICC</w:t>
      </w:r>
    </w:p>
    <w:p w14:paraId="78ED1579" w14:textId="77777777" w:rsidR="00BF46E1" w:rsidRPr="005307A3" w:rsidRDefault="00BF46E1" w:rsidP="0041528A">
      <w:pPr>
        <w:pStyle w:val="EW"/>
      </w:pPr>
      <w:r w:rsidRPr="005307A3">
        <w:t>Result</w:t>
      </w:r>
    </w:p>
    <w:p w14:paraId="3A5DAD22" w14:textId="77777777" w:rsidR="00BF46E1" w:rsidRPr="005307A3" w:rsidRDefault="00BF46E1" w:rsidP="0041528A">
      <w:pPr>
        <w:pStyle w:val="EW"/>
      </w:pPr>
      <w:r w:rsidRPr="005307A3">
        <w:tab/>
        <w:t>General Result:</w:t>
      </w:r>
      <w:r w:rsidRPr="005307A3">
        <w:tab/>
        <w:t>Command performed successfully</w:t>
      </w:r>
    </w:p>
    <w:p w14:paraId="36C7B3AA" w14:textId="77777777" w:rsidR="00BF46E1" w:rsidRPr="005307A3" w:rsidRDefault="00BF46E1" w:rsidP="0041528A">
      <w:pPr>
        <w:pStyle w:val="EX"/>
      </w:pPr>
      <w:r w:rsidRPr="005307A3">
        <w:tab/>
        <w:t>Channel data length:</w:t>
      </w:r>
      <w:r w:rsidRPr="005307A3">
        <w:tab/>
        <w:t>200 bytes of space available in the Tx buffer</w:t>
      </w:r>
    </w:p>
    <w:p w14:paraId="26445115" w14:textId="77777777" w:rsidR="00BF46E1" w:rsidRPr="005307A3" w:rsidRDefault="00BF46E1" w:rsidP="00BF46E1">
      <w:r w:rsidRPr="005307A3">
        <w:t>Coding:</w:t>
      </w:r>
    </w:p>
    <w:p w14:paraId="25E761A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10DDCC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9B1BE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189BED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6AFCC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F6EFF8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4DDD9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63A09E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99961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E1ECCC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A3273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244DE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FCDB0D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105459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4AF7B6" w14:textId="77777777" w:rsidR="00BF46E1" w:rsidRPr="005307A3" w:rsidRDefault="00BF46E1" w:rsidP="00195D76">
            <w:pPr>
              <w:pStyle w:val="TAC"/>
            </w:pPr>
            <w:r w:rsidRPr="005307A3">
              <w:t>00</w:t>
            </w:r>
          </w:p>
        </w:tc>
      </w:tr>
      <w:tr w:rsidR="00BF46E1" w:rsidRPr="005307A3" w14:paraId="0030A8FC" w14:textId="77777777" w:rsidTr="00195D76">
        <w:trPr>
          <w:jc w:val="center"/>
        </w:trPr>
        <w:tc>
          <w:tcPr>
            <w:tcW w:w="1134" w:type="dxa"/>
            <w:tcBorders>
              <w:top w:val="single" w:sz="4" w:space="0" w:color="auto"/>
              <w:right w:val="single" w:sz="4" w:space="0" w:color="auto"/>
            </w:tcBorders>
          </w:tcPr>
          <w:p w14:paraId="2BDAB79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C1459E"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11986F4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F0D494"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7517E7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08BA0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D572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A9229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A0A3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B496E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0E722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3D8E7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8F5EB1" w14:textId="77777777" w:rsidR="00BF46E1" w:rsidRPr="005307A3" w:rsidRDefault="00BF46E1" w:rsidP="00195D76">
            <w:pPr>
              <w:pStyle w:val="TAC"/>
            </w:pPr>
          </w:p>
        </w:tc>
      </w:tr>
    </w:tbl>
    <w:p w14:paraId="65CF889D" w14:textId="77777777" w:rsidR="00BF46E1" w:rsidRPr="005307A3" w:rsidRDefault="00BF46E1" w:rsidP="00BF46E1"/>
    <w:p w14:paraId="65B8CA4C" w14:textId="77777777" w:rsidR="00BF46E1" w:rsidRPr="005307A3" w:rsidRDefault="00BF46E1" w:rsidP="00BF46E1">
      <w:r w:rsidRPr="005307A3">
        <w:t>PROACTIVE COMMAND: SEND DATA 1.3.5</w:t>
      </w:r>
    </w:p>
    <w:p w14:paraId="7D35B6F9" w14:textId="77777777" w:rsidR="00BF46E1" w:rsidRPr="005307A3" w:rsidRDefault="00BF46E1" w:rsidP="00BF46E1">
      <w:r w:rsidRPr="005307A3">
        <w:t>Logically:</w:t>
      </w:r>
    </w:p>
    <w:p w14:paraId="10B967D8" w14:textId="77777777" w:rsidR="00BF46E1" w:rsidRPr="005307A3" w:rsidRDefault="00BF46E1" w:rsidP="0041528A">
      <w:pPr>
        <w:pStyle w:val="EW"/>
      </w:pPr>
      <w:r w:rsidRPr="005307A3">
        <w:t>Command details</w:t>
      </w:r>
    </w:p>
    <w:p w14:paraId="33D186D6" w14:textId="77777777" w:rsidR="00BF46E1" w:rsidRPr="005307A3" w:rsidRDefault="00BF46E1" w:rsidP="0041528A">
      <w:pPr>
        <w:pStyle w:val="EW"/>
      </w:pPr>
      <w:r w:rsidRPr="005307A3">
        <w:tab/>
        <w:t>Command number:</w:t>
      </w:r>
      <w:r w:rsidRPr="005307A3">
        <w:tab/>
        <w:t>1</w:t>
      </w:r>
    </w:p>
    <w:p w14:paraId="082E9085" w14:textId="77777777" w:rsidR="00BF46E1" w:rsidRPr="005307A3" w:rsidRDefault="00BF46E1" w:rsidP="0041528A">
      <w:pPr>
        <w:pStyle w:val="EW"/>
      </w:pPr>
      <w:r w:rsidRPr="005307A3">
        <w:tab/>
        <w:t>Command type:</w:t>
      </w:r>
      <w:r w:rsidRPr="005307A3">
        <w:tab/>
        <w:t>SEND DATA</w:t>
      </w:r>
    </w:p>
    <w:p w14:paraId="7D6AEA72" w14:textId="77777777" w:rsidR="00BF46E1" w:rsidRPr="005307A3" w:rsidRDefault="00BF46E1" w:rsidP="0041528A">
      <w:pPr>
        <w:pStyle w:val="EW"/>
      </w:pPr>
      <w:r w:rsidRPr="005307A3">
        <w:tab/>
        <w:t>Command qualifier:</w:t>
      </w:r>
      <w:r w:rsidRPr="005307A3">
        <w:tab/>
        <w:t>Send Immediately</w:t>
      </w:r>
    </w:p>
    <w:p w14:paraId="09B11718" w14:textId="77777777" w:rsidR="00BF46E1" w:rsidRPr="005307A3" w:rsidRDefault="00BF46E1" w:rsidP="0041528A">
      <w:pPr>
        <w:pStyle w:val="EW"/>
      </w:pPr>
      <w:r w:rsidRPr="005307A3">
        <w:t>Device identities</w:t>
      </w:r>
    </w:p>
    <w:p w14:paraId="69CFBAF9" w14:textId="77777777" w:rsidR="00BF46E1" w:rsidRPr="005307A3" w:rsidRDefault="00BF46E1" w:rsidP="0041528A">
      <w:pPr>
        <w:pStyle w:val="EW"/>
      </w:pPr>
      <w:r w:rsidRPr="005307A3">
        <w:tab/>
        <w:t>Source device:</w:t>
      </w:r>
      <w:r w:rsidRPr="005307A3">
        <w:tab/>
        <w:t>UICC</w:t>
      </w:r>
    </w:p>
    <w:p w14:paraId="6144D8B1" w14:textId="77777777" w:rsidR="00BF46E1" w:rsidRPr="005307A3" w:rsidRDefault="00BF46E1" w:rsidP="0041528A">
      <w:pPr>
        <w:pStyle w:val="EW"/>
      </w:pPr>
      <w:r w:rsidRPr="005307A3">
        <w:tab/>
        <w:t>Destination device:</w:t>
      </w:r>
      <w:r w:rsidRPr="005307A3">
        <w:tab/>
        <w:t>Channel 1</w:t>
      </w:r>
    </w:p>
    <w:p w14:paraId="2939F045" w14:textId="77777777" w:rsidR="00BF46E1" w:rsidRPr="005307A3" w:rsidRDefault="00BF46E1" w:rsidP="0041528A">
      <w:pPr>
        <w:pStyle w:val="EW"/>
      </w:pPr>
      <w:r w:rsidRPr="005307A3">
        <w:t>Channel Data</w:t>
      </w:r>
    </w:p>
    <w:p w14:paraId="2EC3451C" w14:textId="77777777" w:rsidR="00BF46E1" w:rsidRPr="005307A3" w:rsidRDefault="00BF46E1" w:rsidP="0041528A">
      <w:pPr>
        <w:pStyle w:val="EX"/>
      </w:pPr>
      <w:r w:rsidRPr="005307A3">
        <w:tab/>
        <w:t>Channel Data:</w:t>
      </w:r>
      <w:r w:rsidRPr="005307A3">
        <w:tab/>
        <w:t>20 21 .. E7 (200 Bytes of data)</w:t>
      </w:r>
    </w:p>
    <w:p w14:paraId="143F05F0" w14:textId="77777777" w:rsidR="00BF46E1" w:rsidRPr="005307A3" w:rsidRDefault="00BF46E1" w:rsidP="00BF46E1">
      <w:r w:rsidRPr="005307A3">
        <w:t>Coding:</w:t>
      </w:r>
    </w:p>
    <w:p w14:paraId="50D3759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99A15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5324E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FBBA63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CE4157E"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55198599"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4F271E1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ABB2F1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A09E55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B0E51F"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552A2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40BDE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4C1368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55D86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F5C78FA" w14:textId="77777777" w:rsidR="00BF46E1" w:rsidRPr="005307A3" w:rsidRDefault="00BF46E1" w:rsidP="00195D76">
            <w:pPr>
              <w:pStyle w:val="TAC"/>
            </w:pPr>
            <w:r w:rsidRPr="005307A3">
              <w:t>21</w:t>
            </w:r>
          </w:p>
        </w:tc>
      </w:tr>
      <w:tr w:rsidR="00BF46E1" w:rsidRPr="005307A3" w14:paraId="68A40DD3" w14:textId="77777777" w:rsidTr="00195D76">
        <w:trPr>
          <w:jc w:val="center"/>
        </w:trPr>
        <w:tc>
          <w:tcPr>
            <w:tcW w:w="1134" w:type="dxa"/>
            <w:tcBorders>
              <w:top w:val="single" w:sz="4" w:space="0" w:color="auto"/>
              <w:right w:val="single" w:sz="4" w:space="0" w:color="auto"/>
            </w:tcBorders>
          </w:tcPr>
          <w:p w14:paraId="47393FC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4F82D0"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75A4C23"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3E27CE2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181D9108"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1519CF9"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2FFD7B8"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C0390D3" w14:textId="77777777" w:rsidR="00BF46E1" w:rsidRPr="005307A3" w:rsidRDefault="00BF46E1" w:rsidP="00195D76">
            <w:pPr>
              <w:pStyle w:val="TAC"/>
            </w:pPr>
            <w:r w:rsidRPr="005307A3">
              <w:t>E7</w:t>
            </w:r>
          </w:p>
        </w:tc>
        <w:tc>
          <w:tcPr>
            <w:tcW w:w="567" w:type="dxa"/>
            <w:tcBorders>
              <w:top w:val="single" w:sz="4" w:space="0" w:color="auto"/>
              <w:left w:val="single" w:sz="4" w:space="0" w:color="auto"/>
              <w:bottom w:val="single" w:sz="4" w:space="0" w:color="auto"/>
              <w:right w:val="single" w:sz="4" w:space="0" w:color="auto"/>
            </w:tcBorders>
          </w:tcPr>
          <w:p w14:paraId="0FD7C68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E89E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213C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2070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93D01F" w14:textId="77777777" w:rsidR="00BF46E1" w:rsidRPr="005307A3" w:rsidRDefault="00BF46E1" w:rsidP="00195D76">
            <w:pPr>
              <w:pStyle w:val="TAC"/>
            </w:pPr>
          </w:p>
        </w:tc>
      </w:tr>
    </w:tbl>
    <w:p w14:paraId="78B34C50" w14:textId="77777777" w:rsidR="00BF46E1" w:rsidRPr="005307A3" w:rsidRDefault="00BF46E1" w:rsidP="00BF46E1"/>
    <w:p w14:paraId="11839226" w14:textId="77777777" w:rsidR="00BF46E1" w:rsidRPr="005307A3" w:rsidRDefault="00BF46E1" w:rsidP="00BF46E1">
      <w:r w:rsidRPr="005307A3">
        <w:t>TERMINAL RESPONSE: SEND DATA 1.3.5</w:t>
      </w:r>
    </w:p>
    <w:p w14:paraId="7F8A83A8" w14:textId="77777777" w:rsidR="00BF46E1" w:rsidRPr="005307A3" w:rsidRDefault="00BF46E1" w:rsidP="00BF46E1">
      <w:r w:rsidRPr="005307A3">
        <w:t>Logically:</w:t>
      </w:r>
    </w:p>
    <w:p w14:paraId="7FE9CBA6" w14:textId="77777777" w:rsidR="00BF46E1" w:rsidRPr="005307A3" w:rsidRDefault="00BF46E1" w:rsidP="0041528A">
      <w:pPr>
        <w:pStyle w:val="EW"/>
      </w:pPr>
      <w:r w:rsidRPr="005307A3">
        <w:t>Command details</w:t>
      </w:r>
    </w:p>
    <w:p w14:paraId="473696D1" w14:textId="77777777" w:rsidR="00BF46E1" w:rsidRPr="005307A3" w:rsidRDefault="00BF46E1" w:rsidP="0041528A">
      <w:pPr>
        <w:pStyle w:val="EW"/>
      </w:pPr>
      <w:r w:rsidRPr="005307A3">
        <w:tab/>
        <w:t>Command number:</w:t>
      </w:r>
      <w:r w:rsidRPr="005307A3">
        <w:tab/>
        <w:t>1</w:t>
      </w:r>
    </w:p>
    <w:p w14:paraId="14449EFA" w14:textId="77777777" w:rsidR="00BF46E1" w:rsidRPr="005307A3" w:rsidRDefault="00BF46E1" w:rsidP="0041528A">
      <w:pPr>
        <w:pStyle w:val="EW"/>
      </w:pPr>
      <w:r w:rsidRPr="005307A3">
        <w:tab/>
        <w:t>Command type:</w:t>
      </w:r>
      <w:r w:rsidRPr="005307A3">
        <w:tab/>
        <w:t>SEND DATA</w:t>
      </w:r>
    </w:p>
    <w:p w14:paraId="2793A880" w14:textId="77777777" w:rsidR="00BF46E1" w:rsidRPr="005307A3" w:rsidRDefault="00BF46E1" w:rsidP="0041528A">
      <w:pPr>
        <w:pStyle w:val="EW"/>
      </w:pPr>
      <w:r w:rsidRPr="005307A3">
        <w:tab/>
        <w:t>Command qualifier:</w:t>
      </w:r>
      <w:r w:rsidRPr="005307A3">
        <w:tab/>
        <w:t>Send Immediately</w:t>
      </w:r>
    </w:p>
    <w:p w14:paraId="66B3FB82" w14:textId="77777777" w:rsidR="00BF46E1" w:rsidRPr="005307A3" w:rsidRDefault="00BF46E1" w:rsidP="0041528A">
      <w:pPr>
        <w:pStyle w:val="EW"/>
      </w:pPr>
      <w:r w:rsidRPr="005307A3">
        <w:t>Device identities</w:t>
      </w:r>
    </w:p>
    <w:p w14:paraId="21C48F3B" w14:textId="77777777" w:rsidR="00BF46E1" w:rsidRPr="005307A3" w:rsidRDefault="00BF46E1" w:rsidP="0041528A">
      <w:pPr>
        <w:pStyle w:val="EW"/>
      </w:pPr>
      <w:r w:rsidRPr="005307A3">
        <w:tab/>
        <w:t>Source device:</w:t>
      </w:r>
      <w:r w:rsidRPr="005307A3">
        <w:tab/>
        <w:t>ME</w:t>
      </w:r>
    </w:p>
    <w:p w14:paraId="0CB79E95" w14:textId="77777777" w:rsidR="00BF46E1" w:rsidRPr="005307A3" w:rsidRDefault="00BF46E1" w:rsidP="0041528A">
      <w:pPr>
        <w:pStyle w:val="EW"/>
      </w:pPr>
      <w:r w:rsidRPr="005307A3">
        <w:tab/>
        <w:t>Destination device:</w:t>
      </w:r>
      <w:r w:rsidRPr="005307A3">
        <w:tab/>
        <w:t>UICC</w:t>
      </w:r>
    </w:p>
    <w:p w14:paraId="7B4B6CED" w14:textId="77777777" w:rsidR="00BF46E1" w:rsidRPr="005307A3" w:rsidRDefault="00BF46E1" w:rsidP="0041528A">
      <w:pPr>
        <w:pStyle w:val="EW"/>
      </w:pPr>
      <w:r w:rsidRPr="005307A3">
        <w:t>Result</w:t>
      </w:r>
    </w:p>
    <w:p w14:paraId="179EC626" w14:textId="77777777" w:rsidR="00BF46E1" w:rsidRPr="005307A3" w:rsidRDefault="00BF46E1" w:rsidP="0041528A">
      <w:pPr>
        <w:pStyle w:val="EW"/>
      </w:pPr>
      <w:r w:rsidRPr="005307A3">
        <w:tab/>
        <w:t>General Result:</w:t>
      </w:r>
      <w:r w:rsidRPr="005307A3">
        <w:tab/>
        <w:t>Command performed successfully</w:t>
      </w:r>
    </w:p>
    <w:p w14:paraId="412451A2" w14:textId="77777777" w:rsidR="00BF46E1" w:rsidRPr="005307A3" w:rsidRDefault="00BF46E1" w:rsidP="0041528A">
      <w:pPr>
        <w:pStyle w:val="EX"/>
      </w:pPr>
      <w:r w:rsidRPr="005307A3">
        <w:tab/>
        <w:t>Channel data length:</w:t>
      </w:r>
      <w:r w:rsidRPr="005307A3">
        <w:tab/>
        <w:t>More than 255 bytes of space available in the Tx buffer</w:t>
      </w:r>
    </w:p>
    <w:p w14:paraId="295C85AD" w14:textId="77777777" w:rsidR="00BF46E1" w:rsidRPr="005307A3" w:rsidRDefault="00BF46E1" w:rsidP="00BF46E1">
      <w:r w:rsidRPr="005307A3">
        <w:t>Coding:</w:t>
      </w:r>
    </w:p>
    <w:p w14:paraId="5D80FEC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579C4E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BC378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7ABC25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4C2EB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CA926E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455E0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0343C2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F4A4A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A5E21A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83E660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DCEA4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21416B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7B8F09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F24624" w14:textId="77777777" w:rsidR="00BF46E1" w:rsidRPr="005307A3" w:rsidRDefault="00BF46E1" w:rsidP="00195D76">
            <w:pPr>
              <w:pStyle w:val="TAC"/>
            </w:pPr>
            <w:r w:rsidRPr="005307A3">
              <w:t>00</w:t>
            </w:r>
          </w:p>
        </w:tc>
      </w:tr>
      <w:tr w:rsidR="00BF46E1" w:rsidRPr="005307A3" w14:paraId="0EF1ED5F" w14:textId="77777777" w:rsidTr="00195D76">
        <w:trPr>
          <w:jc w:val="center"/>
        </w:trPr>
        <w:tc>
          <w:tcPr>
            <w:tcW w:w="1134" w:type="dxa"/>
            <w:tcBorders>
              <w:top w:val="single" w:sz="4" w:space="0" w:color="auto"/>
              <w:right w:val="single" w:sz="4" w:space="0" w:color="auto"/>
            </w:tcBorders>
          </w:tcPr>
          <w:p w14:paraId="4B835BB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630D46"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3800DEF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4768DD6"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32C17F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A14F8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74C93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58B88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ABA9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87C0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F2E10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B0851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EDB2D1" w14:textId="77777777" w:rsidR="00BF46E1" w:rsidRPr="005307A3" w:rsidRDefault="00BF46E1" w:rsidP="00195D76">
            <w:pPr>
              <w:pStyle w:val="TAC"/>
            </w:pPr>
          </w:p>
        </w:tc>
      </w:tr>
    </w:tbl>
    <w:p w14:paraId="722C0922" w14:textId="77777777" w:rsidR="00BF46E1" w:rsidRPr="005307A3" w:rsidRDefault="00BF46E1" w:rsidP="00BF46E1"/>
    <w:p w14:paraId="1E676353" w14:textId="77777777" w:rsidR="00BF46E1" w:rsidRPr="005307A3" w:rsidRDefault="00BF46E1" w:rsidP="00BF46E1">
      <w:pPr>
        <w:pStyle w:val="TH"/>
      </w:pPr>
      <w:r w:rsidRPr="005307A3">
        <w:lastRenderedPageBreak/>
        <w:t>Expected sequence 1.4 (SEND DATA, 2 consecutive SEND DATA Store 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612"/>
        <w:gridCol w:w="1177"/>
        <w:gridCol w:w="3698"/>
        <w:gridCol w:w="3960"/>
      </w:tblGrid>
      <w:tr w:rsidR="00BF46E1" w:rsidRPr="005307A3" w14:paraId="3394CD32" w14:textId="77777777" w:rsidTr="00195D76">
        <w:trPr>
          <w:cantSplit/>
          <w:jc w:val="center"/>
        </w:trPr>
        <w:tc>
          <w:tcPr>
            <w:tcW w:w="612" w:type="dxa"/>
          </w:tcPr>
          <w:p w14:paraId="7F5A384C" w14:textId="77777777" w:rsidR="00BF46E1" w:rsidRPr="005307A3" w:rsidRDefault="00BF46E1" w:rsidP="00195D76">
            <w:pPr>
              <w:pStyle w:val="TAH"/>
            </w:pPr>
            <w:r w:rsidRPr="005307A3">
              <w:lastRenderedPageBreak/>
              <w:t>Step</w:t>
            </w:r>
          </w:p>
        </w:tc>
        <w:tc>
          <w:tcPr>
            <w:tcW w:w="1177" w:type="dxa"/>
          </w:tcPr>
          <w:p w14:paraId="432EB0F2" w14:textId="77777777" w:rsidR="00BF46E1" w:rsidRPr="005307A3" w:rsidRDefault="00BF46E1" w:rsidP="00195D76">
            <w:pPr>
              <w:pStyle w:val="TAH"/>
            </w:pPr>
            <w:r w:rsidRPr="005307A3">
              <w:t>Direction</w:t>
            </w:r>
          </w:p>
        </w:tc>
        <w:tc>
          <w:tcPr>
            <w:tcW w:w="3698" w:type="dxa"/>
          </w:tcPr>
          <w:p w14:paraId="71471F22" w14:textId="77777777" w:rsidR="00BF46E1" w:rsidRPr="005307A3" w:rsidRDefault="00BF46E1" w:rsidP="00195D76">
            <w:pPr>
              <w:pStyle w:val="TAH"/>
            </w:pPr>
            <w:r w:rsidRPr="005307A3">
              <w:t>MESSAGE / Action</w:t>
            </w:r>
          </w:p>
        </w:tc>
        <w:tc>
          <w:tcPr>
            <w:tcW w:w="3960" w:type="dxa"/>
          </w:tcPr>
          <w:p w14:paraId="508258C8" w14:textId="77777777" w:rsidR="00BF46E1" w:rsidRPr="005307A3" w:rsidRDefault="00BF46E1" w:rsidP="00195D76">
            <w:pPr>
              <w:pStyle w:val="TAH"/>
            </w:pPr>
            <w:r w:rsidRPr="005307A3">
              <w:t>Comments</w:t>
            </w:r>
          </w:p>
        </w:tc>
      </w:tr>
      <w:tr w:rsidR="00BF46E1" w:rsidRPr="005307A3" w14:paraId="60CA831A" w14:textId="77777777" w:rsidTr="00195D76">
        <w:trPr>
          <w:cantSplit/>
          <w:jc w:val="center"/>
        </w:trPr>
        <w:tc>
          <w:tcPr>
            <w:tcW w:w="612" w:type="dxa"/>
          </w:tcPr>
          <w:p w14:paraId="6E90B726" w14:textId="77777777" w:rsidR="00BF46E1" w:rsidRPr="005307A3" w:rsidRDefault="00BF46E1" w:rsidP="00195D76">
            <w:pPr>
              <w:pStyle w:val="TAC"/>
            </w:pPr>
            <w:r w:rsidRPr="005307A3">
              <w:t>1</w:t>
            </w:r>
          </w:p>
        </w:tc>
        <w:tc>
          <w:tcPr>
            <w:tcW w:w="1177" w:type="dxa"/>
          </w:tcPr>
          <w:p w14:paraId="40CF31A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67B0AF74" w14:textId="77777777" w:rsidR="00BF46E1" w:rsidRPr="005307A3" w:rsidRDefault="00BF46E1" w:rsidP="00195D76">
            <w:pPr>
              <w:pStyle w:val="TAL"/>
            </w:pPr>
            <w:r w:rsidRPr="005307A3">
              <w:t>PROACTIVE COMMAND PENDING: OPEN CHANNEL 1.1.1</w:t>
            </w:r>
          </w:p>
        </w:tc>
        <w:tc>
          <w:tcPr>
            <w:tcW w:w="3960" w:type="dxa"/>
          </w:tcPr>
          <w:p w14:paraId="0047E28A" w14:textId="77777777" w:rsidR="00BF46E1" w:rsidRPr="005307A3" w:rsidRDefault="00BF46E1" w:rsidP="00195D76">
            <w:pPr>
              <w:pStyle w:val="TAL"/>
            </w:pPr>
            <w:r w:rsidRPr="005307A3">
              <w:t>See initial conditions</w:t>
            </w:r>
          </w:p>
        </w:tc>
      </w:tr>
      <w:tr w:rsidR="00BF46E1" w:rsidRPr="005307A3" w14:paraId="0CCD3E01" w14:textId="77777777" w:rsidTr="00195D76">
        <w:trPr>
          <w:cantSplit/>
          <w:jc w:val="center"/>
        </w:trPr>
        <w:tc>
          <w:tcPr>
            <w:tcW w:w="612" w:type="dxa"/>
          </w:tcPr>
          <w:p w14:paraId="54145469" w14:textId="77777777" w:rsidR="00BF46E1" w:rsidRPr="005307A3" w:rsidRDefault="00BF46E1" w:rsidP="00195D76">
            <w:pPr>
              <w:pStyle w:val="TAC"/>
            </w:pPr>
            <w:r w:rsidRPr="005307A3">
              <w:t>2</w:t>
            </w:r>
          </w:p>
        </w:tc>
        <w:tc>
          <w:tcPr>
            <w:tcW w:w="1177" w:type="dxa"/>
          </w:tcPr>
          <w:p w14:paraId="2AF731D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683EC117" w14:textId="77777777" w:rsidR="00BF46E1" w:rsidRPr="005307A3" w:rsidRDefault="00BF46E1" w:rsidP="00195D76">
            <w:pPr>
              <w:pStyle w:val="TAL"/>
            </w:pPr>
            <w:r w:rsidRPr="005307A3">
              <w:t>FETCH</w:t>
            </w:r>
          </w:p>
        </w:tc>
        <w:tc>
          <w:tcPr>
            <w:tcW w:w="3960" w:type="dxa"/>
          </w:tcPr>
          <w:p w14:paraId="4A8288F7" w14:textId="77777777" w:rsidR="00BF46E1" w:rsidRPr="005307A3" w:rsidRDefault="00BF46E1" w:rsidP="00195D76">
            <w:pPr>
              <w:pStyle w:val="TAL"/>
            </w:pPr>
          </w:p>
        </w:tc>
      </w:tr>
      <w:tr w:rsidR="00BF46E1" w:rsidRPr="005307A3" w14:paraId="41602F9E" w14:textId="77777777" w:rsidTr="00195D76">
        <w:trPr>
          <w:cantSplit/>
          <w:jc w:val="center"/>
        </w:trPr>
        <w:tc>
          <w:tcPr>
            <w:tcW w:w="612" w:type="dxa"/>
          </w:tcPr>
          <w:p w14:paraId="38D070C6" w14:textId="77777777" w:rsidR="00BF46E1" w:rsidRPr="005307A3" w:rsidRDefault="00BF46E1" w:rsidP="00195D76">
            <w:pPr>
              <w:pStyle w:val="TAC"/>
            </w:pPr>
            <w:r w:rsidRPr="005307A3">
              <w:t>3</w:t>
            </w:r>
          </w:p>
        </w:tc>
        <w:tc>
          <w:tcPr>
            <w:tcW w:w="1177" w:type="dxa"/>
          </w:tcPr>
          <w:p w14:paraId="2F832F8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56C402F9" w14:textId="77777777" w:rsidR="00BF46E1" w:rsidRPr="005307A3" w:rsidRDefault="00BF46E1" w:rsidP="00195D76">
            <w:pPr>
              <w:pStyle w:val="TAL"/>
            </w:pPr>
            <w:r w:rsidRPr="005307A3">
              <w:t xml:space="preserve">PROACTIVE COMMAND: OPEN CHANNEL 1.1.1 </w:t>
            </w:r>
          </w:p>
        </w:tc>
        <w:tc>
          <w:tcPr>
            <w:tcW w:w="3960" w:type="dxa"/>
          </w:tcPr>
          <w:p w14:paraId="38B2E0A0" w14:textId="77777777" w:rsidR="00BF46E1" w:rsidRPr="005307A3" w:rsidRDefault="00BF46E1" w:rsidP="00195D76">
            <w:pPr>
              <w:pStyle w:val="TAL"/>
            </w:pPr>
          </w:p>
        </w:tc>
      </w:tr>
      <w:tr w:rsidR="00BF46E1" w:rsidRPr="005307A3" w14:paraId="2B4C4C2D" w14:textId="77777777" w:rsidTr="00195D76">
        <w:trPr>
          <w:cantSplit/>
          <w:jc w:val="center"/>
        </w:trPr>
        <w:tc>
          <w:tcPr>
            <w:tcW w:w="612" w:type="dxa"/>
          </w:tcPr>
          <w:p w14:paraId="220FA3E8" w14:textId="77777777" w:rsidR="00BF46E1" w:rsidRPr="005307A3" w:rsidRDefault="00BF46E1" w:rsidP="00195D76">
            <w:pPr>
              <w:pStyle w:val="TAC"/>
            </w:pPr>
            <w:r w:rsidRPr="005307A3">
              <w:t>4</w:t>
            </w:r>
          </w:p>
        </w:tc>
        <w:tc>
          <w:tcPr>
            <w:tcW w:w="1177" w:type="dxa"/>
          </w:tcPr>
          <w:p w14:paraId="4D0FB726"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3698" w:type="dxa"/>
          </w:tcPr>
          <w:p w14:paraId="6EF20BA9" w14:textId="77777777" w:rsidR="00BF46E1" w:rsidRPr="005307A3" w:rsidRDefault="00BF46E1" w:rsidP="00195D76">
            <w:pPr>
              <w:pStyle w:val="TAL"/>
            </w:pPr>
            <w:r w:rsidRPr="005307A3">
              <w:t>The ME may display channel opening information</w:t>
            </w:r>
          </w:p>
        </w:tc>
        <w:tc>
          <w:tcPr>
            <w:tcW w:w="3960" w:type="dxa"/>
          </w:tcPr>
          <w:p w14:paraId="56B650F3" w14:textId="77777777" w:rsidR="00BF46E1" w:rsidRPr="005307A3" w:rsidRDefault="00BF46E1" w:rsidP="00195D76">
            <w:pPr>
              <w:pStyle w:val="TAL"/>
            </w:pPr>
          </w:p>
        </w:tc>
      </w:tr>
      <w:tr w:rsidR="00BF46E1" w:rsidRPr="005307A3" w14:paraId="50D828B2" w14:textId="77777777" w:rsidTr="00195D76">
        <w:trPr>
          <w:cantSplit/>
          <w:jc w:val="center"/>
        </w:trPr>
        <w:tc>
          <w:tcPr>
            <w:tcW w:w="612" w:type="dxa"/>
          </w:tcPr>
          <w:p w14:paraId="29132248" w14:textId="77777777" w:rsidR="00BF46E1" w:rsidRPr="005307A3" w:rsidRDefault="00BF46E1" w:rsidP="00195D76">
            <w:pPr>
              <w:pStyle w:val="TAC"/>
            </w:pPr>
            <w:r w:rsidRPr="005307A3">
              <w:t>5</w:t>
            </w:r>
          </w:p>
        </w:tc>
        <w:tc>
          <w:tcPr>
            <w:tcW w:w="1177" w:type="dxa"/>
          </w:tcPr>
          <w:p w14:paraId="5E16E604"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698" w:type="dxa"/>
          </w:tcPr>
          <w:p w14:paraId="2F831AB2" w14:textId="77777777" w:rsidR="00BF46E1" w:rsidRPr="005307A3" w:rsidRDefault="00BF46E1" w:rsidP="00195D76">
            <w:pPr>
              <w:pStyle w:val="TAL"/>
            </w:pPr>
            <w:r w:rsidRPr="005307A3">
              <w:t>PDP context activation request</w:t>
            </w:r>
          </w:p>
        </w:tc>
        <w:tc>
          <w:tcPr>
            <w:tcW w:w="3960" w:type="dxa"/>
          </w:tcPr>
          <w:p w14:paraId="53A3E013" w14:textId="77777777" w:rsidR="00BF46E1" w:rsidRPr="005307A3" w:rsidRDefault="00BF46E1" w:rsidP="00195D76">
            <w:pPr>
              <w:pStyle w:val="TAL"/>
            </w:pPr>
            <w:r w:rsidRPr="005307A3">
              <w:t>[The UE may request IPv4 or IPv4v6 address as PDP type.]</w:t>
            </w:r>
          </w:p>
        </w:tc>
      </w:tr>
      <w:tr w:rsidR="00BF46E1" w:rsidRPr="005307A3" w14:paraId="3B576A7E" w14:textId="77777777" w:rsidTr="00195D76">
        <w:trPr>
          <w:cantSplit/>
          <w:jc w:val="center"/>
        </w:trPr>
        <w:tc>
          <w:tcPr>
            <w:tcW w:w="612" w:type="dxa"/>
          </w:tcPr>
          <w:p w14:paraId="0F9E0ECE" w14:textId="77777777" w:rsidR="00BF46E1" w:rsidRPr="005307A3" w:rsidRDefault="00BF46E1" w:rsidP="00195D76">
            <w:pPr>
              <w:pStyle w:val="TAC"/>
            </w:pPr>
            <w:r w:rsidRPr="005307A3">
              <w:t>6</w:t>
            </w:r>
          </w:p>
        </w:tc>
        <w:tc>
          <w:tcPr>
            <w:tcW w:w="1177" w:type="dxa"/>
          </w:tcPr>
          <w:p w14:paraId="3DAABC05"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3698" w:type="dxa"/>
          </w:tcPr>
          <w:p w14:paraId="59FBD4B8" w14:textId="77777777" w:rsidR="00BF46E1" w:rsidRPr="005307A3" w:rsidRDefault="00BF46E1" w:rsidP="00195D76">
            <w:pPr>
              <w:pStyle w:val="TAL"/>
            </w:pPr>
            <w:r w:rsidRPr="005307A3">
              <w:t>PDP context activation accept</w:t>
            </w:r>
          </w:p>
        </w:tc>
        <w:tc>
          <w:tcPr>
            <w:tcW w:w="3960" w:type="dxa"/>
          </w:tcPr>
          <w:p w14:paraId="2D1C8CEF" w14:textId="77777777" w:rsidR="00BF46E1" w:rsidRPr="005307A3" w:rsidRDefault="00BF46E1" w:rsidP="00195D76">
            <w:pPr>
              <w:pStyle w:val="TAL"/>
            </w:pPr>
          </w:p>
        </w:tc>
      </w:tr>
      <w:tr w:rsidR="00BF46E1" w:rsidRPr="005307A3" w14:paraId="78ED1E4D" w14:textId="77777777" w:rsidTr="00195D76">
        <w:trPr>
          <w:cantSplit/>
          <w:jc w:val="center"/>
        </w:trPr>
        <w:tc>
          <w:tcPr>
            <w:tcW w:w="612" w:type="dxa"/>
          </w:tcPr>
          <w:p w14:paraId="239D2A0F" w14:textId="77777777" w:rsidR="00BF46E1" w:rsidRPr="005307A3" w:rsidRDefault="00BF46E1" w:rsidP="00195D76">
            <w:pPr>
              <w:pStyle w:val="TAC"/>
            </w:pPr>
            <w:r w:rsidRPr="005307A3">
              <w:t>7</w:t>
            </w:r>
          </w:p>
        </w:tc>
        <w:tc>
          <w:tcPr>
            <w:tcW w:w="1177" w:type="dxa"/>
          </w:tcPr>
          <w:p w14:paraId="5F63437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7E1FE0AD" w14:textId="77777777" w:rsidR="00BF46E1" w:rsidRPr="005307A3" w:rsidRDefault="00BF46E1" w:rsidP="00195D76">
            <w:pPr>
              <w:pStyle w:val="TAL"/>
            </w:pPr>
            <w:r w:rsidRPr="005307A3">
              <w:t>TERMINAL RESPONSE: OPEN CHANNEL 1.1.1A</w:t>
            </w:r>
          </w:p>
          <w:p w14:paraId="27FB52BF" w14:textId="77777777" w:rsidR="00BF46E1" w:rsidRPr="005307A3" w:rsidRDefault="00BF46E1" w:rsidP="00195D76">
            <w:pPr>
              <w:pStyle w:val="TAL"/>
            </w:pPr>
            <w:r w:rsidRPr="005307A3">
              <w:t>or</w:t>
            </w:r>
          </w:p>
          <w:p w14:paraId="6FA233A3" w14:textId="77777777" w:rsidR="00BF46E1" w:rsidRPr="005307A3" w:rsidRDefault="00BF46E1" w:rsidP="00195D76">
            <w:pPr>
              <w:pStyle w:val="TAL"/>
            </w:pPr>
            <w:r w:rsidRPr="005307A3">
              <w:t xml:space="preserve"> TERMINAL RESPONSE: OPEN CHANNEL 1.1.1B</w:t>
            </w:r>
          </w:p>
        </w:tc>
        <w:tc>
          <w:tcPr>
            <w:tcW w:w="3960" w:type="dxa"/>
          </w:tcPr>
          <w:p w14:paraId="3CA3F4A4" w14:textId="77777777" w:rsidR="00BF46E1" w:rsidRPr="005307A3" w:rsidRDefault="00BF46E1" w:rsidP="00195D76">
            <w:pPr>
              <w:pStyle w:val="TAL"/>
            </w:pPr>
            <w:r w:rsidRPr="005307A3">
              <w:t>[Command performed successfully]</w:t>
            </w:r>
          </w:p>
        </w:tc>
      </w:tr>
      <w:tr w:rsidR="00BF46E1" w:rsidRPr="005307A3" w14:paraId="16ACFD32" w14:textId="77777777" w:rsidTr="00195D76">
        <w:trPr>
          <w:cantSplit/>
          <w:jc w:val="center"/>
        </w:trPr>
        <w:tc>
          <w:tcPr>
            <w:tcW w:w="612" w:type="dxa"/>
          </w:tcPr>
          <w:p w14:paraId="3BB0714D" w14:textId="77777777" w:rsidR="00BF46E1" w:rsidRPr="005307A3" w:rsidRDefault="00BF46E1" w:rsidP="00195D76">
            <w:pPr>
              <w:pStyle w:val="TAC"/>
            </w:pPr>
            <w:r w:rsidRPr="005307A3">
              <w:t>8</w:t>
            </w:r>
          </w:p>
        </w:tc>
        <w:tc>
          <w:tcPr>
            <w:tcW w:w="1177" w:type="dxa"/>
          </w:tcPr>
          <w:p w14:paraId="7AF75E3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7EE6CD4E" w14:textId="77777777" w:rsidR="00BF46E1" w:rsidRPr="005307A3" w:rsidRDefault="00BF46E1" w:rsidP="00195D76">
            <w:pPr>
              <w:pStyle w:val="TAL"/>
            </w:pPr>
            <w:r w:rsidRPr="005307A3">
              <w:t>PROACTIVE COMMAND PENDING: SEND DATA 1.3.1</w:t>
            </w:r>
          </w:p>
        </w:tc>
        <w:tc>
          <w:tcPr>
            <w:tcW w:w="3960" w:type="dxa"/>
          </w:tcPr>
          <w:p w14:paraId="775F1B73" w14:textId="77777777" w:rsidR="00BF46E1" w:rsidRPr="005307A3" w:rsidRDefault="00BF46E1" w:rsidP="00195D76">
            <w:pPr>
              <w:pStyle w:val="TAL"/>
            </w:pPr>
          </w:p>
        </w:tc>
      </w:tr>
      <w:tr w:rsidR="00BF46E1" w:rsidRPr="005307A3" w14:paraId="1E5A33F6" w14:textId="77777777" w:rsidTr="00195D76">
        <w:trPr>
          <w:cantSplit/>
          <w:jc w:val="center"/>
        </w:trPr>
        <w:tc>
          <w:tcPr>
            <w:tcW w:w="612" w:type="dxa"/>
          </w:tcPr>
          <w:p w14:paraId="057A28BB" w14:textId="77777777" w:rsidR="00BF46E1" w:rsidRPr="005307A3" w:rsidRDefault="00BF46E1" w:rsidP="00195D76">
            <w:pPr>
              <w:pStyle w:val="TAC"/>
            </w:pPr>
            <w:r w:rsidRPr="005307A3">
              <w:t>9</w:t>
            </w:r>
          </w:p>
        </w:tc>
        <w:tc>
          <w:tcPr>
            <w:tcW w:w="1177" w:type="dxa"/>
          </w:tcPr>
          <w:p w14:paraId="3A793EF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58704F15" w14:textId="77777777" w:rsidR="00BF46E1" w:rsidRPr="005307A3" w:rsidRDefault="00BF46E1" w:rsidP="00195D76">
            <w:pPr>
              <w:pStyle w:val="TAL"/>
            </w:pPr>
            <w:r w:rsidRPr="005307A3">
              <w:t>FETCH</w:t>
            </w:r>
          </w:p>
        </w:tc>
        <w:tc>
          <w:tcPr>
            <w:tcW w:w="3960" w:type="dxa"/>
          </w:tcPr>
          <w:p w14:paraId="6796C6EC" w14:textId="77777777" w:rsidR="00BF46E1" w:rsidRPr="005307A3" w:rsidRDefault="00BF46E1" w:rsidP="00195D76">
            <w:pPr>
              <w:pStyle w:val="TAL"/>
            </w:pPr>
          </w:p>
        </w:tc>
      </w:tr>
      <w:tr w:rsidR="00BF46E1" w:rsidRPr="005307A3" w14:paraId="5404E021" w14:textId="77777777" w:rsidTr="00195D76">
        <w:trPr>
          <w:cantSplit/>
          <w:jc w:val="center"/>
        </w:trPr>
        <w:tc>
          <w:tcPr>
            <w:tcW w:w="612" w:type="dxa"/>
          </w:tcPr>
          <w:p w14:paraId="0588313F" w14:textId="77777777" w:rsidR="00BF46E1" w:rsidRPr="005307A3" w:rsidRDefault="00BF46E1" w:rsidP="00195D76">
            <w:pPr>
              <w:pStyle w:val="TAC"/>
            </w:pPr>
            <w:r w:rsidRPr="005307A3">
              <w:t>10</w:t>
            </w:r>
          </w:p>
        </w:tc>
        <w:tc>
          <w:tcPr>
            <w:tcW w:w="1177" w:type="dxa"/>
          </w:tcPr>
          <w:p w14:paraId="54D5FF4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30AFF667" w14:textId="77777777" w:rsidR="00BF46E1" w:rsidRPr="005307A3" w:rsidRDefault="00BF46E1" w:rsidP="00195D76">
            <w:pPr>
              <w:pStyle w:val="TAL"/>
            </w:pPr>
            <w:r w:rsidRPr="005307A3">
              <w:t xml:space="preserve">PROACTIVE COMMAND: SEND DATA (store mode) 1.3.1 </w:t>
            </w:r>
          </w:p>
        </w:tc>
        <w:tc>
          <w:tcPr>
            <w:tcW w:w="3960" w:type="dxa"/>
          </w:tcPr>
          <w:p w14:paraId="698CA78E" w14:textId="77777777" w:rsidR="00BF46E1" w:rsidRPr="005307A3" w:rsidRDefault="00BF46E1" w:rsidP="00195D76">
            <w:pPr>
              <w:pStyle w:val="TAL"/>
            </w:pPr>
            <w:r w:rsidRPr="005307A3">
              <w:t>Send 1000 Bytes of data by packet of 200 Bytes</w:t>
            </w:r>
            <w:r w:rsidRPr="005307A3">
              <w:br/>
            </w:r>
          </w:p>
        </w:tc>
      </w:tr>
      <w:tr w:rsidR="00BF46E1" w:rsidRPr="005307A3" w14:paraId="2C11FE4F" w14:textId="77777777" w:rsidTr="00195D76">
        <w:trPr>
          <w:cantSplit/>
          <w:jc w:val="center"/>
        </w:trPr>
        <w:tc>
          <w:tcPr>
            <w:tcW w:w="612" w:type="dxa"/>
          </w:tcPr>
          <w:p w14:paraId="5A174141" w14:textId="77777777" w:rsidR="00BF46E1" w:rsidRPr="005307A3" w:rsidRDefault="00BF46E1" w:rsidP="00195D76">
            <w:pPr>
              <w:pStyle w:val="TAC"/>
            </w:pPr>
            <w:r w:rsidRPr="005307A3">
              <w:t>11</w:t>
            </w:r>
          </w:p>
        </w:tc>
        <w:tc>
          <w:tcPr>
            <w:tcW w:w="1177" w:type="dxa"/>
          </w:tcPr>
          <w:p w14:paraId="492F50B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3737C70F" w14:textId="77777777" w:rsidR="00BF46E1" w:rsidRPr="005307A3" w:rsidRDefault="00BF46E1" w:rsidP="00195D76">
            <w:pPr>
              <w:pStyle w:val="TAL"/>
            </w:pPr>
            <w:r w:rsidRPr="005307A3">
              <w:t>TERMINAL RESPONSE: SEND DATA (store mode) 1.3.1</w:t>
            </w:r>
          </w:p>
        </w:tc>
        <w:tc>
          <w:tcPr>
            <w:tcW w:w="3960" w:type="dxa"/>
          </w:tcPr>
          <w:p w14:paraId="71DC50BB" w14:textId="77777777" w:rsidR="00BF46E1" w:rsidRPr="005307A3" w:rsidRDefault="00BF46E1" w:rsidP="00195D76">
            <w:pPr>
              <w:pStyle w:val="TAL"/>
            </w:pPr>
            <w:r w:rsidRPr="005307A3">
              <w:t>[Command performed successfully]</w:t>
            </w:r>
          </w:p>
        </w:tc>
      </w:tr>
      <w:tr w:rsidR="00BF46E1" w:rsidRPr="005307A3" w14:paraId="78BFF985" w14:textId="77777777" w:rsidTr="00195D76">
        <w:trPr>
          <w:cantSplit/>
          <w:jc w:val="center"/>
        </w:trPr>
        <w:tc>
          <w:tcPr>
            <w:tcW w:w="612" w:type="dxa"/>
          </w:tcPr>
          <w:p w14:paraId="4955F796" w14:textId="77777777" w:rsidR="00BF46E1" w:rsidRPr="005307A3" w:rsidRDefault="00BF46E1" w:rsidP="00195D76">
            <w:pPr>
              <w:pStyle w:val="TAC"/>
            </w:pPr>
            <w:r w:rsidRPr="005307A3">
              <w:t>12</w:t>
            </w:r>
          </w:p>
        </w:tc>
        <w:tc>
          <w:tcPr>
            <w:tcW w:w="1177" w:type="dxa"/>
          </w:tcPr>
          <w:p w14:paraId="02081C00"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0C26CBB3" w14:textId="77777777" w:rsidR="00BF46E1" w:rsidRPr="005307A3" w:rsidRDefault="00BF46E1" w:rsidP="00195D76">
            <w:pPr>
              <w:pStyle w:val="TAL"/>
            </w:pPr>
            <w:r w:rsidRPr="005307A3">
              <w:t>PROACTIVE COMMAND PENDING: SEND DATA 1.3.2</w:t>
            </w:r>
          </w:p>
        </w:tc>
        <w:tc>
          <w:tcPr>
            <w:tcW w:w="3960" w:type="dxa"/>
          </w:tcPr>
          <w:p w14:paraId="47613F23" w14:textId="77777777" w:rsidR="00BF46E1" w:rsidRPr="005307A3" w:rsidRDefault="00BF46E1" w:rsidP="00195D76">
            <w:pPr>
              <w:pStyle w:val="TAL"/>
            </w:pPr>
          </w:p>
        </w:tc>
      </w:tr>
      <w:tr w:rsidR="00BF46E1" w:rsidRPr="005307A3" w14:paraId="2F98B1F6" w14:textId="77777777" w:rsidTr="00195D76">
        <w:trPr>
          <w:cantSplit/>
          <w:jc w:val="center"/>
        </w:trPr>
        <w:tc>
          <w:tcPr>
            <w:tcW w:w="612" w:type="dxa"/>
          </w:tcPr>
          <w:p w14:paraId="77D44FBC" w14:textId="77777777" w:rsidR="00BF46E1" w:rsidRPr="005307A3" w:rsidRDefault="00BF46E1" w:rsidP="00195D76">
            <w:pPr>
              <w:pStyle w:val="TAC"/>
            </w:pPr>
            <w:r w:rsidRPr="005307A3">
              <w:t>13</w:t>
            </w:r>
          </w:p>
        </w:tc>
        <w:tc>
          <w:tcPr>
            <w:tcW w:w="1177" w:type="dxa"/>
          </w:tcPr>
          <w:p w14:paraId="2703D935"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59B08E1C" w14:textId="77777777" w:rsidR="00BF46E1" w:rsidRPr="005307A3" w:rsidRDefault="00BF46E1" w:rsidP="00195D76">
            <w:pPr>
              <w:pStyle w:val="TAL"/>
            </w:pPr>
            <w:r w:rsidRPr="005307A3">
              <w:t>FETCH</w:t>
            </w:r>
          </w:p>
        </w:tc>
        <w:tc>
          <w:tcPr>
            <w:tcW w:w="3960" w:type="dxa"/>
          </w:tcPr>
          <w:p w14:paraId="6548A96D" w14:textId="77777777" w:rsidR="00BF46E1" w:rsidRPr="005307A3" w:rsidRDefault="00BF46E1" w:rsidP="00195D76">
            <w:pPr>
              <w:pStyle w:val="TAL"/>
            </w:pPr>
          </w:p>
        </w:tc>
      </w:tr>
      <w:tr w:rsidR="00BF46E1" w:rsidRPr="005307A3" w14:paraId="3C22B0D5" w14:textId="77777777" w:rsidTr="00195D76">
        <w:trPr>
          <w:cantSplit/>
          <w:jc w:val="center"/>
        </w:trPr>
        <w:tc>
          <w:tcPr>
            <w:tcW w:w="612" w:type="dxa"/>
          </w:tcPr>
          <w:p w14:paraId="0FEFEB69" w14:textId="77777777" w:rsidR="00BF46E1" w:rsidRPr="005307A3" w:rsidRDefault="00BF46E1" w:rsidP="00195D76">
            <w:pPr>
              <w:pStyle w:val="TAC"/>
            </w:pPr>
            <w:r w:rsidRPr="005307A3">
              <w:t>14</w:t>
            </w:r>
          </w:p>
        </w:tc>
        <w:tc>
          <w:tcPr>
            <w:tcW w:w="1177" w:type="dxa"/>
          </w:tcPr>
          <w:p w14:paraId="0226C1BD"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23E311AE" w14:textId="77777777" w:rsidR="00BF46E1" w:rsidRPr="005307A3" w:rsidRDefault="00BF46E1" w:rsidP="00195D76">
            <w:pPr>
              <w:pStyle w:val="TAL"/>
            </w:pPr>
            <w:r w:rsidRPr="005307A3">
              <w:t xml:space="preserve">PROACTIVE COMMAND: SEND DATA (store mode) 1.3.2 </w:t>
            </w:r>
          </w:p>
        </w:tc>
        <w:tc>
          <w:tcPr>
            <w:tcW w:w="3960" w:type="dxa"/>
          </w:tcPr>
          <w:p w14:paraId="592A0585" w14:textId="77777777" w:rsidR="00BF46E1" w:rsidRPr="005307A3" w:rsidRDefault="00BF46E1" w:rsidP="00195D76">
            <w:pPr>
              <w:pStyle w:val="TAL"/>
            </w:pPr>
            <w:r w:rsidRPr="005307A3">
              <w:t>[200 Bytes]</w:t>
            </w:r>
          </w:p>
        </w:tc>
      </w:tr>
      <w:tr w:rsidR="00BF46E1" w:rsidRPr="005307A3" w14:paraId="1147B579" w14:textId="77777777" w:rsidTr="00195D76">
        <w:trPr>
          <w:cantSplit/>
          <w:jc w:val="center"/>
        </w:trPr>
        <w:tc>
          <w:tcPr>
            <w:tcW w:w="612" w:type="dxa"/>
          </w:tcPr>
          <w:p w14:paraId="19E6BC57" w14:textId="77777777" w:rsidR="00BF46E1" w:rsidRPr="005307A3" w:rsidRDefault="00BF46E1" w:rsidP="00195D76">
            <w:pPr>
              <w:pStyle w:val="TAC"/>
            </w:pPr>
            <w:r w:rsidRPr="005307A3">
              <w:t>15</w:t>
            </w:r>
          </w:p>
        </w:tc>
        <w:tc>
          <w:tcPr>
            <w:tcW w:w="1177" w:type="dxa"/>
          </w:tcPr>
          <w:p w14:paraId="43D40ABB"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38AC7975" w14:textId="77777777" w:rsidR="00BF46E1" w:rsidRPr="005307A3" w:rsidRDefault="00BF46E1" w:rsidP="00195D76">
            <w:pPr>
              <w:pStyle w:val="TAL"/>
            </w:pPr>
            <w:r w:rsidRPr="005307A3">
              <w:t>TERMINAL RESPONSE: SEND DATA (store mode) 1.3.2</w:t>
            </w:r>
          </w:p>
        </w:tc>
        <w:tc>
          <w:tcPr>
            <w:tcW w:w="3960" w:type="dxa"/>
          </w:tcPr>
          <w:p w14:paraId="4BBC48F5" w14:textId="77777777" w:rsidR="00BF46E1" w:rsidRPr="005307A3" w:rsidRDefault="00BF46E1" w:rsidP="00195D76">
            <w:pPr>
              <w:pStyle w:val="TAL"/>
            </w:pPr>
            <w:r w:rsidRPr="005307A3">
              <w:t>[Command performed successfully]</w:t>
            </w:r>
          </w:p>
        </w:tc>
      </w:tr>
      <w:tr w:rsidR="00BF46E1" w:rsidRPr="005307A3" w14:paraId="4956F22F" w14:textId="77777777" w:rsidTr="00195D76">
        <w:trPr>
          <w:cantSplit/>
          <w:jc w:val="center"/>
        </w:trPr>
        <w:tc>
          <w:tcPr>
            <w:tcW w:w="612" w:type="dxa"/>
          </w:tcPr>
          <w:p w14:paraId="0709ADF7" w14:textId="77777777" w:rsidR="00BF46E1" w:rsidRPr="005307A3" w:rsidRDefault="00BF46E1" w:rsidP="00195D76">
            <w:pPr>
              <w:pStyle w:val="TAC"/>
            </w:pPr>
            <w:r w:rsidRPr="005307A3">
              <w:t>16</w:t>
            </w:r>
          </w:p>
        </w:tc>
        <w:tc>
          <w:tcPr>
            <w:tcW w:w="1177" w:type="dxa"/>
          </w:tcPr>
          <w:p w14:paraId="19638964"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1A9A7EB2" w14:textId="77777777" w:rsidR="00BF46E1" w:rsidRPr="005307A3" w:rsidRDefault="00BF46E1" w:rsidP="00195D76">
            <w:pPr>
              <w:pStyle w:val="TAL"/>
            </w:pPr>
            <w:r w:rsidRPr="005307A3">
              <w:t>PROACTIVE COMMAND PENDING: SEND DATA 1.3.3</w:t>
            </w:r>
          </w:p>
        </w:tc>
        <w:tc>
          <w:tcPr>
            <w:tcW w:w="3960" w:type="dxa"/>
          </w:tcPr>
          <w:p w14:paraId="33FB4370" w14:textId="77777777" w:rsidR="00BF46E1" w:rsidRPr="005307A3" w:rsidRDefault="00BF46E1" w:rsidP="00195D76">
            <w:pPr>
              <w:pStyle w:val="TAL"/>
            </w:pPr>
          </w:p>
        </w:tc>
      </w:tr>
      <w:tr w:rsidR="00BF46E1" w:rsidRPr="005307A3" w14:paraId="4BBC7E3A" w14:textId="77777777" w:rsidTr="00195D76">
        <w:trPr>
          <w:cantSplit/>
          <w:jc w:val="center"/>
        </w:trPr>
        <w:tc>
          <w:tcPr>
            <w:tcW w:w="612" w:type="dxa"/>
          </w:tcPr>
          <w:p w14:paraId="2795CE64" w14:textId="77777777" w:rsidR="00BF46E1" w:rsidRPr="005307A3" w:rsidRDefault="00BF46E1" w:rsidP="00195D76">
            <w:pPr>
              <w:pStyle w:val="TAC"/>
            </w:pPr>
            <w:r w:rsidRPr="005307A3">
              <w:t>17</w:t>
            </w:r>
          </w:p>
        </w:tc>
        <w:tc>
          <w:tcPr>
            <w:tcW w:w="1177" w:type="dxa"/>
          </w:tcPr>
          <w:p w14:paraId="391B9996"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72DFDF5D" w14:textId="77777777" w:rsidR="00BF46E1" w:rsidRPr="005307A3" w:rsidRDefault="00BF46E1" w:rsidP="00195D76">
            <w:pPr>
              <w:pStyle w:val="TAL"/>
            </w:pPr>
            <w:r w:rsidRPr="005307A3">
              <w:t>FETCH</w:t>
            </w:r>
          </w:p>
        </w:tc>
        <w:tc>
          <w:tcPr>
            <w:tcW w:w="3960" w:type="dxa"/>
          </w:tcPr>
          <w:p w14:paraId="1188E4C1" w14:textId="77777777" w:rsidR="00BF46E1" w:rsidRPr="005307A3" w:rsidRDefault="00BF46E1" w:rsidP="00195D76">
            <w:pPr>
              <w:pStyle w:val="TAL"/>
            </w:pPr>
          </w:p>
        </w:tc>
      </w:tr>
      <w:tr w:rsidR="00BF46E1" w:rsidRPr="005307A3" w14:paraId="7010F882" w14:textId="77777777" w:rsidTr="00195D76">
        <w:trPr>
          <w:cantSplit/>
          <w:jc w:val="center"/>
        </w:trPr>
        <w:tc>
          <w:tcPr>
            <w:tcW w:w="612" w:type="dxa"/>
          </w:tcPr>
          <w:p w14:paraId="1943672A" w14:textId="77777777" w:rsidR="00BF46E1" w:rsidRPr="005307A3" w:rsidRDefault="00BF46E1" w:rsidP="00195D76">
            <w:pPr>
              <w:pStyle w:val="TAC"/>
            </w:pPr>
            <w:r w:rsidRPr="005307A3">
              <w:t>18</w:t>
            </w:r>
          </w:p>
        </w:tc>
        <w:tc>
          <w:tcPr>
            <w:tcW w:w="1177" w:type="dxa"/>
          </w:tcPr>
          <w:p w14:paraId="49D985E8"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38F2F258" w14:textId="77777777" w:rsidR="00BF46E1" w:rsidRPr="005307A3" w:rsidRDefault="00BF46E1" w:rsidP="00195D76">
            <w:pPr>
              <w:pStyle w:val="TAL"/>
            </w:pPr>
            <w:r w:rsidRPr="005307A3">
              <w:t>PROACTIVE COMMAND: SEND DATA (store mode) 1.3.3</w:t>
            </w:r>
          </w:p>
        </w:tc>
        <w:tc>
          <w:tcPr>
            <w:tcW w:w="3960" w:type="dxa"/>
          </w:tcPr>
          <w:p w14:paraId="5B47E45F" w14:textId="77777777" w:rsidR="00BF46E1" w:rsidRPr="005307A3" w:rsidRDefault="00BF46E1" w:rsidP="00195D76">
            <w:pPr>
              <w:pStyle w:val="TAL"/>
            </w:pPr>
            <w:r w:rsidRPr="005307A3">
              <w:t>[200 Bytes]</w:t>
            </w:r>
          </w:p>
        </w:tc>
      </w:tr>
      <w:tr w:rsidR="00BF46E1" w:rsidRPr="005307A3" w14:paraId="2316B7D9" w14:textId="77777777" w:rsidTr="00195D76">
        <w:trPr>
          <w:cantSplit/>
          <w:jc w:val="center"/>
        </w:trPr>
        <w:tc>
          <w:tcPr>
            <w:tcW w:w="612" w:type="dxa"/>
          </w:tcPr>
          <w:p w14:paraId="561A97EC" w14:textId="77777777" w:rsidR="00BF46E1" w:rsidRPr="005307A3" w:rsidRDefault="00BF46E1" w:rsidP="00195D76">
            <w:pPr>
              <w:pStyle w:val="TAC"/>
            </w:pPr>
            <w:r w:rsidRPr="005307A3">
              <w:t>19</w:t>
            </w:r>
          </w:p>
        </w:tc>
        <w:tc>
          <w:tcPr>
            <w:tcW w:w="1177" w:type="dxa"/>
          </w:tcPr>
          <w:p w14:paraId="55432CF2"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0D20358E" w14:textId="77777777" w:rsidR="00BF46E1" w:rsidRPr="005307A3" w:rsidRDefault="00BF46E1" w:rsidP="00195D76">
            <w:pPr>
              <w:pStyle w:val="TAL"/>
            </w:pPr>
            <w:r w:rsidRPr="005307A3">
              <w:t>TERMINAL RESPONSE: SEND DATA (store mode) 1.3.3</w:t>
            </w:r>
          </w:p>
        </w:tc>
        <w:tc>
          <w:tcPr>
            <w:tcW w:w="3960" w:type="dxa"/>
          </w:tcPr>
          <w:p w14:paraId="27B342CF" w14:textId="77777777" w:rsidR="00BF46E1" w:rsidRPr="005307A3" w:rsidRDefault="00BF46E1" w:rsidP="00195D76">
            <w:pPr>
              <w:pStyle w:val="TAL"/>
            </w:pPr>
            <w:r w:rsidRPr="005307A3">
              <w:t>[Command performed successfully]</w:t>
            </w:r>
          </w:p>
        </w:tc>
      </w:tr>
      <w:tr w:rsidR="00BF46E1" w:rsidRPr="005307A3" w14:paraId="66BC73B5" w14:textId="77777777" w:rsidTr="00195D76">
        <w:trPr>
          <w:cantSplit/>
          <w:jc w:val="center"/>
        </w:trPr>
        <w:tc>
          <w:tcPr>
            <w:tcW w:w="612" w:type="dxa"/>
          </w:tcPr>
          <w:p w14:paraId="3997BF99" w14:textId="77777777" w:rsidR="00BF46E1" w:rsidRPr="005307A3" w:rsidRDefault="00BF46E1" w:rsidP="00195D76">
            <w:pPr>
              <w:pStyle w:val="TAC"/>
            </w:pPr>
            <w:r w:rsidRPr="005307A3">
              <w:t>20</w:t>
            </w:r>
          </w:p>
        </w:tc>
        <w:tc>
          <w:tcPr>
            <w:tcW w:w="1177" w:type="dxa"/>
          </w:tcPr>
          <w:p w14:paraId="0D9E1A2A"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055E7EF9" w14:textId="77777777" w:rsidR="00BF46E1" w:rsidRPr="005307A3" w:rsidRDefault="00BF46E1" w:rsidP="00195D76">
            <w:pPr>
              <w:pStyle w:val="TAL"/>
            </w:pPr>
            <w:r w:rsidRPr="005307A3">
              <w:t>PROACTIVE COMMAND PENDING: SEND DATA 1.3.4</w:t>
            </w:r>
          </w:p>
        </w:tc>
        <w:tc>
          <w:tcPr>
            <w:tcW w:w="3960" w:type="dxa"/>
          </w:tcPr>
          <w:p w14:paraId="1539D566" w14:textId="77777777" w:rsidR="00BF46E1" w:rsidRPr="005307A3" w:rsidRDefault="00BF46E1" w:rsidP="00195D76">
            <w:pPr>
              <w:pStyle w:val="TAL"/>
            </w:pPr>
          </w:p>
        </w:tc>
      </w:tr>
      <w:tr w:rsidR="00BF46E1" w:rsidRPr="005307A3" w14:paraId="1F1BDF39" w14:textId="77777777" w:rsidTr="00195D76">
        <w:trPr>
          <w:cantSplit/>
          <w:jc w:val="center"/>
        </w:trPr>
        <w:tc>
          <w:tcPr>
            <w:tcW w:w="612" w:type="dxa"/>
          </w:tcPr>
          <w:p w14:paraId="66AFD5CC" w14:textId="77777777" w:rsidR="00BF46E1" w:rsidRPr="005307A3" w:rsidRDefault="00BF46E1" w:rsidP="00195D76">
            <w:pPr>
              <w:pStyle w:val="TAC"/>
            </w:pPr>
            <w:r w:rsidRPr="005307A3">
              <w:t>21</w:t>
            </w:r>
          </w:p>
        </w:tc>
        <w:tc>
          <w:tcPr>
            <w:tcW w:w="1177" w:type="dxa"/>
          </w:tcPr>
          <w:p w14:paraId="02A9D44C"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48420B46" w14:textId="77777777" w:rsidR="00BF46E1" w:rsidRPr="005307A3" w:rsidRDefault="00BF46E1" w:rsidP="00195D76">
            <w:pPr>
              <w:pStyle w:val="TAL"/>
            </w:pPr>
            <w:r w:rsidRPr="005307A3">
              <w:t>FETCH</w:t>
            </w:r>
          </w:p>
        </w:tc>
        <w:tc>
          <w:tcPr>
            <w:tcW w:w="3960" w:type="dxa"/>
          </w:tcPr>
          <w:p w14:paraId="28B767F5" w14:textId="77777777" w:rsidR="00BF46E1" w:rsidRPr="005307A3" w:rsidRDefault="00BF46E1" w:rsidP="00195D76">
            <w:pPr>
              <w:pStyle w:val="TAL"/>
            </w:pPr>
          </w:p>
        </w:tc>
      </w:tr>
      <w:tr w:rsidR="00BF46E1" w:rsidRPr="005307A3" w14:paraId="3374A575" w14:textId="77777777" w:rsidTr="00195D76">
        <w:trPr>
          <w:cantSplit/>
          <w:jc w:val="center"/>
        </w:trPr>
        <w:tc>
          <w:tcPr>
            <w:tcW w:w="612" w:type="dxa"/>
          </w:tcPr>
          <w:p w14:paraId="0B4F508C" w14:textId="77777777" w:rsidR="00BF46E1" w:rsidRPr="005307A3" w:rsidRDefault="00BF46E1" w:rsidP="00195D76">
            <w:pPr>
              <w:pStyle w:val="TAC"/>
            </w:pPr>
            <w:r w:rsidRPr="005307A3">
              <w:t>22</w:t>
            </w:r>
          </w:p>
        </w:tc>
        <w:tc>
          <w:tcPr>
            <w:tcW w:w="1177" w:type="dxa"/>
          </w:tcPr>
          <w:p w14:paraId="7CD1BF3B"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15A2395D" w14:textId="77777777" w:rsidR="00BF46E1" w:rsidRPr="005307A3" w:rsidRDefault="00BF46E1" w:rsidP="00195D76">
            <w:pPr>
              <w:pStyle w:val="TAL"/>
            </w:pPr>
            <w:r w:rsidRPr="005307A3">
              <w:t xml:space="preserve">PROACTIVE COMMAND: SEND DATA (store mode) 1.3.4 </w:t>
            </w:r>
          </w:p>
        </w:tc>
        <w:tc>
          <w:tcPr>
            <w:tcW w:w="3960" w:type="dxa"/>
          </w:tcPr>
          <w:p w14:paraId="0B7F733D" w14:textId="77777777" w:rsidR="00BF46E1" w:rsidRPr="005307A3" w:rsidRDefault="00BF46E1" w:rsidP="00195D76">
            <w:pPr>
              <w:pStyle w:val="TAL"/>
            </w:pPr>
            <w:r w:rsidRPr="005307A3">
              <w:t>[200 Bytes]</w:t>
            </w:r>
          </w:p>
        </w:tc>
      </w:tr>
      <w:tr w:rsidR="00BF46E1" w:rsidRPr="005307A3" w14:paraId="16F64E65" w14:textId="77777777" w:rsidTr="00195D76">
        <w:trPr>
          <w:cantSplit/>
          <w:jc w:val="center"/>
        </w:trPr>
        <w:tc>
          <w:tcPr>
            <w:tcW w:w="612" w:type="dxa"/>
          </w:tcPr>
          <w:p w14:paraId="1CFC391F" w14:textId="77777777" w:rsidR="00BF46E1" w:rsidRPr="005307A3" w:rsidRDefault="00BF46E1" w:rsidP="00195D76">
            <w:pPr>
              <w:pStyle w:val="TAC"/>
            </w:pPr>
            <w:r w:rsidRPr="005307A3">
              <w:t>23</w:t>
            </w:r>
          </w:p>
        </w:tc>
        <w:tc>
          <w:tcPr>
            <w:tcW w:w="1177" w:type="dxa"/>
          </w:tcPr>
          <w:p w14:paraId="132815E8"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03DD2F3D" w14:textId="77777777" w:rsidR="00BF46E1" w:rsidRPr="005307A3" w:rsidRDefault="00BF46E1" w:rsidP="00195D76">
            <w:pPr>
              <w:pStyle w:val="TAL"/>
            </w:pPr>
            <w:r w:rsidRPr="005307A3">
              <w:t>TERMINAL RESPONSE: SEND DATA (store mode) 1.3.4</w:t>
            </w:r>
          </w:p>
        </w:tc>
        <w:tc>
          <w:tcPr>
            <w:tcW w:w="3960" w:type="dxa"/>
          </w:tcPr>
          <w:p w14:paraId="5769F559" w14:textId="77777777" w:rsidR="00BF46E1" w:rsidRPr="005307A3" w:rsidRDefault="00BF46E1" w:rsidP="00195D76">
            <w:pPr>
              <w:pStyle w:val="TAL"/>
            </w:pPr>
            <w:r w:rsidRPr="005307A3">
              <w:t>[Command performed successfully]</w:t>
            </w:r>
          </w:p>
        </w:tc>
      </w:tr>
      <w:tr w:rsidR="00BF46E1" w:rsidRPr="005307A3" w14:paraId="5288308C" w14:textId="77777777" w:rsidTr="00195D76">
        <w:trPr>
          <w:cantSplit/>
          <w:jc w:val="center"/>
        </w:trPr>
        <w:tc>
          <w:tcPr>
            <w:tcW w:w="612" w:type="dxa"/>
          </w:tcPr>
          <w:p w14:paraId="022A4439" w14:textId="77777777" w:rsidR="00BF46E1" w:rsidRPr="005307A3" w:rsidRDefault="00BF46E1" w:rsidP="00195D76">
            <w:pPr>
              <w:pStyle w:val="TAC"/>
            </w:pPr>
            <w:r w:rsidRPr="005307A3">
              <w:t>24</w:t>
            </w:r>
          </w:p>
        </w:tc>
        <w:tc>
          <w:tcPr>
            <w:tcW w:w="1177" w:type="dxa"/>
          </w:tcPr>
          <w:p w14:paraId="2A87F5C8"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3CECC08B" w14:textId="77777777" w:rsidR="00BF46E1" w:rsidRPr="005307A3" w:rsidRDefault="00BF46E1" w:rsidP="00195D76">
            <w:pPr>
              <w:pStyle w:val="TAL"/>
            </w:pPr>
            <w:r w:rsidRPr="005307A3">
              <w:t>PROACTIVE COMMAND PENDING: SEND DATA 1.3.5</w:t>
            </w:r>
          </w:p>
        </w:tc>
        <w:tc>
          <w:tcPr>
            <w:tcW w:w="3960" w:type="dxa"/>
          </w:tcPr>
          <w:p w14:paraId="61A35887" w14:textId="77777777" w:rsidR="00BF46E1" w:rsidRPr="005307A3" w:rsidRDefault="00BF46E1" w:rsidP="00195D76">
            <w:pPr>
              <w:pStyle w:val="TAL"/>
            </w:pPr>
            <w:r w:rsidRPr="005307A3">
              <w:t>…</w:t>
            </w:r>
          </w:p>
        </w:tc>
      </w:tr>
      <w:tr w:rsidR="00BF46E1" w:rsidRPr="005307A3" w14:paraId="708641B2" w14:textId="77777777" w:rsidTr="00195D76">
        <w:trPr>
          <w:cantSplit/>
          <w:jc w:val="center"/>
        </w:trPr>
        <w:tc>
          <w:tcPr>
            <w:tcW w:w="612" w:type="dxa"/>
          </w:tcPr>
          <w:p w14:paraId="4DBB4E37" w14:textId="77777777" w:rsidR="00BF46E1" w:rsidRPr="005307A3" w:rsidRDefault="00BF46E1" w:rsidP="00195D76">
            <w:pPr>
              <w:pStyle w:val="TAC"/>
            </w:pPr>
            <w:r w:rsidRPr="005307A3">
              <w:t>25</w:t>
            </w:r>
          </w:p>
        </w:tc>
        <w:tc>
          <w:tcPr>
            <w:tcW w:w="1177" w:type="dxa"/>
          </w:tcPr>
          <w:p w14:paraId="25B46847"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15112C89" w14:textId="77777777" w:rsidR="00BF46E1" w:rsidRPr="005307A3" w:rsidRDefault="00BF46E1" w:rsidP="00195D76">
            <w:pPr>
              <w:pStyle w:val="TAL"/>
            </w:pPr>
            <w:r w:rsidRPr="005307A3">
              <w:t>FETCH</w:t>
            </w:r>
          </w:p>
        </w:tc>
        <w:tc>
          <w:tcPr>
            <w:tcW w:w="3960" w:type="dxa"/>
          </w:tcPr>
          <w:p w14:paraId="4EE634D9" w14:textId="77777777" w:rsidR="00BF46E1" w:rsidRPr="005307A3" w:rsidRDefault="00BF46E1" w:rsidP="00195D76">
            <w:pPr>
              <w:pStyle w:val="TAL"/>
            </w:pPr>
          </w:p>
        </w:tc>
      </w:tr>
      <w:tr w:rsidR="00BF46E1" w:rsidRPr="005307A3" w14:paraId="75A0E8A8" w14:textId="77777777" w:rsidTr="00195D76">
        <w:trPr>
          <w:cantSplit/>
          <w:jc w:val="center"/>
        </w:trPr>
        <w:tc>
          <w:tcPr>
            <w:tcW w:w="612" w:type="dxa"/>
          </w:tcPr>
          <w:p w14:paraId="699333D6" w14:textId="77777777" w:rsidR="00BF46E1" w:rsidRPr="005307A3" w:rsidRDefault="00BF46E1" w:rsidP="00195D76">
            <w:pPr>
              <w:pStyle w:val="TAC"/>
            </w:pPr>
            <w:r w:rsidRPr="005307A3">
              <w:t>26</w:t>
            </w:r>
          </w:p>
        </w:tc>
        <w:tc>
          <w:tcPr>
            <w:tcW w:w="1177" w:type="dxa"/>
          </w:tcPr>
          <w:p w14:paraId="4F38816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45C9B632" w14:textId="77777777" w:rsidR="00BF46E1" w:rsidRPr="005307A3" w:rsidRDefault="00BF46E1" w:rsidP="00195D76">
            <w:pPr>
              <w:pStyle w:val="TAL"/>
            </w:pPr>
            <w:r w:rsidRPr="005307A3">
              <w:t xml:space="preserve">PROACTIVE COMMAND: SEND DATA (immediate) 1.3.5 </w:t>
            </w:r>
          </w:p>
        </w:tc>
        <w:tc>
          <w:tcPr>
            <w:tcW w:w="3960" w:type="dxa"/>
          </w:tcPr>
          <w:p w14:paraId="665F6B36" w14:textId="77777777" w:rsidR="00BF46E1" w:rsidRPr="005307A3" w:rsidRDefault="00BF46E1" w:rsidP="00195D76">
            <w:pPr>
              <w:pStyle w:val="TAL"/>
            </w:pPr>
            <w:r w:rsidRPr="005307A3">
              <w:t>[200 Bytes]</w:t>
            </w:r>
          </w:p>
        </w:tc>
      </w:tr>
      <w:tr w:rsidR="00BF46E1" w:rsidRPr="005307A3" w14:paraId="1D2B984E" w14:textId="77777777" w:rsidTr="00195D76">
        <w:trPr>
          <w:cantSplit/>
          <w:jc w:val="center"/>
        </w:trPr>
        <w:tc>
          <w:tcPr>
            <w:tcW w:w="612" w:type="dxa"/>
          </w:tcPr>
          <w:p w14:paraId="390A6067" w14:textId="77777777" w:rsidR="00BF46E1" w:rsidRPr="005307A3" w:rsidRDefault="00BF46E1" w:rsidP="00195D76">
            <w:pPr>
              <w:pStyle w:val="TAC"/>
            </w:pPr>
            <w:r w:rsidRPr="005307A3">
              <w:t>27</w:t>
            </w:r>
          </w:p>
        </w:tc>
        <w:tc>
          <w:tcPr>
            <w:tcW w:w="1177" w:type="dxa"/>
          </w:tcPr>
          <w:p w14:paraId="5E21347F"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698" w:type="dxa"/>
          </w:tcPr>
          <w:p w14:paraId="3AE7C740" w14:textId="77777777" w:rsidR="00BF46E1" w:rsidRPr="005307A3" w:rsidRDefault="00BF46E1" w:rsidP="00195D76">
            <w:pPr>
              <w:pStyle w:val="TAL"/>
            </w:pPr>
            <w:r w:rsidRPr="005307A3">
              <w:t>Transfer of 1000 Bytes of data to the USS through channel 1</w:t>
            </w:r>
          </w:p>
        </w:tc>
        <w:tc>
          <w:tcPr>
            <w:tcW w:w="3960" w:type="dxa"/>
          </w:tcPr>
          <w:p w14:paraId="68D3B74B" w14:textId="77777777" w:rsidR="00BF46E1" w:rsidRPr="005307A3" w:rsidRDefault="00BF46E1" w:rsidP="00195D76">
            <w:pPr>
              <w:pStyle w:val="TAL"/>
            </w:pPr>
          </w:p>
        </w:tc>
      </w:tr>
      <w:tr w:rsidR="00BF46E1" w:rsidRPr="005307A3" w14:paraId="38160CC2" w14:textId="77777777" w:rsidTr="00195D76">
        <w:trPr>
          <w:cantSplit/>
          <w:jc w:val="center"/>
        </w:trPr>
        <w:tc>
          <w:tcPr>
            <w:tcW w:w="612" w:type="dxa"/>
          </w:tcPr>
          <w:p w14:paraId="2C7EBCEE" w14:textId="77777777" w:rsidR="00BF46E1" w:rsidRPr="005307A3" w:rsidRDefault="00BF46E1" w:rsidP="00195D76">
            <w:pPr>
              <w:pStyle w:val="TAC"/>
            </w:pPr>
            <w:r w:rsidRPr="005307A3">
              <w:t>28</w:t>
            </w:r>
          </w:p>
        </w:tc>
        <w:tc>
          <w:tcPr>
            <w:tcW w:w="1177" w:type="dxa"/>
          </w:tcPr>
          <w:p w14:paraId="1522D31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740846DB" w14:textId="77777777" w:rsidR="00BF46E1" w:rsidRPr="005307A3" w:rsidRDefault="00BF46E1" w:rsidP="00195D76">
            <w:pPr>
              <w:pStyle w:val="TAL"/>
            </w:pPr>
            <w:r w:rsidRPr="005307A3">
              <w:t>TERMINAL RESPONSE: SEND DATA (immediate) 1.3.5</w:t>
            </w:r>
          </w:p>
        </w:tc>
        <w:tc>
          <w:tcPr>
            <w:tcW w:w="3960" w:type="dxa"/>
          </w:tcPr>
          <w:p w14:paraId="7C934048" w14:textId="77777777" w:rsidR="00BF46E1" w:rsidRPr="005307A3" w:rsidRDefault="00BF46E1" w:rsidP="00195D76">
            <w:pPr>
              <w:pStyle w:val="TAL"/>
            </w:pPr>
            <w:r w:rsidRPr="005307A3">
              <w:t>[Command performed successfully]</w:t>
            </w:r>
          </w:p>
        </w:tc>
      </w:tr>
      <w:tr w:rsidR="00BF46E1" w:rsidRPr="005307A3" w14:paraId="7353306B" w14:textId="77777777" w:rsidTr="00195D76">
        <w:trPr>
          <w:cantSplit/>
          <w:jc w:val="center"/>
        </w:trPr>
        <w:tc>
          <w:tcPr>
            <w:tcW w:w="612" w:type="dxa"/>
          </w:tcPr>
          <w:p w14:paraId="40F43908" w14:textId="77777777" w:rsidR="00BF46E1" w:rsidRPr="005307A3" w:rsidRDefault="00BF46E1" w:rsidP="00195D76">
            <w:pPr>
              <w:pStyle w:val="TAC"/>
            </w:pPr>
            <w:r w:rsidRPr="005307A3">
              <w:t>29</w:t>
            </w:r>
          </w:p>
        </w:tc>
        <w:tc>
          <w:tcPr>
            <w:tcW w:w="1177" w:type="dxa"/>
          </w:tcPr>
          <w:p w14:paraId="743CB77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5857BFC6" w14:textId="77777777" w:rsidR="00BF46E1" w:rsidRPr="005307A3" w:rsidRDefault="00BF46E1" w:rsidP="00195D76">
            <w:pPr>
              <w:pStyle w:val="TAL"/>
            </w:pPr>
            <w:r w:rsidRPr="005307A3">
              <w:t>PROACTIVE COMMAND PENDING: SEND DATA 1.3.1</w:t>
            </w:r>
          </w:p>
        </w:tc>
        <w:tc>
          <w:tcPr>
            <w:tcW w:w="3960" w:type="dxa"/>
          </w:tcPr>
          <w:p w14:paraId="396503E5" w14:textId="77777777" w:rsidR="00BF46E1" w:rsidRPr="005307A3" w:rsidRDefault="00BF46E1" w:rsidP="00195D76">
            <w:pPr>
              <w:pStyle w:val="TAL"/>
            </w:pPr>
          </w:p>
        </w:tc>
      </w:tr>
      <w:tr w:rsidR="00BF46E1" w:rsidRPr="005307A3" w14:paraId="3CCADB9A" w14:textId="77777777" w:rsidTr="00195D76">
        <w:trPr>
          <w:cantSplit/>
          <w:jc w:val="center"/>
        </w:trPr>
        <w:tc>
          <w:tcPr>
            <w:tcW w:w="612" w:type="dxa"/>
          </w:tcPr>
          <w:p w14:paraId="59757CF8" w14:textId="77777777" w:rsidR="00BF46E1" w:rsidRPr="005307A3" w:rsidRDefault="00BF46E1" w:rsidP="00195D76">
            <w:pPr>
              <w:pStyle w:val="TAC"/>
            </w:pPr>
            <w:r w:rsidRPr="005307A3">
              <w:t>30</w:t>
            </w:r>
          </w:p>
        </w:tc>
        <w:tc>
          <w:tcPr>
            <w:tcW w:w="1177" w:type="dxa"/>
          </w:tcPr>
          <w:p w14:paraId="0B4818E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67F105FA" w14:textId="77777777" w:rsidR="00BF46E1" w:rsidRPr="005307A3" w:rsidRDefault="00BF46E1" w:rsidP="00195D76">
            <w:pPr>
              <w:pStyle w:val="TAL"/>
            </w:pPr>
            <w:r w:rsidRPr="005307A3">
              <w:t>FETCH</w:t>
            </w:r>
          </w:p>
        </w:tc>
        <w:tc>
          <w:tcPr>
            <w:tcW w:w="3960" w:type="dxa"/>
          </w:tcPr>
          <w:p w14:paraId="247F2568" w14:textId="77777777" w:rsidR="00BF46E1" w:rsidRPr="005307A3" w:rsidRDefault="00BF46E1" w:rsidP="00195D76">
            <w:pPr>
              <w:pStyle w:val="TAL"/>
            </w:pPr>
          </w:p>
        </w:tc>
      </w:tr>
      <w:tr w:rsidR="00BF46E1" w:rsidRPr="005307A3" w14:paraId="3A712979" w14:textId="77777777" w:rsidTr="00195D76">
        <w:trPr>
          <w:cantSplit/>
          <w:jc w:val="center"/>
        </w:trPr>
        <w:tc>
          <w:tcPr>
            <w:tcW w:w="612" w:type="dxa"/>
          </w:tcPr>
          <w:p w14:paraId="4D576E19" w14:textId="77777777" w:rsidR="00BF46E1" w:rsidRPr="005307A3" w:rsidRDefault="00BF46E1" w:rsidP="00195D76">
            <w:pPr>
              <w:pStyle w:val="TAC"/>
            </w:pPr>
            <w:r w:rsidRPr="005307A3">
              <w:t>31</w:t>
            </w:r>
          </w:p>
        </w:tc>
        <w:tc>
          <w:tcPr>
            <w:tcW w:w="1177" w:type="dxa"/>
          </w:tcPr>
          <w:p w14:paraId="2E27960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3FB3D91F" w14:textId="77777777" w:rsidR="00BF46E1" w:rsidRPr="005307A3" w:rsidRDefault="00BF46E1" w:rsidP="00195D76">
            <w:pPr>
              <w:pStyle w:val="TAL"/>
            </w:pPr>
            <w:r w:rsidRPr="005307A3">
              <w:t xml:space="preserve">PROACTIVE COMMAND: SEND DATA (store mode) 1.3.1 </w:t>
            </w:r>
          </w:p>
        </w:tc>
        <w:tc>
          <w:tcPr>
            <w:tcW w:w="3960" w:type="dxa"/>
          </w:tcPr>
          <w:p w14:paraId="719D4BC8" w14:textId="77777777" w:rsidR="00BF46E1" w:rsidRPr="005307A3" w:rsidRDefault="00BF46E1" w:rsidP="00195D76">
            <w:pPr>
              <w:pStyle w:val="TAL"/>
            </w:pPr>
            <w:r w:rsidRPr="005307A3">
              <w:t>Send 1000 Bytes of data by packet of 200 Bytes</w:t>
            </w:r>
          </w:p>
        </w:tc>
      </w:tr>
      <w:tr w:rsidR="00BF46E1" w:rsidRPr="005307A3" w14:paraId="2AA8E503" w14:textId="77777777" w:rsidTr="00195D76">
        <w:trPr>
          <w:cantSplit/>
          <w:jc w:val="center"/>
        </w:trPr>
        <w:tc>
          <w:tcPr>
            <w:tcW w:w="612" w:type="dxa"/>
          </w:tcPr>
          <w:p w14:paraId="2250DD80" w14:textId="77777777" w:rsidR="00BF46E1" w:rsidRPr="005307A3" w:rsidRDefault="00BF46E1" w:rsidP="00195D76">
            <w:pPr>
              <w:pStyle w:val="TAC"/>
            </w:pPr>
            <w:r w:rsidRPr="005307A3">
              <w:t>32</w:t>
            </w:r>
          </w:p>
        </w:tc>
        <w:tc>
          <w:tcPr>
            <w:tcW w:w="1177" w:type="dxa"/>
          </w:tcPr>
          <w:p w14:paraId="134E497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3D6575DB" w14:textId="77777777" w:rsidR="00BF46E1" w:rsidRPr="005307A3" w:rsidRDefault="00BF46E1" w:rsidP="00195D76">
            <w:pPr>
              <w:pStyle w:val="TAL"/>
            </w:pPr>
            <w:r w:rsidRPr="005307A3">
              <w:t>TERMINAL RESPONSE: SEND DATA (store mode) 1.3.1</w:t>
            </w:r>
          </w:p>
        </w:tc>
        <w:tc>
          <w:tcPr>
            <w:tcW w:w="3960" w:type="dxa"/>
          </w:tcPr>
          <w:p w14:paraId="786736A9" w14:textId="77777777" w:rsidR="00BF46E1" w:rsidRPr="005307A3" w:rsidRDefault="00BF46E1" w:rsidP="00195D76">
            <w:pPr>
              <w:pStyle w:val="TAL"/>
            </w:pPr>
            <w:r w:rsidRPr="005307A3">
              <w:t>[Command performed successfully]</w:t>
            </w:r>
          </w:p>
        </w:tc>
      </w:tr>
      <w:tr w:rsidR="00BF46E1" w:rsidRPr="005307A3" w14:paraId="7FB5CA9A" w14:textId="77777777" w:rsidTr="00195D76">
        <w:trPr>
          <w:cantSplit/>
          <w:jc w:val="center"/>
        </w:trPr>
        <w:tc>
          <w:tcPr>
            <w:tcW w:w="612" w:type="dxa"/>
          </w:tcPr>
          <w:p w14:paraId="2C66620F" w14:textId="77777777" w:rsidR="00BF46E1" w:rsidRPr="005307A3" w:rsidRDefault="00BF46E1" w:rsidP="00195D76">
            <w:pPr>
              <w:pStyle w:val="TAC"/>
            </w:pPr>
            <w:r w:rsidRPr="005307A3">
              <w:t>33</w:t>
            </w:r>
          </w:p>
        </w:tc>
        <w:tc>
          <w:tcPr>
            <w:tcW w:w="1177" w:type="dxa"/>
          </w:tcPr>
          <w:p w14:paraId="6ECC953D"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3986436A" w14:textId="77777777" w:rsidR="00BF46E1" w:rsidRPr="005307A3" w:rsidRDefault="00BF46E1" w:rsidP="00195D76">
            <w:pPr>
              <w:pStyle w:val="TAL"/>
            </w:pPr>
            <w:r w:rsidRPr="005307A3">
              <w:t>PROACTIVE COMMAND PENDING: SEND DATA 1.3.2</w:t>
            </w:r>
          </w:p>
        </w:tc>
        <w:tc>
          <w:tcPr>
            <w:tcW w:w="3960" w:type="dxa"/>
          </w:tcPr>
          <w:p w14:paraId="6ED515E4" w14:textId="77777777" w:rsidR="00BF46E1" w:rsidRPr="005307A3" w:rsidRDefault="00BF46E1" w:rsidP="00195D76">
            <w:pPr>
              <w:pStyle w:val="TAL"/>
            </w:pPr>
          </w:p>
        </w:tc>
      </w:tr>
      <w:tr w:rsidR="00BF46E1" w:rsidRPr="005307A3" w14:paraId="61EB7B48" w14:textId="77777777" w:rsidTr="00195D76">
        <w:trPr>
          <w:cantSplit/>
          <w:jc w:val="center"/>
        </w:trPr>
        <w:tc>
          <w:tcPr>
            <w:tcW w:w="612" w:type="dxa"/>
          </w:tcPr>
          <w:p w14:paraId="7C2A8308" w14:textId="77777777" w:rsidR="00BF46E1" w:rsidRPr="005307A3" w:rsidRDefault="00BF46E1" w:rsidP="00195D76">
            <w:pPr>
              <w:pStyle w:val="TAC"/>
            </w:pPr>
            <w:r w:rsidRPr="005307A3">
              <w:t>34</w:t>
            </w:r>
          </w:p>
        </w:tc>
        <w:tc>
          <w:tcPr>
            <w:tcW w:w="1177" w:type="dxa"/>
          </w:tcPr>
          <w:p w14:paraId="05F1CB50"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281163DA" w14:textId="77777777" w:rsidR="00BF46E1" w:rsidRPr="005307A3" w:rsidRDefault="00BF46E1" w:rsidP="00195D76">
            <w:pPr>
              <w:pStyle w:val="TAL"/>
            </w:pPr>
            <w:r w:rsidRPr="005307A3">
              <w:t>FETCH</w:t>
            </w:r>
          </w:p>
        </w:tc>
        <w:tc>
          <w:tcPr>
            <w:tcW w:w="3960" w:type="dxa"/>
          </w:tcPr>
          <w:p w14:paraId="3E3066FB" w14:textId="77777777" w:rsidR="00BF46E1" w:rsidRPr="005307A3" w:rsidRDefault="00BF46E1" w:rsidP="00195D76">
            <w:pPr>
              <w:pStyle w:val="TAL"/>
            </w:pPr>
          </w:p>
        </w:tc>
      </w:tr>
      <w:tr w:rsidR="00BF46E1" w:rsidRPr="005307A3" w14:paraId="2642498A" w14:textId="77777777" w:rsidTr="00195D76">
        <w:trPr>
          <w:cantSplit/>
          <w:jc w:val="center"/>
        </w:trPr>
        <w:tc>
          <w:tcPr>
            <w:tcW w:w="612" w:type="dxa"/>
          </w:tcPr>
          <w:p w14:paraId="21E559AB" w14:textId="77777777" w:rsidR="00BF46E1" w:rsidRPr="005307A3" w:rsidRDefault="00BF46E1" w:rsidP="00195D76">
            <w:pPr>
              <w:pStyle w:val="TAC"/>
            </w:pPr>
            <w:r w:rsidRPr="005307A3">
              <w:t>35</w:t>
            </w:r>
          </w:p>
        </w:tc>
        <w:tc>
          <w:tcPr>
            <w:tcW w:w="1177" w:type="dxa"/>
          </w:tcPr>
          <w:p w14:paraId="76ADA6CC"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7EE4CA5B" w14:textId="77777777" w:rsidR="00BF46E1" w:rsidRPr="005307A3" w:rsidRDefault="00BF46E1" w:rsidP="00195D76">
            <w:pPr>
              <w:pStyle w:val="TAL"/>
            </w:pPr>
            <w:r w:rsidRPr="005307A3">
              <w:t xml:space="preserve">PROACTIVE COMMAND: SEND DATA (store mode) 1.3.2 </w:t>
            </w:r>
          </w:p>
        </w:tc>
        <w:tc>
          <w:tcPr>
            <w:tcW w:w="3960" w:type="dxa"/>
          </w:tcPr>
          <w:p w14:paraId="2A33F4C7" w14:textId="77777777" w:rsidR="00BF46E1" w:rsidRPr="005307A3" w:rsidRDefault="00BF46E1" w:rsidP="00195D76">
            <w:pPr>
              <w:pStyle w:val="TAL"/>
            </w:pPr>
            <w:r w:rsidRPr="005307A3">
              <w:t>[200 Bytes]</w:t>
            </w:r>
          </w:p>
        </w:tc>
      </w:tr>
      <w:tr w:rsidR="00BF46E1" w:rsidRPr="005307A3" w14:paraId="318E1CB7" w14:textId="77777777" w:rsidTr="00195D76">
        <w:trPr>
          <w:cantSplit/>
          <w:jc w:val="center"/>
        </w:trPr>
        <w:tc>
          <w:tcPr>
            <w:tcW w:w="612" w:type="dxa"/>
          </w:tcPr>
          <w:p w14:paraId="580C0567" w14:textId="77777777" w:rsidR="00BF46E1" w:rsidRPr="005307A3" w:rsidRDefault="00BF46E1" w:rsidP="00195D76">
            <w:pPr>
              <w:pStyle w:val="TAC"/>
            </w:pPr>
            <w:r w:rsidRPr="005307A3">
              <w:lastRenderedPageBreak/>
              <w:t>36</w:t>
            </w:r>
          </w:p>
        </w:tc>
        <w:tc>
          <w:tcPr>
            <w:tcW w:w="1177" w:type="dxa"/>
          </w:tcPr>
          <w:p w14:paraId="60382B30"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65DDCA6B" w14:textId="77777777" w:rsidR="00BF46E1" w:rsidRPr="005307A3" w:rsidRDefault="00BF46E1" w:rsidP="00195D76">
            <w:pPr>
              <w:pStyle w:val="TAL"/>
            </w:pPr>
            <w:r w:rsidRPr="005307A3">
              <w:t>TERMINAL RESPONSE: SEND DATA (store mode) 1.3.2</w:t>
            </w:r>
          </w:p>
        </w:tc>
        <w:tc>
          <w:tcPr>
            <w:tcW w:w="3960" w:type="dxa"/>
          </w:tcPr>
          <w:p w14:paraId="08AB5FFD" w14:textId="77777777" w:rsidR="00BF46E1" w:rsidRPr="005307A3" w:rsidRDefault="00BF46E1" w:rsidP="00195D76">
            <w:pPr>
              <w:pStyle w:val="TAL"/>
            </w:pPr>
            <w:r w:rsidRPr="005307A3">
              <w:t>[Command performed successfully]</w:t>
            </w:r>
          </w:p>
        </w:tc>
      </w:tr>
      <w:tr w:rsidR="00BF46E1" w:rsidRPr="005307A3" w14:paraId="686FD63D" w14:textId="77777777" w:rsidTr="00195D76">
        <w:trPr>
          <w:cantSplit/>
          <w:jc w:val="center"/>
        </w:trPr>
        <w:tc>
          <w:tcPr>
            <w:tcW w:w="612" w:type="dxa"/>
          </w:tcPr>
          <w:p w14:paraId="33F06DFA" w14:textId="77777777" w:rsidR="00BF46E1" w:rsidRPr="005307A3" w:rsidRDefault="00BF46E1" w:rsidP="00195D76">
            <w:pPr>
              <w:pStyle w:val="TAC"/>
            </w:pPr>
            <w:r w:rsidRPr="005307A3">
              <w:t>37</w:t>
            </w:r>
          </w:p>
        </w:tc>
        <w:tc>
          <w:tcPr>
            <w:tcW w:w="1177" w:type="dxa"/>
          </w:tcPr>
          <w:p w14:paraId="29B7CCF7"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0B3EDB9A" w14:textId="77777777" w:rsidR="00BF46E1" w:rsidRPr="005307A3" w:rsidRDefault="00BF46E1" w:rsidP="00195D76">
            <w:pPr>
              <w:pStyle w:val="TAL"/>
            </w:pPr>
            <w:r w:rsidRPr="005307A3">
              <w:t>PROACTIVE COMMAND PENDING: SEND DATA 1.3.3</w:t>
            </w:r>
          </w:p>
        </w:tc>
        <w:tc>
          <w:tcPr>
            <w:tcW w:w="3960" w:type="dxa"/>
          </w:tcPr>
          <w:p w14:paraId="057B5B72" w14:textId="77777777" w:rsidR="00BF46E1" w:rsidRPr="005307A3" w:rsidRDefault="00BF46E1" w:rsidP="00195D76">
            <w:pPr>
              <w:pStyle w:val="TAL"/>
            </w:pPr>
          </w:p>
        </w:tc>
      </w:tr>
      <w:tr w:rsidR="00BF46E1" w:rsidRPr="005307A3" w14:paraId="17A642E3" w14:textId="77777777" w:rsidTr="00195D76">
        <w:trPr>
          <w:cantSplit/>
          <w:jc w:val="center"/>
        </w:trPr>
        <w:tc>
          <w:tcPr>
            <w:tcW w:w="612" w:type="dxa"/>
          </w:tcPr>
          <w:p w14:paraId="257ADA59" w14:textId="77777777" w:rsidR="00BF46E1" w:rsidRPr="005307A3" w:rsidRDefault="00BF46E1" w:rsidP="00195D76">
            <w:pPr>
              <w:pStyle w:val="TAC"/>
            </w:pPr>
            <w:r w:rsidRPr="005307A3">
              <w:t>38</w:t>
            </w:r>
          </w:p>
        </w:tc>
        <w:tc>
          <w:tcPr>
            <w:tcW w:w="1177" w:type="dxa"/>
          </w:tcPr>
          <w:p w14:paraId="7517494B"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1963AE98" w14:textId="77777777" w:rsidR="00BF46E1" w:rsidRPr="005307A3" w:rsidRDefault="00BF46E1" w:rsidP="00195D76">
            <w:pPr>
              <w:pStyle w:val="TAL"/>
            </w:pPr>
            <w:r w:rsidRPr="005307A3">
              <w:t>FETCH</w:t>
            </w:r>
          </w:p>
        </w:tc>
        <w:tc>
          <w:tcPr>
            <w:tcW w:w="3960" w:type="dxa"/>
          </w:tcPr>
          <w:p w14:paraId="202DC9DF" w14:textId="77777777" w:rsidR="00BF46E1" w:rsidRPr="005307A3" w:rsidRDefault="00BF46E1" w:rsidP="00195D76">
            <w:pPr>
              <w:pStyle w:val="TAL"/>
            </w:pPr>
          </w:p>
        </w:tc>
      </w:tr>
      <w:tr w:rsidR="00BF46E1" w:rsidRPr="005307A3" w14:paraId="1F92FD66" w14:textId="77777777" w:rsidTr="00195D76">
        <w:trPr>
          <w:cantSplit/>
          <w:jc w:val="center"/>
        </w:trPr>
        <w:tc>
          <w:tcPr>
            <w:tcW w:w="612" w:type="dxa"/>
          </w:tcPr>
          <w:p w14:paraId="6060ADE5" w14:textId="77777777" w:rsidR="00BF46E1" w:rsidRPr="005307A3" w:rsidRDefault="00BF46E1" w:rsidP="00195D76">
            <w:pPr>
              <w:pStyle w:val="TAC"/>
            </w:pPr>
            <w:r w:rsidRPr="005307A3">
              <w:t>39</w:t>
            </w:r>
          </w:p>
        </w:tc>
        <w:tc>
          <w:tcPr>
            <w:tcW w:w="1177" w:type="dxa"/>
          </w:tcPr>
          <w:p w14:paraId="77FC0334"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1A13DA01" w14:textId="77777777" w:rsidR="00BF46E1" w:rsidRPr="005307A3" w:rsidRDefault="00BF46E1" w:rsidP="00195D76">
            <w:pPr>
              <w:pStyle w:val="TAL"/>
            </w:pPr>
            <w:r w:rsidRPr="005307A3">
              <w:t>PROACTIVE COMMAND: SEND DATA (store mode) 1.3.3</w:t>
            </w:r>
          </w:p>
        </w:tc>
        <w:tc>
          <w:tcPr>
            <w:tcW w:w="3960" w:type="dxa"/>
          </w:tcPr>
          <w:p w14:paraId="069F1270" w14:textId="77777777" w:rsidR="00BF46E1" w:rsidRPr="005307A3" w:rsidRDefault="00BF46E1" w:rsidP="00195D76">
            <w:pPr>
              <w:pStyle w:val="TAL"/>
            </w:pPr>
            <w:r w:rsidRPr="005307A3">
              <w:t>[200 Bytes]</w:t>
            </w:r>
          </w:p>
        </w:tc>
      </w:tr>
      <w:tr w:rsidR="00BF46E1" w:rsidRPr="005307A3" w14:paraId="54CEEDD5" w14:textId="77777777" w:rsidTr="00195D76">
        <w:trPr>
          <w:cantSplit/>
          <w:jc w:val="center"/>
        </w:trPr>
        <w:tc>
          <w:tcPr>
            <w:tcW w:w="612" w:type="dxa"/>
          </w:tcPr>
          <w:p w14:paraId="650FFA0F" w14:textId="77777777" w:rsidR="00BF46E1" w:rsidRPr="005307A3" w:rsidRDefault="00BF46E1" w:rsidP="00195D76">
            <w:pPr>
              <w:pStyle w:val="TAC"/>
            </w:pPr>
            <w:r w:rsidRPr="005307A3">
              <w:t>40</w:t>
            </w:r>
          </w:p>
        </w:tc>
        <w:tc>
          <w:tcPr>
            <w:tcW w:w="1177" w:type="dxa"/>
          </w:tcPr>
          <w:p w14:paraId="30F900A5"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5B9A82B2" w14:textId="77777777" w:rsidR="00BF46E1" w:rsidRPr="005307A3" w:rsidRDefault="00BF46E1" w:rsidP="00195D76">
            <w:pPr>
              <w:pStyle w:val="TAL"/>
            </w:pPr>
            <w:r w:rsidRPr="005307A3">
              <w:t>TERMINAL RESPONSE: SEND DATA (store mode) 1.3.3</w:t>
            </w:r>
          </w:p>
        </w:tc>
        <w:tc>
          <w:tcPr>
            <w:tcW w:w="3960" w:type="dxa"/>
          </w:tcPr>
          <w:p w14:paraId="5194CED0" w14:textId="77777777" w:rsidR="00BF46E1" w:rsidRPr="005307A3" w:rsidRDefault="00BF46E1" w:rsidP="00195D76">
            <w:pPr>
              <w:pStyle w:val="TAL"/>
            </w:pPr>
            <w:r w:rsidRPr="005307A3">
              <w:t>[Command performed successfully]</w:t>
            </w:r>
          </w:p>
        </w:tc>
      </w:tr>
      <w:tr w:rsidR="00BF46E1" w:rsidRPr="005307A3" w14:paraId="2343026C" w14:textId="77777777" w:rsidTr="00195D76">
        <w:trPr>
          <w:cantSplit/>
          <w:jc w:val="center"/>
        </w:trPr>
        <w:tc>
          <w:tcPr>
            <w:tcW w:w="612" w:type="dxa"/>
          </w:tcPr>
          <w:p w14:paraId="2186F047" w14:textId="77777777" w:rsidR="00BF46E1" w:rsidRPr="005307A3" w:rsidRDefault="00BF46E1" w:rsidP="00195D76">
            <w:pPr>
              <w:pStyle w:val="TAC"/>
            </w:pPr>
            <w:r w:rsidRPr="005307A3">
              <w:t>41</w:t>
            </w:r>
          </w:p>
        </w:tc>
        <w:tc>
          <w:tcPr>
            <w:tcW w:w="1177" w:type="dxa"/>
          </w:tcPr>
          <w:p w14:paraId="50BC9CD9"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6EDA0E7D" w14:textId="77777777" w:rsidR="00BF46E1" w:rsidRPr="005307A3" w:rsidRDefault="00BF46E1" w:rsidP="00195D76">
            <w:pPr>
              <w:pStyle w:val="TAL"/>
            </w:pPr>
            <w:r w:rsidRPr="005307A3">
              <w:t>PROACTIVE COMMAND PENDING: SEND DATA 1.3.4</w:t>
            </w:r>
          </w:p>
        </w:tc>
        <w:tc>
          <w:tcPr>
            <w:tcW w:w="3960" w:type="dxa"/>
          </w:tcPr>
          <w:p w14:paraId="3E6AD390" w14:textId="77777777" w:rsidR="00BF46E1" w:rsidRPr="005307A3" w:rsidRDefault="00BF46E1" w:rsidP="00195D76">
            <w:pPr>
              <w:pStyle w:val="TAL"/>
            </w:pPr>
          </w:p>
        </w:tc>
      </w:tr>
      <w:tr w:rsidR="00BF46E1" w:rsidRPr="005307A3" w14:paraId="59A3D793" w14:textId="77777777" w:rsidTr="00195D76">
        <w:trPr>
          <w:cantSplit/>
          <w:jc w:val="center"/>
        </w:trPr>
        <w:tc>
          <w:tcPr>
            <w:tcW w:w="612" w:type="dxa"/>
          </w:tcPr>
          <w:p w14:paraId="5CC0AB2B" w14:textId="77777777" w:rsidR="00BF46E1" w:rsidRPr="005307A3" w:rsidRDefault="00BF46E1" w:rsidP="00195D76">
            <w:pPr>
              <w:pStyle w:val="TAC"/>
            </w:pPr>
            <w:r w:rsidRPr="005307A3">
              <w:t>42</w:t>
            </w:r>
          </w:p>
        </w:tc>
        <w:tc>
          <w:tcPr>
            <w:tcW w:w="1177" w:type="dxa"/>
          </w:tcPr>
          <w:p w14:paraId="66738AD4"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79A1CAAB" w14:textId="77777777" w:rsidR="00BF46E1" w:rsidRPr="005307A3" w:rsidRDefault="00BF46E1" w:rsidP="00195D76">
            <w:pPr>
              <w:pStyle w:val="TAL"/>
            </w:pPr>
            <w:r w:rsidRPr="005307A3">
              <w:t>FETCH</w:t>
            </w:r>
          </w:p>
        </w:tc>
        <w:tc>
          <w:tcPr>
            <w:tcW w:w="3960" w:type="dxa"/>
          </w:tcPr>
          <w:p w14:paraId="4EE8F24A" w14:textId="77777777" w:rsidR="00BF46E1" w:rsidRPr="005307A3" w:rsidRDefault="00BF46E1" w:rsidP="00195D76">
            <w:pPr>
              <w:pStyle w:val="TAL"/>
            </w:pPr>
          </w:p>
        </w:tc>
      </w:tr>
      <w:tr w:rsidR="00BF46E1" w:rsidRPr="005307A3" w14:paraId="5EEABE18" w14:textId="77777777" w:rsidTr="00195D76">
        <w:trPr>
          <w:cantSplit/>
          <w:jc w:val="center"/>
        </w:trPr>
        <w:tc>
          <w:tcPr>
            <w:tcW w:w="612" w:type="dxa"/>
          </w:tcPr>
          <w:p w14:paraId="7D92024F" w14:textId="77777777" w:rsidR="00BF46E1" w:rsidRPr="005307A3" w:rsidRDefault="00BF46E1" w:rsidP="00195D76">
            <w:pPr>
              <w:pStyle w:val="TAC"/>
            </w:pPr>
            <w:r w:rsidRPr="005307A3">
              <w:t>43</w:t>
            </w:r>
          </w:p>
        </w:tc>
        <w:tc>
          <w:tcPr>
            <w:tcW w:w="1177" w:type="dxa"/>
          </w:tcPr>
          <w:p w14:paraId="656F7DB8"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0136E0C7" w14:textId="77777777" w:rsidR="00BF46E1" w:rsidRPr="005307A3" w:rsidRDefault="00BF46E1" w:rsidP="00195D76">
            <w:pPr>
              <w:pStyle w:val="TAL"/>
            </w:pPr>
            <w:r w:rsidRPr="005307A3">
              <w:t xml:space="preserve">PROACTIVE COMMAND: SEND DATA (store mode) 1.3.4 </w:t>
            </w:r>
          </w:p>
        </w:tc>
        <w:tc>
          <w:tcPr>
            <w:tcW w:w="3960" w:type="dxa"/>
          </w:tcPr>
          <w:p w14:paraId="3159D91B" w14:textId="77777777" w:rsidR="00BF46E1" w:rsidRPr="005307A3" w:rsidRDefault="00BF46E1" w:rsidP="00195D76">
            <w:pPr>
              <w:pStyle w:val="TAL"/>
            </w:pPr>
            <w:r w:rsidRPr="005307A3">
              <w:t>[200 Bytes]</w:t>
            </w:r>
          </w:p>
        </w:tc>
      </w:tr>
      <w:tr w:rsidR="00BF46E1" w:rsidRPr="005307A3" w14:paraId="374B5D13" w14:textId="77777777" w:rsidTr="00195D76">
        <w:trPr>
          <w:cantSplit/>
          <w:jc w:val="center"/>
        </w:trPr>
        <w:tc>
          <w:tcPr>
            <w:tcW w:w="612" w:type="dxa"/>
          </w:tcPr>
          <w:p w14:paraId="6E8B8987" w14:textId="77777777" w:rsidR="00BF46E1" w:rsidRPr="005307A3" w:rsidRDefault="00BF46E1" w:rsidP="00195D76">
            <w:pPr>
              <w:pStyle w:val="TAC"/>
            </w:pPr>
            <w:r w:rsidRPr="005307A3">
              <w:t>44</w:t>
            </w:r>
          </w:p>
        </w:tc>
        <w:tc>
          <w:tcPr>
            <w:tcW w:w="1177" w:type="dxa"/>
          </w:tcPr>
          <w:p w14:paraId="7A27EA4A"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68540899" w14:textId="77777777" w:rsidR="00BF46E1" w:rsidRPr="005307A3" w:rsidRDefault="00BF46E1" w:rsidP="00195D76">
            <w:pPr>
              <w:pStyle w:val="TAL"/>
            </w:pPr>
            <w:r w:rsidRPr="005307A3">
              <w:t>TERMINAL RESPONSE: SEND DATA (store mode) 1.3.4</w:t>
            </w:r>
          </w:p>
        </w:tc>
        <w:tc>
          <w:tcPr>
            <w:tcW w:w="3960" w:type="dxa"/>
          </w:tcPr>
          <w:p w14:paraId="7ADACF30" w14:textId="77777777" w:rsidR="00BF46E1" w:rsidRPr="005307A3" w:rsidRDefault="00BF46E1" w:rsidP="00195D76">
            <w:pPr>
              <w:pStyle w:val="TAL"/>
            </w:pPr>
            <w:r w:rsidRPr="005307A3">
              <w:t>[Command performed successfully]</w:t>
            </w:r>
          </w:p>
        </w:tc>
      </w:tr>
      <w:tr w:rsidR="00BF46E1" w:rsidRPr="005307A3" w14:paraId="7471DA04" w14:textId="77777777" w:rsidTr="00195D76">
        <w:trPr>
          <w:cantSplit/>
          <w:jc w:val="center"/>
        </w:trPr>
        <w:tc>
          <w:tcPr>
            <w:tcW w:w="612" w:type="dxa"/>
          </w:tcPr>
          <w:p w14:paraId="613E6676" w14:textId="77777777" w:rsidR="00BF46E1" w:rsidRPr="005307A3" w:rsidRDefault="00BF46E1" w:rsidP="00195D76">
            <w:pPr>
              <w:pStyle w:val="TAC"/>
            </w:pPr>
            <w:r w:rsidRPr="005307A3">
              <w:t>45</w:t>
            </w:r>
          </w:p>
        </w:tc>
        <w:tc>
          <w:tcPr>
            <w:tcW w:w="1177" w:type="dxa"/>
          </w:tcPr>
          <w:p w14:paraId="31ED9E6D" w14:textId="77777777" w:rsidR="00BF46E1" w:rsidRPr="005307A3" w:rsidRDefault="00BF46E1" w:rsidP="00195D76">
            <w:pPr>
              <w:pStyle w:val="TAC"/>
            </w:pPr>
            <w:r w:rsidRPr="005307A3">
              <w:t xml:space="preserve">UICC </w:t>
            </w:r>
            <w:r w:rsidRPr="005307A3">
              <w:sym w:font="Symbol" w:char="00AE"/>
            </w:r>
            <w:r w:rsidRPr="005307A3">
              <w:t xml:space="preserve"> ME</w:t>
            </w:r>
          </w:p>
        </w:tc>
        <w:tc>
          <w:tcPr>
            <w:tcW w:w="3698" w:type="dxa"/>
          </w:tcPr>
          <w:p w14:paraId="03E3821C" w14:textId="77777777" w:rsidR="00BF46E1" w:rsidRPr="005307A3" w:rsidRDefault="00BF46E1" w:rsidP="00195D76">
            <w:pPr>
              <w:pStyle w:val="TAL"/>
            </w:pPr>
            <w:r w:rsidRPr="005307A3">
              <w:t>PROACTIVE COMMAND PENDING: SEND DATA 1.3.5</w:t>
            </w:r>
          </w:p>
        </w:tc>
        <w:tc>
          <w:tcPr>
            <w:tcW w:w="3960" w:type="dxa"/>
          </w:tcPr>
          <w:p w14:paraId="4A031CBA" w14:textId="77777777" w:rsidR="00BF46E1" w:rsidRPr="005307A3" w:rsidRDefault="00BF46E1" w:rsidP="00195D76">
            <w:pPr>
              <w:pStyle w:val="TAL"/>
            </w:pPr>
            <w:r w:rsidRPr="005307A3">
              <w:t>…</w:t>
            </w:r>
          </w:p>
        </w:tc>
      </w:tr>
      <w:tr w:rsidR="00BF46E1" w:rsidRPr="005307A3" w14:paraId="6F8559D6" w14:textId="77777777" w:rsidTr="00195D76">
        <w:trPr>
          <w:cantSplit/>
          <w:jc w:val="center"/>
        </w:trPr>
        <w:tc>
          <w:tcPr>
            <w:tcW w:w="612" w:type="dxa"/>
          </w:tcPr>
          <w:p w14:paraId="4EC5D279" w14:textId="77777777" w:rsidR="00BF46E1" w:rsidRPr="005307A3" w:rsidRDefault="00BF46E1" w:rsidP="00195D76">
            <w:pPr>
              <w:pStyle w:val="TAC"/>
            </w:pPr>
            <w:r w:rsidRPr="005307A3">
              <w:t>46</w:t>
            </w:r>
          </w:p>
        </w:tc>
        <w:tc>
          <w:tcPr>
            <w:tcW w:w="1177" w:type="dxa"/>
          </w:tcPr>
          <w:p w14:paraId="16285216" w14:textId="77777777" w:rsidR="00BF46E1" w:rsidRPr="005307A3" w:rsidRDefault="00BF46E1" w:rsidP="00195D76">
            <w:pPr>
              <w:pStyle w:val="TAC"/>
            </w:pPr>
            <w:r w:rsidRPr="005307A3">
              <w:t xml:space="preserve">ME </w:t>
            </w:r>
            <w:r w:rsidRPr="005307A3">
              <w:sym w:font="Symbol" w:char="00AE"/>
            </w:r>
            <w:r w:rsidRPr="005307A3">
              <w:t xml:space="preserve"> UICC</w:t>
            </w:r>
          </w:p>
        </w:tc>
        <w:tc>
          <w:tcPr>
            <w:tcW w:w="3698" w:type="dxa"/>
          </w:tcPr>
          <w:p w14:paraId="23E1DF93" w14:textId="77777777" w:rsidR="00BF46E1" w:rsidRPr="005307A3" w:rsidRDefault="00BF46E1" w:rsidP="00195D76">
            <w:pPr>
              <w:pStyle w:val="TAL"/>
            </w:pPr>
            <w:r w:rsidRPr="005307A3">
              <w:t>FETCH</w:t>
            </w:r>
          </w:p>
        </w:tc>
        <w:tc>
          <w:tcPr>
            <w:tcW w:w="3960" w:type="dxa"/>
          </w:tcPr>
          <w:p w14:paraId="2B4ACC1E" w14:textId="77777777" w:rsidR="00BF46E1" w:rsidRPr="005307A3" w:rsidRDefault="00BF46E1" w:rsidP="00195D76">
            <w:pPr>
              <w:pStyle w:val="TAL"/>
            </w:pPr>
          </w:p>
        </w:tc>
      </w:tr>
      <w:tr w:rsidR="00BF46E1" w:rsidRPr="005307A3" w14:paraId="6EFE50C4" w14:textId="77777777" w:rsidTr="00195D76">
        <w:trPr>
          <w:cantSplit/>
          <w:jc w:val="center"/>
        </w:trPr>
        <w:tc>
          <w:tcPr>
            <w:tcW w:w="612" w:type="dxa"/>
          </w:tcPr>
          <w:p w14:paraId="69D456C2" w14:textId="77777777" w:rsidR="00BF46E1" w:rsidRPr="005307A3" w:rsidRDefault="00BF46E1" w:rsidP="00195D76">
            <w:pPr>
              <w:pStyle w:val="TAC"/>
            </w:pPr>
            <w:r w:rsidRPr="005307A3">
              <w:t>47</w:t>
            </w:r>
          </w:p>
        </w:tc>
        <w:tc>
          <w:tcPr>
            <w:tcW w:w="1177" w:type="dxa"/>
          </w:tcPr>
          <w:p w14:paraId="12113F9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98" w:type="dxa"/>
          </w:tcPr>
          <w:p w14:paraId="3AC1925F" w14:textId="77777777" w:rsidR="00BF46E1" w:rsidRPr="005307A3" w:rsidRDefault="00BF46E1" w:rsidP="00195D76">
            <w:pPr>
              <w:pStyle w:val="TAL"/>
            </w:pPr>
            <w:r w:rsidRPr="005307A3">
              <w:t xml:space="preserve">PROACTIVE COMMAND: SEND DATA (immediate) 1.3.5 </w:t>
            </w:r>
          </w:p>
        </w:tc>
        <w:tc>
          <w:tcPr>
            <w:tcW w:w="3960" w:type="dxa"/>
          </w:tcPr>
          <w:p w14:paraId="2F190C6C" w14:textId="77777777" w:rsidR="00BF46E1" w:rsidRPr="005307A3" w:rsidRDefault="00BF46E1" w:rsidP="00195D76">
            <w:pPr>
              <w:pStyle w:val="TAL"/>
            </w:pPr>
            <w:r w:rsidRPr="005307A3">
              <w:t>[200 Bytes]</w:t>
            </w:r>
          </w:p>
        </w:tc>
      </w:tr>
      <w:tr w:rsidR="00BF46E1" w:rsidRPr="005307A3" w14:paraId="560EF83A" w14:textId="77777777" w:rsidTr="00195D76">
        <w:trPr>
          <w:cantSplit/>
          <w:jc w:val="center"/>
        </w:trPr>
        <w:tc>
          <w:tcPr>
            <w:tcW w:w="612" w:type="dxa"/>
          </w:tcPr>
          <w:p w14:paraId="2D6D5E9F" w14:textId="77777777" w:rsidR="00BF46E1" w:rsidRPr="005307A3" w:rsidRDefault="00BF46E1" w:rsidP="00195D76">
            <w:pPr>
              <w:pStyle w:val="TAC"/>
            </w:pPr>
            <w:r w:rsidRPr="005307A3">
              <w:t>48</w:t>
            </w:r>
          </w:p>
        </w:tc>
        <w:tc>
          <w:tcPr>
            <w:tcW w:w="1177" w:type="dxa"/>
          </w:tcPr>
          <w:p w14:paraId="57D3D77F"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3698" w:type="dxa"/>
          </w:tcPr>
          <w:p w14:paraId="74FF05E4" w14:textId="77777777" w:rsidR="00BF46E1" w:rsidRPr="005307A3" w:rsidRDefault="00BF46E1" w:rsidP="00195D76">
            <w:pPr>
              <w:pStyle w:val="TAL"/>
            </w:pPr>
            <w:r w:rsidRPr="005307A3">
              <w:t>Transfer of 1000 Bytes of data to the USS through channel 1</w:t>
            </w:r>
          </w:p>
        </w:tc>
        <w:tc>
          <w:tcPr>
            <w:tcW w:w="3960" w:type="dxa"/>
          </w:tcPr>
          <w:p w14:paraId="7691E519" w14:textId="77777777" w:rsidR="00BF46E1" w:rsidRPr="005307A3" w:rsidRDefault="00BF46E1" w:rsidP="00195D76">
            <w:pPr>
              <w:pStyle w:val="TAL"/>
            </w:pPr>
          </w:p>
        </w:tc>
      </w:tr>
      <w:tr w:rsidR="00BF46E1" w:rsidRPr="005307A3" w14:paraId="5D3C9030" w14:textId="77777777" w:rsidTr="00195D76">
        <w:trPr>
          <w:cantSplit/>
          <w:jc w:val="center"/>
        </w:trPr>
        <w:tc>
          <w:tcPr>
            <w:tcW w:w="612" w:type="dxa"/>
          </w:tcPr>
          <w:p w14:paraId="1755A490" w14:textId="77777777" w:rsidR="00BF46E1" w:rsidRPr="005307A3" w:rsidRDefault="00BF46E1" w:rsidP="00195D76">
            <w:pPr>
              <w:pStyle w:val="TAC"/>
            </w:pPr>
            <w:r w:rsidRPr="005307A3">
              <w:t>49</w:t>
            </w:r>
          </w:p>
        </w:tc>
        <w:tc>
          <w:tcPr>
            <w:tcW w:w="1177" w:type="dxa"/>
          </w:tcPr>
          <w:p w14:paraId="4B96D37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98" w:type="dxa"/>
          </w:tcPr>
          <w:p w14:paraId="743B9468" w14:textId="77777777" w:rsidR="00BF46E1" w:rsidRPr="005307A3" w:rsidRDefault="00BF46E1" w:rsidP="00195D76">
            <w:pPr>
              <w:pStyle w:val="TAL"/>
            </w:pPr>
            <w:r w:rsidRPr="005307A3">
              <w:t>TERMINAL RESPONSE: SEND DATA (immediate) 1.3.5</w:t>
            </w:r>
          </w:p>
        </w:tc>
        <w:tc>
          <w:tcPr>
            <w:tcW w:w="3960" w:type="dxa"/>
          </w:tcPr>
          <w:p w14:paraId="2CB9569D" w14:textId="77777777" w:rsidR="00BF46E1" w:rsidRPr="005307A3" w:rsidRDefault="00BF46E1" w:rsidP="00195D76">
            <w:pPr>
              <w:pStyle w:val="TAL"/>
            </w:pPr>
            <w:r w:rsidRPr="005307A3">
              <w:t>[Command performed successfully]</w:t>
            </w:r>
          </w:p>
        </w:tc>
      </w:tr>
    </w:tbl>
    <w:p w14:paraId="77746264" w14:textId="77777777" w:rsidR="00BF46E1" w:rsidRPr="005307A3" w:rsidRDefault="00BF46E1" w:rsidP="00BF46E1"/>
    <w:p w14:paraId="46EF982E" w14:textId="77777777" w:rsidR="00BF46E1" w:rsidRPr="005307A3" w:rsidRDefault="00BF46E1" w:rsidP="00BF46E1">
      <w:pPr>
        <w:pStyle w:val="TH"/>
      </w:pPr>
      <w:r w:rsidRPr="005307A3">
        <w:t>Expected sequence 1.5 (SEND DATA, immediate mode with a bad channel identifier)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1390C83A" w14:textId="77777777" w:rsidTr="00195D76">
        <w:trPr>
          <w:cantSplit/>
          <w:jc w:val="center"/>
        </w:trPr>
        <w:tc>
          <w:tcPr>
            <w:tcW w:w="542" w:type="dxa"/>
          </w:tcPr>
          <w:p w14:paraId="70ADEE4E" w14:textId="77777777" w:rsidR="00BF46E1" w:rsidRPr="005307A3" w:rsidRDefault="00BF46E1" w:rsidP="00195D76">
            <w:pPr>
              <w:pStyle w:val="TAH"/>
            </w:pPr>
            <w:r w:rsidRPr="005307A3">
              <w:t>Step</w:t>
            </w:r>
          </w:p>
        </w:tc>
        <w:tc>
          <w:tcPr>
            <w:tcW w:w="1247" w:type="dxa"/>
          </w:tcPr>
          <w:p w14:paraId="5B9C1F1E" w14:textId="77777777" w:rsidR="00BF46E1" w:rsidRPr="005307A3" w:rsidRDefault="00BF46E1" w:rsidP="00195D76">
            <w:pPr>
              <w:pStyle w:val="TAH"/>
            </w:pPr>
            <w:r w:rsidRPr="005307A3">
              <w:t>Direction</w:t>
            </w:r>
          </w:p>
        </w:tc>
        <w:tc>
          <w:tcPr>
            <w:tcW w:w="2892" w:type="dxa"/>
          </w:tcPr>
          <w:p w14:paraId="0F62BA9C" w14:textId="77777777" w:rsidR="00BF46E1" w:rsidRPr="005307A3" w:rsidRDefault="00BF46E1" w:rsidP="00195D76">
            <w:pPr>
              <w:pStyle w:val="TAH"/>
            </w:pPr>
            <w:r w:rsidRPr="005307A3">
              <w:t>MESSAGE / Action</w:t>
            </w:r>
          </w:p>
        </w:tc>
        <w:tc>
          <w:tcPr>
            <w:tcW w:w="3776" w:type="dxa"/>
          </w:tcPr>
          <w:p w14:paraId="599DBE0C" w14:textId="77777777" w:rsidR="00BF46E1" w:rsidRPr="005307A3" w:rsidRDefault="00BF46E1" w:rsidP="00195D76">
            <w:pPr>
              <w:pStyle w:val="TAH"/>
            </w:pPr>
            <w:r w:rsidRPr="005307A3">
              <w:t>Comments</w:t>
            </w:r>
          </w:p>
        </w:tc>
      </w:tr>
      <w:tr w:rsidR="00BF46E1" w:rsidRPr="005307A3" w14:paraId="7BD0933A" w14:textId="77777777" w:rsidTr="00195D76">
        <w:trPr>
          <w:jc w:val="center"/>
        </w:trPr>
        <w:tc>
          <w:tcPr>
            <w:tcW w:w="542" w:type="dxa"/>
          </w:tcPr>
          <w:p w14:paraId="345E01D5" w14:textId="77777777" w:rsidR="00BF46E1" w:rsidRPr="005307A3" w:rsidRDefault="00BF46E1" w:rsidP="00195D76">
            <w:pPr>
              <w:pStyle w:val="TAC"/>
            </w:pPr>
            <w:r w:rsidRPr="005307A3">
              <w:t>1</w:t>
            </w:r>
          </w:p>
        </w:tc>
        <w:tc>
          <w:tcPr>
            <w:tcW w:w="1247" w:type="dxa"/>
          </w:tcPr>
          <w:p w14:paraId="15791B0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620E9C6E" w14:textId="77777777" w:rsidR="00BF46E1" w:rsidRPr="005307A3" w:rsidRDefault="00BF46E1" w:rsidP="00195D76">
            <w:pPr>
              <w:pStyle w:val="TAL"/>
            </w:pPr>
            <w:r w:rsidRPr="005307A3">
              <w:t>PROACTIVE COMMAND PENDING: OPEN CHANNEL 1.1.1</w:t>
            </w:r>
          </w:p>
        </w:tc>
        <w:tc>
          <w:tcPr>
            <w:tcW w:w="3776" w:type="dxa"/>
          </w:tcPr>
          <w:p w14:paraId="65940D56" w14:textId="77777777" w:rsidR="00BF46E1" w:rsidRPr="005307A3" w:rsidRDefault="00BF46E1" w:rsidP="00195D76">
            <w:pPr>
              <w:pStyle w:val="TAL"/>
            </w:pPr>
            <w:r w:rsidRPr="005307A3">
              <w:t>See initial conditions</w:t>
            </w:r>
          </w:p>
        </w:tc>
      </w:tr>
      <w:tr w:rsidR="00BF46E1" w:rsidRPr="005307A3" w14:paraId="3206AD55" w14:textId="77777777" w:rsidTr="00195D76">
        <w:trPr>
          <w:jc w:val="center"/>
        </w:trPr>
        <w:tc>
          <w:tcPr>
            <w:tcW w:w="542" w:type="dxa"/>
          </w:tcPr>
          <w:p w14:paraId="0BAD02FF" w14:textId="77777777" w:rsidR="00BF46E1" w:rsidRPr="005307A3" w:rsidRDefault="00BF46E1" w:rsidP="00195D76">
            <w:pPr>
              <w:pStyle w:val="TAC"/>
            </w:pPr>
            <w:r w:rsidRPr="005307A3">
              <w:t>2</w:t>
            </w:r>
          </w:p>
        </w:tc>
        <w:tc>
          <w:tcPr>
            <w:tcW w:w="1247" w:type="dxa"/>
          </w:tcPr>
          <w:p w14:paraId="0758ABE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6FC7B0C1" w14:textId="77777777" w:rsidR="00BF46E1" w:rsidRPr="005307A3" w:rsidRDefault="00BF46E1" w:rsidP="00195D76">
            <w:pPr>
              <w:pStyle w:val="TAL"/>
            </w:pPr>
            <w:r w:rsidRPr="005307A3">
              <w:t>FETCH</w:t>
            </w:r>
          </w:p>
        </w:tc>
        <w:tc>
          <w:tcPr>
            <w:tcW w:w="3776" w:type="dxa"/>
          </w:tcPr>
          <w:p w14:paraId="5AD4D545" w14:textId="77777777" w:rsidR="00BF46E1" w:rsidRPr="005307A3" w:rsidRDefault="00BF46E1" w:rsidP="00195D76">
            <w:pPr>
              <w:pStyle w:val="TAL"/>
            </w:pPr>
          </w:p>
        </w:tc>
      </w:tr>
      <w:tr w:rsidR="00BF46E1" w:rsidRPr="005307A3" w14:paraId="167B108C" w14:textId="77777777" w:rsidTr="00195D76">
        <w:trPr>
          <w:jc w:val="center"/>
        </w:trPr>
        <w:tc>
          <w:tcPr>
            <w:tcW w:w="542" w:type="dxa"/>
          </w:tcPr>
          <w:p w14:paraId="4534539F" w14:textId="77777777" w:rsidR="00BF46E1" w:rsidRPr="005307A3" w:rsidRDefault="00BF46E1" w:rsidP="00195D76">
            <w:pPr>
              <w:pStyle w:val="TAC"/>
            </w:pPr>
            <w:r w:rsidRPr="005307A3">
              <w:t>3</w:t>
            </w:r>
          </w:p>
        </w:tc>
        <w:tc>
          <w:tcPr>
            <w:tcW w:w="1247" w:type="dxa"/>
          </w:tcPr>
          <w:p w14:paraId="0378C80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4B9DFF58" w14:textId="77777777" w:rsidR="00BF46E1" w:rsidRPr="005307A3" w:rsidRDefault="00BF46E1" w:rsidP="00195D76">
            <w:pPr>
              <w:pStyle w:val="TAL"/>
            </w:pPr>
            <w:r w:rsidRPr="005307A3">
              <w:t>PROACTIVE COMMAND: OPEN CHANNEL 1.1.1</w:t>
            </w:r>
          </w:p>
        </w:tc>
        <w:tc>
          <w:tcPr>
            <w:tcW w:w="3776" w:type="dxa"/>
          </w:tcPr>
          <w:p w14:paraId="0759AE29" w14:textId="77777777" w:rsidR="00BF46E1" w:rsidRPr="005307A3" w:rsidRDefault="00BF46E1" w:rsidP="00195D76">
            <w:pPr>
              <w:pStyle w:val="TAL"/>
            </w:pPr>
          </w:p>
        </w:tc>
      </w:tr>
      <w:tr w:rsidR="00BF46E1" w:rsidRPr="005307A3" w14:paraId="22FD9B3E" w14:textId="77777777" w:rsidTr="00195D76">
        <w:trPr>
          <w:jc w:val="center"/>
        </w:trPr>
        <w:tc>
          <w:tcPr>
            <w:tcW w:w="542" w:type="dxa"/>
          </w:tcPr>
          <w:p w14:paraId="0A368070" w14:textId="77777777" w:rsidR="00BF46E1" w:rsidRPr="005307A3" w:rsidRDefault="00BF46E1" w:rsidP="00195D76">
            <w:pPr>
              <w:pStyle w:val="TAC"/>
            </w:pPr>
            <w:r w:rsidRPr="005307A3">
              <w:t>4</w:t>
            </w:r>
          </w:p>
        </w:tc>
        <w:tc>
          <w:tcPr>
            <w:tcW w:w="1247" w:type="dxa"/>
          </w:tcPr>
          <w:p w14:paraId="67E9F74A"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Pr>
          <w:p w14:paraId="15C0D157" w14:textId="77777777" w:rsidR="00BF46E1" w:rsidRPr="005307A3" w:rsidRDefault="00BF46E1" w:rsidP="00195D76">
            <w:pPr>
              <w:pStyle w:val="TAL"/>
            </w:pPr>
            <w:r w:rsidRPr="005307A3">
              <w:t>The ME may display channel opening information</w:t>
            </w:r>
          </w:p>
        </w:tc>
        <w:tc>
          <w:tcPr>
            <w:tcW w:w="3776" w:type="dxa"/>
          </w:tcPr>
          <w:p w14:paraId="212BA8F6" w14:textId="77777777" w:rsidR="00BF46E1" w:rsidRPr="005307A3" w:rsidRDefault="00BF46E1" w:rsidP="00195D76">
            <w:pPr>
              <w:pStyle w:val="TAL"/>
            </w:pPr>
          </w:p>
        </w:tc>
      </w:tr>
      <w:tr w:rsidR="00BF46E1" w:rsidRPr="005307A3" w14:paraId="343FDBDF" w14:textId="77777777" w:rsidTr="00195D76">
        <w:trPr>
          <w:jc w:val="center"/>
        </w:trPr>
        <w:tc>
          <w:tcPr>
            <w:tcW w:w="542" w:type="dxa"/>
          </w:tcPr>
          <w:p w14:paraId="76396400" w14:textId="77777777" w:rsidR="00BF46E1" w:rsidRPr="005307A3" w:rsidRDefault="00BF46E1" w:rsidP="00195D76">
            <w:pPr>
              <w:pStyle w:val="TAC"/>
            </w:pPr>
            <w:r w:rsidRPr="005307A3">
              <w:t>5</w:t>
            </w:r>
          </w:p>
        </w:tc>
        <w:tc>
          <w:tcPr>
            <w:tcW w:w="1247" w:type="dxa"/>
          </w:tcPr>
          <w:p w14:paraId="12BE42F9"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Pr>
          <w:p w14:paraId="281BFE62" w14:textId="77777777" w:rsidR="00BF46E1" w:rsidRPr="005307A3" w:rsidRDefault="00BF46E1" w:rsidP="00195D76">
            <w:pPr>
              <w:pStyle w:val="TAL"/>
            </w:pPr>
            <w:r w:rsidRPr="005307A3">
              <w:t>PDP context activation request</w:t>
            </w:r>
          </w:p>
        </w:tc>
        <w:tc>
          <w:tcPr>
            <w:tcW w:w="3776" w:type="dxa"/>
          </w:tcPr>
          <w:p w14:paraId="54FACAB8" w14:textId="77777777" w:rsidR="00BF46E1" w:rsidRPr="005307A3" w:rsidRDefault="00BF46E1" w:rsidP="00195D76">
            <w:pPr>
              <w:pStyle w:val="TAL"/>
            </w:pPr>
            <w:r w:rsidRPr="005307A3">
              <w:t>[The UE may request IPv4 or IPv4v6 address as PDP type.]</w:t>
            </w:r>
          </w:p>
        </w:tc>
      </w:tr>
      <w:tr w:rsidR="00BF46E1" w:rsidRPr="005307A3" w14:paraId="4876D08D" w14:textId="77777777" w:rsidTr="00195D76">
        <w:trPr>
          <w:jc w:val="center"/>
        </w:trPr>
        <w:tc>
          <w:tcPr>
            <w:tcW w:w="542" w:type="dxa"/>
          </w:tcPr>
          <w:p w14:paraId="10E2CA7D" w14:textId="77777777" w:rsidR="00BF46E1" w:rsidRPr="005307A3" w:rsidRDefault="00BF46E1" w:rsidP="00195D76">
            <w:pPr>
              <w:pStyle w:val="TAC"/>
            </w:pPr>
            <w:r w:rsidRPr="005307A3">
              <w:t>6</w:t>
            </w:r>
          </w:p>
        </w:tc>
        <w:tc>
          <w:tcPr>
            <w:tcW w:w="1247" w:type="dxa"/>
          </w:tcPr>
          <w:p w14:paraId="677ED408"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Pr>
          <w:p w14:paraId="079920B5" w14:textId="77777777" w:rsidR="00BF46E1" w:rsidRPr="005307A3" w:rsidRDefault="00BF46E1" w:rsidP="00195D76">
            <w:pPr>
              <w:pStyle w:val="TAL"/>
            </w:pPr>
            <w:r w:rsidRPr="005307A3">
              <w:t>PDP context activation accept</w:t>
            </w:r>
          </w:p>
        </w:tc>
        <w:tc>
          <w:tcPr>
            <w:tcW w:w="3776" w:type="dxa"/>
          </w:tcPr>
          <w:p w14:paraId="18888584" w14:textId="77777777" w:rsidR="00BF46E1" w:rsidRPr="005307A3" w:rsidRDefault="00BF46E1" w:rsidP="00195D76">
            <w:pPr>
              <w:pStyle w:val="TAL"/>
            </w:pPr>
          </w:p>
        </w:tc>
      </w:tr>
      <w:tr w:rsidR="00BF46E1" w:rsidRPr="005307A3" w14:paraId="46AFDEFB" w14:textId="77777777" w:rsidTr="00195D76">
        <w:trPr>
          <w:jc w:val="center"/>
        </w:trPr>
        <w:tc>
          <w:tcPr>
            <w:tcW w:w="542" w:type="dxa"/>
          </w:tcPr>
          <w:p w14:paraId="112B8286" w14:textId="77777777" w:rsidR="00BF46E1" w:rsidRPr="005307A3" w:rsidRDefault="00BF46E1" w:rsidP="00195D76">
            <w:pPr>
              <w:pStyle w:val="TAC"/>
            </w:pPr>
            <w:r w:rsidRPr="005307A3">
              <w:t>7</w:t>
            </w:r>
          </w:p>
        </w:tc>
        <w:tc>
          <w:tcPr>
            <w:tcW w:w="1247" w:type="dxa"/>
          </w:tcPr>
          <w:p w14:paraId="4D3B053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6C4464E6" w14:textId="77777777" w:rsidR="00BF46E1" w:rsidRPr="005307A3" w:rsidRDefault="00BF46E1" w:rsidP="00195D76">
            <w:pPr>
              <w:pStyle w:val="TAL"/>
            </w:pPr>
            <w:r w:rsidRPr="005307A3">
              <w:t>TERMINAL RESPONSE: OPEN CHANNEL 1.1.1A</w:t>
            </w:r>
          </w:p>
          <w:p w14:paraId="16DFBBCD" w14:textId="77777777" w:rsidR="00BF46E1" w:rsidRPr="005307A3" w:rsidRDefault="00BF46E1" w:rsidP="00195D76">
            <w:pPr>
              <w:pStyle w:val="TAL"/>
            </w:pPr>
            <w:r w:rsidRPr="005307A3">
              <w:t>or</w:t>
            </w:r>
          </w:p>
          <w:p w14:paraId="20345ED9" w14:textId="77777777" w:rsidR="00BF46E1" w:rsidRPr="005307A3" w:rsidRDefault="00BF46E1" w:rsidP="00195D76">
            <w:pPr>
              <w:pStyle w:val="TAL"/>
            </w:pPr>
            <w:r w:rsidRPr="005307A3">
              <w:t xml:space="preserve"> TERMINAL RESPONSE: OPEN CHANNEL 1.1.1B</w:t>
            </w:r>
          </w:p>
        </w:tc>
        <w:tc>
          <w:tcPr>
            <w:tcW w:w="3776" w:type="dxa"/>
          </w:tcPr>
          <w:p w14:paraId="1427673A" w14:textId="77777777" w:rsidR="00BF46E1" w:rsidRPr="005307A3" w:rsidRDefault="00BF46E1" w:rsidP="00195D76">
            <w:pPr>
              <w:pStyle w:val="TAL"/>
            </w:pPr>
            <w:r w:rsidRPr="005307A3">
              <w:t>[Command performed successfully]</w:t>
            </w:r>
          </w:p>
        </w:tc>
      </w:tr>
      <w:tr w:rsidR="00BF46E1" w:rsidRPr="005307A3" w14:paraId="4A018015" w14:textId="77777777" w:rsidTr="00195D76">
        <w:trPr>
          <w:cantSplit/>
          <w:jc w:val="center"/>
        </w:trPr>
        <w:tc>
          <w:tcPr>
            <w:tcW w:w="542" w:type="dxa"/>
          </w:tcPr>
          <w:p w14:paraId="640A24E3" w14:textId="77777777" w:rsidR="00BF46E1" w:rsidRPr="005307A3" w:rsidRDefault="00BF46E1" w:rsidP="00195D76">
            <w:pPr>
              <w:pStyle w:val="TAC"/>
            </w:pPr>
            <w:r w:rsidRPr="005307A3">
              <w:t>8</w:t>
            </w:r>
          </w:p>
        </w:tc>
        <w:tc>
          <w:tcPr>
            <w:tcW w:w="1247" w:type="dxa"/>
          </w:tcPr>
          <w:p w14:paraId="7436134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598E331A" w14:textId="77777777" w:rsidR="00BF46E1" w:rsidRPr="005307A3" w:rsidRDefault="00BF46E1" w:rsidP="00195D76">
            <w:pPr>
              <w:pStyle w:val="TAL"/>
            </w:pPr>
            <w:r w:rsidRPr="005307A3">
              <w:t>PROACTIVE COMMAND PENDING: SEND DATA 1.5.1</w:t>
            </w:r>
          </w:p>
        </w:tc>
        <w:tc>
          <w:tcPr>
            <w:tcW w:w="3776" w:type="dxa"/>
          </w:tcPr>
          <w:p w14:paraId="3F4B6228" w14:textId="77777777" w:rsidR="00BF46E1" w:rsidRPr="005307A3" w:rsidRDefault="00BF46E1" w:rsidP="00195D76">
            <w:pPr>
              <w:pStyle w:val="TAL"/>
            </w:pPr>
          </w:p>
        </w:tc>
      </w:tr>
      <w:tr w:rsidR="00BF46E1" w:rsidRPr="005307A3" w14:paraId="0D5C6EFC" w14:textId="77777777" w:rsidTr="00195D76">
        <w:trPr>
          <w:cantSplit/>
          <w:jc w:val="center"/>
        </w:trPr>
        <w:tc>
          <w:tcPr>
            <w:tcW w:w="542" w:type="dxa"/>
          </w:tcPr>
          <w:p w14:paraId="369B8085" w14:textId="77777777" w:rsidR="00BF46E1" w:rsidRPr="005307A3" w:rsidRDefault="00BF46E1" w:rsidP="00195D76">
            <w:pPr>
              <w:pStyle w:val="TAC"/>
            </w:pPr>
            <w:r w:rsidRPr="005307A3">
              <w:t>9</w:t>
            </w:r>
          </w:p>
        </w:tc>
        <w:tc>
          <w:tcPr>
            <w:tcW w:w="1247" w:type="dxa"/>
          </w:tcPr>
          <w:p w14:paraId="069E2E7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7D69048F" w14:textId="77777777" w:rsidR="00BF46E1" w:rsidRPr="005307A3" w:rsidRDefault="00BF46E1" w:rsidP="00195D76">
            <w:pPr>
              <w:pStyle w:val="TAL"/>
            </w:pPr>
            <w:r w:rsidRPr="005307A3">
              <w:t>FETCH</w:t>
            </w:r>
          </w:p>
        </w:tc>
        <w:tc>
          <w:tcPr>
            <w:tcW w:w="3776" w:type="dxa"/>
          </w:tcPr>
          <w:p w14:paraId="40E0DBC8" w14:textId="77777777" w:rsidR="00BF46E1" w:rsidRPr="005307A3" w:rsidRDefault="00BF46E1" w:rsidP="00195D76">
            <w:pPr>
              <w:pStyle w:val="TAL"/>
            </w:pPr>
          </w:p>
        </w:tc>
      </w:tr>
      <w:tr w:rsidR="00BF46E1" w:rsidRPr="005307A3" w14:paraId="7EB486BC" w14:textId="77777777" w:rsidTr="00195D76">
        <w:trPr>
          <w:cantSplit/>
          <w:jc w:val="center"/>
        </w:trPr>
        <w:tc>
          <w:tcPr>
            <w:tcW w:w="542" w:type="dxa"/>
          </w:tcPr>
          <w:p w14:paraId="2E1A7F88" w14:textId="77777777" w:rsidR="00BF46E1" w:rsidRPr="005307A3" w:rsidRDefault="00BF46E1" w:rsidP="00195D76">
            <w:pPr>
              <w:pStyle w:val="TAC"/>
            </w:pPr>
            <w:r w:rsidRPr="005307A3">
              <w:t>10</w:t>
            </w:r>
          </w:p>
        </w:tc>
        <w:tc>
          <w:tcPr>
            <w:tcW w:w="1247" w:type="dxa"/>
          </w:tcPr>
          <w:p w14:paraId="499B50E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Pr>
          <w:p w14:paraId="667BBF94" w14:textId="77777777" w:rsidR="00BF46E1" w:rsidRPr="005307A3" w:rsidRDefault="00BF46E1" w:rsidP="00195D76">
            <w:pPr>
              <w:pStyle w:val="TAL"/>
            </w:pPr>
            <w:r w:rsidRPr="005307A3">
              <w:t xml:space="preserve">PROACTIVE COMMAND: SEND DATA (immediate) 1.5.1 </w:t>
            </w:r>
          </w:p>
        </w:tc>
        <w:tc>
          <w:tcPr>
            <w:tcW w:w="3776" w:type="dxa"/>
          </w:tcPr>
          <w:p w14:paraId="34716ECD" w14:textId="77777777" w:rsidR="00BF46E1" w:rsidRPr="005307A3" w:rsidRDefault="00BF46E1" w:rsidP="00195D76">
            <w:pPr>
              <w:pStyle w:val="TAL"/>
            </w:pPr>
          </w:p>
        </w:tc>
      </w:tr>
      <w:tr w:rsidR="00BF46E1" w:rsidRPr="005307A3" w14:paraId="36282420" w14:textId="77777777" w:rsidTr="00195D76">
        <w:trPr>
          <w:cantSplit/>
          <w:jc w:val="center"/>
        </w:trPr>
        <w:tc>
          <w:tcPr>
            <w:tcW w:w="542" w:type="dxa"/>
          </w:tcPr>
          <w:p w14:paraId="6EA1D973" w14:textId="77777777" w:rsidR="00BF46E1" w:rsidRPr="005307A3" w:rsidRDefault="00BF46E1" w:rsidP="00195D76">
            <w:pPr>
              <w:pStyle w:val="TAC"/>
            </w:pPr>
            <w:r w:rsidRPr="005307A3">
              <w:t>11</w:t>
            </w:r>
          </w:p>
        </w:tc>
        <w:tc>
          <w:tcPr>
            <w:tcW w:w="1247" w:type="dxa"/>
          </w:tcPr>
          <w:p w14:paraId="521FF40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Pr>
          <w:p w14:paraId="2EE2B0DA" w14:textId="77777777" w:rsidR="00BF46E1" w:rsidRPr="005307A3" w:rsidRDefault="00BF46E1" w:rsidP="00195D76">
            <w:pPr>
              <w:pStyle w:val="TAL"/>
            </w:pPr>
            <w:r w:rsidRPr="005307A3">
              <w:t>TERMINAL RESPONSE: SEND DATA (immediate) 1.5.1</w:t>
            </w:r>
          </w:p>
        </w:tc>
        <w:tc>
          <w:tcPr>
            <w:tcW w:w="3776" w:type="dxa"/>
          </w:tcPr>
          <w:p w14:paraId="49A76706" w14:textId="77777777" w:rsidR="00BF46E1" w:rsidRPr="005307A3" w:rsidRDefault="00BF46E1" w:rsidP="00195D76">
            <w:pPr>
              <w:pStyle w:val="TAL"/>
            </w:pPr>
            <w:r w:rsidRPr="005307A3">
              <w:t>[Invalid channel number]</w:t>
            </w:r>
          </w:p>
        </w:tc>
      </w:tr>
    </w:tbl>
    <w:p w14:paraId="3CFEBC63" w14:textId="77777777" w:rsidR="00BF46E1" w:rsidRPr="005307A3" w:rsidRDefault="00BF46E1" w:rsidP="00BF46E1"/>
    <w:p w14:paraId="138DF6DD" w14:textId="77777777" w:rsidR="00BF46E1" w:rsidRPr="005307A3" w:rsidRDefault="00BF46E1" w:rsidP="00BF46E1">
      <w:r w:rsidRPr="005307A3">
        <w:t>PROACTIVE COMMAND: SEND DATA 1.5.1</w:t>
      </w:r>
    </w:p>
    <w:p w14:paraId="4844280B" w14:textId="77777777" w:rsidR="00BF46E1" w:rsidRPr="005307A3" w:rsidRDefault="00BF46E1" w:rsidP="00BF46E1">
      <w:r w:rsidRPr="005307A3">
        <w:t>Logically:</w:t>
      </w:r>
    </w:p>
    <w:p w14:paraId="79C10AD4" w14:textId="77777777" w:rsidR="00BF46E1" w:rsidRPr="005307A3" w:rsidRDefault="00BF46E1" w:rsidP="0041528A">
      <w:pPr>
        <w:pStyle w:val="EW"/>
      </w:pPr>
      <w:r w:rsidRPr="005307A3">
        <w:t>Command details</w:t>
      </w:r>
    </w:p>
    <w:p w14:paraId="7DC9693D" w14:textId="77777777" w:rsidR="00BF46E1" w:rsidRPr="005307A3" w:rsidRDefault="00BF46E1" w:rsidP="0041528A">
      <w:pPr>
        <w:pStyle w:val="EW"/>
      </w:pPr>
      <w:r w:rsidRPr="005307A3">
        <w:tab/>
        <w:t>Command number:</w:t>
      </w:r>
      <w:r w:rsidRPr="005307A3">
        <w:tab/>
        <w:t>1</w:t>
      </w:r>
    </w:p>
    <w:p w14:paraId="32D73DAD" w14:textId="77777777" w:rsidR="00BF46E1" w:rsidRPr="005307A3" w:rsidRDefault="00BF46E1" w:rsidP="0041528A">
      <w:pPr>
        <w:pStyle w:val="EW"/>
      </w:pPr>
      <w:r w:rsidRPr="005307A3">
        <w:tab/>
        <w:t>Command type:</w:t>
      </w:r>
      <w:r w:rsidRPr="005307A3">
        <w:tab/>
        <w:t>SEND DATA</w:t>
      </w:r>
    </w:p>
    <w:p w14:paraId="0665DAB6" w14:textId="77777777" w:rsidR="00BF46E1" w:rsidRPr="005307A3" w:rsidRDefault="00BF46E1" w:rsidP="0041528A">
      <w:pPr>
        <w:pStyle w:val="EW"/>
      </w:pPr>
      <w:r w:rsidRPr="005307A3">
        <w:tab/>
        <w:t>Command qualifier:</w:t>
      </w:r>
      <w:r w:rsidRPr="005307A3">
        <w:tab/>
        <w:t>Send Immediately</w:t>
      </w:r>
    </w:p>
    <w:p w14:paraId="0C8428D3" w14:textId="77777777" w:rsidR="00BF46E1" w:rsidRPr="005307A3" w:rsidRDefault="00BF46E1" w:rsidP="0041528A">
      <w:pPr>
        <w:pStyle w:val="EW"/>
      </w:pPr>
      <w:r w:rsidRPr="005307A3">
        <w:t>Device identities</w:t>
      </w:r>
    </w:p>
    <w:p w14:paraId="451EDCAD" w14:textId="77777777" w:rsidR="00BF46E1" w:rsidRPr="005307A3" w:rsidRDefault="00BF46E1" w:rsidP="0041528A">
      <w:pPr>
        <w:pStyle w:val="EW"/>
      </w:pPr>
      <w:r w:rsidRPr="005307A3">
        <w:tab/>
        <w:t>Source device:</w:t>
      </w:r>
      <w:r w:rsidRPr="005307A3">
        <w:tab/>
        <w:t>UICC</w:t>
      </w:r>
    </w:p>
    <w:p w14:paraId="4C04B143" w14:textId="77777777" w:rsidR="00BF46E1" w:rsidRPr="005307A3" w:rsidRDefault="00BF46E1" w:rsidP="0041528A">
      <w:pPr>
        <w:pStyle w:val="EW"/>
      </w:pPr>
      <w:r w:rsidRPr="005307A3">
        <w:tab/>
        <w:t>Destination device:</w:t>
      </w:r>
      <w:r w:rsidRPr="005307A3">
        <w:tab/>
        <w:t>Channel 2</w:t>
      </w:r>
    </w:p>
    <w:p w14:paraId="6B113E10" w14:textId="77777777" w:rsidR="00BF46E1" w:rsidRPr="005307A3" w:rsidRDefault="00BF46E1" w:rsidP="0041528A">
      <w:pPr>
        <w:pStyle w:val="EW"/>
      </w:pPr>
      <w:r w:rsidRPr="005307A3">
        <w:lastRenderedPageBreak/>
        <w:t>Channel Data</w:t>
      </w:r>
    </w:p>
    <w:p w14:paraId="0F86ED24" w14:textId="77777777" w:rsidR="00BF46E1" w:rsidRPr="005307A3" w:rsidRDefault="00BF46E1" w:rsidP="0041528A">
      <w:pPr>
        <w:pStyle w:val="EX"/>
      </w:pPr>
      <w:r w:rsidRPr="005307A3">
        <w:tab/>
        <w:t>Channel Data:</w:t>
      </w:r>
      <w:r w:rsidRPr="005307A3">
        <w:tab/>
        <w:t>00 01 .. 07 (8 Bytes of data)</w:t>
      </w:r>
    </w:p>
    <w:p w14:paraId="46444556" w14:textId="77777777" w:rsidR="00BF46E1" w:rsidRPr="005307A3" w:rsidRDefault="00BF46E1" w:rsidP="00BF46E1">
      <w:r w:rsidRPr="005307A3">
        <w:t>Coding:</w:t>
      </w:r>
    </w:p>
    <w:p w14:paraId="4424C41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E668D1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847E8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2F5D8E7"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C8EFF0C" w14:textId="77777777" w:rsidR="00BF46E1" w:rsidRPr="005307A3" w:rsidRDefault="00BF46E1" w:rsidP="00195D76">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64DB1CC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4EB67E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5FD63C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E8B95B"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F1BB48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4E931B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12482A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0B45C3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2418764"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76F3B4A8" w14:textId="77777777" w:rsidR="00BF46E1" w:rsidRPr="005307A3" w:rsidRDefault="00BF46E1" w:rsidP="00195D76">
            <w:pPr>
              <w:pStyle w:val="TAC"/>
            </w:pPr>
            <w:r w:rsidRPr="005307A3">
              <w:t>B6</w:t>
            </w:r>
          </w:p>
        </w:tc>
      </w:tr>
      <w:tr w:rsidR="00BF46E1" w:rsidRPr="005307A3" w14:paraId="5A6127E4" w14:textId="77777777" w:rsidTr="00195D76">
        <w:trPr>
          <w:jc w:val="center"/>
        </w:trPr>
        <w:tc>
          <w:tcPr>
            <w:tcW w:w="1134" w:type="dxa"/>
            <w:tcBorders>
              <w:top w:val="single" w:sz="4" w:space="0" w:color="auto"/>
              <w:right w:val="single" w:sz="4" w:space="0" w:color="auto"/>
            </w:tcBorders>
          </w:tcPr>
          <w:p w14:paraId="3F40639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392113" w14:textId="77777777" w:rsidR="00BF46E1" w:rsidRPr="005307A3" w:rsidRDefault="00BF46E1" w:rsidP="00195D76">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3EB6967E" w14:textId="77777777" w:rsidR="00BF46E1" w:rsidRPr="005307A3" w:rsidRDefault="00BF46E1" w:rsidP="00195D76">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7DB829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1469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2F85F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133B77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8121C6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9D99DBF"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5C8596E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BFB190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FCC83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9A8EB3" w14:textId="77777777" w:rsidR="00BF46E1" w:rsidRPr="005307A3" w:rsidRDefault="00BF46E1" w:rsidP="00195D76">
            <w:pPr>
              <w:pStyle w:val="TAC"/>
            </w:pPr>
          </w:p>
        </w:tc>
      </w:tr>
    </w:tbl>
    <w:p w14:paraId="5C443EE0" w14:textId="77777777" w:rsidR="00BF46E1" w:rsidRPr="005307A3" w:rsidRDefault="00BF46E1" w:rsidP="00BF46E1"/>
    <w:p w14:paraId="412D0A8A" w14:textId="77777777" w:rsidR="00BF46E1" w:rsidRPr="005307A3" w:rsidRDefault="00BF46E1" w:rsidP="00BF46E1">
      <w:r w:rsidRPr="005307A3">
        <w:t>TERMINAL RESPONSE: SEND DATA 1.5.1</w:t>
      </w:r>
    </w:p>
    <w:p w14:paraId="77FA30F0" w14:textId="77777777" w:rsidR="00BF46E1" w:rsidRPr="005307A3" w:rsidRDefault="00BF46E1" w:rsidP="00BF46E1">
      <w:r w:rsidRPr="005307A3">
        <w:t>Logically:</w:t>
      </w:r>
    </w:p>
    <w:p w14:paraId="54345B1A" w14:textId="77777777" w:rsidR="00BF46E1" w:rsidRPr="005307A3" w:rsidRDefault="00BF46E1" w:rsidP="0041528A">
      <w:pPr>
        <w:pStyle w:val="EW"/>
      </w:pPr>
      <w:r w:rsidRPr="005307A3">
        <w:t>Command details</w:t>
      </w:r>
    </w:p>
    <w:p w14:paraId="7797CE48" w14:textId="77777777" w:rsidR="00BF46E1" w:rsidRPr="005307A3" w:rsidRDefault="00BF46E1" w:rsidP="0041528A">
      <w:pPr>
        <w:pStyle w:val="EW"/>
      </w:pPr>
      <w:r w:rsidRPr="005307A3">
        <w:tab/>
        <w:t>Command number:</w:t>
      </w:r>
      <w:r w:rsidRPr="005307A3">
        <w:tab/>
        <w:t>1</w:t>
      </w:r>
    </w:p>
    <w:p w14:paraId="15D19832" w14:textId="77777777" w:rsidR="00BF46E1" w:rsidRPr="005307A3" w:rsidRDefault="00BF46E1" w:rsidP="0041528A">
      <w:pPr>
        <w:pStyle w:val="EW"/>
      </w:pPr>
      <w:r w:rsidRPr="005307A3">
        <w:tab/>
        <w:t>Command type:</w:t>
      </w:r>
      <w:r w:rsidRPr="005307A3">
        <w:tab/>
        <w:t>SEND DATA</w:t>
      </w:r>
    </w:p>
    <w:p w14:paraId="24C86958" w14:textId="77777777" w:rsidR="00BF46E1" w:rsidRPr="005307A3" w:rsidRDefault="00BF46E1" w:rsidP="0041528A">
      <w:pPr>
        <w:pStyle w:val="EW"/>
      </w:pPr>
      <w:r w:rsidRPr="005307A3">
        <w:tab/>
        <w:t>Command qualifier:</w:t>
      </w:r>
      <w:r w:rsidRPr="005307A3">
        <w:tab/>
        <w:t>Send Immediately</w:t>
      </w:r>
    </w:p>
    <w:p w14:paraId="377E0AC5" w14:textId="77777777" w:rsidR="00BF46E1" w:rsidRPr="005307A3" w:rsidRDefault="00BF46E1" w:rsidP="0041528A">
      <w:pPr>
        <w:pStyle w:val="EW"/>
      </w:pPr>
      <w:r w:rsidRPr="005307A3">
        <w:t>Device identities</w:t>
      </w:r>
    </w:p>
    <w:p w14:paraId="796FEB13" w14:textId="77777777" w:rsidR="00BF46E1" w:rsidRPr="005307A3" w:rsidRDefault="00BF46E1" w:rsidP="0041528A">
      <w:pPr>
        <w:pStyle w:val="EW"/>
      </w:pPr>
      <w:r w:rsidRPr="005307A3">
        <w:tab/>
        <w:t>Source device:</w:t>
      </w:r>
      <w:r w:rsidRPr="005307A3">
        <w:tab/>
        <w:t>ME</w:t>
      </w:r>
    </w:p>
    <w:p w14:paraId="559A2AFE" w14:textId="77777777" w:rsidR="00BF46E1" w:rsidRPr="005307A3" w:rsidRDefault="00BF46E1" w:rsidP="0041528A">
      <w:pPr>
        <w:pStyle w:val="EW"/>
      </w:pPr>
      <w:r w:rsidRPr="005307A3">
        <w:tab/>
        <w:t>Destination device:</w:t>
      </w:r>
      <w:r w:rsidRPr="005307A3">
        <w:tab/>
        <w:t>UICC</w:t>
      </w:r>
    </w:p>
    <w:p w14:paraId="16702C1E" w14:textId="77777777" w:rsidR="00BF46E1" w:rsidRPr="005307A3" w:rsidRDefault="00BF46E1" w:rsidP="0041528A">
      <w:pPr>
        <w:pStyle w:val="EW"/>
      </w:pPr>
      <w:r w:rsidRPr="005307A3">
        <w:t>Result</w:t>
      </w:r>
    </w:p>
    <w:p w14:paraId="68592634" w14:textId="77777777" w:rsidR="00BF46E1" w:rsidRPr="005307A3" w:rsidRDefault="00BF46E1" w:rsidP="0041528A">
      <w:pPr>
        <w:pStyle w:val="EW"/>
      </w:pPr>
      <w:r w:rsidRPr="005307A3">
        <w:tab/>
        <w:t>General Result:</w:t>
      </w:r>
      <w:r w:rsidRPr="005307A3">
        <w:tab/>
        <w:t>Bearer Independent Protocol error (3A)</w:t>
      </w:r>
    </w:p>
    <w:p w14:paraId="3F1B98A5" w14:textId="77777777" w:rsidR="00BF46E1" w:rsidRPr="005307A3" w:rsidRDefault="00BF46E1" w:rsidP="0041528A">
      <w:pPr>
        <w:pStyle w:val="EX"/>
      </w:pPr>
      <w:r w:rsidRPr="005307A3">
        <w:tab/>
        <w:t>Additional Result:</w:t>
      </w:r>
      <w:r w:rsidRPr="005307A3">
        <w:tab/>
        <w:t>Channel identifier not valid (03)</w:t>
      </w:r>
    </w:p>
    <w:p w14:paraId="20BBC02B" w14:textId="77777777" w:rsidR="00BF46E1" w:rsidRPr="005307A3" w:rsidRDefault="00BF46E1" w:rsidP="00BF46E1">
      <w:r w:rsidRPr="005307A3">
        <w:t>Coding:</w:t>
      </w:r>
    </w:p>
    <w:p w14:paraId="5DC7FD5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F108B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5017D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7AFE71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240BEC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8E3FAA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1416D7"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6BD00B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D1A6D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FB52D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8A6B54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868D6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EBDCC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581536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6A38C5" w14:textId="77777777" w:rsidR="00BF46E1" w:rsidRPr="005307A3" w:rsidRDefault="00BF46E1" w:rsidP="00195D76">
            <w:pPr>
              <w:pStyle w:val="TAC"/>
            </w:pPr>
            <w:r w:rsidRPr="005307A3">
              <w:t>3A</w:t>
            </w:r>
          </w:p>
        </w:tc>
      </w:tr>
      <w:tr w:rsidR="00BF46E1" w:rsidRPr="005307A3" w14:paraId="528B6881" w14:textId="77777777" w:rsidTr="00195D76">
        <w:trPr>
          <w:jc w:val="center"/>
        </w:trPr>
        <w:tc>
          <w:tcPr>
            <w:tcW w:w="1134" w:type="dxa"/>
            <w:tcBorders>
              <w:top w:val="single" w:sz="4" w:space="0" w:color="auto"/>
              <w:right w:val="single" w:sz="4" w:space="0" w:color="auto"/>
            </w:tcBorders>
          </w:tcPr>
          <w:p w14:paraId="78C74E1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0C5B7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21ECA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38BBB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873C0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16570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1628E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2CBD1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5F605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FFD7E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0A7A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1517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34A42E" w14:textId="77777777" w:rsidR="00BF46E1" w:rsidRPr="005307A3" w:rsidRDefault="00BF46E1" w:rsidP="00195D76">
            <w:pPr>
              <w:pStyle w:val="TAC"/>
            </w:pPr>
          </w:p>
        </w:tc>
      </w:tr>
    </w:tbl>
    <w:p w14:paraId="4934F700" w14:textId="77777777" w:rsidR="00BF46E1" w:rsidRPr="005307A3" w:rsidRDefault="00BF46E1" w:rsidP="00BF46E1"/>
    <w:p w14:paraId="0FF4A88C" w14:textId="77777777" w:rsidR="00BF46E1" w:rsidRPr="005307A3" w:rsidRDefault="00BF46E1" w:rsidP="00BF46E1">
      <w:pPr>
        <w:pStyle w:val="TH"/>
      </w:pPr>
      <w:r w:rsidRPr="005307A3">
        <w:t>Expected sequence 1.6 Void</w:t>
      </w:r>
    </w:p>
    <w:p w14:paraId="37F2CBC4" w14:textId="77777777" w:rsidR="00BF46E1" w:rsidRPr="005307A3" w:rsidRDefault="00BF46E1" w:rsidP="00BF46E1">
      <w:pPr>
        <w:pStyle w:val="H6"/>
      </w:pPr>
      <w:r w:rsidRPr="005307A3">
        <w:t>27.22.4.30.1.5</w:t>
      </w:r>
      <w:r w:rsidRPr="005307A3">
        <w:tab/>
        <w:t>Test requirement</w:t>
      </w:r>
    </w:p>
    <w:p w14:paraId="787FEDEC" w14:textId="77777777" w:rsidR="00BF46E1" w:rsidRPr="005307A3" w:rsidRDefault="00BF46E1" w:rsidP="00BF46E1">
      <w:r w:rsidRPr="005307A3">
        <w:t>The ME shall operate in the manner defined in expected sequences 1.1 to 1.5.</w:t>
      </w:r>
    </w:p>
    <w:p w14:paraId="5ED78120" w14:textId="77777777" w:rsidR="00BF46E1" w:rsidRPr="005307A3" w:rsidRDefault="00BF46E1" w:rsidP="00BF46E1">
      <w:pPr>
        <w:pStyle w:val="Heading5"/>
      </w:pPr>
      <w:bookmarkStart w:id="21" w:name="_Toc146313081"/>
      <w:r w:rsidRPr="005307A3">
        <w:t>27.22.4.30.2</w:t>
      </w:r>
      <w:r w:rsidRPr="005307A3">
        <w:tab/>
        <w:t>SEND DATA (support of Text Attribute)</w:t>
      </w:r>
      <w:bookmarkEnd w:id="21"/>
    </w:p>
    <w:p w14:paraId="0C819559" w14:textId="77777777" w:rsidR="00BF46E1" w:rsidRPr="005307A3" w:rsidRDefault="00BF46E1" w:rsidP="00BF46E1">
      <w:pPr>
        <w:pStyle w:val="H6"/>
      </w:pPr>
      <w:r w:rsidRPr="005307A3">
        <w:t>27.22.4.30.2.1</w:t>
      </w:r>
      <w:r w:rsidRPr="005307A3">
        <w:tab/>
        <w:t>SEND DATA (support of Text Attribute – Left Alignment)</w:t>
      </w:r>
    </w:p>
    <w:p w14:paraId="624B404F" w14:textId="77777777" w:rsidR="00BF46E1" w:rsidRPr="005307A3" w:rsidRDefault="00BF46E1" w:rsidP="00BF46E1">
      <w:pPr>
        <w:pStyle w:val="H6"/>
      </w:pPr>
      <w:r w:rsidRPr="005307A3">
        <w:t>27.22.4.30.2.1.1</w:t>
      </w:r>
      <w:r w:rsidRPr="005307A3">
        <w:tab/>
        <w:t>Definition and applicability</w:t>
      </w:r>
    </w:p>
    <w:p w14:paraId="7BEF13C0" w14:textId="77777777" w:rsidR="00BF46E1" w:rsidRPr="005307A3" w:rsidRDefault="00BF46E1" w:rsidP="00BF46E1">
      <w:r w:rsidRPr="005307A3">
        <w:t>See clause 3.2.2.</w:t>
      </w:r>
    </w:p>
    <w:p w14:paraId="1DD5B306" w14:textId="77777777" w:rsidR="00BF46E1" w:rsidRPr="005307A3" w:rsidRDefault="00BF46E1" w:rsidP="00BF46E1">
      <w:pPr>
        <w:pStyle w:val="H6"/>
      </w:pPr>
      <w:r w:rsidRPr="005307A3">
        <w:t>27.22.4.30.2.1.2</w:t>
      </w:r>
      <w:r w:rsidRPr="005307A3">
        <w:tab/>
        <w:t>Conformance requirements</w:t>
      </w:r>
    </w:p>
    <w:p w14:paraId="2A41B3D7" w14:textId="77777777" w:rsidR="00BF46E1" w:rsidRPr="005307A3" w:rsidRDefault="00BF46E1" w:rsidP="00BF46E1">
      <w:r w:rsidRPr="005307A3">
        <w:t>The ME shall support the class "e" commands as defined in:</w:t>
      </w:r>
    </w:p>
    <w:p w14:paraId="359CFD99" w14:textId="77777777" w:rsidR="00BF46E1" w:rsidRPr="005307A3" w:rsidRDefault="00BF46E1" w:rsidP="00BF46E1">
      <w:pPr>
        <w:pStyle w:val="B1"/>
      </w:pPr>
      <w:r w:rsidRPr="005307A3">
        <w:t>-</w:t>
      </w:r>
      <w:r w:rsidRPr="005307A3">
        <w:tab/>
        <w:t>TS 31.111 [15].</w:t>
      </w:r>
    </w:p>
    <w:p w14:paraId="62B99CCA" w14:textId="77777777" w:rsidR="00BF46E1" w:rsidRPr="005307A3" w:rsidRDefault="00BF46E1" w:rsidP="00BF46E1">
      <w:pPr>
        <w:pStyle w:val="H6"/>
      </w:pPr>
      <w:r w:rsidRPr="005307A3">
        <w:t>27.22.4.30.2.1.3</w:t>
      </w:r>
      <w:r w:rsidRPr="005307A3">
        <w:tab/>
        <w:t>Test purpose</w:t>
      </w:r>
    </w:p>
    <w:p w14:paraId="05C0D2CB" w14:textId="77777777" w:rsidR="00BF46E1" w:rsidRPr="005307A3" w:rsidRDefault="00BF46E1" w:rsidP="00BF46E1">
      <w:r w:rsidRPr="005307A3">
        <w:t>To verify that the ME shall display the alpha identifier according to the left alignment text attribute configuration in the SEND DATA proactive command and send a TERMINAL RESPONSE (Command Performed Successfully) to the UICC.</w:t>
      </w:r>
    </w:p>
    <w:p w14:paraId="51636E51" w14:textId="77777777" w:rsidR="00BF46E1" w:rsidRPr="005307A3" w:rsidRDefault="00BF46E1" w:rsidP="00BF46E1">
      <w:pPr>
        <w:pStyle w:val="H6"/>
      </w:pPr>
      <w:r w:rsidRPr="005307A3">
        <w:t>27.22.4.30.2.1.4</w:t>
      </w:r>
      <w:r w:rsidRPr="005307A3">
        <w:tab/>
        <w:t>Method of test</w:t>
      </w:r>
    </w:p>
    <w:p w14:paraId="6E8BF895" w14:textId="77777777" w:rsidR="00BF46E1" w:rsidRPr="005307A3" w:rsidRDefault="00BF46E1" w:rsidP="00BF46E1">
      <w:pPr>
        <w:pStyle w:val="H6"/>
      </w:pPr>
      <w:r w:rsidRPr="005307A3">
        <w:t>27.22.4.30.2.1.4.1</w:t>
      </w:r>
      <w:r w:rsidRPr="005307A3">
        <w:tab/>
        <w:t>Initial conditions</w:t>
      </w:r>
    </w:p>
    <w:p w14:paraId="0ACC6032" w14:textId="77777777" w:rsidR="00BF46E1" w:rsidRPr="005307A3" w:rsidRDefault="00BF46E1" w:rsidP="00BF46E1">
      <w:r w:rsidRPr="005307A3">
        <w:t>The ME is connected to the USIM Simulator and the USS. The elementary files are coded as Toolkit default.</w:t>
      </w:r>
    </w:p>
    <w:p w14:paraId="5D931F93" w14:textId="77777777" w:rsidR="00BF46E1" w:rsidRPr="005307A3" w:rsidRDefault="00BF46E1" w:rsidP="00BF46E1">
      <w:r w:rsidRPr="005307A3">
        <w:lastRenderedPageBreak/>
        <w:t>Prior to this test the ME shall have been powered on and performed the PROFILE DOWNLOAD procedure.</w:t>
      </w:r>
    </w:p>
    <w:p w14:paraId="702F3A31"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5ED86A4D" w14:textId="77777777" w:rsidR="00BF46E1" w:rsidRPr="005307A3" w:rsidRDefault="00BF46E1" w:rsidP="00BF46E1">
      <w:r w:rsidRPr="005307A3">
        <w:t>The channel identifier value used for these tests is set to 1 as an example.</w:t>
      </w:r>
    </w:p>
    <w:p w14:paraId="2F72F998" w14:textId="77777777" w:rsidR="00BF46E1" w:rsidRPr="005307A3" w:rsidRDefault="00BF46E1" w:rsidP="00BF46E1">
      <w:r w:rsidRPr="005307A3">
        <w:t>This channel identifier is dependent on the ME's default channel identifier as declared in table A.2/27.</w:t>
      </w:r>
    </w:p>
    <w:p w14:paraId="68DE0C17"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2982C053" w14:textId="77777777" w:rsidR="00BF46E1" w:rsidRPr="005307A3" w:rsidRDefault="00BF46E1" w:rsidP="00BF46E1">
      <w:r w:rsidRPr="005307A3">
        <w:t>Bearer Parameters:</w:t>
      </w:r>
      <w:r w:rsidRPr="005307A3">
        <w:tab/>
      </w:r>
      <w:r w:rsidRPr="005307A3">
        <w:tab/>
        <w:t>Same Bearer Parameters as defined in 27.22.4.27.2.4.1</w:t>
      </w:r>
    </w:p>
    <w:p w14:paraId="1818EE32" w14:textId="77777777" w:rsidR="00BF46E1" w:rsidRPr="005307A3" w:rsidRDefault="00BF46E1" w:rsidP="00BF46E1">
      <w:r w:rsidRPr="005307A3">
        <w:t>GPRS Parameters:</w:t>
      </w:r>
      <w:r w:rsidRPr="005307A3">
        <w:tab/>
      </w:r>
      <w:r w:rsidRPr="005307A3">
        <w:tab/>
        <w:t>Same GPRS Parameters as defined in 27.22.4.27.2.4.1</w:t>
      </w:r>
    </w:p>
    <w:p w14:paraId="0F76B6EE" w14:textId="77777777" w:rsidR="00BF46E1" w:rsidRPr="005307A3" w:rsidRDefault="00BF46E1" w:rsidP="00BF46E1">
      <w:r w:rsidRPr="005307A3">
        <w:t>UICC/ME interface transport level:</w:t>
      </w:r>
      <w:r w:rsidRPr="005307A3">
        <w:tab/>
        <w:t>Same UICC/ME transport interface level as defined in 27.22.4.27.2.4.1</w:t>
      </w:r>
    </w:p>
    <w:p w14:paraId="585475DE" w14:textId="77777777" w:rsidR="00BF46E1" w:rsidRPr="005307A3" w:rsidRDefault="00BF46E1" w:rsidP="00BF46E1">
      <w:r w:rsidRPr="005307A3">
        <w:t>Data destination address</w:t>
      </w:r>
      <w:r w:rsidRPr="005307A3">
        <w:tab/>
        <w:t>:</w:t>
      </w:r>
      <w:r w:rsidRPr="005307A3">
        <w:tab/>
        <w:t>Same Data Destination Address as defined in 27.22.4.27.2.4.1.</w:t>
      </w:r>
    </w:p>
    <w:p w14:paraId="3B3AA256" w14:textId="77777777" w:rsidR="00BF46E1" w:rsidRPr="005307A3" w:rsidRDefault="00BF46E1" w:rsidP="00BF46E1">
      <w:pPr>
        <w:pStyle w:val="H6"/>
      </w:pPr>
      <w:r w:rsidRPr="005307A3">
        <w:t>27.22.4.30.2.1.4.2</w:t>
      </w:r>
      <w:r w:rsidRPr="005307A3">
        <w:tab/>
        <w:t>Procedure</w:t>
      </w:r>
    </w:p>
    <w:p w14:paraId="53728B2B" w14:textId="77777777" w:rsidR="00BF46E1" w:rsidRPr="005307A3" w:rsidRDefault="00BF46E1" w:rsidP="00BF46E1">
      <w:pPr>
        <w:pStyle w:val="TH"/>
      </w:pPr>
      <w:r w:rsidRPr="005307A3">
        <w:t>Expected sequence 2.1 (SEND DATA with Text Attribute – Left Alignment)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2FB48541" w14:textId="77777777" w:rsidTr="00195D76">
        <w:trPr>
          <w:cantSplit/>
          <w:jc w:val="center"/>
        </w:trPr>
        <w:tc>
          <w:tcPr>
            <w:tcW w:w="542" w:type="dxa"/>
            <w:tcBorders>
              <w:top w:val="single" w:sz="6" w:space="0" w:color="auto"/>
              <w:left w:val="single" w:sz="6" w:space="0" w:color="auto"/>
              <w:right w:val="single" w:sz="6" w:space="0" w:color="auto"/>
            </w:tcBorders>
          </w:tcPr>
          <w:p w14:paraId="6C51C6DC"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1846E8C0"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735BC6EB"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22EB15EA" w14:textId="77777777" w:rsidR="00BF46E1" w:rsidRPr="005307A3" w:rsidRDefault="00BF46E1" w:rsidP="00195D76">
            <w:pPr>
              <w:pStyle w:val="TAH"/>
            </w:pPr>
            <w:r w:rsidRPr="005307A3">
              <w:t>Comments</w:t>
            </w:r>
          </w:p>
        </w:tc>
      </w:tr>
      <w:tr w:rsidR="00BF46E1" w:rsidRPr="005307A3" w14:paraId="618BC921" w14:textId="77777777" w:rsidTr="00195D76">
        <w:trPr>
          <w:jc w:val="center"/>
        </w:trPr>
        <w:tc>
          <w:tcPr>
            <w:tcW w:w="542" w:type="dxa"/>
            <w:tcBorders>
              <w:top w:val="single" w:sz="6" w:space="0" w:color="auto"/>
              <w:left w:val="single" w:sz="6" w:space="0" w:color="auto"/>
              <w:right w:val="single" w:sz="6" w:space="0" w:color="auto"/>
            </w:tcBorders>
          </w:tcPr>
          <w:p w14:paraId="3B68E0E3"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418828E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1F94ECFF"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2F54C163" w14:textId="77777777" w:rsidR="00BF46E1" w:rsidRPr="005307A3" w:rsidRDefault="00BF46E1" w:rsidP="00195D76">
            <w:pPr>
              <w:pStyle w:val="TAL"/>
            </w:pPr>
            <w:r w:rsidRPr="005307A3">
              <w:t>See initial conditions</w:t>
            </w:r>
          </w:p>
        </w:tc>
      </w:tr>
      <w:tr w:rsidR="00BF46E1" w:rsidRPr="005307A3" w14:paraId="7CA1094C" w14:textId="77777777" w:rsidTr="00195D76">
        <w:trPr>
          <w:jc w:val="center"/>
        </w:trPr>
        <w:tc>
          <w:tcPr>
            <w:tcW w:w="542" w:type="dxa"/>
            <w:tcBorders>
              <w:left w:val="single" w:sz="6" w:space="0" w:color="auto"/>
              <w:right w:val="single" w:sz="6" w:space="0" w:color="auto"/>
            </w:tcBorders>
          </w:tcPr>
          <w:p w14:paraId="4AAFF2D8"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5B042BF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A17D1B0"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0ED42BCD" w14:textId="77777777" w:rsidR="00BF46E1" w:rsidRPr="005307A3" w:rsidRDefault="00BF46E1" w:rsidP="00195D76">
            <w:pPr>
              <w:pStyle w:val="TAL"/>
            </w:pPr>
          </w:p>
        </w:tc>
      </w:tr>
      <w:tr w:rsidR="00BF46E1" w:rsidRPr="005307A3" w14:paraId="6DDDCC06" w14:textId="77777777" w:rsidTr="00195D76">
        <w:trPr>
          <w:jc w:val="center"/>
        </w:trPr>
        <w:tc>
          <w:tcPr>
            <w:tcW w:w="542" w:type="dxa"/>
            <w:tcBorders>
              <w:left w:val="single" w:sz="6" w:space="0" w:color="auto"/>
              <w:right w:val="single" w:sz="6" w:space="0" w:color="auto"/>
            </w:tcBorders>
          </w:tcPr>
          <w:p w14:paraId="48EEA0CB"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059B731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79A65E3"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394381F8" w14:textId="77777777" w:rsidR="00BF46E1" w:rsidRPr="005307A3" w:rsidRDefault="00BF46E1" w:rsidP="00195D76">
            <w:pPr>
              <w:pStyle w:val="TAL"/>
            </w:pPr>
          </w:p>
        </w:tc>
      </w:tr>
      <w:tr w:rsidR="00BF46E1" w:rsidRPr="005307A3" w14:paraId="20868577" w14:textId="77777777" w:rsidTr="00195D76">
        <w:trPr>
          <w:jc w:val="center"/>
        </w:trPr>
        <w:tc>
          <w:tcPr>
            <w:tcW w:w="542" w:type="dxa"/>
            <w:tcBorders>
              <w:left w:val="single" w:sz="6" w:space="0" w:color="auto"/>
              <w:right w:val="single" w:sz="6" w:space="0" w:color="auto"/>
            </w:tcBorders>
          </w:tcPr>
          <w:p w14:paraId="70E90693"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36AE341B"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5411CFA4"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4A57ACA1" w14:textId="77777777" w:rsidR="00BF46E1" w:rsidRPr="005307A3" w:rsidRDefault="00BF46E1" w:rsidP="00195D76">
            <w:pPr>
              <w:pStyle w:val="TAL"/>
            </w:pPr>
          </w:p>
        </w:tc>
      </w:tr>
      <w:tr w:rsidR="00BF46E1" w:rsidRPr="005307A3" w14:paraId="1A85FBE0" w14:textId="77777777" w:rsidTr="00195D76">
        <w:trPr>
          <w:jc w:val="center"/>
        </w:trPr>
        <w:tc>
          <w:tcPr>
            <w:tcW w:w="542" w:type="dxa"/>
            <w:tcBorders>
              <w:left w:val="single" w:sz="6" w:space="0" w:color="auto"/>
              <w:right w:val="single" w:sz="6" w:space="0" w:color="auto"/>
            </w:tcBorders>
          </w:tcPr>
          <w:p w14:paraId="63BAEC10"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14FF06BE"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16B27434"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5720A5D0" w14:textId="77777777" w:rsidR="00BF46E1" w:rsidRPr="005307A3" w:rsidRDefault="00BF46E1" w:rsidP="00195D76">
            <w:pPr>
              <w:pStyle w:val="TAL"/>
            </w:pPr>
            <w:r w:rsidRPr="005307A3">
              <w:t>[The UE may request IPv4 or IPv4v6 address as PDP type.]</w:t>
            </w:r>
          </w:p>
        </w:tc>
      </w:tr>
      <w:tr w:rsidR="00BF46E1" w:rsidRPr="005307A3" w14:paraId="127FCA89" w14:textId="77777777" w:rsidTr="00195D76">
        <w:trPr>
          <w:jc w:val="center"/>
        </w:trPr>
        <w:tc>
          <w:tcPr>
            <w:tcW w:w="542" w:type="dxa"/>
            <w:tcBorders>
              <w:left w:val="single" w:sz="6" w:space="0" w:color="auto"/>
              <w:right w:val="single" w:sz="6" w:space="0" w:color="auto"/>
            </w:tcBorders>
          </w:tcPr>
          <w:p w14:paraId="211C75A7"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5BDA40C3"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5EF3626A"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3A1353BA" w14:textId="77777777" w:rsidR="00BF46E1" w:rsidRPr="005307A3" w:rsidRDefault="00BF46E1" w:rsidP="00195D76">
            <w:pPr>
              <w:pStyle w:val="TAL"/>
            </w:pPr>
          </w:p>
        </w:tc>
      </w:tr>
      <w:tr w:rsidR="00BF46E1" w:rsidRPr="005307A3" w14:paraId="3C4CBF7A" w14:textId="77777777" w:rsidTr="00195D76">
        <w:trPr>
          <w:jc w:val="center"/>
        </w:trPr>
        <w:tc>
          <w:tcPr>
            <w:tcW w:w="542" w:type="dxa"/>
            <w:tcBorders>
              <w:left w:val="single" w:sz="6" w:space="0" w:color="auto"/>
              <w:right w:val="single" w:sz="6" w:space="0" w:color="auto"/>
            </w:tcBorders>
          </w:tcPr>
          <w:p w14:paraId="4B899394"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77EF7C3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97E2A72" w14:textId="77777777" w:rsidR="00BF46E1" w:rsidRPr="005307A3" w:rsidRDefault="00BF46E1" w:rsidP="00195D76">
            <w:pPr>
              <w:pStyle w:val="TAL"/>
            </w:pPr>
            <w:r w:rsidRPr="005307A3">
              <w:t>TERMINAL RESPONSE: OPEN CHANNEL 1.1.1A</w:t>
            </w:r>
          </w:p>
          <w:p w14:paraId="382F1BAD" w14:textId="0C87EC6A" w:rsidR="00BF46E1" w:rsidRPr="005307A3" w:rsidRDefault="00BF46E1" w:rsidP="00195D76">
            <w:pPr>
              <w:pStyle w:val="TAL"/>
            </w:pPr>
            <w:r w:rsidRPr="005307A3">
              <w:t>or</w:t>
            </w:r>
          </w:p>
          <w:p w14:paraId="02458189" w14:textId="77777777" w:rsidR="00BF46E1" w:rsidRPr="005307A3" w:rsidRDefault="00BF46E1" w:rsidP="00195D76">
            <w:pPr>
              <w:pStyle w:val="TAL"/>
            </w:pPr>
            <w:r w:rsidRPr="005307A3">
              <w:t>TERMINAL RESPONSE: OPEN CHANNEL 1.1.1B</w:t>
            </w:r>
          </w:p>
        </w:tc>
        <w:tc>
          <w:tcPr>
            <w:tcW w:w="3776" w:type="dxa"/>
            <w:tcBorders>
              <w:top w:val="nil"/>
              <w:left w:val="single" w:sz="6" w:space="0" w:color="auto"/>
              <w:right w:val="single" w:sz="6" w:space="0" w:color="auto"/>
            </w:tcBorders>
          </w:tcPr>
          <w:p w14:paraId="3F871566" w14:textId="77777777" w:rsidR="00BF46E1" w:rsidRPr="005307A3" w:rsidRDefault="00BF46E1" w:rsidP="00195D76">
            <w:pPr>
              <w:pStyle w:val="TAL"/>
            </w:pPr>
            <w:r w:rsidRPr="005307A3">
              <w:t>[Command performed successfully]</w:t>
            </w:r>
          </w:p>
        </w:tc>
      </w:tr>
      <w:tr w:rsidR="00BF46E1" w:rsidRPr="005307A3" w14:paraId="1E4056D0" w14:textId="77777777" w:rsidTr="00195D76">
        <w:trPr>
          <w:cantSplit/>
          <w:jc w:val="center"/>
        </w:trPr>
        <w:tc>
          <w:tcPr>
            <w:tcW w:w="542" w:type="dxa"/>
            <w:tcBorders>
              <w:left w:val="single" w:sz="6" w:space="0" w:color="auto"/>
              <w:right w:val="single" w:sz="6" w:space="0" w:color="auto"/>
            </w:tcBorders>
          </w:tcPr>
          <w:p w14:paraId="675A787F"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14CD7D6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A51778B" w14:textId="77777777" w:rsidR="00BF46E1" w:rsidRPr="005307A3" w:rsidRDefault="00BF46E1" w:rsidP="00195D76">
            <w:pPr>
              <w:pStyle w:val="TAL"/>
            </w:pPr>
            <w:r w:rsidRPr="005307A3">
              <w:t>PROACTIVE COMMAND PENDING: SEND DATA 2.1.1</w:t>
            </w:r>
          </w:p>
        </w:tc>
        <w:tc>
          <w:tcPr>
            <w:tcW w:w="3776" w:type="dxa"/>
            <w:tcBorders>
              <w:left w:val="single" w:sz="6" w:space="0" w:color="auto"/>
              <w:right w:val="single" w:sz="6" w:space="0" w:color="auto"/>
            </w:tcBorders>
          </w:tcPr>
          <w:p w14:paraId="1263EB23" w14:textId="77777777" w:rsidR="00BF46E1" w:rsidRPr="005307A3" w:rsidRDefault="00BF46E1" w:rsidP="00195D76">
            <w:pPr>
              <w:pStyle w:val="TAL"/>
            </w:pPr>
          </w:p>
        </w:tc>
      </w:tr>
      <w:tr w:rsidR="00BF46E1" w:rsidRPr="005307A3" w14:paraId="70CAB559" w14:textId="77777777" w:rsidTr="00195D76">
        <w:trPr>
          <w:cantSplit/>
          <w:jc w:val="center"/>
        </w:trPr>
        <w:tc>
          <w:tcPr>
            <w:tcW w:w="542" w:type="dxa"/>
            <w:tcBorders>
              <w:left w:val="single" w:sz="6" w:space="0" w:color="auto"/>
              <w:right w:val="single" w:sz="6" w:space="0" w:color="auto"/>
            </w:tcBorders>
          </w:tcPr>
          <w:p w14:paraId="254F2CC6"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69757F2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B9B98C3"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7B406760" w14:textId="77777777" w:rsidR="00BF46E1" w:rsidRPr="005307A3" w:rsidRDefault="00BF46E1" w:rsidP="00195D76">
            <w:pPr>
              <w:pStyle w:val="TAL"/>
            </w:pPr>
          </w:p>
        </w:tc>
      </w:tr>
      <w:tr w:rsidR="00BF46E1" w:rsidRPr="005307A3" w14:paraId="1426560B" w14:textId="77777777" w:rsidTr="00195D76">
        <w:trPr>
          <w:cantSplit/>
          <w:jc w:val="center"/>
        </w:trPr>
        <w:tc>
          <w:tcPr>
            <w:tcW w:w="542" w:type="dxa"/>
            <w:tcBorders>
              <w:left w:val="single" w:sz="6" w:space="0" w:color="auto"/>
              <w:right w:val="single" w:sz="6" w:space="0" w:color="auto"/>
            </w:tcBorders>
          </w:tcPr>
          <w:p w14:paraId="2B9C11B1"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1D5F7E9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388C8D6" w14:textId="77777777" w:rsidR="00BF46E1" w:rsidRPr="005307A3" w:rsidRDefault="00BF46E1" w:rsidP="00195D76">
            <w:pPr>
              <w:pStyle w:val="TAL"/>
            </w:pPr>
            <w:r w:rsidRPr="005307A3">
              <w:t>PROACTIVE COMMAND: SEND DATA 2.1.1</w:t>
            </w:r>
          </w:p>
        </w:tc>
        <w:tc>
          <w:tcPr>
            <w:tcW w:w="3776" w:type="dxa"/>
            <w:tcBorders>
              <w:left w:val="single" w:sz="6" w:space="0" w:color="auto"/>
              <w:right w:val="single" w:sz="6" w:space="0" w:color="auto"/>
            </w:tcBorders>
          </w:tcPr>
          <w:p w14:paraId="618DB359" w14:textId="77777777" w:rsidR="00BF46E1" w:rsidRPr="005307A3" w:rsidRDefault="00BF46E1" w:rsidP="00195D76">
            <w:pPr>
              <w:pStyle w:val="TAL"/>
            </w:pPr>
            <w:r w:rsidRPr="005307A3">
              <w:t>[alpha identifier shall be displayed with left alignment]</w:t>
            </w:r>
          </w:p>
        </w:tc>
      </w:tr>
      <w:tr w:rsidR="00BF46E1" w:rsidRPr="005307A3" w14:paraId="45BD0644" w14:textId="77777777" w:rsidTr="00195D76">
        <w:trPr>
          <w:cantSplit/>
          <w:jc w:val="center"/>
        </w:trPr>
        <w:tc>
          <w:tcPr>
            <w:tcW w:w="542" w:type="dxa"/>
            <w:tcBorders>
              <w:left w:val="single" w:sz="6" w:space="0" w:color="auto"/>
              <w:right w:val="single" w:sz="6" w:space="0" w:color="auto"/>
            </w:tcBorders>
          </w:tcPr>
          <w:p w14:paraId="1DBFAF60"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5DB7C55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E1BC2FF" w14:textId="77777777" w:rsidR="00BF46E1" w:rsidRPr="005307A3" w:rsidRDefault="00BF46E1" w:rsidP="00195D76">
            <w:pPr>
              <w:pStyle w:val="TAL"/>
            </w:pPr>
            <w:r w:rsidRPr="005307A3">
              <w:t>TERMINAL RESPONSE: SEND DATA (immediate) 2.1.1</w:t>
            </w:r>
          </w:p>
        </w:tc>
        <w:tc>
          <w:tcPr>
            <w:tcW w:w="3776" w:type="dxa"/>
            <w:tcBorders>
              <w:left w:val="single" w:sz="6" w:space="0" w:color="auto"/>
              <w:right w:val="single" w:sz="6" w:space="0" w:color="auto"/>
            </w:tcBorders>
          </w:tcPr>
          <w:p w14:paraId="3A14A9A6" w14:textId="77777777" w:rsidR="00BF46E1" w:rsidRPr="005307A3" w:rsidRDefault="00BF46E1" w:rsidP="00195D76">
            <w:pPr>
              <w:pStyle w:val="TAL"/>
            </w:pPr>
            <w:r w:rsidRPr="005307A3">
              <w:t>[Command performed successfully]</w:t>
            </w:r>
          </w:p>
        </w:tc>
      </w:tr>
      <w:tr w:rsidR="00BF46E1" w:rsidRPr="005307A3" w14:paraId="6A1E9B35" w14:textId="77777777" w:rsidTr="00195D76">
        <w:trPr>
          <w:cantSplit/>
          <w:jc w:val="center"/>
        </w:trPr>
        <w:tc>
          <w:tcPr>
            <w:tcW w:w="542" w:type="dxa"/>
            <w:tcBorders>
              <w:left w:val="single" w:sz="6" w:space="0" w:color="auto"/>
              <w:right w:val="single" w:sz="6" w:space="0" w:color="auto"/>
            </w:tcBorders>
          </w:tcPr>
          <w:p w14:paraId="7FA64B0C"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2999FE3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3BABC15" w14:textId="77777777" w:rsidR="00BF46E1" w:rsidRPr="005307A3" w:rsidRDefault="00BF46E1" w:rsidP="00195D76">
            <w:pPr>
              <w:pStyle w:val="TAL"/>
            </w:pPr>
            <w:r w:rsidRPr="005307A3">
              <w:t>PROACTIVE COMMAND PENDING: SEND DATA 2.1.2</w:t>
            </w:r>
          </w:p>
        </w:tc>
        <w:tc>
          <w:tcPr>
            <w:tcW w:w="3776" w:type="dxa"/>
            <w:tcBorders>
              <w:left w:val="single" w:sz="6" w:space="0" w:color="auto"/>
              <w:right w:val="single" w:sz="6" w:space="0" w:color="auto"/>
            </w:tcBorders>
          </w:tcPr>
          <w:p w14:paraId="7DCE3044" w14:textId="77777777" w:rsidR="00BF46E1" w:rsidRPr="005307A3" w:rsidRDefault="00BF46E1" w:rsidP="00195D76">
            <w:pPr>
              <w:pStyle w:val="TAL"/>
            </w:pPr>
          </w:p>
        </w:tc>
      </w:tr>
      <w:tr w:rsidR="00BF46E1" w:rsidRPr="005307A3" w14:paraId="67D64643" w14:textId="77777777" w:rsidTr="00195D76">
        <w:trPr>
          <w:cantSplit/>
          <w:jc w:val="center"/>
        </w:trPr>
        <w:tc>
          <w:tcPr>
            <w:tcW w:w="542" w:type="dxa"/>
            <w:tcBorders>
              <w:left w:val="single" w:sz="6" w:space="0" w:color="auto"/>
              <w:right w:val="single" w:sz="6" w:space="0" w:color="auto"/>
            </w:tcBorders>
          </w:tcPr>
          <w:p w14:paraId="33353FDC"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1CDF9B3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9523A9D"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729F6443" w14:textId="77777777" w:rsidR="00BF46E1" w:rsidRPr="005307A3" w:rsidRDefault="00BF46E1" w:rsidP="00195D76">
            <w:pPr>
              <w:pStyle w:val="TAL"/>
            </w:pPr>
          </w:p>
        </w:tc>
      </w:tr>
      <w:tr w:rsidR="00BF46E1" w:rsidRPr="005307A3" w14:paraId="5EEDB95E" w14:textId="77777777" w:rsidTr="00195D76">
        <w:trPr>
          <w:cantSplit/>
          <w:jc w:val="center"/>
        </w:trPr>
        <w:tc>
          <w:tcPr>
            <w:tcW w:w="542" w:type="dxa"/>
            <w:tcBorders>
              <w:left w:val="single" w:sz="6" w:space="0" w:color="auto"/>
              <w:right w:val="single" w:sz="6" w:space="0" w:color="auto"/>
            </w:tcBorders>
          </w:tcPr>
          <w:p w14:paraId="22527626"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508B424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97B9483" w14:textId="77777777" w:rsidR="00BF46E1" w:rsidRPr="005307A3" w:rsidRDefault="00BF46E1" w:rsidP="00195D76">
            <w:pPr>
              <w:pStyle w:val="TAL"/>
            </w:pPr>
            <w:r w:rsidRPr="005307A3">
              <w:t>PROACTIVE COMMAND: SEND DATA 2.1.2</w:t>
            </w:r>
          </w:p>
        </w:tc>
        <w:tc>
          <w:tcPr>
            <w:tcW w:w="3776" w:type="dxa"/>
            <w:tcBorders>
              <w:left w:val="single" w:sz="6" w:space="0" w:color="auto"/>
              <w:right w:val="single" w:sz="6" w:space="0" w:color="auto"/>
            </w:tcBorders>
          </w:tcPr>
          <w:p w14:paraId="64FD27D3" w14:textId="77777777" w:rsidR="00BF46E1" w:rsidRPr="005307A3" w:rsidRDefault="00BF46E1" w:rsidP="00195D76">
            <w:pPr>
              <w:pStyle w:val="TAL"/>
            </w:pPr>
            <w:r w:rsidRPr="005307A3">
              <w:t>[Message shall be formatted without left alignment. Remark: If left alignment is the ME's default alignment as declared in table A.2/22, no alignment change will take place]</w:t>
            </w:r>
          </w:p>
        </w:tc>
      </w:tr>
      <w:tr w:rsidR="00BF46E1" w:rsidRPr="005307A3" w14:paraId="75B52955" w14:textId="77777777" w:rsidTr="00195D76">
        <w:trPr>
          <w:cantSplit/>
          <w:jc w:val="center"/>
        </w:trPr>
        <w:tc>
          <w:tcPr>
            <w:tcW w:w="542" w:type="dxa"/>
            <w:tcBorders>
              <w:left w:val="single" w:sz="6" w:space="0" w:color="auto"/>
              <w:bottom w:val="single" w:sz="4" w:space="0" w:color="auto"/>
              <w:right w:val="single" w:sz="6" w:space="0" w:color="auto"/>
            </w:tcBorders>
          </w:tcPr>
          <w:p w14:paraId="60ED44AE" w14:textId="77777777" w:rsidR="00BF46E1" w:rsidRPr="005307A3" w:rsidRDefault="00BF46E1" w:rsidP="00195D76">
            <w:pPr>
              <w:pStyle w:val="TAC"/>
            </w:pPr>
            <w:r w:rsidRPr="005307A3">
              <w:t>15</w:t>
            </w:r>
          </w:p>
        </w:tc>
        <w:tc>
          <w:tcPr>
            <w:tcW w:w="1247" w:type="dxa"/>
            <w:tcBorders>
              <w:left w:val="single" w:sz="6" w:space="0" w:color="auto"/>
              <w:bottom w:val="single" w:sz="4" w:space="0" w:color="auto"/>
              <w:right w:val="single" w:sz="6" w:space="0" w:color="auto"/>
            </w:tcBorders>
          </w:tcPr>
          <w:p w14:paraId="0970B8E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44715845" w14:textId="77777777" w:rsidR="00BF46E1" w:rsidRPr="005307A3" w:rsidRDefault="00BF46E1" w:rsidP="00195D76">
            <w:pPr>
              <w:pStyle w:val="TAL"/>
            </w:pPr>
            <w:r w:rsidRPr="005307A3">
              <w:t>TERMINAL RESPONSE: SEND DATA (immediate) 2.1.1</w:t>
            </w:r>
          </w:p>
        </w:tc>
        <w:tc>
          <w:tcPr>
            <w:tcW w:w="3776" w:type="dxa"/>
            <w:tcBorders>
              <w:left w:val="single" w:sz="6" w:space="0" w:color="auto"/>
              <w:bottom w:val="single" w:sz="4" w:space="0" w:color="auto"/>
              <w:right w:val="single" w:sz="6" w:space="0" w:color="auto"/>
            </w:tcBorders>
          </w:tcPr>
          <w:p w14:paraId="4B542250" w14:textId="77777777" w:rsidR="00BF46E1" w:rsidRPr="005307A3" w:rsidRDefault="00BF46E1" w:rsidP="00195D76">
            <w:pPr>
              <w:pStyle w:val="TAL"/>
            </w:pPr>
            <w:r w:rsidRPr="005307A3">
              <w:t>[Command performed successfully]</w:t>
            </w:r>
          </w:p>
        </w:tc>
      </w:tr>
    </w:tbl>
    <w:p w14:paraId="41FF8CA7" w14:textId="77777777" w:rsidR="00BF46E1" w:rsidRPr="005307A3" w:rsidRDefault="00BF46E1" w:rsidP="00BF46E1"/>
    <w:p w14:paraId="03C3B65E" w14:textId="77777777" w:rsidR="00BF46E1" w:rsidRPr="005307A3" w:rsidRDefault="00BF46E1" w:rsidP="00BF46E1">
      <w:r w:rsidRPr="005307A3">
        <w:t>PROACTIVE COMMAND: SEND DATA 2.1.1</w:t>
      </w:r>
    </w:p>
    <w:p w14:paraId="0637E382" w14:textId="77777777" w:rsidR="00BF46E1" w:rsidRPr="005307A3" w:rsidRDefault="00BF46E1" w:rsidP="00BF46E1">
      <w:r w:rsidRPr="005307A3">
        <w:t>Logically:</w:t>
      </w:r>
    </w:p>
    <w:p w14:paraId="291F9DE9" w14:textId="77777777" w:rsidR="00BF46E1" w:rsidRPr="005307A3" w:rsidRDefault="00BF46E1" w:rsidP="0041528A">
      <w:pPr>
        <w:pStyle w:val="EW"/>
      </w:pPr>
      <w:r w:rsidRPr="005307A3">
        <w:t>Command details</w:t>
      </w:r>
    </w:p>
    <w:p w14:paraId="3CF9C983" w14:textId="77777777" w:rsidR="00BF46E1" w:rsidRPr="005307A3" w:rsidRDefault="00BF46E1" w:rsidP="0041528A">
      <w:pPr>
        <w:pStyle w:val="EW"/>
      </w:pPr>
      <w:r w:rsidRPr="005307A3">
        <w:tab/>
        <w:t>Command number:</w:t>
      </w:r>
      <w:r w:rsidRPr="005307A3">
        <w:tab/>
        <w:t>1</w:t>
      </w:r>
    </w:p>
    <w:p w14:paraId="55B48692" w14:textId="77777777" w:rsidR="00BF46E1" w:rsidRPr="005307A3" w:rsidRDefault="00BF46E1" w:rsidP="0041528A">
      <w:pPr>
        <w:pStyle w:val="EW"/>
      </w:pPr>
      <w:r w:rsidRPr="005307A3">
        <w:tab/>
        <w:t>Command type:</w:t>
      </w:r>
      <w:r w:rsidRPr="005307A3">
        <w:tab/>
        <w:t>SEND DATA</w:t>
      </w:r>
    </w:p>
    <w:p w14:paraId="099B8308" w14:textId="77777777" w:rsidR="00BF46E1" w:rsidRPr="005307A3" w:rsidRDefault="00BF46E1" w:rsidP="0041528A">
      <w:pPr>
        <w:pStyle w:val="EW"/>
      </w:pPr>
      <w:r w:rsidRPr="005307A3">
        <w:lastRenderedPageBreak/>
        <w:tab/>
        <w:t>Command qualifier:</w:t>
      </w:r>
      <w:r w:rsidRPr="005307A3">
        <w:tab/>
        <w:t>Send Immediately</w:t>
      </w:r>
    </w:p>
    <w:p w14:paraId="2DFE8447" w14:textId="77777777" w:rsidR="00BF46E1" w:rsidRPr="005307A3" w:rsidRDefault="00BF46E1" w:rsidP="0041528A">
      <w:pPr>
        <w:pStyle w:val="EW"/>
      </w:pPr>
      <w:r w:rsidRPr="005307A3">
        <w:t>Device identities</w:t>
      </w:r>
    </w:p>
    <w:p w14:paraId="18255E61" w14:textId="77777777" w:rsidR="00BF46E1" w:rsidRPr="005307A3" w:rsidRDefault="00BF46E1" w:rsidP="0041528A">
      <w:pPr>
        <w:pStyle w:val="EW"/>
      </w:pPr>
      <w:r w:rsidRPr="005307A3">
        <w:tab/>
        <w:t>Source device:</w:t>
      </w:r>
      <w:r w:rsidRPr="005307A3">
        <w:tab/>
        <w:t>UICC</w:t>
      </w:r>
    </w:p>
    <w:p w14:paraId="6CA266C2" w14:textId="77777777" w:rsidR="00BF46E1" w:rsidRPr="005307A3" w:rsidRDefault="00BF46E1" w:rsidP="0041528A">
      <w:pPr>
        <w:pStyle w:val="EW"/>
      </w:pPr>
      <w:r w:rsidRPr="005307A3">
        <w:tab/>
        <w:t>Destination device:</w:t>
      </w:r>
      <w:r w:rsidRPr="005307A3">
        <w:tab/>
        <w:t>Channel 1</w:t>
      </w:r>
    </w:p>
    <w:p w14:paraId="2D4D112C" w14:textId="77777777" w:rsidR="00BF46E1" w:rsidRPr="005307A3" w:rsidRDefault="00BF46E1" w:rsidP="0041528A">
      <w:pPr>
        <w:pStyle w:val="EW"/>
      </w:pPr>
      <w:r w:rsidRPr="005307A3">
        <w:t>Alpha Identifier</w:t>
      </w:r>
      <w:r w:rsidRPr="005307A3">
        <w:tab/>
        <w:t>"Send Data 1"</w:t>
      </w:r>
    </w:p>
    <w:p w14:paraId="00987FA8" w14:textId="77777777" w:rsidR="00BF46E1" w:rsidRPr="005307A3" w:rsidRDefault="00BF46E1" w:rsidP="0041528A">
      <w:pPr>
        <w:pStyle w:val="EW"/>
      </w:pPr>
      <w:r w:rsidRPr="005307A3">
        <w:t>Channel Data</w:t>
      </w:r>
    </w:p>
    <w:p w14:paraId="75660C1F" w14:textId="77777777" w:rsidR="00BF46E1" w:rsidRPr="005307A3" w:rsidRDefault="00BF46E1" w:rsidP="0041528A">
      <w:pPr>
        <w:pStyle w:val="EW"/>
      </w:pPr>
      <w:r w:rsidRPr="005307A3">
        <w:t>Channel Data:</w:t>
      </w:r>
      <w:r w:rsidRPr="005307A3">
        <w:tab/>
        <w:t>00 01 .. 07 (8 Bytes of data)</w:t>
      </w:r>
    </w:p>
    <w:p w14:paraId="66EBF506" w14:textId="77777777" w:rsidR="00BF46E1" w:rsidRPr="005307A3" w:rsidRDefault="00BF46E1" w:rsidP="0041528A">
      <w:pPr>
        <w:pStyle w:val="EW"/>
      </w:pPr>
      <w:r w:rsidRPr="005307A3">
        <w:t>Text Attribute</w:t>
      </w:r>
    </w:p>
    <w:p w14:paraId="0523E4FD" w14:textId="77777777" w:rsidR="00BF46E1" w:rsidRPr="005307A3" w:rsidRDefault="00BF46E1" w:rsidP="0041528A">
      <w:pPr>
        <w:pStyle w:val="EW"/>
      </w:pPr>
      <w:r w:rsidRPr="005307A3">
        <w:tab/>
        <w:t>Formatting position:</w:t>
      </w:r>
      <w:r w:rsidRPr="005307A3">
        <w:tab/>
        <w:t>0</w:t>
      </w:r>
    </w:p>
    <w:p w14:paraId="4D147069" w14:textId="77777777" w:rsidR="00BF46E1" w:rsidRPr="005307A3" w:rsidRDefault="00BF46E1" w:rsidP="0041528A">
      <w:pPr>
        <w:pStyle w:val="EW"/>
      </w:pPr>
      <w:r w:rsidRPr="005307A3">
        <w:tab/>
        <w:t>Formatting length:</w:t>
      </w:r>
      <w:r w:rsidRPr="005307A3">
        <w:tab/>
        <w:t>11</w:t>
      </w:r>
    </w:p>
    <w:p w14:paraId="24295652" w14:textId="77777777" w:rsidR="00BF46E1" w:rsidRPr="005307A3" w:rsidRDefault="00BF46E1" w:rsidP="0041528A">
      <w:pPr>
        <w:pStyle w:val="EW"/>
      </w:pPr>
      <w:r w:rsidRPr="005307A3">
        <w:tab/>
        <w:t>Formatting mode:</w:t>
      </w:r>
      <w:r w:rsidRPr="005307A3">
        <w:tab/>
        <w:t>Left Alignment, Normal Font, Bold On, Italic On, Underline Off, Strikethrough Off</w:t>
      </w:r>
    </w:p>
    <w:p w14:paraId="60E14A06" w14:textId="77777777" w:rsidR="00BF46E1" w:rsidRPr="005307A3" w:rsidRDefault="00BF46E1" w:rsidP="0041528A">
      <w:pPr>
        <w:pStyle w:val="EX"/>
      </w:pPr>
      <w:r w:rsidRPr="005307A3">
        <w:t>Colour:</w:t>
      </w:r>
      <w:r w:rsidRPr="005307A3">
        <w:tab/>
        <w:t>Dark Green Foreground, Bright Yellow Background</w:t>
      </w:r>
    </w:p>
    <w:p w14:paraId="3DE1B7E6" w14:textId="77777777" w:rsidR="00BF46E1" w:rsidRPr="005307A3" w:rsidRDefault="00BF46E1" w:rsidP="00BF46E1">
      <w:r w:rsidRPr="005307A3">
        <w:t>Coding:</w:t>
      </w:r>
    </w:p>
    <w:p w14:paraId="1758C5B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3A162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A63BE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B53C8E7"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84F3F87"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5344F05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C417D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D3405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258FE8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B29A40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85E3A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7A577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7AC1C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669D78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57EFC49" w14:textId="77777777" w:rsidR="00BF46E1" w:rsidRPr="005307A3" w:rsidRDefault="00BF46E1" w:rsidP="00195D76">
            <w:pPr>
              <w:pStyle w:val="TAC"/>
            </w:pPr>
            <w:r w:rsidRPr="005307A3">
              <w:t>85</w:t>
            </w:r>
          </w:p>
        </w:tc>
      </w:tr>
      <w:tr w:rsidR="00BF46E1" w:rsidRPr="005307A3" w14:paraId="33E2F37E" w14:textId="77777777" w:rsidTr="00195D76">
        <w:trPr>
          <w:jc w:val="center"/>
        </w:trPr>
        <w:tc>
          <w:tcPr>
            <w:tcW w:w="1134" w:type="dxa"/>
            <w:tcBorders>
              <w:top w:val="single" w:sz="4" w:space="0" w:color="auto"/>
              <w:right w:val="single" w:sz="4" w:space="0" w:color="auto"/>
            </w:tcBorders>
          </w:tcPr>
          <w:p w14:paraId="613B44E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CFCE0D"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7420AB07"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44E115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1FD3DA8"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4B332F32"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5A670D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D440CF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6B1912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5198A70"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FE0B04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9D823A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3DBD764" w14:textId="77777777" w:rsidR="00BF46E1" w:rsidRPr="005307A3" w:rsidRDefault="00BF46E1" w:rsidP="00195D76">
            <w:pPr>
              <w:pStyle w:val="TAC"/>
            </w:pPr>
            <w:r w:rsidRPr="005307A3">
              <w:t>31</w:t>
            </w:r>
          </w:p>
        </w:tc>
      </w:tr>
      <w:tr w:rsidR="00BF46E1" w:rsidRPr="005307A3" w14:paraId="0F9B3750" w14:textId="77777777" w:rsidTr="00195D76">
        <w:trPr>
          <w:jc w:val="center"/>
        </w:trPr>
        <w:tc>
          <w:tcPr>
            <w:tcW w:w="1134" w:type="dxa"/>
            <w:tcBorders>
              <w:right w:val="single" w:sz="4" w:space="0" w:color="auto"/>
            </w:tcBorders>
          </w:tcPr>
          <w:p w14:paraId="24A3EC4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AC793F"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6B43FBA"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5BFD943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2CE7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C9CA3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602B8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B738C3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AD66168"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D63CDAA"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8D5C867"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C75E27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17EFC20" w14:textId="77777777" w:rsidR="00BF46E1" w:rsidRPr="005307A3" w:rsidRDefault="00BF46E1" w:rsidP="00195D76">
            <w:pPr>
              <w:pStyle w:val="TAC"/>
            </w:pPr>
            <w:r w:rsidRPr="005307A3">
              <w:t>04</w:t>
            </w:r>
          </w:p>
        </w:tc>
      </w:tr>
      <w:tr w:rsidR="00BF46E1" w:rsidRPr="005307A3" w14:paraId="596422D5" w14:textId="77777777" w:rsidTr="00195D76">
        <w:trPr>
          <w:jc w:val="center"/>
        </w:trPr>
        <w:tc>
          <w:tcPr>
            <w:tcW w:w="1134" w:type="dxa"/>
            <w:tcBorders>
              <w:right w:val="single" w:sz="4" w:space="0" w:color="auto"/>
            </w:tcBorders>
          </w:tcPr>
          <w:p w14:paraId="50A5A9D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7081C7"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D2F9ABE"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665030C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6C469E"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2DDDECB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CE459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4FFB3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65F6A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B5286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DCFF2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34F99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581D2E" w14:textId="77777777" w:rsidR="00BF46E1" w:rsidRPr="005307A3" w:rsidRDefault="00BF46E1" w:rsidP="00195D76">
            <w:pPr>
              <w:pStyle w:val="TAC"/>
            </w:pPr>
          </w:p>
        </w:tc>
      </w:tr>
    </w:tbl>
    <w:p w14:paraId="71993D43" w14:textId="77777777" w:rsidR="00BF46E1" w:rsidRPr="005307A3" w:rsidRDefault="00BF46E1" w:rsidP="00BF46E1"/>
    <w:p w14:paraId="1ED02529" w14:textId="77777777" w:rsidR="00BF46E1" w:rsidRPr="005307A3" w:rsidRDefault="00BF46E1" w:rsidP="00BF46E1">
      <w:r w:rsidRPr="005307A3">
        <w:t>PROACTIVE COMMAND: SEND DATA 2.1.2</w:t>
      </w:r>
    </w:p>
    <w:p w14:paraId="322E4613" w14:textId="77777777" w:rsidR="00BF46E1" w:rsidRPr="005307A3" w:rsidRDefault="00BF46E1" w:rsidP="00BF46E1">
      <w:r w:rsidRPr="005307A3">
        <w:t>Logically:</w:t>
      </w:r>
    </w:p>
    <w:p w14:paraId="344318E0" w14:textId="77777777" w:rsidR="00BF46E1" w:rsidRPr="005307A3" w:rsidRDefault="00BF46E1" w:rsidP="0041528A">
      <w:pPr>
        <w:pStyle w:val="EW"/>
      </w:pPr>
      <w:r w:rsidRPr="005307A3">
        <w:t>Command details</w:t>
      </w:r>
    </w:p>
    <w:p w14:paraId="0D1E1847" w14:textId="77777777" w:rsidR="00BF46E1" w:rsidRPr="005307A3" w:rsidRDefault="00BF46E1" w:rsidP="0041528A">
      <w:pPr>
        <w:pStyle w:val="EW"/>
      </w:pPr>
      <w:r w:rsidRPr="005307A3">
        <w:tab/>
        <w:t>Command number:</w:t>
      </w:r>
      <w:r w:rsidRPr="005307A3">
        <w:tab/>
        <w:t>1</w:t>
      </w:r>
    </w:p>
    <w:p w14:paraId="56961988" w14:textId="77777777" w:rsidR="00BF46E1" w:rsidRPr="005307A3" w:rsidRDefault="00BF46E1" w:rsidP="0041528A">
      <w:pPr>
        <w:pStyle w:val="EW"/>
      </w:pPr>
      <w:r w:rsidRPr="005307A3">
        <w:tab/>
        <w:t>Command type:</w:t>
      </w:r>
      <w:r w:rsidRPr="005307A3">
        <w:tab/>
        <w:t>SEND DATA</w:t>
      </w:r>
    </w:p>
    <w:p w14:paraId="575E6A05" w14:textId="77777777" w:rsidR="00BF46E1" w:rsidRPr="005307A3" w:rsidRDefault="00BF46E1" w:rsidP="0041528A">
      <w:pPr>
        <w:pStyle w:val="EW"/>
      </w:pPr>
      <w:r w:rsidRPr="005307A3">
        <w:tab/>
        <w:t>Command qualifier:</w:t>
      </w:r>
      <w:r w:rsidRPr="005307A3">
        <w:tab/>
        <w:t>Send Immediately</w:t>
      </w:r>
    </w:p>
    <w:p w14:paraId="5C162612" w14:textId="77777777" w:rsidR="00BF46E1" w:rsidRPr="005307A3" w:rsidRDefault="00BF46E1" w:rsidP="0041528A">
      <w:pPr>
        <w:pStyle w:val="EW"/>
      </w:pPr>
      <w:r w:rsidRPr="005307A3">
        <w:t>Device identities</w:t>
      </w:r>
    </w:p>
    <w:p w14:paraId="58BF5BBA" w14:textId="77777777" w:rsidR="00BF46E1" w:rsidRPr="005307A3" w:rsidRDefault="00BF46E1" w:rsidP="0041528A">
      <w:pPr>
        <w:pStyle w:val="EW"/>
      </w:pPr>
      <w:r w:rsidRPr="005307A3">
        <w:tab/>
        <w:t>Source device:</w:t>
      </w:r>
      <w:r w:rsidRPr="005307A3">
        <w:tab/>
        <w:t>UICC</w:t>
      </w:r>
    </w:p>
    <w:p w14:paraId="402ECA95" w14:textId="77777777" w:rsidR="00BF46E1" w:rsidRPr="005307A3" w:rsidRDefault="00BF46E1" w:rsidP="0041528A">
      <w:pPr>
        <w:pStyle w:val="EW"/>
      </w:pPr>
      <w:r w:rsidRPr="005307A3">
        <w:tab/>
        <w:t>Destination device:</w:t>
      </w:r>
      <w:r w:rsidRPr="005307A3">
        <w:tab/>
        <w:t>Channel 1</w:t>
      </w:r>
    </w:p>
    <w:p w14:paraId="5E1E9210" w14:textId="77777777" w:rsidR="00BF46E1" w:rsidRPr="005307A3" w:rsidRDefault="00BF46E1" w:rsidP="0041528A">
      <w:pPr>
        <w:pStyle w:val="EW"/>
      </w:pPr>
      <w:r w:rsidRPr="005307A3">
        <w:t>Alpha Identifier</w:t>
      </w:r>
      <w:r w:rsidRPr="005307A3">
        <w:tab/>
        <w:t>"Send Data 2"</w:t>
      </w:r>
    </w:p>
    <w:p w14:paraId="55D66B25" w14:textId="77777777" w:rsidR="00BF46E1" w:rsidRPr="005307A3" w:rsidRDefault="00BF46E1" w:rsidP="0041528A">
      <w:pPr>
        <w:pStyle w:val="EW"/>
      </w:pPr>
      <w:r w:rsidRPr="005307A3">
        <w:t>Channel Data</w:t>
      </w:r>
    </w:p>
    <w:p w14:paraId="1DD94389" w14:textId="77777777" w:rsidR="00BF46E1" w:rsidRPr="005307A3" w:rsidRDefault="00BF46E1" w:rsidP="0041528A">
      <w:pPr>
        <w:pStyle w:val="EX"/>
      </w:pPr>
      <w:r w:rsidRPr="005307A3">
        <w:tab/>
        <w:t>Channel Data:</w:t>
      </w:r>
      <w:r w:rsidRPr="005307A3">
        <w:tab/>
        <w:t>00 01 .. 07 (8 Bytes of data)</w:t>
      </w:r>
    </w:p>
    <w:p w14:paraId="3300911F" w14:textId="77777777" w:rsidR="00BF46E1" w:rsidRPr="005307A3" w:rsidRDefault="00BF46E1" w:rsidP="00BF46E1">
      <w:r w:rsidRPr="005307A3">
        <w:t>Coding:</w:t>
      </w:r>
    </w:p>
    <w:p w14:paraId="37CC2E8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479432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20AEF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3E59BC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A966E98"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81DB1B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383E1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6B27BB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416F1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14F2A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516DC9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9192FB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647AB4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681FCE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3CF583F" w14:textId="77777777" w:rsidR="00BF46E1" w:rsidRPr="005307A3" w:rsidRDefault="00BF46E1" w:rsidP="00195D76">
            <w:pPr>
              <w:pStyle w:val="TAC"/>
            </w:pPr>
            <w:r w:rsidRPr="005307A3">
              <w:t>85</w:t>
            </w:r>
          </w:p>
        </w:tc>
      </w:tr>
      <w:tr w:rsidR="00BF46E1" w:rsidRPr="005307A3" w14:paraId="6E589EE6" w14:textId="77777777" w:rsidTr="00195D76">
        <w:trPr>
          <w:jc w:val="center"/>
        </w:trPr>
        <w:tc>
          <w:tcPr>
            <w:tcW w:w="1134" w:type="dxa"/>
            <w:tcBorders>
              <w:top w:val="single" w:sz="4" w:space="0" w:color="auto"/>
              <w:right w:val="single" w:sz="4" w:space="0" w:color="auto"/>
            </w:tcBorders>
          </w:tcPr>
          <w:p w14:paraId="4B12EA7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B9BE42"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03C4BA74"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D31AAC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570E4A3"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37002D56"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1CD81A3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9720E31"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797245A"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C5A4D2A"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F4F0E2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6DE324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53C88CB" w14:textId="77777777" w:rsidR="00BF46E1" w:rsidRPr="005307A3" w:rsidRDefault="00BF46E1" w:rsidP="00195D76">
            <w:pPr>
              <w:pStyle w:val="TAC"/>
            </w:pPr>
            <w:r w:rsidRPr="005307A3">
              <w:t>32</w:t>
            </w:r>
          </w:p>
        </w:tc>
      </w:tr>
      <w:tr w:rsidR="00BF46E1" w:rsidRPr="005307A3" w14:paraId="29440A0A" w14:textId="77777777" w:rsidTr="00195D76">
        <w:trPr>
          <w:jc w:val="center"/>
        </w:trPr>
        <w:tc>
          <w:tcPr>
            <w:tcW w:w="1134" w:type="dxa"/>
            <w:tcBorders>
              <w:right w:val="single" w:sz="4" w:space="0" w:color="auto"/>
            </w:tcBorders>
          </w:tcPr>
          <w:p w14:paraId="58D4BE8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9D8339"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9C02787"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BB94FC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35F75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45F402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52C760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5B7BE7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511796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A6B0610"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6D45CB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BF5CE9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0274B4" w14:textId="77777777" w:rsidR="00BF46E1" w:rsidRPr="005307A3" w:rsidRDefault="00BF46E1" w:rsidP="00195D76">
            <w:pPr>
              <w:pStyle w:val="TAC"/>
            </w:pPr>
          </w:p>
        </w:tc>
      </w:tr>
    </w:tbl>
    <w:p w14:paraId="3241E3CC" w14:textId="77777777" w:rsidR="00BF46E1" w:rsidRPr="005307A3" w:rsidRDefault="00BF46E1" w:rsidP="00BF46E1"/>
    <w:p w14:paraId="24CCCB7F" w14:textId="77777777" w:rsidR="00BF46E1" w:rsidRPr="005307A3" w:rsidRDefault="00BF46E1" w:rsidP="00BF46E1">
      <w:r w:rsidRPr="005307A3">
        <w:t>TERMINAL RESPONSE: SEND DATA 2.1.1</w:t>
      </w:r>
    </w:p>
    <w:p w14:paraId="5FA79E6D" w14:textId="77777777" w:rsidR="00BF46E1" w:rsidRPr="005307A3" w:rsidRDefault="00BF46E1" w:rsidP="00BF46E1">
      <w:r w:rsidRPr="005307A3">
        <w:t>Logically:</w:t>
      </w:r>
    </w:p>
    <w:p w14:paraId="3C75ACE4" w14:textId="77777777" w:rsidR="00BF46E1" w:rsidRPr="005307A3" w:rsidRDefault="00BF46E1" w:rsidP="0041528A">
      <w:pPr>
        <w:pStyle w:val="EW"/>
      </w:pPr>
      <w:r w:rsidRPr="005307A3">
        <w:t>Command details</w:t>
      </w:r>
    </w:p>
    <w:p w14:paraId="097672E2" w14:textId="77777777" w:rsidR="00BF46E1" w:rsidRPr="005307A3" w:rsidRDefault="00BF46E1" w:rsidP="0041528A">
      <w:pPr>
        <w:pStyle w:val="EW"/>
      </w:pPr>
      <w:r w:rsidRPr="005307A3">
        <w:tab/>
        <w:t>Command number:</w:t>
      </w:r>
      <w:r w:rsidRPr="005307A3">
        <w:tab/>
        <w:t>1</w:t>
      </w:r>
    </w:p>
    <w:p w14:paraId="20220997" w14:textId="77777777" w:rsidR="00BF46E1" w:rsidRPr="005307A3" w:rsidRDefault="00BF46E1" w:rsidP="0041528A">
      <w:pPr>
        <w:pStyle w:val="EW"/>
      </w:pPr>
      <w:r w:rsidRPr="005307A3">
        <w:tab/>
        <w:t>Command type:</w:t>
      </w:r>
      <w:r w:rsidRPr="005307A3">
        <w:tab/>
        <w:t>SEND DATA</w:t>
      </w:r>
    </w:p>
    <w:p w14:paraId="54D6B641" w14:textId="77777777" w:rsidR="00BF46E1" w:rsidRPr="005307A3" w:rsidRDefault="00BF46E1" w:rsidP="0041528A">
      <w:pPr>
        <w:pStyle w:val="EW"/>
      </w:pPr>
      <w:r w:rsidRPr="005307A3">
        <w:tab/>
        <w:t>Command qualifier:</w:t>
      </w:r>
      <w:r w:rsidRPr="005307A3">
        <w:tab/>
        <w:t>Send Immediately</w:t>
      </w:r>
    </w:p>
    <w:p w14:paraId="4C1AB1A1" w14:textId="77777777" w:rsidR="00BF46E1" w:rsidRPr="005307A3" w:rsidRDefault="00BF46E1" w:rsidP="0041528A">
      <w:pPr>
        <w:pStyle w:val="EW"/>
      </w:pPr>
      <w:r w:rsidRPr="005307A3">
        <w:t>Device identities</w:t>
      </w:r>
    </w:p>
    <w:p w14:paraId="371D5B69" w14:textId="77777777" w:rsidR="00BF46E1" w:rsidRPr="005307A3" w:rsidRDefault="00BF46E1" w:rsidP="0041528A">
      <w:pPr>
        <w:pStyle w:val="EW"/>
      </w:pPr>
      <w:r w:rsidRPr="005307A3">
        <w:tab/>
        <w:t>Source device:</w:t>
      </w:r>
      <w:r w:rsidRPr="005307A3">
        <w:tab/>
        <w:t>ME</w:t>
      </w:r>
    </w:p>
    <w:p w14:paraId="7C489086" w14:textId="77777777" w:rsidR="00BF46E1" w:rsidRPr="005307A3" w:rsidRDefault="00BF46E1" w:rsidP="0041528A">
      <w:pPr>
        <w:pStyle w:val="EW"/>
      </w:pPr>
      <w:r w:rsidRPr="005307A3">
        <w:tab/>
        <w:t>Destination device:</w:t>
      </w:r>
      <w:r w:rsidRPr="005307A3">
        <w:tab/>
        <w:t>UICC</w:t>
      </w:r>
    </w:p>
    <w:p w14:paraId="06DD6C87" w14:textId="77777777" w:rsidR="00BF46E1" w:rsidRPr="005307A3" w:rsidRDefault="00BF46E1" w:rsidP="0041528A">
      <w:pPr>
        <w:pStyle w:val="EW"/>
      </w:pPr>
      <w:r w:rsidRPr="005307A3">
        <w:t>Result</w:t>
      </w:r>
    </w:p>
    <w:p w14:paraId="779936A7" w14:textId="77777777" w:rsidR="00BF46E1" w:rsidRPr="005307A3" w:rsidRDefault="00BF46E1" w:rsidP="0041528A">
      <w:pPr>
        <w:pStyle w:val="EW"/>
      </w:pPr>
      <w:r w:rsidRPr="005307A3">
        <w:tab/>
        <w:t>General Result:</w:t>
      </w:r>
      <w:r w:rsidRPr="005307A3">
        <w:tab/>
        <w:t>Command performed successfully</w:t>
      </w:r>
    </w:p>
    <w:p w14:paraId="4BD2AD09" w14:textId="77777777" w:rsidR="00BF46E1" w:rsidRPr="005307A3" w:rsidRDefault="00BF46E1" w:rsidP="0041528A">
      <w:pPr>
        <w:pStyle w:val="EX"/>
      </w:pPr>
      <w:r w:rsidRPr="005307A3">
        <w:tab/>
        <w:t>Channel data length:</w:t>
      </w:r>
      <w:r w:rsidRPr="005307A3">
        <w:tab/>
        <w:t>More than 255 bytes of space available in the Tx buffer</w:t>
      </w:r>
    </w:p>
    <w:p w14:paraId="6C452296" w14:textId="77777777" w:rsidR="00BF46E1" w:rsidRPr="005307A3" w:rsidRDefault="00BF46E1" w:rsidP="00BF46E1">
      <w:r w:rsidRPr="005307A3">
        <w:t>Coding:</w:t>
      </w:r>
    </w:p>
    <w:p w14:paraId="334CB90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E330F5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63D23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D8414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1BAC0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3A3C34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86D40E"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B81FA7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471CDB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ECD6D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4F9EFC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36FCB9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2E2C2E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05B668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79A16F" w14:textId="77777777" w:rsidR="00BF46E1" w:rsidRPr="005307A3" w:rsidRDefault="00BF46E1" w:rsidP="00195D76">
            <w:pPr>
              <w:pStyle w:val="TAC"/>
            </w:pPr>
            <w:r w:rsidRPr="005307A3">
              <w:t>00</w:t>
            </w:r>
          </w:p>
        </w:tc>
      </w:tr>
      <w:tr w:rsidR="00BF46E1" w:rsidRPr="005307A3" w14:paraId="63913C7B" w14:textId="77777777" w:rsidTr="00195D76">
        <w:trPr>
          <w:jc w:val="center"/>
        </w:trPr>
        <w:tc>
          <w:tcPr>
            <w:tcW w:w="1134" w:type="dxa"/>
            <w:tcBorders>
              <w:top w:val="single" w:sz="4" w:space="0" w:color="auto"/>
              <w:right w:val="single" w:sz="4" w:space="0" w:color="auto"/>
            </w:tcBorders>
          </w:tcPr>
          <w:p w14:paraId="37E06BB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91806F"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3F8EF3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FD5F4D"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163DFCC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16C5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9D882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7D091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D1ED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98D70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7DE9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7B873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FF273D" w14:textId="77777777" w:rsidR="00BF46E1" w:rsidRPr="005307A3" w:rsidRDefault="00BF46E1" w:rsidP="00195D76">
            <w:pPr>
              <w:pStyle w:val="TAC"/>
            </w:pPr>
          </w:p>
        </w:tc>
      </w:tr>
    </w:tbl>
    <w:p w14:paraId="55CA151F" w14:textId="77777777" w:rsidR="00BF46E1" w:rsidRPr="005307A3" w:rsidRDefault="00BF46E1" w:rsidP="00BF46E1"/>
    <w:p w14:paraId="44992951" w14:textId="77777777" w:rsidR="00BF46E1" w:rsidRPr="005307A3" w:rsidRDefault="00BF46E1" w:rsidP="00BF46E1">
      <w:pPr>
        <w:pStyle w:val="H6"/>
      </w:pPr>
      <w:r w:rsidRPr="005307A3">
        <w:t>27.22.4.30.2.1.5</w:t>
      </w:r>
      <w:r w:rsidRPr="005307A3">
        <w:tab/>
        <w:t>Test Requirement</w:t>
      </w:r>
    </w:p>
    <w:p w14:paraId="42D2E736" w14:textId="77777777" w:rsidR="00BF46E1" w:rsidRPr="005307A3" w:rsidRDefault="00BF46E1" w:rsidP="00BF46E1">
      <w:r w:rsidRPr="005307A3">
        <w:t>The ME shall operate in the manner defined in expected sequences 2.1.</w:t>
      </w:r>
    </w:p>
    <w:p w14:paraId="2FFCD3D7" w14:textId="77777777" w:rsidR="00BF46E1" w:rsidRPr="005307A3" w:rsidRDefault="00BF46E1" w:rsidP="00BF46E1">
      <w:pPr>
        <w:pStyle w:val="H6"/>
      </w:pPr>
      <w:r w:rsidRPr="005307A3">
        <w:t>27.22.4.30.2.2</w:t>
      </w:r>
      <w:r w:rsidRPr="005307A3">
        <w:tab/>
        <w:t>SEND DATA (support of Text Attribute – Center Alignment)</w:t>
      </w:r>
    </w:p>
    <w:p w14:paraId="1157B50D" w14:textId="77777777" w:rsidR="00BF46E1" w:rsidRPr="005307A3" w:rsidRDefault="00BF46E1" w:rsidP="00BF46E1">
      <w:pPr>
        <w:pStyle w:val="H6"/>
      </w:pPr>
      <w:r w:rsidRPr="005307A3">
        <w:t>27.22.4.30.2.2.1</w:t>
      </w:r>
      <w:r w:rsidRPr="005307A3">
        <w:tab/>
        <w:t>Definition and applicability</w:t>
      </w:r>
    </w:p>
    <w:p w14:paraId="6CC9744F" w14:textId="77777777" w:rsidR="00BF46E1" w:rsidRPr="005307A3" w:rsidRDefault="00BF46E1" w:rsidP="00BF46E1">
      <w:r w:rsidRPr="005307A3">
        <w:t>See clause 3.2.2.</w:t>
      </w:r>
    </w:p>
    <w:p w14:paraId="077FEA92" w14:textId="77777777" w:rsidR="00BF46E1" w:rsidRPr="005307A3" w:rsidRDefault="00BF46E1" w:rsidP="00BF46E1">
      <w:pPr>
        <w:pStyle w:val="H6"/>
      </w:pPr>
      <w:r w:rsidRPr="005307A3">
        <w:t>27.22.4.30.2.2.2</w:t>
      </w:r>
      <w:r w:rsidRPr="005307A3">
        <w:tab/>
        <w:t>Conformance requirements</w:t>
      </w:r>
    </w:p>
    <w:p w14:paraId="51569DDB" w14:textId="77777777" w:rsidR="00BF46E1" w:rsidRPr="005307A3" w:rsidRDefault="00BF46E1" w:rsidP="00BF46E1">
      <w:r w:rsidRPr="005307A3">
        <w:t>The ME shall support the class "e" commands as defined in:</w:t>
      </w:r>
    </w:p>
    <w:p w14:paraId="02F2CAF5" w14:textId="77777777" w:rsidR="00BF46E1" w:rsidRPr="005307A3" w:rsidRDefault="00BF46E1" w:rsidP="00BF46E1">
      <w:pPr>
        <w:pStyle w:val="B1"/>
      </w:pPr>
      <w:r w:rsidRPr="005307A3">
        <w:t>-</w:t>
      </w:r>
      <w:r w:rsidRPr="005307A3">
        <w:tab/>
        <w:t>TS 31.111 [15].</w:t>
      </w:r>
    </w:p>
    <w:p w14:paraId="3760B7CD" w14:textId="77777777" w:rsidR="00BF46E1" w:rsidRPr="005307A3" w:rsidRDefault="00BF46E1" w:rsidP="00BF46E1">
      <w:pPr>
        <w:pStyle w:val="H6"/>
      </w:pPr>
      <w:r w:rsidRPr="005307A3">
        <w:t>27.22.4.30.2.2.3</w:t>
      </w:r>
      <w:r w:rsidRPr="005307A3">
        <w:tab/>
        <w:t>Test purpose</w:t>
      </w:r>
    </w:p>
    <w:p w14:paraId="1478000E" w14:textId="77777777" w:rsidR="00BF46E1" w:rsidRPr="005307A3" w:rsidRDefault="00BF46E1" w:rsidP="00BF46E1">
      <w:r w:rsidRPr="005307A3">
        <w:t>To verify that the ME shall display the alpha identifier according to the center alignment text attribute configuration in the SEND DATA proactive command and send a TERMINAL RESPONSE (Command Performed Successfully) to the UICC.</w:t>
      </w:r>
    </w:p>
    <w:p w14:paraId="5AA6D5A0" w14:textId="77777777" w:rsidR="00BF46E1" w:rsidRPr="005307A3" w:rsidRDefault="00BF46E1" w:rsidP="00BF46E1">
      <w:pPr>
        <w:pStyle w:val="H6"/>
      </w:pPr>
      <w:r w:rsidRPr="005307A3">
        <w:t>27.22.4.30.2.2.4</w:t>
      </w:r>
      <w:r w:rsidRPr="005307A3">
        <w:tab/>
        <w:t>Method of test</w:t>
      </w:r>
    </w:p>
    <w:p w14:paraId="4D5E5256" w14:textId="77777777" w:rsidR="00BF46E1" w:rsidRPr="005307A3" w:rsidRDefault="00BF46E1" w:rsidP="00BF46E1">
      <w:pPr>
        <w:pStyle w:val="H6"/>
      </w:pPr>
      <w:r w:rsidRPr="005307A3">
        <w:t>27.22.4.30.2.2.4.1</w:t>
      </w:r>
      <w:r w:rsidRPr="005307A3">
        <w:tab/>
        <w:t>Initial conditions</w:t>
      </w:r>
    </w:p>
    <w:p w14:paraId="368986B5" w14:textId="77777777" w:rsidR="00BF46E1" w:rsidRPr="005307A3" w:rsidRDefault="00BF46E1" w:rsidP="00BF46E1">
      <w:r w:rsidRPr="005307A3">
        <w:t>The ME is connected to the USIM Simulator and the USS. The elementary files are coded as Toolkit default.</w:t>
      </w:r>
    </w:p>
    <w:p w14:paraId="5501A2F2" w14:textId="77777777" w:rsidR="00BF46E1" w:rsidRPr="005307A3" w:rsidRDefault="00BF46E1" w:rsidP="00BF46E1">
      <w:r w:rsidRPr="005307A3">
        <w:t>Prior to this test the ME shall have been powered on and performed the PROFILE DOWNLOAD procedure.</w:t>
      </w:r>
    </w:p>
    <w:p w14:paraId="3AD50BE9"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1A36B600" w14:textId="77777777" w:rsidR="00BF46E1" w:rsidRPr="005307A3" w:rsidRDefault="00BF46E1" w:rsidP="00BF46E1">
      <w:r w:rsidRPr="005307A3">
        <w:t>The channel identifier value used for these tests is set to 1 as an example.</w:t>
      </w:r>
    </w:p>
    <w:p w14:paraId="3FF0D4FF" w14:textId="77777777" w:rsidR="00BF46E1" w:rsidRPr="005307A3" w:rsidRDefault="00BF46E1" w:rsidP="00BF46E1">
      <w:r w:rsidRPr="005307A3">
        <w:t>This channel identifier is dependent on the ME's default channel identifier as declared in table A.2/27.</w:t>
      </w:r>
    </w:p>
    <w:p w14:paraId="152820EB"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3F838886" w14:textId="77777777" w:rsidR="00BF46E1" w:rsidRPr="005307A3" w:rsidRDefault="00BF46E1" w:rsidP="00BF46E1">
      <w:r w:rsidRPr="005307A3">
        <w:t>Bearer Parameters:</w:t>
      </w:r>
      <w:r w:rsidRPr="005307A3">
        <w:tab/>
      </w:r>
      <w:r w:rsidRPr="005307A3">
        <w:tab/>
        <w:t>Same Bearer Parameters as defined in 27.22.4.27.2.4.1</w:t>
      </w:r>
    </w:p>
    <w:p w14:paraId="34195C84" w14:textId="77777777" w:rsidR="00BF46E1" w:rsidRPr="005307A3" w:rsidRDefault="00BF46E1" w:rsidP="00BF46E1">
      <w:r w:rsidRPr="005307A3">
        <w:t>GPRS Parameters:</w:t>
      </w:r>
      <w:r w:rsidRPr="005307A3">
        <w:tab/>
      </w:r>
      <w:r w:rsidRPr="005307A3">
        <w:tab/>
        <w:t>Same GPRS Parameters as defined in 27.22.4.27.2.4.1</w:t>
      </w:r>
    </w:p>
    <w:p w14:paraId="4BFEF3A4" w14:textId="77777777" w:rsidR="00BF46E1" w:rsidRPr="005307A3" w:rsidRDefault="00BF46E1" w:rsidP="00BF46E1">
      <w:r w:rsidRPr="005307A3">
        <w:t>UICC/ME interface transport level:</w:t>
      </w:r>
      <w:r w:rsidRPr="005307A3">
        <w:tab/>
        <w:t>Same UICC/ME transport interface level as defined in 27.22.4.27.2.4.1</w:t>
      </w:r>
    </w:p>
    <w:p w14:paraId="0ED5C38E" w14:textId="77777777" w:rsidR="00BF46E1" w:rsidRPr="005307A3" w:rsidRDefault="00BF46E1" w:rsidP="00BF46E1">
      <w:r w:rsidRPr="005307A3">
        <w:t>Data destination address</w:t>
      </w:r>
      <w:r w:rsidRPr="005307A3">
        <w:tab/>
        <w:t>:</w:t>
      </w:r>
      <w:r w:rsidRPr="005307A3">
        <w:tab/>
        <w:t>Same Data Destination Address as defined in 27.22.4.27.2.4.1.</w:t>
      </w:r>
    </w:p>
    <w:p w14:paraId="39BBE46B" w14:textId="77777777" w:rsidR="00BF46E1" w:rsidRPr="005307A3" w:rsidRDefault="00BF46E1" w:rsidP="00BF46E1">
      <w:pPr>
        <w:pStyle w:val="H6"/>
      </w:pPr>
      <w:r w:rsidRPr="005307A3">
        <w:lastRenderedPageBreak/>
        <w:t>27.22.4.30.2.2.4.2</w:t>
      </w:r>
      <w:r w:rsidRPr="005307A3">
        <w:tab/>
        <w:t>Procedure</w:t>
      </w:r>
    </w:p>
    <w:p w14:paraId="7836C1CC" w14:textId="77777777" w:rsidR="00BF46E1" w:rsidRPr="005307A3" w:rsidRDefault="00BF46E1" w:rsidP="00BF46E1">
      <w:pPr>
        <w:pStyle w:val="TH"/>
      </w:pPr>
      <w:r w:rsidRPr="005307A3">
        <w:t>Expected sequence 2.2 (SEND DATA with Text Attribute – Center Alignment)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1D9C1222" w14:textId="77777777" w:rsidTr="00195D76">
        <w:trPr>
          <w:cantSplit/>
          <w:jc w:val="center"/>
        </w:trPr>
        <w:tc>
          <w:tcPr>
            <w:tcW w:w="542" w:type="dxa"/>
            <w:tcBorders>
              <w:top w:val="single" w:sz="6" w:space="0" w:color="auto"/>
              <w:left w:val="single" w:sz="6" w:space="0" w:color="auto"/>
              <w:right w:val="single" w:sz="6" w:space="0" w:color="auto"/>
            </w:tcBorders>
          </w:tcPr>
          <w:p w14:paraId="67B5A2A6"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3E2D97BE"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76231AE7"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3BCC09AD" w14:textId="77777777" w:rsidR="00BF46E1" w:rsidRPr="005307A3" w:rsidRDefault="00BF46E1" w:rsidP="00195D76">
            <w:pPr>
              <w:pStyle w:val="TAH"/>
            </w:pPr>
            <w:r w:rsidRPr="005307A3">
              <w:t>Comments</w:t>
            </w:r>
          </w:p>
        </w:tc>
      </w:tr>
      <w:tr w:rsidR="00BF46E1" w:rsidRPr="005307A3" w14:paraId="536840A3" w14:textId="77777777" w:rsidTr="00195D76">
        <w:trPr>
          <w:jc w:val="center"/>
        </w:trPr>
        <w:tc>
          <w:tcPr>
            <w:tcW w:w="542" w:type="dxa"/>
            <w:tcBorders>
              <w:top w:val="single" w:sz="6" w:space="0" w:color="auto"/>
              <w:left w:val="single" w:sz="6" w:space="0" w:color="auto"/>
              <w:right w:val="single" w:sz="6" w:space="0" w:color="auto"/>
            </w:tcBorders>
          </w:tcPr>
          <w:p w14:paraId="0770657E"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7DF23CA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510DE77A"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1D760345" w14:textId="77777777" w:rsidR="00BF46E1" w:rsidRPr="005307A3" w:rsidRDefault="00BF46E1" w:rsidP="00195D76">
            <w:pPr>
              <w:pStyle w:val="TAL"/>
            </w:pPr>
            <w:r w:rsidRPr="005307A3">
              <w:t>See initial conditions</w:t>
            </w:r>
          </w:p>
        </w:tc>
      </w:tr>
      <w:tr w:rsidR="00BF46E1" w:rsidRPr="005307A3" w14:paraId="02A58CDD" w14:textId="77777777" w:rsidTr="00195D76">
        <w:trPr>
          <w:jc w:val="center"/>
        </w:trPr>
        <w:tc>
          <w:tcPr>
            <w:tcW w:w="542" w:type="dxa"/>
            <w:tcBorders>
              <w:left w:val="single" w:sz="6" w:space="0" w:color="auto"/>
              <w:right w:val="single" w:sz="6" w:space="0" w:color="auto"/>
            </w:tcBorders>
          </w:tcPr>
          <w:p w14:paraId="61848D7F"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35352AA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3B17F76"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5B73C04F" w14:textId="77777777" w:rsidR="00BF46E1" w:rsidRPr="005307A3" w:rsidRDefault="00BF46E1" w:rsidP="00195D76">
            <w:pPr>
              <w:pStyle w:val="TAL"/>
            </w:pPr>
          </w:p>
        </w:tc>
      </w:tr>
      <w:tr w:rsidR="00BF46E1" w:rsidRPr="005307A3" w14:paraId="7C6643D4" w14:textId="77777777" w:rsidTr="00195D76">
        <w:trPr>
          <w:jc w:val="center"/>
        </w:trPr>
        <w:tc>
          <w:tcPr>
            <w:tcW w:w="542" w:type="dxa"/>
            <w:tcBorders>
              <w:left w:val="single" w:sz="6" w:space="0" w:color="auto"/>
              <w:right w:val="single" w:sz="6" w:space="0" w:color="auto"/>
            </w:tcBorders>
          </w:tcPr>
          <w:p w14:paraId="2419BEEC"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0ABE25E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BC0C1F2" w14:textId="77777777" w:rsidR="00BF46E1" w:rsidRPr="005307A3" w:rsidRDefault="00BF46E1" w:rsidP="00195D76">
            <w:pPr>
              <w:pStyle w:val="TAL"/>
            </w:pPr>
            <w:r w:rsidRPr="005307A3">
              <w:t>PROACTIVE COMMAND: OPEN CHANNEL 1.1.1</w:t>
            </w:r>
          </w:p>
        </w:tc>
        <w:tc>
          <w:tcPr>
            <w:tcW w:w="3776" w:type="dxa"/>
            <w:tcBorders>
              <w:top w:val="nil"/>
              <w:left w:val="single" w:sz="6" w:space="0" w:color="auto"/>
              <w:bottom w:val="nil"/>
              <w:right w:val="single" w:sz="6" w:space="0" w:color="auto"/>
            </w:tcBorders>
          </w:tcPr>
          <w:p w14:paraId="6CDD2F23" w14:textId="77777777" w:rsidR="00BF46E1" w:rsidRPr="005307A3" w:rsidRDefault="00BF46E1" w:rsidP="00195D76">
            <w:pPr>
              <w:pStyle w:val="TAL"/>
            </w:pPr>
          </w:p>
        </w:tc>
      </w:tr>
      <w:tr w:rsidR="00BF46E1" w:rsidRPr="005307A3" w14:paraId="5212CE9D" w14:textId="77777777" w:rsidTr="00195D76">
        <w:trPr>
          <w:jc w:val="center"/>
        </w:trPr>
        <w:tc>
          <w:tcPr>
            <w:tcW w:w="542" w:type="dxa"/>
            <w:tcBorders>
              <w:left w:val="single" w:sz="6" w:space="0" w:color="auto"/>
              <w:right w:val="single" w:sz="6" w:space="0" w:color="auto"/>
            </w:tcBorders>
          </w:tcPr>
          <w:p w14:paraId="7A450E6E"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464779E3"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3F1BD0E8"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292A2D26" w14:textId="77777777" w:rsidR="00BF46E1" w:rsidRPr="005307A3" w:rsidRDefault="00BF46E1" w:rsidP="00195D76">
            <w:pPr>
              <w:pStyle w:val="TAL"/>
            </w:pPr>
          </w:p>
        </w:tc>
      </w:tr>
      <w:tr w:rsidR="00BF46E1" w:rsidRPr="005307A3" w14:paraId="6077F743" w14:textId="77777777" w:rsidTr="00195D76">
        <w:trPr>
          <w:jc w:val="center"/>
        </w:trPr>
        <w:tc>
          <w:tcPr>
            <w:tcW w:w="542" w:type="dxa"/>
            <w:tcBorders>
              <w:left w:val="single" w:sz="6" w:space="0" w:color="auto"/>
              <w:right w:val="single" w:sz="6" w:space="0" w:color="auto"/>
            </w:tcBorders>
          </w:tcPr>
          <w:p w14:paraId="368D45A3"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64B54791"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19877F36"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7E2805EB" w14:textId="77777777" w:rsidR="00BF46E1" w:rsidRPr="005307A3" w:rsidRDefault="00BF46E1" w:rsidP="00195D76">
            <w:pPr>
              <w:pStyle w:val="TAL"/>
            </w:pPr>
            <w:r w:rsidRPr="005307A3">
              <w:t>[The UE may request IPv4 or IPv4v6 address as PDP type.]</w:t>
            </w:r>
          </w:p>
        </w:tc>
      </w:tr>
      <w:tr w:rsidR="00BF46E1" w:rsidRPr="005307A3" w14:paraId="01FB2D70" w14:textId="77777777" w:rsidTr="00195D76">
        <w:trPr>
          <w:jc w:val="center"/>
        </w:trPr>
        <w:tc>
          <w:tcPr>
            <w:tcW w:w="542" w:type="dxa"/>
            <w:tcBorders>
              <w:left w:val="single" w:sz="6" w:space="0" w:color="auto"/>
              <w:right w:val="single" w:sz="6" w:space="0" w:color="auto"/>
            </w:tcBorders>
          </w:tcPr>
          <w:p w14:paraId="7555BEF2"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758B428C"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7A84DFC7"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5689DD49" w14:textId="77777777" w:rsidR="00BF46E1" w:rsidRPr="005307A3" w:rsidRDefault="00BF46E1" w:rsidP="00195D76">
            <w:pPr>
              <w:pStyle w:val="TAL"/>
            </w:pPr>
          </w:p>
        </w:tc>
      </w:tr>
      <w:tr w:rsidR="00BF46E1" w:rsidRPr="005307A3" w14:paraId="64B3967A" w14:textId="77777777" w:rsidTr="00195D76">
        <w:trPr>
          <w:jc w:val="center"/>
        </w:trPr>
        <w:tc>
          <w:tcPr>
            <w:tcW w:w="542" w:type="dxa"/>
            <w:tcBorders>
              <w:left w:val="single" w:sz="6" w:space="0" w:color="auto"/>
              <w:right w:val="single" w:sz="6" w:space="0" w:color="auto"/>
            </w:tcBorders>
          </w:tcPr>
          <w:p w14:paraId="1C0AD517"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669D9E0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7C599F6" w14:textId="77777777" w:rsidR="00BF46E1" w:rsidRPr="005307A3" w:rsidRDefault="00BF46E1" w:rsidP="00195D76">
            <w:pPr>
              <w:pStyle w:val="TAL"/>
            </w:pPr>
            <w:r w:rsidRPr="005307A3">
              <w:t>TERMINAL RESPONSE: OPEN CHANNEL 1.1.1A</w:t>
            </w:r>
          </w:p>
          <w:p w14:paraId="02B05D85" w14:textId="77777777" w:rsidR="00BF46E1" w:rsidRPr="005307A3" w:rsidRDefault="00BF46E1" w:rsidP="00195D76">
            <w:pPr>
              <w:pStyle w:val="TAL"/>
            </w:pPr>
            <w:r w:rsidRPr="005307A3">
              <w:t>or</w:t>
            </w:r>
          </w:p>
          <w:p w14:paraId="4300610D" w14:textId="77777777" w:rsidR="00BF46E1" w:rsidRPr="005307A3" w:rsidRDefault="00BF46E1" w:rsidP="00195D76">
            <w:pPr>
              <w:pStyle w:val="TAL"/>
            </w:pPr>
            <w:r w:rsidRPr="005307A3">
              <w:t>TERMINAL RESPONSE: OPEN CHANNEL 1.1.1B</w:t>
            </w:r>
          </w:p>
        </w:tc>
        <w:tc>
          <w:tcPr>
            <w:tcW w:w="3776" w:type="dxa"/>
            <w:tcBorders>
              <w:top w:val="nil"/>
              <w:left w:val="single" w:sz="6" w:space="0" w:color="auto"/>
              <w:right w:val="single" w:sz="6" w:space="0" w:color="auto"/>
            </w:tcBorders>
          </w:tcPr>
          <w:p w14:paraId="0098103D" w14:textId="77777777" w:rsidR="00BF46E1" w:rsidRPr="005307A3" w:rsidRDefault="00BF46E1" w:rsidP="00195D76">
            <w:pPr>
              <w:pStyle w:val="TAL"/>
            </w:pPr>
            <w:r w:rsidRPr="005307A3">
              <w:t>[Command performed successfully]</w:t>
            </w:r>
          </w:p>
        </w:tc>
      </w:tr>
      <w:tr w:rsidR="00BF46E1" w:rsidRPr="005307A3" w14:paraId="0FB5F05C" w14:textId="77777777" w:rsidTr="00195D76">
        <w:trPr>
          <w:cantSplit/>
          <w:jc w:val="center"/>
        </w:trPr>
        <w:tc>
          <w:tcPr>
            <w:tcW w:w="542" w:type="dxa"/>
            <w:tcBorders>
              <w:left w:val="single" w:sz="6" w:space="0" w:color="auto"/>
              <w:right w:val="single" w:sz="6" w:space="0" w:color="auto"/>
            </w:tcBorders>
          </w:tcPr>
          <w:p w14:paraId="58A0A781"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2646D55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673E791" w14:textId="77777777" w:rsidR="00BF46E1" w:rsidRPr="005307A3" w:rsidRDefault="00BF46E1" w:rsidP="00195D76">
            <w:pPr>
              <w:pStyle w:val="TAL"/>
            </w:pPr>
            <w:r w:rsidRPr="005307A3">
              <w:t>PROACTIVE COMMAND PENDING: SEND DATA 2.2.1</w:t>
            </w:r>
          </w:p>
        </w:tc>
        <w:tc>
          <w:tcPr>
            <w:tcW w:w="3776" w:type="dxa"/>
            <w:tcBorders>
              <w:left w:val="single" w:sz="6" w:space="0" w:color="auto"/>
              <w:right w:val="single" w:sz="6" w:space="0" w:color="auto"/>
            </w:tcBorders>
          </w:tcPr>
          <w:p w14:paraId="2787618C" w14:textId="77777777" w:rsidR="00BF46E1" w:rsidRPr="005307A3" w:rsidRDefault="00BF46E1" w:rsidP="00195D76">
            <w:pPr>
              <w:pStyle w:val="TAL"/>
            </w:pPr>
          </w:p>
        </w:tc>
      </w:tr>
      <w:tr w:rsidR="00BF46E1" w:rsidRPr="005307A3" w14:paraId="3ED17E5B" w14:textId="77777777" w:rsidTr="00195D76">
        <w:trPr>
          <w:cantSplit/>
          <w:jc w:val="center"/>
        </w:trPr>
        <w:tc>
          <w:tcPr>
            <w:tcW w:w="542" w:type="dxa"/>
            <w:tcBorders>
              <w:left w:val="single" w:sz="6" w:space="0" w:color="auto"/>
              <w:right w:val="single" w:sz="6" w:space="0" w:color="auto"/>
            </w:tcBorders>
          </w:tcPr>
          <w:p w14:paraId="51D2AB40"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1A00881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217101DE"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076167A3" w14:textId="77777777" w:rsidR="00BF46E1" w:rsidRPr="005307A3" w:rsidRDefault="00BF46E1" w:rsidP="00195D76">
            <w:pPr>
              <w:pStyle w:val="TAL"/>
            </w:pPr>
          </w:p>
        </w:tc>
      </w:tr>
      <w:tr w:rsidR="00BF46E1" w:rsidRPr="005307A3" w14:paraId="7423BE85" w14:textId="77777777" w:rsidTr="00195D76">
        <w:trPr>
          <w:cantSplit/>
          <w:jc w:val="center"/>
        </w:trPr>
        <w:tc>
          <w:tcPr>
            <w:tcW w:w="542" w:type="dxa"/>
            <w:tcBorders>
              <w:left w:val="single" w:sz="6" w:space="0" w:color="auto"/>
              <w:right w:val="single" w:sz="6" w:space="0" w:color="auto"/>
            </w:tcBorders>
          </w:tcPr>
          <w:p w14:paraId="05E92DFF"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5D96474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93A79F6" w14:textId="77777777" w:rsidR="00BF46E1" w:rsidRPr="005307A3" w:rsidRDefault="00BF46E1" w:rsidP="00195D76">
            <w:pPr>
              <w:pStyle w:val="TAL"/>
            </w:pPr>
            <w:r w:rsidRPr="005307A3">
              <w:t>PROACTIVE COMMAND: SEND DATA 2.2.1</w:t>
            </w:r>
          </w:p>
        </w:tc>
        <w:tc>
          <w:tcPr>
            <w:tcW w:w="3776" w:type="dxa"/>
            <w:tcBorders>
              <w:left w:val="single" w:sz="6" w:space="0" w:color="auto"/>
              <w:right w:val="single" w:sz="6" w:space="0" w:color="auto"/>
            </w:tcBorders>
          </w:tcPr>
          <w:p w14:paraId="0365D186" w14:textId="77777777" w:rsidR="00BF46E1" w:rsidRPr="005307A3" w:rsidRDefault="00BF46E1" w:rsidP="00195D76">
            <w:pPr>
              <w:pStyle w:val="TAL"/>
            </w:pPr>
            <w:r w:rsidRPr="005307A3">
              <w:t>[alpha identifier shall be displayed with center alignment]</w:t>
            </w:r>
          </w:p>
        </w:tc>
      </w:tr>
      <w:tr w:rsidR="00BF46E1" w:rsidRPr="005307A3" w14:paraId="41DF068B" w14:textId="77777777" w:rsidTr="00195D76">
        <w:trPr>
          <w:cantSplit/>
          <w:jc w:val="center"/>
        </w:trPr>
        <w:tc>
          <w:tcPr>
            <w:tcW w:w="542" w:type="dxa"/>
            <w:tcBorders>
              <w:left w:val="single" w:sz="6" w:space="0" w:color="auto"/>
              <w:right w:val="single" w:sz="6" w:space="0" w:color="auto"/>
            </w:tcBorders>
          </w:tcPr>
          <w:p w14:paraId="1A50E10A"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2BD605B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CA50E99" w14:textId="77777777" w:rsidR="00BF46E1" w:rsidRPr="005307A3" w:rsidRDefault="00BF46E1" w:rsidP="00195D76">
            <w:pPr>
              <w:pStyle w:val="TAL"/>
            </w:pPr>
            <w:r w:rsidRPr="005307A3">
              <w:t>TERMINAL RESPONSE: SEND DATA (immediate) 2.2.1</w:t>
            </w:r>
          </w:p>
        </w:tc>
        <w:tc>
          <w:tcPr>
            <w:tcW w:w="3776" w:type="dxa"/>
            <w:tcBorders>
              <w:left w:val="single" w:sz="6" w:space="0" w:color="auto"/>
              <w:right w:val="single" w:sz="6" w:space="0" w:color="auto"/>
            </w:tcBorders>
          </w:tcPr>
          <w:p w14:paraId="732DDF5E" w14:textId="77777777" w:rsidR="00BF46E1" w:rsidRPr="005307A3" w:rsidRDefault="00BF46E1" w:rsidP="00195D76">
            <w:pPr>
              <w:pStyle w:val="TAL"/>
            </w:pPr>
            <w:r w:rsidRPr="005307A3">
              <w:t>[Command performed successfully]</w:t>
            </w:r>
          </w:p>
        </w:tc>
      </w:tr>
      <w:tr w:rsidR="00BF46E1" w:rsidRPr="005307A3" w14:paraId="486CEBCF" w14:textId="77777777" w:rsidTr="00195D76">
        <w:trPr>
          <w:cantSplit/>
          <w:jc w:val="center"/>
        </w:trPr>
        <w:tc>
          <w:tcPr>
            <w:tcW w:w="542" w:type="dxa"/>
            <w:tcBorders>
              <w:left w:val="single" w:sz="6" w:space="0" w:color="auto"/>
              <w:right w:val="single" w:sz="6" w:space="0" w:color="auto"/>
            </w:tcBorders>
          </w:tcPr>
          <w:p w14:paraId="240AE3D4"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50D313F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CB26777" w14:textId="77777777" w:rsidR="00BF46E1" w:rsidRPr="005307A3" w:rsidRDefault="00BF46E1" w:rsidP="00195D76">
            <w:pPr>
              <w:pStyle w:val="TAL"/>
            </w:pPr>
            <w:r w:rsidRPr="005307A3">
              <w:t>PROACTIVE COMMAND PENDING: SEND DATA 2.2.2</w:t>
            </w:r>
          </w:p>
        </w:tc>
        <w:tc>
          <w:tcPr>
            <w:tcW w:w="3776" w:type="dxa"/>
            <w:tcBorders>
              <w:left w:val="single" w:sz="6" w:space="0" w:color="auto"/>
              <w:right w:val="single" w:sz="6" w:space="0" w:color="auto"/>
            </w:tcBorders>
          </w:tcPr>
          <w:p w14:paraId="73380D8E" w14:textId="77777777" w:rsidR="00BF46E1" w:rsidRPr="005307A3" w:rsidRDefault="00BF46E1" w:rsidP="00195D76">
            <w:pPr>
              <w:pStyle w:val="TAL"/>
            </w:pPr>
          </w:p>
        </w:tc>
      </w:tr>
      <w:tr w:rsidR="00BF46E1" w:rsidRPr="005307A3" w14:paraId="20EDB195" w14:textId="77777777" w:rsidTr="00195D76">
        <w:trPr>
          <w:cantSplit/>
          <w:jc w:val="center"/>
        </w:trPr>
        <w:tc>
          <w:tcPr>
            <w:tcW w:w="542" w:type="dxa"/>
            <w:tcBorders>
              <w:left w:val="single" w:sz="6" w:space="0" w:color="auto"/>
              <w:right w:val="single" w:sz="6" w:space="0" w:color="auto"/>
            </w:tcBorders>
          </w:tcPr>
          <w:p w14:paraId="159F3B58"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18B45BF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A38C0A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E43FA7F" w14:textId="77777777" w:rsidR="00BF46E1" w:rsidRPr="005307A3" w:rsidRDefault="00BF46E1" w:rsidP="00195D76">
            <w:pPr>
              <w:pStyle w:val="TAL"/>
            </w:pPr>
          </w:p>
        </w:tc>
      </w:tr>
      <w:tr w:rsidR="00BF46E1" w:rsidRPr="005307A3" w14:paraId="2ABACE72" w14:textId="77777777" w:rsidTr="00195D76">
        <w:trPr>
          <w:cantSplit/>
          <w:jc w:val="center"/>
        </w:trPr>
        <w:tc>
          <w:tcPr>
            <w:tcW w:w="542" w:type="dxa"/>
            <w:tcBorders>
              <w:left w:val="single" w:sz="6" w:space="0" w:color="auto"/>
              <w:right w:val="single" w:sz="6" w:space="0" w:color="auto"/>
            </w:tcBorders>
          </w:tcPr>
          <w:p w14:paraId="59C253A1"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0F0F31A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4F108FE" w14:textId="77777777" w:rsidR="00BF46E1" w:rsidRPr="005307A3" w:rsidRDefault="00BF46E1" w:rsidP="00195D76">
            <w:pPr>
              <w:pStyle w:val="TAL"/>
            </w:pPr>
            <w:r w:rsidRPr="005307A3">
              <w:t>PROACTIVE COMMAND: SEND DATA 2.2.2</w:t>
            </w:r>
          </w:p>
        </w:tc>
        <w:tc>
          <w:tcPr>
            <w:tcW w:w="3776" w:type="dxa"/>
            <w:tcBorders>
              <w:left w:val="single" w:sz="6" w:space="0" w:color="auto"/>
              <w:right w:val="single" w:sz="6" w:space="0" w:color="auto"/>
            </w:tcBorders>
          </w:tcPr>
          <w:p w14:paraId="3DF2E7FE" w14:textId="77777777" w:rsidR="00BF46E1" w:rsidRPr="005307A3" w:rsidRDefault="00BF46E1" w:rsidP="00195D76">
            <w:pPr>
              <w:pStyle w:val="TAL"/>
            </w:pPr>
            <w:r w:rsidRPr="005307A3">
              <w:t>[Message shall be formatted without center alignment. Remark: If center alignment is the ME's default alignment as declared in table A.2/22, no alignment change will take place]</w:t>
            </w:r>
          </w:p>
        </w:tc>
      </w:tr>
      <w:tr w:rsidR="00BF46E1" w:rsidRPr="005307A3" w14:paraId="2BFD4A55" w14:textId="77777777" w:rsidTr="00195D76">
        <w:trPr>
          <w:cantSplit/>
          <w:jc w:val="center"/>
        </w:trPr>
        <w:tc>
          <w:tcPr>
            <w:tcW w:w="542" w:type="dxa"/>
            <w:tcBorders>
              <w:left w:val="single" w:sz="6" w:space="0" w:color="auto"/>
              <w:bottom w:val="single" w:sz="4" w:space="0" w:color="auto"/>
              <w:right w:val="single" w:sz="6" w:space="0" w:color="auto"/>
            </w:tcBorders>
          </w:tcPr>
          <w:p w14:paraId="5B8EB6B7" w14:textId="77777777" w:rsidR="00BF46E1" w:rsidRPr="005307A3" w:rsidRDefault="00BF46E1" w:rsidP="00195D76">
            <w:pPr>
              <w:pStyle w:val="TAC"/>
            </w:pPr>
            <w:r w:rsidRPr="005307A3">
              <w:t>15</w:t>
            </w:r>
          </w:p>
        </w:tc>
        <w:tc>
          <w:tcPr>
            <w:tcW w:w="1247" w:type="dxa"/>
            <w:tcBorders>
              <w:left w:val="single" w:sz="6" w:space="0" w:color="auto"/>
              <w:bottom w:val="single" w:sz="4" w:space="0" w:color="auto"/>
              <w:right w:val="single" w:sz="6" w:space="0" w:color="auto"/>
            </w:tcBorders>
          </w:tcPr>
          <w:p w14:paraId="0D04796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7FB12B1E" w14:textId="77777777" w:rsidR="00BF46E1" w:rsidRPr="005307A3" w:rsidRDefault="00BF46E1" w:rsidP="00195D76">
            <w:pPr>
              <w:pStyle w:val="TAL"/>
            </w:pPr>
            <w:r w:rsidRPr="005307A3">
              <w:t>TERMINAL RESPONSE: SEND DATA (immediate) 2.2.1</w:t>
            </w:r>
          </w:p>
        </w:tc>
        <w:tc>
          <w:tcPr>
            <w:tcW w:w="3776" w:type="dxa"/>
            <w:tcBorders>
              <w:left w:val="single" w:sz="6" w:space="0" w:color="auto"/>
              <w:bottom w:val="single" w:sz="4" w:space="0" w:color="auto"/>
              <w:right w:val="single" w:sz="6" w:space="0" w:color="auto"/>
            </w:tcBorders>
          </w:tcPr>
          <w:p w14:paraId="4AD01688" w14:textId="77777777" w:rsidR="00BF46E1" w:rsidRPr="005307A3" w:rsidRDefault="00BF46E1" w:rsidP="00195D76">
            <w:pPr>
              <w:pStyle w:val="TAL"/>
            </w:pPr>
            <w:r w:rsidRPr="005307A3">
              <w:t>[Command performed successfully]</w:t>
            </w:r>
          </w:p>
        </w:tc>
      </w:tr>
    </w:tbl>
    <w:p w14:paraId="2F195A13" w14:textId="77777777" w:rsidR="00BF46E1" w:rsidRPr="005307A3" w:rsidRDefault="00BF46E1" w:rsidP="00BF46E1"/>
    <w:p w14:paraId="7AA15168" w14:textId="77777777" w:rsidR="00BF46E1" w:rsidRPr="005307A3" w:rsidRDefault="00BF46E1" w:rsidP="00BF46E1">
      <w:r w:rsidRPr="005307A3">
        <w:t>PROACTIVE COMMAND: SEND DATA 2.2.1</w:t>
      </w:r>
    </w:p>
    <w:p w14:paraId="19BD0010" w14:textId="77777777" w:rsidR="00BF46E1" w:rsidRPr="005307A3" w:rsidRDefault="00BF46E1" w:rsidP="00BF46E1">
      <w:r w:rsidRPr="005307A3">
        <w:t>Logically:</w:t>
      </w:r>
    </w:p>
    <w:p w14:paraId="02B83444" w14:textId="77777777" w:rsidR="00BF46E1" w:rsidRPr="005307A3" w:rsidRDefault="00BF46E1" w:rsidP="0041528A">
      <w:pPr>
        <w:pStyle w:val="EW"/>
      </w:pPr>
      <w:r w:rsidRPr="005307A3">
        <w:t>Command details</w:t>
      </w:r>
    </w:p>
    <w:p w14:paraId="6FB9CEFF" w14:textId="77777777" w:rsidR="00BF46E1" w:rsidRPr="005307A3" w:rsidRDefault="00BF46E1" w:rsidP="0041528A">
      <w:pPr>
        <w:pStyle w:val="EW"/>
      </w:pPr>
      <w:r w:rsidRPr="005307A3">
        <w:tab/>
        <w:t>Command number:</w:t>
      </w:r>
      <w:r w:rsidRPr="005307A3">
        <w:tab/>
        <w:t>1</w:t>
      </w:r>
    </w:p>
    <w:p w14:paraId="4646F29E" w14:textId="77777777" w:rsidR="00BF46E1" w:rsidRPr="005307A3" w:rsidRDefault="00BF46E1" w:rsidP="0041528A">
      <w:pPr>
        <w:pStyle w:val="EW"/>
      </w:pPr>
      <w:r w:rsidRPr="005307A3">
        <w:tab/>
        <w:t>Command type:</w:t>
      </w:r>
      <w:r w:rsidRPr="005307A3">
        <w:tab/>
        <w:t>SEND DATA</w:t>
      </w:r>
    </w:p>
    <w:p w14:paraId="2AD66A0C" w14:textId="77777777" w:rsidR="00BF46E1" w:rsidRPr="005307A3" w:rsidRDefault="00BF46E1" w:rsidP="0041528A">
      <w:pPr>
        <w:pStyle w:val="EW"/>
      </w:pPr>
      <w:r w:rsidRPr="005307A3">
        <w:tab/>
        <w:t>Command qualifier:</w:t>
      </w:r>
      <w:r w:rsidRPr="005307A3">
        <w:tab/>
        <w:t>Send Immediately</w:t>
      </w:r>
    </w:p>
    <w:p w14:paraId="7EAF0F3E" w14:textId="77777777" w:rsidR="00BF46E1" w:rsidRPr="005307A3" w:rsidRDefault="00BF46E1" w:rsidP="0041528A">
      <w:pPr>
        <w:pStyle w:val="EW"/>
      </w:pPr>
      <w:r w:rsidRPr="005307A3">
        <w:t>Device identities</w:t>
      </w:r>
    </w:p>
    <w:p w14:paraId="1CE8C944" w14:textId="77777777" w:rsidR="00BF46E1" w:rsidRPr="005307A3" w:rsidRDefault="00BF46E1" w:rsidP="0041528A">
      <w:pPr>
        <w:pStyle w:val="EW"/>
      </w:pPr>
      <w:r w:rsidRPr="005307A3">
        <w:tab/>
        <w:t>Source device:</w:t>
      </w:r>
      <w:r w:rsidRPr="005307A3">
        <w:tab/>
        <w:t>UICC</w:t>
      </w:r>
    </w:p>
    <w:p w14:paraId="297E0667" w14:textId="77777777" w:rsidR="00BF46E1" w:rsidRPr="005307A3" w:rsidRDefault="00BF46E1" w:rsidP="0041528A">
      <w:pPr>
        <w:pStyle w:val="EW"/>
      </w:pPr>
      <w:r w:rsidRPr="005307A3">
        <w:tab/>
        <w:t>Destination device:</w:t>
      </w:r>
      <w:r w:rsidRPr="005307A3">
        <w:tab/>
        <w:t>Channel 1</w:t>
      </w:r>
    </w:p>
    <w:p w14:paraId="62C868F2" w14:textId="77777777" w:rsidR="00BF46E1" w:rsidRPr="005307A3" w:rsidRDefault="00BF46E1" w:rsidP="0041528A">
      <w:pPr>
        <w:pStyle w:val="EW"/>
      </w:pPr>
      <w:r w:rsidRPr="005307A3">
        <w:t>Alpha Identifier</w:t>
      </w:r>
      <w:r w:rsidRPr="005307A3">
        <w:tab/>
        <w:t>"Send Data 1"</w:t>
      </w:r>
    </w:p>
    <w:p w14:paraId="3D6EE95A" w14:textId="77777777" w:rsidR="00BF46E1" w:rsidRPr="005307A3" w:rsidRDefault="00BF46E1" w:rsidP="0041528A">
      <w:pPr>
        <w:pStyle w:val="EW"/>
      </w:pPr>
      <w:r w:rsidRPr="005307A3">
        <w:t>Channel Data</w:t>
      </w:r>
    </w:p>
    <w:p w14:paraId="62FAE893" w14:textId="77777777" w:rsidR="00BF46E1" w:rsidRPr="005307A3" w:rsidRDefault="00BF46E1" w:rsidP="0041528A">
      <w:pPr>
        <w:pStyle w:val="EW"/>
      </w:pPr>
      <w:r w:rsidRPr="005307A3">
        <w:t>Channel Data:</w:t>
      </w:r>
      <w:r w:rsidRPr="005307A3">
        <w:tab/>
        <w:t>00 01 .. 07 (8 Bytes of data)</w:t>
      </w:r>
    </w:p>
    <w:p w14:paraId="4EB94929" w14:textId="77777777" w:rsidR="00BF46E1" w:rsidRPr="005307A3" w:rsidRDefault="00BF46E1" w:rsidP="0041528A">
      <w:pPr>
        <w:pStyle w:val="EW"/>
      </w:pPr>
      <w:r w:rsidRPr="005307A3">
        <w:t>Text Attribute</w:t>
      </w:r>
    </w:p>
    <w:p w14:paraId="35388A1A" w14:textId="77777777" w:rsidR="00BF46E1" w:rsidRPr="005307A3" w:rsidRDefault="00BF46E1" w:rsidP="0041528A">
      <w:pPr>
        <w:pStyle w:val="EW"/>
      </w:pPr>
      <w:r w:rsidRPr="005307A3">
        <w:tab/>
        <w:t>Formatting position:</w:t>
      </w:r>
      <w:r w:rsidRPr="005307A3">
        <w:tab/>
        <w:t>0</w:t>
      </w:r>
    </w:p>
    <w:p w14:paraId="5516E9FA" w14:textId="77777777" w:rsidR="00BF46E1" w:rsidRPr="005307A3" w:rsidRDefault="00BF46E1" w:rsidP="0041528A">
      <w:pPr>
        <w:pStyle w:val="EW"/>
      </w:pPr>
      <w:r w:rsidRPr="005307A3">
        <w:tab/>
        <w:t>Formatting length:</w:t>
      </w:r>
      <w:r w:rsidRPr="005307A3">
        <w:tab/>
        <w:t>11</w:t>
      </w:r>
    </w:p>
    <w:p w14:paraId="6B1AF030" w14:textId="77777777" w:rsidR="00BF46E1" w:rsidRPr="005307A3" w:rsidRDefault="00BF46E1" w:rsidP="0041528A">
      <w:pPr>
        <w:pStyle w:val="EW"/>
      </w:pPr>
      <w:r w:rsidRPr="005307A3">
        <w:tab/>
        <w:t>Formatting mode:</w:t>
      </w:r>
      <w:r w:rsidRPr="005307A3">
        <w:tab/>
        <w:t>Center Alignment, Normal Font, Bold On, Italic On, Underline Off, Strikethrough Off</w:t>
      </w:r>
    </w:p>
    <w:p w14:paraId="037D4F83" w14:textId="77777777" w:rsidR="00BF46E1" w:rsidRPr="005307A3" w:rsidRDefault="00BF46E1" w:rsidP="0041528A">
      <w:pPr>
        <w:pStyle w:val="EX"/>
      </w:pPr>
      <w:r w:rsidRPr="005307A3">
        <w:t>Colour:</w:t>
      </w:r>
      <w:r w:rsidRPr="005307A3">
        <w:tab/>
        <w:t>Dark Green Foreground, Bright Yellow Background</w:t>
      </w:r>
    </w:p>
    <w:p w14:paraId="7960019E" w14:textId="77777777" w:rsidR="00BF46E1" w:rsidRPr="005307A3" w:rsidRDefault="00BF46E1" w:rsidP="00BF46E1">
      <w:r w:rsidRPr="005307A3">
        <w:t>Coding:</w:t>
      </w:r>
    </w:p>
    <w:p w14:paraId="732B10F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88BBB9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36DCA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1BABA9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39441B7"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29A9D8A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EA64D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22AD5C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583F7C"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4884C1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DD041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F30DD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6609D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94E503"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3225E62" w14:textId="77777777" w:rsidR="00BF46E1" w:rsidRPr="005307A3" w:rsidRDefault="00BF46E1" w:rsidP="00195D76">
            <w:pPr>
              <w:pStyle w:val="TAC"/>
            </w:pPr>
            <w:r w:rsidRPr="005307A3">
              <w:t>85</w:t>
            </w:r>
          </w:p>
        </w:tc>
      </w:tr>
      <w:tr w:rsidR="00BF46E1" w:rsidRPr="005307A3" w14:paraId="1F37305A" w14:textId="77777777" w:rsidTr="00195D76">
        <w:trPr>
          <w:jc w:val="center"/>
        </w:trPr>
        <w:tc>
          <w:tcPr>
            <w:tcW w:w="1134" w:type="dxa"/>
            <w:tcBorders>
              <w:top w:val="single" w:sz="4" w:space="0" w:color="auto"/>
              <w:right w:val="single" w:sz="4" w:space="0" w:color="auto"/>
            </w:tcBorders>
          </w:tcPr>
          <w:p w14:paraId="73A7FED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E89BC2"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0CAC1B8D"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41A99AE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2A98AD5"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5D3FD635"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5099E5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D0D8AAA"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B8D61D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9EE6265"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941A3D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6385A0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AE3C631" w14:textId="77777777" w:rsidR="00BF46E1" w:rsidRPr="005307A3" w:rsidRDefault="00BF46E1" w:rsidP="00195D76">
            <w:pPr>
              <w:pStyle w:val="TAC"/>
            </w:pPr>
            <w:r w:rsidRPr="005307A3">
              <w:t>31</w:t>
            </w:r>
          </w:p>
        </w:tc>
      </w:tr>
      <w:tr w:rsidR="00BF46E1" w:rsidRPr="005307A3" w14:paraId="56F1B740" w14:textId="77777777" w:rsidTr="00195D76">
        <w:trPr>
          <w:jc w:val="center"/>
        </w:trPr>
        <w:tc>
          <w:tcPr>
            <w:tcW w:w="1134" w:type="dxa"/>
            <w:tcBorders>
              <w:right w:val="single" w:sz="4" w:space="0" w:color="auto"/>
            </w:tcBorders>
          </w:tcPr>
          <w:p w14:paraId="2346AB6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2AB641"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269ED706"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6ABBAE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2CF7F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931C1B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4E103B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58377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E5545C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862797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4DAE7CE"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CFBA34D"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CB4962B" w14:textId="77777777" w:rsidR="00BF46E1" w:rsidRPr="005307A3" w:rsidRDefault="00BF46E1" w:rsidP="00195D76">
            <w:pPr>
              <w:pStyle w:val="TAC"/>
            </w:pPr>
            <w:r w:rsidRPr="005307A3">
              <w:t>04</w:t>
            </w:r>
          </w:p>
        </w:tc>
      </w:tr>
      <w:tr w:rsidR="00BF46E1" w:rsidRPr="005307A3" w14:paraId="31002F4E" w14:textId="77777777" w:rsidTr="00195D76">
        <w:trPr>
          <w:jc w:val="center"/>
        </w:trPr>
        <w:tc>
          <w:tcPr>
            <w:tcW w:w="1134" w:type="dxa"/>
            <w:tcBorders>
              <w:right w:val="single" w:sz="4" w:space="0" w:color="auto"/>
            </w:tcBorders>
          </w:tcPr>
          <w:p w14:paraId="121004F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9B5518"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611C39A2"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12DBD35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6489CFC"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7ABB2F3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0FF9C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EDE6D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BD8BB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A5BB8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171D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CFD4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1B1BA4" w14:textId="77777777" w:rsidR="00BF46E1" w:rsidRPr="005307A3" w:rsidRDefault="00BF46E1" w:rsidP="00195D76">
            <w:pPr>
              <w:pStyle w:val="TAC"/>
            </w:pPr>
          </w:p>
        </w:tc>
      </w:tr>
    </w:tbl>
    <w:p w14:paraId="6F239D2C" w14:textId="77777777" w:rsidR="00BF46E1" w:rsidRPr="005307A3" w:rsidRDefault="00BF46E1" w:rsidP="00BF46E1"/>
    <w:p w14:paraId="44519905" w14:textId="77777777" w:rsidR="00BF46E1" w:rsidRPr="005307A3" w:rsidRDefault="00BF46E1" w:rsidP="00BF46E1">
      <w:r w:rsidRPr="005307A3">
        <w:t>PROACTIVE COMMAND: SEND DATA 2.2.2</w:t>
      </w:r>
    </w:p>
    <w:p w14:paraId="09682E5C" w14:textId="77777777" w:rsidR="00BF46E1" w:rsidRPr="005307A3" w:rsidRDefault="00BF46E1" w:rsidP="00BF46E1">
      <w:r w:rsidRPr="005307A3">
        <w:t>Logically:</w:t>
      </w:r>
    </w:p>
    <w:p w14:paraId="7CC73538" w14:textId="77777777" w:rsidR="00BF46E1" w:rsidRPr="005307A3" w:rsidRDefault="00BF46E1" w:rsidP="0041528A">
      <w:pPr>
        <w:pStyle w:val="EW"/>
      </w:pPr>
      <w:r w:rsidRPr="005307A3">
        <w:t>Command details</w:t>
      </w:r>
    </w:p>
    <w:p w14:paraId="01518F39" w14:textId="77777777" w:rsidR="00BF46E1" w:rsidRPr="005307A3" w:rsidRDefault="00BF46E1" w:rsidP="0041528A">
      <w:pPr>
        <w:pStyle w:val="EW"/>
      </w:pPr>
      <w:r w:rsidRPr="005307A3">
        <w:tab/>
        <w:t>Command number:</w:t>
      </w:r>
      <w:r w:rsidRPr="005307A3">
        <w:tab/>
        <w:t>1</w:t>
      </w:r>
    </w:p>
    <w:p w14:paraId="30F02426" w14:textId="77777777" w:rsidR="00BF46E1" w:rsidRPr="005307A3" w:rsidRDefault="00BF46E1" w:rsidP="0041528A">
      <w:pPr>
        <w:pStyle w:val="EW"/>
      </w:pPr>
      <w:r w:rsidRPr="005307A3">
        <w:tab/>
        <w:t>Command type:</w:t>
      </w:r>
      <w:r w:rsidRPr="005307A3">
        <w:tab/>
        <w:t>SEND DATA</w:t>
      </w:r>
    </w:p>
    <w:p w14:paraId="07A78041" w14:textId="77777777" w:rsidR="00BF46E1" w:rsidRPr="005307A3" w:rsidRDefault="00BF46E1" w:rsidP="0041528A">
      <w:pPr>
        <w:pStyle w:val="EW"/>
      </w:pPr>
      <w:r w:rsidRPr="005307A3">
        <w:tab/>
        <w:t>Command qualifier:</w:t>
      </w:r>
      <w:r w:rsidRPr="005307A3">
        <w:tab/>
        <w:t>Send Immediately</w:t>
      </w:r>
    </w:p>
    <w:p w14:paraId="3FEFF04D" w14:textId="77777777" w:rsidR="00BF46E1" w:rsidRPr="005307A3" w:rsidRDefault="00BF46E1" w:rsidP="0041528A">
      <w:pPr>
        <w:pStyle w:val="EW"/>
      </w:pPr>
      <w:r w:rsidRPr="005307A3">
        <w:t>Device identities</w:t>
      </w:r>
    </w:p>
    <w:p w14:paraId="72E2A262" w14:textId="77777777" w:rsidR="00BF46E1" w:rsidRPr="005307A3" w:rsidRDefault="00BF46E1" w:rsidP="0041528A">
      <w:pPr>
        <w:pStyle w:val="EW"/>
      </w:pPr>
      <w:r w:rsidRPr="005307A3">
        <w:tab/>
        <w:t>Source device:</w:t>
      </w:r>
      <w:r w:rsidRPr="005307A3">
        <w:tab/>
        <w:t>UICC</w:t>
      </w:r>
    </w:p>
    <w:p w14:paraId="7B7C7B0A" w14:textId="77777777" w:rsidR="00BF46E1" w:rsidRPr="005307A3" w:rsidRDefault="00BF46E1" w:rsidP="0041528A">
      <w:pPr>
        <w:pStyle w:val="EW"/>
      </w:pPr>
      <w:r w:rsidRPr="005307A3">
        <w:tab/>
        <w:t>Destination device:</w:t>
      </w:r>
      <w:r w:rsidRPr="005307A3">
        <w:tab/>
        <w:t>Channel 1</w:t>
      </w:r>
    </w:p>
    <w:p w14:paraId="71892F22" w14:textId="77777777" w:rsidR="00BF46E1" w:rsidRPr="005307A3" w:rsidRDefault="00BF46E1" w:rsidP="0041528A">
      <w:pPr>
        <w:pStyle w:val="EW"/>
      </w:pPr>
      <w:r w:rsidRPr="005307A3">
        <w:t>Alpha Identifier</w:t>
      </w:r>
      <w:r w:rsidRPr="005307A3">
        <w:tab/>
        <w:t>"Send Data 2"</w:t>
      </w:r>
    </w:p>
    <w:p w14:paraId="36E218F9" w14:textId="77777777" w:rsidR="00BF46E1" w:rsidRPr="005307A3" w:rsidRDefault="00BF46E1" w:rsidP="0041528A">
      <w:pPr>
        <w:pStyle w:val="EW"/>
      </w:pPr>
      <w:r w:rsidRPr="005307A3">
        <w:t>Channel Data</w:t>
      </w:r>
    </w:p>
    <w:p w14:paraId="1AE4D868" w14:textId="77777777" w:rsidR="00BF46E1" w:rsidRPr="005307A3" w:rsidRDefault="00BF46E1" w:rsidP="0041528A">
      <w:pPr>
        <w:pStyle w:val="EX"/>
      </w:pPr>
      <w:r w:rsidRPr="005307A3">
        <w:tab/>
        <w:t>Channel Data:</w:t>
      </w:r>
      <w:r w:rsidRPr="005307A3">
        <w:tab/>
        <w:t>00 01 .. 07 (8 Bytes of data)</w:t>
      </w:r>
    </w:p>
    <w:p w14:paraId="584EE05A" w14:textId="77777777" w:rsidR="00BF46E1" w:rsidRPr="005307A3" w:rsidRDefault="00BF46E1" w:rsidP="00BF46E1">
      <w:r w:rsidRPr="005307A3">
        <w:t>Coding:</w:t>
      </w:r>
    </w:p>
    <w:p w14:paraId="6501BCF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8B8DAA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BBAC5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0CE9609"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05EC5B7"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6ED3CD4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7707C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772B8E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2C8509"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1F85B3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CF7E7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6331A8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18EA17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7D41615"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E602002" w14:textId="77777777" w:rsidR="00BF46E1" w:rsidRPr="005307A3" w:rsidRDefault="00BF46E1" w:rsidP="00195D76">
            <w:pPr>
              <w:pStyle w:val="TAC"/>
            </w:pPr>
            <w:r w:rsidRPr="005307A3">
              <w:t>85</w:t>
            </w:r>
          </w:p>
        </w:tc>
      </w:tr>
      <w:tr w:rsidR="00BF46E1" w:rsidRPr="005307A3" w14:paraId="165809F1" w14:textId="77777777" w:rsidTr="00195D76">
        <w:trPr>
          <w:jc w:val="center"/>
        </w:trPr>
        <w:tc>
          <w:tcPr>
            <w:tcW w:w="1134" w:type="dxa"/>
            <w:tcBorders>
              <w:top w:val="single" w:sz="4" w:space="0" w:color="auto"/>
              <w:right w:val="single" w:sz="4" w:space="0" w:color="auto"/>
            </w:tcBorders>
          </w:tcPr>
          <w:p w14:paraId="46A8D7B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675C6B"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56515AC6"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0A1438F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4DA502B"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064265CE"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3C483DB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A738F6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E5270E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BC18CF5"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B495A6A"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81E4BF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D54B95D" w14:textId="77777777" w:rsidR="00BF46E1" w:rsidRPr="005307A3" w:rsidRDefault="00BF46E1" w:rsidP="00195D76">
            <w:pPr>
              <w:pStyle w:val="TAC"/>
            </w:pPr>
            <w:r w:rsidRPr="005307A3">
              <w:t>32</w:t>
            </w:r>
          </w:p>
        </w:tc>
      </w:tr>
      <w:tr w:rsidR="00BF46E1" w:rsidRPr="005307A3" w14:paraId="2F096807" w14:textId="77777777" w:rsidTr="00195D76">
        <w:trPr>
          <w:jc w:val="center"/>
        </w:trPr>
        <w:tc>
          <w:tcPr>
            <w:tcW w:w="1134" w:type="dxa"/>
            <w:tcBorders>
              <w:right w:val="single" w:sz="4" w:space="0" w:color="auto"/>
            </w:tcBorders>
          </w:tcPr>
          <w:p w14:paraId="4A821E4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CD00DFC"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4B58358"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527C981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0E485E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F0A71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46C02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54549E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E30877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6CADA8B"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F2EE44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4F96E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001A9A" w14:textId="77777777" w:rsidR="00BF46E1" w:rsidRPr="005307A3" w:rsidRDefault="00BF46E1" w:rsidP="00195D76">
            <w:pPr>
              <w:pStyle w:val="TAC"/>
            </w:pPr>
          </w:p>
        </w:tc>
      </w:tr>
    </w:tbl>
    <w:p w14:paraId="16E8A578" w14:textId="77777777" w:rsidR="00BF46E1" w:rsidRPr="005307A3" w:rsidRDefault="00BF46E1" w:rsidP="00BF46E1"/>
    <w:p w14:paraId="7620A6A9" w14:textId="77777777" w:rsidR="00BF46E1" w:rsidRPr="005307A3" w:rsidRDefault="00BF46E1" w:rsidP="00BF46E1">
      <w:r w:rsidRPr="005307A3">
        <w:t>TERMINAL RESPONSE: SEND DATA 2.2.1</w:t>
      </w:r>
    </w:p>
    <w:p w14:paraId="5DA698D4" w14:textId="77777777" w:rsidR="00BF46E1" w:rsidRPr="005307A3" w:rsidRDefault="00BF46E1" w:rsidP="00BF46E1">
      <w:r w:rsidRPr="005307A3">
        <w:t>Logically:</w:t>
      </w:r>
    </w:p>
    <w:p w14:paraId="5B41EB89" w14:textId="77777777" w:rsidR="00BF46E1" w:rsidRPr="005307A3" w:rsidRDefault="00BF46E1" w:rsidP="0041528A">
      <w:pPr>
        <w:pStyle w:val="EW"/>
      </w:pPr>
      <w:r w:rsidRPr="005307A3">
        <w:t>Command details</w:t>
      </w:r>
    </w:p>
    <w:p w14:paraId="0AF5BD8A" w14:textId="77777777" w:rsidR="00BF46E1" w:rsidRPr="005307A3" w:rsidRDefault="00BF46E1" w:rsidP="0041528A">
      <w:pPr>
        <w:pStyle w:val="EW"/>
      </w:pPr>
      <w:r w:rsidRPr="005307A3">
        <w:tab/>
        <w:t>Command number:</w:t>
      </w:r>
      <w:r w:rsidRPr="005307A3">
        <w:tab/>
        <w:t>1</w:t>
      </w:r>
    </w:p>
    <w:p w14:paraId="107517A6" w14:textId="77777777" w:rsidR="00BF46E1" w:rsidRPr="005307A3" w:rsidRDefault="00BF46E1" w:rsidP="0041528A">
      <w:pPr>
        <w:pStyle w:val="EW"/>
      </w:pPr>
      <w:r w:rsidRPr="005307A3">
        <w:tab/>
        <w:t>Command type:</w:t>
      </w:r>
      <w:r w:rsidRPr="005307A3">
        <w:tab/>
        <w:t>SEND DATA</w:t>
      </w:r>
    </w:p>
    <w:p w14:paraId="7718FDD7" w14:textId="77777777" w:rsidR="00BF46E1" w:rsidRPr="005307A3" w:rsidRDefault="00BF46E1" w:rsidP="0041528A">
      <w:pPr>
        <w:pStyle w:val="EW"/>
      </w:pPr>
      <w:r w:rsidRPr="005307A3">
        <w:tab/>
        <w:t>Command qualifier:</w:t>
      </w:r>
      <w:r w:rsidRPr="005307A3">
        <w:tab/>
        <w:t>Send Immediately</w:t>
      </w:r>
    </w:p>
    <w:p w14:paraId="14CF0656" w14:textId="77777777" w:rsidR="00BF46E1" w:rsidRPr="005307A3" w:rsidRDefault="00BF46E1" w:rsidP="0041528A">
      <w:pPr>
        <w:pStyle w:val="EW"/>
      </w:pPr>
      <w:r w:rsidRPr="005307A3">
        <w:t>Device identities</w:t>
      </w:r>
    </w:p>
    <w:p w14:paraId="6532D400" w14:textId="77777777" w:rsidR="00BF46E1" w:rsidRPr="005307A3" w:rsidRDefault="00BF46E1" w:rsidP="0041528A">
      <w:pPr>
        <w:pStyle w:val="EW"/>
      </w:pPr>
      <w:r w:rsidRPr="005307A3">
        <w:tab/>
        <w:t>Source device:</w:t>
      </w:r>
      <w:r w:rsidRPr="005307A3">
        <w:tab/>
        <w:t>ME</w:t>
      </w:r>
    </w:p>
    <w:p w14:paraId="69FBFE22" w14:textId="77777777" w:rsidR="00BF46E1" w:rsidRPr="005307A3" w:rsidRDefault="00BF46E1" w:rsidP="0041528A">
      <w:pPr>
        <w:pStyle w:val="EW"/>
      </w:pPr>
      <w:r w:rsidRPr="005307A3">
        <w:tab/>
        <w:t>Destination device:</w:t>
      </w:r>
      <w:r w:rsidRPr="005307A3">
        <w:tab/>
        <w:t>UICC</w:t>
      </w:r>
    </w:p>
    <w:p w14:paraId="03513B0B" w14:textId="77777777" w:rsidR="00BF46E1" w:rsidRPr="005307A3" w:rsidRDefault="00BF46E1" w:rsidP="0041528A">
      <w:pPr>
        <w:pStyle w:val="EW"/>
      </w:pPr>
      <w:r w:rsidRPr="005307A3">
        <w:t>Result</w:t>
      </w:r>
    </w:p>
    <w:p w14:paraId="5E52BC8F" w14:textId="77777777" w:rsidR="00BF46E1" w:rsidRPr="005307A3" w:rsidRDefault="00BF46E1" w:rsidP="0041528A">
      <w:pPr>
        <w:pStyle w:val="EW"/>
      </w:pPr>
      <w:r w:rsidRPr="005307A3">
        <w:tab/>
        <w:t>General Result:</w:t>
      </w:r>
      <w:r w:rsidRPr="005307A3">
        <w:tab/>
        <w:t>Command performed successfully</w:t>
      </w:r>
    </w:p>
    <w:p w14:paraId="27189032" w14:textId="77777777" w:rsidR="00BF46E1" w:rsidRPr="005307A3" w:rsidRDefault="00BF46E1" w:rsidP="0041528A">
      <w:pPr>
        <w:pStyle w:val="EX"/>
      </w:pPr>
      <w:r w:rsidRPr="005307A3">
        <w:tab/>
        <w:t>Channel data length:</w:t>
      </w:r>
      <w:r w:rsidRPr="005307A3">
        <w:tab/>
        <w:t>More than 255 bytes of space available in the Tx buffer</w:t>
      </w:r>
    </w:p>
    <w:p w14:paraId="74609B43" w14:textId="77777777" w:rsidR="00BF46E1" w:rsidRPr="005307A3" w:rsidRDefault="00BF46E1" w:rsidP="00BF46E1">
      <w:r w:rsidRPr="005307A3">
        <w:t>Coding:</w:t>
      </w:r>
    </w:p>
    <w:p w14:paraId="3931560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3B704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BDE13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377092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A6D9C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3FDCBE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8485F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913D97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89FBA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D8703D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AC0DD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69C32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14A04D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FA933C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343A8D" w14:textId="77777777" w:rsidR="00BF46E1" w:rsidRPr="005307A3" w:rsidRDefault="00BF46E1" w:rsidP="00195D76">
            <w:pPr>
              <w:pStyle w:val="TAC"/>
            </w:pPr>
            <w:r w:rsidRPr="005307A3">
              <w:t>00</w:t>
            </w:r>
          </w:p>
        </w:tc>
      </w:tr>
      <w:tr w:rsidR="00BF46E1" w:rsidRPr="005307A3" w14:paraId="7C76A363" w14:textId="77777777" w:rsidTr="00195D76">
        <w:trPr>
          <w:jc w:val="center"/>
        </w:trPr>
        <w:tc>
          <w:tcPr>
            <w:tcW w:w="1134" w:type="dxa"/>
            <w:tcBorders>
              <w:top w:val="single" w:sz="4" w:space="0" w:color="auto"/>
              <w:right w:val="single" w:sz="4" w:space="0" w:color="auto"/>
            </w:tcBorders>
          </w:tcPr>
          <w:p w14:paraId="2F29BFB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ADCF56"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79F804F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E4235F"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D2DB5A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9F703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A185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7B8E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0E529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8292E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4A053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B758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BB31E9" w14:textId="77777777" w:rsidR="00BF46E1" w:rsidRPr="005307A3" w:rsidRDefault="00BF46E1" w:rsidP="00195D76">
            <w:pPr>
              <w:pStyle w:val="TAC"/>
            </w:pPr>
          </w:p>
        </w:tc>
      </w:tr>
    </w:tbl>
    <w:p w14:paraId="6E6714CF" w14:textId="77777777" w:rsidR="00BF46E1" w:rsidRPr="005307A3" w:rsidRDefault="00BF46E1" w:rsidP="00BF46E1"/>
    <w:p w14:paraId="03962F2E" w14:textId="77777777" w:rsidR="00BF46E1" w:rsidRPr="005307A3" w:rsidRDefault="00BF46E1" w:rsidP="00BF46E1">
      <w:pPr>
        <w:pStyle w:val="H6"/>
      </w:pPr>
      <w:r w:rsidRPr="005307A3">
        <w:t>27.22.4.30.2.2.5</w:t>
      </w:r>
      <w:r w:rsidRPr="005307A3">
        <w:tab/>
        <w:t>Test Requirement</w:t>
      </w:r>
    </w:p>
    <w:p w14:paraId="339CB36E" w14:textId="77777777" w:rsidR="00BF46E1" w:rsidRPr="005307A3" w:rsidRDefault="00BF46E1" w:rsidP="00BF46E1">
      <w:r w:rsidRPr="005307A3">
        <w:t>The ME shall operate in the manner defined in expected sequences 2.2.</w:t>
      </w:r>
    </w:p>
    <w:p w14:paraId="1D9C53E3" w14:textId="77777777" w:rsidR="00BF46E1" w:rsidRPr="005307A3" w:rsidRDefault="00BF46E1" w:rsidP="00BF46E1">
      <w:pPr>
        <w:pStyle w:val="H6"/>
      </w:pPr>
      <w:r w:rsidRPr="005307A3">
        <w:t>27.22.4.30.2.3</w:t>
      </w:r>
      <w:r w:rsidRPr="005307A3">
        <w:tab/>
        <w:t>SEND DATA (support of Text Attribute – Right Alignment)</w:t>
      </w:r>
    </w:p>
    <w:p w14:paraId="114AE58A" w14:textId="77777777" w:rsidR="00BF46E1" w:rsidRPr="005307A3" w:rsidRDefault="00BF46E1" w:rsidP="00BF46E1">
      <w:pPr>
        <w:pStyle w:val="H6"/>
      </w:pPr>
      <w:r w:rsidRPr="005307A3">
        <w:t>27.22.4.30.2.3.1</w:t>
      </w:r>
      <w:r w:rsidRPr="005307A3">
        <w:tab/>
        <w:t>Definition and applicability</w:t>
      </w:r>
    </w:p>
    <w:p w14:paraId="015489D9" w14:textId="77777777" w:rsidR="00BF46E1" w:rsidRPr="005307A3" w:rsidRDefault="00BF46E1" w:rsidP="00BF46E1">
      <w:r w:rsidRPr="005307A3">
        <w:t>See clause 3.2.2.</w:t>
      </w:r>
    </w:p>
    <w:p w14:paraId="2338EB7A" w14:textId="77777777" w:rsidR="00BF46E1" w:rsidRPr="005307A3" w:rsidRDefault="00BF46E1" w:rsidP="00BF46E1">
      <w:pPr>
        <w:pStyle w:val="H6"/>
      </w:pPr>
      <w:r w:rsidRPr="005307A3">
        <w:t>27.22.4.30.2.3.2</w:t>
      </w:r>
      <w:r w:rsidRPr="005307A3">
        <w:tab/>
        <w:t>Conformance requirements</w:t>
      </w:r>
    </w:p>
    <w:p w14:paraId="59AE7027" w14:textId="77777777" w:rsidR="00BF46E1" w:rsidRPr="005307A3" w:rsidRDefault="00BF46E1" w:rsidP="00BF46E1">
      <w:r w:rsidRPr="005307A3">
        <w:t>The ME shall support the class "e" commands as defined in:</w:t>
      </w:r>
    </w:p>
    <w:p w14:paraId="14115C6E" w14:textId="77777777" w:rsidR="00BF46E1" w:rsidRPr="005307A3" w:rsidRDefault="00BF46E1" w:rsidP="00BF46E1">
      <w:pPr>
        <w:pStyle w:val="B1"/>
      </w:pPr>
      <w:r w:rsidRPr="005307A3">
        <w:lastRenderedPageBreak/>
        <w:t>-</w:t>
      </w:r>
      <w:r w:rsidRPr="005307A3">
        <w:tab/>
        <w:t>TS 31.111 [15].</w:t>
      </w:r>
    </w:p>
    <w:p w14:paraId="79139211" w14:textId="77777777" w:rsidR="00BF46E1" w:rsidRPr="005307A3" w:rsidRDefault="00BF46E1" w:rsidP="00BF46E1">
      <w:pPr>
        <w:pStyle w:val="H6"/>
      </w:pPr>
      <w:r w:rsidRPr="005307A3">
        <w:t>27.22.4.30.2.3.3</w:t>
      </w:r>
      <w:r w:rsidRPr="005307A3">
        <w:tab/>
        <w:t>Test purpose</w:t>
      </w:r>
    </w:p>
    <w:p w14:paraId="7ED79986" w14:textId="77777777" w:rsidR="00BF46E1" w:rsidRPr="005307A3" w:rsidRDefault="00BF46E1" w:rsidP="00BF46E1">
      <w:r w:rsidRPr="005307A3">
        <w:t>To verify that the ME shall display the alpha identifier according to the right alignment text attribute configuration in the SEND DATA proactive command and send a TERMINAL RESPONSE (Command Performed Successfully) to the UICC.</w:t>
      </w:r>
    </w:p>
    <w:p w14:paraId="3029938E" w14:textId="77777777" w:rsidR="00BF46E1" w:rsidRPr="005307A3" w:rsidRDefault="00BF46E1" w:rsidP="00BF46E1">
      <w:pPr>
        <w:pStyle w:val="H6"/>
      </w:pPr>
      <w:r w:rsidRPr="005307A3">
        <w:t>27.22.4.30.2.3.4</w:t>
      </w:r>
      <w:r w:rsidRPr="005307A3">
        <w:tab/>
        <w:t>Method of test</w:t>
      </w:r>
    </w:p>
    <w:p w14:paraId="460E7B63" w14:textId="77777777" w:rsidR="00BF46E1" w:rsidRPr="005307A3" w:rsidRDefault="00BF46E1" w:rsidP="00BF46E1">
      <w:pPr>
        <w:pStyle w:val="H6"/>
      </w:pPr>
      <w:r w:rsidRPr="005307A3">
        <w:t>27.22.4.30.2.3.4.1</w:t>
      </w:r>
      <w:r w:rsidRPr="005307A3">
        <w:tab/>
        <w:t>Initial conditions</w:t>
      </w:r>
    </w:p>
    <w:p w14:paraId="34A065C6" w14:textId="77777777" w:rsidR="00BF46E1" w:rsidRPr="005307A3" w:rsidRDefault="00BF46E1" w:rsidP="00BF46E1">
      <w:r w:rsidRPr="005307A3">
        <w:t>The ME is connected to the USIM Simulator and the USS. The elementary files are coded as Toolkit default.</w:t>
      </w:r>
    </w:p>
    <w:p w14:paraId="086D2A7C" w14:textId="77777777" w:rsidR="00BF46E1" w:rsidRPr="005307A3" w:rsidRDefault="00BF46E1" w:rsidP="00BF46E1">
      <w:r w:rsidRPr="005307A3">
        <w:t>Prior to this test the ME shall have been powered on and performed the PROFILE DOWNLOAD procedure.</w:t>
      </w:r>
    </w:p>
    <w:p w14:paraId="5F038A72"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5E3287C" w14:textId="77777777" w:rsidR="00BF46E1" w:rsidRPr="005307A3" w:rsidRDefault="00BF46E1" w:rsidP="00BF46E1">
      <w:r w:rsidRPr="005307A3">
        <w:t>The channel identifier value used for these tests is set to 1 as an example.</w:t>
      </w:r>
    </w:p>
    <w:p w14:paraId="1694D432" w14:textId="77777777" w:rsidR="00BF46E1" w:rsidRPr="005307A3" w:rsidRDefault="00BF46E1" w:rsidP="00BF46E1">
      <w:r w:rsidRPr="005307A3">
        <w:t>This channel identifier is dependent on the ME's default channel identifier as declared in table A.2/27.</w:t>
      </w:r>
    </w:p>
    <w:p w14:paraId="669D5003"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3C1378BA" w14:textId="77777777" w:rsidR="00BF46E1" w:rsidRPr="005307A3" w:rsidRDefault="00BF46E1" w:rsidP="00BF46E1">
      <w:r w:rsidRPr="005307A3">
        <w:t>Bearer Parameters:</w:t>
      </w:r>
      <w:r w:rsidRPr="005307A3">
        <w:tab/>
      </w:r>
      <w:r w:rsidRPr="005307A3">
        <w:tab/>
        <w:t>Same Bearer Parameters as defined in 27.22.4.27.2.4.1</w:t>
      </w:r>
    </w:p>
    <w:p w14:paraId="520B5827" w14:textId="77777777" w:rsidR="00BF46E1" w:rsidRPr="005307A3" w:rsidRDefault="00BF46E1" w:rsidP="00BF46E1">
      <w:r w:rsidRPr="005307A3">
        <w:t>GPRS Parameters:</w:t>
      </w:r>
      <w:r w:rsidRPr="005307A3">
        <w:tab/>
      </w:r>
      <w:r w:rsidRPr="005307A3">
        <w:tab/>
        <w:t>Same GPRS Parameters as defined in 27.22.4.27.2.4.1</w:t>
      </w:r>
    </w:p>
    <w:p w14:paraId="1841AF2E" w14:textId="77777777" w:rsidR="00BF46E1" w:rsidRPr="005307A3" w:rsidRDefault="00BF46E1" w:rsidP="00BF46E1">
      <w:r w:rsidRPr="005307A3">
        <w:t>UICC/ME interface transport level:</w:t>
      </w:r>
      <w:r w:rsidRPr="005307A3">
        <w:tab/>
        <w:t>Same UICC/ME transport interface level as defined in 27.22.4.27.2.4.1</w:t>
      </w:r>
    </w:p>
    <w:p w14:paraId="2AEA377A" w14:textId="77777777" w:rsidR="00BF46E1" w:rsidRPr="005307A3" w:rsidRDefault="00BF46E1" w:rsidP="00BF46E1">
      <w:r w:rsidRPr="005307A3">
        <w:t>Data destination address</w:t>
      </w:r>
      <w:r w:rsidRPr="005307A3">
        <w:tab/>
        <w:t>:</w:t>
      </w:r>
      <w:r w:rsidRPr="005307A3">
        <w:tab/>
        <w:t>Same Data Destination Address as defined in 27.22.4.27.2.4.1.</w:t>
      </w:r>
    </w:p>
    <w:p w14:paraId="765F0CE6" w14:textId="77777777" w:rsidR="00BF46E1" w:rsidRPr="005307A3" w:rsidRDefault="00BF46E1" w:rsidP="00BF46E1">
      <w:pPr>
        <w:pStyle w:val="H6"/>
      </w:pPr>
      <w:r w:rsidRPr="005307A3">
        <w:lastRenderedPageBreak/>
        <w:t>27.22.4.30.2.3.4.2</w:t>
      </w:r>
      <w:r w:rsidRPr="005307A3">
        <w:tab/>
        <w:t>Procedure</w:t>
      </w:r>
    </w:p>
    <w:p w14:paraId="377EBBA2" w14:textId="77777777" w:rsidR="00BF46E1" w:rsidRPr="005307A3" w:rsidRDefault="00BF46E1" w:rsidP="00BF46E1">
      <w:pPr>
        <w:pStyle w:val="TH"/>
      </w:pPr>
      <w:r w:rsidRPr="005307A3">
        <w:t>Expected sequence 2.3 (SEND DATA with Text Attribute – Right Alignment)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0725271B" w14:textId="77777777" w:rsidTr="00195D76">
        <w:trPr>
          <w:cantSplit/>
          <w:jc w:val="center"/>
        </w:trPr>
        <w:tc>
          <w:tcPr>
            <w:tcW w:w="542" w:type="dxa"/>
            <w:tcBorders>
              <w:top w:val="single" w:sz="6" w:space="0" w:color="auto"/>
              <w:left w:val="single" w:sz="6" w:space="0" w:color="auto"/>
              <w:right w:val="single" w:sz="6" w:space="0" w:color="auto"/>
            </w:tcBorders>
          </w:tcPr>
          <w:p w14:paraId="13F0F4DF"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1DEEB946"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6A4676FD"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2C4FA978" w14:textId="77777777" w:rsidR="00BF46E1" w:rsidRPr="005307A3" w:rsidRDefault="00BF46E1" w:rsidP="00195D76">
            <w:pPr>
              <w:pStyle w:val="TAH"/>
            </w:pPr>
            <w:r w:rsidRPr="005307A3">
              <w:t>Comments</w:t>
            </w:r>
          </w:p>
        </w:tc>
      </w:tr>
      <w:tr w:rsidR="00BF46E1" w:rsidRPr="005307A3" w14:paraId="411F23E8" w14:textId="77777777" w:rsidTr="00195D76">
        <w:trPr>
          <w:jc w:val="center"/>
        </w:trPr>
        <w:tc>
          <w:tcPr>
            <w:tcW w:w="542" w:type="dxa"/>
            <w:tcBorders>
              <w:top w:val="single" w:sz="6" w:space="0" w:color="auto"/>
              <w:left w:val="single" w:sz="6" w:space="0" w:color="auto"/>
              <w:right w:val="single" w:sz="6" w:space="0" w:color="auto"/>
            </w:tcBorders>
          </w:tcPr>
          <w:p w14:paraId="3759E75D"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0F0DA93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1A224375"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2F829F1F" w14:textId="77777777" w:rsidR="00BF46E1" w:rsidRPr="005307A3" w:rsidRDefault="00BF46E1" w:rsidP="00195D76">
            <w:pPr>
              <w:pStyle w:val="TAL"/>
            </w:pPr>
            <w:r w:rsidRPr="005307A3">
              <w:t>See initial conditions</w:t>
            </w:r>
          </w:p>
        </w:tc>
      </w:tr>
      <w:tr w:rsidR="00BF46E1" w:rsidRPr="005307A3" w14:paraId="2A87EBC8" w14:textId="77777777" w:rsidTr="00195D76">
        <w:trPr>
          <w:jc w:val="center"/>
        </w:trPr>
        <w:tc>
          <w:tcPr>
            <w:tcW w:w="542" w:type="dxa"/>
            <w:tcBorders>
              <w:left w:val="single" w:sz="6" w:space="0" w:color="auto"/>
              <w:right w:val="single" w:sz="6" w:space="0" w:color="auto"/>
            </w:tcBorders>
          </w:tcPr>
          <w:p w14:paraId="62B1453C"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45B9F35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09B99466"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2F7EB238" w14:textId="77777777" w:rsidR="00BF46E1" w:rsidRPr="005307A3" w:rsidRDefault="00BF46E1" w:rsidP="00195D76">
            <w:pPr>
              <w:pStyle w:val="TAL"/>
            </w:pPr>
          </w:p>
        </w:tc>
      </w:tr>
      <w:tr w:rsidR="00BF46E1" w:rsidRPr="005307A3" w14:paraId="5DCEF806" w14:textId="77777777" w:rsidTr="00195D76">
        <w:trPr>
          <w:jc w:val="center"/>
        </w:trPr>
        <w:tc>
          <w:tcPr>
            <w:tcW w:w="542" w:type="dxa"/>
            <w:tcBorders>
              <w:left w:val="single" w:sz="6" w:space="0" w:color="auto"/>
              <w:right w:val="single" w:sz="6" w:space="0" w:color="auto"/>
            </w:tcBorders>
          </w:tcPr>
          <w:p w14:paraId="3B6D1E8A"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6439678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9458641"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4B3C27C8" w14:textId="77777777" w:rsidR="00BF46E1" w:rsidRPr="005307A3" w:rsidRDefault="00BF46E1" w:rsidP="00195D76">
            <w:pPr>
              <w:pStyle w:val="TAL"/>
            </w:pPr>
          </w:p>
        </w:tc>
      </w:tr>
      <w:tr w:rsidR="00BF46E1" w:rsidRPr="005307A3" w14:paraId="1E51B348" w14:textId="77777777" w:rsidTr="00195D76">
        <w:trPr>
          <w:jc w:val="center"/>
        </w:trPr>
        <w:tc>
          <w:tcPr>
            <w:tcW w:w="542" w:type="dxa"/>
            <w:tcBorders>
              <w:left w:val="single" w:sz="6" w:space="0" w:color="auto"/>
              <w:right w:val="single" w:sz="6" w:space="0" w:color="auto"/>
            </w:tcBorders>
          </w:tcPr>
          <w:p w14:paraId="680DEC3F"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792D2691"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542D8847"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71D1F284" w14:textId="77777777" w:rsidR="00BF46E1" w:rsidRPr="005307A3" w:rsidRDefault="00BF46E1" w:rsidP="00195D76">
            <w:pPr>
              <w:pStyle w:val="TAL"/>
            </w:pPr>
          </w:p>
        </w:tc>
      </w:tr>
      <w:tr w:rsidR="00BF46E1" w:rsidRPr="005307A3" w14:paraId="7842DE5E" w14:textId="77777777" w:rsidTr="00195D76">
        <w:trPr>
          <w:jc w:val="center"/>
        </w:trPr>
        <w:tc>
          <w:tcPr>
            <w:tcW w:w="542" w:type="dxa"/>
            <w:tcBorders>
              <w:left w:val="single" w:sz="6" w:space="0" w:color="auto"/>
              <w:right w:val="single" w:sz="6" w:space="0" w:color="auto"/>
            </w:tcBorders>
          </w:tcPr>
          <w:p w14:paraId="3F57986A"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1E7EEA62"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05F27D35"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42BA184B" w14:textId="77777777" w:rsidR="00BF46E1" w:rsidRPr="005307A3" w:rsidRDefault="00BF46E1" w:rsidP="00195D76">
            <w:pPr>
              <w:pStyle w:val="TAL"/>
            </w:pPr>
            <w:r w:rsidRPr="005307A3">
              <w:t>[The UE may request IPv4 or IPv4v6 address as PDP type.]</w:t>
            </w:r>
          </w:p>
        </w:tc>
      </w:tr>
      <w:tr w:rsidR="00BF46E1" w:rsidRPr="005307A3" w14:paraId="5253C5B1" w14:textId="77777777" w:rsidTr="00195D76">
        <w:trPr>
          <w:jc w:val="center"/>
        </w:trPr>
        <w:tc>
          <w:tcPr>
            <w:tcW w:w="542" w:type="dxa"/>
            <w:tcBorders>
              <w:left w:val="single" w:sz="6" w:space="0" w:color="auto"/>
              <w:right w:val="single" w:sz="6" w:space="0" w:color="auto"/>
            </w:tcBorders>
          </w:tcPr>
          <w:p w14:paraId="3859B648"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64B2C4F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393C2023"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52A9ACB7" w14:textId="77777777" w:rsidR="00BF46E1" w:rsidRPr="005307A3" w:rsidRDefault="00BF46E1" w:rsidP="00195D76">
            <w:pPr>
              <w:pStyle w:val="TAL"/>
            </w:pPr>
          </w:p>
        </w:tc>
      </w:tr>
      <w:tr w:rsidR="00BF46E1" w:rsidRPr="005307A3" w14:paraId="5A565431" w14:textId="77777777" w:rsidTr="00195D76">
        <w:trPr>
          <w:jc w:val="center"/>
        </w:trPr>
        <w:tc>
          <w:tcPr>
            <w:tcW w:w="542" w:type="dxa"/>
            <w:tcBorders>
              <w:left w:val="single" w:sz="6" w:space="0" w:color="auto"/>
              <w:right w:val="single" w:sz="6" w:space="0" w:color="auto"/>
            </w:tcBorders>
          </w:tcPr>
          <w:p w14:paraId="72D3EFA3"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479D465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7A03079" w14:textId="77777777" w:rsidR="00BF46E1" w:rsidRPr="005307A3" w:rsidRDefault="00BF46E1" w:rsidP="00195D76">
            <w:pPr>
              <w:pStyle w:val="TAL"/>
            </w:pPr>
            <w:r w:rsidRPr="005307A3">
              <w:t>TERMINAL RESPONSE: OPEN CHANNEL 1.1.1A</w:t>
            </w:r>
          </w:p>
          <w:p w14:paraId="57708CFD" w14:textId="77777777" w:rsidR="00BF46E1" w:rsidRPr="005307A3" w:rsidRDefault="00BF46E1" w:rsidP="00195D76">
            <w:pPr>
              <w:pStyle w:val="TAL"/>
            </w:pPr>
            <w:r w:rsidRPr="005307A3">
              <w:t>or</w:t>
            </w:r>
          </w:p>
          <w:p w14:paraId="13DDA9A5" w14:textId="77777777" w:rsidR="00BF46E1" w:rsidRPr="005307A3" w:rsidRDefault="00BF46E1" w:rsidP="00195D76">
            <w:pPr>
              <w:pStyle w:val="TAL"/>
            </w:pPr>
            <w:r w:rsidRPr="005307A3">
              <w:t>TERMINAL RESPONSE: OPEN CHANNEL 1.1.1B</w:t>
            </w:r>
          </w:p>
        </w:tc>
        <w:tc>
          <w:tcPr>
            <w:tcW w:w="3776" w:type="dxa"/>
            <w:tcBorders>
              <w:top w:val="nil"/>
              <w:left w:val="single" w:sz="6" w:space="0" w:color="auto"/>
              <w:right w:val="single" w:sz="6" w:space="0" w:color="auto"/>
            </w:tcBorders>
          </w:tcPr>
          <w:p w14:paraId="39C1C95A" w14:textId="77777777" w:rsidR="00BF46E1" w:rsidRPr="005307A3" w:rsidRDefault="00BF46E1" w:rsidP="00195D76">
            <w:pPr>
              <w:pStyle w:val="TAL"/>
            </w:pPr>
            <w:r w:rsidRPr="005307A3">
              <w:t>[Command performed successfully]</w:t>
            </w:r>
          </w:p>
        </w:tc>
      </w:tr>
      <w:tr w:rsidR="00BF46E1" w:rsidRPr="005307A3" w14:paraId="337FB202" w14:textId="77777777" w:rsidTr="00195D76">
        <w:trPr>
          <w:cantSplit/>
          <w:jc w:val="center"/>
        </w:trPr>
        <w:tc>
          <w:tcPr>
            <w:tcW w:w="542" w:type="dxa"/>
            <w:tcBorders>
              <w:left w:val="single" w:sz="6" w:space="0" w:color="auto"/>
              <w:right w:val="single" w:sz="6" w:space="0" w:color="auto"/>
            </w:tcBorders>
          </w:tcPr>
          <w:p w14:paraId="3CE8B51E"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4679072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C145968" w14:textId="77777777" w:rsidR="00BF46E1" w:rsidRPr="005307A3" w:rsidRDefault="00BF46E1" w:rsidP="00195D76">
            <w:pPr>
              <w:pStyle w:val="TAL"/>
            </w:pPr>
            <w:r w:rsidRPr="005307A3">
              <w:t>PROACTIVE COMMAND PENDING: SEND DATA 2.3.1</w:t>
            </w:r>
          </w:p>
        </w:tc>
        <w:tc>
          <w:tcPr>
            <w:tcW w:w="3776" w:type="dxa"/>
            <w:tcBorders>
              <w:left w:val="single" w:sz="6" w:space="0" w:color="auto"/>
              <w:right w:val="single" w:sz="6" w:space="0" w:color="auto"/>
            </w:tcBorders>
          </w:tcPr>
          <w:p w14:paraId="23B6B663" w14:textId="77777777" w:rsidR="00BF46E1" w:rsidRPr="005307A3" w:rsidRDefault="00BF46E1" w:rsidP="00195D76">
            <w:pPr>
              <w:pStyle w:val="TAL"/>
            </w:pPr>
          </w:p>
        </w:tc>
      </w:tr>
      <w:tr w:rsidR="00BF46E1" w:rsidRPr="005307A3" w14:paraId="29A1CE6E" w14:textId="77777777" w:rsidTr="00195D76">
        <w:trPr>
          <w:cantSplit/>
          <w:jc w:val="center"/>
        </w:trPr>
        <w:tc>
          <w:tcPr>
            <w:tcW w:w="542" w:type="dxa"/>
            <w:tcBorders>
              <w:left w:val="single" w:sz="6" w:space="0" w:color="auto"/>
              <w:right w:val="single" w:sz="6" w:space="0" w:color="auto"/>
            </w:tcBorders>
          </w:tcPr>
          <w:p w14:paraId="44DCB97D"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62C4C42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1A6F566"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D2117FA" w14:textId="77777777" w:rsidR="00BF46E1" w:rsidRPr="005307A3" w:rsidRDefault="00BF46E1" w:rsidP="00195D76">
            <w:pPr>
              <w:pStyle w:val="TAL"/>
            </w:pPr>
          </w:p>
        </w:tc>
      </w:tr>
      <w:tr w:rsidR="00BF46E1" w:rsidRPr="005307A3" w14:paraId="77F0186B" w14:textId="77777777" w:rsidTr="00195D76">
        <w:trPr>
          <w:cantSplit/>
          <w:jc w:val="center"/>
        </w:trPr>
        <w:tc>
          <w:tcPr>
            <w:tcW w:w="542" w:type="dxa"/>
            <w:tcBorders>
              <w:left w:val="single" w:sz="6" w:space="0" w:color="auto"/>
              <w:right w:val="single" w:sz="6" w:space="0" w:color="auto"/>
            </w:tcBorders>
          </w:tcPr>
          <w:p w14:paraId="3F790822"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2139E6B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55465E0" w14:textId="77777777" w:rsidR="00BF46E1" w:rsidRPr="005307A3" w:rsidRDefault="00BF46E1" w:rsidP="00195D76">
            <w:pPr>
              <w:pStyle w:val="TAL"/>
            </w:pPr>
            <w:r w:rsidRPr="005307A3">
              <w:t>PROACTIVE COMMAND: SEND DATA 2.3.1</w:t>
            </w:r>
          </w:p>
        </w:tc>
        <w:tc>
          <w:tcPr>
            <w:tcW w:w="3776" w:type="dxa"/>
            <w:tcBorders>
              <w:left w:val="single" w:sz="6" w:space="0" w:color="auto"/>
              <w:right w:val="single" w:sz="6" w:space="0" w:color="auto"/>
            </w:tcBorders>
          </w:tcPr>
          <w:p w14:paraId="51D51E16" w14:textId="77777777" w:rsidR="00BF46E1" w:rsidRPr="005307A3" w:rsidRDefault="00BF46E1" w:rsidP="00195D76">
            <w:pPr>
              <w:pStyle w:val="TAL"/>
            </w:pPr>
            <w:r w:rsidRPr="005307A3">
              <w:t>[alpha identifier shall be displayed with right alignment]</w:t>
            </w:r>
          </w:p>
        </w:tc>
      </w:tr>
      <w:tr w:rsidR="00BF46E1" w:rsidRPr="005307A3" w14:paraId="58C1DDE2" w14:textId="77777777" w:rsidTr="00195D76">
        <w:trPr>
          <w:cantSplit/>
          <w:jc w:val="center"/>
        </w:trPr>
        <w:tc>
          <w:tcPr>
            <w:tcW w:w="542" w:type="dxa"/>
            <w:tcBorders>
              <w:left w:val="single" w:sz="6" w:space="0" w:color="auto"/>
              <w:right w:val="single" w:sz="6" w:space="0" w:color="auto"/>
            </w:tcBorders>
          </w:tcPr>
          <w:p w14:paraId="50E5A653"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152A95E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DC54092" w14:textId="77777777" w:rsidR="00BF46E1" w:rsidRPr="005307A3" w:rsidRDefault="00BF46E1" w:rsidP="00195D76">
            <w:pPr>
              <w:pStyle w:val="TAL"/>
            </w:pPr>
            <w:r w:rsidRPr="005307A3">
              <w:t>TERMINAL RESPONSE: SEND DATA (immediate) 2.3.1</w:t>
            </w:r>
          </w:p>
        </w:tc>
        <w:tc>
          <w:tcPr>
            <w:tcW w:w="3776" w:type="dxa"/>
            <w:tcBorders>
              <w:left w:val="single" w:sz="6" w:space="0" w:color="auto"/>
              <w:right w:val="single" w:sz="6" w:space="0" w:color="auto"/>
            </w:tcBorders>
          </w:tcPr>
          <w:p w14:paraId="334AD45E" w14:textId="77777777" w:rsidR="00BF46E1" w:rsidRPr="005307A3" w:rsidRDefault="00BF46E1" w:rsidP="00195D76">
            <w:pPr>
              <w:pStyle w:val="TAL"/>
            </w:pPr>
            <w:r w:rsidRPr="005307A3">
              <w:t>[Command performed successfully]</w:t>
            </w:r>
          </w:p>
        </w:tc>
      </w:tr>
      <w:tr w:rsidR="00BF46E1" w:rsidRPr="005307A3" w14:paraId="1D3788D4" w14:textId="77777777" w:rsidTr="00195D76">
        <w:trPr>
          <w:cantSplit/>
          <w:jc w:val="center"/>
        </w:trPr>
        <w:tc>
          <w:tcPr>
            <w:tcW w:w="542" w:type="dxa"/>
            <w:tcBorders>
              <w:left w:val="single" w:sz="6" w:space="0" w:color="auto"/>
              <w:right w:val="single" w:sz="6" w:space="0" w:color="auto"/>
            </w:tcBorders>
          </w:tcPr>
          <w:p w14:paraId="206A08BC"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1EDDE1C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12B3BBA" w14:textId="77777777" w:rsidR="00BF46E1" w:rsidRPr="005307A3" w:rsidRDefault="00BF46E1" w:rsidP="00195D76">
            <w:pPr>
              <w:pStyle w:val="TAL"/>
            </w:pPr>
            <w:r w:rsidRPr="005307A3">
              <w:t>PROACTIVE COMMAND PENDING: SEND DATA 2.3.2</w:t>
            </w:r>
          </w:p>
        </w:tc>
        <w:tc>
          <w:tcPr>
            <w:tcW w:w="3776" w:type="dxa"/>
            <w:tcBorders>
              <w:left w:val="single" w:sz="6" w:space="0" w:color="auto"/>
              <w:right w:val="single" w:sz="6" w:space="0" w:color="auto"/>
            </w:tcBorders>
          </w:tcPr>
          <w:p w14:paraId="329F1D65" w14:textId="77777777" w:rsidR="00BF46E1" w:rsidRPr="005307A3" w:rsidRDefault="00BF46E1" w:rsidP="00195D76">
            <w:pPr>
              <w:pStyle w:val="TAL"/>
            </w:pPr>
          </w:p>
        </w:tc>
      </w:tr>
      <w:tr w:rsidR="00BF46E1" w:rsidRPr="005307A3" w14:paraId="5A1C6926" w14:textId="77777777" w:rsidTr="00195D76">
        <w:trPr>
          <w:cantSplit/>
          <w:jc w:val="center"/>
        </w:trPr>
        <w:tc>
          <w:tcPr>
            <w:tcW w:w="542" w:type="dxa"/>
            <w:tcBorders>
              <w:left w:val="single" w:sz="6" w:space="0" w:color="auto"/>
              <w:right w:val="single" w:sz="6" w:space="0" w:color="auto"/>
            </w:tcBorders>
          </w:tcPr>
          <w:p w14:paraId="7688FE62"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0093FFD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8CAE041"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2A09EED7" w14:textId="77777777" w:rsidR="00BF46E1" w:rsidRPr="005307A3" w:rsidRDefault="00BF46E1" w:rsidP="00195D76">
            <w:pPr>
              <w:pStyle w:val="TAL"/>
            </w:pPr>
          </w:p>
        </w:tc>
      </w:tr>
      <w:tr w:rsidR="00BF46E1" w:rsidRPr="005307A3" w14:paraId="59EA1D7F" w14:textId="77777777" w:rsidTr="00195D76">
        <w:trPr>
          <w:cantSplit/>
          <w:jc w:val="center"/>
        </w:trPr>
        <w:tc>
          <w:tcPr>
            <w:tcW w:w="542" w:type="dxa"/>
            <w:tcBorders>
              <w:left w:val="single" w:sz="6" w:space="0" w:color="auto"/>
              <w:right w:val="single" w:sz="6" w:space="0" w:color="auto"/>
            </w:tcBorders>
          </w:tcPr>
          <w:p w14:paraId="0EFAB5BE"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431AF2D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BE22FFD" w14:textId="77777777" w:rsidR="00BF46E1" w:rsidRPr="005307A3" w:rsidRDefault="00BF46E1" w:rsidP="00195D76">
            <w:pPr>
              <w:pStyle w:val="TAL"/>
            </w:pPr>
            <w:r w:rsidRPr="005307A3">
              <w:t>PROACTIVE COMMAND: SEND DATA 2.3.2</w:t>
            </w:r>
          </w:p>
        </w:tc>
        <w:tc>
          <w:tcPr>
            <w:tcW w:w="3776" w:type="dxa"/>
            <w:tcBorders>
              <w:left w:val="single" w:sz="6" w:space="0" w:color="auto"/>
              <w:right w:val="single" w:sz="6" w:space="0" w:color="auto"/>
            </w:tcBorders>
          </w:tcPr>
          <w:p w14:paraId="2F57E49D" w14:textId="77777777" w:rsidR="00BF46E1" w:rsidRPr="005307A3" w:rsidRDefault="00BF46E1" w:rsidP="00195D76">
            <w:pPr>
              <w:pStyle w:val="TAL"/>
            </w:pPr>
            <w:r w:rsidRPr="005307A3">
              <w:t>[Message shall be formatted without right alignment. Remark: If right alignment is the ME's default alignment as declared in table A.2/22, no alignment change will take place]</w:t>
            </w:r>
          </w:p>
        </w:tc>
      </w:tr>
      <w:tr w:rsidR="00BF46E1" w:rsidRPr="005307A3" w14:paraId="2DA1DD92" w14:textId="77777777" w:rsidTr="00195D76">
        <w:trPr>
          <w:cantSplit/>
          <w:jc w:val="center"/>
        </w:trPr>
        <w:tc>
          <w:tcPr>
            <w:tcW w:w="542" w:type="dxa"/>
            <w:tcBorders>
              <w:left w:val="single" w:sz="6" w:space="0" w:color="auto"/>
              <w:bottom w:val="single" w:sz="4" w:space="0" w:color="auto"/>
              <w:right w:val="single" w:sz="6" w:space="0" w:color="auto"/>
            </w:tcBorders>
          </w:tcPr>
          <w:p w14:paraId="057A6F67" w14:textId="77777777" w:rsidR="00BF46E1" w:rsidRPr="005307A3" w:rsidRDefault="00BF46E1" w:rsidP="00195D76">
            <w:pPr>
              <w:pStyle w:val="TAC"/>
            </w:pPr>
            <w:r w:rsidRPr="005307A3">
              <w:t>15</w:t>
            </w:r>
          </w:p>
        </w:tc>
        <w:tc>
          <w:tcPr>
            <w:tcW w:w="1247" w:type="dxa"/>
            <w:tcBorders>
              <w:left w:val="single" w:sz="6" w:space="0" w:color="auto"/>
              <w:bottom w:val="single" w:sz="4" w:space="0" w:color="auto"/>
              <w:right w:val="single" w:sz="6" w:space="0" w:color="auto"/>
            </w:tcBorders>
          </w:tcPr>
          <w:p w14:paraId="451062D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20AD84B7" w14:textId="77777777" w:rsidR="00BF46E1" w:rsidRPr="005307A3" w:rsidRDefault="00BF46E1" w:rsidP="00195D76">
            <w:pPr>
              <w:pStyle w:val="TAL"/>
            </w:pPr>
            <w:r w:rsidRPr="005307A3">
              <w:t>TERMINAL RESPONSE: SEND DATA (immediate) 2.3.1</w:t>
            </w:r>
          </w:p>
        </w:tc>
        <w:tc>
          <w:tcPr>
            <w:tcW w:w="3776" w:type="dxa"/>
            <w:tcBorders>
              <w:left w:val="single" w:sz="6" w:space="0" w:color="auto"/>
              <w:bottom w:val="single" w:sz="4" w:space="0" w:color="auto"/>
              <w:right w:val="single" w:sz="6" w:space="0" w:color="auto"/>
            </w:tcBorders>
          </w:tcPr>
          <w:p w14:paraId="3BC91E72" w14:textId="77777777" w:rsidR="00BF46E1" w:rsidRPr="005307A3" w:rsidRDefault="00BF46E1" w:rsidP="00195D76">
            <w:pPr>
              <w:pStyle w:val="TAL"/>
            </w:pPr>
            <w:r w:rsidRPr="005307A3">
              <w:t>[Command performed successfully]</w:t>
            </w:r>
          </w:p>
        </w:tc>
      </w:tr>
    </w:tbl>
    <w:p w14:paraId="35BE01EE" w14:textId="77777777" w:rsidR="00BF46E1" w:rsidRPr="005307A3" w:rsidRDefault="00BF46E1" w:rsidP="00BF46E1"/>
    <w:p w14:paraId="555CE3C6" w14:textId="77777777" w:rsidR="00BF46E1" w:rsidRPr="005307A3" w:rsidRDefault="00BF46E1" w:rsidP="00BF46E1">
      <w:r w:rsidRPr="005307A3">
        <w:t>PROACTIVE COMMAND: SEND DATA 2.3.1</w:t>
      </w:r>
    </w:p>
    <w:p w14:paraId="679AF460" w14:textId="77777777" w:rsidR="00BF46E1" w:rsidRPr="005307A3" w:rsidRDefault="00BF46E1" w:rsidP="00BF46E1">
      <w:r w:rsidRPr="005307A3">
        <w:t>Logically:</w:t>
      </w:r>
    </w:p>
    <w:p w14:paraId="3E9DF1B9" w14:textId="77777777" w:rsidR="00BF46E1" w:rsidRPr="005307A3" w:rsidRDefault="00BF46E1" w:rsidP="0041528A">
      <w:pPr>
        <w:pStyle w:val="EW"/>
      </w:pPr>
      <w:r w:rsidRPr="005307A3">
        <w:t>Command details</w:t>
      </w:r>
    </w:p>
    <w:p w14:paraId="4C4F20CB" w14:textId="77777777" w:rsidR="00BF46E1" w:rsidRPr="005307A3" w:rsidRDefault="00BF46E1" w:rsidP="0041528A">
      <w:pPr>
        <w:pStyle w:val="EW"/>
      </w:pPr>
      <w:r w:rsidRPr="005307A3">
        <w:tab/>
        <w:t>Command number:</w:t>
      </w:r>
      <w:r w:rsidRPr="005307A3">
        <w:tab/>
        <w:t>1</w:t>
      </w:r>
    </w:p>
    <w:p w14:paraId="12A9FCBE" w14:textId="77777777" w:rsidR="00BF46E1" w:rsidRPr="005307A3" w:rsidRDefault="00BF46E1" w:rsidP="0041528A">
      <w:pPr>
        <w:pStyle w:val="EW"/>
      </w:pPr>
      <w:r w:rsidRPr="005307A3">
        <w:tab/>
        <w:t>Command type:</w:t>
      </w:r>
      <w:r w:rsidRPr="005307A3">
        <w:tab/>
        <w:t>SEND DATA</w:t>
      </w:r>
    </w:p>
    <w:p w14:paraId="1E51B534" w14:textId="77777777" w:rsidR="00BF46E1" w:rsidRPr="005307A3" w:rsidRDefault="00BF46E1" w:rsidP="0041528A">
      <w:pPr>
        <w:pStyle w:val="EW"/>
      </w:pPr>
      <w:r w:rsidRPr="005307A3">
        <w:tab/>
        <w:t>Command qualifier:</w:t>
      </w:r>
      <w:r w:rsidRPr="005307A3">
        <w:tab/>
        <w:t>Send Immediately</w:t>
      </w:r>
    </w:p>
    <w:p w14:paraId="3FA15DDD" w14:textId="77777777" w:rsidR="00BF46E1" w:rsidRPr="005307A3" w:rsidRDefault="00BF46E1" w:rsidP="0041528A">
      <w:pPr>
        <w:pStyle w:val="EW"/>
      </w:pPr>
      <w:r w:rsidRPr="005307A3">
        <w:t>Device identities</w:t>
      </w:r>
    </w:p>
    <w:p w14:paraId="2C9AB630" w14:textId="77777777" w:rsidR="00BF46E1" w:rsidRPr="005307A3" w:rsidRDefault="00BF46E1" w:rsidP="0041528A">
      <w:pPr>
        <w:pStyle w:val="EW"/>
      </w:pPr>
      <w:r w:rsidRPr="005307A3">
        <w:tab/>
        <w:t>Source device:</w:t>
      </w:r>
      <w:r w:rsidRPr="005307A3">
        <w:tab/>
        <w:t>UICC</w:t>
      </w:r>
    </w:p>
    <w:p w14:paraId="464C0D2E" w14:textId="77777777" w:rsidR="00BF46E1" w:rsidRPr="005307A3" w:rsidRDefault="00BF46E1" w:rsidP="0041528A">
      <w:pPr>
        <w:pStyle w:val="EW"/>
      </w:pPr>
      <w:r w:rsidRPr="005307A3">
        <w:tab/>
        <w:t>Destination device:</w:t>
      </w:r>
      <w:r w:rsidRPr="005307A3">
        <w:tab/>
        <w:t>Channel 1</w:t>
      </w:r>
    </w:p>
    <w:p w14:paraId="6EA26AF6" w14:textId="77777777" w:rsidR="00BF46E1" w:rsidRPr="005307A3" w:rsidRDefault="00BF46E1" w:rsidP="0041528A">
      <w:pPr>
        <w:pStyle w:val="EW"/>
      </w:pPr>
      <w:r w:rsidRPr="005307A3">
        <w:t>Alpha Identifier</w:t>
      </w:r>
      <w:r w:rsidRPr="005307A3">
        <w:tab/>
        <w:t>"Send Data 1"</w:t>
      </w:r>
    </w:p>
    <w:p w14:paraId="67EE439F" w14:textId="77777777" w:rsidR="00BF46E1" w:rsidRPr="005307A3" w:rsidRDefault="00BF46E1" w:rsidP="0041528A">
      <w:pPr>
        <w:pStyle w:val="EW"/>
      </w:pPr>
      <w:r w:rsidRPr="005307A3">
        <w:t>Channel Data</w:t>
      </w:r>
    </w:p>
    <w:p w14:paraId="3AA5061A" w14:textId="77777777" w:rsidR="00BF46E1" w:rsidRPr="005307A3" w:rsidRDefault="00BF46E1" w:rsidP="0041528A">
      <w:pPr>
        <w:pStyle w:val="EW"/>
      </w:pPr>
      <w:r w:rsidRPr="005307A3">
        <w:t>Channel Data:</w:t>
      </w:r>
      <w:r w:rsidRPr="005307A3">
        <w:tab/>
        <w:t>00 01 .. 07 (8 Bytes of data)</w:t>
      </w:r>
    </w:p>
    <w:p w14:paraId="67E7D707" w14:textId="77777777" w:rsidR="00BF46E1" w:rsidRPr="005307A3" w:rsidRDefault="00BF46E1" w:rsidP="0041528A">
      <w:pPr>
        <w:pStyle w:val="EW"/>
      </w:pPr>
      <w:r w:rsidRPr="005307A3">
        <w:t>Text Attribute</w:t>
      </w:r>
    </w:p>
    <w:p w14:paraId="4431219A" w14:textId="77777777" w:rsidR="00BF46E1" w:rsidRPr="005307A3" w:rsidRDefault="00BF46E1" w:rsidP="0041528A">
      <w:pPr>
        <w:pStyle w:val="EW"/>
      </w:pPr>
      <w:r w:rsidRPr="005307A3">
        <w:tab/>
        <w:t>Formatting position:</w:t>
      </w:r>
      <w:r w:rsidRPr="005307A3">
        <w:tab/>
        <w:t>0</w:t>
      </w:r>
    </w:p>
    <w:p w14:paraId="2BE2E6AA" w14:textId="77777777" w:rsidR="00BF46E1" w:rsidRPr="005307A3" w:rsidRDefault="00BF46E1" w:rsidP="0041528A">
      <w:pPr>
        <w:pStyle w:val="EW"/>
      </w:pPr>
      <w:r w:rsidRPr="005307A3">
        <w:tab/>
        <w:t>Formatting length:</w:t>
      </w:r>
      <w:r w:rsidRPr="005307A3">
        <w:tab/>
        <w:t>11</w:t>
      </w:r>
    </w:p>
    <w:p w14:paraId="3AB7D9CE" w14:textId="77777777" w:rsidR="00BF46E1" w:rsidRPr="005307A3" w:rsidRDefault="00BF46E1" w:rsidP="0041528A">
      <w:pPr>
        <w:pStyle w:val="EW"/>
      </w:pPr>
      <w:r w:rsidRPr="005307A3">
        <w:tab/>
        <w:t>Formatting mode:</w:t>
      </w:r>
      <w:r w:rsidRPr="005307A3">
        <w:tab/>
        <w:t>Right Alignment, Normal Font, Bold On, Italic On, Underline Off, Strikethrough Off</w:t>
      </w:r>
    </w:p>
    <w:p w14:paraId="3A2B89B4" w14:textId="77777777" w:rsidR="00BF46E1" w:rsidRPr="005307A3" w:rsidRDefault="00BF46E1" w:rsidP="0041528A">
      <w:pPr>
        <w:pStyle w:val="EX"/>
      </w:pPr>
      <w:r w:rsidRPr="005307A3">
        <w:t>Colour:</w:t>
      </w:r>
      <w:r w:rsidRPr="005307A3">
        <w:tab/>
        <w:t>Dark Green Foreground, Bright Yellow Background</w:t>
      </w:r>
    </w:p>
    <w:p w14:paraId="334E9E60" w14:textId="77777777" w:rsidR="00BF46E1" w:rsidRPr="005307A3" w:rsidRDefault="00BF46E1" w:rsidP="00BF46E1">
      <w:r w:rsidRPr="005307A3">
        <w:t>Coding:</w:t>
      </w:r>
    </w:p>
    <w:p w14:paraId="6A1E968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932758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808D3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8B6FD6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F23501F"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38C5A5F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17C62A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BE242F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2EE4F3"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C12308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DD1E6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DE47AC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147464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660537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86F8446" w14:textId="77777777" w:rsidR="00BF46E1" w:rsidRPr="005307A3" w:rsidRDefault="00BF46E1" w:rsidP="00195D76">
            <w:pPr>
              <w:pStyle w:val="TAC"/>
            </w:pPr>
            <w:r w:rsidRPr="005307A3">
              <w:t>85</w:t>
            </w:r>
          </w:p>
        </w:tc>
      </w:tr>
      <w:tr w:rsidR="00BF46E1" w:rsidRPr="005307A3" w14:paraId="354CA5FB" w14:textId="77777777" w:rsidTr="00195D76">
        <w:trPr>
          <w:jc w:val="center"/>
        </w:trPr>
        <w:tc>
          <w:tcPr>
            <w:tcW w:w="1134" w:type="dxa"/>
            <w:tcBorders>
              <w:top w:val="single" w:sz="4" w:space="0" w:color="auto"/>
              <w:right w:val="single" w:sz="4" w:space="0" w:color="auto"/>
            </w:tcBorders>
          </w:tcPr>
          <w:p w14:paraId="4FD39ED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82C142"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73CB833"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5F73515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6048E7C"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57DB0C01"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9685DD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3E545B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DB06F4D"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4AA8D14"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DF3034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ED1411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CBACCB9" w14:textId="77777777" w:rsidR="00BF46E1" w:rsidRPr="005307A3" w:rsidRDefault="00BF46E1" w:rsidP="00195D76">
            <w:pPr>
              <w:pStyle w:val="TAC"/>
            </w:pPr>
            <w:r w:rsidRPr="005307A3">
              <w:t>31</w:t>
            </w:r>
          </w:p>
        </w:tc>
      </w:tr>
      <w:tr w:rsidR="00BF46E1" w:rsidRPr="005307A3" w14:paraId="5169F948" w14:textId="77777777" w:rsidTr="00195D76">
        <w:trPr>
          <w:jc w:val="center"/>
        </w:trPr>
        <w:tc>
          <w:tcPr>
            <w:tcW w:w="1134" w:type="dxa"/>
            <w:tcBorders>
              <w:right w:val="single" w:sz="4" w:space="0" w:color="auto"/>
            </w:tcBorders>
          </w:tcPr>
          <w:p w14:paraId="588860A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F1CC88"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11401E4E"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63D73FD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3B94A7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669860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9477E2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6BE8BAE"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7018E4B"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1BCA54B"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D1E041D"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390AC85"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03737F2" w14:textId="77777777" w:rsidR="00BF46E1" w:rsidRPr="005307A3" w:rsidRDefault="00BF46E1" w:rsidP="00195D76">
            <w:pPr>
              <w:pStyle w:val="TAC"/>
            </w:pPr>
            <w:r w:rsidRPr="005307A3">
              <w:t>04</w:t>
            </w:r>
          </w:p>
        </w:tc>
      </w:tr>
      <w:tr w:rsidR="00BF46E1" w:rsidRPr="005307A3" w14:paraId="7FF65DDD" w14:textId="77777777" w:rsidTr="00195D76">
        <w:trPr>
          <w:jc w:val="center"/>
        </w:trPr>
        <w:tc>
          <w:tcPr>
            <w:tcW w:w="1134" w:type="dxa"/>
            <w:tcBorders>
              <w:right w:val="single" w:sz="4" w:space="0" w:color="auto"/>
            </w:tcBorders>
          </w:tcPr>
          <w:p w14:paraId="698D2C1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E1BF54"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5A75EA35"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78A6D44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2AD6FA"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D86026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15D0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E3FE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A72B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424D2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96C6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55AD6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EAC0E2" w14:textId="77777777" w:rsidR="00BF46E1" w:rsidRPr="005307A3" w:rsidRDefault="00BF46E1" w:rsidP="00195D76">
            <w:pPr>
              <w:pStyle w:val="TAC"/>
            </w:pPr>
          </w:p>
        </w:tc>
      </w:tr>
    </w:tbl>
    <w:p w14:paraId="297BD73B" w14:textId="77777777" w:rsidR="00BF46E1" w:rsidRPr="005307A3" w:rsidRDefault="00BF46E1" w:rsidP="00BF46E1"/>
    <w:p w14:paraId="0EFCB44D" w14:textId="77777777" w:rsidR="00BF46E1" w:rsidRPr="005307A3" w:rsidRDefault="00BF46E1" w:rsidP="00BF46E1">
      <w:r w:rsidRPr="005307A3">
        <w:t>PROACTIVE COMMAND: SEND DATA 2.3.2</w:t>
      </w:r>
    </w:p>
    <w:p w14:paraId="0F9D947D" w14:textId="77777777" w:rsidR="00BF46E1" w:rsidRPr="005307A3" w:rsidRDefault="00BF46E1" w:rsidP="00BF46E1">
      <w:r w:rsidRPr="005307A3">
        <w:t>Logically:</w:t>
      </w:r>
    </w:p>
    <w:p w14:paraId="2B5640D3" w14:textId="77777777" w:rsidR="00BF46E1" w:rsidRPr="005307A3" w:rsidRDefault="00BF46E1" w:rsidP="0041528A">
      <w:pPr>
        <w:pStyle w:val="EW"/>
      </w:pPr>
      <w:r w:rsidRPr="005307A3">
        <w:t>Command details</w:t>
      </w:r>
    </w:p>
    <w:p w14:paraId="2701A815" w14:textId="77777777" w:rsidR="00BF46E1" w:rsidRPr="005307A3" w:rsidRDefault="00BF46E1" w:rsidP="0041528A">
      <w:pPr>
        <w:pStyle w:val="EW"/>
      </w:pPr>
      <w:r w:rsidRPr="005307A3">
        <w:tab/>
        <w:t>Command number:</w:t>
      </w:r>
      <w:r w:rsidRPr="005307A3">
        <w:tab/>
        <w:t>1</w:t>
      </w:r>
    </w:p>
    <w:p w14:paraId="059A07C6" w14:textId="77777777" w:rsidR="00BF46E1" w:rsidRPr="005307A3" w:rsidRDefault="00BF46E1" w:rsidP="0041528A">
      <w:pPr>
        <w:pStyle w:val="EW"/>
      </w:pPr>
      <w:r w:rsidRPr="005307A3">
        <w:tab/>
        <w:t>Command type:</w:t>
      </w:r>
      <w:r w:rsidRPr="005307A3">
        <w:tab/>
        <w:t>SEND DATA</w:t>
      </w:r>
    </w:p>
    <w:p w14:paraId="0128D7C1" w14:textId="77777777" w:rsidR="00BF46E1" w:rsidRPr="005307A3" w:rsidRDefault="00BF46E1" w:rsidP="0041528A">
      <w:pPr>
        <w:pStyle w:val="EW"/>
      </w:pPr>
      <w:r w:rsidRPr="005307A3">
        <w:tab/>
        <w:t>Command qualifier:</w:t>
      </w:r>
      <w:r w:rsidRPr="005307A3">
        <w:tab/>
        <w:t>Send Immediately</w:t>
      </w:r>
    </w:p>
    <w:p w14:paraId="16E9A9A8" w14:textId="77777777" w:rsidR="00BF46E1" w:rsidRPr="005307A3" w:rsidRDefault="00BF46E1" w:rsidP="0041528A">
      <w:pPr>
        <w:pStyle w:val="EW"/>
      </w:pPr>
      <w:r w:rsidRPr="005307A3">
        <w:t>Device identities</w:t>
      </w:r>
    </w:p>
    <w:p w14:paraId="1D1E61C2" w14:textId="77777777" w:rsidR="00BF46E1" w:rsidRPr="005307A3" w:rsidRDefault="00BF46E1" w:rsidP="0041528A">
      <w:pPr>
        <w:pStyle w:val="EW"/>
      </w:pPr>
      <w:r w:rsidRPr="005307A3">
        <w:tab/>
        <w:t>Source device:</w:t>
      </w:r>
      <w:r w:rsidRPr="005307A3">
        <w:tab/>
        <w:t>UICC</w:t>
      </w:r>
    </w:p>
    <w:p w14:paraId="319918A5" w14:textId="77777777" w:rsidR="00BF46E1" w:rsidRPr="005307A3" w:rsidRDefault="00BF46E1" w:rsidP="0041528A">
      <w:pPr>
        <w:pStyle w:val="EW"/>
      </w:pPr>
      <w:r w:rsidRPr="005307A3">
        <w:tab/>
        <w:t>Destination device:</w:t>
      </w:r>
      <w:r w:rsidRPr="005307A3">
        <w:tab/>
        <w:t>Channel 1</w:t>
      </w:r>
    </w:p>
    <w:p w14:paraId="595346DF" w14:textId="77777777" w:rsidR="00BF46E1" w:rsidRPr="005307A3" w:rsidRDefault="00BF46E1" w:rsidP="0041528A">
      <w:pPr>
        <w:pStyle w:val="EW"/>
      </w:pPr>
      <w:r w:rsidRPr="005307A3">
        <w:t>Alpha Identifier</w:t>
      </w:r>
      <w:r w:rsidRPr="005307A3">
        <w:tab/>
        <w:t>"Send Data 2"</w:t>
      </w:r>
    </w:p>
    <w:p w14:paraId="6AD2C1CC" w14:textId="77777777" w:rsidR="00BF46E1" w:rsidRPr="005307A3" w:rsidRDefault="00BF46E1" w:rsidP="0041528A">
      <w:pPr>
        <w:pStyle w:val="EW"/>
      </w:pPr>
      <w:r w:rsidRPr="005307A3">
        <w:t>Channel Data</w:t>
      </w:r>
    </w:p>
    <w:p w14:paraId="32619D1B" w14:textId="77777777" w:rsidR="00BF46E1" w:rsidRPr="005307A3" w:rsidRDefault="00BF46E1" w:rsidP="0041528A">
      <w:pPr>
        <w:pStyle w:val="EX"/>
      </w:pPr>
      <w:r w:rsidRPr="005307A3">
        <w:tab/>
        <w:t>Channel Data:</w:t>
      </w:r>
      <w:r w:rsidRPr="005307A3">
        <w:tab/>
        <w:t>00 01 .. 07 (8 Bytes of data)</w:t>
      </w:r>
    </w:p>
    <w:p w14:paraId="65D4E129" w14:textId="77777777" w:rsidR="00BF46E1" w:rsidRPr="005307A3" w:rsidRDefault="00BF46E1" w:rsidP="00BF46E1">
      <w:r w:rsidRPr="005307A3">
        <w:t>Coding:</w:t>
      </w:r>
    </w:p>
    <w:p w14:paraId="32CEBF4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2DDC6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8C06E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6F13058"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DD87FCC"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75ABC18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92C1AC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C0D24A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F450AD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6BEB07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8428D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51F534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DCB048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07A06F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46ADE46" w14:textId="77777777" w:rsidR="00BF46E1" w:rsidRPr="005307A3" w:rsidRDefault="00BF46E1" w:rsidP="00195D76">
            <w:pPr>
              <w:pStyle w:val="TAC"/>
            </w:pPr>
            <w:r w:rsidRPr="005307A3">
              <w:t>85</w:t>
            </w:r>
          </w:p>
        </w:tc>
      </w:tr>
      <w:tr w:rsidR="00BF46E1" w:rsidRPr="005307A3" w14:paraId="00FDE387" w14:textId="77777777" w:rsidTr="00195D76">
        <w:trPr>
          <w:jc w:val="center"/>
        </w:trPr>
        <w:tc>
          <w:tcPr>
            <w:tcW w:w="1134" w:type="dxa"/>
            <w:tcBorders>
              <w:top w:val="single" w:sz="4" w:space="0" w:color="auto"/>
              <w:right w:val="single" w:sz="4" w:space="0" w:color="auto"/>
            </w:tcBorders>
          </w:tcPr>
          <w:p w14:paraId="6103910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E07FA1"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1F8D3083"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068AD01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65D7BD7"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1B64A227"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EAD6ABC"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DE4B3D1"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9D34D2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A432D5B"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E2FB64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770A0C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6D5BE99" w14:textId="77777777" w:rsidR="00BF46E1" w:rsidRPr="005307A3" w:rsidRDefault="00BF46E1" w:rsidP="00195D76">
            <w:pPr>
              <w:pStyle w:val="TAC"/>
            </w:pPr>
            <w:r w:rsidRPr="005307A3">
              <w:t>32</w:t>
            </w:r>
          </w:p>
        </w:tc>
      </w:tr>
      <w:tr w:rsidR="00BF46E1" w:rsidRPr="005307A3" w14:paraId="0B9C8DCA" w14:textId="77777777" w:rsidTr="00195D76">
        <w:trPr>
          <w:jc w:val="center"/>
        </w:trPr>
        <w:tc>
          <w:tcPr>
            <w:tcW w:w="1134" w:type="dxa"/>
            <w:tcBorders>
              <w:right w:val="single" w:sz="4" w:space="0" w:color="auto"/>
            </w:tcBorders>
          </w:tcPr>
          <w:p w14:paraId="270E73E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815828"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2D1FE9CF"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C59826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0EC082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01812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6C3BB5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DF69EBE"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934CA66"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94569B2"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6F4A5D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289CF5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E50278" w14:textId="77777777" w:rsidR="00BF46E1" w:rsidRPr="005307A3" w:rsidRDefault="00BF46E1" w:rsidP="00195D76">
            <w:pPr>
              <w:pStyle w:val="TAC"/>
            </w:pPr>
          </w:p>
        </w:tc>
      </w:tr>
    </w:tbl>
    <w:p w14:paraId="0FF829D8" w14:textId="77777777" w:rsidR="00BF46E1" w:rsidRPr="005307A3" w:rsidRDefault="00BF46E1" w:rsidP="00BF46E1"/>
    <w:p w14:paraId="3E6A046F" w14:textId="77777777" w:rsidR="00BF46E1" w:rsidRPr="005307A3" w:rsidRDefault="00BF46E1" w:rsidP="00BF46E1">
      <w:r w:rsidRPr="005307A3">
        <w:t>TERMINAL RESPONSE: SEND DATA 2.3.1</w:t>
      </w:r>
    </w:p>
    <w:p w14:paraId="0438DC50" w14:textId="77777777" w:rsidR="00BF46E1" w:rsidRPr="005307A3" w:rsidRDefault="00BF46E1" w:rsidP="00BF46E1">
      <w:r w:rsidRPr="005307A3">
        <w:t>Logically:</w:t>
      </w:r>
    </w:p>
    <w:p w14:paraId="14688F34" w14:textId="77777777" w:rsidR="00BF46E1" w:rsidRPr="005307A3" w:rsidRDefault="00BF46E1" w:rsidP="0041528A">
      <w:pPr>
        <w:pStyle w:val="EW"/>
      </w:pPr>
      <w:r w:rsidRPr="005307A3">
        <w:t>Command details</w:t>
      </w:r>
    </w:p>
    <w:p w14:paraId="0A4A82D4" w14:textId="77777777" w:rsidR="00BF46E1" w:rsidRPr="005307A3" w:rsidRDefault="00BF46E1" w:rsidP="0041528A">
      <w:pPr>
        <w:pStyle w:val="EW"/>
      </w:pPr>
      <w:r w:rsidRPr="005307A3">
        <w:tab/>
        <w:t>Command number:</w:t>
      </w:r>
      <w:r w:rsidRPr="005307A3">
        <w:tab/>
        <w:t>1</w:t>
      </w:r>
    </w:p>
    <w:p w14:paraId="6789B6AF" w14:textId="77777777" w:rsidR="00BF46E1" w:rsidRPr="005307A3" w:rsidRDefault="00BF46E1" w:rsidP="0041528A">
      <w:pPr>
        <w:pStyle w:val="EW"/>
      </w:pPr>
      <w:r w:rsidRPr="005307A3">
        <w:tab/>
        <w:t>Command type:</w:t>
      </w:r>
      <w:r w:rsidRPr="005307A3">
        <w:tab/>
        <w:t>SEND DATA</w:t>
      </w:r>
    </w:p>
    <w:p w14:paraId="29325634" w14:textId="77777777" w:rsidR="00BF46E1" w:rsidRPr="005307A3" w:rsidRDefault="00BF46E1" w:rsidP="0041528A">
      <w:pPr>
        <w:pStyle w:val="EW"/>
      </w:pPr>
      <w:r w:rsidRPr="005307A3">
        <w:tab/>
        <w:t>Command qualifier:</w:t>
      </w:r>
      <w:r w:rsidRPr="005307A3">
        <w:tab/>
        <w:t>Send Immediately</w:t>
      </w:r>
    </w:p>
    <w:p w14:paraId="0B21E1AF" w14:textId="77777777" w:rsidR="00BF46E1" w:rsidRPr="005307A3" w:rsidRDefault="00BF46E1" w:rsidP="0041528A">
      <w:pPr>
        <w:pStyle w:val="EW"/>
      </w:pPr>
      <w:r w:rsidRPr="005307A3">
        <w:t>Device identities</w:t>
      </w:r>
    </w:p>
    <w:p w14:paraId="2DDBB36B" w14:textId="77777777" w:rsidR="00BF46E1" w:rsidRPr="005307A3" w:rsidRDefault="00BF46E1" w:rsidP="0041528A">
      <w:pPr>
        <w:pStyle w:val="EW"/>
      </w:pPr>
      <w:r w:rsidRPr="005307A3">
        <w:tab/>
        <w:t>Source device:</w:t>
      </w:r>
      <w:r w:rsidRPr="005307A3">
        <w:tab/>
        <w:t>ME</w:t>
      </w:r>
    </w:p>
    <w:p w14:paraId="607ED63A" w14:textId="77777777" w:rsidR="00BF46E1" w:rsidRPr="005307A3" w:rsidRDefault="00BF46E1" w:rsidP="0041528A">
      <w:pPr>
        <w:pStyle w:val="EW"/>
      </w:pPr>
      <w:r w:rsidRPr="005307A3">
        <w:tab/>
        <w:t>Destination device:</w:t>
      </w:r>
      <w:r w:rsidRPr="005307A3">
        <w:tab/>
        <w:t>UICC</w:t>
      </w:r>
    </w:p>
    <w:p w14:paraId="7CED5E69" w14:textId="77777777" w:rsidR="00BF46E1" w:rsidRPr="005307A3" w:rsidRDefault="00BF46E1" w:rsidP="0041528A">
      <w:pPr>
        <w:pStyle w:val="EW"/>
      </w:pPr>
      <w:r w:rsidRPr="005307A3">
        <w:t>Result</w:t>
      </w:r>
    </w:p>
    <w:p w14:paraId="394BDF33" w14:textId="77777777" w:rsidR="00BF46E1" w:rsidRPr="005307A3" w:rsidRDefault="00BF46E1" w:rsidP="0041528A">
      <w:pPr>
        <w:pStyle w:val="EW"/>
      </w:pPr>
      <w:r w:rsidRPr="005307A3">
        <w:tab/>
        <w:t>General Result:</w:t>
      </w:r>
      <w:r w:rsidRPr="005307A3">
        <w:tab/>
        <w:t>Command performed successfully</w:t>
      </w:r>
    </w:p>
    <w:p w14:paraId="2EBE8783" w14:textId="77777777" w:rsidR="00BF46E1" w:rsidRPr="005307A3" w:rsidRDefault="00BF46E1" w:rsidP="0041528A">
      <w:pPr>
        <w:pStyle w:val="EX"/>
      </w:pPr>
      <w:r w:rsidRPr="005307A3">
        <w:tab/>
        <w:t>Channel data length:</w:t>
      </w:r>
      <w:r w:rsidRPr="005307A3">
        <w:tab/>
        <w:t>More than 255 bytes of space available in the Tx buffer</w:t>
      </w:r>
    </w:p>
    <w:p w14:paraId="5E617A37" w14:textId="77777777" w:rsidR="00BF46E1" w:rsidRPr="005307A3" w:rsidRDefault="00BF46E1" w:rsidP="00BF46E1">
      <w:r w:rsidRPr="005307A3">
        <w:t>Coding:</w:t>
      </w:r>
    </w:p>
    <w:p w14:paraId="5C9A70B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E22854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E2E31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A2DBAB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602F5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005971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822FD0"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A710BF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E4CE8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DD516E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2DC2BF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8F04A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B38DA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34D549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B335C5" w14:textId="77777777" w:rsidR="00BF46E1" w:rsidRPr="005307A3" w:rsidRDefault="00BF46E1" w:rsidP="00195D76">
            <w:pPr>
              <w:pStyle w:val="TAC"/>
            </w:pPr>
            <w:r w:rsidRPr="005307A3">
              <w:t>00</w:t>
            </w:r>
          </w:p>
        </w:tc>
      </w:tr>
      <w:tr w:rsidR="00BF46E1" w:rsidRPr="005307A3" w14:paraId="5F0BF196" w14:textId="77777777" w:rsidTr="00195D76">
        <w:trPr>
          <w:jc w:val="center"/>
        </w:trPr>
        <w:tc>
          <w:tcPr>
            <w:tcW w:w="1134" w:type="dxa"/>
            <w:tcBorders>
              <w:top w:val="single" w:sz="4" w:space="0" w:color="auto"/>
              <w:right w:val="single" w:sz="4" w:space="0" w:color="auto"/>
            </w:tcBorders>
          </w:tcPr>
          <w:p w14:paraId="7D5FF64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778A1C"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35FA34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AB56FE6"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7D92A30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85CAB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BDBF2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5AB5F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04E36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4081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06F38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B9837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F47A7E" w14:textId="77777777" w:rsidR="00BF46E1" w:rsidRPr="005307A3" w:rsidRDefault="00BF46E1" w:rsidP="00195D76">
            <w:pPr>
              <w:pStyle w:val="TAC"/>
            </w:pPr>
          </w:p>
        </w:tc>
      </w:tr>
    </w:tbl>
    <w:p w14:paraId="68400213" w14:textId="77777777" w:rsidR="00BF46E1" w:rsidRPr="005307A3" w:rsidRDefault="00BF46E1" w:rsidP="00BF46E1"/>
    <w:p w14:paraId="7A9C7308" w14:textId="77777777" w:rsidR="00BF46E1" w:rsidRPr="005307A3" w:rsidRDefault="00BF46E1" w:rsidP="00BF46E1">
      <w:pPr>
        <w:pStyle w:val="H6"/>
      </w:pPr>
      <w:r w:rsidRPr="005307A3">
        <w:t>27.22.4.30.2.3.5</w:t>
      </w:r>
      <w:r w:rsidRPr="005307A3">
        <w:tab/>
        <w:t>Test Requirement</w:t>
      </w:r>
    </w:p>
    <w:p w14:paraId="5EF5FBD5" w14:textId="77777777" w:rsidR="00BF46E1" w:rsidRPr="005307A3" w:rsidRDefault="00BF46E1" w:rsidP="00BF46E1">
      <w:r w:rsidRPr="005307A3">
        <w:t>The ME shall operate in the manner defined in expected sequences 2.3.</w:t>
      </w:r>
    </w:p>
    <w:p w14:paraId="1DCAF306" w14:textId="77777777" w:rsidR="00BF46E1" w:rsidRPr="005307A3" w:rsidRDefault="00BF46E1" w:rsidP="00BF46E1">
      <w:pPr>
        <w:pStyle w:val="H6"/>
      </w:pPr>
      <w:r w:rsidRPr="005307A3">
        <w:t>27.22.4.30.2.4</w:t>
      </w:r>
      <w:r w:rsidRPr="005307A3">
        <w:tab/>
        <w:t>SEND DATA (support of Text Attribute – Large Font Size)</w:t>
      </w:r>
    </w:p>
    <w:p w14:paraId="0DD9DC17" w14:textId="77777777" w:rsidR="00BF46E1" w:rsidRPr="005307A3" w:rsidRDefault="00BF46E1" w:rsidP="00BF46E1">
      <w:pPr>
        <w:pStyle w:val="H6"/>
      </w:pPr>
      <w:r w:rsidRPr="005307A3">
        <w:t>27.22.4.30.2.4.1</w:t>
      </w:r>
      <w:r w:rsidRPr="005307A3">
        <w:tab/>
        <w:t>Definition and applicability</w:t>
      </w:r>
    </w:p>
    <w:p w14:paraId="79DD0697" w14:textId="77777777" w:rsidR="00BF46E1" w:rsidRPr="005307A3" w:rsidRDefault="00BF46E1" w:rsidP="00BF46E1">
      <w:r w:rsidRPr="005307A3">
        <w:t>See clause 3.2.2.</w:t>
      </w:r>
    </w:p>
    <w:p w14:paraId="2F52BD73" w14:textId="77777777" w:rsidR="00BF46E1" w:rsidRPr="005307A3" w:rsidRDefault="00BF46E1" w:rsidP="00BF46E1">
      <w:pPr>
        <w:pStyle w:val="H6"/>
      </w:pPr>
      <w:r w:rsidRPr="005307A3">
        <w:t>27.22.4.30.2.4.2</w:t>
      </w:r>
      <w:r w:rsidRPr="005307A3">
        <w:tab/>
        <w:t>Conformance requirements</w:t>
      </w:r>
    </w:p>
    <w:p w14:paraId="143AC284" w14:textId="77777777" w:rsidR="00BF46E1" w:rsidRPr="005307A3" w:rsidRDefault="00BF46E1" w:rsidP="00BF46E1">
      <w:r w:rsidRPr="005307A3">
        <w:t>The ME shall support the class "e" commands as defined in:</w:t>
      </w:r>
    </w:p>
    <w:p w14:paraId="2D44FE59" w14:textId="77777777" w:rsidR="00BF46E1" w:rsidRPr="005307A3" w:rsidRDefault="00BF46E1" w:rsidP="00BF46E1">
      <w:pPr>
        <w:pStyle w:val="B1"/>
      </w:pPr>
      <w:r w:rsidRPr="005307A3">
        <w:lastRenderedPageBreak/>
        <w:t>-</w:t>
      </w:r>
      <w:r w:rsidRPr="005307A3">
        <w:tab/>
        <w:t>TS 31.111 [15].</w:t>
      </w:r>
    </w:p>
    <w:p w14:paraId="4ADE5F3E" w14:textId="77777777" w:rsidR="00BF46E1" w:rsidRPr="005307A3" w:rsidRDefault="00BF46E1" w:rsidP="00BF46E1">
      <w:pPr>
        <w:pStyle w:val="H6"/>
      </w:pPr>
      <w:r w:rsidRPr="005307A3">
        <w:t>27.22.4.30.2.4.3</w:t>
      </w:r>
      <w:r w:rsidRPr="005307A3">
        <w:tab/>
        <w:t>Test purpose</w:t>
      </w:r>
    </w:p>
    <w:p w14:paraId="4FF8AF3B" w14:textId="77777777" w:rsidR="00BF46E1" w:rsidRPr="005307A3" w:rsidRDefault="00BF46E1" w:rsidP="00BF46E1">
      <w:r w:rsidRPr="005307A3">
        <w:t>To verify that the ME shall display the alpha identifier according to the large font size text attribute configuration in the SEND DATA proactive command and send a TERMINAL RESPONSE (Command Performed Successfully) to the UICC.</w:t>
      </w:r>
    </w:p>
    <w:p w14:paraId="12673EE2" w14:textId="77777777" w:rsidR="00BF46E1" w:rsidRPr="005307A3" w:rsidRDefault="00BF46E1" w:rsidP="00BF46E1">
      <w:pPr>
        <w:pStyle w:val="H6"/>
      </w:pPr>
      <w:r w:rsidRPr="005307A3">
        <w:t>27.22.4.30.2.4.4</w:t>
      </w:r>
      <w:r w:rsidRPr="005307A3">
        <w:tab/>
        <w:t>Method of test</w:t>
      </w:r>
    </w:p>
    <w:p w14:paraId="1DE40C6A" w14:textId="77777777" w:rsidR="00BF46E1" w:rsidRPr="005307A3" w:rsidRDefault="00BF46E1" w:rsidP="00BF46E1">
      <w:pPr>
        <w:pStyle w:val="H6"/>
      </w:pPr>
      <w:r w:rsidRPr="005307A3">
        <w:t>27.22.4.30.2.4.4.1</w:t>
      </w:r>
      <w:r w:rsidRPr="005307A3">
        <w:tab/>
        <w:t>Initial conditions</w:t>
      </w:r>
    </w:p>
    <w:p w14:paraId="50BD0DB5" w14:textId="77777777" w:rsidR="00BF46E1" w:rsidRPr="005307A3" w:rsidRDefault="00BF46E1" w:rsidP="00BF46E1">
      <w:r w:rsidRPr="005307A3">
        <w:t>The ME is connected to the USIM Simulator and the USS. The elementary files are coded as Toolkit default.</w:t>
      </w:r>
    </w:p>
    <w:p w14:paraId="7FC3B25D" w14:textId="77777777" w:rsidR="00BF46E1" w:rsidRPr="005307A3" w:rsidRDefault="00BF46E1" w:rsidP="00BF46E1">
      <w:r w:rsidRPr="005307A3">
        <w:t>Prior to this test the ME shall have been powered on and performed the PROFILE DOWNLOAD procedure.</w:t>
      </w:r>
    </w:p>
    <w:p w14:paraId="119EA348"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0DEAC0A0" w14:textId="77777777" w:rsidR="00BF46E1" w:rsidRPr="005307A3" w:rsidRDefault="00BF46E1" w:rsidP="00BF46E1">
      <w:r w:rsidRPr="005307A3">
        <w:t>The channel identifier value used for these tests is set to 1 as an example.</w:t>
      </w:r>
    </w:p>
    <w:p w14:paraId="01EC67D6" w14:textId="77777777" w:rsidR="00BF46E1" w:rsidRPr="005307A3" w:rsidRDefault="00BF46E1" w:rsidP="00BF46E1">
      <w:r w:rsidRPr="005307A3">
        <w:t>This channel identifier is dependent on the ME's default channel identifier as declared in table A.2/27.</w:t>
      </w:r>
    </w:p>
    <w:p w14:paraId="65582893"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02197337" w14:textId="77777777" w:rsidR="00BF46E1" w:rsidRPr="005307A3" w:rsidRDefault="00BF46E1" w:rsidP="00BF46E1">
      <w:r w:rsidRPr="005307A3">
        <w:t>Bearer Parameters:</w:t>
      </w:r>
      <w:r w:rsidRPr="005307A3">
        <w:tab/>
      </w:r>
      <w:r w:rsidRPr="005307A3">
        <w:tab/>
        <w:t>Same Bearer Parameters as defined in 27.22.4.27.2.4.1</w:t>
      </w:r>
    </w:p>
    <w:p w14:paraId="2565A700" w14:textId="77777777" w:rsidR="00BF46E1" w:rsidRPr="005307A3" w:rsidRDefault="00BF46E1" w:rsidP="00BF46E1">
      <w:r w:rsidRPr="005307A3">
        <w:t>GPRS Parameters:</w:t>
      </w:r>
      <w:r w:rsidRPr="005307A3">
        <w:tab/>
      </w:r>
      <w:r w:rsidRPr="005307A3">
        <w:tab/>
        <w:t>Same GPRS Parameters as defined in 27.22.4.27.2.4.1</w:t>
      </w:r>
    </w:p>
    <w:p w14:paraId="47C47050" w14:textId="77777777" w:rsidR="00BF46E1" w:rsidRPr="005307A3" w:rsidRDefault="00BF46E1" w:rsidP="00BF46E1">
      <w:r w:rsidRPr="005307A3">
        <w:t>UICC/ME interface transport level:</w:t>
      </w:r>
      <w:r w:rsidRPr="005307A3">
        <w:tab/>
        <w:t>Same UICC/ME transport interface level as defined in 27.22.4.27.2.4.1</w:t>
      </w:r>
    </w:p>
    <w:p w14:paraId="56157837" w14:textId="77777777" w:rsidR="00BF46E1" w:rsidRPr="005307A3" w:rsidRDefault="00BF46E1" w:rsidP="00BF46E1">
      <w:r w:rsidRPr="005307A3">
        <w:t>Data destination address</w:t>
      </w:r>
      <w:r w:rsidRPr="005307A3">
        <w:tab/>
        <w:t>:</w:t>
      </w:r>
      <w:r w:rsidRPr="005307A3">
        <w:tab/>
        <w:t>Same Data Destination Address as defined in 27.22.4.27.2.4.1.</w:t>
      </w:r>
    </w:p>
    <w:p w14:paraId="10B1B6F1" w14:textId="77777777" w:rsidR="00BF46E1" w:rsidRPr="005307A3" w:rsidRDefault="00BF46E1" w:rsidP="00BF46E1">
      <w:pPr>
        <w:pStyle w:val="H6"/>
      </w:pPr>
      <w:r w:rsidRPr="005307A3">
        <w:lastRenderedPageBreak/>
        <w:t>27.22.4.30.2.4.4.2</w:t>
      </w:r>
      <w:r w:rsidRPr="005307A3">
        <w:tab/>
        <w:t>Procedure</w:t>
      </w:r>
    </w:p>
    <w:p w14:paraId="0CC3F0AE" w14:textId="77777777" w:rsidR="00BF46E1" w:rsidRPr="005307A3" w:rsidRDefault="00BF46E1" w:rsidP="00BF46E1">
      <w:pPr>
        <w:pStyle w:val="TH"/>
      </w:pPr>
      <w:r w:rsidRPr="005307A3">
        <w:t>Expected sequence 2.4 (SEND DATA with Text Attribute – Large Font Size)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08DAE22C" w14:textId="77777777" w:rsidTr="00195D76">
        <w:trPr>
          <w:cantSplit/>
          <w:jc w:val="center"/>
        </w:trPr>
        <w:tc>
          <w:tcPr>
            <w:tcW w:w="542" w:type="dxa"/>
            <w:tcBorders>
              <w:top w:val="single" w:sz="6" w:space="0" w:color="auto"/>
              <w:left w:val="single" w:sz="6" w:space="0" w:color="auto"/>
              <w:right w:val="single" w:sz="6" w:space="0" w:color="auto"/>
            </w:tcBorders>
          </w:tcPr>
          <w:p w14:paraId="53F4EE5E"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76697DF6"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48124333"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7FA8C6AD" w14:textId="77777777" w:rsidR="00BF46E1" w:rsidRPr="005307A3" w:rsidRDefault="00BF46E1" w:rsidP="00195D76">
            <w:pPr>
              <w:pStyle w:val="TAH"/>
            </w:pPr>
            <w:r w:rsidRPr="005307A3">
              <w:t>Comments</w:t>
            </w:r>
          </w:p>
        </w:tc>
      </w:tr>
      <w:tr w:rsidR="00BF46E1" w:rsidRPr="005307A3" w14:paraId="63E3AEC2" w14:textId="77777777" w:rsidTr="00195D76">
        <w:trPr>
          <w:jc w:val="center"/>
        </w:trPr>
        <w:tc>
          <w:tcPr>
            <w:tcW w:w="542" w:type="dxa"/>
            <w:tcBorders>
              <w:top w:val="single" w:sz="6" w:space="0" w:color="auto"/>
              <w:left w:val="single" w:sz="6" w:space="0" w:color="auto"/>
              <w:right w:val="single" w:sz="6" w:space="0" w:color="auto"/>
            </w:tcBorders>
          </w:tcPr>
          <w:p w14:paraId="50236742"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793D2E6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3B2B41E6"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058BEBDA" w14:textId="77777777" w:rsidR="00BF46E1" w:rsidRPr="005307A3" w:rsidRDefault="00BF46E1" w:rsidP="00195D76">
            <w:pPr>
              <w:pStyle w:val="TAL"/>
            </w:pPr>
            <w:r w:rsidRPr="005307A3">
              <w:t>See initial conditions</w:t>
            </w:r>
          </w:p>
        </w:tc>
      </w:tr>
      <w:tr w:rsidR="00BF46E1" w:rsidRPr="005307A3" w14:paraId="65E6DADB" w14:textId="77777777" w:rsidTr="00195D76">
        <w:trPr>
          <w:jc w:val="center"/>
        </w:trPr>
        <w:tc>
          <w:tcPr>
            <w:tcW w:w="542" w:type="dxa"/>
            <w:tcBorders>
              <w:left w:val="single" w:sz="6" w:space="0" w:color="auto"/>
              <w:right w:val="single" w:sz="6" w:space="0" w:color="auto"/>
            </w:tcBorders>
          </w:tcPr>
          <w:p w14:paraId="30B43AE5"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0D4424A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0A3FF79D"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530AF1B0" w14:textId="77777777" w:rsidR="00BF46E1" w:rsidRPr="005307A3" w:rsidRDefault="00BF46E1" w:rsidP="00195D76">
            <w:pPr>
              <w:pStyle w:val="TAL"/>
            </w:pPr>
          </w:p>
        </w:tc>
      </w:tr>
      <w:tr w:rsidR="00BF46E1" w:rsidRPr="005307A3" w14:paraId="1B4C2A2A" w14:textId="77777777" w:rsidTr="00195D76">
        <w:trPr>
          <w:jc w:val="center"/>
        </w:trPr>
        <w:tc>
          <w:tcPr>
            <w:tcW w:w="542" w:type="dxa"/>
            <w:tcBorders>
              <w:left w:val="single" w:sz="6" w:space="0" w:color="auto"/>
              <w:right w:val="single" w:sz="6" w:space="0" w:color="auto"/>
            </w:tcBorders>
          </w:tcPr>
          <w:p w14:paraId="6466EF4E"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5BF764D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CE38BD4"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00781F0F" w14:textId="77777777" w:rsidR="00BF46E1" w:rsidRPr="005307A3" w:rsidRDefault="00BF46E1" w:rsidP="00195D76">
            <w:pPr>
              <w:pStyle w:val="TAL"/>
            </w:pPr>
          </w:p>
        </w:tc>
      </w:tr>
      <w:tr w:rsidR="00BF46E1" w:rsidRPr="005307A3" w14:paraId="0B01C75D" w14:textId="77777777" w:rsidTr="00195D76">
        <w:trPr>
          <w:jc w:val="center"/>
        </w:trPr>
        <w:tc>
          <w:tcPr>
            <w:tcW w:w="542" w:type="dxa"/>
            <w:tcBorders>
              <w:left w:val="single" w:sz="6" w:space="0" w:color="auto"/>
              <w:right w:val="single" w:sz="6" w:space="0" w:color="auto"/>
            </w:tcBorders>
          </w:tcPr>
          <w:p w14:paraId="53FA4B13"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441EF7A0"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730E7D81"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0DF1A98A" w14:textId="77777777" w:rsidR="00BF46E1" w:rsidRPr="005307A3" w:rsidRDefault="00BF46E1" w:rsidP="00195D76">
            <w:pPr>
              <w:pStyle w:val="TAL"/>
            </w:pPr>
          </w:p>
        </w:tc>
      </w:tr>
      <w:tr w:rsidR="00BF46E1" w:rsidRPr="005307A3" w14:paraId="49E2007E" w14:textId="77777777" w:rsidTr="00195D76">
        <w:trPr>
          <w:jc w:val="center"/>
        </w:trPr>
        <w:tc>
          <w:tcPr>
            <w:tcW w:w="542" w:type="dxa"/>
            <w:tcBorders>
              <w:left w:val="single" w:sz="6" w:space="0" w:color="auto"/>
              <w:right w:val="single" w:sz="6" w:space="0" w:color="auto"/>
            </w:tcBorders>
          </w:tcPr>
          <w:p w14:paraId="5E49DF0D"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52FECC44"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13EF1EAD"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5778A1BF" w14:textId="77777777" w:rsidR="00BF46E1" w:rsidRPr="005307A3" w:rsidRDefault="00BF46E1" w:rsidP="00195D76">
            <w:pPr>
              <w:pStyle w:val="TAL"/>
            </w:pPr>
            <w:r w:rsidRPr="005307A3">
              <w:t>[The UE may request IPv4 or IPv4v6 address as PDP type.]</w:t>
            </w:r>
          </w:p>
        </w:tc>
      </w:tr>
      <w:tr w:rsidR="00BF46E1" w:rsidRPr="005307A3" w14:paraId="651222A9" w14:textId="77777777" w:rsidTr="00195D76">
        <w:trPr>
          <w:jc w:val="center"/>
        </w:trPr>
        <w:tc>
          <w:tcPr>
            <w:tcW w:w="542" w:type="dxa"/>
            <w:tcBorders>
              <w:left w:val="single" w:sz="6" w:space="0" w:color="auto"/>
              <w:right w:val="single" w:sz="6" w:space="0" w:color="auto"/>
            </w:tcBorders>
          </w:tcPr>
          <w:p w14:paraId="7E39AF05"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05FC5D70"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3D9946AA"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3C38AB58" w14:textId="77777777" w:rsidR="00BF46E1" w:rsidRPr="005307A3" w:rsidRDefault="00BF46E1" w:rsidP="00195D76">
            <w:pPr>
              <w:pStyle w:val="TAL"/>
            </w:pPr>
          </w:p>
        </w:tc>
      </w:tr>
      <w:tr w:rsidR="00BF46E1" w:rsidRPr="005307A3" w14:paraId="60145250" w14:textId="77777777" w:rsidTr="00195D76">
        <w:trPr>
          <w:jc w:val="center"/>
        </w:trPr>
        <w:tc>
          <w:tcPr>
            <w:tcW w:w="542" w:type="dxa"/>
            <w:tcBorders>
              <w:left w:val="single" w:sz="6" w:space="0" w:color="auto"/>
              <w:right w:val="single" w:sz="6" w:space="0" w:color="auto"/>
            </w:tcBorders>
          </w:tcPr>
          <w:p w14:paraId="03C8A97B"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441A7F5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7950F04"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3C6DEC70" w14:textId="77777777" w:rsidR="00BF46E1" w:rsidRPr="005307A3" w:rsidRDefault="00BF46E1" w:rsidP="00195D76">
            <w:pPr>
              <w:pStyle w:val="TAL"/>
            </w:pPr>
            <w:r w:rsidRPr="005307A3">
              <w:t>[Command performed successfully]</w:t>
            </w:r>
          </w:p>
        </w:tc>
      </w:tr>
      <w:tr w:rsidR="00BF46E1" w:rsidRPr="005307A3" w14:paraId="3348023D" w14:textId="77777777" w:rsidTr="00195D76">
        <w:trPr>
          <w:cantSplit/>
          <w:jc w:val="center"/>
        </w:trPr>
        <w:tc>
          <w:tcPr>
            <w:tcW w:w="542" w:type="dxa"/>
            <w:tcBorders>
              <w:left w:val="single" w:sz="6" w:space="0" w:color="auto"/>
              <w:right w:val="single" w:sz="6" w:space="0" w:color="auto"/>
            </w:tcBorders>
          </w:tcPr>
          <w:p w14:paraId="06A6A7CC"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428003B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41A7B30" w14:textId="77777777" w:rsidR="00BF46E1" w:rsidRPr="005307A3" w:rsidRDefault="00BF46E1" w:rsidP="00195D76">
            <w:pPr>
              <w:pStyle w:val="TAL"/>
            </w:pPr>
            <w:r w:rsidRPr="005307A3">
              <w:t>PROACTIVE COMMAND PENDING: SEND DATA 2.4.1</w:t>
            </w:r>
          </w:p>
        </w:tc>
        <w:tc>
          <w:tcPr>
            <w:tcW w:w="3776" w:type="dxa"/>
            <w:tcBorders>
              <w:left w:val="single" w:sz="6" w:space="0" w:color="auto"/>
              <w:right w:val="single" w:sz="6" w:space="0" w:color="auto"/>
            </w:tcBorders>
          </w:tcPr>
          <w:p w14:paraId="46F4AAC4" w14:textId="77777777" w:rsidR="00BF46E1" w:rsidRPr="005307A3" w:rsidRDefault="00BF46E1" w:rsidP="00195D76">
            <w:pPr>
              <w:pStyle w:val="TAL"/>
            </w:pPr>
          </w:p>
        </w:tc>
      </w:tr>
      <w:tr w:rsidR="00BF46E1" w:rsidRPr="005307A3" w14:paraId="3474F319" w14:textId="77777777" w:rsidTr="00195D76">
        <w:trPr>
          <w:cantSplit/>
          <w:jc w:val="center"/>
        </w:trPr>
        <w:tc>
          <w:tcPr>
            <w:tcW w:w="542" w:type="dxa"/>
            <w:tcBorders>
              <w:left w:val="single" w:sz="6" w:space="0" w:color="auto"/>
              <w:right w:val="single" w:sz="6" w:space="0" w:color="auto"/>
            </w:tcBorders>
          </w:tcPr>
          <w:p w14:paraId="6C8A9A40"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1C4C7D0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D64CE5B"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F4D52F9" w14:textId="77777777" w:rsidR="00BF46E1" w:rsidRPr="005307A3" w:rsidRDefault="00BF46E1" w:rsidP="00195D76">
            <w:pPr>
              <w:pStyle w:val="TAL"/>
            </w:pPr>
          </w:p>
        </w:tc>
      </w:tr>
      <w:tr w:rsidR="00BF46E1" w:rsidRPr="005307A3" w14:paraId="224DC0F0" w14:textId="77777777" w:rsidTr="00195D76">
        <w:trPr>
          <w:cantSplit/>
          <w:jc w:val="center"/>
        </w:trPr>
        <w:tc>
          <w:tcPr>
            <w:tcW w:w="542" w:type="dxa"/>
            <w:tcBorders>
              <w:left w:val="single" w:sz="6" w:space="0" w:color="auto"/>
              <w:right w:val="single" w:sz="6" w:space="0" w:color="auto"/>
            </w:tcBorders>
          </w:tcPr>
          <w:p w14:paraId="059EDB5B"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3A51DA4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1305DD6" w14:textId="77777777" w:rsidR="00BF46E1" w:rsidRPr="005307A3" w:rsidRDefault="00BF46E1" w:rsidP="00195D76">
            <w:pPr>
              <w:pStyle w:val="TAL"/>
            </w:pPr>
            <w:r w:rsidRPr="005307A3">
              <w:t>PROACTIVE COMMAND: SEND DATA 2.4.1</w:t>
            </w:r>
          </w:p>
        </w:tc>
        <w:tc>
          <w:tcPr>
            <w:tcW w:w="3776" w:type="dxa"/>
            <w:tcBorders>
              <w:left w:val="single" w:sz="6" w:space="0" w:color="auto"/>
              <w:right w:val="single" w:sz="6" w:space="0" w:color="auto"/>
            </w:tcBorders>
          </w:tcPr>
          <w:p w14:paraId="678CDED7" w14:textId="77777777" w:rsidR="00BF46E1" w:rsidRPr="005307A3" w:rsidRDefault="00BF46E1" w:rsidP="00195D76">
            <w:pPr>
              <w:pStyle w:val="TAL"/>
            </w:pPr>
            <w:r w:rsidRPr="005307A3">
              <w:t>[alpha identifier shall be displayed with large font size]</w:t>
            </w:r>
          </w:p>
        </w:tc>
      </w:tr>
      <w:tr w:rsidR="00BF46E1" w:rsidRPr="005307A3" w14:paraId="1AD054D2" w14:textId="77777777" w:rsidTr="00195D76">
        <w:trPr>
          <w:cantSplit/>
          <w:jc w:val="center"/>
        </w:trPr>
        <w:tc>
          <w:tcPr>
            <w:tcW w:w="542" w:type="dxa"/>
            <w:tcBorders>
              <w:left w:val="single" w:sz="6" w:space="0" w:color="auto"/>
              <w:right w:val="single" w:sz="6" w:space="0" w:color="auto"/>
            </w:tcBorders>
          </w:tcPr>
          <w:p w14:paraId="1BEF8112"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4E3746C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9A27BA9" w14:textId="77777777" w:rsidR="00BF46E1" w:rsidRPr="005307A3" w:rsidRDefault="00BF46E1" w:rsidP="00195D76">
            <w:pPr>
              <w:pStyle w:val="TAL"/>
            </w:pPr>
            <w:r w:rsidRPr="005307A3">
              <w:t>TERMINAL RESPONSE: SEND DATA (immediate) 2.4.1</w:t>
            </w:r>
          </w:p>
        </w:tc>
        <w:tc>
          <w:tcPr>
            <w:tcW w:w="3776" w:type="dxa"/>
            <w:tcBorders>
              <w:left w:val="single" w:sz="6" w:space="0" w:color="auto"/>
              <w:right w:val="single" w:sz="6" w:space="0" w:color="auto"/>
            </w:tcBorders>
          </w:tcPr>
          <w:p w14:paraId="296ECD8D" w14:textId="77777777" w:rsidR="00BF46E1" w:rsidRPr="005307A3" w:rsidRDefault="00BF46E1" w:rsidP="00195D76">
            <w:pPr>
              <w:pStyle w:val="TAL"/>
            </w:pPr>
            <w:r w:rsidRPr="005307A3">
              <w:t>[Command performed successfully]</w:t>
            </w:r>
          </w:p>
        </w:tc>
      </w:tr>
      <w:tr w:rsidR="00BF46E1" w:rsidRPr="005307A3" w14:paraId="49E02BD5" w14:textId="77777777" w:rsidTr="00195D76">
        <w:trPr>
          <w:cantSplit/>
          <w:jc w:val="center"/>
        </w:trPr>
        <w:tc>
          <w:tcPr>
            <w:tcW w:w="542" w:type="dxa"/>
            <w:tcBorders>
              <w:left w:val="single" w:sz="6" w:space="0" w:color="auto"/>
              <w:right w:val="single" w:sz="6" w:space="0" w:color="auto"/>
            </w:tcBorders>
          </w:tcPr>
          <w:p w14:paraId="4552B16A"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106D010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0CD5B5C" w14:textId="77777777" w:rsidR="00BF46E1" w:rsidRPr="005307A3" w:rsidRDefault="00BF46E1" w:rsidP="00195D76">
            <w:pPr>
              <w:pStyle w:val="TAL"/>
            </w:pPr>
            <w:r w:rsidRPr="005307A3">
              <w:t>PROACTIVE COMMAND PENDING: SEND DATA 2.4.2</w:t>
            </w:r>
          </w:p>
        </w:tc>
        <w:tc>
          <w:tcPr>
            <w:tcW w:w="3776" w:type="dxa"/>
            <w:tcBorders>
              <w:left w:val="single" w:sz="6" w:space="0" w:color="auto"/>
              <w:right w:val="single" w:sz="6" w:space="0" w:color="auto"/>
            </w:tcBorders>
          </w:tcPr>
          <w:p w14:paraId="2136AEE4" w14:textId="77777777" w:rsidR="00BF46E1" w:rsidRPr="005307A3" w:rsidRDefault="00BF46E1" w:rsidP="00195D76">
            <w:pPr>
              <w:pStyle w:val="TAL"/>
            </w:pPr>
          </w:p>
        </w:tc>
      </w:tr>
      <w:tr w:rsidR="00BF46E1" w:rsidRPr="005307A3" w14:paraId="392A19D7" w14:textId="77777777" w:rsidTr="00195D76">
        <w:trPr>
          <w:cantSplit/>
          <w:jc w:val="center"/>
        </w:trPr>
        <w:tc>
          <w:tcPr>
            <w:tcW w:w="542" w:type="dxa"/>
            <w:tcBorders>
              <w:left w:val="single" w:sz="6" w:space="0" w:color="auto"/>
              <w:right w:val="single" w:sz="6" w:space="0" w:color="auto"/>
            </w:tcBorders>
          </w:tcPr>
          <w:p w14:paraId="37FE5D66"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3451F5C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74EF0CB"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A786E3E" w14:textId="77777777" w:rsidR="00BF46E1" w:rsidRPr="005307A3" w:rsidRDefault="00BF46E1" w:rsidP="00195D76">
            <w:pPr>
              <w:pStyle w:val="TAL"/>
            </w:pPr>
          </w:p>
        </w:tc>
      </w:tr>
      <w:tr w:rsidR="00BF46E1" w:rsidRPr="005307A3" w14:paraId="421CD4C2" w14:textId="77777777" w:rsidTr="00195D76">
        <w:trPr>
          <w:cantSplit/>
          <w:jc w:val="center"/>
        </w:trPr>
        <w:tc>
          <w:tcPr>
            <w:tcW w:w="542" w:type="dxa"/>
            <w:tcBorders>
              <w:left w:val="single" w:sz="6" w:space="0" w:color="auto"/>
              <w:right w:val="single" w:sz="6" w:space="0" w:color="auto"/>
            </w:tcBorders>
          </w:tcPr>
          <w:p w14:paraId="1F2E145D"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45D003A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82935FF" w14:textId="77777777" w:rsidR="00BF46E1" w:rsidRPr="005307A3" w:rsidRDefault="00BF46E1" w:rsidP="00195D76">
            <w:pPr>
              <w:pStyle w:val="TAL"/>
            </w:pPr>
            <w:r w:rsidRPr="005307A3">
              <w:t>PROACTIVE COMMAND: SEND DATA 2.4.2</w:t>
            </w:r>
          </w:p>
        </w:tc>
        <w:tc>
          <w:tcPr>
            <w:tcW w:w="3776" w:type="dxa"/>
            <w:tcBorders>
              <w:left w:val="single" w:sz="6" w:space="0" w:color="auto"/>
              <w:right w:val="single" w:sz="6" w:space="0" w:color="auto"/>
            </w:tcBorders>
          </w:tcPr>
          <w:p w14:paraId="40095C0A" w14:textId="77777777" w:rsidR="00BF46E1" w:rsidRPr="005307A3" w:rsidRDefault="00BF46E1" w:rsidP="00195D76">
            <w:pPr>
              <w:pStyle w:val="TAL"/>
            </w:pPr>
            <w:r w:rsidRPr="005307A3">
              <w:t>[alpha identifier shall be displayed with normal font size]</w:t>
            </w:r>
          </w:p>
        </w:tc>
      </w:tr>
      <w:tr w:rsidR="00BF46E1" w:rsidRPr="005307A3" w14:paraId="55BEF2F0" w14:textId="77777777" w:rsidTr="00195D76">
        <w:trPr>
          <w:cantSplit/>
          <w:jc w:val="center"/>
        </w:trPr>
        <w:tc>
          <w:tcPr>
            <w:tcW w:w="542" w:type="dxa"/>
            <w:tcBorders>
              <w:left w:val="single" w:sz="6" w:space="0" w:color="auto"/>
              <w:right w:val="single" w:sz="6" w:space="0" w:color="auto"/>
            </w:tcBorders>
          </w:tcPr>
          <w:p w14:paraId="671AEA3F"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0E994F9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2A8E8854" w14:textId="77777777" w:rsidR="00BF46E1" w:rsidRPr="005307A3" w:rsidRDefault="00BF46E1" w:rsidP="00195D76">
            <w:pPr>
              <w:pStyle w:val="TAL"/>
            </w:pPr>
            <w:r w:rsidRPr="005307A3">
              <w:t>TERMINAL RESPONSE: SEND DATA (immediate) 2.4.1</w:t>
            </w:r>
          </w:p>
        </w:tc>
        <w:tc>
          <w:tcPr>
            <w:tcW w:w="3776" w:type="dxa"/>
            <w:tcBorders>
              <w:left w:val="single" w:sz="6" w:space="0" w:color="auto"/>
              <w:right w:val="single" w:sz="6" w:space="0" w:color="auto"/>
            </w:tcBorders>
          </w:tcPr>
          <w:p w14:paraId="3910D4C2" w14:textId="77777777" w:rsidR="00BF46E1" w:rsidRPr="005307A3" w:rsidRDefault="00BF46E1" w:rsidP="00195D76">
            <w:pPr>
              <w:pStyle w:val="TAL"/>
            </w:pPr>
            <w:r w:rsidRPr="005307A3">
              <w:t>[Command performed successfully]</w:t>
            </w:r>
          </w:p>
        </w:tc>
      </w:tr>
      <w:tr w:rsidR="00BF46E1" w:rsidRPr="005307A3" w14:paraId="45A511B8" w14:textId="77777777" w:rsidTr="00195D76">
        <w:trPr>
          <w:cantSplit/>
          <w:jc w:val="center"/>
        </w:trPr>
        <w:tc>
          <w:tcPr>
            <w:tcW w:w="542" w:type="dxa"/>
            <w:tcBorders>
              <w:left w:val="single" w:sz="6" w:space="0" w:color="auto"/>
              <w:right w:val="single" w:sz="6" w:space="0" w:color="auto"/>
            </w:tcBorders>
          </w:tcPr>
          <w:p w14:paraId="197AC093"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153A83A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0D92C48" w14:textId="77777777" w:rsidR="00BF46E1" w:rsidRPr="005307A3" w:rsidRDefault="00BF46E1" w:rsidP="00195D76">
            <w:pPr>
              <w:pStyle w:val="TAL"/>
            </w:pPr>
            <w:r w:rsidRPr="005307A3">
              <w:t>PROACTIVE COMMAND PENDING: SEND DATA 2.4.1</w:t>
            </w:r>
          </w:p>
        </w:tc>
        <w:tc>
          <w:tcPr>
            <w:tcW w:w="3776" w:type="dxa"/>
            <w:tcBorders>
              <w:left w:val="single" w:sz="6" w:space="0" w:color="auto"/>
              <w:right w:val="single" w:sz="6" w:space="0" w:color="auto"/>
            </w:tcBorders>
          </w:tcPr>
          <w:p w14:paraId="268489BE" w14:textId="77777777" w:rsidR="00BF46E1" w:rsidRPr="005307A3" w:rsidRDefault="00BF46E1" w:rsidP="00195D76">
            <w:pPr>
              <w:pStyle w:val="TAL"/>
            </w:pPr>
          </w:p>
        </w:tc>
      </w:tr>
      <w:tr w:rsidR="00BF46E1" w:rsidRPr="005307A3" w14:paraId="70F8E550" w14:textId="77777777" w:rsidTr="00195D76">
        <w:trPr>
          <w:cantSplit/>
          <w:jc w:val="center"/>
        </w:trPr>
        <w:tc>
          <w:tcPr>
            <w:tcW w:w="542" w:type="dxa"/>
            <w:tcBorders>
              <w:left w:val="single" w:sz="6" w:space="0" w:color="auto"/>
              <w:right w:val="single" w:sz="6" w:space="0" w:color="auto"/>
            </w:tcBorders>
          </w:tcPr>
          <w:p w14:paraId="68A5A110"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3520C37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4F7B892"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E709B0B" w14:textId="77777777" w:rsidR="00BF46E1" w:rsidRPr="005307A3" w:rsidRDefault="00BF46E1" w:rsidP="00195D76">
            <w:pPr>
              <w:pStyle w:val="TAL"/>
            </w:pPr>
          </w:p>
        </w:tc>
      </w:tr>
      <w:tr w:rsidR="00BF46E1" w:rsidRPr="005307A3" w14:paraId="78D5E85D" w14:textId="77777777" w:rsidTr="00195D76">
        <w:trPr>
          <w:cantSplit/>
          <w:jc w:val="center"/>
        </w:trPr>
        <w:tc>
          <w:tcPr>
            <w:tcW w:w="542" w:type="dxa"/>
            <w:tcBorders>
              <w:left w:val="single" w:sz="6" w:space="0" w:color="auto"/>
              <w:right w:val="single" w:sz="6" w:space="0" w:color="auto"/>
            </w:tcBorders>
          </w:tcPr>
          <w:p w14:paraId="178212B2"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7413E80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AB9BC5F" w14:textId="77777777" w:rsidR="00BF46E1" w:rsidRPr="005307A3" w:rsidRDefault="00BF46E1" w:rsidP="00195D76">
            <w:pPr>
              <w:pStyle w:val="TAL"/>
            </w:pPr>
            <w:r w:rsidRPr="005307A3">
              <w:t>PROACTIVE COMMAND: SEND DATA 2.4.1</w:t>
            </w:r>
          </w:p>
        </w:tc>
        <w:tc>
          <w:tcPr>
            <w:tcW w:w="3776" w:type="dxa"/>
            <w:tcBorders>
              <w:left w:val="single" w:sz="6" w:space="0" w:color="auto"/>
              <w:right w:val="single" w:sz="6" w:space="0" w:color="auto"/>
            </w:tcBorders>
          </w:tcPr>
          <w:p w14:paraId="027C625B" w14:textId="77777777" w:rsidR="00BF46E1" w:rsidRPr="005307A3" w:rsidRDefault="00BF46E1" w:rsidP="00195D76">
            <w:pPr>
              <w:pStyle w:val="TAL"/>
            </w:pPr>
            <w:r w:rsidRPr="005307A3">
              <w:t>[alpha identifier shall be displayed with large font size]</w:t>
            </w:r>
          </w:p>
        </w:tc>
      </w:tr>
      <w:tr w:rsidR="00BF46E1" w:rsidRPr="005307A3" w14:paraId="3F27F149" w14:textId="77777777" w:rsidTr="00195D76">
        <w:trPr>
          <w:cantSplit/>
          <w:jc w:val="center"/>
        </w:trPr>
        <w:tc>
          <w:tcPr>
            <w:tcW w:w="542" w:type="dxa"/>
            <w:tcBorders>
              <w:left w:val="single" w:sz="6" w:space="0" w:color="auto"/>
              <w:right w:val="single" w:sz="6" w:space="0" w:color="auto"/>
            </w:tcBorders>
          </w:tcPr>
          <w:p w14:paraId="4140378A"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579F8E5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F254879" w14:textId="77777777" w:rsidR="00BF46E1" w:rsidRPr="005307A3" w:rsidRDefault="00BF46E1" w:rsidP="00195D76">
            <w:pPr>
              <w:pStyle w:val="TAL"/>
            </w:pPr>
            <w:r w:rsidRPr="005307A3">
              <w:t>TERMINAL RESPONSE: SEND DATA (immediate) 2.4.1</w:t>
            </w:r>
          </w:p>
        </w:tc>
        <w:tc>
          <w:tcPr>
            <w:tcW w:w="3776" w:type="dxa"/>
            <w:tcBorders>
              <w:left w:val="single" w:sz="6" w:space="0" w:color="auto"/>
              <w:right w:val="single" w:sz="6" w:space="0" w:color="auto"/>
            </w:tcBorders>
          </w:tcPr>
          <w:p w14:paraId="745A16C1" w14:textId="77777777" w:rsidR="00BF46E1" w:rsidRPr="005307A3" w:rsidRDefault="00BF46E1" w:rsidP="00195D76">
            <w:pPr>
              <w:pStyle w:val="TAL"/>
            </w:pPr>
            <w:r w:rsidRPr="005307A3">
              <w:t>[Command performed successfully]</w:t>
            </w:r>
          </w:p>
        </w:tc>
      </w:tr>
      <w:tr w:rsidR="00BF46E1" w:rsidRPr="005307A3" w14:paraId="23248013" w14:textId="77777777" w:rsidTr="00195D76">
        <w:trPr>
          <w:cantSplit/>
          <w:jc w:val="center"/>
        </w:trPr>
        <w:tc>
          <w:tcPr>
            <w:tcW w:w="542" w:type="dxa"/>
            <w:tcBorders>
              <w:left w:val="single" w:sz="6" w:space="0" w:color="auto"/>
              <w:right w:val="single" w:sz="6" w:space="0" w:color="auto"/>
            </w:tcBorders>
          </w:tcPr>
          <w:p w14:paraId="7A604B11"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5B2CCB4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0803A30" w14:textId="77777777" w:rsidR="00BF46E1" w:rsidRPr="005307A3" w:rsidRDefault="00BF46E1" w:rsidP="00195D76">
            <w:pPr>
              <w:pStyle w:val="TAL"/>
            </w:pPr>
            <w:r w:rsidRPr="005307A3">
              <w:t>PROACTIVE COMMAND PENDING: SEND DATA 2.4.3</w:t>
            </w:r>
          </w:p>
        </w:tc>
        <w:tc>
          <w:tcPr>
            <w:tcW w:w="3776" w:type="dxa"/>
            <w:tcBorders>
              <w:left w:val="single" w:sz="6" w:space="0" w:color="auto"/>
              <w:right w:val="single" w:sz="6" w:space="0" w:color="auto"/>
            </w:tcBorders>
          </w:tcPr>
          <w:p w14:paraId="32452EE3" w14:textId="77777777" w:rsidR="00BF46E1" w:rsidRPr="005307A3" w:rsidRDefault="00BF46E1" w:rsidP="00195D76">
            <w:pPr>
              <w:pStyle w:val="TAL"/>
            </w:pPr>
          </w:p>
        </w:tc>
      </w:tr>
      <w:tr w:rsidR="00BF46E1" w:rsidRPr="005307A3" w14:paraId="024BF87B" w14:textId="77777777" w:rsidTr="00195D76">
        <w:trPr>
          <w:cantSplit/>
          <w:jc w:val="center"/>
        </w:trPr>
        <w:tc>
          <w:tcPr>
            <w:tcW w:w="542" w:type="dxa"/>
            <w:tcBorders>
              <w:left w:val="single" w:sz="6" w:space="0" w:color="auto"/>
              <w:right w:val="single" w:sz="6" w:space="0" w:color="auto"/>
            </w:tcBorders>
          </w:tcPr>
          <w:p w14:paraId="4A5228ED"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4CF8E5A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038E7A61"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0BF99EC1" w14:textId="77777777" w:rsidR="00BF46E1" w:rsidRPr="005307A3" w:rsidRDefault="00BF46E1" w:rsidP="00195D76">
            <w:pPr>
              <w:pStyle w:val="TAL"/>
            </w:pPr>
          </w:p>
        </w:tc>
      </w:tr>
      <w:tr w:rsidR="00BF46E1" w:rsidRPr="005307A3" w14:paraId="360353FE" w14:textId="77777777" w:rsidTr="00195D76">
        <w:trPr>
          <w:cantSplit/>
          <w:jc w:val="center"/>
        </w:trPr>
        <w:tc>
          <w:tcPr>
            <w:tcW w:w="542" w:type="dxa"/>
            <w:tcBorders>
              <w:left w:val="single" w:sz="6" w:space="0" w:color="auto"/>
              <w:right w:val="single" w:sz="6" w:space="0" w:color="auto"/>
            </w:tcBorders>
          </w:tcPr>
          <w:p w14:paraId="37883A29"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002C089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4519312" w14:textId="77777777" w:rsidR="00BF46E1" w:rsidRPr="005307A3" w:rsidRDefault="00BF46E1" w:rsidP="00195D76">
            <w:pPr>
              <w:pStyle w:val="TAL"/>
            </w:pPr>
            <w:r w:rsidRPr="005307A3">
              <w:t>PROACTIVE COMMAND: SEND DATA 2.4.3</w:t>
            </w:r>
          </w:p>
        </w:tc>
        <w:tc>
          <w:tcPr>
            <w:tcW w:w="3776" w:type="dxa"/>
            <w:tcBorders>
              <w:left w:val="single" w:sz="6" w:space="0" w:color="auto"/>
              <w:right w:val="single" w:sz="6" w:space="0" w:color="auto"/>
            </w:tcBorders>
          </w:tcPr>
          <w:p w14:paraId="3883DEB3" w14:textId="77777777" w:rsidR="00BF46E1" w:rsidRPr="005307A3" w:rsidRDefault="00BF46E1" w:rsidP="00195D76">
            <w:pPr>
              <w:pStyle w:val="TAL"/>
            </w:pPr>
            <w:r w:rsidRPr="005307A3">
              <w:t>[alpha identifier shall be displayed with normal font size]</w:t>
            </w:r>
          </w:p>
        </w:tc>
      </w:tr>
      <w:tr w:rsidR="00BF46E1" w:rsidRPr="005307A3" w14:paraId="3E2CA020" w14:textId="77777777" w:rsidTr="00195D76">
        <w:trPr>
          <w:cantSplit/>
          <w:jc w:val="center"/>
        </w:trPr>
        <w:tc>
          <w:tcPr>
            <w:tcW w:w="542" w:type="dxa"/>
            <w:tcBorders>
              <w:left w:val="single" w:sz="6" w:space="0" w:color="auto"/>
              <w:bottom w:val="single" w:sz="4" w:space="0" w:color="auto"/>
              <w:right w:val="single" w:sz="6" w:space="0" w:color="auto"/>
            </w:tcBorders>
          </w:tcPr>
          <w:p w14:paraId="38B9FE62"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5260B78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636DFCFA" w14:textId="77777777" w:rsidR="00BF46E1" w:rsidRPr="005307A3" w:rsidRDefault="00BF46E1" w:rsidP="00195D76">
            <w:pPr>
              <w:pStyle w:val="TAL"/>
            </w:pPr>
            <w:r w:rsidRPr="005307A3">
              <w:t>TERMINAL RESPONSE: SEND DATA (immediate) 2.4.1</w:t>
            </w:r>
          </w:p>
        </w:tc>
        <w:tc>
          <w:tcPr>
            <w:tcW w:w="3776" w:type="dxa"/>
            <w:tcBorders>
              <w:left w:val="single" w:sz="6" w:space="0" w:color="auto"/>
              <w:bottom w:val="single" w:sz="4" w:space="0" w:color="auto"/>
              <w:right w:val="single" w:sz="6" w:space="0" w:color="auto"/>
            </w:tcBorders>
          </w:tcPr>
          <w:p w14:paraId="0D8EE67A" w14:textId="77777777" w:rsidR="00BF46E1" w:rsidRPr="005307A3" w:rsidRDefault="00BF46E1" w:rsidP="00195D76">
            <w:pPr>
              <w:pStyle w:val="TAL"/>
            </w:pPr>
            <w:r w:rsidRPr="005307A3">
              <w:t>[Command performed successfully]</w:t>
            </w:r>
          </w:p>
        </w:tc>
      </w:tr>
    </w:tbl>
    <w:p w14:paraId="5107C23E" w14:textId="77777777" w:rsidR="00BF46E1" w:rsidRPr="005307A3" w:rsidRDefault="00BF46E1" w:rsidP="00BF46E1"/>
    <w:p w14:paraId="31B39D77" w14:textId="77777777" w:rsidR="00BF46E1" w:rsidRPr="005307A3" w:rsidRDefault="00BF46E1" w:rsidP="00BF46E1">
      <w:r w:rsidRPr="005307A3">
        <w:t>PROACTIVE COMMAND: SEND DATA 2.4.1</w:t>
      </w:r>
    </w:p>
    <w:p w14:paraId="52ACA902" w14:textId="77777777" w:rsidR="00BF46E1" w:rsidRPr="005307A3" w:rsidRDefault="00BF46E1" w:rsidP="00BF46E1">
      <w:r w:rsidRPr="005307A3">
        <w:t>Logically:</w:t>
      </w:r>
    </w:p>
    <w:p w14:paraId="44DC9635" w14:textId="77777777" w:rsidR="00BF46E1" w:rsidRPr="005307A3" w:rsidRDefault="00BF46E1" w:rsidP="0041528A">
      <w:pPr>
        <w:pStyle w:val="EW"/>
      </w:pPr>
      <w:r w:rsidRPr="005307A3">
        <w:t>Command details</w:t>
      </w:r>
    </w:p>
    <w:p w14:paraId="5D7B38FB" w14:textId="77777777" w:rsidR="00BF46E1" w:rsidRPr="005307A3" w:rsidRDefault="00BF46E1" w:rsidP="0041528A">
      <w:pPr>
        <w:pStyle w:val="EW"/>
      </w:pPr>
      <w:r w:rsidRPr="005307A3">
        <w:tab/>
        <w:t>Command number:</w:t>
      </w:r>
      <w:r w:rsidRPr="005307A3">
        <w:tab/>
        <w:t>1</w:t>
      </w:r>
    </w:p>
    <w:p w14:paraId="5B45EB32" w14:textId="77777777" w:rsidR="00BF46E1" w:rsidRPr="005307A3" w:rsidRDefault="00BF46E1" w:rsidP="0041528A">
      <w:pPr>
        <w:pStyle w:val="EW"/>
      </w:pPr>
      <w:r w:rsidRPr="005307A3">
        <w:tab/>
        <w:t>Command type:</w:t>
      </w:r>
      <w:r w:rsidRPr="005307A3">
        <w:tab/>
        <w:t>SEND DATA</w:t>
      </w:r>
    </w:p>
    <w:p w14:paraId="245CBA3A" w14:textId="77777777" w:rsidR="00BF46E1" w:rsidRPr="005307A3" w:rsidRDefault="00BF46E1" w:rsidP="0041528A">
      <w:pPr>
        <w:pStyle w:val="EW"/>
      </w:pPr>
      <w:r w:rsidRPr="005307A3">
        <w:tab/>
        <w:t>Command qualifier:</w:t>
      </w:r>
      <w:r w:rsidRPr="005307A3">
        <w:tab/>
        <w:t>Send Immediately</w:t>
      </w:r>
    </w:p>
    <w:p w14:paraId="14610D7A" w14:textId="77777777" w:rsidR="00BF46E1" w:rsidRPr="005307A3" w:rsidRDefault="00BF46E1" w:rsidP="0041528A">
      <w:pPr>
        <w:pStyle w:val="EW"/>
      </w:pPr>
      <w:r w:rsidRPr="005307A3">
        <w:t>Device identities</w:t>
      </w:r>
    </w:p>
    <w:p w14:paraId="6A4EC2F5" w14:textId="77777777" w:rsidR="00BF46E1" w:rsidRPr="005307A3" w:rsidRDefault="00BF46E1" w:rsidP="0041528A">
      <w:pPr>
        <w:pStyle w:val="EW"/>
      </w:pPr>
      <w:r w:rsidRPr="005307A3">
        <w:tab/>
        <w:t>Source device:</w:t>
      </w:r>
      <w:r w:rsidRPr="005307A3">
        <w:tab/>
        <w:t>UICC</w:t>
      </w:r>
    </w:p>
    <w:p w14:paraId="6A9A0F56" w14:textId="77777777" w:rsidR="00BF46E1" w:rsidRPr="005307A3" w:rsidRDefault="00BF46E1" w:rsidP="0041528A">
      <w:pPr>
        <w:pStyle w:val="EW"/>
      </w:pPr>
      <w:r w:rsidRPr="005307A3">
        <w:tab/>
        <w:t>Destination device:</w:t>
      </w:r>
      <w:r w:rsidRPr="005307A3">
        <w:tab/>
        <w:t>Channel 1</w:t>
      </w:r>
    </w:p>
    <w:p w14:paraId="334B4A62" w14:textId="77777777" w:rsidR="00BF46E1" w:rsidRPr="005307A3" w:rsidRDefault="00BF46E1" w:rsidP="0041528A">
      <w:pPr>
        <w:pStyle w:val="EW"/>
      </w:pPr>
      <w:r w:rsidRPr="005307A3">
        <w:t>Alpha Identifier</w:t>
      </w:r>
      <w:r w:rsidRPr="005307A3">
        <w:tab/>
        <w:t>"Send Data 1"</w:t>
      </w:r>
    </w:p>
    <w:p w14:paraId="6A7159E8" w14:textId="77777777" w:rsidR="00BF46E1" w:rsidRPr="005307A3" w:rsidRDefault="00BF46E1" w:rsidP="0041528A">
      <w:pPr>
        <w:pStyle w:val="EW"/>
      </w:pPr>
      <w:r w:rsidRPr="005307A3">
        <w:t>Channel Data</w:t>
      </w:r>
    </w:p>
    <w:p w14:paraId="1992FDFD" w14:textId="77777777" w:rsidR="00BF46E1" w:rsidRPr="005307A3" w:rsidRDefault="00BF46E1" w:rsidP="0041528A">
      <w:pPr>
        <w:pStyle w:val="EW"/>
      </w:pPr>
      <w:r w:rsidRPr="005307A3">
        <w:t>Channel Data:</w:t>
      </w:r>
      <w:r w:rsidRPr="005307A3">
        <w:tab/>
        <w:t>00 01 .. 07 (8 Bytes of data)</w:t>
      </w:r>
    </w:p>
    <w:p w14:paraId="37268B2F" w14:textId="77777777" w:rsidR="00BF46E1" w:rsidRPr="005307A3" w:rsidRDefault="00BF46E1" w:rsidP="0041528A">
      <w:pPr>
        <w:pStyle w:val="EW"/>
      </w:pPr>
      <w:r w:rsidRPr="005307A3">
        <w:t>Text Attribute</w:t>
      </w:r>
    </w:p>
    <w:p w14:paraId="5CB64D5C" w14:textId="77777777" w:rsidR="00BF46E1" w:rsidRPr="005307A3" w:rsidRDefault="00BF46E1" w:rsidP="0041528A">
      <w:pPr>
        <w:pStyle w:val="EW"/>
      </w:pPr>
      <w:r w:rsidRPr="005307A3">
        <w:tab/>
        <w:t>Formatting position:</w:t>
      </w:r>
      <w:r w:rsidRPr="005307A3">
        <w:tab/>
        <w:t>0</w:t>
      </w:r>
    </w:p>
    <w:p w14:paraId="58C2A09B" w14:textId="77777777" w:rsidR="00BF46E1" w:rsidRPr="005307A3" w:rsidRDefault="00BF46E1" w:rsidP="0041528A">
      <w:pPr>
        <w:pStyle w:val="EW"/>
      </w:pPr>
      <w:r w:rsidRPr="005307A3">
        <w:tab/>
        <w:t>Formatting length:</w:t>
      </w:r>
      <w:r w:rsidRPr="005307A3">
        <w:tab/>
        <w:t>11</w:t>
      </w:r>
    </w:p>
    <w:p w14:paraId="3D984083" w14:textId="77777777" w:rsidR="00BF46E1" w:rsidRPr="005307A3" w:rsidRDefault="00BF46E1" w:rsidP="0041528A">
      <w:pPr>
        <w:pStyle w:val="EW"/>
      </w:pPr>
      <w:r w:rsidRPr="005307A3">
        <w:lastRenderedPageBreak/>
        <w:tab/>
        <w:t>Formatting mode:</w:t>
      </w:r>
      <w:r w:rsidRPr="005307A3">
        <w:tab/>
        <w:t>Left Alignment, Large Font, Bold On, Italic On, Underline Off, Strikethrough Off</w:t>
      </w:r>
    </w:p>
    <w:p w14:paraId="14EFB224" w14:textId="77777777" w:rsidR="00BF46E1" w:rsidRPr="005307A3" w:rsidRDefault="00BF46E1" w:rsidP="0041528A">
      <w:pPr>
        <w:pStyle w:val="EX"/>
      </w:pPr>
      <w:r w:rsidRPr="005307A3">
        <w:t>Colour:</w:t>
      </w:r>
      <w:r w:rsidRPr="005307A3">
        <w:tab/>
        <w:t>Dark Green Foreground, Bright Yellow Background</w:t>
      </w:r>
    </w:p>
    <w:p w14:paraId="4A91CCAB" w14:textId="77777777" w:rsidR="00BF46E1" w:rsidRPr="005307A3" w:rsidRDefault="00BF46E1" w:rsidP="00BF46E1">
      <w:r w:rsidRPr="005307A3">
        <w:t>Coding:</w:t>
      </w:r>
    </w:p>
    <w:p w14:paraId="5665A1C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0D6CC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FCFB9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B4D43B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E2CD972"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699EA2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DF7CB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9BFF97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D1BED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D9326E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4956B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90BE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CDC2B9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824EDA"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317BDBC" w14:textId="77777777" w:rsidR="00BF46E1" w:rsidRPr="005307A3" w:rsidRDefault="00BF46E1" w:rsidP="00195D76">
            <w:pPr>
              <w:pStyle w:val="TAC"/>
            </w:pPr>
            <w:r w:rsidRPr="005307A3">
              <w:t>85</w:t>
            </w:r>
          </w:p>
        </w:tc>
      </w:tr>
      <w:tr w:rsidR="00BF46E1" w:rsidRPr="005307A3" w14:paraId="7CCC8369" w14:textId="77777777" w:rsidTr="00195D76">
        <w:trPr>
          <w:jc w:val="center"/>
        </w:trPr>
        <w:tc>
          <w:tcPr>
            <w:tcW w:w="1134" w:type="dxa"/>
            <w:tcBorders>
              <w:top w:val="single" w:sz="4" w:space="0" w:color="auto"/>
              <w:right w:val="single" w:sz="4" w:space="0" w:color="auto"/>
            </w:tcBorders>
          </w:tcPr>
          <w:p w14:paraId="7B7070C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A2EB71"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3C2F189B"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75CFC1E1"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E4DD132"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4A5F39C3"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4237DC6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4106C0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50E5E3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340DA52"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A041EB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B1AD1F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EF58A6F" w14:textId="77777777" w:rsidR="00BF46E1" w:rsidRPr="005307A3" w:rsidRDefault="00BF46E1" w:rsidP="00195D76">
            <w:pPr>
              <w:pStyle w:val="TAC"/>
            </w:pPr>
            <w:r w:rsidRPr="005307A3">
              <w:t>31</w:t>
            </w:r>
          </w:p>
        </w:tc>
      </w:tr>
      <w:tr w:rsidR="00BF46E1" w:rsidRPr="005307A3" w14:paraId="68F05557" w14:textId="77777777" w:rsidTr="00195D76">
        <w:trPr>
          <w:jc w:val="center"/>
        </w:trPr>
        <w:tc>
          <w:tcPr>
            <w:tcW w:w="1134" w:type="dxa"/>
            <w:tcBorders>
              <w:right w:val="single" w:sz="4" w:space="0" w:color="auto"/>
            </w:tcBorders>
          </w:tcPr>
          <w:p w14:paraId="4CDA511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6612F5"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CF229E7"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513E682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2E3C7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2D37A9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123A3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44FF72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ACA066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363CEAC"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6FC53A2"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9213BB3"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AFC37AA" w14:textId="77777777" w:rsidR="00BF46E1" w:rsidRPr="005307A3" w:rsidRDefault="00BF46E1" w:rsidP="00195D76">
            <w:pPr>
              <w:pStyle w:val="TAC"/>
            </w:pPr>
            <w:r w:rsidRPr="005307A3">
              <w:t>04</w:t>
            </w:r>
          </w:p>
        </w:tc>
      </w:tr>
      <w:tr w:rsidR="00BF46E1" w:rsidRPr="005307A3" w14:paraId="31801642" w14:textId="77777777" w:rsidTr="00195D76">
        <w:trPr>
          <w:jc w:val="center"/>
        </w:trPr>
        <w:tc>
          <w:tcPr>
            <w:tcW w:w="1134" w:type="dxa"/>
            <w:tcBorders>
              <w:right w:val="single" w:sz="4" w:space="0" w:color="auto"/>
            </w:tcBorders>
          </w:tcPr>
          <w:p w14:paraId="6706C9B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745209"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2B7BE8BB"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4B9C100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D1F7199"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7A55D5F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FF62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66C17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1835D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D643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E8BA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3D21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37608E" w14:textId="77777777" w:rsidR="00BF46E1" w:rsidRPr="005307A3" w:rsidRDefault="00BF46E1" w:rsidP="00195D76">
            <w:pPr>
              <w:pStyle w:val="TAC"/>
            </w:pPr>
          </w:p>
        </w:tc>
      </w:tr>
    </w:tbl>
    <w:p w14:paraId="19E2A052" w14:textId="77777777" w:rsidR="00BF46E1" w:rsidRPr="005307A3" w:rsidRDefault="00BF46E1" w:rsidP="00BF46E1"/>
    <w:p w14:paraId="262D2210" w14:textId="77777777" w:rsidR="00BF46E1" w:rsidRPr="005307A3" w:rsidRDefault="00BF46E1" w:rsidP="00BF46E1">
      <w:r w:rsidRPr="005307A3">
        <w:t>PROACTIVE COMMAND: SEND DATA 2.4.2</w:t>
      </w:r>
    </w:p>
    <w:p w14:paraId="2C80831A" w14:textId="77777777" w:rsidR="00BF46E1" w:rsidRPr="005307A3" w:rsidRDefault="00BF46E1" w:rsidP="00BF46E1">
      <w:r w:rsidRPr="005307A3">
        <w:t>Logically:</w:t>
      </w:r>
    </w:p>
    <w:p w14:paraId="59323444" w14:textId="77777777" w:rsidR="00BF46E1" w:rsidRPr="005307A3" w:rsidRDefault="00BF46E1" w:rsidP="0041528A">
      <w:pPr>
        <w:pStyle w:val="EW"/>
      </w:pPr>
      <w:r w:rsidRPr="005307A3">
        <w:t>Command details</w:t>
      </w:r>
    </w:p>
    <w:p w14:paraId="760BFAE7" w14:textId="77777777" w:rsidR="00BF46E1" w:rsidRPr="005307A3" w:rsidRDefault="00BF46E1" w:rsidP="0041528A">
      <w:pPr>
        <w:pStyle w:val="EW"/>
      </w:pPr>
      <w:r w:rsidRPr="005307A3">
        <w:tab/>
        <w:t>Command number:</w:t>
      </w:r>
      <w:r w:rsidRPr="005307A3">
        <w:tab/>
        <w:t>1</w:t>
      </w:r>
    </w:p>
    <w:p w14:paraId="44A566D4" w14:textId="77777777" w:rsidR="00BF46E1" w:rsidRPr="005307A3" w:rsidRDefault="00BF46E1" w:rsidP="0041528A">
      <w:pPr>
        <w:pStyle w:val="EW"/>
      </w:pPr>
      <w:r w:rsidRPr="005307A3">
        <w:tab/>
        <w:t>Command type:</w:t>
      </w:r>
      <w:r w:rsidRPr="005307A3">
        <w:tab/>
        <w:t>SEND DATA</w:t>
      </w:r>
    </w:p>
    <w:p w14:paraId="1866B70C" w14:textId="77777777" w:rsidR="00BF46E1" w:rsidRPr="005307A3" w:rsidRDefault="00BF46E1" w:rsidP="0041528A">
      <w:pPr>
        <w:pStyle w:val="EW"/>
      </w:pPr>
      <w:r w:rsidRPr="005307A3">
        <w:tab/>
        <w:t>Command qualifier:</w:t>
      </w:r>
      <w:r w:rsidRPr="005307A3">
        <w:tab/>
        <w:t>Send Immediately</w:t>
      </w:r>
    </w:p>
    <w:p w14:paraId="37890DA5" w14:textId="77777777" w:rsidR="00BF46E1" w:rsidRPr="005307A3" w:rsidRDefault="00BF46E1" w:rsidP="0041528A">
      <w:pPr>
        <w:pStyle w:val="EW"/>
      </w:pPr>
      <w:r w:rsidRPr="005307A3">
        <w:t>Device identities</w:t>
      </w:r>
    </w:p>
    <w:p w14:paraId="1FDD34F5" w14:textId="77777777" w:rsidR="00BF46E1" w:rsidRPr="005307A3" w:rsidRDefault="00BF46E1" w:rsidP="0041528A">
      <w:pPr>
        <w:pStyle w:val="EW"/>
      </w:pPr>
      <w:r w:rsidRPr="005307A3">
        <w:tab/>
        <w:t>Source device:</w:t>
      </w:r>
      <w:r w:rsidRPr="005307A3">
        <w:tab/>
        <w:t>UICC</w:t>
      </w:r>
    </w:p>
    <w:p w14:paraId="04454F75" w14:textId="77777777" w:rsidR="00BF46E1" w:rsidRPr="005307A3" w:rsidRDefault="00BF46E1" w:rsidP="0041528A">
      <w:pPr>
        <w:pStyle w:val="EW"/>
      </w:pPr>
      <w:r w:rsidRPr="005307A3">
        <w:tab/>
        <w:t>Destination device:</w:t>
      </w:r>
      <w:r w:rsidRPr="005307A3">
        <w:tab/>
        <w:t>Channel 1</w:t>
      </w:r>
    </w:p>
    <w:p w14:paraId="7205F4AC" w14:textId="77777777" w:rsidR="00BF46E1" w:rsidRPr="005307A3" w:rsidRDefault="00BF46E1" w:rsidP="0041528A">
      <w:pPr>
        <w:pStyle w:val="EW"/>
      </w:pPr>
      <w:r w:rsidRPr="005307A3">
        <w:t>Alpha Identifier</w:t>
      </w:r>
      <w:r w:rsidRPr="005307A3">
        <w:tab/>
        <w:t>"Send Data 2"</w:t>
      </w:r>
    </w:p>
    <w:p w14:paraId="69885B06" w14:textId="77777777" w:rsidR="00BF46E1" w:rsidRPr="005307A3" w:rsidRDefault="00BF46E1" w:rsidP="0041528A">
      <w:pPr>
        <w:pStyle w:val="EW"/>
      </w:pPr>
      <w:r w:rsidRPr="005307A3">
        <w:t>Channel Data</w:t>
      </w:r>
    </w:p>
    <w:p w14:paraId="2F18EECA" w14:textId="77777777" w:rsidR="00BF46E1" w:rsidRPr="005307A3" w:rsidRDefault="00BF46E1" w:rsidP="0041528A">
      <w:pPr>
        <w:pStyle w:val="EW"/>
      </w:pPr>
      <w:r w:rsidRPr="005307A3">
        <w:t>Channel Data:</w:t>
      </w:r>
      <w:r w:rsidRPr="005307A3">
        <w:tab/>
        <w:t>00 01 .. 07 (8 Bytes of data)</w:t>
      </w:r>
    </w:p>
    <w:p w14:paraId="6A8D8DA7" w14:textId="77777777" w:rsidR="00BF46E1" w:rsidRPr="005307A3" w:rsidRDefault="00BF46E1" w:rsidP="0041528A">
      <w:pPr>
        <w:pStyle w:val="EW"/>
      </w:pPr>
      <w:r w:rsidRPr="005307A3">
        <w:t>Text Attribute</w:t>
      </w:r>
    </w:p>
    <w:p w14:paraId="53802A71" w14:textId="77777777" w:rsidR="00BF46E1" w:rsidRPr="005307A3" w:rsidRDefault="00BF46E1" w:rsidP="0041528A">
      <w:pPr>
        <w:pStyle w:val="EW"/>
      </w:pPr>
      <w:r w:rsidRPr="005307A3">
        <w:tab/>
        <w:t>Formatting position:</w:t>
      </w:r>
      <w:r w:rsidRPr="005307A3">
        <w:tab/>
        <w:t>0</w:t>
      </w:r>
    </w:p>
    <w:p w14:paraId="76E904AB" w14:textId="77777777" w:rsidR="00BF46E1" w:rsidRPr="005307A3" w:rsidRDefault="00BF46E1" w:rsidP="0041528A">
      <w:pPr>
        <w:pStyle w:val="EW"/>
      </w:pPr>
      <w:r w:rsidRPr="005307A3">
        <w:tab/>
        <w:t>Formatting length:</w:t>
      </w:r>
      <w:r w:rsidRPr="005307A3">
        <w:tab/>
        <w:t>11</w:t>
      </w:r>
    </w:p>
    <w:p w14:paraId="6465093B"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1320190B" w14:textId="77777777" w:rsidR="00BF46E1" w:rsidRPr="005307A3" w:rsidRDefault="00BF46E1" w:rsidP="0041528A">
      <w:pPr>
        <w:pStyle w:val="EX"/>
      </w:pPr>
      <w:r w:rsidRPr="005307A3">
        <w:t>Colour:</w:t>
      </w:r>
      <w:r w:rsidRPr="005307A3">
        <w:tab/>
        <w:t>Dark Green Foreground, Bright Yellow Background</w:t>
      </w:r>
    </w:p>
    <w:p w14:paraId="516D7118" w14:textId="77777777" w:rsidR="00BF46E1" w:rsidRPr="005307A3" w:rsidRDefault="00BF46E1" w:rsidP="00BF46E1">
      <w:r w:rsidRPr="005307A3">
        <w:t>Coding:</w:t>
      </w:r>
    </w:p>
    <w:p w14:paraId="6E98851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065C18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37190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8C8E31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DBBA078"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52081C9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3ED18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0F8489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056C99"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B23F5B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960F9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0E046A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04579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A19958"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E849C1C" w14:textId="77777777" w:rsidR="00BF46E1" w:rsidRPr="005307A3" w:rsidRDefault="00BF46E1" w:rsidP="00195D76">
            <w:pPr>
              <w:pStyle w:val="TAC"/>
            </w:pPr>
            <w:r w:rsidRPr="005307A3">
              <w:t>85</w:t>
            </w:r>
          </w:p>
        </w:tc>
      </w:tr>
      <w:tr w:rsidR="00BF46E1" w:rsidRPr="005307A3" w14:paraId="6A906CE1" w14:textId="77777777" w:rsidTr="00195D76">
        <w:trPr>
          <w:jc w:val="center"/>
        </w:trPr>
        <w:tc>
          <w:tcPr>
            <w:tcW w:w="1134" w:type="dxa"/>
            <w:tcBorders>
              <w:top w:val="single" w:sz="4" w:space="0" w:color="auto"/>
              <w:right w:val="single" w:sz="4" w:space="0" w:color="auto"/>
            </w:tcBorders>
          </w:tcPr>
          <w:p w14:paraId="5ABE2C5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CB7C658"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414103CC"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763B7D2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33E1FE8"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615AEB29"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7FC629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85F9E90"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752D47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FAD2D53"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1B0923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DE5D8E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5BF64F3" w14:textId="77777777" w:rsidR="00BF46E1" w:rsidRPr="005307A3" w:rsidRDefault="00BF46E1" w:rsidP="00195D76">
            <w:pPr>
              <w:pStyle w:val="TAC"/>
            </w:pPr>
            <w:r w:rsidRPr="005307A3">
              <w:t>32</w:t>
            </w:r>
          </w:p>
        </w:tc>
      </w:tr>
      <w:tr w:rsidR="00BF46E1" w:rsidRPr="005307A3" w14:paraId="50D95358" w14:textId="77777777" w:rsidTr="00195D76">
        <w:trPr>
          <w:jc w:val="center"/>
        </w:trPr>
        <w:tc>
          <w:tcPr>
            <w:tcW w:w="1134" w:type="dxa"/>
            <w:tcBorders>
              <w:right w:val="single" w:sz="4" w:space="0" w:color="auto"/>
            </w:tcBorders>
          </w:tcPr>
          <w:p w14:paraId="41ADF33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577784"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3B90DF31"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FCF254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D603C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55B2A0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569293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E5FCDF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C6C8D0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B6A8C9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1A0A1A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A653B03"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895AB4B" w14:textId="77777777" w:rsidR="00BF46E1" w:rsidRPr="005307A3" w:rsidRDefault="00BF46E1" w:rsidP="00195D76">
            <w:pPr>
              <w:pStyle w:val="TAC"/>
            </w:pPr>
            <w:r w:rsidRPr="005307A3">
              <w:t>04</w:t>
            </w:r>
          </w:p>
        </w:tc>
      </w:tr>
      <w:tr w:rsidR="00BF46E1" w:rsidRPr="005307A3" w14:paraId="7162D715" w14:textId="77777777" w:rsidTr="00195D76">
        <w:trPr>
          <w:jc w:val="center"/>
        </w:trPr>
        <w:tc>
          <w:tcPr>
            <w:tcW w:w="1134" w:type="dxa"/>
            <w:tcBorders>
              <w:right w:val="single" w:sz="4" w:space="0" w:color="auto"/>
            </w:tcBorders>
          </w:tcPr>
          <w:p w14:paraId="3C5F392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1F5884"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49939C44"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3EDEAE2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FCBD2A6"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495D2B4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514DA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1DE9B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9C2C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530AB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CF3B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35936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644975" w14:textId="77777777" w:rsidR="00BF46E1" w:rsidRPr="005307A3" w:rsidRDefault="00BF46E1" w:rsidP="00195D76">
            <w:pPr>
              <w:pStyle w:val="TAC"/>
            </w:pPr>
          </w:p>
        </w:tc>
      </w:tr>
    </w:tbl>
    <w:p w14:paraId="77E228B4" w14:textId="77777777" w:rsidR="00BF46E1" w:rsidRPr="005307A3" w:rsidRDefault="00BF46E1" w:rsidP="00BF46E1"/>
    <w:p w14:paraId="3A4066C5" w14:textId="77777777" w:rsidR="00BF46E1" w:rsidRPr="005307A3" w:rsidRDefault="00BF46E1" w:rsidP="00BF46E1">
      <w:r w:rsidRPr="005307A3">
        <w:t>PROACTIVE COMMAND: SEND DATA 2.4.3</w:t>
      </w:r>
    </w:p>
    <w:p w14:paraId="53B36443" w14:textId="77777777" w:rsidR="00BF46E1" w:rsidRPr="005307A3" w:rsidRDefault="00BF46E1" w:rsidP="00BF46E1">
      <w:r w:rsidRPr="005307A3">
        <w:t>Logically:</w:t>
      </w:r>
    </w:p>
    <w:p w14:paraId="241A503C" w14:textId="77777777" w:rsidR="00BF46E1" w:rsidRPr="005307A3" w:rsidRDefault="00BF46E1" w:rsidP="0041528A">
      <w:pPr>
        <w:pStyle w:val="EW"/>
      </w:pPr>
      <w:r w:rsidRPr="005307A3">
        <w:t>Command details</w:t>
      </w:r>
    </w:p>
    <w:p w14:paraId="2084C4DF" w14:textId="77777777" w:rsidR="00BF46E1" w:rsidRPr="005307A3" w:rsidRDefault="00BF46E1" w:rsidP="0041528A">
      <w:pPr>
        <w:pStyle w:val="EW"/>
      </w:pPr>
      <w:r w:rsidRPr="005307A3">
        <w:tab/>
        <w:t>Command number:</w:t>
      </w:r>
      <w:r w:rsidRPr="005307A3">
        <w:tab/>
        <w:t>1</w:t>
      </w:r>
    </w:p>
    <w:p w14:paraId="208165E5" w14:textId="77777777" w:rsidR="00BF46E1" w:rsidRPr="005307A3" w:rsidRDefault="00BF46E1" w:rsidP="0041528A">
      <w:pPr>
        <w:pStyle w:val="EW"/>
      </w:pPr>
      <w:r w:rsidRPr="005307A3">
        <w:tab/>
        <w:t>Command type:</w:t>
      </w:r>
      <w:r w:rsidRPr="005307A3">
        <w:tab/>
        <w:t>SEND DATA</w:t>
      </w:r>
    </w:p>
    <w:p w14:paraId="1F2ED597" w14:textId="77777777" w:rsidR="00BF46E1" w:rsidRPr="005307A3" w:rsidRDefault="00BF46E1" w:rsidP="0041528A">
      <w:pPr>
        <w:pStyle w:val="EW"/>
      </w:pPr>
      <w:r w:rsidRPr="005307A3">
        <w:tab/>
        <w:t>Command qualifier:</w:t>
      </w:r>
      <w:r w:rsidRPr="005307A3">
        <w:tab/>
        <w:t>Send Immediately</w:t>
      </w:r>
    </w:p>
    <w:p w14:paraId="62C4BBB3" w14:textId="77777777" w:rsidR="00BF46E1" w:rsidRPr="005307A3" w:rsidRDefault="00BF46E1" w:rsidP="0041528A">
      <w:pPr>
        <w:pStyle w:val="EW"/>
      </w:pPr>
      <w:r w:rsidRPr="005307A3">
        <w:t>Device identities</w:t>
      </w:r>
    </w:p>
    <w:p w14:paraId="3061A48F" w14:textId="77777777" w:rsidR="00BF46E1" w:rsidRPr="005307A3" w:rsidRDefault="00BF46E1" w:rsidP="0041528A">
      <w:pPr>
        <w:pStyle w:val="EW"/>
      </w:pPr>
      <w:r w:rsidRPr="005307A3">
        <w:tab/>
        <w:t>Source device:</w:t>
      </w:r>
      <w:r w:rsidRPr="005307A3">
        <w:tab/>
        <w:t>UICC</w:t>
      </w:r>
    </w:p>
    <w:p w14:paraId="2CF2D652" w14:textId="77777777" w:rsidR="00BF46E1" w:rsidRPr="005307A3" w:rsidRDefault="00BF46E1" w:rsidP="0041528A">
      <w:pPr>
        <w:pStyle w:val="EW"/>
      </w:pPr>
      <w:r w:rsidRPr="005307A3">
        <w:tab/>
        <w:t>Destination device:</w:t>
      </w:r>
      <w:r w:rsidRPr="005307A3">
        <w:tab/>
        <w:t>Channel 1</w:t>
      </w:r>
    </w:p>
    <w:p w14:paraId="7B14CF7E" w14:textId="77777777" w:rsidR="00BF46E1" w:rsidRPr="005307A3" w:rsidRDefault="00BF46E1" w:rsidP="0041528A">
      <w:pPr>
        <w:pStyle w:val="EW"/>
      </w:pPr>
      <w:r w:rsidRPr="005307A3">
        <w:t>Alpha Identifier</w:t>
      </w:r>
      <w:r w:rsidRPr="005307A3">
        <w:tab/>
        <w:t>"Send Data 3"</w:t>
      </w:r>
    </w:p>
    <w:p w14:paraId="68690E74" w14:textId="77777777" w:rsidR="00BF46E1" w:rsidRPr="005307A3" w:rsidRDefault="00BF46E1" w:rsidP="0041528A">
      <w:pPr>
        <w:pStyle w:val="EW"/>
      </w:pPr>
      <w:r w:rsidRPr="005307A3">
        <w:t>Channel Data</w:t>
      </w:r>
    </w:p>
    <w:p w14:paraId="215C77BF" w14:textId="77777777" w:rsidR="00BF46E1" w:rsidRPr="005307A3" w:rsidRDefault="00BF46E1" w:rsidP="0041528A">
      <w:pPr>
        <w:pStyle w:val="EX"/>
      </w:pPr>
      <w:r w:rsidRPr="005307A3">
        <w:tab/>
        <w:t>Channel Data:</w:t>
      </w:r>
      <w:r w:rsidRPr="005307A3">
        <w:tab/>
        <w:t>00 01 .. 07 (8 Bytes of data)</w:t>
      </w:r>
    </w:p>
    <w:p w14:paraId="736A9AAC" w14:textId="77777777" w:rsidR="00BF46E1" w:rsidRPr="005307A3" w:rsidRDefault="00BF46E1" w:rsidP="00BF46E1">
      <w:r w:rsidRPr="005307A3">
        <w:t>Coding:</w:t>
      </w:r>
    </w:p>
    <w:p w14:paraId="5BBCB2D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0B704B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25D3C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33A1B76"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73C511C"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600097C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1CCA4C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2D9880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4487C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619B44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2629F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A23B8B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72778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61876F"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195890A" w14:textId="77777777" w:rsidR="00BF46E1" w:rsidRPr="005307A3" w:rsidRDefault="00BF46E1" w:rsidP="00195D76">
            <w:pPr>
              <w:pStyle w:val="TAC"/>
            </w:pPr>
            <w:r w:rsidRPr="005307A3">
              <w:t>85</w:t>
            </w:r>
          </w:p>
        </w:tc>
      </w:tr>
      <w:tr w:rsidR="00BF46E1" w:rsidRPr="005307A3" w14:paraId="7A7397E9" w14:textId="77777777" w:rsidTr="00195D76">
        <w:trPr>
          <w:jc w:val="center"/>
        </w:trPr>
        <w:tc>
          <w:tcPr>
            <w:tcW w:w="1134" w:type="dxa"/>
            <w:tcBorders>
              <w:top w:val="single" w:sz="4" w:space="0" w:color="auto"/>
              <w:right w:val="single" w:sz="4" w:space="0" w:color="auto"/>
            </w:tcBorders>
          </w:tcPr>
          <w:p w14:paraId="683C061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C38FF4"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676626D"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6AAC0D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FB40E3A"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3992D463"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0EAA39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493D371"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623773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9A202D3"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753442D"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06B3EE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D59D5FF" w14:textId="77777777" w:rsidR="00BF46E1" w:rsidRPr="005307A3" w:rsidRDefault="00BF46E1" w:rsidP="00195D76">
            <w:pPr>
              <w:pStyle w:val="TAC"/>
            </w:pPr>
            <w:r w:rsidRPr="005307A3">
              <w:t>33</w:t>
            </w:r>
          </w:p>
        </w:tc>
      </w:tr>
      <w:tr w:rsidR="00BF46E1" w:rsidRPr="005307A3" w14:paraId="6DAFEA85" w14:textId="77777777" w:rsidTr="00195D76">
        <w:trPr>
          <w:jc w:val="center"/>
        </w:trPr>
        <w:tc>
          <w:tcPr>
            <w:tcW w:w="1134" w:type="dxa"/>
            <w:tcBorders>
              <w:right w:val="single" w:sz="4" w:space="0" w:color="auto"/>
            </w:tcBorders>
          </w:tcPr>
          <w:p w14:paraId="3F97C4A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5FE9A6"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46935ADF"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1E12077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B5FE2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4E423C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3CEAD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F0B509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01F9A2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768C5B1"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975121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B448AD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8F7607" w14:textId="77777777" w:rsidR="00BF46E1" w:rsidRPr="005307A3" w:rsidRDefault="00BF46E1" w:rsidP="00195D76">
            <w:pPr>
              <w:pStyle w:val="TAC"/>
            </w:pPr>
          </w:p>
        </w:tc>
      </w:tr>
    </w:tbl>
    <w:p w14:paraId="10C4D373" w14:textId="77777777" w:rsidR="00BF46E1" w:rsidRPr="005307A3" w:rsidRDefault="00BF46E1" w:rsidP="00BF46E1"/>
    <w:p w14:paraId="69F0A23D" w14:textId="77777777" w:rsidR="00BF46E1" w:rsidRPr="005307A3" w:rsidRDefault="00BF46E1" w:rsidP="00BF46E1">
      <w:r w:rsidRPr="005307A3">
        <w:t>TERMINAL RESPONSE: SEND DATA 2.4.1</w:t>
      </w:r>
    </w:p>
    <w:p w14:paraId="4F8CF898" w14:textId="77777777" w:rsidR="00BF46E1" w:rsidRPr="005307A3" w:rsidRDefault="00BF46E1" w:rsidP="00BF46E1">
      <w:r w:rsidRPr="005307A3">
        <w:lastRenderedPageBreak/>
        <w:t>Logically:</w:t>
      </w:r>
    </w:p>
    <w:p w14:paraId="6E29B16A" w14:textId="77777777" w:rsidR="00BF46E1" w:rsidRPr="005307A3" w:rsidRDefault="00BF46E1" w:rsidP="0041528A">
      <w:pPr>
        <w:pStyle w:val="EW"/>
      </w:pPr>
      <w:r w:rsidRPr="005307A3">
        <w:t>Command details</w:t>
      </w:r>
    </w:p>
    <w:p w14:paraId="50881350" w14:textId="77777777" w:rsidR="00BF46E1" w:rsidRPr="005307A3" w:rsidRDefault="00BF46E1" w:rsidP="0041528A">
      <w:pPr>
        <w:pStyle w:val="EW"/>
      </w:pPr>
      <w:r w:rsidRPr="005307A3">
        <w:tab/>
        <w:t>Command number:</w:t>
      </w:r>
      <w:r w:rsidRPr="005307A3">
        <w:tab/>
        <w:t>1</w:t>
      </w:r>
    </w:p>
    <w:p w14:paraId="0F59BBCF" w14:textId="77777777" w:rsidR="00BF46E1" w:rsidRPr="005307A3" w:rsidRDefault="00BF46E1" w:rsidP="0041528A">
      <w:pPr>
        <w:pStyle w:val="EW"/>
      </w:pPr>
      <w:r w:rsidRPr="005307A3">
        <w:tab/>
        <w:t>Command type:</w:t>
      </w:r>
      <w:r w:rsidRPr="005307A3">
        <w:tab/>
        <w:t>SEND DATA</w:t>
      </w:r>
    </w:p>
    <w:p w14:paraId="00869C37" w14:textId="77777777" w:rsidR="00BF46E1" w:rsidRPr="005307A3" w:rsidRDefault="00BF46E1" w:rsidP="0041528A">
      <w:pPr>
        <w:pStyle w:val="EW"/>
      </w:pPr>
      <w:r w:rsidRPr="005307A3">
        <w:tab/>
        <w:t>Command qualifier:</w:t>
      </w:r>
      <w:r w:rsidRPr="005307A3">
        <w:tab/>
        <w:t>Send Immediately</w:t>
      </w:r>
    </w:p>
    <w:p w14:paraId="47239D4E" w14:textId="77777777" w:rsidR="00BF46E1" w:rsidRPr="005307A3" w:rsidRDefault="00BF46E1" w:rsidP="0041528A">
      <w:pPr>
        <w:pStyle w:val="EW"/>
      </w:pPr>
      <w:r w:rsidRPr="005307A3">
        <w:t>Device identities</w:t>
      </w:r>
    </w:p>
    <w:p w14:paraId="3C56A370" w14:textId="77777777" w:rsidR="00BF46E1" w:rsidRPr="005307A3" w:rsidRDefault="00BF46E1" w:rsidP="0041528A">
      <w:pPr>
        <w:pStyle w:val="EW"/>
      </w:pPr>
      <w:r w:rsidRPr="005307A3">
        <w:tab/>
        <w:t>Source device:</w:t>
      </w:r>
      <w:r w:rsidRPr="005307A3">
        <w:tab/>
        <w:t>ME</w:t>
      </w:r>
    </w:p>
    <w:p w14:paraId="62C8C66B" w14:textId="77777777" w:rsidR="00BF46E1" w:rsidRPr="005307A3" w:rsidRDefault="00BF46E1" w:rsidP="0041528A">
      <w:pPr>
        <w:pStyle w:val="EW"/>
      </w:pPr>
      <w:r w:rsidRPr="005307A3">
        <w:tab/>
        <w:t>Destination device:</w:t>
      </w:r>
      <w:r w:rsidRPr="005307A3">
        <w:tab/>
        <w:t>UICC</w:t>
      </w:r>
    </w:p>
    <w:p w14:paraId="4B70E2B1" w14:textId="77777777" w:rsidR="00BF46E1" w:rsidRPr="005307A3" w:rsidRDefault="00BF46E1" w:rsidP="0041528A">
      <w:pPr>
        <w:pStyle w:val="EW"/>
      </w:pPr>
      <w:r w:rsidRPr="005307A3">
        <w:t>Result</w:t>
      </w:r>
    </w:p>
    <w:p w14:paraId="44B588C0" w14:textId="77777777" w:rsidR="00BF46E1" w:rsidRPr="005307A3" w:rsidRDefault="00BF46E1" w:rsidP="0041528A">
      <w:pPr>
        <w:pStyle w:val="EW"/>
      </w:pPr>
      <w:r w:rsidRPr="005307A3">
        <w:tab/>
        <w:t>General Result:</w:t>
      </w:r>
      <w:r w:rsidRPr="005307A3">
        <w:tab/>
        <w:t>Command performed successfully</w:t>
      </w:r>
    </w:p>
    <w:p w14:paraId="034C0F89" w14:textId="77777777" w:rsidR="00BF46E1" w:rsidRPr="005307A3" w:rsidRDefault="00BF46E1" w:rsidP="0041528A">
      <w:pPr>
        <w:pStyle w:val="EX"/>
      </w:pPr>
      <w:r w:rsidRPr="005307A3">
        <w:tab/>
        <w:t>Channel data length:</w:t>
      </w:r>
      <w:r w:rsidRPr="005307A3">
        <w:tab/>
        <w:t>More than 255 bytes of space available in the Tx buffer</w:t>
      </w:r>
    </w:p>
    <w:p w14:paraId="17FCAFD2" w14:textId="77777777" w:rsidR="00BF46E1" w:rsidRPr="005307A3" w:rsidRDefault="00BF46E1" w:rsidP="00BF46E1">
      <w:r w:rsidRPr="005307A3">
        <w:t>Coding:</w:t>
      </w:r>
    </w:p>
    <w:p w14:paraId="53F1D5D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CDC23C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A5A60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0DFE76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8BC905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4F934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644613"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CE1150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F17ED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89D014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A462F6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196120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53EA7E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FBC317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C1A4CD" w14:textId="77777777" w:rsidR="00BF46E1" w:rsidRPr="005307A3" w:rsidRDefault="00BF46E1" w:rsidP="00195D76">
            <w:pPr>
              <w:pStyle w:val="TAC"/>
            </w:pPr>
            <w:r w:rsidRPr="005307A3">
              <w:t>00</w:t>
            </w:r>
          </w:p>
        </w:tc>
      </w:tr>
      <w:tr w:rsidR="00BF46E1" w:rsidRPr="005307A3" w14:paraId="55C637BB" w14:textId="77777777" w:rsidTr="00195D76">
        <w:trPr>
          <w:jc w:val="center"/>
        </w:trPr>
        <w:tc>
          <w:tcPr>
            <w:tcW w:w="1134" w:type="dxa"/>
            <w:tcBorders>
              <w:top w:val="single" w:sz="4" w:space="0" w:color="auto"/>
              <w:right w:val="single" w:sz="4" w:space="0" w:color="auto"/>
            </w:tcBorders>
          </w:tcPr>
          <w:p w14:paraId="5454E12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4DA167"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835D4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1D2B77"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E194A4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4240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BD0A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4BD7C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A121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87F3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8AA09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403E6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735C3" w14:textId="77777777" w:rsidR="00BF46E1" w:rsidRPr="005307A3" w:rsidRDefault="00BF46E1" w:rsidP="00195D76">
            <w:pPr>
              <w:pStyle w:val="TAC"/>
            </w:pPr>
          </w:p>
        </w:tc>
      </w:tr>
    </w:tbl>
    <w:p w14:paraId="3054DC1F" w14:textId="77777777" w:rsidR="00BF46E1" w:rsidRPr="005307A3" w:rsidRDefault="00BF46E1" w:rsidP="00BF46E1"/>
    <w:p w14:paraId="428D6D46" w14:textId="77777777" w:rsidR="00BF46E1" w:rsidRPr="005307A3" w:rsidRDefault="00BF46E1" w:rsidP="00BF46E1">
      <w:pPr>
        <w:pStyle w:val="H6"/>
      </w:pPr>
      <w:r w:rsidRPr="005307A3">
        <w:t>27.22.4.30.2.4.5</w:t>
      </w:r>
      <w:r w:rsidRPr="005307A3">
        <w:tab/>
        <w:t>Test Requirement</w:t>
      </w:r>
    </w:p>
    <w:p w14:paraId="46A5F25E" w14:textId="77777777" w:rsidR="00BF46E1" w:rsidRPr="005307A3" w:rsidRDefault="00BF46E1" w:rsidP="00BF46E1">
      <w:r w:rsidRPr="005307A3">
        <w:t>The ME shall operate in the manner defined in expected sequences 2.4.</w:t>
      </w:r>
    </w:p>
    <w:p w14:paraId="674FD51D" w14:textId="77777777" w:rsidR="00BF46E1" w:rsidRPr="005307A3" w:rsidRDefault="00BF46E1" w:rsidP="00BF46E1">
      <w:pPr>
        <w:pStyle w:val="H6"/>
      </w:pPr>
      <w:r w:rsidRPr="005307A3">
        <w:t>27.22.4.30.2.5</w:t>
      </w:r>
      <w:r w:rsidRPr="005307A3">
        <w:tab/>
        <w:t>SEND DATA (support of Text Attribute – Small Font Size)</w:t>
      </w:r>
    </w:p>
    <w:p w14:paraId="7CAFB8FC" w14:textId="77777777" w:rsidR="00BF46E1" w:rsidRPr="005307A3" w:rsidRDefault="00BF46E1" w:rsidP="00BF46E1">
      <w:pPr>
        <w:pStyle w:val="H6"/>
      </w:pPr>
      <w:r w:rsidRPr="005307A3">
        <w:t>27.22.4.30.2.5.1</w:t>
      </w:r>
      <w:r w:rsidRPr="005307A3">
        <w:tab/>
        <w:t>Definition and applicability</w:t>
      </w:r>
    </w:p>
    <w:p w14:paraId="7C589A9F" w14:textId="77777777" w:rsidR="00BF46E1" w:rsidRPr="005307A3" w:rsidRDefault="00BF46E1" w:rsidP="00BF46E1">
      <w:r w:rsidRPr="005307A3">
        <w:t>See clause 3.2.2.</w:t>
      </w:r>
    </w:p>
    <w:p w14:paraId="6E30C85C" w14:textId="77777777" w:rsidR="00BF46E1" w:rsidRPr="005307A3" w:rsidRDefault="00BF46E1" w:rsidP="00BF46E1">
      <w:pPr>
        <w:pStyle w:val="H6"/>
      </w:pPr>
      <w:r w:rsidRPr="005307A3">
        <w:t>27.22.4.30.2.5.2</w:t>
      </w:r>
      <w:r w:rsidRPr="005307A3">
        <w:tab/>
        <w:t>Conformance requirements</w:t>
      </w:r>
    </w:p>
    <w:p w14:paraId="60836256" w14:textId="77777777" w:rsidR="00BF46E1" w:rsidRPr="005307A3" w:rsidRDefault="00BF46E1" w:rsidP="00BF46E1">
      <w:r w:rsidRPr="005307A3">
        <w:t>The ME shall support the class "e" commands as defined in:</w:t>
      </w:r>
    </w:p>
    <w:p w14:paraId="2B607341" w14:textId="77777777" w:rsidR="00BF46E1" w:rsidRPr="005307A3" w:rsidRDefault="00BF46E1" w:rsidP="00BF46E1">
      <w:pPr>
        <w:pStyle w:val="B1"/>
      </w:pPr>
      <w:r w:rsidRPr="005307A3">
        <w:t>-</w:t>
      </w:r>
      <w:r w:rsidRPr="005307A3">
        <w:tab/>
        <w:t>TS 31.111 [15].</w:t>
      </w:r>
    </w:p>
    <w:p w14:paraId="2E3261AD" w14:textId="77777777" w:rsidR="00BF46E1" w:rsidRPr="005307A3" w:rsidRDefault="00BF46E1" w:rsidP="00BF46E1">
      <w:pPr>
        <w:pStyle w:val="H6"/>
      </w:pPr>
      <w:r w:rsidRPr="005307A3">
        <w:t>27.22.4.30.2.5.3</w:t>
      </w:r>
      <w:r w:rsidRPr="005307A3">
        <w:tab/>
        <w:t>Test purpose</w:t>
      </w:r>
    </w:p>
    <w:p w14:paraId="5DD9F440" w14:textId="77777777" w:rsidR="00BF46E1" w:rsidRPr="005307A3" w:rsidRDefault="00BF46E1" w:rsidP="00BF46E1">
      <w:r w:rsidRPr="005307A3">
        <w:t>To verify that the ME shall display the alpha identifier according to the small font size text attribute configuration in the SEND DATA proactive command and send a TERMINAL RESPONSE (Command Performed Successfully) to the UICC.</w:t>
      </w:r>
    </w:p>
    <w:p w14:paraId="0D7C2341" w14:textId="77777777" w:rsidR="00BF46E1" w:rsidRPr="005307A3" w:rsidRDefault="00BF46E1" w:rsidP="00BF46E1">
      <w:pPr>
        <w:pStyle w:val="H6"/>
      </w:pPr>
      <w:r w:rsidRPr="005307A3">
        <w:t>27.22.4.30.2.5.4</w:t>
      </w:r>
      <w:r w:rsidRPr="005307A3">
        <w:tab/>
        <w:t>Method of test</w:t>
      </w:r>
    </w:p>
    <w:p w14:paraId="6E612C95" w14:textId="77777777" w:rsidR="00BF46E1" w:rsidRPr="005307A3" w:rsidRDefault="00BF46E1" w:rsidP="00BF46E1">
      <w:pPr>
        <w:pStyle w:val="H6"/>
      </w:pPr>
      <w:r w:rsidRPr="005307A3">
        <w:t>27.22.4.30.2.5.4.1</w:t>
      </w:r>
      <w:r w:rsidRPr="005307A3">
        <w:tab/>
        <w:t>Initial conditions</w:t>
      </w:r>
    </w:p>
    <w:p w14:paraId="20F84445" w14:textId="77777777" w:rsidR="00BF46E1" w:rsidRPr="005307A3" w:rsidRDefault="00BF46E1" w:rsidP="00BF46E1">
      <w:r w:rsidRPr="005307A3">
        <w:t>The ME is connected to the USIM Simulator and the USS. The elementary files are coded as Toolkit default.</w:t>
      </w:r>
    </w:p>
    <w:p w14:paraId="6F5FD385" w14:textId="77777777" w:rsidR="00BF46E1" w:rsidRPr="005307A3" w:rsidRDefault="00BF46E1" w:rsidP="00BF46E1">
      <w:r w:rsidRPr="005307A3">
        <w:t>Prior to this test the ME shall have been powered on and performed the PROFILE DOWNLOAD procedure.</w:t>
      </w:r>
    </w:p>
    <w:p w14:paraId="4A4287F5"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7566988B" w14:textId="77777777" w:rsidR="00BF46E1" w:rsidRPr="005307A3" w:rsidRDefault="00BF46E1" w:rsidP="00BF46E1">
      <w:r w:rsidRPr="005307A3">
        <w:t>The channel identifier value used for these tests is set to 1 as an example.</w:t>
      </w:r>
    </w:p>
    <w:p w14:paraId="7BF704D4" w14:textId="77777777" w:rsidR="00BF46E1" w:rsidRPr="005307A3" w:rsidRDefault="00BF46E1" w:rsidP="00BF46E1">
      <w:r w:rsidRPr="005307A3">
        <w:t>This channel identifier is dependent on the ME's default channel identifier as declared in table A.2/27.</w:t>
      </w:r>
    </w:p>
    <w:p w14:paraId="4E812E6D"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4CDEFDB7" w14:textId="77777777" w:rsidR="00BF46E1" w:rsidRPr="005307A3" w:rsidRDefault="00BF46E1" w:rsidP="00BF46E1">
      <w:r w:rsidRPr="005307A3">
        <w:t>Bearer Parameters:</w:t>
      </w:r>
      <w:r w:rsidRPr="005307A3">
        <w:tab/>
      </w:r>
      <w:r w:rsidRPr="005307A3">
        <w:tab/>
        <w:t>Same Bearer Parameters as defined in 27.22.4.27.2.4.1</w:t>
      </w:r>
    </w:p>
    <w:p w14:paraId="21B82176" w14:textId="77777777" w:rsidR="00BF46E1" w:rsidRPr="005307A3" w:rsidRDefault="00BF46E1" w:rsidP="00BF46E1">
      <w:r w:rsidRPr="005307A3">
        <w:lastRenderedPageBreak/>
        <w:t>GPRS Parameters:</w:t>
      </w:r>
      <w:r w:rsidRPr="005307A3">
        <w:tab/>
      </w:r>
      <w:r w:rsidRPr="005307A3">
        <w:tab/>
        <w:t>Same GPRS Parameters as defined in 27.22.4.27.2.4.1</w:t>
      </w:r>
    </w:p>
    <w:p w14:paraId="2FE86663" w14:textId="77777777" w:rsidR="00BF46E1" w:rsidRPr="005307A3" w:rsidRDefault="00BF46E1" w:rsidP="00BF46E1">
      <w:r w:rsidRPr="005307A3">
        <w:t>UICC/ME interface transport level:</w:t>
      </w:r>
      <w:r w:rsidRPr="005307A3">
        <w:tab/>
        <w:t>Same UICC/ME transport interface level as defined in 27.22.4.27.2.4.1</w:t>
      </w:r>
    </w:p>
    <w:p w14:paraId="01ACB87D" w14:textId="77777777" w:rsidR="00BF46E1" w:rsidRPr="005307A3" w:rsidRDefault="00BF46E1" w:rsidP="00BF46E1">
      <w:r w:rsidRPr="005307A3">
        <w:t>Data destination address</w:t>
      </w:r>
      <w:r w:rsidRPr="005307A3">
        <w:tab/>
        <w:t>:</w:t>
      </w:r>
      <w:r w:rsidRPr="005307A3">
        <w:tab/>
        <w:t>Same Data Destination Address as defined in 27.22.4.27.2.4.1.</w:t>
      </w:r>
    </w:p>
    <w:p w14:paraId="5A2E42B0" w14:textId="77777777" w:rsidR="00BF46E1" w:rsidRPr="005307A3" w:rsidRDefault="00BF46E1" w:rsidP="00BF46E1">
      <w:pPr>
        <w:pStyle w:val="H6"/>
      </w:pPr>
      <w:r w:rsidRPr="005307A3">
        <w:t>27.22.4.30.2.5.4.2</w:t>
      </w:r>
      <w:r w:rsidRPr="005307A3">
        <w:tab/>
        <w:t>Procedure</w:t>
      </w:r>
    </w:p>
    <w:p w14:paraId="3BC14B62" w14:textId="77777777" w:rsidR="00BF46E1" w:rsidRPr="005307A3" w:rsidRDefault="00BF46E1" w:rsidP="00BF46E1">
      <w:pPr>
        <w:pStyle w:val="TH"/>
      </w:pPr>
      <w:r w:rsidRPr="005307A3">
        <w:t>Expected sequence 2.5 (SEND DATA with Text Attribute – Small Font Size)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53F0DE3B" w14:textId="77777777" w:rsidTr="00195D76">
        <w:trPr>
          <w:cantSplit/>
          <w:jc w:val="center"/>
        </w:trPr>
        <w:tc>
          <w:tcPr>
            <w:tcW w:w="542" w:type="dxa"/>
            <w:tcBorders>
              <w:top w:val="single" w:sz="6" w:space="0" w:color="auto"/>
              <w:left w:val="single" w:sz="6" w:space="0" w:color="auto"/>
              <w:right w:val="single" w:sz="6" w:space="0" w:color="auto"/>
            </w:tcBorders>
          </w:tcPr>
          <w:p w14:paraId="0175B93C"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1C4FE2FA"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3FC362CB"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45B1E026" w14:textId="77777777" w:rsidR="00BF46E1" w:rsidRPr="005307A3" w:rsidRDefault="00BF46E1" w:rsidP="00195D76">
            <w:pPr>
              <w:pStyle w:val="TAH"/>
            </w:pPr>
            <w:r w:rsidRPr="005307A3">
              <w:t>Comments</w:t>
            </w:r>
          </w:p>
        </w:tc>
      </w:tr>
      <w:tr w:rsidR="00BF46E1" w:rsidRPr="005307A3" w14:paraId="70188081" w14:textId="77777777" w:rsidTr="00195D76">
        <w:trPr>
          <w:jc w:val="center"/>
        </w:trPr>
        <w:tc>
          <w:tcPr>
            <w:tcW w:w="542" w:type="dxa"/>
            <w:tcBorders>
              <w:top w:val="single" w:sz="6" w:space="0" w:color="auto"/>
              <w:left w:val="single" w:sz="6" w:space="0" w:color="auto"/>
              <w:right w:val="single" w:sz="6" w:space="0" w:color="auto"/>
            </w:tcBorders>
          </w:tcPr>
          <w:p w14:paraId="5A8A61C3"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09D5580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589DA987"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337D7C5B" w14:textId="77777777" w:rsidR="00BF46E1" w:rsidRPr="005307A3" w:rsidRDefault="00BF46E1" w:rsidP="00195D76">
            <w:pPr>
              <w:pStyle w:val="TAL"/>
            </w:pPr>
            <w:r w:rsidRPr="005307A3">
              <w:t>See initial conditions</w:t>
            </w:r>
          </w:p>
        </w:tc>
      </w:tr>
      <w:tr w:rsidR="00BF46E1" w:rsidRPr="005307A3" w14:paraId="63115EB5" w14:textId="77777777" w:rsidTr="00195D76">
        <w:trPr>
          <w:jc w:val="center"/>
        </w:trPr>
        <w:tc>
          <w:tcPr>
            <w:tcW w:w="542" w:type="dxa"/>
            <w:tcBorders>
              <w:left w:val="single" w:sz="6" w:space="0" w:color="auto"/>
              <w:right w:val="single" w:sz="6" w:space="0" w:color="auto"/>
            </w:tcBorders>
          </w:tcPr>
          <w:p w14:paraId="7706BFB5"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58F583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DD04133"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196216CC" w14:textId="77777777" w:rsidR="00BF46E1" w:rsidRPr="005307A3" w:rsidRDefault="00BF46E1" w:rsidP="00195D76">
            <w:pPr>
              <w:pStyle w:val="TAL"/>
            </w:pPr>
          </w:p>
        </w:tc>
      </w:tr>
      <w:tr w:rsidR="00BF46E1" w:rsidRPr="005307A3" w14:paraId="28884B01" w14:textId="77777777" w:rsidTr="00195D76">
        <w:trPr>
          <w:jc w:val="center"/>
        </w:trPr>
        <w:tc>
          <w:tcPr>
            <w:tcW w:w="542" w:type="dxa"/>
            <w:tcBorders>
              <w:left w:val="single" w:sz="6" w:space="0" w:color="auto"/>
              <w:right w:val="single" w:sz="6" w:space="0" w:color="auto"/>
            </w:tcBorders>
          </w:tcPr>
          <w:p w14:paraId="2C6B3459"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27C4181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8DC26EF"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20CE61BD" w14:textId="77777777" w:rsidR="00BF46E1" w:rsidRPr="005307A3" w:rsidRDefault="00BF46E1" w:rsidP="00195D76">
            <w:pPr>
              <w:pStyle w:val="TAL"/>
            </w:pPr>
          </w:p>
        </w:tc>
      </w:tr>
      <w:tr w:rsidR="00BF46E1" w:rsidRPr="005307A3" w14:paraId="2B8B4196" w14:textId="77777777" w:rsidTr="00195D76">
        <w:trPr>
          <w:jc w:val="center"/>
        </w:trPr>
        <w:tc>
          <w:tcPr>
            <w:tcW w:w="542" w:type="dxa"/>
            <w:tcBorders>
              <w:left w:val="single" w:sz="6" w:space="0" w:color="auto"/>
              <w:right w:val="single" w:sz="6" w:space="0" w:color="auto"/>
            </w:tcBorders>
          </w:tcPr>
          <w:p w14:paraId="0FB239D0"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436088E0"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696FC892"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006E8905" w14:textId="77777777" w:rsidR="00BF46E1" w:rsidRPr="005307A3" w:rsidRDefault="00BF46E1" w:rsidP="00195D76">
            <w:pPr>
              <w:pStyle w:val="TAL"/>
            </w:pPr>
          </w:p>
        </w:tc>
      </w:tr>
      <w:tr w:rsidR="00BF46E1" w:rsidRPr="005307A3" w14:paraId="045AA614" w14:textId="77777777" w:rsidTr="00195D76">
        <w:trPr>
          <w:jc w:val="center"/>
        </w:trPr>
        <w:tc>
          <w:tcPr>
            <w:tcW w:w="542" w:type="dxa"/>
            <w:tcBorders>
              <w:left w:val="single" w:sz="6" w:space="0" w:color="auto"/>
              <w:right w:val="single" w:sz="6" w:space="0" w:color="auto"/>
            </w:tcBorders>
          </w:tcPr>
          <w:p w14:paraId="185FD6E3"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2FC374B5"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7861025A"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3CA440E7" w14:textId="77777777" w:rsidR="00BF46E1" w:rsidRPr="005307A3" w:rsidRDefault="00BF46E1" w:rsidP="00195D76">
            <w:pPr>
              <w:pStyle w:val="TAL"/>
            </w:pPr>
            <w:r w:rsidRPr="005307A3">
              <w:t>[The UE may request IPv4 or IPv4v6 address as PDP type.]</w:t>
            </w:r>
          </w:p>
        </w:tc>
      </w:tr>
      <w:tr w:rsidR="00BF46E1" w:rsidRPr="005307A3" w14:paraId="6DE0DDAF" w14:textId="77777777" w:rsidTr="00195D76">
        <w:trPr>
          <w:jc w:val="center"/>
        </w:trPr>
        <w:tc>
          <w:tcPr>
            <w:tcW w:w="542" w:type="dxa"/>
            <w:tcBorders>
              <w:left w:val="single" w:sz="6" w:space="0" w:color="auto"/>
              <w:right w:val="single" w:sz="6" w:space="0" w:color="auto"/>
            </w:tcBorders>
          </w:tcPr>
          <w:p w14:paraId="24A1FDAC"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758D6FFF"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4E0E7289"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1B4CD700" w14:textId="77777777" w:rsidR="00BF46E1" w:rsidRPr="005307A3" w:rsidRDefault="00BF46E1" w:rsidP="00195D76">
            <w:pPr>
              <w:pStyle w:val="TAL"/>
            </w:pPr>
          </w:p>
        </w:tc>
      </w:tr>
      <w:tr w:rsidR="00BF46E1" w:rsidRPr="005307A3" w14:paraId="6B6C1228" w14:textId="77777777" w:rsidTr="00195D76">
        <w:trPr>
          <w:jc w:val="center"/>
        </w:trPr>
        <w:tc>
          <w:tcPr>
            <w:tcW w:w="542" w:type="dxa"/>
            <w:tcBorders>
              <w:left w:val="single" w:sz="6" w:space="0" w:color="auto"/>
              <w:right w:val="single" w:sz="6" w:space="0" w:color="auto"/>
            </w:tcBorders>
          </w:tcPr>
          <w:p w14:paraId="66A575BD"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74A2B48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20F50D04"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74012818" w14:textId="77777777" w:rsidR="00BF46E1" w:rsidRPr="005307A3" w:rsidRDefault="00BF46E1" w:rsidP="00195D76">
            <w:pPr>
              <w:pStyle w:val="TAL"/>
            </w:pPr>
            <w:r w:rsidRPr="005307A3">
              <w:t>[Command performed successfully]</w:t>
            </w:r>
          </w:p>
        </w:tc>
      </w:tr>
      <w:tr w:rsidR="00BF46E1" w:rsidRPr="005307A3" w14:paraId="5EE841EF" w14:textId="77777777" w:rsidTr="00195D76">
        <w:trPr>
          <w:cantSplit/>
          <w:jc w:val="center"/>
        </w:trPr>
        <w:tc>
          <w:tcPr>
            <w:tcW w:w="542" w:type="dxa"/>
            <w:tcBorders>
              <w:left w:val="single" w:sz="6" w:space="0" w:color="auto"/>
              <w:right w:val="single" w:sz="6" w:space="0" w:color="auto"/>
            </w:tcBorders>
          </w:tcPr>
          <w:p w14:paraId="2C018909"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51F2E58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E5C3BEA" w14:textId="77777777" w:rsidR="00BF46E1" w:rsidRPr="005307A3" w:rsidRDefault="00BF46E1" w:rsidP="00195D76">
            <w:pPr>
              <w:pStyle w:val="TAL"/>
            </w:pPr>
            <w:r w:rsidRPr="005307A3">
              <w:t>PROACTIVE COMMAND PENDING: SEND DATA 2.5.1</w:t>
            </w:r>
          </w:p>
        </w:tc>
        <w:tc>
          <w:tcPr>
            <w:tcW w:w="3776" w:type="dxa"/>
            <w:tcBorders>
              <w:left w:val="single" w:sz="6" w:space="0" w:color="auto"/>
              <w:right w:val="single" w:sz="6" w:space="0" w:color="auto"/>
            </w:tcBorders>
          </w:tcPr>
          <w:p w14:paraId="637371F9" w14:textId="77777777" w:rsidR="00BF46E1" w:rsidRPr="005307A3" w:rsidRDefault="00BF46E1" w:rsidP="00195D76">
            <w:pPr>
              <w:pStyle w:val="TAL"/>
            </w:pPr>
          </w:p>
        </w:tc>
      </w:tr>
      <w:tr w:rsidR="00BF46E1" w:rsidRPr="005307A3" w14:paraId="4D541314" w14:textId="77777777" w:rsidTr="00195D76">
        <w:trPr>
          <w:cantSplit/>
          <w:jc w:val="center"/>
        </w:trPr>
        <w:tc>
          <w:tcPr>
            <w:tcW w:w="542" w:type="dxa"/>
            <w:tcBorders>
              <w:left w:val="single" w:sz="6" w:space="0" w:color="auto"/>
              <w:right w:val="single" w:sz="6" w:space="0" w:color="auto"/>
            </w:tcBorders>
          </w:tcPr>
          <w:p w14:paraId="0F365DEC"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33BDD00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3E22CE1"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6E07E24" w14:textId="77777777" w:rsidR="00BF46E1" w:rsidRPr="005307A3" w:rsidRDefault="00BF46E1" w:rsidP="00195D76">
            <w:pPr>
              <w:pStyle w:val="TAL"/>
            </w:pPr>
          </w:p>
        </w:tc>
      </w:tr>
      <w:tr w:rsidR="00BF46E1" w:rsidRPr="005307A3" w14:paraId="1DFA7BE2" w14:textId="77777777" w:rsidTr="00195D76">
        <w:trPr>
          <w:cantSplit/>
          <w:jc w:val="center"/>
        </w:trPr>
        <w:tc>
          <w:tcPr>
            <w:tcW w:w="542" w:type="dxa"/>
            <w:tcBorders>
              <w:left w:val="single" w:sz="6" w:space="0" w:color="auto"/>
              <w:right w:val="single" w:sz="6" w:space="0" w:color="auto"/>
            </w:tcBorders>
          </w:tcPr>
          <w:p w14:paraId="2D6CC49A"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40BF15B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DB12282" w14:textId="77777777" w:rsidR="00BF46E1" w:rsidRPr="005307A3" w:rsidRDefault="00BF46E1" w:rsidP="00195D76">
            <w:pPr>
              <w:pStyle w:val="TAL"/>
            </w:pPr>
            <w:r w:rsidRPr="005307A3">
              <w:t>PROACTIVE COMMAND: SEND DATA 2.5.1</w:t>
            </w:r>
          </w:p>
        </w:tc>
        <w:tc>
          <w:tcPr>
            <w:tcW w:w="3776" w:type="dxa"/>
            <w:tcBorders>
              <w:left w:val="single" w:sz="6" w:space="0" w:color="auto"/>
              <w:right w:val="single" w:sz="6" w:space="0" w:color="auto"/>
            </w:tcBorders>
          </w:tcPr>
          <w:p w14:paraId="0F85E04C" w14:textId="77777777" w:rsidR="00BF46E1" w:rsidRPr="005307A3" w:rsidRDefault="00BF46E1" w:rsidP="00195D76">
            <w:pPr>
              <w:pStyle w:val="TAL"/>
            </w:pPr>
            <w:r w:rsidRPr="005307A3">
              <w:t>[alpha identifier shall be displayed with small font size]</w:t>
            </w:r>
          </w:p>
        </w:tc>
      </w:tr>
      <w:tr w:rsidR="00BF46E1" w:rsidRPr="005307A3" w14:paraId="2E351663" w14:textId="77777777" w:rsidTr="00195D76">
        <w:trPr>
          <w:cantSplit/>
          <w:jc w:val="center"/>
        </w:trPr>
        <w:tc>
          <w:tcPr>
            <w:tcW w:w="542" w:type="dxa"/>
            <w:tcBorders>
              <w:left w:val="single" w:sz="6" w:space="0" w:color="auto"/>
              <w:right w:val="single" w:sz="6" w:space="0" w:color="auto"/>
            </w:tcBorders>
          </w:tcPr>
          <w:p w14:paraId="2D6F5063"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226BC42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B50CC02" w14:textId="77777777" w:rsidR="00BF46E1" w:rsidRPr="005307A3" w:rsidRDefault="00BF46E1" w:rsidP="00195D76">
            <w:pPr>
              <w:pStyle w:val="TAL"/>
            </w:pPr>
            <w:r w:rsidRPr="005307A3">
              <w:t>TERMINAL RESPONSE: SEND DATA (immediate) 2.5.1</w:t>
            </w:r>
          </w:p>
        </w:tc>
        <w:tc>
          <w:tcPr>
            <w:tcW w:w="3776" w:type="dxa"/>
            <w:tcBorders>
              <w:left w:val="single" w:sz="6" w:space="0" w:color="auto"/>
              <w:right w:val="single" w:sz="6" w:space="0" w:color="auto"/>
            </w:tcBorders>
          </w:tcPr>
          <w:p w14:paraId="05AF3947" w14:textId="77777777" w:rsidR="00BF46E1" w:rsidRPr="005307A3" w:rsidRDefault="00BF46E1" w:rsidP="00195D76">
            <w:pPr>
              <w:pStyle w:val="TAL"/>
            </w:pPr>
            <w:r w:rsidRPr="005307A3">
              <w:t>[Command performed successfully]</w:t>
            </w:r>
          </w:p>
        </w:tc>
      </w:tr>
      <w:tr w:rsidR="00BF46E1" w:rsidRPr="005307A3" w14:paraId="23512520" w14:textId="77777777" w:rsidTr="00195D76">
        <w:trPr>
          <w:cantSplit/>
          <w:jc w:val="center"/>
        </w:trPr>
        <w:tc>
          <w:tcPr>
            <w:tcW w:w="542" w:type="dxa"/>
            <w:tcBorders>
              <w:left w:val="single" w:sz="6" w:space="0" w:color="auto"/>
              <w:right w:val="single" w:sz="6" w:space="0" w:color="auto"/>
            </w:tcBorders>
          </w:tcPr>
          <w:p w14:paraId="45A89347"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6F26F74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4E9AC52" w14:textId="77777777" w:rsidR="00BF46E1" w:rsidRPr="005307A3" w:rsidRDefault="00BF46E1" w:rsidP="00195D76">
            <w:pPr>
              <w:pStyle w:val="TAL"/>
            </w:pPr>
            <w:r w:rsidRPr="005307A3">
              <w:t>PROACTIVE COMMAND PENDING: SEND DATA 2.5.2</w:t>
            </w:r>
          </w:p>
        </w:tc>
        <w:tc>
          <w:tcPr>
            <w:tcW w:w="3776" w:type="dxa"/>
            <w:tcBorders>
              <w:left w:val="single" w:sz="6" w:space="0" w:color="auto"/>
              <w:right w:val="single" w:sz="6" w:space="0" w:color="auto"/>
            </w:tcBorders>
          </w:tcPr>
          <w:p w14:paraId="5384A8EB" w14:textId="77777777" w:rsidR="00BF46E1" w:rsidRPr="005307A3" w:rsidRDefault="00BF46E1" w:rsidP="00195D76">
            <w:pPr>
              <w:pStyle w:val="TAL"/>
            </w:pPr>
          </w:p>
        </w:tc>
      </w:tr>
      <w:tr w:rsidR="00BF46E1" w:rsidRPr="005307A3" w14:paraId="6E2B821E" w14:textId="77777777" w:rsidTr="00195D76">
        <w:trPr>
          <w:cantSplit/>
          <w:jc w:val="center"/>
        </w:trPr>
        <w:tc>
          <w:tcPr>
            <w:tcW w:w="542" w:type="dxa"/>
            <w:tcBorders>
              <w:left w:val="single" w:sz="6" w:space="0" w:color="auto"/>
              <w:right w:val="single" w:sz="6" w:space="0" w:color="auto"/>
            </w:tcBorders>
          </w:tcPr>
          <w:p w14:paraId="7B0A09B9"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4B23FAE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E5CB9E5"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06546175" w14:textId="77777777" w:rsidR="00BF46E1" w:rsidRPr="005307A3" w:rsidRDefault="00BF46E1" w:rsidP="00195D76">
            <w:pPr>
              <w:pStyle w:val="TAL"/>
            </w:pPr>
          </w:p>
        </w:tc>
      </w:tr>
      <w:tr w:rsidR="00BF46E1" w:rsidRPr="005307A3" w14:paraId="3EC92BF7" w14:textId="77777777" w:rsidTr="00195D76">
        <w:trPr>
          <w:cantSplit/>
          <w:jc w:val="center"/>
        </w:trPr>
        <w:tc>
          <w:tcPr>
            <w:tcW w:w="542" w:type="dxa"/>
            <w:tcBorders>
              <w:left w:val="single" w:sz="6" w:space="0" w:color="auto"/>
              <w:right w:val="single" w:sz="6" w:space="0" w:color="auto"/>
            </w:tcBorders>
          </w:tcPr>
          <w:p w14:paraId="162BB715"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261B4F9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0C9E93F" w14:textId="77777777" w:rsidR="00BF46E1" w:rsidRPr="005307A3" w:rsidRDefault="00BF46E1" w:rsidP="00195D76">
            <w:pPr>
              <w:pStyle w:val="TAL"/>
            </w:pPr>
            <w:r w:rsidRPr="005307A3">
              <w:t>PROACTIVE COMMAND: SEND DATA 2.5.2</w:t>
            </w:r>
          </w:p>
        </w:tc>
        <w:tc>
          <w:tcPr>
            <w:tcW w:w="3776" w:type="dxa"/>
            <w:tcBorders>
              <w:left w:val="single" w:sz="6" w:space="0" w:color="auto"/>
              <w:right w:val="single" w:sz="6" w:space="0" w:color="auto"/>
            </w:tcBorders>
          </w:tcPr>
          <w:p w14:paraId="5D05B3A2" w14:textId="77777777" w:rsidR="00BF46E1" w:rsidRPr="005307A3" w:rsidRDefault="00BF46E1" w:rsidP="00195D76">
            <w:pPr>
              <w:pStyle w:val="TAL"/>
            </w:pPr>
            <w:r w:rsidRPr="005307A3">
              <w:t>[alpha identifier shall be displayed with normal font size]</w:t>
            </w:r>
          </w:p>
        </w:tc>
      </w:tr>
      <w:tr w:rsidR="00BF46E1" w:rsidRPr="005307A3" w14:paraId="36EF4CFE" w14:textId="77777777" w:rsidTr="00195D76">
        <w:trPr>
          <w:cantSplit/>
          <w:jc w:val="center"/>
        </w:trPr>
        <w:tc>
          <w:tcPr>
            <w:tcW w:w="542" w:type="dxa"/>
            <w:tcBorders>
              <w:left w:val="single" w:sz="6" w:space="0" w:color="auto"/>
              <w:right w:val="single" w:sz="6" w:space="0" w:color="auto"/>
            </w:tcBorders>
          </w:tcPr>
          <w:p w14:paraId="46A86711"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4586C3D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E136EE3" w14:textId="77777777" w:rsidR="00BF46E1" w:rsidRPr="005307A3" w:rsidRDefault="00BF46E1" w:rsidP="00195D76">
            <w:pPr>
              <w:pStyle w:val="TAL"/>
            </w:pPr>
            <w:r w:rsidRPr="005307A3">
              <w:t>TERMINAL RESPONSE: SEND DATA (immediate) 2.5.1</w:t>
            </w:r>
          </w:p>
        </w:tc>
        <w:tc>
          <w:tcPr>
            <w:tcW w:w="3776" w:type="dxa"/>
            <w:tcBorders>
              <w:left w:val="single" w:sz="6" w:space="0" w:color="auto"/>
              <w:right w:val="single" w:sz="6" w:space="0" w:color="auto"/>
            </w:tcBorders>
          </w:tcPr>
          <w:p w14:paraId="2A91D042" w14:textId="77777777" w:rsidR="00BF46E1" w:rsidRPr="005307A3" w:rsidRDefault="00BF46E1" w:rsidP="00195D76">
            <w:pPr>
              <w:pStyle w:val="TAL"/>
            </w:pPr>
            <w:r w:rsidRPr="005307A3">
              <w:t>[Command performed successfully]</w:t>
            </w:r>
          </w:p>
        </w:tc>
      </w:tr>
      <w:tr w:rsidR="00BF46E1" w:rsidRPr="005307A3" w14:paraId="4EB59B86" w14:textId="77777777" w:rsidTr="00195D76">
        <w:trPr>
          <w:cantSplit/>
          <w:jc w:val="center"/>
        </w:trPr>
        <w:tc>
          <w:tcPr>
            <w:tcW w:w="542" w:type="dxa"/>
            <w:tcBorders>
              <w:left w:val="single" w:sz="6" w:space="0" w:color="auto"/>
              <w:right w:val="single" w:sz="6" w:space="0" w:color="auto"/>
            </w:tcBorders>
          </w:tcPr>
          <w:p w14:paraId="15697E06"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0B14662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8A09674" w14:textId="77777777" w:rsidR="00BF46E1" w:rsidRPr="005307A3" w:rsidRDefault="00BF46E1" w:rsidP="00195D76">
            <w:pPr>
              <w:pStyle w:val="TAL"/>
            </w:pPr>
            <w:r w:rsidRPr="005307A3">
              <w:t>PROACTIVE COMMAND PENDING: SEND DATA 2.5.1</w:t>
            </w:r>
          </w:p>
        </w:tc>
        <w:tc>
          <w:tcPr>
            <w:tcW w:w="3776" w:type="dxa"/>
            <w:tcBorders>
              <w:left w:val="single" w:sz="6" w:space="0" w:color="auto"/>
              <w:right w:val="single" w:sz="6" w:space="0" w:color="auto"/>
            </w:tcBorders>
          </w:tcPr>
          <w:p w14:paraId="33B8AC45" w14:textId="77777777" w:rsidR="00BF46E1" w:rsidRPr="005307A3" w:rsidRDefault="00BF46E1" w:rsidP="00195D76">
            <w:pPr>
              <w:pStyle w:val="TAL"/>
            </w:pPr>
          </w:p>
        </w:tc>
      </w:tr>
      <w:tr w:rsidR="00BF46E1" w:rsidRPr="005307A3" w14:paraId="778AC57D" w14:textId="77777777" w:rsidTr="00195D76">
        <w:trPr>
          <w:cantSplit/>
          <w:jc w:val="center"/>
        </w:trPr>
        <w:tc>
          <w:tcPr>
            <w:tcW w:w="542" w:type="dxa"/>
            <w:tcBorders>
              <w:left w:val="single" w:sz="6" w:space="0" w:color="auto"/>
              <w:right w:val="single" w:sz="6" w:space="0" w:color="auto"/>
            </w:tcBorders>
          </w:tcPr>
          <w:p w14:paraId="281C2FF5"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5C68A06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4DE2D17"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A74A27F" w14:textId="77777777" w:rsidR="00BF46E1" w:rsidRPr="005307A3" w:rsidRDefault="00BF46E1" w:rsidP="00195D76">
            <w:pPr>
              <w:pStyle w:val="TAL"/>
            </w:pPr>
          </w:p>
        </w:tc>
      </w:tr>
      <w:tr w:rsidR="00BF46E1" w:rsidRPr="005307A3" w14:paraId="16CB14C6" w14:textId="77777777" w:rsidTr="00195D76">
        <w:trPr>
          <w:cantSplit/>
          <w:jc w:val="center"/>
        </w:trPr>
        <w:tc>
          <w:tcPr>
            <w:tcW w:w="542" w:type="dxa"/>
            <w:tcBorders>
              <w:left w:val="single" w:sz="6" w:space="0" w:color="auto"/>
              <w:right w:val="single" w:sz="6" w:space="0" w:color="auto"/>
            </w:tcBorders>
          </w:tcPr>
          <w:p w14:paraId="21C74712"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74FE3E5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8AAE11B" w14:textId="77777777" w:rsidR="00BF46E1" w:rsidRPr="005307A3" w:rsidRDefault="00BF46E1" w:rsidP="00195D76">
            <w:pPr>
              <w:pStyle w:val="TAL"/>
            </w:pPr>
            <w:r w:rsidRPr="005307A3">
              <w:t>PROACTIVE COMMAND: SEND DATA 2.5.1</w:t>
            </w:r>
          </w:p>
        </w:tc>
        <w:tc>
          <w:tcPr>
            <w:tcW w:w="3776" w:type="dxa"/>
            <w:tcBorders>
              <w:left w:val="single" w:sz="6" w:space="0" w:color="auto"/>
              <w:right w:val="single" w:sz="6" w:space="0" w:color="auto"/>
            </w:tcBorders>
          </w:tcPr>
          <w:p w14:paraId="2E8A9D8E" w14:textId="77777777" w:rsidR="00BF46E1" w:rsidRPr="005307A3" w:rsidRDefault="00BF46E1" w:rsidP="00195D76">
            <w:pPr>
              <w:pStyle w:val="TAL"/>
            </w:pPr>
            <w:r w:rsidRPr="005307A3">
              <w:t>[alpha identifier shall be displayed with small font size]</w:t>
            </w:r>
          </w:p>
        </w:tc>
      </w:tr>
      <w:tr w:rsidR="00BF46E1" w:rsidRPr="005307A3" w14:paraId="723EBFF3" w14:textId="77777777" w:rsidTr="00195D76">
        <w:trPr>
          <w:cantSplit/>
          <w:jc w:val="center"/>
        </w:trPr>
        <w:tc>
          <w:tcPr>
            <w:tcW w:w="542" w:type="dxa"/>
            <w:tcBorders>
              <w:left w:val="single" w:sz="6" w:space="0" w:color="auto"/>
              <w:right w:val="single" w:sz="6" w:space="0" w:color="auto"/>
            </w:tcBorders>
          </w:tcPr>
          <w:p w14:paraId="07E8AEA6"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0480CB0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BFAAD21" w14:textId="77777777" w:rsidR="00BF46E1" w:rsidRPr="005307A3" w:rsidRDefault="00BF46E1" w:rsidP="00195D76">
            <w:pPr>
              <w:pStyle w:val="TAL"/>
            </w:pPr>
            <w:r w:rsidRPr="005307A3">
              <w:t>TERMINAL RESPONSE: SEND DATA (immediate) 2.5.1</w:t>
            </w:r>
          </w:p>
        </w:tc>
        <w:tc>
          <w:tcPr>
            <w:tcW w:w="3776" w:type="dxa"/>
            <w:tcBorders>
              <w:left w:val="single" w:sz="6" w:space="0" w:color="auto"/>
              <w:right w:val="single" w:sz="6" w:space="0" w:color="auto"/>
            </w:tcBorders>
          </w:tcPr>
          <w:p w14:paraId="3AD0AB0C" w14:textId="77777777" w:rsidR="00BF46E1" w:rsidRPr="005307A3" w:rsidRDefault="00BF46E1" w:rsidP="00195D76">
            <w:pPr>
              <w:pStyle w:val="TAL"/>
            </w:pPr>
            <w:r w:rsidRPr="005307A3">
              <w:t>[Command performed successfully]</w:t>
            </w:r>
          </w:p>
        </w:tc>
      </w:tr>
      <w:tr w:rsidR="00BF46E1" w:rsidRPr="005307A3" w14:paraId="584417A8" w14:textId="77777777" w:rsidTr="00195D76">
        <w:trPr>
          <w:cantSplit/>
          <w:jc w:val="center"/>
        </w:trPr>
        <w:tc>
          <w:tcPr>
            <w:tcW w:w="542" w:type="dxa"/>
            <w:tcBorders>
              <w:left w:val="single" w:sz="6" w:space="0" w:color="auto"/>
              <w:right w:val="single" w:sz="6" w:space="0" w:color="auto"/>
            </w:tcBorders>
          </w:tcPr>
          <w:p w14:paraId="6C56D040"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5980149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1A1FF7B" w14:textId="77777777" w:rsidR="00BF46E1" w:rsidRPr="005307A3" w:rsidRDefault="00BF46E1" w:rsidP="00195D76">
            <w:pPr>
              <w:pStyle w:val="TAL"/>
            </w:pPr>
            <w:r w:rsidRPr="005307A3">
              <w:t>PROACTIVE COMMAND PENDING: SEND DATA 2.5.3</w:t>
            </w:r>
          </w:p>
        </w:tc>
        <w:tc>
          <w:tcPr>
            <w:tcW w:w="3776" w:type="dxa"/>
            <w:tcBorders>
              <w:left w:val="single" w:sz="6" w:space="0" w:color="auto"/>
              <w:right w:val="single" w:sz="6" w:space="0" w:color="auto"/>
            </w:tcBorders>
          </w:tcPr>
          <w:p w14:paraId="5ED2CE60" w14:textId="77777777" w:rsidR="00BF46E1" w:rsidRPr="005307A3" w:rsidRDefault="00BF46E1" w:rsidP="00195D76">
            <w:pPr>
              <w:pStyle w:val="TAL"/>
            </w:pPr>
          </w:p>
        </w:tc>
      </w:tr>
      <w:tr w:rsidR="00BF46E1" w:rsidRPr="005307A3" w14:paraId="6BDEEC3F" w14:textId="77777777" w:rsidTr="00195D76">
        <w:trPr>
          <w:cantSplit/>
          <w:jc w:val="center"/>
        </w:trPr>
        <w:tc>
          <w:tcPr>
            <w:tcW w:w="542" w:type="dxa"/>
            <w:tcBorders>
              <w:left w:val="single" w:sz="6" w:space="0" w:color="auto"/>
              <w:right w:val="single" w:sz="6" w:space="0" w:color="auto"/>
            </w:tcBorders>
          </w:tcPr>
          <w:p w14:paraId="474C7F9E"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5CC8A65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8A23E8F"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2346BD75" w14:textId="77777777" w:rsidR="00BF46E1" w:rsidRPr="005307A3" w:rsidRDefault="00BF46E1" w:rsidP="00195D76">
            <w:pPr>
              <w:pStyle w:val="TAL"/>
            </w:pPr>
          </w:p>
        </w:tc>
      </w:tr>
      <w:tr w:rsidR="00BF46E1" w:rsidRPr="005307A3" w14:paraId="3A83EF81" w14:textId="77777777" w:rsidTr="00195D76">
        <w:trPr>
          <w:cantSplit/>
          <w:jc w:val="center"/>
        </w:trPr>
        <w:tc>
          <w:tcPr>
            <w:tcW w:w="542" w:type="dxa"/>
            <w:tcBorders>
              <w:left w:val="single" w:sz="6" w:space="0" w:color="auto"/>
              <w:right w:val="single" w:sz="6" w:space="0" w:color="auto"/>
            </w:tcBorders>
          </w:tcPr>
          <w:p w14:paraId="621A164F"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1DD6C46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33A100A" w14:textId="77777777" w:rsidR="00BF46E1" w:rsidRPr="005307A3" w:rsidRDefault="00BF46E1" w:rsidP="00195D76">
            <w:pPr>
              <w:pStyle w:val="TAL"/>
            </w:pPr>
            <w:r w:rsidRPr="005307A3">
              <w:t>PROACTIVE COMMAND: SEND DATA 2.5.3</w:t>
            </w:r>
          </w:p>
        </w:tc>
        <w:tc>
          <w:tcPr>
            <w:tcW w:w="3776" w:type="dxa"/>
            <w:tcBorders>
              <w:left w:val="single" w:sz="6" w:space="0" w:color="auto"/>
              <w:right w:val="single" w:sz="6" w:space="0" w:color="auto"/>
            </w:tcBorders>
          </w:tcPr>
          <w:p w14:paraId="7586414C" w14:textId="77777777" w:rsidR="00BF46E1" w:rsidRPr="005307A3" w:rsidRDefault="00BF46E1" w:rsidP="00195D76">
            <w:pPr>
              <w:pStyle w:val="TAL"/>
            </w:pPr>
            <w:r w:rsidRPr="005307A3">
              <w:t>[alpha identifier shall be displayed with normal font size]</w:t>
            </w:r>
          </w:p>
        </w:tc>
      </w:tr>
      <w:tr w:rsidR="00BF46E1" w:rsidRPr="005307A3" w14:paraId="5FCFE9F6" w14:textId="77777777" w:rsidTr="00195D76">
        <w:trPr>
          <w:cantSplit/>
          <w:jc w:val="center"/>
        </w:trPr>
        <w:tc>
          <w:tcPr>
            <w:tcW w:w="542" w:type="dxa"/>
            <w:tcBorders>
              <w:left w:val="single" w:sz="6" w:space="0" w:color="auto"/>
              <w:bottom w:val="single" w:sz="4" w:space="0" w:color="auto"/>
              <w:right w:val="single" w:sz="6" w:space="0" w:color="auto"/>
            </w:tcBorders>
          </w:tcPr>
          <w:p w14:paraId="7287FB1B"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65B9337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0CF760FA" w14:textId="77777777" w:rsidR="00BF46E1" w:rsidRPr="005307A3" w:rsidRDefault="00BF46E1" w:rsidP="00195D76">
            <w:pPr>
              <w:pStyle w:val="TAL"/>
            </w:pPr>
            <w:r w:rsidRPr="005307A3">
              <w:t>TERMINAL RESPONSE: SEND DATA (immediate) 2.5.1</w:t>
            </w:r>
          </w:p>
        </w:tc>
        <w:tc>
          <w:tcPr>
            <w:tcW w:w="3776" w:type="dxa"/>
            <w:tcBorders>
              <w:left w:val="single" w:sz="6" w:space="0" w:color="auto"/>
              <w:bottom w:val="single" w:sz="4" w:space="0" w:color="auto"/>
              <w:right w:val="single" w:sz="6" w:space="0" w:color="auto"/>
            </w:tcBorders>
          </w:tcPr>
          <w:p w14:paraId="09501204" w14:textId="77777777" w:rsidR="00BF46E1" w:rsidRPr="005307A3" w:rsidRDefault="00BF46E1" w:rsidP="00195D76">
            <w:pPr>
              <w:pStyle w:val="TAL"/>
            </w:pPr>
            <w:r w:rsidRPr="005307A3">
              <w:t>[Command performed successfully]</w:t>
            </w:r>
          </w:p>
        </w:tc>
      </w:tr>
    </w:tbl>
    <w:p w14:paraId="464F5949" w14:textId="77777777" w:rsidR="00BF46E1" w:rsidRPr="005307A3" w:rsidRDefault="00BF46E1" w:rsidP="00BF46E1"/>
    <w:p w14:paraId="6D2113F8" w14:textId="77777777" w:rsidR="00BF46E1" w:rsidRPr="005307A3" w:rsidRDefault="00BF46E1" w:rsidP="00BF46E1">
      <w:r w:rsidRPr="005307A3">
        <w:t>PROACTIVE COMMAND: SEND DATA 2.5.1</w:t>
      </w:r>
    </w:p>
    <w:p w14:paraId="2907F1C1" w14:textId="77777777" w:rsidR="00BF46E1" w:rsidRPr="005307A3" w:rsidRDefault="00BF46E1" w:rsidP="00BF46E1">
      <w:r w:rsidRPr="005307A3">
        <w:t>Logically:</w:t>
      </w:r>
    </w:p>
    <w:p w14:paraId="30D238E1" w14:textId="77777777" w:rsidR="00BF46E1" w:rsidRPr="005307A3" w:rsidRDefault="00BF46E1" w:rsidP="0041528A">
      <w:pPr>
        <w:pStyle w:val="EW"/>
      </w:pPr>
      <w:r w:rsidRPr="005307A3">
        <w:t>Command details</w:t>
      </w:r>
    </w:p>
    <w:p w14:paraId="0BDCD952" w14:textId="77777777" w:rsidR="00BF46E1" w:rsidRPr="005307A3" w:rsidRDefault="00BF46E1" w:rsidP="0041528A">
      <w:pPr>
        <w:pStyle w:val="EW"/>
      </w:pPr>
      <w:r w:rsidRPr="005307A3">
        <w:tab/>
        <w:t>Command number:</w:t>
      </w:r>
      <w:r w:rsidRPr="005307A3">
        <w:tab/>
        <w:t>1</w:t>
      </w:r>
    </w:p>
    <w:p w14:paraId="3289E081" w14:textId="77777777" w:rsidR="00BF46E1" w:rsidRPr="005307A3" w:rsidRDefault="00BF46E1" w:rsidP="0041528A">
      <w:pPr>
        <w:pStyle w:val="EW"/>
      </w:pPr>
      <w:r w:rsidRPr="005307A3">
        <w:tab/>
        <w:t>Command type:</w:t>
      </w:r>
      <w:r w:rsidRPr="005307A3">
        <w:tab/>
        <w:t>SEND DATA</w:t>
      </w:r>
    </w:p>
    <w:p w14:paraId="6E7673CD" w14:textId="77777777" w:rsidR="00BF46E1" w:rsidRPr="005307A3" w:rsidRDefault="00BF46E1" w:rsidP="0041528A">
      <w:pPr>
        <w:pStyle w:val="EW"/>
      </w:pPr>
      <w:r w:rsidRPr="005307A3">
        <w:tab/>
        <w:t>Command qualifier:</w:t>
      </w:r>
      <w:r w:rsidRPr="005307A3">
        <w:tab/>
        <w:t>Send Immediately</w:t>
      </w:r>
    </w:p>
    <w:p w14:paraId="51456F7D" w14:textId="77777777" w:rsidR="00BF46E1" w:rsidRPr="005307A3" w:rsidRDefault="00BF46E1" w:rsidP="0041528A">
      <w:pPr>
        <w:pStyle w:val="EW"/>
      </w:pPr>
      <w:r w:rsidRPr="005307A3">
        <w:t>Device identities</w:t>
      </w:r>
    </w:p>
    <w:p w14:paraId="6FD2FD87" w14:textId="77777777" w:rsidR="00BF46E1" w:rsidRPr="005307A3" w:rsidRDefault="00BF46E1" w:rsidP="0041528A">
      <w:pPr>
        <w:pStyle w:val="EW"/>
      </w:pPr>
      <w:r w:rsidRPr="005307A3">
        <w:tab/>
        <w:t>Source device:</w:t>
      </w:r>
      <w:r w:rsidRPr="005307A3">
        <w:tab/>
        <w:t>UICC</w:t>
      </w:r>
    </w:p>
    <w:p w14:paraId="0C550C32" w14:textId="77777777" w:rsidR="00BF46E1" w:rsidRPr="005307A3" w:rsidRDefault="00BF46E1" w:rsidP="0041528A">
      <w:pPr>
        <w:pStyle w:val="EW"/>
      </w:pPr>
      <w:r w:rsidRPr="005307A3">
        <w:tab/>
        <w:t>Destination device:</w:t>
      </w:r>
      <w:r w:rsidRPr="005307A3">
        <w:tab/>
        <w:t>Channel 1</w:t>
      </w:r>
    </w:p>
    <w:p w14:paraId="35C1A039" w14:textId="77777777" w:rsidR="00BF46E1" w:rsidRPr="005307A3" w:rsidRDefault="00BF46E1" w:rsidP="0041528A">
      <w:pPr>
        <w:pStyle w:val="EW"/>
      </w:pPr>
      <w:r w:rsidRPr="005307A3">
        <w:lastRenderedPageBreak/>
        <w:t>Alpha Identifier</w:t>
      </w:r>
      <w:r w:rsidRPr="005307A3">
        <w:tab/>
        <w:t>"Send Data 1"</w:t>
      </w:r>
    </w:p>
    <w:p w14:paraId="602C7E2D" w14:textId="77777777" w:rsidR="00BF46E1" w:rsidRPr="005307A3" w:rsidRDefault="00BF46E1" w:rsidP="0041528A">
      <w:pPr>
        <w:pStyle w:val="EW"/>
      </w:pPr>
      <w:r w:rsidRPr="005307A3">
        <w:t>Channel Data</w:t>
      </w:r>
    </w:p>
    <w:p w14:paraId="25F16B87" w14:textId="77777777" w:rsidR="00BF46E1" w:rsidRPr="005307A3" w:rsidRDefault="00BF46E1" w:rsidP="0041528A">
      <w:pPr>
        <w:pStyle w:val="EW"/>
      </w:pPr>
      <w:r w:rsidRPr="005307A3">
        <w:t>Channel Data:</w:t>
      </w:r>
      <w:r w:rsidRPr="005307A3">
        <w:tab/>
        <w:t>00 01 .. 07 (8 Bytes of data)</w:t>
      </w:r>
    </w:p>
    <w:p w14:paraId="39B6D217" w14:textId="77777777" w:rsidR="00BF46E1" w:rsidRPr="005307A3" w:rsidRDefault="00BF46E1" w:rsidP="0041528A">
      <w:pPr>
        <w:pStyle w:val="EW"/>
      </w:pPr>
      <w:r w:rsidRPr="005307A3">
        <w:t>Text Attribute</w:t>
      </w:r>
    </w:p>
    <w:p w14:paraId="35A6911A" w14:textId="77777777" w:rsidR="00BF46E1" w:rsidRPr="005307A3" w:rsidRDefault="00BF46E1" w:rsidP="0041528A">
      <w:pPr>
        <w:pStyle w:val="EW"/>
      </w:pPr>
      <w:r w:rsidRPr="005307A3">
        <w:tab/>
        <w:t>Formatting position:</w:t>
      </w:r>
      <w:r w:rsidRPr="005307A3">
        <w:tab/>
        <w:t>0</w:t>
      </w:r>
    </w:p>
    <w:p w14:paraId="521956A1" w14:textId="77777777" w:rsidR="00BF46E1" w:rsidRPr="005307A3" w:rsidRDefault="00BF46E1" w:rsidP="0041528A">
      <w:pPr>
        <w:pStyle w:val="EW"/>
      </w:pPr>
      <w:r w:rsidRPr="005307A3">
        <w:tab/>
        <w:t>Formatting length:</w:t>
      </w:r>
      <w:r w:rsidRPr="005307A3">
        <w:tab/>
        <w:t>11</w:t>
      </w:r>
    </w:p>
    <w:p w14:paraId="311D4391" w14:textId="77777777" w:rsidR="00BF46E1" w:rsidRPr="005307A3" w:rsidRDefault="00BF46E1" w:rsidP="0041528A">
      <w:pPr>
        <w:pStyle w:val="EW"/>
      </w:pPr>
      <w:r w:rsidRPr="005307A3">
        <w:tab/>
        <w:t>Formatting mode:</w:t>
      </w:r>
      <w:r w:rsidRPr="005307A3">
        <w:tab/>
        <w:t>Left Alignment, Small Font, Bold On, Italic On, Underline Off, Strikethrough Off</w:t>
      </w:r>
    </w:p>
    <w:p w14:paraId="4AB5ECCA" w14:textId="77777777" w:rsidR="00BF46E1" w:rsidRPr="005307A3" w:rsidRDefault="00BF46E1" w:rsidP="0041528A">
      <w:pPr>
        <w:pStyle w:val="EX"/>
      </w:pPr>
      <w:r w:rsidRPr="005307A3">
        <w:t>Colour:</w:t>
      </w:r>
      <w:r w:rsidRPr="005307A3">
        <w:tab/>
        <w:t>Dark Green Foreground, Bright Yellow Background</w:t>
      </w:r>
    </w:p>
    <w:p w14:paraId="4049D66D" w14:textId="77777777" w:rsidR="00BF46E1" w:rsidRPr="005307A3" w:rsidRDefault="00BF46E1" w:rsidP="00BF46E1">
      <w:r w:rsidRPr="005307A3">
        <w:t>Coding:</w:t>
      </w:r>
    </w:p>
    <w:p w14:paraId="6BB3F3A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65541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97489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3C9FEC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7413F91"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6D30548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227710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E27ACA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3174270"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E5C65F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C116D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F97147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1F926E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56F1CB"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886CC38" w14:textId="77777777" w:rsidR="00BF46E1" w:rsidRPr="005307A3" w:rsidRDefault="00BF46E1" w:rsidP="00195D76">
            <w:pPr>
              <w:pStyle w:val="TAC"/>
            </w:pPr>
            <w:r w:rsidRPr="005307A3">
              <w:t>85</w:t>
            </w:r>
          </w:p>
        </w:tc>
      </w:tr>
      <w:tr w:rsidR="00BF46E1" w:rsidRPr="005307A3" w14:paraId="78867DC8" w14:textId="77777777" w:rsidTr="00195D76">
        <w:trPr>
          <w:jc w:val="center"/>
        </w:trPr>
        <w:tc>
          <w:tcPr>
            <w:tcW w:w="1134" w:type="dxa"/>
            <w:tcBorders>
              <w:top w:val="single" w:sz="4" w:space="0" w:color="auto"/>
              <w:right w:val="single" w:sz="4" w:space="0" w:color="auto"/>
            </w:tcBorders>
          </w:tcPr>
          <w:p w14:paraId="7FB179F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9FE74B"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4F7912DE"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72D5BAB1"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C6815A9"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1013A387"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C752F2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6A0004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3388F3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BDA495A"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03CF9E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E4B141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14D9629" w14:textId="77777777" w:rsidR="00BF46E1" w:rsidRPr="005307A3" w:rsidRDefault="00BF46E1" w:rsidP="00195D76">
            <w:pPr>
              <w:pStyle w:val="TAC"/>
            </w:pPr>
            <w:r w:rsidRPr="005307A3">
              <w:t>31</w:t>
            </w:r>
          </w:p>
        </w:tc>
      </w:tr>
      <w:tr w:rsidR="00BF46E1" w:rsidRPr="005307A3" w14:paraId="05505A2A" w14:textId="77777777" w:rsidTr="00195D76">
        <w:trPr>
          <w:jc w:val="center"/>
        </w:trPr>
        <w:tc>
          <w:tcPr>
            <w:tcW w:w="1134" w:type="dxa"/>
            <w:tcBorders>
              <w:right w:val="single" w:sz="4" w:space="0" w:color="auto"/>
            </w:tcBorders>
          </w:tcPr>
          <w:p w14:paraId="5A94482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A112F5"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0F60EE1D"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149B8F5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D727B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F1C78C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251E1C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A4E67D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CF20B2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CA1C60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53700F7"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A2CD854"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573C4C4" w14:textId="77777777" w:rsidR="00BF46E1" w:rsidRPr="005307A3" w:rsidRDefault="00BF46E1" w:rsidP="00195D76">
            <w:pPr>
              <w:pStyle w:val="TAC"/>
            </w:pPr>
            <w:r w:rsidRPr="005307A3">
              <w:t>04</w:t>
            </w:r>
          </w:p>
        </w:tc>
      </w:tr>
      <w:tr w:rsidR="00BF46E1" w:rsidRPr="005307A3" w14:paraId="2B2F8BEB" w14:textId="77777777" w:rsidTr="00195D76">
        <w:trPr>
          <w:jc w:val="center"/>
        </w:trPr>
        <w:tc>
          <w:tcPr>
            <w:tcW w:w="1134" w:type="dxa"/>
            <w:tcBorders>
              <w:right w:val="single" w:sz="4" w:space="0" w:color="auto"/>
            </w:tcBorders>
          </w:tcPr>
          <w:p w14:paraId="769FB14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600D10"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6AE201CA"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7B6BA08F"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AFB89A7"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4EDCC7A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E5030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B0F7F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254D7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1AAC4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50AB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BF5B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1DA429" w14:textId="77777777" w:rsidR="00BF46E1" w:rsidRPr="005307A3" w:rsidRDefault="00BF46E1" w:rsidP="00195D76">
            <w:pPr>
              <w:pStyle w:val="TAC"/>
            </w:pPr>
          </w:p>
        </w:tc>
      </w:tr>
    </w:tbl>
    <w:p w14:paraId="5A1773BC" w14:textId="77777777" w:rsidR="00BF46E1" w:rsidRPr="005307A3" w:rsidRDefault="00BF46E1" w:rsidP="00BF46E1"/>
    <w:p w14:paraId="50BFEA6F" w14:textId="77777777" w:rsidR="00BF46E1" w:rsidRPr="005307A3" w:rsidRDefault="00BF46E1" w:rsidP="00BF46E1">
      <w:r w:rsidRPr="005307A3">
        <w:t>PROACTIVE COMMAND: SEND DATA 2.5.2</w:t>
      </w:r>
    </w:p>
    <w:p w14:paraId="6D9176D1" w14:textId="77777777" w:rsidR="00BF46E1" w:rsidRPr="005307A3" w:rsidRDefault="00BF46E1" w:rsidP="00BF46E1">
      <w:r w:rsidRPr="005307A3">
        <w:t>Logically:</w:t>
      </w:r>
    </w:p>
    <w:p w14:paraId="00882F9C" w14:textId="77777777" w:rsidR="00BF46E1" w:rsidRPr="005307A3" w:rsidRDefault="00BF46E1" w:rsidP="0041528A">
      <w:pPr>
        <w:pStyle w:val="EW"/>
      </w:pPr>
      <w:r w:rsidRPr="005307A3">
        <w:t>Command details</w:t>
      </w:r>
    </w:p>
    <w:p w14:paraId="03971492" w14:textId="77777777" w:rsidR="00BF46E1" w:rsidRPr="005307A3" w:rsidRDefault="00BF46E1" w:rsidP="0041528A">
      <w:pPr>
        <w:pStyle w:val="EW"/>
      </w:pPr>
      <w:r w:rsidRPr="005307A3">
        <w:tab/>
        <w:t>Command number:</w:t>
      </w:r>
      <w:r w:rsidRPr="005307A3">
        <w:tab/>
        <w:t>1</w:t>
      </w:r>
    </w:p>
    <w:p w14:paraId="55FCCE8D" w14:textId="77777777" w:rsidR="00BF46E1" w:rsidRPr="005307A3" w:rsidRDefault="00BF46E1" w:rsidP="0041528A">
      <w:pPr>
        <w:pStyle w:val="EW"/>
      </w:pPr>
      <w:r w:rsidRPr="005307A3">
        <w:tab/>
        <w:t>Command type:</w:t>
      </w:r>
      <w:r w:rsidRPr="005307A3">
        <w:tab/>
        <w:t>SEND DATA</w:t>
      </w:r>
    </w:p>
    <w:p w14:paraId="5E8CCE52" w14:textId="77777777" w:rsidR="00BF46E1" w:rsidRPr="005307A3" w:rsidRDefault="00BF46E1" w:rsidP="0041528A">
      <w:pPr>
        <w:pStyle w:val="EW"/>
      </w:pPr>
      <w:r w:rsidRPr="005307A3">
        <w:tab/>
        <w:t>Command qualifier:</w:t>
      </w:r>
      <w:r w:rsidRPr="005307A3">
        <w:tab/>
        <w:t>Send Immediately</w:t>
      </w:r>
    </w:p>
    <w:p w14:paraId="5AD40B3C" w14:textId="77777777" w:rsidR="00BF46E1" w:rsidRPr="005307A3" w:rsidRDefault="00BF46E1" w:rsidP="0041528A">
      <w:pPr>
        <w:pStyle w:val="EW"/>
      </w:pPr>
      <w:r w:rsidRPr="005307A3">
        <w:t>Device identities</w:t>
      </w:r>
    </w:p>
    <w:p w14:paraId="13BFE8C6" w14:textId="77777777" w:rsidR="00BF46E1" w:rsidRPr="005307A3" w:rsidRDefault="00BF46E1" w:rsidP="0041528A">
      <w:pPr>
        <w:pStyle w:val="EW"/>
      </w:pPr>
      <w:r w:rsidRPr="005307A3">
        <w:tab/>
        <w:t>Source device:</w:t>
      </w:r>
      <w:r w:rsidRPr="005307A3">
        <w:tab/>
        <w:t>UICC</w:t>
      </w:r>
    </w:p>
    <w:p w14:paraId="44519D97" w14:textId="77777777" w:rsidR="00BF46E1" w:rsidRPr="005307A3" w:rsidRDefault="00BF46E1" w:rsidP="0041528A">
      <w:pPr>
        <w:pStyle w:val="EW"/>
      </w:pPr>
      <w:r w:rsidRPr="005307A3">
        <w:tab/>
        <w:t>Destination device:</w:t>
      </w:r>
      <w:r w:rsidRPr="005307A3">
        <w:tab/>
        <w:t>Channel 1</w:t>
      </w:r>
    </w:p>
    <w:p w14:paraId="0A178366" w14:textId="77777777" w:rsidR="00BF46E1" w:rsidRPr="005307A3" w:rsidRDefault="00BF46E1" w:rsidP="0041528A">
      <w:pPr>
        <w:pStyle w:val="EW"/>
      </w:pPr>
      <w:r w:rsidRPr="005307A3">
        <w:t>Alpha Identifier</w:t>
      </w:r>
      <w:r w:rsidRPr="005307A3">
        <w:tab/>
        <w:t>"Send Data 2"</w:t>
      </w:r>
    </w:p>
    <w:p w14:paraId="431895DA" w14:textId="77777777" w:rsidR="00BF46E1" w:rsidRPr="005307A3" w:rsidRDefault="00BF46E1" w:rsidP="0041528A">
      <w:pPr>
        <w:pStyle w:val="EW"/>
      </w:pPr>
      <w:r w:rsidRPr="005307A3">
        <w:t>Channel Data</w:t>
      </w:r>
    </w:p>
    <w:p w14:paraId="2139B612" w14:textId="77777777" w:rsidR="00BF46E1" w:rsidRPr="005307A3" w:rsidRDefault="00BF46E1" w:rsidP="0041528A">
      <w:pPr>
        <w:pStyle w:val="EW"/>
      </w:pPr>
      <w:r w:rsidRPr="005307A3">
        <w:t>Channel Data:</w:t>
      </w:r>
      <w:r w:rsidRPr="005307A3">
        <w:tab/>
        <w:t>00 01 .. 07 (8 Bytes of data)</w:t>
      </w:r>
    </w:p>
    <w:p w14:paraId="3E0A9D44" w14:textId="77777777" w:rsidR="00BF46E1" w:rsidRPr="005307A3" w:rsidRDefault="00BF46E1" w:rsidP="0041528A">
      <w:pPr>
        <w:pStyle w:val="EW"/>
      </w:pPr>
      <w:r w:rsidRPr="005307A3">
        <w:t>Text Attribute</w:t>
      </w:r>
    </w:p>
    <w:p w14:paraId="3840138B" w14:textId="77777777" w:rsidR="00BF46E1" w:rsidRPr="005307A3" w:rsidRDefault="00BF46E1" w:rsidP="0041528A">
      <w:pPr>
        <w:pStyle w:val="EW"/>
      </w:pPr>
      <w:r w:rsidRPr="005307A3">
        <w:tab/>
        <w:t>Formatting position:</w:t>
      </w:r>
      <w:r w:rsidRPr="005307A3">
        <w:tab/>
        <w:t>0</w:t>
      </w:r>
    </w:p>
    <w:p w14:paraId="0D3A8D2C" w14:textId="77777777" w:rsidR="00BF46E1" w:rsidRPr="005307A3" w:rsidRDefault="00BF46E1" w:rsidP="0041528A">
      <w:pPr>
        <w:pStyle w:val="EW"/>
      </w:pPr>
      <w:r w:rsidRPr="005307A3">
        <w:tab/>
        <w:t>Formatting length:</w:t>
      </w:r>
      <w:r w:rsidRPr="005307A3">
        <w:tab/>
        <w:t>11</w:t>
      </w:r>
    </w:p>
    <w:p w14:paraId="1A468403"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1E433551" w14:textId="77777777" w:rsidR="00BF46E1" w:rsidRPr="005307A3" w:rsidRDefault="00BF46E1" w:rsidP="0041528A">
      <w:pPr>
        <w:pStyle w:val="EX"/>
      </w:pPr>
      <w:r w:rsidRPr="005307A3">
        <w:t>Colour:</w:t>
      </w:r>
      <w:r w:rsidRPr="005307A3">
        <w:tab/>
        <w:t>Dark Green Foreground, Bright Yellow Background</w:t>
      </w:r>
    </w:p>
    <w:p w14:paraId="1361302E" w14:textId="77777777" w:rsidR="00BF46E1" w:rsidRPr="005307A3" w:rsidRDefault="00BF46E1" w:rsidP="00BF46E1">
      <w:r w:rsidRPr="005307A3">
        <w:t>Coding:</w:t>
      </w:r>
    </w:p>
    <w:p w14:paraId="128220B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D08896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2CE0D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5B9ACCF"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F2756D7"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233B678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00400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9A4072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B45EFC"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6AC92E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58CB24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1A16D5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ECB1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B621786"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D2D46F9" w14:textId="77777777" w:rsidR="00BF46E1" w:rsidRPr="005307A3" w:rsidRDefault="00BF46E1" w:rsidP="00195D76">
            <w:pPr>
              <w:pStyle w:val="TAC"/>
            </w:pPr>
            <w:r w:rsidRPr="005307A3">
              <w:t>85</w:t>
            </w:r>
          </w:p>
        </w:tc>
      </w:tr>
      <w:tr w:rsidR="00BF46E1" w:rsidRPr="005307A3" w14:paraId="5C94AE3C" w14:textId="77777777" w:rsidTr="00195D76">
        <w:trPr>
          <w:jc w:val="center"/>
        </w:trPr>
        <w:tc>
          <w:tcPr>
            <w:tcW w:w="1134" w:type="dxa"/>
            <w:tcBorders>
              <w:top w:val="single" w:sz="4" w:space="0" w:color="auto"/>
              <w:right w:val="single" w:sz="4" w:space="0" w:color="auto"/>
            </w:tcBorders>
          </w:tcPr>
          <w:p w14:paraId="6B8B670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FBEC4D"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4A53CE3"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721D8E0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2DF94C3"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065AE96A"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68B942A0"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63DDA08"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DE2199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5FC3734"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7DEAA1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42F48C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5071A9C" w14:textId="77777777" w:rsidR="00BF46E1" w:rsidRPr="005307A3" w:rsidRDefault="00BF46E1" w:rsidP="00195D76">
            <w:pPr>
              <w:pStyle w:val="TAC"/>
            </w:pPr>
            <w:r w:rsidRPr="005307A3">
              <w:t>32</w:t>
            </w:r>
          </w:p>
        </w:tc>
      </w:tr>
      <w:tr w:rsidR="00BF46E1" w:rsidRPr="005307A3" w14:paraId="25BDC592" w14:textId="77777777" w:rsidTr="00195D76">
        <w:trPr>
          <w:jc w:val="center"/>
        </w:trPr>
        <w:tc>
          <w:tcPr>
            <w:tcW w:w="1134" w:type="dxa"/>
            <w:tcBorders>
              <w:right w:val="single" w:sz="4" w:space="0" w:color="auto"/>
            </w:tcBorders>
          </w:tcPr>
          <w:p w14:paraId="4EED0C4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FD3A36"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6BAF26D2"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971343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ECC11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3B7DE5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DA047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9EA97B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7CBD1DA"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13E67C5"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21FC6A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8150FEB"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B1091FF" w14:textId="77777777" w:rsidR="00BF46E1" w:rsidRPr="005307A3" w:rsidRDefault="00BF46E1" w:rsidP="00195D76">
            <w:pPr>
              <w:pStyle w:val="TAC"/>
            </w:pPr>
            <w:r w:rsidRPr="005307A3">
              <w:t>04</w:t>
            </w:r>
          </w:p>
        </w:tc>
      </w:tr>
      <w:tr w:rsidR="00BF46E1" w:rsidRPr="005307A3" w14:paraId="33E90CD3" w14:textId="77777777" w:rsidTr="00195D76">
        <w:trPr>
          <w:jc w:val="center"/>
        </w:trPr>
        <w:tc>
          <w:tcPr>
            <w:tcW w:w="1134" w:type="dxa"/>
            <w:tcBorders>
              <w:right w:val="single" w:sz="4" w:space="0" w:color="auto"/>
            </w:tcBorders>
          </w:tcPr>
          <w:p w14:paraId="7C51350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6C0FDB"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16A914F6"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6F95D10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809ABC"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1DBD0A1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3A095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857D1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1D9D0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1DC0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7684D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D328E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D64A31" w14:textId="77777777" w:rsidR="00BF46E1" w:rsidRPr="005307A3" w:rsidRDefault="00BF46E1" w:rsidP="00195D76">
            <w:pPr>
              <w:pStyle w:val="TAC"/>
            </w:pPr>
          </w:p>
        </w:tc>
      </w:tr>
    </w:tbl>
    <w:p w14:paraId="0E9DB806" w14:textId="77777777" w:rsidR="00BF46E1" w:rsidRPr="005307A3" w:rsidRDefault="00BF46E1" w:rsidP="00BF46E1"/>
    <w:p w14:paraId="53A96897" w14:textId="77777777" w:rsidR="00BF46E1" w:rsidRPr="005307A3" w:rsidRDefault="00BF46E1" w:rsidP="00BF46E1">
      <w:r w:rsidRPr="005307A3">
        <w:t>PROACTIVE COMMAND: SEND DATA 2.5.3</w:t>
      </w:r>
    </w:p>
    <w:p w14:paraId="251E3B5A" w14:textId="77777777" w:rsidR="00BF46E1" w:rsidRPr="005307A3" w:rsidRDefault="00BF46E1" w:rsidP="00BF46E1">
      <w:r w:rsidRPr="005307A3">
        <w:t>Logically:</w:t>
      </w:r>
    </w:p>
    <w:p w14:paraId="13D7C503" w14:textId="77777777" w:rsidR="00BF46E1" w:rsidRPr="005307A3" w:rsidRDefault="00BF46E1" w:rsidP="0041528A">
      <w:pPr>
        <w:pStyle w:val="EW"/>
      </w:pPr>
      <w:r w:rsidRPr="005307A3">
        <w:t>Command details</w:t>
      </w:r>
    </w:p>
    <w:p w14:paraId="57ADCB58" w14:textId="77777777" w:rsidR="00BF46E1" w:rsidRPr="005307A3" w:rsidRDefault="00BF46E1" w:rsidP="0041528A">
      <w:pPr>
        <w:pStyle w:val="EW"/>
      </w:pPr>
      <w:r w:rsidRPr="005307A3">
        <w:tab/>
        <w:t>Command number:</w:t>
      </w:r>
      <w:r w:rsidRPr="005307A3">
        <w:tab/>
        <w:t>1</w:t>
      </w:r>
    </w:p>
    <w:p w14:paraId="415EE535" w14:textId="77777777" w:rsidR="00BF46E1" w:rsidRPr="005307A3" w:rsidRDefault="00BF46E1" w:rsidP="0041528A">
      <w:pPr>
        <w:pStyle w:val="EW"/>
      </w:pPr>
      <w:r w:rsidRPr="005307A3">
        <w:tab/>
        <w:t>Command type:</w:t>
      </w:r>
      <w:r w:rsidRPr="005307A3">
        <w:tab/>
        <w:t>SEND DATA</w:t>
      </w:r>
    </w:p>
    <w:p w14:paraId="708BEDDB" w14:textId="77777777" w:rsidR="00BF46E1" w:rsidRPr="005307A3" w:rsidRDefault="00BF46E1" w:rsidP="0041528A">
      <w:pPr>
        <w:pStyle w:val="EW"/>
      </w:pPr>
      <w:r w:rsidRPr="005307A3">
        <w:tab/>
        <w:t>Command qualifier:</w:t>
      </w:r>
      <w:r w:rsidRPr="005307A3">
        <w:tab/>
        <w:t>Send Immediately</w:t>
      </w:r>
    </w:p>
    <w:p w14:paraId="4330CEF6" w14:textId="77777777" w:rsidR="00BF46E1" w:rsidRPr="005307A3" w:rsidRDefault="00BF46E1" w:rsidP="0041528A">
      <w:pPr>
        <w:pStyle w:val="EW"/>
      </w:pPr>
      <w:r w:rsidRPr="005307A3">
        <w:t>Device identities</w:t>
      </w:r>
    </w:p>
    <w:p w14:paraId="42809C7E" w14:textId="77777777" w:rsidR="00BF46E1" w:rsidRPr="005307A3" w:rsidRDefault="00BF46E1" w:rsidP="0041528A">
      <w:pPr>
        <w:pStyle w:val="EW"/>
      </w:pPr>
      <w:r w:rsidRPr="005307A3">
        <w:tab/>
        <w:t>Source device:</w:t>
      </w:r>
      <w:r w:rsidRPr="005307A3">
        <w:tab/>
        <w:t>UICC</w:t>
      </w:r>
    </w:p>
    <w:p w14:paraId="5B00618B" w14:textId="77777777" w:rsidR="00BF46E1" w:rsidRPr="005307A3" w:rsidRDefault="00BF46E1" w:rsidP="0041528A">
      <w:pPr>
        <w:pStyle w:val="EW"/>
      </w:pPr>
      <w:r w:rsidRPr="005307A3">
        <w:tab/>
        <w:t>Destination device:</w:t>
      </w:r>
      <w:r w:rsidRPr="005307A3">
        <w:tab/>
        <w:t>Channel 1</w:t>
      </w:r>
    </w:p>
    <w:p w14:paraId="38AAEE2F" w14:textId="77777777" w:rsidR="00BF46E1" w:rsidRPr="005307A3" w:rsidRDefault="00BF46E1" w:rsidP="0041528A">
      <w:pPr>
        <w:pStyle w:val="EW"/>
      </w:pPr>
      <w:r w:rsidRPr="005307A3">
        <w:t>Alpha Identifier</w:t>
      </w:r>
      <w:r w:rsidRPr="005307A3">
        <w:tab/>
        <w:t>"Send Data 3"</w:t>
      </w:r>
    </w:p>
    <w:p w14:paraId="10804F01" w14:textId="77777777" w:rsidR="00BF46E1" w:rsidRPr="005307A3" w:rsidRDefault="00BF46E1" w:rsidP="0041528A">
      <w:pPr>
        <w:pStyle w:val="EW"/>
      </w:pPr>
      <w:r w:rsidRPr="005307A3">
        <w:t>Channel Data</w:t>
      </w:r>
    </w:p>
    <w:p w14:paraId="2563893F" w14:textId="77777777" w:rsidR="00BF46E1" w:rsidRPr="005307A3" w:rsidRDefault="00BF46E1" w:rsidP="0041528A">
      <w:pPr>
        <w:pStyle w:val="EX"/>
      </w:pPr>
      <w:r w:rsidRPr="005307A3">
        <w:tab/>
        <w:t>Channel Data:</w:t>
      </w:r>
      <w:r w:rsidRPr="005307A3">
        <w:tab/>
        <w:t>00 01 .. 07 (8 Bytes of data)</w:t>
      </w:r>
    </w:p>
    <w:p w14:paraId="7694EBFB" w14:textId="77777777" w:rsidR="00BF46E1" w:rsidRPr="005307A3" w:rsidRDefault="00BF46E1" w:rsidP="00BF46E1">
      <w:r w:rsidRPr="005307A3">
        <w:t>Coding:</w:t>
      </w:r>
    </w:p>
    <w:p w14:paraId="4A2E01E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F20E6D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0CEA2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47F496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22F1A6E"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415C20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C17F1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35EC4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AB52AF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33F20A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D459F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88D4F7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02DB10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ECAFC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A216B60" w14:textId="77777777" w:rsidR="00BF46E1" w:rsidRPr="005307A3" w:rsidRDefault="00BF46E1" w:rsidP="00195D76">
            <w:pPr>
              <w:pStyle w:val="TAC"/>
            </w:pPr>
            <w:r w:rsidRPr="005307A3">
              <w:t>85</w:t>
            </w:r>
          </w:p>
        </w:tc>
      </w:tr>
      <w:tr w:rsidR="00BF46E1" w:rsidRPr="005307A3" w14:paraId="445D0BBB" w14:textId="77777777" w:rsidTr="00195D76">
        <w:trPr>
          <w:jc w:val="center"/>
        </w:trPr>
        <w:tc>
          <w:tcPr>
            <w:tcW w:w="1134" w:type="dxa"/>
            <w:tcBorders>
              <w:top w:val="single" w:sz="4" w:space="0" w:color="auto"/>
              <w:right w:val="single" w:sz="4" w:space="0" w:color="auto"/>
            </w:tcBorders>
          </w:tcPr>
          <w:p w14:paraId="6C43A87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A263BF"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42D98F19"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F537D8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103C73D"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78FF3A29"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267304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BB3F78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22BA087"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EBA3496"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880144A"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49744C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A359335" w14:textId="77777777" w:rsidR="00BF46E1" w:rsidRPr="005307A3" w:rsidRDefault="00BF46E1" w:rsidP="00195D76">
            <w:pPr>
              <w:pStyle w:val="TAC"/>
            </w:pPr>
            <w:r w:rsidRPr="005307A3">
              <w:t>33</w:t>
            </w:r>
          </w:p>
        </w:tc>
      </w:tr>
      <w:tr w:rsidR="00BF46E1" w:rsidRPr="005307A3" w14:paraId="64305B2E" w14:textId="77777777" w:rsidTr="00195D76">
        <w:trPr>
          <w:jc w:val="center"/>
        </w:trPr>
        <w:tc>
          <w:tcPr>
            <w:tcW w:w="1134" w:type="dxa"/>
            <w:tcBorders>
              <w:right w:val="single" w:sz="4" w:space="0" w:color="auto"/>
            </w:tcBorders>
          </w:tcPr>
          <w:p w14:paraId="4097D69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10D1B3"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4C498E41"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CE31F5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37252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981D8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B0D8D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7ACCE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D1380E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043EBBD"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8B78DC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4C5BB4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AEFD18" w14:textId="77777777" w:rsidR="00BF46E1" w:rsidRPr="005307A3" w:rsidRDefault="00BF46E1" w:rsidP="00195D76">
            <w:pPr>
              <w:pStyle w:val="TAC"/>
            </w:pPr>
          </w:p>
        </w:tc>
      </w:tr>
    </w:tbl>
    <w:p w14:paraId="2E26EF45" w14:textId="77777777" w:rsidR="00BF46E1" w:rsidRPr="005307A3" w:rsidRDefault="00BF46E1" w:rsidP="00BF46E1"/>
    <w:p w14:paraId="26B5F1B3" w14:textId="77777777" w:rsidR="00BF46E1" w:rsidRPr="005307A3" w:rsidRDefault="00BF46E1" w:rsidP="00BF46E1">
      <w:r w:rsidRPr="005307A3">
        <w:t>TERMINAL RESPONSE: SEND DATA 2.5.1</w:t>
      </w:r>
    </w:p>
    <w:p w14:paraId="2D062C61" w14:textId="77777777" w:rsidR="00BF46E1" w:rsidRPr="005307A3" w:rsidRDefault="00BF46E1" w:rsidP="00BF46E1">
      <w:r w:rsidRPr="005307A3">
        <w:t>Logically:</w:t>
      </w:r>
    </w:p>
    <w:p w14:paraId="60E16299" w14:textId="77777777" w:rsidR="00BF46E1" w:rsidRPr="005307A3" w:rsidRDefault="00BF46E1" w:rsidP="0041528A">
      <w:pPr>
        <w:pStyle w:val="EW"/>
      </w:pPr>
      <w:r w:rsidRPr="005307A3">
        <w:t>Command details</w:t>
      </w:r>
    </w:p>
    <w:p w14:paraId="41906DDC" w14:textId="77777777" w:rsidR="00BF46E1" w:rsidRPr="005307A3" w:rsidRDefault="00BF46E1" w:rsidP="0041528A">
      <w:pPr>
        <w:pStyle w:val="EW"/>
      </w:pPr>
      <w:r w:rsidRPr="005307A3">
        <w:tab/>
        <w:t>Command number:</w:t>
      </w:r>
      <w:r w:rsidRPr="005307A3">
        <w:tab/>
        <w:t>1</w:t>
      </w:r>
    </w:p>
    <w:p w14:paraId="5CD36870" w14:textId="77777777" w:rsidR="00BF46E1" w:rsidRPr="005307A3" w:rsidRDefault="00BF46E1" w:rsidP="0041528A">
      <w:pPr>
        <w:pStyle w:val="EW"/>
      </w:pPr>
      <w:r w:rsidRPr="005307A3">
        <w:tab/>
        <w:t>Command type:</w:t>
      </w:r>
      <w:r w:rsidRPr="005307A3">
        <w:tab/>
        <w:t>SEND DATA</w:t>
      </w:r>
    </w:p>
    <w:p w14:paraId="355A7086" w14:textId="77777777" w:rsidR="00BF46E1" w:rsidRPr="005307A3" w:rsidRDefault="00BF46E1" w:rsidP="0041528A">
      <w:pPr>
        <w:pStyle w:val="EW"/>
      </w:pPr>
      <w:r w:rsidRPr="005307A3">
        <w:tab/>
        <w:t>Command qualifier:</w:t>
      </w:r>
      <w:r w:rsidRPr="005307A3">
        <w:tab/>
        <w:t>Send Immediately</w:t>
      </w:r>
    </w:p>
    <w:p w14:paraId="699B845E" w14:textId="77777777" w:rsidR="00BF46E1" w:rsidRPr="005307A3" w:rsidRDefault="00BF46E1" w:rsidP="0041528A">
      <w:pPr>
        <w:pStyle w:val="EW"/>
      </w:pPr>
      <w:r w:rsidRPr="005307A3">
        <w:t>Device identities</w:t>
      </w:r>
    </w:p>
    <w:p w14:paraId="0E31F320" w14:textId="77777777" w:rsidR="00BF46E1" w:rsidRPr="005307A3" w:rsidRDefault="00BF46E1" w:rsidP="0041528A">
      <w:pPr>
        <w:pStyle w:val="EW"/>
      </w:pPr>
      <w:r w:rsidRPr="005307A3">
        <w:tab/>
        <w:t>Source device:</w:t>
      </w:r>
      <w:r w:rsidRPr="005307A3">
        <w:tab/>
        <w:t>ME</w:t>
      </w:r>
    </w:p>
    <w:p w14:paraId="2D48D876" w14:textId="77777777" w:rsidR="00BF46E1" w:rsidRPr="005307A3" w:rsidRDefault="00BF46E1" w:rsidP="0041528A">
      <w:pPr>
        <w:pStyle w:val="EW"/>
      </w:pPr>
      <w:r w:rsidRPr="005307A3">
        <w:tab/>
        <w:t>Destination device:</w:t>
      </w:r>
      <w:r w:rsidRPr="005307A3">
        <w:tab/>
        <w:t>UICC</w:t>
      </w:r>
    </w:p>
    <w:p w14:paraId="5EA4E56E" w14:textId="77777777" w:rsidR="00BF46E1" w:rsidRPr="005307A3" w:rsidRDefault="00BF46E1" w:rsidP="0041528A">
      <w:pPr>
        <w:pStyle w:val="EW"/>
      </w:pPr>
      <w:r w:rsidRPr="005307A3">
        <w:t>Result</w:t>
      </w:r>
    </w:p>
    <w:p w14:paraId="7702A07F" w14:textId="77777777" w:rsidR="00BF46E1" w:rsidRPr="005307A3" w:rsidRDefault="00BF46E1" w:rsidP="0041528A">
      <w:pPr>
        <w:pStyle w:val="EW"/>
      </w:pPr>
      <w:r w:rsidRPr="005307A3">
        <w:tab/>
        <w:t>General Result:</w:t>
      </w:r>
      <w:r w:rsidRPr="005307A3">
        <w:tab/>
        <w:t>Command performed successfully</w:t>
      </w:r>
    </w:p>
    <w:p w14:paraId="3AD42BC9" w14:textId="77777777" w:rsidR="00BF46E1" w:rsidRPr="005307A3" w:rsidRDefault="00BF46E1" w:rsidP="0041528A">
      <w:pPr>
        <w:pStyle w:val="EX"/>
      </w:pPr>
      <w:r w:rsidRPr="005307A3">
        <w:tab/>
        <w:t>Channel data length:</w:t>
      </w:r>
      <w:r w:rsidRPr="005307A3">
        <w:tab/>
        <w:t>More than 255 bytes of space available in the Tx buffer</w:t>
      </w:r>
    </w:p>
    <w:p w14:paraId="78A09D66" w14:textId="77777777" w:rsidR="00BF46E1" w:rsidRPr="005307A3" w:rsidRDefault="00BF46E1" w:rsidP="00BF46E1">
      <w:r w:rsidRPr="005307A3">
        <w:t>Coding:</w:t>
      </w:r>
    </w:p>
    <w:p w14:paraId="44C35B0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83C26D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87D08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65741E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C880E9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AA572C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302829"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A8182D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58532B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1F6A02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6B72B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E1D32F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3A29E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F66E8B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FADEA5" w14:textId="77777777" w:rsidR="00BF46E1" w:rsidRPr="005307A3" w:rsidRDefault="00BF46E1" w:rsidP="00195D76">
            <w:pPr>
              <w:pStyle w:val="TAC"/>
            </w:pPr>
            <w:r w:rsidRPr="005307A3">
              <w:t>00</w:t>
            </w:r>
          </w:p>
        </w:tc>
      </w:tr>
      <w:tr w:rsidR="00BF46E1" w:rsidRPr="005307A3" w14:paraId="62A7DA85" w14:textId="77777777" w:rsidTr="00195D76">
        <w:trPr>
          <w:jc w:val="center"/>
        </w:trPr>
        <w:tc>
          <w:tcPr>
            <w:tcW w:w="1134" w:type="dxa"/>
            <w:tcBorders>
              <w:top w:val="single" w:sz="4" w:space="0" w:color="auto"/>
              <w:right w:val="single" w:sz="4" w:space="0" w:color="auto"/>
            </w:tcBorders>
          </w:tcPr>
          <w:p w14:paraId="36AA400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67ECA5"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79EE391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10848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BB8841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B0FCF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E46A3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CB90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718F2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8CA8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2623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2738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9CE91E" w14:textId="77777777" w:rsidR="00BF46E1" w:rsidRPr="005307A3" w:rsidRDefault="00BF46E1" w:rsidP="00195D76">
            <w:pPr>
              <w:pStyle w:val="TAC"/>
            </w:pPr>
          </w:p>
        </w:tc>
      </w:tr>
    </w:tbl>
    <w:p w14:paraId="5C770A1D" w14:textId="77777777" w:rsidR="00BF46E1" w:rsidRPr="005307A3" w:rsidRDefault="00BF46E1" w:rsidP="00BF46E1"/>
    <w:p w14:paraId="5DCBE6A8" w14:textId="77777777" w:rsidR="00BF46E1" w:rsidRPr="005307A3" w:rsidRDefault="00BF46E1" w:rsidP="00BF46E1">
      <w:pPr>
        <w:pStyle w:val="H6"/>
      </w:pPr>
      <w:r w:rsidRPr="005307A3">
        <w:t>27.22.4.30.2.5.5</w:t>
      </w:r>
      <w:r w:rsidRPr="005307A3">
        <w:tab/>
        <w:t>Test Requirement</w:t>
      </w:r>
    </w:p>
    <w:p w14:paraId="725C98FD" w14:textId="77777777" w:rsidR="00BF46E1" w:rsidRPr="005307A3" w:rsidRDefault="00BF46E1" w:rsidP="00BF46E1">
      <w:r w:rsidRPr="005307A3">
        <w:t>The ME shall operate in the manner defined in expected sequences 2.5.</w:t>
      </w:r>
    </w:p>
    <w:p w14:paraId="65661992" w14:textId="77777777" w:rsidR="00BF46E1" w:rsidRPr="005307A3" w:rsidRDefault="00BF46E1" w:rsidP="00BF46E1">
      <w:pPr>
        <w:pStyle w:val="H6"/>
      </w:pPr>
      <w:r w:rsidRPr="005307A3">
        <w:t>27.22.4.30.2.6</w:t>
      </w:r>
      <w:r w:rsidRPr="005307A3">
        <w:tab/>
        <w:t>SEND DATA (support of Text Attribute – Bold On)</w:t>
      </w:r>
    </w:p>
    <w:p w14:paraId="18EFD307" w14:textId="77777777" w:rsidR="00BF46E1" w:rsidRPr="005307A3" w:rsidRDefault="00BF46E1" w:rsidP="00BF46E1">
      <w:pPr>
        <w:pStyle w:val="H6"/>
      </w:pPr>
      <w:r w:rsidRPr="005307A3">
        <w:t>27.22.4.30.2.6.1</w:t>
      </w:r>
      <w:r w:rsidRPr="005307A3">
        <w:tab/>
        <w:t>Definition and applicability</w:t>
      </w:r>
    </w:p>
    <w:p w14:paraId="437F76FB" w14:textId="77777777" w:rsidR="00BF46E1" w:rsidRPr="005307A3" w:rsidRDefault="00BF46E1" w:rsidP="00BF46E1">
      <w:r w:rsidRPr="005307A3">
        <w:t>See clause 3.2.2.</w:t>
      </w:r>
    </w:p>
    <w:p w14:paraId="0C0440F2" w14:textId="77777777" w:rsidR="00BF46E1" w:rsidRPr="005307A3" w:rsidRDefault="00BF46E1" w:rsidP="00BF46E1">
      <w:pPr>
        <w:pStyle w:val="H6"/>
      </w:pPr>
      <w:r w:rsidRPr="005307A3">
        <w:t>27.22.4.30.2.6.2</w:t>
      </w:r>
      <w:r w:rsidRPr="005307A3">
        <w:tab/>
        <w:t>Conformance requirements</w:t>
      </w:r>
    </w:p>
    <w:p w14:paraId="1A3C3B83" w14:textId="77777777" w:rsidR="00BF46E1" w:rsidRPr="005307A3" w:rsidRDefault="00BF46E1" w:rsidP="00BF46E1">
      <w:r w:rsidRPr="005307A3">
        <w:t>The ME shall support the class "e" commands as defined in:</w:t>
      </w:r>
    </w:p>
    <w:p w14:paraId="13C3E1E4" w14:textId="77777777" w:rsidR="00BF46E1" w:rsidRPr="005307A3" w:rsidRDefault="00BF46E1" w:rsidP="00BF46E1">
      <w:pPr>
        <w:pStyle w:val="B1"/>
      </w:pPr>
      <w:r w:rsidRPr="005307A3">
        <w:t>-</w:t>
      </w:r>
      <w:r w:rsidRPr="005307A3">
        <w:tab/>
        <w:t>TS 31.111 [15].</w:t>
      </w:r>
    </w:p>
    <w:p w14:paraId="5CBD9E60" w14:textId="77777777" w:rsidR="00BF46E1" w:rsidRPr="005307A3" w:rsidRDefault="00BF46E1" w:rsidP="00BF46E1">
      <w:pPr>
        <w:pStyle w:val="H6"/>
      </w:pPr>
      <w:r w:rsidRPr="005307A3">
        <w:t>27.22.4.30.2.6.3</w:t>
      </w:r>
      <w:r w:rsidRPr="005307A3">
        <w:tab/>
        <w:t>Test purpose</w:t>
      </w:r>
    </w:p>
    <w:p w14:paraId="7171ABB4" w14:textId="77777777" w:rsidR="00BF46E1" w:rsidRPr="005307A3" w:rsidRDefault="00BF46E1" w:rsidP="00BF46E1">
      <w:r w:rsidRPr="005307A3">
        <w:t>To verify that the ME shall display the alpha identifier according to the bold text attribute configuration in the SEND DATA proactive command and send a TERMINAL RESPONSE (Command Performed Successfully) to the UICC.</w:t>
      </w:r>
    </w:p>
    <w:p w14:paraId="30D508A2" w14:textId="77777777" w:rsidR="00BF46E1" w:rsidRPr="005307A3" w:rsidRDefault="00BF46E1" w:rsidP="00BF46E1">
      <w:pPr>
        <w:pStyle w:val="H6"/>
      </w:pPr>
      <w:r w:rsidRPr="005307A3">
        <w:t>27.22.4.30.2.6.4</w:t>
      </w:r>
      <w:r w:rsidRPr="005307A3">
        <w:tab/>
        <w:t>Method of test</w:t>
      </w:r>
    </w:p>
    <w:p w14:paraId="77B90C95" w14:textId="77777777" w:rsidR="00BF46E1" w:rsidRPr="005307A3" w:rsidRDefault="00BF46E1" w:rsidP="00BF46E1">
      <w:pPr>
        <w:pStyle w:val="H6"/>
      </w:pPr>
      <w:r w:rsidRPr="005307A3">
        <w:t>27.22.4.30.2.6.4.1</w:t>
      </w:r>
      <w:r w:rsidRPr="005307A3">
        <w:tab/>
        <w:t>Initial conditions</w:t>
      </w:r>
    </w:p>
    <w:p w14:paraId="1124B940" w14:textId="77777777" w:rsidR="00BF46E1" w:rsidRPr="005307A3" w:rsidRDefault="00BF46E1" w:rsidP="00BF46E1">
      <w:r w:rsidRPr="005307A3">
        <w:t>The ME is connected to the USIM Simulator and the USS. The elementary files are coded as Toolkit default.</w:t>
      </w:r>
    </w:p>
    <w:p w14:paraId="48E38F50" w14:textId="77777777" w:rsidR="00BF46E1" w:rsidRPr="005307A3" w:rsidRDefault="00BF46E1" w:rsidP="00BF46E1">
      <w:r w:rsidRPr="005307A3">
        <w:t>Prior to this test the ME shall have been powered on and performed the PROFILE DOWNLOAD procedure.</w:t>
      </w:r>
    </w:p>
    <w:p w14:paraId="5CFDB957"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0CBC312D" w14:textId="77777777" w:rsidR="00BF46E1" w:rsidRPr="005307A3" w:rsidRDefault="00BF46E1" w:rsidP="00BF46E1">
      <w:r w:rsidRPr="005307A3">
        <w:t>The channel identifier value used for these tests is set to 1 as an example.</w:t>
      </w:r>
    </w:p>
    <w:p w14:paraId="2AB73469" w14:textId="77777777" w:rsidR="00BF46E1" w:rsidRPr="005307A3" w:rsidRDefault="00BF46E1" w:rsidP="00BF46E1">
      <w:r w:rsidRPr="005307A3">
        <w:lastRenderedPageBreak/>
        <w:t>This channel identifier is dependent on the ME's default channel identifier as declared in table A.2/27.</w:t>
      </w:r>
    </w:p>
    <w:p w14:paraId="5162684D"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474828BD" w14:textId="77777777" w:rsidR="00BF46E1" w:rsidRPr="005307A3" w:rsidRDefault="00BF46E1" w:rsidP="00BF46E1">
      <w:r w:rsidRPr="005307A3">
        <w:t>Bearer Parameters:</w:t>
      </w:r>
      <w:r w:rsidRPr="005307A3">
        <w:tab/>
      </w:r>
      <w:r w:rsidRPr="005307A3">
        <w:tab/>
        <w:t>Same Bearer Parameters as defined in 27.22.4.27.2.4.1</w:t>
      </w:r>
    </w:p>
    <w:p w14:paraId="364FC18A" w14:textId="77777777" w:rsidR="00BF46E1" w:rsidRPr="005307A3" w:rsidRDefault="00BF46E1" w:rsidP="00BF46E1">
      <w:r w:rsidRPr="005307A3">
        <w:t>GPRS Parameters:</w:t>
      </w:r>
      <w:r w:rsidRPr="005307A3">
        <w:tab/>
      </w:r>
      <w:r w:rsidRPr="005307A3">
        <w:tab/>
        <w:t>Same GPRS Parameters as defined in 27.22.4.27.2.4.1</w:t>
      </w:r>
    </w:p>
    <w:p w14:paraId="2CC08DAC" w14:textId="77777777" w:rsidR="00BF46E1" w:rsidRPr="005307A3" w:rsidRDefault="00BF46E1" w:rsidP="00BF46E1">
      <w:r w:rsidRPr="005307A3">
        <w:t>UICC/ME interface transport level:</w:t>
      </w:r>
      <w:r w:rsidRPr="005307A3">
        <w:tab/>
        <w:t>Same UICC/ME transport interface level as defined in 27.22.4.27.2.4.1</w:t>
      </w:r>
    </w:p>
    <w:p w14:paraId="7207BE59" w14:textId="77777777" w:rsidR="00BF46E1" w:rsidRPr="005307A3" w:rsidRDefault="00BF46E1" w:rsidP="00BF46E1">
      <w:r w:rsidRPr="005307A3">
        <w:t>Data destination address</w:t>
      </w:r>
      <w:r w:rsidRPr="005307A3">
        <w:tab/>
        <w:t>:</w:t>
      </w:r>
      <w:r w:rsidRPr="005307A3">
        <w:tab/>
        <w:t>Same Data Destination Address as defined in 27.22.4.27.2.4.1.</w:t>
      </w:r>
    </w:p>
    <w:p w14:paraId="2E1E4562" w14:textId="77777777" w:rsidR="00BF46E1" w:rsidRPr="005307A3" w:rsidRDefault="00BF46E1" w:rsidP="00BF46E1">
      <w:pPr>
        <w:pStyle w:val="H6"/>
      </w:pPr>
      <w:r w:rsidRPr="005307A3">
        <w:t>27.22.4.30.2.6.4.2</w:t>
      </w:r>
      <w:r w:rsidRPr="005307A3">
        <w:tab/>
        <w:t>Procedure</w:t>
      </w:r>
    </w:p>
    <w:p w14:paraId="5A588D8D" w14:textId="77777777" w:rsidR="00BF46E1" w:rsidRPr="005307A3" w:rsidRDefault="00BF46E1" w:rsidP="00BF46E1">
      <w:pPr>
        <w:pStyle w:val="TH"/>
      </w:pPr>
      <w:r w:rsidRPr="005307A3">
        <w:t>Expected sequence 2.6 (SEND DATA with Text Attribute – Bold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17E6F7B6" w14:textId="77777777" w:rsidTr="00195D76">
        <w:trPr>
          <w:cantSplit/>
          <w:jc w:val="center"/>
        </w:trPr>
        <w:tc>
          <w:tcPr>
            <w:tcW w:w="542" w:type="dxa"/>
            <w:tcBorders>
              <w:top w:val="single" w:sz="6" w:space="0" w:color="auto"/>
              <w:left w:val="single" w:sz="6" w:space="0" w:color="auto"/>
              <w:right w:val="single" w:sz="6" w:space="0" w:color="auto"/>
            </w:tcBorders>
          </w:tcPr>
          <w:p w14:paraId="123B48F8"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076B1768"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326DA4EF"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335D287C" w14:textId="77777777" w:rsidR="00BF46E1" w:rsidRPr="005307A3" w:rsidRDefault="00BF46E1" w:rsidP="00195D76">
            <w:pPr>
              <w:pStyle w:val="TAH"/>
            </w:pPr>
            <w:r w:rsidRPr="005307A3">
              <w:t>Comments</w:t>
            </w:r>
          </w:p>
        </w:tc>
      </w:tr>
      <w:tr w:rsidR="00BF46E1" w:rsidRPr="005307A3" w14:paraId="292EF900" w14:textId="77777777" w:rsidTr="00195D76">
        <w:trPr>
          <w:jc w:val="center"/>
        </w:trPr>
        <w:tc>
          <w:tcPr>
            <w:tcW w:w="542" w:type="dxa"/>
            <w:tcBorders>
              <w:top w:val="single" w:sz="6" w:space="0" w:color="auto"/>
              <w:left w:val="single" w:sz="6" w:space="0" w:color="auto"/>
              <w:right w:val="single" w:sz="6" w:space="0" w:color="auto"/>
            </w:tcBorders>
          </w:tcPr>
          <w:p w14:paraId="12B9D2B8"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7DD588E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03F1D845"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70027427" w14:textId="77777777" w:rsidR="00BF46E1" w:rsidRPr="005307A3" w:rsidRDefault="00BF46E1" w:rsidP="00195D76">
            <w:pPr>
              <w:pStyle w:val="TAL"/>
            </w:pPr>
            <w:r w:rsidRPr="005307A3">
              <w:t>See initial conditions</w:t>
            </w:r>
          </w:p>
        </w:tc>
      </w:tr>
      <w:tr w:rsidR="00BF46E1" w:rsidRPr="005307A3" w14:paraId="7A0B48E6" w14:textId="77777777" w:rsidTr="00195D76">
        <w:trPr>
          <w:jc w:val="center"/>
        </w:trPr>
        <w:tc>
          <w:tcPr>
            <w:tcW w:w="542" w:type="dxa"/>
            <w:tcBorders>
              <w:left w:val="single" w:sz="6" w:space="0" w:color="auto"/>
              <w:right w:val="single" w:sz="6" w:space="0" w:color="auto"/>
            </w:tcBorders>
          </w:tcPr>
          <w:p w14:paraId="0A134028"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1F90F92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7B21C1D"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26ED560F" w14:textId="77777777" w:rsidR="00BF46E1" w:rsidRPr="005307A3" w:rsidRDefault="00BF46E1" w:rsidP="00195D76">
            <w:pPr>
              <w:pStyle w:val="TAL"/>
            </w:pPr>
          </w:p>
        </w:tc>
      </w:tr>
      <w:tr w:rsidR="00BF46E1" w:rsidRPr="005307A3" w14:paraId="06288EE3" w14:textId="77777777" w:rsidTr="00195D76">
        <w:trPr>
          <w:jc w:val="center"/>
        </w:trPr>
        <w:tc>
          <w:tcPr>
            <w:tcW w:w="542" w:type="dxa"/>
            <w:tcBorders>
              <w:left w:val="single" w:sz="6" w:space="0" w:color="auto"/>
              <w:right w:val="single" w:sz="6" w:space="0" w:color="auto"/>
            </w:tcBorders>
          </w:tcPr>
          <w:p w14:paraId="1DF89C63"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65944D1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55F58DC"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35E0A50C" w14:textId="77777777" w:rsidR="00BF46E1" w:rsidRPr="005307A3" w:rsidRDefault="00BF46E1" w:rsidP="00195D76">
            <w:pPr>
              <w:pStyle w:val="TAL"/>
            </w:pPr>
          </w:p>
        </w:tc>
      </w:tr>
      <w:tr w:rsidR="00BF46E1" w:rsidRPr="005307A3" w14:paraId="334C609B" w14:textId="77777777" w:rsidTr="00195D76">
        <w:trPr>
          <w:jc w:val="center"/>
        </w:trPr>
        <w:tc>
          <w:tcPr>
            <w:tcW w:w="542" w:type="dxa"/>
            <w:tcBorders>
              <w:left w:val="single" w:sz="6" w:space="0" w:color="auto"/>
              <w:right w:val="single" w:sz="6" w:space="0" w:color="auto"/>
            </w:tcBorders>
          </w:tcPr>
          <w:p w14:paraId="5CFE3F8E"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20D9010E"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400A4117"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646FE260" w14:textId="77777777" w:rsidR="00BF46E1" w:rsidRPr="005307A3" w:rsidRDefault="00BF46E1" w:rsidP="00195D76">
            <w:pPr>
              <w:pStyle w:val="TAL"/>
            </w:pPr>
          </w:p>
        </w:tc>
      </w:tr>
      <w:tr w:rsidR="00BF46E1" w:rsidRPr="005307A3" w14:paraId="26D32013" w14:textId="77777777" w:rsidTr="00195D76">
        <w:trPr>
          <w:jc w:val="center"/>
        </w:trPr>
        <w:tc>
          <w:tcPr>
            <w:tcW w:w="542" w:type="dxa"/>
            <w:tcBorders>
              <w:left w:val="single" w:sz="6" w:space="0" w:color="auto"/>
              <w:right w:val="single" w:sz="6" w:space="0" w:color="auto"/>
            </w:tcBorders>
          </w:tcPr>
          <w:p w14:paraId="1422EB16"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1AA15721"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3A983FF1"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7DD9C7CE" w14:textId="77777777" w:rsidR="00BF46E1" w:rsidRPr="005307A3" w:rsidRDefault="00BF46E1" w:rsidP="00195D76">
            <w:pPr>
              <w:pStyle w:val="TAL"/>
            </w:pPr>
            <w:r w:rsidRPr="005307A3">
              <w:t>[The UE may request IPv4 or IPv4v6 address as PDP type.]</w:t>
            </w:r>
          </w:p>
        </w:tc>
      </w:tr>
      <w:tr w:rsidR="00BF46E1" w:rsidRPr="005307A3" w14:paraId="6EA90450" w14:textId="77777777" w:rsidTr="00195D76">
        <w:trPr>
          <w:jc w:val="center"/>
        </w:trPr>
        <w:tc>
          <w:tcPr>
            <w:tcW w:w="542" w:type="dxa"/>
            <w:tcBorders>
              <w:left w:val="single" w:sz="6" w:space="0" w:color="auto"/>
              <w:right w:val="single" w:sz="6" w:space="0" w:color="auto"/>
            </w:tcBorders>
          </w:tcPr>
          <w:p w14:paraId="0C8244A9"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7C90AD01"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554A069C"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13EC6345" w14:textId="77777777" w:rsidR="00BF46E1" w:rsidRPr="005307A3" w:rsidRDefault="00BF46E1" w:rsidP="00195D76">
            <w:pPr>
              <w:pStyle w:val="TAL"/>
            </w:pPr>
          </w:p>
        </w:tc>
      </w:tr>
      <w:tr w:rsidR="00BF46E1" w:rsidRPr="005307A3" w14:paraId="3E82726E" w14:textId="77777777" w:rsidTr="00195D76">
        <w:trPr>
          <w:jc w:val="center"/>
        </w:trPr>
        <w:tc>
          <w:tcPr>
            <w:tcW w:w="542" w:type="dxa"/>
            <w:tcBorders>
              <w:left w:val="single" w:sz="6" w:space="0" w:color="auto"/>
              <w:right w:val="single" w:sz="6" w:space="0" w:color="auto"/>
            </w:tcBorders>
          </w:tcPr>
          <w:p w14:paraId="65175E62"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4C8CB00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C4A52B0"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5A5308B8" w14:textId="77777777" w:rsidR="00BF46E1" w:rsidRPr="005307A3" w:rsidRDefault="00BF46E1" w:rsidP="00195D76">
            <w:pPr>
              <w:pStyle w:val="TAL"/>
            </w:pPr>
            <w:r w:rsidRPr="005307A3">
              <w:t>[Command performed successfully]</w:t>
            </w:r>
          </w:p>
        </w:tc>
      </w:tr>
      <w:tr w:rsidR="00BF46E1" w:rsidRPr="005307A3" w14:paraId="36BCA0E0" w14:textId="77777777" w:rsidTr="00195D76">
        <w:trPr>
          <w:cantSplit/>
          <w:jc w:val="center"/>
        </w:trPr>
        <w:tc>
          <w:tcPr>
            <w:tcW w:w="542" w:type="dxa"/>
            <w:tcBorders>
              <w:left w:val="single" w:sz="6" w:space="0" w:color="auto"/>
              <w:right w:val="single" w:sz="6" w:space="0" w:color="auto"/>
            </w:tcBorders>
          </w:tcPr>
          <w:p w14:paraId="2D6CBBE8"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3F7173D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E76FB83" w14:textId="77777777" w:rsidR="00BF46E1" w:rsidRPr="005307A3" w:rsidRDefault="00BF46E1" w:rsidP="00195D76">
            <w:pPr>
              <w:pStyle w:val="TAL"/>
            </w:pPr>
            <w:r w:rsidRPr="005307A3">
              <w:t>PROACTIVE COMMAND PENDING: SEND DATA 2.6.1</w:t>
            </w:r>
          </w:p>
        </w:tc>
        <w:tc>
          <w:tcPr>
            <w:tcW w:w="3776" w:type="dxa"/>
            <w:tcBorders>
              <w:left w:val="single" w:sz="6" w:space="0" w:color="auto"/>
              <w:right w:val="single" w:sz="6" w:space="0" w:color="auto"/>
            </w:tcBorders>
          </w:tcPr>
          <w:p w14:paraId="359BD810" w14:textId="77777777" w:rsidR="00BF46E1" w:rsidRPr="005307A3" w:rsidRDefault="00BF46E1" w:rsidP="00195D76">
            <w:pPr>
              <w:pStyle w:val="TAL"/>
            </w:pPr>
          </w:p>
        </w:tc>
      </w:tr>
      <w:tr w:rsidR="00BF46E1" w:rsidRPr="005307A3" w14:paraId="504C74D0" w14:textId="77777777" w:rsidTr="00195D76">
        <w:trPr>
          <w:cantSplit/>
          <w:jc w:val="center"/>
        </w:trPr>
        <w:tc>
          <w:tcPr>
            <w:tcW w:w="542" w:type="dxa"/>
            <w:tcBorders>
              <w:left w:val="single" w:sz="6" w:space="0" w:color="auto"/>
              <w:right w:val="single" w:sz="6" w:space="0" w:color="auto"/>
            </w:tcBorders>
          </w:tcPr>
          <w:p w14:paraId="7D747AA7"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78924B3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F5D0C4C"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FAD8ECF" w14:textId="77777777" w:rsidR="00BF46E1" w:rsidRPr="005307A3" w:rsidRDefault="00BF46E1" w:rsidP="00195D76">
            <w:pPr>
              <w:pStyle w:val="TAL"/>
            </w:pPr>
          </w:p>
        </w:tc>
      </w:tr>
      <w:tr w:rsidR="00BF46E1" w:rsidRPr="005307A3" w14:paraId="17B0DE8C" w14:textId="77777777" w:rsidTr="00195D76">
        <w:trPr>
          <w:cantSplit/>
          <w:jc w:val="center"/>
        </w:trPr>
        <w:tc>
          <w:tcPr>
            <w:tcW w:w="542" w:type="dxa"/>
            <w:tcBorders>
              <w:left w:val="single" w:sz="6" w:space="0" w:color="auto"/>
              <w:right w:val="single" w:sz="6" w:space="0" w:color="auto"/>
            </w:tcBorders>
          </w:tcPr>
          <w:p w14:paraId="202A32B2"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0DE7960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8746431" w14:textId="77777777" w:rsidR="00BF46E1" w:rsidRPr="005307A3" w:rsidRDefault="00BF46E1" w:rsidP="00195D76">
            <w:pPr>
              <w:pStyle w:val="TAL"/>
            </w:pPr>
            <w:r w:rsidRPr="005307A3">
              <w:t>PROACTIVE COMMAND: SEND DATA 2.6.1</w:t>
            </w:r>
          </w:p>
        </w:tc>
        <w:tc>
          <w:tcPr>
            <w:tcW w:w="3776" w:type="dxa"/>
            <w:tcBorders>
              <w:left w:val="single" w:sz="6" w:space="0" w:color="auto"/>
              <w:right w:val="single" w:sz="6" w:space="0" w:color="auto"/>
            </w:tcBorders>
          </w:tcPr>
          <w:p w14:paraId="74345BC1" w14:textId="39C0118B" w:rsidR="00BF46E1" w:rsidRPr="005307A3" w:rsidRDefault="00BF46E1" w:rsidP="00195D76">
            <w:pPr>
              <w:pStyle w:val="TAL"/>
            </w:pPr>
            <w:r w:rsidRPr="005307A3">
              <w:t>[alpha identifier shall be displayed with Bold</w:t>
            </w:r>
            <w:r w:rsidRPr="005307A3">
              <w:br/>
              <w:t>on]</w:t>
            </w:r>
          </w:p>
        </w:tc>
      </w:tr>
      <w:tr w:rsidR="00BF46E1" w:rsidRPr="005307A3" w14:paraId="709B6A38" w14:textId="77777777" w:rsidTr="00195D76">
        <w:trPr>
          <w:cantSplit/>
          <w:jc w:val="center"/>
        </w:trPr>
        <w:tc>
          <w:tcPr>
            <w:tcW w:w="542" w:type="dxa"/>
            <w:tcBorders>
              <w:left w:val="single" w:sz="6" w:space="0" w:color="auto"/>
              <w:right w:val="single" w:sz="6" w:space="0" w:color="auto"/>
            </w:tcBorders>
          </w:tcPr>
          <w:p w14:paraId="775655D5"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4627B65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C8A885B" w14:textId="77777777" w:rsidR="00BF46E1" w:rsidRPr="005307A3" w:rsidRDefault="00BF46E1" w:rsidP="00195D76">
            <w:pPr>
              <w:pStyle w:val="TAL"/>
            </w:pPr>
            <w:r w:rsidRPr="005307A3">
              <w:t>TERMINAL RESPONSE: SEND DATA (immediate) 2.6.1</w:t>
            </w:r>
          </w:p>
        </w:tc>
        <w:tc>
          <w:tcPr>
            <w:tcW w:w="3776" w:type="dxa"/>
            <w:tcBorders>
              <w:left w:val="single" w:sz="6" w:space="0" w:color="auto"/>
              <w:right w:val="single" w:sz="6" w:space="0" w:color="auto"/>
            </w:tcBorders>
          </w:tcPr>
          <w:p w14:paraId="699E1513" w14:textId="77777777" w:rsidR="00BF46E1" w:rsidRPr="005307A3" w:rsidRDefault="00BF46E1" w:rsidP="00195D76">
            <w:pPr>
              <w:pStyle w:val="TAL"/>
            </w:pPr>
            <w:r w:rsidRPr="005307A3">
              <w:t>[Command performed successfully]</w:t>
            </w:r>
          </w:p>
        </w:tc>
      </w:tr>
      <w:tr w:rsidR="00BF46E1" w:rsidRPr="005307A3" w14:paraId="363B0C3E" w14:textId="77777777" w:rsidTr="00195D76">
        <w:trPr>
          <w:cantSplit/>
          <w:jc w:val="center"/>
        </w:trPr>
        <w:tc>
          <w:tcPr>
            <w:tcW w:w="542" w:type="dxa"/>
            <w:tcBorders>
              <w:left w:val="single" w:sz="6" w:space="0" w:color="auto"/>
              <w:right w:val="single" w:sz="6" w:space="0" w:color="auto"/>
            </w:tcBorders>
          </w:tcPr>
          <w:p w14:paraId="1546CAE7"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57E2AA6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DB00AE2" w14:textId="77777777" w:rsidR="00BF46E1" w:rsidRPr="005307A3" w:rsidRDefault="00BF46E1" w:rsidP="00195D76">
            <w:pPr>
              <w:pStyle w:val="TAL"/>
            </w:pPr>
            <w:r w:rsidRPr="005307A3">
              <w:t>PROACTIVE COMMAND PENDING: SEND DATA 2.6.2</w:t>
            </w:r>
          </w:p>
        </w:tc>
        <w:tc>
          <w:tcPr>
            <w:tcW w:w="3776" w:type="dxa"/>
            <w:tcBorders>
              <w:left w:val="single" w:sz="6" w:space="0" w:color="auto"/>
              <w:right w:val="single" w:sz="6" w:space="0" w:color="auto"/>
            </w:tcBorders>
          </w:tcPr>
          <w:p w14:paraId="559E554B" w14:textId="77777777" w:rsidR="00BF46E1" w:rsidRPr="005307A3" w:rsidRDefault="00BF46E1" w:rsidP="00195D76">
            <w:pPr>
              <w:pStyle w:val="TAL"/>
            </w:pPr>
          </w:p>
        </w:tc>
      </w:tr>
      <w:tr w:rsidR="00BF46E1" w:rsidRPr="005307A3" w14:paraId="288C1735" w14:textId="77777777" w:rsidTr="00195D76">
        <w:trPr>
          <w:cantSplit/>
          <w:jc w:val="center"/>
        </w:trPr>
        <w:tc>
          <w:tcPr>
            <w:tcW w:w="542" w:type="dxa"/>
            <w:tcBorders>
              <w:left w:val="single" w:sz="6" w:space="0" w:color="auto"/>
              <w:right w:val="single" w:sz="6" w:space="0" w:color="auto"/>
            </w:tcBorders>
          </w:tcPr>
          <w:p w14:paraId="125172E1"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59B0D8B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0778A92"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50C00EB" w14:textId="77777777" w:rsidR="00BF46E1" w:rsidRPr="005307A3" w:rsidRDefault="00BF46E1" w:rsidP="00195D76">
            <w:pPr>
              <w:pStyle w:val="TAL"/>
            </w:pPr>
          </w:p>
        </w:tc>
      </w:tr>
      <w:tr w:rsidR="00BF46E1" w:rsidRPr="005307A3" w14:paraId="4C547483" w14:textId="77777777" w:rsidTr="00195D76">
        <w:trPr>
          <w:cantSplit/>
          <w:jc w:val="center"/>
        </w:trPr>
        <w:tc>
          <w:tcPr>
            <w:tcW w:w="542" w:type="dxa"/>
            <w:tcBorders>
              <w:left w:val="single" w:sz="6" w:space="0" w:color="auto"/>
              <w:right w:val="single" w:sz="6" w:space="0" w:color="auto"/>
            </w:tcBorders>
          </w:tcPr>
          <w:p w14:paraId="21630BF2"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6FCE058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DB6D1E0" w14:textId="77777777" w:rsidR="00BF46E1" w:rsidRPr="005307A3" w:rsidRDefault="00BF46E1" w:rsidP="00195D76">
            <w:pPr>
              <w:pStyle w:val="TAL"/>
            </w:pPr>
            <w:r w:rsidRPr="005307A3">
              <w:t>PROACTIVE COMMAND: SEND DATA 2.6.2</w:t>
            </w:r>
          </w:p>
        </w:tc>
        <w:tc>
          <w:tcPr>
            <w:tcW w:w="3776" w:type="dxa"/>
            <w:tcBorders>
              <w:left w:val="single" w:sz="6" w:space="0" w:color="auto"/>
              <w:right w:val="single" w:sz="6" w:space="0" w:color="auto"/>
            </w:tcBorders>
          </w:tcPr>
          <w:p w14:paraId="799E634D" w14:textId="77777777" w:rsidR="00BF46E1" w:rsidRPr="005307A3" w:rsidRDefault="00BF46E1" w:rsidP="00195D76">
            <w:pPr>
              <w:pStyle w:val="TAL"/>
            </w:pPr>
            <w:r w:rsidRPr="005307A3">
              <w:t>[alpha identifier shall be displayed with bold off]</w:t>
            </w:r>
          </w:p>
        </w:tc>
      </w:tr>
      <w:tr w:rsidR="00BF46E1" w:rsidRPr="005307A3" w14:paraId="11CA1B38" w14:textId="77777777" w:rsidTr="00195D76">
        <w:trPr>
          <w:cantSplit/>
          <w:jc w:val="center"/>
        </w:trPr>
        <w:tc>
          <w:tcPr>
            <w:tcW w:w="542" w:type="dxa"/>
            <w:tcBorders>
              <w:left w:val="single" w:sz="6" w:space="0" w:color="auto"/>
              <w:right w:val="single" w:sz="6" w:space="0" w:color="auto"/>
            </w:tcBorders>
          </w:tcPr>
          <w:p w14:paraId="5F06A306"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1CA90A6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C01CAFF" w14:textId="77777777" w:rsidR="00BF46E1" w:rsidRPr="005307A3" w:rsidRDefault="00BF46E1" w:rsidP="00195D76">
            <w:pPr>
              <w:pStyle w:val="TAL"/>
            </w:pPr>
            <w:r w:rsidRPr="005307A3">
              <w:t>TERMINAL RESPONSE: SEND DATA (immediate) 2.6.1</w:t>
            </w:r>
          </w:p>
        </w:tc>
        <w:tc>
          <w:tcPr>
            <w:tcW w:w="3776" w:type="dxa"/>
            <w:tcBorders>
              <w:left w:val="single" w:sz="6" w:space="0" w:color="auto"/>
              <w:right w:val="single" w:sz="6" w:space="0" w:color="auto"/>
            </w:tcBorders>
          </w:tcPr>
          <w:p w14:paraId="0BD5527C" w14:textId="77777777" w:rsidR="00BF46E1" w:rsidRPr="005307A3" w:rsidRDefault="00BF46E1" w:rsidP="00195D76">
            <w:pPr>
              <w:pStyle w:val="TAL"/>
            </w:pPr>
            <w:r w:rsidRPr="005307A3">
              <w:t>[Command performed successfully]</w:t>
            </w:r>
          </w:p>
        </w:tc>
      </w:tr>
      <w:tr w:rsidR="00BF46E1" w:rsidRPr="005307A3" w14:paraId="2673D435" w14:textId="77777777" w:rsidTr="00195D76">
        <w:trPr>
          <w:cantSplit/>
          <w:jc w:val="center"/>
        </w:trPr>
        <w:tc>
          <w:tcPr>
            <w:tcW w:w="542" w:type="dxa"/>
            <w:tcBorders>
              <w:left w:val="single" w:sz="6" w:space="0" w:color="auto"/>
              <w:right w:val="single" w:sz="6" w:space="0" w:color="auto"/>
            </w:tcBorders>
          </w:tcPr>
          <w:p w14:paraId="1182E15A"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650C016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89E9FBE" w14:textId="77777777" w:rsidR="00BF46E1" w:rsidRPr="005307A3" w:rsidRDefault="00BF46E1" w:rsidP="00195D76">
            <w:pPr>
              <w:pStyle w:val="TAL"/>
            </w:pPr>
            <w:r w:rsidRPr="005307A3">
              <w:t>PROACTIVE COMMAND PENDING: SEND DATA 2.6.1</w:t>
            </w:r>
          </w:p>
        </w:tc>
        <w:tc>
          <w:tcPr>
            <w:tcW w:w="3776" w:type="dxa"/>
            <w:tcBorders>
              <w:left w:val="single" w:sz="6" w:space="0" w:color="auto"/>
              <w:right w:val="single" w:sz="6" w:space="0" w:color="auto"/>
            </w:tcBorders>
          </w:tcPr>
          <w:p w14:paraId="1862EEE7" w14:textId="77777777" w:rsidR="00BF46E1" w:rsidRPr="005307A3" w:rsidRDefault="00BF46E1" w:rsidP="00195D76">
            <w:pPr>
              <w:pStyle w:val="TAL"/>
            </w:pPr>
          </w:p>
        </w:tc>
      </w:tr>
      <w:tr w:rsidR="00BF46E1" w:rsidRPr="005307A3" w14:paraId="04EE6A84" w14:textId="77777777" w:rsidTr="00195D76">
        <w:trPr>
          <w:cantSplit/>
          <w:jc w:val="center"/>
        </w:trPr>
        <w:tc>
          <w:tcPr>
            <w:tcW w:w="542" w:type="dxa"/>
            <w:tcBorders>
              <w:left w:val="single" w:sz="6" w:space="0" w:color="auto"/>
              <w:right w:val="single" w:sz="6" w:space="0" w:color="auto"/>
            </w:tcBorders>
          </w:tcPr>
          <w:p w14:paraId="44A0C940"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6755677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26F9B3F"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1EA39741" w14:textId="77777777" w:rsidR="00BF46E1" w:rsidRPr="005307A3" w:rsidRDefault="00BF46E1" w:rsidP="00195D76">
            <w:pPr>
              <w:pStyle w:val="TAL"/>
            </w:pPr>
          </w:p>
        </w:tc>
      </w:tr>
      <w:tr w:rsidR="00BF46E1" w:rsidRPr="005307A3" w14:paraId="4EA96650" w14:textId="77777777" w:rsidTr="00195D76">
        <w:trPr>
          <w:cantSplit/>
          <w:jc w:val="center"/>
        </w:trPr>
        <w:tc>
          <w:tcPr>
            <w:tcW w:w="542" w:type="dxa"/>
            <w:tcBorders>
              <w:left w:val="single" w:sz="6" w:space="0" w:color="auto"/>
              <w:right w:val="single" w:sz="6" w:space="0" w:color="auto"/>
            </w:tcBorders>
          </w:tcPr>
          <w:p w14:paraId="4978EB85"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3EF0358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042E260" w14:textId="77777777" w:rsidR="00BF46E1" w:rsidRPr="005307A3" w:rsidRDefault="00BF46E1" w:rsidP="00195D76">
            <w:pPr>
              <w:pStyle w:val="TAL"/>
            </w:pPr>
            <w:r w:rsidRPr="005307A3">
              <w:t>PROACTIVE COMMAND: SEND DATA 2.6.1</w:t>
            </w:r>
          </w:p>
        </w:tc>
        <w:tc>
          <w:tcPr>
            <w:tcW w:w="3776" w:type="dxa"/>
            <w:tcBorders>
              <w:left w:val="single" w:sz="6" w:space="0" w:color="auto"/>
              <w:right w:val="single" w:sz="6" w:space="0" w:color="auto"/>
            </w:tcBorders>
          </w:tcPr>
          <w:p w14:paraId="40F33E4A" w14:textId="77777777" w:rsidR="00BF46E1" w:rsidRPr="005307A3" w:rsidRDefault="00BF46E1" w:rsidP="00195D76">
            <w:pPr>
              <w:pStyle w:val="TAL"/>
            </w:pPr>
            <w:r w:rsidRPr="005307A3">
              <w:t>[alpha identifier shall be displayed with bold on]</w:t>
            </w:r>
          </w:p>
        </w:tc>
      </w:tr>
      <w:tr w:rsidR="00BF46E1" w:rsidRPr="005307A3" w14:paraId="5EB17DC3" w14:textId="77777777" w:rsidTr="00195D76">
        <w:trPr>
          <w:cantSplit/>
          <w:jc w:val="center"/>
        </w:trPr>
        <w:tc>
          <w:tcPr>
            <w:tcW w:w="542" w:type="dxa"/>
            <w:tcBorders>
              <w:left w:val="single" w:sz="6" w:space="0" w:color="auto"/>
              <w:right w:val="single" w:sz="6" w:space="0" w:color="auto"/>
            </w:tcBorders>
          </w:tcPr>
          <w:p w14:paraId="53C6E533"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1053C31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86F78CE" w14:textId="77777777" w:rsidR="00BF46E1" w:rsidRPr="005307A3" w:rsidRDefault="00BF46E1" w:rsidP="00195D76">
            <w:pPr>
              <w:pStyle w:val="TAL"/>
            </w:pPr>
            <w:r w:rsidRPr="005307A3">
              <w:t>TERMINAL RESPONSE: SEND DATA (immediate) 2.6.1</w:t>
            </w:r>
          </w:p>
        </w:tc>
        <w:tc>
          <w:tcPr>
            <w:tcW w:w="3776" w:type="dxa"/>
            <w:tcBorders>
              <w:left w:val="single" w:sz="6" w:space="0" w:color="auto"/>
              <w:right w:val="single" w:sz="6" w:space="0" w:color="auto"/>
            </w:tcBorders>
          </w:tcPr>
          <w:p w14:paraId="677A6CEC" w14:textId="77777777" w:rsidR="00BF46E1" w:rsidRPr="005307A3" w:rsidRDefault="00BF46E1" w:rsidP="00195D76">
            <w:pPr>
              <w:pStyle w:val="TAL"/>
            </w:pPr>
            <w:r w:rsidRPr="005307A3">
              <w:t>[Command performed successfully]</w:t>
            </w:r>
          </w:p>
        </w:tc>
      </w:tr>
      <w:tr w:rsidR="00BF46E1" w:rsidRPr="005307A3" w14:paraId="2FC1735F" w14:textId="77777777" w:rsidTr="00195D76">
        <w:trPr>
          <w:cantSplit/>
          <w:jc w:val="center"/>
        </w:trPr>
        <w:tc>
          <w:tcPr>
            <w:tcW w:w="542" w:type="dxa"/>
            <w:tcBorders>
              <w:left w:val="single" w:sz="6" w:space="0" w:color="auto"/>
              <w:right w:val="single" w:sz="6" w:space="0" w:color="auto"/>
            </w:tcBorders>
          </w:tcPr>
          <w:p w14:paraId="5A328E7C"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6091136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8A2F10C" w14:textId="77777777" w:rsidR="00BF46E1" w:rsidRPr="005307A3" w:rsidRDefault="00BF46E1" w:rsidP="00195D76">
            <w:pPr>
              <w:pStyle w:val="TAL"/>
            </w:pPr>
            <w:r w:rsidRPr="005307A3">
              <w:t>PROACTIVE COMMAND PENDING: SEND DATA 2.6.3</w:t>
            </w:r>
          </w:p>
        </w:tc>
        <w:tc>
          <w:tcPr>
            <w:tcW w:w="3776" w:type="dxa"/>
            <w:tcBorders>
              <w:left w:val="single" w:sz="6" w:space="0" w:color="auto"/>
              <w:right w:val="single" w:sz="6" w:space="0" w:color="auto"/>
            </w:tcBorders>
          </w:tcPr>
          <w:p w14:paraId="5E0638E4" w14:textId="77777777" w:rsidR="00BF46E1" w:rsidRPr="005307A3" w:rsidRDefault="00BF46E1" w:rsidP="00195D76">
            <w:pPr>
              <w:pStyle w:val="TAL"/>
            </w:pPr>
          </w:p>
        </w:tc>
      </w:tr>
      <w:tr w:rsidR="00BF46E1" w:rsidRPr="005307A3" w14:paraId="2BAF83F7" w14:textId="77777777" w:rsidTr="00195D76">
        <w:trPr>
          <w:cantSplit/>
          <w:jc w:val="center"/>
        </w:trPr>
        <w:tc>
          <w:tcPr>
            <w:tcW w:w="542" w:type="dxa"/>
            <w:tcBorders>
              <w:left w:val="single" w:sz="6" w:space="0" w:color="auto"/>
              <w:right w:val="single" w:sz="6" w:space="0" w:color="auto"/>
            </w:tcBorders>
          </w:tcPr>
          <w:p w14:paraId="2B73D69C"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15FCE30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219D9061"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4B8AC1C" w14:textId="77777777" w:rsidR="00BF46E1" w:rsidRPr="005307A3" w:rsidRDefault="00BF46E1" w:rsidP="00195D76">
            <w:pPr>
              <w:pStyle w:val="TAL"/>
            </w:pPr>
          </w:p>
        </w:tc>
      </w:tr>
      <w:tr w:rsidR="00BF46E1" w:rsidRPr="005307A3" w14:paraId="2637024D" w14:textId="77777777" w:rsidTr="00195D76">
        <w:trPr>
          <w:cantSplit/>
          <w:jc w:val="center"/>
        </w:trPr>
        <w:tc>
          <w:tcPr>
            <w:tcW w:w="542" w:type="dxa"/>
            <w:tcBorders>
              <w:left w:val="single" w:sz="6" w:space="0" w:color="auto"/>
              <w:right w:val="single" w:sz="6" w:space="0" w:color="auto"/>
            </w:tcBorders>
          </w:tcPr>
          <w:p w14:paraId="076673C0"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0073382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F3D50B5" w14:textId="77777777" w:rsidR="00BF46E1" w:rsidRPr="005307A3" w:rsidRDefault="00BF46E1" w:rsidP="00195D76">
            <w:pPr>
              <w:pStyle w:val="TAL"/>
            </w:pPr>
            <w:r w:rsidRPr="005307A3">
              <w:t>PROACTIVE COMMAND: SEND DATA 2.6.3</w:t>
            </w:r>
          </w:p>
        </w:tc>
        <w:tc>
          <w:tcPr>
            <w:tcW w:w="3776" w:type="dxa"/>
            <w:tcBorders>
              <w:left w:val="single" w:sz="6" w:space="0" w:color="auto"/>
              <w:right w:val="single" w:sz="6" w:space="0" w:color="auto"/>
            </w:tcBorders>
          </w:tcPr>
          <w:p w14:paraId="4E4E2039" w14:textId="77777777" w:rsidR="00BF46E1" w:rsidRPr="005307A3" w:rsidRDefault="00BF46E1" w:rsidP="00195D76">
            <w:pPr>
              <w:pStyle w:val="TAL"/>
            </w:pPr>
            <w:r w:rsidRPr="005307A3">
              <w:t>[alpha identifier shall be displayed with bold off]</w:t>
            </w:r>
          </w:p>
        </w:tc>
      </w:tr>
      <w:tr w:rsidR="00BF46E1" w:rsidRPr="005307A3" w14:paraId="4CCE237F" w14:textId="77777777" w:rsidTr="00195D76">
        <w:trPr>
          <w:cantSplit/>
          <w:jc w:val="center"/>
        </w:trPr>
        <w:tc>
          <w:tcPr>
            <w:tcW w:w="542" w:type="dxa"/>
            <w:tcBorders>
              <w:left w:val="single" w:sz="6" w:space="0" w:color="auto"/>
              <w:bottom w:val="single" w:sz="4" w:space="0" w:color="auto"/>
              <w:right w:val="single" w:sz="6" w:space="0" w:color="auto"/>
            </w:tcBorders>
          </w:tcPr>
          <w:p w14:paraId="2760046A"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2996121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7D404C40" w14:textId="77777777" w:rsidR="00BF46E1" w:rsidRPr="005307A3" w:rsidRDefault="00BF46E1" w:rsidP="00195D76">
            <w:pPr>
              <w:pStyle w:val="TAL"/>
            </w:pPr>
            <w:r w:rsidRPr="005307A3">
              <w:t>TERMINAL RESPONSE: SEND DATA (immediate) 2.6.1</w:t>
            </w:r>
          </w:p>
        </w:tc>
        <w:tc>
          <w:tcPr>
            <w:tcW w:w="3776" w:type="dxa"/>
            <w:tcBorders>
              <w:left w:val="single" w:sz="6" w:space="0" w:color="auto"/>
              <w:bottom w:val="single" w:sz="4" w:space="0" w:color="auto"/>
              <w:right w:val="single" w:sz="6" w:space="0" w:color="auto"/>
            </w:tcBorders>
          </w:tcPr>
          <w:p w14:paraId="26BA1BED" w14:textId="77777777" w:rsidR="00BF46E1" w:rsidRPr="005307A3" w:rsidRDefault="00BF46E1" w:rsidP="00195D76">
            <w:pPr>
              <w:pStyle w:val="TAL"/>
            </w:pPr>
            <w:r w:rsidRPr="005307A3">
              <w:t>[Command performed successfully]</w:t>
            </w:r>
          </w:p>
        </w:tc>
      </w:tr>
    </w:tbl>
    <w:p w14:paraId="1B349528" w14:textId="77777777" w:rsidR="00BF46E1" w:rsidRPr="005307A3" w:rsidRDefault="00BF46E1" w:rsidP="00BF46E1"/>
    <w:p w14:paraId="4B4AE716" w14:textId="77777777" w:rsidR="00BF46E1" w:rsidRPr="005307A3" w:rsidRDefault="00BF46E1" w:rsidP="00BF46E1">
      <w:r w:rsidRPr="005307A3">
        <w:t>PROACTIVE COMMAND: SEND DATA 2.6.1</w:t>
      </w:r>
    </w:p>
    <w:p w14:paraId="139022BE" w14:textId="77777777" w:rsidR="00BF46E1" w:rsidRPr="005307A3" w:rsidRDefault="00BF46E1" w:rsidP="00BF46E1">
      <w:r w:rsidRPr="005307A3">
        <w:t>Logically:</w:t>
      </w:r>
    </w:p>
    <w:p w14:paraId="1B918E25" w14:textId="77777777" w:rsidR="00BF46E1" w:rsidRPr="005307A3" w:rsidRDefault="00BF46E1" w:rsidP="0041528A">
      <w:pPr>
        <w:pStyle w:val="EW"/>
      </w:pPr>
      <w:r w:rsidRPr="005307A3">
        <w:t>Command details</w:t>
      </w:r>
    </w:p>
    <w:p w14:paraId="3A06E0FB" w14:textId="77777777" w:rsidR="00BF46E1" w:rsidRPr="005307A3" w:rsidRDefault="00BF46E1" w:rsidP="0041528A">
      <w:pPr>
        <w:pStyle w:val="EW"/>
      </w:pPr>
      <w:r w:rsidRPr="005307A3">
        <w:lastRenderedPageBreak/>
        <w:tab/>
        <w:t>Command number:</w:t>
      </w:r>
      <w:r w:rsidRPr="005307A3">
        <w:tab/>
        <w:t>1</w:t>
      </w:r>
    </w:p>
    <w:p w14:paraId="34F1D839" w14:textId="77777777" w:rsidR="00BF46E1" w:rsidRPr="005307A3" w:rsidRDefault="00BF46E1" w:rsidP="0041528A">
      <w:pPr>
        <w:pStyle w:val="EW"/>
      </w:pPr>
      <w:r w:rsidRPr="005307A3">
        <w:tab/>
        <w:t>Command type:</w:t>
      </w:r>
      <w:r w:rsidRPr="005307A3">
        <w:tab/>
        <w:t>SEND DATA</w:t>
      </w:r>
    </w:p>
    <w:p w14:paraId="3D00D0C8" w14:textId="77777777" w:rsidR="00BF46E1" w:rsidRPr="005307A3" w:rsidRDefault="00BF46E1" w:rsidP="0041528A">
      <w:pPr>
        <w:pStyle w:val="EW"/>
      </w:pPr>
      <w:r w:rsidRPr="005307A3">
        <w:tab/>
        <w:t>Command qualifier:</w:t>
      </w:r>
      <w:r w:rsidRPr="005307A3">
        <w:tab/>
        <w:t>Send Immediately</w:t>
      </w:r>
    </w:p>
    <w:p w14:paraId="63566CD5" w14:textId="77777777" w:rsidR="00BF46E1" w:rsidRPr="005307A3" w:rsidRDefault="00BF46E1" w:rsidP="0041528A">
      <w:pPr>
        <w:pStyle w:val="EW"/>
      </w:pPr>
      <w:r w:rsidRPr="005307A3">
        <w:t>Device identities</w:t>
      </w:r>
    </w:p>
    <w:p w14:paraId="059A21F7" w14:textId="77777777" w:rsidR="00BF46E1" w:rsidRPr="005307A3" w:rsidRDefault="00BF46E1" w:rsidP="0041528A">
      <w:pPr>
        <w:pStyle w:val="EW"/>
      </w:pPr>
      <w:r w:rsidRPr="005307A3">
        <w:tab/>
        <w:t>Source device:</w:t>
      </w:r>
      <w:r w:rsidRPr="005307A3">
        <w:tab/>
        <w:t>UICC</w:t>
      </w:r>
    </w:p>
    <w:p w14:paraId="0515BA81" w14:textId="77777777" w:rsidR="00BF46E1" w:rsidRPr="005307A3" w:rsidRDefault="00BF46E1" w:rsidP="0041528A">
      <w:pPr>
        <w:pStyle w:val="EW"/>
      </w:pPr>
      <w:r w:rsidRPr="005307A3">
        <w:tab/>
        <w:t>Destination device:</w:t>
      </w:r>
      <w:r w:rsidRPr="005307A3">
        <w:tab/>
        <w:t>Channel 1</w:t>
      </w:r>
    </w:p>
    <w:p w14:paraId="2DA09C10" w14:textId="77777777" w:rsidR="00BF46E1" w:rsidRPr="005307A3" w:rsidRDefault="00BF46E1" w:rsidP="0041528A">
      <w:pPr>
        <w:pStyle w:val="EW"/>
      </w:pPr>
      <w:r w:rsidRPr="005307A3">
        <w:t>Alpha Identifier</w:t>
      </w:r>
      <w:r w:rsidRPr="005307A3">
        <w:tab/>
        <w:t>"Send Data 1"</w:t>
      </w:r>
    </w:p>
    <w:p w14:paraId="058FEA4F" w14:textId="77777777" w:rsidR="00BF46E1" w:rsidRPr="005307A3" w:rsidRDefault="00BF46E1" w:rsidP="0041528A">
      <w:pPr>
        <w:pStyle w:val="EW"/>
      </w:pPr>
      <w:r w:rsidRPr="005307A3">
        <w:t>Channel Data</w:t>
      </w:r>
    </w:p>
    <w:p w14:paraId="7D1C79AA" w14:textId="77777777" w:rsidR="00BF46E1" w:rsidRPr="005307A3" w:rsidRDefault="00BF46E1" w:rsidP="0041528A">
      <w:pPr>
        <w:pStyle w:val="EW"/>
      </w:pPr>
      <w:r w:rsidRPr="005307A3">
        <w:t>Channel Data:</w:t>
      </w:r>
      <w:r w:rsidRPr="005307A3">
        <w:tab/>
        <w:t>00 01 .. 07 (8 Bytes of data)</w:t>
      </w:r>
    </w:p>
    <w:p w14:paraId="48746BF6" w14:textId="77777777" w:rsidR="00BF46E1" w:rsidRPr="005307A3" w:rsidRDefault="00BF46E1" w:rsidP="0041528A">
      <w:pPr>
        <w:pStyle w:val="EW"/>
      </w:pPr>
      <w:r w:rsidRPr="005307A3">
        <w:t>Text Attribute</w:t>
      </w:r>
    </w:p>
    <w:p w14:paraId="355EAA4A" w14:textId="77777777" w:rsidR="00BF46E1" w:rsidRPr="005307A3" w:rsidRDefault="00BF46E1" w:rsidP="0041528A">
      <w:pPr>
        <w:pStyle w:val="EW"/>
      </w:pPr>
      <w:r w:rsidRPr="005307A3">
        <w:tab/>
        <w:t>Formatting position:</w:t>
      </w:r>
      <w:r w:rsidRPr="005307A3">
        <w:tab/>
        <w:t>0</w:t>
      </w:r>
    </w:p>
    <w:p w14:paraId="0BB79E45" w14:textId="77777777" w:rsidR="00BF46E1" w:rsidRPr="005307A3" w:rsidRDefault="00BF46E1" w:rsidP="0041528A">
      <w:pPr>
        <w:pStyle w:val="EW"/>
      </w:pPr>
      <w:r w:rsidRPr="005307A3">
        <w:tab/>
        <w:t>Formatting length:</w:t>
      </w:r>
      <w:r w:rsidRPr="005307A3">
        <w:tab/>
        <w:t>11</w:t>
      </w:r>
    </w:p>
    <w:p w14:paraId="1E3F7830" w14:textId="77777777" w:rsidR="00BF46E1" w:rsidRPr="005307A3" w:rsidRDefault="00BF46E1" w:rsidP="0041528A">
      <w:pPr>
        <w:pStyle w:val="EW"/>
      </w:pPr>
      <w:r w:rsidRPr="005307A3">
        <w:tab/>
        <w:t>Formatting mode:</w:t>
      </w:r>
      <w:r w:rsidRPr="005307A3">
        <w:tab/>
        <w:t>Left Alignment, Normal Font, Bold On , Italic Off, Underline Off, Strikethrough Off</w:t>
      </w:r>
    </w:p>
    <w:p w14:paraId="03F288FB" w14:textId="77777777" w:rsidR="00BF46E1" w:rsidRPr="005307A3" w:rsidRDefault="00BF46E1" w:rsidP="0041528A">
      <w:pPr>
        <w:pStyle w:val="EX"/>
      </w:pPr>
      <w:r w:rsidRPr="005307A3">
        <w:t>Colour:</w:t>
      </w:r>
      <w:r w:rsidRPr="005307A3">
        <w:tab/>
        <w:t>Dark Green Foreground, Bright Yellow Background</w:t>
      </w:r>
    </w:p>
    <w:p w14:paraId="0A7DB9DD" w14:textId="77777777" w:rsidR="00BF46E1" w:rsidRPr="005307A3" w:rsidRDefault="00BF46E1" w:rsidP="00BF46E1">
      <w:r w:rsidRPr="005307A3">
        <w:t>Coding:</w:t>
      </w:r>
    </w:p>
    <w:p w14:paraId="144FFB0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2F3F8C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5CECD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6F5E226"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1F18592"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599E33F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53C635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8BD08C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06AF4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67E3F3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44BB1F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F819A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FD782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F86C5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961AB43" w14:textId="77777777" w:rsidR="00BF46E1" w:rsidRPr="005307A3" w:rsidRDefault="00BF46E1" w:rsidP="00195D76">
            <w:pPr>
              <w:pStyle w:val="TAC"/>
            </w:pPr>
            <w:r w:rsidRPr="005307A3">
              <w:t>85</w:t>
            </w:r>
          </w:p>
        </w:tc>
      </w:tr>
      <w:tr w:rsidR="00BF46E1" w:rsidRPr="005307A3" w14:paraId="6C091AB1" w14:textId="77777777" w:rsidTr="00195D76">
        <w:trPr>
          <w:jc w:val="center"/>
        </w:trPr>
        <w:tc>
          <w:tcPr>
            <w:tcW w:w="1134" w:type="dxa"/>
            <w:tcBorders>
              <w:top w:val="single" w:sz="4" w:space="0" w:color="auto"/>
              <w:right w:val="single" w:sz="4" w:space="0" w:color="auto"/>
            </w:tcBorders>
          </w:tcPr>
          <w:p w14:paraId="249B3F5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DA8330"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43E7AF50"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A3D790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3593A78"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6124CC28"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BB90E1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55DA5D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4AF6EF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940AF01"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18698D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3A199D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9988A93" w14:textId="77777777" w:rsidR="00BF46E1" w:rsidRPr="005307A3" w:rsidRDefault="00BF46E1" w:rsidP="00195D76">
            <w:pPr>
              <w:pStyle w:val="TAC"/>
            </w:pPr>
            <w:r w:rsidRPr="005307A3">
              <w:t>31</w:t>
            </w:r>
          </w:p>
        </w:tc>
      </w:tr>
      <w:tr w:rsidR="00BF46E1" w:rsidRPr="005307A3" w14:paraId="793E3214" w14:textId="77777777" w:rsidTr="00195D76">
        <w:trPr>
          <w:jc w:val="center"/>
        </w:trPr>
        <w:tc>
          <w:tcPr>
            <w:tcW w:w="1134" w:type="dxa"/>
            <w:tcBorders>
              <w:right w:val="single" w:sz="4" w:space="0" w:color="auto"/>
            </w:tcBorders>
          </w:tcPr>
          <w:p w14:paraId="3451EAB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A65668"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194DAB26"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53ABA2B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8D9B5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58C810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3E436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1ACB52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9AED19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2AA8231"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2515576"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5486A8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62BCC02" w14:textId="77777777" w:rsidR="00BF46E1" w:rsidRPr="005307A3" w:rsidRDefault="00BF46E1" w:rsidP="00195D76">
            <w:pPr>
              <w:pStyle w:val="TAC"/>
            </w:pPr>
            <w:r w:rsidRPr="005307A3">
              <w:t>04</w:t>
            </w:r>
          </w:p>
        </w:tc>
      </w:tr>
      <w:tr w:rsidR="00BF46E1" w:rsidRPr="005307A3" w14:paraId="2E954C69" w14:textId="77777777" w:rsidTr="00195D76">
        <w:trPr>
          <w:jc w:val="center"/>
        </w:trPr>
        <w:tc>
          <w:tcPr>
            <w:tcW w:w="1134" w:type="dxa"/>
            <w:tcBorders>
              <w:right w:val="single" w:sz="4" w:space="0" w:color="auto"/>
            </w:tcBorders>
          </w:tcPr>
          <w:p w14:paraId="621422C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87DDED"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2C59A391"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05E4BCA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327323C"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1BEE52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6A4D0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19FE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41A5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8001E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D6B8C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7AFE9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86847B" w14:textId="77777777" w:rsidR="00BF46E1" w:rsidRPr="005307A3" w:rsidRDefault="00BF46E1" w:rsidP="00195D76">
            <w:pPr>
              <w:pStyle w:val="TAC"/>
            </w:pPr>
          </w:p>
        </w:tc>
      </w:tr>
    </w:tbl>
    <w:p w14:paraId="30A116F0" w14:textId="77777777" w:rsidR="00BF46E1" w:rsidRPr="005307A3" w:rsidRDefault="00BF46E1" w:rsidP="00BF46E1"/>
    <w:p w14:paraId="2EF9B0E8" w14:textId="77777777" w:rsidR="00BF46E1" w:rsidRPr="005307A3" w:rsidRDefault="00BF46E1" w:rsidP="00BF46E1">
      <w:r w:rsidRPr="005307A3">
        <w:t>PROACTIVE COMMAND: SEND DATA 2.6.2</w:t>
      </w:r>
    </w:p>
    <w:p w14:paraId="3C048534" w14:textId="77777777" w:rsidR="00BF46E1" w:rsidRPr="005307A3" w:rsidRDefault="00BF46E1" w:rsidP="00BF46E1">
      <w:r w:rsidRPr="005307A3">
        <w:t>Logically:</w:t>
      </w:r>
    </w:p>
    <w:p w14:paraId="1476FC54" w14:textId="77777777" w:rsidR="00BF46E1" w:rsidRPr="005307A3" w:rsidRDefault="00BF46E1" w:rsidP="0041528A">
      <w:pPr>
        <w:pStyle w:val="EW"/>
      </w:pPr>
      <w:r w:rsidRPr="005307A3">
        <w:t>Command details</w:t>
      </w:r>
    </w:p>
    <w:p w14:paraId="33BACD3A" w14:textId="77777777" w:rsidR="00BF46E1" w:rsidRPr="005307A3" w:rsidRDefault="00BF46E1" w:rsidP="0041528A">
      <w:pPr>
        <w:pStyle w:val="EW"/>
      </w:pPr>
      <w:r w:rsidRPr="005307A3">
        <w:tab/>
        <w:t>Command number:</w:t>
      </w:r>
      <w:r w:rsidRPr="005307A3">
        <w:tab/>
        <w:t>1</w:t>
      </w:r>
    </w:p>
    <w:p w14:paraId="205FF214" w14:textId="77777777" w:rsidR="00BF46E1" w:rsidRPr="005307A3" w:rsidRDefault="00BF46E1" w:rsidP="0041528A">
      <w:pPr>
        <w:pStyle w:val="EW"/>
      </w:pPr>
      <w:r w:rsidRPr="005307A3">
        <w:tab/>
        <w:t>Command type:</w:t>
      </w:r>
      <w:r w:rsidRPr="005307A3">
        <w:tab/>
        <w:t>SEND DATA</w:t>
      </w:r>
    </w:p>
    <w:p w14:paraId="1BD6B219" w14:textId="77777777" w:rsidR="00BF46E1" w:rsidRPr="005307A3" w:rsidRDefault="00BF46E1" w:rsidP="0041528A">
      <w:pPr>
        <w:pStyle w:val="EW"/>
      </w:pPr>
      <w:r w:rsidRPr="005307A3">
        <w:tab/>
        <w:t>Command qualifier:</w:t>
      </w:r>
      <w:r w:rsidRPr="005307A3">
        <w:tab/>
        <w:t>Send Immediately</w:t>
      </w:r>
    </w:p>
    <w:p w14:paraId="167B31D7" w14:textId="77777777" w:rsidR="00BF46E1" w:rsidRPr="005307A3" w:rsidRDefault="00BF46E1" w:rsidP="0041528A">
      <w:pPr>
        <w:pStyle w:val="EW"/>
      </w:pPr>
      <w:r w:rsidRPr="005307A3">
        <w:t>Device identities</w:t>
      </w:r>
    </w:p>
    <w:p w14:paraId="0F33C6E5" w14:textId="77777777" w:rsidR="00BF46E1" w:rsidRPr="005307A3" w:rsidRDefault="00BF46E1" w:rsidP="0041528A">
      <w:pPr>
        <w:pStyle w:val="EW"/>
      </w:pPr>
      <w:r w:rsidRPr="005307A3">
        <w:tab/>
        <w:t>Source device:</w:t>
      </w:r>
      <w:r w:rsidRPr="005307A3">
        <w:tab/>
        <w:t>UICC</w:t>
      </w:r>
    </w:p>
    <w:p w14:paraId="50620519" w14:textId="77777777" w:rsidR="00BF46E1" w:rsidRPr="005307A3" w:rsidRDefault="00BF46E1" w:rsidP="0041528A">
      <w:pPr>
        <w:pStyle w:val="EW"/>
      </w:pPr>
      <w:r w:rsidRPr="005307A3">
        <w:tab/>
        <w:t>Destination device:</w:t>
      </w:r>
      <w:r w:rsidRPr="005307A3">
        <w:tab/>
        <w:t>Channel 1</w:t>
      </w:r>
    </w:p>
    <w:p w14:paraId="5B6A7BFA" w14:textId="77777777" w:rsidR="00BF46E1" w:rsidRPr="005307A3" w:rsidRDefault="00BF46E1" w:rsidP="0041528A">
      <w:pPr>
        <w:pStyle w:val="EW"/>
      </w:pPr>
      <w:r w:rsidRPr="005307A3">
        <w:t>Alpha Identifier</w:t>
      </w:r>
      <w:r w:rsidRPr="005307A3">
        <w:tab/>
        <w:t>"Send Data 2"</w:t>
      </w:r>
    </w:p>
    <w:p w14:paraId="1F23153E" w14:textId="77777777" w:rsidR="00BF46E1" w:rsidRPr="005307A3" w:rsidRDefault="00BF46E1" w:rsidP="0041528A">
      <w:pPr>
        <w:pStyle w:val="EW"/>
      </w:pPr>
      <w:r w:rsidRPr="005307A3">
        <w:t>Channel Data</w:t>
      </w:r>
    </w:p>
    <w:p w14:paraId="1FF2A2D3" w14:textId="77777777" w:rsidR="00BF46E1" w:rsidRPr="005307A3" w:rsidRDefault="00BF46E1" w:rsidP="0041528A">
      <w:pPr>
        <w:pStyle w:val="EW"/>
      </w:pPr>
      <w:r w:rsidRPr="005307A3">
        <w:t>Channel Data:</w:t>
      </w:r>
      <w:r w:rsidRPr="005307A3">
        <w:tab/>
        <w:t>00 01 .. 07 (8 Bytes of data)</w:t>
      </w:r>
    </w:p>
    <w:p w14:paraId="3A5D2E14" w14:textId="77777777" w:rsidR="00BF46E1" w:rsidRPr="005307A3" w:rsidRDefault="00BF46E1" w:rsidP="0041528A">
      <w:pPr>
        <w:pStyle w:val="EW"/>
      </w:pPr>
      <w:r w:rsidRPr="005307A3">
        <w:t>Text Attribute</w:t>
      </w:r>
    </w:p>
    <w:p w14:paraId="23BD7C4D" w14:textId="77777777" w:rsidR="00BF46E1" w:rsidRPr="005307A3" w:rsidRDefault="00BF46E1" w:rsidP="0041528A">
      <w:pPr>
        <w:pStyle w:val="EW"/>
      </w:pPr>
      <w:r w:rsidRPr="005307A3">
        <w:tab/>
        <w:t>Formatting position:</w:t>
      </w:r>
      <w:r w:rsidRPr="005307A3">
        <w:tab/>
        <w:t>0</w:t>
      </w:r>
    </w:p>
    <w:p w14:paraId="375650F1" w14:textId="77777777" w:rsidR="00BF46E1" w:rsidRPr="005307A3" w:rsidRDefault="00BF46E1" w:rsidP="0041528A">
      <w:pPr>
        <w:pStyle w:val="EW"/>
      </w:pPr>
      <w:r w:rsidRPr="005307A3">
        <w:tab/>
        <w:t>Formatting length:</w:t>
      </w:r>
      <w:r w:rsidRPr="005307A3">
        <w:tab/>
        <w:t>11</w:t>
      </w:r>
    </w:p>
    <w:p w14:paraId="056C0585"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1C1C7C3C" w14:textId="77777777" w:rsidR="00BF46E1" w:rsidRPr="005307A3" w:rsidRDefault="00BF46E1" w:rsidP="0041528A">
      <w:pPr>
        <w:pStyle w:val="EX"/>
      </w:pPr>
      <w:r w:rsidRPr="005307A3">
        <w:t>Colour:</w:t>
      </w:r>
      <w:r w:rsidRPr="005307A3">
        <w:tab/>
        <w:t>Dark Green Foreground, Bright Yellow Background</w:t>
      </w:r>
    </w:p>
    <w:p w14:paraId="0BD6D720" w14:textId="77777777" w:rsidR="00BF46E1" w:rsidRPr="005307A3" w:rsidRDefault="00BF46E1" w:rsidP="00BF46E1">
      <w:r w:rsidRPr="005307A3">
        <w:t>Coding:</w:t>
      </w:r>
    </w:p>
    <w:p w14:paraId="4C07AB7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6C6726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4A8B1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FC7B3ED"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B4E3D25"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038CC18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E9597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819387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A98F79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95F301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C4290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6719E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959B8B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211143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4421904" w14:textId="77777777" w:rsidR="00BF46E1" w:rsidRPr="005307A3" w:rsidRDefault="00BF46E1" w:rsidP="00195D76">
            <w:pPr>
              <w:pStyle w:val="TAC"/>
            </w:pPr>
            <w:r w:rsidRPr="005307A3">
              <w:t>85</w:t>
            </w:r>
          </w:p>
        </w:tc>
      </w:tr>
      <w:tr w:rsidR="00BF46E1" w:rsidRPr="005307A3" w14:paraId="265413E5" w14:textId="77777777" w:rsidTr="00195D76">
        <w:trPr>
          <w:jc w:val="center"/>
        </w:trPr>
        <w:tc>
          <w:tcPr>
            <w:tcW w:w="1134" w:type="dxa"/>
            <w:tcBorders>
              <w:top w:val="single" w:sz="4" w:space="0" w:color="auto"/>
              <w:right w:val="single" w:sz="4" w:space="0" w:color="auto"/>
            </w:tcBorders>
          </w:tcPr>
          <w:p w14:paraId="56201CA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8F926B0"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794E01DB"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40AA192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894E5D5"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6341FA56"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52DACE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44EF6D4"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46005D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2CD1FC9"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249469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025461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0FF1EFA" w14:textId="77777777" w:rsidR="00BF46E1" w:rsidRPr="005307A3" w:rsidRDefault="00BF46E1" w:rsidP="00195D76">
            <w:pPr>
              <w:pStyle w:val="TAC"/>
            </w:pPr>
            <w:r w:rsidRPr="005307A3">
              <w:t>32</w:t>
            </w:r>
          </w:p>
        </w:tc>
      </w:tr>
      <w:tr w:rsidR="00BF46E1" w:rsidRPr="005307A3" w14:paraId="26E4E9D4" w14:textId="77777777" w:rsidTr="00195D76">
        <w:trPr>
          <w:jc w:val="center"/>
        </w:trPr>
        <w:tc>
          <w:tcPr>
            <w:tcW w:w="1134" w:type="dxa"/>
            <w:tcBorders>
              <w:right w:val="single" w:sz="4" w:space="0" w:color="auto"/>
            </w:tcBorders>
          </w:tcPr>
          <w:p w14:paraId="028BFF1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FC54F4C"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F7FF6D1"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4B2CA97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B6DDF2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17638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951923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96280C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2F3FCE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5393DB8"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001B0F6"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BEE7D2C"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744D679" w14:textId="77777777" w:rsidR="00BF46E1" w:rsidRPr="005307A3" w:rsidRDefault="00BF46E1" w:rsidP="00195D76">
            <w:pPr>
              <w:pStyle w:val="TAC"/>
            </w:pPr>
            <w:r w:rsidRPr="005307A3">
              <w:t>04</w:t>
            </w:r>
          </w:p>
        </w:tc>
      </w:tr>
      <w:tr w:rsidR="00BF46E1" w:rsidRPr="005307A3" w14:paraId="3969A60A" w14:textId="77777777" w:rsidTr="00195D76">
        <w:trPr>
          <w:jc w:val="center"/>
        </w:trPr>
        <w:tc>
          <w:tcPr>
            <w:tcW w:w="1134" w:type="dxa"/>
            <w:tcBorders>
              <w:right w:val="single" w:sz="4" w:space="0" w:color="auto"/>
            </w:tcBorders>
          </w:tcPr>
          <w:p w14:paraId="36EB25E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192DF5"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F050E8F"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400C55D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462DC4"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3567A1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95AB0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CFF9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A36C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96C09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679B2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B709E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0365EA" w14:textId="77777777" w:rsidR="00BF46E1" w:rsidRPr="005307A3" w:rsidRDefault="00BF46E1" w:rsidP="00195D76">
            <w:pPr>
              <w:pStyle w:val="TAC"/>
            </w:pPr>
          </w:p>
        </w:tc>
      </w:tr>
    </w:tbl>
    <w:p w14:paraId="251393EB" w14:textId="77777777" w:rsidR="00BF46E1" w:rsidRPr="005307A3" w:rsidRDefault="00BF46E1" w:rsidP="00BF46E1"/>
    <w:p w14:paraId="7B1E6061" w14:textId="77777777" w:rsidR="00BF46E1" w:rsidRPr="005307A3" w:rsidRDefault="00BF46E1" w:rsidP="00BF46E1">
      <w:r w:rsidRPr="005307A3">
        <w:t>PROACTIVE COMMAND: SEND DATA 2.6.3</w:t>
      </w:r>
    </w:p>
    <w:p w14:paraId="57646A6A" w14:textId="77777777" w:rsidR="00BF46E1" w:rsidRPr="005307A3" w:rsidRDefault="00BF46E1" w:rsidP="00BF46E1">
      <w:r w:rsidRPr="005307A3">
        <w:t>Logically:</w:t>
      </w:r>
    </w:p>
    <w:p w14:paraId="4253440B" w14:textId="77777777" w:rsidR="00BF46E1" w:rsidRPr="005307A3" w:rsidRDefault="00BF46E1" w:rsidP="0041528A">
      <w:pPr>
        <w:pStyle w:val="EW"/>
      </w:pPr>
      <w:r w:rsidRPr="005307A3">
        <w:t>Command details</w:t>
      </w:r>
    </w:p>
    <w:p w14:paraId="0F66242E" w14:textId="77777777" w:rsidR="00BF46E1" w:rsidRPr="005307A3" w:rsidRDefault="00BF46E1" w:rsidP="0041528A">
      <w:pPr>
        <w:pStyle w:val="EW"/>
      </w:pPr>
      <w:r w:rsidRPr="005307A3">
        <w:tab/>
        <w:t>Command number:</w:t>
      </w:r>
      <w:r w:rsidRPr="005307A3">
        <w:tab/>
        <w:t>1</w:t>
      </w:r>
    </w:p>
    <w:p w14:paraId="5C86A571" w14:textId="77777777" w:rsidR="00BF46E1" w:rsidRPr="005307A3" w:rsidRDefault="00BF46E1" w:rsidP="0041528A">
      <w:pPr>
        <w:pStyle w:val="EW"/>
      </w:pPr>
      <w:r w:rsidRPr="005307A3">
        <w:tab/>
        <w:t>Command type:</w:t>
      </w:r>
      <w:r w:rsidRPr="005307A3">
        <w:tab/>
        <w:t>SEND DATA</w:t>
      </w:r>
    </w:p>
    <w:p w14:paraId="3485CAC0" w14:textId="77777777" w:rsidR="00BF46E1" w:rsidRPr="005307A3" w:rsidRDefault="00BF46E1" w:rsidP="0041528A">
      <w:pPr>
        <w:pStyle w:val="EW"/>
      </w:pPr>
      <w:r w:rsidRPr="005307A3">
        <w:tab/>
        <w:t>Command qualifier:</w:t>
      </w:r>
      <w:r w:rsidRPr="005307A3">
        <w:tab/>
        <w:t>Send Immediately</w:t>
      </w:r>
    </w:p>
    <w:p w14:paraId="0BBFF468" w14:textId="77777777" w:rsidR="00BF46E1" w:rsidRPr="005307A3" w:rsidRDefault="00BF46E1" w:rsidP="0041528A">
      <w:pPr>
        <w:pStyle w:val="EW"/>
      </w:pPr>
      <w:r w:rsidRPr="005307A3">
        <w:t>Device identities</w:t>
      </w:r>
    </w:p>
    <w:p w14:paraId="5E0FE64A" w14:textId="77777777" w:rsidR="00BF46E1" w:rsidRPr="005307A3" w:rsidRDefault="00BF46E1" w:rsidP="0041528A">
      <w:pPr>
        <w:pStyle w:val="EW"/>
      </w:pPr>
      <w:r w:rsidRPr="005307A3">
        <w:tab/>
        <w:t>Source device:</w:t>
      </w:r>
      <w:r w:rsidRPr="005307A3">
        <w:tab/>
        <w:t>UICC</w:t>
      </w:r>
    </w:p>
    <w:p w14:paraId="23027AAE" w14:textId="77777777" w:rsidR="00BF46E1" w:rsidRPr="005307A3" w:rsidRDefault="00BF46E1" w:rsidP="0041528A">
      <w:pPr>
        <w:pStyle w:val="EW"/>
      </w:pPr>
      <w:r w:rsidRPr="005307A3">
        <w:lastRenderedPageBreak/>
        <w:tab/>
        <w:t>Destination device:</w:t>
      </w:r>
      <w:r w:rsidRPr="005307A3">
        <w:tab/>
        <w:t>Channel 1</w:t>
      </w:r>
    </w:p>
    <w:p w14:paraId="312917DD" w14:textId="77777777" w:rsidR="00BF46E1" w:rsidRPr="005307A3" w:rsidRDefault="00BF46E1" w:rsidP="0041528A">
      <w:pPr>
        <w:pStyle w:val="EW"/>
      </w:pPr>
      <w:r w:rsidRPr="005307A3">
        <w:t>Alpha Identifier</w:t>
      </w:r>
      <w:r w:rsidRPr="005307A3">
        <w:tab/>
        <w:t>"Send Data 3"</w:t>
      </w:r>
    </w:p>
    <w:p w14:paraId="10854B09" w14:textId="77777777" w:rsidR="00BF46E1" w:rsidRPr="005307A3" w:rsidRDefault="00BF46E1" w:rsidP="0041528A">
      <w:pPr>
        <w:pStyle w:val="EW"/>
      </w:pPr>
      <w:r w:rsidRPr="005307A3">
        <w:t>Channel Data</w:t>
      </w:r>
    </w:p>
    <w:p w14:paraId="649C5243" w14:textId="77777777" w:rsidR="00BF46E1" w:rsidRPr="005307A3" w:rsidRDefault="00BF46E1" w:rsidP="0041528A">
      <w:pPr>
        <w:pStyle w:val="EX"/>
      </w:pPr>
      <w:r w:rsidRPr="005307A3">
        <w:tab/>
        <w:t>Channel Data:</w:t>
      </w:r>
      <w:r w:rsidRPr="005307A3">
        <w:tab/>
        <w:t>00 01 .. 07 (8 Bytes of data)</w:t>
      </w:r>
    </w:p>
    <w:p w14:paraId="5C0CC4CE" w14:textId="77777777" w:rsidR="00BF46E1" w:rsidRPr="005307A3" w:rsidRDefault="00BF46E1" w:rsidP="00BF46E1">
      <w:r w:rsidRPr="005307A3">
        <w:t>Coding:</w:t>
      </w:r>
    </w:p>
    <w:p w14:paraId="70E7055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710F6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C42FF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6712FD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F43F58F"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4D30553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42699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8D97F5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F6793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C94A8D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1F127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914DD9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869D4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74CDDC6"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AE4D01E" w14:textId="77777777" w:rsidR="00BF46E1" w:rsidRPr="005307A3" w:rsidRDefault="00BF46E1" w:rsidP="00195D76">
            <w:pPr>
              <w:pStyle w:val="TAC"/>
            </w:pPr>
            <w:r w:rsidRPr="005307A3">
              <w:t>85</w:t>
            </w:r>
          </w:p>
        </w:tc>
      </w:tr>
      <w:tr w:rsidR="00BF46E1" w:rsidRPr="005307A3" w14:paraId="663BBF99" w14:textId="77777777" w:rsidTr="00195D76">
        <w:trPr>
          <w:jc w:val="center"/>
        </w:trPr>
        <w:tc>
          <w:tcPr>
            <w:tcW w:w="1134" w:type="dxa"/>
            <w:tcBorders>
              <w:top w:val="single" w:sz="4" w:space="0" w:color="auto"/>
              <w:right w:val="single" w:sz="4" w:space="0" w:color="auto"/>
            </w:tcBorders>
          </w:tcPr>
          <w:p w14:paraId="10C894D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A03FA3D"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05A3DE17"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7A8BC96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FBB8030"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37319BC3"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531580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10A5291"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40E589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569A9D8"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1A58927"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68B742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EF41E50" w14:textId="77777777" w:rsidR="00BF46E1" w:rsidRPr="005307A3" w:rsidRDefault="00BF46E1" w:rsidP="00195D76">
            <w:pPr>
              <w:pStyle w:val="TAC"/>
            </w:pPr>
            <w:r w:rsidRPr="005307A3">
              <w:t>33</w:t>
            </w:r>
          </w:p>
        </w:tc>
      </w:tr>
      <w:tr w:rsidR="00BF46E1" w:rsidRPr="005307A3" w14:paraId="70BEEFB3" w14:textId="77777777" w:rsidTr="00195D76">
        <w:trPr>
          <w:jc w:val="center"/>
        </w:trPr>
        <w:tc>
          <w:tcPr>
            <w:tcW w:w="1134" w:type="dxa"/>
            <w:tcBorders>
              <w:right w:val="single" w:sz="4" w:space="0" w:color="auto"/>
            </w:tcBorders>
          </w:tcPr>
          <w:p w14:paraId="1D3236F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724D4F"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7E0CAB68"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4718C19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C6E39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15103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B1CB07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6AB1AA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D2951F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539D1B7"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62F055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4EBB1D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136964" w14:textId="77777777" w:rsidR="00BF46E1" w:rsidRPr="005307A3" w:rsidRDefault="00BF46E1" w:rsidP="00195D76">
            <w:pPr>
              <w:pStyle w:val="TAC"/>
            </w:pPr>
          </w:p>
        </w:tc>
      </w:tr>
    </w:tbl>
    <w:p w14:paraId="67FEA614" w14:textId="77777777" w:rsidR="00BF46E1" w:rsidRPr="005307A3" w:rsidRDefault="00BF46E1" w:rsidP="00BF46E1"/>
    <w:p w14:paraId="2F363771" w14:textId="77777777" w:rsidR="00BF46E1" w:rsidRPr="005307A3" w:rsidRDefault="00BF46E1" w:rsidP="00BF46E1">
      <w:r w:rsidRPr="005307A3">
        <w:t>TERMINAL RESPONSE: SEND DATA 2.6.1</w:t>
      </w:r>
    </w:p>
    <w:p w14:paraId="4DF9AC49" w14:textId="77777777" w:rsidR="00BF46E1" w:rsidRPr="005307A3" w:rsidRDefault="00BF46E1" w:rsidP="00BF46E1">
      <w:r w:rsidRPr="005307A3">
        <w:t>Logically:</w:t>
      </w:r>
    </w:p>
    <w:p w14:paraId="7E535C3C" w14:textId="77777777" w:rsidR="00BF46E1" w:rsidRPr="005307A3" w:rsidRDefault="00BF46E1" w:rsidP="0041528A">
      <w:pPr>
        <w:pStyle w:val="EW"/>
      </w:pPr>
      <w:r w:rsidRPr="005307A3">
        <w:t>Command details</w:t>
      </w:r>
    </w:p>
    <w:p w14:paraId="5F066354" w14:textId="77777777" w:rsidR="00BF46E1" w:rsidRPr="005307A3" w:rsidRDefault="00BF46E1" w:rsidP="0041528A">
      <w:pPr>
        <w:pStyle w:val="EW"/>
      </w:pPr>
      <w:r w:rsidRPr="005307A3">
        <w:tab/>
        <w:t>Command number:</w:t>
      </w:r>
      <w:r w:rsidRPr="005307A3">
        <w:tab/>
        <w:t>1</w:t>
      </w:r>
    </w:p>
    <w:p w14:paraId="131D7F56" w14:textId="77777777" w:rsidR="00BF46E1" w:rsidRPr="005307A3" w:rsidRDefault="00BF46E1" w:rsidP="0041528A">
      <w:pPr>
        <w:pStyle w:val="EW"/>
      </w:pPr>
      <w:r w:rsidRPr="005307A3">
        <w:tab/>
        <w:t>Command type:</w:t>
      </w:r>
      <w:r w:rsidRPr="005307A3">
        <w:tab/>
        <w:t>SEND DATA</w:t>
      </w:r>
    </w:p>
    <w:p w14:paraId="6DAAB658" w14:textId="77777777" w:rsidR="00BF46E1" w:rsidRPr="005307A3" w:rsidRDefault="00BF46E1" w:rsidP="0041528A">
      <w:pPr>
        <w:pStyle w:val="EW"/>
      </w:pPr>
      <w:r w:rsidRPr="005307A3">
        <w:tab/>
        <w:t>Command qualifier:</w:t>
      </w:r>
      <w:r w:rsidRPr="005307A3">
        <w:tab/>
        <w:t>Send Immediately</w:t>
      </w:r>
    </w:p>
    <w:p w14:paraId="49223F56" w14:textId="77777777" w:rsidR="00BF46E1" w:rsidRPr="005307A3" w:rsidRDefault="00BF46E1" w:rsidP="0041528A">
      <w:pPr>
        <w:pStyle w:val="EW"/>
      </w:pPr>
      <w:r w:rsidRPr="005307A3">
        <w:t>Device identities</w:t>
      </w:r>
    </w:p>
    <w:p w14:paraId="41E49956" w14:textId="77777777" w:rsidR="00BF46E1" w:rsidRPr="005307A3" w:rsidRDefault="00BF46E1" w:rsidP="0041528A">
      <w:pPr>
        <w:pStyle w:val="EW"/>
      </w:pPr>
      <w:r w:rsidRPr="005307A3">
        <w:tab/>
        <w:t>Source device:</w:t>
      </w:r>
      <w:r w:rsidRPr="005307A3">
        <w:tab/>
        <w:t>ME</w:t>
      </w:r>
    </w:p>
    <w:p w14:paraId="79DB62F0" w14:textId="77777777" w:rsidR="00BF46E1" w:rsidRPr="005307A3" w:rsidRDefault="00BF46E1" w:rsidP="0041528A">
      <w:pPr>
        <w:pStyle w:val="EW"/>
      </w:pPr>
      <w:r w:rsidRPr="005307A3">
        <w:tab/>
        <w:t>Destination device:</w:t>
      </w:r>
      <w:r w:rsidRPr="005307A3">
        <w:tab/>
        <w:t>UICC</w:t>
      </w:r>
    </w:p>
    <w:p w14:paraId="706F8433" w14:textId="77777777" w:rsidR="00BF46E1" w:rsidRPr="005307A3" w:rsidRDefault="00BF46E1" w:rsidP="0041528A">
      <w:pPr>
        <w:pStyle w:val="EW"/>
      </w:pPr>
      <w:r w:rsidRPr="005307A3">
        <w:t>Result</w:t>
      </w:r>
    </w:p>
    <w:p w14:paraId="012F91D7" w14:textId="77777777" w:rsidR="00BF46E1" w:rsidRPr="005307A3" w:rsidRDefault="00BF46E1" w:rsidP="0041528A">
      <w:pPr>
        <w:pStyle w:val="EW"/>
      </w:pPr>
      <w:r w:rsidRPr="005307A3">
        <w:tab/>
        <w:t>General Result:</w:t>
      </w:r>
      <w:r w:rsidRPr="005307A3">
        <w:tab/>
        <w:t>Command performed successfully</w:t>
      </w:r>
    </w:p>
    <w:p w14:paraId="18FA9B95" w14:textId="558568C3" w:rsidR="00BF46E1" w:rsidRPr="005307A3" w:rsidRDefault="00BF46E1" w:rsidP="0041528A">
      <w:pPr>
        <w:pStyle w:val="EX"/>
      </w:pPr>
      <w:r w:rsidRPr="005307A3">
        <w:tab/>
        <w:t>Channel data length:</w:t>
      </w:r>
      <w:r w:rsidRPr="005307A3">
        <w:tab/>
        <w:t>More than 255 bytes of space available in the Tx buffer</w:t>
      </w:r>
    </w:p>
    <w:p w14:paraId="612F58A1" w14:textId="77777777" w:rsidR="00BF46E1" w:rsidRPr="005307A3" w:rsidRDefault="00BF46E1" w:rsidP="00BF46E1">
      <w:r w:rsidRPr="005307A3">
        <w:t>Coding:</w:t>
      </w:r>
    </w:p>
    <w:p w14:paraId="7067F1F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708B1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BB62C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5CA684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10E634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003503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293B61"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AD7B33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02D03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6FAD7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034A24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41F4A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3537E5E"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5238B8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ABA5E9" w14:textId="77777777" w:rsidR="00BF46E1" w:rsidRPr="005307A3" w:rsidRDefault="00BF46E1" w:rsidP="00195D76">
            <w:pPr>
              <w:pStyle w:val="TAC"/>
            </w:pPr>
            <w:r w:rsidRPr="005307A3">
              <w:t>00</w:t>
            </w:r>
          </w:p>
        </w:tc>
      </w:tr>
      <w:tr w:rsidR="00BF46E1" w:rsidRPr="005307A3" w14:paraId="6ACCF68D" w14:textId="77777777" w:rsidTr="00195D76">
        <w:trPr>
          <w:jc w:val="center"/>
        </w:trPr>
        <w:tc>
          <w:tcPr>
            <w:tcW w:w="1134" w:type="dxa"/>
            <w:tcBorders>
              <w:top w:val="single" w:sz="4" w:space="0" w:color="auto"/>
              <w:right w:val="single" w:sz="4" w:space="0" w:color="auto"/>
            </w:tcBorders>
          </w:tcPr>
          <w:p w14:paraId="638ECE9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97AB06"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D890C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A8C673"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ED20E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8B02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FC41C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731B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FA574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F404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5DB9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9E9DE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1B8512" w14:textId="77777777" w:rsidR="00BF46E1" w:rsidRPr="005307A3" w:rsidRDefault="00BF46E1" w:rsidP="00195D76">
            <w:pPr>
              <w:pStyle w:val="TAC"/>
            </w:pPr>
          </w:p>
        </w:tc>
      </w:tr>
    </w:tbl>
    <w:p w14:paraId="541B7888" w14:textId="77777777" w:rsidR="00BF46E1" w:rsidRPr="005307A3" w:rsidRDefault="00BF46E1" w:rsidP="00BF46E1"/>
    <w:p w14:paraId="3CEBD63E" w14:textId="77777777" w:rsidR="00BF46E1" w:rsidRPr="005307A3" w:rsidRDefault="00BF46E1" w:rsidP="00BF46E1">
      <w:pPr>
        <w:pStyle w:val="H6"/>
      </w:pPr>
      <w:r w:rsidRPr="005307A3">
        <w:t>27.22.4.30.2.6.5</w:t>
      </w:r>
      <w:r w:rsidRPr="005307A3">
        <w:tab/>
        <w:t>Test Requirement</w:t>
      </w:r>
    </w:p>
    <w:p w14:paraId="3E86E463" w14:textId="77777777" w:rsidR="00BF46E1" w:rsidRPr="005307A3" w:rsidRDefault="00BF46E1" w:rsidP="00BF46E1">
      <w:r w:rsidRPr="005307A3">
        <w:t>The ME shall operate in the manner defined in expected sequences 2.6.</w:t>
      </w:r>
    </w:p>
    <w:p w14:paraId="57F477F7" w14:textId="77777777" w:rsidR="00BF46E1" w:rsidRPr="005307A3" w:rsidRDefault="00BF46E1" w:rsidP="00BF46E1">
      <w:pPr>
        <w:pStyle w:val="H6"/>
      </w:pPr>
      <w:r w:rsidRPr="005307A3">
        <w:t>27.22.4.30.2.7</w:t>
      </w:r>
      <w:r w:rsidRPr="005307A3">
        <w:tab/>
        <w:t>SEND DATA (support of Text Attribute – Italic On)</w:t>
      </w:r>
    </w:p>
    <w:p w14:paraId="58AB1BF1" w14:textId="77777777" w:rsidR="00BF46E1" w:rsidRPr="005307A3" w:rsidRDefault="00BF46E1" w:rsidP="00BF46E1">
      <w:pPr>
        <w:pStyle w:val="H6"/>
      </w:pPr>
      <w:r w:rsidRPr="005307A3">
        <w:t>27.22.4.30.2.7.1</w:t>
      </w:r>
      <w:r w:rsidRPr="005307A3">
        <w:tab/>
        <w:t>Definition and applicability</w:t>
      </w:r>
    </w:p>
    <w:p w14:paraId="375BC4E4" w14:textId="77777777" w:rsidR="00BF46E1" w:rsidRPr="005307A3" w:rsidRDefault="00BF46E1" w:rsidP="00BF46E1">
      <w:r w:rsidRPr="005307A3">
        <w:t>See clause 3.2.2.</w:t>
      </w:r>
    </w:p>
    <w:p w14:paraId="569D3E96" w14:textId="77777777" w:rsidR="00BF46E1" w:rsidRPr="005307A3" w:rsidRDefault="00BF46E1" w:rsidP="00BF46E1">
      <w:pPr>
        <w:pStyle w:val="H6"/>
      </w:pPr>
      <w:r w:rsidRPr="005307A3">
        <w:t>27.22.4.30.2.7.2</w:t>
      </w:r>
      <w:r w:rsidRPr="005307A3">
        <w:tab/>
        <w:t>Conformance requirements</w:t>
      </w:r>
    </w:p>
    <w:p w14:paraId="6976DF93" w14:textId="77777777" w:rsidR="00BF46E1" w:rsidRPr="005307A3" w:rsidRDefault="00BF46E1" w:rsidP="00BF46E1">
      <w:r w:rsidRPr="005307A3">
        <w:t>The ME shall support the class "e" commands as defined in:</w:t>
      </w:r>
    </w:p>
    <w:p w14:paraId="106BF780" w14:textId="77777777" w:rsidR="00BF46E1" w:rsidRPr="005307A3" w:rsidRDefault="00BF46E1" w:rsidP="00BF46E1">
      <w:pPr>
        <w:pStyle w:val="B1"/>
      </w:pPr>
      <w:r w:rsidRPr="005307A3">
        <w:t>-</w:t>
      </w:r>
      <w:r w:rsidRPr="005307A3">
        <w:tab/>
        <w:t>TS 31.111 [15].</w:t>
      </w:r>
    </w:p>
    <w:p w14:paraId="1902AEF6" w14:textId="77777777" w:rsidR="00BF46E1" w:rsidRPr="005307A3" w:rsidRDefault="00BF46E1" w:rsidP="00BF46E1">
      <w:pPr>
        <w:pStyle w:val="H6"/>
      </w:pPr>
      <w:r w:rsidRPr="005307A3">
        <w:t>27.22.4.30.2.7.3</w:t>
      </w:r>
      <w:r w:rsidRPr="005307A3">
        <w:tab/>
        <w:t>Test purpose</w:t>
      </w:r>
    </w:p>
    <w:p w14:paraId="16FED575" w14:textId="77777777" w:rsidR="00BF46E1" w:rsidRPr="005307A3" w:rsidRDefault="00BF46E1" w:rsidP="00BF46E1">
      <w:r w:rsidRPr="005307A3">
        <w:t>To verify that the ME shall display the alpha identifier according to the italic text attribute configuration in the SEND DATA proactive command and send a TERMINAL RESPONSE (Command Performed Successfully) to the UICC.</w:t>
      </w:r>
    </w:p>
    <w:p w14:paraId="494FA4EC" w14:textId="77777777" w:rsidR="00BF46E1" w:rsidRPr="005307A3" w:rsidRDefault="00BF46E1" w:rsidP="00BF46E1">
      <w:pPr>
        <w:pStyle w:val="H6"/>
      </w:pPr>
      <w:r w:rsidRPr="005307A3">
        <w:t>27.22.4.30.2.7.4</w:t>
      </w:r>
      <w:r w:rsidRPr="005307A3">
        <w:tab/>
        <w:t>Method of test</w:t>
      </w:r>
    </w:p>
    <w:p w14:paraId="0F76CD26" w14:textId="77777777" w:rsidR="00BF46E1" w:rsidRPr="005307A3" w:rsidRDefault="00BF46E1" w:rsidP="00BF46E1">
      <w:pPr>
        <w:pStyle w:val="H6"/>
      </w:pPr>
      <w:r w:rsidRPr="005307A3">
        <w:t>27.22.4.30.2.7.4.1</w:t>
      </w:r>
      <w:r w:rsidRPr="005307A3">
        <w:tab/>
        <w:t>Initial conditions</w:t>
      </w:r>
    </w:p>
    <w:p w14:paraId="5BA8F55B" w14:textId="77777777" w:rsidR="00BF46E1" w:rsidRPr="005307A3" w:rsidRDefault="00BF46E1" w:rsidP="00BF46E1">
      <w:r w:rsidRPr="005307A3">
        <w:t>The ME is connected to the USIM Simulator and the USS. The elementary files are coded as Toolkit default.</w:t>
      </w:r>
    </w:p>
    <w:p w14:paraId="7BD999FE" w14:textId="77777777" w:rsidR="00BF46E1" w:rsidRPr="005307A3" w:rsidRDefault="00BF46E1" w:rsidP="00BF46E1">
      <w:r w:rsidRPr="005307A3">
        <w:t>Prior to this test the ME shall have been powered on and performed the PROFILE DOWNLOAD procedure.</w:t>
      </w:r>
    </w:p>
    <w:p w14:paraId="65F5A1BA" w14:textId="77777777" w:rsidR="00BF46E1" w:rsidRPr="005307A3" w:rsidRDefault="00BF46E1" w:rsidP="00BF46E1">
      <w:r w:rsidRPr="005307A3">
        <w:lastRenderedPageBreak/>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1B4A5189" w14:textId="77777777" w:rsidR="00BF46E1" w:rsidRPr="005307A3" w:rsidRDefault="00BF46E1" w:rsidP="00BF46E1">
      <w:r w:rsidRPr="005307A3">
        <w:t>The channel identifier value used for these tests is set to 1 as an example.</w:t>
      </w:r>
    </w:p>
    <w:p w14:paraId="0D26BD01" w14:textId="77777777" w:rsidR="00BF46E1" w:rsidRPr="005307A3" w:rsidRDefault="00BF46E1" w:rsidP="00BF46E1">
      <w:r w:rsidRPr="005307A3">
        <w:t>This channel identifier is dependent on the ME's default channel identifier as declared in table A.2/27.</w:t>
      </w:r>
    </w:p>
    <w:p w14:paraId="222D86BD"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4796BD0D" w14:textId="77777777" w:rsidR="00BF46E1" w:rsidRPr="005307A3" w:rsidRDefault="00BF46E1" w:rsidP="00BF46E1">
      <w:r w:rsidRPr="005307A3">
        <w:t>Bearer Parameters:</w:t>
      </w:r>
      <w:r w:rsidRPr="005307A3">
        <w:tab/>
      </w:r>
      <w:r w:rsidRPr="005307A3">
        <w:tab/>
        <w:t>Same Bearer Parameters as defined in 27.22.4.27.2.4.1</w:t>
      </w:r>
    </w:p>
    <w:p w14:paraId="7CDF84FE" w14:textId="77777777" w:rsidR="00BF46E1" w:rsidRPr="005307A3" w:rsidRDefault="00BF46E1" w:rsidP="00BF46E1">
      <w:r w:rsidRPr="005307A3">
        <w:t>GPRS Parameters:</w:t>
      </w:r>
      <w:r w:rsidRPr="005307A3">
        <w:tab/>
      </w:r>
      <w:r w:rsidRPr="005307A3">
        <w:tab/>
        <w:t>Same GPRS Parameters as defined in 27.22.4.27.2.4.1</w:t>
      </w:r>
    </w:p>
    <w:p w14:paraId="25FE0C58" w14:textId="77777777" w:rsidR="00BF46E1" w:rsidRPr="005307A3" w:rsidRDefault="00BF46E1" w:rsidP="00BF46E1">
      <w:r w:rsidRPr="005307A3">
        <w:t>UICC/ME interface transport level:</w:t>
      </w:r>
      <w:r w:rsidRPr="005307A3">
        <w:tab/>
        <w:t>Same UICC/ME transport interface level as defined in 27.22.4.27.2.4.1</w:t>
      </w:r>
    </w:p>
    <w:p w14:paraId="1E2C606A" w14:textId="77777777" w:rsidR="00BF46E1" w:rsidRPr="005307A3" w:rsidRDefault="00BF46E1" w:rsidP="00BF46E1">
      <w:r w:rsidRPr="005307A3">
        <w:t>Data destination address</w:t>
      </w:r>
      <w:r w:rsidRPr="005307A3">
        <w:tab/>
        <w:t>:</w:t>
      </w:r>
      <w:r w:rsidRPr="005307A3">
        <w:tab/>
        <w:t>Same Data Destination Address as defined in 27.22.4.27.2.4.1.</w:t>
      </w:r>
    </w:p>
    <w:p w14:paraId="277B912F" w14:textId="77777777" w:rsidR="00BF46E1" w:rsidRPr="005307A3" w:rsidRDefault="00BF46E1" w:rsidP="00BF46E1">
      <w:pPr>
        <w:pStyle w:val="H6"/>
      </w:pPr>
      <w:r w:rsidRPr="005307A3">
        <w:lastRenderedPageBreak/>
        <w:t>27.22.4.30.2.7.4.2</w:t>
      </w:r>
      <w:r w:rsidRPr="005307A3">
        <w:tab/>
        <w:t>Procedure</w:t>
      </w:r>
    </w:p>
    <w:p w14:paraId="4A7D8746" w14:textId="77777777" w:rsidR="00BF46E1" w:rsidRPr="005307A3" w:rsidRDefault="00BF46E1" w:rsidP="00BF46E1">
      <w:pPr>
        <w:pStyle w:val="TH"/>
      </w:pPr>
      <w:r w:rsidRPr="005307A3">
        <w:t>Expected sequence 2.7 (SEND DATA with Text Attribute – Italic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7916C5EB" w14:textId="77777777" w:rsidTr="00195D76">
        <w:trPr>
          <w:cantSplit/>
          <w:jc w:val="center"/>
        </w:trPr>
        <w:tc>
          <w:tcPr>
            <w:tcW w:w="542" w:type="dxa"/>
            <w:tcBorders>
              <w:top w:val="single" w:sz="6" w:space="0" w:color="auto"/>
              <w:left w:val="single" w:sz="6" w:space="0" w:color="auto"/>
              <w:right w:val="single" w:sz="6" w:space="0" w:color="auto"/>
            </w:tcBorders>
          </w:tcPr>
          <w:p w14:paraId="4CBB620B"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4BAD2320"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4C296861"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6B961E56" w14:textId="77777777" w:rsidR="00BF46E1" w:rsidRPr="005307A3" w:rsidRDefault="00BF46E1" w:rsidP="00195D76">
            <w:pPr>
              <w:pStyle w:val="TAH"/>
            </w:pPr>
            <w:r w:rsidRPr="005307A3">
              <w:t>Comments</w:t>
            </w:r>
          </w:p>
        </w:tc>
      </w:tr>
      <w:tr w:rsidR="00BF46E1" w:rsidRPr="005307A3" w14:paraId="37ACB40A" w14:textId="77777777" w:rsidTr="00195D76">
        <w:trPr>
          <w:jc w:val="center"/>
        </w:trPr>
        <w:tc>
          <w:tcPr>
            <w:tcW w:w="542" w:type="dxa"/>
            <w:tcBorders>
              <w:top w:val="single" w:sz="6" w:space="0" w:color="auto"/>
              <w:left w:val="single" w:sz="6" w:space="0" w:color="auto"/>
              <w:right w:val="single" w:sz="6" w:space="0" w:color="auto"/>
            </w:tcBorders>
          </w:tcPr>
          <w:p w14:paraId="79B3D229"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0292709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46F6613E"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74FD6230" w14:textId="77777777" w:rsidR="00BF46E1" w:rsidRPr="005307A3" w:rsidRDefault="00BF46E1" w:rsidP="00195D76">
            <w:pPr>
              <w:pStyle w:val="TAL"/>
            </w:pPr>
            <w:r w:rsidRPr="005307A3">
              <w:t>See initial conditions</w:t>
            </w:r>
          </w:p>
        </w:tc>
      </w:tr>
      <w:tr w:rsidR="00BF46E1" w:rsidRPr="005307A3" w14:paraId="22116C16" w14:textId="77777777" w:rsidTr="00195D76">
        <w:trPr>
          <w:jc w:val="center"/>
        </w:trPr>
        <w:tc>
          <w:tcPr>
            <w:tcW w:w="542" w:type="dxa"/>
            <w:tcBorders>
              <w:left w:val="single" w:sz="6" w:space="0" w:color="auto"/>
              <w:right w:val="single" w:sz="6" w:space="0" w:color="auto"/>
            </w:tcBorders>
          </w:tcPr>
          <w:p w14:paraId="7783ACFC"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1190391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4EAA614"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18F24A19" w14:textId="77777777" w:rsidR="00BF46E1" w:rsidRPr="005307A3" w:rsidRDefault="00BF46E1" w:rsidP="00195D76">
            <w:pPr>
              <w:pStyle w:val="TAL"/>
            </w:pPr>
          </w:p>
        </w:tc>
      </w:tr>
      <w:tr w:rsidR="00BF46E1" w:rsidRPr="005307A3" w14:paraId="37205217" w14:textId="77777777" w:rsidTr="00195D76">
        <w:trPr>
          <w:jc w:val="center"/>
        </w:trPr>
        <w:tc>
          <w:tcPr>
            <w:tcW w:w="542" w:type="dxa"/>
            <w:tcBorders>
              <w:left w:val="single" w:sz="6" w:space="0" w:color="auto"/>
              <w:right w:val="single" w:sz="6" w:space="0" w:color="auto"/>
            </w:tcBorders>
          </w:tcPr>
          <w:p w14:paraId="116C5B04"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04EC65D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C0AFA0F" w14:textId="77777777" w:rsidR="00BF46E1" w:rsidRPr="005307A3" w:rsidRDefault="00BF46E1" w:rsidP="00195D76">
            <w:pPr>
              <w:pStyle w:val="TAL"/>
            </w:pPr>
            <w:r w:rsidRPr="005307A3">
              <w:t>PROACTIVE COMMAND: OPEN CHANNEL 1.1.1</w:t>
            </w:r>
          </w:p>
        </w:tc>
        <w:tc>
          <w:tcPr>
            <w:tcW w:w="3776" w:type="dxa"/>
            <w:tcBorders>
              <w:top w:val="nil"/>
              <w:left w:val="single" w:sz="6" w:space="0" w:color="auto"/>
              <w:bottom w:val="nil"/>
              <w:right w:val="single" w:sz="6" w:space="0" w:color="auto"/>
            </w:tcBorders>
          </w:tcPr>
          <w:p w14:paraId="4C280A4F" w14:textId="77777777" w:rsidR="00BF46E1" w:rsidRPr="005307A3" w:rsidRDefault="00BF46E1" w:rsidP="00195D76">
            <w:pPr>
              <w:pStyle w:val="TAL"/>
            </w:pPr>
          </w:p>
        </w:tc>
      </w:tr>
      <w:tr w:rsidR="00BF46E1" w:rsidRPr="005307A3" w14:paraId="02928F38" w14:textId="77777777" w:rsidTr="00195D76">
        <w:trPr>
          <w:jc w:val="center"/>
        </w:trPr>
        <w:tc>
          <w:tcPr>
            <w:tcW w:w="542" w:type="dxa"/>
            <w:tcBorders>
              <w:left w:val="single" w:sz="6" w:space="0" w:color="auto"/>
              <w:right w:val="single" w:sz="6" w:space="0" w:color="auto"/>
            </w:tcBorders>
          </w:tcPr>
          <w:p w14:paraId="6DFA0A94"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2C74C1E2"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163EC728"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016B0B06" w14:textId="77777777" w:rsidR="00BF46E1" w:rsidRPr="005307A3" w:rsidRDefault="00BF46E1" w:rsidP="00195D76">
            <w:pPr>
              <w:pStyle w:val="TAL"/>
            </w:pPr>
          </w:p>
        </w:tc>
      </w:tr>
      <w:tr w:rsidR="00BF46E1" w:rsidRPr="005307A3" w14:paraId="6200E9E8" w14:textId="77777777" w:rsidTr="00195D76">
        <w:trPr>
          <w:jc w:val="center"/>
        </w:trPr>
        <w:tc>
          <w:tcPr>
            <w:tcW w:w="542" w:type="dxa"/>
            <w:tcBorders>
              <w:left w:val="single" w:sz="6" w:space="0" w:color="auto"/>
              <w:right w:val="single" w:sz="6" w:space="0" w:color="auto"/>
            </w:tcBorders>
          </w:tcPr>
          <w:p w14:paraId="4B8D0700"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7C525E0D"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7EEF2283"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370BFD4B" w14:textId="77777777" w:rsidR="00BF46E1" w:rsidRPr="005307A3" w:rsidRDefault="00BF46E1" w:rsidP="00195D76">
            <w:pPr>
              <w:pStyle w:val="TAL"/>
            </w:pPr>
            <w:r w:rsidRPr="005307A3">
              <w:t>[The UE may request IPv4 or IPv4v6 address as PDP type.]</w:t>
            </w:r>
          </w:p>
        </w:tc>
      </w:tr>
      <w:tr w:rsidR="00BF46E1" w:rsidRPr="005307A3" w14:paraId="430FEC12" w14:textId="77777777" w:rsidTr="00195D76">
        <w:trPr>
          <w:jc w:val="center"/>
        </w:trPr>
        <w:tc>
          <w:tcPr>
            <w:tcW w:w="542" w:type="dxa"/>
            <w:tcBorders>
              <w:left w:val="single" w:sz="6" w:space="0" w:color="auto"/>
              <w:right w:val="single" w:sz="6" w:space="0" w:color="auto"/>
            </w:tcBorders>
          </w:tcPr>
          <w:p w14:paraId="581A43F1"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02AD6C84"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5228B003"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7DF5356F" w14:textId="77777777" w:rsidR="00BF46E1" w:rsidRPr="005307A3" w:rsidRDefault="00BF46E1" w:rsidP="00195D76">
            <w:pPr>
              <w:pStyle w:val="TAL"/>
            </w:pPr>
          </w:p>
        </w:tc>
      </w:tr>
      <w:tr w:rsidR="00BF46E1" w:rsidRPr="005307A3" w14:paraId="4F155FB0" w14:textId="77777777" w:rsidTr="00195D76">
        <w:trPr>
          <w:jc w:val="center"/>
        </w:trPr>
        <w:tc>
          <w:tcPr>
            <w:tcW w:w="542" w:type="dxa"/>
            <w:tcBorders>
              <w:left w:val="single" w:sz="6" w:space="0" w:color="auto"/>
              <w:right w:val="single" w:sz="6" w:space="0" w:color="auto"/>
            </w:tcBorders>
          </w:tcPr>
          <w:p w14:paraId="54E0350C"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385FE44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1C5463E"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1824992F" w14:textId="77777777" w:rsidR="00BF46E1" w:rsidRPr="005307A3" w:rsidRDefault="00BF46E1" w:rsidP="00195D76">
            <w:pPr>
              <w:pStyle w:val="TAL"/>
            </w:pPr>
            <w:r w:rsidRPr="005307A3">
              <w:t>[Command performed successfully]</w:t>
            </w:r>
          </w:p>
        </w:tc>
      </w:tr>
      <w:tr w:rsidR="00BF46E1" w:rsidRPr="005307A3" w14:paraId="28744DB5" w14:textId="77777777" w:rsidTr="00195D76">
        <w:trPr>
          <w:cantSplit/>
          <w:jc w:val="center"/>
        </w:trPr>
        <w:tc>
          <w:tcPr>
            <w:tcW w:w="542" w:type="dxa"/>
            <w:tcBorders>
              <w:left w:val="single" w:sz="6" w:space="0" w:color="auto"/>
              <w:right w:val="single" w:sz="6" w:space="0" w:color="auto"/>
            </w:tcBorders>
          </w:tcPr>
          <w:p w14:paraId="0204C4F3"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0C0441D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A5FC635" w14:textId="77777777" w:rsidR="00BF46E1" w:rsidRPr="005307A3" w:rsidRDefault="00BF46E1" w:rsidP="00195D76">
            <w:pPr>
              <w:pStyle w:val="TAL"/>
            </w:pPr>
            <w:r w:rsidRPr="005307A3">
              <w:t>PROACTIVE COMMAND PENDING: SEND DATA 2.7.1</w:t>
            </w:r>
          </w:p>
        </w:tc>
        <w:tc>
          <w:tcPr>
            <w:tcW w:w="3776" w:type="dxa"/>
            <w:tcBorders>
              <w:left w:val="single" w:sz="6" w:space="0" w:color="auto"/>
              <w:right w:val="single" w:sz="6" w:space="0" w:color="auto"/>
            </w:tcBorders>
          </w:tcPr>
          <w:p w14:paraId="6743A094" w14:textId="77777777" w:rsidR="00BF46E1" w:rsidRPr="005307A3" w:rsidRDefault="00BF46E1" w:rsidP="00195D76">
            <w:pPr>
              <w:pStyle w:val="TAL"/>
            </w:pPr>
          </w:p>
        </w:tc>
      </w:tr>
      <w:tr w:rsidR="00BF46E1" w:rsidRPr="005307A3" w14:paraId="3029AD7C" w14:textId="77777777" w:rsidTr="00195D76">
        <w:trPr>
          <w:cantSplit/>
          <w:jc w:val="center"/>
        </w:trPr>
        <w:tc>
          <w:tcPr>
            <w:tcW w:w="542" w:type="dxa"/>
            <w:tcBorders>
              <w:left w:val="single" w:sz="6" w:space="0" w:color="auto"/>
              <w:right w:val="single" w:sz="6" w:space="0" w:color="auto"/>
            </w:tcBorders>
          </w:tcPr>
          <w:p w14:paraId="10D5E52F"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78C5FA0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E1633CA"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14CDA46D" w14:textId="77777777" w:rsidR="00BF46E1" w:rsidRPr="005307A3" w:rsidRDefault="00BF46E1" w:rsidP="00195D76">
            <w:pPr>
              <w:pStyle w:val="TAL"/>
            </w:pPr>
          </w:p>
        </w:tc>
      </w:tr>
      <w:tr w:rsidR="00BF46E1" w:rsidRPr="005307A3" w14:paraId="08A19042" w14:textId="77777777" w:rsidTr="00195D76">
        <w:trPr>
          <w:cantSplit/>
          <w:jc w:val="center"/>
        </w:trPr>
        <w:tc>
          <w:tcPr>
            <w:tcW w:w="542" w:type="dxa"/>
            <w:tcBorders>
              <w:left w:val="single" w:sz="6" w:space="0" w:color="auto"/>
              <w:right w:val="single" w:sz="6" w:space="0" w:color="auto"/>
            </w:tcBorders>
          </w:tcPr>
          <w:p w14:paraId="49F13740"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45E17DD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6A5C160" w14:textId="77777777" w:rsidR="00BF46E1" w:rsidRPr="005307A3" w:rsidRDefault="00BF46E1" w:rsidP="00195D76">
            <w:pPr>
              <w:pStyle w:val="TAL"/>
            </w:pPr>
            <w:r w:rsidRPr="005307A3">
              <w:t>PROACTIVE COMMAND: SEND DATA 2.7.1</w:t>
            </w:r>
          </w:p>
        </w:tc>
        <w:tc>
          <w:tcPr>
            <w:tcW w:w="3776" w:type="dxa"/>
            <w:tcBorders>
              <w:left w:val="single" w:sz="6" w:space="0" w:color="auto"/>
              <w:right w:val="single" w:sz="6" w:space="0" w:color="auto"/>
            </w:tcBorders>
          </w:tcPr>
          <w:p w14:paraId="4FF86E05" w14:textId="186DCFCD" w:rsidR="00BF46E1" w:rsidRPr="005307A3" w:rsidRDefault="00BF46E1" w:rsidP="00195D76">
            <w:pPr>
              <w:pStyle w:val="TAL"/>
            </w:pPr>
            <w:r w:rsidRPr="005307A3">
              <w:t>[alpha identifier shall be displayed with Italic</w:t>
            </w:r>
            <w:r w:rsidRPr="005307A3">
              <w:br/>
              <w:t>on]</w:t>
            </w:r>
          </w:p>
        </w:tc>
      </w:tr>
      <w:tr w:rsidR="00BF46E1" w:rsidRPr="005307A3" w14:paraId="0FCF6ACA" w14:textId="77777777" w:rsidTr="00195D76">
        <w:trPr>
          <w:cantSplit/>
          <w:jc w:val="center"/>
        </w:trPr>
        <w:tc>
          <w:tcPr>
            <w:tcW w:w="542" w:type="dxa"/>
            <w:tcBorders>
              <w:left w:val="single" w:sz="6" w:space="0" w:color="auto"/>
              <w:right w:val="single" w:sz="6" w:space="0" w:color="auto"/>
            </w:tcBorders>
          </w:tcPr>
          <w:p w14:paraId="3927F0AB"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4C48AEE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B6ACB82" w14:textId="77777777" w:rsidR="00BF46E1" w:rsidRPr="005307A3" w:rsidRDefault="00BF46E1" w:rsidP="00195D76">
            <w:pPr>
              <w:pStyle w:val="TAL"/>
            </w:pPr>
            <w:r w:rsidRPr="005307A3">
              <w:t>TERMINAL RESPONSE: SEND DATA (immediate) 2.7.1</w:t>
            </w:r>
          </w:p>
        </w:tc>
        <w:tc>
          <w:tcPr>
            <w:tcW w:w="3776" w:type="dxa"/>
            <w:tcBorders>
              <w:left w:val="single" w:sz="6" w:space="0" w:color="auto"/>
              <w:right w:val="single" w:sz="6" w:space="0" w:color="auto"/>
            </w:tcBorders>
          </w:tcPr>
          <w:p w14:paraId="6B0DE9CE" w14:textId="77777777" w:rsidR="00BF46E1" w:rsidRPr="005307A3" w:rsidRDefault="00BF46E1" w:rsidP="00195D76">
            <w:pPr>
              <w:pStyle w:val="TAL"/>
            </w:pPr>
            <w:r w:rsidRPr="005307A3">
              <w:t>[Command performed successfully]</w:t>
            </w:r>
          </w:p>
        </w:tc>
      </w:tr>
      <w:tr w:rsidR="00BF46E1" w:rsidRPr="005307A3" w14:paraId="6CE30566" w14:textId="77777777" w:rsidTr="00195D76">
        <w:trPr>
          <w:cantSplit/>
          <w:jc w:val="center"/>
        </w:trPr>
        <w:tc>
          <w:tcPr>
            <w:tcW w:w="542" w:type="dxa"/>
            <w:tcBorders>
              <w:left w:val="single" w:sz="6" w:space="0" w:color="auto"/>
              <w:right w:val="single" w:sz="6" w:space="0" w:color="auto"/>
            </w:tcBorders>
          </w:tcPr>
          <w:p w14:paraId="2340910A"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7F08F54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5B7DF3F" w14:textId="77777777" w:rsidR="00BF46E1" w:rsidRPr="005307A3" w:rsidRDefault="00BF46E1" w:rsidP="00195D76">
            <w:pPr>
              <w:pStyle w:val="TAL"/>
            </w:pPr>
            <w:r w:rsidRPr="005307A3">
              <w:t>PROACTIVE COMMAND PENDING: SEND DATA 2.7.2</w:t>
            </w:r>
          </w:p>
        </w:tc>
        <w:tc>
          <w:tcPr>
            <w:tcW w:w="3776" w:type="dxa"/>
            <w:tcBorders>
              <w:left w:val="single" w:sz="6" w:space="0" w:color="auto"/>
              <w:right w:val="single" w:sz="6" w:space="0" w:color="auto"/>
            </w:tcBorders>
          </w:tcPr>
          <w:p w14:paraId="49FC3DFE" w14:textId="77777777" w:rsidR="00BF46E1" w:rsidRPr="005307A3" w:rsidRDefault="00BF46E1" w:rsidP="00195D76">
            <w:pPr>
              <w:pStyle w:val="TAL"/>
            </w:pPr>
          </w:p>
        </w:tc>
      </w:tr>
      <w:tr w:rsidR="00BF46E1" w:rsidRPr="005307A3" w14:paraId="0A8C2EEC" w14:textId="77777777" w:rsidTr="00195D76">
        <w:trPr>
          <w:cantSplit/>
          <w:jc w:val="center"/>
        </w:trPr>
        <w:tc>
          <w:tcPr>
            <w:tcW w:w="542" w:type="dxa"/>
            <w:tcBorders>
              <w:left w:val="single" w:sz="6" w:space="0" w:color="auto"/>
              <w:right w:val="single" w:sz="6" w:space="0" w:color="auto"/>
            </w:tcBorders>
          </w:tcPr>
          <w:p w14:paraId="5C5308DF"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788845B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EE7CDEF"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DD409E3" w14:textId="77777777" w:rsidR="00BF46E1" w:rsidRPr="005307A3" w:rsidRDefault="00BF46E1" w:rsidP="00195D76">
            <w:pPr>
              <w:pStyle w:val="TAL"/>
            </w:pPr>
          </w:p>
        </w:tc>
      </w:tr>
      <w:tr w:rsidR="00BF46E1" w:rsidRPr="005307A3" w14:paraId="2DF46EB7" w14:textId="77777777" w:rsidTr="00195D76">
        <w:trPr>
          <w:cantSplit/>
          <w:jc w:val="center"/>
        </w:trPr>
        <w:tc>
          <w:tcPr>
            <w:tcW w:w="542" w:type="dxa"/>
            <w:tcBorders>
              <w:left w:val="single" w:sz="6" w:space="0" w:color="auto"/>
              <w:right w:val="single" w:sz="6" w:space="0" w:color="auto"/>
            </w:tcBorders>
          </w:tcPr>
          <w:p w14:paraId="3EF0C4F6"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35C0F82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6FD6B8D" w14:textId="77777777" w:rsidR="00BF46E1" w:rsidRPr="005307A3" w:rsidRDefault="00BF46E1" w:rsidP="00195D76">
            <w:pPr>
              <w:pStyle w:val="TAL"/>
            </w:pPr>
            <w:r w:rsidRPr="005307A3">
              <w:t>PROACTIVE COMMAND: SEND DATA 2.7.2</w:t>
            </w:r>
          </w:p>
        </w:tc>
        <w:tc>
          <w:tcPr>
            <w:tcW w:w="3776" w:type="dxa"/>
            <w:tcBorders>
              <w:left w:val="single" w:sz="6" w:space="0" w:color="auto"/>
              <w:right w:val="single" w:sz="6" w:space="0" w:color="auto"/>
            </w:tcBorders>
          </w:tcPr>
          <w:p w14:paraId="0313E993" w14:textId="77777777" w:rsidR="00BF46E1" w:rsidRPr="005307A3" w:rsidRDefault="00BF46E1" w:rsidP="00195D76">
            <w:pPr>
              <w:pStyle w:val="TAL"/>
            </w:pPr>
            <w:r w:rsidRPr="005307A3">
              <w:t>[alpha identifier shall be displayed with italic off]</w:t>
            </w:r>
          </w:p>
        </w:tc>
      </w:tr>
      <w:tr w:rsidR="00BF46E1" w:rsidRPr="005307A3" w14:paraId="1E8BE208" w14:textId="77777777" w:rsidTr="00195D76">
        <w:trPr>
          <w:cantSplit/>
          <w:jc w:val="center"/>
        </w:trPr>
        <w:tc>
          <w:tcPr>
            <w:tcW w:w="542" w:type="dxa"/>
            <w:tcBorders>
              <w:left w:val="single" w:sz="6" w:space="0" w:color="auto"/>
              <w:right w:val="single" w:sz="6" w:space="0" w:color="auto"/>
            </w:tcBorders>
          </w:tcPr>
          <w:p w14:paraId="154832CF"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0DD1EEE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9C66370" w14:textId="77777777" w:rsidR="00BF46E1" w:rsidRPr="005307A3" w:rsidRDefault="00BF46E1" w:rsidP="00195D76">
            <w:pPr>
              <w:pStyle w:val="TAL"/>
            </w:pPr>
            <w:r w:rsidRPr="005307A3">
              <w:t>TERMINAL RESPONSE: SEND DATA (immediate) 2.7.1</w:t>
            </w:r>
          </w:p>
        </w:tc>
        <w:tc>
          <w:tcPr>
            <w:tcW w:w="3776" w:type="dxa"/>
            <w:tcBorders>
              <w:left w:val="single" w:sz="6" w:space="0" w:color="auto"/>
              <w:right w:val="single" w:sz="6" w:space="0" w:color="auto"/>
            </w:tcBorders>
          </w:tcPr>
          <w:p w14:paraId="5AE1ABE2" w14:textId="77777777" w:rsidR="00BF46E1" w:rsidRPr="005307A3" w:rsidRDefault="00BF46E1" w:rsidP="00195D76">
            <w:pPr>
              <w:pStyle w:val="TAL"/>
            </w:pPr>
            <w:r w:rsidRPr="005307A3">
              <w:t>[Command performed successfully]</w:t>
            </w:r>
          </w:p>
        </w:tc>
      </w:tr>
      <w:tr w:rsidR="00BF46E1" w:rsidRPr="005307A3" w14:paraId="68DE0629" w14:textId="77777777" w:rsidTr="00195D76">
        <w:trPr>
          <w:cantSplit/>
          <w:jc w:val="center"/>
        </w:trPr>
        <w:tc>
          <w:tcPr>
            <w:tcW w:w="542" w:type="dxa"/>
            <w:tcBorders>
              <w:left w:val="single" w:sz="6" w:space="0" w:color="auto"/>
              <w:right w:val="single" w:sz="6" w:space="0" w:color="auto"/>
            </w:tcBorders>
          </w:tcPr>
          <w:p w14:paraId="776B1A14"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62D474E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0B961465" w14:textId="77777777" w:rsidR="00BF46E1" w:rsidRPr="005307A3" w:rsidRDefault="00BF46E1" w:rsidP="00195D76">
            <w:pPr>
              <w:pStyle w:val="TAL"/>
            </w:pPr>
            <w:r w:rsidRPr="005307A3">
              <w:t>PROACTIVE COMMAND PENDING: SEND DATA 2.7.1</w:t>
            </w:r>
          </w:p>
        </w:tc>
        <w:tc>
          <w:tcPr>
            <w:tcW w:w="3776" w:type="dxa"/>
            <w:tcBorders>
              <w:left w:val="single" w:sz="6" w:space="0" w:color="auto"/>
              <w:right w:val="single" w:sz="6" w:space="0" w:color="auto"/>
            </w:tcBorders>
          </w:tcPr>
          <w:p w14:paraId="179922F0" w14:textId="77777777" w:rsidR="00BF46E1" w:rsidRPr="005307A3" w:rsidRDefault="00BF46E1" w:rsidP="00195D76">
            <w:pPr>
              <w:pStyle w:val="TAL"/>
            </w:pPr>
          </w:p>
        </w:tc>
      </w:tr>
      <w:tr w:rsidR="00BF46E1" w:rsidRPr="005307A3" w14:paraId="7BDC5883" w14:textId="77777777" w:rsidTr="00195D76">
        <w:trPr>
          <w:cantSplit/>
          <w:jc w:val="center"/>
        </w:trPr>
        <w:tc>
          <w:tcPr>
            <w:tcW w:w="542" w:type="dxa"/>
            <w:tcBorders>
              <w:left w:val="single" w:sz="6" w:space="0" w:color="auto"/>
              <w:right w:val="single" w:sz="6" w:space="0" w:color="auto"/>
            </w:tcBorders>
          </w:tcPr>
          <w:p w14:paraId="289F3CD8"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7FEDFE2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83C66F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704756DD" w14:textId="77777777" w:rsidR="00BF46E1" w:rsidRPr="005307A3" w:rsidRDefault="00BF46E1" w:rsidP="00195D76">
            <w:pPr>
              <w:pStyle w:val="TAL"/>
            </w:pPr>
          </w:p>
        </w:tc>
      </w:tr>
      <w:tr w:rsidR="00BF46E1" w:rsidRPr="005307A3" w14:paraId="09A185A1" w14:textId="77777777" w:rsidTr="00195D76">
        <w:trPr>
          <w:cantSplit/>
          <w:jc w:val="center"/>
        </w:trPr>
        <w:tc>
          <w:tcPr>
            <w:tcW w:w="542" w:type="dxa"/>
            <w:tcBorders>
              <w:left w:val="single" w:sz="6" w:space="0" w:color="auto"/>
              <w:right w:val="single" w:sz="6" w:space="0" w:color="auto"/>
            </w:tcBorders>
          </w:tcPr>
          <w:p w14:paraId="4F3CA016"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63D647A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E86CAF3" w14:textId="77777777" w:rsidR="00BF46E1" w:rsidRPr="005307A3" w:rsidRDefault="00BF46E1" w:rsidP="00195D76">
            <w:pPr>
              <w:pStyle w:val="TAL"/>
            </w:pPr>
            <w:r w:rsidRPr="005307A3">
              <w:t>PROACTIVE COMMAND: SEND DATA 2.7.1</w:t>
            </w:r>
          </w:p>
        </w:tc>
        <w:tc>
          <w:tcPr>
            <w:tcW w:w="3776" w:type="dxa"/>
            <w:tcBorders>
              <w:left w:val="single" w:sz="6" w:space="0" w:color="auto"/>
              <w:right w:val="single" w:sz="6" w:space="0" w:color="auto"/>
            </w:tcBorders>
          </w:tcPr>
          <w:p w14:paraId="04248F7E" w14:textId="77777777" w:rsidR="00BF46E1" w:rsidRPr="005307A3" w:rsidRDefault="00BF46E1" w:rsidP="00195D76">
            <w:pPr>
              <w:pStyle w:val="TAL"/>
            </w:pPr>
            <w:r w:rsidRPr="005307A3">
              <w:t>[alpha identifier shall be displayed with italic on]</w:t>
            </w:r>
          </w:p>
        </w:tc>
      </w:tr>
      <w:tr w:rsidR="00BF46E1" w:rsidRPr="005307A3" w14:paraId="5D7DD266" w14:textId="77777777" w:rsidTr="00195D76">
        <w:trPr>
          <w:cantSplit/>
          <w:jc w:val="center"/>
        </w:trPr>
        <w:tc>
          <w:tcPr>
            <w:tcW w:w="542" w:type="dxa"/>
            <w:tcBorders>
              <w:left w:val="single" w:sz="6" w:space="0" w:color="auto"/>
              <w:right w:val="single" w:sz="6" w:space="0" w:color="auto"/>
            </w:tcBorders>
          </w:tcPr>
          <w:p w14:paraId="14903574"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7B5F4CF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217EDC2" w14:textId="77777777" w:rsidR="00BF46E1" w:rsidRPr="005307A3" w:rsidRDefault="00BF46E1" w:rsidP="00195D76">
            <w:pPr>
              <w:pStyle w:val="TAL"/>
            </w:pPr>
            <w:r w:rsidRPr="005307A3">
              <w:t>TERMINAL RESPONSE: SEND DATA (immediate) 2.7.1</w:t>
            </w:r>
          </w:p>
        </w:tc>
        <w:tc>
          <w:tcPr>
            <w:tcW w:w="3776" w:type="dxa"/>
            <w:tcBorders>
              <w:left w:val="single" w:sz="6" w:space="0" w:color="auto"/>
              <w:right w:val="single" w:sz="6" w:space="0" w:color="auto"/>
            </w:tcBorders>
          </w:tcPr>
          <w:p w14:paraId="3B08D91C" w14:textId="77777777" w:rsidR="00BF46E1" w:rsidRPr="005307A3" w:rsidRDefault="00BF46E1" w:rsidP="00195D76">
            <w:pPr>
              <w:pStyle w:val="TAL"/>
            </w:pPr>
            <w:r w:rsidRPr="005307A3">
              <w:t>[Command performed successfully]</w:t>
            </w:r>
          </w:p>
        </w:tc>
      </w:tr>
      <w:tr w:rsidR="00BF46E1" w:rsidRPr="005307A3" w14:paraId="69488206" w14:textId="77777777" w:rsidTr="00195D76">
        <w:trPr>
          <w:cantSplit/>
          <w:jc w:val="center"/>
        </w:trPr>
        <w:tc>
          <w:tcPr>
            <w:tcW w:w="542" w:type="dxa"/>
            <w:tcBorders>
              <w:left w:val="single" w:sz="6" w:space="0" w:color="auto"/>
              <w:right w:val="single" w:sz="6" w:space="0" w:color="auto"/>
            </w:tcBorders>
          </w:tcPr>
          <w:p w14:paraId="3EFD7AFB"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1D63C68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7C4E11F" w14:textId="77777777" w:rsidR="00BF46E1" w:rsidRPr="005307A3" w:rsidRDefault="00BF46E1" w:rsidP="00195D76">
            <w:pPr>
              <w:pStyle w:val="TAL"/>
            </w:pPr>
            <w:r w:rsidRPr="005307A3">
              <w:t>PROACTIVE COMMAND PENDING: SEND DATA 2.7.3</w:t>
            </w:r>
          </w:p>
        </w:tc>
        <w:tc>
          <w:tcPr>
            <w:tcW w:w="3776" w:type="dxa"/>
            <w:tcBorders>
              <w:left w:val="single" w:sz="6" w:space="0" w:color="auto"/>
              <w:right w:val="single" w:sz="6" w:space="0" w:color="auto"/>
            </w:tcBorders>
          </w:tcPr>
          <w:p w14:paraId="76FD2A31" w14:textId="77777777" w:rsidR="00BF46E1" w:rsidRPr="005307A3" w:rsidRDefault="00BF46E1" w:rsidP="00195D76">
            <w:pPr>
              <w:pStyle w:val="TAL"/>
            </w:pPr>
          </w:p>
        </w:tc>
      </w:tr>
      <w:tr w:rsidR="00BF46E1" w:rsidRPr="005307A3" w14:paraId="1B26793E" w14:textId="77777777" w:rsidTr="00195D76">
        <w:trPr>
          <w:cantSplit/>
          <w:jc w:val="center"/>
        </w:trPr>
        <w:tc>
          <w:tcPr>
            <w:tcW w:w="542" w:type="dxa"/>
            <w:tcBorders>
              <w:left w:val="single" w:sz="6" w:space="0" w:color="auto"/>
              <w:right w:val="single" w:sz="6" w:space="0" w:color="auto"/>
            </w:tcBorders>
          </w:tcPr>
          <w:p w14:paraId="1DB1137F"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2D45B78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69E2EA0"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D6F8AA3" w14:textId="77777777" w:rsidR="00BF46E1" w:rsidRPr="005307A3" w:rsidRDefault="00BF46E1" w:rsidP="00195D76">
            <w:pPr>
              <w:pStyle w:val="TAL"/>
            </w:pPr>
          </w:p>
        </w:tc>
      </w:tr>
      <w:tr w:rsidR="00BF46E1" w:rsidRPr="005307A3" w14:paraId="40DDF2C2" w14:textId="77777777" w:rsidTr="00195D76">
        <w:trPr>
          <w:cantSplit/>
          <w:jc w:val="center"/>
        </w:trPr>
        <w:tc>
          <w:tcPr>
            <w:tcW w:w="542" w:type="dxa"/>
            <w:tcBorders>
              <w:left w:val="single" w:sz="6" w:space="0" w:color="auto"/>
              <w:right w:val="single" w:sz="6" w:space="0" w:color="auto"/>
            </w:tcBorders>
          </w:tcPr>
          <w:p w14:paraId="2E05F3D3"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3567B74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6EDE4AB" w14:textId="77777777" w:rsidR="00BF46E1" w:rsidRPr="005307A3" w:rsidRDefault="00BF46E1" w:rsidP="00195D76">
            <w:pPr>
              <w:pStyle w:val="TAL"/>
            </w:pPr>
            <w:r w:rsidRPr="005307A3">
              <w:t>PROACTIVE COMMAND: SEND DATA 2.7.3</w:t>
            </w:r>
          </w:p>
        </w:tc>
        <w:tc>
          <w:tcPr>
            <w:tcW w:w="3776" w:type="dxa"/>
            <w:tcBorders>
              <w:left w:val="single" w:sz="6" w:space="0" w:color="auto"/>
              <w:right w:val="single" w:sz="6" w:space="0" w:color="auto"/>
            </w:tcBorders>
          </w:tcPr>
          <w:p w14:paraId="4F6A6CD4" w14:textId="77777777" w:rsidR="00BF46E1" w:rsidRPr="005307A3" w:rsidRDefault="00BF46E1" w:rsidP="00195D76">
            <w:pPr>
              <w:pStyle w:val="TAL"/>
            </w:pPr>
            <w:r w:rsidRPr="005307A3">
              <w:t>[alpha identifier shall be displayed with italic off]</w:t>
            </w:r>
          </w:p>
        </w:tc>
      </w:tr>
      <w:tr w:rsidR="00BF46E1" w:rsidRPr="005307A3" w14:paraId="6ABFC4E7" w14:textId="77777777" w:rsidTr="00195D76">
        <w:trPr>
          <w:cantSplit/>
          <w:jc w:val="center"/>
        </w:trPr>
        <w:tc>
          <w:tcPr>
            <w:tcW w:w="542" w:type="dxa"/>
            <w:tcBorders>
              <w:left w:val="single" w:sz="6" w:space="0" w:color="auto"/>
              <w:bottom w:val="single" w:sz="4" w:space="0" w:color="auto"/>
              <w:right w:val="single" w:sz="6" w:space="0" w:color="auto"/>
            </w:tcBorders>
          </w:tcPr>
          <w:p w14:paraId="1DB6CBFA"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08BC04F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30168A90" w14:textId="77777777" w:rsidR="00BF46E1" w:rsidRPr="005307A3" w:rsidRDefault="00BF46E1" w:rsidP="00195D76">
            <w:pPr>
              <w:pStyle w:val="TAL"/>
            </w:pPr>
            <w:r w:rsidRPr="005307A3">
              <w:t>TERMINAL RESPONSE: SEND DATA (immediate) 2.7.1</w:t>
            </w:r>
          </w:p>
        </w:tc>
        <w:tc>
          <w:tcPr>
            <w:tcW w:w="3776" w:type="dxa"/>
            <w:tcBorders>
              <w:left w:val="single" w:sz="6" w:space="0" w:color="auto"/>
              <w:bottom w:val="single" w:sz="4" w:space="0" w:color="auto"/>
              <w:right w:val="single" w:sz="6" w:space="0" w:color="auto"/>
            </w:tcBorders>
          </w:tcPr>
          <w:p w14:paraId="6BCE7733" w14:textId="77777777" w:rsidR="00BF46E1" w:rsidRPr="005307A3" w:rsidRDefault="00BF46E1" w:rsidP="00195D76">
            <w:pPr>
              <w:pStyle w:val="TAL"/>
            </w:pPr>
            <w:r w:rsidRPr="005307A3">
              <w:t>[Command performed successfully]</w:t>
            </w:r>
          </w:p>
        </w:tc>
      </w:tr>
    </w:tbl>
    <w:p w14:paraId="59F1C8FA" w14:textId="77777777" w:rsidR="00BF46E1" w:rsidRPr="005307A3" w:rsidRDefault="00BF46E1" w:rsidP="00BF46E1"/>
    <w:p w14:paraId="2BB810B6" w14:textId="77777777" w:rsidR="00BF46E1" w:rsidRPr="005307A3" w:rsidRDefault="00BF46E1" w:rsidP="00BF46E1">
      <w:r w:rsidRPr="005307A3">
        <w:t>PROACTIVE COMMAND: SEND DATA 2.7.1</w:t>
      </w:r>
    </w:p>
    <w:p w14:paraId="4F65F38D" w14:textId="77777777" w:rsidR="00BF46E1" w:rsidRPr="005307A3" w:rsidRDefault="00BF46E1" w:rsidP="00BF46E1">
      <w:r w:rsidRPr="005307A3">
        <w:t>Logically:</w:t>
      </w:r>
    </w:p>
    <w:p w14:paraId="153D5579" w14:textId="77777777" w:rsidR="00BF46E1" w:rsidRPr="005307A3" w:rsidRDefault="00BF46E1" w:rsidP="0041528A">
      <w:pPr>
        <w:pStyle w:val="EW"/>
      </w:pPr>
      <w:r w:rsidRPr="005307A3">
        <w:t>Command details</w:t>
      </w:r>
    </w:p>
    <w:p w14:paraId="6D04AFFD" w14:textId="77777777" w:rsidR="00BF46E1" w:rsidRPr="005307A3" w:rsidRDefault="00BF46E1" w:rsidP="0041528A">
      <w:pPr>
        <w:pStyle w:val="EW"/>
      </w:pPr>
      <w:r w:rsidRPr="005307A3">
        <w:tab/>
        <w:t>Command number:</w:t>
      </w:r>
      <w:r w:rsidRPr="005307A3">
        <w:tab/>
        <w:t>1</w:t>
      </w:r>
    </w:p>
    <w:p w14:paraId="67E05D1E" w14:textId="77777777" w:rsidR="00BF46E1" w:rsidRPr="005307A3" w:rsidRDefault="00BF46E1" w:rsidP="0041528A">
      <w:pPr>
        <w:pStyle w:val="EW"/>
      </w:pPr>
      <w:r w:rsidRPr="005307A3">
        <w:tab/>
        <w:t>Command type:</w:t>
      </w:r>
      <w:r w:rsidRPr="005307A3">
        <w:tab/>
        <w:t>SEND DATA</w:t>
      </w:r>
    </w:p>
    <w:p w14:paraId="25612A6E" w14:textId="77777777" w:rsidR="00BF46E1" w:rsidRPr="005307A3" w:rsidRDefault="00BF46E1" w:rsidP="0041528A">
      <w:pPr>
        <w:pStyle w:val="EW"/>
      </w:pPr>
      <w:r w:rsidRPr="005307A3">
        <w:tab/>
        <w:t>Command qualifier:</w:t>
      </w:r>
      <w:r w:rsidRPr="005307A3">
        <w:tab/>
        <w:t>Send Immediately</w:t>
      </w:r>
    </w:p>
    <w:p w14:paraId="1BA59255" w14:textId="77777777" w:rsidR="00BF46E1" w:rsidRPr="005307A3" w:rsidRDefault="00BF46E1" w:rsidP="0041528A">
      <w:pPr>
        <w:pStyle w:val="EW"/>
      </w:pPr>
      <w:r w:rsidRPr="005307A3">
        <w:t>Device identities</w:t>
      </w:r>
    </w:p>
    <w:p w14:paraId="39EB8E96" w14:textId="77777777" w:rsidR="00BF46E1" w:rsidRPr="005307A3" w:rsidRDefault="00BF46E1" w:rsidP="0041528A">
      <w:pPr>
        <w:pStyle w:val="EW"/>
      </w:pPr>
      <w:r w:rsidRPr="005307A3">
        <w:tab/>
        <w:t>Source device:</w:t>
      </w:r>
      <w:r w:rsidRPr="005307A3">
        <w:tab/>
        <w:t>UICC</w:t>
      </w:r>
    </w:p>
    <w:p w14:paraId="1CC9E3D1" w14:textId="77777777" w:rsidR="00BF46E1" w:rsidRPr="005307A3" w:rsidRDefault="00BF46E1" w:rsidP="0041528A">
      <w:pPr>
        <w:pStyle w:val="EW"/>
      </w:pPr>
      <w:r w:rsidRPr="005307A3">
        <w:tab/>
        <w:t>Destination device:</w:t>
      </w:r>
      <w:r w:rsidRPr="005307A3">
        <w:tab/>
        <w:t>Channel 1</w:t>
      </w:r>
    </w:p>
    <w:p w14:paraId="08357BCE" w14:textId="77777777" w:rsidR="00BF46E1" w:rsidRPr="005307A3" w:rsidRDefault="00BF46E1" w:rsidP="0041528A">
      <w:pPr>
        <w:pStyle w:val="EW"/>
      </w:pPr>
      <w:r w:rsidRPr="005307A3">
        <w:t>Alpha Identifier</w:t>
      </w:r>
      <w:r w:rsidRPr="005307A3">
        <w:tab/>
        <w:t>"Send Data 1"</w:t>
      </w:r>
    </w:p>
    <w:p w14:paraId="06DB4E21" w14:textId="77777777" w:rsidR="00BF46E1" w:rsidRPr="005307A3" w:rsidRDefault="00BF46E1" w:rsidP="0041528A">
      <w:pPr>
        <w:pStyle w:val="EW"/>
      </w:pPr>
      <w:r w:rsidRPr="005307A3">
        <w:t>Channel Data</w:t>
      </w:r>
    </w:p>
    <w:p w14:paraId="2650F59F" w14:textId="77777777" w:rsidR="00BF46E1" w:rsidRPr="005307A3" w:rsidRDefault="00BF46E1" w:rsidP="0041528A">
      <w:pPr>
        <w:pStyle w:val="EW"/>
      </w:pPr>
      <w:r w:rsidRPr="005307A3">
        <w:t>Channel Data:</w:t>
      </w:r>
      <w:r w:rsidRPr="005307A3">
        <w:tab/>
        <w:t>00 01 .. 07 (8 Bytes of data)</w:t>
      </w:r>
    </w:p>
    <w:p w14:paraId="0AEB9FFE" w14:textId="77777777" w:rsidR="00BF46E1" w:rsidRPr="005307A3" w:rsidRDefault="00BF46E1" w:rsidP="0041528A">
      <w:pPr>
        <w:pStyle w:val="EW"/>
      </w:pPr>
      <w:r w:rsidRPr="005307A3">
        <w:t>Text Attribute</w:t>
      </w:r>
    </w:p>
    <w:p w14:paraId="0C6594D7" w14:textId="77777777" w:rsidR="00BF46E1" w:rsidRPr="005307A3" w:rsidRDefault="00BF46E1" w:rsidP="0041528A">
      <w:pPr>
        <w:pStyle w:val="EW"/>
      </w:pPr>
      <w:r w:rsidRPr="005307A3">
        <w:tab/>
        <w:t>Formatting position:</w:t>
      </w:r>
      <w:r w:rsidRPr="005307A3">
        <w:tab/>
        <w:t>0</w:t>
      </w:r>
    </w:p>
    <w:p w14:paraId="300BAD1C" w14:textId="77777777" w:rsidR="00BF46E1" w:rsidRPr="005307A3" w:rsidRDefault="00BF46E1" w:rsidP="0041528A">
      <w:pPr>
        <w:pStyle w:val="EW"/>
      </w:pPr>
      <w:r w:rsidRPr="005307A3">
        <w:tab/>
        <w:t>Formatting length:</w:t>
      </w:r>
      <w:r w:rsidRPr="005307A3">
        <w:tab/>
        <w:t>11</w:t>
      </w:r>
    </w:p>
    <w:p w14:paraId="4AFCDD11" w14:textId="77777777" w:rsidR="00BF46E1" w:rsidRPr="005307A3" w:rsidRDefault="00BF46E1" w:rsidP="0041528A">
      <w:pPr>
        <w:pStyle w:val="EW"/>
      </w:pPr>
      <w:r w:rsidRPr="005307A3">
        <w:lastRenderedPageBreak/>
        <w:tab/>
        <w:t>Formatting mode:</w:t>
      </w:r>
      <w:r w:rsidRPr="005307A3">
        <w:tab/>
        <w:t>Left Alignment, Normal Font, Bold Off, Italic On, Underline Off, Strikethrough Off</w:t>
      </w:r>
    </w:p>
    <w:p w14:paraId="61B9C378" w14:textId="77777777" w:rsidR="00BF46E1" w:rsidRPr="005307A3" w:rsidRDefault="00BF46E1" w:rsidP="0041528A">
      <w:pPr>
        <w:pStyle w:val="EX"/>
      </w:pPr>
      <w:r w:rsidRPr="005307A3">
        <w:t>Colour:</w:t>
      </w:r>
      <w:r w:rsidRPr="005307A3">
        <w:tab/>
        <w:t>Dark Green Foreground, Bright Yellow Background</w:t>
      </w:r>
    </w:p>
    <w:p w14:paraId="2E8CBAD2" w14:textId="77777777" w:rsidR="00BF46E1" w:rsidRPr="005307A3" w:rsidRDefault="00BF46E1" w:rsidP="00BF46E1">
      <w:r w:rsidRPr="005307A3">
        <w:t>Coding:</w:t>
      </w:r>
    </w:p>
    <w:p w14:paraId="67E7D72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70A1B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364E0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25C78B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08F452A"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735D49E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E80C9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D38AEC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296475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A3C75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6D05D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86783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BE2E0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F93CF5"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0A43821" w14:textId="77777777" w:rsidR="00BF46E1" w:rsidRPr="005307A3" w:rsidRDefault="00BF46E1" w:rsidP="00195D76">
            <w:pPr>
              <w:pStyle w:val="TAC"/>
            </w:pPr>
            <w:r w:rsidRPr="005307A3">
              <w:t>85</w:t>
            </w:r>
          </w:p>
        </w:tc>
      </w:tr>
      <w:tr w:rsidR="00BF46E1" w:rsidRPr="005307A3" w14:paraId="2B70A44D" w14:textId="77777777" w:rsidTr="00195D76">
        <w:trPr>
          <w:jc w:val="center"/>
        </w:trPr>
        <w:tc>
          <w:tcPr>
            <w:tcW w:w="1134" w:type="dxa"/>
            <w:tcBorders>
              <w:top w:val="single" w:sz="4" w:space="0" w:color="auto"/>
              <w:right w:val="single" w:sz="4" w:space="0" w:color="auto"/>
            </w:tcBorders>
          </w:tcPr>
          <w:p w14:paraId="69CE3C0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E24877"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F02C83C"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18C878D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DCFCDA7"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081176CF"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21078F5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A12893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4260A6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26AA11B"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FB37AE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37FA22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27C73BA" w14:textId="77777777" w:rsidR="00BF46E1" w:rsidRPr="005307A3" w:rsidRDefault="00BF46E1" w:rsidP="00195D76">
            <w:pPr>
              <w:pStyle w:val="TAC"/>
            </w:pPr>
            <w:r w:rsidRPr="005307A3">
              <w:t>31</w:t>
            </w:r>
          </w:p>
        </w:tc>
      </w:tr>
      <w:tr w:rsidR="00BF46E1" w:rsidRPr="005307A3" w14:paraId="326B60C3" w14:textId="77777777" w:rsidTr="00195D76">
        <w:trPr>
          <w:jc w:val="center"/>
        </w:trPr>
        <w:tc>
          <w:tcPr>
            <w:tcW w:w="1134" w:type="dxa"/>
            <w:tcBorders>
              <w:right w:val="single" w:sz="4" w:space="0" w:color="auto"/>
            </w:tcBorders>
          </w:tcPr>
          <w:p w14:paraId="1B5BF00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13C5AF"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E93AA8E"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6202FD9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C6D12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51F24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C92B7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396717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D8BC34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5CEC3CB"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83A3683"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C4A0B6A"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FA4DAD1" w14:textId="77777777" w:rsidR="00BF46E1" w:rsidRPr="005307A3" w:rsidRDefault="00BF46E1" w:rsidP="00195D76">
            <w:pPr>
              <w:pStyle w:val="TAC"/>
            </w:pPr>
            <w:r w:rsidRPr="005307A3">
              <w:t>04</w:t>
            </w:r>
          </w:p>
        </w:tc>
      </w:tr>
      <w:tr w:rsidR="00BF46E1" w:rsidRPr="005307A3" w14:paraId="2729C015" w14:textId="77777777" w:rsidTr="00195D76">
        <w:trPr>
          <w:jc w:val="center"/>
        </w:trPr>
        <w:tc>
          <w:tcPr>
            <w:tcW w:w="1134" w:type="dxa"/>
            <w:tcBorders>
              <w:right w:val="single" w:sz="4" w:space="0" w:color="auto"/>
            </w:tcBorders>
          </w:tcPr>
          <w:p w14:paraId="5C6BF4B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976B64"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2FFFB88A"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00575E7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2D027B7"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769076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216D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7DEBC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CADB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4FDB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A0E83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F972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9B2D68" w14:textId="77777777" w:rsidR="00BF46E1" w:rsidRPr="005307A3" w:rsidRDefault="00BF46E1" w:rsidP="00195D76">
            <w:pPr>
              <w:pStyle w:val="TAC"/>
            </w:pPr>
          </w:p>
        </w:tc>
      </w:tr>
    </w:tbl>
    <w:p w14:paraId="07BA9C2E" w14:textId="77777777" w:rsidR="00BF46E1" w:rsidRPr="005307A3" w:rsidRDefault="00BF46E1" w:rsidP="00BF46E1"/>
    <w:p w14:paraId="1D064D2E" w14:textId="77777777" w:rsidR="00BF46E1" w:rsidRPr="005307A3" w:rsidRDefault="00BF46E1" w:rsidP="00BF46E1">
      <w:r w:rsidRPr="005307A3">
        <w:t>PROACTIVE COMMAND: SEND DATA 2.7.2</w:t>
      </w:r>
    </w:p>
    <w:p w14:paraId="15CBA798" w14:textId="77777777" w:rsidR="00BF46E1" w:rsidRPr="005307A3" w:rsidRDefault="00BF46E1" w:rsidP="00BF46E1">
      <w:r w:rsidRPr="005307A3">
        <w:t>Logically:</w:t>
      </w:r>
    </w:p>
    <w:p w14:paraId="40E92971" w14:textId="77777777" w:rsidR="00BF46E1" w:rsidRPr="005307A3" w:rsidRDefault="00BF46E1" w:rsidP="0041528A">
      <w:pPr>
        <w:pStyle w:val="EW"/>
      </w:pPr>
      <w:r w:rsidRPr="005307A3">
        <w:t>Command details</w:t>
      </w:r>
    </w:p>
    <w:p w14:paraId="4BE7A8DF" w14:textId="77777777" w:rsidR="00BF46E1" w:rsidRPr="005307A3" w:rsidRDefault="00BF46E1" w:rsidP="0041528A">
      <w:pPr>
        <w:pStyle w:val="EW"/>
      </w:pPr>
      <w:r w:rsidRPr="005307A3">
        <w:tab/>
        <w:t>Command number:</w:t>
      </w:r>
      <w:r w:rsidRPr="005307A3">
        <w:tab/>
        <w:t>1</w:t>
      </w:r>
    </w:p>
    <w:p w14:paraId="11463E2B" w14:textId="77777777" w:rsidR="00BF46E1" w:rsidRPr="005307A3" w:rsidRDefault="00BF46E1" w:rsidP="0041528A">
      <w:pPr>
        <w:pStyle w:val="EW"/>
      </w:pPr>
      <w:r w:rsidRPr="005307A3">
        <w:tab/>
        <w:t>Command type:</w:t>
      </w:r>
      <w:r w:rsidRPr="005307A3">
        <w:tab/>
        <w:t>SEND DATA</w:t>
      </w:r>
    </w:p>
    <w:p w14:paraId="4ECBB237" w14:textId="77777777" w:rsidR="00BF46E1" w:rsidRPr="005307A3" w:rsidRDefault="00BF46E1" w:rsidP="0041528A">
      <w:pPr>
        <w:pStyle w:val="EW"/>
      </w:pPr>
      <w:r w:rsidRPr="005307A3">
        <w:tab/>
        <w:t>Command qualifier:</w:t>
      </w:r>
      <w:r w:rsidRPr="005307A3">
        <w:tab/>
        <w:t>Send Immediately</w:t>
      </w:r>
    </w:p>
    <w:p w14:paraId="7780C377" w14:textId="77777777" w:rsidR="00BF46E1" w:rsidRPr="005307A3" w:rsidRDefault="00BF46E1" w:rsidP="0041528A">
      <w:pPr>
        <w:pStyle w:val="EW"/>
      </w:pPr>
      <w:r w:rsidRPr="005307A3">
        <w:t>Device identities</w:t>
      </w:r>
    </w:p>
    <w:p w14:paraId="21D7A41E" w14:textId="77777777" w:rsidR="00BF46E1" w:rsidRPr="005307A3" w:rsidRDefault="00BF46E1" w:rsidP="0041528A">
      <w:pPr>
        <w:pStyle w:val="EW"/>
      </w:pPr>
      <w:r w:rsidRPr="005307A3">
        <w:tab/>
        <w:t>Source device:</w:t>
      </w:r>
      <w:r w:rsidRPr="005307A3">
        <w:tab/>
        <w:t>UICC</w:t>
      </w:r>
    </w:p>
    <w:p w14:paraId="68BFDE59" w14:textId="77777777" w:rsidR="00BF46E1" w:rsidRPr="005307A3" w:rsidRDefault="00BF46E1" w:rsidP="0041528A">
      <w:pPr>
        <w:pStyle w:val="EW"/>
      </w:pPr>
      <w:r w:rsidRPr="005307A3">
        <w:tab/>
        <w:t>Destination device:</w:t>
      </w:r>
      <w:r w:rsidRPr="005307A3">
        <w:tab/>
        <w:t>Channel 1</w:t>
      </w:r>
    </w:p>
    <w:p w14:paraId="23C1F92A" w14:textId="77777777" w:rsidR="00BF46E1" w:rsidRPr="005307A3" w:rsidRDefault="00BF46E1" w:rsidP="0041528A">
      <w:pPr>
        <w:pStyle w:val="EW"/>
      </w:pPr>
      <w:r w:rsidRPr="005307A3">
        <w:t>Alpha Identifier</w:t>
      </w:r>
      <w:r w:rsidRPr="005307A3">
        <w:tab/>
        <w:t>"Send Data 2"</w:t>
      </w:r>
    </w:p>
    <w:p w14:paraId="63808B42" w14:textId="77777777" w:rsidR="00BF46E1" w:rsidRPr="005307A3" w:rsidRDefault="00BF46E1" w:rsidP="0041528A">
      <w:pPr>
        <w:pStyle w:val="EW"/>
      </w:pPr>
      <w:r w:rsidRPr="005307A3">
        <w:t>Channel Data</w:t>
      </w:r>
    </w:p>
    <w:p w14:paraId="556B5C5C" w14:textId="77777777" w:rsidR="00BF46E1" w:rsidRPr="005307A3" w:rsidRDefault="00BF46E1" w:rsidP="0041528A">
      <w:pPr>
        <w:pStyle w:val="EW"/>
      </w:pPr>
      <w:r w:rsidRPr="005307A3">
        <w:t>Channel Data:</w:t>
      </w:r>
      <w:r w:rsidRPr="005307A3">
        <w:tab/>
        <w:t>00 01 .. 07 (8 Bytes of data)</w:t>
      </w:r>
    </w:p>
    <w:p w14:paraId="12C31928" w14:textId="77777777" w:rsidR="00BF46E1" w:rsidRPr="005307A3" w:rsidRDefault="00BF46E1" w:rsidP="0041528A">
      <w:pPr>
        <w:pStyle w:val="EW"/>
      </w:pPr>
      <w:r w:rsidRPr="005307A3">
        <w:t>Text Attribute</w:t>
      </w:r>
    </w:p>
    <w:p w14:paraId="61A8BDF0" w14:textId="77777777" w:rsidR="00BF46E1" w:rsidRPr="005307A3" w:rsidRDefault="00BF46E1" w:rsidP="0041528A">
      <w:pPr>
        <w:pStyle w:val="EW"/>
      </w:pPr>
      <w:r w:rsidRPr="005307A3">
        <w:tab/>
        <w:t>Formatting position:</w:t>
      </w:r>
      <w:r w:rsidRPr="005307A3">
        <w:tab/>
        <w:t>0</w:t>
      </w:r>
    </w:p>
    <w:p w14:paraId="218B990D" w14:textId="77777777" w:rsidR="00BF46E1" w:rsidRPr="005307A3" w:rsidRDefault="00BF46E1" w:rsidP="0041528A">
      <w:pPr>
        <w:pStyle w:val="EW"/>
      </w:pPr>
      <w:r w:rsidRPr="005307A3">
        <w:tab/>
        <w:t>Formatting length:</w:t>
      </w:r>
      <w:r w:rsidRPr="005307A3">
        <w:tab/>
        <w:t>11</w:t>
      </w:r>
    </w:p>
    <w:p w14:paraId="037B3AAE"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2986C61B" w14:textId="77777777" w:rsidR="00BF46E1" w:rsidRPr="005307A3" w:rsidRDefault="00BF46E1" w:rsidP="0041528A">
      <w:pPr>
        <w:pStyle w:val="EX"/>
      </w:pPr>
      <w:r w:rsidRPr="005307A3">
        <w:t>Colour:</w:t>
      </w:r>
      <w:r w:rsidRPr="005307A3">
        <w:tab/>
        <w:t>Dark Green Foreground, Bright Yellow Background</w:t>
      </w:r>
    </w:p>
    <w:p w14:paraId="326AC9AF" w14:textId="77777777" w:rsidR="00BF46E1" w:rsidRPr="005307A3" w:rsidRDefault="00BF46E1" w:rsidP="00BF46E1">
      <w:r w:rsidRPr="005307A3">
        <w:t>Coding:</w:t>
      </w:r>
    </w:p>
    <w:p w14:paraId="45C80A2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37D3E9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3B44C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AC962E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AE2FF25"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61630B2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AEBEE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DDEED4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C408CB6"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363018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3D6E1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7B5DD2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6F1BE6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21D605"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41C79E5" w14:textId="77777777" w:rsidR="00BF46E1" w:rsidRPr="005307A3" w:rsidRDefault="00BF46E1" w:rsidP="00195D76">
            <w:pPr>
              <w:pStyle w:val="TAC"/>
            </w:pPr>
            <w:r w:rsidRPr="005307A3">
              <w:t>85</w:t>
            </w:r>
          </w:p>
        </w:tc>
      </w:tr>
      <w:tr w:rsidR="00BF46E1" w:rsidRPr="005307A3" w14:paraId="69C51EB5" w14:textId="77777777" w:rsidTr="00195D76">
        <w:trPr>
          <w:jc w:val="center"/>
        </w:trPr>
        <w:tc>
          <w:tcPr>
            <w:tcW w:w="1134" w:type="dxa"/>
            <w:tcBorders>
              <w:top w:val="single" w:sz="4" w:space="0" w:color="auto"/>
              <w:right w:val="single" w:sz="4" w:space="0" w:color="auto"/>
            </w:tcBorders>
          </w:tcPr>
          <w:p w14:paraId="76D76FE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EC3E6B"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1F235887"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A07FBB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F50C964"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294ACB5C"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35684D9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D7519B4"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06800A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0EE0706"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6902A6D"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3B868C0"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49741D3" w14:textId="77777777" w:rsidR="00BF46E1" w:rsidRPr="005307A3" w:rsidRDefault="00BF46E1" w:rsidP="00195D76">
            <w:pPr>
              <w:pStyle w:val="TAC"/>
            </w:pPr>
            <w:r w:rsidRPr="005307A3">
              <w:t>32</w:t>
            </w:r>
          </w:p>
        </w:tc>
      </w:tr>
      <w:tr w:rsidR="00BF46E1" w:rsidRPr="005307A3" w14:paraId="43B878E9" w14:textId="77777777" w:rsidTr="00195D76">
        <w:trPr>
          <w:jc w:val="center"/>
        </w:trPr>
        <w:tc>
          <w:tcPr>
            <w:tcW w:w="1134" w:type="dxa"/>
            <w:tcBorders>
              <w:right w:val="single" w:sz="4" w:space="0" w:color="auto"/>
            </w:tcBorders>
          </w:tcPr>
          <w:p w14:paraId="4A37E4B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4D1318"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70E273C8"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3A80A75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A136E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C35A5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C6E68B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B51B6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8E8810D"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AABB2A1"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7F09B56"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4840BB5"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8C1F3F2" w14:textId="77777777" w:rsidR="00BF46E1" w:rsidRPr="005307A3" w:rsidRDefault="00BF46E1" w:rsidP="00195D76">
            <w:pPr>
              <w:pStyle w:val="TAC"/>
            </w:pPr>
            <w:r w:rsidRPr="005307A3">
              <w:t>04</w:t>
            </w:r>
          </w:p>
        </w:tc>
      </w:tr>
      <w:tr w:rsidR="00BF46E1" w:rsidRPr="005307A3" w14:paraId="545DCBEF" w14:textId="77777777" w:rsidTr="00195D76">
        <w:trPr>
          <w:jc w:val="center"/>
        </w:trPr>
        <w:tc>
          <w:tcPr>
            <w:tcW w:w="1134" w:type="dxa"/>
            <w:tcBorders>
              <w:right w:val="single" w:sz="4" w:space="0" w:color="auto"/>
            </w:tcBorders>
          </w:tcPr>
          <w:p w14:paraId="17034F0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FA69FF"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45C141EA"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220A859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B42563"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20B02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6D04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5C48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6154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FB90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D401F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5B8C3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1ED1A7" w14:textId="77777777" w:rsidR="00BF46E1" w:rsidRPr="005307A3" w:rsidRDefault="00BF46E1" w:rsidP="00195D76">
            <w:pPr>
              <w:pStyle w:val="TAC"/>
            </w:pPr>
          </w:p>
        </w:tc>
      </w:tr>
    </w:tbl>
    <w:p w14:paraId="2D65689E" w14:textId="77777777" w:rsidR="00BF46E1" w:rsidRPr="005307A3" w:rsidRDefault="00BF46E1" w:rsidP="00BF46E1"/>
    <w:p w14:paraId="266B323E" w14:textId="77777777" w:rsidR="00BF46E1" w:rsidRPr="005307A3" w:rsidRDefault="00BF46E1" w:rsidP="00BF46E1">
      <w:r w:rsidRPr="005307A3">
        <w:t>PROACTIVE COMMAND: SEND DATA 2.7.3</w:t>
      </w:r>
    </w:p>
    <w:p w14:paraId="79733AE1" w14:textId="77777777" w:rsidR="00BF46E1" w:rsidRPr="005307A3" w:rsidRDefault="00BF46E1" w:rsidP="00BF46E1">
      <w:r w:rsidRPr="005307A3">
        <w:t>Logically:</w:t>
      </w:r>
    </w:p>
    <w:p w14:paraId="54A6B915" w14:textId="77777777" w:rsidR="00BF46E1" w:rsidRPr="005307A3" w:rsidRDefault="00BF46E1" w:rsidP="0041528A">
      <w:pPr>
        <w:pStyle w:val="EW"/>
      </w:pPr>
      <w:r w:rsidRPr="005307A3">
        <w:t>Command details</w:t>
      </w:r>
    </w:p>
    <w:p w14:paraId="1B173179" w14:textId="77777777" w:rsidR="00BF46E1" w:rsidRPr="005307A3" w:rsidRDefault="00BF46E1" w:rsidP="0041528A">
      <w:pPr>
        <w:pStyle w:val="EW"/>
      </w:pPr>
      <w:r w:rsidRPr="005307A3">
        <w:tab/>
        <w:t>Command number:</w:t>
      </w:r>
      <w:r w:rsidRPr="005307A3">
        <w:tab/>
        <w:t>1</w:t>
      </w:r>
    </w:p>
    <w:p w14:paraId="63D1B670" w14:textId="77777777" w:rsidR="00BF46E1" w:rsidRPr="005307A3" w:rsidRDefault="00BF46E1" w:rsidP="0041528A">
      <w:pPr>
        <w:pStyle w:val="EW"/>
      </w:pPr>
      <w:r w:rsidRPr="005307A3">
        <w:tab/>
        <w:t>Command type:</w:t>
      </w:r>
      <w:r w:rsidRPr="005307A3">
        <w:tab/>
        <w:t>SEND DATA</w:t>
      </w:r>
    </w:p>
    <w:p w14:paraId="7F50CB76" w14:textId="77777777" w:rsidR="00BF46E1" w:rsidRPr="005307A3" w:rsidRDefault="00BF46E1" w:rsidP="0041528A">
      <w:pPr>
        <w:pStyle w:val="EW"/>
      </w:pPr>
      <w:r w:rsidRPr="005307A3">
        <w:tab/>
        <w:t>Command qualifier:</w:t>
      </w:r>
      <w:r w:rsidRPr="005307A3">
        <w:tab/>
        <w:t>Send Immediately</w:t>
      </w:r>
    </w:p>
    <w:p w14:paraId="599A79D5" w14:textId="77777777" w:rsidR="00BF46E1" w:rsidRPr="005307A3" w:rsidRDefault="00BF46E1" w:rsidP="0041528A">
      <w:pPr>
        <w:pStyle w:val="EW"/>
      </w:pPr>
      <w:r w:rsidRPr="005307A3">
        <w:t>Device identities</w:t>
      </w:r>
    </w:p>
    <w:p w14:paraId="1640C5E9" w14:textId="77777777" w:rsidR="00BF46E1" w:rsidRPr="005307A3" w:rsidRDefault="00BF46E1" w:rsidP="0041528A">
      <w:pPr>
        <w:pStyle w:val="EW"/>
      </w:pPr>
      <w:r w:rsidRPr="005307A3">
        <w:tab/>
        <w:t>Source device:</w:t>
      </w:r>
      <w:r w:rsidRPr="005307A3">
        <w:tab/>
        <w:t>UICC</w:t>
      </w:r>
    </w:p>
    <w:p w14:paraId="4DF533D7" w14:textId="77777777" w:rsidR="00BF46E1" w:rsidRPr="005307A3" w:rsidRDefault="00BF46E1" w:rsidP="0041528A">
      <w:pPr>
        <w:pStyle w:val="EW"/>
      </w:pPr>
      <w:r w:rsidRPr="005307A3">
        <w:tab/>
        <w:t>Destination device:</w:t>
      </w:r>
      <w:r w:rsidRPr="005307A3">
        <w:tab/>
        <w:t>Channel 1</w:t>
      </w:r>
    </w:p>
    <w:p w14:paraId="52D2A1C9" w14:textId="77777777" w:rsidR="00BF46E1" w:rsidRPr="005307A3" w:rsidRDefault="00BF46E1" w:rsidP="0041528A">
      <w:pPr>
        <w:pStyle w:val="EW"/>
      </w:pPr>
      <w:r w:rsidRPr="005307A3">
        <w:t>Alpha Identifier</w:t>
      </w:r>
      <w:r w:rsidRPr="005307A3">
        <w:tab/>
        <w:t>"Send Data 3"</w:t>
      </w:r>
    </w:p>
    <w:p w14:paraId="75957E53" w14:textId="77777777" w:rsidR="00BF46E1" w:rsidRPr="005307A3" w:rsidRDefault="00BF46E1" w:rsidP="0041528A">
      <w:pPr>
        <w:pStyle w:val="EW"/>
      </w:pPr>
      <w:r w:rsidRPr="005307A3">
        <w:t>Channel Data</w:t>
      </w:r>
    </w:p>
    <w:p w14:paraId="031C1BFC" w14:textId="77777777" w:rsidR="00BF46E1" w:rsidRPr="005307A3" w:rsidRDefault="00BF46E1" w:rsidP="0041528A">
      <w:pPr>
        <w:pStyle w:val="EX"/>
      </w:pPr>
      <w:r w:rsidRPr="005307A3">
        <w:tab/>
        <w:t>Channel Data:</w:t>
      </w:r>
      <w:r w:rsidRPr="005307A3">
        <w:tab/>
        <w:t>00 01 .. 07 (8 Bytes of data)</w:t>
      </w:r>
    </w:p>
    <w:p w14:paraId="686A4053" w14:textId="77777777" w:rsidR="00BF46E1" w:rsidRPr="005307A3" w:rsidRDefault="00BF46E1" w:rsidP="00BF46E1">
      <w:r w:rsidRPr="005307A3">
        <w:t>Coding:</w:t>
      </w:r>
    </w:p>
    <w:p w14:paraId="4F32AFA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8DC69E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8A9CE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EB1F29A"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BB4EFFD"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2767821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8F5B91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5CB7FC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F2B563"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C256F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37629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ECD965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0E5C6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FAD2FA"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E7C7D37" w14:textId="77777777" w:rsidR="00BF46E1" w:rsidRPr="005307A3" w:rsidRDefault="00BF46E1" w:rsidP="00195D76">
            <w:pPr>
              <w:pStyle w:val="TAC"/>
            </w:pPr>
            <w:r w:rsidRPr="005307A3">
              <w:t>85</w:t>
            </w:r>
          </w:p>
        </w:tc>
      </w:tr>
      <w:tr w:rsidR="00BF46E1" w:rsidRPr="005307A3" w14:paraId="458E6F9F" w14:textId="77777777" w:rsidTr="00195D76">
        <w:trPr>
          <w:jc w:val="center"/>
        </w:trPr>
        <w:tc>
          <w:tcPr>
            <w:tcW w:w="1134" w:type="dxa"/>
            <w:tcBorders>
              <w:top w:val="single" w:sz="4" w:space="0" w:color="auto"/>
              <w:right w:val="single" w:sz="4" w:space="0" w:color="auto"/>
            </w:tcBorders>
          </w:tcPr>
          <w:p w14:paraId="1AD7488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06A183"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96EEE17"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1FB0B77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97BBC54"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7AF4C9C3"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1BED499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92CA9D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17BF58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B87B2EE"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FE841B5"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C2D902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AFFE202" w14:textId="77777777" w:rsidR="00BF46E1" w:rsidRPr="005307A3" w:rsidRDefault="00BF46E1" w:rsidP="00195D76">
            <w:pPr>
              <w:pStyle w:val="TAC"/>
            </w:pPr>
            <w:r w:rsidRPr="005307A3">
              <w:t>33</w:t>
            </w:r>
          </w:p>
        </w:tc>
      </w:tr>
      <w:tr w:rsidR="00BF46E1" w:rsidRPr="005307A3" w14:paraId="09FFF5B7" w14:textId="77777777" w:rsidTr="00195D76">
        <w:trPr>
          <w:jc w:val="center"/>
        </w:trPr>
        <w:tc>
          <w:tcPr>
            <w:tcW w:w="1134" w:type="dxa"/>
            <w:tcBorders>
              <w:right w:val="single" w:sz="4" w:space="0" w:color="auto"/>
            </w:tcBorders>
          </w:tcPr>
          <w:p w14:paraId="045CFB3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1DEEED"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5D63EFA9"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5DEE001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860FB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16343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6DD7C5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9F8F4F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ED9B6BC"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1444DCC"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4695C8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9109E6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9AE2EA" w14:textId="77777777" w:rsidR="00BF46E1" w:rsidRPr="005307A3" w:rsidRDefault="00BF46E1" w:rsidP="00195D76">
            <w:pPr>
              <w:pStyle w:val="TAC"/>
            </w:pPr>
          </w:p>
        </w:tc>
      </w:tr>
    </w:tbl>
    <w:p w14:paraId="3B8224A1" w14:textId="77777777" w:rsidR="00BF46E1" w:rsidRPr="005307A3" w:rsidRDefault="00BF46E1" w:rsidP="00BF46E1"/>
    <w:p w14:paraId="0AC40258" w14:textId="77777777" w:rsidR="00BF46E1" w:rsidRPr="005307A3" w:rsidRDefault="00BF46E1" w:rsidP="00BF46E1">
      <w:r w:rsidRPr="005307A3">
        <w:t>TERMINAL RESPONSE: SEND DATA 2.7.1</w:t>
      </w:r>
    </w:p>
    <w:p w14:paraId="1C9A92E2" w14:textId="77777777" w:rsidR="00BF46E1" w:rsidRPr="005307A3" w:rsidRDefault="00BF46E1" w:rsidP="00BF46E1">
      <w:r w:rsidRPr="005307A3">
        <w:lastRenderedPageBreak/>
        <w:t>Logically:</w:t>
      </w:r>
    </w:p>
    <w:p w14:paraId="7101A251" w14:textId="77777777" w:rsidR="00BF46E1" w:rsidRPr="005307A3" w:rsidRDefault="00BF46E1" w:rsidP="0041528A">
      <w:pPr>
        <w:pStyle w:val="EW"/>
      </w:pPr>
      <w:r w:rsidRPr="005307A3">
        <w:t>Command details</w:t>
      </w:r>
    </w:p>
    <w:p w14:paraId="66BD02CC" w14:textId="77777777" w:rsidR="00BF46E1" w:rsidRPr="005307A3" w:rsidRDefault="00BF46E1" w:rsidP="0041528A">
      <w:pPr>
        <w:pStyle w:val="EW"/>
      </w:pPr>
      <w:r w:rsidRPr="005307A3">
        <w:tab/>
        <w:t>Command number:</w:t>
      </w:r>
      <w:r w:rsidRPr="005307A3">
        <w:tab/>
        <w:t>1</w:t>
      </w:r>
    </w:p>
    <w:p w14:paraId="7C21323C" w14:textId="77777777" w:rsidR="00BF46E1" w:rsidRPr="005307A3" w:rsidRDefault="00BF46E1" w:rsidP="0041528A">
      <w:pPr>
        <w:pStyle w:val="EW"/>
      </w:pPr>
      <w:r w:rsidRPr="005307A3">
        <w:tab/>
        <w:t>Command type:</w:t>
      </w:r>
      <w:r w:rsidRPr="005307A3">
        <w:tab/>
        <w:t>SEND DATA</w:t>
      </w:r>
    </w:p>
    <w:p w14:paraId="209117BE" w14:textId="77777777" w:rsidR="00BF46E1" w:rsidRPr="005307A3" w:rsidRDefault="00BF46E1" w:rsidP="0041528A">
      <w:pPr>
        <w:pStyle w:val="EW"/>
      </w:pPr>
      <w:r w:rsidRPr="005307A3">
        <w:tab/>
        <w:t>Command qualifier:</w:t>
      </w:r>
      <w:r w:rsidRPr="005307A3">
        <w:tab/>
        <w:t>Send Immediately</w:t>
      </w:r>
    </w:p>
    <w:p w14:paraId="794895E2" w14:textId="77777777" w:rsidR="00BF46E1" w:rsidRPr="005307A3" w:rsidRDefault="00BF46E1" w:rsidP="0041528A">
      <w:pPr>
        <w:pStyle w:val="EW"/>
      </w:pPr>
      <w:r w:rsidRPr="005307A3">
        <w:t>Device identities</w:t>
      </w:r>
    </w:p>
    <w:p w14:paraId="70AAF257" w14:textId="77777777" w:rsidR="00BF46E1" w:rsidRPr="005307A3" w:rsidRDefault="00BF46E1" w:rsidP="0041528A">
      <w:pPr>
        <w:pStyle w:val="EW"/>
      </w:pPr>
      <w:r w:rsidRPr="005307A3">
        <w:tab/>
        <w:t>Source device:</w:t>
      </w:r>
      <w:r w:rsidRPr="005307A3">
        <w:tab/>
        <w:t>ME</w:t>
      </w:r>
    </w:p>
    <w:p w14:paraId="691FDB87" w14:textId="77777777" w:rsidR="00BF46E1" w:rsidRPr="005307A3" w:rsidRDefault="00BF46E1" w:rsidP="0041528A">
      <w:pPr>
        <w:pStyle w:val="EW"/>
      </w:pPr>
      <w:r w:rsidRPr="005307A3">
        <w:tab/>
        <w:t>Destination device:</w:t>
      </w:r>
      <w:r w:rsidRPr="005307A3">
        <w:tab/>
        <w:t>UICC</w:t>
      </w:r>
    </w:p>
    <w:p w14:paraId="0635C7DA" w14:textId="77777777" w:rsidR="00BF46E1" w:rsidRPr="005307A3" w:rsidRDefault="00BF46E1" w:rsidP="0041528A">
      <w:pPr>
        <w:pStyle w:val="EW"/>
      </w:pPr>
      <w:r w:rsidRPr="005307A3">
        <w:t>Result</w:t>
      </w:r>
    </w:p>
    <w:p w14:paraId="5840A8B2" w14:textId="77777777" w:rsidR="00BF46E1" w:rsidRPr="005307A3" w:rsidRDefault="00BF46E1" w:rsidP="0041528A">
      <w:pPr>
        <w:pStyle w:val="EW"/>
      </w:pPr>
      <w:r w:rsidRPr="005307A3">
        <w:tab/>
        <w:t>General Result:</w:t>
      </w:r>
      <w:r w:rsidRPr="005307A3">
        <w:tab/>
        <w:t>Command performed successfully</w:t>
      </w:r>
    </w:p>
    <w:p w14:paraId="43949ED6" w14:textId="77777777" w:rsidR="00BF46E1" w:rsidRPr="005307A3" w:rsidRDefault="00BF46E1" w:rsidP="0041528A">
      <w:pPr>
        <w:pStyle w:val="EX"/>
      </w:pPr>
      <w:r w:rsidRPr="005307A3">
        <w:tab/>
        <w:t>Channel data length:</w:t>
      </w:r>
      <w:r w:rsidRPr="005307A3">
        <w:tab/>
        <w:t>More than 255 bytes of space available in the Tx buffer</w:t>
      </w:r>
      <w:r w:rsidRPr="005307A3" w:rsidDel="00292D9C">
        <w:t xml:space="preserve"> </w:t>
      </w:r>
      <w:r w:rsidRPr="005307A3">
        <w:t>Coding:</w:t>
      </w:r>
    </w:p>
    <w:p w14:paraId="379E605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326F7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E2D95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B818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F89F37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A4D980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CE648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1F2EE3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A9EB7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4BBA14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27FC1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1FEAE2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26C306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B89297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08C2D4" w14:textId="77777777" w:rsidR="00BF46E1" w:rsidRPr="005307A3" w:rsidRDefault="00BF46E1" w:rsidP="00195D76">
            <w:pPr>
              <w:pStyle w:val="TAC"/>
            </w:pPr>
            <w:r w:rsidRPr="005307A3">
              <w:t>00</w:t>
            </w:r>
          </w:p>
        </w:tc>
      </w:tr>
      <w:tr w:rsidR="00BF46E1" w:rsidRPr="005307A3" w14:paraId="6E04E297" w14:textId="77777777" w:rsidTr="00195D76">
        <w:trPr>
          <w:jc w:val="center"/>
        </w:trPr>
        <w:tc>
          <w:tcPr>
            <w:tcW w:w="1134" w:type="dxa"/>
            <w:tcBorders>
              <w:top w:val="single" w:sz="4" w:space="0" w:color="auto"/>
              <w:right w:val="single" w:sz="4" w:space="0" w:color="auto"/>
            </w:tcBorders>
          </w:tcPr>
          <w:p w14:paraId="28F234C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DFAE7A"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163565A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89575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4E95E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D1CAC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5D85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E2917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F452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1F661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9C0ED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F143F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C82A1F" w14:textId="77777777" w:rsidR="00BF46E1" w:rsidRPr="005307A3" w:rsidRDefault="00BF46E1" w:rsidP="00195D76">
            <w:pPr>
              <w:pStyle w:val="TAC"/>
            </w:pPr>
          </w:p>
        </w:tc>
      </w:tr>
    </w:tbl>
    <w:p w14:paraId="4C75BA4F" w14:textId="77777777" w:rsidR="00BF46E1" w:rsidRPr="005307A3" w:rsidRDefault="00BF46E1" w:rsidP="00BF46E1"/>
    <w:p w14:paraId="5B79417D" w14:textId="77777777" w:rsidR="00BF46E1" w:rsidRPr="005307A3" w:rsidRDefault="00BF46E1" w:rsidP="00BF46E1">
      <w:pPr>
        <w:pStyle w:val="H6"/>
      </w:pPr>
      <w:r w:rsidRPr="005307A3">
        <w:t>27.22.4.30.2.7.5</w:t>
      </w:r>
      <w:r w:rsidRPr="005307A3">
        <w:tab/>
        <w:t>Test Requirement</w:t>
      </w:r>
    </w:p>
    <w:p w14:paraId="55D23B9D" w14:textId="77777777" w:rsidR="00BF46E1" w:rsidRPr="005307A3" w:rsidRDefault="00BF46E1" w:rsidP="00BF46E1">
      <w:r w:rsidRPr="005307A3">
        <w:t>The ME shall operate in the manner defined in expected sequences 2.7.</w:t>
      </w:r>
    </w:p>
    <w:p w14:paraId="7D45E2C1" w14:textId="77777777" w:rsidR="00BF46E1" w:rsidRPr="005307A3" w:rsidRDefault="00BF46E1" w:rsidP="00BF46E1">
      <w:pPr>
        <w:pStyle w:val="H6"/>
      </w:pPr>
      <w:r w:rsidRPr="005307A3">
        <w:t>27.22.4.30.2.8</w:t>
      </w:r>
      <w:r w:rsidRPr="005307A3">
        <w:tab/>
        <w:t>SEND DATA (support of Text Attribute – Underline On)</w:t>
      </w:r>
    </w:p>
    <w:p w14:paraId="7D18F574" w14:textId="77777777" w:rsidR="00BF46E1" w:rsidRPr="005307A3" w:rsidRDefault="00BF46E1" w:rsidP="00BF46E1">
      <w:pPr>
        <w:pStyle w:val="H6"/>
      </w:pPr>
      <w:r w:rsidRPr="005307A3">
        <w:t>27.22.4.30.2.8.1</w:t>
      </w:r>
      <w:r w:rsidRPr="005307A3">
        <w:tab/>
        <w:t>Definition and applicability</w:t>
      </w:r>
    </w:p>
    <w:p w14:paraId="418D6059" w14:textId="77777777" w:rsidR="00BF46E1" w:rsidRPr="005307A3" w:rsidRDefault="00BF46E1" w:rsidP="00BF46E1">
      <w:r w:rsidRPr="005307A3">
        <w:t>See clause 3.2.2.</w:t>
      </w:r>
    </w:p>
    <w:p w14:paraId="67B5FDE3" w14:textId="77777777" w:rsidR="00BF46E1" w:rsidRPr="005307A3" w:rsidRDefault="00BF46E1" w:rsidP="00BF46E1">
      <w:pPr>
        <w:pStyle w:val="H6"/>
      </w:pPr>
      <w:r w:rsidRPr="005307A3">
        <w:t>27.22.4.30.2.8.2</w:t>
      </w:r>
      <w:r w:rsidRPr="005307A3">
        <w:tab/>
        <w:t>Conformance requirements</w:t>
      </w:r>
    </w:p>
    <w:p w14:paraId="4BD9D936" w14:textId="77777777" w:rsidR="00BF46E1" w:rsidRPr="005307A3" w:rsidRDefault="00BF46E1" w:rsidP="00BF46E1">
      <w:r w:rsidRPr="005307A3">
        <w:t>The ME shall support the class "e" commands as defined in:</w:t>
      </w:r>
    </w:p>
    <w:p w14:paraId="7F6ECE18" w14:textId="77777777" w:rsidR="00BF46E1" w:rsidRPr="005307A3" w:rsidRDefault="00BF46E1" w:rsidP="00BF46E1">
      <w:pPr>
        <w:pStyle w:val="B1"/>
      </w:pPr>
      <w:r w:rsidRPr="005307A3">
        <w:t>-</w:t>
      </w:r>
      <w:r w:rsidRPr="005307A3">
        <w:tab/>
        <w:t>TS 31.111 [15].</w:t>
      </w:r>
    </w:p>
    <w:p w14:paraId="58E57AFC" w14:textId="77777777" w:rsidR="00BF46E1" w:rsidRPr="005307A3" w:rsidRDefault="00BF46E1" w:rsidP="00BF46E1">
      <w:pPr>
        <w:pStyle w:val="H6"/>
      </w:pPr>
      <w:r w:rsidRPr="005307A3">
        <w:t>27.22.4.30.2.8.3</w:t>
      </w:r>
      <w:r w:rsidRPr="005307A3">
        <w:tab/>
        <w:t>Test purpose</w:t>
      </w:r>
    </w:p>
    <w:p w14:paraId="76ABF095" w14:textId="77777777" w:rsidR="00BF46E1" w:rsidRPr="005307A3" w:rsidRDefault="00BF46E1" w:rsidP="00BF46E1">
      <w:r w:rsidRPr="005307A3">
        <w:t>To verify that the ME shall display the alpha identifier according to the underline text attribute configuration in the SEND DATA proactive command and send a TERMINAL RESPONSE (Command Performed Successfully) to the UICC.</w:t>
      </w:r>
    </w:p>
    <w:p w14:paraId="3D397891" w14:textId="77777777" w:rsidR="00BF46E1" w:rsidRPr="005307A3" w:rsidRDefault="00BF46E1" w:rsidP="00BF46E1">
      <w:pPr>
        <w:pStyle w:val="H6"/>
      </w:pPr>
      <w:r w:rsidRPr="005307A3">
        <w:t>27.22.4.30.2.8.4</w:t>
      </w:r>
      <w:r w:rsidRPr="005307A3">
        <w:tab/>
        <w:t>Method of test</w:t>
      </w:r>
    </w:p>
    <w:p w14:paraId="60D33701" w14:textId="77777777" w:rsidR="00BF46E1" w:rsidRPr="005307A3" w:rsidRDefault="00BF46E1" w:rsidP="00BF46E1">
      <w:pPr>
        <w:pStyle w:val="H6"/>
      </w:pPr>
      <w:r w:rsidRPr="005307A3">
        <w:t>27.22.4.30.2.8.4.1</w:t>
      </w:r>
      <w:r w:rsidRPr="005307A3">
        <w:tab/>
        <w:t>Initial conditions</w:t>
      </w:r>
    </w:p>
    <w:p w14:paraId="21F20386" w14:textId="77777777" w:rsidR="00BF46E1" w:rsidRPr="005307A3" w:rsidRDefault="00BF46E1" w:rsidP="00BF46E1">
      <w:r w:rsidRPr="005307A3">
        <w:t>The ME is connected to the USIM Simulator and the USS. The elementary files are coded as Toolkit default.</w:t>
      </w:r>
    </w:p>
    <w:p w14:paraId="5C7DDD35" w14:textId="77777777" w:rsidR="00BF46E1" w:rsidRPr="005307A3" w:rsidRDefault="00BF46E1" w:rsidP="00BF46E1">
      <w:r w:rsidRPr="005307A3">
        <w:t>Prior to this test the ME shall have been powered on and performed the PROFILE DOWNLOAD procedure.</w:t>
      </w:r>
    </w:p>
    <w:p w14:paraId="639C1690"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761A8A1F" w14:textId="77777777" w:rsidR="00BF46E1" w:rsidRPr="005307A3" w:rsidRDefault="00BF46E1" w:rsidP="00BF46E1">
      <w:r w:rsidRPr="005307A3">
        <w:t>The channel identifier value used for these tests is set to 1 as an example.</w:t>
      </w:r>
    </w:p>
    <w:p w14:paraId="7331B21B" w14:textId="77777777" w:rsidR="00BF46E1" w:rsidRPr="005307A3" w:rsidRDefault="00BF46E1" w:rsidP="00BF46E1">
      <w:r w:rsidRPr="005307A3">
        <w:t>This channel identifier is dependent on the ME's default channel identifier as declared in table A.2/27.</w:t>
      </w:r>
    </w:p>
    <w:p w14:paraId="548AB6E9"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6897E148" w14:textId="77777777" w:rsidR="00BF46E1" w:rsidRPr="005307A3" w:rsidRDefault="00BF46E1" w:rsidP="00BF46E1">
      <w:r w:rsidRPr="005307A3">
        <w:t>Bearer Parameters:</w:t>
      </w:r>
      <w:r w:rsidRPr="005307A3">
        <w:tab/>
      </w:r>
      <w:r w:rsidRPr="005307A3">
        <w:tab/>
        <w:t>Same Bearer Parameters as defined in 27.22.4.27.2.4.1</w:t>
      </w:r>
    </w:p>
    <w:p w14:paraId="25AA82CA" w14:textId="77777777" w:rsidR="00BF46E1" w:rsidRPr="005307A3" w:rsidRDefault="00BF46E1" w:rsidP="00BF46E1">
      <w:r w:rsidRPr="005307A3">
        <w:t>GPRS Parameters:</w:t>
      </w:r>
      <w:r w:rsidRPr="005307A3">
        <w:tab/>
      </w:r>
      <w:r w:rsidRPr="005307A3">
        <w:tab/>
        <w:t>Same GPRS Parameters as defined in 27.22.4.27.2.4.1</w:t>
      </w:r>
    </w:p>
    <w:p w14:paraId="19684DFC" w14:textId="77777777" w:rsidR="00BF46E1" w:rsidRPr="005307A3" w:rsidRDefault="00BF46E1" w:rsidP="00BF46E1">
      <w:r w:rsidRPr="005307A3">
        <w:lastRenderedPageBreak/>
        <w:t>UICC/ME interface transport level:</w:t>
      </w:r>
      <w:r w:rsidRPr="005307A3">
        <w:tab/>
        <w:t>Same UICC/ME transport interface level as defined in 27.22.4.27.2.4.1</w:t>
      </w:r>
    </w:p>
    <w:p w14:paraId="518484C7" w14:textId="77777777" w:rsidR="00BF46E1" w:rsidRPr="005307A3" w:rsidRDefault="00BF46E1" w:rsidP="00BF46E1">
      <w:r w:rsidRPr="005307A3">
        <w:t>Data destination address</w:t>
      </w:r>
      <w:r w:rsidRPr="005307A3">
        <w:tab/>
        <w:t>:</w:t>
      </w:r>
      <w:r w:rsidRPr="005307A3">
        <w:tab/>
        <w:t>Same Data Destination Address as defined in 27.22.4.27.2.4.1.</w:t>
      </w:r>
    </w:p>
    <w:p w14:paraId="63E6A407" w14:textId="77777777" w:rsidR="00BF46E1" w:rsidRPr="005307A3" w:rsidRDefault="00BF46E1" w:rsidP="00BF46E1">
      <w:pPr>
        <w:pStyle w:val="H6"/>
      </w:pPr>
      <w:r w:rsidRPr="005307A3">
        <w:t>27.22.4.30.2.8.4.2</w:t>
      </w:r>
      <w:r w:rsidRPr="005307A3">
        <w:tab/>
        <w:t>Procedure</w:t>
      </w:r>
    </w:p>
    <w:p w14:paraId="222F834D" w14:textId="77777777" w:rsidR="00BF46E1" w:rsidRPr="005307A3" w:rsidRDefault="00BF46E1" w:rsidP="00BF46E1">
      <w:pPr>
        <w:pStyle w:val="TH"/>
      </w:pPr>
      <w:r w:rsidRPr="005307A3">
        <w:t>Expected sequence 2.8 (SEND DATA with Text Attribute – Underline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1955539A" w14:textId="77777777" w:rsidTr="00195D76">
        <w:trPr>
          <w:cantSplit/>
          <w:jc w:val="center"/>
        </w:trPr>
        <w:tc>
          <w:tcPr>
            <w:tcW w:w="542" w:type="dxa"/>
            <w:tcBorders>
              <w:top w:val="single" w:sz="6" w:space="0" w:color="auto"/>
              <w:left w:val="single" w:sz="6" w:space="0" w:color="auto"/>
              <w:right w:val="single" w:sz="6" w:space="0" w:color="auto"/>
            </w:tcBorders>
          </w:tcPr>
          <w:p w14:paraId="13CCE3E3"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364F36CF"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17F677A5"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6558C39D" w14:textId="77777777" w:rsidR="00BF46E1" w:rsidRPr="005307A3" w:rsidRDefault="00BF46E1" w:rsidP="00195D76">
            <w:pPr>
              <w:pStyle w:val="TAH"/>
            </w:pPr>
            <w:r w:rsidRPr="005307A3">
              <w:t>Comments</w:t>
            </w:r>
          </w:p>
        </w:tc>
      </w:tr>
      <w:tr w:rsidR="00BF46E1" w:rsidRPr="005307A3" w14:paraId="529C4CA7" w14:textId="77777777" w:rsidTr="00195D76">
        <w:trPr>
          <w:jc w:val="center"/>
        </w:trPr>
        <w:tc>
          <w:tcPr>
            <w:tcW w:w="542" w:type="dxa"/>
            <w:tcBorders>
              <w:top w:val="single" w:sz="6" w:space="0" w:color="auto"/>
              <w:left w:val="single" w:sz="6" w:space="0" w:color="auto"/>
              <w:right w:val="single" w:sz="6" w:space="0" w:color="auto"/>
            </w:tcBorders>
          </w:tcPr>
          <w:p w14:paraId="7974EE31"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15E2D74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3A6A3E13"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18DC32F9" w14:textId="77777777" w:rsidR="00BF46E1" w:rsidRPr="005307A3" w:rsidRDefault="00BF46E1" w:rsidP="00195D76">
            <w:pPr>
              <w:pStyle w:val="TAL"/>
            </w:pPr>
            <w:r w:rsidRPr="005307A3">
              <w:t>See initial conditions</w:t>
            </w:r>
          </w:p>
        </w:tc>
      </w:tr>
      <w:tr w:rsidR="00BF46E1" w:rsidRPr="005307A3" w14:paraId="64E726E8" w14:textId="77777777" w:rsidTr="00195D76">
        <w:trPr>
          <w:jc w:val="center"/>
        </w:trPr>
        <w:tc>
          <w:tcPr>
            <w:tcW w:w="542" w:type="dxa"/>
            <w:tcBorders>
              <w:left w:val="single" w:sz="6" w:space="0" w:color="auto"/>
              <w:right w:val="single" w:sz="6" w:space="0" w:color="auto"/>
            </w:tcBorders>
          </w:tcPr>
          <w:p w14:paraId="51358679"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0D74A7B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F524C67"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2349E51C" w14:textId="77777777" w:rsidR="00BF46E1" w:rsidRPr="005307A3" w:rsidRDefault="00BF46E1" w:rsidP="00195D76">
            <w:pPr>
              <w:pStyle w:val="TAL"/>
            </w:pPr>
          </w:p>
        </w:tc>
      </w:tr>
      <w:tr w:rsidR="00BF46E1" w:rsidRPr="005307A3" w14:paraId="65708B61" w14:textId="77777777" w:rsidTr="00195D76">
        <w:trPr>
          <w:jc w:val="center"/>
        </w:trPr>
        <w:tc>
          <w:tcPr>
            <w:tcW w:w="542" w:type="dxa"/>
            <w:tcBorders>
              <w:left w:val="single" w:sz="6" w:space="0" w:color="auto"/>
              <w:right w:val="single" w:sz="6" w:space="0" w:color="auto"/>
            </w:tcBorders>
          </w:tcPr>
          <w:p w14:paraId="12CC73EA"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4887A57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6E458D8" w14:textId="77777777" w:rsidR="00BF46E1" w:rsidRPr="005307A3" w:rsidRDefault="00BF46E1" w:rsidP="00195D76">
            <w:pPr>
              <w:pStyle w:val="TAL"/>
            </w:pPr>
            <w:r w:rsidRPr="005307A3">
              <w:t>PROACTIVE COMMAND: OPEN CHANNEL 1.1.1</w:t>
            </w:r>
          </w:p>
        </w:tc>
        <w:tc>
          <w:tcPr>
            <w:tcW w:w="3776" w:type="dxa"/>
            <w:tcBorders>
              <w:top w:val="nil"/>
              <w:left w:val="single" w:sz="6" w:space="0" w:color="auto"/>
              <w:bottom w:val="nil"/>
              <w:right w:val="single" w:sz="6" w:space="0" w:color="auto"/>
            </w:tcBorders>
          </w:tcPr>
          <w:p w14:paraId="5131254B" w14:textId="77777777" w:rsidR="00BF46E1" w:rsidRPr="005307A3" w:rsidRDefault="00BF46E1" w:rsidP="00195D76">
            <w:pPr>
              <w:pStyle w:val="TAL"/>
            </w:pPr>
          </w:p>
        </w:tc>
      </w:tr>
      <w:tr w:rsidR="00BF46E1" w:rsidRPr="005307A3" w14:paraId="71019954" w14:textId="77777777" w:rsidTr="00195D76">
        <w:trPr>
          <w:jc w:val="center"/>
        </w:trPr>
        <w:tc>
          <w:tcPr>
            <w:tcW w:w="542" w:type="dxa"/>
            <w:tcBorders>
              <w:left w:val="single" w:sz="6" w:space="0" w:color="auto"/>
              <w:right w:val="single" w:sz="6" w:space="0" w:color="auto"/>
            </w:tcBorders>
          </w:tcPr>
          <w:p w14:paraId="299FFFFA"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7A2BD755"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7EF0DCF3"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795946E4" w14:textId="77777777" w:rsidR="00BF46E1" w:rsidRPr="005307A3" w:rsidRDefault="00BF46E1" w:rsidP="00195D76">
            <w:pPr>
              <w:pStyle w:val="TAL"/>
            </w:pPr>
          </w:p>
        </w:tc>
      </w:tr>
      <w:tr w:rsidR="00BF46E1" w:rsidRPr="005307A3" w14:paraId="5F2EB49B" w14:textId="77777777" w:rsidTr="00195D76">
        <w:trPr>
          <w:jc w:val="center"/>
        </w:trPr>
        <w:tc>
          <w:tcPr>
            <w:tcW w:w="542" w:type="dxa"/>
            <w:tcBorders>
              <w:left w:val="single" w:sz="6" w:space="0" w:color="auto"/>
              <w:right w:val="single" w:sz="6" w:space="0" w:color="auto"/>
            </w:tcBorders>
          </w:tcPr>
          <w:p w14:paraId="65641922"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4C2523A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47D60354"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784A8DCC" w14:textId="77777777" w:rsidR="00BF46E1" w:rsidRPr="005307A3" w:rsidRDefault="00BF46E1" w:rsidP="00195D76">
            <w:pPr>
              <w:pStyle w:val="TAL"/>
            </w:pPr>
            <w:r w:rsidRPr="005307A3">
              <w:t>[The UE may request IPv4 or IPv4v6 address as PDP type.]</w:t>
            </w:r>
          </w:p>
        </w:tc>
      </w:tr>
      <w:tr w:rsidR="00BF46E1" w:rsidRPr="005307A3" w14:paraId="2853BD6B" w14:textId="77777777" w:rsidTr="00195D76">
        <w:trPr>
          <w:jc w:val="center"/>
        </w:trPr>
        <w:tc>
          <w:tcPr>
            <w:tcW w:w="542" w:type="dxa"/>
            <w:tcBorders>
              <w:left w:val="single" w:sz="6" w:space="0" w:color="auto"/>
              <w:right w:val="single" w:sz="6" w:space="0" w:color="auto"/>
            </w:tcBorders>
          </w:tcPr>
          <w:p w14:paraId="1DD394EC"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5904E9D0"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2C8AC6BA"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62F69234" w14:textId="77777777" w:rsidR="00BF46E1" w:rsidRPr="005307A3" w:rsidRDefault="00BF46E1" w:rsidP="00195D76">
            <w:pPr>
              <w:pStyle w:val="TAL"/>
            </w:pPr>
          </w:p>
        </w:tc>
      </w:tr>
      <w:tr w:rsidR="00BF46E1" w:rsidRPr="005307A3" w14:paraId="538B45CA" w14:textId="77777777" w:rsidTr="00195D76">
        <w:trPr>
          <w:jc w:val="center"/>
        </w:trPr>
        <w:tc>
          <w:tcPr>
            <w:tcW w:w="542" w:type="dxa"/>
            <w:tcBorders>
              <w:left w:val="single" w:sz="6" w:space="0" w:color="auto"/>
              <w:right w:val="single" w:sz="6" w:space="0" w:color="auto"/>
            </w:tcBorders>
          </w:tcPr>
          <w:p w14:paraId="2F967442"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39F6DF4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EE024FE"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07F816B1" w14:textId="77777777" w:rsidR="00BF46E1" w:rsidRPr="005307A3" w:rsidRDefault="00BF46E1" w:rsidP="00195D76">
            <w:pPr>
              <w:pStyle w:val="TAL"/>
            </w:pPr>
            <w:r w:rsidRPr="005307A3">
              <w:t>[Command performed successfully]</w:t>
            </w:r>
          </w:p>
        </w:tc>
      </w:tr>
      <w:tr w:rsidR="00BF46E1" w:rsidRPr="005307A3" w14:paraId="45299BE4" w14:textId="77777777" w:rsidTr="00195D76">
        <w:trPr>
          <w:cantSplit/>
          <w:jc w:val="center"/>
        </w:trPr>
        <w:tc>
          <w:tcPr>
            <w:tcW w:w="542" w:type="dxa"/>
            <w:tcBorders>
              <w:left w:val="single" w:sz="6" w:space="0" w:color="auto"/>
              <w:right w:val="single" w:sz="6" w:space="0" w:color="auto"/>
            </w:tcBorders>
          </w:tcPr>
          <w:p w14:paraId="210126C8"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44399CA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13C6067" w14:textId="77777777" w:rsidR="00BF46E1" w:rsidRPr="005307A3" w:rsidRDefault="00BF46E1" w:rsidP="00195D76">
            <w:pPr>
              <w:pStyle w:val="TAL"/>
            </w:pPr>
            <w:r w:rsidRPr="005307A3">
              <w:t>PROACTIVE COMMAND PENDING: SEND DATA 2.8.1</w:t>
            </w:r>
          </w:p>
        </w:tc>
        <w:tc>
          <w:tcPr>
            <w:tcW w:w="3776" w:type="dxa"/>
            <w:tcBorders>
              <w:left w:val="single" w:sz="6" w:space="0" w:color="auto"/>
              <w:right w:val="single" w:sz="6" w:space="0" w:color="auto"/>
            </w:tcBorders>
          </w:tcPr>
          <w:p w14:paraId="344B3B2A" w14:textId="77777777" w:rsidR="00BF46E1" w:rsidRPr="005307A3" w:rsidRDefault="00BF46E1" w:rsidP="00195D76">
            <w:pPr>
              <w:pStyle w:val="TAL"/>
            </w:pPr>
          </w:p>
        </w:tc>
      </w:tr>
      <w:tr w:rsidR="00BF46E1" w:rsidRPr="005307A3" w14:paraId="59259A6B" w14:textId="77777777" w:rsidTr="00195D76">
        <w:trPr>
          <w:cantSplit/>
          <w:jc w:val="center"/>
        </w:trPr>
        <w:tc>
          <w:tcPr>
            <w:tcW w:w="542" w:type="dxa"/>
            <w:tcBorders>
              <w:left w:val="single" w:sz="6" w:space="0" w:color="auto"/>
              <w:right w:val="single" w:sz="6" w:space="0" w:color="auto"/>
            </w:tcBorders>
          </w:tcPr>
          <w:p w14:paraId="684E474D"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1E124E2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F4C3D2D"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AD3C47B" w14:textId="77777777" w:rsidR="00BF46E1" w:rsidRPr="005307A3" w:rsidRDefault="00BF46E1" w:rsidP="00195D76">
            <w:pPr>
              <w:pStyle w:val="TAL"/>
            </w:pPr>
          </w:p>
        </w:tc>
      </w:tr>
      <w:tr w:rsidR="00BF46E1" w:rsidRPr="005307A3" w14:paraId="7A3A9B77" w14:textId="77777777" w:rsidTr="00195D76">
        <w:trPr>
          <w:cantSplit/>
          <w:jc w:val="center"/>
        </w:trPr>
        <w:tc>
          <w:tcPr>
            <w:tcW w:w="542" w:type="dxa"/>
            <w:tcBorders>
              <w:left w:val="single" w:sz="6" w:space="0" w:color="auto"/>
              <w:right w:val="single" w:sz="6" w:space="0" w:color="auto"/>
            </w:tcBorders>
          </w:tcPr>
          <w:p w14:paraId="12A1DEE7"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66F10A3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8212EE7" w14:textId="77777777" w:rsidR="00BF46E1" w:rsidRPr="005307A3" w:rsidRDefault="00BF46E1" w:rsidP="00195D76">
            <w:pPr>
              <w:pStyle w:val="TAL"/>
            </w:pPr>
            <w:r w:rsidRPr="005307A3">
              <w:t>PROACTIVE COMMAND: SEND DATA 2.8.1</w:t>
            </w:r>
          </w:p>
        </w:tc>
        <w:tc>
          <w:tcPr>
            <w:tcW w:w="3776" w:type="dxa"/>
            <w:tcBorders>
              <w:left w:val="single" w:sz="6" w:space="0" w:color="auto"/>
              <w:right w:val="single" w:sz="6" w:space="0" w:color="auto"/>
            </w:tcBorders>
          </w:tcPr>
          <w:p w14:paraId="3C112EBB" w14:textId="77777777" w:rsidR="00BF46E1" w:rsidRPr="005307A3" w:rsidRDefault="00BF46E1" w:rsidP="00195D76">
            <w:pPr>
              <w:pStyle w:val="TAL"/>
            </w:pPr>
            <w:r w:rsidRPr="005307A3">
              <w:t>[alpha identifier shall be displayed with underline on]</w:t>
            </w:r>
          </w:p>
        </w:tc>
      </w:tr>
      <w:tr w:rsidR="00BF46E1" w:rsidRPr="005307A3" w14:paraId="231E829B" w14:textId="77777777" w:rsidTr="00195D76">
        <w:trPr>
          <w:cantSplit/>
          <w:jc w:val="center"/>
        </w:trPr>
        <w:tc>
          <w:tcPr>
            <w:tcW w:w="542" w:type="dxa"/>
            <w:tcBorders>
              <w:left w:val="single" w:sz="6" w:space="0" w:color="auto"/>
              <w:right w:val="single" w:sz="6" w:space="0" w:color="auto"/>
            </w:tcBorders>
          </w:tcPr>
          <w:p w14:paraId="356B14C6"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6808C32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334679F" w14:textId="77777777" w:rsidR="00BF46E1" w:rsidRPr="005307A3" w:rsidRDefault="00BF46E1" w:rsidP="00195D76">
            <w:pPr>
              <w:pStyle w:val="TAL"/>
            </w:pPr>
            <w:r w:rsidRPr="005307A3">
              <w:t>TERMINAL RESPONSE: SEND DATA (immediate) 2.8.1</w:t>
            </w:r>
          </w:p>
        </w:tc>
        <w:tc>
          <w:tcPr>
            <w:tcW w:w="3776" w:type="dxa"/>
            <w:tcBorders>
              <w:left w:val="single" w:sz="6" w:space="0" w:color="auto"/>
              <w:right w:val="single" w:sz="6" w:space="0" w:color="auto"/>
            </w:tcBorders>
          </w:tcPr>
          <w:p w14:paraId="7C78032B" w14:textId="77777777" w:rsidR="00BF46E1" w:rsidRPr="005307A3" w:rsidRDefault="00BF46E1" w:rsidP="00195D76">
            <w:pPr>
              <w:pStyle w:val="TAL"/>
            </w:pPr>
            <w:r w:rsidRPr="005307A3">
              <w:t>[Command performed successfully]</w:t>
            </w:r>
          </w:p>
        </w:tc>
      </w:tr>
      <w:tr w:rsidR="00BF46E1" w:rsidRPr="005307A3" w14:paraId="665DE31C" w14:textId="77777777" w:rsidTr="00195D76">
        <w:trPr>
          <w:cantSplit/>
          <w:jc w:val="center"/>
        </w:trPr>
        <w:tc>
          <w:tcPr>
            <w:tcW w:w="542" w:type="dxa"/>
            <w:tcBorders>
              <w:left w:val="single" w:sz="6" w:space="0" w:color="auto"/>
              <w:right w:val="single" w:sz="6" w:space="0" w:color="auto"/>
            </w:tcBorders>
          </w:tcPr>
          <w:p w14:paraId="6485430E"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676A6C9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8D5BEE3" w14:textId="77777777" w:rsidR="00BF46E1" w:rsidRPr="005307A3" w:rsidRDefault="00BF46E1" w:rsidP="00195D76">
            <w:pPr>
              <w:pStyle w:val="TAL"/>
            </w:pPr>
            <w:r w:rsidRPr="005307A3">
              <w:t>PROACTIVE COMMAND PENDING: SEND DATA 2.8.2</w:t>
            </w:r>
          </w:p>
        </w:tc>
        <w:tc>
          <w:tcPr>
            <w:tcW w:w="3776" w:type="dxa"/>
            <w:tcBorders>
              <w:left w:val="single" w:sz="6" w:space="0" w:color="auto"/>
              <w:right w:val="single" w:sz="6" w:space="0" w:color="auto"/>
            </w:tcBorders>
          </w:tcPr>
          <w:p w14:paraId="3B091455" w14:textId="77777777" w:rsidR="00BF46E1" w:rsidRPr="005307A3" w:rsidRDefault="00BF46E1" w:rsidP="00195D76">
            <w:pPr>
              <w:pStyle w:val="TAL"/>
            </w:pPr>
          </w:p>
        </w:tc>
      </w:tr>
      <w:tr w:rsidR="00BF46E1" w:rsidRPr="005307A3" w14:paraId="1CABD6F2" w14:textId="77777777" w:rsidTr="00195D76">
        <w:trPr>
          <w:cantSplit/>
          <w:jc w:val="center"/>
        </w:trPr>
        <w:tc>
          <w:tcPr>
            <w:tcW w:w="542" w:type="dxa"/>
            <w:tcBorders>
              <w:left w:val="single" w:sz="6" w:space="0" w:color="auto"/>
              <w:right w:val="single" w:sz="6" w:space="0" w:color="auto"/>
            </w:tcBorders>
          </w:tcPr>
          <w:p w14:paraId="3ADE8808"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0615731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FED57E6"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F52203E" w14:textId="77777777" w:rsidR="00BF46E1" w:rsidRPr="005307A3" w:rsidRDefault="00BF46E1" w:rsidP="00195D76">
            <w:pPr>
              <w:pStyle w:val="TAL"/>
            </w:pPr>
          </w:p>
        </w:tc>
      </w:tr>
      <w:tr w:rsidR="00BF46E1" w:rsidRPr="005307A3" w14:paraId="43DBDBFA" w14:textId="77777777" w:rsidTr="00195D76">
        <w:trPr>
          <w:cantSplit/>
          <w:jc w:val="center"/>
        </w:trPr>
        <w:tc>
          <w:tcPr>
            <w:tcW w:w="542" w:type="dxa"/>
            <w:tcBorders>
              <w:left w:val="single" w:sz="6" w:space="0" w:color="auto"/>
              <w:right w:val="single" w:sz="6" w:space="0" w:color="auto"/>
            </w:tcBorders>
          </w:tcPr>
          <w:p w14:paraId="0761D563"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4F43F7C7"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D856BB3" w14:textId="77777777" w:rsidR="00BF46E1" w:rsidRPr="005307A3" w:rsidRDefault="00BF46E1" w:rsidP="00195D76">
            <w:pPr>
              <w:pStyle w:val="TAL"/>
            </w:pPr>
            <w:r w:rsidRPr="005307A3">
              <w:t>PROACTIVE COMMAND: SEND DATA 2.8.2</w:t>
            </w:r>
          </w:p>
        </w:tc>
        <w:tc>
          <w:tcPr>
            <w:tcW w:w="3776" w:type="dxa"/>
            <w:tcBorders>
              <w:left w:val="single" w:sz="6" w:space="0" w:color="auto"/>
              <w:right w:val="single" w:sz="6" w:space="0" w:color="auto"/>
            </w:tcBorders>
          </w:tcPr>
          <w:p w14:paraId="0281AD23" w14:textId="77777777" w:rsidR="00BF46E1" w:rsidRPr="005307A3" w:rsidRDefault="00BF46E1" w:rsidP="00195D76">
            <w:pPr>
              <w:pStyle w:val="TAL"/>
            </w:pPr>
            <w:r w:rsidRPr="005307A3">
              <w:t>[alpha identifier shall be displayed with underline off]</w:t>
            </w:r>
          </w:p>
        </w:tc>
      </w:tr>
      <w:tr w:rsidR="00BF46E1" w:rsidRPr="005307A3" w14:paraId="735EA687" w14:textId="77777777" w:rsidTr="00195D76">
        <w:trPr>
          <w:cantSplit/>
          <w:jc w:val="center"/>
        </w:trPr>
        <w:tc>
          <w:tcPr>
            <w:tcW w:w="542" w:type="dxa"/>
            <w:tcBorders>
              <w:left w:val="single" w:sz="6" w:space="0" w:color="auto"/>
              <w:right w:val="single" w:sz="6" w:space="0" w:color="auto"/>
            </w:tcBorders>
          </w:tcPr>
          <w:p w14:paraId="6492CB81"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6E9601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0BD22147" w14:textId="77777777" w:rsidR="00BF46E1" w:rsidRPr="005307A3" w:rsidRDefault="00BF46E1" w:rsidP="00195D76">
            <w:pPr>
              <w:pStyle w:val="TAL"/>
            </w:pPr>
            <w:r w:rsidRPr="005307A3">
              <w:t>TERMINAL RESPONSE: SEND DATA (immediate) 2.8.1</w:t>
            </w:r>
          </w:p>
        </w:tc>
        <w:tc>
          <w:tcPr>
            <w:tcW w:w="3776" w:type="dxa"/>
            <w:tcBorders>
              <w:left w:val="single" w:sz="6" w:space="0" w:color="auto"/>
              <w:right w:val="single" w:sz="6" w:space="0" w:color="auto"/>
            </w:tcBorders>
          </w:tcPr>
          <w:p w14:paraId="175357DE" w14:textId="77777777" w:rsidR="00BF46E1" w:rsidRPr="005307A3" w:rsidRDefault="00BF46E1" w:rsidP="00195D76">
            <w:pPr>
              <w:pStyle w:val="TAL"/>
            </w:pPr>
            <w:r w:rsidRPr="005307A3">
              <w:t>[Command performed successfully]</w:t>
            </w:r>
          </w:p>
        </w:tc>
      </w:tr>
      <w:tr w:rsidR="00BF46E1" w:rsidRPr="005307A3" w14:paraId="0277AA9B" w14:textId="77777777" w:rsidTr="00195D76">
        <w:trPr>
          <w:cantSplit/>
          <w:jc w:val="center"/>
        </w:trPr>
        <w:tc>
          <w:tcPr>
            <w:tcW w:w="542" w:type="dxa"/>
            <w:tcBorders>
              <w:left w:val="single" w:sz="6" w:space="0" w:color="auto"/>
              <w:right w:val="single" w:sz="6" w:space="0" w:color="auto"/>
            </w:tcBorders>
          </w:tcPr>
          <w:p w14:paraId="112782CE"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33D1D2C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38F1F9E" w14:textId="77777777" w:rsidR="00BF46E1" w:rsidRPr="005307A3" w:rsidRDefault="00BF46E1" w:rsidP="00195D76">
            <w:pPr>
              <w:pStyle w:val="TAL"/>
            </w:pPr>
            <w:r w:rsidRPr="005307A3">
              <w:t>PROACTIVE COMMAND PENDING: SEND DATA 2.8.1</w:t>
            </w:r>
          </w:p>
        </w:tc>
        <w:tc>
          <w:tcPr>
            <w:tcW w:w="3776" w:type="dxa"/>
            <w:tcBorders>
              <w:left w:val="single" w:sz="6" w:space="0" w:color="auto"/>
              <w:right w:val="single" w:sz="6" w:space="0" w:color="auto"/>
            </w:tcBorders>
          </w:tcPr>
          <w:p w14:paraId="74BC9A48" w14:textId="77777777" w:rsidR="00BF46E1" w:rsidRPr="005307A3" w:rsidRDefault="00BF46E1" w:rsidP="00195D76">
            <w:pPr>
              <w:pStyle w:val="TAL"/>
            </w:pPr>
          </w:p>
        </w:tc>
      </w:tr>
      <w:tr w:rsidR="00BF46E1" w:rsidRPr="005307A3" w14:paraId="3C17A086" w14:textId="77777777" w:rsidTr="00195D76">
        <w:trPr>
          <w:cantSplit/>
          <w:jc w:val="center"/>
        </w:trPr>
        <w:tc>
          <w:tcPr>
            <w:tcW w:w="542" w:type="dxa"/>
            <w:tcBorders>
              <w:left w:val="single" w:sz="6" w:space="0" w:color="auto"/>
              <w:right w:val="single" w:sz="6" w:space="0" w:color="auto"/>
            </w:tcBorders>
          </w:tcPr>
          <w:p w14:paraId="43D8A5E5"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696114C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C667420"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1181D010" w14:textId="77777777" w:rsidR="00BF46E1" w:rsidRPr="005307A3" w:rsidRDefault="00BF46E1" w:rsidP="00195D76">
            <w:pPr>
              <w:pStyle w:val="TAL"/>
            </w:pPr>
          </w:p>
        </w:tc>
      </w:tr>
      <w:tr w:rsidR="00BF46E1" w:rsidRPr="005307A3" w14:paraId="2325729C" w14:textId="77777777" w:rsidTr="00195D76">
        <w:trPr>
          <w:cantSplit/>
          <w:jc w:val="center"/>
        </w:trPr>
        <w:tc>
          <w:tcPr>
            <w:tcW w:w="542" w:type="dxa"/>
            <w:tcBorders>
              <w:left w:val="single" w:sz="6" w:space="0" w:color="auto"/>
              <w:right w:val="single" w:sz="6" w:space="0" w:color="auto"/>
            </w:tcBorders>
          </w:tcPr>
          <w:p w14:paraId="7175FCAF"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566BB4C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D02B252" w14:textId="77777777" w:rsidR="00BF46E1" w:rsidRPr="005307A3" w:rsidRDefault="00BF46E1" w:rsidP="00195D76">
            <w:pPr>
              <w:pStyle w:val="TAL"/>
            </w:pPr>
            <w:r w:rsidRPr="005307A3">
              <w:t>PROACTIVE COMMAND: SEND DATA 2.8.1</w:t>
            </w:r>
          </w:p>
        </w:tc>
        <w:tc>
          <w:tcPr>
            <w:tcW w:w="3776" w:type="dxa"/>
            <w:tcBorders>
              <w:left w:val="single" w:sz="6" w:space="0" w:color="auto"/>
              <w:right w:val="single" w:sz="6" w:space="0" w:color="auto"/>
            </w:tcBorders>
          </w:tcPr>
          <w:p w14:paraId="6B7FDBF0" w14:textId="77777777" w:rsidR="00BF46E1" w:rsidRPr="005307A3" w:rsidRDefault="00BF46E1" w:rsidP="00195D76">
            <w:pPr>
              <w:pStyle w:val="TAL"/>
            </w:pPr>
            <w:r w:rsidRPr="005307A3">
              <w:t>[alpha identifier shall be displayed with underline on]</w:t>
            </w:r>
          </w:p>
        </w:tc>
      </w:tr>
      <w:tr w:rsidR="00BF46E1" w:rsidRPr="005307A3" w14:paraId="6B7B7B6E" w14:textId="77777777" w:rsidTr="00195D76">
        <w:trPr>
          <w:cantSplit/>
          <w:jc w:val="center"/>
        </w:trPr>
        <w:tc>
          <w:tcPr>
            <w:tcW w:w="542" w:type="dxa"/>
            <w:tcBorders>
              <w:left w:val="single" w:sz="6" w:space="0" w:color="auto"/>
              <w:right w:val="single" w:sz="6" w:space="0" w:color="auto"/>
            </w:tcBorders>
          </w:tcPr>
          <w:p w14:paraId="6EAA9E37"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2284922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2E6B010" w14:textId="77777777" w:rsidR="00BF46E1" w:rsidRPr="005307A3" w:rsidRDefault="00BF46E1" w:rsidP="00195D76">
            <w:pPr>
              <w:pStyle w:val="TAL"/>
            </w:pPr>
            <w:r w:rsidRPr="005307A3">
              <w:t>TERMINAL RESPONSE: SEND DATA (immediate) 2.8.1</w:t>
            </w:r>
          </w:p>
        </w:tc>
        <w:tc>
          <w:tcPr>
            <w:tcW w:w="3776" w:type="dxa"/>
            <w:tcBorders>
              <w:left w:val="single" w:sz="6" w:space="0" w:color="auto"/>
              <w:right w:val="single" w:sz="6" w:space="0" w:color="auto"/>
            </w:tcBorders>
          </w:tcPr>
          <w:p w14:paraId="76FD38DD" w14:textId="77777777" w:rsidR="00BF46E1" w:rsidRPr="005307A3" w:rsidRDefault="00BF46E1" w:rsidP="00195D76">
            <w:pPr>
              <w:pStyle w:val="TAL"/>
            </w:pPr>
            <w:r w:rsidRPr="005307A3">
              <w:t>[Command performed successfully]</w:t>
            </w:r>
          </w:p>
        </w:tc>
      </w:tr>
      <w:tr w:rsidR="00BF46E1" w:rsidRPr="005307A3" w14:paraId="72334403" w14:textId="77777777" w:rsidTr="00195D76">
        <w:trPr>
          <w:cantSplit/>
          <w:jc w:val="center"/>
        </w:trPr>
        <w:tc>
          <w:tcPr>
            <w:tcW w:w="542" w:type="dxa"/>
            <w:tcBorders>
              <w:left w:val="single" w:sz="6" w:space="0" w:color="auto"/>
              <w:right w:val="single" w:sz="6" w:space="0" w:color="auto"/>
            </w:tcBorders>
          </w:tcPr>
          <w:p w14:paraId="7B3B229E"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26AC0AC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1252B43" w14:textId="77777777" w:rsidR="00BF46E1" w:rsidRPr="005307A3" w:rsidRDefault="00BF46E1" w:rsidP="00195D76">
            <w:pPr>
              <w:pStyle w:val="TAL"/>
            </w:pPr>
            <w:r w:rsidRPr="005307A3">
              <w:t>PROACTIVE COMMAND PENDING: SEND DATA 2.8.3</w:t>
            </w:r>
          </w:p>
        </w:tc>
        <w:tc>
          <w:tcPr>
            <w:tcW w:w="3776" w:type="dxa"/>
            <w:tcBorders>
              <w:left w:val="single" w:sz="6" w:space="0" w:color="auto"/>
              <w:right w:val="single" w:sz="6" w:space="0" w:color="auto"/>
            </w:tcBorders>
          </w:tcPr>
          <w:p w14:paraId="79F97610" w14:textId="77777777" w:rsidR="00BF46E1" w:rsidRPr="005307A3" w:rsidRDefault="00BF46E1" w:rsidP="00195D76">
            <w:pPr>
              <w:pStyle w:val="TAL"/>
            </w:pPr>
          </w:p>
        </w:tc>
      </w:tr>
      <w:tr w:rsidR="00BF46E1" w:rsidRPr="005307A3" w14:paraId="056A0449" w14:textId="77777777" w:rsidTr="00195D76">
        <w:trPr>
          <w:cantSplit/>
          <w:jc w:val="center"/>
        </w:trPr>
        <w:tc>
          <w:tcPr>
            <w:tcW w:w="542" w:type="dxa"/>
            <w:tcBorders>
              <w:left w:val="single" w:sz="6" w:space="0" w:color="auto"/>
              <w:right w:val="single" w:sz="6" w:space="0" w:color="auto"/>
            </w:tcBorders>
          </w:tcPr>
          <w:p w14:paraId="33C51F33"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2C4AC7F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BE5F970"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09F2C0E" w14:textId="77777777" w:rsidR="00BF46E1" w:rsidRPr="005307A3" w:rsidRDefault="00BF46E1" w:rsidP="00195D76">
            <w:pPr>
              <w:pStyle w:val="TAL"/>
            </w:pPr>
          </w:p>
        </w:tc>
      </w:tr>
      <w:tr w:rsidR="00BF46E1" w:rsidRPr="005307A3" w14:paraId="57D58E9F" w14:textId="77777777" w:rsidTr="00195D76">
        <w:trPr>
          <w:cantSplit/>
          <w:jc w:val="center"/>
        </w:trPr>
        <w:tc>
          <w:tcPr>
            <w:tcW w:w="542" w:type="dxa"/>
            <w:tcBorders>
              <w:left w:val="single" w:sz="6" w:space="0" w:color="auto"/>
              <w:right w:val="single" w:sz="6" w:space="0" w:color="auto"/>
            </w:tcBorders>
          </w:tcPr>
          <w:p w14:paraId="4F3306E9"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739D00C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9345804" w14:textId="77777777" w:rsidR="00BF46E1" w:rsidRPr="005307A3" w:rsidRDefault="00BF46E1" w:rsidP="00195D76">
            <w:pPr>
              <w:pStyle w:val="TAL"/>
            </w:pPr>
            <w:r w:rsidRPr="005307A3">
              <w:t>PROACTIVE COMMAND: SEND DATA 2.8.3</w:t>
            </w:r>
          </w:p>
        </w:tc>
        <w:tc>
          <w:tcPr>
            <w:tcW w:w="3776" w:type="dxa"/>
            <w:tcBorders>
              <w:left w:val="single" w:sz="6" w:space="0" w:color="auto"/>
              <w:right w:val="single" w:sz="6" w:space="0" w:color="auto"/>
            </w:tcBorders>
          </w:tcPr>
          <w:p w14:paraId="18217D6D" w14:textId="77777777" w:rsidR="00BF46E1" w:rsidRPr="005307A3" w:rsidRDefault="00BF46E1" w:rsidP="00195D76">
            <w:pPr>
              <w:pStyle w:val="TAL"/>
            </w:pPr>
            <w:r w:rsidRPr="005307A3">
              <w:t>[alpha identifier shall be displayed with underline off]</w:t>
            </w:r>
          </w:p>
        </w:tc>
      </w:tr>
      <w:tr w:rsidR="00BF46E1" w:rsidRPr="005307A3" w14:paraId="09DAF7D3" w14:textId="77777777" w:rsidTr="00195D76">
        <w:trPr>
          <w:cantSplit/>
          <w:jc w:val="center"/>
        </w:trPr>
        <w:tc>
          <w:tcPr>
            <w:tcW w:w="542" w:type="dxa"/>
            <w:tcBorders>
              <w:left w:val="single" w:sz="6" w:space="0" w:color="auto"/>
              <w:bottom w:val="single" w:sz="4" w:space="0" w:color="auto"/>
              <w:right w:val="single" w:sz="6" w:space="0" w:color="auto"/>
            </w:tcBorders>
          </w:tcPr>
          <w:p w14:paraId="36CD434D"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7B9BBD2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20B3AB3A" w14:textId="77777777" w:rsidR="00BF46E1" w:rsidRPr="005307A3" w:rsidRDefault="00BF46E1" w:rsidP="00195D76">
            <w:pPr>
              <w:pStyle w:val="TAL"/>
            </w:pPr>
            <w:r w:rsidRPr="005307A3">
              <w:t>TERMINAL RESPONSE: SEND DATA (immediate) 2.8.1</w:t>
            </w:r>
          </w:p>
        </w:tc>
        <w:tc>
          <w:tcPr>
            <w:tcW w:w="3776" w:type="dxa"/>
            <w:tcBorders>
              <w:left w:val="single" w:sz="6" w:space="0" w:color="auto"/>
              <w:bottom w:val="single" w:sz="4" w:space="0" w:color="auto"/>
              <w:right w:val="single" w:sz="6" w:space="0" w:color="auto"/>
            </w:tcBorders>
          </w:tcPr>
          <w:p w14:paraId="27BC9CE0" w14:textId="77777777" w:rsidR="00BF46E1" w:rsidRPr="005307A3" w:rsidRDefault="00BF46E1" w:rsidP="00195D76">
            <w:pPr>
              <w:pStyle w:val="TAL"/>
            </w:pPr>
            <w:r w:rsidRPr="005307A3">
              <w:t>[Command performed successfully]</w:t>
            </w:r>
          </w:p>
        </w:tc>
      </w:tr>
    </w:tbl>
    <w:p w14:paraId="306200D7" w14:textId="77777777" w:rsidR="00BF46E1" w:rsidRPr="005307A3" w:rsidRDefault="00BF46E1" w:rsidP="00BF46E1"/>
    <w:p w14:paraId="3AC711DF" w14:textId="77777777" w:rsidR="00BF46E1" w:rsidRPr="005307A3" w:rsidRDefault="00BF46E1" w:rsidP="00BF46E1">
      <w:r w:rsidRPr="005307A3">
        <w:t>PROACTIVE COMMAND: SEND DATA 2.8.1</w:t>
      </w:r>
    </w:p>
    <w:p w14:paraId="020562B8" w14:textId="77777777" w:rsidR="00BF46E1" w:rsidRPr="005307A3" w:rsidRDefault="00BF46E1" w:rsidP="00BF46E1">
      <w:r w:rsidRPr="005307A3">
        <w:t>Logically:</w:t>
      </w:r>
    </w:p>
    <w:p w14:paraId="23A8E3FE" w14:textId="77777777" w:rsidR="00BF46E1" w:rsidRPr="005307A3" w:rsidRDefault="00BF46E1" w:rsidP="0041528A">
      <w:pPr>
        <w:pStyle w:val="EW"/>
      </w:pPr>
      <w:r w:rsidRPr="005307A3">
        <w:t>Command details</w:t>
      </w:r>
    </w:p>
    <w:p w14:paraId="213F5521" w14:textId="77777777" w:rsidR="00BF46E1" w:rsidRPr="005307A3" w:rsidRDefault="00BF46E1" w:rsidP="0041528A">
      <w:pPr>
        <w:pStyle w:val="EW"/>
      </w:pPr>
      <w:r w:rsidRPr="005307A3">
        <w:tab/>
        <w:t>Command number:</w:t>
      </w:r>
      <w:r w:rsidRPr="005307A3">
        <w:tab/>
        <w:t>1</w:t>
      </w:r>
    </w:p>
    <w:p w14:paraId="15B192E8" w14:textId="77777777" w:rsidR="00BF46E1" w:rsidRPr="005307A3" w:rsidRDefault="00BF46E1" w:rsidP="0041528A">
      <w:pPr>
        <w:pStyle w:val="EW"/>
      </w:pPr>
      <w:r w:rsidRPr="005307A3">
        <w:tab/>
        <w:t>Command type:</w:t>
      </w:r>
      <w:r w:rsidRPr="005307A3">
        <w:tab/>
        <w:t>SEND DATA</w:t>
      </w:r>
    </w:p>
    <w:p w14:paraId="585D7F6F" w14:textId="77777777" w:rsidR="00BF46E1" w:rsidRPr="005307A3" w:rsidRDefault="00BF46E1" w:rsidP="0041528A">
      <w:pPr>
        <w:pStyle w:val="EW"/>
      </w:pPr>
      <w:r w:rsidRPr="005307A3">
        <w:tab/>
        <w:t>Command qualifier:</w:t>
      </w:r>
      <w:r w:rsidRPr="005307A3">
        <w:tab/>
        <w:t>Send Immediately</w:t>
      </w:r>
    </w:p>
    <w:p w14:paraId="15EEA529" w14:textId="77777777" w:rsidR="00BF46E1" w:rsidRPr="005307A3" w:rsidRDefault="00BF46E1" w:rsidP="0041528A">
      <w:pPr>
        <w:pStyle w:val="EW"/>
      </w:pPr>
      <w:r w:rsidRPr="005307A3">
        <w:t>Device identities</w:t>
      </w:r>
    </w:p>
    <w:p w14:paraId="7F42D594" w14:textId="77777777" w:rsidR="00BF46E1" w:rsidRPr="005307A3" w:rsidRDefault="00BF46E1" w:rsidP="0041528A">
      <w:pPr>
        <w:pStyle w:val="EW"/>
      </w:pPr>
      <w:r w:rsidRPr="005307A3">
        <w:tab/>
        <w:t>Source device:</w:t>
      </w:r>
      <w:r w:rsidRPr="005307A3">
        <w:tab/>
        <w:t>UICC</w:t>
      </w:r>
    </w:p>
    <w:p w14:paraId="42089E1B" w14:textId="77777777" w:rsidR="00BF46E1" w:rsidRPr="005307A3" w:rsidRDefault="00BF46E1" w:rsidP="0041528A">
      <w:pPr>
        <w:pStyle w:val="EW"/>
      </w:pPr>
      <w:r w:rsidRPr="005307A3">
        <w:tab/>
        <w:t>Destination device:</w:t>
      </w:r>
      <w:r w:rsidRPr="005307A3">
        <w:tab/>
        <w:t>Channel 1</w:t>
      </w:r>
    </w:p>
    <w:p w14:paraId="5FA637B7" w14:textId="77777777" w:rsidR="00BF46E1" w:rsidRPr="005307A3" w:rsidRDefault="00BF46E1" w:rsidP="0041528A">
      <w:pPr>
        <w:pStyle w:val="EW"/>
      </w:pPr>
      <w:r w:rsidRPr="005307A3">
        <w:t>Alpha Identifier</w:t>
      </w:r>
      <w:r w:rsidRPr="005307A3">
        <w:tab/>
        <w:t>"Send Data 1"</w:t>
      </w:r>
    </w:p>
    <w:p w14:paraId="06B45362" w14:textId="77777777" w:rsidR="00BF46E1" w:rsidRPr="005307A3" w:rsidRDefault="00BF46E1" w:rsidP="0041528A">
      <w:pPr>
        <w:pStyle w:val="EW"/>
      </w:pPr>
      <w:r w:rsidRPr="005307A3">
        <w:t>Channel Data</w:t>
      </w:r>
    </w:p>
    <w:p w14:paraId="4EEF794B" w14:textId="77777777" w:rsidR="00BF46E1" w:rsidRPr="005307A3" w:rsidRDefault="00BF46E1" w:rsidP="0041528A">
      <w:pPr>
        <w:pStyle w:val="EW"/>
      </w:pPr>
      <w:r w:rsidRPr="005307A3">
        <w:lastRenderedPageBreak/>
        <w:t>Channel Data:</w:t>
      </w:r>
      <w:r w:rsidRPr="005307A3">
        <w:tab/>
        <w:t>00 01 .. 07 (8 Bytes of data)</w:t>
      </w:r>
    </w:p>
    <w:p w14:paraId="540D0FE8" w14:textId="77777777" w:rsidR="00BF46E1" w:rsidRPr="005307A3" w:rsidRDefault="00BF46E1" w:rsidP="0041528A">
      <w:pPr>
        <w:pStyle w:val="EW"/>
      </w:pPr>
      <w:r w:rsidRPr="005307A3">
        <w:t>Text Attribute</w:t>
      </w:r>
    </w:p>
    <w:p w14:paraId="14281312" w14:textId="77777777" w:rsidR="00BF46E1" w:rsidRPr="005307A3" w:rsidRDefault="00BF46E1" w:rsidP="0041528A">
      <w:pPr>
        <w:pStyle w:val="EW"/>
      </w:pPr>
      <w:r w:rsidRPr="005307A3">
        <w:tab/>
        <w:t>Formatting position:</w:t>
      </w:r>
      <w:r w:rsidRPr="005307A3">
        <w:tab/>
        <w:t>0</w:t>
      </w:r>
    </w:p>
    <w:p w14:paraId="60706092" w14:textId="77777777" w:rsidR="00BF46E1" w:rsidRPr="005307A3" w:rsidRDefault="00BF46E1" w:rsidP="0041528A">
      <w:pPr>
        <w:pStyle w:val="EW"/>
      </w:pPr>
      <w:r w:rsidRPr="005307A3">
        <w:tab/>
        <w:t>Formatting length:</w:t>
      </w:r>
      <w:r w:rsidRPr="005307A3">
        <w:tab/>
        <w:t>11</w:t>
      </w:r>
    </w:p>
    <w:p w14:paraId="5235A25F" w14:textId="77777777" w:rsidR="00BF46E1" w:rsidRPr="005307A3" w:rsidRDefault="00BF46E1" w:rsidP="0041528A">
      <w:pPr>
        <w:pStyle w:val="EW"/>
      </w:pPr>
      <w:r w:rsidRPr="005307A3">
        <w:tab/>
        <w:t>Formatting mode:</w:t>
      </w:r>
      <w:r w:rsidRPr="005307A3">
        <w:tab/>
        <w:t>Left Alignment, Normal Font, Bold Off, Italic Off, Underline On, Strikethrough Off</w:t>
      </w:r>
    </w:p>
    <w:p w14:paraId="6EA2EE7A" w14:textId="77777777" w:rsidR="00BF46E1" w:rsidRPr="005307A3" w:rsidRDefault="00BF46E1" w:rsidP="0041528A">
      <w:pPr>
        <w:pStyle w:val="EX"/>
      </w:pPr>
      <w:r w:rsidRPr="005307A3">
        <w:t>Colour:</w:t>
      </w:r>
      <w:r w:rsidRPr="005307A3">
        <w:tab/>
        <w:t>Dark Green Foreground, Bright Yellow Background</w:t>
      </w:r>
    </w:p>
    <w:p w14:paraId="7BA3A199" w14:textId="77777777" w:rsidR="00BF46E1" w:rsidRPr="005307A3" w:rsidRDefault="00BF46E1" w:rsidP="00BF46E1">
      <w:r w:rsidRPr="005307A3">
        <w:t>Coding:</w:t>
      </w:r>
    </w:p>
    <w:p w14:paraId="4F7B5E5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B32C33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DF483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2E2FFB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978C1C3"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78AE04D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6FBC1D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348D92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C0A5C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5A3DA7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A01030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DD66A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B6EE7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E79CF4"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B7D264B" w14:textId="77777777" w:rsidR="00BF46E1" w:rsidRPr="005307A3" w:rsidRDefault="00BF46E1" w:rsidP="00195D76">
            <w:pPr>
              <w:pStyle w:val="TAC"/>
            </w:pPr>
            <w:r w:rsidRPr="005307A3">
              <w:t>85</w:t>
            </w:r>
          </w:p>
        </w:tc>
      </w:tr>
      <w:tr w:rsidR="00BF46E1" w:rsidRPr="005307A3" w14:paraId="3B53B795" w14:textId="77777777" w:rsidTr="00195D76">
        <w:trPr>
          <w:jc w:val="center"/>
        </w:trPr>
        <w:tc>
          <w:tcPr>
            <w:tcW w:w="1134" w:type="dxa"/>
            <w:tcBorders>
              <w:top w:val="single" w:sz="4" w:space="0" w:color="auto"/>
              <w:right w:val="single" w:sz="4" w:space="0" w:color="auto"/>
            </w:tcBorders>
          </w:tcPr>
          <w:p w14:paraId="4578091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02B292"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67894961"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18D0ECE0"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21C10AA"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29B80195"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132170F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4F7AAA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C5A398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C5DFC16"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C9C9E20"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F6B0C0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8BAA4DE" w14:textId="77777777" w:rsidR="00BF46E1" w:rsidRPr="005307A3" w:rsidRDefault="00BF46E1" w:rsidP="00195D76">
            <w:pPr>
              <w:pStyle w:val="TAC"/>
            </w:pPr>
            <w:r w:rsidRPr="005307A3">
              <w:t>31</w:t>
            </w:r>
          </w:p>
        </w:tc>
      </w:tr>
      <w:tr w:rsidR="00BF46E1" w:rsidRPr="005307A3" w14:paraId="2F7EDA93" w14:textId="77777777" w:rsidTr="00195D76">
        <w:trPr>
          <w:jc w:val="center"/>
        </w:trPr>
        <w:tc>
          <w:tcPr>
            <w:tcW w:w="1134" w:type="dxa"/>
            <w:tcBorders>
              <w:right w:val="single" w:sz="4" w:space="0" w:color="auto"/>
            </w:tcBorders>
          </w:tcPr>
          <w:p w14:paraId="15B6AE4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491A96"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3B8DADD5"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455286D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A0BC45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7910F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8C536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569874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C780F8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4F797BC"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984F944"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D5B63B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60E5926" w14:textId="77777777" w:rsidR="00BF46E1" w:rsidRPr="005307A3" w:rsidRDefault="00BF46E1" w:rsidP="00195D76">
            <w:pPr>
              <w:pStyle w:val="TAC"/>
            </w:pPr>
            <w:r w:rsidRPr="005307A3">
              <w:t>04</w:t>
            </w:r>
          </w:p>
        </w:tc>
      </w:tr>
      <w:tr w:rsidR="00BF46E1" w:rsidRPr="005307A3" w14:paraId="160BA2FB" w14:textId="77777777" w:rsidTr="00195D76">
        <w:trPr>
          <w:jc w:val="center"/>
        </w:trPr>
        <w:tc>
          <w:tcPr>
            <w:tcW w:w="1134" w:type="dxa"/>
            <w:tcBorders>
              <w:right w:val="single" w:sz="4" w:space="0" w:color="auto"/>
            </w:tcBorders>
          </w:tcPr>
          <w:p w14:paraId="3094161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203E48"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C022666"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3987F384"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F95EE57"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25E53BD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35CF2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598E9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BF4AB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A2E4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123F7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1AE75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2AE121" w14:textId="77777777" w:rsidR="00BF46E1" w:rsidRPr="005307A3" w:rsidRDefault="00BF46E1" w:rsidP="00195D76">
            <w:pPr>
              <w:pStyle w:val="TAC"/>
            </w:pPr>
          </w:p>
        </w:tc>
      </w:tr>
    </w:tbl>
    <w:p w14:paraId="5778318D" w14:textId="77777777" w:rsidR="00BF46E1" w:rsidRPr="005307A3" w:rsidRDefault="00BF46E1" w:rsidP="00BF46E1"/>
    <w:p w14:paraId="3911DB2B" w14:textId="77777777" w:rsidR="00BF46E1" w:rsidRPr="005307A3" w:rsidRDefault="00BF46E1" w:rsidP="00BF46E1">
      <w:r w:rsidRPr="005307A3">
        <w:t>PROACTIVE COMMAND: SEND DATA 2.8.2</w:t>
      </w:r>
    </w:p>
    <w:p w14:paraId="7D11DE81" w14:textId="77777777" w:rsidR="00BF46E1" w:rsidRPr="005307A3" w:rsidRDefault="00BF46E1" w:rsidP="00BF46E1">
      <w:r w:rsidRPr="005307A3">
        <w:t>Logically:</w:t>
      </w:r>
    </w:p>
    <w:p w14:paraId="3191EB8E" w14:textId="77777777" w:rsidR="00BF46E1" w:rsidRPr="005307A3" w:rsidRDefault="00BF46E1" w:rsidP="0041528A">
      <w:pPr>
        <w:pStyle w:val="EW"/>
      </w:pPr>
      <w:r w:rsidRPr="005307A3">
        <w:t>Command details</w:t>
      </w:r>
    </w:p>
    <w:p w14:paraId="4606879E" w14:textId="77777777" w:rsidR="00BF46E1" w:rsidRPr="005307A3" w:rsidRDefault="00BF46E1" w:rsidP="0041528A">
      <w:pPr>
        <w:pStyle w:val="EW"/>
      </w:pPr>
      <w:r w:rsidRPr="005307A3">
        <w:tab/>
        <w:t>Command number:</w:t>
      </w:r>
      <w:r w:rsidRPr="005307A3">
        <w:tab/>
        <w:t>1</w:t>
      </w:r>
    </w:p>
    <w:p w14:paraId="038D9ADC" w14:textId="77777777" w:rsidR="00BF46E1" w:rsidRPr="005307A3" w:rsidRDefault="00BF46E1" w:rsidP="0041528A">
      <w:pPr>
        <w:pStyle w:val="EW"/>
      </w:pPr>
      <w:r w:rsidRPr="005307A3">
        <w:tab/>
        <w:t>Command type:</w:t>
      </w:r>
      <w:r w:rsidRPr="005307A3">
        <w:tab/>
        <w:t>SEND DATA</w:t>
      </w:r>
    </w:p>
    <w:p w14:paraId="6A7A90F5" w14:textId="77777777" w:rsidR="00BF46E1" w:rsidRPr="005307A3" w:rsidRDefault="00BF46E1" w:rsidP="0041528A">
      <w:pPr>
        <w:pStyle w:val="EW"/>
      </w:pPr>
      <w:r w:rsidRPr="005307A3">
        <w:tab/>
        <w:t>Command qualifier:</w:t>
      </w:r>
      <w:r w:rsidRPr="005307A3">
        <w:tab/>
        <w:t>Send Immediately</w:t>
      </w:r>
    </w:p>
    <w:p w14:paraId="7B17F931" w14:textId="77777777" w:rsidR="00BF46E1" w:rsidRPr="005307A3" w:rsidRDefault="00BF46E1" w:rsidP="0041528A">
      <w:pPr>
        <w:pStyle w:val="EW"/>
      </w:pPr>
      <w:r w:rsidRPr="005307A3">
        <w:t>Device identities</w:t>
      </w:r>
    </w:p>
    <w:p w14:paraId="61BFC61C" w14:textId="77777777" w:rsidR="00BF46E1" w:rsidRPr="005307A3" w:rsidRDefault="00BF46E1" w:rsidP="0041528A">
      <w:pPr>
        <w:pStyle w:val="EW"/>
      </w:pPr>
      <w:r w:rsidRPr="005307A3">
        <w:tab/>
        <w:t>Source device:</w:t>
      </w:r>
      <w:r w:rsidRPr="005307A3">
        <w:tab/>
        <w:t>UICC</w:t>
      </w:r>
    </w:p>
    <w:p w14:paraId="151FFD03" w14:textId="77777777" w:rsidR="00BF46E1" w:rsidRPr="005307A3" w:rsidRDefault="00BF46E1" w:rsidP="0041528A">
      <w:pPr>
        <w:pStyle w:val="EW"/>
      </w:pPr>
      <w:r w:rsidRPr="005307A3">
        <w:tab/>
        <w:t>Destination device:</w:t>
      </w:r>
      <w:r w:rsidRPr="005307A3">
        <w:tab/>
        <w:t>Channel 1</w:t>
      </w:r>
    </w:p>
    <w:p w14:paraId="073A1198" w14:textId="77777777" w:rsidR="00BF46E1" w:rsidRPr="005307A3" w:rsidRDefault="00BF46E1" w:rsidP="0041528A">
      <w:pPr>
        <w:pStyle w:val="EW"/>
      </w:pPr>
      <w:r w:rsidRPr="005307A3">
        <w:t>Alpha Identifier</w:t>
      </w:r>
      <w:r w:rsidRPr="005307A3">
        <w:tab/>
        <w:t>"Send Data 2"</w:t>
      </w:r>
    </w:p>
    <w:p w14:paraId="59C19BDB" w14:textId="77777777" w:rsidR="00BF46E1" w:rsidRPr="005307A3" w:rsidRDefault="00BF46E1" w:rsidP="0041528A">
      <w:pPr>
        <w:pStyle w:val="EW"/>
      </w:pPr>
      <w:r w:rsidRPr="005307A3">
        <w:t>Channel Data</w:t>
      </w:r>
    </w:p>
    <w:p w14:paraId="7384FDC4" w14:textId="77777777" w:rsidR="00BF46E1" w:rsidRPr="005307A3" w:rsidRDefault="00BF46E1" w:rsidP="0041528A">
      <w:pPr>
        <w:pStyle w:val="EW"/>
      </w:pPr>
      <w:r w:rsidRPr="005307A3">
        <w:t>Channel Data:</w:t>
      </w:r>
      <w:r w:rsidRPr="005307A3">
        <w:tab/>
        <w:t>00 01 .. 07 (8 Bytes of data)</w:t>
      </w:r>
    </w:p>
    <w:p w14:paraId="500846E8" w14:textId="77777777" w:rsidR="00BF46E1" w:rsidRPr="005307A3" w:rsidRDefault="00BF46E1" w:rsidP="0041528A">
      <w:pPr>
        <w:pStyle w:val="EW"/>
      </w:pPr>
      <w:r w:rsidRPr="005307A3">
        <w:t>Text Attribute</w:t>
      </w:r>
    </w:p>
    <w:p w14:paraId="6895121D" w14:textId="77777777" w:rsidR="00BF46E1" w:rsidRPr="005307A3" w:rsidRDefault="00BF46E1" w:rsidP="0041528A">
      <w:pPr>
        <w:pStyle w:val="EW"/>
      </w:pPr>
      <w:r w:rsidRPr="005307A3">
        <w:tab/>
        <w:t>Formatting position:</w:t>
      </w:r>
      <w:r w:rsidRPr="005307A3">
        <w:tab/>
        <w:t>0</w:t>
      </w:r>
    </w:p>
    <w:p w14:paraId="39E4C897" w14:textId="77777777" w:rsidR="00BF46E1" w:rsidRPr="005307A3" w:rsidRDefault="00BF46E1" w:rsidP="0041528A">
      <w:pPr>
        <w:pStyle w:val="EW"/>
      </w:pPr>
      <w:r w:rsidRPr="005307A3">
        <w:tab/>
        <w:t>Formatting length:</w:t>
      </w:r>
      <w:r w:rsidRPr="005307A3">
        <w:tab/>
        <w:t>11</w:t>
      </w:r>
    </w:p>
    <w:p w14:paraId="18F00B78"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4BF4C06D" w14:textId="77777777" w:rsidR="00BF46E1" w:rsidRPr="005307A3" w:rsidRDefault="00BF46E1" w:rsidP="0041528A">
      <w:pPr>
        <w:pStyle w:val="EX"/>
      </w:pPr>
      <w:r w:rsidRPr="005307A3">
        <w:t>Colour:</w:t>
      </w:r>
      <w:r w:rsidRPr="005307A3">
        <w:tab/>
        <w:t>Dark Green Foreground, Bright Yellow Background</w:t>
      </w:r>
    </w:p>
    <w:p w14:paraId="0786FA88" w14:textId="77777777" w:rsidR="00BF46E1" w:rsidRPr="005307A3" w:rsidRDefault="00BF46E1" w:rsidP="00BF46E1">
      <w:r w:rsidRPr="005307A3">
        <w:t>Coding:</w:t>
      </w:r>
    </w:p>
    <w:p w14:paraId="6045DA3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9929A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D173A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84DC6CC"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AD05BC0"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765C8DD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7BA810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8F55A4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79593CF"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0545E9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FBE94E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D62990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A94EC1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33279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B83C7BF" w14:textId="77777777" w:rsidR="00BF46E1" w:rsidRPr="005307A3" w:rsidRDefault="00BF46E1" w:rsidP="00195D76">
            <w:pPr>
              <w:pStyle w:val="TAC"/>
            </w:pPr>
            <w:r w:rsidRPr="005307A3">
              <w:t>85</w:t>
            </w:r>
          </w:p>
        </w:tc>
      </w:tr>
      <w:tr w:rsidR="00BF46E1" w:rsidRPr="005307A3" w14:paraId="02D5869E" w14:textId="77777777" w:rsidTr="00195D76">
        <w:trPr>
          <w:jc w:val="center"/>
        </w:trPr>
        <w:tc>
          <w:tcPr>
            <w:tcW w:w="1134" w:type="dxa"/>
            <w:tcBorders>
              <w:top w:val="single" w:sz="4" w:space="0" w:color="auto"/>
              <w:right w:val="single" w:sz="4" w:space="0" w:color="auto"/>
            </w:tcBorders>
          </w:tcPr>
          <w:p w14:paraId="78463E6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D448FC"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000D07A"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5A4AA57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CBBD66B"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4D1DCC8B"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B3CCC23"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67013D0"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4B4D5C7"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879E426"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73249C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F44B46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9C8AE5A" w14:textId="77777777" w:rsidR="00BF46E1" w:rsidRPr="005307A3" w:rsidRDefault="00BF46E1" w:rsidP="00195D76">
            <w:pPr>
              <w:pStyle w:val="TAC"/>
            </w:pPr>
            <w:r w:rsidRPr="005307A3">
              <w:t>32</w:t>
            </w:r>
          </w:p>
        </w:tc>
      </w:tr>
      <w:tr w:rsidR="00BF46E1" w:rsidRPr="005307A3" w14:paraId="1BCC1FC3" w14:textId="77777777" w:rsidTr="00195D76">
        <w:trPr>
          <w:jc w:val="center"/>
        </w:trPr>
        <w:tc>
          <w:tcPr>
            <w:tcW w:w="1134" w:type="dxa"/>
            <w:tcBorders>
              <w:right w:val="single" w:sz="4" w:space="0" w:color="auto"/>
            </w:tcBorders>
          </w:tcPr>
          <w:p w14:paraId="549A1FA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7BD5C15"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76825942"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01A72BB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54402B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29D38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8A55A6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A896F2E"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57B066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BB0D32B"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9A1CBF3"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F19ED03"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0A66DB9" w14:textId="77777777" w:rsidR="00BF46E1" w:rsidRPr="005307A3" w:rsidRDefault="00BF46E1" w:rsidP="00195D76">
            <w:pPr>
              <w:pStyle w:val="TAC"/>
            </w:pPr>
            <w:r w:rsidRPr="005307A3">
              <w:t>04</w:t>
            </w:r>
          </w:p>
        </w:tc>
      </w:tr>
      <w:tr w:rsidR="00BF46E1" w:rsidRPr="005307A3" w14:paraId="35354C83" w14:textId="77777777" w:rsidTr="00195D76">
        <w:trPr>
          <w:jc w:val="center"/>
        </w:trPr>
        <w:tc>
          <w:tcPr>
            <w:tcW w:w="1134" w:type="dxa"/>
            <w:tcBorders>
              <w:right w:val="single" w:sz="4" w:space="0" w:color="auto"/>
            </w:tcBorders>
          </w:tcPr>
          <w:p w14:paraId="00EB2F3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80283A"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24941696"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60332B7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6167BAC"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4793455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D8A60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6618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C9F54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D2926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46964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0062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DB7572" w14:textId="77777777" w:rsidR="00BF46E1" w:rsidRPr="005307A3" w:rsidRDefault="00BF46E1" w:rsidP="00195D76">
            <w:pPr>
              <w:pStyle w:val="TAC"/>
            </w:pPr>
          </w:p>
        </w:tc>
      </w:tr>
    </w:tbl>
    <w:p w14:paraId="58C51CF9" w14:textId="77777777" w:rsidR="00BF46E1" w:rsidRPr="005307A3" w:rsidRDefault="00BF46E1" w:rsidP="00BF46E1"/>
    <w:p w14:paraId="1CF55F11" w14:textId="77777777" w:rsidR="00BF46E1" w:rsidRPr="005307A3" w:rsidRDefault="00BF46E1" w:rsidP="00BF46E1">
      <w:r w:rsidRPr="005307A3">
        <w:t>PROACTIVE COMMAND: SEND DATA 2.8.3</w:t>
      </w:r>
    </w:p>
    <w:p w14:paraId="0C4CC427" w14:textId="77777777" w:rsidR="00BF46E1" w:rsidRPr="005307A3" w:rsidRDefault="00BF46E1" w:rsidP="00BF46E1">
      <w:r w:rsidRPr="005307A3">
        <w:t>Logically:</w:t>
      </w:r>
    </w:p>
    <w:p w14:paraId="780DCFC0" w14:textId="77777777" w:rsidR="00BF46E1" w:rsidRPr="005307A3" w:rsidRDefault="00BF46E1" w:rsidP="0041528A">
      <w:pPr>
        <w:pStyle w:val="EW"/>
      </w:pPr>
      <w:r w:rsidRPr="005307A3">
        <w:t>Command details</w:t>
      </w:r>
    </w:p>
    <w:p w14:paraId="44E7F2CF" w14:textId="77777777" w:rsidR="00BF46E1" w:rsidRPr="005307A3" w:rsidRDefault="00BF46E1" w:rsidP="0041528A">
      <w:pPr>
        <w:pStyle w:val="EW"/>
      </w:pPr>
      <w:r w:rsidRPr="005307A3">
        <w:tab/>
        <w:t>Command number:</w:t>
      </w:r>
      <w:r w:rsidRPr="005307A3">
        <w:tab/>
        <w:t>1</w:t>
      </w:r>
    </w:p>
    <w:p w14:paraId="115AC4FF" w14:textId="77777777" w:rsidR="00BF46E1" w:rsidRPr="005307A3" w:rsidRDefault="00BF46E1" w:rsidP="0041528A">
      <w:pPr>
        <w:pStyle w:val="EW"/>
      </w:pPr>
      <w:r w:rsidRPr="005307A3">
        <w:tab/>
        <w:t>Command type:</w:t>
      </w:r>
      <w:r w:rsidRPr="005307A3">
        <w:tab/>
        <w:t>SEND DATA</w:t>
      </w:r>
    </w:p>
    <w:p w14:paraId="62441D49" w14:textId="77777777" w:rsidR="00BF46E1" w:rsidRPr="005307A3" w:rsidRDefault="00BF46E1" w:rsidP="0041528A">
      <w:pPr>
        <w:pStyle w:val="EW"/>
      </w:pPr>
      <w:r w:rsidRPr="005307A3">
        <w:tab/>
        <w:t>Command qualifier:</w:t>
      </w:r>
      <w:r w:rsidRPr="005307A3">
        <w:tab/>
        <w:t>Send Immediately</w:t>
      </w:r>
    </w:p>
    <w:p w14:paraId="6A2471A1" w14:textId="77777777" w:rsidR="00BF46E1" w:rsidRPr="005307A3" w:rsidRDefault="00BF46E1" w:rsidP="0041528A">
      <w:pPr>
        <w:pStyle w:val="EW"/>
      </w:pPr>
      <w:r w:rsidRPr="005307A3">
        <w:t>Device identities</w:t>
      </w:r>
    </w:p>
    <w:p w14:paraId="13280DD9" w14:textId="77777777" w:rsidR="00BF46E1" w:rsidRPr="005307A3" w:rsidRDefault="00BF46E1" w:rsidP="0041528A">
      <w:pPr>
        <w:pStyle w:val="EW"/>
      </w:pPr>
      <w:r w:rsidRPr="005307A3">
        <w:tab/>
        <w:t>Source device:</w:t>
      </w:r>
      <w:r w:rsidRPr="005307A3">
        <w:tab/>
        <w:t>UICC</w:t>
      </w:r>
    </w:p>
    <w:p w14:paraId="02A807F1" w14:textId="77777777" w:rsidR="00BF46E1" w:rsidRPr="005307A3" w:rsidRDefault="00BF46E1" w:rsidP="0041528A">
      <w:pPr>
        <w:pStyle w:val="EW"/>
      </w:pPr>
      <w:r w:rsidRPr="005307A3">
        <w:tab/>
        <w:t>Destination device:</w:t>
      </w:r>
      <w:r w:rsidRPr="005307A3">
        <w:tab/>
        <w:t>Channel 1</w:t>
      </w:r>
    </w:p>
    <w:p w14:paraId="03454E52" w14:textId="77777777" w:rsidR="00BF46E1" w:rsidRPr="005307A3" w:rsidRDefault="00BF46E1" w:rsidP="0041528A">
      <w:pPr>
        <w:pStyle w:val="EW"/>
      </w:pPr>
      <w:r w:rsidRPr="005307A3">
        <w:t>Alpha Identifier</w:t>
      </w:r>
      <w:r w:rsidRPr="005307A3">
        <w:tab/>
        <w:t>"Send Data 3"</w:t>
      </w:r>
    </w:p>
    <w:p w14:paraId="14DA41E3" w14:textId="77777777" w:rsidR="00BF46E1" w:rsidRPr="005307A3" w:rsidRDefault="00BF46E1" w:rsidP="0041528A">
      <w:pPr>
        <w:pStyle w:val="EW"/>
      </w:pPr>
      <w:r w:rsidRPr="005307A3">
        <w:t>Channel Data</w:t>
      </w:r>
    </w:p>
    <w:p w14:paraId="141E5E61" w14:textId="77777777" w:rsidR="00BF46E1" w:rsidRPr="005307A3" w:rsidRDefault="00BF46E1" w:rsidP="0041528A">
      <w:pPr>
        <w:pStyle w:val="EX"/>
      </w:pPr>
      <w:r w:rsidRPr="005307A3">
        <w:tab/>
        <w:t>Channel Data:</w:t>
      </w:r>
      <w:r w:rsidRPr="005307A3">
        <w:tab/>
        <w:t>00 01 .. 07 (8 Bytes of data)</w:t>
      </w:r>
    </w:p>
    <w:p w14:paraId="6C1774F0" w14:textId="77777777" w:rsidR="00BF46E1" w:rsidRPr="005307A3" w:rsidRDefault="00BF46E1" w:rsidP="00BF46E1">
      <w:r w:rsidRPr="005307A3">
        <w:t>Coding:</w:t>
      </w:r>
    </w:p>
    <w:p w14:paraId="5AEE10B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37A533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03478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ADB7E66"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18CFB2E"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188CCB6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6346D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7A296F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3856727"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FD3279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A1F52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A47200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A4893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4316A5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6CA21AA" w14:textId="77777777" w:rsidR="00BF46E1" w:rsidRPr="005307A3" w:rsidRDefault="00BF46E1" w:rsidP="00195D76">
            <w:pPr>
              <w:pStyle w:val="TAC"/>
            </w:pPr>
            <w:r w:rsidRPr="005307A3">
              <w:t>85</w:t>
            </w:r>
          </w:p>
        </w:tc>
      </w:tr>
      <w:tr w:rsidR="00BF46E1" w:rsidRPr="005307A3" w14:paraId="26C99049" w14:textId="77777777" w:rsidTr="00195D76">
        <w:trPr>
          <w:jc w:val="center"/>
        </w:trPr>
        <w:tc>
          <w:tcPr>
            <w:tcW w:w="1134" w:type="dxa"/>
            <w:tcBorders>
              <w:top w:val="single" w:sz="4" w:space="0" w:color="auto"/>
              <w:right w:val="single" w:sz="4" w:space="0" w:color="auto"/>
            </w:tcBorders>
          </w:tcPr>
          <w:p w14:paraId="06D76AB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26442E"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04124DB0"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4D3B1C8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FC2145F"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03947C99"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27CA543"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2DCF79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2127C2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A327F8B"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E53F65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61EA21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03D9D55" w14:textId="77777777" w:rsidR="00BF46E1" w:rsidRPr="005307A3" w:rsidRDefault="00BF46E1" w:rsidP="00195D76">
            <w:pPr>
              <w:pStyle w:val="TAC"/>
            </w:pPr>
            <w:r w:rsidRPr="005307A3">
              <w:t>33</w:t>
            </w:r>
          </w:p>
        </w:tc>
      </w:tr>
      <w:tr w:rsidR="00BF46E1" w:rsidRPr="005307A3" w14:paraId="66B9581E" w14:textId="77777777" w:rsidTr="00195D76">
        <w:trPr>
          <w:jc w:val="center"/>
        </w:trPr>
        <w:tc>
          <w:tcPr>
            <w:tcW w:w="1134" w:type="dxa"/>
            <w:tcBorders>
              <w:right w:val="single" w:sz="4" w:space="0" w:color="auto"/>
            </w:tcBorders>
          </w:tcPr>
          <w:p w14:paraId="1DB1022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AC96DE"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3A24906D"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27C56DE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C161B9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2E816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26E95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5D28CC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9700796"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9DFD60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B232197"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DCC5D5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24E6DD" w14:textId="77777777" w:rsidR="00BF46E1" w:rsidRPr="005307A3" w:rsidRDefault="00BF46E1" w:rsidP="00195D76">
            <w:pPr>
              <w:pStyle w:val="TAC"/>
            </w:pPr>
          </w:p>
        </w:tc>
      </w:tr>
    </w:tbl>
    <w:p w14:paraId="6F765AB3" w14:textId="77777777" w:rsidR="00BF46E1" w:rsidRPr="005307A3" w:rsidRDefault="00BF46E1" w:rsidP="00BF46E1"/>
    <w:p w14:paraId="2A828322" w14:textId="77777777" w:rsidR="00BF46E1" w:rsidRPr="005307A3" w:rsidRDefault="00BF46E1" w:rsidP="00BF46E1">
      <w:r w:rsidRPr="005307A3">
        <w:t>TERMINAL RESPONSE: SEND DATA 2.8.1</w:t>
      </w:r>
    </w:p>
    <w:p w14:paraId="6BED7DCD" w14:textId="77777777" w:rsidR="00BF46E1" w:rsidRPr="005307A3" w:rsidRDefault="00BF46E1" w:rsidP="00BF46E1">
      <w:r w:rsidRPr="005307A3">
        <w:t>Logically:</w:t>
      </w:r>
    </w:p>
    <w:p w14:paraId="11000222" w14:textId="77777777" w:rsidR="00BF46E1" w:rsidRPr="005307A3" w:rsidRDefault="00BF46E1" w:rsidP="0041528A">
      <w:pPr>
        <w:pStyle w:val="EW"/>
      </w:pPr>
      <w:r w:rsidRPr="005307A3">
        <w:t>Command details</w:t>
      </w:r>
    </w:p>
    <w:p w14:paraId="485E921E" w14:textId="77777777" w:rsidR="00BF46E1" w:rsidRPr="005307A3" w:rsidRDefault="00BF46E1" w:rsidP="0041528A">
      <w:pPr>
        <w:pStyle w:val="EW"/>
      </w:pPr>
      <w:r w:rsidRPr="005307A3">
        <w:tab/>
        <w:t>Command number:</w:t>
      </w:r>
      <w:r w:rsidRPr="005307A3">
        <w:tab/>
        <w:t>1</w:t>
      </w:r>
    </w:p>
    <w:p w14:paraId="6F18527A" w14:textId="77777777" w:rsidR="00BF46E1" w:rsidRPr="005307A3" w:rsidRDefault="00BF46E1" w:rsidP="0041528A">
      <w:pPr>
        <w:pStyle w:val="EW"/>
      </w:pPr>
      <w:r w:rsidRPr="005307A3">
        <w:tab/>
        <w:t>Command type:</w:t>
      </w:r>
      <w:r w:rsidRPr="005307A3">
        <w:tab/>
        <w:t>SEND DATA</w:t>
      </w:r>
    </w:p>
    <w:p w14:paraId="1320FA66" w14:textId="77777777" w:rsidR="00BF46E1" w:rsidRPr="005307A3" w:rsidRDefault="00BF46E1" w:rsidP="0041528A">
      <w:pPr>
        <w:pStyle w:val="EW"/>
      </w:pPr>
      <w:r w:rsidRPr="005307A3">
        <w:tab/>
        <w:t>Command qualifier:</w:t>
      </w:r>
      <w:r w:rsidRPr="005307A3">
        <w:tab/>
        <w:t>Send Immediately</w:t>
      </w:r>
    </w:p>
    <w:p w14:paraId="7332DA11" w14:textId="77777777" w:rsidR="00BF46E1" w:rsidRPr="005307A3" w:rsidRDefault="00BF46E1" w:rsidP="0041528A">
      <w:pPr>
        <w:pStyle w:val="EW"/>
      </w:pPr>
      <w:r w:rsidRPr="005307A3">
        <w:t>Device identities</w:t>
      </w:r>
    </w:p>
    <w:p w14:paraId="00E4B52B" w14:textId="77777777" w:rsidR="00BF46E1" w:rsidRPr="005307A3" w:rsidRDefault="00BF46E1" w:rsidP="0041528A">
      <w:pPr>
        <w:pStyle w:val="EW"/>
      </w:pPr>
      <w:r w:rsidRPr="005307A3">
        <w:tab/>
        <w:t>Source device:</w:t>
      </w:r>
      <w:r w:rsidRPr="005307A3">
        <w:tab/>
        <w:t>ME</w:t>
      </w:r>
    </w:p>
    <w:p w14:paraId="6106D0D1" w14:textId="77777777" w:rsidR="00BF46E1" w:rsidRPr="005307A3" w:rsidRDefault="00BF46E1" w:rsidP="0041528A">
      <w:pPr>
        <w:pStyle w:val="EW"/>
      </w:pPr>
      <w:r w:rsidRPr="005307A3">
        <w:tab/>
        <w:t>Destination device:</w:t>
      </w:r>
      <w:r w:rsidRPr="005307A3">
        <w:tab/>
        <w:t>UICC</w:t>
      </w:r>
    </w:p>
    <w:p w14:paraId="5D85C37B" w14:textId="77777777" w:rsidR="00BF46E1" w:rsidRPr="005307A3" w:rsidRDefault="00BF46E1" w:rsidP="0041528A">
      <w:pPr>
        <w:pStyle w:val="EW"/>
      </w:pPr>
      <w:r w:rsidRPr="005307A3">
        <w:t>Result</w:t>
      </w:r>
    </w:p>
    <w:p w14:paraId="6FA93E04" w14:textId="77777777" w:rsidR="00BF46E1" w:rsidRPr="005307A3" w:rsidRDefault="00BF46E1" w:rsidP="0041528A">
      <w:pPr>
        <w:pStyle w:val="EW"/>
      </w:pPr>
      <w:r w:rsidRPr="005307A3">
        <w:tab/>
        <w:t>General Result:</w:t>
      </w:r>
      <w:r w:rsidRPr="005307A3">
        <w:tab/>
        <w:t>Command performed successfully</w:t>
      </w:r>
    </w:p>
    <w:p w14:paraId="4ABD14B7" w14:textId="77777777" w:rsidR="00BF46E1" w:rsidRPr="005307A3" w:rsidRDefault="00BF46E1" w:rsidP="0041528A">
      <w:pPr>
        <w:pStyle w:val="EX"/>
      </w:pPr>
      <w:r w:rsidRPr="005307A3">
        <w:tab/>
        <w:t>Channel data length:</w:t>
      </w:r>
      <w:r w:rsidRPr="005307A3">
        <w:tab/>
        <w:t>More than 255 bytes of space available in the Tx buffer</w:t>
      </w:r>
    </w:p>
    <w:p w14:paraId="52D094A9" w14:textId="77777777" w:rsidR="00BF46E1" w:rsidRPr="005307A3" w:rsidRDefault="00BF46E1" w:rsidP="00BF46E1">
      <w:r w:rsidRPr="005307A3">
        <w:t>Coding:</w:t>
      </w:r>
    </w:p>
    <w:p w14:paraId="26E3EB9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4EFAF3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D2C62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1093B3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30529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ADC4C0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5CCB0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2E5D7B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6921B5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30B75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F68EC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D019A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875A9D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50236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F5E8C6" w14:textId="77777777" w:rsidR="00BF46E1" w:rsidRPr="005307A3" w:rsidRDefault="00BF46E1" w:rsidP="00195D76">
            <w:pPr>
              <w:pStyle w:val="TAC"/>
            </w:pPr>
            <w:r w:rsidRPr="005307A3">
              <w:t>00</w:t>
            </w:r>
          </w:p>
        </w:tc>
      </w:tr>
      <w:tr w:rsidR="00BF46E1" w:rsidRPr="005307A3" w14:paraId="40DB3F9F" w14:textId="77777777" w:rsidTr="00195D76">
        <w:trPr>
          <w:jc w:val="center"/>
        </w:trPr>
        <w:tc>
          <w:tcPr>
            <w:tcW w:w="1134" w:type="dxa"/>
            <w:tcBorders>
              <w:top w:val="single" w:sz="4" w:space="0" w:color="auto"/>
              <w:right w:val="single" w:sz="4" w:space="0" w:color="auto"/>
            </w:tcBorders>
          </w:tcPr>
          <w:p w14:paraId="4A21050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C9CA28"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2B5D55B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AE50FB"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8657E8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B4F17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A040F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E827C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4BE3E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72D54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6D061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909A5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7EF073" w14:textId="77777777" w:rsidR="00BF46E1" w:rsidRPr="005307A3" w:rsidRDefault="00BF46E1" w:rsidP="00195D76">
            <w:pPr>
              <w:pStyle w:val="TAC"/>
            </w:pPr>
          </w:p>
        </w:tc>
      </w:tr>
    </w:tbl>
    <w:p w14:paraId="36249A6B" w14:textId="77777777" w:rsidR="00BF46E1" w:rsidRPr="005307A3" w:rsidRDefault="00BF46E1" w:rsidP="00BF46E1"/>
    <w:p w14:paraId="3544C4AD" w14:textId="77777777" w:rsidR="00BF46E1" w:rsidRPr="005307A3" w:rsidRDefault="00BF46E1" w:rsidP="00BF46E1">
      <w:pPr>
        <w:pStyle w:val="H6"/>
      </w:pPr>
      <w:r w:rsidRPr="005307A3">
        <w:t>27.22.4.30.2.8.5</w:t>
      </w:r>
      <w:r w:rsidRPr="005307A3">
        <w:tab/>
        <w:t>Test Requirement</w:t>
      </w:r>
    </w:p>
    <w:p w14:paraId="2A39F777" w14:textId="77777777" w:rsidR="00BF46E1" w:rsidRPr="005307A3" w:rsidRDefault="00BF46E1" w:rsidP="00BF46E1">
      <w:r w:rsidRPr="005307A3">
        <w:t>The ME shall operate in the manner defined in expected sequences 2.8.</w:t>
      </w:r>
    </w:p>
    <w:p w14:paraId="0CD7692C" w14:textId="77777777" w:rsidR="00BF46E1" w:rsidRPr="005307A3" w:rsidRDefault="00BF46E1" w:rsidP="00BF46E1">
      <w:pPr>
        <w:pStyle w:val="H6"/>
      </w:pPr>
      <w:r w:rsidRPr="005307A3">
        <w:t>27.22.4.30.2.9</w:t>
      </w:r>
      <w:r w:rsidRPr="005307A3">
        <w:tab/>
        <w:t>SEND DATA (support of Text Attribute – Strikethrough On)</w:t>
      </w:r>
    </w:p>
    <w:p w14:paraId="3EEA87C3" w14:textId="77777777" w:rsidR="00BF46E1" w:rsidRPr="005307A3" w:rsidRDefault="00BF46E1" w:rsidP="00BF46E1">
      <w:pPr>
        <w:pStyle w:val="H6"/>
      </w:pPr>
      <w:r w:rsidRPr="005307A3">
        <w:t>27.22.4.30.2.9.1</w:t>
      </w:r>
      <w:r w:rsidRPr="005307A3">
        <w:tab/>
        <w:t>Definition and applicability</w:t>
      </w:r>
    </w:p>
    <w:p w14:paraId="46672852" w14:textId="77777777" w:rsidR="00BF46E1" w:rsidRPr="005307A3" w:rsidRDefault="00BF46E1" w:rsidP="00BF46E1">
      <w:r w:rsidRPr="005307A3">
        <w:t>See clause 3.2.2.</w:t>
      </w:r>
    </w:p>
    <w:p w14:paraId="7E829B84" w14:textId="77777777" w:rsidR="00BF46E1" w:rsidRPr="005307A3" w:rsidRDefault="00BF46E1" w:rsidP="00BF46E1">
      <w:pPr>
        <w:pStyle w:val="H6"/>
      </w:pPr>
      <w:r w:rsidRPr="005307A3">
        <w:t>27.22.4.30.2.9.2</w:t>
      </w:r>
      <w:r w:rsidRPr="005307A3">
        <w:tab/>
        <w:t>Conformance requirements</w:t>
      </w:r>
    </w:p>
    <w:p w14:paraId="73950CF6" w14:textId="77777777" w:rsidR="00BF46E1" w:rsidRPr="005307A3" w:rsidRDefault="00BF46E1" w:rsidP="00BF46E1">
      <w:r w:rsidRPr="005307A3">
        <w:t>The ME shall support the class "e" commands as defined in:</w:t>
      </w:r>
    </w:p>
    <w:p w14:paraId="381F3CDE" w14:textId="77777777" w:rsidR="00BF46E1" w:rsidRPr="005307A3" w:rsidRDefault="00BF46E1" w:rsidP="00BF46E1">
      <w:pPr>
        <w:pStyle w:val="B1"/>
      </w:pPr>
      <w:r w:rsidRPr="005307A3">
        <w:t>-</w:t>
      </w:r>
      <w:r w:rsidRPr="005307A3">
        <w:tab/>
        <w:t>TS 31.111 [15].</w:t>
      </w:r>
    </w:p>
    <w:p w14:paraId="216EE219" w14:textId="77777777" w:rsidR="00BF46E1" w:rsidRPr="005307A3" w:rsidRDefault="00BF46E1" w:rsidP="00BF46E1">
      <w:pPr>
        <w:pStyle w:val="H6"/>
      </w:pPr>
      <w:r w:rsidRPr="005307A3">
        <w:t>27.22.4.30.2.9.3</w:t>
      </w:r>
      <w:r w:rsidRPr="005307A3">
        <w:tab/>
        <w:t>Test purpose</w:t>
      </w:r>
    </w:p>
    <w:p w14:paraId="35E49D91" w14:textId="77777777" w:rsidR="00BF46E1" w:rsidRPr="005307A3" w:rsidRDefault="00BF46E1" w:rsidP="00BF46E1">
      <w:r w:rsidRPr="005307A3">
        <w:t>To verify that the ME shall display the alpha identifier according to the strikethrough text attribute configuration in the SEND DATA proactive command and send a TERMINAL RESPONSE (Command Performed Successfully) to the UICC.</w:t>
      </w:r>
    </w:p>
    <w:p w14:paraId="1E7D9E44" w14:textId="77777777" w:rsidR="00BF46E1" w:rsidRPr="005307A3" w:rsidRDefault="00BF46E1" w:rsidP="00BF46E1">
      <w:pPr>
        <w:pStyle w:val="H6"/>
      </w:pPr>
      <w:r w:rsidRPr="005307A3">
        <w:t>27.22.4.30.2.9.4</w:t>
      </w:r>
      <w:r w:rsidRPr="005307A3">
        <w:tab/>
        <w:t>Method of test</w:t>
      </w:r>
    </w:p>
    <w:p w14:paraId="542D6155" w14:textId="77777777" w:rsidR="00BF46E1" w:rsidRPr="005307A3" w:rsidRDefault="00BF46E1" w:rsidP="00BF46E1">
      <w:pPr>
        <w:pStyle w:val="H6"/>
      </w:pPr>
      <w:r w:rsidRPr="005307A3">
        <w:t>27.22.4.30.2.9.4.1</w:t>
      </w:r>
      <w:r w:rsidRPr="005307A3">
        <w:tab/>
        <w:t>Initial conditions</w:t>
      </w:r>
    </w:p>
    <w:p w14:paraId="6BFBD06B" w14:textId="77777777" w:rsidR="00BF46E1" w:rsidRPr="005307A3" w:rsidRDefault="00BF46E1" w:rsidP="00BF46E1">
      <w:r w:rsidRPr="005307A3">
        <w:t>The ME is connected to the USIM Simulator and the USS. The elementary files are coded as Toolkit default.</w:t>
      </w:r>
    </w:p>
    <w:p w14:paraId="36779135" w14:textId="77777777" w:rsidR="00BF46E1" w:rsidRPr="005307A3" w:rsidRDefault="00BF46E1" w:rsidP="00BF46E1">
      <w:r w:rsidRPr="005307A3">
        <w:t>Prior to this test the ME shall have been powered on and performed the PROFILE DOWNLOAD procedure.</w:t>
      </w:r>
    </w:p>
    <w:p w14:paraId="240A6D4E"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3F101504" w14:textId="77777777" w:rsidR="00BF46E1" w:rsidRPr="005307A3" w:rsidRDefault="00BF46E1" w:rsidP="00BF46E1">
      <w:r w:rsidRPr="005307A3">
        <w:t>The channel identifier value used for these tests is set to 1 as an example.</w:t>
      </w:r>
    </w:p>
    <w:p w14:paraId="6702FF76" w14:textId="77777777" w:rsidR="00BF46E1" w:rsidRPr="005307A3" w:rsidRDefault="00BF46E1" w:rsidP="00BF46E1">
      <w:r w:rsidRPr="005307A3">
        <w:lastRenderedPageBreak/>
        <w:t>This channel identifier is dependent on the ME's default channel identifier as declared in table A.2/27.</w:t>
      </w:r>
    </w:p>
    <w:p w14:paraId="790F36DE"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57B8DD28" w14:textId="77777777" w:rsidR="00BF46E1" w:rsidRPr="005307A3" w:rsidRDefault="00BF46E1" w:rsidP="00BF46E1">
      <w:r w:rsidRPr="005307A3">
        <w:t>Bearer Parameters:</w:t>
      </w:r>
      <w:r w:rsidRPr="005307A3">
        <w:tab/>
      </w:r>
      <w:r w:rsidRPr="005307A3">
        <w:tab/>
        <w:t>Same Bearer Parameters as defined in 27.22.4.27.2.4.1</w:t>
      </w:r>
    </w:p>
    <w:p w14:paraId="6A0920C5" w14:textId="77777777" w:rsidR="00BF46E1" w:rsidRPr="005307A3" w:rsidRDefault="00BF46E1" w:rsidP="00BF46E1">
      <w:r w:rsidRPr="005307A3">
        <w:t>GPRS Parameters:</w:t>
      </w:r>
      <w:r w:rsidRPr="005307A3">
        <w:tab/>
      </w:r>
      <w:r w:rsidRPr="005307A3">
        <w:tab/>
        <w:t>Same GPRS Parameters as defined in 27.22.4.27.2.4.1</w:t>
      </w:r>
    </w:p>
    <w:p w14:paraId="7B3B0C37" w14:textId="77777777" w:rsidR="00BF46E1" w:rsidRPr="005307A3" w:rsidRDefault="00BF46E1" w:rsidP="00BF46E1">
      <w:r w:rsidRPr="005307A3">
        <w:t>UICC/ME interface transport level:</w:t>
      </w:r>
      <w:r w:rsidRPr="005307A3">
        <w:tab/>
        <w:t>Same UICC/ME transport interface level as defined in 27.22.4.27.2.4.1</w:t>
      </w:r>
    </w:p>
    <w:p w14:paraId="23509457" w14:textId="77777777" w:rsidR="00BF46E1" w:rsidRPr="005307A3" w:rsidRDefault="00BF46E1" w:rsidP="00BF46E1">
      <w:r w:rsidRPr="005307A3">
        <w:t>Data destination address</w:t>
      </w:r>
      <w:r w:rsidRPr="005307A3">
        <w:tab/>
        <w:t>:</w:t>
      </w:r>
      <w:r w:rsidRPr="005307A3">
        <w:tab/>
        <w:t>Same Data Destination Address as defined in 27.22.4.27.2.4.1.</w:t>
      </w:r>
    </w:p>
    <w:p w14:paraId="655798E8" w14:textId="77777777" w:rsidR="00BF46E1" w:rsidRPr="005307A3" w:rsidRDefault="00BF46E1" w:rsidP="00BF46E1">
      <w:pPr>
        <w:pStyle w:val="H6"/>
      </w:pPr>
      <w:r w:rsidRPr="005307A3">
        <w:t>27.22.4.30.2.9.4.2</w:t>
      </w:r>
      <w:r w:rsidRPr="005307A3">
        <w:tab/>
        <w:t>Procedure</w:t>
      </w:r>
    </w:p>
    <w:p w14:paraId="6C91EB2C" w14:textId="77777777" w:rsidR="00BF46E1" w:rsidRPr="005307A3" w:rsidRDefault="00BF46E1" w:rsidP="00BF46E1">
      <w:pPr>
        <w:pStyle w:val="TH"/>
      </w:pPr>
      <w:r w:rsidRPr="005307A3">
        <w:t>Expected sequence 2.9 (SEND DATA with Text Attribute – Strikethrough 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5D3BB4B1" w14:textId="77777777" w:rsidTr="00195D76">
        <w:trPr>
          <w:cantSplit/>
          <w:jc w:val="center"/>
        </w:trPr>
        <w:tc>
          <w:tcPr>
            <w:tcW w:w="542" w:type="dxa"/>
            <w:tcBorders>
              <w:top w:val="single" w:sz="6" w:space="0" w:color="auto"/>
              <w:left w:val="single" w:sz="6" w:space="0" w:color="auto"/>
              <w:right w:val="single" w:sz="6" w:space="0" w:color="auto"/>
            </w:tcBorders>
          </w:tcPr>
          <w:p w14:paraId="34F7F098"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26D5C991"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72A28B0D"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60BD6795" w14:textId="77777777" w:rsidR="00BF46E1" w:rsidRPr="005307A3" w:rsidRDefault="00BF46E1" w:rsidP="00195D76">
            <w:pPr>
              <w:pStyle w:val="TAH"/>
            </w:pPr>
            <w:r w:rsidRPr="005307A3">
              <w:t>Comments</w:t>
            </w:r>
          </w:p>
        </w:tc>
      </w:tr>
      <w:tr w:rsidR="00BF46E1" w:rsidRPr="005307A3" w14:paraId="063B65FC" w14:textId="77777777" w:rsidTr="00195D76">
        <w:trPr>
          <w:jc w:val="center"/>
        </w:trPr>
        <w:tc>
          <w:tcPr>
            <w:tcW w:w="542" w:type="dxa"/>
            <w:tcBorders>
              <w:top w:val="single" w:sz="6" w:space="0" w:color="auto"/>
              <w:left w:val="single" w:sz="6" w:space="0" w:color="auto"/>
              <w:right w:val="single" w:sz="6" w:space="0" w:color="auto"/>
            </w:tcBorders>
          </w:tcPr>
          <w:p w14:paraId="568FC3EA"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645BCB2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308CE378"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27FF3FB2" w14:textId="77777777" w:rsidR="00BF46E1" w:rsidRPr="005307A3" w:rsidRDefault="00BF46E1" w:rsidP="00195D76">
            <w:pPr>
              <w:pStyle w:val="TAL"/>
            </w:pPr>
            <w:r w:rsidRPr="005307A3">
              <w:t>See initial conditions</w:t>
            </w:r>
          </w:p>
        </w:tc>
      </w:tr>
      <w:tr w:rsidR="00BF46E1" w:rsidRPr="005307A3" w14:paraId="6FBF14D3" w14:textId="77777777" w:rsidTr="00195D76">
        <w:trPr>
          <w:jc w:val="center"/>
        </w:trPr>
        <w:tc>
          <w:tcPr>
            <w:tcW w:w="542" w:type="dxa"/>
            <w:tcBorders>
              <w:left w:val="single" w:sz="6" w:space="0" w:color="auto"/>
              <w:right w:val="single" w:sz="6" w:space="0" w:color="auto"/>
            </w:tcBorders>
          </w:tcPr>
          <w:p w14:paraId="2FC4319D"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14B02F4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6135997"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6F60CDAB" w14:textId="77777777" w:rsidR="00BF46E1" w:rsidRPr="005307A3" w:rsidRDefault="00BF46E1" w:rsidP="00195D76">
            <w:pPr>
              <w:pStyle w:val="TAL"/>
            </w:pPr>
          </w:p>
        </w:tc>
      </w:tr>
      <w:tr w:rsidR="00BF46E1" w:rsidRPr="005307A3" w14:paraId="033ED409" w14:textId="77777777" w:rsidTr="00195D76">
        <w:trPr>
          <w:jc w:val="center"/>
        </w:trPr>
        <w:tc>
          <w:tcPr>
            <w:tcW w:w="542" w:type="dxa"/>
            <w:tcBorders>
              <w:left w:val="single" w:sz="6" w:space="0" w:color="auto"/>
              <w:right w:val="single" w:sz="6" w:space="0" w:color="auto"/>
            </w:tcBorders>
          </w:tcPr>
          <w:p w14:paraId="108EDEA9"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5400C48C"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C810FD1"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3E48A06A" w14:textId="77777777" w:rsidR="00BF46E1" w:rsidRPr="005307A3" w:rsidRDefault="00BF46E1" w:rsidP="00195D76">
            <w:pPr>
              <w:pStyle w:val="TAL"/>
            </w:pPr>
          </w:p>
        </w:tc>
      </w:tr>
      <w:tr w:rsidR="00BF46E1" w:rsidRPr="005307A3" w14:paraId="3FF74938" w14:textId="77777777" w:rsidTr="00195D76">
        <w:trPr>
          <w:jc w:val="center"/>
        </w:trPr>
        <w:tc>
          <w:tcPr>
            <w:tcW w:w="542" w:type="dxa"/>
            <w:tcBorders>
              <w:left w:val="single" w:sz="6" w:space="0" w:color="auto"/>
              <w:right w:val="single" w:sz="6" w:space="0" w:color="auto"/>
            </w:tcBorders>
          </w:tcPr>
          <w:p w14:paraId="1C59025D"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1DBC59E5"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5DD161D5"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44A318B2" w14:textId="77777777" w:rsidR="00BF46E1" w:rsidRPr="005307A3" w:rsidRDefault="00BF46E1" w:rsidP="00195D76">
            <w:pPr>
              <w:pStyle w:val="TAL"/>
            </w:pPr>
          </w:p>
        </w:tc>
      </w:tr>
      <w:tr w:rsidR="00BF46E1" w:rsidRPr="005307A3" w14:paraId="54F4EE0D" w14:textId="77777777" w:rsidTr="00195D76">
        <w:trPr>
          <w:jc w:val="center"/>
        </w:trPr>
        <w:tc>
          <w:tcPr>
            <w:tcW w:w="542" w:type="dxa"/>
            <w:tcBorders>
              <w:left w:val="single" w:sz="6" w:space="0" w:color="auto"/>
              <w:right w:val="single" w:sz="6" w:space="0" w:color="auto"/>
            </w:tcBorders>
          </w:tcPr>
          <w:p w14:paraId="0CC0BA0C"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58AE0386"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26CA091E"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2FCC8AC8" w14:textId="77777777" w:rsidR="00BF46E1" w:rsidRPr="005307A3" w:rsidRDefault="00BF46E1" w:rsidP="00195D76">
            <w:pPr>
              <w:pStyle w:val="TAL"/>
            </w:pPr>
            <w:r w:rsidRPr="005307A3">
              <w:t>[The UE may request IPv4 or IPv4v6 address as PDP type.]</w:t>
            </w:r>
          </w:p>
        </w:tc>
      </w:tr>
      <w:tr w:rsidR="00BF46E1" w:rsidRPr="005307A3" w14:paraId="02A718A1" w14:textId="77777777" w:rsidTr="00195D76">
        <w:trPr>
          <w:jc w:val="center"/>
        </w:trPr>
        <w:tc>
          <w:tcPr>
            <w:tcW w:w="542" w:type="dxa"/>
            <w:tcBorders>
              <w:left w:val="single" w:sz="6" w:space="0" w:color="auto"/>
              <w:right w:val="single" w:sz="6" w:space="0" w:color="auto"/>
            </w:tcBorders>
          </w:tcPr>
          <w:p w14:paraId="535D48EE"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3CC3B4F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3B0348A5"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0806A9A7" w14:textId="77777777" w:rsidR="00BF46E1" w:rsidRPr="005307A3" w:rsidRDefault="00BF46E1" w:rsidP="00195D76">
            <w:pPr>
              <w:pStyle w:val="TAL"/>
            </w:pPr>
          </w:p>
        </w:tc>
      </w:tr>
      <w:tr w:rsidR="00BF46E1" w:rsidRPr="005307A3" w14:paraId="40C935D5" w14:textId="77777777" w:rsidTr="00195D76">
        <w:trPr>
          <w:jc w:val="center"/>
        </w:trPr>
        <w:tc>
          <w:tcPr>
            <w:tcW w:w="542" w:type="dxa"/>
            <w:tcBorders>
              <w:left w:val="single" w:sz="6" w:space="0" w:color="auto"/>
              <w:right w:val="single" w:sz="6" w:space="0" w:color="auto"/>
            </w:tcBorders>
          </w:tcPr>
          <w:p w14:paraId="5F688B5D"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48B7557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C5594B0"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3A35E61A" w14:textId="77777777" w:rsidR="00BF46E1" w:rsidRPr="005307A3" w:rsidRDefault="00BF46E1" w:rsidP="00195D76">
            <w:pPr>
              <w:pStyle w:val="TAL"/>
            </w:pPr>
            <w:r w:rsidRPr="005307A3">
              <w:t>[Command performed successfully]</w:t>
            </w:r>
          </w:p>
        </w:tc>
      </w:tr>
      <w:tr w:rsidR="00BF46E1" w:rsidRPr="005307A3" w14:paraId="3B82C83E" w14:textId="77777777" w:rsidTr="00195D76">
        <w:trPr>
          <w:cantSplit/>
          <w:jc w:val="center"/>
        </w:trPr>
        <w:tc>
          <w:tcPr>
            <w:tcW w:w="542" w:type="dxa"/>
            <w:tcBorders>
              <w:left w:val="single" w:sz="6" w:space="0" w:color="auto"/>
              <w:right w:val="single" w:sz="6" w:space="0" w:color="auto"/>
            </w:tcBorders>
          </w:tcPr>
          <w:p w14:paraId="022303AD"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1450A86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559B68F" w14:textId="77777777" w:rsidR="00BF46E1" w:rsidRPr="005307A3" w:rsidRDefault="00BF46E1" w:rsidP="00195D76">
            <w:pPr>
              <w:pStyle w:val="TAL"/>
            </w:pPr>
            <w:r w:rsidRPr="005307A3">
              <w:t>PROACTIVE COMMAND PENDING: SEND DATA 2.9.1</w:t>
            </w:r>
          </w:p>
        </w:tc>
        <w:tc>
          <w:tcPr>
            <w:tcW w:w="3776" w:type="dxa"/>
            <w:tcBorders>
              <w:left w:val="single" w:sz="6" w:space="0" w:color="auto"/>
              <w:right w:val="single" w:sz="6" w:space="0" w:color="auto"/>
            </w:tcBorders>
          </w:tcPr>
          <w:p w14:paraId="0DBD8ACE" w14:textId="77777777" w:rsidR="00BF46E1" w:rsidRPr="005307A3" w:rsidRDefault="00BF46E1" w:rsidP="00195D76">
            <w:pPr>
              <w:pStyle w:val="TAL"/>
            </w:pPr>
          </w:p>
        </w:tc>
      </w:tr>
      <w:tr w:rsidR="00BF46E1" w:rsidRPr="005307A3" w14:paraId="0A69282F" w14:textId="77777777" w:rsidTr="00195D76">
        <w:trPr>
          <w:cantSplit/>
          <w:jc w:val="center"/>
        </w:trPr>
        <w:tc>
          <w:tcPr>
            <w:tcW w:w="542" w:type="dxa"/>
            <w:tcBorders>
              <w:left w:val="single" w:sz="6" w:space="0" w:color="auto"/>
              <w:right w:val="single" w:sz="6" w:space="0" w:color="auto"/>
            </w:tcBorders>
          </w:tcPr>
          <w:p w14:paraId="2348D056"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3B6D369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7D4971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1B57C29" w14:textId="77777777" w:rsidR="00BF46E1" w:rsidRPr="005307A3" w:rsidRDefault="00BF46E1" w:rsidP="00195D76">
            <w:pPr>
              <w:pStyle w:val="TAL"/>
            </w:pPr>
          </w:p>
        </w:tc>
      </w:tr>
      <w:tr w:rsidR="00BF46E1" w:rsidRPr="005307A3" w14:paraId="2DCE7F11" w14:textId="77777777" w:rsidTr="00195D76">
        <w:trPr>
          <w:cantSplit/>
          <w:jc w:val="center"/>
        </w:trPr>
        <w:tc>
          <w:tcPr>
            <w:tcW w:w="542" w:type="dxa"/>
            <w:tcBorders>
              <w:left w:val="single" w:sz="6" w:space="0" w:color="auto"/>
              <w:right w:val="single" w:sz="6" w:space="0" w:color="auto"/>
            </w:tcBorders>
          </w:tcPr>
          <w:p w14:paraId="7F374D24"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0797558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3B8711C" w14:textId="77777777" w:rsidR="00BF46E1" w:rsidRPr="005307A3" w:rsidRDefault="00BF46E1" w:rsidP="00195D76">
            <w:pPr>
              <w:pStyle w:val="TAL"/>
            </w:pPr>
            <w:r w:rsidRPr="005307A3">
              <w:t>PROACTIVE COMMAND: SEND DATA 2.9.1</w:t>
            </w:r>
          </w:p>
        </w:tc>
        <w:tc>
          <w:tcPr>
            <w:tcW w:w="3776" w:type="dxa"/>
            <w:tcBorders>
              <w:left w:val="single" w:sz="6" w:space="0" w:color="auto"/>
              <w:right w:val="single" w:sz="6" w:space="0" w:color="auto"/>
            </w:tcBorders>
          </w:tcPr>
          <w:p w14:paraId="65D815F0" w14:textId="77777777" w:rsidR="00BF46E1" w:rsidRPr="005307A3" w:rsidRDefault="00BF46E1" w:rsidP="00195D76">
            <w:pPr>
              <w:pStyle w:val="TAL"/>
            </w:pPr>
            <w:r w:rsidRPr="005307A3">
              <w:t>[alpha identifier shall be displayed with strikethrough on]</w:t>
            </w:r>
          </w:p>
        </w:tc>
      </w:tr>
      <w:tr w:rsidR="00BF46E1" w:rsidRPr="005307A3" w14:paraId="5E7C2334" w14:textId="77777777" w:rsidTr="00195D76">
        <w:trPr>
          <w:cantSplit/>
          <w:jc w:val="center"/>
        </w:trPr>
        <w:tc>
          <w:tcPr>
            <w:tcW w:w="542" w:type="dxa"/>
            <w:tcBorders>
              <w:left w:val="single" w:sz="6" w:space="0" w:color="auto"/>
              <w:right w:val="single" w:sz="6" w:space="0" w:color="auto"/>
            </w:tcBorders>
          </w:tcPr>
          <w:p w14:paraId="65ED71B6"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6130385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1EE7105" w14:textId="77777777" w:rsidR="00BF46E1" w:rsidRPr="005307A3" w:rsidRDefault="00BF46E1" w:rsidP="00195D76">
            <w:pPr>
              <w:pStyle w:val="TAL"/>
            </w:pPr>
            <w:r w:rsidRPr="005307A3">
              <w:t>TERMINAL RESPONSE: SEND DATA (immediate) 2.9.1</w:t>
            </w:r>
          </w:p>
        </w:tc>
        <w:tc>
          <w:tcPr>
            <w:tcW w:w="3776" w:type="dxa"/>
            <w:tcBorders>
              <w:left w:val="single" w:sz="6" w:space="0" w:color="auto"/>
              <w:right w:val="single" w:sz="6" w:space="0" w:color="auto"/>
            </w:tcBorders>
          </w:tcPr>
          <w:p w14:paraId="0372999F" w14:textId="77777777" w:rsidR="00BF46E1" w:rsidRPr="005307A3" w:rsidRDefault="00BF46E1" w:rsidP="00195D76">
            <w:pPr>
              <w:pStyle w:val="TAL"/>
            </w:pPr>
            <w:r w:rsidRPr="005307A3">
              <w:t>[Command performed successfully]</w:t>
            </w:r>
          </w:p>
        </w:tc>
      </w:tr>
      <w:tr w:rsidR="00BF46E1" w:rsidRPr="005307A3" w14:paraId="769E13B8" w14:textId="77777777" w:rsidTr="00195D76">
        <w:trPr>
          <w:cantSplit/>
          <w:jc w:val="center"/>
        </w:trPr>
        <w:tc>
          <w:tcPr>
            <w:tcW w:w="542" w:type="dxa"/>
            <w:tcBorders>
              <w:left w:val="single" w:sz="6" w:space="0" w:color="auto"/>
              <w:right w:val="single" w:sz="6" w:space="0" w:color="auto"/>
            </w:tcBorders>
          </w:tcPr>
          <w:p w14:paraId="5B5F75CE"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7837399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79A993A5" w14:textId="77777777" w:rsidR="00BF46E1" w:rsidRPr="005307A3" w:rsidRDefault="00BF46E1" w:rsidP="00195D76">
            <w:pPr>
              <w:pStyle w:val="TAL"/>
            </w:pPr>
            <w:r w:rsidRPr="005307A3">
              <w:t>PROACTIVE COMMAND PENDING: SEND DATA 2.9.2</w:t>
            </w:r>
          </w:p>
        </w:tc>
        <w:tc>
          <w:tcPr>
            <w:tcW w:w="3776" w:type="dxa"/>
            <w:tcBorders>
              <w:left w:val="single" w:sz="6" w:space="0" w:color="auto"/>
              <w:right w:val="single" w:sz="6" w:space="0" w:color="auto"/>
            </w:tcBorders>
          </w:tcPr>
          <w:p w14:paraId="799224E3" w14:textId="77777777" w:rsidR="00BF46E1" w:rsidRPr="005307A3" w:rsidRDefault="00BF46E1" w:rsidP="00195D76">
            <w:pPr>
              <w:pStyle w:val="TAL"/>
            </w:pPr>
          </w:p>
        </w:tc>
      </w:tr>
      <w:tr w:rsidR="00BF46E1" w:rsidRPr="005307A3" w14:paraId="56A0528F" w14:textId="77777777" w:rsidTr="00195D76">
        <w:trPr>
          <w:cantSplit/>
          <w:jc w:val="center"/>
        </w:trPr>
        <w:tc>
          <w:tcPr>
            <w:tcW w:w="542" w:type="dxa"/>
            <w:tcBorders>
              <w:left w:val="single" w:sz="6" w:space="0" w:color="auto"/>
              <w:right w:val="single" w:sz="6" w:space="0" w:color="auto"/>
            </w:tcBorders>
          </w:tcPr>
          <w:p w14:paraId="29677268"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009CBD4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816EB52"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24E730B" w14:textId="77777777" w:rsidR="00BF46E1" w:rsidRPr="005307A3" w:rsidRDefault="00BF46E1" w:rsidP="00195D76">
            <w:pPr>
              <w:pStyle w:val="TAL"/>
            </w:pPr>
          </w:p>
        </w:tc>
      </w:tr>
      <w:tr w:rsidR="00BF46E1" w:rsidRPr="005307A3" w14:paraId="7E6A2C4B" w14:textId="77777777" w:rsidTr="00195D76">
        <w:trPr>
          <w:cantSplit/>
          <w:jc w:val="center"/>
        </w:trPr>
        <w:tc>
          <w:tcPr>
            <w:tcW w:w="542" w:type="dxa"/>
            <w:tcBorders>
              <w:left w:val="single" w:sz="6" w:space="0" w:color="auto"/>
              <w:right w:val="single" w:sz="6" w:space="0" w:color="auto"/>
            </w:tcBorders>
          </w:tcPr>
          <w:p w14:paraId="5F8C2D23"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1FAC74D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360BA092" w14:textId="77777777" w:rsidR="00BF46E1" w:rsidRPr="005307A3" w:rsidRDefault="00BF46E1" w:rsidP="00195D76">
            <w:pPr>
              <w:pStyle w:val="TAL"/>
            </w:pPr>
            <w:r w:rsidRPr="005307A3">
              <w:t>PROACTIVE COMMAND: SEND DATA 2.9.2</w:t>
            </w:r>
          </w:p>
        </w:tc>
        <w:tc>
          <w:tcPr>
            <w:tcW w:w="3776" w:type="dxa"/>
            <w:tcBorders>
              <w:left w:val="single" w:sz="6" w:space="0" w:color="auto"/>
              <w:right w:val="single" w:sz="6" w:space="0" w:color="auto"/>
            </w:tcBorders>
          </w:tcPr>
          <w:p w14:paraId="771BBE8D" w14:textId="77777777" w:rsidR="00BF46E1" w:rsidRPr="005307A3" w:rsidRDefault="00BF46E1" w:rsidP="00195D76">
            <w:pPr>
              <w:pStyle w:val="TAL"/>
            </w:pPr>
            <w:r w:rsidRPr="005307A3">
              <w:t>[alpha identifier shall be displayed with strikethrough off]</w:t>
            </w:r>
          </w:p>
        </w:tc>
      </w:tr>
      <w:tr w:rsidR="00BF46E1" w:rsidRPr="005307A3" w14:paraId="38EFD98A" w14:textId="77777777" w:rsidTr="00195D76">
        <w:trPr>
          <w:cantSplit/>
          <w:jc w:val="center"/>
        </w:trPr>
        <w:tc>
          <w:tcPr>
            <w:tcW w:w="542" w:type="dxa"/>
            <w:tcBorders>
              <w:left w:val="single" w:sz="6" w:space="0" w:color="auto"/>
              <w:right w:val="single" w:sz="6" w:space="0" w:color="auto"/>
            </w:tcBorders>
          </w:tcPr>
          <w:p w14:paraId="4A3229DD" w14:textId="77777777" w:rsidR="00BF46E1" w:rsidRPr="005307A3" w:rsidRDefault="00BF46E1" w:rsidP="00195D76">
            <w:pPr>
              <w:pStyle w:val="TAC"/>
            </w:pPr>
            <w:r w:rsidRPr="005307A3">
              <w:t>15</w:t>
            </w:r>
          </w:p>
        </w:tc>
        <w:tc>
          <w:tcPr>
            <w:tcW w:w="1247" w:type="dxa"/>
            <w:tcBorders>
              <w:left w:val="single" w:sz="6" w:space="0" w:color="auto"/>
              <w:right w:val="single" w:sz="6" w:space="0" w:color="auto"/>
            </w:tcBorders>
          </w:tcPr>
          <w:p w14:paraId="017CDD6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2E4765C8" w14:textId="77777777" w:rsidR="00BF46E1" w:rsidRPr="005307A3" w:rsidRDefault="00BF46E1" w:rsidP="00195D76">
            <w:pPr>
              <w:pStyle w:val="TAL"/>
            </w:pPr>
            <w:r w:rsidRPr="005307A3">
              <w:t>TERMINAL RESPONSE: SEND DATA (immediate) 2.9.1</w:t>
            </w:r>
          </w:p>
        </w:tc>
        <w:tc>
          <w:tcPr>
            <w:tcW w:w="3776" w:type="dxa"/>
            <w:tcBorders>
              <w:left w:val="single" w:sz="6" w:space="0" w:color="auto"/>
              <w:right w:val="single" w:sz="6" w:space="0" w:color="auto"/>
            </w:tcBorders>
          </w:tcPr>
          <w:p w14:paraId="04187291" w14:textId="77777777" w:rsidR="00BF46E1" w:rsidRPr="005307A3" w:rsidRDefault="00BF46E1" w:rsidP="00195D76">
            <w:pPr>
              <w:pStyle w:val="TAL"/>
            </w:pPr>
            <w:r w:rsidRPr="005307A3">
              <w:t>[Command performed successfully]</w:t>
            </w:r>
          </w:p>
        </w:tc>
      </w:tr>
      <w:tr w:rsidR="00BF46E1" w:rsidRPr="005307A3" w14:paraId="04AFB2FC" w14:textId="77777777" w:rsidTr="00195D76">
        <w:trPr>
          <w:cantSplit/>
          <w:jc w:val="center"/>
        </w:trPr>
        <w:tc>
          <w:tcPr>
            <w:tcW w:w="542" w:type="dxa"/>
            <w:tcBorders>
              <w:left w:val="single" w:sz="6" w:space="0" w:color="auto"/>
              <w:right w:val="single" w:sz="6" w:space="0" w:color="auto"/>
            </w:tcBorders>
          </w:tcPr>
          <w:p w14:paraId="64794F72" w14:textId="77777777" w:rsidR="00BF46E1" w:rsidRPr="005307A3" w:rsidRDefault="00BF46E1" w:rsidP="00195D76">
            <w:pPr>
              <w:pStyle w:val="TAC"/>
            </w:pPr>
            <w:r w:rsidRPr="005307A3">
              <w:t>16</w:t>
            </w:r>
          </w:p>
        </w:tc>
        <w:tc>
          <w:tcPr>
            <w:tcW w:w="1247" w:type="dxa"/>
            <w:tcBorders>
              <w:left w:val="single" w:sz="6" w:space="0" w:color="auto"/>
              <w:right w:val="single" w:sz="6" w:space="0" w:color="auto"/>
            </w:tcBorders>
          </w:tcPr>
          <w:p w14:paraId="1CE9B58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CE5280C" w14:textId="77777777" w:rsidR="00BF46E1" w:rsidRPr="005307A3" w:rsidRDefault="00BF46E1" w:rsidP="00195D76">
            <w:pPr>
              <w:pStyle w:val="TAL"/>
            </w:pPr>
            <w:r w:rsidRPr="005307A3">
              <w:t>PROACTIVE COMMAND PENDING: SEND DATA 2.9.1</w:t>
            </w:r>
          </w:p>
        </w:tc>
        <w:tc>
          <w:tcPr>
            <w:tcW w:w="3776" w:type="dxa"/>
            <w:tcBorders>
              <w:left w:val="single" w:sz="6" w:space="0" w:color="auto"/>
              <w:right w:val="single" w:sz="6" w:space="0" w:color="auto"/>
            </w:tcBorders>
          </w:tcPr>
          <w:p w14:paraId="0E3E3CD0" w14:textId="77777777" w:rsidR="00BF46E1" w:rsidRPr="005307A3" w:rsidRDefault="00BF46E1" w:rsidP="00195D76">
            <w:pPr>
              <w:pStyle w:val="TAL"/>
            </w:pPr>
          </w:p>
        </w:tc>
      </w:tr>
      <w:tr w:rsidR="00BF46E1" w:rsidRPr="005307A3" w14:paraId="7ABC596B" w14:textId="77777777" w:rsidTr="00195D76">
        <w:trPr>
          <w:cantSplit/>
          <w:jc w:val="center"/>
        </w:trPr>
        <w:tc>
          <w:tcPr>
            <w:tcW w:w="542" w:type="dxa"/>
            <w:tcBorders>
              <w:left w:val="single" w:sz="6" w:space="0" w:color="auto"/>
              <w:right w:val="single" w:sz="6" w:space="0" w:color="auto"/>
            </w:tcBorders>
          </w:tcPr>
          <w:p w14:paraId="63722298" w14:textId="77777777" w:rsidR="00BF46E1" w:rsidRPr="005307A3" w:rsidRDefault="00BF46E1" w:rsidP="00195D76">
            <w:pPr>
              <w:pStyle w:val="TAC"/>
            </w:pPr>
            <w:r w:rsidRPr="005307A3">
              <w:t>17</w:t>
            </w:r>
          </w:p>
        </w:tc>
        <w:tc>
          <w:tcPr>
            <w:tcW w:w="1247" w:type="dxa"/>
            <w:tcBorders>
              <w:left w:val="single" w:sz="6" w:space="0" w:color="auto"/>
              <w:right w:val="single" w:sz="6" w:space="0" w:color="auto"/>
            </w:tcBorders>
          </w:tcPr>
          <w:p w14:paraId="2CA6122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7A12984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66924FA" w14:textId="77777777" w:rsidR="00BF46E1" w:rsidRPr="005307A3" w:rsidRDefault="00BF46E1" w:rsidP="00195D76">
            <w:pPr>
              <w:pStyle w:val="TAL"/>
            </w:pPr>
          </w:p>
        </w:tc>
      </w:tr>
      <w:tr w:rsidR="00BF46E1" w:rsidRPr="005307A3" w14:paraId="3FA40D7F" w14:textId="77777777" w:rsidTr="00195D76">
        <w:trPr>
          <w:cantSplit/>
          <w:jc w:val="center"/>
        </w:trPr>
        <w:tc>
          <w:tcPr>
            <w:tcW w:w="542" w:type="dxa"/>
            <w:tcBorders>
              <w:left w:val="single" w:sz="6" w:space="0" w:color="auto"/>
              <w:right w:val="single" w:sz="6" w:space="0" w:color="auto"/>
            </w:tcBorders>
          </w:tcPr>
          <w:p w14:paraId="26BF4C78" w14:textId="77777777" w:rsidR="00BF46E1" w:rsidRPr="005307A3" w:rsidRDefault="00BF46E1" w:rsidP="00195D76">
            <w:pPr>
              <w:pStyle w:val="TAC"/>
            </w:pPr>
            <w:r w:rsidRPr="005307A3">
              <w:t>18</w:t>
            </w:r>
          </w:p>
        </w:tc>
        <w:tc>
          <w:tcPr>
            <w:tcW w:w="1247" w:type="dxa"/>
            <w:tcBorders>
              <w:left w:val="single" w:sz="6" w:space="0" w:color="auto"/>
              <w:right w:val="single" w:sz="6" w:space="0" w:color="auto"/>
            </w:tcBorders>
          </w:tcPr>
          <w:p w14:paraId="13E54EF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F133C7C" w14:textId="77777777" w:rsidR="00BF46E1" w:rsidRPr="005307A3" w:rsidRDefault="00BF46E1" w:rsidP="00195D76">
            <w:pPr>
              <w:pStyle w:val="TAL"/>
            </w:pPr>
            <w:r w:rsidRPr="005307A3">
              <w:t>PROACTIVE COMMAND: SEND DATA 2.9.1</w:t>
            </w:r>
          </w:p>
        </w:tc>
        <w:tc>
          <w:tcPr>
            <w:tcW w:w="3776" w:type="dxa"/>
            <w:tcBorders>
              <w:left w:val="single" w:sz="6" w:space="0" w:color="auto"/>
              <w:right w:val="single" w:sz="6" w:space="0" w:color="auto"/>
            </w:tcBorders>
          </w:tcPr>
          <w:p w14:paraId="00044A53" w14:textId="77777777" w:rsidR="00BF46E1" w:rsidRPr="005307A3" w:rsidRDefault="00BF46E1" w:rsidP="00195D76">
            <w:pPr>
              <w:pStyle w:val="TAL"/>
            </w:pPr>
            <w:r w:rsidRPr="005307A3">
              <w:t>[alpha identifier shall be displayed with strikethrough on]</w:t>
            </w:r>
          </w:p>
        </w:tc>
      </w:tr>
      <w:tr w:rsidR="00BF46E1" w:rsidRPr="005307A3" w14:paraId="04E28D7D" w14:textId="77777777" w:rsidTr="00195D76">
        <w:trPr>
          <w:cantSplit/>
          <w:jc w:val="center"/>
        </w:trPr>
        <w:tc>
          <w:tcPr>
            <w:tcW w:w="542" w:type="dxa"/>
            <w:tcBorders>
              <w:left w:val="single" w:sz="6" w:space="0" w:color="auto"/>
              <w:right w:val="single" w:sz="6" w:space="0" w:color="auto"/>
            </w:tcBorders>
          </w:tcPr>
          <w:p w14:paraId="13A69596" w14:textId="77777777" w:rsidR="00BF46E1" w:rsidRPr="005307A3" w:rsidRDefault="00BF46E1" w:rsidP="00195D76">
            <w:pPr>
              <w:pStyle w:val="TAC"/>
            </w:pPr>
            <w:r w:rsidRPr="005307A3">
              <w:t>19</w:t>
            </w:r>
          </w:p>
        </w:tc>
        <w:tc>
          <w:tcPr>
            <w:tcW w:w="1247" w:type="dxa"/>
            <w:tcBorders>
              <w:left w:val="single" w:sz="6" w:space="0" w:color="auto"/>
              <w:right w:val="single" w:sz="6" w:space="0" w:color="auto"/>
            </w:tcBorders>
          </w:tcPr>
          <w:p w14:paraId="78C551A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4DACD1C" w14:textId="77777777" w:rsidR="00BF46E1" w:rsidRPr="005307A3" w:rsidRDefault="00BF46E1" w:rsidP="00195D76">
            <w:pPr>
              <w:pStyle w:val="TAL"/>
            </w:pPr>
            <w:r w:rsidRPr="005307A3">
              <w:t>TERMINAL RESPONSE: SEND DATA (immediate) 2.9.1</w:t>
            </w:r>
          </w:p>
        </w:tc>
        <w:tc>
          <w:tcPr>
            <w:tcW w:w="3776" w:type="dxa"/>
            <w:tcBorders>
              <w:left w:val="single" w:sz="6" w:space="0" w:color="auto"/>
              <w:right w:val="single" w:sz="6" w:space="0" w:color="auto"/>
            </w:tcBorders>
          </w:tcPr>
          <w:p w14:paraId="18FB89CF" w14:textId="77777777" w:rsidR="00BF46E1" w:rsidRPr="005307A3" w:rsidRDefault="00BF46E1" w:rsidP="00195D76">
            <w:pPr>
              <w:pStyle w:val="TAL"/>
            </w:pPr>
            <w:r w:rsidRPr="005307A3">
              <w:t>[Command performed successfully]</w:t>
            </w:r>
          </w:p>
        </w:tc>
      </w:tr>
      <w:tr w:rsidR="00BF46E1" w:rsidRPr="005307A3" w14:paraId="3FA6F7B9" w14:textId="77777777" w:rsidTr="00195D76">
        <w:trPr>
          <w:cantSplit/>
          <w:jc w:val="center"/>
        </w:trPr>
        <w:tc>
          <w:tcPr>
            <w:tcW w:w="542" w:type="dxa"/>
            <w:tcBorders>
              <w:left w:val="single" w:sz="6" w:space="0" w:color="auto"/>
              <w:right w:val="single" w:sz="6" w:space="0" w:color="auto"/>
            </w:tcBorders>
          </w:tcPr>
          <w:p w14:paraId="025AAC3C" w14:textId="77777777" w:rsidR="00BF46E1" w:rsidRPr="005307A3" w:rsidRDefault="00BF46E1" w:rsidP="00195D76">
            <w:pPr>
              <w:pStyle w:val="TAC"/>
            </w:pPr>
            <w:r w:rsidRPr="005307A3">
              <w:t>20</w:t>
            </w:r>
          </w:p>
        </w:tc>
        <w:tc>
          <w:tcPr>
            <w:tcW w:w="1247" w:type="dxa"/>
            <w:tcBorders>
              <w:left w:val="single" w:sz="6" w:space="0" w:color="auto"/>
              <w:right w:val="single" w:sz="6" w:space="0" w:color="auto"/>
            </w:tcBorders>
          </w:tcPr>
          <w:p w14:paraId="6B8E39A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4A45F2C4" w14:textId="77777777" w:rsidR="00BF46E1" w:rsidRPr="005307A3" w:rsidRDefault="00BF46E1" w:rsidP="00195D76">
            <w:pPr>
              <w:pStyle w:val="TAL"/>
            </w:pPr>
            <w:r w:rsidRPr="005307A3">
              <w:t>PROACTIVE COMMAND PENDING: SEND DATA 2.9.3</w:t>
            </w:r>
          </w:p>
        </w:tc>
        <w:tc>
          <w:tcPr>
            <w:tcW w:w="3776" w:type="dxa"/>
            <w:tcBorders>
              <w:left w:val="single" w:sz="6" w:space="0" w:color="auto"/>
              <w:right w:val="single" w:sz="6" w:space="0" w:color="auto"/>
            </w:tcBorders>
          </w:tcPr>
          <w:p w14:paraId="787F1DCB" w14:textId="77777777" w:rsidR="00BF46E1" w:rsidRPr="005307A3" w:rsidRDefault="00BF46E1" w:rsidP="00195D76">
            <w:pPr>
              <w:pStyle w:val="TAL"/>
            </w:pPr>
          </w:p>
        </w:tc>
      </w:tr>
      <w:tr w:rsidR="00BF46E1" w:rsidRPr="005307A3" w14:paraId="0DC0F084" w14:textId="77777777" w:rsidTr="00195D76">
        <w:trPr>
          <w:cantSplit/>
          <w:jc w:val="center"/>
        </w:trPr>
        <w:tc>
          <w:tcPr>
            <w:tcW w:w="542" w:type="dxa"/>
            <w:tcBorders>
              <w:left w:val="single" w:sz="6" w:space="0" w:color="auto"/>
              <w:right w:val="single" w:sz="6" w:space="0" w:color="auto"/>
            </w:tcBorders>
          </w:tcPr>
          <w:p w14:paraId="037A3B2B" w14:textId="77777777" w:rsidR="00BF46E1" w:rsidRPr="005307A3" w:rsidRDefault="00BF46E1" w:rsidP="00195D76">
            <w:pPr>
              <w:pStyle w:val="TAC"/>
            </w:pPr>
            <w:r w:rsidRPr="005307A3">
              <w:t>21</w:t>
            </w:r>
          </w:p>
        </w:tc>
        <w:tc>
          <w:tcPr>
            <w:tcW w:w="1247" w:type="dxa"/>
            <w:tcBorders>
              <w:left w:val="single" w:sz="6" w:space="0" w:color="auto"/>
              <w:right w:val="single" w:sz="6" w:space="0" w:color="auto"/>
            </w:tcBorders>
          </w:tcPr>
          <w:p w14:paraId="033C94A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61E73D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194F2EBE" w14:textId="77777777" w:rsidR="00BF46E1" w:rsidRPr="005307A3" w:rsidRDefault="00BF46E1" w:rsidP="00195D76">
            <w:pPr>
              <w:pStyle w:val="TAL"/>
            </w:pPr>
          </w:p>
        </w:tc>
      </w:tr>
      <w:tr w:rsidR="00BF46E1" w:rsidRPr="005307A3" w14:paraId="14F68503" w14:textId="77777777" w:rsidTr="00195D76">
        <w:trPr>
          <w:cantSplit/>
          <w:jc w:val="center"/>
        </w:trPr>
        <w:tc>
          <w:tcPr>
            <w:tcW w:w="542" w:type="dxa"/>
            <w:tcBorders>
              <w:left w:val="single" w:sz="6" w:space="0" w:color="auto"/>
              <w:right w:val="single" w:sz="6" w:space="0" w:color="auto"/>
            </w:tcBorders>
          </w:tcPr>
          <w:p w14:paraId="3DD7A1FD" w14:textId="77777777" w:rsidR="00BF46E1" w:rsidRPr="005307A3" w:rsidRDefault="00BF46E1" w:rsidP="00195D76">
            <w:pPr>
              <w:pStyle w:val="TAC"/>
            </w:pPr>
            <w:r w:rsidRPr="005307A3">
              <w:t>22</w:t>
            </w:r>
          </w:p>
        </w:tc>
        <w:tc>
          <w:tcPr>
            <w:tcW w:w="1247" w:type="dxa"/>
            <w:tcBorders>
              <w:left w:val="single" w:sz="6" w:space="0" w:color="auto"/>
              <w:right w:val="single" w:sz="6" w:space="0" w:color="auto"/>
            </w:tcBorders>
          </w:tcPr>
          <w:p w14:paraId="146E3CE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4243E04" w14:textId="77777777" w:rsidR="00BF46E1" w:rsidRPr="005307A3" w:rsidRDefault="00BF46E1" w:rsidP="00195D76">
            <w:pPr>
              <w:pStyle w:val="TAL"/>
            </w:pPr>
            <w:r w:rsidRPr="005307A3">
              <w:t>PROACTIVE COMMAND: SEND DATA 2.9.3</w:t>
            </w:r>
          </w:p>
        </w:tc>
        <w:tc>
          <w:tcPr>
            <w:tcW w:w="3776" w:type="dxa"/>
            <w:tcBorders>
              <w:left w:val="single" w:sz="6" w:space="0" w:color="auto"/>
              <w:right w:val="single" w:sz="6" w:space="0" w:color="auto"/>
            </w:tcBorders>
          </w:tcPr>
          <w:p w14:paraId="5D6C0B33" w14:textId="77777777" w:rsidR="00BF46E1" w:rsidRPr="005307A3" w:rsidRDefault="00BF46E1" w:rsidP="00195D76">
            <w:pPr>
              <w:pStyle w:val="TAL"/>
            </w:pPr>
            <w:r w:rsidRPr="005307A3">
              <w:t>[alpha identifier shall be displayed with strikethrough off]</w:t>
            </w:r>
          </w:p>
        </w:tc>
      </w:tr>
      <w:tr w:rsidR="00BF46E1" w:rsidRPr="005307A3" w14:paraId="3641B57C" w14:textId="77777777" w:rsidTr="00195D76">
        <w:trPr>
          <w:cantSplit/>
          <w:jc w:val="center"/>
        </w:trPr>
        <w:tc>
          <w:tcPr>
            <w:tcW w:w="542" w:type="dxa"/>
            <w:tcBorders>
              <w:left w:val="single" w:sz="6" w:space="0" w:color="auto"/>
              <w:bottom w:val="single" w:sz="4" w:space="0" w:color="auto"/>
              <w:right w:val="single" w:sz="6" w:space="0" w:color="auto"/>
            </w:tcBorders>
          </w:tcPr>
          <w:p w14:paraId="505983A1" w14:textId="77777777" w:rsidR="00BF46E1" w:rsidRPr="005307A3" w:rsidRDefault="00BF46E1" w:rsidP="00195D76">
            <w:pPr>
              <w:pStyle w:val="TAC"/>
            </w:pPr>
            <w:r w:rsidRPr="005307A3">
              <w:t>23</w:t>
            </w:r>
          </w:p>
        </w:tc>
        <w:tc>
          <w:tcPr>
            <w:tcW w:w="1247" w:type="dxa"/>
            <w:tcBorders>
              <w:left w:val="single" w:sz="6" w:space="0" w:color="auto"/>
              <w:bottom w:val="single" w:sz="4" w:space="0" w:color="auto"/>
              <w:right w:val="single" w:sz="6" w:space="0" w:color="auto"/>
            </w:tcBorders>
          </w:tcPr>
          <w:p w14:paraId="151B928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5DD1131E" w14:textId="77777777" w:rsidR="00BF46E1" w:rsidRPr="005307A3" w:rsidRDefault="00BF46E1" w:rsidP="00195D76">
            <w:pPr>
              <w:pStyle w:val="TAL"/>
            </w:pPr>
            <w:r w:rsidRPr="005307A3">
              <w:t>TERMINAL RESPONSE: SEND DATA (immediate) 2.9.1</w:t>
            </w:r>
          </w:p>
        </w:tc>
        <w:tc>
          <w:tcPr>
            <w:tcW w:w="3776" w:type="dxa"/>
            <w:tcBorders>
              <w:left w:val="single" w:sz="6" w:space="0" w:color="auto"/>
              <w:bottom w:val="single" w:sz="4" w:space="0" w:color="auto"/>
              <w:right w:val="single" w:sz="6" w:space="0" w:color="auto"/>
            </w:tcBorders>
          </w:tcPr>
          <w:p w14:paraId="38D74A14" w14:textId="77777777" w:rsidR="00BF46E1" w:rsidRPr="005307A3" w:rsidRDefault="00BF46E1" w:rsidP="00195D76">
            <w:pPr>
              <w:pStyle w:val="TAL"/>
            </w:pPr>
            <w:r w:rsidRPr="005307A3">
              <w:t>[Command performed successfully]</w:t>
            </w:r>
          </w:p>
        </w:tc>
      </w:tr>
    </w:tbl>
    <w:p w14:paraId="11DC362F" w14:textId="77777777" w:rsidR="00BF46E1" w:rsidRPr="005307A3" w:rsidRDefault="00BF46E1" w:rsidP="00BF46E1"/>
    <w:p w14:paraId="48175E46" w14:textId="77777777" w:rsidR="00BF46E1" w:rsidRPr="005307A3" w:rsidRDefault="00BF46E1" w:rsidP="00BF46E1">
      <w:r w:rsidRPr="005307A3">
        <w:t>PROACTIVE COMMAND: SEND DATA 2.9.1</w:t>
      </w:r>
    </w:p>
    <w:p w14:paraId="43887BEC" w14:textId="77777777" w:rsidR="00BF46E1" w:rsidRPr="005307A3" w:rsidRDefault="00BF46E1" w:rsidP="00BF46E1">
      <w:r w:rsidRPr="005307A3">
        <w:t>Logically:</w:t>
      </w:r>
    </w:p>
    <w:p w14:paraId="6606D410" w14:textId="77777777" w:rsidR="00BF46E1" w:rsidRPr="005307A3" w:rsidRDefault="00BF46E1" w:rsidP="0041528A">
      <w:pPr>
        <w:pStyle w:val="EW"/>
      </w:pPr>
      <w:r w:rsidRPr="005307A3">
        <w:t>Command details</w:t>
      </w:r>
    </w:p>
    <w:p w14:paraId="2F026705" w14:textId="77777777" w:rsidR="00BF46E1" w:rsidRPr="005307A3" w:rsidRDefault="00BF46E1" w:rsidP="0041528A">
      <w:pPr>
        <w:pStyle w:val="EW"/>
      </w:pPr>
      <w:r w:rsidRPr="005307A3">
        <w:lastRenderedPageBreak/>
        <w:tab/>
        <w:t>Command number:</w:t>
      </w:r>
      <w:r w:rsidRPr="005307A3">
        <w:tab/>
        <w:t>1</w:t>
      </w:r>
    </w:p>
    <w:p w14:paraId="0A36F24D" w14:textId="77777777" w:rsidR="00BF46E1" w:rsidRPr="005307A3" w:rsidRDefault="00BF46E1" w:rsidP="0041528A">
      <w:pPr>
        <w:pStyle w:val="EW"/>
      </w:pPr>
      <w:r w:rsidRPr="005307A3">
        <w:tab/>
        <w:t>Command type:</w:t>
      </w:r>
      <w:r w:rsidRPr="005307A3">
        <w:tab/>
        <w:t>SEND DATA</w:t>
      </w:r>
    </w:p>
    <w:p w14:paraId="78FA3263" w14:textId="77777777" w:rsidR="00BF46E1" w:rsidRPr="005307A3" w:rsidRDefault="00BF46E1" w:rsidP="0041528A">
      <w:pPr>
        <w:pStyle w:val="EW"/>
      </w:pPr>
      <w:r w:rsidRPr="005307A3">
        <w:tab/>
        <w:t>Command qualifier:</w:t>
      </w:r>
      <w:r w:rsidRPr="005307A3">
        <w:tab/>
        <w:t>Send Immediately</w:t>
      </w:r>
    </w:p>
    <w:p w14:paraId="316BE592" w14:textId="77777777" w:rsidR="00BF46E1" w:rsidRPr="005307A3" w:rsidRDefault="00BF46E1" w:rsidP="0041528A">
      <w:pPr>
        <w:pStyle w:val="EW"/>
      </w:pPr>
      <w:r w:rsidRPr="005307A3">
        <w:t>Device identities</w:t>
      </w:r>
    </w:p>
    <w:p w14:paraId="1352D135" w14:textId="77777777" w:rsidR="00BF46E1" w:rsidRPr="005307A3" w:rsidRDefault="00BF46E1" w:rsidP="0041528A">
      <w:pPr>
        <w:pStyle w:val="EW"/>
      </w:pPr>
      <w:r w:rsidRPr="005307A3">
        <w:tab/>
        <w:t>Source device:</w:t>
      </w:r>
      <w:r w:rsidRPr="005307A3">
        <w:tab/>
        <w:t>UICC</w:t>
      </w:r>
    </w:p>
    <w:p w14:paraId="6B309673" w14:textId="77777777" w:rsidR="00BF46E1" w:rsidRPr="005307A3" w:rsidRDefault="00BF46E1" w:rsidP="0041528A">
      <w:pPr>
        <w:pStyle w:val="EW"/>
      </w:pPr>
      <w:r w:rsidRPr="005307A3">
        <w:tab/>
        <w:t>Destination device:</w:t>
      </w:r>
      <w:r w:rsidRPr="005307A3">
        <w:tab/>
        <w:t>Channel 1</w:t>
      </w:r>
    </w:p>
    <w:p w14:paraId="42089C75" w14:textId="77777777" w:rsidR="00BF46E1" w:rsidRPr="005307A3" w:rsidRDefault="00BF46E1" w:rsidP="0041528A">
      <w:pPr>
        <w:pStyle w:val="EW"/>
      </w:pPr>
      <w:r w:rsidRPr="005307A3">
        <w:t>Alpha Identifier</w:t>
      </w:r>
      <w:r w:rsidRPr="005307A3">
        <w:tab/>
        <w:t>"Send Data 1"</w:t>
      </w:r>
    </w:p>
    <w:p w14:paraId="5F6716E2" w14:textId="77777777" w:rsidR="00BF46E1" w:rsidRPr="005307A3" w:rsidRDefault="00BF46E1" w:rsidP="0041528A">
      <w:pPr>
        <w:pStyle w:val="EW"/>
      </w:pPr>
      <w:r w:rsidRPr="005307A3">
        <w:t>Channel Data</w:t>
      </w:r>
    </w:p>
    <w:p w14:paraId="10E5C8E7" w14:textId="77777777" w:rsidR="00BF46E1" w:rsidRPr="005307A3" w:rsidRDefault="00BF46E1" w:rsidP="0041528A">
      <w:pPr>
        <w:pStyle w:val="EW"/>
      </w:pPr>
      <w:r w:rsidRPr="005307A3">
        <w:t>Channel Data:</w:t>
      </w:r>
      <w:r w:rsidRPr="005307A3">
        <w:tab/>
        <w:t>00 01 .. 07 (8 Bytes of data)</w:t>
      </w:r>
    </w:p>
    <w:p w14:paraId="5A58EF80" w14:textId="77777777" w:rsidR="00BF46E1" w:rsidRPr="005307A3" w:rsidRDefault="00BF46E1" w:rsidP="0041528A">
      <w:pPr>
        <w:pStyle w:val="EW"/>
      </w:pPr>
      <w:r w:rsidRPr="005307A3">
        <w:t>Text Attribute</w:t>
      </w:r>
    </w:p>
    <w:p w14:paraId="20E8FA70" w14:textId="77777777" w:rsidR="00BF46E1" w:rsidRPr="005307A3" w:rsidRDefault="00BF46E1" w:rsidP="0041528A">
      <w:pPr>
        <w:pStyle w:val="EW"/>
      </w:pPr>
      <w:r w:rsidRPr="005307A3">
        <w:tab/>
        <w:t>Formatting position:</w:t>
      </w:r>
      <w:r w:rsidRPr="005307A3">
        <w:tab/>
        <w:t>0</w:t>
      </w:r>
    </w:p>
    <w:p w14:paraId="24DC549C" w14:textId="77777777" w:rsidR="00BF46E1" w:rsidRPr="005307A3" w:rsidRDefault="00BF46E1" w:rsidP="0041528A">
      <w:pPr>
        <w:pStyle w:val="EW"/>
      </w:pPr>
      <w:r w:rsidRPr="005307A3">
        <w:tab/>
        <w:t>Formatting length:</w:t>
      </w:r>
      <w:r w:rsidRPr="005307A3">
        <w:tab/>
        <w:t>11</w:t>
      </w:r>
    </w:p>
    <w:p w14:paraId="33A6A7CF" w14:textId="77777777" w:rsidR="00BF46E1" w:rsidRPr="005307A3" w:rsidRDefault="00BF46E1" w:rsidP="0041528A">
      <w:pPr>
        <w:pStyle w:val="EW"/>
      </w:pPr>
      <w:r w:rsidRPr="005307A3">
        <w:tab/>
        <w:t>Formatting mode:</w:t>
      </w:r>
      <w:r w:rsidRPr="005307A3">
        <w:tab/>
        <w:t>Left Alignment, Normal Font, Bold Off, Italic Off, Underline Off, Strikethrough On</w:t>
      </w:r>
    </w:p>
    <w:p w14:paraId="1B808073" w14:textId="77777777" w:rsidR="00BF46E1" w:rsidRPr="005307A3" w:rsidRDefault="00BF46E1" w:rsidP="0041528A">
      <w:pPr>
        <w:pStyle w:val="EX"/>
      </w:pPr>
      <w:r w:rsidRPr="005307A3">
        <w:t>Colour:</w:t>
      </w:r>
      <w:r w:rsidRPr="005307A3">
        <w:tab/>
        <w:t>Dark Green Foreground, Bright Yellow Background</w:t>
      </w:r>
    </w:p>
    <w:p w14:paraId="2BCC83DC" w14:textId="77777777" w:rsidR="00BF46E1" w:rsidRPr="005307A3" w:rsidRDefault="00BF46E1" w:rsidP="00BF46E1">
      <w:r w:rsidRPr="005307A3">
        <w:t>Coding:</w:t>
      </w:r>
    </w:p>
    <w:p w14:paraId="5FEB5EB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3FE571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9DA3D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1A357A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265A43C"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705A8F7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3E201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3611E9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DF6EB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9A6E62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D83C3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89C4F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C57300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DA284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748EECF" w14:textId="77777777" w:rsidR="00BF46E1" w:rsidRPr="005307A3" w:rsidRDefault="00BF46E1" w:rsidP="00195D76">
            <w:pPr>
              <w:pStyle w:val="TAC"/>
            </w:pPr>
            <w:r w:rsidRPr="005307A3">
              <w:t>85</w:t>
            </w:r>
          </w:p>
        </w:tc>
      </w:tr>
      <w:tr w:rsidR="00BF46E1" w:rsidRPr="005307A3" w14:paraId="1B1DBDE4" w14:textId="77777777" w:rsidTr="00195D76">
        <w:trPr>
          <w:jc w:val="center"/>
        </w:trPr>
        <w:tc>
          <w:tcPr>
            <w:tcW w:w="1134" w:type="dxa"/>
            <w:tcBorders>
              <w:top w:val="single" w:sz="4" w:space="0" w:color="auto"/>
              <w:right w:val="single" w:sz="4" w:space="0" w:color="auto"/>
            </w:tcBorders>
          </w:tcPr>
          <w:p w14:paraId="6F5ECEC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30DEC6"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4DF2A46"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206578D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FD915BC"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7623BA64"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3B27A2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104EC5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4EB3B4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F4D76FF"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19DAEB1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E78C5D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A4A9AB3" w14:textId="77777777" w:rsidR="00BF46E1" w:rsidRPr="005307A3" w:rsidRDefault="00BF46E1" w:rsidP="00195D76">
            <w:pPr>
              <w:pStyle w:val="TAC"/>
            </w:pPr>
            <w:r w:rsidRPr="005307A3">
              <w:t>31</w:t>
            </w:r>
          </w:p>
        </w:tc>
      </w:tr>
      <w:tr w:rsidR="00BF46E1" w:rsidRPr="005307A3" w14:paraId="245CA481" w14:textId="77777777" w:rsidTr="00195D76">
        <w:trPr>
          <w:jc w:val="center"/>
        </w:trPr>
        <w:tc>
          <w:tcPr>
            <w:tcW w:w="1134" w:type="dxa"/>
            <w:tcBorders>
              <w:right w:val="single" w:sz="4" w:space="0" w:color="auto"/>
            </w:tcBorders>
          </w:tcPr>
          <w:p w14:paraId="5F0A86D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E44DC9"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1E88E3C6"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0496EEE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581B2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816EEC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2D31DF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8304B4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FC449B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84BEAE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37FBDC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6A0E3B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54CF4EA" w14:textId="77777777" w:rsidR="00BF46E1" w:rsidRPr="005307A3" w:rsidRDefault="00BF46E1" w:rsidP="00195D76">
            <w:pPr>
              <w:pStyle w:val="TAC"/>
            </w:pPr>
            <w:r w:rsidRPr="005307A3">
              <w:t>04</w:t>
            </w:r>
          </w:p>
        </w:tc>
      </w:tr>
      <w:tr w:rsidR="00BF46E1" w:rsidRPr="005307A3" w14:paraId="40BA94A8" w14:textId="77777777" w:rsidTr="00195D76">
        <w:trPr>
          <w:jc w:val="center"/>
        </w:trPr>
        <w:tc>
          <w:tcPr>
            <w:tcW w:w="1134" w:type="dxa"/>
            <w:tcBorders>
              <w:right w:val="single" w:sz="4" w:space="0" w:color="auto"/>
            </w:tcBorders>
          </w:tcPr>
          <w:p w14:paraId="111FA72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5B74A9"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7D97186F"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28915E80" w14:textId="77777777" w:rsidR="00BF46E1" w:rsidRPr="005307A3" w:rsidRDefault="00BF46E1" w:rsidP="00195D76">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6BE317DC"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217381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CF132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1DDE3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E2AC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0C705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3DBB9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51E2A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71CC61" w14:textId="77777777" w:rsidR="00BF46E1" w:rsidRPr="005307A3" w:rsidRDefault="00BF46E1" w:rsidP="00195D76">
            <w:pPr>
              <w:pStyle w:val="TAC"/>
            </w:pPr>
          </w:p>
        </w:tc>
      </w:tr>
    </w:tbl>
    <w:p w14:paraId="50E5CEC4" w14:textId="77777777" w:rsidR="00BF46E1" w:rsidRPr="005307A3" w:rsidRDefault="00BF46E1" w:rsidP="00BF46E1"/>
    <w:p w14:paraId="1B3A17F6" w14:textId="77777777" w:rsidR="00BF46E1" w:rsidRPr="005307A3" w:rsidRDefault="00BF46E1" w:rsidP="00BF46E1">
      <w:r w:rsidRPr="005307A3">
        <w:t>PROACTIVE COMMAND: SEND DATA 2.9.2</w:t>
      </w:r>
    </w:p>
    <w:p w14:paraId="1EB5FB48" w14:textId="77777777" w:rsidR="00BF46E1" w:rsidRPr="005307A3" w:rsidRDefault="00BF46E1" w:rsidP="00BF46E1">
      <w:r w:rsidRPr="005307A3">
        <w:t>Logically:</w:t>
      </w:r>
    </w:p>
    <w:p w14:paraId="4675B480" w14:textId="77777777" w:rsidR="00BF46E1" w:rsidRPr="005307A3" w:rsidRDefault="00BF46E1" w:rsidP="0041528A">
      <w:pPr>
        <w:pStyle w:val="EW"/>
      </w:pPr>
      <w:r w:rsidRPr="005307A3">
        <w:t>Command details</w:t>
      </w:r>
    </w:p>
    <w:p w14:paraId="2C9A66F2" w14:textId="77777777" w:rsidR="00BF46E1" w:rsidRPr="005307A3" w:rsidRDefault="00BF46E1" w:rsidP="0041528A">
      <w:pPr>
        <w:pStyle w:val="EW"/>
      </w:pPr>
      <w:r w:rsidRPr="005307A3">
        <w:tab/>
        <w:t>Command number:</w:t>
      </w:r>
      <w:r w:rsidRPr="005307A3">
        <w:tab/>
        <w:t>1</w:t>
      </w:r>
    </w:p>
    <w:p w14:paraId="3A6C2097" w14:textId="77777777" w:rsidR="00BF46E1" w:rsidRPr="005307A3" w:rsidRDefault="00BF46E1" w:rsidP="0041528A">
      <w:pPr>
        <w:pStyle w:val="EW"/>
      </w:pPr>
      <w:r w:rsidRPr="005307A3">
        <w:tab/>
        <w:t>Command type:</w:t>
      </w:r>
      <w:r w:rsidRPr="005307A3">
        <w:tab/>
        <w:t>SEND DATA</w:t>
      </w:r>
    </w:p>
    <w:p w14:paraId="612B100E" w14:textId="77777777" w:rsidR="00BF46E1" w:rsidRPr="005307A3" w:rsidRDefault="00BF46E1" w:rsidP="0041528A">
      <w:pPr>
        <w:pStyle w:val="EW"/>
      </w:pPr>
      <w:r w:rsidRPr="005307A3">
        <w:tab/>
        <w:t>Command qualifier:</w:t>
      </w:r>
      <w:r w:rsidRPr="005307A3">
        <w:tab/>
        <w:t>Send Immediately</w:t>
      </w:r>
    </w:p>
    <w:p w14:paraId="4C13C2B3" w14:textId="77777777" w:rsidR="00BF46E1" w:rsidRPr="005307A3" w:rsidRDefault="00BF46E1" w:rsidP="0041528A">
      <w:pPr>
        <w:pStyle w:val="EW"/>
      </w:pPr>
      <w:r w:rsidRPr="005307A3">
        <w:t>Device identities</w:t>
      </w:r>
    </w:p>
    <w:p w14:paraId="2D213029" w14:textId="77777777" w:rsidR="00BF46E1" w:rsidRPr="005307A3" w:rsidRDefault="00BF46E1" w:rsidP="0041528A">
      <w:pPr>
        <w:pStyle w:val="EW"/>
      </w:pPr>
      <w:r w:rsidRPr="005307A3">
        <w:tab/>
        <w:t>Source device:</w:t>
      </w:r>
      <w:r w:rsidRPr="005307A3">
        <w:tab/>
        <w:t>UICC</w:t>
      </w:r>
    </w:p>
    <w:p w14:paraId="6D415448" w14:textId="77777777" w:rsidR="00BF46E1" w:rsidRPr="005307A3" w:rsidRDefault="00BF46E1" w:rsidP="0041528A">
      <w:pPr>
        <w:pStyle w:val="EW"/>
      </w:pPr>
      <w:r w:rsidRPr="005307A3">
        <w:tab/>
        <w:t>Destination device:</w:t>
      </w:r>
      <w:r w:rsidRPr="005307A3">
        <w:tab/>
        <w:t>Channel 1</w:t>
      </w:r>
    </w:p>
    <w:p w14:paraId="7E4B419E" w14:textId="77777777" w:rsidR="00BF46E1" w:rsidRPr="005307A3" w:rsidRDefault="00BF46E1" w:rsidP="0041528A">
      <w:pPr>
        <w:pStyle w:val="EW"/>
      </w:pPr>
      <w:r w:rsidRPr="005307A3">
        <w:t>Alpha Identifier</w:t>
      </w:r>
      <w:r w:rsidRPr="005307A3">
        <w:tab/>
        <w:t>"Send Data 2"</w:t>
      </w:r>
    </w:p>
    <w:p w14:paraId="28214728" w14:textId="77777777" w:rsidR="00BF46E1" w:rsidRPr="005307A3" w:rsidRDefault="00BF46E1" w:rsidP="0041528A">
      <w:pPr>
        <w:pStyle w:val="EW"/>
      </w:pPr>
      <w:r w:rsidRPr="005307A3">
        <w:t>Channel Data</w:t>
      </w:r>
    </w:p>
    <w:p w14:paraId="1FB38DA5" w14:textId="77777777" w:rsidR="00BF46E1" w:rsidRPr="005307A3" w:rsidRDefault="00BF46E1" w:rsidP="0041528A">
      <w:pPr>
        <w:pStyle w:val="EW"/>
      </w:pPr>
      <w:r w:rsidRPr="005307A3">
        <w:t>Channel Data:</w:t>
      </w:r>
      <w:r w:rsidRPr="005307A3">
        <w:tab/>
        <w:t>00 01 .. 07 (8 Bytes of data)</w:t>
      </w:r>
    </w:p>
    <w:p w14:paraId="464DAAB0" w14:textId="77777777" w:rsidR="00BF46E1" w:rsidRPr="005307A3" w:rsidRDefault="00BF46E1" w:rsidP="0041528A">
      <w:pPr>
        <w:pStyle w:val="EW"/>
      </w:pPr>
      <w:r w:rsidRPr="005307A3">
        <w:t>Text Attribute</w:t>
      </w:r>
    </w:p>
    <w:p w14:paraId="2C9A012C" w14:textId="77777777" w:rsidR="00BF46E1" w:rsidRPr="005307A3" w:rsidRDefault="00BF46E1" w:rsidP="0041528A">
      <w:pPr>
        <w:pStyle w:val="EW"/>
      </w:pPr>
      <w:r w:rsidRPr="005307A3">
        <w:tab/>
        <w:t>Formatting position:</w:t>
      </w:r>
      <w:r w:rsidRPr="005307A3">
        <w:tab/>
        <w:t>0</w:t>
      </w:r>
    </w:p>
    <w:p w14:paraId="2B2BC9A8" w14:textId="77777777" w:rsidR="00BF46E1" w:rsidRPr="005307A3" w:rsidRDefault="00BF46E1" w:rsidP="0041528A">
      <w:pPr>
        <w:pStyle w:val="EW"/>
      </w:pPr>
      <w:r w:rsidRPr="005307A3">
        <w:tab/>
        <w:t>Formatting length:</w:t>
      </w:r>
      <w:r w:rsidRPr="005307A3">
        <w:tab/>
        <w:t>11</w:t>
      </w:r>
    </w:p>
    <w:p w14:paraId="49E3EF3F"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485E2D16" w14:textId="77777777" w:rsidR="00BF46E1" w:rsidRPr="005307A3" w:rsidRDefault="00BF46E1" w:rsidP="0041528A">
      <w:pPr>
        <w:pStyle w:val="EX"/>
      </w:pPr>
      <w:r w:rsidRPr="005307A3">
        <w:t>Colour:</w:t>
      </w:r>
      <w:r w:rsidRPr="005307A3">
        <w:tab/>
        <w:t>Dark Green Foreground, Bright Yellow Background</w:t>
      </w:r>
    </w:p>
    <w:p w14:paraId="5FF47FBB" w14:textId="77777777" w:rsidR="00BF46E1" w:rsidRPr="005307A3" w:rsidRDefault="00BF46E1" w:rsidP="00BF46E1">
      <w:r w:rsidRPr="005307A3">
        <w:t>Coding:</w:t>
      </w:r>
    </w:p>
    <w:p w14:paraId="41D5018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55BF80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A759C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62CE031"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2A1A605"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6E6AEF1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627CE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85E6B0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3CE5D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049BA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7BFB7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A6B4E5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A8287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25D338"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524F1C5" w14:textId="77777777" w:rsidR="00BF46E1" w:rsidRPr="005307A3" w:rsidRDefault="00BF46E1" w:rsidP="00195D76">
            <w:pPr>
              <w:pStyle w:val="TAC"/>
            </w:pPr>
            <w:r w:rsidRPr="005307A3">
              <w:t>85</w:t>
            </w:r>
          </w:p>
        </w:tc>
      </w:tr>
      <w:tr w:rsidR="00BF46E1" w:rsidRPr="005307A3" w14:paraId="09223FA6" w14:textId="77777777" w:rsidTr="00195D76">
        <w:trPr>
          <w:jc w:val="center"/>
        </w:trPr>
        <w:tc>
          <w:tcPr>
            <w:tcW w:w="1134" w:type="dxa"/>
            <w:tcBorders>
              <w:top w:val="single" w:sz="4" w:space="0" w:color="auto"/>
              <w:right w:val="single" w:sz="4" w:space="0" w:color="auto"/>
            </w:tcBorders>
          </w:tcPr>
          <w:p w14:paraId="3446AF6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C40F96"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7A96A90F"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00E08DCD"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1ACB3EF"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197FB616"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3793C43"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D09C11C"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A424928"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BFD5248"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04A6A5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1DDC7A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440E872" w14:textId="77777777" w:rsidR="00BF46E1" w:rsidRPr="005307A3" w:rsidRDefault="00BF46E1" w:rsidP="00195D76">
            <w:pPr>
              <w:pStyle w:val="TAC"/>
            </w:pPr>
            <w:r w:rsidRPr="005307A3">
              <w:t>32</w:t>
            </w:r>
          </w:p>
        </w:tc>
      </w:tr>
      <w:tr w:rsidR="00BF46E1" w:rsidRPr="005307A3" w14:paraId="3B8C4DDA" w14:textId="77777777" w:rsidTr="00195D76">
        <w:trPr>
          <w:jc w:val="center"/>
        </w:trPr>
        <w:tc>
          <w:tcPr>
            <w:tcW w:w="1134" w:type="dxa"/>
            <w:tcBorders>
              <w:right w:val="single" w:sz="4" w:space="0" w:color="auto"/>
            </w:tcBorders>
          </w:tcPr>
          <w:p w14:paraId="01F07BC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CA3FAB"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46F92E95"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607CE21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FA67F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E745AB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C9A18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245CF8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B36EC3F"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5120467"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F3FC33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C32544D"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1D8F719" w14:textId="77777777" w:rsidR="00BF46E1" w:rsidRPr="005307A3" w:rsidRDefault="00BF46E1" w:rsidP="00195D76">
            <w:pPr>
              <w:pStyle w:val="TAC"/>
            </w:pPr>
            <w:r w:rsidRPr="005307A3">
              <w:t>04</w:t>
            </w:r>
          </w:p>
        </w:tc>
      </w:tr>
      <w:tr w:rsidR="00BF46E1" w:rsidRPr="005307A3" w14:paraId="6C387249" w14:textId="77777777" w:rsidTr="00195D76">
        <w:trPr>
          <w:jc w:val="center"/>
        </w:trPr>
        <w:tc>
          <w:tcPr>
            <w:tcW w:w="1134" w:type="dxa"/>
            <w:tcBorders>
              <w:right w:val="single" w:sz="4" w:space="0" w:color="auto"/>
            </w:tcBorders>
          </w:tcPr>
          <w:p w14:paraId="109380E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C42C08"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51D9DEC9"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2E44A17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F3CB12"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38C22DC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632CF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C1F63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0FBC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BB912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BBBDC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6BB7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737ABC" w14:textId="77777777" w:rsidR="00BF46E1" w:rsidRPr="005307A3" w:rsidRDefault="00BF46E1" w:rsidP="00195D76">
            <w:pPr>
              <w:pStyle w:val="TAC"/>
            </w:pPr>
          </w:p>
        </w:tc>
      </w:tr>
    </w:tbl>
    <w:p w14:paraId="4C853B40" w14:textId="77777777" w:rsidR="00BF46E1" w:rsidRPr="005307A3" w:rsidRDefault="00BF46E1" w:rsidP="00BF46E1"/>
    <w:p w14:paraId="2E3EF346" w14:textId="77777777" w:rsidR="00BF46E1" w:rsidRPr="005307A3" w:rsidRDefault="00BF46E1" w:rsidP="00BF46E1">
      <w:r w:rsidRPr="005307A3">
        <w:t>PROACTIVE COMMAND: SEND DATA 2.9.3</w:t>
      </w:r>
    </w:p>
    <w:p w14:paraId="400782EC" w14:textId="77777777" w:rsidR="00BF46E1" w:rsidRPr="005307A3" w:rsidRDefault="00BF46E1" w:rsidP="00BF46E1">
      <w:r w:rsidRPr="005307A3">
        <w:t>Logically:</w:t>
      </w:r>
    </w:p>
    <w:p w14:paraId="7B365DF0" w14:textId="77777777" w:rsidR="00BF46E1" w:rsidRPr="005307A3" w:rsidRDefault="00BF46E1" w:rsidP="0041528A">
      <w:pPr>
        <w:pStyle w:val="EW"/>
      </w:pPr>
      <w:r w:rsidRPr="005307A3">
        <w:t>Command details</w:t>
      </w:r>
    </w:p>
    <w:p w14:paraId="6FBEC7F4" w14:textId="77777777" w:rsidR="00BF46E1" w:rsidRPr="005307A3" w:rsidRDefault="00BF46E1" w:rsidP="0041528A">
      <w:pPr>
        <w:pStyle w:val="EW"/>
      </w:pPr>
      <w:r w:rsidRPr="005307A3">
        <w:tab/>
        <w:t>Command number:</w:t>
      </w:r>
      <w:r w:rsidRPr="005307A3">
        <w:tab/>
        <w:t>1</w:t>
      </w:r>
    </w:p>
    <w:p w14:paraId="0509E0F1" w14:textId="77777777" w:rsidR="00BF46E1" w:rsidRPr="005307A3" w:rsidRDefault="00BF46E1" w:rsidP="0041528A">
      <w:pPr>
        <w:pStyle w:val="EW"/>
      </w:pPr>
      <w:r w:rsidRPr="005307A3">
        <w:tab/>
        <w:t>Command type:</w:t>
      </w:r>
      <w:r w:rsidRPr="005307A3">
        <w:tab/>
        <w:t>SEND DATA</w:t>
      </w:r>
    </w:p>
    <w:p w14:paraId="6707366B" w14:textId="77777777" w:rsidR="00BF46E1" w:rsidRPr="005307A3" w:rsidRDefault="00BF46E1" w:rsidP="0041528A">
      <w:pPr>
        <w:pStyle w:val="EW"/>
      </w:pPr>
      <w:r w:rsidRPr="005307A3">
        <w:tab/>
        <w:t>Command qualifier:</w:t>
      </w:r>
      <w:r w:rsidRPr="005307A3">
        <w:tab/>
        <w:t>Send Immediately</w:t>
      </w:r>
    </w:p>
    <w:p w14:paraId="1ABFA1E8" w14:textId="77777777" w:rsidR="00BF46E1" w:rsidRPr="005307A3" w:rsidRDefault="00BF46E1" w:rsidP="0041528A">
      <w:pPr>
        <w:pStyle w:val="EW"/>
      </w:pPr>
      <w:r w:rsidRPr="005307A3">
        <w:t>Device identities</w:t>
      </w:r>
    </w:p>
    <w:p w14:paraId="44B2FE7F" w14:textId="77777777" w:rsidR="00BF46E1" w:rsidRPr="005307A3" w:rsidRDefault="00BF46E1" w:rsidP="0041528A">
      <w:pPr>
        <w:pStyle w:val="EW"/>
      </w:pPr>
      <w:r w:rsidRPr="005307A3">
        <w:tab/>
        <w:t>Source device:</w:t>
      </w:r>
      <w:r w:rsidRPr="005307A3">
        <w:tab/>
        <w:t>UICC</w:t>
      </w:r>
    </w:p>
    <w:p w14:paraId="21DA3757" w14:textId="77777777" w:rsidR="00BF46E1" w:rsidRPr="005307A3" w:rsidRDefault="00BF46E1" w:rsidP="0041528A">
      <w:pPr>
        <w:pStyle w:val="EW"/>
      </w:pPr>
      <w:r w:rsidRPr="005307A3">
        <w:lastRenderedPageBreak/>
        <w:tab/>
        <w:t>Destination device:</w:t>
      </w:r>
      <w:r w:rsidRPr="005307A3">
        <w:tab/>
        <w:t>Channel 1</w:t>
      </w:r>
    </w:p>
    <w:p w14:paraId="4B89B8FB" w14:textId="77777777" w:rsidR="00BF46E1" w:rsidRPr="005307A3" w:rsidRDefault="00BF46E1" w:rsidP="0041528A">
      <w:pPr>
        <w:pStyle w:val="EW"/>
      </w:pPr>
      <w:r w:rsidRPr="005307A3">
        <w:t>Alpha Identifier</w:t>
      </w:r>
      <w:r w:rsidRPr="005307A3">
        <w:tab/>
        <w:t>"Send Data 3"</w:t>
      </w:r>
    </w:p>
    <w:p w14:paraId="7D8A4DBF" w14:textId="77777777" w:rsidR="00BF46E1" w:rsidRPr="005307A3" w:rsidRDefault="00BF46E1" w:rsidP="0041528A">
      <w:pPr>
        <w:pStyle w:val="EW"/>
      </w:pPr>
      <w:r w:rsidRPr="005307A3">
        <w:t>Channel Data</w:t>
      </w:r>
    </w:p>
    <w:p w14:paraId="3DD58D0D" w14:textId="77777777" w:rsidR="00BF46E1" w:rsidRPr="005307A3" w:rsidRDefault="00BF46E1" w:rsidP="0041528A">
      <w:pPr>
        <w:pStyle w:val="EX"/>
      </w:pPr>
      <w:r w:rsidRPr="005307A3">
        <w:tab/>
        <w:t>Channel Data:</w:t>
      </w:r>
      <w:r w:rsidRPr="005307A3">
        <w:tab/>
        <w:t>00 01 .. 07 (8 Bytes of data)</w:t>
      </w:r>
    </w:p>
    <w:p w14:paraId="4490FE85" w14:textId="77777777" w:rsidR="00BF46E1" w:rsidRPr="005307A3" w:rsidRDefault="00BF46E1" w:rsidP="00BF46E1">
      <w:r w:rsidRPr="005307A3">
        <w:t>Coding:</w:t>
      </w:r>
    </w:p>
    <w:p w14:paraId="0981032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920B12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62593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905645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EE7B492"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1A074A1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B304C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2CB937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E462F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2B677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0BAB5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3B86DA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552E20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B50766"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6E98F05" w14:textId="77777777" w:rsidR="00BF46E1" w:rsidRPr="005307A3" w:rsidRDefault="00BF46E1" w:rsidP="00195D76">
            <w:pPr>
              <w:pStyle w:val="TAC"/>
            </w:pPr>
            <w:r w:rsidRPr="005307A3">
              <w:t>85</w:t>
            </w:r>
          </w:p>
        </w:tc>
      </w:tr>
      <w:tr w:rsidR="00BF46E1" w:rsidRPr="005307A3" w14:paraId="37F77710" w14:textId="77777777" w:rsidTr="00195D76">
        <w:trPr>
          <w:jc w:val="center"/>
        </w:trPr>
        <w:tc>
          <w:tcPr>
            <w:tcW w:w="1134" w:type="dxa"/>
            <w:tcBorders>
              <w:top w:val="single" w:sz="4" w:space="0" w:color="auto"/>
              <w:right w:val="single" w:sz="4" w:space="0" w:color="auto"/>
            </w:tcBorders>
          </w:tcPr>
          <w:p w14:paraId="6638BBB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9867589"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2657CDA1"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1178708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482D3F9"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3A0ACFE0"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4BD584B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952219F"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EE0BE3B"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EEEC5BC"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924912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AE0F5B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33FF71A" w14:textId="77777777" w:rsidR="00BF46E1" w:rsidRPr="005307A3" w:rsidRDefault="00BF46E1" w:rsidP="00195D76">
            <w:pPr>
              <w:pStyle w:val="TAC"/>
            </w:pPr>
            <w:r w:rsidRPr="005307A3">
              <w:t>33</w:t>
            </w:r>
          </w:p>
        </w:tc>
      </w:tr>
      <w:tr w:rsidR="00BF46E1" w:rsidRPr="005307A3" w14:paraId="71170F64" w14:textId="77777777" w:rsidTr="00195D76">
        <w:trPr>
          <w:jc w:val="center"/>
        </w:trPr>
        <w:tc>
          <w:tcPr>
            <w:tcW w:w="1134" w:type="dxa"/>
            <w:tcBorders>
              <w:right w:val="single" w:sz="4" w:space="0" w:color="auto"/>
            </w:tcBorders>
          </w:tcPr>
          <w:p w14:paraId="2B9F79C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0EABE5"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6DE52E4E"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0C2E566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B689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CA02B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D7B0B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2A2AB0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58809E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EEFCA83"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038F243"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3B2B2C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807BB8" w14:textId="77777777" w:rsidR="00BF46E1" w:rsidRPr="005307A3" w:rsidRDefault="00BF46E1" w:rsidP="00195D76">
            <w:pPr>
              <w:pStyle w:val="TAC"/>
            </w:pPr>
          </w:p>
        </w:tc>
      </w:tr>
    </w:tbl>
    <w:p w14:paraId="1CB66F75" w14:textId="77777777" w:rsidR="00BF46E1" w:rsidRPr="005307A3" w:rsidRDefault="00BF46E1" w:rsidP="00BF46E1"/>
    <w:p w14:paraId="1DDEA65C" w14:textId="77777777" w:rsidR="00BF46E1" w:rsidRPr="005307A3" w:rsidRDefault="00BF46E1" w:rsidP="00BF46E1">
      <w:r w:rsidRPr="005307A3">
        <w:t>TERMINAL RESPONSE: SEND DATA 2.9.1</w:t>
      </w:r>
    </w:p>
    <w:p w14:paraId="01A0DC83" w14:textId="77777777" w:rsidR="00BF46E1" w:rsidRPr="005307A3" w:rsidRDefault="00BF46E1" w:rsidP="00BF46E1">
      <w:r w:rsidRPr="005307A3">
        <w:t>Logically:</w:t>
      </w:r>
    </w:p>
    <w:p w14:paraId="13382CD7" w14:textId="77777777" w:rsidR="00BF46E1" w:rsidRPr="005307A3" w:rsidRDefault="00BF46E1" w:rsidP="0041528A">
      <w:pPr>
        <w:pStyle w:val="EW"/>
      </w:pPr>
      <w:r w:rsidRPr="005307A3">
        <w:t>Command details</w:t>
      </w:r>
    </w:p>
    <w:p w14:paraId="6D1CDDC4" w14:textId="77777777" w:rsidR="00BF46E1" w:rsidRPr="005307A3" w:rsidRDefault="00BF46E1" w:rsidP="0041528A">
      <w:pPr>
        <w:pStyle w:val="EW"/>
      </w:pPr>
      <w:r w:rsidRPr="005307A3">
        <w:tab/>
        <w:t>Command number:</w:t>
      </w:r>
      <w:r w:rsidRPr="005307A3">
        <w:tab/>
        <w:t>1</w:t>
      </w:r>
    </w:p>
    <w:p w14:paraId="07748D3F" w14:textId="77777777" w:rsidR="00BF46E1" w:rsidRPr="005307A3" w:rsidRDefault="00BF46E1" w:rsidP="0041528A">
      <w:pPr>
        <w:pStyle w:val="EW"/>
      </w:pPr>
      <w:r w:rsidRPr="005307A3">
        <w:tab/>
        <w:t>Command type:</w:t>
      </w:r>
      <w:r w:rsidRPr="005307A3">
        <w:tab/>
        <w:t>SEND DATA</w:t>
      </w:r>
    </w:p>
    <w:p w14:paraId="1D5B6E73" w14:textId="77777777" w:rsidR="00BF46E1" w:rsidRPr="005307A3" w:rsidRDefault="00BF46E1" w:rsidP="0041528A">
      <w:pPr>
        <w:pStyle w:val="EW"/>
      </w:pPr>
      <w:r w:rsidRPr="005307A3">
        <w:tab/>
        <w:t>Command qualifier:</w:t>
      </w:r>
      <w:r w:rsidRPr="005307A3">
        <w:tab/>
        <w:t>Send Immediately</w:t>
      </w:r>
    </w:p>
    <w:p w14:paraId="57A8ECF8" w14:textId="77777777" w:rsidR="00BF46E1" w:rsidRPr="005307A3" w:rsidRDefault="00BF46E1" w:rsidP="0041528A">
      <w:pPr>
        <w:pStyle w:val="EW"/>
      </w:pPr>
      <w:r w:rsidRPr="005307A3">
        <w:t>Device identities</w:t>
      </w:r>
    </w:p>
    <w:p w14:paraId="0697D2F8" w14:textId="77777777" w:rsidR="00BF46E1" w:rsidRPr="005307A3" w:rsidRDefault="00BF46E1" w:rsidP="0041528A">
      <w:pPr>
        <w:pStyle w:val="EW"/>
      </w:pPr>
      <w:r w:rsidRPr="005307A3">
        <w:tab/>
        <w:t>Source device:</w:t>
      </w:r>
      <w:r w:rsidRPr="005307A3">
        <w:tab/>
        <w:t>ME</w:t>
      </w:r>
    </w:p>
    <w:p w14:paraId="098524A7" w14:textId="77777777" w:rsidR="00BF46E1" w:rsidRPr="005307A3" w:rsidRDefault="00BF46E1" w:rsidP="0041528A">
      <w:pPr>
        <w:pStyle w:val="EW"/>
      </w:pPr>
      <w:r w:rsidRPr="005307A3">
        <w:tab/>
        <w:t>Destination device:</w:t>
      </w:r>
      <w:r w:rsidRPr="005307A3">
        <w:tab/>
        <w:t>UICC</w:t>
      </w:r>
    </w:p>
    <w:p w14:paraId="53DBC2C1" w14:textId="77777777" w:rsidR="00BF46E1" w:rsidRPr="005307A3" w:rsidRDefault="00BF46E1" w:rsidP="0041528A">
      <w:pPr>
        <w:pStyle w:val="EW"/>
      </w:pPr>
      <w:r w:rsidRPr="005307A3">
        <w:t>Result</w:t>
      </w:r>
    </w:p>
    <w:p w14:paraId="30CB46C6" w14:textId="77777777" w:rsidR="00BF46E1" w:rsidRPr="005307A3" w:rsidRDefault="00BF46E1" w:rsidP="0041528A">
      <w:pPr>
        <w:pStyle w:val="EW"/>
      </w:pPr>
      <w:r w:rsidRPr="005307A3">
        <w:tab/>
        <w:t>General Result:</w:t>
      </w:r>
      <w:r w:rsidRPr="005307A3">
        <w:tab/>
        <w:t>Command performed successfully</w:t>
      </w:r>
    </w:p>
    <w:p w14:paraId="0166D98C" w14:textId="7A10DAE7" w:rsidR="00BF46E1" w:rsidRPr="005307A3" w:rsidRDefault="00BF46E1" w:rsidP="0041528A">
      <w:pPr>
        <w:pStyle w:val="EX"/>
      </w:pPr>
      <w:r w:rsidRPr="005307A3">
        <w:tab/>
        <w:t>Channel data length:</w:t>
      </w:r>
      <w:r w:rsidRPr="005307A3">
        <w:tab/>
        <w:t>More than 255 bytes of space available in the Tx buffer</w:t>
      </w:r>
    </w:p>
    <w:p w14:paraId="61B48B80" w14:textId="77777777" w:rsidR="00BF46E1" w:rsidRPr="005307A3" w:rsidRDefault="00BF46E1" w:rsidP="00BF46E1">
      <w:r w:rsidRPr="005307A3">
        <w:t>Coding:</w:t>
      </w:r>
    </w:p>
    <w:p w14:paraId="66589DD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CBD724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AB4AF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666EE9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DC1E8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88CDF4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5DF796"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2F0251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CA9C0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4D14BE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C59CB1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BCFFF1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7A5D90"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264445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9E8E13" w14:textId="77777777" w:rsidR="00BF46E1" w:rsidRPr="005307A3" w:rsidRDefault="00BF46E1" w:rsidP="00195D76">
            <w:pPr>
              <w:pStyle w:val="TAC"/>
            </w:pPr>
            <w:r w:rsidRPr="005307A3">
              <w:t>00</w:t>
            </w:r>
          </w:p>
        </w:tc>
      </w:tr>
      <w:tr w:rsidR="00BF46E1" w:rsidRPr="005307A3" w14:paraId="5B43FD62" w14:textId="77777777" w:rsidTr="00195D76">
        <w:trPr>
          <w:jc w:val="center"/>
        </w:trPr>
        <w:tc>
          <w:tcPr>
            <w:tcW w:w="1134" w:type="dxa"/>
            <w:tcBorders>
              <w:top w:val="single" w:sz="4" w:space="0" w:color="auto"/>
              <w:right w:val="single" w:sz="4" w:space="0" w:color="auto"/>
            </w:tcBorders>
          </w:tcPr>
          <w:p w14:paraId="4AD4EB2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4CF75A"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4BA118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3F8672"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7D15767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6D9B4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EACA1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5778E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C6C1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0523D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3DF2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897C2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6D1ED1" w14:textId="77777777" w:rsidR="00BF46E1" w:rsidRPr="005307A3" w:rsidRDefault="00BF46E1" w:rsidP="00195D76">
            <w:pPr>
              <w:pStyle w:val="TAC"/>
            </w:pPr>
          </w:p>
        </w:tc>
      </w:tr>
    </w:tbl>
    <w:p w14:paraId="5A5C810D" w14:textId="77777777" w:rsidR="00BF46E1" w:rsidRPr="005307A3" w:rsidRDefault="00BF46E1" w:rsidP="00BF46E1"/>
    <w:p w14:paraId="29CFB181" w14:textId="77777777" w:rsidR="00BF46E1" w:rsidRPr="005307A3" w:rsidRDefault="00BF46E1" w:rsidP="00BF46E1">
      <w:pPr>
        <w:pStyle w:val="H6"/>
      </w:pPr>
      <w:r w:rsidRPr="005307A3">
        <w:t>27.22.4.30.2.9.5</w:t>
      </w:r>
      <w:r w:rsidRPr="005307A3">
        <w:tab/>
        <w:t>Test Requirement</w:t>
      </w:r>
    </w:p>
    <w:p w14:paraId="1FD97D47" w14:textId="77777777" w:rsidR="00BF46E1" w:rsidRPr="005307A3" w:rsidRDefault="00BF46E1" w:rsidP="00BF46E1">
      <w:r w:rsidRPr="005307A3">
        <w:t>The ME shall operate in the manner defined in expected sequences 2.9.</w:t>
      </w:r>
    </w:p>
    <w:p w14:paraId="75A7D758" w14:textId="77777777" w:rsidR="00BF46E1" w:rsidRPr="005307A3" w:rsidRDefault="00BF46E1" w:rsidP="00BF46E1">
      <w:pPr>
        <w:pStyle w:val="H6"/>
      </w:pPr>
      <w:r w:rsidRPr="005307A3">
        <w:t>27.22.4.30.2.10</w:t>
      </w:r>
      <w:r w:rsidRPr="005307A3">
        <w:tab/>
        <w:t>SEND DATA (support of Text Attribute – Foreground and Background Colour)</w:t>
      </w:r>
    </w:p>
    <w:p w14:paraId="42FD40E8" w14:textId="77777777" w:rsidR="00BF46E1" w:rsidRPr="005307A3" w:rsidRDefault="00BF46E1" w:rsidP="00BF46E1">
      <w:pPr>
        <w:pStyle w:val="H6"/>
      </w:pPr>
      <w:r w:rsidRPr="005307A3">
        <w:t>27.22.4.30.2.10.1</w:t>
      </w:r>
      <w:r w:rsidRPr="005307A3">
        <w:tab/>
        <w:t>Definition and applicability</w:t>
      </w:r>
    </w:p>
    <w:p w14:paraId="08AFDA87" w14:textId="77777777" w:rsidR="00BF46E1" w:rsidRPr="005307A3" w:rsidRDefault="00BF46E1" w:rsidP="00BF46E1">
      <w:r w:rsidRPr="005307A3">
        <w:t>See clause 3.2.2.</w:t>
      </w:r>
    </w:p>
    <w:p w14:paraId="5D5F2324" w14:textId="77777777" w:rsidR="00BF46E1" w:rsidRPr="005307A3" w:rsidRDefault="00BF46E1" w:rsidP="00BF46E1">
      <w:pPr>
        <w:pStyle w:val="H6"/>
      </w:pPr>
      <w:r w:rsidRPr="005307A3">
        <w:t>27.22.4.30.2.10.2</w:t>
      </w:r>
      <w:r w:rsidRPr="005307A3">
        <w:tab/>
        <w:t>Conformance requirements</w:t>
      </w:r>
    </w:p>
    <w:p w14:paraId="25D3FB77" w14:textId="77777777" w:rsidR="00BF46E1" w:rsidRPr="005307A3" w:rsidRDefault="00BF46E1" w:rsidP="00BF46E1">
      <w:r w:rsidRPr="005307A3">
        <w:t>The ME shall support the class "e" commands as defined in:</w:t>
      </w:r>
    </w:p>
    <w:p w14:paraId="5062C079" w14:textId="77777777" w:rsidR="00BF46E1" w:rsidRPr="005307A3" w:rsidRDefault="00BF46E1" w:rsidP="00BF46E1">
      <w:pPr>
        <w:pStyle w:val="B1"/>
      </w:pPr>
      <w:r w:rsidRPr="005307A3">
        <w:t>-</w:t>
      </w:r>
      <w:r w:rsidRPr="005307A3">
        <w:tab/>
        <w:t>TS 31.111 [15].</w:t>
      </w:r>
    </w:p>
    <w:p w14:paraId="777EBD4B" w14:textId="77777777" w:rsidR="00BF46E1" w:rsidRPr="005307A3" w:rsidRDefault="00BF46E1" w:rsidP="00BF46E1">
      <w:pPr>
        <w:pStyle w:val="H6"/>
      </w:pPr>
      <w:r w:rsidRPr="005307A3">
        <w:t>27.22.4.30.2.10.3</w:t>
      </w:r>
      <w:r w:rsidRPr="005307A3">
        <w:tab/>
        <w:t>Test purpose</w:t>
      </w:r>
    </w:p>
    <w:p w14:paraId="5430D032" w14:textId="77777777" w:rsidR="00BF46E1" w:rsidRPr="005307A3" w:rsidRDefault="00BF46E1" w:rsidP="00BF46E1">
      <w:r w:rsidRPr="005307A3">
        <w:t>To verify that the ME shall display the alpha identifier according to the foreground and background colour text attribute configuration in the SEND DATA proactive command and send a TERMINAL RESPONSE (Command Performed Successfully) to the UICC.</w:t>
      </w:r>
    </w:p>
    <w:p w14:paraId="6FAFE202" w14:textId="77777777" w:rsidR="00BF46E1" w:rsidRPr="005307A3" w:rsidRDefault="00BF46E1" w:rsidP="00BF46E1">
      <w:pPr>
        <w:pStyle w:val="H6"/>
      </w:pPr>
      <w:r w:rsidRPr="005307A3">
        <w:t>27.22.4.30.2.10.4</w:t>
      </w:r>
      <w:r w:rsidRPr="005307A3">
        <w:tab/>
        <w:t>Method of test</w:t>
      </w:r>
    </w:p>
    <w:p w14:paraId="497E4A62" w14:textId="77777777" w:rsidR="00BF46E1" w:rsidRPr="005307A3" w:rsidRDefault="00BF46E1" w:rsidP="00BF46E1">
      <w:pPr>
        <w:pStyle w:val="H6"/>
      </w:pPr>
      <w:r w:rsidRPr="005307A3">
        <w:t>27.22.4.30.2.10.4.1</w:t>
      </w:r>
      <w:r w:rsidRPr="005307A3">
        <w:tab/>
        <w:t>Initial conditions</w:t>
      </w:r>
    </w:p>
    <w:p w14:paraId="0CF85B8F" w14:textId="77777777" w:rsidR="00BF46E1" w:rsidRPr="005307A3" w:rsidRDefault="00BF46E1" w:rsidP="00BF46E1">
      <w:r w:rsidRPr="005307A3">
        <w:t>The ME is connected to the USIM Simulator and the USS. The elementary files are coded as Toolkit default.</w:t>
      </w:r>
    </w:p>
    <w:p w14:paraId="2EDD3B24" w14:textId="77777777" w:rsidR="00BF46E1" w:rsidRPr="005307A3" w:rsidRDefault="00BF46E1" w:rsidP="00BF46E1">
      <w:r w:rsidRPr="005307A3">
        <w:t>Prior to this test the ME shall have been powered on and performed the PROFILE DOWNLOAD procedure.</w:t>
      </w:r>
    </w:p>
    <w:p w14:paraId="7832A4C6" w14:textId="77777777" w:rsidR="00BF46E1" w:rsidRPr="005307A3" w:rsidRDefault="00BF46E1" w:rsidP="00BF46E1">
      <w:r w:rsidRPr="005307A3">
        <w:lastRenderedPageBreak/>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49E831D2" w14:textId="77777777" w:rsidR="00BF46E1" w:rsidRPr="005307A3" w:rsidRDefault="00BF46E1" w:rsidP="00BF46E1">
      <w:r w:rsidRPr="005307A3">
        <w:t>The channel identifier value used for these tests is set to 1 as an example.</w:t>
      </w:r>
    </w:p>
    <w:p w14:paraId="6BCC22B9" w14:textId="77777777" w:rsidR="00BF46E1" w:rsidRPr="005307A3" w:rsidRDefault="00BF46E1" w:rsidP="00BF46E1">
      <w:r w:rsidRPr="005307A3">
        <w:t>This channel identifier is dependent on the ME's default channel identifier as declared in table A.2/27.</w:t>
      </w:r>
    </w:p>
    <w:p w14:paraId="115D0075" w14:textId="77777777" w:rsidR="00BF46E1" w:rsidRPr="005307A3" w:rsidRDefault="00BF46E1" w:rsidP="00BF46E1">
      <w:r w:rsidRPr="005307A3">
        <w:t>The following Bearer Parameters used are those defined in the default Test PDP context3, as specified in TS 34.108 [12], for test cases using packet services:</w:t>
      </w:r>
    </w:p>
    <w:p w14:paraId="37E735B0" w14:textId="77777777" w:rsidR="00BF46E1" w:rsidRPr="005307A3" w:rsidRDefault="00BF46E1" w:rsidP="00BF46E1">
      <w:r w:rsidRPr="005307A3">
        <w:t>Bearer Parameters:</w:t>
      </w:r>
      <w:r w:rsidRPr="005307A3">
        <w:tab/>
      </w:r>
      <w:r w:rsidRPr="005307A3">
        <w:tab/>
        <w:t>Same Bearer Parameters as defined in 27.22.4.27.2.4.1</w:t>
      </w:r>
    </w:p>
    <w:p w14:paraId="3C0368B8" w14:textId="77777777" w:rsidR="00BF46E1" w:rsidRPr="005307A3" w:rsidRDefault="00BF46E1" w:rsidP="00BF46E1">
      <w:r w:rsidRPr="005307A3">
        <w:t>GPRS Parameters:</w:t>
      </w:r>
      <w:r w:rsidRPr="005307A3">
        <w:tab/>
      </w:r>
      <w:r w:rsidRPr="005307A3">
        <w:tab/>
        <w:t>Same GPRS Parameters as defined in 27.22.4.27.2.4.1</w:t>
      </w:r>
    </w:p>
    <w:p w14:paraId="69D53521" w14:textId="77777777" w:rsidR="00BF46E1" w:rsidRPr="005307A3" w:rsidRDefault="00BF46E1" w:rsidP="00BF46E1">
      <w:r w:rsidRPr="005307A3">
        <w:t>UICC/ME interface transport level:</w:t>
      </w:r>
      <w:r w:rsidRPr="005307A3">
        <w:tab/>
        <w:t>Same UICC/ME transport interface level as defined in 27.22.4.27.2.4.1</w:t>
      </w:r>
    </w:p>
    <w:p w14:paraId="33642E79" w14:textId="77777777" w:rsidR="00BF46E1" w:rsidRPr="005307A3" w:rsidRDefault="00BF46E1" w:rsidP="00BF46E1">
      <w:r w:rsidRPr="005307A3">
        <w:t>Data destination address</w:t>
      </w:r>
      <w:r w:rsidRPr="005307A3">
        <w:tab/>
        <w:t>:</w:t>
      </w:r>
      <w:r w:rsidRPr="005307A3">
        <w:tab/>
        <w:t>Same Data Destination Address as defined in 27.22.4.27.2.4.1.</w:t>
      </w:r>
    </w:p>
    <w:p w14:paraId="2557989F" w14:textId="77777777" w:rsidR="00BF46E1" w:rsidRPr="005307A3" w:rsidRDefault="00BF46E1" w:rsidP="00BF46E1">
      <w:pPr>
        <w:pStyle w:val="H6"/>
      </w:pPr>
      <w:r w:rsidRPr="005307A3">
        <w:t>27.22.4.30.2.10.4.2</w:t>
      </w:r>
      <w:r w:rsidRPr="005307A3">
        <w:tab/>
        <w:t>Procedure</w:t>
      </w:r>
    </w:p>
    <w:p w14:paraId="2C86DC3C" w14:textId="77777777" w:rsidR="00BF46E1" w:rsidRPr="005307A3" w:rsidRDefault="00BF46E1" w:rsidP="00BF46E1">
      <w:pPr>
        <w:pStyle w:val="TH"/>
      </w:pPr>
      <w:r w:rsidRPr="005307A3">
        <w:t>Expected sequence 2.10 (SEND DATA with Text Attribute – Foreground and Background Colour)</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7598F16B" w14:textId="77777777" w:rsidTr="00195D76">
        <w:trPr>
          <w:cantSplit/>
          <w:jc w:val="center"/>
        </w:trPr>
        <w:tc>
          <w:tcPr>
            <w:tcW w:w="542" w:type="dxa"/>
            <w:tcBorders>
              <w:top w:val="single" w:sz="6" w:space="0" w:color="auto"/>
              <w:left w:val="single" w:sz="6" w:space="0" w:color="auto"/>
              <w:right w:val="single" w:sz="6" w:space="0" w:color="auto"/>
            </w:tcBorders>
          </w:tcPr>
          <w:p w14:paraId="4CBBC6C8"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5AC5D074"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71DADE42"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748D8E4C" w14:textId="77777777" w:rsidR="00BF46E1" w:rsidRPr="005307A3" w:rsidRDefault="00BF46E1" w:rsidP="00195D76">
            <w:pPr>
              <w:pStyle w:val="TAH"/>
            </w:pPr>
            <w:r w:rsidRPr="005307A3">
              <w:t>Comments</w:t>
            </w:r>
          </w:p>
        </w:tc>
      </w:tr>
      <w:tr w:rsidR="00BF46E1" w:rsidRPr="005307A3" w14:paraId="0BFFDC9F" w14:textId="77777777" w:rsidTr="00195D76">
        <w:trPr>
          <w:jc w:val="center"/>
        </w:trPr>
        <w:tc>
          <w:tcPr>
            <w:tcW w:w="542" w:type="dxa"/>
            <w:tcBorders>
              <w:top w:val="single" w:sz="6" w:space="0" w:color="auto"/>
              <w:left w:val="single" w:sz="6" w:space="0" w:color="auto"/>
              <w:right w:val="single" w:sz="6" w:space="0" w:color="auto"/>
            </w:tcBorders>
          </w:tcPr>
          <w:p w14:paraId="077280CC"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4EC3CD6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6" w:space="0" w:color="auto"/>
              <w:left w:val="single" w:sz="6" w:space="0" w:color="auto"/>
              <w:right w:val="single" w:sz="6" w:space="0" w:color="auto"/>
            </w:tcBorders>
          </w:tcPr>
          <w:p w14:paraId="48AACFB7" w14:textId="77777777" w:rsidR="00BF46E1" w:rsidRPr="005307A3" w:rsidRDefault="00BF46E1" w:rsidP="00195D76">
            <w:pPr>
              <w:pStyle w:val="TAL"/>
            </w:pPr>
            <w:r w:rsidRPr="005307A3">
              <w:t>PROACTIVE COMMAND PENDING: OPEN CHANNEL 1.1.1</w:t>
            </w:r>
          </w:p>
        </w:tc>
        <w:tc>
          <w:tcPr>
            <w:tcW w:w="3776" w:type="dxa"/>
            <w:tcBorders>
              <w:top w:val="nil"/>
              <w:left w:val="single" w:sz="6" w:space="0" w:color="auto"/>
              <w:bottom w:val="nil"/>
              <w:right w:val="single" w:sz="6" w:space="0" w:color="auto"/>
            </w:tcBorders>
          </w:tcPr>
          <w:p w14:paraId="5BEF7246" w14:textId="77777777" w:rsidR="00BF46E1" w:rsidRPr="005307A3" w:rsidRDefault="00BF46E1" w:rsidP="00195D76">
            <w:pPr>
              <w:pStyle w:val="TAL"/>
            </w:pPr>
            <w:r w:rsidRPr="005307A3">
              <w:t>See initial conditions</w:t>
            </w:r>
          </w:p>
        </w:tc>
      </w:tr>
      <w:tr w:rsidR="00BF46E1" w:rsidRPr="005307A3" w14:paraId="4350C684" w14:textId="77777777" w:rsidTr="00195D76">
        <w:trPr>
          <w:jc w:val="center"/>
        </w:trPr>
        <w:tc>
          <w:tcPr>
            <w:tcW w:w="542" w:type="dxa"/>
            <w:tcBorders>
              <w:left w:val="single" w:sz="6" w:space="0" w:color="auto"/>
              <w:right w:val="single" w:sz="6" w:space="0" w:color="auto"/>
            </w:tcBorders>
          </w:tcPr>
          <w:p w14:paraId="71BF7688"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5933372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1CD7441C" w14:textId="77777777" w:rsidR="00BF46E1" w:rsidRPr="005307A3" w:rsidRDefault="00BF46E1" w:rsidP="00195D76">
            <w:pPr>
              <w:pStyle w:val="TAL"/>
            </w:pPr>
            <w:r w:rsidRPr="005307A3">
              <w:t>FETCH</w:t>
            </w:r>
          </w:p>
        </w:tc>
        <w:tc>
          <w:tcPr>
            <w:tcW w:w="3776" w:type="dxa"/>
            <w:tcBorders>
              <w:top w:val="nil"/>
              <w:left w:val="single" w:sz="6" w:space="0" w:color="auto"/>
              <w:bottom w:val="nil"/>
              <w:right w:val="single" w:sz="6" w:space="0" w:color="auto"/>
            </w:tcBorders>
          </w:tcPr>
          <w:p w14:paraId="095CAC75" w14:textId="77777777" w:rsidR="00BF46E1" w:rsidRPr="005307A3" w:rsidRDefault="00BF46E1" w:rsidP="00195D76">
            <w:pPr>
              <w:pStyle w:val="TAL"/>
            </w:pPr>
          </w:p>
        </w:tc>
      </w:tr>
      <w:tr w:rsidR="00BF46E1" w:rsidRPr="005307A3" w14:paraId="1B4B503A" w14:textId="77777777" w:rsidTr="00195D76">
        <w:trPr>
          <w:jc w:val="center"/>
        </w:trPr>
        <w:tc>
          <w:tcPr>
            <w:tcW w:w="542" w:type="dxa"/>
            <w:tcBorders>
              <w:left w:val="single" w:sz="6" w:space="0" w:color="auto"/>
              <w:right w:val="single" w:sz="6" w:space="0" w:color="auto"/>
            </w:tcBorders>
          </w:tcPr>
          <w:p w14:paraId="0CDC90C5"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04AA8EB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E32B2D7" w14:textId="77777777" w:rsidR="00BF46E1" w:rsidRPr="005307A3" w:rsidRDefault="00BF46E1" w:rsidP="00195D76">
            <w:pPr>
              <w:pStyle w:val="TAL"/>
            </w:pPr>
            <w:r w:rsidRPr="005307A3">
              <w:t xml:space="preserve">PROACTIVE COMMAND: OPEN CHANNEL 1.1.1 </w:t>
            </w:r>
          </w:p>
        </w:tc>
        <w:tc>
          <w:tcPr>
            <w:tcW w:w="3776" w:type="dxa"/>
            <w:tcBorders>
              <w:top w:val="nil"/>
              <w:left w:val="single" w:sz="6" w:space="0" w:color="auto"/>
              <w:bottom w:val="nil"/>
              <w:right w:val="single" w:sz="6" w:space="0" w:color="auto"/>
            </w:tcBorders>
          </w:tcPr>
          <w:p w14:paraId="1A03B534" w14:textId="77777777" w:rsidR="00BF46E1" w:rsidRPr="005307A3" w:rsidRDefault="00BF46E1" w:rsidP="00195D76">
            <w:pPr>
              <w:pStyle w:val="TAL"/>
            </w:pPr>
          </w:p>
        </w:tc>
      </w:tr>
      <w:tr w:rsidR="00BF46E1" w:rsidRPr="005307A3" w14:paraId="765374F9" w14:textId="77777777" w:rsidTr="00195D76">
        <w:trPr>
          <w:jc w:val="center"/>
        </w:trPr>
        <w:tc>
          <w:tcPr>
            <w:tcW w:w="542" w:type="dxa"/>
            <w:tcBorders>
              <w:left w:val="single" w:sz="6" w:space="0" w:color="auto"/>
              <w:right w:val="single" w:sz="6" w:space="0" w:color="auto"/>
            </w:tcBorders>
          </w:tcPr>
          <w:p w14:paraId="33518DB9" w14:textId="77777777" w:rsidR="00BF46E1" w:rsidRPr="005307A3" w:rsidRDefault="00BF46E1" w:rsidP="00195D76">
            <w:pPr>
              <w:pStyle w:val="TAC"/>
            </w:pPr>
            <w:r w:rsidRPr="005307A3">
              <w:t>4</w:t>
            </w:r>
          </w:p>
        </w:tc>
        <w:tc>
          <w:tcPr>
            <w:tcW w:w="1247" w:type="dxa"/>
            <w:tcBorders>
              <w:left w:val="single" w:sz="6" w:space="0" w:color="auto"/>
              <w:right w:val="single" w:sz="6" w:space="0" w:color="auto"/>
            </w:tcBorders>
          </w:tcPr>
          <w:p w14:paraId="5AB6C514"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left w:val="single" w:sz="6" w:space="0" w:color="auto"/>
              <w:right w:val="single" w:sz="6" w:space="0" w:color="auto"/>
            </w:tcBorders>
          </w:tcPr>
          <w:p w14:paraId="30B3660F" w14:textId="77777777" w:rsidR="00BF46E1" w:rsidRPr="005307A3" w:rsidRDefault="00BF46E1" w:rsidP="00195D76">
            <w:pPr>
              <w:pStyle w:val="TAL"/>
            </w:pPr>
            <w:r w:rsidRPr="005307A3">
              <w:t>The ME may display channel opening information</w:t>
            </w:r>
          </w:p>
        </w:tc>
        <w:tc>
          <w:tcPr>
            <w:tcW w:w="3776" w:type="dxa"/>
            <w:tcBorders>
              <w:top w:val="nil"/>
              <w:left w:val="single" w:sz="6" w:space="0" w:color="auto"/>
              <w:bottom w:val="nil"/>
              <w:right w:val="single" w:sz="6" w:space="0" w:color="auto"/>
            </w:tcBorders>
          </w:tcPr>
          <w:p w14:paraId="6D5F2676" w14:textId="77777777" w:rsidR="00BF46E1" w:rsidRPr="005307A3" w:rsidRDefault="00BF46E1" w:rsidP="00195D76">
            <w:pPr>
              <w:pStyle w:val="TAL"/>
            </w:pPr>
          </w:p>
        </w:tc>
      </w:tr>
      <w:tr w:rsidR="00BF46E1" w:rsidRPr="005307A3" w14:paraId="39CB4E3C" w14:textId="77777777" w:rsidTr="00195D76">
        <w:trPr>
          <w:jc w:val="center"/>
        </w:trPr>
        <w:tc>
          <w:tcPr>
            <w:tcW w:w="542" w:type="dxa"/>
            <w:tcBorders>
              <w:left w:val="single" w:sz="6" w:space="0" w:color="auto"/>
              <w:right w:val="single" w:sz="6" w:space="0" w:color="auto"/>
            </w:tcBorders>
          </w:tcPr>
          <w:p w14:paraId="7ABB7B40"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05743DC4"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92" w:type="dxa"/>
            <w:tcBorders>
              <w:left w:val="single" w:sz="6" w:space="0" w:color="auto"/>
              <w:right w:val="single" w:sz="6" w:space="0" w:color="auto"/>
            </w:tcBorders>
          </w:tcPr>
          <w:p w14:paraId="577230E3" w14:textId="77777777" w:rsidR="00BF46E1" w:rsidRPr="005307A3" w:rsidRDefault="00BF46E1" w:rsidP="00195D76">
            <w:pPr>
              <w:pStyle w:val="TAL"/>
            </w:pPr>
            <w:r w:rsidRPr="005307A3">
              <w:t>PDP context activation request</w:t>
            </w:r>
          </w:p>
        </w:tc>
        <w:tc>
          <w:tcPr>
            <w:tcW w:w="3776" w:type="dxa"/>
            <w:tcBorders>
              <w:top w:val="nil"/>
              <w:left w:val="single" w:sz="6" w:space="0" w:color="auto"/>
              <w:bottom w:val="nil"/>
              <w:right w:val="single" w:sz="6" w:space="0" w:color="auto"/>
            </w:tcBorders>
          </w:tcPr>
          <w:p w14:paraId="52CA6681" w14:textId="77777777" w:rsidR="00BF46E1" w:rsidRPr="005307A3" w:rsidRDefault="00BF46E1" w:rsidP="00195D76">
            <w:pPr>
              <w:pStyle w:val="TAL"/>
            </w:pPr>
            <w:r w:rsidRPr="005307A3">
              <w:t>[The UE may request IPv4 or IPv4v6 address as PDP type.]</w:t>
            </w:r>
          </w:p>
        </w:tc>
      </w:tr>
      <w:tr w:rsidR="00BF46E1" w:rsidRPr="005307A3" w14:paraId="42E87FC1" w14:textId="77777777" w:rsidTr="00195D76">
        <w:trPr>
          <w:jc w:val="center"/>
        </w:trPr>
        <w:tc>
          <w:tcPr>
            <w:tcW w:w="542" w:type="dxa"/>
            <w:tcBorders>
              <w:left w:val="single" w:sz="6" w:space="0" w:color="auto"/>
              <w:right w:val="single" w:sz="6" w:space="0" w:color="auto"/>
            </w:tcBorders>
          </w:tcPr>
          <w:p w14:paraId="478538CD"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5CE0E49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92" w:type="dxa"/>
            <w:tcBorders>
              <w:left w:val="single" w:sz="6" w:space="0" w:color="auto"/>
              <w:right w:val="single" w:sz="6" w:space="0" w:color="auto"/>
            </w:tcBorders>
          </w:tcPr>
          <w:p w14:paraId="3AAF5A90" w14:textId="77777777" w:rsidR="00BF46E1" w:rsidRPr="005307A3" w:rsidRDefault="00BF46E1" w:rsidP="00195D76">
            <w:pPr>
              <w:pStyle w:val="TAL"/>
            </w:pPr>
            <w:r w:rsidRPr="005307A3">
              <w:t>PDP context activation accept</w:t>
            </w:r>
          </w:p>
        </w:tc>
        <w:tc>
          <w:tcPr>
            <w:tcW w:w="3776" w:type="dxa"/>
            <w:tcBorders>
              <w:top w:val="nil"/>
              <w:left w:val="single" w:sz="6" w:space="0" w:color="auto"/>
              <w:right w:val="single" w:sz="6" w:space="0" w:color="auto"/>
            </w:tcBorders>
          </w:tcPr>
          <w:p w14:paraId="743225FE" w14:textId="77777777" w:rsidR="00BF46E1" w:rsidRPr="005307A3" w:rsidRDefault="00BF46E1" w:rsidP="00195D76">
            <w:pPr>
              <w:pStyle w:val="TAL"/>
            </w:pPr>
          </w:p>
        </w:tc>
      </w:tr>
      <w:tr w:rsidR="00BF46E1" w:rsidRPr="005307A3" w14:paraId="63FA3C08" w14:textId="77777777" w:rsidTr="00195D76">
        <w:trPr>
          <w:jc w:val="center"/>
        </w:trPr>
        <w:tc>
          <w:tcPr>
            <w:tcW w:w="542" w:type="dxa"/>
            <w:tcBorders>
              <w:left w:val="single" w:sz="6" w:space="0" w:color="auto"/>
              <w:right w:val="single" w:sz="6" w:space="0" w:color="auto"/>
            </w:tcBorders>
          </w:tcPr>
          <w:p w14:paraId="6C79D9F7"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19ABC42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6D91DE77" w14:textId="77777777" w:rsidR="00BF46E1" w:rsidRPr="005307A3" w:rsidRDefault="00BF46E1" w:rsidP="00195D76">
            <w:pPr>
              <w:pStyle w:val="TAL"/>
            </w:pPr>
            <w:r w:rsidRPr="005307A3">
              <w:t>TERMINAL RESPONSE: OPEN CHANNEL 1.1.1A or TERMINAL RESPONSE: OPEN CHANNEL 1.1.1B</w:t>
            </w:r>
          </w:p>
        </w:tc>
        <w:tc>
          <w:tcPr>
            <w:tcW w:w="3776" w:type="dxa"/>
            <w:tcBorders>
              <w:top w:val="nil"/>
              <w:left w:val="single" w:sz="6" w:space="0" w:color="auto"/>
              <w:right w:val="single" w:sz="6" w:space="0" w:color="auto"/>
            </w:tcBorders>
          </w:tcPr>
          <w:p w14:paraId="10107F8F" w14:textId="77777777" w:rsidR="00BF46E1" w:rsidRPr="005307A3" w:rsidRDefault="00BF46E1" w:rsidP="00195D76">
            <w:pPr>
              <w:pStyle w:val="TAL"/>
            </w:pPr>
            <w:r w:rsidRPr="005307A3">
              <w:t>[Command performed successfully]</w:t>
            </w:r>
          </w:p>
        </w:tc>
      </w:tr>
      <w:tr w:rsidR="00BF46E1" w:rsidRPr="005307A3" w14:paraId="38A61465" w14:textId="77777777" w:rsidTr="00195D76">
        <w:trPr>
          <w:cantSplit/>
          <w:jc w:val="center"/>
        </w:trPr>
        <w:tc>
          <w:tcPr>
            <w:tcW w:w="542" w:type="dxa"/>
            <w:tcBorders>
              <w:left w:val="single" w:sz="6" w:space="0" w:color="auto"/>
              <w:right w:val="single" w:sz="6" w:space="0" w:color="auto"/>
            </w:tcBorders>
          </w:tcPr>
          <w:p w14:paraId="11DDE9C2"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095D6BB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5FF9A305" w14:textId="77777777" w:rsidR="00BF46E1" w:rsidRPr="005307A3" w:rsidRDefault="00BF46E1" w:rsidP="00195D76">
            <w:pPr>
              <w:pStyle w:val="TAL"/>
            </w:pPr>
            <w:r w:rsidRPr="005307A3">
              <w:t>PROACTIVE COMMAND PENDING: SEND DATA 2.10.1</w:t>
            </w:r>
          </w:p>
        </w:tc>
        <w:tc>
          <w:tcPr>
            <w:tcW w:w="3776" w:type="dxa"/>
            <w:tcBorders>
              <w:left w:val="single" w:sz="6" w:space="0" w:color="auto"/>
              <w:right w:val="single" w:sz="6" w:space="0" w:color="auto"/>
            </w:tcBorders>
          </w:tcPr>
          <w:p w14:paraId="06EFCD5D" w14:textId="77777777" w:rsidR="00BF46E1" w:rsidRPr="005307A3" w:rsidRDefault="00BF46E1" w:rsidP="00195D76">
            <w:pPr>
              <w:pStyle w:val="TAL"/>
            </w:pPr>
          </w:p>
        </w:tc>
      </w:tr>
      <w:tr w:rsidR="00BF46E1" w:rsidRPr="005307A3" w14:paraId="527DE1DB" w14:textId="77777777" w:rsidTr="00195D76">
        <w:trPr>
          <w:cantSplit/>
          <w:jc w:val="center"/>
        </w:trPr>
        <w:tc>
          <w:tcPr>
            <w:tcW w:w="542" w:type="dxa"/>
            <w:tcBorders>
              <w:left w:val="single" w:sz="6" w:space="0" w:color="auto"/>
              <w:right w:val="single" w:sz="6" w:space="0" w:color="auto"/>
            </w:tcBorders>
          </w:tcPr>
          <w:p w14:paraId="56693597"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1D39C5F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4C6C3B9E"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6F3800A6" w14:textId="77777777" w:rsidR="00BF46E1" w:rsidRPr="005307A3" w:rsidRDefault="00BF46E1" w:rsidP="00195D76">
            <w:pPr>
              <w:pStyle w:val="TAL"/>
            </w:pPr>
          </w:p>
        </w:tc>
      </w:tr>
      <w:tr w:rsidR="00BF46E1" w:rsidRPr="005307A3" w14:paraId="64F1D10A" w14:textId="77777777" w:rsidTr="00195D76">
        <w:trPr>
          <w:cantSplit/>
          <w:jc w:val="center"/>
        </w:trPr>
        <w:tc>
          <w:tcPr>
            <w:tcW w:w="542" w:type="dxa"/>
            <w:tcBorders>
              <w:left w:val="single" w:sz="6" w:space="0" w:color="auto"/>
              <w:right w:val="single" w:sz="6" w:space="0" w:color="auto"/>
            </w:tcBorders>
          </w:tcPr>
          <w:p w14:paraId="424E6AA5"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555E1ED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16D23BAF" w14:textId="77777777" w:rsidR="00BF46E1" w:rsidRPr="005307A3" w:rsidRDefault="00BF46E1" w:rsidP="00195D76">
            <w:pPr>
              <w:pStyle w:val="TAL"/>
            </w:pPr>
            <w:r w:rsidRPr="005307A3">
              <w:t>PROACTIVE COMMAND: SEND DATA 2.10.1</w:t>
            </w:r>
          </w:p>
        </w:tc>
        <w:tc>
          <w:tcPr>
            <w:tcW w:w="3776" w:type="dxa"/>
            <w:tcBorders>
              <w:left w:val="single" w:sz="6" w:space="0" w:color="auto"/>
              <w:right w:val="single" w:sz="6" w:space="0" w:color="auto"/>
            </w:tcBorders>
          </w:tcPr>
          <w:p w14:paraId="1A485BAE" w14:textId="77777777" w:rsidR="00BF46E1" w:rsidRPr="005307A3" w:rsidRDefault="00BF46E1" w:rsidP="00195D76">
            <w:pPr>
              <w:pStyle w:val="TAL"/>
            </w:pPr>
            <w:r w:rsidRPr="005307A3">
              <w:t>[alpha identifier shall be displayed with foreground and background colour according to the text attribute configuration]</w:t>
            </w:r>
          </w:p>
        </w:tc>
      </w:tr>
      <w:tr w:rsidR="00BF46E1" w:rsidRPr="005307A3" w14:paraId="4F07D4BE" w14:textId="77777777" w:rsidTr="00195D76">
        <w:trPr>
          <w:cantSplit/>
          <w:jc w:val="center"/>
        </w:trPr>
        <w:tc>
          <w:tcPr>
            <w:tcW w:w="542" w:type="dxa"/>
            <w:tcBorders>
              <w:left w:val="single" w:sz="6" w:space="0" w:color="auto"/>
              <w:right w:val="single" w:sz="6" w:space="0" w:color="auto"/>
            </w:tcBorders>
          </w:tcPr>
          <w:p w14:paraId="2BED5AA1"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4BBA9ED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516C7B77" w14:textId="77777777" w:rsidR="00BF46E1" w:rsidRPr="005307A3" w:rsidRDefault="00BF46E1" w:rsidP="00195D76">
            <w:pPr>
              <w:pStyle w:val="TAL"/>
            </w:pPr>
            <w:r w:rsidRPr="005307A3">
              <w:t>TERMINAL RESPONSE: SEND DATA (immediate) 2.10.1</w:t>
            </w:r>
          </w:p>
        </w:tc>
        <w:tc>
          <w:tcPr>
            <w:tcW w:w="3776" w:type="dxa"/>
            <w:tcBorders>
              <w:left w:val="single" w:sz="6" w:space="0" w:color="auto"/>
              <w:right w:val="single" w:sz="6" w:space="0" w:color="auto"/>
            </w:tcBorders>
          </w:tcPr>
          <w:p w14:paraId="49C96A82" w14:textId="77777777" w:rsidR="00BF46E1" w:rsidRPr="005307A3" w:rsidRDefault="00BF46E1" w:rsidP="00195D76">
            <w:pPr>
              <w:pStyle w:val="TAL"/>
            </w:pPr>
            <w:r w:rsidRPr="005307A3">
              <w:t>[Command performed successfully]</w:t>
            </w:r>
          </w:p>
        </w:tc>
      </w:tr>
      <w:tr w:rsidR="00BF46E1" w:rsidRPr="005307A3" w14:paraId="6047456C" w14:textId="77777777" w:rsidTr="00195D76">
        <w:trPr>
          <w:cantSplit/>
          <w:jc w:val="center"/>
        </w:trPr>
        <w:tc>
          <w:tcPr>
            <w:tcW w:w="542" w:type="dxa"/>
            <w:tcBorders>
              <w:left w:val="single" w:sz="6" w:space="0" w:color="auto"/>
              <w:right w:val="single" w:sz="6" w:space="0" w:color="auto"/>
            </w:tcBorders>
          </w:tcPr>
          <w:p w14:paraId="7A795CDA" w14:textId="77777777" w:rsidR="00BF46E1" w:rsidRPr="005307A3" w:rsidRDefault="00BF46E1" w:rsidP="00195D76">
            <w:pPr>
              <w:pStyle w:val="TAC"/>
            </w:pPr>
            <w:r w:rsidRPr="005307A3">
              <w:t>12</w:t>
            </w:r>
          </w:p>
        </w:tc>
        <w:tc>
          <w:tcPr>
            <w:tcW w:w="1247" w:type="dxa"/>
            <w:tcBorders>
              <w:left w:val="single" w:sz="6" w:space="0" w:color="auto"/>
              <w:right w:val="single" w:sz="6" w:space="0" w:color="auto"/>
            </w:tcBorders>
          </w:tcPr>
          <w:p w14:paraId="1CEC239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2A1F00CC" w14:textId="77777777" w:rsidR="00BF46E1" w:rsidRPr="005307A3" w:rsidRDefault="00BF46E1" w:rsidP="00195D76">
            <w:pPr>
              <w:pStyle w:val="TAL"/>
            </w:pPr>
            <w:r w:rsidRPr="005307A3">
              <w:t>PROACTIVE COMMAND PENDING: SEND DATA 2.10.2</w:t>
            </w:r>
          </w:p>
        </w:tc>
        <w:tc>
          <w:tcPr>
            <w:tcW w:w="3776" w:type="dxa"/>
            <w:tcBorders>
              <w:left w:val="single" w:sz="6" w:space="0" w:color="auto"/>
              <w:right w:val="single" w:sz="6" w:space="0" w:color="auto"/>
            </w:tcBorders>
          </w:tcPr>
          <w:p w14:paraId="026E65E2" w14:textId="77777777" w:rsidR="00BF46E1" w:rsidRPr="005307A3" w:rsidRDefault="00BF46E1" w:rsidP="00195D76">
            <w:pPr>
              <w:pStyle w:val="TAL"/>
            </w:pPr>
          </w:p>
        </w:tc>
      </w:tr>
      <w:tr w:rsidR="00BF46E1" w:rsidRPr="005307A3" w14:paraId="5C864495" w14:textId="77777777" w:rsidTr="00195D76">
        <w:trPr>
          <w:cantSplit/>
          <w:jc w:val="center"/>
        </w:trPr>
        <w:tc>
          <w:tcPr>
            <w:tcW w:w="542" w:type="dxa"/>
            <w:tcBorders>
              <w:left w:val="single" w:sz="6" w:space="0" w:color="auto"/>
              <w:right w:val="single" w:sz="6" w:space="0" w:color="auto"/>
            </w:tcBorders>
          </w:tcPr>
          <w:p w14:paraId="293F3487" w14:textId="77777777" w:rsidR="00BF46E1" w:rsidRPr="005307A3" w:rsidRDefault="00BF46E1" w:rsidP="00195D76">
            <w:pPr>
              <w:pStyle w:val="TAC"/>
            </w:pPr>
            <w:r w:rsidRPr="005307A3">
              <w:t>13</w:t>
            </w:r>
          </w:p>
        </w:tc>
        <w:tc>
          <w:tcPr>
            <w:tcW w:w="1247" w:type="dxa"/>
            <w:tcBorders>
              <w:left w:val="single" w:sz="6" w:space="0" w:color="auto"/>
              <w:right w:val="single" w:sz="6" w:space="0" w:color="auto"/>
            </w:tcBorders>
          </w:tcPr>
          <w:p w14:paraId="78CEE5E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right w:val="single" w:sz="6" w:space="0" w:color="auto"/>
            </w:tcBorders>
          </w:tcPr>
          <w:p w14:paraId="3457887E"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1D1C2A0F" w14:textId="77777777" w:rsidR="00BF46E1" w:rsidRPr="005307A3" w:rsidRDefault="00BF46E1" w:rsidP="00195D76">
            <w:pPr>
              <w:pStyle w:val="TAL"/>
            </w:pPr>
          </w:p>
        </w:tc>
      </w:tr>
      <w:tr w:rsidR="00BF46E1" w:rsidRPr="005307A3" w14:paraId="560B9FDC" w14:textId="77777777" w:rsidTr="00195D76">
        <w:trPr>
          <w:cantSplit/>
          <w:jc w:val="center"/>
        </w:trPr>
        <w:tc>
          <w:tcPr>
            <w:tcW w:w="542" w:type="dxa"/>
            <w:tcBorders>
              <w:left w:val="single" w:sz="6" w:space="0" w:color="auto"/>
              <w:right w:val="single" w:sz="6" w:space="0" w:color="auto"/>
            </w:tcBorders>
          </w:tcPr>
          <w:p w14:paraId="2601FEBE" w14:textId="77777777" w:rsidR="00BF46E1" w:rsidRPr="005307A3" w:rsidRDefault="00BF46E1" w:rsidP="00195D76">
            <w:pPr>
              <w:pStyle w:val="TAC"/>
            </w:pPr>
            <w:r w:rsidRPr="005307A3">
              <w:t>14</w:t>
            </w:r>
          </w:p>
        </w:tc>
        <w:tc>
          <w:tcPr>
            <w:tcW w:w="1247" w:type="dxa"/>
            <w:tcBorders>
              <w:left w:val="single" w:sz="6" w:space="0" w:color="auto"/>
              <w:right w:val="single" w:sz="6" w:space="0" w:color="auto"/>
            </w:tcBorders>
          </w:tcPr>
          <w:p w14:paraId="3596871B"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left w:val="single" w:sz="6" w:space="0" w:color="auto"/>
              <w:right w:val="single" w:sz="6" w:space="0" w:color="auto"/>
            </w:tcBorders>
          </w:tcPr>
          <w:p w14:paraId="6AC9E69B" w14:textId="77777777" w:rsidR="00BF46E1" w:rsidRPr="005307A3" w:rsidRDefault="00BF46E1" w:rsidP="00195D76">
            <w:pPr>
              <w:pStyle w:val="TAL"/>
            </w:pPr>
            <w:r w:rsidRPr="005307A3">
              <w:t>PROACTIVE COMMAND: SEND DATA 2.10.2</w:t>
            </w:r>
          </w:p>
        </w:tc>
        <w:tc>
          <w:tcPr>
            <w:tcW w:w="3776" w:type="dxa"/>
            <w:tcBorders>
              <w:left w:val="single" w:sz="6" w:space="0" w:color="auto"/>
              <w:right w:val="single" w:sz="6" w:space="0" w:color="auto"/>
            </w:tcBorders>
          </w:tcPr>
          <w:p w14:paraId="5EA0B34E" w14:textId="77777777" w:rsidR="00BF46E1" w:rsidRPr="005307A3" w:rsidRDefault="00BF46E1" w:rsidP="00195D76">
            <w:pPr>
              <w:pStyle w:val="TAL"/>
            </w:pPr>
            <w:r w:rsidRPr="005307A3">
              <w:t>[alpha identifier shall be displayed with ME's default foreground and background colour]</w:t>
            </w:r>
          </w:p>
        </w:tc>
      </w:tr>
      <w:tr w:rsidR="00BF46E1" w:rsidRPr="005307A3" w14:paraId="0C8FA155" w14:textId="77777777" w:rsidTr="00195D76">
        <w:trPr>
          <w:cantSplit/>
          <w:jc w:val="center"/>
        </w:trPr>
        <w:tc>
          <w:tcPr>
            <w:tcW w:w="542" w:type="dxa"/>
            <w:tcBorders>
              <w:left w:val="single" w:sz="6" w:space="0" w:color="auto"/>
              <w:bottom w:val="single" w:sz="4" w:space="0" w:color="auto"/>
              <w:right w:val="single" w:sz="6" w:space="0" w:color="auto"/>
            </w:tcBorders>
          </w:tcPr>
          <w:p w14:paraId="1700A3AD" w14:textId="77777777" w:rsidR="00BF46E1" w:rsidRPr="005307A3" w:rsidRDefault="00BF46E1" w:rsidP="00195D76">
            <w:pPr>
              <w:pStyle w:val="TAC"/>
            </w:pPr>
            <w:r w:rsidRPr="005307A3">
              <w:t>15</w:t>
            </w:r>
          </w:p>
        </w:tc>
        <w:tc>
          <w:tcPr>
            <w:tcW w:w="1247" w:type="dxa"/>
            <w:tcBorders>
              <w:left w:val="single" w:sz="6" w:space="0" w:color="auto"/>
              <w:bottom w:val="single" w:sz="4" w:space="0" w:color="auto"/>
              <w:right w:val="single" w:sz="6" w:space="0" w:color="auto"/>
            </w:tcBorders>
          </w:tcPr>
          <w:p w14:paraId="0E93D4C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left w:val="single" w:sz="6" w:space="0" w:color="auto"/>
              <w:bottom w:val="single" w:sz="4" w:space="0" w:color="auto"/>
              <w:right w:val="single" w:sz="6" w:space="0" w:color="auto"/>
            </w:tcBorders>
          </w:tcPr>
          <w:p w14:paraId="5856A138" w14:textId="77777777" w:rsidR="00BF46E1" w:rsidRPr="005307A3" w:rsidRDefault="00BF46E1" w:rsidP="00195D76">
            <w:pPr>
              <w:pStyle w:val="TAL"/>
            </w:pPr>
            <w:r w:rsidRPr="005307A3">
              <w:t>TERMINAL RESPONSE: SEND DATA (immediate) 2.10.1</w:t>
            </w:r>
          </w:p>
        </w:tc>
        <w:tc>
          <w:tcPr>
            <w:tcW w:w="3776" w:type="dxa"/>
            <w:tcBorders>
              <w:left w:val="single" w:sz="6" w:space="0" w:color="auto"/>
              <w:bottom w:val="single" w:sz="4" w:space="0" w:color="auto"/>
              <w:right w:val="single" w:sz="6" w:space="0" w:color="auto"/>
            </w:tcBorders>
          </w:tcPr>
          <w:p w14:paraId="0E73D3C3" w14:textId="77777777" w:rsidR="00BF46E1" w:rsidRPr="005307A3" w:rsidRDefault="00BF46E1" w:rsidP="00195D76">
            <w:pPr>
              <w:pStyle w:val="TAL"/>
            </w:pPr>
            <w:r w:rsidRPr="005307A3">
              <w:t>[Command performed successfully]</w:t>
            </w:r>
          </w:p>
        </w:tc>
      </w:tr>
    </w:tbl>
    <w:p w14:paraId="7D2CE3E9" w14:textId="77777777" w:rsidR="00BF46E1" w:rsidRPr="005307A3" w:rsidRDefault="00BF46E1" w:rsidP="00BF46E1"/>
    <w:p w14:paraId="3E305E07" w14:textId="77777777" w:rsidR="00BF46E1" w:rsidRPr="005307A3" w:rsidRDefault="00BF46E1" w:rsidP="00BF46E1">
      <w:r w:rsidRPr="005307A3">
        <w:t>PROACTIVE COMMAND: SEND DATA 2.10.1</w:t>
      </w:r>
    </w:p>
    <w:p w14:paraId="6093FA19" w14:textId="77777777" w:rsidR="00BF46E1" w:rsidRPr="005307A3" w:rsidRDefault="00BF46E1" w:rsidP="00BF46E1">
      <w:r w:rsidRPr="005307A3">
        <w:t>Logically:</w:t>
      </w:r>
    </w:p>
    <w:p w14:paraId="27EE7CD5" w14:textId="77777777" w:rsidR="00BF46E1" w:rsidRPr="005307A3" w:rsidRDefault="00BF46E1" w:rsidP="0041528A">
      <w:pPr>
        <w:pStyle w:val="EW"/>
      </w:pPr>
      <w:r w:rsidRPr="005307A3">
        <w:t>Command details</w:t>
      </w:r>
    </w:p>
    <w:p w14:paraId="0337B280" w14:textId="77777777" w:rsidR="00BF46E1" w:rsidRPr="005307A3" w:rsidRDefault="00BF46E1" w:rsidP="0041528A">
      <w:pPr>
        <w:pStyle w:val="EW"/>
      </w:pPr>
      <w:r w:rsidRPr="005307A3">
        <w:tab/>
        <w:t>Command number:</w:t>
      </w:r>
      <w:r w:rsidRPr="005307A3">
        <w:tab/>
        <w:t>1</w:t>
      </w:r>
    </w:p>
    <w:p w14:paraId="0AC7980B" w14:textId="77777777" w:rsidR="00BF46E1" w:rsidRPr="005307A3" w:rsidRDefault="00BF46E1" w:rsidP="0041528A">
      <w:pPr>
        <w:pStyle w:val="EW"/>
      </w:pPr>
      <w:r w:rsidRPr="005307A3">
        <w:tab/>
        <w:t>Command type:</w:t>
      </w:r>
      <w:r w:rsidRPr="005307A3">
        <w:tab/>
        <w:t>SEND DATA</w:t>
      </w:r>
    </w:p>
    <w:p w14:paraId="262092AD" w14:textId="77777777" w:rsidR="00BF46E1" w:rsidRPr="005307A3" w:rsidRDefault="00BF46E1" w:rsidP="0041528A">
      <w:pPr>
        <w:pStyle w:val="EW"/>
      </w:pPr>
      <w:r w:rsidRPr="005307A3">
        <w:tab/>
        <w:t>Command qualifier:</w:t>
      </w:r>
      <w:r w:rsidRPr="005307A3">
        <w:tab/>
        <w:t>Send Immediately</w:t>
      </w:r>
    </w:p>
    <w:p w14:paraId="4AA7B58E" w14:textId="77777777" w:rsidR="00BF46E1" w:rsidRPr="005307A3" w:rsidRDefault="00BF46E1" w:rsidP="0041528A">
      <w:pPr>
        <w:pStyle w:val="EW"/>
      </w:pPr>
      <w:r w:rsidRPr="005307A3">
        <w:t>Device identities</w:t>
      </w:r>
    </w:p>
    <w:p w14:paraId="1EECD474" w14:textId="77777777" w:rsidR="00BF46E1" w:rsidRPr="005307A3" w:rsidRDefault="00BF46E1" w:rsidP="0041528A">
      <w:pPr>
        <w:pStyle w:val="EW"/>
      </w:pPr>
      <w:r w:rsidRPr="005307A3">
        <w:tab/>
        <w:t>Source device:</w:t>
      </w:r>
      <w:r w:rsidRPr="005307A3">
        <w:tab/>
        <w:t>UICC</w:t>
      </w:r>
    </w:p>
    <w:p w14:paraId="7E9F296C" w14:textId="77777777" w:rsidR="00BF46E1" w:rsidRPr="005307A3" w:rsidRDefault="00BF46E1" w:rsidP="0041528A">
      <w:pPr>
        <w:pStyle w:val="EW"/>
      </w:pPr>
      <w:r w:rsidRPr="005307A3">
        <w:lastRenderedPageBreak/>
        <w:tab/>
        <w:t>Destination device:</w:t>
      </w:r>
      <w:r w:rsidRPr="005307A3">
        <w:tab/>
        <w:t>Channel 1</w:t>
      </w:r>
    </w:p>
    <w:p w14:paraId="3B0518C8" w14:textId="77777777" w:rsidR="00BF46E1" w:rsidRPr="005307A3" w:rsidRDefault="00BF46E1" w:rsidP="0041528A">
      <w:pPr>
        <w:pStyle w:val="EW"/>
      </w:pPr>
      <w:r w:rsidRPr="005307A3">
        <w:t>Alpha Identifier</w:t>
      </w:r>
      <w:r w:rsidRPr="005307A3">
        <w:tab/>
        <w:t>"Send Data 1"</w:t>
      </w:r>
    </w:p>
    <w:p w14:paraId="4D9496EF" w14:textId="77777777" w:rsidR="00BF46E1" w:rsidRPr="005307A3" w:rsidRDefault="00BF46E1" w:rsidP="0041528A">
      <w:pPr>
        <w:pStyle w:val="EW"/>
      </w:pPr>
      <w:r w:rsidRPr="005307A3">
        <w:t>Channel Data</w:t>
      </w:r>
    </w:p>
    <w:p w14:paraId="586F2657" w14:textId="77777777" w:rsidR="00BF46E1" w:rsidRPr="005307A3" w:rsidRDefault="00BF46E1" w:rsidP="0041528A">
      <w:pPr>
        <w:pStyle w:val="EW"/>
      </w:pPr>
      <w:r w:rsidRPr="005307A3">
        <w:t>Channel Data:</w:t>
      </w:r>
      <w:r w:rsidRPr="005307A3">
        <w:tab/>
        <w:t>00 01 .. 07 (8 Bytes of data)</w:t>
      </w:r>
    </w:p>
    <w:p w14:paraId="3B1EB770" w14:textId="77777777" w:rsidR="00BF46E1" w:rsidRPr="005307A3" w:rsidRDefault="00BF46E1" w:rsidP="0041528A">
      <w:pPr>
        <w:pStyle w:val="EW"/>
      </w:pPr>
      <w:r w:rsidRPr="005307A3">
        <w:t>Text Attribute</w:t>
      </w:r>
    </w:p>
    <w:p w14:paraId="247029BE" w14:textId="77777777" w:rsidR="00BF46E1" w:rsidRPr="005307A3" w:rsidRDefault="00BF46E1" w:rsidP="0041528A">
      <w:pPr>
        <w:pStyle w:val="EW"/>
      </w:pPr>
      <w:r w:rsidRPr="005307A3">
        <w:tab/>
        <w:t>Formatting position:</w:t>
      </w:r>
      <w:r w:rsidRPr="005307A3">
        <w:tab/>
        <w:t>0</w:t>
      </w:r>
    </w:p>
    <w:p w14:paraId="7DFE20A2" w14:textId="77777777" w:rsidR="00BF46E1" w:rsidRPr="005307A3" w:rsidRDefault="00BF46E1" w:rsidP="0041528A">
      <w:pPr>
        <w:pStyle w:val="EW"/>
      </w:pPr>
      <w:r w:rsidRPr="005307A3">
        <w:tab/>
        <w:t>Formatting length:</w:t>
      </w:r>
      <w:r w:rsidRPr="005307A3">
        <w:tab/>
        <w:t>11</w:t>
      </w:r>
    </w:p>
    <w:p w14:paraId="1936D30D" w14:textId="77777777" w:rsidR="00BF46E1" w:rsidRPr="005307A3" w:rsidRDefault="00BF46E1" w:rsidP="0041528A">
      <w:pPr>
        <w:pStyle w:val="EW"/>
      </w:pPr>
      <w:r w:rsidRPr="005307A3">
        <w:tab/>
        <w:t>Formatting mode:</w:t>
      </w:r>
      <w:r w:rsidRPr="005307A3">
        <w:tab/>
        <w:t>Left Alignment, Normal Font, Bold Off, Italic Off, Underline Off, Strikethrough Off</w:t>
      </w:r>
    </w:p>
    <w:p w14:paraId="674B5849" w14:textId="77777777" w:rsidR="00BF46E1" w:rsidRPr="005307A3" w:rsidRDefault="00BF46E1" w:rsidP="0041528A">
      <w:pPr>
        <w:pStyle w:val="EX"/>
      </w:pPr>
      <w:r w:rsidRPr="005307A3">
        <w:t>Colour:</w:t>
      </w:r>
      <w:r w:rsidRPr="005307A3">
        <w:tab/>
        <w:t>Dark Green Foreground, Bright Yellow Background</w:t>
      </w:r>
    </w:p>
    <w:p w14:paraId="5086DC0F" w14:textId="77777777" w:rsidR="00BF46E1" w:rsidRPr="005307A3" w:rsidRDefault="00BF46E1" w:rsidP="00BF46E1">
      <w:r w:rsidRPr="005307A3">
        <w:t>Coding:</w:t>
      </w:r>
    </w:p>
    <w:p w14:paraId="60B508B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3192C0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1CF39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DBA5CF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18C8F60" w14:textId="77777777" w:rsidR="00BF46E1" w:rsidRPr="005307A3" w:rsidRDefault="00BF46E1" w:rsidP="00195D76">
            <w:pPr>
              <w:pStyle w:val="TAC"/>
            </w:pPr>
            <w:r w:rsidRPr="005307A3">
              <w:t>26</w:t>
            </w:r>
          </w:p>
        </w:tc>
        <w:tc>
          <w:tcPr>
            <w:tcW w:w="588" w:type="dxa"/>
            <w:tcBorders>
              <w:top w:val="single" w:sz="4" w:space="0" w:color="auto"/>
              <w:left w:val="single" w:sz="4" w:space="0" w:color="auto"/>
              <w:bottom w:val="single" w:sz="4" w:space="0" w:color="auto"/>
              <w:right w:val="single" w:sz="4" w:space="0" w:color="auto"/>
            </w:tcBorders>
          </w:tcPr>
          <w:p w14:paraId="5865191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80383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6F9339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3C84F1"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9C4D2A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D297A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11B27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F891B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7FAF783"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1F65B4C" w14:textId="77777777" w:rsidR="00BF46E1" w:rsidRPr="005307A3" w:rsidRDefault="00BF46E1" w:rsidP="00195D76">
            <w:pPr>
              <w:pStyle w:val="TAC"/>
            </w:pPr>
            <w:r w:rsidRPr="005307A3">
              <w:t>85</w:t>
            </w:r>
          </w:p>
        </w:tc>
      </w:tr>
      <w:tr w:rsidR="00BF46E1" w:rsidRPr="005307A3" w14:paraId="5A574BC4" w14:textId="77777777" w:rsidTr="00195D76">
        <w:trPr>
          <w:jc w:val="center"/>
        </w:trPr>
        <w:tc>
          <w:tcPr>
            <w:tcW w:w="1134" w:type="dxa"/>
            <w:tcBorders>
              <w:top w:val="single" w:sz="4" w:space="0" w:color="auto"/>
              <w:right w:val="single" w:sz="4" w:space="0" w:color="auto"/>
            </w:tcBorders>
          </w:tcPr>
          <w:p w14:paraId="77BA017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D65F83"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7C1B011F"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33070EF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0D66B75"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2CE52ACA"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6EA76591"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6F051E1"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C81F549"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0ABD579"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B2968C8"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EA5BB1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70733B4" w14:textId="77777777" w:rsidR="00BF46E1" w:rsidRPr="005307A3" w:rsidRDefault="00BF46E1" w:rsidP="00195D76">
            <w:pPr>
              <w:pStyle w:val="TAC"/>
            </w:pPr>
            <w:r w:rsidRPr="005307A3">
              <w:t>31</w:t>
            </w:r>
          </w:p>
        </w:tc>
      </w:tr>
      <w:tr w:rsidR="00BF46E1" w:rsidRPr="005307A3" w14:paraId="1A7D5FB5" w14:textId="77777777" w:rsidTr="00195D76">
        <w:trPr>
          <w:jc w:val="center"/>
        </w:trPr>
        <w:tc>
          <w:tcPr>
            <w:tcW w:w="1134" w:type="dxa"/>
            <w:tcBorders>
              <w:right w:val="single" w:sz="4" w:space="0" w:color="auto"/>
            </w:tcBorders>
          </w:tcPr>
          <w:p w14:paraId="6202941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F71F4E"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7E789F9D"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749057A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07F60D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B2AA0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E311EB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D7516D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FFA42AB"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EDC910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EB4C3DD"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7CAB499"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67F3E14" w14:textId="77777777" w:rsidR="00BF46E1" w:rsidRPr="005307A3" w:rsidRDefault="00BF46E1" w:rsidP="00195D76">
            <w:pPr>
              <w:pStyle w:val="TAC"/>
            </w:pPr>
            <w:r w:rsidRPr="005307A3">
              <w:t>04</w:t>
            </w:r>
          </w:p>
        </w:tc>
      </w:tr>
      <w:tr w:rsidR="00BF46E1" w:rsidRPr="005307A3" w14:paraId="3B6C8ABA" w14:textId="77777777" w:rsidTr="00195D76">
        <w:trPr>
          <w:jc w:val="center"/>
        </w:trPr>
        <w:tc>
          <w:tcPr>
            <w:tcW w:w="1134" w:type="dxa"/>
            <w:tcBorders>
              <w:right w:val="single" w:sz="4" w:space="0" w:color="auto"/>
            </w:tcBorders>
          </w:tcPr>
          <w:p w14:paraId="56CD5F7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D37733"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0E90B0C1"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5FD98BB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D0EC41" w14:textId="77777777" w:rsidR="00BF46E1" w:rsidRPr="005307A3" w:rsidRDefault="00BF46E1" w:rsidP="00195D76">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6504431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8FB70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6C8A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1530B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FB95E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B2B78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3886F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9FB841" w14:textId="77777777" w:rsidR="00BF46E1" w:rsidRPr="005307A3" w:rsidRDefault="00BF46E1" w:rsidP="00195D76">
            <w:pPr>
              <w:pStyle w:val="TAC"/>
            </w:pPr>
          </w:p>
        </w:tc>
      </w:tr>
    </w:tbl>
    <w:p w14:paraId="4E12D7BD" w14:textId="77777777" w:rsidR="00BF46E1" w:rsidRPr="005307A3" w:rsidRDefault="00BF46E1" w:rsidP="00BF46E1"/>
    <w:p w14:paraId="43EB4327" w14:textId="77777777" w:rsidR="00BF46E1" w:rsidRPr="005307A3" w:rsidRDefault="00BF46E1" w:rsidP="00BF46E1">
      <w:r w:rsidRPr="005307A3">
        <w:t>PROACTIVE COMMAND: SEND DATA 2.10.2</w:t>
      </w:r>
    </w:p>
    <w:p w14:paraId="337C12AD" w14:textId="77777777" w:rsidR="00BF46E1" w:rsidRPr="005307A3" w:rsidRDefault="00BF46E1" w:rsidP="00BF46E1">
      <w:r w:rsidRPr="005307A3">
        <w:t>Logically:</w:t>
      </w:r>
    </w:p>
    <w:p w14:paraId="39E532B7" w14:textId="77777777" w:rsidR="00BF46E1" w:rsidRPr="005307A3" w:rsidRDefault="00BF46E1" w:rsidP="0041528A">
      <w:pPr>
        <w:pStyle w:val="EW"/>
      </w:pPr>
      <w:r w:rsidRPr="005307A3">
        <w:t>Command details</w:t>
      </w:r>
    </w:p>
    <w:p w14:paraId="28D77557" w14:textId="77777777" w:rsidR="00BF46E1" w:rsidRPr="005307A3" w:rsidRDefault="00BF46E1" w:rsidP="0041528A">
      <w:pPr>
        <w:pStyle w:val="EW"/>
      </w:pPr>
      <w:r w:rsidRPr="005307A3">
        <w:tab/>
        <w:t>Command number:</w:t>
      </w:r>
      <w:r w:rsidRPr="005307A3">
        <w:tab/>
        <w:t>1</w:t>
      </w:r>
    </w:p>
    <w:p w14:paraId="6CBD62CB" w14:textId="77777777" w:rsidR="00BF46E1" w:rsidRPr="005307A3" w:rsidRDefault="00BF46E1" w:rsidP="0041528A">
      <w:pPr>
        <w:pStyle w:val="EW"/>
      </w:pPr>
      <w:r w:rsidRPr="005307A3">
        <w:tab/>
        <w:t>Command type:</w:t>
      </w:r>
      <w:r w:rsidRPr="005307A3">
        <w:tab/>
        <w:t>SEND DATA</w:t>
      </w:r>
    </w:p>
    <w:p w14:paraId="3883FDEF" w14:textId="77777777" w:rsidR="00BF46E1" w:rsidRPr="005307A3" w:rsidRDefault="00BF46E1" w:rsidP="0041528A">
      <w:pPr>
        <w:pStyle w:val="EW"/>
      </w:pPr>
      <w:r w:rsidRPr="005307A3">
        <w:tab/>
        <w:t>Command qualifier:</w:t>
      </w:r>
      <w:r w:rsidRPr="005307A3">
        <w:tab/>
        <w:t>Send Immediately</w:t>
      </w:r>
    </w:p>
    <w:p w14:paraId="3AB17ACA" w14:textId="77777777" w:rsidR="00BF46E1" w:rsidRPr="005307A3" w:rsidRDefault="00BF46E1" w:rsidP="0041528A">
      <w:pPr>
        <w:pStyle w:val="EW"/>
      </w:pPr>
      <w:r w:rsidRPr="005307A3">
        <w:t>Device identities</w:t>
      </w:r>
    </w:p>
    <w:p w14:paraId="45C05D5E" w14:textId="77777777" w:rsidR="00BF46E1" w:rsidRPr="005307A3" w:rsidRDefault="00BF46E1" w:rsidP="0041528A">
      <w:pPr>
        <w:pStyle w:val="EW"/>
      </w:pPr>
      <w:r w:rsidRPr="005307A3">
        <w:tab/>
        <w:t>Source device:</w:t>
      </w:r>
      <w:r w:rsidRPr="005307A3">
        <w:tab/>
        <w:t>UICC</w:t>
      </w:r>
    </w:p>
    <w:p w14:paraId="7FCAABA6" w14:textId="77777777" w:rsidR="00BF46E1" w:rsidRPr="005307A3" w:rsidRDefault="00BF46E1" w:rsidP="0041528A">
      <w:pPr>
        <w:pStyle w:val="EW"/>
      </w:pPr>
      <w:r w:rsidRPr="005307A3">
        <w:tab/>
        <w:t>Destination device:</w:t>
      </w:r>
      <w:r w:rsidRPr="005307A3">
        <w:tab/>
        <w:t>Channel 1</w:t>
      </w:r>
    </w:p>
    <w:p w14:paraId="1D27EA9B" w14:textId="77777777" w:rsidR="00BF46E1" w:rsidRPr="005307A3" w:rsidRDefault="00BF46E1" w:rsidP="0041528A">
      <w:pPr>
        <w:pStyle w:val="EW"/>
      </w:pPr>
      <w:r w:rsidRPr="005307A3">
        <w:t>Alpha Identifier</w:t>
      </w:r>
      <w:r w:rsidRPr="005307A3">
        <w:tab/>
        <w:t>"Send Data 2"</w:t>
      </w:r>
    </w:p>
    <w:p w14:paraId="1F5FF3FC" w14:textId="77777777" w:rsidR="00BF46E1" w:rsidRPr="005307A3" w:rsidRDefault="00BF46E1" w:rsidP="0041528A">
      <w:pPr>
        <w:pStyle w:val="EW"/>
      </w:pPr>
      <w:r w:rsidRPr="005307A3">
        <w:t>Channel Data</w:t>
      </w:r>
    </w:p>
    <w:p w14:paraId="3F1FBC73" w14:textId="77777777" w:rsidR="00BF46E1" w:rsidRPr="005307A3" w:rsidRDefault="00BF46E1" w:rsidP="0041528A">
      <w:pPr>
        <w:pStyle w:val="EX"/>
      </w:pPr>
      <w:r w:rsidRPr="005307A3">
        <w:tab/>
        <w:t>Channel Data:</w:t>
      </w:r>
      <w:r w:rsidRPr="005307A3">
        <w:tab/>
        <w:t>00 01 .. 07 (8 Bytes of data)</w:t>
      </w:r>
    </w:p>
    <w:p w14:paraId="3F8D6091" w14:textId="77777777" w:rsidR="00BF46E1" w:rsidRPr="005307A3" w:rsidRDefault="00BF46E1" w:rsidP="00BF46E1">
      <w:r w:rsidRPr="005307A3">
        <w:t>Coding:</w:t>
      </w:r>
    </w:p>
    <w:p w14:paraId="2DBE7DE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A121C0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F00D7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74130D9"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AFBCBAC" w14:textId="77777777" w:rsidR="00BF46E1" w:rsidRPr="005307A3" w:rsidRDefault="00BF46E1" w:rsidP="00195D76">
            <w:pPr>
              <w:pStyle w:val="TAC"/>
            </w:pPr>
            <w:r w:rsidRPr="005307A3">
              <w:t>20</w:t>
            </w:r>
          </w:p>
        </w:tc>
        <w:tc>
          <w:tcPr>
            <w:tcW w:w="588" w:type="dxa"/>
            <w:tcBorders>
              <w:top w:val="single" w:sz="4" w:space="0" w:color="auto"/>
              <w:left w:val="single" w:sz="4" w:space="0" w:color="auto"/>
              <w:bottom w:val="single" w:sz="4" w:space="0" w:color="auto"/>
              <w:right w:val="single" w:sz="4" w:space="0" w:color="auto"/>
            </w:tcBorders>
          </w:tcPr>
          <w:p w14:paraId="08C1735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72424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661CD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6D965C"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92E317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2BBD2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50459B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F34F9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41734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8F13F32" w14:textId="77777777" w:rsidR="00BF46E1" w:rsidRPr="005307A3" w:rsidRDefault="00BF46E1" w:rsidP="00195D76">
            <w:pPr>
              <w:pStyle w:val="TAC"/>
            </w:pPr>
            <w:r w:rsidRPr="005307A3">
              <w:t>85</w:t>
            </w:r>
          </w:p>
        </w:tc>
      </w:tr>
      <w:tr w:rsidR="00BF46E1" w:rsidRPr="005307A3" w14:paraId="2602B779" w14:textId="77777777" w:rsidTr="00195D76">
        <w:trPr>
          <w:jc w:val="center"/>
        </w:trPr>
        <w:tc>
          <w:tcPr>
            <w:tcW w:w="1134" w:type="dxa"/>
            <w:tcBorders>
              <w:top w:val="single" w:sz="4" w:space="0" w:color="auto"/>
              <w:right w:val="single" w:sz="4" w:space="0" w:color="auto"/>
            </w:tcBorders>
          </w:tcPr>
          <w:p w14:paraId="13CB3C7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DAC8D0" w14:textId="77777777" w:rsidR="00BF46E1" w:rsidRPr="005307A3" w:rsidRDefault="00BF46E1" w:rsidP="00195D76">
            <w:pPr>
              <w:pStyle w:val="TAC"/>
            </w:pPr>
            <w:r w:rsidRPr="005307A3">
              <w:t>0B</w:t>
            </w:r>
          </w:p>
        </w:tc>
        <w:tc>
          <w:tcPr>
            <w:tcW w:w="546" w:type="dxa"/>
            <w:tcBorders>
              <w:top w:val="single" w:sz="4" w:space="0" w:color="auto"/>
              <w:left w:val="single" w:sz="4" w:space="0" w:color="auto"/>
              <w:bottom w:val="single" w:sz="4" w:space="0" w:color="auto"/>
              <w:right w:val="single" w:sz="4" w:space="0" w:color="auto"/>
            </w:tcBorders>
          </w:tcPr>
          <w:p w14:paraId="4256C6E1" w14:textId="77777777" w:rsidR="00BF46E1" w:rsidRPr="005307A3" w:rsidRDefault="00BF46E1" w:rsidP="00195D76">
            <w:pPr>
              <w:pStyle w:val="TAC"/>
            </w:pPr>
            <w:r w:rsidRPr="005307A3">
              <w:t>53</w:t>
            </w:r>
          </w:p>
        </w:tc>
        <w:tc>
          <w:tcPr>
            <w:tcW w:w="588" w:type="dxa"/>
            <w:tcBorders>
              <w:top w:val="single" w:sz="4" w:space="0" w:color="auto"/>
              <w:left w:val="single" w:sz="4" w:space="0" w:color="auto"/>
              <w:bottom w:val="single" w:sz="4" w:space="0" w:color="auto"/>
              <w:right w:val="single" w:sz="4" w:space="0" w:color="auto"/>
            </w:tcBorders>
          </w:tcPr>
          <w:p w14:paraId="16186E3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2484071" w14:textId="77777777" w:rsidR="00BF46E1" w:rsidRPr="005307A3" w:rsidRDefault="00BF46E1" w:rsidP="00195D76">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68DD0571"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226AA7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065D4EC"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DA61EBA"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8F5B0DE"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48F12A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FCC9BD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7835FE6" w14:textId="77777777" w:rsidR="00BF46E1" w:rsidRPr="005307A3" w:rsidRDefault="00BF46E1" w:rsidP="00195D76">
            <w:pPr>
              <w:pStyle w:val="TAC"/>
            </w:pPr>
            <w:r w:rsidRPr="005307A3">
              <w:t>32</w:t>
            </w:r>
          </w:p>
        </w:tc>
      </w:tr>
      <w:tr w:rsidR="00BF46E1" w:rsidRPr="005307A3" w14:paraId="30B30670" w14:textId="77777777" w:rsidTr="00195D76">
        <w:trPr>
          <w:jc w:val="center"/>
        </w:trPr>
        <w:tc>
          <w:tcPr>
            <w:tcW w:w="1134" w:type="dxa"/>
            <w:tcBorders>
              <w:right w:val="single" w:sz="4" w:space="0" w:color="auto"/>
            </w:tcBorders>
          </w:tcPr>
          <w:p w14:paraId="51456A4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0B3760"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1C585B4F" w14:textId="77777777" w:rsidR="00BF46E1" w:rsidRPr="005307A3" w:rsidRDefault="00BF46E1" w:rsidP="00195D76">
            <w:pPr>
              <w:pStyle w:val="TAC"/>
            </w:pPr>
            <w:r w:rsidRPr="005307A3">
              <w:t>08</w:t>
            </w:r>
          </w:p>
        </w:tc>
        <w:tc>
          <w:tcPr>
            <w:tcW w:w="588" w:type="dxa"/>
            <w:tcBorders>
              <w:top w:val="single" w:sz="4" w:space="0" w:color="auto"/>
              <w:left w:val="single" w:sz="4" w:space="0" w:color="auto"/>
              <w:bottom w:val="single" w:sz="4" w:space="0" w:color="auto"/>
              <w:right w:val="single" w:sz="4" w:space="0" w:color="auto"/>
            </w:tcBorders>
          </w:tcPr>
          <w:p w14:paraId="04B39BE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6FA05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67EE4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2CA8D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C56A09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25BA23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069E367"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945C9B4"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557A55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6F58EC" w14:textId="77777777" w:rsidR="00BF46E1" w:rsidRPr="005307A3" w:rsidRDefault="00BF46E1" w:rsidP="00195D76">
            <w:pPr>
              <w:pStyle w:val="TAC"/>
            </w:pPr>
          </w:p>
        </w:tc>
      </w:tr>
    </w:tbl>
    <w:p w14:paraId="5F0AD313" w14:textId="77777777" w:rsidR="00BF46E1" w:rsidRPr="005307A3" w:rsidRDefault="00BF46E1" w:rsidP="00BF46E1"/>
    <w:p w14:paraId="3D505851" w14:textId="77777777" w:rsidR="00BF46E1" w:rsidRPr="005307A3" w:rsidRDefault="00BF46E1" w:rsidP="00BF46E1">
      <w:r w:rsidRPr="005307A3">
        <w:t>TERMINAL RESPONSE: SEND DATA 2.10.1</w:t>
      </w:r>
    </w:p>
    <w:p w14:paraId="4E590227" w14:textId="77777777" w:rsidR="00BF46E1" w:rsidRPr="005307A3" w:rsidRDefault="00BF46E1" w:rsidP="00BF46E1">
      <w:r w:rsidRPr="005307A3">
        <w:t>Logically:</w:t>
      </w:r>
    </w:p>
    <w:p w14:paraId="47B46D21" w14:textId="77777777" w:rsidR="00BF46E1" w:rsidRPr="005307A3" w:rsidRDefault="00BF46E1" w:rsidP="0041528A">
      <w:pPr>
        <w:pStyle w:val="EW"/>
      </w:pPr>
      <w:r w:rsidRPr="005307A3">
        <w:t>Command details</w:t>
      </w:r>
    </w:p>
    <w:p w14:paraId="6FCB7875" w14:textId="77777777" w:rsidR="00BF46E1" w:rsidRPr="005307A3" w:rsidRDefault="00BF46E1" w:rsidP="0041528A">
      <w:pPr>
        <w:pStyle w:val="EW"/>
      </w:pPr>
      <w:r w:rsidRPr="005307A3">
        <w:tab/>
        <w:t>Command number:</w:t>
      </w:r>
      <w:r w:rsidRPr="005307A3">
        <w:tab/>
        <w:t>1</w:t>
      </w:r>
    </w:p>
    <w:p w14:paraId="6BD908CD" w14:textId="77777777" w:rsidR="00BF46E1" w:rsidRPr="005307A3" w:rsidRDefault="00BF46E1" w:rsidP="0041528A">
      <w:pPr>
        <w:pStyle w:val="EW"/>
      </w:pPr>
      <w:r w:rsidRPr="005307A3">
        <w:tab/>
        <w:t>Command type:</w:t>
      </w:r>
      <w:r w:rsidRPr="005307A3">
        <w:tab/>
        <w:t>SEND DATA</w:t>
      </w:r>
    </w:p>
    <w:p w14:paraId="00339AAF" w14:textId="77777777" w:rsidR="00BF46E1" w:rsidRPr="005307A3" w:rsidRDefault="00BF46E1" w:rsidP="0041528A">
      <w:pPr>
        <w:pStyle w:val="EW"/>
      </w:pPr>
      <w:r w:rsidRPr="005307A3">
        <w:tab/>
        <w:t>Command qualifier:</w:t>
      </w:r>
      <w:r w:rsidRPr="005307A3">
        <w:tab/>
        <w:t>Send Immediately</w:t>
      </w:r>
    </w:p>
    <w:p w14:paraId="56C1E8F0" w14:textId="77777777" w:rsidR="00BF46E1" w:rsidRPr="005307A3" w:rsidRDefault="00BF46E1" w:rsidP="0041528A">
      <w:pPr>
        <w:pStyle w:val="EW"/>
      </w:pPr>
      <w:r w:rsidRPr="005307A3">
        <w:t>Device identities</w:t>
      </w:r>
    </w:p>
    <w:p w14:paraId="68123653" w14:textId="77777777" w:rsidR="00BF46E1" w:rsidRPr="005307A3" w:rsidRDefault="00BF46E1" w:rsidP="0041528A">
      <w:pPr>
        <w:pStyle w:val="EW"/>
      </w:pPr>
      <w:r w:rsidRPr="005307A3">
        <w:tab/>
        <w:t>Source device:</w:t>
      </w:r>
      <w:r w:rsidRPr="005307A3">
        <w:tab/>
        <w:t>ME</w:t>
      </w:r>
    </w:p>
    <w:p w14:paraId="1DBAEF09" w14:textId="77777777" w:rsidR="00BF46E1" w:rsidRPr="005307A3" w:rsidRDefault="00BF46E1" w:rsidP="0041528A">
      <w:pPr>
        <w:pStyle w:val="EW"/>
      </w:pPr>
      <w:r w:rsidRPr="005307A3">
        <w:tab/>
        <w:t>Destination device:</w:t>
      </w:r>
      <w:r w:rsidRPr="005307A3">
        <w:tab/>
        <w:t>UICC</w:t>
      </w:r>
    </w:p>
    <w:p w14:paraId="277100CA" w14:textId="77777777" w:rsidR="00BF46E1" w:rsidRPr="005307A3" w:rsidRDefault="00BF46E1" w:rsidP="0041528A">
      <w:pPr>
        <w:pStyle w:val="EW"/>
      </w:pPr>
      <w:r w:rsidRPr="005307A3">
        <w:t>Result</w:t>
      </w:r>
    </w:p>
    <w:p w14:paraId="35381B07" w14:textId="77777777" w:rsidR="00BF46E1" w:rsidRPr="005307A3" w:rsidRDefault="00BF46E1" w:rsidP="0041528A">
      <w:pPr>
        <w:pStyle w:val="EW"/>
      </w:pPr>
      <w:r w:rsidRPr="005307A3">
        <w:tab/>
        <w:t>General Result:</w:t>
      </w:r>
      <w:r w:rsidRPr="005307A3">
        <w:tab/>
        <w:t>Command performed successfully</w:t>
      </w:r>
    </w:p>
    <w:p w14:paraId="4471A69F" w14:textId="73AAB67E" w:rsidR="00BF46E1" w:rsidRPr="005307A3" w:rsidRDefault="00BF46E1" w:rsidP="0041528A">
      <w:pPr>
        <w:pStyle w:val="EX"/>
      </w:pPr>
      <w:r w:rsidRPr="005307A3">
        <w:tab/>
        <w:t>Channel data length:</w:t>
      </w:r>
      <w:r w:rsidRPr="005307A3">
        <w:tab/>
        <w:t>More than 255 bytes of space available in the Tx buffer</w:t>
      </w:r>
    </w:p>
    <w:p w14:paraId="5711FBC0" w14:textId="77777777" w:rsidR="00BF46E1" w:rsidRPr="005307A3" w:rsidRDefault="00BF46E1" w:rsidP="00BF46E1">
      <w:r w:rsidRPr="005307A3">
        <w:t>Coding:</w:t>
      </w:r>
    </w:p>
    <w:p w14:paraId="67F3D45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A7B28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269E9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49E160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BF5C2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B3F806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2D3A9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82DB0E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E7BBE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41F37D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AD5D0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D6215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C9098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18039F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3DA1F6" w14:textId="77777777" w:rsidR="00BF46E1" w:rsidRPr="005307A3" w:rsidRDefault="00BF46E1" w:rsidP="00195D76">
            <w:pPr>
              <w:pStyle w:val="TAC"/>
            </w:pPr>
            <w:r w:rsidRPr="005307A3">
              <w:t>00</w:t>
            </w:r>
          </w:p>
        </w:tc>
      </w:tr>
      <w:tr w:rsidR="00BF46E1" w:rsidRPr="005307A3" w14:paraId="68D4DC69" w14:textId="77777777" w:rsidTr="00195D76">
        <w:trPr>
          <w:jc w:val="center"/>
        </w:trPr>
        <w:tc>
          <w:tcPr>
            <w:tcW w:w="1134" w:type="dxa"/>
            <w:tcBorders>
              <w:top w:val="single" w:sz="4" w:space="0" w:color="auto"/>
              <w:right w:val="single" w:sz="4" w:space="0" w:color="auto"/>
            </w:tcBorders>
          </w:tcPr>
          <w:p w14:paraId="31C59B7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4EAE6E0"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42A7D86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257D4C"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544A7F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EBD8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EB69F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4D97E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C94AF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4DBB9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22BC9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A8D44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E56EB4" w14:textId="77777777" w:rsidR="00BF46E1" w:rsidRPr="005307A3" w:rsidRDefault="00BF46E1" w:rsidP="00195D76">
            <w:pPr>
              <w:pStyle w:val="TAC"/>
            </w:pPr>
          </w:p>
        </w:tc>
      </w:tr>
    </w:tbl>
    <w:p w14:paraId="49188CFF" w14:textId="77777777" w:rsidR="00BF46E1" w:rsidRPr="005307A3" w:rsidRDefault="00BF46E1" w:rsidP="00BF46E1"/>
    <w:p w14:paraId="4DE5FF35" w14:textId="77777777" w:rsidR="00BF46E1" w:rsidRPr="005307A3" w:rsidRDefault="00BF46E1" w:rsidP="00BF46E1">
      <w:pPr>
        <w:pStyle w:val="H6"/>
      </w:pPr>
      <w:r w:rsidRPr="005307A3">
        <w:lastRenderedPageBreak/>
        <w:t>27.22.4.30.2.10.5</w:t>
      </w:r>
      <w:r w:rsidRPr="005307A3">
        <w:tab/>
        <w:t>Test Requirement</w:t>
      </w:r>
    </w:p>
    <w:p w14:paraId="0B7C75AA" w14:textId="77777777" w:rsidR="00BF46E1" w:rsidRPr="005307A3" w:rsidRDefault="00BF46E1" w:rsidP="00BF46E1">
      <w:r w:rsidRPr="005307A3">
        <w:t>The ME shall operate in the manner defined in expected sequences 2.10.</w:t>
      </w:r>
    </w:p>
    <w:p w14:paraId="40BAB354" w14:textId="77777777" w:rsidR="00BF46E1" w:rsidRPr="005307A3" w:rsidRDefault="00BF46E1" w:rsidP="00BF46E1">
      <w:pPr>
        <w:pStyle w:val="Heading5"/>
      </w:pPr>
      <w:bookmarkStart w:id="22" w:name="_Toc146313082"/>
      <w:r w:rsidRPr="005307A3">
        <w:t>27.22.4.30.3</w:t>
      </w:r>
      <w:r w:rsidRPr="005307A3">
        <w:tab/>
        <w:t>SEND DATA (E-UTRAN)</w:t>
      </w:r>
      <w:bookmarkEnd w:id="22"/>
    </w:p>
    <w:p w14:paraId="557E7CAC" w14:textId="77777777" w:rsidR="00BF46E1" w:rsidRPr="005307A3" w:rsidRDefault="00BF46E1" w:rsidP="00BF46E1">
      <w:pPr>
        <w:pStyle w:val="H6"/>
      </w:pPr>
      <w:r w:rsidRPr="005307A3">
        <w:t>27.22.4.30.3.1</w:t>
      </w:r>
      <w:r w:rsidRPr="005307A3">
        <w:tab/>
        <w:t>Definition and applicability</w:t>
      </w:r>
    </w:p>
    <w:p w14:paraId="7081C68C" w14:textId="77777777" w:rsidR="00BF46E1" w:rsidRPr="005307A3" w:rsidRDefault="00BF46E1" w:rsidP="00BF46E1">
      <w:r w:rsidRPr="005307A3">
        <w:t>See clause 3.2.2.</w:t>
      </w:r>
    </w:p>
    <w:p w14:paraId="3DAAD090" w14:textId="77777777" w:rsidR="00BF46E1" w:rsidRPr="005307A3" w:rsidRDefault="00BF46E1" w:rsidP="00BF46E1">
      <w:pPr>
        <w:pStyle w:val="H6"/>
      </w:pPr>
      <w:r w:rsidRPr="005307A3">
        <w:t>27.22.4.30.3.2</w:t>
      </w:r>
      <w:r w:rsidRPr="005307A3">
        <w:tab/>
        <w:t>Conformance requirements</w:t>
      </w:r>
    </w:p>
    <w:p w14:paraId="5D0FE6C6" w14:textId="77777777" w:rsidR="00BF46E1" w:rsidRPr="005307A3" w:rsidRDefault="00BF46E1" w:rsidP="00BF46E1">
      <w:r w:rsidRPr="005307A3">
        <w:t>The ME shall support the class "e" commands and E-UTRAN as defined in:</w:t>
      </w:r>
    </w:p>
    <w:p w14:paraId="46151830" w14:textId="77777777" w:rsidR="00BF46E1" w:rsidRPr="005307A3" w:rsidRDefault="00BF46E1" w:rsidP="00BF46E1">
      <w:pPr>
        <w:pStyle w:val="B1"/>
      </w:pPr>
      <w:r w:rsidRPr="005307A3">
        <w:t>-</w:t>
      </w:r>
      <w:r w:rsidRPr="005307A3">
        <w:tab/>
        <w:t>TS 31.111 [15].</w:t>
      </w:r>
    </w:p>
    <w:p w14:paraId="324DD69C" w14:textId="77777777" w:rsidR="00BF46E1" w:rsidRPr="005307A3" w:rsidRDefault="00BF46E1" w:rsidP="00BF46E1">
      <w:pPr>
        <w:pStyle w:val="H6"/>
      </w:pPr>
      <w:r w:rsidRPr="005307A3">
        <w:t>27.22.4.30.3.3</w:t>
      </w:r>
      <w:r w:rsidRPr="005307A3">
        <w:tab/>
        <w:t>Test purpose</w:t>
      </w:r>
    </w:p>
    <w:p w14:paraId="6F2EEB19" w14:textId="77777777" w:rsidR="00BF46E1" w:rsidRPr="005307A3" w:rsidRDefault="00BF46E1" w:rsidP="00BF46E1">
      <w:r w:rsidRPr="005307A3">
        <w:t>To verify that the ME shall send a TERMINAL RESPONSE (Command Performed Successfully) to the UICC after the ME receives the SEND DATA proactive command. The TERMINAL RESPONSE sent back to the UICC is the result of the ME and the network capabilities against requested parameters by the UICC.</w:t>
      </w:r>
    </w:p>
    <w:p w14:paraId="75FE0268" w14:textId="77777777" w:rsidR="00BF46E1" w:rsidRPr="005307A3" w:rsidRDefault="00BF46E1" w:rsidP="00BF46E1">
      <w:r w:rsidRPr="005307A3">
        <w:t>To verify that the ME uses the default EPS bearer as requested in the Open Channel Command.</w:t>
      </w:r>
    </w:p>
    <w:p w14:paraId="2CAF5861" w14:textId="77777777" w:rsidR="00BF46E1" w:rsidRPr="005307A3" w:rsidRDefault="00BF46E1" w:rsidP="00BF46E1">
      <w:pPr>
        <w:pStyle w:val="H6"/>
      </w:pPr>
      <w:r w:rsidRPr="005307A3">
        <w:t>27.22.4.30.3.4</w:t>
      </w:r>
      <w:r w:rsidRPr="005307A3">
        <w:tab/>
        <w:t>Method of test</w:t>
      </w:r>
    </w:p>
    <w:p w14:paraId="5DDE39CF" w14:textId="77777777" w:rsidR="00BF46E1" w:rsidRPr="005307A3" w:rsidRDefault="00BF46E1" w:rsidP="00BF46E1">
      <w:pPr>
        <w:pStyle w:val="H6"/>
      </w:pPr>
      <w:r w:rsidRPr="005307A3">
        <w:t>27.22.4.30.3.4.1</w:t>
      </w:r>
      <w:r w:rsidRPr="005307A3">
        <w:tab/>
        <w:t>Initial conditions</w:t>
      </w:r>
    </w:p>
    <w:p w14:paraId="315C995C" w14:textId="77777777" w:rsidR="00BF46E1" w:rsidRPr="005307A3" w:rsidRDefault="00BF46E1" w:rsidP="00BF46E1">
      <w:r w:rsidRPr="005307A3">
        <w:t>The ME is connected to the USIM Simulator and the E-USS/NB-SS. Prior to this test the ME shall have been powered on and performed the PROFILE DOWNLOAD procedure.</w:t>
      </w:r>
    </w:p>
    <w:p w14:paraId="48742C1F" w14:textId="77777777" w:rsidR="00BF46E1" w:rsidRPr="005307A3" w:rsidRDefault="00BF46E1" w:rsidP="00BF46E1">
      <w:r w:rsidRPr="005307A3">
        <w:t>The default E-UTRAN/EPC UICC, the default E-UTRAN parameters and the following parameters are used:</w:t>
      </w:r>
    </w:p>
    <w:p w14:paraId="2BCD88F7" w14:textId="77777777" w:rsidR="00BF46E1" w:rsidRPr="005307A3" w:rsidRDefault="00BF46E1" w:rsidP="0041528A">
      <w:pPr>
        <w:pStyle w:val="EW"/>
      </w:pPr>
      <w:r w:rsidRPr="005307A3">
        <w:t>Network access name:</w:t>
      </w:r>
      <w:r w:rsidRPr="005307A3">
        <w:tab/>
      </w:r>
      <w:r w:rsidRPr="005307A3">
        <w:tab/>
        <w:t>TestGp.rs</w:t>
      </w:r>
    </w:p>
    <w:p w14:paraId="070C2E32" w14:textId="77777777" w:rsidR="00BF46E1" w:rsidRPr="005307A3" w:rsidRDefault="00BF46E1" w:rsidP="0041528A">
      <w:pPr>
        <w:pStyle w:val="EW"/>
      </w:pPr>
      <w:r w:rsidRPr="005307A3">
        <w:t>User login:</w:t>
      </w:r>
      <w:r w:rsidRPr="005307A3">
        <w:tab/>
      </w:r>
      <w:r w:rsidRPr="005307A3">
        <w:tab/>
        <w:t>UserLog</w:t>
      </w:r>
    </w:p>
    <w:p w14:paraId="7954EC0F" w14:textId="77777777" w:rsidR="00BF46E1" w:rsidRPr="005307A3" w:rsidRDefault="00BF46E1" w:rsidP="0041528A">
      <w:pPr>
        <w:pStyle w:val="EW"/>
      </w:pPr>
      <w:r w:rsidRPr="005307A3">
        <w:t>User password:</w:t>
      </w:r>
      <w:r w:rsidRPr="005307A3">
        <w:tab/>
      </w:r>
      <w:r w:rsidRPr="005307A3">
        <w:tab/>
        <w:t>UserPwd</w:t>
      </w:r>
    </w:p>
    <w:p w14:paraId="49F0E89F" w14:textId="77777777" w:rsidR="00BF46E1" w:rsidRPr="005307A3" w:rsidRDefault="00BF46E1" w:rsidP="0041528A">
      <w:pPr>
        <w:pStyle w:val="EW"/>
      </w:pPr>
    </w:p>
    <w:p w14:paraId="3A18E844" w14:textId="77777777" w:rsidR="00BF46E1" w:rsidRPr="005307A3" w:rsidRDefault="00BF46E1" w:rsidP="00BF46E1">
      <w:r w:rsidRPr="005307A3">
        <w:t>UICC/ME interface transport level:</w:t>
      </w:r>
      <w:r w:rsidRPr="005307A3">
        <w:tab/>
        <w:t>Same UICC/ME transport interface level as defined in 27.22.4.27.6.4.1</w:t>
      </w:r>
    </w:p>
    <w:p w14:paraId="68933DA3" w14:textId="77777777" w:rsidR="00BF46E1" w:rsidRPr="005307A3" w:rsidRDefault="00BF46E1" w:rsidP="00BF46E1">
      <w:r w:rsidRPr="005307A3">
        <w:t>Data destination address</w:t>
      </w:r>
      <w:r w:rsidRPr="005307A3">
        <w:tab/>
        <w:t>:</w:t>
      </w:r>
      <w:r w:rsidRPr="005307A3">
        <w:tab/>
        <w:t>Same Data Destination Address as defined in 27.22.4.27.6.4.1.</w:t>
      </w:r>
    </w:p>
    <w:p w14:paraId="73B0743F" w14:textId="77777777" w:rsidR="00BF46E1" w:rsidRPr="005307A3" w:rsidRDefault="00BF46E1" w:rsidP="00BF46E1">
      <w:r w:rsidRPr="005307A3">
        <w:t>The Channel identifier value used for these tests is set to 1 as an example.</w:t>
      </w:r>
    </w:p>
    <w:p w14:paraId="53689384" w14:textId="77777777" w:rsidR="00BF46E1" w:rsidRPr="005307A3" w:rsidRDefault="00BF46E1" w:rsidP="00BF46E1">
      <w:r w:rsidRPr="005307A3">
        <w:t>This channel identifier is dependent on the ME's default channel identifier as declared in table A.2/27.</w:t>
      </w:r>
    </w:p>
    <w:p w14:paraId="6DF007E4" w14:textId="77777777" w:rsidR="00BF46E1" w:rsidRPr="005307A3" w:rsidRDefault="00BF46E1" w:rsidP="00BF46E1">
      <w:r w:rsidRPr="005307A3">
        <w:t>Prior to test case execution the apparatus supplier shall have provided the "Preferred buffer size supported by the terminal for Open Channel command" as requested in table A.2/29.</w:t>
      </w:r>
    </w:p>
    <w:p w14:paraId="2C6BA6F9" w14:textId="77777777" w:rsidR="00BF46E1" w:rsidRPr="005307A3" w:rsidRDefault="00BF46E1" w:rsidP="00BF46E1">
      <w:pPr>
        <w:pStyle w:val="H6"/>
      </w:pPr>
      <w:r w:rsidRPr="005307A3">
        <w:lastRenderedPageBreak/>
        <w:t>27.22.4.30.3.4.2</w:t>
      </w:r>
      <w:r w:rsidRPr="005307A3">
        <w:tab/>
        <w:t>Procedure</w:t>
      </w:r>
    </w:p>
    <w:p w14:paraId="38F15CB9" w14:textId="77777777" w:rsidR="00BF46E1" w:rsidRPr="005307A3" w:rsidRDefault="00BF46E1" w:rsidP="00BF46E1">
      <w:pPr>
        <w:pStyle w:val="TH"/>
      </w:pPr>
    </w:p>
    <w:p w14:paraId="1E7EFCE0" w14:textId="77777777" w:rsidR="00BF46E1" w:rsidRPr="005307A3" w:rsidRDefault="00BF46E1" w:rsidP="00BF46E1">
      <w:pPr>
        <w:pStyle w:val="TH"/>
      </w:pPr>
      <w:r w:rsidRPr="005307A3">
        <w:t>Expected sequence 3.1 (SEND DATA, E-UTRAN, Defaults EPS bearer, immediate mode)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0ECD4ED5"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08B7E4C9" w14:textId="77777777" w:rsidR="00BF46E1" w:rsidRPr="005307A3" w:rsidRDefault="00BF46E1" w:rsidP="00195D76">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11D0AA78"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0D2880F5"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65E7F5CB" w14:textId="77777777" w:rsidR="00BF46E1" w:rsidRPr="005307A3" w:rsidRDefault="00BF46E1" w:rsidP="00195D76">
            <w:pPr>
              <w:pStyle w:val="TAH"/>
            </w:pPr>
            <w:r w:rsidRPr="005307A3">
              <w:t>Comments</w:t>
            </w:r>
          </w:p>
        </w:tc>
      </w:tr>
      <w:tr w:rsidR="00BF46E1" w:rsidRPr="005307A3" w14:paraId="6B6A7F57"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7555EBEF" w14:textId="77777777" w:rsidR="00BF46E1" w:rsidRPr="005307A3" w:rsidRDefault="00BF46E1" w:rsidP="00195D76">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C49369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FC142E9" w14:textId="77777777" w:rsidR="00BF46E1" w:rsidRPr="005307A3" w:rsidRDefault="00BF46E1" w:rsidP="00195D76">
            <w:pPr>
              <w:pStyle w:val="TAL"/>
            </w:pPr>
            <w:r w:rsidRPr="005307A3">
              <w:t>PROACTIVE COMMAND PENDING: OPEN CHANNEL 3.1.1</w:t>
            </w:r>
          </w:p>
        </w:tc>
        <w:tc>
          <w:tcPr>
            <w:tcW w:w="3776" w:type="dxa"/>
            <w:tcBorders>
              <w:top w:val="single" w:sz="4" w:space="0" w:color="auto"/>
              <w:left w:val="single" w:sz="4" w:space="0" w:color="auto"/>
              <w:bottom w:val="single" w:sz="4" w:space="0" w:color="auto"/>
              <w:right w:val="single" w:sz="4" w:space="0" w:color="auto"/>
            </w:tcBorders>
          </w:tcPr>
          <w:p w14:paraId="5430B3B1" w14:textId="77777777" w:rsidR="00BF46E1" w:rsidRPr="005307A3" w:rsidRDefault="00BF46E1" w:rsidP="00195D76">
            <w:pPr>
              <w:pStyle w:val="TAL"/>
            </w:pPr>
            <w:r w:rsidRPr="005307A3">
              <w:t>See initial conditions</w:t>
            </w:r>
          </w:p>
        </w:tc>
      </w:tr>
      <w:tr w:rsidR="00BF46E1" w:rsidRPr="005307A3" w14:paraId="7BAD0634"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6FA417FA" w14:textId="77777777" w:rsidR="00BF46E1" w:rsidRPr="005307A3" w:rsidRDefault="00BF46E1" w:rsidP="00195D76">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0538B6E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BCD70BD" w14:textId="77777777" w:rsidR="00BF46E1" w:rsidRPr="005307A3" w:rsidRDefault="00BF46E1" w:rsidP="00195D76">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436B0509" w14:textId="77777777" w:rsidR="00BF46E1" w:rsidRPr="005307A3" w:rsidRDefault="00BF46E1" w:rsidP="00195D76">
            <w:pPr>
              <w:pStyle w:val="TAL"/>
            </w:pPr>
          </w:p>
        </w:tc>
      </w:tr>
      <w:tr w:rsidR="00BF46E1" w:rsidRPr="005307A3" w14:paraId="445D44CA"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37D3F439" w14:textId="77777777" w:rsidR="00BF46E1" w:rsidRPr="005307A3" w:rsidRDefault="00BF46E1" w:rsidP="00195D76">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594D07F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7B36B590" w14:textId="77777777" w:rsidR="00BF46E1" w:rsidRPr="005307A3" w:rsidRDefault="00BF46E1" w:rsidP="00195D76">
            <w:pPr>
              <w:pStyle w:val="TAL"/>
            </w:pPr>
            <w:r w:rsidRPr="005307A3">
              <w:t xml:space="preserve">PROACTIVE COMMAND: OPEN CHANNEL 3.1.1 </w:t>
            </w:r>
          </w:p>
        </w:tc>
        <w:tc>
          <w:tcPr>
            <w:tcW w:w="3776" w:type="dxa"/>
            <w:tcBorders>
              <w:top w:val="single" w:sz="4" w:space="0" w:color="auto"/>
              <w:left w:val="single" w:sz="4" w:space="0" w:color="auto"/>
              <w:bottom w:val="single" w:sz="4" w:space="0" w:color="auto"/>
              <w:right w:val="single" w:sz="4" w:space="0" w:color="auto"/>
            </w:tcBorders>
          </w:tcPr>
          <w:p w14:paraId="7CE04FAB" w14:textId="77777777" w:rsidR="00BF46E1" w:rsidRPr="005307A3" w:rsidRDefault="00BF46E1" w:rsidP="00195D76">
            <w:pPr>
              <w:pStyle w:val="TAL"/>
            </w:pPr>
          </w:p>
        </w:tc>
      </w:tr>
      <w:tr w:rsidR="00BF46E1" w:rsidRPr="005307A3" w14:paraId="0F7F305E"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4924C1FD" w14:textId="77777777" w:rsidR="00BF46E1" w:rsidRPr="005307A3" w:rsidRDefault="00BF46E1" w:rsidP="00195D76">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2232E120"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top w:val="single" w:sz="4" w:space="0" w:color="auto"/>
              <w:left w:val="single" w:sz="4" w:space="0" w:color="auto"/>
              <w:bottom w:val="single" w:sz="4" w:space="0" w:color="auto"/>
              <w:right w:val="single" w:sz="4" w:space="0" w:color="auto"/>
            </w:tcBorders>
          </w:tcPr>
          <w:p w14:paraId="14F356C7" w14:textId="77777777" w:rsidR="00BF46E1" w:rsidRPr="005307A3" w:rsidRDefault="00BF46E1" w:rsidP="00195D76">
            <w:pPr>
              <w:pStyle w:val="TAL"/>
            </w:pPr>
            <w:r w:rsidRPr="005307A3">
              <w:t>The ME may display channel opening information</w:t>
            </w:r>
          </w:p>
        </w:tc>
        <w:tc>
          <w:tcPr>
            <w:tcW w:w="3776" w:type="dxa"/>
            <w:tcBorders>
              <w:top w:val="single" w:sz="4" w:space="0" w:color="auto"/>
              <w:left w:val="single" w:sz="4" w:space="0" w:color="auto"/>
              <w:bottom w:val="single" w:sz="4" w:space="0" w:color="auto"/>
              <w:right w:val="single" w:sz="4" w:space="0" w:color="auto"/>
            </w:tcBorders>
          </w:tcPr>
          <w:p w14:paraId="5654D513" w14:textId="77777777" w:rsidR="00BF46E1" w:rsidRPr="005307A3" w:rsidRDefault="00BF46E1" w:rsidP="00195D76">
            <w:pPr>
              <w:pStyle w:val="TAL"/>
            </w:pPr>
            <w:r w:rsidRPr="005307A3">
              <w:t>[The user shall confirm the channel opening if required]</w:t>
            </w:r>
          </w:p>
        </w:tc>
      </w:tr>
      <w:tr w:rsidR="00BF46E1" w:rsidRPr="005307A3" w14:paraId="1F4B65B0"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1D6F404C" w14:textId="77777777" w:rsidR="00BF46E1" w:rsidRPr="005307A3" w:rsidRDefault="00BF46E1" w:rsidP="00195D76">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50025549" w14:textId="77777777" w:rsidR="00BF46E1" w:rsidRPr="005307A3" w:rsidRDefault="00BF46E1" w:rsidP="00195D76">
            <w:pPr>
              <w:pStyle w:val="TAC"/>
            </w:pPr>
            <w:r w:rsidRPr="005307A3">
              <w:t xml:space="preserve">ME </w:t>
            </w:r>
            <w:r w:rsidRPr="005307A3">
              <w:sym w:font="Symbol" w:char="F0AE"/>
            </w:r>
            <w:r w:rsidRPr="005307A3">
              <w:t xml:space="preserve"> E-USS/NB-SS</w:t>
            </w:r>
          </w:p>
        </w:tc>
        <w:tc>
          <w:tcPr>
            <w:tcW w:w="2892" w:type="dxa"/>
            <w:tcBorders>
              <w:top w:val="single" w:sz="4" w:space="0" w:color="auto"/>
              <w:left w:val="single" w:sz="4" w:space="0" w:color="auto"/>
              <w:bottom w:val="single" w:sz="4" w:space="0" w:color="auto"/>
              <w:right w:val="single" w:sz="4" w:space="0" w:color="auto"/>
            </w:tcBorders>
          </w:tcPr>
          <w:p w14:paraId="048EBBC6" w14:textId="77777777" w:rsidR="00BF46E1" w:rsidRPr="005307A3" w:rsidRDefault="00BF46E1" w:rsidP="00195D76">
            <w:pPr>
              <w:pStyle w:val="TAL"/>
            </w:pPr>
            <w:r w:rsidRPr="005307A3">
              <w:t>No PDN connectivity request</w:t>
            </w:r>
          </w:p>
          <w:p w14:paraId="72C63DC5" w14:textId="77777777" w:rsidR="00BF46E1" w:rsidRPr="005307A3" w:rsidRDefault="00BF46E1" w:rsidP="00195D76">
            <w:pPr>
              <w:pStyle w:val="TAL"/>
            </w:pPr>
          </w:p>
          <w:p w14:paraId="3A3C9A2A" w14:textId="7727F33C" w:rsidR="00BF46E1" w:rsidRPr="005307A3" w:rsidRDefault="00BF46E1" w:rsidP="00195D76">
            <w:pPr>
              <w:keepNext/>
              <w:keepLines/>
              <w:spacing w:after="0"/>
              <w:rPr>
                <w:rFonts w:ascii="Arial" w:hAnsi="Arial"/>
                <w:sz w:val="18"/>
              </w:rPr>
            </w:pPr>
            <w:r w:rsidRPr="005307A3">
              <w:rPr>
                <w:rFonts w:ascii="Arial" w:hAnsi="Arial"/>
                <w:sz w:val="18"/>
              </w:rPr>
              <w:t>PDN CONNECTIVITY REQUEST is sent if the ME supports A.1/173 AND NOT A.1/174.</w:t>
            </w:r>
          </w:p>
          <w:p w14:paraId="41F310CE" w14:textId="77777777" w:rsidR="00BF46E1" w:rsidRPr="005307A3" w:rsidRDefault="00BF46E1" w:rsidP="00195D76">
            <w:pPr>
              <w:pStyle w:val="TAL"/>
            </w:pPr>
          </w:p>
        </w:tc>
        <w:tc>
          <w:tcPr>
            <w:tcW w:w="3776" w:type="dxa"/>
            <w:tcBorders>
              <w:top w:val="single" w:sz="4" w:space="0" w:color="auto"/>
              <w:left w:val="single" w:sz="4" w:space="0" w:color="auto"/>
              <w:bottom w:val="single" w:sz="4" w:space="0" w:color="auto"/>
              <w:right w:val="single" w:sz="4" w:space="0" w:color="auto"/>
            </w:tcBorders>
          </w:tcPr>
          <w:p w14:paraId="24D8769F" w14:textId="77777777" w:rsidR="00BF46E1" w:rsidRPr="005307A3" w:rsidRDefault="00BF46E1" w:rsidP="00195D76">
            <w:pPr>
              <w:pStyle w:val="TAL"/>
            </w:pPr>
            <w:r w:rsidRPr="005307A3">
              <w:t>[The UE may request IPv4 or IPv4v6 address as PDP type.]</w:t>
            </w:r>
          </w:p>
        </w:tc>
      </w:tr>
      <w:tr w:rsidR="00BF46E1" w:rsidRPr="005307A3" w14:paraId="6D90C650"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2A88E60F" w14:textId="77777777" w:rsidR="00BF46E1" w:rsidRPr="005307A3" w:rsidRDefault="00BF46E1" w:rsidP="00195D76">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60EE8E1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ACEBF02" w14:textId="77777777" w:rsidR="00BF46E1" w:rsidRPr="005307A3" w:rsidRDefault="00BF46E1" w:rsidP="00195D76">
            <w:pPr>
              <w:pStyle w:val="TAL"/>
            </w:pPr>
            <w:r w:rsidRPr="005307A3">
              <w:t>TERMINAL RESPONSE: OPEN CHANNEL 3.1.1A</w:t>
            </w:r>
          </w:p>
          <w:p w14:paraId="28828CB7" w14:textId="77777777" w:rsidR="00BF46E1" w:rsidRPr="005307A3" w:rsidRDefault="00BF46E1" w:rsidP="00195D76">
            <w:pPr>
              <w:pStyle w:val="TAL"/>
            </w:pPr>
            <w:r w:rsidRPr="005307A3">
              <w:t>or</w:t>
            </w:r>
          </w:p>
          <w:p w14:paraId="335D0BEB" w14:textId="77777777" w:rsidR="00BF46E1" w:rsidRPr="005307A3" w:rsidRDefault="00BF46E1" w:rsidP="00195D76">
            <w:pPr>
              <w:pStyle w:val="TAL"/>
            </w:pPr>
            <w:r w:rsidRPr="005307A3">
              <w:t>TERMINAL RESPONSE: OPEN CHANNEL 3.1.1B</w:t>
            </w:r>
          </w:p>
        </w:tc>
        <w:tc>
          <w:tcPr>
            <w:tcW w:w="3776" w:type="dxa"/>
            <w:tcBorders>
              <w:top w:val="single" w:sz="4" w:space="0" w:color="auto"/>
              <w:left w:val="single" w:sz="4" w:space="0" w:color="auto"/>
              <w:bottom w:val="single" w:sz="4" w:space="0" w:color="auto"/>
              <w:right w:val="single" w:sz="4" w:space="0" w:color="auto"/>
            </w:tcBorders>
          </w:tcPr>
          <w:p w14:paraId="139EFC22" w14:textId="77777777" w:rsidR="00BF46E1" w:rsidRPr="005307A3" w:rsidRDefault="00BF46E1" w:rsidP="00195D76">
            <w:pPr>
              <w:pStyle w:val="TAL"/>
            </w:pPr>
            <w:r w:rsidRPr="005307A3">
              <w:t>[Command performed successfully]</w:t>
            </w:r>
          </w:p>
          <w:p w14:paraId="553B5BF3" w14:textId="77777777" w:rsidR="00BF46E1" w:rsidRPr="005307A3" w:rsidRDefault="00BF46E1" w:rsidP="00195D76">
            <w:pPr>
              <w:pStyle w:val="TAL"/>
            </w:pPr>
          </w:p>
          <w:p w14:paraId="61434A93" w14:textId="77777777" w:rsidR="00BF46E1" w:rsidRPr="005307A3" w:rsidRDefault="00BF46E1" w:rsidP="00195D76">
            <w:pPr>
              <w:pStyle w:val="TAL"/>
            </w:pPr>
            <w:r w:rsidRPr="005307A3">
              <w:t>If the ME supports A.1/173 only OPEN CHANNEL 3.1.1A shall be sent.</w:t>
            </w:r>
          </w:p>
        </w:tc>
      </w:tr>
      <w:tr w:rsidR="00BF46E1" w:rsidRPr="005307A3" w14:paraId="299344D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614CDE4" w14:textId="77777777" w:rsidR="00BF46E1" w:rsidRPr="005307A3" w:rsidRDefault="00BF46E1" w:rsidP="00195D76">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472B942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DDF33FE" w14:textId="77777777" w:rsidR="00BF46E1" w:rsidRPr="005307A3" w:rsidRDefault="00BF46E1" w:rsidP="00195D76">
            <w:pPr>
              <w:pStyle w:val="TAL"/>
            </w:pPr>
            <w:r w:rsidRPr="005307A3">
              <w:t>PROACTIVE COMMAND PENDING: SEND DATA 3.1.1</w:t>
            </w:r>
          </w:p>
        </w:tc>
        <w:tc>
          <w:tcPr>
            <w:tcW w:w="3776" w:type="dxa"/>
            <w:tcBorders>
              <w:top w:val="single" w:sz="4" w:space="0" w:color="auto"/>
              <w:left w:val="single" w:sz="4" w:space="0" w:color="auto"/>
              <w:bottom w:val="single" w:sz="4" w:space="0" w:color="auto"/>
              <w:right w:val="single" w:sz="4" w:space="0" w:color="auto"/>
            </w:tcBorders>
          </w:tcPr>
          <w:p w14:paraId="26DA8E56" w14:textId="77777777" w:rsidR="00BF46E1" w:rsidRPr="005307A3" w:rsidRDefault="00BF46E1" w:rsidP="00195D76">
            <w:pPr>
              <w:pStyle w:val="TAL"/>
            </w:pPr>
          </w:p>
        </w:tc>
      </w:tr>
      <w:tr w:rsidR="00BF46E1" w:rsidRPr="005307A3" w14:paraId="1D23A33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1C4F6E0" w14:textId="77777777" w:rsidR="00BF46E1" w:rsidRPr="005307A3" w:rsidRDefault="00BF46E1" w:rsidP="00195D76">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4C3FB22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42A1BC7C" w14:textId="77777777" w:rsidR="00BF46E1" w:rsidRPr="005307A3" w:rsidRDefault="00BF46E1" w:rsidP="00195D76">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51C8BDBB" w14:textId="77777777" w:rsidR="00BF46E1" w:rsidRPr="005307A3" w:rsidRDefault="00BF46E1" w:rsidP="00195D76">
            <w:pPr>
              <w:pStyle w:val="TAL"/>
            </w:pPr>
          </w:p>
        </w:tc>
      </w:tr>
      <w:tr w:rsidR="00BF46E1" w:rsidRPr="005307A3" w14:paraId="5DD8F1E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B3997F2" w14:textId="77777777" w:rsidR="00BF46E1" w:rsidRPr="005307A3" w:rsidRDefault="00BF46E1" w:rsidP="00195D76">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6B8721B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3A262F32" w14:textId="77777777" w:rsidR="00BF46E1" w:rsidRPr="005307A3" w:rsidRDefault="00BF46E1" w:rsidP="00195D76">
            <w:pPr>
              <w:pStyle w:val="TAL"/>
            </w:pPr>
            <w:r w:rsidRPr="005307A3">
              <w:t>PROACTIVE COMMAND: SEND DATA (immediate) 3.1.1</w:t>
            </w:r>
          </w:p>
        </w:tc>
        <w:tc>
          <w:tcPr>
            <w:tcW w:w="3776" w:type="dxa"/>
            <w:tcBorders>
              <w:top w:val="single" w:sz="4" w:space="0" w:color="auto"/>
              <w:left w:val="single" w:sz="4" w:space="0" w:color="auto"/>
              <w:bottom w:val="single" w:sz="4" w:space="0" w:color="auto"/>
              <w:right w:val="single" w:sz="4" w:space="0" w:color="auto"/>
            </w:tcBorders>
          </w:tcPr>
          <w:p w14:paraId="65ED5B6A" w14:textId="77777777" w:rsidR="00BF46E1" w:rsidRPr="005307A3" w:rsidRDefault="00BF46E1" w:rsidP="00195D76">
            <w:pPr>
              <w:pStyle w:val="TAL"/>
            </w:pPr>
          </w:p>
        </w:tc>
      </w:tr>
      <w:tr w:rsidR="00BF46E1" w:rsidRPr="005307A3" w14:paraId="699C2B5D"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6C64466" w14:textId="77777777" w:rsidR="00BF46E1" w:rsidRPr="005307A3" w:rsidDel="00254BFC" w:rsidRDefault="00BF46E1" w:rsidP="00195D76">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5F3AF071" w14:textId="77777777" w:rsidR="00BF46E1" w:rsidRPr="005307A3" w:rsidRDefault="00BF46E1" w:rsidP="00195D76">
            <w:pPr>
              <w:pStyle w:val="TAC"/>
            </w:pPr>
            <w:r w:rsidRPr="005307A3">
              <w:t xml:space="preserve">ME </w:t>
            </w:r>
            <w:r w:rsidRPr="005307A3">
              <w:sym w:font="Symbol" w:char="F0AE"/>
            </w:r>
            <w:r w:rsidRPr="005307A3">
              <w:t xml:space="preserve"> E-USS/NB-SS</w:t>
            </w:r>
          </w:p>
        </w:tc>
        <w:tc>
          <w:tcPr>
            <w:tcW w:w="2892" w:type="dxa"/>
            <w:tcBorders>
              <w:top w:val="single" w:sz="4" w:space="0" w:color="auto"/>
              <w:left w:val="single" w:sz="4" w:space="0" w:color="auto"/>
              <w:bottom w:val="single" w:sz="4" w:space="0" w:color="auto"/>
              <w:right w:val="single" w:sz="4" w:space="0" w:color="auto"/>
            </w:tcBorders>
          </w:tcPr>
          <w:p w14:paraId="732714C3" w14:textId="77777777" w:rsidR="00BF46E1" w:rsidRPr="005307A3" w:rsidRDefault="00BF46E1" w:rsidP="00195D76">
            <w:pPr>
              <w:pStyle w:val="TAL"/>
            </w:pPr>
            <w:r w:rsidRPr="005307A3">
              <w:t>Transfer of 8 Bytes of data to the USS through channel 1</w:t>
            </w:r>
          </w:p>
        </w:tc>
        <w:tc>
          <w:tcPr>
            <w:tcW w:w="3776" w:type="dxa"/>
            <w:tcBorders>
              <w:top w:val="single" w:sz="4" w:space="0" w:color="auto"/>
              <w:left w:val="single" w:sz="4" w:space="0" w:color="auto"/>
              <w:bottom w:val="single" w:sz="4" w:space="0" w:color="auto"/>
              <w:right w:val="single" w:sz="4" w:space="0" w:color="auto"/>
            </w:tcBorders>
          </w:tcPr>
          <w:p w14:paraId="3D546464" w14:textId="77777777" w:rsidR="00BF46E1" w:rsidRPr="005307A3" w:rsidRDefault="00BF46E1" w:rsidP="00195D76">
            <w:pPr>
              <w:pStyle w:val="TAL"/>
            </w:pPr>
          </w:p>
        </w:tc>
      </w:tr>
      <w:tr w:rsidR="00BF46E1" w:rsidRPr="005307A3" w14:paraId="6C84C150"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738833A" w14:textId="77777777" w:rsidR="00BF46E1" w:rsidRPr="005307A3" w:rsidRDefault="00BF46E1" w:rsidP="00195D76">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3E0F05E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161A9AF" w14:textId="77777777" w:rsidR="00BF46E1" w:rsidRPr="005307A3" w:rsidRDefault="00BF46E1" w:rsidP="00195D76">
            <w:pPr>
              <w:pStyle w:val="TAL"/>
            </w:pPr>
            <w:r w:rsidRPr="005307A3">
              <w:t>TERMINAL RESPONSE: SEND DATA (immediate) 3.1.1</w:t>
            </w:r>
          </w:p>
        </w:tc>
        <w:tc>
          <w:tcPr>
            <w:tcW w:w="3776" w:type="dxa"/>
            <w:tcBorders>
              <w:top w:val="single" w:sz="4" w:space="0" w:color="auto"/>
              <w:left w:val="single" w:sz="4" w:space="0" w:color="auto"/>
              <w:bottom w:val="single" w:sz="4" w:space="0" w:color="auto"/>
              <w:right w:val="single" w:sz="4" w:space="0" w:color="auto"/>
            </w:tcBorders>
          </w:tcPr>
          <w:p w14:paraId="7AB77EB4" w14:textId="77777777" w:rsidR="00BF46E1" w:rsidRPr="005307A3" w:rsidRDefault="00BF46E1" w:rsidP="00195D76">
            <w:pPr>
              <w:pStyle w:val="TAL"/>
            </w:pPr>
            <w:r w:rsidRPr="005307A3">
              <w:t>[Command performed successfully]</w:t>
            </w:r>
          </w:p>
        </w:tc>
      </w:tr>
      <w:tr w:rsidR="00BF46E1" w:rsidRPr="005307A3" w14:paraId="3402F683"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BF91911" w14:textId="77777777" w:rsidR="00BF46E1" w:rsidRPr="005307A3" w:rsidRDefault="00BF46E1" w:rsidP="00195D76">
            <w:pPr>
              <w:pStyle w:val="TAC"/>
            </w:pPr>
            <w:r w:rsidRPr="005307A3">
              <w:t>12</w:t>
            </w:r>
          </w:p>
        </w:tc>
        <w:tc>
          <w:tcPr>
            <w:tcW w:w="1247" w:type="dxa"/>
            <w:tcBorders>
              <w:top w:val="single" w:sz="4" w:space="0" w:color="auto"/>
              <w:left w:val="single" w:sz="4" w:space="0" w:color="auto"/>
              <w:bottom w:val="single" w:sz="4" w:space="0" w:color="auto"/>
              <w:right w:val="single" w:sz="4" w:space="0" w:color="auto"/>
            </w:tcBorders>
          </w:tcPr>
          <w:p w14:paraId="5E43768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D26A1E2" w14:textId="77777777" w:rsidR="00BF46E1" w:rsidRPr="005307A3" w:rsidRDefault="00BF46E1" w:rsidP="00195D76">
            <w:pPr>
              <w:pStyle w:val="TAL"/>
            </w:pPr>
            <w:r w:rsidRPr="005307A3">
              <w:t>PROACTIVE COMMAND PENDING: CLOSE CHANNEL 3.1.1</w:t>
            </w:r>
          </w:p>
        </w:tc>
        <w:tc>
          <w:tcPr>
            <w:tcW w:w="3776" w:type="dxa"/>
            <w:tcBorders>
              <w:top w:val="single" w:sz="4" w:space="0" w:color="auto"/>
              <w:left w:val="single" w:sz="4" w:space="0" w:color="auto"/>
              <w:bottom w:val="single" w:sz="4" w:space="0" w:color="auto"/>
              <w:right w:val="single" w:sz="4" w:space="0" w:color="auto"/>
            </w:tcBorders>
          </w:tcPr>
          <w:p w14:paraId="2E1D4593" w14:textId="77777777" w:rsidR="00BF46E1" w:rsidRPr="005307A3" w:rsidRDefault="00BF46E1" w:rsidP="00195D76">
            <w:pPr>
              <w:pStyle w:val="TAL"/>
            </w:pPr>
          </w:p>
        </w:tc>
      </w:tr>
      <w:tr w:rsidR="00BF46E1" w:rsidRPr="005307A3" w14:paraId="0D717A01"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0B7DED2" w14:textId="77777777" w:rsidR="00BF46E1" w:rsidRPr="005307A3" w:rsidRDefault="00BF46E1" w:rsidP="00195D76">
            <w:pPr>
              <w:pStyle w:val="TAC"/>
            </w:pPr>
            <w:r w:rsidRPr="005307A3">
              <w:t>13</w:t>
            </w:r>
          </w:p>
        </w:tc>
        <w:tc>
          <w:tcPr>
            <w:tcW w:w="1247" w:type="dxa"/>
            <w:tcBorders>
              <w:top w:val="single" w:sz="4" w:space="0" w:color="auto"/>
              <w:left w:val="single" w:sz="4" w:space="0" w:color="auto"/>
              <w:bottom w:val="single" w:sz="4" w:space="0" w:color="auto"/>
              <w:right w:val="single" w:sz="4" w:space="0" w:color="auto"/>
            </w:tcBorders>
          </w:tcPr>
          <w:p w14:paraId="58EC195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74944284" w14:textId="77777777" w:rsidR="00BF46E1" w:rsidRPr="005307A3" w:rsidRDefault="00BF46E1" w:rsidP="00195D76">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76C8B916" w14:textId="77777777" w:rsidR="00BF46E1" w:rsidRPr="005307A3" w:rsidRDefault="00BF46E1" w:rsidP="00195D76">
            <w:pPr>
              <w:pStyle w:val="TAL"/>
            </w:pPr>
          </w:p>
        </w:tc>
      </w:tr>
      <w:tr w:rsidR="00BF46E1" w:rsidRPr="005307A3" w14:paraId="0C9508A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5623953" w14:textId="77777777" w:rsidR="00BF46E1" w:rsidRPr="005307A3" w:rsidRDefault="00BF46E1" w:rsidP="00195D76">
            <w:pPr>
              <w:pStyle w:val="TAC"/>
            </w:pPr>
            <w:r w:rsidRPr="005307A3">
              <w:t>14</w:t>
            </w:r>
          </w:p>
        </w:tc>
        <w:tc>
          <w:tcPr>
            <w:tcW w:w="1247" w:type="dxa"/>
            <w:tcBorders>
              <w:top w:val="single" w:sz="4" w:space="0" w:color="auto"/>
              <w:left w:val="single" w:sz="4" w:space="0" w:color="auto"/>
              <w:bottom w:val="single" w:sz="4" w:space="0" w:color="auto"/>
              <w:right w:val="single" w:sz="4" w:space="0" w:color="auto"/>
            </w:tcBorders>
          </w:tcPr>
          <w:p w14:paraId="343E118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4C322800" w14:textId="77777777" w:rsidR="00BF46E1" w:rsidRPr="005307A3" w:rsidRDefault="00BF46E1" w:rsidP="00195D76">
            <w:pPr>
              <w:pStyle w:val="TAL"/>
            </w:pPr>
            <w:r w:rsidRPr="005307A3">
              <w:t>PROACTIVE COMMAND: CLOSE CHANNEL 3.1.1</w:t>
            </w:r>
          </w:p>
        </w:tc>
        <w:tc>
          <w:tcPr>
            <w:tcW w:w="3776" w:type="dxa"/>
            <w:tcBorders>
              <w:top w:val="single" w:sz="4" w:space="0" w:color="auto"/>
              <w:left w:val="single" w:sz="4" w:space="0" w:color="auto"/>
              <w:bottom w:val="single" w:sz="4" w:space="0" w:color="auto"/>
              <w:right w:val="single" w:sz="4" w:space="0" w:color="auto"/>
            </w:tcBorders>
          </w:tcPr>
          <w:p w14:paraId="3B35734C" w14:textId="77777777" w:rsidR="00BF46E1" w:rsidRPr="005307A3" w:rsidRDefault="00BF46E1" w:rsidP="00195D76">
            <w:pPr>
              <w:pStyle w:val="TAL"/>
            </w:pPr>
          </w:p>
        </w:tc>
      </w:tr>
      <w:tr w:rsidR="00BF46E1" w:rsidRPr="005307A3" w14:paraId="021E2A3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C797A35" w14:textId="77777777" w:rsidR="00BF46E1" w:rsidRPr="005307A3" w:rsidRDefault="00BF46E1" w:rsidP="00195D76">
            <w:pPr>
              <w:pStyle w:val="TAC"/>
            </w:pPr>
            <w:r w:rsidRPr="005307A3">
              <w:t>15</w:t>
            </w:r>
          </w:p>
        </w:tc>
        <w:tc>
          <w:tcPr>
            <w:tcW w:w="1247" w:type="dxa"/>
            <w:tcBorders>
              <w:top w:val="single" w:sz="4" w:space="0" w:color="auto"/>
              <w:left w:val="single" w:sz="4" w:space="0" w:color="auto"/>
              <w:bottom w:val="single" w:sz="4" w:space="0" w:color="auto"/>
              <w:right w:val="single" w:sz="4" w:space="0" w:color="auto"/>
            </w:tcBorders>
          </w:tcPr>
          <w:p w14:paraId="6B521C0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480AB533" w14:textId="77777777" w:rsidR="00BF46E1" w:rsidRPr="005307A3" w:rsidRDefault="00BF46E1" w:rsidP="00195D76">
            <w:pPr>
              <w:pStyle w:val="TAL"/>
            </w:pPr>
            <w:r w:rsidRPr="005307A3">
              <w:t>TERMINAL RESPONSE CLOSE CHANNEL 3.1.1</w:t>
            </w:r>
          </w:p>
        </w:tc>
        <w:tc>
          <w:tcPr>
            <w:tcW w:w="3776" w:type="dxa"/>
            <w:tcBorders>
              <w:top w:val="single" w:sz="4" w:space="0" w:color="auto"/>
              <w:left w:val="single" w:sz="4" w:space="0" w:color="auto"/>
              <w:bottom w:val="single" w:sz="4" w:space="0" w:color="auto"/>
              <w:right w:val="single" w:sz="4" w:space="0" w:color="auto"/>
            </w:tcBorders>
          </w:tcPr>
          <w:p w14:paraId="5DD6523F" w14:textId="77777777" w:rsidR="00BF46E1" w:rsidRPr="005307A3" w:rsidRDefault="00BF46E1" w:rsidP="00195D76">
            <w:pPr>
              <w:pStyle w:val="TAL"/>
            </w:pPr>
            <w:r w:rsidRPr="005307A3">
              <w:t>[Command performed successfully]</w:t>
            </w:r>
          </w:p>
        </w:tc>
      </w:tr>
    </w:tbl>
    <w:p w14:paraId="5A46F020" w14:textId="77777777" w:rsidR="00BF46E1" w:rsidRPr="005307A3" w:rsidRDefault="00BF46E1" w:rsidP="00BF46E1"/>
    <w:p w14:paraId="6E76DB88" w14:textId="77777777" w:rsidR="00BF46E1" w:rsidRPr="005307A3" w:rsidRDefault="00BF46E1" w:rsidP="00BF46E1">
      <w:r w:rsidRPr="005307A3">
        <w:t>PROACTIVE COMMAND: OPEN CHANNEL 3.1.1</w:t>
      </w:r>
    </w:p>
    <w:p w14:paraId="60D0F46E" w14:textId="77777777" w:rsidR="00BF46E1" w:rsidRPr="005307A3" w:rsidRDefault="00BF46E1" w:rsidP="00BF46E1">
      <w:pPr>
        <w:widowControl w:val="0"/>
      </w:pPr>
      <w:r w:rsidRPr="005307A3">
        <w:t>Logically:</w:t>
      </w:r>
    </w:p>
    <w:p w14:paraId="4B3DFBE6" w14:textId="77777777" w:rsidR="00BF46E1" w:rsidRPr="005307A3" w:rsidRDefault="00BF46E1" w:rsidP="0041528A">
      <w:pPr>
        <w:pStyle w:val="EW"/>
      </w:pPr>
      <w:r w:rsidRPr="005307A3">
        <w:t>Command details</w:t>
      </w:r>
    </w:p>
    <w:p w14:paraId="23F57B87" w14:textId="77777777" w:rsidR="00BF46E1" w:rsidRPr="005307A3" w:rsidRDefault="00BF46E1" w:rsidP="0041528A">
      <w:pPr>
        <w:pStyle w:val="EW"/>
      </w:pPr>
      <w:r w:rsidRPr="005307A3">
        <w:tab/>
        <w:t>Command number:</w:t>
      </w:r>
      <w:r w:rsidRPr="005307A3">
        <w:tab/>
        <w:t>1</w:t>
      </w:r>
    </w:p>
    <w:p w14:paraId="1B909CC6" w14:textId="77777777" w:rsidR="00BF46E1" w:rsidRPr="005307A3" w:rsidRDefault="00BF46E1" w:rsidP="0041528A">
      <w:pPr>
        <w:pStyle w:val="EW"/>
      </w:pPr>
      <w:r w:rsidRPr="005307A3">
        <w:tab/>
        <w:t>Command type:</w:t>
      </w:r>
      <w:r w:rsidRPr="005307A3">
        <w:tab/>
        <w:t>OPEN CHANNEL</w:t>
      </w:r>
    </w:p>
    <w:p w14:paraId="15DB0A49" w14:textId="77777777" w:rsidR="00BF46E1" w:rsidRPr="005307A3" w:rsidRDefault="00BF46E1" w:rsidP="0041528A">
      <w:pPr>
        <w:pStyle w:val="EW"/>
      </w:pPr>
      <w:r w:rsidRPr="005307A3">
        <w:tab/>
        <w:t>Command qualifier:</w:t>
      </w:r>
      <w:r w:rsidRPr="005307A3">
        <w:tab/>
        <w:t>immediate link establishment</w:t>
      </w:r>
    </w:p>
    <w:p w14:paraId="0F264865" w14:textId="77777777" w:rsidR="00BF46E1" w:rsidRPr="005307A3" w:rsidRDefault="00BF46E1" w:rsidP="0041528A">
      <w:pPr>
        <w:pStyle w:val="EW"/>
      </w:pPr>
      <w:r w:rsidRPr="005307A3">
        <w:t>Device identities</w:t>
      </w:r>
    </w:p>
    <w:p w14:paraId="4AB4152B" w14:textId="77777777" w:rsidR="00BF46E1" w:rsidRPr="005307A3" w:rsidRDefault="00BF46E1" w:rsidP="0041528A">
      <w:pPr>
        <w:pStyle w:val="EW"/>
      </w:pPr>
      <w:r w:rsidRPr="005307A3">
        <w:tab/>
        <w:t>Source device:</w:t>
      </w:r>
      <w:r w:rsidRPr="005307A3">
        <w:tab/>
        <w:t>UICC</w:t>
      </w:r>
    </w:p>
    <w:p w14:paraId="799D0196" w14:textId="77777777" w:rsidR="00BF46E1" w:rsidRPr="005307A3" w:rsidRDefault="00BF46E1" w:rsidP="0041528A">
      <w:pPr>
        <w:pStyle w:val="EW"/>
      </w:pPr>
      <w:r w:rsidRPr="005307A3">
        <w:tab/>
        <w:t>Destination device:</w:t>
      </w:r>
      <w:r w:rsidRPr="005307A3">
        <w:tab/>
        <w:t>ME</w:t>
      </w:r>
    </w:p>
    <w:p w14:paraId="1752D812" w14:textId="77777777" w:rsidR="00BF46E1" w:rsidRPr="005307A3" w:rsidRDefault="00BF46E1" w:rsidP="0041528A">
      <w:pPr>
        <w:pStyle w:val="EW"/>
      </w:pPr>
      <w:r w:rsidRPr="005307A3">
        <w:t>Bearer</w:t>
      </w:r>
    </w:p>
    <w:p w14:paraId="6037F8B0" w14:textId="77777777" w:rsidR="00BF46E1" w:rsidRPr="005307A3" w:rsidRDefault="00BF46E1" w:rsidP="0041528A">
      <w:pPr>
        <w:pStyle w:val="EW"/>
      </w:pPr>
      <w:r w:rsidRPr="005307A3">
        <w:tab/>
        <w:t>Bearer type:</w:t>
      </w:r>
      <w:r w:rsidRPr="005307A3">
        <w:tab/>
        <w:t>Default bearer for requested transport layer</w:t>
      </w:r>
    </w:p>
    <w:p w14:paraId="5E4C6315" w14:textId="77777777" w:rsidR="00BF46E1" w:rsidRPr="005307A3" w:rsidRDefault="00BF46E1" w:rsidP="0041528A">
      <w:pPr>
        <w:pStyle w:val="EW"/>
      </w:pPr>
      <w:r w:rsidRPr="005307A3">
        <w:t>Buffer</w:t>
      </w:r>
    </w:p>
    <w:p w14:paraId="33821317" w14:textId="77777777" w:rsidR="00BF46E1" w:rsidRPr="005307A3" w:rsidRDefault="00BF46E1" w:rsidP="0041528A">
      <w:pPr>
        <w:pStyle w:val="EW"/>
      </w:pPr>
      <w:r w:rsidRPr="005307A3">
        <w:tab/>
        <w:t>Buffer size:</w:t>
      </w:r>
      <w:r w:rsidRPr="005307A3">
        <w:tab/>
        <w:t>1400</w:t>
      </w:r>
    </w:p>
    <w:p w14:paraId="202339DE" w14:textId="77777777" w:rsidR="00BF46E1" w:rsidRPr="005307A3" w:rsidRDefault="00BF46E1" w:rsidP="0041528A">
      <w:pPr>
        <w:pStyle w:val="EW"/>
      </w:pPr>
      <w:r w:rsidRPr="005307A3">
        <w:t>Text String:</w:t>
      </w:r>
      <w:r w:rsidRPr="005307A3">
        <w:tab/>
      </w:r>
      <w:r w:rsidRPr="005307A3">
        <w:tab/>
        <w:t>"UserLog" (User login)</w:t>
      </w:r>
    </w:p>
    <w:p w14:paraId="026FAB54" w14:textId="77777777" w:rsidR="00BF46E1" w:rsidRPr="005307A3" w:rsidRDefault="00BF46E1" w:rsidP="0041528A">
      <w:pPr>
        <w:pStyle w:val="EW"/>
      </w:pPr>
      <w:r w:rsidRPr="005307A3">
        <w:t>Text String:</w:t>
      </w:r>
      <w:r w:rsidRPr="005307A3">
        <w:tab/>
      </w:r>
      <w:r w:rsidRPr="005307A3">
        <w:tab/>
        <w:t>"UserPwd" (User password)</w:t>
      </w:r>
    </w:p>
    <w:p w14:paraId="110C7967" w14:textId="77777777" w:rsidR="00BF46E1" w:rsidRPr="005307A3" w:rsidRDefault="00BF46E1" w:rsidP="0041528A">
      <w:pPr>
        <w:pStyle w:val="EW"/>
      </w:pPr>
      <w:r w:rsidRPr="005307A3">
        <w:t>UICC/ME interface transport level</w:t>
      </w:r>
    </w:p>
    <w:p w14:paraId="269A2DA1" w14:textId="77777777" w:rsidR="00BF46E1" w:rsidRPr="005307A3" w:rsidRDefault="00BF46E1" w:rsidP="0041528A">
      <w:pPr>
        <w:pStyle w:val="EW"/>
      </w:pPr>
      <w:r w:rsidRPr="005307A3">
        <w:tab/>
        <w:t>Transport format:</w:t>
      </w:r>
      <w:r w:rsidRPr="005307A3">
        <w:tab/>
        <w:t>TCP, UICC in client mode, remote connection</w:t>
      </w:r>
    </w:p>
    <w:p w14:paraId="03D52F5E" w14:textId="77777777" w:rsidR="00BF46E1" w:rsidRPr="005307A3" w:rsidRDefault="00BF46E1" w:rsidP="0041528A">
      <w:pPr>
        <w:pStyle w:val="EW"/>
      </w:pPr>
      <w:r w:rsidRPr="005307A3">
        <w:tab/>
        <w:t>Port number:</w:t>
      </w:r>
      <w:r w:rsidRPr="005307A3">
        <w:tab/>
        <w:t>44444</w:t>
      </w:r>
    </w:p>
    <w:p w14:paraId="2486CD44" w14:textId="77777777" w:rsidR="00BF46E1" w:rsidRPr="005307A3" w:rsidRDefault="00BF46E1" w:rsidP="0041528A">
      <w:pPr>
        <w:pStyle w:val="EX"/>
      </w:pPr>
      <w:r w:rsidRPr="005307A3">
        <w:t>Data destination address</w:t>
      </w:r>
      <w:r w:rsidRPr="005307A3">
        <w:tab/>
        <w:t>01.01.01.01</w:t>
      </w:r>
    </w:p>
    <w:p w14:paraId="627D724F" w14:textId="77777777" w:rsidR="00BF46E1" w:rsidRPr="005307A3" w:rsidRDefault="00BF46E1" w:rsidP="00BF46E1">
      <w:pPr>
        <w:widowControl w:val="0"/>
      </w:pPr>
      <w:r w:rsidRPr="005307A3">
        <w:lastRenderedPageBreak/>
        <w:t>Coding:</w:t>
      </w:r>
    </w:p>
    <w:p w14:paraId="01971AEB"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174B6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F0512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A6656A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3182CCF"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617BF06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AC21B7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3A3CC9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EB9C96"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2E2EC0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685919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2F783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124BE5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A5CA1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46DC0D" w14:textId="77777777" w:rsidR="00BF46E1" w:rsidRPr="005307A3" w:rsidRDefault="00BF46E1" w:rsidP="00195D76">
            <w:pPr>
              <w:pStyle w:val="TAC"/>
            </w:pPr>
            <w:r w:rsidRPr="005307A3">
              <w:t>35</w:t>
            </w:r>
          </w:p>
        </w:tc>
      </w:tr>
      <w:tr w:rsidR="00BF46E1" w:rsidRPr="005307A3" w14:paraId="273D5554" w14:textId="77777777" w:rsidTr="00195D76">
        <w:trPr>
          <w:jc w:val="center"/>
        </w:trPr>
        <w:tc>
          <w:tcPr>
            <w:tcW w:w="1134" w:type="dxa"/>
            <w:tcBorders>
              <w:top w:val="single" w:sz="4" w:space="0" w:color="auto"/>
              <w:right w:val="single" w:sz="4" w:space="0" w:color="auto"/>
            </w:tcBorders>
          </w:tcPr>
          <w:p w14:paraId="3591613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54B6EA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9E1815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B2BE409"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1DD809A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3F74A7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0EFDE24" w14:textId="77777777" w:rsidR="00BF46E1" w:rsidRPr="005307A3" w:rsidRDefault="00BF46E1" w:rsidP="00195D76">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4D29E60A"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B6AFB1A"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322FFCBF"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75FFFF3A"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8EF5E16"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1F96250" w14:textId="77777777" w:rsidR="00BF46E1" w:rsidRPr="005307A3" w:rsidRDefault="00BF46E1" w:rsidP="00195D76">
            <w:pPr>
              <w:pStyle w:val="TAC"/>
            </w:pPr>
            <w:r w:rsidRPr="005307A3">
              <w:t>65</w:t>
            </w:r>
          </w:p>
        </w:tc>
      </w:tr>
      <w:tr w:rsidR="00BF46E1" w:rsidRPr="005307A3" w14:paraId="39051438" w14:textId="77777777" w:rsidTr="00195D76">
        <w:trPr>
          <w:jc w:val="center"/>
        </w:trPr>
        <w:tc>
          <w:tcPr>
            <w:tcW w:w="1134" w:type="dxa"/>
            <w:tcBorders>
              <w:right w:val="single" w:sz="4" w:space="0" w:color="auto"/>
            </w:tcBorders>
          </w:tcPr>
          <w:p w14:paraId="76FF4F2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8D857B"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3F469D92" w14:textId="77777777" w:rsidR="00BF46E1" w:rsidRPr="005307A3" w:rsidRDefault="00BF46E1" w:rsidP="00195D76">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1317B45F" w14:textId="77777777" w:rsidR="00BF46E1" w:rsidRPr="005307A3" w:rsidRDefault="00BF46E1" w:rsidP="00195D76">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0F6F5B2F"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E09D62B"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A69FD06"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F1C9B01"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37736EAC"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2699952"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082BBAA8"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0A466AC"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E038B56" w14:textId="77777777" w:rsidR="00BF46E1" w:rsidRPr="005307A3" w:rsidRDefault="00BF46E1" w:rsidP="00195D76">
            <w:pPr>
              <w:pStyle w:val="TAC"/>
            </w:pPr>
            <w:r w:rsidRPr="005307A3">
              <w:t>50</w:t>
            </w:r>
          </w:p>
        </w:tc>
      </w:tr>
      <w:tr w:rsidR="00BF46E1" w:rsidRPr="005307A3" w14:paraId="48C04490" w14:textId="77777777" w:rsidTr="00195D76">
        <w:trPr>
          <w:jc w:val="center"/>
        </w:trPr>
        <w:tc>
          <w:tcPr>
            <w:tcW w:w="1134" w:type="dxa"/>
            <w:tcBorders>
              <w:right w:val="single" w:sz="4" w:space="0" w:color="auto"/>
            </w:tcBorders>
          </w:tcPr>
          <w:p w14:paraId="12E5881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A32C88"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30F02424"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7A73E8A"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3616F63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9F0A42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D53B0A" w14:textId="77777777" w:rsidR="00BF46E1" w:rsidRPr="005307A3" w:rsidRDefault="00BF46E1" w:rsidP="00195D76">
            <w:pPr>
              <w:pStyle w:val="TAC"/>
            </w:pPr>
            <w:r w:rsidRPr="005307A3">
              <w:t>AD</w:t>
            </w:r>
          </w:p>
        </w:tc>
        <w:tc>
          <w:tcPr>
            <w:tcW w:w="567" w:type="dxa"/>
            <w:tcBorders>
              <w:top w:val="single" w:sz="4" w:space="0" w:color="auto"/>
              <w:left w:val="single" w:sz="4" w:space="0" w:color="auto"/>
              <w:bottom w:val="single" w:sz="4" w:space="0" w:color="auto"/>
              <w:right w:val="single" w:sz="4" w:space="0" w:color="auto"/>
            </w:tcBorders>
          </w:tcPr>
          <w:p w14:paraId="0246B931" w14:textId="77777777" w:rsidR="00BF46E1" w:rsidRPr="005307A3" w:rsidRDefault="00BF46E1" w:rsidP="00195D76">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6E3B3602" w14:textId="77777777" w:rsidR="00BF46E1" w:rsidRPr="005307A3" w:rsidRDefault="00BF46E1" w:rsidP="00195D76">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7093E72F"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518DB99"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5AD819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50F47C" w14:textId="77777777" w:rsidR="00BF46E1" w:rsidRPr="005307A3" w:rsidRDefault="00BF46E1" w:rsidP="00195D76">
            <w:pPr>
              <w:pStyle w:val="TAC"/>
            </w:pPr>
            <w:r w:rsidRPr="005307A3">
              <w:t>01</w:t>
            </w:r>
          </w:p>
        </w:tc>
      </w:tr>
      <w:tr w:rsidR="00BF46E1" w:rsidRPr="005307A3" w14:paraId="626111FB" w14:textId="77777777" w:rsidTr="00195D76">
        <w:trPr>
          <w:jc w:val="center"/>
        </w:trPr>
        <w:tc>
          <w:tcPr>
            <w:tcW w:w="1134" w:type="dxa"/>
            <w:tcBorders>
              <w:right w:val="single" w:sz="4" w:space="0" w:color="auto"/>
            </w:tcBorders>
          </w:tcPr>
          <w:p w14:paraId="13132A8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53F55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F87C3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C375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6F1A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667CA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C81F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67AA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17B04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D39F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89226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F9356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82EA3E" w14:textId="77777777" w:rsidR="00BF46E1" w:rsidRPr="005307A3" w:rsidRDefault="00BF46E1" w:rsidP="00195D76">
            <w:pPr>
              <w:pStyle w:val="TAC"/>
            </w:pPr>
          </w:p>
        </w:tc>
      </w:tr>
    </w:tbl>
    <w:p w14:paraId="40FBB2A2" w14:textId="77777777" w:rsidR="00BF46E1" w:rsidRPr="005307A3" w:rsidRDefault="00BF46E1" w:rsidP="00BF46E1"/>
    <w:p w14:paraId="1300D2A3" w14:textId="77777777" w:rsidR="00BF46E1" w:rsidRPr="005307A3" w:rsidRDefault="00BF46E1" w:rsidP="00BF46E1">
      <w:pPr>
        <w:widowControl w:val="0"/>
      </w:pPr>
      <w:r w:rsidRPr="005307A3">
        <w:t>TERMINAL RESPONSE: OPEN CHANNEL 3.1.1A</w:t>
      </w:r>
    </w:p>
    <w:p w14:paraId="219D6C44" w14:textId="77777777" w:rsidR="00BF46E1" w:rsidRPr="005307A3" w:rsidRDefault="00BF46E1" w:rsidP="00BF46E1">
      <w:pPr>
        <w:widowControl w:val="0"/>
      </w:pPr>
      <w:r w:rsidRPr="005307A3">
        <w:t>Logically:</w:t>
      </w:r>
    </w:p>
    <w:p w14:paraId="2F4F3742" w14:textId="77777777" w:rsidR="00BF46E1" w:rsidRPr="005307A3" w:rsidRDefault="00BF46E1" w:rsidP="0041528A">
      <w:pPr>
        <w:pStyle w:val="EW"/>
      </w:pPr>
      <w:r w:rsidRPr="005307A3">
        <w:t>Command details</w:t>
      </w:r>
    </w:p>
    <w:p w14:paraId="0D07AE8E" w14:textId="77777777" w:rsidR="00BF46E1" w:rsidRPr="005307A3" w:rsidRDefault="00BF46E1" w:rsidP="0041528A">
      <w:pPr>
        <w:pStyle w:val="EW"/>
      </w:pPr>
      <w:r w:rsidRPr="005307A3">
        <w:tab/>
        <w:t>Command number:</w:t>
      </w:r>
      <w:r w:rsidRPr="005307A3">
        <w:tab/>
        <w:t>1</w:t>
      </w:r>
    </w:p>
    <w:p w14:paraId="7AC02D50" w14:textId="77777777" w:rsidR="00BF46E1" w:rsidRPr="005307A3" w:rsidRDefault="00BF46E1" w:rsidP="0041528A">
      <w:pPr>
        <w:pStyle w:val="EW"/>
      </w:pPr>
      <w:r w:rsidRPr="005307A3">
        <w:tab/>
        <w:t>Command type:</w:t>
      </w:r>
      <w:r w:rsidRPr="005307A3">
        <w:tab/>
        <w:t>OPEN CHANNEL</w:t>
      </w:r>
    </w:p>
    <w:p w14:paraId="39974AF4" w14:textId="77777777" w:rsidR="00BF46E1" w:rsidRPr="005307A3" w:rsidRDefault="00BF46E1" w:rsidP="0041528A">
      <w:pPr>
        <w:pStyle w:val="EW"/>
      </w:pPr>
      <w:r w:rsidRPr="005307A3">
        <w:tab/>
        <w:t>Command qualifier:</w:t>
      </w:r>
      <w:r w:rsidRPr="005307A3">
        <w:tab/>
        <w:t>immediate link establishment</w:t>
      </w:r>
    </w:p>
    <w:p w14:paraId="7C2333E6" w14:textId="77777777" w:rsidR="00BF46E1" w:rsidRPr="005307A3" w:rsidRDefault="00BF46E1" w:rsidP="0041528A">
      <w:pPr>
        <w:pStyle w:val="EW"/>
      </w:pPr>
      <w:r w:rsidRPr="005307A3">
        <w:t>Device identities</w:t>
      </w:r>
    </w:p>
    <w:p w14:paraId="6D8B06C6" w14:textId="77777777" w:rsidR="00BF46E1" w:rsidRPr="005307A3" w:rsidRDefault="00BF46E1" w:rsidP="0041528A">
      <w:pPr>
        <w:pStyle w:val="EW"/>
      </w:pPr>
      <w:r w:rsidRPr="005307A3">
        <w:tab/>
        <w:t>Source device:</w:t>
      </w:r>
      <w:r w:rsidRPr="005307A3">
        <w:tab/>
        <w:t>ME</w:t>
      </w:r>
    </w:p>
    <w:p w14:paraId="098FBC77" w14:textId="77777777" w:rsidR="00BF46E1" w:rsidRPr="005307A3" w:rsidRDefault="00BF46E1" w:rsidP="0041528A">
      <w:pPr>
        <w:pStyle w:val="EW"/>
      </w:pPr>
      <w:r w:rsidRPr="005307A3">
        <w:tab/>
        <w:t>Destination device:</w:t>
      </w:r>
      <w:r w:rsidRPr="005307A3">
        <w:tab/>
        <w:t>UICC</w:t>
      </w:r>
    </w:p>
    <w:p w14:paraId="6A3DCF4F" w14:textId="77777777" w:rsidR="00BF46E1" w:rsidRPr="005307A3" w:rsidRDefault="00BF46E1" w:rsidP="0041528A">
      <w:pPr>
        <w:pStyle w:val="EW"/>
      </w:pPr>
      <w:r w:rsidRPr="005307A3">
        <w:t>Result</w:t>
      </w:r>
    </w:p>
    <w:p w14:paraId="6046FEBC" w14:textId="77777777" w:rsidR="00BF46E1" w:rsidRPr="005307A3" w:rsidRDefault="00BF46E1" w:rsidP="0041528A">
      <w:pPr>
        <w:pStyle w:val="EW"/>
      </w:pPr>
      <w:r w:rsidRPr="005307A3">
        <w:t>General Result:</w:t>
      </w:r>
      <w:r w:rsidRPr="005307A3">
        <w:tab/>
        <w:t>Command performed successfully</w:t>
      </w:r>
    </w:p>
    <w:p w14:paraId="1EA767DD" w14:textId="77777777" w:rsidR="00BF46E1" w:rsidRPr="005307A3" w:rsidRDefault="00BF46E1" w:rsidP="0041528A">
      <w:pPr>
        <w:pStyle w:val="EW"/>
      </w:pPr>
      <w:r w:rsidRPr="005307A3">
        <w:t>Channel status</w:t>
      </w:r>
      <w:r w:rsidRPr="005307A3">
        <w:tab/>
        <w:t>Channel identifier 1 and link established or PDP context activated</w:t>
      </w:r>
    </w:p>
    <w:p w14:paraId="17483C8A" w14:textId="77777777" w:rsidR="00BF46E1" w:rsidRPr="005307A3" w:rsidRDefault="00BF46E1" w:rsidP="0041528A">
      <w:pPr>
        <w:pStyle w:val="EW"/>
      </w:pPr>
      <w:r w:rsidRPr="005307A3">
        <w:t>Bearer</w:t>
      </w:r>
    </w:p>
    <w:p w14:paraId="494736E6" w14:textId="77777777" w:rsidR="00BF46E1" w:rsidRPr="005307A3" w:rsidRDefault="00BF46E1" w:rsidP="0041528A">
      <w:pPr>
        <w:pStyle w:val="EW"/>
      </w:pPr>
      <w:r w:rsidRPr="005307A3">
        <w:tab/>
        <w:t>Bearer type:</w:t>
      </w:r>
      <w:r w:rsidRPr="005307A3">
        <w:tab/>
        <w:t>Default bearer for requested transport layer</w:t>
      </w:r>
    </w:p>
    <w:p w14:paraId="4C11FB4F" w14:textId="77777777" w:rsidR="00BF46E1" w:rsidRPr="005307A3" w:rsidRDefault="00BF46E1" w:rsidP="0041528A">
      <w:pPr>
        <w:pStyle w:val="EW"/>
      </w:pPr>
      <w:r w:rsidRPr="005307A3">
        <w:t>Buffer</w:t>
      </w:r>
    </w:p>
    <w:p w14:paraId="68E2D2CC" w14:textId="77777777" w:rsidR="00BF46E1" w:rsidRPr="005307A3" w:rsidRDefault="00BF46E1" w:rsidP="0041528A">
      <w:pPr>
        <w:pStyle w:val="EX"/>
      </w:pPr>
      <w:r w:rsidRPr="005307A3">
        <w:tab/>
        <w:t>Buffer size:</w:t>
      </w:r>
      <w:r w:rsidRPr="005307A3">
        <w:tab/>
        <w:t>1400</w:t>
      </w:r>
    </w:p>
    <w:p w14:paraId="60BDD8CA" w14:textId="77777777" w:rsidR="00BF46E1" w:rsidRPr="005307A3" w:rsidRDefault="00BF46E1" w:rsidP="00BF46E1">
      <w:pPr>
        <w:keepNext/>
        <w:keepLines/>
        <w:widowControl w:val="0"/>
      </w:pPr>
      <w:r w:rsidRPr="005307A3">
        <w:t>Coding:</w:t>
      </w:r>
    </w:p>
    <w:p w14:paraId="6E32A0C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7B73E2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5026D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8EE4FC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77916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12363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B7E548"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DE3BF4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52D71D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B7417C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C1C1C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733D30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335DF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FA82C2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B21407" w14:textId="77777777" w:rsidR="00BF46E1" w:rsidRPr="005307A3" w:rsidRDefault="00BF46E1" w:rsidP="00195D76">
            <w:pPr>
              <w:pStyle w:val="TAC"/>
            </w:pPr>
            <w:r w:rsidRPr="005307A3">
              <w:t>00</w:t>
            </w:r>
          </w:p>
        </w:tc>
      </w:tr>
      <w:tr w:rsidR="00BF46E1" w:rsidRPr="005307A3" w14:paraId="51456FCD" w14:textId="77777777" w:rsidTr="00195D76">
        <w:trPr>
          <w:jc w:val="center"/>
        </w:trPr>
        <w:tc>
          <w:tcPr>
            <w:tcW w:w="1134" w:type="dxa"/>
            <w:tcBorders>
              <w:top w:val="single" w:sz="4" w:space="0" w:color="auto"/>
              <w:right w:val="single" w:sz="4" w:space="0" w:color="auto"/>
            </w:tcBorders>
          </w:tcPr>
          <w:p w14:paraId="2BD8A13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AD40D3"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019CBEF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55C05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5C0006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DC431C"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5A07855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92C08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1F0F327" w14:textId="77777777" w:rsidR="00BF46E1" w:rsidRPr="005307A3" w:rsidRDefault="00BF46E1" w:rsidP="00195D76">
            <w:pPr>
              <w:pStyle w:val="TAC"/>
            </w:pPr>
            <w:r w:rsidRPr="005307A3">
              <w:t xml:space="preserve">39  </w:t>
            </w:r>
          </w:p>
        </w:tc>
        <w:tc>
          <w:tcPr>
            <w:tcW w:w="567" w:type="dxa"/>
            <w:tcBorders>
              <w:top w:val="single" w:sz="4" w:space="0" w:color="auto"/>
              <w:left w:val="single" w:sz="4" w:space="0" w:color="auto"/>
              <w:bottom w:val="single" w:sz="4" w:space="0" w:color="auto"/>
              <w:right w:val="single" w:sz="4" w:space="0" w:color="auto"/>
            </w:tcBorders>
          </w:tcPr>
          <w:p w14:paraId="03ACFF9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ED6880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72CEFD3" w14:textId="77777777" w:rsidR="00BF46E1" w:rsidRPr="005307A3" w:rsidRDefault="00BF46E1" w:rsidP="00195D76">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01F93A7D" w14:textId="77777777" w:rsidR="00BF46E1" w:rsidRPr="005307A3" w:rsidRDefault="00BF46E1" w:rsidP="00195D76">
            <w:pPr>
              <w:pStyle w:val="TAC"/>
            </w:pPr>
          </w:p>
        </w:tc>
      </w:tr>
    </w:tbl>
    <w:p w14:paraId="6FDEF39F" w14:textId="77777777" w:rsidR="00BF46E1" w:rsidRPr="005307A3" w:rsidRDefault="00BF46E1" w:rsidP="00BF46E1"/>
    <w:p w14:paraId="57351E09" w14:textId="77777777" w:rsidR="00BF46E1" w:rsidRPr="005307A3" w:rsidRDefault="00BF46E1" w:rsidP="00BF46E1">
      <w:pPr>
        <w:widowControl w:val="0"/>
      </w:pPr>
      <w:r w:rsidRPr="005307A3">
        <w:t>TERMINAL RESPONSE: OPEN CHANNEL 3.1.1B</w:t>
      </w:r>
    </w:p>
    <w:p w14:paraId="2BCE221A" w14:textId="77777777" w:rsidR="00BF46E1" w:rsidRPr="005307A3" w:rsidRDefault="00BF46E1" w:rsidP="00BF46E1">
      <w:pPr>
        <w:widowControl w:val="0"/>
      </w:pPr>
      <w:r w:rsidRPr="005307A3">
        <w:t>Logically:</w:t>
      </w:r>
    </w:p>
    <w:p w14:paraId="1DFF0954" w14:textId="77777777" w:rsidR="00BF46E1" w:rsidRPr="005307A3" w:rsidRDefault="00BF46E1" w:rsidP="0041528A">
      <w:pPr>
        <w:pStyle w:val="EW"/>
      </w:pPr>
      <w:r w:rsidRPr="005307A3">
        <w:t>Command details</w:t>
      </w:r>
    </w:p>
    <w:p w14:paraId="5C1592BD" w14:textId="77777777" w:rsidR="00BF46E1" w:rsidRPr="005307A3" w:rsidRDefault="00BF46E1" w:rsidP="0041528A">
      <w:pPr>
        <w:pStyle w:val="EW"/>
      </w:pPr>
      <w:r w:rsidRPr="005307A3">
        <w:tab/>
        <w:t>Command number:</w:t>
      </w:r>
      <w:r w:rsidRPr="005307A3">
        <w:tab/>
        <w:t>1</w:t>
      </w:r>
    </w:p>
    <w:p w14:paraId="42AB317B" w14:textId="77777777" w:rsidR="00BF46E1" w:rsidRPr="005307A3" w:rsidRDefault="00BF46E1" w:rsidP="0041528A">
      <w:pPr>
        <w:pStyle w:val="EW"/>
      </w:pPr>
      <w:r w:rsidRPr="005307A3">
        <w:tab/>
        <w:t>Command type:</w:t>
      </w:r>
      <w:r w:rsidRPr="005307A3">
        <w:tab/>
        <w:t>OPEN CHANNEL</w:t>
      </w:r>
    </w:p>
    <w:p w14:paraId="3C9606D6" w14:textId="77777777" w:rsidR="00BF46E1" w:rsidRPr="005307A3" w:rsidRDefault="00BF46E1" w:rsidP="0041528A">
      <w:pPr>
        <w:pStyle w:val="EW"/>
      </w:pPr>
      <w:r w:rsidRPr="005307A3">
        <w:tab/>
        <w:t>Command qualifier:</w:t>
      </w:r>
      <w:r w:rsidRPr="005307A3">
        <w:tab/>
        <w:t>immediate link establishment</w:t>
      </w:r>
    </w:p>
    <w:p w14:paraId="629120B3" w14:textId="77777777" w:rsidR="00BF46E1" w:rsidRPr="005307A3" w:rsidRDefault="00BF46E1" w:rsidP="0041528A">
      <w:pPr>
        <w:pStyle w:val="EW"/>
      </w:pPr>
      <w:r w:rsidRPr="005307A3">
        <w:t>Device identities</w:t>
      </w:r>
    </w:p>
    <w:p w14:paraId="74A04E83" w14:textId="77777777" w:rsidR="00BF46E1" w:rsidRPr="005307A3" w:rsidRDefault="00BF46E1" w:rsidP="0041528A">
      <w:pPr>
        <w:pStyle w:val="EW"/>
      </w:pPr>
      <w:r w:rsidRPr="005307A3">
        <w:tab/>
        <w:t>Source device:</w:t>
      </w:r>
      <w:r w:rsidRPr="005307A3">
        <w:tab/>
        <w:t>ME</w:t>
      </w:r>
    </w:p>
    <w:p w14:paraId="44F0EF7A" w14:textId="77777777" w:rsidR="00BF46E1" w:rsidRPr="005307A3" w:rsidRDefault="00BF46E1" w:rsidP="0041528A">
      <w:pPr>
        <w:pStyle w:val="EW"/>
      </w:pPr>
      <w:r w:rsidRPr="005307A3">
        <w:tab/>
        <w:t>Destination device:</w:t>
      </w:r>
      <w:r w:rsidRPr="005307A3">
        <w:tab/>
        <w:t>UICC</w:t>
      </w:r>
    </w:p>
    <w:p w14:paraId="6A1FE6C5" w14:textId="77777777" w:rsidR="00BF46E1" w:rsidRPr="005307A3" w:rsidRDefault="00BF46E1" w:rsidP="0041528A">
      <w:pPr>
        <w:pStyle w:val="EW"/>
      </w:pPr>
      <w:r w:rsidRPr="005307A3">
        <w:t>Result</w:t>
      </w:r>
    </w:p>
    <w:p w14:paraId="64E51065" w14:textId="77777777" w:rsidR="00BF46E1" w:rsidRPr="005307A3" w:rsidRDefault="00BF46E1" w:rsidP="0041528A">
      <w:pPr>
        <w:pStyle w:val="EW"/>
      </w:pPr>
      <w:r w:rsidRPr="005307A3">
        <w:t>General Result:</w:t>
      </w:r>
      <w:r w:rsidRPr="005307A3">
        <w:tab/>
        <w:t>Command performed successfully</w:t>
      </w:r>
    </w:p>
    <w:p w14:paraId="42B2E40F" w14:textId="77777777" w:rsidR="00BF46E1" w:rsidRPr="005307A3" w:rsidRDefault="00BF46E1" w:rsidP="0041528A">
      <w:pPr>
        <w:pStyle w:val="EW"/>
      </w:pPr>
      <w:r w:rsidRPr="005307A3">
        <w:t>Channel status</w:t>
      </w:r>
      <w:r w:rsidRPr="005307A3">
        <w:tab/>
        <w:t>Channel identifier 1 and link established or PDP context activated</w:t>
      </w:r>
    </w:p>
    <w:p w14:paraId="63E3E678" w14:textId="77777777" w:rsidR="00BF46E1" w:rsidRPr="005307A3" w:rsidRDefault="00BF46E1" w:rsidP="0041528A">
      <w:pPr>
        <w:pStyle w:val="EW"/>
      </w:pPr>
      <w:r w:rsidRPr="005307A3">
        <w:t>Bearer</w:t>
      </w:r>
    </w:p>
    <w:p w14:paraId="390D6D53" w14:textId="77777777" w:rsidR="00BF46E1" w:rsidRPr="005307A3" w:rsidRDefault="00BF46E1" w:rsidP="0041528A">
      <w:pPr>
        <w:pStyle w:val="EW"/>
      </w:pPr>
      <w:r w:rsidRPr="005307A3">
        <w:tab/>
        <w:t>Bearer type:</w:t>
      </w:r>
      <w:r w:rsidRPr="005307A3">
        <w:tab/>
      </w:r>
      <w:r w:rsidRPr="005307A3">
        <w:tab/>
        <w:t>E-UTRAN / mapped UTRAN packet service</w:t>
      </w:r>
    </w:p>
    <w:p w14:paraId="5327D9ED" w14:textId="77777777" w:rsidR="00BF46E1" w:rsidRPr="005307A3" w:rsidRDefault="00BF46E1" w:rsidP="0041528A">
      <w:pPr>
        <w:pStyle w:val="EW"/>
      </w:pPr>
      <w:r w:rsidRPr="005307A3">
        <w:t>QCI</w:t>
      </w:r>
      <w:r w:rsidRPr="005307A3">
        <w:tab/>
      </w:r>
      <w:r w:rsidRPr="005307A3">
        <w:tab/>
        <w:t>9</w:t>
      </w:r>
    </w:p>
    <w:p w14:paraId="3AE02B98" w14:textId="77777777" w:rsidR="00BF46E1" w:rsidRPr="005307A3" w:rsidRDefault="00BF46E1" w:rsidP="0041528A">
      <w:pPr>
        <w:pStyle w:val="EW"/>
      </w:pPr>
      <w:r w:rsidRPr="005307A3">
        <w:t>Maximum bit rate for uplink:</w:t>
      </w:r>
      <w:r w:rsidRPr="005307A3">
        <w:tab/>
      </w:r>
      <w:r w:rsidRPr="005307A3">
        <w:tab/>
        <w:t>64 kbps</w:t>
      </w:r>
    </w:p>
    <w:p w14:paraId="44F53F89" w14:textId="77777777" w:rsidR="00BF46E1" w:rsidRPr="005307A3" w:rsidRDefault="00BF46E1" w:rsidP="0041528A">
      <w:pPr>
        <w:pStyle w:val="EW"/>
      </w:pPr>
      <w:r w:rsidRPr="005307A3">
        <w:t>Maximum bit rate for downlink:</w:t>
      </w:r>
      <w:r w:rsidRPr="005307A3">
        <w:tab/>
        <w:t>64 kbps</w:t>
      </w:r>
    </w:p>
    <w:p w14:paraId="0F933208" w14:textId="77777777" w:rsidR="00BF46E1" w:rsidRPr="005307A3" w:rsidRDefault="00BF46E1" w:rsidP="0041528A">
      <w:pPr>
        <w:pStyle w:val="EW"/>
      </w:pPr>
      <w:r w:rsidRPr="005307A3">
        <w:t>Guaranteed</w:t>
      </w:r>
      <w:r w:rsidRPr="005307A3" w:rsidDel="003B56F9">
        <w:t xml:space="preserve"> </w:t>
      </w:r>
      <w:r w:rsidRPr="005307A3">
        <w:t>bit rate for uplink:</w:t>
      </w:r>
      <w:r w:rsidRPr="005307A3">
        <w:tab/>
      </w:r>
      <w:r w:rsidRPr="005307A3">
        <w:tab/>
        <w:t>64 kbps</w:t>
      </w:r>
    </w:p>
    <w:p w14:paraId="1CF3066B" w14:textId="77777777" w:rsidR="00BF46E1" w:rsidRPr="005307A3" w:rsidRDefault="00BF46E1" w:rsidP="0041528A">
      <w:pPr>
        <w:pStyle w:val="EW"/>
      </w:pPr>
      <w:r w:rsidRPr="005307A3">
        <w:t>Guaranteed bit rate for downlink:</w:t>
      </w:r>
      <w:r w:rsidRPr="005307A3">
        <w:tab/>
        <w:t>64 kbps</w:t>
      </w:r>
    </w:p>
    <w:p w14:paraId="324A027A" w14:textId="77777777" w:rsidR="00BF46E1" w:rsidRPr="005307A3" w:rsidRDefault="00BF46E1" w:rsidP="0041528A">
      <w:pPr>
        <w:pStyle w:val="EW"/>
      </w:pPr>
      <w:r w:rsidRPr="005307A3">
        <w:t>Maximum bit rate for uplink (extended):</w:t>
      </w:r>
      <w:r w:rsidRPr="005307A3">
        <w:tab/>
        <w:t>0</w:t>
      </w:r>
    </w:p>
    <w:p w14:paraId="5C4DC05C" w14:textId="77777777" w:rsidR="00BF46E1" w:rsidRPr="005307A3" w:rsidRDefault="00BF46E1" w:rsidP="0041528A">
      <w:pPr>
        <w:pStyle w:val="EW"/>
      </w:pPr>
      <w:r w:rsidRPr="005307A3">
        <w:t>Maximum bit rate for downlink (extended):</w:t>
      </w:r>
      <w:r w:rsidRPr="005307A3">
        <w:tab/>
        <w:t>0</w:t>
      </w:r>
    </w:p>
    <w:p w14:paraId="2DD9728C" w14:textId="77777777" w:rsidR="00BF46E1" w:rsidRPr="005307A3" w:rsidRDefault="00BF46E1" w:rsidP="0041528A">
      <w:pPr>
        <w:pStyle w:val="EW"/>
      </w:pPr>
      <w:r w:rsidRPr="005307A3">
        <w:t>Guaranteed bit rate for uplink (extended):</w:t>
      </w:r>
      <w:r w:rsidRPr="005307A3">
        <w:tab/>
        <w:t>0</w:t>
      </w:r>
    </w:p>
    <w:p w14:paraId="0A0C38A2" w14:textId="77777777" w:rsidR="00BF46E1" w:rsidRPr="005307A3" w:rsidRDefault="00BF46E1" w:rsidP="0041528A">
      <w:pPr>
        <w:pStyle w:val="EW"/>
      </w:pPr>
      <w:r w:rsidRPr="005307A3">
        <w:t>Guaranteed bit rate for downlink (extended):</w:t>
      </w:r>
      <w:r w:rsidRPr="005307A3">
        <w:tab/>
        <w:t>0</w:t>
      </w:r>
    </w:p>
    <w:p w14:paraId="11E5552D" w14:textId="77777777" w:rsidR="00BF46E1" w:rsidRPr="005307A3" w:rsidRDefault="00BF46E1" w:rsidP="0041528A">
      <w:pPr>
        <w:pStyle w:val="EW"/>
      </w:pPr>
      <w:r w:rsidRPr="005307A3">
        <w:t>PDN Type:</w:t>
      </w:r>
      <w:r w:rsidRPr="005307A3">
        <w:tab/>
      </w:r>
      <w:r w:rsidRPr="005307A3">
        <w:tab/>
        <w:t>IP</w:t>
      </w:r>
    </w:p>
    <w:p w14:paraId="26016D46" w14:textId="77777777" w:rsidR="00BF46E1" w:rsidRPr="005307A3" w:rsidRDefault="00BF46E1" w:rsidP="0041528A">
      <w:pPr>
        <w:pStyle w:val="EW"/>
      </w:pPr>
    </w:p>
    <w:p w14:paraId="1FC9ECAD" w14:textId="77777777" w:rsidR="00BF46E1" w:rsidRPr="005307A3" w:rsidRDefault="00BF46E1" w:rsidP="0041528A">
      <w:pPr>
        <w:pStyle w:val="EW"/>
      </w:pPr>
      <w:r w:rsidRPr="005307A3">
        <w:t>Buffer</w:t>
      </w:r>
    </w:p>
    <w:p w14:paraId="20895EF3" w14:textId="77777777" w:rsidR="00BF46E1" w:rsidRPr="005307A3" w:rsidRDefault="00BF46E1" w:rsidP="0041528A">
      <w:pPr>
        <w:pStyle w:val="EX"/>
      </w:pPr>
      <w:r w:rsidRPr="005307A3">
        <w:tab/>
        <w:t>Buffer size:</w:t>
      </w:r>
      <w:r w:rsidRPr="005307A3">
        <w:tab/>
        <w:t>1400</w:t>
      </w:r>
    </w:p>
    <w:p w14:paraId="510C494C" w14:textId="77777777" w:rsidR="00BF46E1" w:rsidRPr="005307A3" w:rsidRDefault="00BF46E1" w:rsidP="00BF46E1">
      <w:pPr>
        <w:keepNext/>
        <w:keepLines/>
        <w:widowControl w:val="0"/>
      </w:pPr>
      <w:r w:rsidRPr="005307A3">
        <w:lastRenderedPageBreak/>
        <w:t>Coding:</w:t>
      </w:r>
    </w:p>
    <w:p w14:paraId="5F64CB3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115E7C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D4D85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87B856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B8879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335C1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570186"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4E2478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DFA5D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9EA1D1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6B027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549E2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8BB11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015B00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0F9D64" w14:textId="77777777" w:rsidR="00BF46E1" w:rsidRPr="005307A3" w:rsidRDefault="00BF46E1" w:rsidP="00195D76">
            <w:pPr>
              <w:pStyle w:val="TAC"/>
            </w:pPr>
            <w:r w:rsidRPr="005307A3">
              <w:t>00</w:t>
            </w:r>
          </w:p>
        </w:tc>
      </w:tr>
      <w:tr w:rsidR="00BF46E1" w:rsidRPr="005307A3" w14:paraId="28D697F2" w14:textId="77777777" w:rsidTr="00195D76">
        <w:trPr>
          <w:jc w:val="center"/>
        </w:trPr>
        <w:tc>
          <w:tcPr>
            <w:tcW w:w="1134" w:type="dxa"/>
            <w:tcBorders>
              <w:top w:val="single" w:sz="4" w:space="0" w:color="auto"/>
              <w:right w:val="single" w:sz="4" w:space="0" w:color="auto"/>
            </w:tcBorders>
          </w:tcPr>
          <w:p w14:paraId="4069E50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9853E87"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47BC8A5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7135E5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D17987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419533"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5805C2A8" w14:textId="77777777" w:rsidR="00BF46E1" w:rsidRPr="005307A3" w:rsidRDefault="00BF46E1" w:rsidP="00195D76">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70098E0E" w14:textId="77777777" w:rsidR="00BF46E1" w:rsidRPr="005307A3" w:rsidRDefault="00BF46E1" w:rsidP="00195D76">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399BA5EC"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3392BDF"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354DB62"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971227B"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444A765" w14:textId="77777777" w:rsidR="00BF46E1" w:rsidRPr="005307A3" w:rsidRDefault="00BF46E1" w:rsidP="00195D76">
            <w:pPr>
              <w:pStyle w:val="TAC"/>
            </w:pPr>
            <w:r w:rsidRPr="005307A3">
              <w:t>40</w:t>
            </w:r>
          </w:p>
        </w:tc>
      </w:tr>
      <w:tr w:rsidR="00BF46E1" w:rsidRPr="005307A3" w14:paraId="43BC4456" w14:textId="77777777" w:rsidTr="00195D76">
        <w:trPr>
          <w:jc w:val="center"/>
        </w:trPr>
        <w:tc>
          <w:tcPr>
            <w:tcW w:w="1134" w:type="dxa"/>
            <w:tcBorders>
              <w:right w:val="single" w:sz="4" w:space="0" w:color="auto"/>
            </w:tcBorders>
          </w:tcPr>
          <w:p w14:paraId="4B8FF8F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4F756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57971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4BCFF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76915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B3C46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826390"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25322B0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0A8BF3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4BBD3D8" w14:textId="77777777" w:rsidR="00BF46E1" w:rsidRPr="005307A3" w:rsidRDefault="00BF46E1" w:rsidP="00195D76">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24BACC2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373C6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1585D6" w14:textId="77777777" w:rsidR="00BF46E1" w:rsidRPr="005307A3" w:rsidRDefault="00BF46E1" w:rsidP="00195D76">
            <w:pPr>
              <w:pStyle w:val="TAC"/>
            </w:pPr>
          </w:p>
        </w:tc>
      </w:tr>
    </w:tbl>
    <w:p w14:paraId="28967474" w14:textId="77777777" w:rsidR="00BF46E1" w:rsidRPr="005307A3" w:rsidRDefault="00BF46E1" w:rsidP="00BF46E1"/>
    <w:p w14:paraId="2EFE5E7C" w14:textId="77777777" w:rsidR="00BF46E1" w:rsidRPr="005307A3" w:rsidRDefault="00BF46E1" w:rsidP="00BF46E1">
      <w:r w:rsidRPr="005307A3">
        <w:t>PROACTIVE COMMAND: SEND DATA 3.1.1</w:t>
      </w:r>
    </w:p>
    <w:p w14:paraId="6F7B7470" w14:textId="77777777" w:rsidR="00BF46E1" w:rsidRPr="005307A3" w:rsidRDefault="00BF46E1" w:rsidP="00BF46E1">
      <w:r w:rsidRPr="005307A3">
        <w:t>Logically:</w:t>
      </w:r>
    </w:p>
    <w:p w14:paraId="6E2EF222" w14:textId="77777777" w:rsidR="00BF46E1" w:rsidRPr="005307A3" w:rsidRDefault="00BF46E1" w:rsidP="0041528A">
      <w:pPr>
        <w:pStyle w:val="EW"/>
      </w:pPr>
      <w:r w:rsidRPr="005307A3">
        <w:t>Command details</w:t>
      </w:r>
    </w:p>
    <w:p w14:paraId="1A0BEF86" w14:textId="77777777" w:rsidR="00BF46E1" w:rsidRPr="005307A3" w:rsidRDefault="00BF46E1" w:rsidP="0041528A">
      <w:pPr>
        <w:pStyle w:val="EW"/>
      </w:pPr>
      <w:r w:rsidRPr="005307A3">
        <w:tab/>
        <w:t>Command number:</w:t>
      </w:r>
      <w:r w:rsidRPr="005307A3">
        <w:tab/>
        <w:t>1</w:t>
      </w:r>
    </w:p>
    <w:p w14:paraId="56F0B42E" w14:textId="77777777" w:rsidR="00BF46E1" w:rsidRPr="005307A3" w:rsidRDefault="00BF46E1" w:rsidP="0041528A">
      <w:pPr>
        <w:pStyle w:val="EW"/>
      </w:pPr>
      <w:r w:rsidRPr="005307A3">
        <w:tab/>
        <w:t>Command type:</w:t>
      </w:r>
      <w:r w:rsidRPr="005307A3">
        <w:tab/>
        <w:t>SEND DATA</w:t>
      </w:r>
    </w:p>
    <w:p w14:paraId="6B3D3402" w14:textId="77777777" w:rsidR="00BF46E1" w:rsidRPr="005307A3" w:rsidRDefault="00BF46E1" w:rsidP="0041528A">
      <w:pPr>
        <w:pStyle w:val="EW"/>
      </w:pPr>
      <w:r w:rsidRPr="005307A3">
        <w:tab/>
        <w:t>Command qualifier:</w:t>
      </w:r>
      <w:r w:rsidRPr="005307A3">
        <w:tab/>
        <w:t>Send Immediately</w:t>
      </w:r>
    </w:p>
    <w:p w14:paraId="26010EC3" w14:textId="77777777" w:rsidR="00BF46E1" w:rsidRPr="005307A3" w:rsidRDefault="00BF46E1" w:rsidP="0041528A">
      <w:pPr>
        <w:pStyle w:val="EW"/>
      </w:pPr>
      <w:r w:rsidRPr="005307A3">
        <w:t>Device identities</w:t>
      </w:r>
    </w:p>
    <w:p w14:paraId="11A0272F" w14:textId="77777777" w:rsidR="00BF46E1" w:rsidRPr="005307A3" w:rsidRDefault="00BF46E1" w:rsidP="0041528A">
      <w:pPr>
        <w:pStyle w:val="EW"/>
      </w:pPr>
      <w:r w:rsidRPr="005307A3">
        <w:tab/>
        <w:t>Source device:</w:t>
      </w:r>
      <w:r w:rsidRPr="005307A3">
        <w:tab/>
        <w:t>UICC</w:t>
      </w:r>
    </w:p>
    <w:p w14:paraId="480BEF78" w14:textId="77777777" w:rsidR="00BF46E1" w:rsidRPr="005307A3" w:rsidRDefault="00BF46E1" w:rsidP="0041528A">
      <w:pPr>
        <w:pStyle w:val="EW"/>
      </w:pPr>
      <w:r w:rsidRPr="005307A3">
        <w:tab/>
        <w:t>Destination device:</w:t>
      </w:r>
      <w:r w:rsidRPr="005307A3">
        <w:tab/>
        <w:t>Channel 1</w:t>
      </w:r>
    </w:p>
    <w:p w14:paraId="0CEEADAE" w14:textId="77777777" w:rsidR="00BF46E1" w:rsidRPr="005307A3" w:rsidRDefault="00BF46E1" w:rsidP="0041528A">
      <w:pPr>
        <w:pStyle w:val="EW"/>
      </w:pPr>
      <w:r w:rsidRPr="005307A3">
        <w:t>Channel Data</w:t>
      </w:r>
    </w:p>
    <w:p w14:paraId="3B89B2F2" w14:textId="77777777" w:rsidR="00BF46E1" w:rsidRPr="005307A3" w:rsidRDefault="00BF46E1" w:rsidP="0041528A">
      <w:pPr>
        <w:pStyle w:val="EX"/>
      </w:pPr>
      <w:r w:rsidRPr="005307A3">
        <w:tab/>
        <w:t>Channel Data:</w:t>
      </w:r>
      <w:r w:rsidRPr="005307A3">
        <w:tab/>
        <w:t>00 01 .. 07 (8 Bytes of data)</w:t>
      </w:r>
    </w:p>
    <w:p w14:paraId="2CA2B360" w14:textId="77777777" w:rsidR="00BF46E1" w:rsidRPr="005307A3" w:rsidRDefault="00BF46E1" w:rsidP="00BF46E1">
      <w:r w:rsidRPr="005307A3">
        <w:t>Coding:</w:t>
      </w:r>
    </w:p>
    <w:p w14:paraId="78C82BF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28FDB2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4B5E2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067B34C"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55615C4" w14:textId="77777777" w:rsidR="00BF46E1" w:rsidRPr="005307A3" w:rsidRDefault="00BF46E1" w:rsidP="00195D76">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028DF20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A8A805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E6B1B6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06D797"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789BD4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2E5B2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F6AC5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320D0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2AA60C"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C3118C4" w14:textId="77777777" w:rsidR="00BF46E1" w:rsidRPr="005307A3" w:rsidRDefault="00BF46E1" w:rsidP="00195D76">
            <w:pPr>
              <w:pStyle w:val="TAC"/>
            </w:pPr>
            <w:r w:rsidRPr="005307A3">
              <w:t>B6</w:t>
            </w:r>
          </w:p>
        </w:tc>
      </w:tr>
      <w:tr w:rsidR="00BF46E1" w:rsidRPr="005307A3" w14:paraId="4965DF6D" w14:textId="77777777" w:rsidTr="00195D76">
        <w:trPr>
          <w:jc w:val="center"/>
        </w:trPr>
        <w:tc>
          <w:tcPr>
            <w:tcW w:w="1134" w:type="dxa"/>
            <w:tcBorders>
              <w:top w:val="single" w:sz="4" w:space="0" w:color="auto"/>
              <w:right w:val="single" w:sz="4" w:space="0" w:color="auto"/>
            </w:tcBorders>
          </w:tcPr>
          <w:p w14:paraId="73D7AA6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B22570" w14:textId="77777777" w:rsidR="00BF46E1" w:rsidRPr="005307A3" w:rsidRDefault="00BF46E1" w:rsidP="00195D76">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54530DAE" w14:textId="77777777" w:rsidR="00BF46E1" w:rsidRPr="005307A3" w:rsidRDefault="00BF46E1" w:rsidP="00195D76">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1140BDC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BBE496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12A56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C60F24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E3B8A06"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D2AE82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21960F5"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2A97EC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71882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816E00" w14:textId="77777777" w:rsidR="00BF46E1" w:rsidRPr="005307A3" w:rsidRDefault="00BF46E1" w:rsidP="00195D76">
            <w:pPr>
              <w:pStyle w:val="TAC"/>
            </w:pPr>
          </w:p>
        </w:tc>
      </w:tr>
    </w:tbl>
    <w:p w14:paraId="643921E0" w14:textId="77777777" w:rsidR="00BF46E1" w:rsidRPr="005307A3" w:rsidRDefault="00BF46E1" w:rsidP="00BF46E1"/>
    <w:p w14:paraId="7ED580F0" w14:textId="77777777" w:rsidR="00BF46E1" w:rsidRPr="005307A3" w:rsidRDefault="00BF46E1" w:rsidP="00BF46E1">
      <w:r w:rsidRPr="005307A3">
        <w:t>TERMINAL RESPONSE: SEND DATA 3.1.1</w:t>
      </w:r>
    </w:p>
    <w:p w14:paraId="5FC06CF9" w14:textId="77777777" w:rsidR="00BF46E1" w:rsidRPr="005307A3" w:rsidRDefault="00BF46E1" w:rsidP="00BF46E1">
      <w:r w:rsidRPr="005307A3">
        <w:t>Logically:</w:t>
      </w:r>
    </w:p>
    <w:p w14:paraId="74217AF9" w14:textId="77777777" w:rsidR="00BF46E1" w:rsidRPr="005307A3" w:rsidRDefault="00BF46E1" w:rsidP="0041528A">
      <w:pPr>
        <w:pStyle w:val="EW"/>
      </w:pPr>
      <w:r w:rsidRPr="005307A3">
        <w:t>Command details</w:t>
      </w:r>
    </w:p>
    <w:p w14:paraId="43779F96" w14:textId="77777777" w:rsidR="00BF46E1" w:rsidRPr="005307A3" w:rsidRDefault="00BF46E1" w:rsidP="0041528A">
      <w:pPr>
        <w:pStyle w:val="EW"/>
      </w:pPr>
      <w:r w:rsidRPr="005307A3">
        <w:tab/>
        <w:t>Command number:</w:t>
      </w:r>
      <w:r w:rsidRPr="005307A3">
        <w:tab/>
        <w:t>1</w:t>
      </w:r>
    </w:p>
    <w:p w14:paraId="5F322484" w14:textId="77777777" w:rsidR="00BF46E1" w:rsidRPr="005307A3" w:rsidRDefault="00BF46E1" w:rsidP="0041528A">
      <w:pPr>
        <w:pStyle w:val="EW"/>
      </w:pPr>
      <w:r w:rsidRPr="005307A3">
        <w:tab/>
        <w:t>Command type:</w:t>
      </w:r>
      <w:r w:rsidRPr="005307A3">
        <w:tab/>
        <w:t>SEND DATA</w:t>
      </w:r>
    </w:p>
    <w:p w14:paraId="21AFD2CB" w14:textId="77777777" w:rsidR="00BF46E1" w:rsidRPr="005307A3" w:rsidRDefault="00BF46E1" w:rsidP="0041528A">
      <w:pPr>
        <w:pStyle w:val="EW"/>
      </w:pPr>
      <w:r w:rsidRPr="005307A3">
        <w:tab/>
        <w:t>Command qualifier:</w:t>
      </w:r>
      <w:r w:rsidRPr="005307A3">
        <w:tab/>
        <w:t>Send Immediately</w:t>
      </w:r>
    </w:p>
    <w:p w14:paraId="71366C5E" w14:textId="77777777" w:rsidR="00BF46E1" w:rsidRPr="005307A3" w:rsidRDefault="00BF46E1" w:rsidP="0041528A">
      <w:pPr>
        <w:pStyle w:val="EW"/>
      </w:pPr>
      <w:r w:rsidRPr="005307A3">
        <w:t>Device identities</w:t>
      </w:r>
    </w:p>
    <w:p w14:paraId="4FE83BF2" w14:textId="77777777" w:rsidR="00BF46E1" w:rsidRPr="005307A3" w:rsidRDefault="00BF46E1" w:rsidP="0041528A">
      <w:pPr>
        <w:pStyle w:val="EW"/>
      </w:pPr>
      <w:r w:rsidRPr="005307A3">
        <w:tab/>
        <w:t>Source device:</w:t>
      </w:r>
      <w:r w:rsidRPr="005307A3">
        <w:tab/>
        <w:t>ME</w:t>
      </w:r>
    </w:p>
    <w:p w14:paraId="1B509F0A" w14:textId="77777777" w:rsidR="00BF46E1" w:rsidRPr="005307A3" w:rsidRDefault="00BF46E1" w:rsidP="0041528A">
      <w:pPr>
        <w:pStyle w:val="EW"/>
      </w:pPr>
      <w:r w:rsidRPr="005307A3">
        <w:tab/>
        <w:t>Destination device:</w:t>
      </w:r>
      <w:r w:rsidRPr="005307A3">
        <w:tab/>
        <w:t>UICC</w:t>
      </w:r>
    </w:p>
    <w:p w14:paraId="7EF1FA3A" w14:textId="77777777" w:rsidR="00BF46E1" w:rsidRPr="005307A3" w:rsidRDefault="00BF46E1" w:rsidP="0041528A">
      <w:pPr>
        <w:pStyle w:val="EW"/>
      </w:pPr>
      <w:r w:rsidRPr="005307A3">
        <w:t>Result</w:t>
      </w:r>
    </w:p>
    <w:p w14:paraId="24197ABC" w14:textId="77777777" w:rsidR="00BF46E1" w:rsidRPr="005307A3" w:rsidRDefault="00BF46E1" w:rsidP="0041528A">
      <w:pPr>
        <w:pStyle w:val="EW"/>
      </w:pPr>
      <w:r w:rsidRPr="005307A3">
        <w:tab/>
        <w:t>General Result:</w:t>
      </w:r>
      <w:r w:rsidRPr="005307A3">
        <w:tab/>
        <w:t>Command performed successfully</w:t>
      </w:r>
    </w:p>
    <w:p w14:paraId="008634EC" w14:textId="77777777" w:rsidR="00BF46E1" w:rsidRPr="005307A3" w:rsidRDefault="00BF46E1" w:rsidP="0041528A">
      <w:pPr>
        <w:pStyle w:val="EX"/>
      </w:pPr>
      <w:r w:rsidRPr="005307A3">
        <w:tab/>
        <w:t>Channel data length:</w:t>
      </w:r>
      <w:r w:rsidRPr="005307A3">
        <w:tab/>
        <w:t>More than 255 bytes of space available in the Tx buffer</w:t>
      </w:r>
    </w:p>
    <w:p w14:paraId="37A9052C" w14:textId="77777777" w:rsidR="00BF46E1" w:rsidRPr="005307A3" w:rsidRDefault="00BF46E1" w:rsidP="00BF46E1">
      <w:r w:rsidRPr="005307A3">
        <w:t>Coding:</w:t>
      </w:r>
    </w:p>
    <w:p w14:paraId="6A382EB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7EE16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66187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FC4BD0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95B4A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F403A1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0172E0"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8A0D22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AA95F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7479A8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00855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09037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0D705E9"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40A840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277C5D9" w14:textId="77777777" w:rsidR="00BF46E1" w:rsidRPr="005307A3" w:rsidRDefault="00BF46E1" w:rsidP="00195D76">
            <w:pPr>
              <w:pStyle w:val="TAC"/>
            </w:pPr>
            <w:r w:rsidRPr="005307A3">
              <w:t>00</w:t>
            </w:r>
          </w:p>
        </w:tc>
      </w:tr>
      <w:tr w:rsidR="00BF46E1" w:rsidRPr="005307A3" w14:paraId="2174D96F" w14:textId="77777777" w:rsidTr="00195D76">
        <w:trPr>
          <w:jc w:val="center"/>
        </w:trPr>
        <w:tc>
          <w:tcPr>
            <w:tcW w:w="1134" w:type="dxa"/>
            <w:tcBorders>
              <w:top w:val="single" w:sz="4" w:space="0" w:color="auto"/>
              <w:right w:val="single" w:sz="4" w:space="0" w:color="auto"/>
            </w:tcBorders>
          </w:tcPr>
          <w:p w14:paraId="03EA07C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393808"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227637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1FE742"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EF7A1B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0317E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B81A5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D80C6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614C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B7E66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0E05F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0859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6C0126" w14:textId="77777777" w:rsidR="00BF46E1" w:rsidRPr="005307A3" w:rsidRDefault="00BF46E1" w:rsidP="00195D76">
            <w:pPr>
              <w:pStyle w:val="TAC"/>
            </w:pPr>
          </w:p>
        </w:tc>
      </w:tr>
    </w:tbl>
    <w:p w14:paraId="1AC64DDE" w14:textId="77777777" w:rsidR="00BF46E1" w:rsidRPr="005307A3" w:rsidRDefault="00BF46E1" w:rsidP="00BF46E1"/>
    <w:p w14:paraId="44A60F9F" w14:textId="77777777" w:rsidR="00BF46E1" w:rsidRPr="005307A3" w:rsidRDefault="00BF46E1" w:rsidP="00BF46E1">
      <w:r w:rsidRPr="005307A3">
        <w:t>PROACTIVE COMMAND: CLOSE CHANNEL 3.1.1</w:t>
      </w:r>
    </w:p>
    <w:p w14:paraId="31B215AA" w14:textId="77777777" w:rsidR="00BF46E1" w:rsidRPr="005307A3" w:rsidRDefault="00BF46E1" w:rsidP="00BF46E1">
      <w:r w:rsidRPr="005307A3">
        <w:t>Logically:</w:t>
      </w:r>
    </w:p>
    <w:p w14:paraId="17F5D880" w14:textId="77777777" w:rsidR="00BF46E1" w:rsidRPr="005307A3" w:rsidRDefault="00BF46E1" w:rsidP="0041528A">
      <w:pPr>
        <w:pStyle w:val="EW"/>
      </w:pPr>
      <w:r w:rsidRPr="005307A3">
        <w:t>Command details</w:t>
      </w:r>
    </w:p>
    <w:p w14:paraId="4D7F73C0" w14:textId="77777777" w:rsidR="00BF46E1" w:rsidRPr="005307A3" w:rsidRDefault="00BF46E1" w:rsidP="0041528A">
      <w:pPr>
        <w:pStyle w:val="EW"/>
      </w:pPr>
      <w:r w:rsidRPr="005307A3">
        <w:tab/>
        <w:t>Command number:</w:t>
      </w:r>
      <w:r w:rsidRPr="005307A3">
        <w:tab/>
        <w:t>1</w:t>
      </w:r>
    </w:p>
    <w:p w14:paraId="2D887101" w14:textId="77777777" w:rsidR="00BF46E1" w:rsidRPr="005307A3" w:rsidRDefault="00BF46E1" w:rsidP="0041528A">
      <w:pPr>
        <w:pStyle w:val="EW"/>
      </w:pPr>
      <w:r w:rsidRPr="005307A3">
        <w:tab/>
        <w:t>Command type:</w:t>
      </w:r>
      <w:r w:rsidRPr="005307A3">
        <w:tab/>
        <w:t>CLOSE CHANNEL</w:t>
      </w:r>
    </w:p>
    <w:p w14:paraId="66640E8D" w14:textId="77777777" w:rsidR="00BF46E1" w:rsidRPr="005307A3" w:rsidRDefault="00BF46E1" w:rsidP="0041528A">
      <w:pPr>
        <w:pStyle w:val="EW"/>
      </w:pPr>
      <w:r w:rsidRPr="005307A3">
        <w:tab/>
        <w:t>Command qualifier:</w:t>
      </w:r>
      <w:r w:rsidRPr="005307A3">
        <w:tab/>
        <w:t>RFU</w:t>
      </w:r>
    </w:p>
    <w:p w14:paraId="278F133D" w14:textId="77777777" w:rsidR="00BF46E1" w:rsidRPr="005307A3" w:rsidRDefault="00BF46E1" w:rsidP="0041528A">
      <w:pPr>
        <w:pStyle w:val="EW"/>
      </w:pPr>
      <w:r w:rsidRPr="005307A3">
        <w:t>Device identities</w:t>
      </w:r>
    </w:p>
    <w:p w14:paraId="36E1C0BC" w14:textId="77777777" w:rsidR="00BF46E1" w:rsidRPr="005307A3" w:rsidRDefault="00BF46E1" w:rsidP="0041528A">
      <w:pPr>
        <w:pStyle w:val="EW"/>
      </w:pPr>
      <w:r w:rsidRPr="005307A3">
        <w:tab/>
        <w:t>Source device:</w:t>
      </w:r>
      <w:r w:rsidRPr="005307A3">
        <w:tab/>
        <w:t>UICC</w:t>
      </w:r>
    </w:p>
    <w:p w14:paraId="0DABC145" w14:textId="77777777" w:rsidR="00BF46E1" w:rsidRPr="005307A3" w:rsidRDefault="00BF46E1" w:rsidP="0041528A">
      <w:pPr>
        <w:pStyle w:val="EX"/>
      </w:pPr>
      <w:r w:rsidRPr="005307A3">
        <w:tab/>
        <w:t>Destination device:</w:t>
      </w:r>
      <w:r w:rsidRPr="005307A3">
        <w:tab/>
        <w:t>Channel 1</w:t>
      </w:r>
    </w:p>
    <w:p w14:paraId="112226CC" w14:textId="77777777" w:rsidR="00BF46E1" w:rsidRPr="005307A3" w:rsidRDefault="00BF46E1" w:rsidP="00BF46E1">
      <w:r w:rsidRPr="005307A3">
        <w:t>Coding:</w:t>
      </w:r>
    </w:p>
    <w:p w14:paraId="6637127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31FADD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CC151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5527749"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7B71A7D" w14:textId="77777777" w:rsidR="00BF46E1" w:rsidRPr="005307A3" w:rsidRDefault="00BF46E1" w:rsidP="00195D76">
            <w:pPr>
              <w:pStyle w:val="TAC"/>
            </w:pPr>
            <w:r w:rsidRPr="005307A3">
              <w:t>09</w:t>
            </w:r>
          </w:p>
        </w:tc>
        <w:tc>
          <w:tcPr>
            <w:tcW w:w="588" w:type="dxa"/>
            <w:tcBorders>
              <w:top w:val="single" w:sz="4" w:space="0" w:color="auto"/>
              <w:left w:val="single" w:sz="4" w:space="0" w:color="auto"/>
              <w:bottom w:val="single" w:sz="4" w:space="0" w:color="auto"/>
              <w:right w:val="single" w:sz="4" w:space="0" w:color="auto"/>
            </w:tcBorders>
          </w:tcPr>
          <w:p w14:paraId="268007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8B1534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5D48F9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94F0DE" w14:textId="77777777" w:rsidR="00BF46E1" w:rsidRPr="005307A3" w:rsidRDefault="00BF46E1" w:rsidP="00195D76">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3AE92EC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B4F9C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FDF7E4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BFBE64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9BDD0A9" w14:textId="77777777" w:rsidR="00BF46E1" w:rsidRPr="005307A3" w:rsidRDefault="00BF46E1" w:rsidP="00195D76">
            <w:pPr>
              <w:pStyle w:val="TAC"/>
            </w:pPr>
            <w:r w:rsidRPr="005307A3">
              <w:t>21</w:t>
            </w:r>
          </w:p>
        </w:tc>
      </w:tr>
    </w:tbl>
    <w:p w14:paraId="0008C11F" w14:textId="77777777" w:rsidR="00BF46E1" w:rsidRPr="005307A3" w:rsidRDefault="00BF46E1" w:rsidP="00BF46E1"/>
    <w:p w14:paraId="6AE5762F" w14:textId="77777777" w:rsidR="00BF46E1" w:rsidRPr="005307A3" w:rsidRDefault="00BF46E1" w:rsidP="00BF46E1">
      <w:r w:rsidRPr="005307A3">
        <w:lastRenderedPageBreak/>
        <w:t>TERMINAL RESPONSE: CLOSE CHANNEL 3.1.1</w:t>
      </w:r>
    </w:p>
    <w:p w14:paraId="7FF3E48E" w14:textId="77777777" w:rsidR="00BF46E1" w:rsidRPr="005307A3" w:rsidRDefault="00BF46E1" w:rsidP="00BF46E1">
      <w:pPr>
        <w:keepNext/>
        <w:keepLines/>
      </w:pPr>
      <w:r w:rsidRPr="005307A3">
        <w:t>Logically:</w:t>
      </w:r>
    </w:p>
    <w:p w14:paraId="4A941066" w14:textId="77777777" w:rsidR="00BF46E1" w:rsidRPr="005307A3" w:rsidRDefault="00BF46E1" w:rsidP="0041528A">
      <w:pPr>
        <w:pStyle w:val="EW"/>
      </w:pPr>
      <w:r w:rsidRPr="005307A3">
        <w:t>Command details</w:t>
      </w:r>
    </w:p>
    <w:p w14:paraId="2D45F9CA" w14:textId="77777777" w:rsidR="00BF46E1" w:rsidRPr="005307A3" w:rsidRDefault="00BF46E1" w:rsidP="0041528A">
      <w:pPr>
        <w:pStyle w:val="EW"/>
      </w:pPr>
      <w:r w:rsidRPr="005307A3">
        <w:tab/>
        <w:t>Command number:</w:t>
      </w:r>
      <w:r w:rsidRPr="005307A3">
        <w:tab/>
        <w:t>1</w:t>
      </w:r>
    </w:p>
    <w:p w14:paraId="708C80F6" w14:textId="77777777" w:rsidR="00BF46E1" w:rsidRPr="005307A3" w:rsidRDefault="00BF46E1" w:rsidP="0041528A">
      <w:pPr>
        <w:pStyle w:val="EW"/>
      </w:pPr>
      <w:r w:rsidRPr="005307A3">
        <w:tab/>
        <w:t>Command type:</w:t>
      </w:r>
      <w:r w:rsidRPr="005307A3">
        <w:tab/>
        <w:t>CLOSE CHANNEL</w:t>
      </w:r>
    </w:p>
    <w:p w14:paraId="593C619D" w14:textId="77777777" w:rsidR="00BF46E1" w:rsidRPr="005307A3" w:rsidRDefault="00BF46E1" w:rsidP="0041528A">
      <w:pPr>
        <w:pStyle w:val="EW"/>
      </w:pPr>
      <w:r w:rsidRPr="005307A3">
        <w:tab/>
        <w:t>Command qualifier:</w:t>
      </w:r>
      <w:r w:rsidRPr="005307A3">
        <w:tab/>
        <w:t>RFU</w:t>
      </w:r>
    </w:p>
    <w:p w14:paraId="7C79B4CD" w14:textId="77777777" w:rsidR="00BF46E1" w:rsidRPr="005307A3" w:rsidRDefault="00BF46E1" w:rsidP="0041528A">
      <w:pPr>
        <w:pStyle w:val="EW"/>
      </w:pPr>
      <w:r w:rsidRPr="005307A3">
        <w:t>Device identities</w:t>
      </w:r>
    </w:p>
    <w:p w14:paraId="641A0479" w14:textId="77777777" w:rsidR="00BF46E1" w:rsidRPr="005307A3" w:rsidRDefault="00BF46E1" w:rsidP="0041528A">
      <w:pPr>
        <w:pStyle w:val="EW"/>
      </w:pPr>
      <w:r w:rsidRPr="005307A3">
        <w:tab/>
        <w:t>Source device:</w:t>
      </w:r>
      <w:r w:rsidRPr="005307A3">
        <w:tab/>
        <w:t>ME</w:t>
      </w:r>
    </w:p>
    <w:p w14:paraId="552A744A" w14:textId="77777777" w:rsidR="00BF46E1" w:rsidRPr="005307A3" w:rsidRDefault="00BF46E1" w:rsidP="0041528A">
      <w:pPr>
        <w:pStyle w:val="EW"/>
      </w:pPr>
      <w:r w:rsidRPr="005307A3">
        <w:tab/>
        <w:t>Destination device:</w:t>
      </w:r>
      <w:r w:rsidRPr="005307A3">
        <w:tab/>
        <w:t>UICC</w:t>
      </w:r>
    </w:p>
    <w:p w14:paraId="58BC2F05" w14:textId="77777777" w:rsidR="00BF46E1" w:rsidRPr="005307A3" w:rsidRDefault="00BF46E1" w:rsidP="0041528A">
      <w:pPr>
        <w:pStyle w:val="EW"/>
      </w:pPr>
      <w:r w:rsidRPr="005307A3">
        <w:t>Result</w:t>
      </w:r>
    </w:p>
    <w:p w14:paraId="4664C17C" w14:textId="77777777" w:rsidR="00BF46E1" w:rsidRPr="005307A3" w:rsidRDefault="00BF46E1" w:rsidP="0041528A">
      <w:pPr>
        <w:pStyle w:val="EX"/>
      </w:pPr>
      <w:r w:rsidRPr="005307A3">
        <w:tab/>
        <w:t>General Result:</w:t>
      </w:r>
      <w:r w:rsidRPr="005307A3">
        <w:tab/>
        <w:t>Command performed successfully</w:t>
      </w:r>
    </w:p>
    <w:p w14:paraId="225F96C1" w14:textId="77777777" w:rsidR="00BF46E1" w:rsidRPr="005307A3" w:rsidRDefault="00BF46E1" w:rsidP="00BF46E1">
      <w:r w:rsidRPr="005307A3">
        <w:t>Coding:</w:t>
      </w:r>
    </w:p>
    <w:p w14:paraId="4827226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EEA55D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5EF34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5A6BC6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897D48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3C10F9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7FF7CF" w14:textId="77777777" w:rsidR="00BF46E1" w:rsidRPr="005307A3" w:rsidRDefault="00BF46E1" w:rsidP="00195D76">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7852A5E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5B26EF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9571B6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C2D79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6D5BD4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0CA5B0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E13E5E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67A323" w14:textId="77777777" w:rsidR="00BF46E1" w:rsidRPr="005307A3" w:rsidRDefault="00BF46E1" w:rsidP="00195D76">
            <w:pPr>
              <w:pStyle w:val="TAC"/>
            </w:pPr>
            <w:r w:rsidRPr="005307A3">
              <w:t>00</w:t>
            </w:r>
          </w:p>
        </w:tc>
      </w:tr>
    </w:tbl>
    <w:p w14:paraId="5EEC4178" w14:textId="77777777" w:rsidR="00BF46E1" w:rsidRPr="005307A3" w:rsidRDefault="00BF46E1" w:rsidP="00BF46E1"/>
    <w:p w14:paraId="2898780E" w14:textId="77777777" w:rsidR="00BF46E1" w:rsidRPr="005307A3" w:rsidRDefault="00BF46E1" w:rsidP="00BF46E1">
      <w:pPr>
        <w:pStyle w:val="TH"/>
      </w:pPr>
      <w:r w:rsidRPr="005307A3">
        <w:lastRenderedPageBreak/>
        <w:t>Expected sequence 3.2 (SEND DATA, E-UTRAN, APN different from default APN, Store mode)</w:t>
      </w:r>
    </w:p>
    <w:tbl>
      <w:tblPr>
        <w:tblW w:w="0" w:type="auto"/>
        <w:jc w:val="center"/>
        <w:tblLayout w:type="fixed"/>
        <w:tblCellMar>
          <w:left w:w="28" w:type="dxa"/>
          <w:right w:w="56" w:type="dxa"/>
        </w:tblCellMar>
        <w:tblLook w:val="0000" w:firstRow="0" w:lastRow="0" w:firstColumn="0" w:lastColumn="0" w:noHBand="0" w:noVBand="0"/>
      </w:tblPr>
      <w:tblGrid>
        <w:gridCol w:w="613"/>
        <w:gridCol w:w="1320"/>
        <w:gridCol w:w="3600"/>
        <w:gridCol w:w="3120"/>
      </w:tblGrid>
      <w:tr w:rsidR="00BF46E1" w:rsidRPr="005307A3" w14:paraId="12EF03C1"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7C42744B" w14:textId="77777777" w:rsidR="00BF46E1" w:rsidRPr="005307A3" w:rsidRDefault="00BF46E1" w:rsidP="00195D76">
            <w:pPr>
              <w:pStyle w:val="TAH"/>
            </w:pPr>
            <w:r w:rsidRPr="005307A3">
              <w:t>Step</w:t>
            </w:r>
          </w:p>
        </w:tc>
        <w:tc>
          <w:tcPr>
            <w:tcW w:w="1320" w:type="dxa"/>
            <w:tcBorders>
              <w:top w:val="single" w:sz="6" w:space="0" w:color="auto"/>
              <w:left w:val="single" w:sz="6" w:space="0" w:color="auto"/>
              <w:bottom w:val="single" w:sz="4" w:space="0" w:color="auto"/>
              <w:right w:val="single" w:sz="6" w:space="0" w:color="auto"/>
            </w:tcBorders>
          </w:tcPr>
          <w:p w14:paraId="1C745ED4" w14:textId="77777777" w:rsidR="00BF46E1" w:rsidRPr="005307A3" w:rsidRDefault="00BF46E1" w:rsidP="00195D76">
            <w:pPr>
              <w:pStyle w:val="TAH"/>
            </w:pPr>
            <w:r w:rsidRPr="005307A3">
              <w:t>Direction</w:t>
            </w:r>
          </w:p>
        </w:tc>
        <w:tc>
          <w:tcPr>
            <w:tcW w:w="3600" w:type="dxa"/>
            <w:tcBorders>
              <w:top w:val="single" w:sz="6" w:space="0" w:color="auto"/>
              <w:left w:val="single" w:sz="6" w:space="0" w:color="auto"/>
              <w:bottom w:val="single" w:sz="4" w:space="0" w:color="auto"/>
              <w:right w:val="single" w:sz="6" w:space="0" w:color="auto"/>
            </w:tcBorders>
          </w:tcPr>
          <w:p w14:paraId="3766AEFA" w14:textId="77777777" w:rsidR="00BF46E1" w:rsidRPr="005307A3" w:rsidRDefault="00BF46E1" w:rsidP="00195D76">
            <w:pPr>
              <w:pStyle w:val="TAH"/>
            </w:pPr>
            <w:r w:rsidRPr="005307A3">
              <w:t>MESSAGE / Action</w:t>
            </w:r>
          </w:p>
        </w:tc>
        <w:tc>
          <w:tcPr>
            <w:tcW w:w="3120" w:type="dxa"/>
            <w:tcBorders>
              <w:top w:val="single" w:sz="6" w:space="0" w:color="auto"/>
              <w:left w:val="single" w:sz="6" w:space="0" w:color="auto"/>
              <w:bottom w:val="single" w:sz="4" w:space="0" w:color="auto"/>
              <w:right w:val="single" w:sz="6" w:space="0" w:color="auto"/>
            </w:tcBorders>
          </w:tcPr>
          <w:p w14:paraId="79537CFE" w14:textId="77777777" w:rsidR="00BF46E1" w:rsidRPr="005307A3" w:rsidRDefault="00BF46E1" w:rsidP="00195D76">
            <w:pPr>
              <w:pStyle w:val="TAH"/>
            </w:pPr>
            <w:r w:rsidRPr="005307A3">
              <w:t>Comments</w:t>
            </w:r>
          </w:p>
        </w:tc>
      </w:tr>
      <w:tr w:rsidR="00BF46E1" w:rsidRPr="005307A3" w14:paraId="055D8233"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766FB0BE" w14:textId="77777777" w:rsidR="00BF46E1" w:rsidRPr="005307A3" w:rsidRDefault="00BF46E1" w:rsidP="00195D76">
            <w:pPr>
              <w:pStyle w:val="TAH"/>
              <w:rPr>
                <w:b w:val="0"/>
              </w:rPr>
            </w:pPr>
            <w:r w:rsidRPr="005307A3">
              <w:rPr>
                <w:b w:val="0"/>
              </w:rPr>
              <w:t>1</w:t>
            </w:r>
          </w:p>
        </w:tc>
        <w:tc>
          <w:tcPr>
            <w:tcW w:w="1320" w:type="dxa"/>
            <w:tcBorders>
              <w:top w:val="single" w:sz="6" w:space="0" w:color="auto"/>
              <w:left w:val="single" w:sz="6" w:space="0" w:color="auto"/>
              <w:bottom w:val="single" w:sz="4" w:space="0" w:color="auto"/>
              <w:right w:val="single" w:sz="6" w:space="0" w:color="auto"/>
            </w:tcBorders>
          </w:tcPr>
          <w:p w14:paraId="35DC5A9E" w14:textId="77777777" w:rsidR="00BF46E1" w:rsidRPr="005307A3" w:rsidRDefault="00BF46E1" w:rsidP="00195D76">
            <w:pPr>
              <w:pStyle w:val="TAH"/>
              <w:rPr>
                <w:b w:val="0"/>
              </w:rPr>
            </w:pPr>
            <w:r w:rsidRPr="005307A3">
              <w:rPr>
                <w:b w:val="0"/>
              </w:rPr>
              <w:t xml:space="preserve">UICC </w:t>
            </w:r>
            <w:r w:rsidRPr="005307A3">
              <w:rPr>
                <w:b w:val="0"/>
              </w:rPr>
              <w:sym w:font="Symbol" w:char="F0AE"/>
            </w:r>
            <w:r w:rsidRPr="005307A3">
              <w:rPr>
                <w:b w:val="0"/>
              </w:rPr>
              <w:t xml:space="preserve"> ME</w:t>
            </w:r>
          </w:p>
        </w:tc>
        <w:tc>
          <w:tcPr>
            <w:tcW w:w="3600" w:type="dxa"/>
            <w:tcBorders>
              <w:top w:val="single" w:sz="6" w:space="0" w:color="auto"/>
              <w:left w:val="single" w:sz="6" w:space="0" w:color="auto"/>
              <w:bottom w:val="single" w:sz="4" w:space="0" w:color="auto"/>
              <w:right w:val="single" w:sz="6" w:space="0" w:color="auto"/>
            </w:tcBorders>
          </w:tcPr>
          <w:p w14:paraId="618D20F5" w14:textId="77777777" w:rsidR="00BF46E1" w:rsidRPr="005307A3" w:rsidRDefault="00BF46E1" w:rsidP="00195D76">
            <w:pPr>
              <w:pStyle w:val="TAH"/>
              <w:jc w:val="left"/>
              <w:rPr>
                <w:b w:val="0"/>
              </w:rPr>
            </w:pPr>
            <w:r w:rsidRPr="005307A3">
              <w:rPr>
                <w:b w:val="0"/>
              </w:rPr>
              <w:t>PROACTIVE COMMAND PENDING: OPEN CHANNEL 3.2.1</w:t>
            </w:r>
          </w:p>
        </w:tc>
        <w:tc>
          <w:tcPr>
            <w:tcW w:w="3120" w:type="dxa"/>
            <w:tcBorders>
              <w:top w:val="single" w:sz="6" w:space="0" w:color="auto"/>
              <w:left w:val="single" w:sz="6" w:space="0" w:color="auto"/>
              <w:bottom w:val="single" w:sz="4" w:space="0" w:color="auto"/>
              <w:right w:val="single" w:sz="6" w:space="0" w:color="auto"/>
            </w:tcBorders>
          </w:tcPr>
          <w:p w14:paraId="7E3654BB" w14:textId="77777777" w:rsidR="00BF46E1" w:rsidRPr="005307A3" w:rsidRDefault="00BF46E1" w:rsidP="00195D76">
            <w:pPr>
              <w:pStyle w:val="TAH"/>
              <w:jc w:val="left"/>
              <w:rPr>
                <w:b w:val="0"/>
              </w:rPr>
            </w:pPr>
            <w:r w:rsidRPr="005307A3">
              <w:rPr>
                <w:b w:val="0"/>
              </w:rPr>
              <w:t>If the ME supports A.1/173 AND NOT A.1/174 only one APN will be activated in step 5.</w:t>
            </w:r>
          </w:p>
        </w:tc>
      </w:tr>
      <w:tr w:rsidR="00BF46E1" w:rsidRPr="005307A3" w14:paraId="5979AEB1"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6F58802B" w14:textId="77777777" w:rsidR="00BF46E1" w:rsidRPr="005307A3" w:rsidRDefault="00BF46E1" w:rsidP="00195D76">
            <w:pPr>
              <w:pStyle w:val="TAH"/>
              <w:rPr>
                <w:b w:val="0"/>
              </w:rPr>
            </w:pPr>
            <w:r w:rsidRPr="005307A3">
              <w:rPr>
                <w:b w:val="0"/>
              </w:rPr>
              <w:t>2</w:t>
            </w:r>
          </w:p>
        </w:tc>
        <w:tc>
          <w:tcPr>
            <w:tcW w:w="1320" w:type="dxa"/>
            <w:tcBorders>
              <w:top w:val="single" w:sz="6" w:space="0" w:color="auto"/>
              <w:left w:val="single" w:sz="6" w:space="0" w:color="auto"/>
              <w:bottom w:val="single" w:sz="4" w:space="0" w:color="auto"/>
              <w:right w:val="single" w:sz="6" w:space="0" w:color="auto"/>
            </w:tcBorders>
          </w:tcPr>
          <w:p w14:paraId="3139E0D1" w14:textId="77777777" w:rsidR="00BF46E1" w:rsidRPr="005307A3" w:rsidRDefault="00BF46E1" w:rsidP="00195D76">
            <w:pPr>
              <w:pStyle w:val="TAH"/>
              <w:rPr>
                <w:b w:val="0"/>
              </w:rPr>
            </w:pPr>
            <w:r w:rsidRPr="005307A3">
              <w:rPr>
                <w:b w:val="0"/>
              </w:rPr>
              <w:t xml:space="preserve">ME </w:t>
            </w:r>
            <w:r w:rsidRPr="005307A3">
              <w:rPr>
                <w:b w:val="0"/>
              </w:rPr>
              <w:sym w:font="Symbol" w:char="F0AE"/>
            </w:r>
            <w:r w:rsidRPr="005307A3">
              <w:rPr>
                <w:b w:val="0"/>
              </w:rPr>
              <w:t xml:space="preserve"> UICC</w:t>
            </w:r>
          </w:p>
        </w:tc>
        <w:tc>
          <w:tcPr>
            <w:tcW w:w="3600" w:type="dxa"/>
            <w:tcBorders>
              <w:top w:val="single" w:sz="6" w:space="0" w:color="auto"/>
              <w:left w:val="single" w:sz="6" w:space="0" w:color="auto"/>
              <w:bottom w:val="single" w:sz="4" w:space="0" w:color="auto"/>
              <w:right w:val="single" w:sz="6" w:space="0" w:color="auto"/>
            </w:tcBorders>
          </w:tcPr>
          <w:p w14:paraId="14727AAF" w14:textId="77777777" w:rsidR="00BF46E1" w:rsidRPr="005307A3" w:rsidRDefault="00BF46E1" w:rsidP="00195D76">
            <w:pPr>
              <w:pStyle w:val="TAH"/>
              <w:jc w:val="left"/>
              <w:rPr>
                <w:b w:val="0"/>
              </w:rPr>
            </w:pPr>
            <w:r w:rsidRPr="005307A3">
              <w:rPr>
                <w:b w:val="0"/>
              </w:rPr>
              <w:t>FETCH</w:t>
            </w:r>
          </w:p>
        </w:tc>
        <w:tc>
          <w:tcPr>
            <w:tcW w:w="3120" w:type="dxa"/>
            <w:tcBorders>
              <w:top w:val="single" w:sz="6" w:space="0" w:color="auto"/>
              <w:left w:val="single" w:sz="6" w:space="0" w:color="auto"/>
              <w:bottom w:val="single" w:sz="4" w:space="0" w:color="auto"/>
              <w:right w:val="single" w:sz="6" w:space="0" w:color="auto"/>
            </w:tcBorders>
          </w:tcPr>
          <w:p w14:paraId="06D94D5D" w14:textId="77777777" w:rsidR="00BF46E1" w:rsidRPr="005307A3" w:rsidRDefault="00BF46E1" w:rsidP="00195D76">
            <w:pPr>
              <w:pStyle w:val="TAH"/>
              <w:jc w:val="left"/>
              <w:rPr>
                <w:b w:val="0"/>
              </w:rPr>
            </w:pPr>
          </w:p>
        </w:tc>
      </w:tr>
      <w:tr w:rsidR="00BF46E1" w:rsidRPr="005307A3" w14:paraId="4C811E04"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2C2FA833" w14:textId="77777777" w:rsidR="00BF46E1" w:rsidRPr="005307A3" w:rsidRDefault="00BF46E1" w:rsidP="00195D76">
            <w:pPr>
              <w:pStyle w:val="TAH"/>
              <w:rPr>
                <w:b w:val="0"/>
              </w:rPr>
            </w:pPr>
            <w:r w:rsidRPr="005307A3">
              <w:rPr>
                <w:b w:val="0"/>
              </w:rPr>
              <w:t>3</w:t>
            </w:r>
          </w:p>
        </w:tc>
        <w:tc>
          <w:tcPr>
            <w:tcW w:w="1320" w:type="dxa"/>
            <w:tcBorders>
              <w:top w:val="single" w:sz="6" w:space="0" w:color="auto"/>
              <w:left w:val="single" w:sz="6" w:space="0" w:color="auto"/>
              <w:bottom w:val="single" w:sz="4" w:space="0" w:color="auto"/>
              <w:right w:val="single" w:sz="6" w:space="0" w:color="auto"/>
            </w:tcBorders>
          </w:tcPr>
          <w:p w14:paraId="3B547595" w14:textId="77777777" w:rsidR="00BF46E1" w:rsidRPr="005307A3" w:rsidRDefault="00BF46E1" w:rsidP="00195D76">
            <w:pPr>
              <w:pStyle w:val="TAH"/>
              <w:rPr>
                <w:b w:val="0"/>
              </w:rPr>
            </w:pPr>
            <w:r w:rsidRPr="005307A3">
              <w:rPr>
                <w:b w:val="0"/>
              </w:rPr>
              <w:t xml:space="preserve">UICC </w:t>
            </w:r>
            <w:r w:rsidRPr="005307A3">
              <w:rPr>
                <w:b w:val="0"/>
              </w:rPr>
              <w:sym w:font="Symbol" w:char="F0AE"/>
            </w:r>
            <w:r w:rsidRPr="005307A3">
              <w:rPr>
                <w:b w:val="0"/>
              </w:rPr>
              <w:t xml:space="preserve"> ME</w:t>
            </w:r>
          </w:p>
        </w:tc>
        <w:tc>
          <w:tcPr>
            <w:tcW w:w="3600" w:type="dxa"/>
            <w:tcBorders>
              <w:top w:val="single" w:sz="6" w:space="0" w:color="auto"/>
              <w:left w:val="single" w:sz="6" w:space="0" w:color="auto"/>
              <w:bottom w:val="single" w:sz="4" w:space="0" w:color="auto"/>
              <w:right w:val="single" w:sz="6" w:space="0" w:color="auto"/>
            </w:tcBorders>
          </w:tcPr>
          <w:p w14:paraId="322FB2CA" w14:textId="77777777" w:rsidR="00BF46E1" w:rsidRPr="005307A3" w:rsidRDefault="00BF46E1" w:rsidP="00195D76">
            <w:pPr>
              <w:pStyle w:val="TAH"/>
              <w:jc w:val="left"/>
              <w:rPr>
                <w:b w:val="0"/>
              </w:rPr>
            </w:pPr>
            <w:r w:rsidRPr="005307A3">
              <w:rPr>
                <w:b w:val="0"/>
              </w:rPr>
              <w:t>PROACTIVE COMMAND: OPEN CHANNEL 3.2.1</w:t>
            </w:r>
          </w:p>
        </w:tc>
        <w:tc>
          <w:tcPr>
            <w:tcW w:w="3120" w:type="dxa"/>
            <w:tcBorders>
              <w:top w:val="single" w:sz="6" w:space="0" w:color="auto"/>
              <w:left w:val="single" w:sz="6" w:space="0" w:color="auto"/>
              <w:bottom w:val="single" w:sz="4" w:space="0" w:color="auto"/>
              <w:right w:val="single" w:sz="6" w:space="0" w:color="auto"/>
            </w:tcBorders>
          </w:tcPr>
          <w:p w14:paraId="6AEACB2B" w14:textId="77777777" w:rsidR="00BF46E1" w:rsidRPr="005307A3" w:rsidRDefault="00BF46E1" w:rsidP="00195D76">
            <w:pPr>
              <w:pStyle w:val="TAH"/>
              <w:jc w:val="left"/>
              <w:rPr>
                <w:b w:val="0"/>
              </w:rPr>
            </w:pPr>
          </w:p>
        </w:tc>
      </w:tr>
      <w:tr w:rsidR="00BF46E1" w:rsidRPr="005307A3" w14:paraId="56F782D4"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106960CA" w14:textId="77777777" w:rsidR="00BF46E1" w:rsidRPr="005307A3" w:rsidRDefault="00BF46E1" w:rsidP="00195D76">
            <w:pPr>
              <w:pStyle w:val="TAH"/>
              <w:rPr>
                <w:b w:val="0"/>
              </w:rPr>
            </w:pPr>
            <w:r w:rsidRPr="005307A3">
              <w:rPr>
                <w:b w:val="0"/>
              </w:rPr>
              <w:t>4</w:t>
            </w:r>
          </w:p>
        </w:tc>
        <w:tc>
          <w:tcPr>
            <w:tcW w:w="1320" w:type="dxa"/>
            <w:tcBorders>
              <w:top w:val="single" w:sz="6" w:space="0" w:color="auto"/>
              <w:left w:val="single" w:sz="6" w:space="0" w:color="auto"/>
              <w:bottom w:val="single" w:sz="4" w:space="0" w:color="auto"/>
              <w:right w:val="single" w:sz="6" w:space="0" w:color="auto"/>
            </w:tcBorders>
          </w:tcPr>
          <w:p w14:paraId="35B2D6FC" w14:textId="77777777" w:rsidR="00BF46E1" w:rsidRPr="005307A3" w:rsidRDefault="00BF46E1" w:rsidP="00195D76">
            <w:pPr>
              <w:pStyle w:val="TAH"/>
              <w:rPr>
                <w:b w:val="0"/>
              </w:rPr>
            </w:pPr>
            <w:r w:rsidRPr="005307A3">
              <w:rPr>
                <w:b w:val="0"/>
              </w:rPr>
              <w:t xml:space="preserve">ME </w:t>
            </w:r>
            <w:r w:rsidRPr="005307A3">
              <w:rPr>
                <w:b w:val="0"/>
              </w:rPr>
              <w:sym w:font="Symbol" w:char="F0AE"/>
            </w:r>
            <w:r w:rsidRPr="005307A3">
              <w:rPr>
                <w:b w:val="0"/>
              </w:rPr>
              <w:t xml:space="preserve"> USER</w:t>
            </w:r>
          </w:p>
        </w:tc>
        <w:tc>
          <w:tcPr>
            <w:tcW w:w="3600" w:type="dxa"/>
            <w:tcBorders>
              <w:top w:val="single" w:sz="6" w:space="0" w:color="auto"/>
              <w:left w:val="single" w:sz="6" w:space="0" w:color="auto"/>
              <w:bottom w:val="single" w:sz="4" w:space="0" w:color="auto"/>
              <w:right w:val="single" w:sz="6" w:space="0" w:color="auto"/>
            </w:tcBorders>
          </w:tcPr>
          <w:p w14:paraId="28EE64D4" w14:textId="77777777" w:rsidR="00BF46E1" w:rsidRPr="005307A3" w:rsidRDefault="00BF46E1" w:rsidP="00195D76">
            <w:pPr>
              <w:pStyle w:val="TAH"/>
              <w:jc w:val="left"/>
              <w:rPr>
                <w:b w:val="0"/>
              </w:rPr>
            </w:pPr>
            <w:r w:rsidRPr="005307A3">
              <w:rPr>
                <w:b w:val="0"/>
              </w:rPr>
              <w:t>The ME should not display channel opening information</w:t>
            </w:r>
          </w:p>
        </w:tc>
        <w:tc>
          <w:tcPr>
            <w:tcW w:w="3120" w:type="dxa"/>
            <w:tcBorders>
              <w:top w:val="single" w:sz="6" w:space="0" w:color="auto"/>
              <w:left w:val="single" w:sz="6" w:space="0" w:color="auto"/>
              <w:bottom w:val="single" w:sz="4" w:space="0" w:color="auto"/>
              <w:right w:val="single" w:sz="6" w:space="0" w:color="auto"/>
            </w:tcBorders>
          </w:tcPr>
          <w:p w14:paraId="5C9EE657" w14:textId="77777777" w:rsidR="00BF46E1" w:rsidRPr="005307A3" w:rsidRDefault="00BF46E1" w:rsidP="00195D76">
            <w:pPr>
              <w:pStyle w:val="TAH"/>
              <w:jc w:val="left"/>
              <w:rPr>
                <w:b w:val="0"/>
              </w:rPr>
            </w:pPr>
          </w:p>
        </w:tc>
      </w:tr>
      <w:tr w:rsidR="00BF46E1" w:rsidRPr="005307A3" w14:paraId="0C7E306B"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7062D614" w14:textId="77777777" w:rsidR="00BF46E1" w:rsidRPr="005307A3" w:rsidRDefault="00BF46E1" w:rsidP="00195D76">
            <w:pPr>
              <w:pStyle w:val="TAH"/>
              <w:rPr>
                <w:b w:val="0"/>
              </w:rPr>
            </w:pPr>
            <w:r w:rsidRPr="005307A3">
              <w:rPr>
                <w:b w:val="0"/>
              </w:rPr>
              <w:t>5</w:t>
            </w:r>
          </w:p>
        </w:tc>
        <w:tc>
          <w:tcPr>
            <w:tcW w:w="1320" w:type="dxa"/>
            <w:tcBorders>
              <w:top w:val="single" w:sz="6" w:space="0" w:color="auto"/>
              <w:left w:val="single" w:sz="6" w:space="0" w:color="auto"/>
              <w:bottom w:val="single" w:sz="4" w:space="0" w:color="auto"/>
              <w:right w:val="single" w:sz="6" w:space="0" w:color="auto"/>
            </w:tcBorders>
          </w:tcPr>
          <w:p w14:paraId="1ABBC005" w14:textId="77777777" w:rsidR="00BF46E1" w:rsidRPr="005307A3" w:rsidRDefault="00BF46E1" w:rsidP="00195D76">
            <w:pPr>
              <w:pStyle w:val="TAH"/>
              <w:rPr>
                <w:b w:val="0"/>
              </w:rPr>
            </w:pPr>
            <w:r w:rsidRPr="005307A3">
              <w:rPr>
                <w:b w:val="0"/>
              </w:rPr>
              <w:t xml:space="preserve">ME </w:t>
            </w:r>
            <w:r w:rsidRPr="005307A3">
              <w:rPr>
                <w:b w:val="0"/>
              </w:rPr>
              <w:sym w:font="Symbol" w:char="F0AE"/>
            </w:r>
            <w:r w:rsidRPr="005307A3">
              <w:rPr>
                <w:b w:val="0"/>
              </w:rPr>
              <w:t xml:space="preserve"> E-USS/NB-SS</w:t>
            </w:r>
          </w:p>
        </w:tc>
        <w:tc>
          <w:tcPr>
            <w:tcW w:w="3600" w:type="dxa"/>
            <w:tcBorders>
              <w:top w:val="single" w:sz="6" w:space="0" w:color="auto"/>
              <w:left w:val="single" w:sz="6" w:space="0" w:color="auto"/>
              <w:bottom w:val="single" w:sz="4" w:space="0" w:color="auto"/>
              <w:right w:val="single" w:sz="6" w:space="0" w:color="auto"/>
            </w:tcBorders>
          </w:tcPr>
          <w:p w14:paraId="2FC231F2" w14:textId="77777777" w:rsidR="00BF46E1" w:rsidRPr="005307A3" w:rsidRDefault="00BF46E1" w:rsidP="00195D76">
            <w:pPr>
              <w:pStyle w:val="TAH"/>
              <w:jc w:val="left"/>
              <w:rPr>
                <w:b w:val="0"/>
              </w:rPr>
            </w:pPr>
            <w:r w:rsidRPr="005307A3">
              <w:rPr>
                <w:b w:val="0"/>
              </w:rPr>
              <w:t>PDN CONNECTIVITY REQUEST</w:t>
            </w:r>
          </w:p>
        </w:tc>
        <w:tc>
          <w:tcPr>
            <w:tcW w:w="3120" w:type="dxa"/>
            <w:tcBorders>
              <w:top w:val="single" w:sz="6" w:space="0" w:color="auto"/>
              <w:left w:val="single" w:sz="6" w:space="0" w:color="auto"/>
              <w:bottom w:val="single" w:sz="4" w:space="0" w:color="auto"/>
              <w:right w:val="single" w:sz="6" w:space="0" w:color="auto"/>
            </w:tcBorders>
          </w:tcPr>
          <w:p w14:paraId="4802D83F" w14:textId="77777777" w:rsidR="00BF46E1" w:rsidRPr="005307A3" w:rsidRDefault="00BF46E1" w:rsidP="00195D76">
            <w:pPr>
              <w:pStyle w:val="TAH"/>
              <w:jc w:val="left"/>
              <w:rPr>
                <w:b w:val="0"/>
              </w:rPr>
            </w:pPr>
            <w:r w:rsidRPr="005307A3">
              <w:rPr>
                <w:b w:val="0"/>
              </w:rPr>
              <w:t>[The PDN CONNECTIVITY REQUEST shall contain the APN "Test12.rs"]</w:t>
            </w:r>
          </w:p>
          <w:p w14:paraId="302EBFBB" w14:textId="77777777" w:rsidR="00BF46E1" w:rsidRPr="005307A3" w:rsidRDefault="00BF46E1" w:rsidP="00195D76">
            <w:pPr>
              <w:pStyle w:val="TAH"/>
              <w:jc w:val="left"/>
              <w:rPr>
                <w:b w:val="0"/>
              </w:rPr>
            </w:pPr>
            <w:r w:rsidRPr="005307A3">
              <w:rPr>
                <w:b w:val="0"/>
              </w:rPr>
              <w:t>[The UE may request IPv4 or IPv4v6 address as PDP type.]</w:t>
            </w:r>
          </w:p>
        </w:tc>
      </w:tr>
      <w:tr w:rsidR="00BF46E1" w:rsidRPr="005307A3" w14:paraId="05FF3D3D"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60143749" w14:textId="77777777" w:rsidR="00BF46E1" w:rsidRPr="005307A3" w:rsidRDefault="00BF46E1" w:rsidP="00195D76">
            <w:pPr>
              <w:pStyle w:val="TAH"/>
              <w:rPr>
                <w:b w:val="0"/>
              </w:rPr>
            </w:pPr>
            <w:r w:rsidRPr="005307A3">
              <w:rPr>
                <w:b w:val="0"/>
              </w:rPr>
              <w:t>6</w:t>
            </w:r>
          </w:p>
        </w:tc>
        <w:tc>
          <w:tcPr>
            <w:tcW w:w="1320" w:type="dxa"/>
            <w:tcBorders>
              <w:top w:val="single" w:sz="6" w:space="0" w:color="auto"/>
              <w:left w:val="single" w:sz="6" w:space="0" w:color="auto"/>
              <w:bottom w:val="single" w:sz="4" w:space="0" w:color="auto"/>
              <w:right w:val="single" w:sz="6" w:space="0" w:color="auto"/>
            </w:tcBorders>
          </w:tcPr>
          <w:p w14:paraId="0299D120" w14:textId="77777777" w:rsidR="00BF46E1" w:rsidRPr="005307A3" w:rsidRDefault="00BF46E1" w:rsidP="00195D76">
            <w:pPr>
              <w:pStyle w:val="TAH"/>
              <w:rPr>
                <w:b w:val="0"/>
              </w:rPr>
            </w:pPr>
            <w:r w:rsidRPr="005307A3">
              <w:rPr>
                <w:b w:val="0"/>
              </w:rPr>
              <w:t xml:space="preserve">E-USS/NB-SS </w:t>
            </w:r>
            <w:r w:rsidRPr="005307A3">
              <w:rPr>
                <w:b w:val="0"/>
              </w:rPr>
              <w:sym w:font="Symbol" w:char="F0AE"/>
            </w:r>
            <w:r w:rsidRPr="005307A3">
              <w:rPr>
                <w:b w:val="0"/>
              </w:rPr>
              <w:t xml:space="preserve"> ME</w:t>
            </w:r>
          </w:p>
        </w:tc>
        <w:tc>
          <w:tcPr>
            <w:tcW w:w="3600" w:type="dxa"/>
            <w:tcBorders>
              <w:top w:val="single" w:sz="6" w:space="0" w:color="auto"/>
              <w:left w:val="single" w:sz="6" w:space="0" w:color="auto"/>
              <w:bottom w:val="single" w:sz="4" w:space="0" w:color="auto"/>
              <w:right w:val="single" w:sz="6" w:space="0" w:color="auto"/>
            </w:tcBorders>
          </w:tcPr>
          <w:p w14:paraId="61F877CA" w14:textId="77777777" w:rsidR="00BF46E1" w:rsidRPr="005307A3" w:rsidRDefault="00BF46E1" w:rsidP="00195D76">
            <w:pPr>
              <w:pStyle w:val="TAH"/>
              <w:jc w:val="left"/>
              <w:rPr>
                <w:b w:val="0"/>
              </w:rPr>
            </w:pPr>
            <w:r w:rsidRPr="005307A3">
              <w:rPr>
                <w:b w:val="0"/>
              </w:rPr>
              <w:t>ACTIVATE DEFAULT EPS BEARER CONTEXT REQUEST</w:t>
            </w:r>
          </w:p>
        </w:tc>
        <w:tc>
          <w:tcPr>
            <w:tcW w:w="3120" w:type="dxa"/>
            <w:tcBorders>
              <w:top w:val="single" w:sz="6" w:space="0" w:color="auto"/>
              <w:left w:val="single" w:sz="6" w:space="0" w:color="auto"/>
              <w:bottom w:val="single" w:sz="4" w:space="0" w:color="auto"/>
              <w:right w:val="single" w:sz="6" w:space="0" w:color="auto"/>
            </w:tcBorders>
          </w:tcPr>
          <w:p w14:paraId="14185EF3" w14:textId="77777777" w:rsidR="00BF46E1" w:rsidRPr="005307A3" w:rsidRDefault="00BF46E1" w:rsidP="00195D76">
            <w:pPr>
              <w:pStyle w:val="TAH"/>
              <w:jc w:val="left"/>
              <w:rPr>
                <w:b w:val="0"/>
              </w:rPr>
            </w:pPr>
            <w:r w:rsidRPr="005307A3">
              <w:rPr>
                <w:b w:val="0"/>
              </w:rPr>
              <w:t>[The E-UTRAN parameters are used]</w:t>
            </w:r>
          </w:p>
        </w:tc>
      </w:tr>
      <w:tr w:rsidR="00BF46E1" w:rsidRPr="005307A3" w14:paraId="53DCADD2" w14:textId="77777777" w:rsidTr="00195D76">
        <w:trPr>
          <w:cantSplit/>
          <w:jc w:val="center"/>
        </w:trPr>
        <w:tc>
          <w:tcPr>
            <w:tcW w:w="613" w:type="dxa"/>
            <w:tcBorders>
              <w:top w:val="single" w:sz="6" w:space="0" w:color="auto"/>
              <w:left w:val="single" w:sz="6" w:space="0" w:color="auto"/>
              <w:bottom w:val="single" w:sz="4" w:space="0" w:color="auto"/>
              <w:right w:val="single" w:sz="6" w:space="0" w:color="auto"/>
            </w:tcBorders>
          </w:tcPr>
          <w:p w14:paraId="2BDD000A" w14:textId="77777777" w:rsidR="00BF46E1" w:rsidRPr="005307A3" w:rsidRDefault="00BF46E1" w:rsidP="00195D76">
            <w:pPr>
              <w:pStyle w:val="TAH"/>
              <w:rPr>
                <w:b w:val="0"/>
              </w:rPr>
            </w:pPr>
            <w:r w:rsidRPr="005307A3">
              <w:rPr>
                <w:b w:val="0"/>
              </w:rPr>
              <w:t>7</w:t>
            </w:r>
          </w:p>
        </w:tc>
        <w:tc>
          <w:tcPr>
            <w:tcW w:w="1320" w:type="dxa"/>
            <w:tcBorders>
              <w:top w:val="single" w:sz="6" w:space="0" w:color="auto"/>
              <w:left w:val="single" w:sz="6" w:space="0" w:color="auto"/>
              <w:bottom w:val="single" w:sz="4" w:space="0" w:color="auto"/>
              <w:right w:val="single" w:sz="6" w:space="0" w:color="auto"/>
            </w:tcBorders>
          </w:tcPr>
          <w:p w14:paraId="58573FEC" w14:textId="77777777" w:rsidR="00BF46E1" w:rsidRPr="005307A3" w:rsidRDefault="00BF46E1" w:rsidP="00195D76">
            <w:pPr>
              <w:pStyle w:val="TAH"/>
              <w:rPr>
                <w:b w:val="0"/>
              </w:rPr>
            </w:pPr>
            <w:r w:rsidRPr="005307A3">
              <w:rPr>
                <w:b w:val="0"/>
              </w:rPr>
              <w:t xml:space="preserve">ME </w:t>
            </w:r>
            <w:r w:rsidRPr="005307A3">
              <w:rPr>
                <w:b w:val="0"/>
              </w:rPr>
              <w:sym w:font="Symbol" w:char="F0AE"/>
            </w:r>
            <w:r w:rsidRPr="005307A3">
              <w:rPr>
                <w:b w:val="0"/>
              </w:rPr>
              <w:t xml:space="preserve"> E-USS/NB-SS</w:t>
            </w:r>
          </w:p>
        </w:tc>
        <w:tc>
          <w:tcPr>
            <w:tcW w:w="3600" w:type="dxa"/>
            <w:tcBorders>
              <w:top w:val="single" w:sz="6" w:space="0" w:color="auto"/>
              <w:left w:val="single" w:sz="6" w:space="0" w:color="auto"/>
              <w:bottom w:val="single" w:sz="4" w:space="0" w:color="auto"/>
              <w:right w:val="single" w:sz="6" w:space="0" w:color="auto"/>
            </w:tcBorders>
          </w:tcPr>
          <w:p w14:paraId="263C14BB" w14:textId="77777777" w:rsidR="00BF46E1" w:rsidRPr="005307A3" w:rsidRDefault="00BF46E1" w:rsidP="00195D76">
            <w:pPr>
              <w:pStyle w:val="TAH"/>
              <w:jc w:val="left"/>
              <w:rPr>
                <w:b w:val="0"/>
              </w:rPr>
            </w:pPr>
            <w:r w:rsidRPr="005307A3">
              <w:rPr>
                <w:b w:val="0"/>
              </w:rPr>
              <w:t>ACTIVATE DEFAULT EPS BEARER CONTEXT ACCEPT</w:t>
            </w:r>
          </w:p>
        </w:tc>
        <w:tc>
          <w:tcPr>
            <w:tcW w:w="3120" w:type="dxa"/>
            <w:tcBorders>
              <w:top w:val="single" w:sz="6" w:space="0" w:color="auto"/>
              <w:left w:val="single" w:sz="6" w:space="0" w:color="auto"/>
              <w:bottom w:val="single" w:sz="4" w:space="0" w:color="auto"/>
              <w:right w:val="single" w:sz="6" w:space="0" w:color="auto"/>
            </w:tcBorders>
          </w:tcPr>
          <w:p w14:paraId="69F41529" w14:textId="77777777" w:rsidR="00BF46E1" w:rsidRPr="005307A3" w:rsidRDefault="00BF46E1" w:rsidP="00195D76">
            <w:pPr>
              <w:pStyle w:val="TAH"/>
              <w:jc w:val="left"/>
              <w:rPr>
                <w:b w:val="0"/>
              </w:rPr>
            </w:pPr>
          </w:p>
        </w:tc>
      </w:tr>
      <w:tr w:rsidR="00BF46E1" w:rsidRPr="005307A3" w14:paraId="7ECB0875" w14:textId="77777777" w:rsidTr="00195D76">
        <w:trPr>
          <w:jc w:val="center"/>
        </w:trPr>
        <w:tc>
          <w:tcPr>
            <w:tcW w:w="613" w:type="dxa"/>
            <w:tcBorders>
              <w:top w:val="single" w:sz="4" w:space="0" w:color="auto"/>
              <w:left w:val="single" w:sz="4" w:space="0" w:color="auto"/>
              <w:bottom w:val="single" w:sz="4" w:space="0" w:color="auto"/>
              <w:right w:val="single" w:sz="4" w:space="0" w:color="auto"/>
            </w:tcBorders>
          </w:tcPr>
          <w:p w14:paraId="540528A8" w14:textId="77777777" w:rsidR="00BF46E1" w:rsidRPr="005307A3" w:rsidRDefault="00BF46E1" w:rsidP="00195D76">
            <w:pPr>
              <w:pStyle w:val="TAC"/>
            </w:pPr>
            <w:r w:rsidRPr="005307A3">
              <w:t>8</w:t>
            </w:r>
          </w:p>
        </w:tc>
        <w:tc>
          <w:tcPr>
            <w:tcW w:w="1320" w:type="dxa"/>
            <w:tcBorders>
              <w:top w:val="single" w:sz="4" w:space="0" w:color="auto"/>
              <w:left w:val="single" w:sz="4" w:space="0" w:color="auto"/>
              <w:bottom w:val="single" w:sz="4" w:space="0" w:color="auto"/>
              <w:right w:val="single" w:sz="4" w:space="0" w:color="auto"/>
            </w:tcBorders>
          </w:tcPr>
          <w:p w14:paraId="64F586E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3A462065" w14:textId="77777777" w:rsidR="00BF46E1" w:rsidRPr="005307A3" w:rsidRDefault="00BF46E1" w:rsidP="00195D76">
            <w:pPr>
              <w:pStyle w:val="TAL"/>
            </w:pPr>
            <w:r w:rsidRPr="005307A3">
              <w:t>TERMINAL RESPONSE: OPEN CHANNEL 3.2.1</w:t>
            </w:r>
          </w:p>
        </w:tc>
        <w:tc>
          <w:tcPr>
            <w:tcW w:w="3120" w:type="dxa"/>
            <w:tcBorders>
              <w:top w:val="single" w:sz="4" w:space="0" w:color="auto"/>
              <w:left w:val="single" w:sz="4" w:space="0" w:color="auto"/>
              <w:bottom w:val="single" w:sz="4" w:space="0" w:color="auto"/>
              <w:right w:val="single" w:sz="4" w:space="0" w:color="auto"/>
            </w:tcBorders>
          </w:tcPr>
          <w:p w14:paraId="2F55848E" w14:textId="77777777" w:rsidR="00BF46E1" w:rsidRPr="005307A3" w:rsidRDefault="00BF46E1" w:rsidP="00195D76">
            <w:pPr>
              <w:pStyle w:val="TAL"/>
            </w:pPr>
            <w:r w:rsidRPr="005307A3">
              <w:t>[Command performed successfully]</w:t>
            </w:r>
          </w:p>
        </w:tc>
      </w:tr>
      <w:tr w:rsidR="00BF46E1" w:rsidRPr="005307A3" w14:paraId="3661F04E"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4E107EA4" w14:textId="77777777" w:rsidR="00BF46E1" w:rsidRPr="005307A3" w:rsidRDefault="00BF46E1" w:rsidP="00195D76">
            <w:pPr>
              <w:pStyle w:val="TAC"/>
            </w:pPr>
            <w:r w:rsidRPr="005307A3">
              <w:t>9</w:t>
            </w:r>
          </w:p>
        </w:tc>
        <w:tc>
          <w:tcPr>
            <w:tcW w:w="1320" w:type="dxa"/>
            <w:tcBorders>
              <w:top w:val="single" w:sz="4" w:space="0" w:color="auto"/>
              <w:left w:val="single" w:sz="4" w:space="0" w:color="auto"/>
              <w:bottom w:val="single" w:sz="4" w:space="0" w:color="auto"/>
              <w:right w:val="single" w:sz="4" w:space="0" w:color="auto"/>
            </w:tcBorders>
          </w:tcPr>
          <w:p w14:paraId="69D7497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03297B86" w14:textId="77777777" w:rsidR="00BF46E1" w:rsidRPr="005307A3" w:rsidRDefault="00BF46E1" w:rsidP="00195D76">
            <w:pPr>
              <w:pStyle w:val="TAL"/>
            </w:pPr>
            <w:r w:rsidRPr="005307A3">
              <w:t>PROACTIVE COMMAND PENDING: SEND DATA 3.2.1</w:t>
            </w:r>
          </w:p>
        </w:tc>
        <w:tc>
          <w:tcPr>
            <w:tcW w:w="3120" w:type="dxa"/>
            <w:tcBorders>
              <w:top w:val="single" w:sz="4" w:space="0" w:color="auto"/>
              <w:left w:val="single" w:sz="4" w:space="0" w:color="auto"/>
              <w:bottom w:val="single" w:sz="4" w:space="0" w:color="auto"/>
              <w:right w:val="single" w:sz="4" w:space="0" w:color="auto"/>
            </w:tcBorders>
          </w:tcPr>
          <w:p w14:paraId="697486BD" w14:textId="77777777" w:rsidR="00BF46E1" w:rsidRPr="005307A3" w:rsidRDefault="00BF46E1" w:rsidP="00195D76">
            <w:pPr>
              <w:pStyle w:val="TAL"/>
            </w:pPr>
          </w:p>
        </w:tc>
      </w:tr>
      <w:tr w:rsidR="00BF46E1" w:rsidRPr="005307A3" w14:paraId="548991A2"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664CC38A" w14:textId="77777777" w:rsidR="00BF46E1" w:rsidRPr="005307A3" w:rsidRDefault="00BF46E1" w:rsidP="00195D76">
            <w:pPr>
              <w:pStyle w:val="TAC"/>
            </w:pPr>
            <w:r w:rsidRPr="005307A3">
              <w:t>10</w:t>
            </w:r>
          </w:p>
        </w:tc>
        <w:tc>
          <w:tcPr>
            <w:tcW w:w="1320" w:type="dxa"/>
            <w:tcBorders>
              <w:top w:val="single" w:sz="4" w:space="0" w:color="auto"/>
              <w:left w:val="single" w:sz="4" w:space="0" w:color="auto"/>
              <w:bottom w:val="single" w:sz="4" w:space="0" w:color="auto"/>
              <w:right w:val="single" w:sz="4" w:space="0" w:color="auto"/>
            </w:tcBorders>
          </w:tcPr>
          <w:p w14:paraId="29F671D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6E7AA789" w14:textId="77777777" w:rsidR="00BF46E1" w:rsidRPr="005307A3" w:rsidRDefault="00BF46E1" w:rsidP="00195D76">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727A2FD2" w14:textId="77777777" w:rsidR="00BF46E1" w:rsidRPr="005307A3" w:rsidRDefault="00BF46E1" w:rsidP="00195D76">
            <w:pPr>
              <w:pStyle w:val="TAL"/>
            </w:pPr>
          </w:p>
        </w:tc>
      </w:tr>
      <w:tr w:rsidR="00BF46E1" w:rsidRPr="005307A3" w14:paraId="2828E65A"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3CA4E7EA" w14:textId="77777777" w:rsidR="00BF46E1" w:rsidRPr="005307A3" w:rsidRDefault="00BF46E1" w:rsidP="00195D76">
            <w:pPr>
              <w:pStyle w:val="TAC"/>
            </w:pPr>
            <w:r w:rsidRPr="005307A3">
              <w:t>11</w:t>
            </w:r>
          </w:p>
        </w:tc>
        <w:tc>
          <w:tcPr>
            <w:tcW w:w="1320" w:type="dxa"/>
            <w:tcBorders>
              <w:top w:val="single" w:sz="4" w:space="0" w:color="auto"/>
              <w:left w:val="single" w:sz="4" w:space="0" w:color="auto"/>
              <w:bottom w:val="single" w:sz="4" w:space="0" w:color="auto"/>
              <w:right w:val="single" w:sz="4" w:space="0" w:color="auto"/>
            </w:tcBorders>
          </w:tcPr>
          <w:p w14:paraId="1D61E3B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4F697F94" w14:textId="77777777" w:rsidR="00BF46E1" w:rsidRPr="005307A3" w:rsidRDefault="00BF46E1" w:rsidP="00195D76">
            <w:pPr>
              <w:pStyle w:val="TAL"/>
            </w:pPr>
            <w:r w:rsidRPr="005307A3">
              <w:t xml:space="preserve">PROACTIVE COMMAND: SEND DATA (store mode)  3.2.1 </w:t>
            </w:r>
          </w:p>
        </w:tc>
        <w:tc>
          <w:tcPr>
            <w:tcW w:w="3120" w:type="dxa"/>
            <w:tcBorders>
              <w:top w:val="single" w:sz="4" w:space="0" w:color="auto"/>
              <w:left w:val="single" w:sz="4" w:space="0" w:color="auto"/>
              <w:bottom w:val="single" w:sz="4" w:space="0" w:color="auto"/>
              <w:right w:val="single" w:sz="4" w:space="0" w:color="auto"/>
            </w:tcBorders>
          </w:tcPr>
          <w:p w14:paraId="1D502F07" w14:textId="77777777" w:rsidR="00BF46E1" w:rsidRPr="005307A3" w:rsidRDefault="00BF46E1" w:rsidP="00195D76">
            <w:pPr>
              <w:pStyle w:val="TAL"/>
            </w:pPr>
            <w:r w:rsidRPr="005307A3">
              <w:t>Send 500 Bytes of data (200 + 200 + 100)</w:t>
            </w:r>
            <w:r w:rsidRPr="005307A3">
              <w:br/>
            </w:r>
          </w:p>
        </w:tc>
      </w:tr>
      <w:tr w:rsidR="00BF46E1" w:rsidRPr="005307A3" w14:paraId="2F946A92"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4419D71F" w14:textId="77777777" w:rsidR="00BF46E1" w:rsidRPr="005307A3" w:rsidRDefault="00BF46E1" w:rsidP="00195D76">
            <w:pPr>
              <w:pStyle w:val="TAC"/>
            </w:pPr>
            <w:r w:rsidRPr="005307A3">
              <w:t>12</w:t>
            </w:r>
          </w:p>
        </w:tc>
        <w:tc>
          <w:tcPr>
            <w:tcW w:w="1320" w:type="dxa"/>
            <w:tcBorders>
              <w:top w:val="single" w:sz="4" w:space="0" w:color="auto"/>
              <w:left w:val="single" w:sz="4" w:space="0" w:color="auto"/>
              <w:bottom w:val="single" w:sz="4" w:space="0" w:color="auto"/>
              <w:right w:val="single" w:sz="4" w:space="0" w:color="auto"/>
            </w:tcBorders>
          </w:tcPr>
          <w:p w14:paraId="2E5EA49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7FDD1702" w14:textId="77777777" w:rsidR="00BF46E1" w:rsidRPr="005307A3" w:rsidRDefault="00BF46E1" w:rsidP="00195D76">
            <w:pPr>
              <w:pStyle w:val="TAL"/>
            </w:pPr>
            <w:r w:rsidRPr="005307A3">
              <w:t>TERMINAL RESPONSE: SEND DATA (store mode) 3.2.1</w:t>
            </w:r>
          </w:p>
        </w:tc>
        <w:tc>
          <w:tcPr>
            <w:tcW w:w="3120" w:type="dxa"/>
            <w:tcBorders>
              <w:top w:val="single" w:sz="4" w:space="0" w:color="auto"/>
              <w:left w:val="single" w:sz="4" w:space="0" w:color="auto"/>
              <w:bottom w:val="single" w:sz="4" w:space="0" w:color="auto"/>
              <w:right w:val="single" w:sz="4" w:space="0" w:color="auto"/>
            </w:tcBorders>
          </w:tcPr>
          <w:p w14:paraId="5FC8A5FB" w14:textId="77777777" w:rsidR="00BF46E1" w:rsidRPr="005307A3" w:rsidRDefault="00BF46E1" w:rsidP="00195D76">
            <w:pPr>
              <w:pStyle w:val="TAL"/>
            </w:pPr>
            <w:r w:rsidRPr="005307A3">
              <w:t>[Command performed successfully]</w:t>
            </w:r>
          </w:p>
        </w:tc>
      </w:tr>
      <w:tr w:rsidR="00BF46E1" w:rsidRPr="005307A3" w14:paraId="2C13F745"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6BC93B74" w14:textId="77777777" w:rsidR="00BF46E1" w:rsidRPr="005307A3" w:rsidRDefault="00BF46E1" w:rsidP="00195D76">
            <w:pPr>
              <w:pStyle w:val="TAC"/>
            </w:pPr>
            <w:r w:rsidRPr="005307A3">
              <w:t>13</w:t>
            </w:r>
          </w:p>
        </w:tc>
        <w:tc>
          <w:tcPr>
            <w:tcW w:w="1320" w:type="dxa"/>
            <w:tcBorders>
              <w:top w:val="single" w:sz="4" w:space="0" w:color="auto"/>
              <w:left w:val="single" w:sz="4" w:space="0" w:color="auto"/>
              <w:bottom w:val="single" w:sz="4" w:space="0" w:color="auto"/>
              <w:right w:val="single" w:sz="4" w:space="0" w:color="auto"/>
            </w:tcBorders>
          </w:tcPr>
          <w:p w14:paraId="21FAB7D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2A6C9AB0" w14:textId="77777777" w:rsidR="00BF46E1" w:rsidRPr="005307A3" w:rsidRDefault="00BF46E1" w:rsidP="00195D76">
            <w:pPr>
              <w:pStyle w:val="TAL"/>
            </w:pPr>
            <w:r w:rsidRPr="005307A3">
              <w:t>PROACTIVE COMMAND PENDING: SEND DATA 3.2.2</w:t>
            </w:r>
          </w:p>
        </w:tc>
        <w:tc>
          <w:tcPr>
            <w:tcW w:w="3120" w:type="dxa"/>
            <w:tcBorders>
              <w:top w:val="single" w:sz="4" w:space="0" w:color="auto"/>
              <w:left w:val="single" w:sz="4" w:space="0" w:color="auto"/>
              <w:bottom w:val="single" w:sz="4" w:space="0" w:color="auto"/>
              <w:right w:val="single" w:sz="4" w:space="0" w:color="auto"/>
            </w:tcBorders>
          </w:tcPr>
          <w:p w14:paraId="23772004" w14:textId="77777777" w:rsidR="00BF46E1" w:rsidRPr="005307A3" w:rsidRDefault="00BF46E1" w:rsidP="00195D76">
            <w:pPr>
              <w:pStyle w:val="TAL"/>
            </w:pPr>
          </w:p>
        </w:tc>
      </w:tr>
      <w:tr w:rsidR="00BF46E1" w:rsidRPr="005307A3" w14:paraId="4CB12681"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1501E64A" w14:textId="77777777" w:rsidR="00BF46E1" w:rsidRPr="005307A3" w:rsidRDefault="00BF46E1" w:rsidP="00195D76">
            <w:pPr>
              <w:pStyle w:val="TAC"/>
            </w:pPr>
            <w:r w:rsidRPr="005307A3">
              <w:t>14</w:t>
            </w:r>
          </w:p>
        </w:tc>
        <w:tc>
          <w:tcPr>
            <w:tcW w:w="1320" w:type="dxa"/>
            <w:tcBorders>
              <w:top w:val="single" w:sz="4" w:space="0" w:color="auto"/>
              <w:left w:val="single" w:sz="4" w:space="0" w:color="auto"/>
              <w:bottom w:val="single" w:sz="4" w:space="0" w:color="auto"/>
              <w:right w:val="single" w:sz="4" w:space="0" w:color="auto"/>
            </w:tcBorders>
          </w:tcPr>
          <w:p w14:paraId="04EC5EA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7AF8083A" w14:textId="77777777" w:rsidR="00BF46E1" w:rsidRPr="005307A3" w:rsidRDefault="00BF46E1" w:rsidP="00195D76">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186097ED" w14:textId="77777777" w:rsidR="00BF46E1" w:rsidRPr="005307A3" w:rsidRDefault="00BF46E1" w:rsidP="00195D76">
            <w:pPr>
              <w:pStyle w:val="TAL"/>
            </w:pPr>
          </w:p>
        </w:tc>
      </w:tr>
      <w:tr w:rsidR="00BF46E1" w:rsidRPr="005307A3" w14:paraId="1419A036"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431F00AC" w14:textId="77777777" w:rsidR="00BF46E1" w:rsidRPr="005307A3" w:rsidRDefault="00BF46E1" w:rsidP="00195D76">
            <w:pPr>
              <w:pStyle w:val="TAC"/>
            </w:pPr>
            <w:r w:rsidRPr="005307A3">
              <w:t>15</w:t>
            </w:r>
          </w:p>
        </w:tc>
        <w:tc>
          <w:tcPr>
            <w:tcW w:w="1320" w:type="dxa"/>
            <w:tcBorders>
              <w:top w:val="single" w:sz="4" w:space="0" w:color="auto"/>
              <w:left w:val="single" w:sz="4" w:space="0" w:color="auto"/>
              <w:bottom w:val="single" w:sz="4" w:space="0" w:color="auto"/>
              <w:right w:val="single" w:sz="4" w:space="0" w:color="auto"/>
            </w:tcBorders>
          </w:tcPr>
          <w:p w14:paraId="1769B03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4C99C668" w14:textId="77777777" w:rsidR="00BF46E1" w:rsidRPr="005307A3" w:rsidRDefault="00BF46E1" w:rsidP="00195D76">
            <w:pPr>
              <w:pStyle w:val="TAL"/>
            </w:pPr>
            <w:r w:rsidRPr="005307A3">
              <w:t xml:space="preserve">PROACTIVE COMMAND: SEND DATA (store mode) 3.2.2 </w:t>
            </w:r>
          </w:p>
        </w:tc>
        <w:tc>
          <w:tcPr>
            <w:tcW w:w="3120" w:type="dxa"/>
            <w:tcBorders>
              <w:top w:val="single" w:sz="4" w:space="0" w:color="auto"/>
              <w:left w:val="single" w:sz="4" w:space="0" w:color="auto"/>
              <w:bottom w:val="single" w:sz="4" w:space="0" w:color="auto"/>
              <w:right w:val="single" w:sz="4" w:space="0" w:color="auto"/>
            </w:tcBorders>
          </w:tcPr>
          <w:p w14:paraId="425D65DD" w14:textId="77777777" w:rsidR="00BF46E1" w:rsidRPr="005307A3" w:rsidRDefault="00BF46E1" w:rsidP="00195D76">
            <w:pPr>
              <w:pStyle w:val="TAL"/>
            </w:pPr>
            <w:r w:rsidRPr="005307A3">
              <w:t>[200 Bytes]</w:t>
            </w:r>
          </w:p>
        </w:tc>
      </w:tr>
      <w:tr w:rsidR="00BF46E1" w:rsidRPr="005307A3" w14:paraId="3D87EDC3"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3623F1B0" w14:textId="77777777" w:rsidR="00BF46E1" w:rsidRPr="005307A3" w:rsidRDefault="00BF46E1" w:rsidP="00195D76">
            <w:pPr>
              <w:pStyle w:val="TAC"/>
            </w:pPr>
            <w:r w:rsidRPr="005307A3">
              <w:t>16</w:t>
            </w:r>
          </w:p>
        </w:tc>
        <w:tc>
          <w:tcPr>
            <w:tcW w:w="1320" w:type="dxa"/>
            <w:tcBorders>
              <w:top w:val="single" w:sz="4" w:space="0" w:color="auto"/>
              <w:left w:val="single" w:sz="4" w:space="0" w:color="auto"/>
              <w:bottom w:val="single" w:sz="4" w:space="0" w:color="auto"/>
              <w:right w:val="single" w:sz="4" w:space="0" w:color="auto"/>
            </w:tcBorders>
          </w:tcPr>
          <w:p w14:paraId="1BFBBE03"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23B54119" w14:textId="77777777" w:rsidR="00BF46E1" w:rsidRPr="005307A3" w:rsidRDefault="00BF46E1" w:rsidP="00195D76">
            <w:pPr>
              <w:pStyle w:val="TAL"/>
            </w:pPr>
            <w:r w:rsidRPr="005307A3">
              <w:t>TERMINAL RESPONSE: SEND DATA (store mode) 3.2.2</w:t>
            </w:r>
          </w:p>
        </w:tc>
        <w:tc>
          <w:tcPr>
            <w:tcW w:w="3120" w:type="dxa"/>
            <w:tcBorders>
              <w:top w:val="single" w:sz="4" w:space="0" w:color="auto"/>
              <w:left w:val="single" w:sz="4" w:space="0" w:color="auto"/>
              <w:bottom w:val="single" w:sz="4" w:space="0" w:color="auto"/>
              <w:right w:val="single" w:sz="4" w:space="0" w:color="auto"/>
            </w:tcBorders>
          </w:tcPr>
          <w:p w14:paraId="7B8F24E9" w14:textId="77777777" w:rsidR="00BF46E1" w:rsidRPr="005307A3" w:rsidRDefault="00BF46E1" w:rsidP="00195D76">
            <w:pPr>
              <w:pStyle w:val="TAL"/>
            </w:pPr>
            <w:r w:rsidRPr="005307A3">
              <w:t>[Command performed successfully]</w:t>
            </w:r>
          </w:p>
        </w:tc>
      </w:tr>
      <w:tr w:rsidR="00BF46E1" w:rsidRPr="005307A3" w14:paraId="0F75809B"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22B93A11" w14:textId="77777777" w:rsidR="00BF46E1" w:rsidRPr="005307A3" w:rsidRDefault="00BF46E1" w:rsidP="00195D76">
            <w:pPr>
              <w:pStyle w:val="TAC"/>
            </w:pPr>
            <w:r w:rsidRPr="005307A3">
              <w:t>17</w:t>
            </w:r>
          </w:p>
        </w:tc>
        <w:tc>
          <w:tcPr>
            <w:tcW w:w="1320" w:type="dxa"/>
            <w:tcBorders>
              <w:top w:val="single" w:sz="4" w:space="0" w:color="auto"/>
              <w:left w:val="single" w:sz="4" w:space="0" w:color="auto"/>
              <w:bottom w:val="single" w:sz="4" w:space="0" w:color="auto"/>
              <w:right w:val="single" w:sz="4" w:space="0" w:color="auto"/>
            </w:tcBorders>
          </w:tcPr>
          <w:p w14:paraId="36F56B0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0018B981" w14:textId="77777777" w:rsidR="00BF46E1" w:rsidRPr="005307A3" w:rsidRDefault="00BF46E1" w:rsidP="00195D76">
            <w:pPr>
              <w:pStyle w:val="TAL"/>
            </w:pPr>
            <w:r w:rsidRPr="005307A3">
              <w:t>PROACTIVE COMMAND PENDING: SEND DATA 3.2.3</w:t>
            </w:r>
          </w:p>
        </w:tc>
        <w:tc>
          <w:tcPr>
            <w:tcW w:w="3120" w:type="dxa"/>
            <w:tcBorders>
              <w:top w:val="single" w:sz="4" w:space="0" w:color="auto"/>
              <w:left w:val="single" w:sz="4" w:space="0" w:color="auto"/>
              <w:bottom w:val="single" w:sz="4" w:space="0" w:color="auto"/>
              <w:right w:val="single" w:sz="4" w:space="0" w:color="auto"/>
            </w:tcBorders>
          </w:tcPr>
          <w:p w14:paraId="4F912CEE" w14:textId="77777777" w:rsidR="00BF46E1" w:rsidRPr="005307A3" w:rsidRDefault="00BF46E1" w:rsidP="00195D76">
            <w:pPr>
              <w:pStyle w:val="TAL"/>
            </w:pPr>
          </w:p>
        </w:tc>
      </w:tr>
      <w:tr w:rsidR="00BF46E1" w:rsidRPr="005307A3" w14:paraId="10A47113"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29D368C4" w14:textId="77777777" w:rsidR="00BF46E1" w:rsidRPr="005307A3" w:rsidRDefault="00BF46E1" w:rsidP="00195D76">
            <w:pPr>
              <w:pStyle w:val="TAC"/>
            </w:pPr>
            <w:r w:rsidRPr="005307A3">
              <w:t>18</w:t>
            </w:r>
          </w:p>
        </w:tc>
        <w:tc>
          <w:tcPr>
            <w:tcW w:w="1320" w:type="dxa"/>
            <w:tcBorders>
              <w:top w:val="single" w:sz="4" w:space="0" w:color="auto"/>
              <w:left w:val="single" w:sz="4" w:space="0" w:color="auto"/>
              <w:bottom w:val="single" w:sz="4" w:space="0" w:color="auto"/>
              <w:right w:val="single" w:sz="4" w:space="0" w:color="auto"/>
            </w:tcBorders>
          </w:tcPr>
          <w:p w14:paraId="2E66F25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3E6C6E04" w14:textId="77777777" w:rsidR="00BF46E1" w:rsidRPr="005307A3" w:rsidRDefault="00BF46E1" w:rsidP="00195D76">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60C56AF0" w14:textId="77777777" w:rsidR="00BF46E1" w:rsidRPr="005307A3" w:rsidRDefault="00BF46E1" w:rsidP="00195D76">
            <w:pPr>
              <w:pStyle w:val="TAL"/>
            </w:pPr>
          </w:p>
        </w:tc>
      </w:tr>
      <w:tr w:rsidR="00BF46E1" w:rsidRPr="005307A3" w14:paraId="1066C3F9"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0F92B15C" w14:textId="77777777" w:rsidR="00BF46E1" w:rsidRPr="005307A3" w:rsidRDefault="00BF46E1" w:rsidP="00195D76">
            <w:pPr>
              <w:pStyle w:val="TAC"/>
            </w:pPr>
            <w:r w:rsidRPr="005307A3">
              <w:t>19</w:t>
            </w:r>
          </w:p>
        </w:tc>
        <w:tc>
          <w:tcPr>
            <w:tcW w:w="1320" w:type="dxa"/>
            <w:tcBorders>
              <w:top w:val="single" w:sz="4" w:space="0" w:color="auto"/>
              <w:left w:val="single" w:sz="4" w:space="0" w:color="auto"/>
              <w:bottom w:val="single" w:sz="4" w:space="0" w:color="auto"/>
              <w:right w:val="single" w:sz="4" w:space="0" w:color="auto"/>
            </w:tcBorders>
          </w:tcPr>
          <w:p w14:paraId="09AAC68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778EF40B" w14:textId="77777777" w:rsidR="00BF46E1" w:rsidRPr="005307A3" w:rsidRDefault="00BF46E1" w:rsidP="00195D76">
            <w:pPr>
              <w:pStyle w:val="TAL"/>
            </w:pPr>
            <w:r w:rsidRPr="005307A3">
              <w:t xml:space="preserve">PROACTIVE COMMAND: SEND DATA (Immediate mode) 3.2.3 </w:t>
            </w:r>
          </w:p>
        </w:tc>
        <w:tc>
          <w:tcPr>
            <w:tcW w:w="3120" w:type="dxa"/>
            <w:tcBorders>
              <w:top w:val="single" w:sz="4" w:space="0" w:color="auto"/>
              <w:left w:val="single" w:sz="4" w:space="0" w:color="auto"/>
              <w:bottom w:val="single" w:sz="4" w:space="0" w:color="auto"/>
              <w:right w:val="single" w:sz="4" w:space="0" w:color="auto"/>
            </w:tcBorders>
          </w:tcPr>
          <w:p w14:paraId="42354361" w14:textId="77777777" w:rsidR="00BF46E1" w:rsidRPr="005307A3" w:rsidRDefault="00BF46E1" w:rsidP="00195D76">
            <w:pPr>
              <w:pStyle w:val="TAL"/>
            </w:pPr>
            <w:r w:rsidRPr="005307A3">
              <w:t>[100 Bytes]</w:t>
            </w:r>
          </w:p>
        </w:tc>
      </w:tr>
      <w:tr w:rsidR="00BF46E1" w:rsidRPr="005307A3" w14:paraId="5F6F693E"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5178D1DE" w14:textId="77777777" w:rsidR="00BF46E1" w:rsidRPr="005307A3" w:rsidRDefault="00BF46E1" w:rsidP="00195D76">
            <w:pPr>
              <w:pStyle w:val="TAC"/>
            </w:pPr>
            <w:r w:rsidRPr="005307A3">
              <w:t>20</w:t>
            </w:r>
          </w:p>
        </w:tc>
        <w:tc>
          <w:tcPr>
            <w:tcW w:w="1320" w:type="dxa"/>
            <w:tcBorders>
              <w:top w:val="single" w:sz="4" w:space="0" w:color="auto"/>
              <w:left w:val="single" w:sz="4" w:space="0" w:color="auto"/>
              <w:bottom w:val="single" w:sz="4" w:space="0" w:color="auto"/>
              <w:right w:val="single" w:sz="4" w:space="0" w:color="auto"/>
            </w:tcBorders>
          </w:tcPr>
          <w:p w14:paraId="23180426" w14:textId="77777777" w:rsidR="00BF46E1" w:rsidRPr="005307A3" w:rsidRDefault="00BF46E1" w:rsidP="00195D76">
            <w:pPr>
              <w:pStyle w:val="TAC"/>
            </w:pPr>
            <w:r w:rsidRPr="005307A3">
              <w:t xml:space="preserve">ME </w:t>
            </w:r>
            <w:r w:rsidRPr="005307A3">
              <w:sym w:font="Symbol" w:char="F0AE"/>
            </w:r>
            <w:r w:rsidRPr="005307A3">
              <w:t xml:space="preserve"> E-USS/NB-SS</w:t>
            </w:r>
          </w:p>
        </w:tc>
        <w:tc>
          <w:tcPr>
            <w:tcW w:w="3600" w:type="dxa"/>
            <w:tcBorders>
              <w:top w:val="single" w:sz="4" w:space="0" w:color="auto"/>
              <w:left w:val="single" w:sz="4" w:space="0" w:color="auto"/>
              <w:bottom w:val="single" w:sz="4" w:space="0" w:color="auto"/>
              <w:right w:val="single" w:sz="4" w:space="0" w:color="auto"/>
            </w:tcBorders>
          </w:tcPr>
          <w:p w14:paraId="6B63D8C1" w14:textId="77777777" w:rsidR="00BF46E1" w:rsidRPr="005307A3" w:rsidRDefault="00BF46E1" w:rsidP="00195D76">
            <w:pPr>
              <w:pStyle w:val="TAL"/>
            </w:pPr>
            <w:r w:rsidRPr="005307A3">
              <w:t>Transfer of 500 Bytes of data to the USS through channel 1</w:t>
            </w:r>
          </w:p>
        </w:tc>
        <w:tc>
          <w:tcPr>
            <w:tcW w:w="3120" w:type="dxa"/>
            <w:tcBorders>
              <w:top w:val="single" w:sz="4" w:space="0" w:color="auto"/>
              <w:left w:val="single" w:sz="4" w:space="0" w:color="auto"/>
              <w:bottom w:val="single" w:sz="4" w:space="0" w:color="auto"/>
              <w:right w:val="single" w:sz="4" w:space="0" w:color="auto"/>
            </w:tcBorders>
          </w:tcPr>
          <w:p w14:paraId="707F51BB" w14:textId="77777777" w:rsidR="00BF46E1" w:rsidRPr="005307A3" w:rsidRDefault="00BF46E1" w:rsidP="00195D76">
            <w:pPr>
              <w:pStyle w:val="TAL"/>
            </w:pPr>
          </w:p>
        </w:tc>
      </w:tr>
      <w:tr w:rsidR="00BF46E1" w:rsidRPr="005307A3" w14:paraId="66C79820"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50256888" w14:textId="77777777" w:rsidR="00BF46E1" w:rsidRPr="005307A3" w:rsidRDefault="00BF46E1" w:rsidP="00195D76">
            <w:pPr>
              <w:pStyle w:val="TAC"/>
            </w:pPr>
            <w:r w:rsidRPr="005307A3">
              <w:t>21</w:t>
            </w:r>
          </w:p>
        </w:tc>
        <w:tc>
          <w:tcPr>
            <w:tcW w:w="1320" w:type="dxa"/>
            <w:tcBorders>
              <w:top w:val="single" w:sz="4" w:space="0" w:color="auto"/>
              <w:left w:val="single" w:sz="4" w:space="0" w:color="auto"/>
              <w:bottom w:val="single" w:sz="4" w:space="0" w:color="auto"/>
              <w:right w:val="single" w:sz="4" w:space="0" w:color="auto"/>
            </w:tcBorders>
          </w:tcPr>
          <w:p w14:paraId="462810A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0A13E26A" w14:textId="77777777" w:rsidR="00BF46E1" w:rsidRPr="005307A3" w:rsidRDefault="00BF46E1" w:rsidP="00195D76">
            <w:pPr>
              <w:pStyle w:val="TAL"/>
            </w:pPr>
            <w:r w:rsidRPr="005307A3">
              <w:t>TERMINAL RESPONSE: SEND DATA (Immediate mode) 3.2.3</w:t>
            </w:r>
          </w:p>
        </w:tc>
        <w:tc>
          <w:tcPr>
            <w:tcW w:w="3120" w:type="dxa"/>
            <w:tcBorders>
              <w:top w:val="single" w:sz="4" w:space="0" w:color="auto"/>
              <w:left w:val="single" w:sz="4" w:space="0" w:color="auto"/>
              <w:bottom w:val="single" w:sz="4" w:space="0" w:color="auto"/>
              <w:right w:val="single" w:sz="4" w:space="0" w:color="auto"/>
            </w:tcBorders>
          </w:tcPr>
          <w:p w14:paraId="37E1A6C5" w14:textId="77777777" w:rsidR="00BF46E1" w:rsidRPr="005307A3" w:rsidRDefault="00BF46E1" w:rsidP="00195D76">
            <w:pPr>
              <w:pStyle w:val="TAL"/>
            </w:pPr>
            <w:r w:rsidRPr="005307A3">
              <w:t>[Command performed successfully]</w:t>
            </w:r>
          </w:p>
        </w:tc>
      </w:tr>
      <w:tr w:rsidR="00BF46E1" w:rsidRPr="005307A3" w14:paraId="1ACDA4EF"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1223E52F" w14:textId="77777777" w:rsidR="00BF46E1" w:rsidRPr="005307A3" w:rsidRDefault="00BF46E1" w:rsidP="00195D76">
            <w:pPr>
              <w:pStyle w:val="TAC"/>
            </w:pPr>
            <w:r w:rsidRPr="005307A3">
              <w:t>22</w:t>
            </w:r>
          </w:p>
        </w:tc>
        <w:tc>
          <w:tcPr>
            <w:tcW w:w="1320" w:type="dxa"/>
            <w:tcBorders>
              <w:top w:val="single" w:sz="4" w:space="0" w:color="auto"/>
              <w:left w:val="single" w:sz="4" w:space="0" w:color="auto"/>
              <w:bottom w:val="single" w:sz="4" w:space="0" w:color="auto"/>
              <w:right w:val="single" w:sz="4" w:space="0" w:color="auto"/>
            </w:tcBorders>
          </w:tcPr>
          <w:p w14:paraId="061C029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7B9BE50B" w14:textId="77777777" w:rsidR="00BF46E1" w:rsidRPr="005307A3" w:rsidRDefault="00BF46E1" w:rsidP="00195D76">
            <w:pPr>
              <w:pStyle w:val="TAL"/>
            </w:pPr>
            <w:r w:rsidRPr="005307A3">
              <w:t>PROACTIVE COMMAND PENDING: CLOSE CHANNEL 3.2.1</w:t>
            </w:r>
          </w:p>
        </w:tc>
        <w:tc>
          <w:tcPr>
            <w:tcW w:w="3120" w:type="dxa"/>
            <w:tcBorders>
              <w:top w:val="single" w:sz="4" w:space="0" w:color="auto"/>
              <w:left w:val="single" w:sz="4" w:space="0" w:color="auto"/>
              <w:bottom w:val="single" w:sz="4" w:space="0" w:color="auto"/>
              <w:right w:val="single" w:sz="4" w:space="0" w:color="auto"/>
            </w:tcBorders>
          </w:tcPr>
          <w:p w14:paraId="26AECBD0" w14:textId="77777777" w:rsidR="00BF46E1" w:rsidRPr="005307A3" w:rsidRDefault="00BF46E1" w:rsidP="00195D76">
            <w:pPr>
              <w:pStyle w:val="TAL"/>
            </w:pPr>
          </w:p>
        </w:tc>
      </w:tr>
      <w:tr w:rsidR="00BF46E1" w:rsidRPr="005307A3" w14:paraId="2752A7A8"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5E3D2B68" w14:textId="77777777" w:rsidR="00BF46E1" w:rsidRPr="005307A3" w:rsidRDefault="00BF46E1" w:rsidP="00195D76">
            <w:pPr>
              <w:pStyle w:val="TAC"/>
            </w:pPr>
            <w:r w:rsidRPr="005307A3">
              <w:t>23</w:t>
            </w:r>
          </w:p>
        </w:tc>
        <w:tc>
          <w:tcPr>
            <w:tcW w:w="1320" w:type="dxa"/>
            <w:tcBorders>
              <w:top w:val="single" w:sz="4" w:space="0" w:color="auto"/>
              <w:left w:val="single" w:sz="4" w:space="0" w:color="auto"/>
              <w:bottom w:val="single" w:sz="4" w:space="0" w:color="auto"/>
              <w:right w:val="single" w:sz="4" w:space="0" w:color="auto"/>
            </w:tcBorders>
          </w:tcPr>
          <w:p w14:paraId="6BB712AA"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6953F473" w14:textId="77777777" w:rsidR="00BF46E1" w:rsidRPr="005307A3" w:rsidRDefault="00BF46E1" w:rsidP="00195D76">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54D5C0CF" w14:textId="77777777" w:rsidR="00BF46E1" w:rsidRPr="005307A3" w:rsidRDefault="00BF46E1" w:rsidP="00195D76">
            <w:pPr>
              <w:pStyle w:val="TAL"/>
            </w:pPr>
          </w:p>
        </w:tc>
      </w:tr>
      <w:tr w:rsidR="00BF46E1" w:rsidRPr="005307A3" w14:paraId="1A609781"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28F6A56F" w14:textId="77777777" w:rsidR="00BF46E1" w:rsidRPr="005307A3" w:rsidRDefault="00BF46E1" w:rsidP="00195D76">
            <w:pPr>
              <w:pStyle w:val="TAC"/>
            </w:pPr>
            <w:r w:rsidRPr="005307A3">
              <w:t>24</w:t>
            </w:r>
          </w:p>
        </w:tc>
        <w:tc>
          <w:tcPr>
            <w:tcW w:w="1320" w:type="dxa"/>
            <w:tcBorders>
              <w:top w:val="single" w:sz="4" w:space="0" w:color="auto"/>
              <w:left w:val="single" w:sz="4" w:space="0" w:color="auto"/>
              <w:bottom w:val="single" w:sz="4" w:space="0" w:color="auto"/>
              <w:right w:val="single" w:sz="4" w:space="0" w:color="auto"/>
            </w:tcBorders>
          </w:tcPr>
          <w:p w14:paraId="19355F2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2F902E1D" w14:textId="77777777" w:rsidR="00BF46E1" w:rsidRPr="005307A3" w:rsidRDefault="00BF46E1" w:rsidP="00195D76">
            <w:pPr>
              <w:pStyle w:val="TAL"/>
            </w:pPr>
            <w:r w:rsidRPr="005307A3">
              <w:t>PROACTIVE COMMAND: CLOSE CHANNEL 3.2.1</w:t>
            </w:r>
          </w:p>
        </w:tc>
        <w:tc>
          <w:tcPr>
            <w:tcW w:w="3120" w:type="dxa"/>
            <w:tcBorders>
              <w:top w:val="single" w:sz="4" w:space="0" w:color="auto"/>
              <w:left w:val="single" w:sz="4" w:space="0" w:color="auto"/>
              <w:bottom w:val="single" w:sz="4" w:space="0" w:color="auto"/>
              <w:right w:val="single" w:sz="4" w:space="0" w:color="auto"/>
            </w:tcBorders>
          </w:tcPr>
          <w:p w14:paraId="4945EB4C" w14:textId="77777777" w:rsidR="00BF46E1" w:rsidRPr="005307A3" w:rsidRDefault="00BF46E1" w:rsidP="00195D76">
            <w:pPr>
              <w:pStyle w:val="TAL"/>
            </w:pPr>
          </w:p>
        </w:tc>
      </w:tr>
      <w:tr w:rsidR="00BF46E1" w:rsidRPr="005307A3" w14:paraId="1A7DFFA6" w14:textId="77777777" w:rsidTr="00195D76">
        <w:trPr>
          <w:cantSplit/>
          <w:jc w:val="center"/>
        </w:trPr>
        <w:tc>
          <w:tcPr>
            <w:tcW w:w="613" w:type="dxa"/>
            <w:tcBorders>
              <w:top w:val="single" w:sz="4" w:space="0" w:color="auto"/>
              <w:left w:val="single" w:sz="4" w:space="0" w:color="auto"/>
              <w:bottom w:val="single" w:sz="4" w:space="0" w:color="auto"/>
              <w:right w:val="single" w:sz="4" w:space="0" w:color="auto"/>
            </w:tcBorders>
          </w:tcPr>
          <w:p w14:paraId="06A101FD" w14:textId="77777777" w:rsidR="00BF46E1" w:rsidRPr="005307A3" w:rsidRDefault="00BF46E1" w:rsidP="00195D76">
            <w:pPr>
              <w:pStyle w:val="TAC"/>
            </w:pPr>
            <w:r w:rsidRPr="005307A3">
              <w:t>25</w:t>
            </w:r>
          </w:p>
        </w:tc>
        <w:tc>
          <w:tcPr>
            <w:tcW w:w="1320" w:type="dxa"/>
            <w:tcBorders>
              <w:top w:val="single" w:sz="4" w:space="0" w:color="auto"/>
              <w:left w:val="single" w:sz="4" w:space="0" w:color="auto"/>
              <w:bottom w:val="single" w:sz="4" w:space="0" w:color="auto"/>
              <w:right w:val="single" w:sz="4" w:space="0" w:color="auto"/>
            </w:tcBorders>
          </w:tcPr>
          <w:p w14:paraId="69D5FD61"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51667477" w14:textId="77777777" w:rsidR="00BF46E1" w:rsidRPr="005307A3" w:rsidRDefault="00BF46E1" w:rsidP="00195D76">
            <w:pPr>
              <w:pStyle w:val="TAL"/>
            </w:pPr>
            <w:r w:rsidRPr="005307A3">
              <w:t>TERMINAL RESPONSE CLOSE CHANNEL 3.2.1</w:t>
            </w:r>
          </w:p>
        </w:tc>
        <w:tc>
          <w:tcPr>
            <w:tcW w:w="3120" w:type="dxa"/>
            <w:tcBorders>
              <w:top w:val="single" w:sz="4" w:space="0" w:color="auto"/>
              <w:left w:val="single" w:sz="4" w:space="0" w:color="auto"/>
              <w:bottom w:val="single" w:sz="4" w:space="0" w:color="auto"/>
              <w:right w:val="single" w:sz="4" w:space="0" w:color="auto"/>
            </w:tcBorders>
          </w:tcPr>
          <w:p w14:paraId="628EC73B" w14:textId="77777777" w:rsidR="00BF46E1" w:rsidRPr="005307A3" w:rsidRDefault="00BF46E1" w:rsidP="00195D76">
            <w:pPr>
              <w:pStyle w:val="TAL"/>
            </w:pPr>
            <w:r w:rsidRPr="005307A3">
              <w:t>[Command performed successfully]</w:t>
            </w:r>
          </w:p>
        </w:tc>
      </w:tr>
    </w:tbl>
    <w:p w14:paraId="6EC53548" w14:textId="77777777" w:rsidR="00BF46E1" w:rsidRPr="005307A3" w:rsidRDefault="00BF46E1" w:rsidP="00BF46E1"/>
    <w:p w14:paraId="1E99EAEB" w14:textId="77777777" w:rsidR="00BF46E1" w:rsidRPr="005307A3" w:rsidRDefault="00BF46E1" w:rsidP="00BF46E1">
      <w:r w:rsidRPr="005307A3">
        <w:t>PROACTIVE COMMAND: OPEN CHANNEL 3.2.1</w:t>
      </w:r>
    </w:p>
    <w:p w14:paraId="11D5F23F" w14:textId="77777777" w:rsidR="00BF46E1" w:rsidRPr="005307A3" w:rsidRDefault="00BF46E1" w:rsidP="00BF46E1">
      <w:pPr>
        <w:widowControl w:val="0"/>
      </w:pPr>
      <w:r w:rsidRPr="005307A3">
        <w:t>Logically:</w:t>
      </w:r>
    </w:p>
    <w:p w14:paraId="57BB0931" w14:textId="77777777" w:rsidR="00BF46E1" w:rsidRPr="005307A3" w:rsidRDefault="00BF46E1" w:rsidP="0041528A">
      <w:pPr>
        <w:pStyle w:val="EW"/>
      </w:pPr>
      <w:r w:rsidRPr="005307A3">
        <w:t>Command details</w:t>
      </w:r>
    </w:p>
    <w:p w14:paraId="3D5C8062" w14:textId="77777777" w:rsidR="00BF46E1" w:rsidRPr="005307A3" w:rsidRDefault="00BF46E1" w:rsidP="0041528A">
      <w:pPr>
        <w:pStyle w:val="EW"/>
      </w:pPr>
      <w:r w:rsidRPr="005307A3">
        <w:tab/>
        <w:t>Command number:</w:t>
      </w:r>
      <w:r w:rsidRPr="005307A3">
        <w:tab/>
        <w:t>1</w:t>
      </w:r>
    </w:p>
    <w:p w14:paraId="20B5F271" w14:textId="77777777" w:rsidR="00BF46E1" w:rsidRPr="005307A3" w:rsidRDefault="00BF46E1" w:rsidP="0041528A">
      <w:pPr>
        <w:pStyle w:val="EW"/>
      </w:pPr>
      <w:r w:rsidRPr="005307A3">
        <w:tab/>
        <w:t>Command type:</w:t>
      </w:r>
      <w:r w:rsidRPr="005307A3">
        <w:tab/>
        <w:t>OPEN CHANNEL</w:t>
      </w:r>
    </w:p>
    <w:p w14:paraId="7F228D6C" w14:textId="77777777" w:rsidR="00BF46E1" w:rsidRPr="005307A3" w:rsidRDefault="00BF46E1" w:rsidP="0041528A">
      <w:pPr>
        <w:pStyle w:val="EW"/>
      </w:pPr>
      <w:r w:rsidRPr="005307A3">
        <w:tab/>
        <w:t>Command qualifier:</w:t>
      </w:r>
      <w:r w:rsidRPr="005307A3">
        <w:tab/>
        <w:t>immediate link establishment</w:t>
      </w:r>
    </w:p>
    <w:p w14:paraId="6B986729" w14:textId="77777777" w:rsidR="00BF46E1" w:rsidRPr="005307A3" w:rsidRDefault="00BF46E1" w:rsidP="0041528A">
      <w:pPr>
        <w:pStyle w:val="EW"/>
      </w:pPr>
      <w:r w:rsidRPr="005307A3">
        <w:t>Device identities</w:t>
      </w:r>
    </w:p>
    <w:p w14:paraId="50BA84B5" w14:textId="77777777" w:rsidR="00BF46E1" w:rsidRPr="005307A3" w:rsidRDefault="00BF46E1" w:rsidP="0041528A">
      <w:pPr>
        <w:pStyle w:val="EW"/>
      </w:pPr>
      <w:r w:rsidRPr="005307A3">
        <w:tab/>
        <w:t>Source device:</w:t>
      </w:r>
      <w:r w:rsidRPr="005307A3">
        <w:tab/>
        <w:t>UICC</w:t>
      </w:r>
    </w:p>
    <w:p w14:paraId="1E81F47D" w14:textId="77777777" w:rsidR="00BF46E1" w:rsidRPr="005307A3" w:rsidRDefault="00BF46E1" w:rsidP="0041528A">
      <w:pPr>
        <w:pStyle w:val="EW"/>
      </w:pPr>
      <w:r w:rsidRPr="005307A3">
        <w:tab/>
        <w:t>Destination device:</w:t>
      </w:r>
      <w:r w:rsidRPr="005307A3">
        <w:tab/>
        <w:t>ME</w:t>
      </w:r>
    </w:p>
    <w:p w14:paraId="7A8D25FD" w14:textId="77777777" w:rsidR="00BF46E1" w:rsidRPr="005307A3" w:rsidRDefault="00BF46E1" w:rsidP="0041528A">
      <w:pPr>
        <w:pStyle w:val="EW"/>
      </w:pPr>
      <w:r w:rsidRPr="005307A3">
        <w:lastRenderedPageBreak/>
        <w:t>Alpha Identifier:</w:t>
      </w:r>
      <w:r w:rsidRPr="005307A3">
        <w:tab/>
        <w:t>empty</w:t>
      </w:r>
    </w:p>
    <w:p w14:paraId="13F75F29" w14:textId="77777777" w:rsidR="00BF46E1" w:rsidRPr="005307A3" w:rsidRDefault="00BF46E1" w:rsidP="0041528A">
      <w:pPr>
        <w:pStyle w:val="EW"/>
      </w:pPr>
      <w:r w:rsidRPr="005307A3">
        <w:t>Bearer</w:t>
      </w:r>
    </w:p>
    <w:p w14:paraId="140A724D" w14:textId="77777777" w:rsidR="00BF46E1" w:rsidRPr="005307A3" w:rsidRDefault="00BF46E1" w:rsidP="0041528A">
      <w:pPr>
        <w:pStyle w:val="EW"/>
      </w:pPr>
      <w:r w:rsidRPr="005307A3">
        <w:tab/>
        <w:t>Bearer type:</w:t>
      </w:r>
      <w:r w:rsidRPr="005307A3">
        <w:tab/>
        <w:t>GPRS / UTRAN packet service / E-UTRAN</w:t>
      </w:r>
    </w:p>
    <w:p w14:paraId="6FCFB59B" w14:textId="77777777" w:rsidR="00BF46E1" w:rsidRPr="005307A3" w:rsidRDefault="00BF46E1" w:rsidP="0041528A">
      <w:pPr>
        <w:pStyle w:val="EW"/>
      </w:pPr>
      <w:r w:rsidRPr="005307A3">
        <w:tab/>
        <w:t>Precedence Class:</w:t>
      </w:r>
      <w:r w:rsidRPr="005307A3">
        <w:tab/>
        <w:t>03</w:t>
      </w:r>
    </w:p>
    <w:p w14:paraId="0E770003" w14:textId="77777777" w:rsidR="00BF46E1" w:rsidRPr="005307A3" w:rsidRDefault="00BF46E1" w:rsidP="0041528A">
      <w:pPr>
        <w:pStyle w:val="EW"/>
      </w:pPr>
      <w:r w:rsidRPr="005307A3">
        <w:tab/>
        <w:t>Delay Class:</w:t>
      </w:r>
      <w:r w:rsidRPr="005307A3">
        <w:tab/>
        <w:t>04</w:t>
      </w:r>
    </w:p>
    <w:p w14:paraId="06481A95" w14:textId="77777777" w:rsidR="00BF46E1" w:rsidRPr="005307A3" w:rsidRDefault="00BF46E1" w:rsidP="0041528A">
      <w:pPr>
        <w:pStyle w:val="EW"/>
      </w:pPr>
      <w:r w:rsidRPr="005307A3">
        <w:tab/>
        <w:t>Reliability Class:</w:t>
      </w:r>
      <w:r w:rsidRPr="005307A3">
        <w:tab/>
        <w:t>02</w:t>
      </w:r>
    </w:p>
    <w:p w14:paraId="17306F0B" w14:textId="77777777" w:rsidR="00BF46E1" w:rsidRPr="005307A3" w:rsidRDefault="00BF46E1" w:rsidP="0041528A">
      <w:pPr>
        <w:pStyle w:val="EW"/>
      </w:pPr>
      <w:r w:rsidRPr="005307A3">
        <w:tab/>
        <w:t>Peak throughput class:</w:t>
      </w:r>
      <w:r w:rsidRPr="005307A3">
        <w:tab/>
        <w:t>09</w:t>
      </w:r>
    </w:p>
    <w:p w14:paraId="3820B337" w14:textId="77777777" w:rsidR="00BF46E1" w:rsidRPr="005307A3" w:rsidRDefault="00BF46E1" w:rsidP="0041528A">
      <w:pPr>
        <w:pStyle w:val="EW"/>
      </w:pPr>
      <w:r w:rsidRPr="005307A3">
        <w:tab/>
        <w:t>Mean throughput class:</w:t>
      </w:r>
      <w:r w:rsidRPr="005307A3">
        <w:tab/>
        <w:t>31</w:t>
      </w:r>
    </w:p>
    <w:p w14:paraId="598823FD" w14:textId="77777777" w:rsidR="00BF46E1" w:rsidRPr="005307A3" w:rsidRDefault="00BF46E1" w:rsidP="0041528A">
      <w:pPr>
        <w:pStyle w:val="EW"/>
      </w:pPr>
      <w:r w:rsidRPr="005307A3">
        <w:tab/>
        <w:t>Packet data protocol:</w:t>
      </w:r>
      <w:r w:rsidRPr="005307A3">
        <w:tab/>
        <w:t>02 (IP)</w:t>
      </w:r>
    </w:p>
    <w:p w14:paraId="56D98709" w14:textId="77777777" w:rsidR="00BF46E1" w:rsidRPr="005307A3" w:rsidRDefault="00BF46E1" w:rsidP="0041528A">
      <w:pPr>
        <w:pStyle w:val="EW"/>
      </w:pPr>
      <w:r w:rsidRPr="005307A3">
        <w:t>Buffer</w:t>
      </w:r>
    </w:p>
    <w:p w14:paraId="721E5436" w14:textId="77777777" w:rsidR="00BF46E1" w:rsidRPr="005307A3" w:rsidRDefault="00BF46E1" w:rsidP="0041528A">
      <w:pPr>
        <w:pStyle w:val="EW"/>
      </w:pPr>
      <w:r w:rsidRPr="005307A3">
        <w:tab/>
        <w:t>Buffer size:</w:t>
      </w:r>
      <w:r w:rsidRPr="005307A3">
        <w:tab/>
        <w:t>1400</w:t>
      </w:r>
    </w:p>
    <w:p w14:paraId="109183B2" w14:textId="77777777" w:rsidR="00BF46E1" w:rsidRPr="005307A3" w:rsidRDefault="00BF46E1" w:rsidP="0041528A">
      <w:pPr>
        <w:pStyle w:val="EW"/>
      </w:pPr>
      <w:r w:rsidRPr="005307A3">
        <w:t>Network access name:</w:t>
      </w:r>
      <w:r w:rsidRPr="005307A3">
        <w:tab/>
        <w:t>Test12.rs</w:t>
      </w:r>
    </w:p>
    <w:p w14:paraId="397602AE" w14:textId="77777777" w:rsidR="00BF46E1" w:rsidRPr="005307A3" w:rsidRDefault="00BF46E1" w:rsidP="0041528A">
      <w:pPr>
        <w:pStyle w:val="EW"/>
      </w:pPr>
      <w:r w:rsidRPr="005307A3">
        <w:t>Text String:</w:t>
      </w:r>
      <w:r w:rsidRPr="005307A3">
        <w:tab/>
      </w:r>
      <w:r w:rsidRPr="005307A3">
        <w:tab/>
        <w:t>"UserLog" (User login)</w:t>
      </w:r>
    </w:p>
    <w:p w14:paraId="7F519DD5" w14:textId="77777777" w:rsidR="00BF46E1" w:rsidRPr="005307A3" w:rsidRDefault="00BF46E1" w:rsidP="0041528A">
      <w:pPr>
        <w:pStyle w:val="EW"/>
      </w:pPr>
      <w:r w:rsidRPr="005307A3">
        <w:t>Text String:</w:t>
      </w:r>
      <w:r w:rsidRPr="005307A3">
        <w:tab/>
      </w:r>
      <w:r w:rsidRPr="005307A3">
        <w:tab/>
        <w:t>"UserPwd" (User password)</w:t>
      </w:r>
    </w:p>
    <w:p w14:paraId="7920DF4C" w14:textId="77777777" w:rsidR="00BF46E1" w:rsidRPr="005307A3" w:rsidRDefault="00BF46E1" w:rsidP="0041528A">
      <w:pPr>
        <w:pStyle w:val="EW"/>
      </w:pPr>
      <w:r w:rsidRPr="005307A3">
        <w:t>UICC/ME interface transport level</w:t>
      </w:r>
    </w:p>
    <w:p w14:paraId="7D236E9A" w14:textId="77777777" w:rsidR="00BF46E1" w:rsidRPr="005307A3" w:rsidRDefault="00BF46E1" w:rsidP="0041528A">
      <w:pPr>
        <w:pStyle w:val="EW"/>
      </w:pPr>
      <w:r w:rsidRPr="005307A3">
        <w:tab/>
        <w:t>Transport format:</w:t>
      </w:r>
      <w:r w:rsidRPr="005307A3">
        <w:tab/>
        <w:t>TCP</w:t>
      </w:r>
    </w:p>
    <w:p w14:paraId="5356FDDC" w14:textId="77777777" w:rsidR="00BF46E1" w:rsidRPr="005307A3" w:rsidRDefault="00BF46E1" w:rsidP="0041528A">
      <w:pPr>
        <w:pStyle w:val="EW"/>
      </w:pPr>
      <w:r w:rsidRPr="005307A3">
        <w:tab/>
        <w:t>Port number:</w:t>
      </w:r>
      <w:r w:rsidRPr="005307A3">
        <w:tab/>
        <w:t>44444</w:t>
      </w:r>
    </w:p>
    <w:p w14:paraId="4B55BAC3" w14:textId="77777777" w:rsidR="00BF46E1" w:rsidRPr="005307A3" w:rsidRDefault="00BF46E1" w:rsidP="0041528A">
      <w:pPr>
        <w:pStyle w:val="EX"/>
      </w:pPr>
      <w:r w:rsidRPr="005307A3">
        <w:t>Data destination address</w:t>
      </w:r>
      <w:r w:rsidRPr="005307A3">
        <w:tab/>
        <w:t>01.01.01.01</w:t>
      </w:r>
    </w:p>
    <w:p w14:paraId="32EA9C83" w14:textId="77777777" w:rsidR="00BF46E1" w:rsidRPr="005307A3" w:rsidRDefault="00BF46E1" w:rsidP="00BF46E1">
      <w:pPr>
        <w:widowControl w:val="0"/>
      </w:pPr>
      <w:r w:rsidRPr="005307A3">
        <w:t>Coding:</w:t>
      </w:r>
    </w:p>
    <w:p w14:paraId="6D8326FA"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9BC4E3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7B396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1563CE6"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46B0F8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A3FB54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91AAC6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F54C11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7F4DE4"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BDBFDD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A51A8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F7CAE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30686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22C2E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9C502B" w14:textId="77777777" w:rsidR="00BF46E1" w:rsidRPr="005307A3" w:rsidRDefault="00BF46E1" w:rsidP="00195D76">
            <w:pPr>
              <w:pStyle w:val="TAC"/>
            </w:pPr>
            <w:r w:rsidRPr="005307A3">
              <w:t>85</w:t>
            </w:r>
          </w:p>
        </w:tc>
      </w:tr>
      <w:tr w:rsidR="00BF46E1" w:rsidRPr="005307A3" w14:paraId="036484D9" w14:textId="77777777" w:rsidTr="00195D76">
        <w:trPr>
          <w:jc w:val="center"/>
        </w:trPr>
        <w:tc>
          <w:tcPr>
            <w:tcW w:w="1134" w:type="dxa"/>
            <w:tcBorders>
              <w:top w:val="single" w:sz="4" w:space="0" w:color="auto"/>
              <w:right w:val="single" w:sz="4" w:space="0" w:color="auto"/>
            </w:tcBorders>
          </w:tcPr>
          <w:p w14:paraId="4810C66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9943F3" w14:textId="77777777" w:rsidR="00BF46E1" w:rsidRPr="005307A3" w:rsidRDefault="00BF46E1" w:rsidP="00195D76">
            <w:pPr>
              <w:pStyle w:val="TAC"/>
            </w:pPr>
            <w:r w:rsidRPr="005307A3">
              <w:t xml:space="preserve">00 </w:t>
            </w:r>
          </w:p>
        </w:tc>
        <w:tc>
          <w:tcPr>
            <w:tcW w:w="567" w:type="dxa"/>
            <w:tcBorders>
              <w:top w:val="single" w:sz="4" w:space="0" w:color="auto"/>
              <w:left w:val="single" w:sz="4" w:space="0" w:color="auto"/>
              <w:bottom w:val="single" w:sz="4" w:space="0" w:color="auto"/>
              <w:right w:val="single" w:sz="4" w:space="0" w:color="auto"/>
            </w:tcBorders>
          </w:tcPr>
          <w:p w14:paraId="00D0A0E4"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5EB8F59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8B3570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31DDE4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E497F6"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BA6C09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7371D07"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3861438D" w14:textId="77777777" w:rsidR="00BF46E1" w:rsidRPr="005307A3" w:rsidRDefault="00BF46E1" w:rsidP="00195D76">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06693FE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EC660C9"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6B7BB1E5" w14:textId="77777777" w:rsidR="00BF46E1" w:rsidRPr="005307A3" w:rsidRDefault="00BF46E1" w:rsidP="00195D76">
            <w:pPr>
              <w:pStyle w:val="TAC"/>
            </w:pPr>
            <w:r w:rsidRPr="005307A3">
              <w:t>02</w:t>
            </w:r>
          </w:p>
        </w:tc>
      </w:tr>
      <w:tr w:rsidR="00BF46E1" w:rsidRPr="005307A3" w14:paraId="1625C5B0" w14:textId="77777777" w:rsidTr="00195D76">
        <w:trPr>
          <w:jc w:val="center"/>
        </w:trPr>
        <w:tc>
          <w:tcPr>
            <w:tcW w:w="1134" w:type="dxa"/>
            <w:tcBorders>
              <w:right w:val="single" w:sz="4" w:space="0" w:color="auto"/>
            </w:tcBorders>
          </w:tcPr>
          <w:p w14:paraId="4249269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5B2E3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4083A36" w14:textId="77777777" w:rsidR="00BF46E1" w:rsidRPr="005307A3" w:rsidRDefault="00BF46E1" w:rsidP="00195D76">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0AAE01BD" w14:textId="77777777" w:rsidR="00BF46E1" w:rsidRPr="005307A3" w:rsidRDefault="00BF46E1" w:rsidP="00195D76">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50855426"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25FA2141"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7DA803A"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475DABB"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855117A"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28C2B1F"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65F07C6"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6BA03A8" w14:textId="77777777" w:rsidR="00BF46E1" w:rsidRPr="005307A3" w:rsidRDefault="00BF46E1" w:rsidP="00195D76">
            <w:pPr>
              <w:pStyle w:val="TAC"/>
            </w:pPr>
            <w:r w:rsidRPr="005307A3">
              <w:t xml:space="preserve">32 </w:t>
            </w:r>
          </w:p>
        </w:tc>
        <w:tc>
          <w:tcPr>
            <w:tcW w:w="567" w:type="dxa"/>
            <w:tcBorders>
              <w:top w:val="single" w:sz="4" w:space="0" w:color="auto"/>
              <w:left w:val="single" w:sz="4" w:space="0" w:color="auto"/>
              <w:bottom w:val="single" w:sz="4" w:space="0" w:color="auto"/>
              <w:right w:val="single" w:sz="4" w:space="0" w:color="auto"/>
            </w:tcBorders>
          </w:tcPr>
          <w:p w14:paraId="492B1DDF" w14:textId="77777777" w:rsidR="00BF46E1" w:rsidRPr="005307A3" w:rsidRDefault="00BF46E1" w:rsidP="00195D76">
            <w:pPr>
              <w:pStyle w:val="TAC"/>
            </w:pPr>
            <w:r w:rsidRPr="005307A3">
              <w:t xml:space="preserve">02  </w:t>
            </w:r>
          </w:p>
        </w:tc>
      </w:tr>
      <w:tr w:rsidR="00BF46E1" w:rsidRPr="005307A3" w14:paraId="328C1AED" w14:textId="77777777" w:rsidTr="00195D76">
        <w:trPr>
          <w:jc w:val="center"/>
        </w:trPr>
        <w:tc>
          <w:tcPr>
            <w:tcW w:w="1134" w:type="dxa"/>
            <w:tcBorders>
              <w:right w:val="single" w:sz="4" w:space="0" w:color="auto"/>
            </w:tcBorders>
          </w:tcPr>
          <w:p w14:paraId="421DA3F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62808F6"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48EC6AC2"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0C86075"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2292307"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F3171B3"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36E3B5AC"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58BD5290"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215384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31DC195"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17984247" w14:textId="77777777" w:rsidR="00BF46E1" w:rsidRPr="005307A3" w:rsidRDefault="00BF46E1" w:rsidP="00195D76">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47336CC4" w14:textId="77777777" w:rsidR="00BF46E1" w:rsidRPr="005307A3" w:rsidRDefault="00BF46E1" w:rsidP="00195D76">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1AE08647" w14:textId="77777777" w:rsidR="00BF46E1" w:rsidRPr="005307A3" w:rsidRDefault="00BF46E1" w:rsidP="00195D76">
            <w:pPr>
              <w:pStyle w:val="TAC"/>
            </w:pPr>
            <w:r w:rsidRPr="005307A3">
              <w:t>67</w:t>
            </w:r>
          </w:p>
        </w:tc>
      </w:tr>
      <w:tr w:rsidR="00BF46E1" w:rsidRPr="005307A3" w14:paraId="5BE0AC60" w14:textId="77777777" w:rsidTr="00195D76">
        <w:trPr>
          <w:jc w:val="center"/>
        </w:trPr>
        <w:tc>
          <w:tcPr>
            <w:tcW w:w="1134" w:type="dxa"/>
            <w:tcBorders>
              <w:right w:val="single" w:sz="4" w:space="0" w:color="auto"/>
            </w:tcBorders>
          </w:tcPr>
          <w:p w14:paraId="43F1B45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A12B74"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040CC88D"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97680AB"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523309D8"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0B0D88B3"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141FDB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BAF2247"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8C304F8" w14:textId="77777777" w:rsidR="00BF46E1" w:rsidRPr="005307A3" w:rsidRDefault="00BF46E1" w:rsidP="00195D76">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3CA24548"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3848B4EC"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58518C70"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4B858233" w14:textId="77777777" w:rsidR="00BF46E1" w:rsidRPr="005307A3" w:rsidRDefault="00BF46E1" w:rsidP="00195D76">
            <w:pPr>
              <w:pStyle w:val="TAC"/>
            </w:pPr>
            <w:r w:rsidRPr="005307A3">
              <w:t>03</w:t>
            </w:r>
          </w:p>
        </w:tc>
      </w:tr>
      <w:tr w:rsidR="00BF46E1" w:rsidRPr="005307A3" w14:paraId="443F863A" w14:textId="77777777" w:rsidTr="00195D76">
        <w:trPr>
          <w:jc w:val="center"/>
        </w:trPr>
        <w:tc>
          <w:tcPr>
            <w:tcW w:w="1134" w:type="dxa"/>
            <w:tcBorders>
              <w:right w:val="single" w:sz="4" w:space="0" w:color="auto"/>
            </w:tcBorders>
          </w:tcPr>
          <w:p w14:paraId="5541D48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82862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6224FD" w14:textId="77777777" w:rsidR="00BF46E1" w:rsidRPr="005307A3" w:rsidRDefault="00BF46E1" w:rsidP="00195D76">
            <w:pPr>
              <w:pStyle w:val="TAC"/>
            </w:pPr>
            <w:r w:rsidRPr="005307A3">
              <w:t>AD</w:t>
            </w:r>
          </w:p>
        </w:tc>
        <w:tc>
          <w:tcPr>
            <w:tcW w:w="567" w:type="dxa"/>
            <w:tcBorders>
              <w:top w:val="single" w:sz="4" w:space="0" w:color="auto"/>
              <w:left w:val="single" w:sz="4" w:space="0" w:color="auto"/>
              <w:bottom w:val="single" w:sz="4" w:space="0" w:color="auto"/>
              <w:right w:val="single" w:sz="4" w:space="0" w:color="auto"/>
            </w:tcBorders>
          </w:tcPr>
          <w:p w14:paraId="73320A66" w14:textId="77777777" w:rsidR="00BF46E1" w:rsidRPr="005307A3" w:rsidRDefault="00BF46E1" w:rsidP="00195D76">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61C5DB12" w14:textId="77777777" w:rsidR="00BF46E1" w:rsidRPr="005307A3" w:rsidRDefault="00BF46E1" w:rsidP="00195D76">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7E7230A7"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DC1852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41F222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6D45E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1F505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59CD8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2EAF8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108EB6" w14:textId="77777777" w:rsidR="00BF46E1" w:rsidRPr="005307A3" w:rsidRDefault="00BF46E1" w:rsidP="00195D76">
            <w:pPr>
              <w:pStyle w:val="TAC"/>
            </w:pPr>
          </w:p>
        </w:tc>
      </w:tr>
    </w:tbl>
    <w:p w14:paraId="540D3C0E" w14:textId="77777777" w:rsidR="00BF46E1" w:rsidRPr="005307A3" w:rsidRDefault="00BF46E1" w:rsidP="00BF46E1"/>
    <w:p w14:paraId="1AC5CEE3" w14:textId="77777777" w:rsidR="00BF46E1" w:rsidRPr="005307A3" w:rsidRDefault="00BF46E1" w:rsidP="00BF46E1">
      <w:pPr>
        <w:widowControl w:val="0"/>
      </w:pPr>
      <w:r w:rsidRPr="005307A3">
        <w:t>TERMINAL RESPONSE: OPEN CHANNEL 3.2.1</w:t>
      </w:r>
    </w:p>
    <w:p w14:paraId="319EA039" w14:textId="77777777" w:rsidR="00BF46E1" w:rsidRPr="005307A3" w:rsidRDefault="00BF46E1" w:rsidP="00BF46E1">
      <w:pPr>
        <w:widowControl w:val="0"/>
      </w:pPr>
      <w:r w:rsidRPr="005307A3">
        <w:t>Logically:</w:t>
      </w:r>
    </w:p>
    <w:p w14:paraId="2D7588AB" w14:textId="77777777" w:rsidR="00BF46E1" w:rsidRPr="005307A3" w:rsidRDefault="00BF46E1" w:rsidP="0041528A">
      <w:pPr>
        <w:pStyle w:val="EW"/>
      </w:pPr>
      <w:r w:rsidRPr="005307A3">
        <w:t>Command details</w:t>
      </w:r>
    </w:p>
    <w:p w14:paraId="1108D96C" w14:textId="77777777" w:rsidR="00BF46E1" w:rsidRPr="005307A3" w:rsidRDefault="00BF46E1" w:rsidP="0041528A">
      <w:pPr>
        <w:pStyle w:val="EW"/>
      </w:pPr>
      <w:r w:rsidRPr="005307A3">
        <w:tab/>
        <w:t>Command number:</w:t>
      </w:r>
      <w:r w:rsidRPr="005307A3">
        <w:tab/>
        <w:t>1</w:t>
      </w:r>
    </w:p>
    <w:p w14:paraId="1B89BAC9" w14:textId="77777777" w:rsidR="00BF46E1" w:rsidRPr="005307A3" w:rsidRDefault="00BF46E1" w:rsidP="0041528A">
      <w:pPr>
        <w:pStyle w:val="EW"/>
      </w:pPr>
      <w:r w:rsidRPr="005307A3">
        <w:tab/>
        <w:t>Command type:</w:t>
      </w:r>
      <w:r w:rsidRPr="005307A3">
        <w:tab/>
        <w:t>OPEN CHANNEL</w:t>
      </w:r>
    </w:p>
    <w:p w14:paraId="0DCF6D7D" w14:textId="77777777" w:rsidR="00BF46E1" w:rsidRPr="005307A3" w:rsidRDefault="00BF46E1" w:rsidP="0041528A">
      <w:pPr>
        <w:pStyle w:val="EW"/>
      </w:pPr>
      <w:r w:rsidRPr="005307A3">
        <w:tab/>
        <w:t>Command qualifier:</w:t>
      </w:r>
      <w:r w:rsidRPr="005307A3">
        <w:tab/>
        <w:t>immediate link establishment</w:t>
      </w:r>
    </w:p>
    <w:p w14:paraId="69A81E4A" w14:textId="77777777" w:rsidR="00BF46E1" w:rsidRPr="005307A3" w:rsidRDefault="00BF46E1" w:rsidP="0041528A">
      <w:pPr>
        <w:pStyle w:val="EW"/>
      </w:pPr>
      <w:r w:rsidRPr="005307A3">
        <w:t>Device identities</w:t>
      </w:r>
    </w:p>
    <w:p w14:paraId="719EDA77" w14:textId="77777777" w:rsidR="00BF46E1" w:rsidRPr="005307A3" w:rsidRDefault="00BF46E1" w:rsidP="0041528A">
      <w:pPr>
        <w:pStyle w:val="EW"/>
      </w:pPr>
      <w:r w:rsidRPr="005307A3">
        <w:tab/>
        <w:t>Source device:</w:t>
      </w:r>
      <w:r w:rsidRPr="005307A3">
        <w:tab/>
        <w:t>ME</w:t>
      </w:r>
    </w:p>
    <w:p w14:paraId="76300269" w14:textId="77777777" w:rsidR="00BF46E1" w:rsidRPr="005307A3" w:rsidRDefault="00BF46E1" w:rsidP="0041528A">
      <w:pPr>
        <w:pStyle w:val="EW"/>
      </w:pPr>
      <w:r w:rsidRPr="005307A3">
        <w:tab/>
        <w:t>Destination device:</w:t>
      </w:r>
      <w:r w:rsidRPr="005307A3">
        <w:tab/>
        <w:t>UICC</w:t>
      </w:r>
    </w:p>
    <w:p w14:paraId="2AD967AA" w14:textId="77777777" w:rsidR="00BF46E1" w:rsidRPr="005307A3" w:rsidRDefault="00BF46E1" w:rsidP="0041528A">
      <w:pPr>
        <w:pStyle w:val="EW"/>
      </w:pPr>
      <w:r w:rsidRPr="005307A3">
        <w:t>Result</w:t>
      </w:r>
    </w:p>
    <w:p w14:paraId="716A9F6D" w14:textId="77777777" w:rsidR="00BF46E1" w:rsidRPr="005307A3" w:rsidRDefault="00BF46E1" w:rsidP="0041528A">
      <w:pPr>
        <w:pStyle w:val="EW"/>
      </w:pPr>
      <w:r w:rsidRPr="005307A3">
        <w:t>General Result:</w:t>
      </w:r>
      <w:r w:rsidRPr="005307A3">
        <w:tab/>
        <w:t>Command performed successfully</w:t>
      </w:r>
    </w:p>
    <w:p w14:paraId="2272FB0E" w14:textId="77777777" w:rsidR="00BF46E1" w:rsidRPr="005307A3" w:rsidRDefault="00BF46E1" w:rsidP="0041528A">
      <w:pPr>
        <w:pStyle w:val="EW"/>
      </w:pPr>
      <w:r w:rsidRPr="005307A3">
        <w:t>Channel status</w:t>
      </w:r>
      <w:r w:rsidRPr="005307A3">
        <w:tab/>
        <w:t>Channel identifier 1 and link established or PDP context activated</w:t>
      </w:r>
    </w:p>
    <w:p w14:paraId="301615A3" w14:textId="77777777" w:rsidR="00BF46E1" w:rsidRPr="005307A3" w:rsidRDefault="00BF46E1" w:rsidP="0041528A">
      <w:pPr>
        <w:pStyle w:val="EW"/>
      </w:pPr>
      <w:r w:rsidRPr="005307A3">
        <w:t>Bearer description</w:t>
      </w:r>
    </w:p>
    <w:p w14:paraId="5A48E7FA" w14:textId="77777777" w:rsidR="00BF46E1" w:rsidRPr="005307A3" w:rsidRDefault="00BF46E1" w:rsidP="0041528A">
      <w:pPr>
        <w:pStyle w:val="EW"/>
      </w:pPr>
      <w:r w:rsidRPr="005307A3">
        <w:tab/>
        <w:t>Bearer type:</w:t>
      </w:r>
      <w:r w:rsidRPr="005307A3">
        <w:tab/>
        <w:t>GPRS / UTRAN packet service / E-UTRAN</w:t>
      </w:r>
    </w:p>
    <w:p w14:paraId="39F852E3" w14:textId="77777777" w:rsidR="00BF46E1" w:rsidRPr="005307A3" w:rsidRDefault="00BF46E1" w:rsidP="0041528A">
      <w:pPr>
        <w:pStyle w:val="EW"/>
      </w:pPr>
      <w:r w:rsidRPr="005307A3">
        <w:tab/>
        <w:t>Bearer parameter:</w:t>
      </w:r>
      <w:r w:rsidRPr="005307A3">
        <w:tab/>
      </w:r>
    </w:p>
    <w:p w14:paraId="0690ABFB" w14:textId="77777777" w:rsidR="00BF46E1" w:rsidRPr="005307A3" w:rsidRDefault="00BF46E1" w:rsidP="0041528A">
      <w:pPr>
        <w:pStyle w:val="EW"/>
      </w:pPr>
      <w:r w:rsidRPr="005307A3">
        <w:tab/>
        <w:t>Precedence Class:</w:t>
      </w:r>
      <w:r w:rsidRPr="005307A3">
        <w:tab/>
        <w:t>03</w:t>
      </w:r>
    </w:p>
    <w:p w14:paraId="772263AB" w14:textId="77777777" w:rsidR="00BF46E1" w:rsidRPr="005307A3" w:rsidRDefault="00BF46E1" w:rsidP="0041528A">
      <w:pPr>
        <w:pStyle w:val="EW"/>
      </w:pPr>
      <w:r w:rsidRPr="005307A3">
        <w:tab/>
        <w:t>Delay Class:</w:t>
      </w:r>
      <w:r w:rsidRPr="005307A3">
        <w:tab/>
        <w:t>04</w:t>
      </w:r>
    </w:p>
    <w:p w14:paraId="7D568CC1" w14:textId="77777777" w:rsidR="00BF46E1" w:rsidRPr="005307A3" w:rsidRDefault="00BF46E1" w:rsidP="0041528A">
      <w:pPr>
        <w:pStyle w:val="EW"/>
      </w:pPr>
      <w:r w:rsidRPr="005307A3">
        <w:tab/>
        <w:t>Reliability Class:</w:t>
      </w:r>
      <w:r w:rsidRPr="005307A3">
        <w:tab/>
        <w:t>02</w:t>
      </w:r>
    </w:p>
    <w:p w14:paraId="7C62CF35" w14:textId="77777777" w:rsidR="00BF46E1" w:rsidRPr="005307A3" w:rsidRDefault="00BF46E1" w:rsidP="0041528A">
      <w:pPr>
        <w:pStyle w:val="EW"/>
      </w:pPr>
      <w:r w:rsidRPr="005307A3">
        <w:tab/>
        <w:t>Peak throughput class:</w:t>
      </w:r>
      <w:r w:rsidRPr="005307A3">
        <w:tab/>
        <w:t>09</w:t>
      </w:r>
    </w:p>
    <w:p w14:paraId="75B41146" w14:textId="77777777" w:rsidR="00BF46E1" w:rsidRPr="005307A3" w:rsidRDefault="00BF46E1" w:rsidP="0041528A">
      <w:pPr>
        <w:pStyle w:val="EW"/>
      </w:pPr>
      <w:r w:rsidRPr="005307A3">
        <w:tab/>
        <w:t>Mean throughput class:</w:t>
      </w:r>
      <w:r w:rsidRPr="005307A3">
        <w:tab/>
        <w:t>31</w:t>
      </w:r>
    </w:p>
    <w:p w14:paraId="18078F5C" w14:textId="77777777" w:rsidR="00BF46E1" w:rsidRPr="005307A3" w:rsidRDefault="00BF46E1" w:rsidP="0041528A">
      <w:pPr>
        <w:pStyle w:val="EW"/>
      </w:pPr>
      <w:r w:rsidRPr="005307A3">
        <w:tab/>
        <w:t>Packet data protocol:</w:t>
      </w:r>
      <w:r w:rsidRPr="005307A3">
        <w:tab/>
        <w:t>02 (IP)</w:t>
      </w:r>
    </w:p>
    <w:p w14:paraId="751389AC" w14:textId="77777777" w:rsidR="00BF46E1" w:rsidRPr="005307A3" w:rsidRDefault="00BF46E1" w:rsidP="0041528A">
      <w:pPr>
        <w:pStyle w:val="EW"/>
      </w:pPr>
      <w:r w:rsidRPr="005307A3">
        <w:t>Buffer</w:t>
      </w:r>
    </w:p>
    <w:p w14:paraId="09956FBE" w14:textId="77777777" w:rsidR="00BF46E1" w:rsidRPr="005307A3" w:rsidRDefault="00BF46E1" w:rsidP="0041528A">
      <w:pPr>
        <w:pStyle w:val="EX"/>
      </w:pPr>
      <w:r w:rsidRPr="005307A3">
        <w:tab/>
        <w:t>Buffer size:</w:t>
      </w:r>
      <w:r w:rsidRPr="005307A3">
        <w:tab/>
        <w:t>1400</w:t>
      </w:r>
    </w:p>
    <w:p w14:paraId="44EC80FF" w14:textId="77777777" w:rsidR="00BF46E1" w:rsidRPr="005307A3" w:rsidRDefault="00BF46E1" w:rsidP="00BF46E1">
      <w:pPr>
        <w:keepNext/>
        <w:keepLines/>
        <w:widowControl w:val="0"/>
      </w:pPr>
      <w:r w:rsidRPr="005307A3">
        <w:t>Coding:</w:t>
      </w:r>
    </w:p>
    <w:p w14:paraId="401DA09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3DEDA1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A66E3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ADDFD2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145B99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AED38A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A27ED5"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9E8A55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1CE7E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F88FB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AD0A7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3771B3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5B2E3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408169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5589F2A" w14:textId="77777777" w:rsidR="00BF46E1" w:rsidRPr="005307A3" w:rsidRDefault="00BF46E1" w:rsidP="00195D76">
            <w:pPr>
              <w:pStyle w:val="TAC"/>
            </w:pPr>
            <w:r w:rsidRPr="005307A3">
              <w:t>00</w:t>
            </w:r>
          </w:p>
        </w:tc>
      </w:tr>
      <w:tr w:rsidR="00BF46E1" w:rsidRPr="005307A3" w14:paraId="095C85A3" w14:textId="77777777" w:rsidTr="00195D76">
        <w:trPr>
          <w:jc w:val="center"/>
        </w:trPr>
        <w:tc>
          <w:tcPr>
            <w:tcW w:w="1134" w:type="dxa"/>
            <w:tcBorders>
              <w:top w:val="single" w:sz="4" w:space="0" w:color="auto"/>
              <w:right w:val="single" w:sz="4" w:space="0" w:color="auto"/>
            </w:tcBorders>
          </w:tcPr>
          <w:p w14:paraId="276150F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6AE3F3"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2EB7B62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8D4881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7650A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00A5CE"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3DE59DFD"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CEAB7B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395F7C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B4ED45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A35325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DA50D5"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535BF1EA" w14:textId="77777777" w:rsidR="00BF46E1" w:rsidRPr="005307A3" w:rsidRDefault="00BF46E1" w:rsidP="00195D76">
            <w:pPr>
              <w:pStyle w:val="TAC"/>
            </w:pPr>
            <w:r w:rsidRPr="005307A3">
              <w:t>1F</w:t>
            </w:r>
          </w:p>
        </w:tc>
      </w:tr>
      <w:tr w:rsidR="00BF46E1" w:rsidRPr="005307A3" w14:paraId="4FA1AB14" w14:textId="77777777" w:rsidTr="00195D76">
        <w:trPr>
          <w:jc w:val="center"/>
        </w:trPr>
        <w:tc>
          <w:tcPr>
            <w:tcW w:w="1134" w:type="dxa"/>
            <w:tcBorders>
              <w:right w:val="single" w:sz="4" w:space="0" w:color="auto"/>
            </w:tcBorders>
          </w:tcPr>
          <w:p w14:paraId="3D7F79B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E6CF72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551C026"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7C4541C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7F85BB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DE22901" w14:textId="77777777" w:rsidR="00BF46E1" w:rsidRPr="005307A3" w:rsidRDefault="00BF46E1" w:rsidP="00195D76">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484C02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143A7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14498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5515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2EA8E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1292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84E713" w14:textId="77777777" w:rsidR="00BF46E1" w:rsidRPr="005307A3" w:rsidRDefault="00BF46E1" w:rsidP="00195D76">
            <w:pPr>
              <w:pStyle w:val="TAC"/>
            </w:pPr>
          </w:p>
        </w:tc>
      </w:tr>
    </w:tbl>
    <w:p w14:paraId="082CFCAE" w14:textId="77777777" w:rsidR="00BF46E1" w:rsidRPr="005307A3" w:rsidRDefault="00BF46E1" w:rsidP="00BF46E1"/>
    <w:p w14:paraId="40E64D98" w14:textId="77777777" w:rsidR="00BF46E1" w:rsidRPr="005307A3" w:rsidRDefault="00BF46E1" w:rsidP="00BF46E1">
      <w:r w:rsidRPr="005307A3">
        <w:t>PROACTIVE COMMAND: SEND DATA 3.2.1</w:t>
      </w:r>
    </w:p>
    <w:p w14:paraId="5E3B8467" w14:textId="77777777" w:rsidR="00BF46E1" w:rsidRPr="005307A3" w:rsidRDefault="00BF46E1" w:rsidP="00BF46E1">
      <w:r w:rsidRPr="005307A3">
        <w:lastRenderedPageBreak/>
        <w:t>Logically:</w:t>
      </w:r>
    </w:p>
    <w:p w14:paraId="2C53487F" w14:textId="77777777" w:rsidR="00BF46E1" w:rsidRPr="005307A3" w:rsidRDefault="00BF46E1" w:rsidP="0041528A">
      <w:pPr>
        <w:pStyle w:val="EW"/>
      </w:pPr>
      <w:r w:rsidRPr="005307A3">
        <w:t>Command details</w:t>
      </w:r>
    </w:p>
    <w:p w14:paraId="12110B41" w14:textId="77777777" w:rsidR="00BF46E1" w:rsidRPr="005307A3" w:rsidRDefault="00BF46E1" w:rsidP="0041528A">
      <w:pPr>
        <w:pStyle w:val="EW"/>
      </w:pPr>
      <w:r w:rsidRPr="005307A3">
        <w:tab/>
        <w:t>Command number:</w:t>
      </w:r>
      <w:r w:rsidRPr="005307A3">
        <w:tab/>
        <w:t>1</w:t>
      </w:r>
    </w:p>
    <w:p w14:paraId="32E96B4B" w14:textId="77777777" w:rsidR="00BF46E1" w:rsidRPr="005307A3" w:rsidRDefault="00BF46E1" w:rsidP="0041528A">
      <w:pPr>
        <w:pStyle w:val="EW"/>
      </w:pPr>
      <w:r w:rsidRPr="005307A3">
        <w:tab/>
        <w:t>Command type:</w:t>
      </w:r>
      <w:r w:rsidRPr="005307A3">
        <w:tab/>
        <w:t>SEND DATA</w:t>
      </w:r>
    </w:p>
    <w:p w14:paraId="3FC5FC4E" w14:textId="77777777" w:rsidR="00BF46E1" w:rsidRPr="005307A3" w:rsidRDefault="00BF46E1" w:rsidP="0041528A">
      <w:pPr>
        <w:pStyle w:val="EW"/>
      </w:pPr>
      <w:r w:rsidRPr="005307A3">
        <w:tab/>
        <w:t>Command qualifier:</w:t>
      </w:r>
      <w:r w:rsidRPr="005307A3">
        <w:tab/>
        <w:t>Store mode</w:t>
      </w:r>
    </w:p>
    <w:p w14:paraId="296D10EF" w14:textId="77777777" w:rsidR="00BF46E1" w:rsidRPr="005307A3" w:rsidRDefault="00BF46E1" w:rsidP="0041528A">
      <w:pPr>
        <w:pStyle w:val="EW"/>
      </w:pPr>
      <w:r w:rsidRPr="005307A3">
        <w:t>Device identities</w:t>
      </w:r>
    </w:p>
    <w:p w14:paraId="582F5712" w14:textId="77777777" w:rsidR="00BF46E1" w:rsidRPr="005307A3" w:rsidRDefault="00BF46E1" w:rsidP="0041528A">
      <w:pPr>
        <w:pStyle w:val="EW"/>
      </w:pPr>
      <w:r w:rsidRPr="005307A3">
        <w:tab/>
        <w:t>Source device:</w:t>
      </w:r>
      <w:r w:rsidRPr="005307A3">
        <w:tab/>
        <w:t>UICC</w:t>
      </w:r>
    </w:p>
    <w:p w14:paraId="2B2C3ADC" w14:textId="77777777" w:rsidR="00BF46E1" w:rsidRPr="005307A3" w:rsidRDefault="00BF46E1" w:rsidP="0041528A">
      <w:pPr>
        <w:pStyle w:val="EW"/>
      </w:pPr>
      <w:r w:rsidRPr="005307A3">
        <w:tab/>
        <w:t>Destination device:</w:t>
      </w:r>
      <w:r w:rsidRPr="005307A3">
        <w:tab/>
        <w:t>Channel 1</w:t>
      </w:r>
    </w:p>
    <w:p w14:paraId="5ADAE449" w14:textId="77777777" w:rsidR="00BF46E1" w:rsidRPr="005307A3" w:rsidRDefault="00BF46E1" w:rsidP="0041528A">
      <w:pPr>
        <w:pStyle w:val="EW"/>
      </w:pPr>
      <w:r w:rsidRPr="005307A3">
        <w:t>Channel Data</w:t>
      </w:r>
    </w:p>
    <w:p w14:paraId="1A74A09C" w14:textId="77777777" w:rsidR="00BF46E1" w:rsidRPr="005307A3" w:rsidRDefault="00BF46E1" w:rsidP="0041528A">
      <w:pPr>
        <w:pStyle w:val="EX"/>
      </w:pPr>
      <w:r w:rsidRPr="005307A3">
        <w:tab/>
        <w:t>Channel Data:</w:t>
      </w:r>
      <w:r w:rsidRPr="005307A3">
        <w:tab/>
        <w:t>00 01 .. C7 (200 Bytes of data)</w:t>
      </w:r>
    </w:p>
    <w:p w14:paraId="07423D38" w14:textId="77777777" w:rsidR="00BF46E1" w:rsidRPr="005307A3" w:rsidRDefault="00BF46E1" w:rsidP="00BF46E1">
      <w:r w:rsidRPr="005307A3">
        <w:t>Coding:</w:t>
      </w:r>
    </w:p>
    <w:p w14:paraId="133337D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AF5CE1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EF1997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599D8E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A21F75E"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041BC3DE"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3835D2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E1CA1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812A7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BA50F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CC0A9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34C12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0E249C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435775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2301DD9" w14:textId="77777777" w:rsidR="00BF46E1" w:rsidRPr="005307A3" w:rsidRDefault="00BF46E1" w:rsidP="00195D76">
            <w:pPr>
              <w:pStyle w:val="TAC"/>
            </w:pPr>
            <w:r w:rsidRPr="005307A3">
              <w:t>21</w:t>
            </w:r>
          </w:p>
        </w:tc>
      </w:tr>
      <w:tr w:rsidR="00BF46E1" w:rsidRPr="005307A3" w14:paraId="126DD2F5" w14:textId="77777777" w:rsidTr="00195D76">
        <w:trPr>
          <w:jc w:val="center"/>
        </w:trPr>
        <w:tc>
          <w:tcPr>
            <w:tcW w:w="1134" w:type="dxa"/>
            <w:tcBorders>
              <w:top w:val="single" w:sz="4" w:space="0" w:color="auto"/>
              <w:right w:val="single" w:sz="4" w:space="0" w:color="auto"/>
            </w:tcBorders>
          </w:tcPr>
          <w:p w14:paraId="32F14F4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7A6234"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68164CD0"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3A8DC55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BD9800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10DD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053C04"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FDC35C6"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1E07E25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8315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E246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B0501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FC7051" w14:textId="77777777" w:rsidR="00BF46E1" w:rsidRPr="005307A3" w:rsidRDefault="00BF46E1" w:rsidP="00195D76">
            <w:pPr>
              <w:pStyle w:val="TAC"/>
            </w:pPr>
          </w:p>
        </w:tc>
      </w:tr>
    </w:tbl>
    <w:p w14:paraId="1A42BA7A" w14:textId="77777777" w:rsidR="00BF46E1" w:rsidRPr="005307A3" w:rsidRDefault="00BF46E1" w:rsidP="00BF46E1"/>
    <w:p w14:paraId="0CF89A03" w14:textId="77777777" w:rsidR="00BF46E1" w:rsidRPr="005307A3" w:rsidRDefault="00BF46E1" w:rsidP="00BF46E1">
      <w:r w:rsidRPr="005307A3">
        <w:t>TERMINAL RESPONSE: SEND DATA 3.2.1</w:t>
      </w:r>
    </w:p>
    <w:p w14:paraId="383927B4" w14:textId="77777777" w:rsidR="00BF46E1" w:rsidRPr="005307A3" w:rsidRDefault="00BF46E1" w:rsidP="00BF46E1">
      <w:r w:rsidRPr="005307A3">
        <w:t>Logically:</w:t>
      </w:r>
    </w:p>
    <w:p w14:paraId="03B4EA3A" w14:textId="77777777" w:rsidR="00BF46E1" w:rsidRPr="005307A3" w:rsidRDefault="00BF46E1" w:rsidP="0041528A">
      <w:pPr>
        <w:pStyle w:val="EW"/>
      </w:pPr>
      <w:r w:rsidRPr="005307A3">
        <w:t>Command details</w:t>
      </w:r>
    </w:p>
    <w:p w14:paraId="4E8A71A3" w14:textId="77777777" w:rsidR="00BF46E1" w:rsidRPr="005307A3" w:rsidRDefault="00BF46E1" w:rsidP="0041528A">
      <w:pPr>
        <w:pStyle w:val="EW"/>
      </w:pPr>
      <w:r w:rsidRPr="005307A3">
        <w:tab/>
        <w:t>Command number:</w:t>
      </w:r>
      <w:r w:rsidRPr="005307A3">
        <w:tab/>
        <w:t>1</w:t>
      </w:r>
    </w:p>
    <w:p w14:paraId="30364764" w14:textId="77777777" w:rsidR="00BF46E1" w:rsidRPr="005307A3" w:rsidRDefault="00BF46E1" w:rsidP="0041528A">
      <w:pPr>
        <w:pStyle w:val="EW"/>
      </w:pPr>
      <w:r w:rsidRPr="005307A3">
        <w:tab/>
        <w:t>Command type:</w:t>
      </w:r>
      <w:r w:rsidRPr="005307A3">
        <w:tab/>
        <w:t>SEND DATA</w:t>
      </w:r>
    </w:p>
    <w:p w14:paraId="2D5DA49E" w14:textId="77777777" w:rsidR="00BF46E1" w:rsidRPr="005307A3" w:rsidRDefault="00BF46E1" w:rsidP="0041528A">
      <w:pPr>
        <w:pStyle w:val="EW"/>
      </w:pPr>
      <w:r w:rsidRPr="005307A3">
        <w:tab/>
        <w:t>Command qualifier:</w:t>
      </w:r>
      <w:r w:rsidRPr="005307A3">
        <w:tab/>
        <w:t>Store mode</w:t>
      </w:r>
    </w:p>
    <w:p w14:paraId="7C80FA57" w14:textId="77777777" w:rsidR="00BF46E1" w:rsidRPr="005307A3" w:rsidRDefault="00BF46E1" w:rsidP="0041528A">
      <w:pPr>
        <w:pStyle w:val="EW"/>
      </w:pPr>
      <w:r w:rsidRPr="005307A3">
        <w:t>Device identities</w:t>
      </w:r>
    </w:p>
    <w:p w14:paraId="7B10DD9A" w14:textId="77777777" w:rsidR="00BF46E1" w:rsidRPr="005307A3" w:rsidRDefault="00BF46E1" w:rsidP="0041528A">
      <w:pPr>
        <w:pStyle w:val="EW"/>
      </w:pPr>
      <w:r w:rsidRPr="005307A3">
        <w:tab/>
        <w:t>Source device:</w:t>
      </w:r>
      <w:r w:rsidRPr="005307A3">
        <w:tab/>
        <w:t>ME</w:t>
      </w:r>
    </w:p>
    <w:p w14:paraId="511262D7" w14:textId="77777777" w:rsidR="00BF46E1" w:rsidRPr="005307A3" w:rsidRDefault="00BF46E1" w:rsidP="0041528A">
      <w:pPr>
        <w:pStyle w:val="EW"/>
      </w:pPr>
      <w:r w:rsidRPr="005307A3">
        <w:tab/>
        <w:t>Destination device:</w:t>
      </w:r>
      <w:r w:rsidRPr="005307A3">
        <w:tab/>
        <w:t>UICC</w:t>
      </w:r>
    </w:p>
    <w:p w14:paraId="4966C2B9" w14:textId="77777777" w:rsidR="00BF46E1" w:rsidRPr="005307A3" w:rsidRDefault="00BF46E1" w:rsidP="0041528A">
      <w:pPr>
        <w:pStyle w:val="EW"/>
      </w:pPr>
      <w:r w:rsidRPr="005307A3">
        <w:t>Result</w:t>
      </w:r>
    </w:p>
    <w:p w14:paraId="06490D46" w14:textId="77777777" w:rsidR="00BF46E1" w:rsidRPr="005307A3" w:rsidRDefault="00BF46E1" w:rsidP="0041528A">
      <w:pPr>
        <w:pStyle w:val="EW"/>
      </w:pPr>
      <w:r w:rsidRPr="005307A3">
        <w:tab/>
        <w:t>General Result:</w:t>
      </w:r>
      <w:r w:rsidRPr="005307A3">
        <w:tab/>
        <w:t>Command performed successfully</w:t>
      </w:r>
    </w:p>
    <w:p w14:paraId="3B8EF6A5" w14:textId="77777777" w:rsidR="00BF46E1" w:rsidRPr="005307A3" w:rsidRDefault="00BF46E1" w:rsidP="0041528A">
      <w:pPr>
        <w:pStyle w:val="EX"/>
      </w:pPr>
      <w:r w:rsidRPr="005307A3">
        <w:tab/>
        <w:t>Channel data length:</w:t>
      </w:r>
      <w:r w:rsidRPr="005307A3">
        <w:tab/>
        <w:t>More than 255 bytes of space available in the Tx buffer</w:t>
      </w:r>
    </w:p>
    <w:p w14:paraId="7698E4F7" w14:textId="77777777" w:rsidR="00BF46E1" w:rsidRPr="005307A3" w:rsidRDefault="00BF46E1" w:rsidP="00BF46E1">
      <w:r w:rsidRPr="005307A3">
        <w:t>Coding:</w:t>
      </w:r>
    </w:p>
    <w:p w14:paraId="6294CD7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327D3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19A4FA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7EF81B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4FB8C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F7055D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9ADDD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73D8A2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E9B6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6FC360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B0721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14EEB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17861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7806B3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9CEC74" w14:textId="77777777" w:rsidR="00BF46E1" w:rsidRPr="005307A3" w:rsidRDefault="00BF46E1" w:rsidP="00195D76">
            <w:pPr>
              <w:pStyle w:val="TAC"/>
            </w:pPr>
            <w:r w:rsidRPr="005307A3">
              <w:t>00</w:t>
            </w:r>
          </w:p>
        </w:tc>
      </w:tr>
      <w:tr w:rsidR="00BF46E1" w:rsidRPr="005307A3" w14:paraId="1DFE3888" w14:textId="77777777" w:rsidTr="00195D76">
        <w:trPr>
          <w:jc w:val="center"/>
        </w:trPr>
        <w:tc>
          <w:tcPr>
            <w:tcW w:w="1134" w:type="dxa"/>
            <w:tcBorders>
              <w:top w:val="single" w:sz="4" w:space="0" w:color="auto"/>
              <w:right w:val="single" w:sz="4" w:space="0" w:color="auto"/>
            </w:tcBorders>
          </w:tcPr>
          <w:p w14:paraId="79F1E87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6F5CDE"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B4A897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58770E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802C7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AE353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3BE29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704E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6E9C4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6EA7B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25C40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DDBC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A0C04D" w14:textId="77777777" w:rsidR="00BF46E1" w:rsidRPr="005307A3" w:rsidRDefault="00BF46E1" w:rsidP="00195D76">
            <w:pPr>
              <w:pStyle w:val="TAC"/>
            </w:pPr>
          </w:p>
        </w:tc>
      </w:tr>
    </w:tbl>
    <w:p w14:paraId="3CCB8070" w14:textId="77777777" w:rsidR="00BF46E1" w:rsidRPr="005307A3" w:rsidRDefault="00BF46E1" w:rsidP="00BF46E1"/>
    <w:p w14:paraId="660B2A04" w14:textId="77777777" w:rsidR="00BF46E1" w:rsidRPr="005307A3" w:rsidRDefault="00BF46E1" w:rsidP="00BF46E1">
      <w:r w:rsidRPr="005307A3">
        <w:t>PROACTIVE COMMAND: SEND DATA 3.2.2</w:t>
      </w:r>
    </w:p>
    <w:p w14:paraId="5557D9C8" w14:textId="77777777" w:rsidR="00BF46E1" w:rsidRPr="005307A3" w:rsidRDefault="00BF46E1" w:rsidP="00BF46E1">
      <w:r w:rsidRPr="005307A3">
        <w:t>Logically:</w:t>
      </w:r>
    </w:p>
    <w:p w14:paraId="264AB0F0" w14:textId="77777777" w:rsidR="00BF46E1" w:rsidRPr="005307A3" w:rsidRDefault="00BF46E1" w:rsidP="0041528A">
      <w:pPr>
        <w:pStyle w:val="EW"/>
      </w:pPr>
      <w:r w:rsidRPr="005307A3">
        <w:t>Command details</w:t>
      </w:r>
    </w:p>
    <w:p w14:paraId="1A72B484" w14:textId="77777777" w:rsidR="00BF46E1" w:rsidRPr="005307A3" w:rsidRDefault="00BF46E1" w:rsidP="0041528A">
      <w:pPr>
        <w:pStyle w:val="EW"/>
      </w:pPr>
      <w:r w:rsidRPr="005307A3">
        <w:tab/>
        <w:t>Command number:</w:t>
      </w:r>
      <w:r w:rsidRPr="005307A3">
        <w:tab/>
        <w:t>1</w:t>
      </w:r>
    </w:p>
    <w:p w14:paraId="3D83F0D0" w14:textId="77777777" w:rsidR="00BF46E1" w:rsidRPr="005307A3" w:rsidRDefault="00BF46E1" w:rsidP="0041528A">
      <w:pPr>
        <w:pStyle w:val="EW"/>
      </w:pPr>
      <w:r w:rsidRPr="005307A3">
        <w:tab/>
        <w:t>Command type:</w:t>
      </w:r>
      <w:r w:rsidRPr="005307A3">
        <w:tab/>
        <w:t>SEND DATA</w:t>
      </w:r>
    </w:p>
    <w:p w14:paraId="09BA32A2" w14:textId="77777777" w:rsidR="00BF46E1" w:rsidRPr="005307A3" w:rsidRDefault="00BF46E1" w:rsidP="0041528A">
      <w:pPr>
        <w:pStyle w:val="EW"/>
      </w:pPr>
      <w:r w:rsidRPr="005307A3">
        <w:tab/>
        <w:t>Command qualifier:</w:t>
      </w:r>
      <w:r w:rsidRPr="005307A3">
        <w:tab/>
        <w:t>Store mode</w:t>
      </w:r>
    </w:p>
    <w:p w14:paraId="473526E0" w14:textId="77777777" w:rsidR="00BF46E1" w:rsidRPr="005307A3" w:rsidRDefault="00BF46E1" w:rsidP="0041528A">
      <w:pPr>
        <w:pStyle w:val="EW"/>
      </w:pPr>
      <w:r w:rsidRPr="005307A3">
        <w:t>Device identities</w:t>
      </w:r>
    </w:p>
    <w:p w14:paraId="5D2137CA" w14:textId="77777777" w:rsidR="00BF46E1" w:rsidRPr="005307A3" w:rsidRDefault="00BF46E1" w:rsidP="0041528A">
      <w:pPr>
        <w:pStyle w:val="EW"/>
      </w:pPr>
      <w:r w:rsidRPr="005307A3">
        <w:tab/>
        <w:t>Source device:</w:t>
      </w:r>
      <w:r w:rsidRPr="005307A3">
        <w:tab/>
        <w:t>UICC</w:t>
      </w:r>
    </w:p>
    <w:p w14:paraId="5E66271C" w14:textId="77777777" w:rsidR="00BF46E1" w:rsidRPr="005307A3" w:rsidRDefault="00BF46E1" w:rsidP="0041528A">
      <w:pPr>
        <w:pStyle w:val="EW"/>
      </w:pPr>
      <w:r w:rsidRPr="005307A3">
        <w:tab/>
        <w:t>Destination device:</w:t>
      </w:r>
      <w:r w:rsidRPr="005307A3">
        <w:tab/>
        <w:t>Channel 1</w:t>
      </w:r>
    </w:p>
    <w:p w14:paraId="0FF73823" w14:textId="77777777" w:rsidR="00BF46E1" w:rsidRPr="005307A3" w:rsidRDefault="00BF46E1" w:rsidP="0041528A">
      <w:pPr>
        <w:pStyle w:val="EW"/>
      </w:pPr>
      <w:r w:rsidRPr="005307A3">
        <w:t>Channel Data</w:t>
      </w:r>
    </w:p>
    <w:p w14:paraId="1A315DD3" w14:textId="77777777" w:rsidR="00BF46E1" w:rsidRPr="005307A3" w:rsidRDefault="00BF46E1" w:rsidP="0041528A">
      <w:pPr>
        <w:pStyle w:val="EX"/>
      </w:pPr>
      <w:r w:rsidRPr="005307A3">
        <w:tab/>
        <w:t>Channel Data:</w:t>
      </w:r>
      <w:r w:rsidRPr="005307A3">
        <w:tab/>
        <w:t>C8 C9 .. FF 00 01 .. 8F (200 Bytes of data)</w:t>
      </w:r>
    </w:p>
    <w:p w14:paraId="72E92996" w14:textId="77777777" w:rsidR="00BF46E1" w:rsidRPr="005307A3" w:rsidRDefault="00BF46E1" w:rsidP="00BF46E1">
      <w:r w:rsidRPr="005307A3">
        <w:t>Coding:</w:t>
      </w:r>
    </w:p>
    <w:p w14:paraId="75ED59B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190979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D970BC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6AAE254"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4B9639E"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472F7997"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035883D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5C70E8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085EE3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10C0C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6C02B1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42164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35D847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5AFF85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AD6E80A" w14:textId="77777777" w:rsidR="00BF46E1" w:rsidRPr="005307A3" w:rsidRDefault="00BF46E1" w:rsidP="00195D76">
            <w:pPr>
              <w:pStyle w:val="TAC"/>
            </w:pPr>
            <w:r w:rsidRPr="005307A3">
              <w:t>21</w:t>
            </w:r>
          </w:p>
        </w:tc>
      </w:tr>
      <w:tr w:rsidR="00BF46E1" w:rsidRPr="005307A3" w14:paraId="667AA32F" w14:textId="77777777" w:rsidTr="00195D76">
        <w:trPr>
          <w:jc w:val="center"/>
        </w:trPr>
        <w:tc>
          <w:tcPr>
            <w:tcW w:w="1134" w:type="dxa"/>
            <w:tcBorders>
              <w:top w:val="single" w:sz="4" w:space="0" w:color="auto"/>
              <w:right w:val="single" w:sz="4" w:space="0" w:color="auto"/>
            </w:tcBorders>
          </w:tcPr>
          <w:p w14:paraId="031401B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1921050"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4B889033"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5110DBC7"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ECC46AD"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DC0051B" w14:textId="77777777" w:rsidR="00BF46E1" w:rsidRPr="005307A3" w:rsidRDefault="00BF46E1" w:rsidP="00195D76">
            <w:pPr>
              <w:pStyle w:val="TAC"/>
            </w:pPr>
            <w:r w:rsidRPr="005307A3">
              <w:t>C9</w:t>
            </w:r>
          </w:p>
        </w:tc>
        <w:tc>
          <w:tcPr>
            <w:tcW w:w="567" w:type="dxa"/>
            <w:tcBorders>
              <w:top w:val="single" w:sz="4" w:space="0" w:color="auto"/>
              <w:left w:val="single" w:sz="4" w:space="0" w:color="auto"/>
              <w:bottom w:val="single" w:sz="4" w:space="0" w:color="auto"/>
              <w:right w:val="single" w:sz="4" w:space="0" w:color="auto"/>
            </w:tcBorders>
          </w:tcPr>
          <w:p w14:paraId="5A90C7BB"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7F4B327D"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2DCD24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C7BEB2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F8E63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FA50C53" w14:textId="77777777" w:rsidR="00BF46E1" w:rsidRPr="005307A3" w:rsidRDefault="00BF46E1" w:rsidP="00195D76">
            <w:pPr>
              <w:pStyle w:val="TAC"/>
            </w:pPr>
            <w:r w:rsidRPr="005307A3">
              <w:t>8F</w:t>
            </w:r>
          </w:p>
        </w:tc>
        <w:tc>
          <w:tcPr>
            <w:tcW w:w="567" w:type="dxa"/>
            <w:tcBorders>
              <w:top w:val="single" w:sz="4" w:space="0" w:color="auto"/>
              <w:left w:val="single" w:sz="4" w:space="0" w:color="auto"/>
              <w:bottom w:val="single" w:sz="4" w:space="0" w:color="auto"/>
              <w:right w:val="single" w:sz="4" w:space="0" w:color="auto"/>
            </w:tcBorders>
          </w:tcPr>
          <w:p w14:paraId="69D68A0A" w14:textId="77777777" w:rsidR="00BF46E1" w:rsidRPr="005307A3" w:rsidRDefault="00BF46E1" w:rsidP="00195D76">
            <w:pPr>
              <w:pStyle w:val="TAC"/>
            </w:pPr>
          </w:p>
        </w:tc>
      </w:tr>
    </w:tbl>
    <w:p w14:paraId="09D31E17" w14:textId="77777777" w:rsidR="00BF46E1" w:rsidRPr="005307A3" w:rsidRDefault="00BF46E1" w:rsidP="00BF46E1"/>
    <w:p w14:paraId="03360DEF" w14:textId="77777777" w:rsidR="00BF46E1" w:rsidRPr="005307A3" w:rsidRDefault="00BF46E1" w:rsidP="00BF46E1">
      <w:r w:rsidRPr="005307A3">
        <w:t>TERMINAL RESPONSE: SEND DATA 3.2.2</w:t>
      </w:r>
    </w:p>
    <w:p w14:paraId="4BC1386E" w14:textId="77777777" w:rsidR="00BF46E1" w:rsidRPr="005307A3" w:rsidRDefault="00BF46E1" w:rsidP="00BF46E1">
      <w:r w:rsidRPr="005307A3">
        <w:t>Logically:</w:t>
      </w:r>
    </w:p>
    <w:p w14:paraId="4E9EAD0D" w14:textId="77777777" w:rsidR="00BF46E1" w:rsidRPr="005307A3" w:rsidRDefault="00BF46E1" w:rsidP="0041528A">
      <w:pPr>
        <w:pStyle w:val="EW"/>
      </w:pPr>
      <w:r w:rsidRPr="005307A3">
        <w:t>Command details</w:t>
      </w:r>
    </w:p>
    <w:p w14:paraId="3861BB71" w14:textId="77777777" w:rsidR="00BF46E1" w:rsidRPr="005307A3" w:rsidRDefault="00BF46E1" w:rsidP="0041528A">
      <w:pPr>
        <w:pStyle w:val="EW"/>
      </w:pPr>
      <w:r w:rsidRPr="005307A3">
        <w:lastRenderedPageBreak/>
        <w:tab/>
        <w:t>Command number:</w:t>
      </w:r>
      <w:r w:rsidRPr="005307A3">
        <w:tab/>
        <w:t>1</w:t>
      </w:r>
    </w:p>
    <w:p w14:paraId="1860B139" w14:textId="77777777" w:rsidR="00BF46E1" w:rsidRPr="005307A3" w:rsidRDefault="00BF46E1" w:rsidP="0041528A">
      <w:pPr>
        <w:pStyle w:val="EW"/>
      </w:pPr>
      <w:r w:rsidRPr="005307A3">
        <w:tab/>
        <w:t>Command type:</w:t>
      </w:r>
      <w:r w:rsidRPr="005307A3">
        <w:tab/>
        <w:t>SEND DATA</w:t>
      </w:r>
    </w:p>
    <w:p w14:paraId="507BA302" w14:textId="77777777" w:rsidR="00BF46E1" w:rsidRPr="005307A3" w:rsidRDefault="00BF46E1" w:rsidP="0041528A">
      <w:pPr>
        <w:pStyle w:val="EW"/>
      </w:pPr>
      <w:r w:rsidRPr="005307A3">
        <w:tab/>
        <w:t>Command qualifier:</w:t>
      </w:r>
      <w:r w:rsidRPr="005307A3">
        <w:tab/>
        <w:t>Store mode</w:t>
      </w:r>
    </w:p>
    <w:p w14:paraId="3229729F" w14:textId="77777777" w:rsidR="00BF46E1" w:rsidRPr="005307A3" w:rsidRDefault="00BF46E1" w:rsidP="0041528A">
      <w:pPr>
        <w:pStyle w:val="EW"/>
      </w:pPr>
      <w:r w:rsidRPr="005307A3">
        <w:t>Device identities</w:t>
      </w:r>
    </w:p>
    <w:p w14:paraId="7B1F1101" w14:textId="77777777" w:rsidR="00BF46E1" w:rsidRPr="005307A3" w:rsidRDefault="00BF46E1" w:rsidP="0041528A">
      <w:pPr>
        <w:pStyle w:val="EW"/>
      </w:pPr>
      <w:r w:rsidRPr="005307A3">
        <w:tab/>
        <w:t>Source device:</w:t>
      </w:r>
      <w:r w:rsidRPr="005307A3">
        <w:tab/>
        <w:t>ME</w:t>
      </w:r>
    </w:p>
    <w:p w14:paraId="71DC4BFF" w14:textId="77777777" w:rsidR="00BF46E1" w:rsidRPr="005307A3" w:rsidRDefault="00BF46E1" w:rsidP="0041528A">
      <w:pPr>
        <w:pStyle w:val="EW"/>
      </w:pPr>
      <w:r w:rsidRPr="005307A3">
        <w:tab/>
        <w:t>Destination device:</w:t>
      </w:r>
      <w:r w:rsidRPr="005307A3">
        <w:tab/>
        <w:t>UICC</w:t>
      </w:r>
    </w:p>
    <w:p w14:paraId="2B5C6090" w14:textId="77777777" w:rsidR="00BF46E1" w:rsidRPr="005307A3" w:rsidRDefault="00BF46E1" w:rsidP="0041528A">
      <w:pPr>
        <w:pStyle w:val="EW"/>
      </w:pPr>
      <w:r w:rsidRPr="005307A3">
        <w:t>Result</w:t>
      </w:r>
    </w:p>
    <w:p w14:paraId="11F12F95" w14:textId="77777777" w:rsidR="00BF46E1" w:rsidRPr="005307A3" w:rsidRDefault="00BF46E1" w:rsidP="0041528A">
      <w:pPr>
        <w:pStyle w:val="EW"/>
      </w:pPr>
      <w:r w:rsidRPr="005307A3">
        <w:tab/>
        <w:t>General Result:</w:t>
      </w:r>
      <w:r w:rsidRPr="005307A3">
        <w:tab/>
        <w:t>Command performed successfully</w:t>
      </w:r>
    </w:p>
    <w:p w14:paraId="6CBB349A" w14:textId="77777777" w:rsidR="00BF46E1" w:rsidRPr="005307A3" w:rsidRDefault="00BF46E1" w:rsidP="0041528A">
      <w:pPr>
        <w:pStyle w:val="EX"/>
      </w:pPr>
      <w:r w:rsidRPr="005307A3">
        <w:tab/>
        <w:t>Channel data length:</w:t>
      </w:r>
      <w:r w:rsidRPr="005307A3">
        <w:tab/>
        <w:t>More than 255 bytes of space available in the Tx buffer</w:t>
      </w:r>
    </w:p>
    <w:p w14:paraId="64DDF11A" w14:textId="77777777" w:rsidR="00BF46E1" w:rsidRPr="005307A3" w:rsidRDefault="00BF46E1" w:rsidP="00BF46E1">
      <w:r w:rsidRPr="005307A3">
        <w:t>Coding:</w:t>
      </w:r>
    </w:p>
    <w:p w14:paraId="317767B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DF431B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D26ED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FF3BB2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606B3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1FEDE5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A4D85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40C83E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2D474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1358A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3C3EC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404E4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407BD7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7FBE5C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5ABE16F" w14:textId="77777777" w:rsidR="00BF46E1" w:rsidRPr="005307A3" w:rsidRDefault="00BF46E1" w:rsidP="00195D76">
            <w:pPr>
              <w:pStyle w:val="TAC"/>
            </w:pPr>
            <w:r w:rsidRPr="005307A3">
              <w:t>00</w:t>
            </w:r>
          </w:p>
        </w:tc>
      </w:tr>
      <w:tr w:rsidR="00BF46E1" w:rsidRPr="005307A3" w14:paraId="7B5DFDBE" w14:textId="77777777" w:rsidTr="00195D76">
        <w:trPr>
          <w:jc w:val="center"/>
        </w:trPr>
        <w:tc>
          <w:tcPr>
            <w:tcW w:w="1134" w:type="dxa"/>
            <w:tcBorders>
              <w:top w:val="single" w:sz="4" w:space="0" w:color="auto"/>
              <w:right w:val="single" w:sz="4" w:space="0" w:color="auto"/>
            </w:tcBorders>
          </w:tcPr>
          <w:p w14:paraId="3C253EB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BE47DAC"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07B6255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C39687"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7772B9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30D7F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D944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2F01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49C81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8CFF8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34BA1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D3AD1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A52A8C" w14:textId="77777777" w:rsidR="00BF46E1" w:rsidRPr="005307A3" w:rsidRDefault="00BF46E1" w:rsidP="00195D76">
            <w:pPr>
              <w:pStyle w:val="TAC"/>
            </w:pPr>
          </w:p>
        </w:tc>
      </w:tr>
    </w:tbl>
    <w:p w14:paraId="5FDC6DC3" w14:textId="77777777" w:rsidR="00BF46E1" w:rsidRPr="005307A3" w:rsidRDefault="00BF46E1" w:rsidP="00BF46E1"/>
    <w:p w14:paraId="266BC8E7" w14:textId="77777777" w:rsidR="00BF46E1" w:rsidRPr="005307A3" w:rsidRDefault="00BF46E1" w:rsidP="00BF46E1">
      <w:r w:rsidRPr="005307A3">
        <w:t>PROACTIVE COMMAND: SEND DATA 3.2.3</w:t>
      </w:r>
    </w:p>
    <w:p w14:paraId="10071173" w14:textId="77777777" w:rsidR="00BF46E1" w:rsidRPr="005307A3" w:rsidRDefault="00BF46E1" w:rsidP="00BF46E1">
      <w:r w:rsidRPr="005307A3">
        <w:t>Logically:</w:t>
      </w:r>
    </w:p>
    <w:p w14:paraId="7A351FD9" w14:textId="77777777" w:rsidR="00BF46E1" w:rsidRPr="005307A3" w:rsidRDefault="00BF46E1" w:rsidP="0041528A">
      <w:pPr>
        <w:pStyle w:val="EW"/>
      </w:pPr>
      <w:r w:rsidRPr="005307A3">
        <w:t>Command details</w:t>
      </w:r>
    </w:p>
    <w:p w14:paraId="6313B513" w14:textId="77777777" w:rsidR="00BF46E1" w:rsidRPr="005307A3" w:rsidRDefault="00BF46E1" w:rsidP="0041528A">
      <w:pPr>
        <w:pStyle w:val="EW"/>
      </w:pPr>
      <w:r w:rsidRPr="005307A3">
        <w:tab/>
        <w:t>Command number:</w:t>
      </w:r>
      <w:r w:rsidRPr="005307A3">
        <w:tab/>
        <w:t>1</w:t>
      </w:r>
    </w:p>
    <w:p w14:paraId="061693D1" w14:textId="77777777" w:rsidR="00BF46E1" w:rsidRPr="005307A3" w:rsidRDefault="00BF46E1" w:rsidP="0041528A">
      <w:pPr>
        <w:pStyle w:val="EW"/>
      </w:pPr>
      <w:r w:rsidRPr="005307A3">
        <w:tab/>
        <w:t>Command type:</w:t>
      </w:r>
      <w:r w:rsidRPr="005307A3">
        <w:tab/>
        <w:t>SEND DATA</w:t>
      </w:r>
    </w:p>
    <w:p w14:paraId="2B315A58" w14:textId="77777777" w:rsidR="00BF46E1" w:rsidRPr="005307A3" w:rsidRDefault="00BF46E1" w:rsidP="0041528A">
      <w:pPr>
        <w:pStyle w:val="EW"/>
      </w:pPr>
      <w:r w:rsidRPr="005307A3">
        <w:tab/>
        <w:t>Command qualifier:</w:t>
      </w:r>
      <w:r w:rsidRPr="005307A3">
        <w:tab/>
        <w:t>Immediate mode</w:t>
      </w:r>
    </w:p>
    <w:p w14:paraId="1F63BC42" w14:textId="77777777" w:rsidR="00BF46E1" w:rsidRPr="005307A3" w:rsidRDefault="00BF46E1" w:rsidP="0041528A">
      <w:pPr>
        <w:pStyle w:val="EW"/>
      </w:pPr>
      <w:r w:rsidRPr="005307A3">
        <w:t>Device identities</w:t>
      </w:r>
    </w:p>
    <w:p w14:paraId="503A0518" w14:textId="77777777" w:rsidR="00BF46E1" w:rsidRPr="005307A3" w:rsidRDefault="00BF46E1" w:rsidP="0041528A">
      <w:pPr>
        <w:pStyle w:val="EW"/>
      </w:pPr>
      <w:r w:rsidRPr="005307A3">
        <w:tab/>
        <w:t>Source device:</w:t>
      </w:r>
      <w:r w:rsidRPr="005307A3">
        <w:tab/>
        <w:t>UICC</w:t>
      </w:r>
    </w:p>
    <w:p w14:paraId="5CE250BE" w14:textId="77777777" w:rsidR="00BF46E1" w:rsidRPr="005307A3" w:rsidRDefault="00BF46E1" w:rsidP="0041528A">
      <w:pPr>
        <w:pStyle w:val="EW"/>
      </w:pPr>
      <w:r w:rsidRPr="005307A3">
        <w:tab/>
        <w:t>Destination device:</w:t>
      </w:r>
      <w:r w:rsidRPr="005307A3">
        <w:tab/>
        <w:t>Channel 1</w:t>
      </w:r>
    </w:p>
    <w:p w14:paraId="71407FDB" w14:textId="77777777" w:rsidR="00BF46E1" w:rsidRPr="005307A3" w:rsidRDefault="00BF46E1" w:rsidP="0041528A">
      <w:pPr>
        <w:pStyle w:val="EW"/>
      </w:pPr>
      <w:r w:rsidRPr="005307A3">
        <w:t>Channel Data</w:t>
      </w:r>
    </w:p>
    <w:p w14:paraId="5275F7E8" w14:textId="77777777" w:rsidR="00BF46E1" w:rsidRPr="005307A3" w:rsidRDefault="00BF46E1" w:rsidP="0041528A">
      <w:pPr>
        <w:pStyle w:val="EX"/>
      </w:pPr>
      <w:r w:rsidRPr="005307A3">
        <w:tab/>
        <w:t>Channel Data:</w:t>
      </w:r>
      <w:r w:rsidRPr="005307A3">
        <w:tab/>
        <w:t>90 91 .. F3 (100 Bytes of data)</w:t>
      </w:r>
    </w:p>
    <w:p w14:paraId="12B46928" w14:textId="77777777" w:rsidR="00BF46E1" w:rsidRPr="005307A3" w:rsidRDefault="00BF46E1" w:rsidP="00BF46E1">
      <w:r w:rsidRPr="005307A3">
        <w:t>Coding:</w:t>
      </w:r>
    </w:p>
    <w:p w14:paraId="2E32F04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1EC68A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37EDD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3AB3C99"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B409320" w14:textId="77777777" w:rsidR="00BF46E1" w:rsidRPr="005307A3" w:rsidRDefault="00BF46E1" w:rsidP="00195D76">
            <w:pPr>
              <w:pStyle w:val="TAC"/>
            </w:pPr>
            <w:r w:rsidRPr="005307A3">
              <w:t>6F</w:t>
            </w:r>
          </w:p>
        </w:tc>
        <w:tc>
          <w:tcPr>
            <w:tcW w:w="588" w:type="dxa"/>
            <w:tcBorders>
              <w:top w:val="single" w:sz="4" w:space="0" w:color="auto"/>
              <w:left w:val="single" w:sz="4" w:space="0" w:color="auto"/>
              <w:bottom w:val="single" w:sz="4" w:space="0" w:color="auto"/>
              <w:right w:val="single" w:sz="4" w:space="0" w:color="auto"/>
            </w:tcBorders>
          </w:tcPr>
          <w:p w14:paraId="1758E86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8D9611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6F3BE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59C066"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236B45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B22D2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97BE59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1231B2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AD55ACB"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608FD5C" w14:textId="77777777" w:rsidR="00BF46E1" w:rsidRPr="005307A3" w:rsidRDefault="00BF46E1" w:rsidP="00195D76">
            <w:pPr>
              <w:pStyle w:val="TAC"/>
            </w:pPr>
            <w:r w:rsidRPr="005307A3">
              <w:t>B6</w:t>
            </w:r>
          </w:p>
        </w:tc>
      </w:tr>
      <w:tr w:rsidR="00BF46E1" w:rsidRPr="005307A3" w14:paraId="3F79C923" w14:textId="77777777" w:rsidTr="00195D76">
        <w:trPr>
          <w:jc w:val="center"/>
        </w:trPr>
        <w:tc>
          <w:tcPr>
            <w:tcW w:w="1134" w:type="dxa"/>
            <w:tcBorders>
              <w:top w:val="single" w:sz="4" w:space="0" w:color="auto"/>
              <w:right w:val="single" w:sz="4" w:space="0" w:color="auto"/>
            </w:tcBorders>
          </w:tcPr>
          <w:p w14:paraId="2578557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472AA6B" w14:textId="77777777" w:rsidR="00BF46E1" w:rsidRPr="005307A3" w:rsidRDefault="00BF46E1" w:rsidP="00195D76">
            <w:pPr>
              <w:pStyle w:val="TAC"/>
            </w:pPr>
            <w:r w:rsidRPr="005307A3">
              <w:t>64</w:t>
            </w:r>
          </w:p>
        </w:tc>
        <w:tc>
          <w:tcPr>
            <w:tcW w:w="546" w:type="dxa"/>
            <w:tcBorders>
              <w:top w:val="single" w:sz="4" w:space="0" w:color="auto"/>
              <w:left w:val="single" w:sz="4" w:space="0" w:color="auto"/>
              <w:bottom w:val="single" w:sz="4" w:space="0" w:color="auto"/>
              <w:right w:val="single" w:sz="4" w:space="0" w:color="auto"/>
            </w:tcBorders>
          </w:tcPr>
          <w:p w14:paraId="0E008099" w14:textId="77777777" w:rsidR="00BF46E1" w:rsidRPr="005307A3" w:rsidRDefault="00BF46E1" w:rsidP="00195D76">
            <w:pPr>
              <w:pStyle w:val="TAC"/>
            </w:pPr>
            <w:r w:rsidRPr="005307A3">
              <w:t>90</w:t>
            </w:r>
          </w:p>
        </w:tc>
        <w:tc>
          <w:tcPr>
            <w:tcW w:w="588" w:type="dxa"/>
            <w:tcBorders>
              <w:top w:val="single" w:sz="4" w:space="0" w:color="auto"/>
              <w:left w:val="single" w:sz="4" w:space="0" w:color="auto"/>
              <w:bottom w:val="single" w:sz="4" w:space="0" w:color="auto"/>
              <w:right w:val="single" w:sz="4" w:space="0" w:color="auto"/>
            </w:tcBorders>
          </w:tcPr>
          <w:p w14:paraId="44522A20"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F26DE7A"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3131A16C" w14:textId="77777777" w:rsidR="00BF46E1" w:rsidRPr="005307A3" w:rsidRDefault="00BF46E1" w:rsidP="00195D76">
            <w:pPr>
              <w:pStyle w:val="TAC"/>
            </w:pPr>
            <w:r w:rsidRPr="005307A3">
              <w:t>F3</w:t>
            </w:r>
          </w:p>
        </w:tc>
        <w:tc>
          <w:tcPr>
            <w:tcW w:w="567" w:type="dxa"/>
            <w:tcBorders>
              <w:top w:val="single" w:sz="4" w:space="0" w:color="auto"/>
              <w:left w:val="single" w:sz="4" w:space="0" w:color="auto"/>
              <w:bottom w:val="single" w:sz="4" w:space="0" w:color="auto"/>
              <w:right w:val="single" w:sz="4" w:space="0" w:color="auto"/>
            </w:tcBorders>
          </w:tcPr>
          <w:p w14:paraId="580A816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14209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33339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4E456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C9407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BB942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2EDA4F" w14:textId="77777777" w:rsidR="00BF46E1" w:rsidRPr="005307A3" w:rsidRDefault="00BF46E1" w:rsidP="00195D76">
            <w:pPr>
              <w:pStyle w:val="TAC"/>
            </w:pPr>
          </w:p>
        </w:tc>
      </w:tr>
    </w:tbl>
    <w:p w14:paraId="3E2625A6" w14:textId="77777777" w:rsidR="00BF46E1" w:rsidRPr="005307A3" w:rsidRDefault="00BF46E1" w:rsidP="00BF46E1"/>
    <w:p w14:paraId="587F144A" w14:textId="77777777" w:rsidR="00BF46E1" w:rsidRPr="005307A3" w:rsidRDefault="00BF46E1" w:rsidP="00BF46E1">
      <w:r w:rsidRPr="005307A3">
        <w:t>TERMINAL RESPONSE: SEND DATA 3.2.3</w:t>
      </w:r>
    </w:p>
    <w:p w14:paraId="1E3A438F" w14:textId="77777777" w:rsidR="00BF46E1" w:rsidRPr="005307A3" w:rsidRDefault="00BF46E1" w:rsidP="00BF46E1">
      <w:r w:rsidRPr="005307A3">
        <w:t>Logically:</w:t>
      </w:r>
    </w:p>
    <w:p w14:paraId="3C3E9546" w14:textId="77777777" w:rsidR="00BF46E1" w:rsidRPr="005307A3" w:rsidRDefault="00BF46E1" w:rsidP="0041528A">
      <w:pPr>
        <w:pStyle w:val="EW"/>
      </w:pPr>
      <w:r w:rsidRPr="005307A3">
        <w:t>Command details</w:t>
      </w:r>
    </w:p>
    <w:p w14:paraId="47F16D7B" w14:textId="77777777" w:rsidR="00BF46E1" w:rsidRPr="005307A3" w:rsidRDefault="00BF46E1" w:rsidP="0041528A">
      <w:pPr>
        <w:pStyle w:val="EW"/>
      </w:pPr>
      <w:r w:rsidRPr="005307A3">
        <w:tab/>
        <w:t>Command number:</w:t>
      </w:r>
      <w:r w:rsidRPr="005307A3">
        <w:tab/>
        <w:t>1</w:t>
      </w:r>
    </w:p>
    <w:p w14:paraId="1401D35D" w14:textId="77777777" w:rsidR="00BF46E1" w:rsidRPr="005307A3" w:rsidRDefault="00BF46E1" w:rsidP="0041528A">
      <w:pPr>
        <w:pStyle w:val="EW"/>
      </w:pPr>
      <w:r w:rsidRPr="005307A3">
        <w:tab/>
        <w:t>Command type:</w:t>
      </w:r>
      <w:r w:rsidRPr="005307A3">
        <w:tab/>
        <w:t>SEND DATA</w:t>
      </w:r>
    </w:p>
    <w:p w14:paraId="25165BCC" w14:textId="77777777" w:rsidR="00BF46E1" w:rsidRPr="005307A3" w:rsidRDefault="00BF46E1" w:rsidP="0041528A">
      <w:pPr>
        <w:pStyle w:val="EW"/>
      </w:pPr>
      <w:r w:rsidRPr="005307A3">
        <w:tab/>
        <w:t>Command qualifier:</w:t>
      </w:r>
      <w:r w:rsidRPr="005307A3">
        <w:tab/>
        <w:t>Immediate mode</w:t>
      </w:r>
    </w:p>
    <w:p w14:paraId="65CC5FBF" w14:textId="77777777" w:rsidR="00BF46E1" w:rsidRPr="005307A3" w:rsidRDefault="00BF46E1" w:rsidP="0041528A">
      <w:pPr>
        <w:pStyle w:val="EW"/>
      </w:pPr>
      <w:r w:rsidRPr="005307A3">
        <w:t>Device identities</w:t>
      </w:r>
    </w:p>
    <w:p w14:paraId="6C821CE4" w14:textId="77777777" w:rsidR="00BF46E1" w:rsidRPr="005307A3" w:rsidRDefault="00BF46E1" w:rsidP="0041528A">
      <w:pPr>
        <w:pStyle w:val="EW"/>
      </w:pPr>
      <w:r w:rsidRPr="005307A3">
        <w:tab/>
        <w:t>Source device:</w:t>
      </w:r>
      <w:r w:rsidRPr="005307A3">
        <w:tab/>
        <w:t>ME</w:t>
      </w:r>
    </w:p>
    <w:p w14:paraId="569B565B" w14:textId="77777777" w:rsidR="00BF46E1" w:rsidRPr="005307A3" w:rsidRDefault="00BF46E1" w:rsidP="0041528A">
      <w:pPr>
        <w:pStyle w:val="EW"/>
      </w:pPr>
      <w:r w:rsidRPr="005307A3">
        <w:tab/>
        <w:t>Destination device:</w:t>
      </w:r>
      <w:r w:rsidRPr="005307A3">
        <w:tab/>
        <w:t>UICC</w:t>
      </w:r>
    </w:p>
    <w:p w14:paraId="204CC0E5" w14:textId="77777777" w:rsidR="00BF46E1" w:rsidRPr="005307A3" w:rsidRDefault="00BF46E1" w:rsidP="0041528A">
      <w:pPr>
        <w:pStyle w:val="EW"/>
      </w:pPr>
      <w:r w:rsidRPr="005307A3">
        <w:t>Result</w:t>
      </w:r>
    </w:p>
    <w:p w14:paraId="3B90D0E2" w14:textId="77777777" w:rsidR="00BF46E1" w:rsidRPr="005307A3" w:rsidRDefault="00BF46E1" w:rsidP="0041528A">
      <w:pPr>
        <w:pStyle w:val="EW"/>
      </w:pPr>
      <w:r w:rsidRPr="005307A3">
        <w:tab/>
        <w:t>General Result:</w:t>
      </w:r>
      <w:r w:rsidRPr="005307A3">
        <w:tab/>
        <w:t>Command performed successfully</w:t>
      </w:r>
    </w:p>
    <w:p w14:paraId="3DAA30B7" w14:textId="77777777" w:rsidR="00BF46E1" w:rsidRPr="005307A3" w:rsidRDefault="00BF46E1" w:rsidP="0041528A">
      <w:pPr>
        <w:pStyle w:val="EX"/>
      </w:pPr>
      <w:r w:rsidRPr="005307A3">
        <w:tab/>
        <w:t>Channel data length:</w:t>
      </w:r>
      <w:r w:rsidRPr="005307A3">
        <w:tab/>
        <w:t>More than 255 bytes of space available in the Tx buffer</w:t>
      </w:r>
    </w:p>
    <w:p w14:paraId="451BA250" w14:textId="77777777" w:rsidR="00BF46E1" w:rsidRPr="005307A3" w:rsidRDefault="00BF46E1" w:rsidP="00BF46E1">
      <w:r w:rsidRPr="005307A3">
        <w:t>Coding:</w:t>
      </w:r>
    </w:p>
    <w:p w14:paraId="502EBBF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113CFB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EECC7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326351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BCE861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CFC2EE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A02405"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7928E0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5FCE4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2795FE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61AA6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ED2870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D92390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DA3CC6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FE5E1C9" w14:textId="77777777" w:rsidR="00BF46E1" w:rsidRPr="005307A3" w:rsidRDefault="00BF46E1" w:rsidP="00195D76">
            <w:pPr>
              <w:pStyle w:val="TAC"/>
            </w:pPr>
            <w:r w:rsidRPr="005307A3">
              <w:t>00</w:t>
            </w:r>
          </w:p>
        </w:tc>
      </w:tr>
      <w:tr w:rsidR="00BF46E1" w:rsidRPr="005307A3" w14:paraId="15A5AB4E" w14:textId="77777777" w:rsidTr="00195D76">
        <w:trPr>
          <w:jc w:val="center"/>
        </w:trPr>
        <w:tc>
          <w:tcPr>
            <w:tcW w:w="1134" w:type="dxa"/>
            <w:tcBorders>
              <w:top w:val="single" w:sz="4" w:space="0" w:color="auto"/>
              <w:right w:val="single" w:sz="4" w:space="0" w:color="auto"/>
            </w:tcBorders>
          </w:tcPr>
          <w:p w14:paraId="50143DF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9A76E3"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47CFBED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D9899D"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F810C6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C580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CD06E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8F740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63511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2BA93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06869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66BF0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BA42E8" w14:textId="77777777" w:rsidR="00BF46E1" w:rsidRPr="005307A3" w:rsidRDefault="00BF46E1" w:rsidP="00195D76">
            <w:pPr>
              <w:pStyle w:val="TAC"/>
            </w:pPr>
          </w:p>
        </w:tc>
      </w:tr>
    </w:tbl>
    <w:p w14:paraId="0FA98DD4" w14:textId="77777777" w:rsidR="00BF46E1" w:rsidRPr="005307A3" w:rsidRDefault="00BF46E1" w:rsidP="00BF46E1">
      <w:pPr>
        <w:jc w:val="both"/>
      </w:pPr>
    </w:p>
    <w:p w14:paraId="76B2C438" w14:textId="77777777" w:rsidR="00BF46E1" w:rsidRPr="005307A3" w:rsidRDefault="00BF46E1" w:rsidP="00BF46E1">
      <w:r w:rsidRPr="005307A3">
        <w:t>PROACTIVE COMMAND: CLOSE CHANNEL 3.2.1</w:t>
      </w:r>
    </w:p>
    <w:p w14:paraId="431EA01D" w14:textId="77777777" w:rsidR="00BF46E1" w:rsidRPr="005307A3" w:rsidRDefault="00BF46E1" w:rsidP="00BF46E1">
      <w:r w:rsidRPr="005307A3">
        <w:tab/>
        <w:t>Same as PROACTIVE COMMAND: CLOSE CHANNEL 3.1.1 from sequence 1.1.</w:t>
      </w:r>
    </w:p>
    <w:p w14:paraId="08F15779" w14:textId="77777777" w:rsidR="00BF46E1" w:rsidRPr="005307A3" w:rsidRDefault="00BF46E1" w:rsidP="00BF46E1">
      <w:r w:rsidRPr="005307A3">
        <w:t>TERMINAL RESPONSE: CLOSE CHANNEL 3.2.1</w:t>
      </w:r>
    </w:p>
    <w:p w14:paraId="2DB575C1" w14:textId="77777777" w:rsidR="00BF46E1" w:rsidRPr="005307A3" w:rsidRDefault="00BF46E1" w:rsidP="00BF46E1">
      <w:r w:rsidRPr="005307A3">
        <w:tab/>
        <w:t>Same as Terminal Response: CLOSE CHANNEL 3.1.1 from sequence 1.1.</w:t>
      </w:r>
    </w:p>
    <w:p w14:paraId="25733AD1" w14:textId="77777777" w:rsidR="00BF46E1" w:rsidRPr="005307A3" w:rsidRDefault="00BF46E1" w:rsidP="00BF46E1">
      <w:pPr>
        <w:pStyle w:val="H6"/>
      </w:pPr>
      <w:r w:rsidRPr="005307A3">
        <w:lastRenderedPageBreak/>
        <w:t>27.22.4.30.3.5</w:t>
      </w:r>
      <w:r w:rsidRPr="005307A3">
        <w:tab/>
        <w:t>Test Requirement</w:t>
      </w:r>
    </w:p>
    <w:p w14:paraId="50A42543" w14:textId="77777777" w:rsidR="00BF46E1" w:rsidRPr="005307A3" w:rsidRDefault="00BF46E1" w:rsidP="00BF46E1">
      <w:r w:rsidRPr="005307A3">
        <w:t>The ME shall operate in the manner defined in expected sequences 3.1 to 3.2.</w:t>
      </w:r>
    </w:p>
    <w:p w14:paraId="4436642A" w14:textId="77777777" w:rsidR="00BF46E1" w:rsidRPr="005307A3" w:rsidRDefault="00BF46E1" w:rsidP="00BF46E1">
      <w:pPr>
        <w:pStyle w:val="Heading5"/>
      </w:pPr>
      <w:bookmarkStart w:id="23" w:name="_Toc146313083"/>
      <w:r w:rsidRPr="005307A3">
        <w:t>27.22.4.30.</w:t>
      </w:r>
      <w:r w:rsidRPr="005307A3">
        <w:rPr>
          <w:lang w:eastAsia="zh-CN"/>
        </w:rPr>
        <w:t>4</w:t>
      </w:r>
      <w:r w:rsidRPr="005307A3">
        <w:tab/>
        <w:t>SEND DATA (</w:t>
      </w:r>
      <w:r w:rsidRPr="005307A3">
        <w:rPr>
          <w:lang w:eastAsia="zh-CN"/>
        </w:rPr>
        <w:t>NG-</w:t>
      </w:r>
      <w:r w:rsidRPr="005307A3">
        <w:t>RAN)</w:t>
      </w:r>
      <w:bookmarkEnd w:id="23"/>
    </w:p>
    <w:p w14:paraId="75AD7D84" w14:textId="77777777" w:rsidR="00BF46E1" w:rsidRPr="005307A3" w:rsidRDefault="00BF46E1" w:rsidP="00BF46E1">
      <w:pPr>
        <w:pStyle w:val="H6"/>
      </w:pPr>
      <w:r w:rsidRPr="005307A3">
        <w:t>27.22.4.30.</w:t>
      </w:r>
      <w:r w:rsidRPr="005307A3">
        <w:rPr>
          <w:lang w:eastAsia="zh-CN"/>
        </w:rPr>
        <w:t>4</w:t>
      </w:r>
      <w:r w:rsidRPr="005307A3">
        <w:t>.1</w:t>
      </w:r>
      <w:r w:rsidRPr="005307A3">
        <w:tab/>
        <w:t>Definition and applicability</w:t>
      </w:r>
    </w:p>
    <w:p w14:paraId="1BB51E20" w14:textId="77777777" w:rsidR="00BF46E1" w:rsidRPr="005307A3" w:rsidRDefault="00BF46E1" w:rsidP="00BF46E1">
      <w:r w:rsidRPr="005307A3">
        <w:t>See clause 3.2.2.</w:t>
      </w:r>
    </w:p>
    <w:p w14:paraId="0E517E21" w14:textId="77777777" w:rsidR="00BF46E1" w:rsidRPr="005307A3" w:rsidRDefault="00BF46E1" w:rsidP="00BF46E1">
      <w:pPr>
        <w:pStyle w:val="H6"/>
      </w:pPr>
      <w:r w:rsidRPr="005307A3">
        <w:t>27.22.4.30.</w:t>
      </w:r>
      <w:r w:rsidRPr="005307A3">
        <w:rPr>
          <w:lang w:eastAsia="zh-CN"/>
        </w:rPr>
        <w:t>4</w:t>
      </w:r>
      <w:r w:rsidRPr="005307A3">
        <w:t>.2</w:t>
      </w:r>
      <w:r w:rsidRPr="005307A3">
        <w:tab/>
        <w:t>Conformance requirements</w:t>
      </w:r>
    </w:p>
    <w:p w14:paraId="67607CEC" w14:textId="77777777" w:rsidR="00BF46E1" w:rsidRPr="005307A3" w:rsidRDefault="00BF46E1" w:rsidP="00BF46E1">
      <w:r w:rsidRPr="005307A3">
        <w:t>The ME shall support the class "e" commands and NG-RAN as defined in:</w:t>
      </w:r>
    </w:p>
    <w:p w14:paraId="7BA547C4" w14:textId="77777777" w:rsidR="00BF46E1" w:rsidRPr="005307A3" w:rsidRDefault="00BF46E1" w:rsidP="00BF46E1">
      <w:pPr>
        <w:pStyle w:val="B1"/>
      </w:pPr>
      <w:r w:rsidRPr="005307A3">
        <w:t>-</w:t>
      </w:r>
      <w:r w:rsidRPr="005307A3">
        <w:tab/>
        <w:t>TS 31.111[15] clause 5.2, clauses 6.4.27 and 6.6.27, clause 8.6, clause 8.7, clause 9.2, clause 8.2, clause 8.15, clause 8.52, clause 8.59, clause 8.61,</w:t>
      </w:r>
    </w:p>
    <w:p w14:paraId="0EBF28D6" w14:textId="77777777" w:rsidR="00BF46E1" w:rsidRPr="005307A3" w:rsidRDefault="00BF46E1" w:rsidP="00BF46E1">
      <w:pPr>
        <w:pStyle w:val="B1"/>
      </w:pPr>
      <w:r w:rsidRPr="005307A3">
        <w:t>-</w:t>
      </w:r>
      <w:r w:rsidRPr="005307A3">
        <w:tab/>
        <w:t>TS 24.501 [40], clauses 6.2.2 and 6.2.3,</w:t>
      </w:r>
    </w:p>
    <w:p w14:paraId="568E4C51" w14:textId="77777777" w:rsidR="00BF46E1" w:rsidRPr="005307A3" w:rsidRDefault="00BF46E1" w:rsidP="00BF46E1">
      <w:pPr>
        <w:pStyle w:val="B1"/>
      </w:pPr>
      <w:r w:rsidRPr="005307A3">
        <w:t>-</w:t>
      </w:r>
      <w:r w:rsidRPr="005307A3">
        <w:tab/>
        <w:t>TS 23.501 [41], clauses 5.15.5.2 and 5.15.5.3,</w:t>
      </w:r>
    </w:p>
    <w:p w14:paraId="2C12B092" w14:textId="77777777" w:rsidR="00BF46E1" w:rsidRPr="005307A3" w:rsidRDefault="00BF46E1" w:rsidP="00BF46E1">
      <w:pPr>
        <w:pStyle w:val="B1"/>
      </w:pPr>
      <w:r w:rsidRPr="005307A3">
        <w:t>-</w:t>
      </w:r>
      <w:r w:rsidRPr="005307A3">
        <w:tab/>
        <w:t>TS 23.503 [42], clause 6.6.2,</w:t>
      </w:r>
    </w:p>
    <w:p w14:paraId="640C8F27" w14:textId="77777777" w:rsidR="00BF46E1" w:rsidRPr="005307A3" w:rsidRDefault="00BF46E1" w:rsidP="00BF46E1">
      <w:pPr>
        <w:pStyle w:val="B1"/>
      </w:pPr>
      <w:r w:rsidRPr="005307A3">
        <w:t>-</w:t>
      </w:r>
      <w:r w:rsidRPr="005307A3">
        <w:tab/>
        <w:t>TS 24.526 [43], clause 4.1, 4.2.2, 5.2 and 5.15.5.3,</w:t>
      </w:r>
    </w:p>
    <w:p w14:paraId="50DCBB43" w14:textId="77777777" w:rsidR="00BF46E1" w:rsidRPr="005307A3" w:rsidRDefault="00BF46E1" w:rsidP="00BF46E1">
      <w:pPr>
        <w:pStyle w:val="B1"/>
        <w:rPr>
          <w:lang w:eastAsia="zh-CN"/>
        </w:rPr>
      </w:pPr>
      <w:r w:rsidRPr="005307A3">
        <w:t>-</w:t>
      </w:r>
      <w:r w:rsidRPr="005307A3">
        <w:tab/>
        <w:t>TS 23.003 [44], clause 9A</w:t>
      </w:r>
      <w:r w:rsidRPr="005307A3">
        <w:rPr>
          <w:lang w:eastAsia="zh-CN"/>
        </w:rPr>
        <w:t>.</w:t>
      </w:r>
    </w:p>
    <w:p w14:paraId="3F08C8FD" w14:textId="77777777" w:rsidR="00BF46E1" w:rsidRPr="005307A3" w:rsidRDefault="00BF46E1" w:rsidP="00BF46E1">
      <w:pPr>
        <w:pStyle w:val="H6"/>
      </w:pPr>
      <w:r w:rsidRPr="005307A3">
        <w:t>27.22.4.30.</w:t>
      </w:r>
      <w:r w:rsidRPr="005307A3">
        <w:rPr>
          <w:lang w:eastAsia="zh-CN"/>
        </w:rPr>
        <w:t>4</w:t>
      </w:r>
      <w:r w:rsidRPr="005307A3">
        <w:t>.3</w:t>
      </w:r>
      <w:r w:rsidRPr="005307A3">
        <w:tab/>
        <w:t>Test purpose</w:t>
      </w:r>
    </w:p>
    <w:p w14:paraId="4F136EF8" w14:textId="77777777" w:rsidR="00BF46E1" w:rsidRPr="005307A3" w:rsidRDefault="00BF46E1" w:rsidP="00BF46E1">
      <w:r w:rsidRPr="005307A3">
        <w:t>To verify that the ME shall send a TERMINAL RESPONSE (Command Performed Successfully) to the UICC after the ME receives the SEND DATA proactive command. The TERMINAL RESPONSE sent back to the UICC is the result of the ME and the network capabilities against requested parameters by the UICC.</w:t>
      </w:r>
    </w:p>
    <w:p w14:paraId="379510DD" w14:textId="77777777" w:rsidR="00BF46E1" w:rsidRPr="005307A3" w:rsidRDefault="00BF46E1" w:rsidP="00BF46E1">
      <w:pPr>
        <w:pStyle w:val="H6"/>
      </w:pPr>
      <w:r w:rsidRPr="005307A3">
        <w:t>27.22.4.30.</w:t>
      </w:r>
      <w:r w:rsidRPr="005307A3">
        <w:rPr>
          <w:lang w:eastAsia="zh-CN"/>
        </w:rPr>
        <w:t>4</w:t>
      </w:r>
      <w:r w:rsidRPr="005307A3">
        <w:t>.4</w:t>
      </w:r>
      <w:r w:rsidRPr="005307A3">
        <w:tab/>
        <w:t>Method of test</w:t>
      </w:r>
    </w:p>
    <w:p w14:paraId="6CB4AFEC" w14:textId="77777777" w:rsidR="00BF46E1" w:rsidRPr="005307A3" w:rsidRDefault="00BF46E1" w:rsidP="00BF46E1">
      <w:pPr>
        <w:pStyle w:val="H6"/>
      </w:pPr>
      <w:r w:rsidRPr="005307A3">
        <w:t>27.22.4.30.</w:t>
      </w:r>
      <w:r w:rsidRPr="005307A3">
        <w:rPr>
          <w:lang w:eastAsia="zh-CN"/>
        </w:rPr>
        <w:t>4</w:t>
      </w:r>
      <w:r w:rsidRPr="005307A3">
        <w:t>.4.1</w:t>
      </w:r>
      <w:r w:rsidRPr="005307A3">
        <w:tab/>
        <w:t>Initial conditions</w:t>
      </w:r>
    </w:p>
    <w:p w14:paraId="6ACDCF11" w14:textId="77777777" w:rsidR="00BF46E1" w:rsidRPr="005307A3" w:rsidRDefault="00BF46E1" w:rsidP="00BF46E1">
      <w:r w:rsidRPr="005307A3">
        <w:t>The ME is connected to the USIM Simulator and the NG-SS. Prior to this test the ME shall have been powered on and performed the PROFILE DOWNLOAD procedure.</w:t>
      </w:r>
    </w:p>
    <w:p w14:paraId="748DB363" w14:textId="77777777" w:rsidR="00BF46E1" w:rsidRPr="005307A3" w:rsidRDefault="00BF46E1" w:rsidP="00BF46E1">
      <w:r w:rsidRPr="005307A3">
        <w:t>The default NG-RAN UICC, the default NG-RAN parameters and the following URSP rules stored in the ME are used:</w:t>
      </w:r>
    </w:p>
    <w:p w14:paraId="445799E1" w14:textId="77777777" w:rsidR="00AC2462" w:rsidRPr="005307A3" w:rsidRDefault="00AC2462" w:rsidP="00AC2462">
      <w:pPr>
        <w:pStyle w:val="B1"/>
      </w:pPr>
      <w:r w:rsidRPr="005307A3">
        <w:t>URSP:</w:t>
      </w:r>
    </w:p>
    <w:p w14:paraId="6FB72E4B" w14:textId="77777777" w:rsidR="00AC2462" w:rsidRPr="005307A3" w:rsidRDefault="00AC2462" w:rsidP="00AC2462">
      <w:pPr>
        <w:pStyle w:val="B1"/>
      </w:pPr>
      <w:r w:rsidRPr="005307A3">
        <w:t>Rule Precedence =1</w:t>
      </w:r>
    </w:p>
    <w:p w14:paraId="6177E01D" w14:textId="52AB418D" w:rsidR="00AC2462" w:rsidRPr="005307A3" w:rsidRDefault="00AC2462" w:rsidP="00AC2462">
      <w:pPr>
        <w:pStyle w:val="B2"/>
      </w:pPr>
      <w:r w:rsidRPr="005307A3">
        <w:t>Traffic Descriptor:</w:t>
      </w:r>
    </w:p>
    <w:p w14:paraId="4EDDB5E4" w14:textId="77777777" w:rsidR="00AC2462" w:rsidRPr="005307A3" w:rsidRDefault="00AC2462" w:rsidP="00AC2462">
      <w:pPr>
        <w:pStyle w:val="B30"/>
      </w:pPr>
      <w:r w:rsidRPr="005307A3">
        <w:t>DNN=TestGp.rs</w:t>
      </w:r>
    </w:p>
    <w:p w14:paraId="2A97C13F" w14:textId="0EFEA8B3" w:rsidR="00AC2462" w:rsidRPr="005307A3" w:rsidRDefault="00AC2462" w:rsidP="00AC2462">
      <w:pPr>
        <w:pStyle w:val="B2"/>
      </w:pPr>
      <w:r w:rsidRPr="005307A3">
        <w:rPr>
          <w:rFonts w:eastAsia="SimSun"/>
        </w:rPr>
        <w:t>Route Selection Descriptor:</w:t>
      </w:r>
    </w:p>
    <w:p w14:paraId="1ADD6A6D" w14:textId="5A9A92C6" w:rsidR="00AC2462" w:rsidRPr="005307A3" w:rsidRDefault="00AC2462" w:rsidP="00AC2462">
      <w:pPr>
        <w:pStyle w:val="B30"/>
      </w:pPr>
      <w:r w:rsidRPr="005307A3">
        <w:rPr>
          <w:rFonts w:eastAsia="SimSun"/>
        </w:rPr>
        <w:t>Precedence=1</w:t>
      </w:r>
    </w:p>
    <w:p w14:paraId="3B489796" w14:textId="77777777" w:rsidR="00AC2462" w:rsidRPr="005307A3" w:rsidRDefault="00AC2462" w:rsidP="00AC2462">
      <w:pPr>
        <w:pStyle w:val="B30"/>
      </w:pPr>
      <w:r w:rsidRPr="005307A3">
        <w:rPr>
          <w:rFonts w:eastAsia="SimSun"/>
        </w:rPr>
        <w:t>Network Slice Selection, S-NSSAI: 01 01 01 02 (ST: MBB, SD: 010102)</w:t>
      </w:r>
    </w:p>
    <w:p w14:paraId="6AEC33F9" w14:textId="6000D91A" w:rsidR="00AC2462" w:rsidRPr="005307A3" w:rsidRDefault="00AC2462" w:rsidP="00AC2462">
      <w:pPr>
        <w:pStyle w:val="B30"/>
      </w:pPr>
      <w:r w:rsidRPr="005307A3">
        <w:rPr>
          <w:rFonts w:eastAsia="SimSun"/>
        </w:rPr>
        <w:t xml:space="preserve">SSC Mode Selection: SSC Mode </w:t>
      </w:r>
      <w:r>
        <w:rPr>
          <w:rFonts w:eastAsia="SimSun"/>
        </w:rPr>
        <w:t>1</w:t>
      </w:r>
    </w:p>
    <w:p w14:paraId="0292D989" w14:textId="77777777" w:rsidR="00AC2462" w:rsidRPr="005307A3" w:rsidRDefault="00AC2462" w:rsidP="00AC2462">
      <w:pPr>
        <w:pStyle w:val="B30"/>
      </w:pPr>
      <w:r w:rsidRPr="005307A3">
        <w:rPr>
          <w:rFonts w:eastAsia="SimSun"/>
        </w:rPr>
        <w:t>Access Type preference: 3GPP access</w:t>
      </w:r>
    </w:p>
    <w:p w14:paraId="56B01CD5" w14:textId="77777777" w:rsidR="00AC2462" w:rsidRPr="005307A3" w:rsidRDefault="00AC2462" w:rsidP="00AC2462">
      <w:pPr>
        <w:pStyle w:val="B1"/>
      </w:pPr>
      <w:r w:rsidRPr="005307A3">
        <w:rPr>
          <w:rFonts w:eastAsia="SimSun"/>
        </w:rPr>
        <w:t>Rule Precedence = &lt;lowest priority&gt;</w:t>
      </w:r>
    </w:p>
    <w:p w14:paraId="3D4EFCD6" w14:textId="77777777" w:rsidR="00AC2462" w:rsidRPr="005307A3" w:rsidRDefault="00AC2462" w:rsidP="00AC2462">
      <w:pPr>
        <w:pStyle w:val="B2"/>
      </w:pPr>
      <w:r w:rsidRPr="005307A3">
        <w:rPr>
          <w:rFonts w:eastAsia="SimSun"/>
        </w:rPr>
        <w:t>Traffic Descriptor: *</w:t>
      </w:r>
    </w:p>
    <w:p w14:paraId="1A4665FA" w14:textId="77777777" w:rsidR="00AC2462" w:rsidRPr="005307A3" w:rsidRDefault="00AC2462" w:rsidP="00AC2462">
      <w:pPr>
        <w:pStyle w:val="B2"/>
      </w:pPr>
      <w:r w:rsidRPr="005307A3">
        <w:rPr>
          <w:rFonts w:eastAsia="SimSun"/>
        </w:rPr>
        <w:t>Route Selection Descriptor:</w:t>
      </w:r>
    </w:p>
    <w:p w14:paraId="19C2DF32" w14:textId="77777777" w:rsidR="00AC2462" w:rsidRPr="005307A3" w:rsidRDefault="00AC2462" w:rsidP="00AC2462">
      <w:pPr>
        <w:pStyle w:val="B30"/>
      </w:pPr>
      <w:r w:rsidRPr="005307A3">
        <w:rPr>
          <w:rFonts w:eastAsia="SimSun"/>
        </w:rPr>
        <w:lastRenderedPageBreak/>
        <w:t>Precedence =1</w:t>
      </w:r>
    </w:p>
    <w:p w14:paraId="63F93D8E" w14:textId="77777777" w:rsidR="00AC2462" w:rsidRPr="005307A3" w:rsidRDefault="00AC2462" w:rsidP="00AC2462">
      <w:pPr>
        <w:pStyle w:val="B30"/>
      </w:pPr>
      <w:r w:rsidRPr="005307A3">
        <w:rPr>
          <w:rFonts w:eastAsia="SimSun"/>
        </w:rPr>
        <w:t>Network Slice Selection, S-NSSAI: 01 01 01 01 (ST: MBB, SD: 010101)</w:t>
      </w:r>
    </w:p>
    <w:p w14:paraId="6BBB59DC" w14:textId="4478915E" w:rsidR="00AC2462" w:rsidRPr="005307A3" w:rsidRDefault="00AC2462" w:rsidP="00AC2462">
      <w:pPr>
        <w:pStyle w:val="B30"/>
      </w:pPr>
      <w:r w:rsidRPr="005307A3">
        <w:rPr>
          <w:rFonts w:eastAsia="SimSun"/>
        </w:rPr>
        <w:t xml:space="preserve">SSC Mode Selection: SSC Mode </w:t>
      </w:r>
      <w:r>
        <w:rPr>
          <w:rFonts w:eastAsia="SimSun"/>
        </w:rPr>
        <w:t>1</w:t>
      </w:r>
    </w:p>
    <w:p w14:paraId="0D732EA2" w14:textId="76FD9529" w:rsidR="00AC2462" w:rsidRPr="005307A3" w:rsidRDefault="00AC2462" w:rsidP="00AC2462">
      <w:pPr>
        <w:pStyle w:val="B30"/>
        <w:rPr>
          <w:strike/>
        </w:rPr>
      </w:pPr>
      <w:r w:rsidRPr="005307A3">
        <w:rPr>
          <w:rFonts w:eastAsia="SimSun"/>
        </w:rPr>
        <w:t>DNN Selection: internet</w:t>
      </w:r>
    </w:p>
    <w:p w14:paraId="2644CD2E" w14:textId="77777777" w:rsidR="00BF46E1" w:rsidRPr="005307A3" w:rsidRDefault="00BF46E1" w:rsidP="008263DF">
      <w:r w:rsidRPr="005307A3">
        <w:t>The Allowed S-NSSAI list is configured in NG-SS as '01 01 01 01', '01 01 01 02'and '01 01 01 03'</w:t>
      </w:r>
    </w:p>
    <w:p w14:paraId="388018D5" w14:textId="77777777" w:rsidR="00BF46E1" w:rsidRPr="005307A3" w:rsidRDefault="00BF46E1" w:rsidP="008263DF">
      <w:r w:rsidRPr="005307A3">
        <w:t xml:space="preserve">For sequence </w:t>
      </w:r>
      <w:r w:rsidRPr="005307A3">
        <w:rPr>
          <w:lang w:eastAsia="zh-CN"/>
        </w:rPr>
        <w:t>4.2</w:t>
      </w:r>
      <w:r w:rsidRPr="005307A3">
        <w:t xml:space="preserve"> the NG-SS shall be able to support 2 active PDU sessions at the same time.</w:t>
      </w:r>
    </w:p>
    <w:p w14:paraId="254562EC" w14:textId="77777777" w:rsidR="00BF46E1" w:rsidRPr="005307A3" w:rsidRDefault="00BF46E1" w:rsidP="008263DF">
      <w:r w:rsidRPr="005307A3">
        <w:t>The Channel identifier value used for these tests is set to 1 as an example.</w:t>
      </w:r>
    </w:p>
    <w:p w14:paraId="71F0AC68" w14:textId="77777777" w:rsidR="00BF46E1" w:rsidRPr="005307A3" w:rsidRDefault="00BF46E1" w:rsidP="008263DF">
      <w:r w:rsidRPr="005307A3">
        <w:t>This channel identifier is dependent on the ME's default channel identifier as declared in table A.2/27.</w:t>
      </w:r>
    </w:p>
    <w:p w14:paraId="39130638" w14:textId="77777777" w:rsidR="00BF46E1" w:rsidRPr="005307A3" w:rsidRDefault="00BF46E1" w:rsidP="008263DF">
      <w:r w:rsidRPr="005307A3">
        <w:t>Prior to test case execution the apparatus supplier shall have provided the "Preferred buffer size supported by the terminal for Open Channel command" as requested in table A.2/29.</w:t>
      </w:r>
    </w:p>
    <w:p w14:paraId="29E276AD" w14:textId="77777777" w:rsidR="00BF46E1" w:rsidRPr="005307A3" w:rsidRDefault="00BF46E1" w:rsidP="00BF46E1">
      <w:pPr>
        <w:pStyle w:val="H6"/>
      </w:pPr>
      <w:r w:rsidRPr="005307A3">
        <w:t>27.22.4.30.</w:t>
      </w:r>
      <w:r w:rsidRPr="005307A3">
        <w:rPr>
          <w:lang w:eastAsia="zh-CN"/>
        </w:rPr>
        <w:t>4</w:t>
      </w:r>
      <w:r w:rsidRPr="005307A3">
        <w:t>.4.2</w:t>
      </w:r>
      <w:r w:rsidRPr="005307A3">
        <w:tab/>
        <w:t>Procedure</w:t>
      </w:r>
    </w:p>
    <w:p w14:paraId="6FEF86A3" w14:textId="77777777" w:rsidR="00BF46E1" w:rsidRPr="005307A3" w:rsidRDefault="00BF46E1" w:rsidP="00BF46E1">
      <w:pPr>
        <w:pStyle w:val="TH"/>
      </w:pPr>
      <w:r w:rsidRPr="005307A3">
        <w:t xml:space="preserve">Expected sequence </w:t>
      </w:r>
      <w:r w:rsidRPr="005307A3">
        <w:rPr>
          <w:lang w:eastAsia="zh-CN"/>
        </w:rPr>
        <w:t>4</w:t>
      </w:r>
      <w:r w:rsidRPr="005307A3">
        <w:t>.1 (SEND DATA, NG-RAN, bearer type '03' – Default PDU Session, immediate mode)</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35E62EAA"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530D1978" w14:textId="77777777" w:rsidR="00BF46E1" w:rsidRPr="005307A3" w:rsidRDefault="00BF46E1" w:rsidP="00195D76">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3896ECFB"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110E319A"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6891A14E" w14:textId="77777777" w:rsidR="00BF46E1" w:rsidRPr="005307A3" w:rsidRDefault="00BF46E1" w:rsidP="00195D76">
            <w:pPr>
              <w:pStyle w:val="TAH"/>
            </w:pPr>
            <w:r w:rsidRPr="005307A3">
              <w:t>Comments</w:t>
            </w:r>
          </w:p>
        </w:tc>
      </w:tr>
      <w:tr w:rsidR="005859F8" w:rsidRPr="005307A3" w14:paraId="4B36DD0A"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5A98F6DD" w14:textId="73D7FDFA" w:rsidR="005859F8" w:rsidRPr="005307A3" w:rsidRDefault="005859F8" w:rsidP="005859F8">
            <w:pPr>
              <w:keepNext/>
              <w:keepLines/>
              <w:spacing w:after="0"/>
              <w:jc w:val="center"/>
              <w:rPr>
                <w:rFonts w:ascii="Arial" w:hAnsi="Arial"/>
                <w:sz w:val="18"/>
              </w:rPr>
            </w:pPr>
            <w:r w:rsidRPr="005307A3">
              <w:rPr>
                <w:rFonts w:ascii="Arial" w:hAnsi="Arial"/>
                <w:sz w:val="18"/>
              </w:rPr>
              <w:t>1</w:t>
            </w:r>
          </w:p>
        </w:tc>
        <w:tc>
          <w:tcPr>
            <w:tcW w:w="1247" w:type="dxa"/>
            <w:tcBorders>
              <w:top w:val="single" w:sz="4" w:space="0" w:color="auto"/>
              <w:left w:val="single" w:sz="4" w:space="0" w:color="auto"/>
              <w:bottom w:val="single" w:sz="4" w:space="0" w:color="auto"/>
              <w:right w:val="single" w:sz="4" w:space="0" w:color="auto"/>
            </w:tcBorders>
          </w:tcPr>
          <w:p w14:paraId="39436496" w14:textId="246EFA54" w:rsidR="005859F8" w:rsidRPr="005307A3" w:rsidRDefault="005859F8" w:rsidP="005859F8">
            <w:pPr>
              <w:keepNext/>
              <w:keepLines/>
              <w:spacing w:after="0"/>
              <w:jc w:val="center"/>
              <w:rPr>
                <w:rFonts w:ascii="Arial" w:hAnsi="Arial"/>
                <w:sz w:val="18"/>
              </w:rPr>
            </w:pPr>
            <w:r w:rsidRPr="005307A3">
              <w:rPr>
                <w:rFonts w:ascii="Arial" w:hAnsi="Arial"/>
                <w:sz w:val="18"/>
              </w:rPr>
              <w:t xml:space="preserve">USER </w:t>
            </w:r>
            <w:r w:rsidRPr="005307A3">
              <w:rPr>
                <w:rFonts w:ascii="Arial" w:hAnsi="Arial"/>
                <w:sz w:val="18"/>
              </w:rPr>
              <w:sym w:font="Symbol" w:char="F0AE"/>
            </w:r>
            <w:r w:rsidRPr="005307A3">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tcPr>
          <w:p w14:paraId="4833DFAC" w14:textId="77777777" w:rsidR="005859F8" w:rsidRPr="005307A3" w:rsidRDefault="005859F8" w:rsidP="005859F8">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Set and configure URSP rules with DNN "TestGp.rs" in the terminal configuration if required.</w:t>
            </w:r>
          </w:p>
          <w:p w14:paraId="073EA0E7" w14:textId="2EB73B1E" w:rsidR="005859F8" w:rsidRPr="005307A3" w:rsidRDefault="005859F8" w:rsidP="005859F8">
            <w:pPr>
              <w:keepNext/>
              <w:keepLines/>
              <w:spacing w:after="0"/>
              <w:rPr>
                <w:rFonts w:ascii="Arial" w:hAnsi="Arial"/>
                <w:sz w:val="18"/>
              </w:rPr>
            </w:pPr>
            <w:r w:rsidRPr="005307A3">
              <w:rPr>
                <w:rFonts w:ascii="Arial" w:hAnsi="Arial"/>
                <w:sz w:val="18"/>
              </w:rPr>
              <w:t>Internet PDU session using DNN "internet" is configured in the terminal.</w:t>
            </w:r>
          </w:p>
        </w:tc>
        <w:tc>
          <w:tcPr>
            <w:tcW w:w="3776" w:type="dxa"/>
            <w:tcBorders>
              <w:top w:val="single" w:sz="4" w:space="0" w:color="auto"/>
              <w:left w:val="single" w:sz="4" w:space="0" w:color="auto"/>
              <w:bottom w:val="single" w:sz="4" w:space="0" w:color="auto"/>
              <w:right w:val="single" w:sz="4" w:space="0" w:color="auto"/>
            </w:tcBorders>
          </w:tcPr>
          <w:p w14:paraId="08AF615D" w14:textId="7F34E2A6" w:rsidR="005859F8" w:rsidRPr="005307A3" w:rsidRDefault="005859F8" w:rsidP="005859F8">
            <w:pPr>
              <w:keepNext/>
              <w:keepLines/>
              <w:spacing w:after="0"/>
              <w:rPr>
                <w:rFonts w:ascii="Arial" w:hAnsi="Arial"/>
                <w:sz w:val="18"/>
              </w:rPr>
            </w:pPr>
            <w:r w:rsidRPr="005307A3">
              <w:rPr>
                <w:rFonts w:ascii="Arial" w:hAnsi="Arial"/>
                <w:sz w:val="18"/>
              </w:rPr>
              <w:t>[see initial conditions]</w:t>
            </w:r>
          </w:p>
        </w:tc>
      </w:tr>
      <w:tr w:rsidR="005859F8" w:rsidRPr="005307A3" w14:paraId="1337A110"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12CAA193" w14:textId="20821EFA" w:rsidR="005859F8" w:rsidRPr="005307A3" w:rsidRDefault="005859F8" w:rsidP="005859F8">
            <w:pPr>
              <w:keepNext/>
              <w:keepLines/>
              <w:spacing w:after="0"/>
              <w:jc w:val="center"/>
              <w:rPr>
                <w:rFonts w:ascii="Arial" w:hAnsi="Arial"/>
                <w:sz w:val="18"/>
              </w:rPr>
            </w:pPr>
            <w:r w:rsidRPr="005307A3">
              <w:rPr>
                <w:rFonts w:ascii="Arial" w:hAnsi="Arial"/>
                <w:sz w:val="18"/>
              </w:rPr>
              <w:t>2</w:t>
            </w:r>
          </w:p>
        </w:tc>
        <w:tc>
          <w:tcPr>
            <w:tcW w:w="1247" w:type="dxa"/>
            <w:tcBorders>
              <w:top w:val="single" w:sz="4" w:space="0" w:color="auto"/>
              <w:left w:val="single" w:sz="4" w:space="0" w:color="auto"/>
              <w:bottom w:val="single" w:sz="4" w:space="0" w:color="auto"/>
              <w:right w:val="single" w:sz="4" w:space="0" w:color="auto"/>
            </w:tcBorders>
          </w:tcPr>
          <w:p w14:paraId="02A54F2F" w14:textId="67D71A07" w:rsidR="005859F8" w:rsidRPr="005307A3" w:rsidRDefault="005859F8" w:rsidP="005859F8">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tcPr>
          <w:p w14:paraId="1ADB7C31" w14:textId="3F132EBA" w:rsidR="005859F8" w:rsidRPr="005307A3" w:rsidRDefault="005859F8" w:rsidP="005859F8">
            <w:pPr>
              <w:keepNext/>
              <w:keepLines/>
              <w:spacing w:after="0"/>
              <w:rPr>
                <w:rFonts w:ascii="Arial" w:hAnsi="Arial"/>
                <w:sz w:val="18"/>
              </w:rPr>
            </w:pPr>
            <w:r w:rsidRPr="005307A3">
              <w:rPr>
                <w:rFonts w:ascii="Arial" w:hAnsi="Arial"/>
                <w:sz w:val="18"/>
              </w:rPr>
              <w:t>ME successfully REGISTER with NG-RAN cell.</w:t>
            </w:r>
          </w:p>
        </w:tc>
        <w:tc>
          <w:tcPr>
            <w:tcW w:w="3776" w:type="dxa"/>
            <w:tcBorders>
              <w:top w:val="single" w:sz="4" w:space="0" w:color="auto"/>
              <w:left w:val="single" w:sz="4" w:space="0" w:color="auto"/>
              <w:bottom w:val="single" w:sz="4" w:space="0" w:color="auto"/>
              <w:right w:val="single" w:sz="4" w:space="0" w:color="auto"/>
            </w:tcBorders>
          </w:tcPr>
          <w:p w14:paraId="71382D88" w14:textId="77777777" w:rsidR="005859F8" w:rsidRPr="005307A3" w:rsidRDefault="005859F8" w:rsidP="005859F8">
            <w:pPr>
              <w:keepNext/>
              <w:keepLines/>
              <w:spacing w:after="0"/>
              <w:rPr>
                <w:rFonts w:ascii="Arial" w:hAnsi="Arial"/>
                <w:sz w:val="18"/>
              </w:rPr>
            </w:pPr>
          </w:p>
        </w:tc>
      </w:tr>
      <w:tr w:rsidR="005859F8" w:rsidRPr="005307A3" w14:paraId="2413B6F1"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582A9098" w14:textId="035A983A" w:rsidR="005859F8" w:rsidRPr="005307A3" w:rsidRDefault="005859F8" w:rsidP="005859F8">
            <w:pPr>
              <w:keepNext/>
              <w:keepLines/>
              <w:spacing w:after="0"/>
              <w:jc w:val="center"/>
              <w:rPr>
                <w:rFonts w:ascii="Arial" w:hAnsi="Arial"/>
                <w:sz w:val="18"/>
              </w:rPr>
            </w:pPr>
            <w:r w:rsidRPr="005307A3">
              <w:rPr>
                <w:rFonts w:ascii="Arial" w:hAnsi="Arial"/>
                <w:sz w:val="18"/>
              </w:rPr>
              <w:t>3</w:t>
            </w:r>
          </w:p>
        </w:tc>
        <w:tc>
          <w:tcPr>
            <w:tcW w:w="1247" w:type="dxa"/>
            <w:tcBorders>
              <w:top w:val="single" w:sz="4" w:space="0" w:color="auto"/>
              <w:left w:val="single" w:sz="4" w:space="0" w:color="auto"/>
              <w:bottom w:val="single" w:sz="4" w:space="0" w:color="auto"/>
              <w:right w:val="single" w:sz="4" w:space="0" w:color="auto"/>
            </w:tcBorders>
          </w:tcPr>
          <w:p w14:paraId="73F9F061" w14:textId="0D93BBF4" w:rsidR="005859F8" w:rsidRPr="005307A3" w:rsidRDefault="005859F8" w:rsidP="005859F8">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tcPr>
          <w:p w14:paraId="5687BF49" w14:textId="7B1DEFE9" w:rsidR="005859F8" w:rsidRPr="005307A3" w:rsidRDefault="005859F8" w:rsidP="005859F8">
            <w:pPr>
              <w:keepNext/>
              <w:keepLines/>
              <w:spacing w:after="0"/>
              <w:rPr>
                <w:rFonts w:ascii="Arial" w:hAnsi="Arial"/>
                <w:sz w:val="18"/>
              </w:rPr>
            </w:pPr>
            <w:r w:rsidRPr="005307A3">
              <w:rPr>
                <w:rFonts w:ascii="Arial" w:hAnsi="Arial"/>
                <w:sz w:val="18"/>
              </w:rPr>
              <w:t>An Internet PDU Session is established successfully.</w:t>
            </w:r>
          </w:p>
        </w:tc>
        <w:tc>
          <w:tcPr>
            <w:tcW w:w="3776" w:type="dxa"/>
            <w:tcBorders>
              <w:top w:val="single" w:sz="4" w:space="0" w:color="auto"/>
              <w:left w:val="single" w:sz="4" w:space="0" w:color="auto"/>
              <w:bottom w:val="single" w:sz="4" w:space="0" w:color="auto"/>
              <w:right w:val="single" w:sz="4" w:space="0" w:color="auto"/>
            </w:tcBorders>
          </w:tcPr>
          <w:p w14:paraId="30C22BB6" w14:textId="77777777" w:rsidR="005859F8" w:rsidRPr="005307A3" w:rsidRDefault="005859F8" w:rsidP="005859F8">
            <w:pPr>
              <w:keepNext/>
              <w:keepLines/>
              <w:spacing w:after="0"/>
              <w:rPr>
                <w:rFonts w:ascii="Arial" w:hAnsi="Arial"/>
                <w:sz w:val="18"/>
              </w:rPr>
            </w:pPr>
          </w:p>
        </w:tc>
      </w:tr>
      <w:tr w:rsidR="005859F8" w:rsidRPr="005307A3" w14:paraId="00A7B2D6"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235DFC84" w14:textId="70CC54CE" w:rsidR="005859F8" w:rsidRPr="005307A3" w:rsidRDefault="005859F8" w:rsidP="005859F8">
            <w:pPr>
              <w:keepNext/>
              <w:keepLines/>
              <w:spacing w:after="0"/>
              <w:jc w:val="center"/>
              <w:rPr>
                <w:rFonts w:ascii="Arial" w:hAnsi="Arial"/>
                <w:sz w:val="18"/>
              </w:rPr>
            </w:pPr>
            <w:r w:rsidRPr="005307A3">
              <w:rPr>
                <w:rFonts w:ascii="Arial" w:hAnsi="Arial"/>
                <w:sz w:val="18"/>
              </w:rPr>
              <w:t>4</w:t>
            </w:r>
          </w:p>
        </w:tc>
        <w:tc>
          <w:tcPr>
            <w:tcW w:w="1247" w:type="dxa"/>
            <w:tcBorders>
              <w:top w:val="single" w:sz="4" w:space="0" w:color="auto"/>
              <w:left w:val="single" w:sz="4" w:space="0" w:color="auto"/>
              <w:bottom w:val="single" w:sz="4" w:space="0" w:color="auto"/>
              <w:right w:val="single" w:sz="4" w:space="0" w:color="auto"/>
            </w:tcBorders>
          </w:tcPr>
          <w:p w14:paraId="67AD19EF" w14:textId="12C6D12D" w:rsidR="005859F8" w:rsidRPr="005307A3" w:rsidRDefault="005859F8" w:rsidP="005859F8">
            <w:pPr>
              <w:keepNext/>
              <w:keepLines/>
              <w:spacing w:after="0"/>
              <w:jc w:val="center"/>
              <w:rPr>
                <w:rFonts w:ascii="Arial" w:hAnsi="Arial"/>
                <w:sz w:val="18"/>
              </w:rPr>
            </w:pPr>
            <w:r w:rsidRPr="005307A3">
              <w:rPr>
                <w:rFonts w:ascii="Arial" w:hAnsi="Arial"/>
                <w:sz w:val="18"/>
              </w:rPr>
              <w:t xml:space="preserve">UICC </w:t>
            </w:r>
            <w:r w:rsidRPr="005307A3">
              <w:rPr>
                <w:rFonts w:ascii="Arial" w:hAnsi="Arial"/>
                <w:sz w:val="18"/>
              </w:rPr>
              <w:sym w:font="Symbol" w:char="F0AE"/>
            </w:r>
            <w:r w:rsidRPr="005307A3">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tcPr>
          <w:p w14:paraId="76C8D8B0" w14:textId="4C2416E6" w:rsidR="005859F8" w:rsidRPr="005307A3" w:rsidRDefault="005859F8" w:rsidP="005859F8">
            <w:pPr>
              <w:keepNext/>
              <w:keepLines/>
              <w:spacing w:after="0"/>
              <w:rPr>
                <w:rFonts w:ascii="Arial" w:hAnsi="Arial"/>
                <w:sz w:val="18"/>
              </w:rPr>
            </w:pPr>
            <w:r w:rsidRPr="005307A3">
              <w:rPr>
                <w:rFonts w:ascii="Arial" w:hAnsi="Arial"/>
                <w:sz w:val="18"/>
              </w:rPr>
              <w:t xml:space="preserve">PROACTIVE COMMAND PENDING: OPEN CHANNEL </w:t>
            </w:r>
            <w:r w:rsidRPr="005307A3">
              <w:rPr>
                <w:rFonts w:ascii="Arial" w:hAnsi="Arial" w:hint="eastAsia"/>
                <w:sz w:val="18"/>
                <w:lang w:eastAsia="zh-CN"/>
              </w:rPr>
              <w:t>4</w:t>
            </w:r>
            <w:r w:rsidRPr="005307A3">
              <w:rPr>
                <w:rFonts w:ascii="Arial" w:hAnsi="Arial"/>
                <w:sz w:val="18"/>
              </w:rPr>
              <w:t>.1.1</w:t>
            </w:r>
          </w:p>
        </w:tc>
        <w:tc>
          <w:tcPr>
            <w:tcW w:w="3776" w:type="dxa"/>
            <w:tcBorders>
              <w:top w:val="single" w:sz="4" w:space="0" w:color="auto"/>
              <w:left w:val="single" w:sz="4" w:space="0" w:color="auto"/>
              <w:bottom w:val="single" w:sz="4" w:space="0" w:color="auto"/>
              <w:right w:val="single" w:sz="4" w:space="0" w:color="auto"/>
            </w:tcBorders>
          </w:tcPr>
          <w:p w14:paraId="122DC33D" w14:textId="77777777" w:rsidR="005859F8" w:rsidRPr="005307A3" w:rsidRDefault="005859F8" w:rsidP="005859F8">
            <w:pPr>
              <w:keepNext/>
              <w:keepLines/>
              <w:spacing w:after="0"/>
              <w:rPr>
                <w:rFonts w:ascii="Arial" w:hAnsi="Arial"/>
                <w:sz w:val="18"/>
              </w:rPr>
            </w:pPr>
          </w:p>
        </w:tc>
      </w:tr>
      <w:tr w:rsidR="00BF46E1" w:rsidRPr="005307A3" w14:paraId="711641F0"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3C846DA5" w14:textId="77777777" w:rsidR="00BF46E1" w:rsidRPr="005307A3" w:rsidRDefault="00BF46E1" w:rsidP="00195D76">
            <w:pPr>
              <w:keepNext/>
              <w:keepLines/>
              <w:spacing w:after="0"/>
              <w:jc w:val="center"/>
              <w:rPr>
                <w:rFonts w:ascii="Arial" w:hAnsi="Arial"/>
                <w:sz w:val="18"/>
              </w:rPr>
            </w:pPr>
            <w:r w:rsidRPr="005307A3">
              <w:rPr>
                <w:rFonts w:ascii="Arial" w:hAnsi="Arial"/>
                <w:sz w:val="18"/>
              </w:rPr>
              <w:t>5</w:t>
            </w:r>
          </w:p>
        </w:tc>
        <w:tc>
          <w:tcPr>
            <w:tcW w:w="1247" w:type="dxa"/>
            <w:tcBorders>
              <w:top w:val="single" w:sz="4" w:space="0" w:color="auto"/>
              <w:left w:val="single" w:sz="4" w:space="0" w:color="auto"/>
              <w:bottom w:val="single" w:sz="4" w:space="0" w:color="auto"/>
              <w:right w:val="single" w:sz="4" w:space="0" w:color="auto"/>
            </w:tcBorders>
          </w:tcPr>
          <w:p w14:paraId="3F6F2BBC" w14:textId="77777777" w:rsidR="00BF46E1" w:rsidRPr="005307A3" w:rsidRDefault="00BF46E1" w:rsidP="00195D76">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tcPr>
          <w:p w14:paraId="26ED939B" w14:textId="77777777" w:rsidR="00BF46E1" w:rsidRPr="005307A3" w:rsidRDefault="00BF46E1" w:rsidP="00195D76">
            <w:pPr>
              <w:keepNext/>
              <w:keepLines/>
              <w:spacing w:after="0"/>
              <w:rPr>
                <w:rFonts w:ascii="Arial" w:hAnsi="Arial"/>
                <w:sz w:val="18"/>
              </w:rPr>
            </w:pPr>
            <w:r w:rsidRPr="005307A3">
              <w:rPr>
                <w:rFonts w:ascii="Arial" w:hAnsi="Arial"/>
                <w:sz w:val="18"/>
              </w:rPr>
              <w:t>FETCH</w:t>
            </w:r>
          </w:p>
        </w:tc>
        <w:tc>
          <w:tcPr>
            <w:tcW w:w="3776" w:type="dxa"/>
            <w:tcBorders>
              <w:top w:val="single" w:sz="4" w:space="0" w:color="auto"/>
              <w:left w:val="single" w:sz="4" w:space="0" w:color="auto"/>
              <w:bottom w:val="single" w:sz="4" w:space="0" w:color="auto"/>
              <w:right w:val="single" w:sz="4" w:space="0" w:color="auto"/>
            </w:tcBorders>
          </w:tcPr>
          <w:p w14:paraId="03445FA7" w14:textId="77777777" w:rsidR="00BF46E1" w:rsidRPr="005307A3" w:rsidRDefault="00BF46E1" w:rsidP="00195D76">
            <w:pPr>
              <w:keepNext/>
              <w:keepLines/>
              <w:spacing w:after="0"/>
              <w:rPr>
                <w:rFonts w:ascii="Arial" w:hAnsi="Arial"/>
                <w:sz w:val="18"/>
              </w:rPr>
            </w:pPr>
          </w:p>
        </w:tc>
      </w:tr>
      <w:tr w:rsidR="00BF46E1" w:rsidRPr="005307A3" w14:paraId="57AA3E7C"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7DEC7DD6" w14:textId="77777777" w:rsidR="00BF46E1" w:rsidRPr="005307A3" w:rsidRDefault="00BF46E1" w:rsidP="00195D76">
            <w:pPr>
              <w:keepNext/>
              <w:keepLines/>
              <w:spacing w:after="0"/>
              <w:jc w:val="center"/>
              <w:rPr>
                <w:rFonts w:ascii="Arial" w:hAnsi="Arial"/>
                <w:sz w:val="18"/>
              </w:rPr>
            </w:pPr>
            <w:r w:rsidRPr="005307A3">
              <w:rPr>
                <w:rFonts w:ascii="Arial" w:hAnsi="Arial"/>
                <w:sz w:val="18"/>
              </w:rPr>
              <w:t>6</w:t>
            </w:r>
          </w:p>
        </w:tc>
        <w:tc>
          <w:tcPr>
            <w:tcW w:w="1247" w:type="dxa"/>
            <w:tcBorders>
              <w:top w:val="single" w:sz="4" w:space="0" w:color="auto"/>
              <w:left w:val="single" w:sz="4" w:space="0" w:color="auto"/>
              <w:bottom w:val="single" w:sz="4" w:space="0" w:color="auto"/>
              <w:right w:val="single" w:sz="4" w:space="0" w:color="auto"/>
            </w:tcBorders>
          </w:tcPr>
          <w:p w14:paraId="74A47001" w14:textId="77777777" w:rsidR="00BF46E1" w:rsidRPr="005307A3" w:rsidRDefault="00BF46E1" w:rsidP="00195D76">
            <w:pPr>
              <w:keepNext/>
              <w:keepLines/>
              <w:spacing w:after="0"/>
              <w:jc w:val="center"/>
              <w:rPr>
                <w:rFonts w:ascii="Arial" w:hAnsi="Arial"/>
                <w:sz w:val="18"/>
              </w:rPr>
            </w:pPr>
            <w:r w:rsidRPr="005307A3">
              <w:rPr>
                <w:rFonts w:ascii="Arial" w:hAnsi="Arial"/>
                <w:sz w:val="18"/>
              </w:rPr>
              <w:t xml:space="preserve">UICC </w:t>
            </w:r>
            <w:r w:rsidRPr="005307A3">
              <w:rPr>
                <w:rFonts w:ascii="Arial" w:hAnsi="Arial"/>
                <w:sz w:val="18"/>
              </w:rPr>
              <w:sym w:font="Symbol" w:char="F0AE"/>
            </w:r>
            <w:r w:rsidRPr="005307A3">
              <w:rPr>
                <w:rFonts w:ascii="Arial" w:hAnsi="Arial"/>
                <w:sz w:val="18"/>
              </w:rPr>
              <w:t xml:space="preserve"> ME</w:t>
            </w:r>
          </w:p>
        </w:tc>
        <w:tc>
          <w:tcPr>
            <w:tcW w:w="2892" w:type="dxa"/>
            <w:tcBorders>
              <w:top w:val="single" w:sz="4" w:space="0" w:color="auto"/>
              <w:left w:val="single" w:sz="4" w:space="0" w:color="auto"/>
              <w:bottom w:val="single" w:sz="4" w:space="0" w:color="auto"/>
              <w:right w:val="single" w:sz="4" w:space="0" w:color="auto"/>
            </w:tcBorders>
          </w:tcPr>
          <w:p w14:paraId="6369BA8A" w14:textId="77777777" w:rsidR="00BF46E1" w:rsidRPr="005307A3" w:rsidRDefault="00BF46E1" w:rsidP="00195D76">
            <w:pPr>
              <w:keepNext/>
              <w:keepLines/>
              <w:spacing w:after="0"/>
              <w:rPr>
                <w:rFonts w:ascii="Arial" w:hAnsi="Arial"/>
                <w:sz w:val="18"/>
              </w:rPr>
            </w:pPr>
            <w:r w:rsidRPr="005307A3">
              <w:rPr>
                <w:rFonts w:ascii="Arial" w:hAnsi="Arial"/>
                <w:sz w:val="18"/>
              </w:rPr>
              <w:t xml:space="preserve">PROACTIVE COMMAND: OPEN CHANNEL </w:t>
            </w:r>
            <w:r w:rsidRPr="005307A3">
              <w:rPr>
                <w:rFonts w:ascii="Arial" w:hAnsi="Arial"/>
                <w:sz w:val="18"/>
                <w:lang w:eastAsia="zh-CN"/>
              </w:rPr>
              <w:t>4</w:t>
            </w:r>
            <w:r w:rsidRPr="005307A3">
              <w:rPr>
                <w:rFonts w:ascii="Arial" w:hAnsi="Arial"/>
                <w:sz w:val="18"/>
              </w:rPr>
              <w:t xml:space="preserve">.1.1 </w:t>
            </w:r>
          </w:p>
        </w:tc>
        <w:tc>
          <w:tcPr>
            <w:tcW w:w="3776" w:type="dxa"/>
            <w:tcBorders>
              <w:top w:val="single" w:sz="4" w:space="0" w:color="auto"/>
              <w:left w:val="single" w:sz="4" w:space="0" w:color="auto"/>
              <w:bottom w:val="single" w:sz="4" w:space="0" w:color="auto"/>
              <w:right w:val="single" w:sz="4" w:space="0" w:color="auto"/>
            </w:tcBorders>
          </w:tcPr>
          <w:p w14:paraId="6A263ACA" w14:textId="77777777" w:rsidR="00BF46E1" w:rsidRPr="005307A3" w:rsidRDefault="00BF46E1" w:rsidP="00195D76">
            <w:pPr>
              <w:keepNext/>
              <w:keepLines/>
              <w:spacing w:after="0"/>
              <w:rPr>
                <w:rFonts w:ascii="Arial" w:hAnsi="Arial"/>
                <w:sz w:val="18"/>
              </w:rPr>
            </w:pPr>
          </w:p>
        </w:tc>
      </w:tr>
      <w:tr w:rsidR="00BF46E1" w:rsidRPr="005307A3" w14:paraId="7E83A536"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392BF27D" w14:textId="77777777" w:rsidR="00BF46E1" w:rsidRPr="005307A3" w:rsidRDefault="00BF46E1" w:rsidP="00195D76">
            <w:pPr>
              <w:keepNext/>
              <w:keepLines/>
              <w:spacing w:after="0"/>
              <w:jc w:val="center"/>
              <w:rPr>
                <w:rFonts w:ascii="Arial" w:hAnsi="Arial"/>
                <w:sz w:val="18"/>
              </w:rPr>
            </w:pPr>
            <w:r w:rsidRPr="005307A3">
              <w:rPr>
                <w:rFonts w:ascii="Arial" w:hAnsi="Arial"/>
                <w:sz w:val="18"/>
              </w:rPr>
              <w:t>7</w:t>
            </w:r>
          </w:p>
        </w:tc>
        <w:tc>
          <w:tcPr>
            <w:tcW w:w="1247" w:type="dxa"/>
            <w:tcBorders>
              <w:top w:val="single" w:sz="4" w:space="0" w:color="auto"/>
              <w:left w:val="single" w:sz="4" w:space="0" w:color="auto"/>
              <w:bottom w:val="single" w:sz="4" w:space="0" w:color="auto"/>
              <w:right w:val="single" w:sz="4" w:space="0" w:color="auto"/>
            </w:tcBorders>
          </w:tcPr>
          <w:p w14:paraId="66027E46" w14:textId="77777777" w:rsidR="00BF46E1" w:rsidRPr="005307A3" w:rsidRDefault="00BF46E1" w:rsidP="00195D76">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USER</w:t>
            </w:r>
          </w:p>
        </w:tc>
        <w:tc>
          <w:tcPr>
            <w:tcW w:w="2892" w:type="dxa"/>
            <w:tcBorders>
              <w:top w:val="single" w:sz="4" w:space="0" w:color="auto"/>
              <w:left w:val="single" w:sz="4" w:space="0" w:color="auto"/>
              <w:bottom w:val="single" w:sz="4" w:space="0" w:color="auto"/>
              <w:right w:val="single" w:sz="4" w:space="0" w:color="auto"/>
            </w:tcBorders>
          </w:tcPr>
          <w:p w14:paraId="08B32D9B" w14:textId="77777777" w:rsidR="00BF46E1" w:rsidRPr="005307A3" w:rsidRDefault="00BF46E1" w:rsidP="00195D76">
            <w:pPr>
              <w:keepNext/>
              <w:keepLines/>
              <w:spacing w:after="0"/>
              <w:rPr>
                <w:rFonts w:ascii="Arial" w:hAnsi="Arial"/>
                <w:sz w:val="18"/>
              </w:rPr>
            </w:pPr>
            <w:r w:rsidRPr="005307A3">
              <w:rPr>
                <w:rFonts w:ascii="Arial" w:hAnsi="Arial"/>
                <w:sz w:val="18"/>
              </w:rPr>
              <w:t>The ME may display channel opening information.</w:t>
            </w:r>
          </w:p>
        </w:tc>
        <w:tc>
          <w:tcPr>
            <w:tcW w:w="3776" w:type="dxa"/>
            <w:tcBorders>
              <w:top w:val="single" w:sz="4" w:space="0" w:color="auto"/>
              <w:left w:val="single" w:sz="4" w:space="0" w:color="auto"/>
              <w:bottom w:val="single" w:sz="4" w:space="0" w:color="auto"/>
              <w:right w:val="single" w:sz="4" w:space="0" w:color="auto"/>
            </w:tcBorders>
          </w:tcPr>
          <w:p w14:paraId="5CE9558B" w14:textId="77777777" w:rsidR="00BF46E1" w:rsidRPr="005307A3" w:rsidRDefault="00BF46E1" w:rsidP="00195D76">
            <w:pPr>
              <w:keepNext/>
              <w:keepLines/>
              <w:spacing w:after="0"/>
              <w:rPr>
                <w:rFonts w:ascii="Arial" w:hAnsi="Arial"/>
                <w:sz w:val="18"/>
              </w:rPr>
            </w:pPr>
          </w:p>
        </w:tc>
      </w:tr>
      <w:tr w:rsidR="00BF46E1" w:rsidRPr="005307A3" w14:paraId="781BC0B4"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1B660227" w14:textId="77777777" w:rsidR="00BF46E1" w:rsidRPr="005307A3" w:rsidRDefault="00BF46E1" w:rsidP="00195D76">
            <w:pPr>
              <w:keepNext/>
              <w:keepLines/>
              <w:spacing w:after="0"/>
              <w:jc w:val="center"/>
              <w:rPr>
                <w:rFonts w:ascii="Arial" w:hAnsi="Arial"/>
                <w:sz w:val="18"/>
              </w:rPr>
            </w:pPr>
            <w:r w:rsidRPr="005307A3">
              <w:rPr>
                <w:rFonts w:ascii="Arial" w:hAnsi="Arial"/>
                <w:sz w:val="18"/>
              </w:rPr>
              <w:t>8</w:t>
            </w:r>
          </w:p>
        </w:tc>
        <w:tc>
          <w:tcPr>
            <w:tcW w:w="1247" w:type="dxa"/>
            <w:tcBorders>
              <w:top w:val="single" w:sz="4" w:space="0" w:color="auto"/>
              <w:left w:val="single" w:sz="4" w:space="0" w:color="auto"/>
              <w:bottom w:val="single" w:sz="4" w:space="0" w:color="auto"/>
              <w:right w:val="single" w:sz="4" w:space="0" w:color="auto"/>
            </w:tcBorders>
          </w:tcPr>
          <w:p w14:paraId="336D5D9F" w14:textId="77777777" w:rsidR="00BF46E1" w:rsidRPr="005307A3" w:rsidRDefault="00BF46E1" w:rsidP="00195D76">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NG-SS</w:t>
            </w:r>
          </w:p>
        </w:tc>
        <w:tc>
          <w:tcPr>
            <w:tcW w:w="2892" w:type="dxa"/>
            <w:tcBorders>
              <w:top w:val="single" w:sz="4" w:space="0" w:color="auto"/>
              <w:left w:val="single" w:sz="4" w:space="0" w:color="auto"/>
              <w:bottom w:val="single" w:sz="4" w:space="0" w:color="auto"/>
              <w:right w:val="single" w:sz="4" w:space="0" w:color="auto"/>
            </w:tcBorders>
          </w:tcPr>
          <w:p w14:paraId="05AD733C" w14:textId="77777777" w:rsidR="00BF46E1" w:rsidRPr="005307A3" w:rsidRDefault="00BF46E1" w:rsidP="00195D76">
            <w:pPr>
              <w:keepNext/>
              <w:keepLines/>
              <w:spacing w:after="0"/>
              <w:rPr>
                <w:rFonts w:ascii="Arial" w:hAnsi="Arial"/>
                <w:sz w:val="18"/>
              </w:rPr>
            </w:pPr>
            <w:r w:rsidRPr="005307A3">
              <w:rPr>
                <w:rFonts w:ascii="Arial" w:hAnsi="Arial"/>
                <w:sz w:val="18"/>
              </w:rPr>
              <w:t>The terminal shall not send a PDU SESSION ESTABLISHMENT REQUEST to the network.</w:t>
            </w:r>
          </w:p>
        </w:tc>
        <w:tc>
          <w:tcPr>
            <w:tcW w:w="3776" w:type="dxa"/>
            <w:tcBorders>
              <w:top w:val="single" w:sz="4" w:space="0" w:color="auto"/>
              <w:left w:val="single" w:sz="4" w:space="0" w:color="auto"/>
              <w:bottom w:val="single" w:sz="4" w:space="0" w:color="auto"/>
              <w:right w:val="single" w:sz="4" w:space="0" w:color="auto"/>
            </w:tcBorders>
          </w:tcPr>
          <w:p w14:paraId="6A2A696F" w14:textId="77777777" w:rsidR="00BF46E1" w:rsidRPr="005307A3" w:rsidRDefault="00BF46E1" w:rsidP="00195D76">
            <w:pPr>
              <w:keepNext/>
              <w:keepLines/>
              <w:spacing w:after="0"/>
              <w:rPr>
                <w:rFonts w:ascii="Arial" w:hAnsi="Arial"/>
                <w:sz w:val="18"/>
              </w:rPr>
            </w:pPr>
          </w:p>
        </w:tc>
      </w:tr>
      <w:tr w:rsidR="00BF46E1" w:rsidRPr="005307A3" w14:paraId="589A7165" w14:textId="77777777" w:rsidTr="00195D76">
        <w:trPr>
          <w:jc w:val="center"/>
        </w:trPr>
        <w:tc>
          <w:tcPr>
            <w:tcW w:w="542" w:type="dxa"/>
            <w:tcBorders>
              <w:top w:val="single" w:sz="4" w:space="0" w:color="auto"/>
              <w:left w:val="single" w:sz="4" w:space="0" w:color="auto"/>
              <w:bottom w:val="single" w:sz="4" w:space="0" w:color="auto"/>
              <w:right w:val="single" w:sz="4" w:space="0" w:color="auto"/>
            </w:tcBorders>
          </w:tcPr>
          <w:p w14:paraId="5BBCC37B" w14:textId="77777777" w:rsidR="00BF46E1" w:rsidRPr="005307A3" w:rsidRDefault="00BF46E1" w:rsidP="00195D76">
            <w:pPr>
              <w:keepNext/>
              <w:keepLines/>
              <w:spacing w:after="0"/>
              <w:jc w:val="center"/>
              <w:rPr>
                <w:rFonts w:ascii="Arial" w:hAnsi="Arial"/>
                <w:sz w:val="18"/>
              </w:rPr>
            </w:pPr>
            <w:r w:rsidRPr="005307A3">
              <w:rPr>
                <w:rFonts w:ascii="Arial" w:hAnsi="Arial"/>
                <w:sz w:val="18"/>
              </w:rPr>
              <w:t>9</w:t>
            </w:r>
          </w:p>
        </w:tc>
        <w:tc>
          <w:tcPr>
            <w:tcW w:w="1247" w:type="dxa"/>
            <w:tcBorders>
              <w:top w:val="single" w:sz="4" w:space="0" w:color="auto"/>
              <w:left w:val="single" w:sz="4" w:space="0" w:color="auto"/>
              <w:bottom w:val="single" w:sz="4" w:space="0" w:color="auto"/>
              <w:right w:val="single" w:sz="4" w:space="0" w:color="auto"/>
            </w:tcBorders>
          </w:tcPr>
          <w:p w14:paraId="73A43CE4" w14:textId="77777777" w:rsidR="00BF46E1" w:rsidRPr="005307A3" w:rsidRDefault="00BF46E1" w:rsidP="00195D76">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UICC</w:t>
            </w:r>
          </w:p>
        </w:tc>
        <w:tc>
          <w:tcPr>
            <w:tcW w:w="2892" w:type="dxa"/>
            <w:tcBorders>
              <w:top w:val="single" w:sz="4" w:space="0" w:color="auto"/>
              <w:left w:val="single" w:sz="4" w:space="0" w:color="auto"/>
              <w:bottom w:val="single" w:sz="4" w:space="0" w:color="auto"/>
              <w:right w:val="single" w:sz="4" w:space="0" w:color="auto"/>
            </w:tcBorders>
          </w:tcPr>
          <w:p w14:paraId="7EC0F6A7" w14:textId="77777777" w:rsidR="00BF46E1" w:rsidRPr="005307A3" w:rsidRDefault="00BF46E1" w:rsidP="00195D76">
            <w:pPr>
              <w:keepNext/>
              <w:keepLines/>
              <w:spacing w:after="0"/>
              <w:rPr>
                <w:rFonts w:ascii="Arial" w:hAnsi="Arial"/>
                <w:sz w:val="18"/>
              </w:rPr>
            </w:pPr>
            <w:r w:rsidRPr="005307A3">
              <w:rPr>
                <w:rFonts w:ascii="Arial" w:hAnsi="Arial"/>
                <w:sz w:val="18"/>
              </w:rPr>
              <w:t>TERMINAL RESPONSE: OPEN CHANNEL</w:t>
            </w:r>
            <w:r w:rsidRPr="005307A3">
              <w:rPr>
                <w:rFonts w:ascii="Arial" w:hAnsi="Arial"/>
                <w:sz w:val="18"/>
                <w:lang w:eastAsia="zh-CN"/>
              </w:rPr>
              <w:t xml:space="preserve"> 4</w:t>
            </w:r>
            <w:r w:rsidRPr="005307A3">
              <w:rPr>
                <w:rFonts w:ascii="Arial" w:hAnsi="Arial"/>
                <w:sz w:val="18"/>
              </w:rPr>
              <w:t>.1.1</w:t>
            </w:r>
          </w:p>
        </w:tc>
        <w:tc>
          <w:tcPr>
            <w:tcW w:w="3776" w:type="dxa"/>
            <w:tcBorders>
              <w:top w:val="single" w:sz="4" w:space="0" w:color="auto"/>
              <w:left w:val="single" w:sz="4" w:space="0" w:color="auto"/>
              <w:bottom w:val="single" w:sz="4" w:space="0" w:color="auto"/>
              <w:right w:val="single" w:sz="4" w:space="0" w:color="auto"/>
            </w:tcBorders>
          </w:tcPr>
          <w:p w14:paraId="4BC36060" w14:textId="795040EC" w:rsidR="00BF46E1" w:rsidRPr="005307A3" w:rsidRDefault="00BF46E1" w:rsidP="00195D76">
            <w:pPr>
              <w:keepNext/>
              <w:keepLines/>
              <w:spacing w:after="0"/>
              <w:rPr>
                <w:rFonts w:ascii="Arial" w:hAnsi="Arial"/>
                <w:sz w:val="18"/>
              </w:rPr>
            </w:pPr>
            <w:r w:rsidRPr="005307A3">
              <w:rPr>
                <w:rFonts w:ascii="Arial" w:hAnsi="Arial"/>
                <w:sz w:val="18"/>
              </w:rPr>
              <w:t>[Command performed successfully]</w:t>
            </w:r>
          </w:p>
          <w:p w14:paraId="21551885" w14:textId="77777777" w:rsidR="00BF46E1" w:rsidRPr="005307A3" w:rsidRDefault="00BF46E1" w:rsidP="00195D76">
            <w:pPr>
              <w:keepNext/>
              <w:keepLines/>
              <w:spacing w:after="0"/>
              <w:rPr>
                <w:rFonts w:ascii="Arial" w:hAnsi="Arial"/>
                <w:sz w:val="18"/>
              </w:rPr>
            </w:pPr>
          </w:p>
        </w:tc>
      </w:tr>
      <w:tr w:rsidR="00BF46E1" w:rsidRPr="005307A3" w14:paraId="670088EE"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7FD09AE" w14:textId="77777777" w:rsidR="00BF46E1" w:rsidRPr="005307A3" w:rsidRDefault="00BF46E1" w:rsidP="00195D76">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016937D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3C8F4470" w14:textId="77777777" w:rsidR="00BF46E1" w:rsidRPr="005307A3" w:rsidRDefault="00BF46E1" w:rsidP="00195D76">
            <w:pPr>
              <w:pStyle w:val="TAL"/>
            </w:pPr>
            <w:r w:rsidRPr="005307A3">
              <w:t xml:space="preserve">PROACTIVE COMMAND PENDING: SEND DATA </w:t>
            </w:r>
            <w:r w:rsidRPr="005307A3">
              <w:rPr>
                <w:lang w:eastAsia="zh-CN"/>
              </w:rPr>
              <w:t>4</w:t>
            </w:r>
            <w:r w:rsidRPr="005307A3">
              <w:t>.1.1</w:t>
            </w:r>
          </w:p>
        </w:tc>
        <w:tc>
          <w:tcPr>
            <w:tcW w:w="3776" w:type="dxa"/>
            <w:tcBorders>
              <w:top w:val="single" w:sz="4" w:space="0" w:color="auto"/>
              <w:left w:val="single" w:sz="4" w:space="0" w:color="auto"/>
              <w:bottom w:val="single" w:sz="4" w:space="0" w:color="auto"/>
              <w:right w:val="single" w:sz="4" w:space="0" w:color="auto"/>
            </w:tcBorders>
          </w:tcPr>
          <w:p w14:paraId="5F414BA9" w14:textId="77777777" w:rsidR="00BF46E1" w:rsidRPr="005307A3" w:rsidRDefault="00BF46E1" w:rsidP="00195D76">
            <w:pPr>
              <w:pStyle w:val="TAL"/>
            </w:pPr>
          </w:p>
        </w:tc>
      </w:tr>
      <w:tr w:rsidR="00BF46E1" w:rsidRPr="005307A3" w14:paraId="2605319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A91F9F1" w14:textId="77777777" w:rsidR="00BF46E1" w:rsidRPr="005307A3" w:rsidRDefault="00BF46E1" w:rsidP="00195D76">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6D2E401B"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225E366F" w14:textId="77777777" w:rsidR="00BF46E1" w:rsidRPr="005307A3" w:rsidRDefault="00BF46E1" w:rsidP="00195D76">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135B0616" w14:textId="77777777" w:rsidR="00BF46E1" w:rsidRPr="005307A3" w:rsidRDefault="00BF46E1" w:rsidP="00195D76">
            <w:pPr>
              <w:pStyle w:val="TAL"/>
            </w:pPr>
          </w:p>
        </w:tc>
      </w:tr>
      <w:tr w:rsidR="00BF46E1" w:rsidRPr="005307A3" w14:paraId="4B166CE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04C3F27" w14:textId="77777777" w:rsidR="00BF46E1" w:rsidRPr="005307A3" w:rsidRDefault="00BF46E1" w:rsidP="00195D76">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781F9813"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F1A1A18" w14:textId="77777777" w:rsidR="00BF46E1" w:rsidRPr="005307A3" w:rsidRDefault="00BF46E1" w:rsidP="00195D76">
            <w:pPr>
              <w:pStyle w:val="TAL"/>
            </w:pPr>
            <w:r w:rsidRPr="005307A3">
              <w:t xml:space="preserve">PROACTIVE COMMAND: SEND DATA (immediate) </w:t>
            </w:r>
            <w:r w:rsidRPr="005307A3">
              <w:rPr>
                <w:lang w:eastAsia="zh-CN"/>
              </w:rPr>
              <w:t>4</w:t>
            </w:r>
            <w:r w:rsidRPr="005307A3">
              <w:t>.1.1</w:t>
            </w:r>
          </w:p>
        </w:tc>
        <w:tc>
          <w:tcPr>
            <w:tcW w:w="3776" w:type="dxa"/>
            <w:tcBorders>
              <w:top w:val="single" w:sz="4" w:space="0" w:color="auto"/>
              <w:left w:val="single" w:sz="4" w:space="0" w:color="auto"/>
              <w:bottom w:val="single" w:sz="4" w:space="0" w:color="auto"/>
              <w:right w:val="single" w:sz="4" w:space="0" w:color="auto"/>
            </w:tcBorders>
          </w:tcPr>
          <w:p w14:paraId="5767FB09" w14:textId="77777777" w:rsidR="00BF46E1" w:rsidRPr="005307A3" w:rsidRDefault="00BF46E1" w:rsidP="00195D76">
            <w:pPr>
              <w:pStyle w:val="TAL"/>
            </w:pPr>
          </w:p>
        </w:tc>
      </w:tr>
      <w:tr w:rsidR="00BF46E1" w:rsidRPr="005307A3" w14:paraId="55AEFB74"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65C8B39" w14:textId="77777777" w:rsidR="00BF46E1" w:rsidRPr="005307A3" w:rsidDel="00254BFC" w:rsidRDefault="00BF46E1" w:rsidP="00195D76">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1755D11E" w14:textId="77777777" w:rsidR="00BF46E1" w:rsidRPr="005307A3" w:rsidRDefault="00BF46E1" w:rsidP="00195D76">
            <w:pPr>
              <w:pStyle w:val="TAC"/>
            </w:pPr>
            <w:r w:rsidRPr="005307A3">
              <w:t xml:space="preserve">ME </w:t>
            </w:r>
            <w:r w:rsidRPr="005307A3">
              <w:sym w:font="Symbol" w:char="F0AE"/>
            </w:r>
            <w:r w:rsidRPr="005307A3">
              <w:t xml:space="preserve"> NG-SS</w:t>
            </w:r>
          </w:p>
        </w:tc>
        <w:tc>
          <w:tcPr>
            <w:tcW w:w="2892" w:type="dxa"/>
            <w:tcBorders>
              <w:top w:val="single" w:sz="4" w:space="0" w:color="auto"/>
              <w:left w:val="single" w:sz="4" w:space="0" w:color="auto"/>
              <w:bottom w:val="single" w:sz="4" w:space="0" w:color="auto"/>
              <w:right w:val="single" w:sz="4" w:space="0" w:color="auto"/>
            </w:tcBorders>
          </w:tcPr>
          <w:p w14:paraId="52442358" w14:textId="77777777" w:rsidR="00BF46E1" w:rsidRPr="005307A3" w:rsidRDefault="00BF46E1" w:rsidP="00195D76">
            <w:pPr>
              <w:pStyle w:val="TAL"/>
            </w:pPr>
            <w:r w:rsidRPr="005307A3">
              <w:t>Transfer of 8 Bytes of data to the NG-SS through channel 1</w:t>
            </w:r>
          </w:p>
        </w:tc>
        <w:tc>
          <w:tcPr>
            <w:tcW w:w="3776" w:type="dxa"/>
            <w:tcBorders>
              <w:top w:val="single" w:sz="4" w:space="0" w:color="auto"/>
              <w:left w:val="single" w:sz="4" w:space="0" w:color="auto"/>
              <w:bottom w:val="single" w:sz="4" w:space="0" w:color="auto"/>
              <w:right w:val="single" w:sz="4" w:space="0" w:color="auto"/>
            </w:tcBorders>
          </w:tcPr>
          <w:p w14:paraId="1B0CD0B2" w14:textId="77777777" w:rsidR="00BF46E1" w:rsidRPr="005307A3" w:rsidRDefault="00BF46E1" w:rsidP="00195D76">
            <w:pPr>
              <w:pStyle w:val="TAL"/>
            </w:pPr>
          </w:p>
        </w:tc>
      </w:tr>
      <w:tr w:rsidR="00BF46E1" w:rsidRPr="005307A3" w14:paraId="39742D3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4F17339" w14:textId="77777777" w:rsidR="00BF46E1" w:rsidRPr="005307A3" w:rsidRDefault="00BF46E1" w:rsidP="00195D76">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2DDE22A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DE35AEC" w14:textId="77777777" w:rsidR="00BF46E1" w:rsidRPr="005307A3" w:rsidRDefault="00BF46E1" w:rsidP="00195D76">
            <w:pPr>
              <w:pStyle w:val="TAL"/>
            </w:pPr>
            <w:r w:rsidRPr="005307A3">
              <w:t xml:space="preserve">TERMINAL RESPONSE: SEND DATA (immediate) </w:t>
            </w:r>
            <w:r w:rsidRPr="005307A3">
              <w:rPr>
                <w:lang w:eastAsia="zh-CN"/>
              </w:rPr>
              <w:t>4</w:t>
            </w:r>
            <w:r w:rsidRPr="005307A3">
              <w:t>.1.1</w:t>
            </w:r>
          </w:p>
        </w:tc>
        <w:tc>
          <w:tcPr>
            <w:tcW w:w="3776" w:type="dxa"/>
            <w:tcBorders>
              <w:top w:val="single" w:sz="4" w:space="0" w:color="auto"/>
              <w:left w:val="single" w:sz="4" w:space="0" w:color="auto"/>
              <w:bottom w:val="single" w:sz="4" w:space="0" w:color="auto"/>
              <w:right w:val="single" w:sz="4" w:space="0" w:color="auto"/>
            </w:tcBorders>
          </w:tcPr>
          <w:p w14:paraId="5623E0CE" w14:textId="77777777" w:rsidR="00BF46E1" w:rsidRPr="005307A3" w:rsidRDefault="00BF46E1" w:rsidP="00195D76">
            <w:pPr>
              <w:pStyle w:val="TAL"/>
            </w:pPr>
            <w:r w:rsidRPr="005307A3">
              <w:t>[Command performed successfully]</w:t>
            </w:r>
          </w:p>
        </w:tc>
      </w:tr>
    </w:tbl>
    <w:p w14:paraId="38F71316" w14:textId="77777777" w:rsidR="00BF46E1" w:rsidRPr="005307A3" w:rsidRDefault="00BF46E1" w:rsidP="00BF46E1"/>
    <w:p w14:paraId="79A3FBBF" w14:textId="77777777" w:rsidR="00BF46E1" w:rsidRPr="005307A3" w:rsidRDefault="00BF46E1" w:rsidP="00BF46E1">
      <w:r w:rsidRPr="005307A3">
        <w:t xml:space="preserve">PROACTIVE COMMAND: OPEN CHANNEL </w:t>
      </w:r>
      <w:r w:rsidRPr="005307A3">
        <w:rPr>
          <w:lang w:eastAsia="zh-CN"/>
        </w:rPr>
        <w:t>4</w:t>
      </w:r>
      <w:r w:rsidRPr="005307A3">
        <w:t>.1.1</w:t>
      </w:r>
    </w:p>
    <w:p w14:paraId="22FDB68A" w14:textId="77777777" w:rsidR="00BF46E1" w:rsidRPr="005307A3" w:rsidRDefault="00BF46E1" w:rsidP="00BF46E1">
      <w:pPr>
        <w:pStyle w:val="NW"/>
        <w:tabs>
          <w:tab w:val="left" w:pos="851"/>
        </w:tabs>
        <w:ind w:left="2835" w:hanging="2551"/>
        <w:rPr>
          <w:lang w:eastAsia="zh-CN"/>
        </w:rPr>
      </w:pPr>
      <w:r w:rsidRPr="005307A3">
        <w:t>Same as 27.22.4.27.8.4.2</w:t>
      </w:r>
      <w:r w:rsidRPr="005307A3">
        <w:rPr>
          <w:rFonts w:eastAsia="SimSun"/>
          <w:lang w:eastAsia="zh-CN"/>
        </w:rPr>
        <w:t xml:space="preserve"> </w:t>
      </w:r>
      <w:r w:rsidRPr="005307A3">
        <w:t xml:space="preserve">PROACTIVE COMMAND: OPEN CHANNEL 8.1.1 in expected sequence </w:t>
      </w:r>
      <w:r w:rsidRPr="005307A3">
        <w:rPr>
          <w:rFonts w:eastAsia="SimSun"/>
          <w:lang w:eastAsia="zh-CN"/>
        </w:rPr>
        <w:t>8.</w:t>
      </w:r>
      <w:r w:rsidRPr="005307A3">
        <w:rPr>
          <w:lang w:eastAsia="zh-CN"/>
        </w:rPr>
        <w:t>1</w:t>
      </w:r>
    </w:p>
    <w:p w14:paraId="7A509230" w14:textId="77777777" w:rsidR="00BF46E1" w:rsidRPr="005307A3" w:rsidRDefault="00BF46E1" w:rsidP="00BF46E1"/>
    <w:p w14:paraId="00053546" w14:textId="77777777" w:rsidR="00BF46E1" w:rsidRPr="005307A3" w:rsidRDefault="00BF46E1" w:rsidP="00BF46E1">
      <w:pPr>
        <w:widowControl w:val="0"/>
        <w:rPr>
          <w:lang w:eastAsia="zh-CN"/>
        </w:rPr>
      </w:pPr>
      <w:r w:rsidRPr="005307A3">
        <w:t xml:space="preserve">TERMINAL RESPONSE: OPEN CHANNEL </w:t>
      </w:r>
      <w:r w:rsidRPr="005307A3">
        <w:rPr>
          <w:lang w:eastAsia="zh-CN"/>
        </w:rPr>
        <w:t>4</w:t>
      </w:r>
      <w:r w:rsidRPr="005307A3">
        <w:t>.1.1</w:t>
      </w:r>
    </w:p>
    <w:p w14:paraId="62D97F64" w14:textId="4689B947" w:rsidR="00BF46E1" w:rsidRPr="005307A3" w:rsidRDefault="005859F8" w:rsidP="00BF46E1">
      <w:pPr>
        <w:pStyle w:val="NW"/>
        <w:tabs>
          <w:tab w:val="left" w:pos="851"/>
        </w:tabs>
        <w:ind w:left="2835" w:hanging="2551"/>
      </w:pPr>
      <w:r w:rsidRPr="005307A3">
        <w:t>Same as 27.22.4.27.8.4.2</w:t>
      </w:r>
      <w:r w:rsidRPr="005307A3">
        <w:rPr>
          <w:rFonts w:hint="eastAsia"/>
        </w:rPr>
        <w:t xml:space="preserve"> </w:t>
      </w:r>
      <w:r w:rsidRPr="005307A3">
        <w:t>TERMINAL RESPONSE: OPEN CHANNEL 8.</w:t>
      </w:r>
      <w:r w:rsidRPr="005307A3">
        <w:rPr>
          <w:rFonts w:hint="eastAsia"/>
        </w:rPr>
        <w:t>1</w:t>
      </w:r>
      <w:r w:rsidRPr="005307A3">
        <w:t xml:space="preserve">.1 in expected sequence </w:t>
      </w:r>
      <w:r w:rsidRPr="005307A3">
        <w:rPr>
          <w:rFonts w:hint="eastAsia"/>
        </w:rPr>
        <w:t>8.1</w:t>
      </w:r>
    </w:p>
    <w:p w14:paraId="4CF90BAD" w14:textId="77777777" w:rsidR="00BF46E1" w:rsidRPr="005307A3" w:rsidRDefault="00BF46E1" w:rsidP="00BF46E1">
      <w:pPr>
        <w:rPr>
          <w:lang w:eastAsia="zh-CN"/>
        </w:rPr>
      </w:pPr>
    </w:p>
    <w:p w14:paraId="0941C637" w14:textId="77777777" w:rsidR="00BF46E1" w:rsidRPr="005307A3" w:rsidRDefault="00BF46E1" w:rsidP="00BF46E1">
      <w:r w:rsidRPr="005307A3">
        <w:t xml:space="preserve">PROACTIVE COMMAND: SEND DATA </w:t>
      </w:r>
      <w:r w:rsidRPr="005307A3">
        <w:rPr>
          <w:lang w:eastAsia="zh-CN"/>
        </w:rPr>
        <w:t>4</w:t>
      </w:r>
      <w:r w:rsidRPr="005307A3">
        <w:t>.1.1</w:t>
      </w:r>
    </w:p>
    <w:p w14:paraId="3B5DE1B4" w14:textId="77777777" w:rsidR="00BF46E1" w:rsidRPr="005307A3" w:rsidRDefault="00BF46E1" w:rsidP="00BF46E1">
      <w:r w:rsidRPr="005307A3">
        <w:t>Logically:</w:t>
      </w:r>
    </w:p>
    <w:p w14:paraId="1BA8994C" w14:textId="77777777" w:rsidR="00BF46E1" w:rsidRPr="005307A3" w:rsidRDefault="00BF46E1" w:rsidP="0041528A">
      <w:pPr>
        <w:pStyle w:val="EW"/>
      </w:pPr>
      <w:r w:rsidRPr="005307A3">
        <w:t>Command details</w:t>
      </w:r>
    </w:p>
    <w:p w14:paraId="2E0DC975" w14:textId="77777777" w:rsidR="00BF46E1" w:rsidRPr="005307A3" w:rsidRDefault="00BF46E1" w:rsidP="0041528A">
      <w:pPr>
        <w:pStyle w:val="EW"/>
      </w:pPr>
      <w:r w:rsidRPr="005307A3">
        <w:tab/>
        <w:t>Command number:</w:t>
      </w:r>
      <w:r w:rsidRPr="005307A3">
        <w:tab/>
        <w:t>1</w:t>
      </w:r>
    </w:p>
    <w:p w14:paraId="61F666F7" w14:textId="77777777" w:rsidR="00BF46E1" w:rsidRPr="005307A3" w:rsidRDefault="00BF46E1" w:rsidP="0041528A">
      <w:pPr>
        <w:pStyle w:val="EW"/>
      </w:pPr>
      <w:r w:rsidRPr="005307A3">
        <w:tab/>
        <w:t>Command type:</w:t>
      </w:r>
      <w:r w:rsidRPr="005307A3">
        <w:tab/>
        <w:t>SEND DATA</w:t>
      </w:r>
    </w:p>
    <w:p w14:paraId="44D90D4A" w14:textId="77777777" w:rsidR="00BF46E1" w:rsidRPr="005307A3" w:rsidRDefault="00BF46E1" w:rsidP="0041528A">
      <w:pPr>
        <w:pStyle w:val="EW"/>
      </w:pPr>
      <w:r w:rsidRPr="005307A3">
        <w:tab/>
        <w:t>Command qualifier:</w:t>
      </w:r>
      <w:r w:rsidRPr="005307A3">
        <w:tab/>
        <w:t>Send Immediately</w:t>
      </w:r>
    </w:p>
    <w:p w14:paraId="55DF9783" w14:textId="77777777" w:rsidR="00BF46E1" w:rsidRPr="005307A3" w:rsidRDefault="00BF46E1" w:rsidP="0041528A">
      <w:pPr>
        <w:pStyle w:val="EW"/>
      </w:pPr>
      <w:r w:rsidRPr="005307A3">
        <w:t>Device identities</w:t>
      </w:r>
    </w:p>
    <w:p w14:paraId="7DC46F4D" w14:textId="77777777" w:rsidR="00BF46E1" w:rsidRPr="005307A3" w:rsidRDefault="00BF46E1" w:rsidP="0041528A">
      <w:pPr>
        <w:pStyle w:val="EW"/>
      </w:pPr>
      <w:r w:rsidRPr="005307A3">
        <w:tab/>
        <w:t>Source device:</w:t>
      </w:r>
      <w:r w:rsidRPr="005307A3">
        <w:tab/>
        <w:t>UICC</w:t>
      </w:r>
    </w:p>
    <w:p w14:paraId="73EEE0B2" w14:textId="77777777" w:rsidR="00BF46E1" w:rsidRPr="005307A3" w:rsidRDefault="00BF46E1" w:rsidP="0041528A">
      <w:pPr>
        <w:pStyle w:val="EW"/>
      </w:pPr>
      <w:r w:rsidRPr="005307A3">
        <w:tab/>
        <w:t>Destination device:</w:t>
      </w:r>
      <w:r w:rsidRPr="005307A3">
        <w:tab/>
        <w:t>Channel 1</w:t>
      </w:r>
    </w:p>
    <w:p w14:paraId="2E2EF318" w14:textId="77777777" w:rsidR="00BF46E1" w:rsidRPr="005307A3" w:rsidRDefault="00BF46E1" w:rsidP="0041528A">
      <w:pPr>
        <w:pStyle w:val="EW"/>
      </w:pPr>
      <w:r w:rsidRPr="005307A3">
        <w:t>Channel Data</w:t>
      </w:r>
    </w:p>
    <w:p w14:paraId="5A309EE2" w14:textId="77777777" w:rsidR="00BF46E1" w:rsidRPr="005307A3" w:rsidRDefault="00BF46E1" w:rsidP="0041528A">
      <w:pPr>
        <w:pStyle w:val="EX"/>
      </w:pPr>
      <w:r w:rsidRPr="005307A3">
        <w:tab/>
        <w:t>Channel Data:</w:t>
      </w:r>
      <w:r w:rsidRPr="005307A3">
        <w:tab/>
        <w:t>00 01 .. 07 (8 Bytes of data)</w:t>
      </w:r>
    </w:p>
    <w:p w14:paraId="164C22AA" w14:textId="77777777" w:rsidR="00BF46E1" w:rsidRPr="005307A3" w:rsidRDefault="00BF46E1" w:rsidP="00BF46E1">
      <w:r w:rsidRPr="005307A3">
        <w:t>Coding:</w:t>
      </w:r>
    </w:p>
    <w:p w14:paraId="01DA901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80C2CA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D60B3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78D616"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4B9CEB3" w14:textId="77777777" w:rsidR="00BF46E1" w:rsidRPr="005307A3" w:rsidRDefault="00BF46E1" w:rsidP="00195D76">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473B988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570AF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A4BBD9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B4C489"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FE4999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FE4AC7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BA1C9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8E6A26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F0CD9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B0CE077" w14:textId="77777777" w:rsidR="00BF46E1" w:rsidRPr="005307A3" w:rsidRDefault="00BF46E1" w:rsidP="00195D76">
            <w:pPr>
              <w:pStyle w:val="TAC"/>
            </w:pPr>
            <w:r w:rsidRPr="005307A3">
              <w:t>B6</w:t>
            </w:r>
          </w:p>
        </w:tc>
      </w:tr>
      <w:tr w:rsidR="00BF46E1" w:rsidRPr="005307A3" w14:paraId="723EEE08" w14:textId="77777777" w:rsidTr="00195D76">
        <w:trPr>
          <w:jc w:val="center"/>
        </w:trPr>
        <w:tc>
          <w:tcPr>
            <w:tcW w:w="1134" w:type="dxa"/>
            <w:tcBorders>
              <w:top w:val="single" w:sz="4" w:space="0" w:color="auto"/>
              <w:right w:val="single" w:sz="4" w:space="0" w:color="auto"/>
            </w:tcBorders>
          </w:tcPr>
          <w:p w14:paraId="461A644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85CE8E" w14:textId="77777777" w:rsidR="00BF46E1" w:rsidRPr="005307A3" w:rsidRDefault="00BF46E1" w:rsidP="00195D76">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11522AD4" w14:textId="77777777" w:rsidR="00BF46E1" w:rsidRPr="005307A3" w:rsidRDefault="00BF46E1" w:rsidP="00195D76">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1841C9A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E0EB5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5B08DB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139990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9B03219"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77EEEC0"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5B9A3DC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73FCE4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D990B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90F620" w14:textId="77777777" w:rsidR="00BF46E1" w:rsidRPr="005307A3" w:rsidRDefault="00BF46E1" w:rsidP="00195D76">
            <w:pPr>
              <w:pStyle w:val="TAC"/>
            </w:pPr>
          </w:p>
        </w:tc>
      </w:tr>
    </w:tbl>
    <w:p w14:paraId="733EA2E3" w14:textId="77777777" w:rsidR="00BF46E1" w:rsidRPr="005307A3" w:rsidRDefault="00BF46E1" w:rsidP="00BF46E1"/>
    <w:p w14:paraId="44FBD394" w14:textId="77777777" w:rsidR="00BF46E1" w:rsidRPr="005307A3" w:rsidRDefault="00BF46E1" w:rsidP="00BF46E1">
      <w:r w:rsidRPr="005307A3">
        <w:t xml:space="preserve">TERMINAL RESPONSE: SEND DATA </w:t>
      </w:r>
      <w:r w:rsidRPr="005307A3">
        <w:rPr>
          <w:lang w:eastAsia="zh-CN"/>
        </w:rPr>
        <w:t>4</w:t>
      </w:r>
      <w:r w:rsidRPr="005307A3">
        <w:t>.1.1</w:t>
      </w:r>
    </w:p>
    <w:p w14:paraId="0BF0AB03" w14:textId="77777777" w:rsidR="00BF46E1" w:rsidRPr="005307A3" w:rsidRDefault="00BF46E1" w:rsidP="00BF46E1">
      <w:r w:rsidRPr="005307A3">
        <w:t>Logically:</w:t>
      </w:r>
    </w:p>
    <w:p w14:paraId="2ADD4831" w14:textId="77777777" w:rsidR="00BF46E1" w:rsidRPr="005307A3" w:rsidRDefault="00BF46E1" w:rsidP="0041528A">
      <w:pPr>
        <w:pStyle w:val="EW"/>
      </w:pPr>
      <w:r w:rsidRPr="005307A3">
        <w:t>Command details</w:t>
      </w:r>
    </w:p>
    <w:p w14:paraId="062738D3" w14:textId="77777777" w:rsidR="00BF46E1" w:rsidRPr="005307A3" w:rsidRDefault="00BF46E1" w:rsidP="0041528A">
      <w:pPr>
        <w:pStyle w:val="EW"/>
      </w:pPr>
      <w:r w:rsidRPr="005307A3">
        <w:tab/>
        <w:t>Command number:</w:t>
      </w:r>
      <w:r w:rsidRPr="005307A3">
        <w:tab/>
        <w:t>1</w:t>
      </w:r>
    </w:p>
    <w:p w14:paraId="29BBB2E5" w14:textId="77777777" w:rsidR="00BF46E1" w:rsidRPr="005307A3" w:rsidRDefault="00BF46E1" w:rsidP="0041528A">
      <w:pPr>
        <w:pStyle w:val="EW"/>
      </w:pPr>
      <w:r w:rsidRPr="005307A3">
        <w:tab/>
        <w:t>Command type:</w:t>
      </w:r>
      <w:r w:rsidRPr="005307A3">
        <w:tab/>
        <w:t>SEND DATA</w:t>
      </w:r>
    </w:p>
    <w:p w14:paraId="20CAD688" w14:textId="77777777" w:rsidR="00BF46E1" w:rsidRPr="005307A3" w:rsidRDefault="00BF46E1" w:rsidP="0041528A">
      <w:pPr>
        <w:pStyle w:val="EW"/>
      </w:pPr>
      <w:r w:rsidRPr="005307A3">
        <w:tab/>
        <w:t>Command qualifier:</w:t>
      </w:r>
      <w:r w:rsidRPr="005307A3">
        <w:tab/>
        <w:t>Send Immediately</w:t>
      </w:r>
    </w:p>
    <w:p w14:paraId="2094E2FE" w14:textId="77777777" w:rsidR="00BF46E1" w:rsidRPr="005307A3" w:rsidRDefault="00BF46E1" w:rsidP="0041528A">
      <w:pPr>
        <w:pStyle w:val="EW"/>
      </w:pPr>
      <w:r w:rsidRPr="005307A3">
        <w:t>Device identities</w:t>
      </w:r>
    </w:p>
    <w:p w14:paraId="0AD4FDF9" w14:textId="77777777" w:rsidR="00BF46E1" w:rsidRPr="005307A3" w:rsidRDefault="00BF46E1" w:rsidP="0041528A">
      <w:pPr>
        <w:pStyle w:val="EW"/>
      </w:pPr>
      <w:r w:rsidRPr="005307A3">
        <w:tab/>
        <w:t>Source device:</w:t>
      </w:r>
      <w:r w:rsidRPr="005307A3">
        <w:tab/>
        <w:t>ME</w:t>
      </w:r>
    </w:p>
    <w:p w14:paraId="281FE8D0" w14:textId="77777777" w:rsidR="00BF46E1" w:rsidRPr="005307A3" w:rsidRDefault="00BF46E1" w:rsidP="0041528A">
      <w:pPr>
        <w:pStyle w:val="EW"/>
      </w:pPr>
      <w:r w:rsidRPr="005307A3">
        <w:tab/>
        <w:t>Destination device:</w:t>
      </w:r>
      <w:r w:rsidRPr="005307A3">
        <w:tab/>
        <w:t>UICC</w:t>
      </w:r>
    </w:p>
    <w:p w14:paraId="6B33459B" w14:textId="77777777" w:rsidR="00BF46E1" w:rsidRPr="005307A3" w:rsidRDefault="00BF46E1" w:rsidP="0041528A">
      <w:pPr>
        <w:pStyle w:val="EW"/>
      </w:pPr>
      <w:r w:rsidRPr="005307A3">
        <w:t>Result</w:t>
      </w:r>
    </w:p>
    <w:p w14:paraId="2902478B" w14:textId="77777777" w:rsidR="00BF46E1" w:rsidRPr="005307A3" w:rsidRDefault="00BF46E1" w:rsidP="0041528A">
      <w:pPr>
        <w:pStyle w:val="EW"/>
      </w:pPr>
      <w:r w:rsidRPr="005307A3">
        <w:tab/>
        <w:t>General Result:</w:t>
      </w:r>
      <w:r w:rsidRPr="005307A3">
        <w:tab/>
        <w:t>Command performed successfully</w:t>
      </w:r>
    </w:p>
    <w:p w14:paraId="577F5944" w14:textId="77777777" w:rsidR="00BF46E1" w:rsidRPr="005307A3" w:rsidRDefault="00BF46E1" w:rsidP="0041528A">
      <w:pPr>
        <w:pStyle w:val="EX"/>
      </w:pPr>
      <w:r w:rsidRPr="005307A3">
        <w:tab/>
        <w:t>Channel data length:</w:t>
      </w:r>
      <w:r w:rsidRPr="005307A3">
        <w:tab/>
        <w:t>More than 255 bytes of space available in the Tx buffer</w:t>
      </w:r>
    </w:p>
    <w:p w14:paraId="4B906144" w14:textId="77777777" w:rsidR="00BF46E1" w:rsidRPr="005307A3" w:rsidRDefault="00BF46E1" w:rsidP="00BF46E1">
      <w:r w:rsidRPr="005307A3">
        <w:t>Coding:</w:t>
      </w:r>
    </w:p>
    <w:p w14:paraId="7CF0463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9CDAF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8C1B37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0FE5F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F695A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D87F8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0A1905F"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12C720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1FC83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B4FE27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B06AF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055D3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D55FF1"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9CE9F6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C62030" w14:textId="77777777" w:rsidR="00BF46E1" w:rsidRPr="005307A3" w:rsidRDefault="00BF46E1" w:rsidP="00195D76">
            <w:pPr>
              <w:pStyle w:val="TAC"/>
            </w:pPr>
            <w:r w:rsidRPr="005307A3">
              <w:t>00</w:t>
            </w:r>
          </w:p>
        </w:tc>
      </w:tr>
      <w:tr w:rsidR="00BF46E1" w:rsidRPr="005307A3" w14:paraId="39748C42" w14:textId="77777777" w:rsidTr="00195D76">
        <w:trPr>
          <w:jc w:val="center"/>
        </w:trPr>
        <w:tc>
          <w:tcPr>
            <w:tcW w:w="1134" w:type="dxa"/>
            <w:tcBorders>
              <w:top w:val="single" w:sz="4" w:space="0" w:color="auto"/>
              <w:right w:val="single" w:sz="4" w:space="0" w:color="auto"/>
            </w:tcBorders>
          </w:tcPr>
          <w:p w14:paraId="32C8ED9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505ED3"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352A6B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4D34B37"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8F983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413A7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6BD00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1861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57C3B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FD34A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D9C25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0124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E7D21D" w14:textId="77777777" w:rsidR="00BF46E1" w:rsidRPr="005307A3" w:rsidRDefault="00BF46E1" w:rsidP="00195D76">
            <w:pPr>
              <w:pStyle w:val="TAC"/>
            </w:pPr>
          </w:p>
        </w:tc>
      </w:tr>
    </w:tbl>
    <w:p w14:paraId="4735A521" w14:textId="77777777" w:rsidR="00BF46E1" w:rsidRPr="005307A3" w:rsidRDefault="00BF46E1" w:rsidP="00BF46E1"/>
    <w:p w14:paraId="5C32C071" w14:textId="77777777" w:rsidR="00AC2462" w:rsidRPr="005307A3" w:rsidRDefault="00AC2462" w:rsidP="00AC2462">
      <w:pPr>
        <w:pStyle w:val="TH"/>
      </w:pPr>
      <w:r w:rsidRPr="005307A3">
        <w:lastRenderedPageBreak/>
        <w:t xml:space="preserve">Expected sequence </w:t>
      </w:r>
      <w:r w:rsidRPr="005307A3">
        <w:rPr>
          <w:lang w:eastAsia="zh-CN"/>
        </w:rPr>
        <w:t>4</w:t>
      </w:r>
      <w:r w:rsidRPr="005307A3">
        <w:t>.2 (SEND DATA, NG-RAN, bearer type '0C', Store mode)</w:t>
      </w:r>
    </w:p>
    <w:tbl>
      <w:tblPr>
        <w:tblW w:w="0" w:type="auto"/>
        <w:jc w:val="center"/>
        <w:tblLayout w:type="fixed"/>
        <w:tblCellMar>
          <w:left w:w="28" w:type="dxa"/>
          <w:right w:w="56" w:type="dxa"/>
        </w:tblCellMar>
        <w:tblLook w:val="0000" w:firstRow="0" w:lastRow="0" w:firstColumn="0" w:lastColumn="0" w:noHBand="0" w:noVBand="0"/>
      </w:tblPr>
      <w:tblGrid>
        <w:gridCol w:w="613"/>
        <w:gridCol w:w="1320"/>
        <w:gridCol w:w="3600"/>
        <w:gridCol w:w="3120"/>
      </w:tblGrid>
      <w:tr w:rsidR="00AC2462" w:rsidRPr="005307A3" w14:paraId="66682653"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220D8A9E" w14:textId="77777777" w:rsidR="00AC2462" w:rsidRPr="005307A3" w:rsidRDefault="00AC2462" w:rsidP="00790D7A">
            <w:pPr>
              <w:pStyle w:val="TAH"/>
            </w:pPr>
            <w:r w:rsidRPr="005307A3">
              <w:t>Step</w:t>
            </w:r>
          </w:p>
        </w:tc>
        <w:tc>
          <w:tcPr>
            <w:tcW w:w="1320" w:type="dxa"/>
            <w:tcBorders>
              <w:top w:val="single" w:sz="6" w:space="0" w:color="auto"/>
              <w:left w:val="single" w:sz="6" w:space="0" w:color="auto"/>
              <w:bottom w:val="single" w:sz="4" w:space="0" w:color="auto"/>
              <w:right w:val="single" w:sz="6" w:space="0" w:color="auto"/>
            </w:tcBorders>
          </w:tcPr>
          <w:p w14:paraId="7C8B8186" w14:textId="77777777" w:rsidR="00AC2462" w:rsidRPr="005307A3" w:rsidRDefault="00AC2462" w:rsidP="00790D7A">
            <w:pPr>
              <w:pStyle w:val="TAH"/>
            </w:pPr>
            <w:r w:rsidRPr="005307A3">
              <w:t>Direction</w:t>
            </w:r>
          </w:p>
        </w:tc>
        <w:tc>
          <w:tcPr>
            <w:tcW w:w="3600" w:type="dxa"/>
            <w:tcBorders>
              <w:top w:val="single" w:sz="6" w:space="0" w:color="auto"/>
              <w:left w:val="single" w:sz="6" w:space="0" w:color="auto"/>
              <w:bottom w:val="single" w:sz="4" w:space="0" w:color="auto"/>
              <w:right w:val="single" w:sz="6" w:space="0" w:color="auto"/>
            </w:tcBorders>
          </w:tcPr>
          <w:p w14:paraId="0EF4DF61" w14:textId="77777777" w:rsidR="00AC2462" w:rsidRPr="005307A3" w:rsidRDefault="00AC2462" w:rsidP="00790D7A">
            <w:pPr>
              <w:pStyle w:val="TAH"/>
            </w:pPr>
            <w:r w:rsidRPr="005307A3">
              <w:t>MESSAGE / Action</w:t>
            </w:r>
          </w:p>
        </w:tc>
        <w:tc>
          <w:tcPr>
            <w:tcW w:w="3120" w:type="dxa"/>
            <w:tcBorders>
              <w:top w:val="single" w:sz="6" w:space="0" w:color="auto"/>
              <w:left w:val="single" w:sz="6" w:space="0" w:color="auto"/>
              <w:bottom w:val="single" w:sz="4" w:space="0" w:color="auto"/>
              <w:right w:val="single" w:sz="6" w:space="0" w:color="auto"/>
            </w:tcBorders>
          </w:tcPr>
          <w:p w14:paraId="632A3CB7" w14:textId="77777777" w:rsidR="00AC2462" w:rsidRPr="005307A3" w:rsidRDefault="00AC2462" w:rsidP="00790D7A">
            <w:pPr>
              <w:pStyle w:val="TAH"/>
            </w:pPr>
            <w:r w:rsidRPr="005307A3">
              <w:t>Comments</w:t>
            </w:r>
          </w:p>
        </w:tc>
      </w:tr>
      <w:tr w:rsidR="00AC2462" w:rsidRPr="005307A3" w14:paraId="761DDB7E"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449322EE" w14:textId="77777777" w:rsidR="00AC2462" w:rsidRPr="005307A3" w:rsidRDefault="00AC2462" w:rsidP="00790D7A">
            <w:pPr>
              <w:pStyle w:val="TAC"/>
            </w:pPr>
            <w:r w:rsidRPr="005307A3">
              <w:t>1</w:t>
            </w:r>
          </w:p>
        </w:tc>
        <w:tc>
          <w:tcPr>
            <w:tcW w:w="1320" w:type="dxa"/>
            <w:tcBorders>
              <w:top w:val="single" w:sz="6" w:space="0" w:color="auto"/>
              <w:left w:val="single" w:sz="6" w:space="0" w:color="auto"/>
              <w:bottom w:val="single" w:sz="4" w:space="0" w:color="auto"/>
              <w:right w:val="single" w:sz="6" w:space="0" w:color="auto"/>
            </w:tcBorders>
          </w:tcPr>
          <w:p w14:paraId="5BAFEA10" w14:textId="77777777" w:rsidR="00AC2462" w:rsidRPr="005307A3" w:rsidRDefault="00AC2462" w:rsidP="00790D7A">
            <w:pPr>
              <w:pStyle w:val="TAC"/>
            </w:pPr>
            <w:r w:rsidRPr="005307A3">
              <w:t xml:space="preserve">USER </w:t>
            </w:r>
            <w:r w:rsidRPr="005307A3">
              <w:sym w:font="Symbol" w:char="F0AE"/>
            </w:r>
            <w:r w:rsidRPr="005307A3">
              <w:t xml:space="preserve"> ME</w:t>
            </w:r>
          </w:p>
        </w:tc>
        <w:tc>
          <w:tcPr>
            <w:tcW w:w="3600" w:type="dxa"/>
            <w:tcBorders>
              <w:top w:val="single" w:sz="6" w:space="0" w:color="auto"/>
              <w:left w:val="single" w:sz="6" w:space="0" w:color="auto"/>
              <w:bottom w:val="single" w:sz="4" w:space="0" w:color="auto"/>
              <w:right w:val="single" w:sz="6" w:space="0" w:color="auto"/>
            </w:tcBorders>
          </w:tcPr>
          <w:p w14:paraId="06B34D58" w14:textId="77777777" w:rsidR="00AC2462" w:rsidRPr="005307A3" w:rsidRDefault="00AC2462" w:rsidP="00790D7A">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Set and configure URSP rules with DNN "TestGp.rs" in the terminal configuration if required.</w:t>
            </w:r>
          </w:p>
          <w:p w14:paraId="27AAE12B" w14:textId="77777777" w:rsidR="00AC2462" w:rsidRPr="005307A3" w:rsidRDefault="00AC2462" w:rsidP="00790D7A">
            <w:pPr>
              <w:pStyle w:val="TAL"/>
            </w:pPr>
            <w:r w:rsidRPr="005307A3">
              <w:t>Internet PDU session using DNN "internet" is configured in the terminal.</w:t>
            </w:r>
          </w:p>
        </w:tc>
        <w:tc>
          <w:tcPr>
            <w:tcW w:w="3120" w:type="dxa"/>
            <w:tcBorders>
              <w:top w:val="single" w:sz="6" w:space="0" w:color="auto"/>
              <w:left w:val="single" w:sz="6" w:space="0" w:color="auto"/>
              <w:bottom w:val="single" w:sz="4" w:space="0" w:color="auto"/>
              <w:right w:val="single" w:sz="6" w:space="0" w:color="auto"/>
            </w:tcBorders>
          </w:tcPr>
          <w:p w14:paraId="618CEAF0" w14:textId="77777777" w:rsidR="00AC2462" w:rsidRPr="005307A3" w:rsidRDefault="00AC2462" w:rsidP="00790D7A">
            <w:pPr>
              <w:pStyle w:val="TAL"/>
            </w:pPr>
            <w:r w:rsidRPr="005307A3">
              <w:t>[see initial conditions]</w:t>
            </w:r>
          </w:p>
        </w:tc>
      </w:tr>
      <w:tr w:rsidR="00AC2462" w:rsidRPr="005307A3" w14:paraId="3A69B902"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727A5699" w14:textId="77777777" w:rsidR="00AC2462" w:rsidRPr="005307A3" w:rsidRDefault="00AC2462" w:rsidP="00790D7A">
            <w:pPr>
              <w:pStyle w:val="TAC"/>
            </w:pPr>
            <w:r w:rsidRPr="005307A3">
              <w:t>2</w:t>
            </w:r>
          </w:p>
        </w:tc>
        <w:tc>
          <w:tcPr>
            <w:tcW w:w="1320" w:type="dxa"/>
            <w:tcBorders>
              <w:top w:val="single" w:sz="6" w:space="0" w:color="auto"/>
              <w:left w:val="single" w:sz="6" w:space="0" w:color="auto"/>
              <w:bottom w:val="single" w:sz="4" w:space="0" w:color="auto"/>
              <w:right w:val="single" w:sz="6" w:space="0" w:color="auto"/>
            </w:tcBorders>
          </w:tcPr>
          <w:p w14:paraId="5A592617" w14:textId="77777777" w:rsidR="00AC2462" w:rsidRPr="005307A3" w:rsidRDefault="00AC2462" w:rsidP="00790D7A">
            <w:pPr>
              <w:pStyle w:val="TAC"/>
              <w:jc w:val="left"/>
            </w:pPr>
            <w:r w:rsidRPr="005307A3">
              <w:t xml:space="preserve">ME </w:t>
            </w:r>
            <w:r w:rsidRPr="005307A3">
              <w:sym w:font="Symbol" w:char="F0AE"/>
            </w:r>
            <w:r w:rsidRPr="005307A3">
              <w:t xml:space="preserve"> NG-SS</w:t>
            </w:r>
          </w:p>
        </w:tc>
        <w:tc>
          <w:tcPr>
            <w:tcW w:w="3600" w:type="dxa"/>
            <w:tcBorders>
              <w:top w:val="single" w:sz="6" w:space="0" w:color="auto"/>
              <w:left w:val="single" w:sz="6" w:space="0" w:color="auto"/>
              <w:bottom w:val="single" w:sz="4" w:space="0" w:color="auto"/>
              <w:right w:val="single" w:sz="6" w:space="0" w:color="auto"/>
            </w:tcBorders>
          </w:tcPr>
          <w:p w14:paraId="29171999" w14:textId="77777777" w:rsidR="00AC2462" w:rsidRPr="005307A3" w:rsidRDefault="00AC2462" w:rsidP="00790D7A">
            <w:pPr>
              <w:pStyle w:val="TAL"/>
            </w:pPr>
            <w:r w:rsidRPr="005307A3">
              <w:t>ME successfully REGISTER with NG-RAN cell.</w:t>
            </w:r>
          </w:p>
        </w:tc>
        <w:tc>
          <w:tcPr>
            <w:tcW w:w="3120" w:type="dxa"/>
            <w:tcBorders>
              <w:top w:val="single" w:sz="6" w:space="0" w:color="auto"/>
              <w:left w:val="single" w:sz="6" w:space="0" w:color="auto"/>
              <w:bottom w:val="single" w:sz="4" w:space="0" w:color="auto"/>
              <w:right w:val="single" w:sz="6" w:space="0" w:color="auto"/>
            </w:tcBorders>
          </w:tcPr>
          <w:p w14:paraId="763DC2DE" w14:textId="77777777" w:rsidR="00AC2462" w:rsidRPr="005307A3" w:rsidRDefault="00AC2462" w:rsidP="00790D7A">
            <w:pPr>
              <w:pStyle w:val="TAL"/>
            </w:pPr>
          </w:p>
        </w:tc>
      </w:tr>
      <w:tr w:rsidR="00AC2462" w:rsidRPr="005307A3" w14:paraId="230E317E"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04EB4D09" w14:textId="77777777" w:rsidR="00AC2462" w:rsidRPr="005307A3" w:rsidRDefault="00AC2462" w:rsidP="00790D7A">
            <w:pPr>
              <w:pStyle w:val="TAC"/>
            </w:pPr>
            <w:r w:rsidRPr="005307A3">
              <w:t>3</w:t>
            </w:r>
          </w:p>
        </w:tc>
        <w:tc>
          <w:tcPr>
            <w:tcW w:w="1320" w:type="dxa"/>
            <w:tcBorders>
              <w:top w:val="single" w:sz="6" w:space="0" w:color="auto"/>
              <w:left w:val="single" w:sz="6" w:space="0" w:color="auto"/>
              <w:bottom w:val="single" w:sz="4" w:space="0" w:color="auto"/>
              <w:right w:val="single" w:sz="6" w:space="0" w:color="auto"/>
            </w:tcBorders>
          </w:tcPr>
          <w:p w14:paraId="51F6F470"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3600" w:type="dxa"/>
            <w:tcBorders>
              <w:top w:val="single" w:sz="6" w:space="0" w:color="auto"/>
              <w:left w:val="single" w:sz="6" w:space="0" w:color="auto"/>
              <w:bottom w:val="single" w:sz="4" w:space="0" w:color="auto"/>
              <w:right w:val="single" w:sz="6" w:space="0" w:color="auto"/>
            </w:tcBorders>
          </w:tcPr>
          <w:p w14:paraId="0A0C3FF0" w14:textId="77777777" w:rsidR="00AC2462" w:rsidRPr="005307A3" w:rsidRDefault="00AC2462" w:rsidP="00790D7A">
            <w:pPr>
              <w:pStyle w:val="TAL"/>
            </w:pPr>
            <w:r w:rsidRPr="005307A3">
              <w:t>An Internet PDU Session is established successfully.</w:t>
            </w:r>
          </w:p>
        </w:tc>
        <w:tc>
          <w:tcPr>
            <w:tcW w:w="3120" w:type="dxa"/>
            <w:tcBorders>
              <w:top w:val="single" w:sz="6" w:space="0" w:color="auto"/>
              <w:left w:val="single" w:sz="6" w:space="0" w:color="auto"/>
              <w:bottom w:val="single" w:sz="4" w:space="0" w:color="auto"/>
              <w:right w:val="single" w:sz="6" w:space="0" w:color="auto"/>
            </w:tcBorders>
          </w:tcPr>
          <w:p w14:paraId="12FD8619" w14:textId="77777777" w:rsidR="00AC2462" w:rsidRPr="005307A3" w:rsidRDefault="00AC2462" w:rsidP="00790D7A">
            <w:pPr>
              <w:pStyle w:val="TAL"/>
            </w:pPr>
          </w:p>
        </w:tc>
      </w:tr>
      <w:tr w:rsidR="00AC2462" w:rsidRPr="005307A3" w14:paraId="7A189823"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728D8264" w14:textId="77777777" w:rsidR="00AC2462" w:rsidRPr="005307A3" w:rsidRDefault="00AC2462" w:rsidP="00790D7A">
            <w:pPr>
              <w:pStyle w:val="TAC"/>
            </w:pPr>
            <w:r w:rsidRPr="005307A3">
              <w:t>4</w:t>
            </w:r>
          </w:p>
        </w:tc>
        <w:tc>
          <w:tcPr>
            <w:tcW w:w="1320" w:type="dxa"/>
            <w:tcBorders>
              <w:top w:val="single" w:sz="6" w:space="0" w:color="auto"/>
              <w:left w:val="single" w:sz="6" w:space="0" w:color="auto"/>
              <w:bottom w:val="single" w:sz="4" w:space="0" w:color="auto"/>
              <w:right w:val="single" w:sz="6" w:space="0" w:color="auto"/>
            </w:tcBorders>
          </w:tcPr>
          <w:p w14:paraId="39D02B71"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6" w:space="0" w:color="auto"/>
              <w:left w:val="single" w:sz="6" w:space="0" w:color="auto"/>
              <w:bottom w:val="single" w:sz="4" w:space="0" w:color="auto"/>
              <w:right w:val="single" w:sz="6" w:space="0" w:color="auto"/>
            </w:tcBorders>
          </w:tcPr>
          <w:p w14:paraId="021F644C" w14:textId="77777777" w:rsidR="00AC2462" w:rsidRPr="005307A3" w:rsidRDefault="00AC2462" w:rsidP="00790D7A">
            <w:pPr>
              <w:pStyle w:val="TAL"/>
            </w:pPr>
            <w:r w:rsidRPr="005307A3">
              <w:t xml:space="preserve">PROACTIVE COMMAND PENDING: OPEN CHANNEL </w:t>
            </w:r>
            <w:r w:rsidRPr="005307A3">
              <w:rPr>
                <w:rFonts w:hint="eastAsia"/>
                <w:lang w:eastAsia="zh-CN"/>
              </w:rPr>
              <w:t>4</w:t>
            </w:r>
            <w:r w:rsidRPr="005307A3">
              <w:t>.2.1</w:t>
            </w:r>
          </w:p>
        </w:tc>
        <w:tc>
          <w:tcPr>
            <w:tcW w:w="3120" w:type="dxa"/>
            <w:tcBorders>
              <w:top w:val="single" w:sz="6" w:space="0" w:color="auto"/>
              <w:left w:val="single" w:sz="6" w:space="0" w:color="auto"/>
              <w:bottom w:val="single" w:sz="4" w:space="0" w:color="auto"/>
              <w:right w:val="single" w:sz="6" w:space="0" w:color="auto"/>
            </w:tcBorders>
          </w:tcPr>
          <w:p w14:paraId="09576DB6" w14:textId="77777777" w:rsidR="00AC2462" w:rsidRPr="005307A3" w:rsidRDefault="00AC2462" w:rsidP="00790D7A">
            <w:pPr>
              <w:pStyle w:val="TAL"/>
            </w:pPr>
          </w:p>
        </w:tc>
      </w:tr>
      <w:tr w:rsidR="00AC2462" w:rsidRPr="005307A3" w14:paraId="3EC0804A"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1C917051" w14:textId="77777777" w:rsidR="00AC2462" w:rsidRPr="005307A3" w:rsidRDefault="00AC2462" w:rsidP="00790D7A">
            <w:pPr>
              <w:pStyle w:val="TAC"/>
            </w:pPr>
            <w:r w:rsidRPr="005307A3">
              <w:t>5</w:t>
            </w:r>
          </w:p>
        </w:tc>
        <w:tc>
          <w:tcPr>
            <w:tcW w:w="1320" w:type="dxa"/>
            <w:tcBorders>
              <w:top w:val="single" w:sz="6" w:space="0" w:color="auto"/>
              <w:left w:val="single" w:sz="6" w:space="0" w:color="auto"/>
              <w:bottom w:val="single" w:sz="4" w:space="0" w:color="auto"/>
              <w:right w:val="single" w:sz="6" w:space="0" w:color="auto"/>
            </w:tcBorders>
          </w:tcPr>
          <w:p w14:paraId="128E967D"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6" w:space="0" w:color="auto"/>
              <w:left w:val="single" w:sz="6" w:space="0" w:color="auto"/>
              <w:bottom w:val="single" w:sz="4" w:space="0" w:color="auto"/>
              <w:right w:val="single" w:sz="6" w:space="0" w:color="auto"/>
            </w:tcBorders>
          </w:tcPr>
          <w:p w14:paraId="033002B2" w14:textId="77777777" w:rsidR="00AC2462" w:rsidRPr="005307A3" w:rsidRDefault="00AC2462" w:rsidP="00790D7A">
            <w:pPr>
              <w:pStyle w:val="TAL"/>
            </w:pPr>
            <w:r w:rsidRPr="005307A3">
              <w:t>FETCH</w:t>
            </w:r>
          </w:p>
        </w:tc>
        <w:tc>
          <w:tcPr>
            <w:tcW w:w="3120" w:type="dxa"/>
            <w:tcBorders>
              <w:top w:val="single" w:sz="6" w:space="0" w:color="auto"/>
              <w:left w:val="single" w:sz="6" w:space="0" w:color="auto"/>
              <w:bottom w:val="single" w:sz="4" w:space="0" w:color="auto"/>
              <w:right w:val="single" w:sz="6" w:space="0" w:color="auto"/>
            </w:tcBorders>
          </w:tcPr>
          <w:p w14:paraId="63E40C80" w14:textId="77777777" w:rsidR="00AC2462" w:rsidRPr="005307A3" w:rsidRDefault="00AC2462" w:rsidP="00790D7A">
            <w:pPr>
              <w:pStyle w:val="TAL"/>
            </w:pPr>
          </w:p>
        </w:tc>
      </w:tr>
      <w:tr w:rsidR="00AC2462" w:rsidRPr="005307A3" w14:paraId="6772E9D2"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7A06760A" w14:textId="77777777" w:rsidR="00AC2462" w:rsidRPr="005307A3" w:rsidRDefault="00AC2462" w:rsidP="00790D7A">
            <w:pPr>
              <w:keepNext/>
              <w:keepLines/>
              <w:spacing w:after="0"/>
              <w:jc w:val="center"/>
              <w:rPr>
                <w:rFonts w:ascii="Arial" w:hAnsi="Arial"/>
                <w:sz w:val="18"/>
              </w:rPr>
            </w:pPr>
            <w:r w:rsidRPr="005307A3">
              <w:rPr>
                <w:rFonts w:ascii="Arial" w:hAnsi="Arial"/>
                <w:sz w:val="18"/>
              </w:rPr>
              <w:t>6</w:t>
            </w:r>
          </w:p>
        </w:tc>
        <w:tc>
          <w:tcPr>
            <w:tcW w:w="1320" w:type="dxa"/>
            <w:tcBorders>
              <w:top w:val="single" w:sz="6" w:space="0" w:color="auto"/>
              <w:left w:val="single" w:sz="6" w:space="0" w:color="auto"/>
              <w:bottom w:val="single" w:sz="4" w:space="0" w:color="auto"/>
              <w:right w:val="single" w:sz="6" w:space="0" w:color="auto"/>
            </w:tcBorders>
          </w:tcPr>
          <w:p w14:paraId="64EB51B2" w14:textId="77777777" w:rsidR="00AC2462" w:rsidRPr="005307A3" w:rsidRDefault="00AC2462" w:rsidP="00790D7A">
            <w:pPr>
              <w:keepNext/>
              <w:keepLines/>
              <w:spacing w:after="0"/>
              <w:jc w:val="center"/>
              <w:rPr>
                <w:rFonts w:ascii="Arial" w:hAnsi="Arial"/>
                <w:sz w:val="18"/>
              </w:rPr>
            </w:pPr>
            <w:r w:rsidRPr="005307A3">
              <w:rPr>
                <w:rFonts w:ascii="Arial" w:hAnsi="Arial"/>
                <w:sz w:val="18"/>
              </w:rPr>
              <w:t xml:space="preserve">UICC </w:t>
            </w:r>
            <w:r w:rsidRPr="005307A3">
              <w:rPr>
                <w:rFonts w:ascii="Arial" w:hAnsi="Arial"/>
                <w:sz w:val="18"/>
              </w:rPr>
              <w:sym w:font="Symbol" w:char="F0AE"/>
            </w:r>
            <w:r w:rsidRPr="005307A3">
              <w:rPr>
                <w:rFonts w:ascii="Arial" w:hAnsi="Arial"/>
                <w:sz w:val="18"/>
              </w:rPr>
              <w:t xml:space="preserve"> ME</w:t>
            </w:r>
          </w:p>
        </w:tc>
        <w:tc>
          <w:tcPr>
            <w:tcW w:w="3600" w:type="dxa"/>
            <w:tcBorders>
              <w:top w:val="single" w:sz="6" w:space="0" w:color="auto"/>
              <w:left w:val="single" w:sz="6" w:space="0" w:color="auto"/>
              <w:bottom w:val="single" w:sz="4" w:space="0" w:color="auto"/>
              <w:right w:val="single" w:sz="6" w:space="0" w:color="auto"/>
            </w:tcBorders>
          </w:tcPr>
          <w:p w14:paraId="32AA0171" w14:textId="77777777" w:rsidR="00AC2462" w:rsidRPr="005307A3" w:rsidRDefault="00AC2462" w:rsidP="00790D7A">
            <w:pPr>
              <w:keepNext/>
              <w:keepLines/>
              <w:spacing w:after="0"/>
              <w:rPr>
                <w:rFonts w:ascii="Arial" w:hAnsi="Arial"/>
                <w:sz w:val="18"/>
              </w:rPr>
            </w:pPr>
            <w:r w:rsidRPr="005307A3">
              <w:rPr>
                <w:rFonts w:ascii="Arial" w:hAnsi="Arial"/>
                <w:sz w:val="18"/>
              </w:rPr>
              <w:t>PROACTIVE COMMAND: OPEN CHANNEL</w:t>
            </w:r>
            <w:r w:rsidRPr="005307A3">
              <w:rPr>
                <w:rFonts w:ascii="Arial" w:hAnsi="Arial" w:hint="eastAsia"/>
                <w:sz w:val="18"/>
                <w:lang w:eastAsia="zh-CN"/>
              </w:rPr>
              <w:t>4</w:t>
            </w:r>
            <w:r w:rsidRPr="005307A3">
              <w:rPr>
                <w:rFonts w:ascii="Arial" w:hAnsi="Arial"/>
                <w:sz w:val="18"/>
              </w:rPr>
              <w:t xml:space="preserve">.2.1 </w:t>
            </w:r>
          </w:p>
        </w:tc>
        <w:tc>
          <w:tcPr>
            <w:tcW w:w="3120" w:type="dxa"/>
            <w:tcBorders>
              <w:top w:val="single" w:sz="6" w:space="0" w:color="auto"/>
              <w:left w:val="single" w:sz="6" w:space="0" w:color="auto"/>
              <w:bottom w:val="single" w:sz="4" w:space="0" w:color="auto"/>
              <w:right w:val="single" w:sz="6" w:space="0" w:color="auto"/>
            </w:tcBorders>
          </w:tcPr>
          <w:p w14:paraId="3F06157B" w14:textId="77777777" w:rsidR="00AC2462" w:rsidRPr="005307A3" w:rsidRDefault="00AC2462" w:rsidP="00790D7A">
            <w:pPr>
              <w:keepNext/>
              <w:keepLines/>
              <w:spacing w:after="0"/>
              <w:rPr>
                <w:rFonts w:ascii="Arial" w:hAnsi="Arial"/>
                <w:sz w:val="18"/>
              </w:rPr>
            </w:pPr>
          </w:p>
        </w:tc>
      </w:tr>
      <w:tr w:rsidR="00AC2462" w:rsidRPr="005307A3" w14:paraId="66E999C2" w14:textId="77777777" w:rsidTr="00790D7A">
        <w:trPr>
          <w:cantSplit/>
          <w:jc w:val="center"/>
        </w:trPr>
        <w:tc>
          <w:tcPr>
            <w:tcW w:w="613" w:type="dxa"/>
            <w:tcBorders>
              <w:top w:val="single" w:sz="6" w:space="0" w:color="auto"/>
              <w:left w:val="single" w:sz="6" w:space="0" w:color="auto"/>
              <w:bottom w:val="single" w:sz="4" w:space="0" w:color="auto"/>
              <w:right w:val="single" w:sz="6" w:space="0" w:color="auto"/>
            </w:tcBorders>
          </w:tcPr>
          <w:p w14:paraId="3E810AD6" w14:textId="77777777" w:rsidR="00AC2462" w:rsidRPr="005307A3" w:rsidRDefault="00AC2462" w:rsidP="00790D7A">
            <w:pPr>
              <w:keepNext/>
              <w:keepLines/>
              <w:spacing w:after="0"/>
              <w:jc w:val="center"/>
              <w:rPr>
                <w:rFonts w:ascii="Arial" w:hAnsi="Arial"/>
                <w:sz w:val="18"/>
              </w:rPr>
            </w:pPr>
            <w:r w:rsidRPr="005307A3">
              <w:rPr>
                <w:rFonts w:ascii="Arial" w:hAnsi="Arial"/>
                <w:sz w:val="18"/>
              </w:rPr>
              <w:t>7</w:t>
            </w:r>
          </w:p>
        </w:tc>
        <w:tc>
          <w:tcPr>
            <w:tcW w:w="1320" w:type="dxa"/>
            <w:tcBorders>
              <w:top w:val="single" w:sz="6" w:space="0" w:color="auto"/>
              <w:left w:val="single" w:sz="6" w:space="0" w:color="auto"/>
              <w:bottom w:val="single" w:sz="4" w:space="0" w:color="auto"/>
              <w:right w:val="single" w:sz="6" w:space="0" w:color="auto"/>
            </w:tcBorders>
          </w:tcPr>
          <w:p w14:paraId="77897CA5" w14:textId="77777777" w:rsidR="00AC2462" w:rsidRPr="005307A3" w:rsidRDefault="00AC2462" w:rsidP="00790D7A">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USER</w:t>
            </w:r>
          </w:p>
        </w:tc>
        <w:tc>
          <w:tcPr>
            <w:tcW w:w="3600" w:type="dxa"/>
            <w:tcBorders>
              <w:top w:val="single" w:sz="6" w:space="0" w:color="auto"/>
              <w:left w:val="single" w:sz="6" w:space="0" w:color="auto"/>
              <w:bottom w:val="single" w:sz="4" w:space="0" w:color="auto"/>
              <w:right w:val="single" w:sz="6" w:space="0" w:color="auto"/>
            </w:tcBorders>
          </w:tcPr>
          <w:p w14:paraId="707FBC07" w14:textId="77777777" w:rsidR="00AC2462" w:rsidRPr="005307A3" w:rsidRDefault="00AC2462" w:rsidP="00790D7A">
            <w:pPr>
              <w:keepNext/>
              <w:keepLines/>
              <w:spacing w:after="0"/>
              <w:rPr>
                <w:rFonts w:ascii="Arial" w:hAnsi="Arial"/>
                <w:sz w:val="18"/>
              </w:rPr>
            </w:pPr>
            <w:r w:rsidRPr="005307A3">
              <w:rPr>
                <w:rFonts w:ascii="Arial" w:hAnsi="Arial"/>
                <w:sz w:val="18"/>
              </w:rPr>
              <w:t>The ME may display channel opening information.</w:t>
            </w:r>
          </w:p>
        </w:tc>
        <w:tc>
          <w:tcPr>
            <w:tcW w:w="3120" w:type="dxa"/>
            <w:tcBorders>
              <w:top w:val="single" w:sz="6" w:space="0" w:color="auto"/>
              <w:left w:val="single" w:sz="6" w:space="0" w:color="auto"/>
              <w:bottom w:val="single" w:sz="4" w:space="0" w:color="auto"/>
              <w:right w:val="single" w:sz="6" w:space="0" w:color="auto"/>
            </w:tcBorders>
          </w:tcPr>
          <w:p w14:paraId="6F5D3C92" w14:textId="77777777" w:rsidR="00AC2462" w:rsidRPr="005307A3" w:rsidRDefault="00AC2462" w:rsidP="00790D7A">
            <w:pPr>
              <w:keepNext/>
              <w:keepLines/>
              <w:spacing w:after="0"/>
              <w:rPr>
                <w:rFonts w:ascii="Arial" w:hAnsi="Arial"/>
                <w:sz w:val="18"/>
              </w:rPr>
            </w:pPr>
          </w:p>
        </w:tc>
      </w:tr>
      <w:tr w:rsidR="00AC2462" w:rsidRPr="005307A3" w14:paraId="3BD3C319" w14:textId="77777777" w:rsidTr="00790D7A">
        <w:trPr>
          <w:jc w:val="center"/>
        </w:trPr>
        <w:tc>
          <w:tcPr>
            <w:tcW w:w="613" w:type="dxa"/>
            <w:tcBorders>
              <w:top w:val="single" w:sz="4" w:space="0" w:color="auto"/>
              <w:left w:val="single" w:sz="4" w:space="0" w:color="auto"/>
              <w:bottom w:val="single" w:sz="4" w:space="0" w:color="auto"/>
              <w:right w:val="single" w:sz="4" w:space="0" w:color="auto"/>
            </w:tcBorders>
          </w:tcPr>
          <w:p w14:paraId="2ABC96E6" w14:textId="77777777" w:rsidR="00AC2462" w:rsidRPr="005307A3" w:rsidRDefault="00AC2462" w:rsidP="00790D7A">
            <w:pPr>
              <w:keepNext/>
              <w:keepLines/>
              <w:spacing w:after="0"/>
              <w:jc w:val="center"/>
              <w:rPr>
                <w:rFonts w:ascii="Arial" w:hAnsi="Arial"/>
                <w:sz w:val="18"/>
              </w:rPr>
            </w:pPr>
            <w:r w:rsidRPr="005307A3">
              <w:rPr>
                <w:rFonts w:ascii="Arial" w:hAnsi="Arial"/>
                <w:sz w:val="18"/>
              </w:rPr>
              <w:t>8</w:t>
            </w:r>
          </w:p>
        </w:tc>
        <w:tc>
          <w:tcPr>
            <w:tcW w:w="1320" w:type="dxa"/>
            <w:tcBorders>
              <w:top w:val="single" w:sz="4" w:space="0" w:color="auto"/>
              <w:left w:val="single" w:sz="4" w:space="0" w:color="auto"/>
              <w:bottom w:val="single" w:sz="4" w:space="0" w:color="auto"/>
              <w:right w:val="single" w:sz="4" w:space="0" w:color="auto"/>
            </w:tcBorders>
          </w:tcPr>
          <w:p w14:paraId="1FF5ACDB" w14:textId="77777777" w:rsidR="00AC2462" w:rsidRPr="005307A3" w:rsidRDefault="00AC2462" w:rsidP="00790D7A">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NG-SS</w:t>
            </w:r>
          </w:p>
        </w:tc>
        <w:tc>
          <w:tcPr>
            <w:tcW w:w="3600" w:type="dxa"/>
            <w:tcBorders>
              <w:top w:val="single" w:sz="4" w:space="0" w:color="auto"/>
              <w:left w:val="single" w:sz="4" w:space="0" w:color="auto"/>
              <w:bottom w:val="single" w:sz="4" w:space="0" w:color="auto"/>
              <w:right w:val="single" w:sz="4" w:space="0" w:color="auto"/>
            </w:tcBorders>
          </w:tcPr>
          <w:p w14:paraId="2EF502FC" w14:textId="77777777" w:rsidR="00AC2462" w:rsidRPr="005307A3" w:rsidRDefault="00AC2462" w:rsidP="00790D7A">
            <w:pPr>
              <w:keepNext/>
              <w:keepLines/>
              <w:spacing w:after="0"/>
              <w:rPr>
                <w:rFonts w:ascii="Arial" w:hAnsi="Arial"/>
                <w:sz w:val="18"/>
              </w:rPr>
            </w:pPr>
            <w:r w:rsidRPr="005307A3">
              <w:rPr>
                <w:rFonts w:ascii="Arial" w:hAnsi="Arial"/>
                <w:sz w:val="18"/>
              </w:rPr>
              <w:t>PDU SESSION ESTABLISHMENT REQUEST within UL NAS TRANSPORT is sent to the network.</w:t>
            </w:r>
          </w:p>
        </w:tc>
        <w:tc>
          <w:tcPr>
            <w:tcW w:w="3120" w:type="dxa"/>
            <w:tcBorders>
              <w:top w:val="single" w:sz="4" w:space="0" w:color="auto"/>
              <w:left w:val="single" w:sz="4" w:space="0" w:color="auto"/>
              <w:bottom w:val="single" w:sz="4" w:space="0" w:color="auto"/>
              <w:right w:val="single" w:sz="4" w:space="0" w:color="auto"/>
            </w:tcBorders>
          </w:tcPr>
          <w:p w14:paraId="08804495" w14:textId="669BF32D" w:rsidR="00AC2462" w:rsidRPr="005307A3" w:rsidRDefault="00AC2462" w:rsidP="00790D7A">
            <w:pPr>
              <w:keepNext/>
              <w:keepLines/>
              <w:spacing w:after="0"/>
              <w:rPr>
                <w:rFonts w:ascii="Arial" w:hAnsi="Arial"/>
                <w:sz w:val="18"/>
              </w:rPr>
            </w:pPr>
            <w:r w:rsidRPr="005307A3">
              <w:rPr>
                <w:rFonts w:ascii="Arial" w:hAnsi="Arial"/>
                <w:sz w:val="18"/>
              </w:rPr>
              <w:t>DNN=TestGp.rs, S-NSSAI='01 01 01 02', SSC mode=</w:t>
            </w:r>
            <w:r>
              <w:rPr>
                <w:rFonts w:ascii="Arial" w:hAnsi="Arial"/>
                <w:sz w:val="18"/>
              </w:rPr>
              <w:t>1</w:t>
            </w:r>
            <w:r w:rsidRPr="005307A3">
              <w:rPr>
                <w:rFonts w:ascii="Arial" w:hAnsi="Arial"/>
                <w:sz w:val="18"/>
              </w:rPr>
              <w:t>.</w:t>
            </w:r>
          </w:p>
        </w:tc>
      </w:tr>
      <w:tr w:rsidR="00AC2462" w:rsidRPr="005307A3" w14:paraId="64729A25" w14:textId="77777777" w:rsidTr="00790D7A">
        <w:trPr>
          <w:jc w:val="center"/>
        </w:trPr>
        <w:tc>
          <w:tcPr>
            <w:tcW w:w="613" w:type="dxa"/>
            <w:tcBorders>
              <w:top w:val="single" w:sz="4" w:space="0" w:color="auto"/>
              <w:left w:val="single" w:sz="4" w:space="0" w:color="auto"/>
              <w:bottom w:val="single" w:sz="4" w:space="0" w:color="auto"/>
              <w:right w:val="single" w:sz="4" w:space="0" w:color="auto"/>
            </w:tcBorders>
          </w:tcPr>
          <w:p w14:paraId="45F06E0C" w14:textId="77777777" w:rsidR="00AC2462" w:rsidRPr="005307A3" w:rsidRDefault="00AC2462" w:rsidP="00790D7A">
            <w:pPr>
              <w:keepNext/>
              <w:keepLines/>
              <w:spacing w:after="0"/>
              <w:jc w:val="center"/>
              <w:rPr>
                <w:rFonts w:ascii="Arial" w:hAnsi="Arial"/>
                <w:sz w:val="18"/>
              </w:rPr>
            </w:pPr>
            <w:r w:rsidRPr="005307A3">
              <w:rPr>
                <w:rFonts w:ascii="Arial" w:hAnsi="Arial"/>
                <w:sz w:val="18"/>
              </w:rPr>
              <w:t>9</w:t>
            </w:r>
          </w:p>
        </w:tc>
        <w:tc>
          <w:tcPr>
            <w:tcW w:w="1320" w:type="dxa"/>
            <w:tcBorders>
              <w:top w:val="single" w:sz="4" w:space="0" w:color="auto"/>
              <w:left w:val="single" w:sz="4" w:space="0" w:color="auto"/>
              <w:bottom w:val="single" w:sz="4" w:space="0" w:color="auto"/>
              <w:right w:val="single" w:sz="4" w:space="0" w:color="auto"/>
            </w:tcBorders>
          </w:tcPr>
          <w:p w14:paraId="33BAA5A4" w14:textId="77777777" w:rsidR="00AC2462" w:rsidRPr="005307A3" w:rsidRDefault="00AC2462" w:rsidP="00790D7A">
            <w:pPr>
              <w:keepNext/>
              <w:keepLines/>
              <w:spacing w:after="0"/>
              <w:jc w:val="center"/>
              <w:rPr>
                <w:rFonts w:ascii="Arial" w:hAnsi="Arial"/>
                <w:sz w:val="18"/>
              </w:rPr>
            </w:pPr>
            <w:r w:rsidRPr="005307A3">
              <w:rPr>
                <w:rFonts w:ascii="Arial" w:hAnsi="Arial"/>
                <w:sz w:val="18"/>
              </w:rPr>
              <w:t xml:space="preserve">NG-SS </w:t>
            </w:r>
            <w:r w:rsidRPr="005307A3">
              <w:rPr>
                <w:rFonts w:ascii="Arial" w:hAnsi="Arial"/>
                <w:sz w:val="18"/>
              </w:rPr>
              <w:sym w:font="Symbol" w:char="F0AE"/>
            </w:r>
            <w:r w:rsidRPr="005307A3">
              <w:rPr>
                <w:rFonts w:ascii="Arial" w:hAnsi="Arial"/>
                <w:sz w:val="18"/>
              </w:rPr>
              <w:t xml:space="preserve"> ME</w:t>
            </w:r>
          </w:p>
        </w:tc>
        <w:tc>
          <w:tcPr>
            <w:tcW w:w="3600" w:type="dxa"/>
            <w:tcBorders>
              <w:top w:val="single" w:sz="4" w:space="0" w:color="auto"/>
              <w:left w:val="single" w:sz="4" w:space="0" w:color="auto"/>
              <w:bottom w:val="single" w:sz="4" w:space="0" w:color="auto"/>
              <w:right w:val="single" w:sz="4" w:space="0" w:color="auto"/>
            </w:tcBorders>
          </w:tcPr>
          <w:p w14:paraId="1A7151E8" w14:textId="77777777" w:rsidR="00AC2462" w:rsidRPr="005307A3" w:rsidRDefault="00AC2462" w:rsidP="00790D7A">
            <w:pPr>
              <w:keepNext/>
              <w:keepLines/>
              <w:spacing w:after="0"/>
              <w:rPr>
                <w:rFonts w:ascii="Arial" w:hAnsi="Arial"/>
                <w:sz w:val="18"/>
              </w:rPr>
            </w:pPr>
            <w:r w:rsidRPr="005307A3">
              <w:rPr>
                <w:rFonts w:ascii="Arial" w:hAnsi="Arial"/>
                <w:sz w:val="18"/>
              </w:rPr>
              <w:t>PDU SESSION ESTABLISHMENT ACCEPT</w:t>
            </w:r>
          </w:p>
        </w:tc>
        <w:tc>
          <w:tcPr>
            <w:tcW w:w="3120" w:type="dxa"/>
            <w:tcBorders>
              <w:top w:val="single" w:sz="4" w:space="0" w:color="auto"/>
              <w:left w:val="single" w:sz="4" w:space="0" w:color="auto"/>
              <w:bottom w:val="single" w:sz="4" w:space="0" w:color="auto"/>
              <w:right w:val="single" w:sz="4" w:space="0" w:color="auto"/>
            </w:tcBorders>
          </w:tcPr>
          <w:p w14:paraId="085FF625" w14:textId="77777777" w:rsidR="00AC2462" w:rsidRPr="005307A3" w:rsidRDefault="00AC2462" w:rsidP="00790D7A">
            <w:pPr>
              <w:keepNext/>
              <w:keepLines/>
              <w:spacing w:after="0"/>
              <w:rPr>
                <w:rFonts w:ascii="Arial" w:hAnsi="Arial"/>
                <w:sz w:val="18"/>
              </w:rPr>
            </w:pPr>
          </w:p>
        </w:tc>
      </w:tr>
      <w:tr w:rsidR="00AC2462" w:rsidRPr="005307A3" w14:paraId="62A62306" w14:textId="77777777" w:rsidTr="00790D7A">
        <w:trPr>
          <w:jc w:val="center"/>
        </w:trPr>
        <w:tc>
          <w:tcPr>
            <w:tcW w:w="613" w:type="dxa"/>
            <w:tcBorders>
              <w:top w:val="single" w:sz="4" w:space="0" w:color="auto"/>
              <w:left w:val="single" w:sz="4" w:space="0" w:color="auto"/>
              <w:bottom w:val="single" w:sz="4" w:space="0" w:color="auto"/>
              <w:right w:val="single" w:sz="4" w:space="0" w:color="auto"/>
            </w:tcBorders>
          </w:tcPr>
          <w:p w14:paraId="1B9059D5" w14:textId="77777777" w:rsidR="00AC2462" w:rsidRPr="005307A3" w:rsidRDefault="00AC2462" w:rsidP="00790D7A">
            <w:pPr>
              <w:keepNext/>
              <w:keepLines/>
              <w:spacing w:after="0"/>
              <w:jc w:val="center"/>
              <w:rPr>
                <w:rFonts w:ascii="Arial" w:hAnsi="Arial"/>
                <w:sz w:val="18"/>
              </w:rPr>
            </w:pPr>
            <w:r w:rsidRPr="005307A3">
              <w:rPr>
                <w:rFonts w:ascii="Arial" w:hAnsi="Arial"/>
                <w:sz w:val="18"/>
              </w:rPr>
              <w:t>10</w:t>
            </w:r>
          </w:p>
        </w:tc>
        <w:tc>
          <w:tcPr>
            <w:tcW w:w="1320" w:type="dxa"/>
            <w:tcBorders>
              <w:top w:val="single" w:sz="4" w:space="0" w:color="auto"/>
              <w:left w:val="single" w:sz="4" w:space="0" w:color="auto"/>
              <w:bottom w:val="single" w:sz="4" w:space="0" w:color="auto"/>
              <w:right w:val="single" w:sz="4" w:space="0" w:color="auto"/>
            </w:tcBorders>
          </w:tcPr>
          <w:p w14:paraId="0BD2F26F" w14:textId="77777777" w:rsidR="00AC2462" w:rsidRPr="005307A3" w:rsidRDefault="00AC2462" w:rsidP="00790D7A">
            <w:pPr>
              <w:keepNext/>
              <w:keepLines/>
              <w:spacing w:after="0"/>
              <w:jc w:val="center"/>
              <w:rPr>
                <w:rFonts w:ascii="Arial" w:hAnsi="Arial"/>
                <w:sz w:val="18"/>
              </w:rPr>
            </w:pPr>
            <w:r w:rsidRPr="005307A3">
              <w:rPr>
                <w:rFonts w:ascii="Arial" w:hAnsi="Arial"/>
                <w:sz w:val="18"/>
              </w:rPr>
              <w:t xml:space="preserve">ME </w:t>
            </w:r>
            <w:r w:rsidRPr="005307A3">
              <w:rPr>
                <w:rFonts w:ascii="Arial" w:hAnsi="Arial"/>
                <w:sz w:val="18"/>
              </w:rPr>
              <w:sym w:font="Symbol" w:char="F0AE"/>
            </w:r>
            <w:r w:rsidRPr="005307A3">
              <w:rPr>
                <w:rFonts w:ascii="Arial" w:hAnsi="Arial"/>
                <w:sz w:val="18"/>
              </w:rPr>
              <w:t xml:space="preserve"> UICC</w:t>
            </w:r>
          </w:p>
        </w:tc>
        <w:tc>
          <w:tcPr>
            <w:tcW w:w="3600" w:type="dxa"/>
            <w:tcBorders>
              <w:top w:val="single" w:sz="4" w:space="0" w:color="auto"/>
              <w:left w:val="single" w:sz="4" w:space="0" w:color="auto"/>
              <w:bottom w:val="single" w:sz="4" w:space="0" w:color="auto"/>
              <w:right w:val="single" w:sz="4" w:space="0" w:color="auto"/>
            </w:tcBorders>
          </w:tcPr>
          <w:p w14:paraId="36AB4CB0" w14:textId="77777777" w:rsidR="00AC2462" w:rsidRPr="005307A3" w:rsidRDefault="00AC2462" w:rsidP="00790D7A">
            <w:pPr>
              <w:keepNext/>
              <w:keepLines/>
              <w:spacing w:after="0"/>
              <w:rPr>
                <w:rFonts w:ascii="Arial" w:hAnsi="Arial"/>
                <w:sz w:val="18"/>
              </w:rPr>
            </w:pPr>
            <w:r w:rsidRPr="005307A3">
              <w:rPr>
                <w:rFonts w:ascii="Arial" w:hAnsi="Arial"/>
                <w:sz w:val="18"/>
              </w:rPr>
              <w:t xml:space="preserve">TERMINAL RESPONSE: OPEN CHANNEL </w:t>
            </w:r>
            <w:r w:rsidRPr="005307A3">
              <w:rPr>
                <w:rFonts w:ascii="Arial" w:hAnsi="Arial" w:hint="eastAsia"/>
                <w:sz w:val="18"/>
                <w:lang w:eastAsia="zh-CN"/>
              </w:rPr>
              <w:t>4</w:t>
            </w:r>
            <w:r w:rsidRPr="005307A3">
              <w:rPr>
                <w:rFonts w:ascii="Arial" w:hAnsi="Arial"/>
                <w:sz w:val="18"/>
              </w:rPr>
              <w:t>.2.1</w:t>
            </w:r>
          </w:p>
        </w:tc>
        <w:tc>
          <w:tcPr>
            <w:tcW w:w="3120" w:type="dxa"/>
            <w:tcBorders>
              <w:top w:val="single" w:sz="4" w:space="0" w:color="auto"/>
              <w:left w:val="single" w:sz="4" w:space="0" w:color="auto"/>
              <w:bottom w:val="single" w:sz="4" w:space="0" w:color="auto"/>
              <w:right w:val="single" w:sz="4" w:space="0" w:color="auto"/>
            </w:tcBorders>
          </w:tcPr>
          <w:p w14:paraId="64A9D6E6" w14:textId="77777777" w:rsidR="00AC2462" w:rsidRPr="005307A3" w:rsidRDefault="00AC2462" w:rsidP="00790D7A">
            <w:pPr>
              <w:keepNext/>
              <w:keepLines/>
              <w:spacing w:after="0"/>
              <w:rPr>
                <w:rFonts w:ascii="Arial" w:hAnsi="Arial"/>
                <w:sz w:val="18"/>
              </w:rPr>
            </w:pPr>
            <w:r w:rsidRPr="005307A3">
              <w:rPr>
                <w:rFonts w:ascii="Arial" w:hAnsi="Arial"/>
                <w:sz w:val="18"/>
              </w:rPr>
              <w:t>[Command performed successfully]</w:t>
            </w:r>
          </w:p>
        </w:tc>
      </w:tr>
      <w:tr w:rsidR="00AC2462" w:rsidRPr="005307A3" w14:paraId="58B4DAFF"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1A9A857C" w14:textId="77777777" w:rsidR="00AC2462" w:rsidRPr="005307A3" w:rsidRDefault="00AC2462" w:rsidP="00790D7A">
            <w:pPr>
              <w:pStyle w:val="TAC"/>
            </w:pPr>
            <w:r w:rsidRPr="005307A3">
              <w:t>11</w:t>
            </w:r>
          </w:p>
        </w:tc>
        <w:tc>
          <w:tcPr>
            <w:tcW w:w="1320" w:type="dxa"/>
            <w:tcBorders>
              <w:top w:val="single" w:sz="4" w:space="0" w:color="auto"/>
              <w:left w:val="single" w:sz="4" w:space="0" w:color="auto"/>
              <w:bottom w:val="single" w:sz="4" w:space="0" w:color="auto"/>
              <w:right w:val="single" w:sz="4" w:space="0" w:color="auto"/>
            </w:tcBorders>
          </w:tcPr>
          <w:p w14:paraId="34FF9388"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4BCB85B2" w14:textId="77777777" w:rsidR="00AC2462" w:rsidRPr="005307A3" w:rsidRDefault="00AC2462" w:rsidP="00790D7A">
            <w:pPr>
              <w:pStyle w:val="TAL"/>
            </w:pPr>
            <w:r w:rsidRPr="005307A3">
              <w:t>PROACTIVE COMMAND PENDING: SEND DATA</w:t>
            </w:r>
            <w:r w:rsidRPr="005307A3">
              <w:rPr>
                <w:rFonts w:hint="eastAsia"/>
                <w:lang w:eastAsia="zh-CN"/>
              </w:rPr>
              <w:t>4</w:t>
            </w:r>
            <w:r w:rsidRPr="005307A3">
              <w:t>.2.1</w:t>
            </w:r>
          </w:p>
        </w:tc>
        <w:tc>
          <w:tcPr>
            <w:tcW w:w="3120" w:type="dxa"/>
            <w:tcBorders>
              <w:top w:val="single" w:sz="4" w:space="0" w:color="auto"/>
              <w:left w:val="single" w:sz="4" w:space="0" w:color="auto"/>
              <w:bottom w:val="single" w:sz="4" w:space="0" w:color="auto"/>
              <w:right w:val="single" w:sz="4" w:space="0" w:color="auto"/>
            </w:tcBorders>
          </w:tcPr>
          <w:p w14:paraId="59D4EDD5" w14:textId="77777777" w:rsidR="00AC2462" w:rsidRPr="005307A3" w:rsidRDefault="00AC2462" w:rsidP="00790D7A">
            <w:pPr>
              <w:pStyle w:val="TAL"/>
            </w:pPr>
          </w:p>
        </w:tc>
      </w:tr>
      <w:tr w:rsidR="00AC2462" w:rsidRPr="005307A3" w14:paraId="68E191DF"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2D424194" w14:textId="77777777" w:rsidR="00AC2462" w:rsidRPr="005307A3" w:rsidRDefault="00AC2462" w:rsidP="00790D7A">
            <w:pPr>
              <w:pStyle w:val="TAC"/>
            </w:pPr>
            <w:r w:rsidRPr="005307A3">
              <w:t>12</w:t>
            </w:r>
          </w:p>
        </w:tc>
        <w:tc>
          <w:tcPr>
            <w:tcW w:w="1320" w:type="dxa"/>
            <w:tcBorders>
              <w:top w:val="single" w:sz="4" w:space="0" w:color="auto"/>
              <w:left w:val="single" w:sz="4" w:space="0" w:color="auto"/>
              <w:bottom w:val="single" w:sz="4" w:space="0" w:color="auto"/>
              <w:right w:val="single" w:sz="4" w:space="0" w:color="auto"/>
            </w:tcBorders>
          </w:tcPr>
          <w:p w14:paraId="61DA958B"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19A7D9FA" w14:textId="77777777" w:rsidR="00AC2462" w:rsidRPr="005307A3" w:rsidRDefault="00AC2462" w:rsidP="00790D7A">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5762158C" w14:textId="77777777" w:rsidR="00AC2462" w:rsidRPr="005307A3" w:rsidRDefault="00AC2462" w:rsidP="00790D7A">
            <w:pPr>
              <w:pStyle w:val="TAL"/>
            </w:pPr>
          </w:p>
        </w:tc>
      </w:tr>
      <w:tr w:rsidR="00AC2462" w:rsidRPr="005307A3" w14:paraId="5161A48A"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30A5F513" w14:textId="77777777" w:rsidR="00AC2462" w:rsidRPr="005307A3" w:rsidRDefault="00AC2462" w:rsidP="00790D7A">
            <w:pPr>
              <w:pStyle w:val="TAC"/>
            </w:pPr>
            <w:r w:rsidRPr="005307A3">
              <w:t>13</w:t>
            </w:r>
          </w:p>
        </w:tc>
        <w:tc>
          <w:tcPr>
            <w:tcW w:w="1320" w:type="dxa"/>
            <w:tcBorders>
              <w:top w:val="single" w:sz="4" w:space="0" w:color="auto"/>
              <w:left w:val="single" w:sz="4" w:space="0" w:color="auto"/>
              <w:bottom w:val="single" w:sz="4" w:space="0" w:color="auto"/>
              <w:right w:val="single" w:sz="4" w:space="0" w:color="auto"/>
            </w:tcBorders>
          </w:tcPr>
          <w:p w14:paraId="69B7A44E"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45272C56" w14:textId="77777777" w:rsidR="00AC2462" w:rsidRPr="005307A3" w:rsidRDefault="00AC2462" w:rsidP="00790D7A">
            <w:pPr>
              <w:pStyle w:val="TAL"/>
            </w:pPr>
            <w:r w:rsidRPr="005307A3">
              <w:t xml:space="preserve">PROACTIVE COMMAND: SEND DATA (store mode) </w:t>
            </w:r>
            <w:r w:rsidRPr="005307A3">
              <w:rPr>
                <w:rFonts w:hint="eastAsia"/>
                <w:lang w:eastAsia="zh-CN"/>
              </w:rPr>
              <w:t>4</w:t>
            </w:r>
            <w:r w:rsidRPr="005307A3">
              <w:t xml:space="preserve">.2.1 </w:t>
            </w:r>
          </w:p>
        </w:tc>
        <w:tc>
          <w:tcPr>
            <w:tcW w:w="3120" w:type="dxa"/>
            <w:tcBorders>
              <w:top w:val="single" w:sz="4" w:space="0" w:color="auto"/>
              <w:left w:val="single" w:sz="4" w:space="0" w:color="auto"/>
              <w:bottom w:val="single" w:sz="4" w:space="0" w:color="auto"/>
              <w:right w:val="single" w:sz="4" w:space="0" w:color="auto"/>
            </w:tcBorders>
          </w:tcPr>
          <w:p w14:paraId="0ADCBD95" w14:textId="77777777" w:rsidR="00AC2462" w:rsidRPr="005307A3" w:rsidRDefault="00AC2462" w:rsidP="00790D7A">
            <w:pPr>
              <w:pStyle w:val="TAL"/>
            </w:pPr>
            <w:r w:rsidRPr="005307A3">
              <w:t>Send 500 Bytes of data (200 + 200 + 100)</w:t>
            </w:r>
            <w:r w:rsidRPr="005307A3">
              <w:br/>
            </w:r>
          </w:p>
        </w:tc>
      </w:tr>
      <w:tr w:rsidR="00AC2462" w:rsidRPr="005307A3" w14:paraId="4E8834B7"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29F230CE" w14:textId="77777777" w:rsidR="00AC2462" w:rsidRPr="005307A3" w:rsidRDefault="00AC2462" w:rsidP="00790D7A">
            <w:pPr>
              <w:pStyle w:val="TAC"/>
            </w:pPr>
            <w:r w:rsidRPr="005307A3">
              <w:t>14</w:t>
            </w:r>
          </w:p>
        </w:tc>
        <w:tc>
          <w:tcPr>
            <w:tcW w:w="1320" w:type="dxa"/>
            <w:tcBorders>
              <w:top w:val="single" w:sz="4" w:space="0" w:color="auto"/>
              <w:left w:val="single" w:sz="4" w:space="0" w:color="auto"/>
              <w:bottom w:val="single" w:sz="4" w:space="0" w:color="auto"/>
              <w:right w:val="single" w:sz="4" w:space="0" w:color="auto"/>
            </w:tcBorders>
          </w:tcPr>
          <w:p w14:paraId="4B470D2D"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7FD155FB" w14:textId="77777777" w:rsidR="00AC2462" w:rsidRPr="005307A3" w:rsidRDefault="00AC2462" w:rsidP="00790D7A">
            <w:pPr>
              <w:pStyle w:val="TAL"/>
            </w:pPr>
            <w:r w:rsidRPr="005307A3">
              <w:t xml:space="preserve">TERMINAL RESPONSE: SEND DATA (store mode) </w:t>
            </w:r>
            <w:r w:rsidRPr="005307A3">
              <w:rPr>
                <w:rFonts w:hint="eastAsia"/>
                <w:lang w:eastAsia="zh-CN"/>
              </w:rPr>
              <w:t>4</w:t>
            </w:r>
            <w:r w:rsidRPr="005307A3">
              <w:t>.2.1</w:t>
            </w:r>
          </w:p>
        </w:tc>
        <w:tc>
          <w:tcPr>
            <w:tcW w:w="3120" w:type="dxa"/>
            <w:tcBorders>
              <w:top w:val="single" w:sz="4" w:space="0" w:color="auto"/>
              <w:left w:val="single" w:sz="4" w:space="0" w:color="auto"/>
              <w:bottom w:val="single" w:sz="4" w:space="0" w:color="auto"/>
              <w:right w:val="single" w:sz="4" w:space="0" w:color="auto"/>
            </w:tcBorders>
          </w:tcPr>
          <w:p w14:paraId="1CDC67D6" w14:textId="77777777" w:rsidR="00AC2462" w:rsidRPr="005307A3" w:rsidRDefault="00AC2462" w:rsidP="00790D7A">
            <w:pPr>
              <w:pStyle w:val="TAL"/>
            </w:pPr>
            <w:r w:rsidRPr="005307A3">
              <w:t>[Command performed successfully]</w:t>
            </w:r>
          </w:p>
        </w:tc>
      </w:tr>
      <w:tr w:rsidR="00AC2462" w:rsidRPr="005307A3" w14:paraId="0AE1673D"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5A5B1E41" w14:textId="77777777" w:rsidR="00AC2462" w:rsidRPr="005307A3" w:rsidRDefault="00AC2462" w:rsidP="00790D7A">
            <w:pPr>
              <w:pStyle w:val="TAC"/>
            </w:pPr>
            <w:r w:rsidRPr="005307A3">
              <w:t>15</w:t>
            </w:r>
          </w:p>
        </w:tc>
        <w:tc>
          <w:tcPr>
            <w:tcW w:w="1320" w:type="dxa"/>
            <w:tcBorders>
              <w:top w:val="single" w:sz="4" w:space="0" w:color="auto"/>
              <w:left w:val="single" w:sz="4" w:space="0" w:color="auto"/>
              <w:bottom w:val="single" w:sz="4" w:space="0" w:color="auto"/>
              <w:right w:val="single" w:sz="4" w:space="0" w:color="auto"/>
            </w:tcBorders>
          </w:tcPr>
          <w:p w14:paraId="74A49248"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688CB8DC" w14:textId="77777777" w:rsidR="00AC2462" w:rsidRPr="005307A3" w:rsidRDefault="00AC2462" w:rsidP="00790D7A">
            <w:pPr>
              <w:pStyle w:val="TAL"/>
            </w:pPr>
            <w:r w:rsidRPr="005307A3">
              <w:t xml:space="preserve">PROACTIVE COMMAND PENDING: SEND DATA </w:t>
            </w:r>
            <w:r w:rsidRPr="005307A3">
              <w:rPr>
                <w:lang w:eastAsia="zh-CN"/>
              </w:rPr>
              <w:t>4</w:t>
            </w:r>
            <w:r w:rsidRPr="005307A3">
              <w:t>.2.2</w:t>
            </w:r>
          </w:p>
        </w:tc>
        <w:tc>
          <w:tcPr>
            <w:tcW w:w="3120" w:type="dxa"/>
            <w:tcBorders>
              <w:top w:val="single" w:sz="4" w:space="0" w:color="auto"/>
              <w:left w:val="single" w:sz="4" w:space="0" w:color="auto"/>
              <w:bottom w:val="single" w:sz="4" w:space="0" w:color="auto"/>
              <w:right w:val="single" w:sz="4" w:space="0" w:color="auto"/>
            </w:tcBorders>
          </w:tcPr>
          <w:p w14:paraId="799CAE8E" w14:textId="77777777" w:rsidR="00AC2462" w:rsidRPr="005307A3" w:rsidRDefault="00AC2462" w:rsidP="00790D7A">
            <w:pPr>
              <w:pStyle w:val="TAL"/>
            </w:pPr>
          </w:p>
        </w:tc>
      </w:tr>
      <w:tr w:rsidR="00AC2462" w:rsidRPr="005307A3" w14:paraId="3ED1A4C8"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04424723" w14:textId="77777777" w:rsidR="00AC2462" w:rsidRPr="005307A3" w:rsidRDefault="00AC2462" w:rsidP="00790D7A">
            <w:pPr>
              <w:pStyle w:val="TAC"/>
            </w:pPr>
            <w:r w:rsidRPr="005307A3">
              <w:t>16</w:t>
            </w:r>
          </w:p>
        </w:tc>
        <w:tc>
          <w:tcPr>
            <w:tcW w:w="1320" w:type="dxa"/>
            <w:tcBorders>
              <w:top w:val="single" w:sz="4" w:space="0" w:color="auto"/>
              <w:left w:val="single" w:sz="4" w:space="0" w:color="auto"/>
              <w:bottom w:val="single" w:sz="4" w:space="0" w:color="auto"/>
              <w:right w:val="single" w:sz="4" w:space="0" w:color="auto"/>
            </w:tcBorders>
          </w:tcPr>
          <w:p w14:paraId="7DAFB120"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582B074B" w14:textId="77777777" w:rsidR="00AC2462" w:rsidRPr="005307A3" w:rsidRDefault="00AC2462" w:rsidP="00790D7A">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05C3AD07" w14:textId="77777777" w:rsidR="00AC2462" w:rsidRPr="005307A3" w:rsidRDefault="00AC2462" w:rsidP="00790D7A">
            <w:pPr>
              <w:pStyle w:val="TAL"/>
            </w:pPr>
          </w:p>
        </w:tc>
      </w:tr>
      <w:tr w:rsidR="00AC2462" w:rsidRPr="005307A3" w14:paraId="1EE352F2"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0BAB7230" w14:textId="77777777" w:rsidR="00AC2462" w:rsidRPr="005307A3" w:rsidRDefault="00AC2462" w:rsidP="00790D7A">
            <w:pPr>
              <w:pStyle w:val="TAC"/>
            </w:pPr>
            <w:r w:rsidRPr="005307A3">
              <w:t>17</w:t>
            </w:r>
          </w:p>
        </w:tc>
        <w:tc>
          <w:tcPr>
            <w:tcW w:w="1320" w:type="dxa"/>
            <w:tcBorders>
              <w:top w:val="single" w:sz="4" w:space="0" w:color="auto"/>
              <w:left w:val="single" w:sz="4" w:space="0" w:color="auto"/>
              <w:bottom w:val="single" w:sz="4" w:space="0" w:color="auto"/>
              <w:right w:val="single" w:sz="4" w:space="0" w:color="auto"/>
            </w:tcBorders>
          </w:tcPr>
          <w:p w14:paraId="4B4853A2"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30BD5089" w14:textId="77777777" w:rsidR="00AC2462" w:rsidRPr="005307A3" w:rsidRDefault="00AC2462" w:rsidP="00790D7A">
            <w:pPr>
              <w:pStyle w:val="TAL"/>
            </w:pPr>
            <w:r w:rsidRPr="005307A3">
              <w:t xml:space="preserve">PROACTIVE COMMAND: SEND DATA (store mode) </w:t>
            </w:r>
            <w:r w:rsidRPr="005307A3">
              <w:rPr>
                <w:lang w:eastAsia="zh-CN"/>
              </w:rPr>
              <w:t>4</w:t>
            </w:r>
            <w:r w:rsidRPr="005307A3">
              <w:t xml:space="preserve">.2.2 </w:t>
            </w:r>
          </w:p>
        </w:tc>
        <w:tc>
          <w:tcPr>
            <w:tcW w:w="3120" w:type="dxa"/>
            <w:tcBorders>
              <w:top w:val="single" w:sz="4" w:space="0" w:color="auto"/>
              <w:left w:val="single" w:sz="4" w:space="0" w:color="auto"/>
              <w:bottom w:val="single" w:sz="4" w:space="0" w:color="auto"/>
              <w:right w:val="single" w:sz="4" w:space="0" w:color="auto"/>
            </w:tcBorders>
          </w:tcPr>
          <w:p w14:paraId="69C753B6" w14:textId="77777777" w:rsidR="00AC2462" w:rsidRPr="005307A3" w:rsidRDefault="00AC2462" w:rsidP="00790D7A">
            <w:pPr>
              <w:pStyle w:val="TAL"/>
            </w:pPr>
            <w:r w:rsidRPr="005307A3">
              <w:t>[200 Bytes]</w:t>
            </w:r>
          </w:p>
        </w:tc>
      </w:tr>
      <w:tr w:rsidR="00AC2462" w:rsidRPr="005307A3" w14:paraId="0D5062DB"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11F1E1FD" w14:textId="77777777" w:rsidR="00AC2462" w:rsidRPr="005307A3" w:rsidRDefault="00AC2462" w:rsidP="00790D7A">
            <w:pPr>
              <w:pStyle w:val="TAC"/>
            </w:pPr>
            <w:r w:rsidRPr="005307A3">
              <w:t>18</w:t>
            </w:r>
          </w:p>
        </w:tc>
        <w:tc>
          <w:tcPr>
            <w:tcW w:w="1320" w:type="dxa"/>
            <w:tcBorders>
              <w:top w:val="single" w:sz="4" w:space="0" w:color="auto"/>
              <w:left w:val="single" w:sz="4" w:space="0" w:color="auto"/>
              <w:bottom w:val="single" w:sz="4" w:space="0" w:color="auto"/>
              <w:right w:val="single" w:sz="4" w:space="0" w:color="auto"/>
            </w:tcBorders>
          </w:tcPr>
          <w:p w14:paraId="077752BF"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07AE26D5" w14:textId="77777777" w:rsidR="00AC2462" w:rsidRPr="005307A3" w:rsidRDefault="00AC2462" w:rsidP="00790D7A">
            <w:pPr>
              <w:pStyle w:val="TAL"/>
            </w:pPr>
            <w:r w:rsidRPr="005307A3">
              <w:t xml:space="preserve">TERMINAL RESPONSE: SEND DATA (store mode) </w:t>
            </w:r>
            <w:r w:rsidRPr="005307A3">
              <w:rPr>
                <w:lang w:eastAsia="zh-CN"/>
              </w:rPr>
              <w:t>4</w:t>
            </w:r>
            <w:r w:rsidRPr="005307A3">
              <w:t>.2.2</w:t>
            </w:r>
          </w:p>
        </w:tc>
        <w:tc>
          <w:tcPr>
            <w:tcW w:w="3120" w:type="dxa"/>
            <w:tcBorders>
              <w:top w:val="single" w:sz="4" w:space="0" w:color="auto"/>
              <w:left w:val="single" w:sz="4" w:space="0" w:color="auto"/>
              <w:bottom w:val="single" w:sz="4" w:space="0" w:color="auto"/>
              <w:right w:val="single" w:sz="4" w:space="0" w:color="auto"/>
            </w:tcBorders>
          </w:tcPr>
          <w:p w14:paraId="3F146AC2" w14:textId="77777777" w:rsidR="00AC2462" w:rsidRPr="005307A3" w:rsidRDefault="00AC2462" w:rsidP="00790D7A">
            <w:pPr>
              <w:pStyle w:val="TAL"/>
            </w:pPr>
            <w:r w:rsidRPr="005307A3">
              <w:t>[Command performed successfully]</w:t>
            </w:r>
          </w:p>
        </w:tc>
      </w:tr>
      <w:tr w:rsidR="00AC2462" w:rsidRPr="005307A3" w14:paraId="08C59550"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5FED1EE2" w14:textId="77777777" w:rsidR="00AC2462" w:rsidRPr="005307A3" w:rsidRDefault="00AC2462" w:rsidP="00790D7A">
            <w:pPr>
              <w:pStyle w:val="TAC"/>
            </w:pPr>
            <w:r w:rsidRPr="005307A3">
              <w:t>19</w:t>
            </w:r>
          </w:p>
        </w:tc>
        <w:tc>
          <w:tcPr>
            <w:tcW w:w="1320" w:type="dxa"/>
            <w:tcBorders>
              <w:top w:val="single" w:sz="4" w:space="0" w:color="auto"/>
              <w:left w:val="single" w:sz="4" w:space="0" w:color="auto"/>
              <w:bottom w:val="single" w:sz="4" w:space="0" w:color="auto"/>
              <w:right w:val="single" w:sz="4" w:space="0" w:color="auto"/>
            </w:tcBorders>
          </w:tcPr>
          <w:p w14:paraId="26C6AE34"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2F15BC29" w14:textId="77777777" w:rsidR="00AC2462" w:rsidRPr="005307A3" w:rsidRDefault="00AC2462" w:rsidP="00790D7A">
            <w:pPr>
              <w:pStyle w:val="TAL"/>
            </w:pPr>
            <w:r w:rsidRPr="005307A3">
              <w:t xml:space="preserve">PROACTIVE COMMAND PENDING: SEND DATA </w:t>
            </w:r>
            <w:r w:rsidRPr="005307A3">
              <w:rPr>
                <w:lang w:eastAsia="zh-CN"/>
              </w:rPr>
              <w:t>4</w:t>
            </w:r>
            <w:r w:rsidRPr="005307A3">
              <w:t>.2.3</w:t>
            </w:r>
          </w:p>
        </w:tc>
        <w:tc>
          <w:tcPr>
            <w:tcW w:w="3120" w:type="dxa"/>
            <w:tcBorders>
              <w:top w:val="single" w:sz="4" w:space="0" w:color="auto"/>
              <w:left w:val="single" w:sz="4" w:space="0" w:color="auto"/>
              <w:bottom w:val="single" w:sz="4" w:space="0" w:color="auto"/>
              <w:right w:val="single" w:sz="4" w:space="0" w:color="auto"/>
            </w:tcBorders>
          </w:tcPr>
          <w:p w14:paraId="6FE03E5E" w14:textId="77777777" w:rsidR="00AC2462" w:rsidRPr="005307A3" w:rsidRDefault="00AC2462" w:rsidP="00790D7A">
            <w:pPr>
              <w:pStyle w:val="TAL"/>
            </w:pPr>
          </w:p>
        </w:tc>
      </w:tr>
      <w:tr w:rsidR="00AC2462" w:rsidRPr="005307A3" w14:paraId="2B60127D"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1EFDC69A" w14:textId="77777777" w:rsidR="00AC2462" w:rsidRPr="005307A3" w:rsidRDefault="00AC2462" w:rsidP="00790D7A">
            <w:pPr>
              <w:pStyle w:val="TAC"/>
            </w:pPr>
            <w:r w:rsidRPr="005307A3">
              <w:t>20</w:t>
            </w:r>
          </w:p>
        </w:tc>
        <w:tc>
          <w:tcPr>
            <w:tcW w:w="1320" w:type="dxa"/>
            <w:tcBorders>
              <w:top w:val="single" w:sz="4" w:space="0" w:color="auto"/>
              <w:left w:val="single" w:sz="4" w:space="0" w:color="auto"/>
              <w:bottom w:val="single" w:sz="4" w:space="0" w:color="auto"/>
              <w:right w:val="single" w:sz="4" w:space="0" w:color="auto"/>
            </w:tcBorders>
          </w:tcPr>
          <w:p w14:paraId="08B8BFB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329E9031" w14:textId="77777777" w:rsidR="00AC2462" w:rsidRPr="005307A3" w:rsidRDefault="00AC2462" w:rsidP="00790D7A">
            <w:pPr>
              <w:pStyle w:val="TAL"/>
            </w:pPr>
            <w:r w:rsidRPr="005307A3">
              <w:t>FETCH</w:t>
            </w:r>
          </w:p>
        </w:tc>
        <w:tc>
          <w:tcPr>
            <w:tcW w:w="3120" w:type="dxa"/>
            <w:tcBorders>
              <w:top w:val="single" w:sz="4" w:space="0" w:color="auto"/>
              <w:left w:val="single" w:sz="4" w:space="0" w:color="auto"/>
              <w:bottom w:val="single" w:sz="4" w:space="0" w:color="auto"/>
              <w:right w:val="single" w:sz="4" w:space="0" w:color="auto"/>
            </w:tcBorders>
          </w:tcPr>
          <w:p w14:paraId="080E65B2" w14:textId="77777777" w:rsidR="00AC2462" w:rsidRPr="005307A3" w:rsidRDefault="00AC2462" w:rsidP="00790D7A">
            <w:pPr>
              <w:pStyle w:val="TAL"/>
            </w:pPr>
          </w:p>
        </w:tc>
      </w:tr>
      <w:tr w:rsidR="00AC2462" w:rsidRPr="005307A3" w14:paraId="738AF7A5"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1FB2216D" w14:textId="77777777" w:rsidR="00AC2462" w:rsidRPr="005307A3" w:rsidRDefault="00AC2462" w:rsidP="00790D7A">
            <w:pPr>
              <w:pStyle w:val="TAC"/>
            </w:pPr>
            <w:r w:rsidRPr="005307A3">
              <w:t>21</w:t>
            </w:r>
          </w:p>
        </w:tc>
        <w:tc>
          <w:tcPr>
            <w:tcW w:w="1320" w:type="dxa"/>
            <w:tcBorders>
              <w:top w:val="single" w:sz="4" w:space="0" w:color="auto"/>
              <w:left w:val="single" w:sz="4" w:space="0" w:color="auto"/>
              <w:bottom w:val="single" w:sz="4" w:space="0" w:color="auto"/>
              <w:right w:val="single" w:sz="4" w:space="0" w:color="auto"/>
            </w:tcBorders>
          </w:tcPr>
          <w:p w14:paraId="0FB9082D"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3600" w:type="dxa"/>
            <w:tcBorders>
              <w:top w:val="single" w:sz="4" w:space="0" w:color="auto"/>
              <w:left w:val="single" w:sz="4" w:space="0" w:color="auto"/>
              <w:bottom w:val="single" w:sz="4" w:space="0" w:color="auto"/>
              <w:right w:val="single" w:sz="4" w:space="0" w:color="auto"/>
            </w:tcBorders>
          </w:tcPr>
          <w:p w14:paraId="487B54F4" w14:textId="77777777" w:rsidR="00AC2462" w:rsidRPr="005307A3" w:rsidRDefault="00AC2462" w:rsidP="00790D7A">
            <w:pPr>
              <w:pStyle w:val="TAL"/>
            </w:pPr>
            <w:r w:rsidRPr="005307A3">
              <w:t xml:space="preserve">PROACTIVE COMMAND: SEND DATA (Immediate mode) </w:t>
            </w:r>
            <w:r w:rsidRPr="005307A3">
              <w:rPr>
                <w:lang w:eastAsia="zh-CN"/>
              </w:rPr>
              <w:t>4</w:t>
            </w:r>
            <w:r w:rsidRPr="005307A3">
              <w:t xml:space="preserve">.2.3 </w:t>
            </w:r>
          </w:p>
        </w:tc>
        <w:tc>
          <w:tcPr>
            <w:tcW w:w="3120" w:type="dxa"/>
            <w:tcBorders>
              <w:top w:val="single" w:sz="4" w:space="0" w:color="auto"/>
              <w:left w:val="single" w:sz="4" w:space="0" w:color="auto"/>
              <w:bottom w:val="single" w:sz="4" w:space="0" w:color="auto"/>
              <w:right w:val="single" w:sz="4" w:space="0" w:color="auto"/>
            </w:tcBorders>
          </w:tcPr>
          <w:p w14:paraId="3E76EDBB" w14:textId="77777777" w:rsidR="00AC2462" w:rsidRPr="005307A3" w:rsidRDefault="00AC2462" w:rsidP="00790D7A">
            <w:pPr>
              <w:pStyle w:val="TAL"/>
            </w:pPr>
            <w:r w:rsidRPr="005307A3">
              <w:t>[100 Bytes]</w:t>
            </w:r>
          </w:p>
        </w:tc>
      </w:tr>
      <w:tr w:rsidR="00AC2462" w:rsidRPr="005307A3" w14:paraId="059810EB"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354B778B" w14:textId="77777777" w:rsidR="00AC2462" w:rsidRPr="005307A3" w:rsidRDefault="00AC2462" w:rsidP="00790D7A">
            <w:pPr>
              <w:pStyle w:val="TAC"/>
              <w:rPr>
                <w:lang w:eastAsia="zh-CN"/>
              </w:rPr>
            </w:pPr>
            <w:r w:rsidRPr="005307A3">
              <w:t>2</w:t>
            </w:r>
            <w:r w:rsidRPr="005307A3">
              <w:rPr>
                <w:lang w:eastAsia="zh-CN"/>
              </w:rPr>
              <w:t>2</w:t>
            </w:r>
          </w:p>
        </w:tc>
        <w:tc>
          <w:tcPr>
            <w:tcW w:w="1320" w:type="dxa"/>
            <w:tcBorders>
              <w:top w:val="single" w:sz="4" w:space="0" w:color="auto"/>
              <w:left w:val="single" w:sz="4" w:space="0" w:color="auto"/>
              <w:bottom w:val="single" w:sz="4" w:space="0" w:color="auto"/>
              <w:right w:val="single" w:sz="4" w:space="0" w:color="auto"/>
            </w:tcBorders>
          </w:tcPr>
          <w:p w14:paraId="2B35DA0D"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3600" w:type="dxa"/>
            <w:tcBorders>
              <w:top w:val="single" w:sz="4" w:space="0" w:color="auto"/>
              <w:left w:val="single" w:sz="4" w:space="0" w:color="auto"/>
              <w:bottom w:val="single" w:sz="4" w:space="0" w:color="auto"/>
              <w:right w:val="single" w:sz="4" w:space="0" w:color="auto"/>
            </w:tcBorders>
          </w:tcPr>
          <w:p w14:paraId="4BFAF44C" w14:textId="77777777" w:rsidR="00AC2462" w:rsidRPr="005307A3" w:rsidRDefault="00AC2462" w:rsidP="00790D7A">
            <w:pPr>
              <w:pStyle w:val="TAL"/>
            </w:pPr>
            <w:r w:rsidRPr="005307A3">
              <w:t>Transfer of 500 Bytes of data to the NG-SS through channel 1</w:t>
            </w:r>
          </w:p>
        </w:tc>
        <w:tc>
          <w:tcPr>
            <w:tcW w:w="3120" w:type="dxa"/>
            <w:tcBorders>
              <w:top w:val="single" w:sz="4" w:space="0" w:color="auto"/>
              <w:left w:val="single" w:sz="4" w:space="0" w:color="auto"/>
              <w:bottom w:val="single" w:sz="4" w:space="0" w:color="auto"/>
              <w:right w:val="single" w:sz="4" w:space="0" w:color="auto"/>
            </w:tcBorders>
          </w:tcPr>
          <w:p w14:paraId="757ADDB3" w14:textId="77777777" w:rsidR="00AC2462" w:rsidRPr="005307A3" w:rsidRDefault="00AC2462" w:rsidP="00790D7A">
            <w:pPr>
              <w:pStyle w:val="TAL"/>
            </w:pPr>
          </w:p>
        </w:tc>
      </w:tr>
      <w:tr w:rsidR="00AC2462" w:rsidRPr="005307A3" w14:paraId="36B1F4C1" w14:textId="77777777" w:rsidTr="00790D7A">
        <w:trPr>
          <w:cantSplit/>
          <w:jc w:val="center"/>
        </w:trPr>
        <w:tc>
          <w:tcPr>
            <w:tcW w:w="613" w:type="dxa"/>
            <w:tcBorders>
              <w:top w:val="single" w:sz="4" w:space="0" w:color="auto"/>
              <w:left w:val="single" w:sz="4" w:space="0" w:color="auto"/>
              <w:bottom w:val="single" w:sz="4" w:space="0" w:color="auto"/>
              <w:right w:val="single" w:sz="4" w:space="0" w:color="auto"/>
            </w:tcBorders>
          </w:tcPr>
          <w:p w14:paraId="35CDC8A2" w14:textId="77777777" w:rsidR="00AC2462" w:rsidRPr="005307A3" w:rsidRDefault="00AC2462" w:rsidP="00790D7A">
            <w:pPr>
              <w:pStyle w:val="TAC"/>
              <w:rPr>
                <w:lang w:eastAsia="zh-CN"/>
              </w:rPr>
            </w:pPr>
            <w:r w:rsidRPr="005307A3">
              <w:t>2</w:t>
            </w:r>
            <w:r w:rsidRPr="005307A3">
              <w:rPr>
                <w:lang w:eastAsia="zh-CN"/>
              </w:rPr>
              <w:t>3</w:t>
            </w:r>
          </w:p>
        </w:tc>
        <w:tc>
          <w:tcPr>
            <w:tcW w:w="1320" w:type="dxa"/>
            <w:tcBorders>
              <w:top w:val="single" w:sz="4" w:space="0" w:color="auto"/>
              <w:left w:val="single" w:sz="4" w:space="0" w:color="auto"/>
              <w:bottom w:val="single" w:sz="4" w:space="0" w:color="auto"/>
              <w:right w:val="single" w:sz="4" w:space="0" w:color="auto"/>
            </w:tcBorders>
          </w:tcPr>
          <w:p w14:paraId="3296D0B6"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3600" w:type="dxa"/>
            <w:tcBorders>
              <w:top w:val="single" w:sz="4" w:space="0" w:color="auto"/>
              <w:left w:val="single" w:sz="4" w:space="0" w:color="auto"/>
              <w:bottom w:val="single" w:sz="4" w:space="0" w:color="auto"/>
              <w:right w:val="single" w:sz="4" w:space="0" w:color="auto"/>
            </w:tcBorders>
          </w:tcPr>
          <w:p w14:paraId="5ED19222" w14:textId="77777777" w:rsidR="00AC2462" w:rsidRPr="005307A3" w:rsidRDefault="00AC2462" w:rsidP="00790D7A">
            <w:pPr>
              <w:pStyle w:val="TAL"/>
            </w:pPr>
            <w:r w:rsidRPr="005307A3">
              <w:t xml:space="preserve">TERMINAL RESPONSE: SEND DATA (Immediate mode) </w:t>
            </w:r>
            <w:r w:rsidRPr="005307A3">
              <w:rPr>
                <w:lang w:eastAsia="zh-CN"/>
              </w:rPr>
              <w:t>4</w:t>
            </w:r>
            <w:r w:rsidRPr="005307A3">
              <w:t>.2.3</w:t>
            </w:r>
          </w:p>
        </w:tc>
        <w:tc>
          <w:tcPr>
            <w:tcW w:w="3120" w:type="dxa"/>
            <w:tcBorders>
              <w:top w:val="single" w:sz="4" w:space="0" w:color="auto"/>
              <w:left w:val="single" w:sz="4" w:space="0" w:color="auto"/>
              <w:bottom w:val="single" w:sz="4" w:space="0" w:color="auto"/>
              <w:right w:val="single" w:sz="4" w:space="0" w:color="auto"/>
            </w:tcBorders>
          </w:tcPr>
          <w:p w14:paraId="28E00F26" w14:textId="77777777" w:rsidR="00AC2462" w:rsidRPr="005307A3" w:rsidRDefault="00AC2462" w:rsidP="00790D7A">
            <w:pPr>
              <w:pStyle w:val="TAL"/>
            </w:pPr>
            <w:r w:rsidRPr="005307A3">
              <w:t>[Command performed successfully]</w:t>
            </w:r>
          </w:p>
        </w:tc>
      </w:tr>
    </w:tbl>
    <w:p w14:paraId="640762AF" w14:textId="77777777" w:rsidR="00AC2462" w:rsidRPr="005307A3" w:rsidRDefault="00AC2462" w:rsidP="00AC2462"/>
    <w:p w14:paraId="117D1B8D" w14:textId="77777777" w:rsidR="00BF46E1" w:rsidRPr="005307A3" w:rsidRDefault="00BF46E1" w:rsidP="00BF46E1">
      <w:r w:rsidRPr="005307A3">
        <w:t xml:space="preserve">PROACTIVE COMMAND: OPEN CHANNEL </w:t>
      </w:r>
      <w:r w:rsidRPr="005307A3">
        <w:rPr>
          <w:lang w:eastAsia="zh-CN"/>
        </w:rPr>
        <w:t>4</w:t>
      </w:r>
      <w:r w:rsidRPr="005307A3">
        <w:t>.</w:t>
      </w:r>
      <w:r w:rsidRPr="005307A3">
        <w:rPr>
          <w:lang w:eastAsia="zh-CN"/>
        </w:rPr>
        <w:t>2</w:t>
      </w:r>
      <w:r w:rsidRPr="005307A3">
        <w:t>.1</w:t>
      </w:r>
    </w:p>
    <w:p w14:paraId="0796AA98" w14:textId="77777777" w:rsidR="00BF46E1" w:rsidRPr="005307A3" w:rsidRDefault="00BF46E1" w:rsidP="00BF46E1">
      <w:pPr>
        <w:pStyle w:val="NW"/>
        <w:tabs>
          <w:tab w:val="left" w:pos="851"/>
        </w:tabs>
        <w:ind w:left="2835" w:hanging="2551"/>
        <w:rPr>
          <w:lang w:eastAsia="zh-CN"/>
        </w:rPr>
      </w:pPr>
      <w:r w:rsidRPr="005307A3">
        <w:t>Same as 27.22.4.27.8.4.2</w:t>
      </w:r>
      <w:r w:rsidRPr="005307A3">
        <w:rPr>
          <w:rFonts w:eastAsia="SimSun"/>
          <w:lang w:eastAsia="zh-CN"/>
        </w:rPr>
        <w:t xml:space="preserve"> </w:t>
      </w:r>
      <w:r w:rsidRPr="005307A3">
        <w:t xml:space="preserve">PROACTIVE COMMAND: OPEN CHANNEL 8.2.1 in expected sequence </w:t>
      </w:r>
      <w:r w:rsidRPr="005307A3">
        <w:rPr>
          <w:rFonts w:eastAsia="SimSun"/>
          <w:lang w:eastAsia="zh-CN"/>
        </w:rPr>
        <w:t>8.</w:t>
      </w:r>
      <w:r w:rsidRPr="005307A3">
        <w:rPr>
          <w:lang w:eastAsia="zh-CN"/>
        </w:rPr>
        <w:t>2</w:t>
      </w:r>
    </w:p>
    <w:p w14:paraId="3A1B4FCD" w14:textId="77777777" w:rsidR="00BF46E1" w:rsidRPr="005307A3" w:rsidRDefault="00BF46E1" w:rsidP="00BF46E1"/>
    <w:p w14:paraId="44D1495C" w14:textId="77777777" w:rsidR="00BF46E1" w:rsidRPr="005307A3" w:rsidRDefault="00BF46E1" w:rsidP="00BF46E1">
      <w:pPr>
        <w:widowControl w:val="0"/>
        <w:rPr>
          <w:lang w:eastAsia="zh-CN"/>
        </w:rPr>
      </w:pPr>
      <w:r w:rsidRPr="005307A3">
        <w:t xml:space="preserve">TERMINAL RESPONSE: OPEN CHANNEL </w:t>
      </w:r>
      <w:r w:rsidRPr="005307A3">
        <w:rPr>
          <w:lang w:eastAsia="zh-CN"/>
        </w:rPr>
        <w:t>4</w:t>
      </w:r>
      <w:r w:rsidRPr="005307A3">
        <w:t>.</w:t>
      </w:r>
      <w:r w:rsidRPr="005307A3">
        <w:rPr>
          <w:lang w:eastAsia="zh-CN"/>
        </w:rPr>
        <w:t>2</w:t>
      </w:r>
      <w:r w:rsidRPr="005307A3">
        <w:t>.1</w:t>
      </w:r>
    </w:p>
    <w:p w14:paraId="2BF818C1" w14:textId="77777777" w:rsidR="00BF46E1" w:rsidRPr="005307A3" w:rsidRDefault="00BF46E1" w:rsidP="00BF46E1">
      <w:pPr>
        <w:pStyle w:val="NW"/>
        <w:tabs>
          <w:tab w:val="left" w:pos="851"/>
        </w:tabs>
        <w:ind w:left="2835" w:hanging="2551"/>
        <w:rPr>
          <w:lang w:eastAsia="zh-CN"/>
        </w:rPr>
      </w:pPr>
      <w:r w:rsidRPr="005307A3">
        <w:t>Same as 27.22.4.27.8.4.2 TERMINAL RESPONSE: OPEN CHANNEL 8.2.1 in expected sequence 8.</w:t>
      </w:r>
      <w:r w:rsidRPr="005307A3">
        <w:rPr>
          <w:lang w:eastAsia="zh-CN"/>
        </w:rPr>
        <w:t>2</w:t>
      </w:r>
    </w:p>
    <w:p w14:paraId="67DA5EC8" w14:textId="77777777" w:rsidR="00BF46E1" w:rsidRPr="005307A3" w:rsidRDefault="00BF46E1" w:rsidP="00BF46E1">
      <w:pPr>
        <w:rPr>
          <w:lang w:eastAsia="zh-CN"/>
        </w:rPr>
      </w:pPr>
    </w:p>
    <w:p w14:paraId="3F73011D" w14:textId="77777777" w:rsidR="00BF46E1" w:rsidRPr="005307A3" w:rsidRDefault="00BF46E1" w:rsidP="00BF46E1">
      <w:r w:rsidRPr="005307A3">
        <w:t xml:space="preserve">PROACTIVE COMMAND: SEND DATA </w:t>
      </w:r>
      <w:r w:rsidRPr="005307A3">
        <w:rPr>
          <w:lang w:eastAsia="zh-CN"/>
        </w:rPr>
        <w:t>4</w:t>
      </w:r>
      <w:r w:rsidRPr="005307A3">
        <w:t>.2.1</w:t>
      </w:r>
    </w:p>
    <w:p w14:paraId="39FE82F0" w14:textId="77777777" w:rsidR="00BF46E1" w:rsidRPr="005307A3" w:rsidRDefault="00BF46E1" w:rsidP="00BF46E1">
      <w:r w:rsidRPr="005307A3">
        <w:t>Logically:</w:t>
      </w:r>
    </w:p>
    <w:p w14:paraId="73F1FD03" w14:textId="77777777" w:rsidR="00BF46E1" w:rsidRPr="005307A3" w:rsidRDefault="00BF46E1" w:rsidP="0041528A">
      <w:pPr>
        <w:pStyle w:val="EW"/>
      </w:pPr>
      <w:r w:rsidRPr="005307A3">
        <w:t>Command details</w:t>
      </w:r>
    </w:p>
    <w:p w14:paraId="25845567" w14:textId="77777777" w:rsidR="00BF46E1" w:rsidRPr="005307A3" w:rsidRDefault="00BF46E1" w:rsidP="0041528A">
      <w:pPr>
        <w:pStyle w:val="EW"/>
      </w:pPr>
      <w:r w:rsidRPr="005307A3">
        <w:lastRenderedPageBreak/>
        <w:tab/>
        <w:t>Command number:</w:t>
      </w:r>
      <w:r w:rsidRPr="005307A3">
        <w:tab/>
        <w:t>1</w:t>
      </w:r>
    </w:p>
    <w:p w14:paraId="60CD06E4" w14:textId="77777777" w:rsidR="00BF46E1" w:rsidRPr="005307A3" w:rsidRDefault="00BF46E1" w:rsidP="0041528A">
      <w:pPr>
        <w:pStyle w:val="EW"/>
      </w:pPr>
      <w:r w:rsidRPr="005307A3">
        <w:tab/>
        <w:t>Command type:</w:t>
      </w:r>
      <w:r w:rsidRPr="005307A3">
        <w:tab/>
        <w:t>SEND DATA</w:t>
      </w:r>
    </w:p>
    <w:p w14:paraId="348E34B1" w14:textId="77777777" w:rsidR="00BF46E1" w:rsidRPr="005307A3" w:rsidRDefault="00BF46E1" w:rsidP="0041528A">
      <w:pPr>
        <w:pStyle w:val="EW"/>
      </w:pPr>
      <w:r w:rsidRPr="005307A3">
        <w:tab/>
        <w:t>Command qualifier:</w:t>
      </w:r>
      <w:r w:rsidRPr="005307A3">
        <w:tab/>
        <w:t>Store mode</w:t>
      </w:r>
    </w:p>
    <w:p w14:paraId="4E88384D" w14:textId="77777777" w:rsidR="00BF46E1" w:rsidRPr="005307A3" w:rsidRDefault="00BF46E1" w:rsidP="0041528A">
      <w:pPr>
        <w:pStyle w:val="EW"/>
      </w:pPr>
      <w:r w:rsidRPr="005307A3">
        <w:t>Device identities</w:t>
      </w:r>
    </w:p>
    <w:p w14:paraId="5AE4BF2F" w14:textId="77777777" w:rsidR="00BF46E1" w:rsidRPr="005307A3" w:rsidRDefault="00BF46E1" w:rsidP="0041528A">
      <w:pPr>
        <w:pStyle w:val="EW"/>
      </w:pPr>
      <w:r w:rsidRPr="005307A3">
        <w:tab/>
        <w:t>Source device:</w:t>
      </w:r>
      <w:r w:rsidRPr="005307A3">
        <w:tab/>
        <w:t>UICC</w:t>
      </w:r>
    </w:p>
    <w:p w14:paraId="1487466B" w14:textId="77777777" w:rsidR="00BF46E1" w:rsidRPr="005307A3" w:rsidRDefault="00BF46E1" w:rsidP="0041528A">
      <w:pPr>
        <w:pStyle w:val="EW"/>
      </w:pPr>
      <w:r w:rsidRPr="005307A3">
        <w:tab/>
        <w:t>Destination device:</w:t>
      </w:r>
      <w:r w:rsidRPr="005307A3">
        <w:tab/>
        <w:t>Channel 1</w:t>
      </w:r>
    </w:p>
    <w:p w14:paraId="24A53045" w14:textId="77777777" w:rsidR="00BF46E1" w:rsidRPr="005307A3" w:rsidRDefault="00BF46E1" w:rsidP="0041528A">
      <w:pPr>
        <w:pStyle w:val="EW"/>
      </w:pPr>
      <w:r w:rsidRPr="005307A3">
        <w:t>Channel Data</w:t>
      </w:r>
    </w:p>
    <w:p w14:paraId="70397FC9" w14:textId="77777777" w:rsidR="00BF46E1" w:rsidRPr="005307A3" w:rsidRDefault="00BF46E1" w:rsidP="0041528A">
      <w:pPr>
        <w:pStyle w:val="EX"/>
      </w:pPr>
      <w:r w:rsidRPr="005307A3">
        <w:tab/>
        <w:t>Channel Data:</w:t>
      </w:r>
      <w:r w:rsidRPr="005307A3">
        <w:tab/>
        <w:t>00 01 .. C7 (200 Bytes of data)</w:t>
      </w:r>
    </w:p>
    <w:p w14:paraId="68E82F1D" w14:textId="77777777" w:rsidR="00BF46E1" w:rsidRPr="005307A3" w:rsidRDefault="00BF46E1" w:rsidP="00BF46E1">
      <w:r w:rsidRPr="005307A3">
        <w:t>Coding:</w:t>
      </w:r>
    </w:p>
    <w:p w14:paraId="2E64575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7A3AB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78268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E6A2B0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A00C723"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6AE47AA1"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5A41686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A4FF3D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84A5B9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A7A910"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60D870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02FF6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E0DBC2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FF92AC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4EA9D5C" w14:textId="77777777" w:rsidR="00BF46E1" w:rsidRPr="005307A3" w:rsidRDefault="00BF46E1" w:rsidP="00195D76">
            <w:pPr>
              <w:pStyle w:val="TAC"/>
            </w:pPr>
            <w:r w:rsidRPr="005307A3">
              <w:t>21</w:t>
            </w:r>
          </w:p>
        </w:tc>
      </w:tr>
      <w:tr w:rsidR="00BF46E1" w:rsidRPr="005307A3" w14:paraId="2386220E" w14:textId="77777777" w:rsidTr="00195D76">
        <w:trPr>
          <w:jc w:val="center"/>
        </w:trPr>
        <w:tc>
          <w:tcPr>
            <w:tcW w:w="1134" w:type="dxa"/>
            <w:tcBorders>
              <w:top w:val="single" w:sz="4" w:space="0" w:color="auto"/>
              <w:right w:val="single" w:sz="4" w:space="0" w:color="auto"/>
            </w:tcBorders>
          </w:tcPr>
          <w:p w14:paraId="5CF7994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C12193"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0931CEE2"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56DA7CB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16EF05F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C4C93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A693AAC"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1FCA895"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64DC3CA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0F11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15D4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93EB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C3C5BF" w14:textId="77777777" w:rsidR="00BF46E1" w:rsidRPr="005307A3" w:rsidRDefault="00BF46E1" w:rsidP="00195D76">
            <w:pPr>
              <w:pStyle w:val="TAC"/>
            </w:pPr>
          </w:p>
        </w:tc>
      </w:tr>
    </w:tbl>
    <w:p w14:paraId="6BD53B9D" w14:textId="77777777" w:rsidR="00BF46E1" w:rsidRPr="005307A3" w:rsidRDefault="00BF46E1" w:rsidP="00BF46E1"/>
    <w:p w14:paraId="6E5CEFA4" w14:textId="77777777" w:rsidR="00BF46E1" w:rsidRPr="005307A3" w:rsidRDefault="00BF46E1" w:rsidP="00BF46E1">
      <w:r w:rsidRPr="005307A3">
        <w:t xml:space="preserve">TERMINAL RESPONSE: SEND DATA </w:t>
      </w:r>
      <w:r w:rsidRPr="005307A3">
        <w:rPr>
          <w:lang w:eastAsia="zh-CN"/>
        </w:rPr>
        <w:t>4</w:t>
      </w:r>
      <w:r w:rsidRPr="005307A3">
        <w:t>.2.1</w:t>
      </w:r>
    </w:p>
    <w:p w14:paraId="7E625F49" w14:textId="77777777" w:rsidR="00BF46E1" w:rsidRPr="005307A3" w:rsidRDefault="00BF46E1" w:rsidP="00BF46E1">
      <w:r w:rsidRPr="005307A3">
        <w:t>Logically:</w:t>
      </w:r>
    </w:p>
    <w:p w14:paraId="1EEE6557" w14:textId="77777777" w:rsidR="00BF46E1" w:rsidRPr="005307A3" w:rsidRDefault="00BF46E1" w:rsidP="0041528A">
      <w:pPr>
        <w:pStyle w:val="EW"/>
      </w:pPr>
      <w:r w:rsidRPr="005307A3">
        <w:t>Command details</w:t>
      </w:r>
    </w:p>
    <w:p w14:paraId="3AB26AC9" w14:textId="77777777" w:rsidR="00BF46E1" w:rsidRPr="005307A3" w:rsidRDefault="00BF46E1" w:rsidP="0041528A">
      <w:pPr>
        <w:pStyle w:val="EW"/>
      </w:pPr>
      <w:r w:rsidRPr="005307A3">
        <w:tab/>
        <w:t>Command number:</w:t>
      </w:r>
      <w:r w:rsidRPr="005307A3">
        <w:tab/>
        <w:t>1</w:t>
      </w:r>
    </w:p>
    <w:p w14:paraId="69B772FD" w14:textId="77777777" w:rsidR="00BF46E1" w:rsidRPr="005307A3" w:rsidRDefault="00BF46E1" w:rsidP="0041528A">
      <w:pPr>
        <w:pStyle w:val="EW"/>
      </w:pPr>
      <w:r w:rsidRPr="005307A3">
        <w:tab/>
        <w:t>Command type:</w:t>
      </w:r>
      <w:r w:rsidRPr="005307A3">
        <w:tab/>
        <w:t>SEND DATA</w:t>
      </w:r>
    </w:p>
    <w:p w14:paraId="3DC3492C" w14:textId="77777777" w:rsidR="00BF46E1" w:rsidRPr="005307A3" w:rsidRDefault="00BF46E1" w:rsidP="0041528A">
      <w:pPr>
        <w:pStyle w:val="EW"/>
      </w:pPr>
      <w:r w:rsidRPr="005307A3">
        <w:tab/>
        <w:t>Command qualifier:</w:t>
      </w:r>
      <w:r w:rsidRPr="005307A3">
        <w:tab/>
        <w:t>Store mode</w:t>
      </w:r>
    </w:p>
    <w:p w14:paraId="07DB0118" w14:textId="77777777" w:rsidR="00BF46E1" w:rsidRPr="005307A3" w:rsidRDefault="00BF46E1" w:rsidP="0041528A">
      <w:pPr>
        <w:pStyle w:val="EW"/>
      </w:pPr>
      <w:r w:rsidRPr="005307A3">
        <w:t>Device identities</w:t>
      </w:r>
    </w:p>
    <w:p w14:paraId="77C59C9A" w14:textId="77777777" w:rsidR="00BF46E1" w:rsidRPr="005307A3" w:rsidRDefault="00BF46E1" w:rsidP="0041528A">
      <w:pPr>
        <w:pStyle w:val="EW"/>
      </w:pPr>
      <w:r w:rsidRPr="005307A3">
        <w:tab/>
        <w:t>Source device:</w:t>
      </w:r>
      <w:r w:rsidRPr="005307A3">
        <w:tab/>
        <w:t>ME</w:t>
      </w:r>
    </w:p>
    <w:p w14:paraId="7315CA8F" w14:textId="77777777" w:rsidR="00BF46E1" w:rsidRPr="005307A3" w:rsidRDefault="00BF46E1" w:rsidP="0041528A">
      <w:pPr>
        <w:pStyle w:val="EW"/>
      </w:pPr>
      <w:r w:rsidRPr="005307A3">
        <w:tab/>
        <w:t>Destination device:</w:t>
      </w:r>
      <w:r w:rsidRPr="005307A3">
        <w:tab/>
        <w:t>UICC</w:t>
      </w:r>
    </w:p>
    <w:p w14:paraId="2608D1A7" w14:textId="77777777" w:rsidR="00BF46E1" w:rsidRPr="005307A3" w:rsidRDefault="00BF46E1" w:rsidP="0041528A">
      <w:pPr>
        <w:pStyle w:val="EW"/>
      </w:pPr>
      <w:r w:rsidRPr="005307A3">
        <w:t>Result</w:t>
      </w:r>
    </w:p>
    <w:p w14:paraId="3B5FB754" w14:textId="77777777" w:rsidR="00BF46E1" w:rsidRPr="005307A3" w:rsidRDefault="00BF46E1" w:rsidP="0041528A">
      <w:pPr>
        <w:pStyle w:val="EW"/>
      </w:pPr>
      <w:r w:rsidRPr="005307A3">
        <w:tab/>
        <w:t>General Result:</w:t>
      </w:r>
      <w:r w:rsidRPr="005307A3">
        <w:tab/>
        <w:t>Command performed successfully</w:t>
      </w:r>
    </w:p>
    <w:p w14:paraId="6208EC2D" w14:textId="77777777" w:rsidR="00BF46E1" w:rsidRPr="005307A3" w:rsidRDefault="00BF46E1" w:rsidP="0041528A">
      <w:pPr>
        <w:pStyle w:val="EX"/>
      </w:pPr>
      <w:r w:rsidRPr="005307A3">
        <w:tab/>
        <w:t>Channel data length:</w:t>
      </w:r>
      <w:r w:rsidRPr="005307A3">
        <w:tab/>
        <w:t>More than 255 bytes of space available in the Tx buffer</w:t>
      </w:r>
    </w:p>
    <w:p w14:paraId="0B597250" w14:textId="77777777" w:rsidR="00BF46E1" w:rsidRPr="005307A3" w:rsidRDefault="00BF46E1" w:rsidP="00BF46E1">
      <w:r w:rsidRPr="005307A3">
        <w:t>Coding:</w:t>
      </w:r>
    </w:p>
    <w:p w14:paraId="0183132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C1BFC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815E9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17520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B397B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3D071F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EB17D3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A1D179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1FFF8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9AFD4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F2F30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A61CE1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52B7ED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0AE43C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6A967D" w14:textId="77777777" w:rsidR="00BF46E1" w:rsidRPr="005307A3" w:rsidRDefault="00BF46E1" w:rsidP="00195D76">
            <w:pPr>
              <w:pStyle w:val="TAC"/>
            </w:pPr>
            <w:r w:rsidRPr="005307A3">
              <w:t>00</w:t>
            </w:r>
          </w:p>
        </w:tc>
      </w:tr>
      <w:tr w:rsidR="00BF46E1" w:rsidRPr="005307A3" w14:paraId="46786716" w14:textId="77777777" w:rsidTr="00195D76">
        <w:trPr>
          <w:jc w:val="center"/>
        </w:trPr>
        <w:tc>
          <w:tcPr>
            <w:tcW w:w="1134" w:type="dxa"/>
            <w:tcBorders>
              <w:top w:val="single" w:sz="4" w:space="0" w:color="auto"/>
              <w:right w:val="single" w:sz="4" w:space="0" w:color="auto"/>
            </w:tcBorders>
          </w:tcPr>
          <w:p w14:paraId="58B4571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97E9555"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28338E4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E64708"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93FE6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86521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0718D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51A33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F0238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9067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EB41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4241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E2BCF8" w14:textId="77777777" w:rsidR="00BF46E1" w:rsidRPr="005307A3" w:rsidRDefault="00BF46E1" w:rsidP="00195D76">
            <w:pPr>
              <w:pStyle w:val="TAC"/>
            </w:pPr>
          </w:p>
        </w:tc>
      </w:tr>
    </w:tbl>
    <w:p w14:paraId="14179900" w14:textId="77777777" w:rsidR="00BF46E1" w:rsidRPr="005307A3" w:rsidRDefault="00BF46E1" w:rsidP="00BF46E1"/>
    <w:p w14:paraId="68555EF4" w14:textId="77777777" w:rsidR="00BF46E1" w:rsidRPr="005307A3" w:rsidRDefault="00BF46E1" w:rsidP="00BF46E1">
      <w:r w:rsidRPr="005307A3">
        <w:t xml:space="preserve">PROACTIVE COMMAND: SEND DATA </w:t>
      </w:r>
      <w:r w:rsidRPr="005307A3">
        <w:rPr>
          <w:lang w:eastAsia="zh-CN"/>
        </w:rPr>
        <w:t>4</w:t>
      </w:r>
      <w:r w:rsidRPr="005307A3">
        <w:t>.2.2</w:t>
      </w:r>
    </w:p>
    <w:p w14:paraId="2E289B32" w14:textId="77777777" w:rsidR="00BF46E1" w:rsidRPr="005307A3" w:rsidRDefault="00BF46E1" w:rsidP="00BF46E1">
      <w:r w:rsidRPr="005307A3">
        <w:t>Logically:</w:t>
      </w:r>
    </w:p>
    <w:p w14:paraId="66D69DDC" w14:textId="77777777" w:rsidR="00BF46E1" w:rsidRPr="005307A3" w:rsidRDefault="00BF46E1" w:rsidP="0041528A">
      <w:pPr>
        <w:pStyle w:val="EW"/>
      </w:pPr>
      <w:r w:rsidRPr="005307A3">
        <w:t>Command details</w:t>
      </w:r>
    </w:p>
    <w:p w14:paraId="5272F2D0" w14:textId="77777777" w:rsidR="00BF46E1" w:rsidRPr="005307A3" w:rsidRDefault="00BF46E1" w:rsidP="0041528A">
      <w:pPr>
        <w:pStyle w:val="EW"/>
      </w:pPr>
      <w:r w:rsidRPr="005307A3">
        <w:tab/>
        <w:t>Command number:</w:t>
      </w:r>
      <w:r w:rsidRPr="005307A3">
        <w:tab/>
        <w:t>1</w:t>
      </w:r>
    </w:p>
    <w:p w14:paraId="1ED9F300" w14:textId="77777777" w:rsidR="00BF46E1" w:rsidRPr="005307A3" w:rsidRDefault="00BF46E1" w:rsidP="0041528A">
      <w:pPr>
        <w:pStyle w:val="EW"/>
      </w:pPr>
      <w:r w:rsidRPr="005307A3">
        <w:tab/>
        <w:t>Command type:</w:t>
      </w:r>
      <w:r w:rsidRPr="005307A3">
        <w:tab/>
        <w:t>SEND DATA</w:t>
      </w:r>
    </w:p>
    <w:p w14:paraId="2A4C0DE2" w14:textId="77777777" w:rsidR="00BF46E1" w:rsidRPr="005307A3" w:rsidRDefault="00BF46E1" w:rsidP="0041528A">
      <w:pPr>
        <w:pStyle w:val="EW"/>
      </w:pPr>
      <w:r w:rsidRPr="005307A3">
        <w:tab/>
        <w:t>Command qualifier:</w:t>
      </w:r>
      <w:r w:rsidRPr="005307A3">
        <w:tab/>
        <w:t>Store mode</w:t>
      </w:r>
    </w:p>
    <w:p w14:paraId="42BD6A7F" w14:textId="77777777" w:rsidR="00BF46E1" w:rsidRPr="005307A3" w:rsidRDefault="00BF46E1" w:rsidP="0041528A">
      <w:pPr>
        <w:pStyle w:val="EW"/>
      </w:pPr>
      <w:r w:rsidRPr="005307A3">
        <w:t>Device identities</w:t>
      </w:r>
    </w:p>
    <w:p w14:paraId="77AB6A57" w14:textId="77777777" w:rsidR="00BF46E1" w:rsidRPr="005307A3" w:rsidRDefault="00BF46E1" w:rsidP="0041528A">
      <w:pPr>
        <w:pStyle w:val="EW"/>
      </w:pPr>
      <w:r w:rsidRPr="005307A3">
        <w:tab/>
        <w:t>Source device:</w:t>
      </w:r>
      <w:r w:rsidRPr="005307A3">
        <w:tab/>
        <w:t>UICC</w:t>
      </w:r>
    </w:p>
    <w:p w14:paraId="061B9481" w14:textId="77777777" w:rsidR="00BF46E1" w:rsidRPr="005307A3" w:rsidRDefault="00BF46E1" w:rsidP="0041528A">
      <w:pPr>
        <w:pStyle w:val="EW"/>
      </w:pPr>
      <w:r w:rsidRPr="005307A3">
        <w:tab/>
        <w:t>Destination device:</w:t>
      </w:r>
      <w:r w:rsidRPr="005307A3">
        <w:tab/>
        <w:t>Channel 1</w:t>
      </w:r>
    </w:p>
    <w:p w14:paraId="6B1CC6F1" w14:textId="77777777" w:rsidR="00BF46E1" w:rsidRPr="005307A3" w:rsidRDefault="00BF46E1" w:rsidP="0041528A">
      <w:pPr>
        <w:pStyle w:val="EW"/>
      </w:pPr>
      <w:r w:rsidRPr="005307A3">
        <w:t>Channel Data</w:t>
      </w:r>
    </w:p>
    <w:p w14:paraId="4A090097" w14:textId="77777777" w:rsidR="00BF46E1" w:rsidRPr="005307A3" w:rsidRDefault="00BF46E1" w:rsidP="0041528A">
      <w:pPr>
        <w:pStyle w:val="EX"/>
      </w:pPr>
      <w:r w:rsidRPr="005307A3">
        <w:tab/>
        <w:t>Channel Data:</w:t>
      </w:r>
      <w:r w:rsidRPr="005307A3">
        <w:tab/>
        <w:t>C8 C9 .. FF 00 01 .. 8F (200 Bytes of data)</w:t>
      </w:r>
    </w:p>
    <w:p w14:paraId="56687034" w14:textId="77777777" w:rsidR="00BF46E1" w:rsidRPr="005307A3" w:rsidRDefault="00BF46E1" w:rsidP="00BF46E1">
      <w:r w:rsidRPr="005307A3">
        <w:t>Coding:</w:t>
      </w:r>
    </w:p>
    <w:p w14:paraId="7FA5627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62C22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BE63F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10CD4C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44B303A" w14:textId="77777777" w:rsidR="00BF46E1" w:rsidRPr="005307A3" w:rsidRDefault="00BF46E1" w:rsidP="00195D76">
            <w:pPr>
              <w:pStyle w:val="TAC"/>
            </w:pPr>
            <w:r w:rsidRPr="005307A3">
              <w:t xml:space="preserve">81 </w:t>
            </w:r>
          </w:p>
        </w:tc>
        <w:tc>
          <w:tcPr>
            <w:tcW w:w="588" w:type="dxa"/>
            <w:tcBorders>
              <w:top w:val="single" w:sz="4" w:space="0" w:color="auto"/>
              <w:left w:val="single" w:sz="4" w:space="0" w:color="auto"/>
              <w:bottom w:val="single" w:sz="4" w:space="0" w:color="auto"/>
              <w:right w:val="single" w:sz="4" w:space="0" w:color="auto"/>
            </w:tcBorders>
          </w:tcPr>
          <w:p w14:paraId="038616C9"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4A24DE4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70520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7071F7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4F2B6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3406B4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60555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FB7B13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516826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960AE0" w14:textId="77777777" w:rsidR="00BF46E1" w:rsidRPr="005307A3" w:rsidRDefault="00BF46E1" w:rsidP="00195D76">
            <w:pPr>
              <w:pStyle w:val="TAC"/>
            </w:pPr>
            <w:r w:rsidRPr="005307A3">
              <w:t>21</w:t>
            </w:r>
          </w:p>
        </w:tc>
      </w:tr>
      <w:tr w:rsidR="00BF46E1" w:rsidRPr="005307A3" w14:paraId="5DB368EC" w14:textId="77777777" w:rsidTr="00195D76">
        <w:trPr>
          <w:jc w:val="center"/>
        </w:trPr>
        <w:tc>
          <w:tcPr>
            <w:tcW w:w="1134" w:type="dxa"/>
            <w:tcBorders>
              <w:top w:val="single" w:sz="4" w:space="0" w:color="auto"/>
              <w:right w:val="single" w:sz="4" w:space="0" w:color="auto"/>
            </w:tcBorders>
          </w:tcPr>
          <w:p w14:paraId="063703C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996AE6" w14:textId="77777777" w:rsidR="00BF46E1" w:rsidRPr="005307A3" w:rsidRDefault="00BF46E1" w:rsidP="00195D76">
            <w:pPr>
              <w:pStyle w:val="TAC"/>
            </w:pPr>
            <w:r w:rsidRPr="005307A3">
              <w:t>B6</w:t>
            </w:r>
          </w:p>
        </w:tc>
        <w:tc>
          <w:tcPr>
            <w:tcW w:w="546" w:type="dxa"/>
            <w:tcBorders>
              <w:top w:val="single" w:sz="4" w:space="0" w:color="auto"/>
              <w:left w:val="single" w:sz="4" w:space="0" w:color="auto"/>
              <w:bottom w:val="single" w:sz="4" w:space="0" w:color="auto"/>
              <w:right w:val="single" w:sz="4" w:space="0" w:color="auto"/>
            </w:tcBorders>
          </w:tcPr>
          <w:p w14:paraId="23A6BF77" w14:textId="77777777" w:rsidR="00BF46E1" w:rsidRPr="005307A3" w:rsidRDefault="00BF46E1" w:rsidP="00195D76">
            <w:pPr>
              <w:pStyle w:val="TAC"/>
            </w:pPr>
            <w:r w:rsidRPr="005307A3">
              <w:t>81</w:t>
            </w:r>
          </w:p>
        </w:tc>
        <w:tc>
          <w:tcPr>
            <w:tcW w:w="588" w:type="dxa"/>
            <w:tcBorders>
              <w:top w:val="single" w:sz="4" w:space="0" w:color="auto"/>
              <w:left w:val="single" w:sz="4" w:space="0" w:color="auto"/>
              <w:bottom w:val="single" w:sz="4" w:space="0" w:color="auto"/>
              <w:right w:val="single" w:sz="4" w:space="0" w:color="auto"/>
            </w:tcBorders>
          </w:tcPr>
          <w:p w14:paraId="4F0BFDC3"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1A131143"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889EEA3" w14:textId="77777777" w:rsidR="00BF46E1" w:rsidRPr="005307A3" w:rsidRDefault="00BF46E1" w:rsidP="00195D76">
            <w:pPr>
              <w:pStyle w:val="TAC"/>
            </w:pPr>
            <w:r w:rsidRPr="005307A3">
              <w:t>C9</w:t>
            </w:r>
          </w:p>
        </w:tc>
        <w:tc>
          <w:tcPr>
            <w:tcW w:w="567" w:type="dxa"/>
            <w:tcBorders>
              <w:top w:val="single" w:sz="4" w:space="0" w:color="auto"/>
              <w:left w:val="single" w:sz="4" w:space="0" w:color="auto"/>
              <w:bottom w:val="single" w:sz="4" w:space="0" w:color="auto"/>
              <w:right w:val="single" w:sz="4" w:space="0" w:color="auto"/>
            </w:tcBorders>
          </w:tcPr>
          <w:p w14:paraId="0E94BF01"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7B70506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1EC9140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12023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EC089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6E12786C" w14:textId="77777777" w:rsidR="00BF46E1" w:rsidRPr="005307A3" w:rsidRDefault="00BF46E1" w:rsidP="00195D76">
            <w:pPr>
              <w:pStyle w:val="TAC"/>
            </w:pPr>
            <w:r w:rsidRPr="005307A3">
              <w:t>8F</w:t>
            </w:r>
          </w:p>
        </w:tc>
        <w:tc>
          <w:tcPr>
            <w:tcW w:w="567" w:type="dxa"/>
            <w:tcBorders>
              <w:top w:val="single" w:sz="4" w:space="0" w:color="auto"/>
              <w:left w:val="single" w:sz="4" w:space="0" w:color="auto"/>
              <w:bottom w:val="single" w:sz="4" w:space="0" w:color="auto"/>
              <w:right w:val="single" w:sz="4" w:space="0" w:color="auto"/>
            </w:tcBorders>
          </w:tcPr>
          <w:p w14:paraId="55A2B2D5" w14:textId="77777777" w:rsidR="00BF46E1" w:rsidRPr="005307A3" w:rsidRDefault="00BF46E1" w:rsidP="00195D76">
            <w:pPr>
              <w:pStyle w:val="TAC"/>
            </w:pPr>
          </w:p>
        </w:tc>
      </w:tr>
    </w:tbl>
    <w:p w14:paraId="46CD13E1" w14:textId="77777777" w:rsidR="00BF46E1" w:rsidRPr="005307A3" w:rsidRDefault="00BF46E1" w:rsidP="00BF46E1"/>
    <w:p w14:paraId="44807907" w14:textId="77777777" w:rsidR="00BF46E1" w:rsidRPr="005307A3" w:rsidRDefault="00BF46E1" w:rsidP="00BF46E1">
      <w:r w:rsidRPr="005307A3">
        <w:t xml:space="preserve">TERMINAL RESPONSE: SEND DATA </w:t>
      </w:r>
      <w:r w:rsidRPr="005307A3">
        <w:rPr>
          <w:lang w:eastAsia="zh-CN"/>
        </w:rPr>
        <w:t>4</w:t>
      </w:r>
      <w:r w:rsidRPr="005307A3">
        <w:t>.2.2</w:t>
      </w:r>
    </w:p>
    <w:p w14:paraId="0FAFD6AA" w14:textId="77777777" w:rsidR="00BF46E1" w:rsidRPr="005307A3" w:rsidRDefault="00BF46E1" w:rsidP="00BF46E1">
      <w:r w:rsidRPr="005307A3">
        <w:t>Logically:</w:t>
      </w:r>
    </w:p>
    <w:p w14:paraId="67CAF86B" w14:textId="77777777" w:rsidR="00BF46E1" w:rsidRPr="005307A3" w:rsidRDefault="00BF46E1" w:rsidP="0041528A">
      <w:pPr>
        <w:pStyle w:val="EW"/>
      </w:pPr>
      <w:r w:rsidRPr="005307A3">
        <w:t>Command details</w:t>
      </w:r>
    </w:p>
    <w:p w14:paraId="70A917B4" w14:textId="77777777" w:rsidR="00BF46E1" w:rsidRPr="005307A3" w:rsidRDefault="00BF46E1" w:rsidP="0041528A">
      <w:pPr>
        <w:pStyle w:val="EW"/>
      </w:pPr>
      <w:r w:rsidRPr="005307A3">
        <w:tab/>
        <w:t>Command number:</w:t>
      </w:r>
      <w:r w:rsidRPr="005307A3">
        <w:tab/>
        <w:t>1</w:t>
      </w:r>
    </w:p>
    <w:p w14:paraId="21FF57BE" w14:textId="77777777" w:rsidR="00BF46E1" w:rsidRPr="005307A3" w:rsidRDefault="00BF46E1" w:rsidP="0041528A">
      <w:pPr>
        <w:pStyle w:val="EW"/>
      </w:pPr>
      <w:r w:rsidRPr="005307A3">
        <w:tab/>
        <w:t>Command type:</w:t>
      </w:r>
      <w:r w:rsidRPr="005307A3">
        <w:tab/>
        <w:t>SEND DATA</w:t>
      </w:r>
    </w:p>
    <w:p w14:paraId="5BD5D788" w14:textId="77777777" w:rsidR="00BF46E1" w:rsidRPr="005307A3" w:rsidRDefault="00BF46E1" w:rsidP="0041528A">
      <w:pPr>
        <w:pStyle w:val="EW"/>
      </w:pPr>
      <w:r w:rsidRPr="005307A3">
        <w:tab/>
        <w:t>Command qualifier:</w:t>
      </w:r>
      <w:r w:rsidRPr="005307A3">
        <w:tab/>
        <w:t>Store mode</w:t>
      </w:r>
    </w:p>
    <w:p w14:paraId="35BA6F7F" w14:textId="77777777" w:rsidR="00BF46E1" w:rsidRPr="005307A3" w:rsidRDefault="00BF46E1" w:rsidP="0041528A">
      <w:pPr>
        <w:pStyle w:val="EW"/>
      </w:pPr>
      <w:r w:rsidRPr="005307A3">
        <w:lastRenderedPageBreak/>
        <w:t>Device identities</w:t>
      </w:r>
    </w:p>
    <w:p w14:paraId="4C5434FA" w14:textId="77777777" w:rsidR="00BF46E1" w:rsidRPr="005307A3" w:rsidRDefault="00BF46E1" w:rsidP="0041528A">
      <w:pPr>
        <w:pStyle w:val="EW"/>
      </w:pPr>
      <w:r w:rsidRPr="005307A3">
        <w:tab/>
        <w:t>Source device:</w:t>
      </w:r>
      <w:r w:rsidRPr="005307A3">
        <w:tab/>
        <w:t>ME</w:t>
      </w:r>
    </w:p>
    <w:p w14:paraId="55812C7E" w14:textId="77777777" w:rsidR="00BF46E1" w:rsidRPr="005307A3" w:rsidRDefault="00BF46E1" w:rsidP="0041528A">
      <w:pPr>
        <w:pStyle w:val="EW"/>
      </w:pPr>
      <w:r w:rsidRPr="005307A3">
        <w:tab/>
        <w:t>Destination device:</w:t>
      </w:r>
      <w:r w:rsidRPr="005307A3">
        <w:tab/>
        <w:t>UICC</w:t>
      </w:r>
    </w:p>
    <w:p w14:paraId="5794B729" w14:textId="77777777" w:rsidR="00BF46E1" w:rsidRPr="005307A3" w:rsidRDefault="00BF46E1" w:rsidP="0041528A">
      <w:pPr>
        <w:pStyle w:val="EW"/>
      </w:pPr>
      <w:r w:rsidRPr="005307A3">
        <w:t>Result</w:t>
      </w:r>
    </w:p>
    <w:p w14:paraId="7F43947B" w14:textId="77777777" w:rsidR="00BF46E1" w:rsidRPr="005307A3" w:rsidRDefault="00BF46E1" w:rsidP="0041528A">
      <w:pPr>
        <w:pStyle w:val="EW"/>
      </w:pPr>
      <w:r w:rsidRPr="005307A3">
        <w:tab/>
        <w:t>General Result:</w:t>
      </w:r>
      <w:r w:rsidRPr="005307A3">
        <w:tab/>
        <w:t>Command performed successfully</w:t>
      </w:r>
    </w:p>
    <w:p w14:paraId="5EA424CC" w14:textId="77777777" w:rsidR="00BF46E1" w:rsidRPr="005307A3" w:rsidRDefault="00BF46E1" w:rsidP="0041528A">
      <w:pPr>
        <w:pStyle w:val="EX"/>
      </w:pPr>
      <w:r w:rsidRPr="005307A3">
        <w:tab/>
        <w:t>Channel data length:</w:t>
      </w:r>
      <w:r w:rsidRPr="005307A3">
        <w:tab/>
        <w:t>More than 255 bytes of space available in the Tx buffer</w:t>
      </w:r>
    </w:p>
    <w:p w14:paraId="5A249886" w14:textId="77777777" w:rsidR="00BF46E1" w:rsidRPr="005307A3" w:rsidRDefault="00BF46E1" w:rsidP="00BF46E1">
      <w:r w:rsidRPr="005307A3">
        <w:t>Coding:</w:t>
      </w:r>
    </w:p>
    <w:p w14:paraId="48FC348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B9CCEA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7815C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FE955D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58F7A1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C4C964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2E29A3"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300381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A75B1F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038124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21788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9195A8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B319E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DF58E7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67DD2C" w14:textId="77777777" w:rsidR="00BF46E1" w:rsidRPr="005307A3" w:rsidRDefault="00BF46E1" w:rsidP="00195D76">
            <w:pPr>
              <w:pStyle w:val="TAC"/>
            </w:pPr>
            <w:r w:rsidRPr="005307A3">
              <w:t>00</w:t>
            </w:r>
          </w:p>
        </w:tc>
      </w:tr>
      <w:tr w:rsidR="00BF46E1" w:rsidRPr="005307A3" w14:paraId="22F88500" w14:textId="77777777" w:rsidTr="00195D76">
        <w:trPr>
          <w:jc w:val="center"/>
        </w:trPr>
        <w:tc>
          <w:tcPr>
            <w:tcW w:w="1134" w:type="dxa"/>
            <w:tcBorders>
              <w:top w:val="single" w:sz="4" w:space="0" w:color="auto"/>
              <w:right w:val="single" w:sz="4" w:space="0" w:color="auto"/>
            </w:tcBorders>
          </w:tcPr>
          <w:p w14:paraId="29B1C00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321A092"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C19BF7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D2AAB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6ED20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069F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2C9E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C32B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6A7FB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BB1570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63D0E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52EED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A1604F" w14:textId="77777777" w:rsidR="00BF46E1" w:rsidRPr="005307A3" w:rsidRDefault="00BF46E1" w:rsidP="00195D76">
            <w:pPr>
              <w:pStyle w:val="TAC"/>
            </w:pPr>
          </w:p>
        </w:tc>
      </w:tr>
    </w:tbl>
    <w:p w14:paraId="331323B9" w14:textId="77777777" w:rsidR="00BF46E1" w:rsidRPr="005307A3" w:rsidRDefault="00BF46E1" w:rsidP="00BF46E1"/>
    <w:p w14:paraId="004E3811" w14:textId="77777777" w:rsidR="00BF46E1" w:rsidRPr="005307A3" w:rsidRDefault="00BF46E1" w:rsidP="00BF46E1">
      <w:r w:rsidRPr="005307A3">
        <w:t xml:space="preserve">PROACTIVE COMMAND: SEND DATA </w:t>
      </w:r>
      <w:r w:rsidRPr="005307A3">
        <w:rPr>
          <w:lang w:eastAsia="zh-CN"/>
        </w:rPr>
        <w:t>4</w:t>
      </w:r>
      <w:r w:rsidRPr="005307A3">
        <w:t>.2.3</w:t>
      </w:r>
    </w:p>
    <w:p w14:paraId="53C99F12" w14:textId="77777777" w:rsidR="00BF46E1" w:rsidRPr="005307A3" w:rsidRDefault="00BF46E1" w:rsidP="00BF46E1">
      <w:r w:rsidRPr="005307A3">
        <w:t>Logically:</w:t>
      </w:r>
    </w:p>
    <w:p w14:paraId="78E84689" w14:textId="77777777" w:rsidR="00BF46E1" w:rsidRPr="005307A3" w:rsidRDefault="00BF46E1" w:rsidP="0041528A">
      <w:pPr>
        <w:pStyle w:val="EW"/>
      </w:pPr>
      <w:r w:rsidRPr="005307A3">
        <w:t>Command details</w:t>
      </w:r>
    </w:p>
    <w:p w14:paraId="01E6EB90" w14:textId="77777777" w:rsidR="00BF46E1" w:rsidRPr="005307A3" w:rsidRDefault="00BF46E1" w:rsidP="0041528A">
      <w:pPr>
        <w:pStyle w:val="EW"/>
      </w:pPr>
      <w:r w:rsidRPr="005307A3">
        <w:tab/>
        <w:t>Command number:</w:t>
      </w:r>
      <w:r w:rsidRPr="005307A3">
        <w:tab/>
        <w:t>1</w:t>
      </w:r>
    </w:p>
    <w:p w14:paraId="12E7951C" w14:textId="77777777" w:rsidR="00BF46E1" w:rsidRPr="005307A3" w:rsidRDefault="00BF46E1" w:rsidP="0041528A">
      <w:pPr>
        <w:pStyle w:val="EW"/>
      </w:pPr>
      <w:r w:rsidRPr="005307A3">
        <w:tab/>
        <w:t>Command type:</w:t>
      </w:r>
      <w:r w:rsidRPr="005307A3">
        <w:tab/>
        <w:t>SEND DATA</w:t>
      </w:r>
    </w:p>
    <w:p w14:paraId="59500394" w14:textId="77777777" w:rsidR="00BF46E1" w:rsidRPr="005307A3" w:rsidRDefault="00BF46E1" w:rsidP="0041528A">
      <w:pPr>
        <w:pStyle w:val="EW"/>
      </w:pPr>
      <w:r w:rsidRPr="005307A3">
        <w:tab/>
        <w:t>Command qualifier:</w:t>
      </w:r>
      <w:r w:rsidRPr="005307A3">
        <w:tab/>
        <w:t>Immediate mode</w:t>
      </w:r>
    </w:p>
    <w:p w14:paraId="6DA61C48" w14:textId="77777777" w:rsidR="00BF46E1" w:rsidRPr="005307A3" w:rsidRDefault="00BF46E1" w:rsidP="0041528A">
      <w:pPr>
        <w:pStyle w:val="EW"/>
      </w:pPr>
      <w:r w:rsidRPr="005307A3">
        <w:t>Device identities</w:t>
      </w:r>
    </w:p>
    <w:p w14:paraId="1897D5FE" w14:textId="77777777" w:rsidR="00BF46E1" w:rsidRPr="005307A3" w:rsidRDefault="00BF46E1" w:rsidP="0041528A">
      <w:pPr>
        <w:pStyle w:val="EW"/>
      </w:pPr>
      <w:r w:rsidRPr="005307A3">
        <w:tab/>
        <w:t>Source device:</w:t>
      </w:r>
      <w:r w:rsidRPr="005307A3">
        <w:tab/>
        <w:t>UICC</w:t>
      </w:r>
    </w:p>
    <w:p w14:paraId="13F9310A" w14:textId="77777777" w:rsidR="00BF46E1" w:rsidRPr="005307A3" w:rsidRDefault="00BF46E1" w:rsidP="0041528A">
      <w:pPr>
        <w:pStyle w:val="EW"/>
      </w:pPr>
      <w:r w:rsidRPr="005307A3">
        <w:tab/>
        <w:t>Destination device:</w:t>
      </w:r>
      <w:r w:rsidRPr="005307A3">
        <w:tab/>
        <w:t>Channel 1</w:t>
      </w:r>
    </w:p>
    <w:p w14:paraId="59DB1636" w14:textId="77777777" w:rsidR="00BF46E1" w:rsidRPr="005307A3" w:rsidRDefault="00BF46E1" w:rsidP="0041528A">
      <w:pPr>
        <w:pStyle w:val="EW"/>
      </w:pPr>
      <w:r w:rsidRPr="005307A3">
        <w:t>Channel Data</w:t>
      </w:r>
    </w:p>
    <w:p w14:paraId="44EFFDB1" w14:textId="77777777" w:rsidR="00BF46E1" w:rsidRPr="005307A3" w:rsidRDefault="00BF46E1" w:rsidP="0041528A">
      <w:pPr>
        <w:pStyle w:val="EX"/>
      </w:pPr>
      <w:r w:rsidRPr="005307A3">
        <w:tab/>
        <w:t>Channel Data:</w:t>
      </w:r>
      <w:r w:rsidRPr="005307A3">
        <w:tab/>
        <w:t>90 91 .. F3 (100 Bytes of data)</w:t>
      </w:r>
    </w:p>
    <w:p w14:paraId="45E4549B" w14:textId="77777777" w:rsidR="00BF46E1" w:rsidRPr="005307A3" w:rsidRDefault="00BF46E1" w:rsidP="00BF46E1">
      <w:r w:rsidRPr="005307A3">
        <w:t>Coding:</w:t>
      </w:r>
    </w:p>
    <w:p w14:paraId="638E87F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6207D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E02D76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E0EB853"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5C2389F" w14:textId="77777777" w:rsidR="00BF46E1" w:rsidRPr="005307A3" w:rsidRDefault="00BF46E1" w:rsidP="00195D76">
            <w:pPr>
              <w:pStyle w:val="TAC"/>
            </w:pPr>
            <w:r w:rsidRPr="005307A3">
              <w:t>6F</w:t>
            </w:r>
          </w:p>
        </w:tc>
        <w:tc>
          <w:tcPr>
            <w:tcW w:w="588" w:type="dxa"/>
            <w:tcBorders>
              <w:top w:val="single" w:sz="4" w:space="0" w:color="auto"/>
              <w:left w:val="single" w:sz="4" w:space="0" w:color="auto"/>
              <w:bottom w:val="single" w:sz="4" w:space="0" w:color="auto"/>
              <w:right w:val="single" w:sz="4" w:space="0" w:color="auto"/>
            </w:tcBorders>
          </w:tcPr>
          <w:p w14:paraId="5702F7F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EF8E2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C2D5CB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49A2B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1AF3BA4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3DAB9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FED182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5C5390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29DB11"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2C62259" w14:textId="77777777" w:rsidR="00BF46E1" w:rsidRPr="005307A3" w:rsidRDefault="00BF46E1" w:rsidP="00195D76">
            <w:pPr>
              <w:pStyle w:val="TAC"/>
            </w:pPr>
            <w:r w:rsidRPr="005307A3">
              <w:t>B6</w:t>
            </w:r>
          </w:p>
        </w:tc>
      </w:tr>
      <w:tr w:rsidR="00BF46E1" w:rsidRPr="005307A3" w14:paraId="290DB17C" w14:textId="77777777" w:rsidTr="00195D76">
        <w:trPr>
          <w:jc w:val="center"/>
        </w:trPr>
        <w:tc>
          <w:tcPr>
            <w:tcW w:w="1134" w:type="dxa"/>
            <w:tcBorders>
              <w:top w:val="single" w:sz="4" w:space="0" w:color="auto"/>
              <w:right w:val="single" w:sz="4" w:space="0" w:color="auto"/>
            </w:tcBorders>
          </w:tcPr>
          <w:p w14:paraId="578A20D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1BAF80" w14:textId="77777777" w:rsidR="00BF46E1" w:rsidRPr="005307A3" w:rsidRDefault="00BF46E1" w:rsidP="00195D76">
            <w:pPr>
              <w:pStyle w:val="TAC"/>
            </w:pPr>
            <w:r w:rsidRPr="005307A3">
              <w:t>64</w:t>
            </w:r>
          </w:p>
        </w:tc>
        <w:tc>
          <w:tcPr>
            <w:tcW w:w="546" w:type="dxa"/>
            <w:tcBorders>
              <w:top w:val="single" w:sz="4" w:space="0" w:color="auto"/>
              <w:left w:val="single" w:sz="4" w:space="0" w:color="auto"/>
              <w:bottom w:val="single" w:sz="4" w:space="0" w:color="auto"/>
              <w:right w:val="single" w:sz="4" w:space="0" w:color="auto"/>
            </w:tcBorders>
          </w:tcPr>
          <w:p w14:paraId="6628ACF2" w14:textId="77777777" w:rsidR="00BF46E1" w:rsidRPr="005307A3" w:rsidRDefault="00BF46E1" w:rsidP="00195D76">
            <w:pPr>
              <w:pStyle w:val="TAC"/>
            </w:pPr>
            <w:r w:rsidRPr="005307A3">
              <w:t>90</w:t>
            </w:r>
          </w:p>
        </w:tc>
        <w:tc>
          <w:tcPr>
            <w:tcW w:w="588" w:type="dxa"/>
            <w:tcBorders>
              <w:top w:val="single" w:sz="4" w:space="0" w:color="auto"/>
              <w:left w:val="single" w:sz="4" w:space="0" w:color="auto"/>
              <w:bottom w:val="single" w:sz="4" w:space="0" w:color="auto"/>
              <w:right w:val="single" w:sz="4" w:space="0" w:color="auto"/>
            </w:tcBorders>
          </w:tcPr>
          <w:p w14:paraId="417FABE3"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9F1F37D"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3216DBF3" w14:textId="77777777" w:rsidR="00BF46E1" w:rsidRPr="005307A3" w:rsidRDefault="00BF46E1" w:rsidP="00195D76">
            <w:pPr>
              <w:pStyle w:val="TAC"/>
            </w:pPr>
            <w:r w:rsidRPr="005307A3">
              <w:t>F3</w:t>
            </w:r>
          </w:p>
        </w:tc>
        <w:tc>
          <w:tcPr>
            <w:tcW w:w="567" w:type="dxa"/>
            <w:tcBorders>
              <w:top w:val="single" w:sz="4" w:space="0" w:color="auto"/>
              <w:left w:val="single" w:sz="4" w:space="0" w:color="auto"/>
              <w:bottom w:val="single" w:sz="4" w:space="0" w:color="auto"/>
              <w:right w:val="single" w:sz="4" w:space="0" w:color="auto"/>
            </w:tcBorders>
          </w:tcPr>
          <w:p w14:paraId="3200D57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09138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4048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18817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2BD0A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EF89E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894AF7" w14:textId="77777777" w:rsidR="00BF46E1" w:rsidRPr="005307A3" w:rsidRDefault="00BF46E1" w:rsidP="00195D76">
            <w:pPr>
              <w:pStyle w:val="TAC"/>
            </w:pPr>
          </w:p>
        </w:tc>
      </w:tr>
    </w:tbl>
    <w:p w14:paraId="0D5EAE07" w14:textId="77777777" w:rsidR="00BF46E1" w:rsidRPr="005307A3" w:rsidRDefault="00BF46E1" w:rsidP="00BF46E1"/>
    <w:p w14:paraId="0446FD11" w14:textId="77777777" w:rsidR="00BF46E1" w:rsidRPr="005307A3" w:rsidRDefault="00BF46E1" w:rsidP="00BF46E1">
      <w:r w:rsidRPr="005307A3">
        <w:t xml:space="preserve">TERMINAL RESPONSE: SEND DATA </w:t>
      </w:r>
      <w:r w:rsidRPr="005307A3">
        <w:rPr>
          <w:lang w:eastAsia="zh-CN"/>
        </w:rPr>
        <w:t>4</w:t>
      </w:r>
      <w:r w:rsidRPr="005307A3">
        <w:t>.2.3</w:t>
      </w:r>
    </w:p>
    <w:p w14:paraId="32672355" w14:textId="77777777" w:rsidR="00BF46E1" w:rsidRPr="005307A3" w:rsidRDefault="00BF46E1" w:rsidP="00BF46E1">
      <w:r w:rsidRPr="005307A3">
        <w:t>Logically:</w:t>
      </w:r>
    </w:p>
    <w:p w14:paraId="39C34986" w14:textId="77777777" w:rsidR="00BF46E1" w:rsidRPr="005307A3" w:rsidRDefault="00BF46E1" w:rsidP="0041528A">
      <w:pPr>
        <w:pStyle w:val="EW"/>
      </w:pPr>
      <w:r w:rsidRPr="005307A3">
        <w:t>Command details</w:t>
      </w:r>
    </w:p>
    <w:p w14:paraId="13E864C3" w14:textId="77777777" w:rsidR="00BF46E1" w:rsidRPr="005307A3" w:rsidRDefault="00BF46E1" w:rsidP="0041528A">
      <w:pPr>
        <w:pStyle w:val="EW"/>
      </w:pPr>
      <w:r w:rsidRPr="005307A3">
        <w:tab/>
        <w:t>Command number:</w:t>
      </w:r>
      <w:r w:rsidRPr="005307A3">
        <w:tab/>
        <w:t>1</w:t>
      </w:r>
    </w:p>
    <w:p w14:paraId="556E4077" w14:textId="77777777" w:rsidR="00BF46E1" w:rsidRPr="005307A3" w:rsidRDefault="00BF46E1" w:rsidP="0041528A">
      <w:pPr>
        <w:pStyle w:val="EW"/>
      </w:pPr>
      <w:r w:rsidRPr="005307A3">
        <w:tab/>
        <w:t>Command type:</w:t>
      </w:r>
      <w:r w:rsidRPr="005307A3">
        <w:tab/>
        <w:t>SEND DATA</w:t>
      </w:r>
    </w:p>
    <w:p w14:paraId="01ABF4D8" w14:textId="77777777" w:rsidR="00BF46E1" w:rsidRPr="005307A3" w:rsidRDefault="00BF46E1" w:rsidP="0041528A">
      <w:pPr>
        <w:pStyle w:val="EW"/>
      </w:pPr>
      <w:r w:rsidRPr="005307A3">
        <w:tab/>
        <w:t>Command qualifier:</w:t>
      </w:r>
      <w:r w:rsidRPr="005307A3">
        <w:tab/>
        <w:t>Immediate mode</w:t>
      </w:r>
    </w:p>
    <w:p w14:paraId="3CDCAD41" w14:textId="77777777" w:rsidR="00BF46E1" w:rsidRPr="005307A3" w:rsidRDefault="00BF46E1" w:rsidP="0041528A">
      <w:pPr>
        <w:pStyle w:val="EW"/>
      </w:pPr>
      <w:r w:rsidRPr="005307A3">
        <w:t>Device identities</w:t>
      </w:r>
    </w:p>
    <w:p w14:paraId="78EF6596" w14:textId="77777777" w:rsidR="00BF46E1" w:rsidRPr="005307A3" w:rsidRDefault="00BF46E1" w:rsidP="0041528A">
      <w:pPr>
        <w:pStyle w:val="EW"/>
      </w:pPr>
      <w:r w:rsidRPr="005307A3">
        <w:tab/>
        <w:t>Source device:</w:t>
      </w:r>
      <w:r w:rsidRPr="005307A3">
        <w:tab/>
        <w:t>ME</w:t>
      </w:r>
    </w:p>
    <w:p w14:paraId="13192D92" w14:textId="77777777" w:rsidR="00BF46E1" w:rsidRPr="005307A3" w:rsidRDefault="00BF46E1" w:rsidP="0041528A">
      <w:pPr>
        <w:pStyle w:val="EW"/>
      </w:pPr>
      <w:r w:rsidRPr="005307A3">
        <w:tab/>
        <w:t>Destination device:</w:t>
      </w:r>
      <w:r w:rsidRPr="005307A3">
        <w:tab/>
        <w:t>UICC</w:t>
      </w:r>
    </w:p>
    <w:p w14:paraId="47F5FA1A" w14:textId="77777777" w:rsidR="00BF46E1" w:rsidRPr="005307A3" w:rsidRDefault="00BF46E1" w:rsidP="0041528A">
      <w:pPr>
        <w:pStyle w:val="EW"/>
      </w:pPr>
      <w:r w:rsidRPr="005307A3">
        <w:t>Result</w:t>
      </w:r>
    </w:p>
    <w:p w14:paraId="42889CE6" w14:textId="77777777" w:rsidR="00BF46E1" w:rsidRPr="005307A3" w:rsidRDefault="00BF46E1" w:rsidP="0041528A">
      <w:pPr>
        <w:pStyle w:val="EW"/>
      </w:pPr>
      <w:r w:rsidRPr="005307A3">
        <w:tab/>
        <w:t>General Result:</w:t>
      </w:r>
      <w:r w:rsidRPr="005307A3">
        <w:tab/>
        <w:t>Command performed successfully</w:t>
      </w:r>
    </w:p>
    <w:p w14:paraId="0DF7FB26" w14:textId="77777777" w:rsidR="00BF46E1" w:rsidRPr="005307A3" w:rsidRDefault="00BF46E1" w:rsidP="0041528A">
      <w:pPr>
        <w:pStyle w:val="EX"/>
      </w:pPr>
      <w:r w:rsidRPr="005307A3">
        <w:tab/>
        <w:t>Channel data length:</w:t>
      </w:r>
      <w:r w:rsidRPr="005307A3">
        <w:tab/>
        <w:t>More than 255 bytes of space available in the Tx buffer</w:t>
      </w:r>
    </w:p>
    <w:p w14:paraId="7D6AA13D" w14:textId="77777777" w:rsidR="00BF46E1" w:rsidRPr="005307A3" w:rsidRDefault="00BF46E1" w:rsidP="00BF46E1">
      <w:r w:rsidRPr="005307A3">
        <w:t>Coding:</w:t>
      </w:r>
    </w:p>
    <w:p w14:paraId="7EB8A97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22196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49B09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F07740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FB2A1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D8A0C9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11059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C0F854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7913C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F9172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BFA2D2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A2FFE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40B08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3C173A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7DA4A1" w14:textId="77777777" w:rsidR="00BF46E1" w:rsidRPr="005307A3" w:rsidRDefault="00BF46E1" w:rsidP="00195D76">
            <w:pPr>
              <w:pStyle w:val="TAC"/>
            </w:pPr>
            <w:r w:rsidRPr="005307A3">
              <w:t>00</w:t>
            </w:r>
          </w:p>
        </w:tc>
      </w:tr>
      <w:tr w:rsidR="00BF46E1" w:rsidRPr="005307A3" w14:paraId="0554C037" w14:textId="77777777" w:rsidTr="00195D76">
        <w:trPr>
          <w:jc w:val="center"/>
        </w:trPr>
        <w:tc>
          <w:tcPr>
            <w:tcW w:w="1134" w:type="dxa"/>
            <w:tcBorders>
              <w:top w:val="single" w:sz="4" w:space="0" w:color="auto"/>
              <w:right w:val="single" w:sz="4" w:space="0" w:color="auto"/>
            </w:tcBorders>
          </w:tcPr>
          <w:p w14:paraId="6D9FEFB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BBA495"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58A5BA0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DE6679"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70E182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C28F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19450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7AF38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DCE9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E704F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B6BAC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27EA2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4E2100" w14:textId="77777777" w:rsidR="00BF46E1" w:rsidRPr="005307A3" w:rsidRDefault="00BF46E1" w:rsidP="00195D76">
            <w:pPr>
              <w:pStyle w:val="TAC"/>
            </w:pPr>
          </w:p>
        </w:tc>
      </w:tr>
    </w:tbl>
    <w:p w14:paraId="1F5EAED6" w14:textId="77777777" w:rsidR="00BF46E1" w:rsidRPr="005307A3" w:rsidRDefault="00BF46E1" w:rsidP="00BF46E1">
      <w:pPr>
        <w:pStyle w:val="H6"/>
      </w:pPr>
      <w:r w:rsidRPr="005307A3">
        <w:t>27.22.4.30.</w:t>
      </w:r>
      <w:r w:rsidRPr="005307A3">
        <w:rPr>
          <w:lang w:eastAsia="zh-CN"/>
        </w:rPr>
        <w:t>4</w:t>
      </w:r>
      <w:r w:rsidRPr="005307A3">
        <w:t>.5</w:t>
      </w:r>
      <w:r w:rsidRPr="005307A3">
        <w:tab/>
        <w:t>Test Requirement</w:t>
      </w:r>
    </w:p>
    <w:p w14:paraId="0E660BB5" w14:textId="77777777" w:rsidR="00BF46E1" w:rsidRPr="005307A3" w:rsidRDefault="00BF46E1" w:rsidP="00BF46E1">
      <w:r w:rsidRPr="005307A3">
        <w:t xml:space="preserve">The ME shall operate in the manner defined in expected sequences </w:t>
      </w:r>
      <w:r w:rsidRPr="005307A3">
        <w:rPr>
          <w:lang w:eastAsia="zh-CN"/>
        </w:rPr>
        <w:t>4</w:t>
      </w:r>
      <w:r w:rsidRPr="005307A3">
        <w:t xml:space="preserve">.1 to </w:t>
      </w:r>
      <w:r w:rsidRPr="005307A3">
        <w:rPr>
          <w:lang w:eastAsia="zh-CN"/>
        </w:rPr>
        <w:t>4</w:t>
      </w:r>
      <w:r w:rsidRPr="005307A3">
        <w:t>.2.</w:t>
      </w:r>
    </w:p>
    <w:p w14:paraId="7BDBC890" w14:textId="77777777" w:rsidR="00BF46E1" w:rsidRPr="005307A3" w:rsidRDefault="00BF46E1" w:rsidP="00BF46E1"/>
    <w:p w14:paraId="39AA23CA" w14:textId="77777777" w:rsidR="00BF46E1" w:rsidRPr="005307A3" w:rsidRDefault="00BF46E1" w:rsidP="00BF46E1">
      <w:pPr>
        <w:pStyle w:val="Heading4"/>
      </w:pPr>
      <w:bookmarkStart w:id="24" w:name="_Toc146313084"/>
      <w:r w:rsidRPr="005307A3">
        <w:lastRenderedPageBreak/>
        <w:t>27.22.4.31</w:t>
      </w:r>
      <w:r w:rsidRPr="005307A3">
        <w:tab/>
        <w:t>GET CHANNEL STATUS</w:t>
      </w:r>
      <w:bookmarkEnd w:id="24"/>
    </w:p>
    <w:p w14:paraId="4F2BD060" w14:textId="77777777" w:rsidR="00BF46E1" w:rsidRPr="005307A3" w:rsidRDefault="00BF46E1" w:rsidP="00BF46E1">
      <w:pPr>
        <w:pStyle w:val="Heading5"/>
      </w:pPr>
      <w:bookmarkStart w:id="25" w:name="_Toc146313085"/>
      <w:r w:rsidRPr="005307A3">
        <w:t>27.22.4.31.1</w:t>
      </w:r>
      <w:r w:rsidRPr="005307A3">
        <w:tab/>
        <w:t>Definition and applicability</w:t>
      </w:r>
      <w:bookmarkEnd w:id="25"/>
    </w:p>
    <w:p w14:paraId="5EE5E477" w14:textId="77777777" w:rsidR="00BF46E1" w:rsidRPr="005307A3" w:rsidRDefault="00BF46E1" w:rsidP="00BF46E1">
      <w:r w:rsidRPr="005307A3">
        <w:t>See clause 3.2.2.</w:t>
      </w:r>
    </w:p>
    <w:p w14:paraId="347A9128" w14:textId="77777777" w:rsidR="00BF46E1" w:rsidRPr="005307A3" w:rsidRDefault="00BF46E1" w:rsidP="00BF46E1">
      <w:pPr>
        <w:pStyle w:val="Heading5"/>
      </w:pPr>
      <w:bookmarkStart w:id="26" w:name="_Toc146313086"/>
      <w:r w:rsidRPr="005307A3">
        <w:t>27.22.4.31.2</w:t>
      </w:r>
      <w:r w:rsidRPr="005307A3">
        <w:tab/>
        <w:t>Conformance requirements</w:t>
      </w:r>
      <w:bookmarkEnd w:id="26"/>
    </w:p>
    <w:p w14:paraId="5D1F82E5" w14:textId="77777777" w:rsidR="00BF46E1" w:rsidRPr="005307A3" w:rsidRDefault="00BF46E1" w:rsidP="00BF46E1">
      <w:r w:rsidRPr="005307A3">
        <w:t>The ME shall support the class "e" commands. For sequences 1.4 to 1.5 the support of E-UTRAN, for sequence 1.6 the support of NG-RAN as defined in:</w:t>
      </w:r>
    </w:p>
    <w:p w14:paraId="1CED8374" w14:textId="77777777" w:rsidR="00BF46E1" w:rsidRPr="005307A3" w:rsidRDefault="00BF46E1" w:rsidP="00BF46E1">
      <w:pPr>
        <w:ind w:left="568" w:hanging="284"/>
      </w:pPr>
      <w:r w:rsidRPr="005307A3">
        <w:t>-</w:t>
      </w:r>
      <w:r w:rsidRPr="005307A3">
        <w:tab/>
        <w:t>TS 31.111 [15].</w:t>
      </w:r>
    </w:p>
    <w:p w14:paraId="5ED8C112" w14:textId="77777777" w:rsidR="00BF46E1" w:rsidRPr="005307A3" w:rsidRDefault="00BF46E1" w:rsidP="00BF46E1">
      <w:r w:rsidRPr="005307A3">
        <w:t>is required in addition.</w:t>
      </w:r>
    </w:p>
    <w:p w14:paraId="3C73B7C4" w14:textId="77777777" w:rsidR="00BF46E1" w:rsidRPr="005307A3" w:rsidRDefault="00BF46E1" w:rsidP="00BF46E1">
      <w:pPr>
        <w:pStyle w:val="Heading5"/>
      </w:pPr>
      <w:bookmarkStart w:id="27" w:name="_Toc146313087"/>
      <w:r w:rsidRPr="005307A3">
        <w:t>27.22.4.31.3</w:t>
      </w:r>
      <w:r w:rsidRPr="005307A3">
        <w:tab/>
        <w:t>Test purpose</w:t>
      </w:r>
      <w:bookmarkEnd w:id="27"/>
    </w:p>
    <w:p w14:paraId="3E5DA714" w14:textId="77777777" w:rsidR="00BF46E1" w:rsidRPr="005307A3" w:rsidRDefault="00BF46E1" w:rsidP="00BF46E1">
      <w:r w:rsidRPr="005307A3">
        <w:t>To verify that the ME shall send a TERMINAL RESPONSE (Command Performed Successfully) to the UICC after the ME receives the GET STATUS proactive command. The TERMINAL RESPONSE sent back to the UICC is function of the ME and the network capabilities against asked parameters by the UICC.</w:t>
      </w:r>
    </w:p>
    <w:p w14:paraId="29DF920B" w14:textId="77777777" w:rsidR="00BF46E1" w:rsidRPr="005307A3" w:rsidRDefault="00BF46E1" w:rsidP="00BF46E1">
      <w:pPr>
        <w:pStyle w:val="Heading5"/>
      </w:pPr>
      <w:bookmarkStart w:id="28" w:name="_Toc146313088"/>
      <w:r w:rsidRPr="005307A3">
        <w:t>27.22.4.31.4</w:t>
      </w:r>
      <w:r w:rsidRPr="005307A3">
        <w:tab/>
        <w:t>Method of test</w:t>
      </w:r>
      <w:bookmarkEnd w:id="28"/>
    </w:p>
    <w:p w14:paraId="00F2796E" w14:textId="77777777" w:rsidR="00BF46E1" w:rsidRPr="005307A3" w:rsidRDefault="00BF46E1" w:rsidP="00BF46E1">
      <w:pPr>
        <w:pStyle w:val="H6"/>
      </w:pPr>
      <w:r w:rsidRPr="005307A3">
        <w:t>27.22.4.31.4.1</w:t>
      </w:r>
      <w:r w:rsidRPr="005307A3">
        <w:tab/>
        <w:t>Initial conditions</w:t>
      </w:r>
    </w:p>
    <w:p w14:paraId="712924BC" w14:textId="77777777" w:rsidR="00BF46E1" w:rsidRPr="005307A3" w:rsidRDefault="00BF46E1" w:rsidP="00BF46E1">
      <w:r w:rsidRPr="005307A3">
        <w:t>The elementary files are coded as Toolkit default.</w:t>
      </w:r>
    </w:p>
    <w:p w14:paraId="52732DD8" w14:textId="77777777" w:rsidR="00BF46E1" w:rsidRPr="005307A3" w:rsidRDefault="00BF46E1" w:rsidP="00BF46E1">
      <w:r w:rsidRPr="005307A3">
        <w:t>Prior to this test the ME shall have been powered on and performed the PROFILE DOWNLOAD procedure.</w:t>
      </w:r>
    </w:p>
    <w:p w14:paraId="27B28BEA" w14:textId="77777777" w:rsidR="00BF46E1" w:rsidRPr="005307A3" w:rsidRDefault="00BF46E1" w:rsidP="00BF46E1">
      <w:r w:rsidRPr="005307A3">
        <w:t>If programmable USIM with test applet is used (as defined in clause 27.0), UICC shall register for Data Available and Channel Status Event using the proactive command SET UP EVENT LIST with Data Available and Channel Status event in the event list (ref to ETSI TS 102.241 cl 6.7.1.2).</w:t>
      </w:r>
    </w:p>
    <w:p w14:paraId="07AE5EB0"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47732EC6" w14:textId="77777777" w:rsidR="00BF46E1" w:rsidRPr="005307A3" w:rsidRDefault="00BF46E1" w:rsidP="00BF46E1">
      <w:r w:rsidRPr="005307A3">
        <w:t>The channel identifier value used for these tests is set to 1 as an example.</w:t>
      </w:r>
    </w:p>
    <w:p w14:paraId="28D63B8C" w14:textId="77777777" w:rsidR="00BF46E1" w:rsidRPr="005307A3" w:rsidRDefault="00BF46E1" w:rsidP="00BF46E1">
      <w:r w:rsidRPr="005307A3">
        <w:t>This channel identifier is dependent on the ME's default channel identifier as declared in table A.2/27.</w:t>
      </w:r>
    </w:p>
    <w:p w14:paraId="3DB726A0" w14:textId="77777777" w:rsidR="00BF46E1" w:rsidRPr="005307A3" w:rsidRDefault="00BF46E1" w:rsidP="00BF46E1">
      <w:r w:rsidRPr="005307A3">
        <w:t>For sequences 1.1 to 1.3:</w:t>
      </w:r>
    </w:p>
    <w:p w14:paraId="3651ADE1" w14:textId="77777777" w:rsidR="00BF46E1" w:rsidRPr="005307A3" w:rsidRDefault="00BF46E1" w:rsidP="00BF46E1">
      <w:r w:rsidRPr="005307A3">
        <w:t>The ME is connected to the USIM Simulator and the USS. The following Bearer Parameters used are those defined in the default Test PDP context3, for test cases using packet services:</w:t>
      </w:r>
    </w:p>
    <w:p w14:paraId="76885DD6" w14:textId="77777777" w:rsidR="00BF46E1" w:rsidRPr="005307A3" w:rsidRDefault="00BF46E1" w:rsidP="00BF46E1">
      <w:r w:rsidRPr="005307A3">
        <w:t>Bearer Parameters:</w:t>
      </w:r>
      <w:r w:rsidRPr="005307A3">
        <w:tab/>
      </w:r>
      <w:r w:rsidRPr="005307A3">
        <w:tab/>
        <w:t>Same Bearer Parameters as defined in clause 27.22.4.27.2.4.1</w:t>
      </w:r>
    </w:p>
    <w:p w14:paraId="6884D76C" w14:textId="77777777" w:rsidR="00BF46E1" w:rsidRPr="005307A3" w:rsidRDefault="00BF46E1" w:rsidP="00BF46E1">
      <w:r w:rsidRPr="005307A3">
        <w:t>GPRS Parameters:</w:t>
      </w:r>
      <w:r w:rsidRPr="005307A3">
        <w:tab/>
      </w:r>
      <w:r w:rsidRPr="005307A3">
        <w:tab/>
        <w:t>Same GPRS Parameters as defined in clause 27.22.4.27.2.4.1</w:t>
      </w:r>
    </w:p>
    <w:p w14:paraId="4B492DAA" w14:textId="77777777" w:rsidR="00BF46E1" w:rsidRPr="005307A3" w:rsidRDefault="00BF46E1" w:rsidP="00BF46E1">
      <w:r w:rsidRPr="005307A3">
        <w:t>UICC/ME interface transport level:</w:t>
      </w:r>
      <w:r w:rsidRPr="005307A3">
        <w:tab/>
      </w:r>
      <w:r w:rsidRPr="005307A3">
        <w:tab/>
        <w:t>Same UICC/ME transport interface level as defined in clause 27.22.4.27.2.4.1</w:t>
      </w:r>
    </w:p>
    <w:p w14:paraId="5169AE05" w14:textId="77777777" w:rsidR="00BF46E1" w:rsidRPr="005307A3" w:rsidRDefault="00BF46E1" w:rsidP="00BF46E1">
      <w:r w:rsidRPr="005307A3">
        <w:t>Data destination address:</w:t>
      </w:r>
      <w:r w:rsidRPr="005307A3">
        <w:tab/>
      </w:r>
      <w:r w:rsidRPr="005307A3">
        <w:tab/>
        <w:t>Same Data Destination Address as defined in clause 27.22.4.27.2.4.1.</w:t>
      </w:r>
    </w:p>
    <w:p w14:paraId="5E45D8CC" w14:textId="77777777" w:rsidR="00BF46E1" w:rsidRPr="005307A3" w:rsidRDefault="00BF46E1" w:rsidP="00BF46E1">
      <w:r w:rsidRPr="005307A3">
        <w:t>For sequences 1.4 to 1.5</w:t>
      </w:r>
    </w:p>
    <w:p w14:paraId="389AE1ED" w14:textId="77777777" w:rsidR="00BF46E1" w:rsidRPr="005307A3" w:rsidRDefault="00BF46E1" w:rsidP="00BF46E1">
      <w:r w:rsidRPr="005307A3">
        <w:t>The ME is connected to the USIM Simulator and the E-USS/NB-SS. Prior to this test the ME shall have been powered on and performed the PROFILE DOWNLOAD procedure.</w:t>
      </w:r>
    </w:p>
    <w:p w14:paraId="28DA1671" w14:textId="77777777" w:rsidR="00BF46E1" w:rsidRPr="005307A3" w:rsidRDefault="00BF46E1" w:rsidP="00BF46E1">
      <w:r w:rsidRPr="005307A3">
        <w:t>The default E-UTRAN/EPC UICC, the default E-UTRAN parameters and the following parameters are used:</w:t>
      </w:r>
    </w:p>
    <w:p w14:paraId="519BC29E" w14:textId="77777777" w:rsidR="00BF46E1" w:rsidRPr="005307A3" w:rsidRDefault="00BF46E1" w:rsidP="00BF46E1">
      <w:pPr>
        <w:keepLines/>
        <w:tabs>
          <w:tab w:val="left" w:pos="851"/>
        </w:tabs>
        <w:spacing w:after="0"/>
      </w:pPr>
      <w:r w:rsidRPr="005307A3">
        <w:t>Network access name:</w:t>
      </w:r>
      <w:r w:rsidRPr="005307A3">
        <w:tab/>
      </w:r>
      <w:r w:rsidRPr="005307A3">
        <w:tab/>
        <w:t>TestGp.rs</w:t>
      </w:r>
    </w:p>
    <w:p w14:paraId="5F8611DF" w14:textId="77777777" w:rsidR="00BF46E1" w:rsidRPr="005307A3" w:rsidRDefault="00BF46E1" w:rsidP="00BF46E1">
      <w:pPr>
        <w:keepLines/>
        <w:tabs>
          <w:tab w:val="left" w:pos="851"/>
        </w:tabs>
        <w:spacing w:after="0"/>
      </w:pPr>
      <w:r w:rsidRPr="005307A3">
        <w:t>User login:</w:t>
      </w:r>
      <w:r w:rsidRPr="005307A3">
        <w:tab/>
      </w:r>
      <w:r w:rsidRPr="005307A3">
        <w:tab/>
        <w:t>UserLog</w:t>
      </w:r>
    </w:p>
    <w:p w14:paraId="3568761F" w14:textId="77777777" w:rsidR="00BF46E1" w:rsidRPr="005307A3" w:rsidRDefault="00BF46E1" w:rsidP="00BF46E1">
      <w:pPr>
        <w:keepLines/>
        <w:tabs>
          <w:tab w:val="left" w:pos="851"/>
        </w:tabs>
        <w:spacing w:after="0"/>
      </w:pPr>
      <w:r w:rsidRPr="005307A3">
        <w:lastRenderedPageBreak/>
        <w:t>User password:</w:t>
      </w:r>
      <w:r w:rsidRPr="005307A3">
        <w:tab/>
      </w:r>
      <w:r w:rsidRPr="005307A3">
        <w:tab/>
        <w:t>UserPwd</w:t>
      </w:r>
    </w:p>
    <w:p w14:paraId="03886280" w14:textId="77777777" w:rsidR="00BF46E1" w:rsidRPr="005307A3" w:rsidRDefault="00BF46E1" w:rsidP="00BF46E1">
      <w:pPr>
        <w:keepLines/>
        <w:tabs>
          <w:tab w:val="left" w:pos="851"/>
        </w:tabs>
        <w:spacing w:after="0"/>
      </w:pPr>
    </w:p>
    <w:p w14:paraId="223776CF" w14:textId="77777777" w:rsidR="00BF46E1" w:rsidRPr="005307A3" w:rsidRDefault="00BF46E1" w:rsidP="00BF46E1">
      <w:r w:rsidRPr="005307A3">
        <w:t>UICC/ME interface transport level:</w:t>
      </w:r>
      <w:r w:rsidRPr="005307A3">
        <w:tab/>
      </w:r>
      <w:r w:rsidRPr="005307A3">
        <w:tab/>
        <w:t>Same UICC/ME transport interface level as defined in clause 27.22.4.27.6.4.1</w:t>
      </w:r>
    </w:p>
    <w:p w14:paraId="44D5A06A" w14:textId="77777777" w:rsidR="00BF46E1" w:rsidRPr="005307A3" w:rsidRDefault="00BF46E1" w:rsidP="00BF46E1">
      <w:r w:rsidRPr="005307A3">
        <w:t>Data destination address:</w:t>
      </w:r>
      <w:r w:rsidRPr="005307A3">
        <w:tab/>
      </w:r>
      <w:r w:rsidRPr="005307A3">
        <w:tab/>
        <w:t>Same Data Destination Address as defined in clause 27.22.4.27.6.4.1.</w:t>
      </w:r>
    </w:p>
    <w:p w14:paraId="5277EBB5" w14:textId="16D7A7D4" w:rsidR="00BF46E1" w:rsidRPr="005307A3" w:rsidRDefault="00BF46E1" w:rsidP="00BF46E1">
      <w:r w:rsidRPr="005307A3">
        <w:t>For sequence 1.6</w:t>
      </w:r>
    </w:p>
    <w:p w14:paraId="5D9A597E" w14:textId="77777777" w:rsidR="00BF46E1" w:rsidRPr="005307A3" w:rsidRDefault="00BF46E1" w:rsidP="00BF46E1">
      <w:r w:rsidRPr="005307A3">
        <w:t>The ME is connected to the USIM Simulator and the NG-SS. The default NG-RAN UICC, the default NG-RAN parameters, the URSP rules stored in the ME and the Allowed S-NSSAI list as defined in clause 27.22.4.27.8.4.1 is configured in NG-SS are used.</w:t>
      </w:r>
    </w:p>
    <w:p w14:paraId="05680F58" w14:textId="77777777" w:rsidR="00BF46E1" w:rsidRPr="005307A3" w:rsidRDefault="00BF46E1" w:rsidP="00BF46E1">
      <w:pPr>
        <w:pStyle w:val="H6"/>
      </w:pPr>
      <w:r w:rsidRPr="005307A3">
        <w:t>27.22.4.31.4.2</w:t>
      </w:r>
      <w:r w:rsidRPr="005307A3">
        <w:tab/>
        <w:t>Procedure</w:t>
      </w:r>
    </w:p>
    <w:p w14:paraId="04214AE9" w14:textId="77777777" w:rsidR="00BF46E1" w:rsidRPr="005307A3" w:rsidRDefault="00BF46E1" w:rsidP="00BF46E1">
      <w:pPr>
        <w:pStyle w:val="TH"/>
      </w:pPr>
      <w:r w:rsidRPr="005307A3">
        <w:t>Expected sequence 1.1 (GET STATUS, without any BIP channel opened)</w:t>
      </w:r>
    </w:p>
    <w:p w14:paraId="0C437901" w14:textId="77777777" w:rsidR="00BF46E1" w:rsidRPr="005307A3" w:rsidRDefault="00BF46E1" w:rsidP="00BF46E1">
      <w:r w:rsidRPr="005307A3">
        <w:t>For that test, no channel has been opened.</w:t>
      </w:r>
    </w:p>
    <w:p w14:paraId="1385E339" w14:textId="77777777" w:rsidR="00BF46E1" w:rsidRPr="005307A3" w:rsidRDefault="00BF46E1" w:rsidP="00BF46E1">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42"/>
        <w:gridCol w:w="1247"/>
        <w:gridCol w:w="2834"/>
        <w:gridCol w:w="3834"/>
      </w:tblGrid>
      <w:tr w:rsidR="00BF46E1" w:rsidRPr="005307A3" w14:paraId="4DEB6C99" w14:textId="77777777" w:rsidTr="00195D76">
        <w:trPr>
          <w:cantSplit/>
          <w:jc w:val="center"/>
        </w:trPr>
        <w:tc>
          <w:tcPr>
            <w:tcW w:w="542" w:type="dxa"/>
          </w:tcPr>
          <w:p w14:paraId="126ABC9B" w14:textId="77777777" w:rsidR="00BF46E1" w:rsidRPr="005307A3" w:rsidRDefault="00BF46E1" w:rsidP="00195D76">
            <w:pPr>
              <w:pStyle w:val="TAH"/>
            </w:pPr>
            <w:r w:rsidRPr="005307A3">
              <w:t>Step</w:t>
            </w:r>
          </w:p>
        </w:tc>
        <w:tc>
          <w:tcPr>
            <w:tcW w:w="1247" w:type="dxa"/>
          </w:tcPr>
          <w:p w14:paraId="23D230F2" w14:textId="77777777" w:rsidR="00BF46E1" w:rsidRPr="005307A3" w:rsidRDefault="00BF46E1" w:rsidP="00195D76">
            <w:pPr>
              <w:pStyle w:val="TAH"/>
            </w:pPr>
            <w:r w:rsidRPr="005307A3">
              <w:t>Direction</w:t>
            </w:r>
          </w:p>
        </w:tc>
        <w:tc>
          <w:tcPr>
            <w:tcW w:w="2834" w:type="dxa"/>
          </w:tcPr>
          <w:p w14:paraId="51AC74F3" w14:textId="77777777" w:rsidR="00BF46E1" w:rsidRPr="005307A3" w:rsidRDefault="00BF46E1" w:rsidP="00195D76">
            <w:pPr>
              <w:pStyle w:val="TAH"/>
            </w:pPr>
            <w:r w:rsidRPr="005307A3">
              <w:t>MESSAGE / Action</w:t>
            </w:r>
          </w:p>
        </w:tc>
        <w:tc>
          <w:tcPr>
            <w:tcW w:w="3834" w:type="dxa"/>
          </w:tcPr>
          <w:p w14:paraId="600F8197" w14:textId="77777777" w:rsidR="00BF46E1" w:rsidRPr="005307A3" w:rsidRDefault="00BF46E1" w:rsidP="00195D76">
            <w:pPr>
              <w:pStyle w:val="TAH"/>
            </w:pPr>
            <w:r w:rsidRPr="005307A3">
              <w:t>Comments</w:t>
            </w:r>
          </w:p>
        </w:tc>
      </w:tr>
      <w:tr w:rsidR="00BF46E1" w:rsidRPr="005307A3" w14:paraId="0911C7D8" w14:textId="77777777" w:rsidTr="00195D76">
        <w:trPr>
          <w:cantSplit/>
          <w:jc w:val="center"/>
        </w:trPr>
        <w:tc>
          <w:tcPr>
            <w:tcW w:w="542" w:type="dxa"/>
          </w:tcPr>
          <w:p w14:paraId="5BB21541" w14:textId="77777777" w:rsidR="00BF46E1" w:rsidRPr="005307A3" w:rsidRDefault="00BF46E1" w:rsidP="00195D76">
            <w:pPr>
              <w:pStyle w:val="TAC"/>
            </w:pPr>
            <w:r w:rsidRPr="005307A3">
              <w:t>1</w:t>
            </w:r>
          </w:p>
        </w:tc>
        <w:tc>
          <w:tcPr>
            <w:tcW w:w="1247" w:type="dxa"/>
          </w:tcPr>
          <w:p w14:paraId="59E6392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702A6AA5" w14:textId="77777777" w:rsidR="00BF46E1" w:rsidRPr="005307A3" w:rsidRDefault="00BF46E1" w:rsidP="00195D76">
            <w:pPr>
              <w:pStyle w:val="TAL"/>
            </w:pPr>
            <w:r w:rsidRPr="005307A3">
              <w:t>PROACTIVE COMMAND PENDING: GET CHANNEL STATUS 1.1.1</w:t>
            </w:r>
          </w:p>
        </w:tc>
        <w:tc>
          <w:tcPr>
            <w:tcW w:w="3834" w:type="dxa"/>
          </w:tcPr>
          <w:p w14:paraId="264A3CF8" w14:textId="77777777" w:rsidR="00BF46E1" w:rsidRPr="005307A3" w:rsidRDefault="00BF46E1" w:rsidP="00195D76">
            <w:pPr>
              <w:pStyle w:val="TAL"/>
            </w:pPr>
          </w:p>
        </w:tc>
      </w:tr>
      <w:tr w:rsidR="00BF46E1" w:rsidRPr="005307A3" w14:paraId="4FDABF5F" w14:textId="77777777" w:rsidTr="00195D76">
        <w:trPr>
          <w:cantSplit/>
          <w:jc w:val="center"/>
        </w:trPr>
        <w:tc>
          <w:tcPr>
            <w:tcW w:w="542" w:type="dxa"/>
          </w:tcPr>
          <w:p w14:paraId="0A2C6378" w14:textId="77777777" w:rsidR="00BF46E1" w:rsidRPr="005307A3" w:rsidRDefault="00BF46E1" w:rsidP="00195D76">
            <w:pPr>
              <w:pStyle w:val="TAC"/>
            </w:pPr>
            <w:r w:rsidRPr="005307A3">
              <w:t>2</w:t>
            </w:r>
          </w:p>
        </w:tc>
        <w:tc>
          <w:tcPr>
            <w:tcW w:w="1247" w:type="dxa"/>
          </w:tcPr>
          <w:p w14:paraId="63F0965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1FC42D5F" w14:textId="77777777" w:rsidR="00BF46E1" w:rsidRPr="005307A3" w:rsidRDefault="00BF46E1" w:rsidP="00195D76">
            <w:pPr>
              <w:pStyle w:val="TAL"/>
            </w:pPr>
            <w:r w:rsidRPr="005307A3">
              <w:t>FETCH</w:t>
            </w:r>
          </w:p>
        </w:tc>
        <w:tc>
          <w:tcPr>
            <w:tcW w:w="3834" w:type="dxa"/>
          </w:tcPr>
          <w:p w14:paraId="440D5DF8" w14:textId="77777777" w:rsidR="00BF46E1" w:rsidRPr="005307A3" w:rsidRDefault="00BF46E1" w:rsidP="00195D76">
            <w:pPr>
              <w:pStyle w:val="TAL"/>
            </w:pPr>
          </w:p>
        </w:tc>
      </w:tr>
      <w:tr w:rsidR="00BF46E1" w:rsidRPr="005307A3" w14:paraId="428FE433" w14:textId="77777777" w:rsidTr="00195D76">
        <w:trPr>
          <w:cantSplit/>
          <w:jc w:val="center"/>
        </w:trPr>
        <w:tc>
          <w:tcPr>
            <w:tcW w:w="542" w:type="dxa"/>
          </w:tcPr>
          <w:p w14:paraId="15EC75E8" w14:textId="77777777" w:rsidR="00BF46E1" w:rsidRPr="005307A3" w:rsidRDefault="00BF46E1" w:rsidP="00195D76">
            <w:pPr>
              <w:pStyle w:val="TAC"/>
            </w:pPr>
            <w:r w:rsidRPr="005307A3">
              <w:t>3</w:t>
            </w:r>
          </w:p>
        </w:tc>
        <w:tc>
          <w:tcPr>
            <w:tcW w:w="1247" w:type="dxa"/>
          </w:tcPr>
          <w:p w14:paraId="2B74095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1D963F92" w14:textId="77777777" w:rsidR="00BF46E1" w:rsidRPr="005307A3" w:rsidRDefault="00BF46E1" w:rsidP="00195D76">
            <w:pPr>
              <w:pStyle w:val="TAL"/>
            </w:pPr>
            <w:r w:rsidRPr="005307A3">
              <w:t>PROACTIVE COMMAND: GET STATUS 1.1.1</w:t>
            </w:r>
          </w:p>
        </w:tc>
        <w:tc>
          <w:tcPr>
            <w:tcW w:w="3834" w:type="dxa"/>
          </w:tcPr>
          <w:p w14:paraId="28118108" w14:textId="77777777" w:rsidR="00BF46E1" w:rsidRPr="005307A3" w:rsidRDefault="00BF46E1" w:rsidP="00195D76">
            <w:pPr>
              <w:pStyle w:val="TAL"/>
            </w:pPr>
          </w:p>
        </w:tc>
      </w:tr>
      <w:tr w:rsidR="00BF46E1" w:rsidRPr="005307A3" w14:paraId="2518C3D6" w14:textId="77777777" w:rsidTr="00195D76">
        <w:trPr>
          <w:cantSplit/>
          <w:jc w:val="center"/>
        </w:trPr>
        <w:tc>
          <w:tcPr>
            <w:tcW w:w="542" w:type="dxa"/>
          </w:tcPr>
          <w:p w14:paraId="25325FA1" w14:textId="77777777" w:rsidR="00BF46E1" w:rsidRPr="005307A3" w:rsidRDefault="00BF46E1" w:rsidP="00195D76">
            <w:pPr>
              <w:pStyle w:val="TAC"/>
            </w:pPr>
            <w:r w:rsidRPr="005307A3">
              <w:t>4</w:t>
            </w:r>
          </w:p>
        </w:tc>
        <w:tc>
          <w:tcPr>
            <w:tcW w:w="1247" w:type="dxa"/>
          </w:tcPr>
          <w:p w14:paraId="188B7AEF"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39F7D554" w14:textId="77777777" w:rsidR="00BF46E1" w:rsidRPr="005307A3" w:rsidRDefault="00BF46E1" w:rsidP="00195D76">
            <w:pPr>
              <w:pStyle w:val="TAL"/>
            </w:pPr>
            <w:r w:rsidRPr="005307A3">
              <w:t>TERMINAL RESPONSE GET STATUS 1.1.1 A</w:t>
            </w:r>
          </w:p>
          <w:p w14:paraId="73BFBB53" w14:textId="77777777" w:rsidR="00BF46E1" w:rsidRPr="005307A3" w:rsidRDefault="00BF46E1" w:rsidP="00195D76">
            <w:pPr>
              <w:pStyle w:val="TAL"/>
            </w:pPr>
            <w:r w:rsidRPr="005307A3">
              <w:t>Or</w:t>
            </w:r>
          </w:p>
          <w:p w14:paraId="1D8247C1" w14:textId="77777777" w:rsidR="00BF46E1" w:rsidRPr="005307A3" w:rsidRDefault="00BF46E1" w:rsidP="00195D76">
            <w:pPr>
              <w:pStyle w:val="TAL"/>
            </w:pPr>
            <w:r w:rsidRPr="005307A3">
              <w:t>TERMINAL RESPONSE: GET STATUS 1.1.1B</w:t>
            </w:r>
          </w:p>
          <w:p w14:paraId="2A078078" w14:textId="77777777" w:rsidR="00BF46E1" w:rsidRPr="005307A3" w:rsidRDefault="00BF46E1" w:rsidP="00195D76">
            <w:pPr>
              <w:pStyle w:val="TAL"/>
            </w:pPr>
            <w:r w:rsidRPr="005307A3">
              <w:t>Or</w:t>
            </w:r>
          </w:p>
          <w:p w14:paraId="7CD84EC3" w14:textId="77777777" w:rsidR="00BF46E1" w:rsidRPr="005307A3" w:rsidRDefault="00BF46E1" w:rsidP="00195D76">
            <w:pPr>
              <w:pStyle w:val="TAL"/>
            </w:pPr>
            <w:r w:rsidRPr="005307A3">
              <w:t>TERMINAL RESPONSE: GET STATUS 1.1.1C</w:t>
            </w:r>
          </w:p>
        </w:tc>
        <w:tc>
          <w:tcPr>
            <w:tcW w:w="3834" w:type="dxa"/>
          </w:tcPr>
          <w:p w14:paraId="11528082" w14:textId="77777777" w:rsidR="00BF46E1" w:rsidRPr="005307A3" w:rsidRDefault="00BF46E1" w:rsidP="00195D76">
            <w:pPr>
              <w:pStyle w:val="TAL"/>
            </w:pPr>
            <w:r w:rsidRPr="005307A3">
              <w:t>[Command performed successfully]</w:t>
            </w:r>
          </w:p>
        </w:tc>
      </w:tr>
    </w:tbl>
    <w:p w14:paraId="421D9C98" w14:textId="77777777" w:rsidR="00BF46E1" w:rsidRPr="005307A3" w:rsidRDefault="00BF46E1" w:rsidP="00BF46E1"/>
    <w:p w14:paraId="050D415F" w14:textId="77777777" w:rsidR="00BF46E1" w:rsidRPr="005307A3" w:rsidRDefault="00BF46E1" w:rsidP="00BF46E1">
      <w:r w:rsidRPr="005307A3">
        <w:t>PROACTIVE COMMAND: GET STATUS 1.1.1</w:t>
      </w:r>
    </w:p>
    <w:p w14:paraId="68919E4B" w14:textId="77777777" w:rsidR="00BF46E1" w:rsidRPr="005307A3" w:rsidRDefault="00BF46E1" w:rsidP="00BF46E1">
      <w:r w:rsidRPr="005307A3">
        <w:t>Logically:</w:t>
      </w:r>
    </w:p>
    <w:p w14:paraId="357299B5" w14:textId="77777777" w:rsidR="00BF46E1" w:rsidRPr="005307A3" w:rsidRDefault="00BF46E1" w:rsidP="0041528A">
      <w:pPr>
        <w:pStyle w:val="EW"/>
      </w:pPr>
      <w:r w:rsidRPr="005307A3">
        <w:t>Command details</w:t>
      </w:r>
    </w:p>
    <w:p w14:paraId="087F9544" w14:textId="77777777" w:rsidR="00BF46E1" w:rsidRPr="005307A3" w:rsidRDefault="00BF46E1" w:rsidP="0041528A">
      <w:pPr>
        <w:pStyle w:val="EW"/>
      </w:pPr>
      <w:r w:rsidRPr="005307A3">
        <w:tab/>
        <w:t>Command number:</w:t>
      </w:r>
      <w:r w:rsidRPr="005307A3">
        <w:tab/>
        <w:t>1</w:t>
      </w:r>
    </w:p>
    <w:p w14:paraId="218E0362" w14:textId="77777777" w:rsidR="00BF46E1" w:rsidRPr="005307A3" w:rsidRDefault="00BF46E1" w:rsidP="0041528A">
      <w:pPr>
        <w:pStyle w:val="EW"/>
      </w:pPr>
      <w:r w:rsidRPr="005307A3">
        <w:tab/>
        <w:t>Command type:</w:t>
      </w:r>
      <w:r w:rsidRPr="005307A3">
        <w:tab/>
        <w:t>GET STATUS</w:t>
      </w:r>
    </w:p>
    <w:p w14:paraId="60248A7C" w14:textId="77777777" w:rsidR="00BF46E1" w:rsidRPr="005307A3" w:rsidRDefault="00BF46E1" w:rsidP="0041528A">
      <w:pPr>
        <w:pStyle w:val="EW"/>
      </w:pPr>
      <w:r w:rsidRPr="005307A3">
        <w:tab/>
        <w:t>Command qualifier:</w:t>
      </w:r>
      <w:r w:rsidRPr="005307A3">
        <w:tab/>
        <w:t>RFU</w:t>
      </w:r>
    </w:p>
    <w:p w14:paraId="74E1A69D" w14:textId="77777777" w:rsidR="00BF46E1" w:rsidRPr="005307A3" w:rsidRDefault="00BF46E1" w:rsidP="0041528A">
      <w:pPr>
        <w:pStyle w:val="EW"/>
      </w:pPr>
      <w:r w:rsidRPr="005307A3">
        <w:t>Device identities</w:t>
      </w:r>
    </w:p>
    <w:p w14:paraId="0FC1C0A3" w14:textId="77777777" w:rsidR="00BF46E1" w:rsidRPr="005307A3" w:rsidRDefault="00BF46E1" w:rsidP="0041528A">
      <w:pPr>
        <w:pStyle w:val="EW"/>
      </w:pPr>
      <w:r w:rsidRPr="005307A3">
        <w:tab/>
        <w:t>Source device:</w:t>
      </w:r>
      <w:r w:rsidRPr="005307A3">
        <w:tab/>
        <w:t>UICC</w:t>
      </w:r>
    </w:p>
    <w:p w14:paraId="1707DA66" w14:textId="77777777" w:rsidR="00BF46E1" w:rsidRPr="005307A3" w:rsidRDefault="00BF46E1" w:rsidP="0041528A">
      <w:pPr>
        <w:pStyle w:val="EX"/>
      </w:pPr>
      <w:r w:rsidRPr="005307A3">
        <w:tab/>
        <w:t>Destination device:</w:t>
      </w:r>
      <w:r w:rsidRPr="005307A3">
        <w:tab/>
        <w:t>ME</w:t>
      </w:r>
    </w:p>
    <w:p w14:paraId="235242D7" w14:textId="77777777" w:rsidR="00BF46E1" w:rsidRPr="005307A3" w:rsidRDefault="00BF46E1" w:rsidP="00BF46E1">
      <w:r w:rsidRPr="005307A3">
        <w:t>Coding:</w:t>
      </w:r>
    </w:p>
    <w:p w14:paraId="25DAE608" w14:textId="77777777" w:rsidR="00BF46E1" w:rsidRPr="005307A3"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6CD3313B" w14:textId="77777777" w:rsidTr="00195D76">
        <w:trPr>
          <w:jc w:val="center"/>
        </w:trPr>
        <w:tc>
          <w:tcPr>
            <w:tcW w:w="1134" w:type="dxa"/>
          </w:tcPr>
          <w:p w14:paraId="59B79606" w14:textId="77777777" w:rsidR="00BF46E1" w:rsidRPr="005307A3" w:rsidRDefault="00BF46E1" w:rsidP="00195D76">
            <w:pPr>
              <w:pStyle w:val="TAL"/>
            </w:pPr>
            <w:r w:rsidRPr="005307A3">
              <w:t>BER-TLV:</w:t>
            </w:r>
          </w:p>
        </w:tc>
        <w:tc>
          <w:tcPr>
            <w:tcW w:w="567" w:type="dxa"/>
          </w:tcPr>
          <w:p w14:paraId="73034B34" w14:textId="77777777" w:rsidR="00BF46E1" w:rsidRPr="005307A3" w:rsidRDefault="00BF46E1" w:rsidP="00195D76">
            <w:pPr>
              <w:pStyle w:val="TAC"/>
            </w:pPr>
            <w:r w:rsidRPr="005307A3">
              <w:t>D0</w:t>
            </w:r>
          </w:p>
        </w:tc>
        <w:tc>
          <w:tcPr>
            <w:tcW w:w="546" w:type="dxa"/>
          </w:tcPr>
          <w:p w14:paraId="606900BA" w14:textId="77777777" w:rsidR="00BF46E1" w:rsidRPr="005307A3" w:rsidRDefault="00BF46E1" w:rsidP="00195D76">
            <w:pPr>
              <w:pStyle w:val="TAC"/>
            </w:pPr>
            <w:r w:rsidRPr="005307A3">
              <w:t>09</w:t>
            </w:r>
          </w:p>
        </w:tc>
        <w:tc>
          <w:tcPr>
            <w:tcW w:w="588" w:type="dxa"/>
          </w:tcPr>
          <w:p w14:paraId="374DBCB5" w14:textId="77777777" w:rsidR="00BF46E1" w:rsidRPr="005307A3" w:rsidRDefault="00BF46E1" w:rsidP="00195D76">
            <w:pPr>
              <w:pStyle w:val="TAC"/>
            </w:pPr>
            <w:r w:rsidRPr="005307A3">
              <w:t>81</w:t>
            </w:r>
          </w:p>
        </w:tc>
        <w:tc>
          <w:tcPr>
            <w:tcW w:w="567" w:type="dxa"/>
          </w:tcPr>
          <w:p w14:paraId="3C4D3D20" w14:textId="77777777" w:rsidR="00BF46E1" w:rsidRPr="005307A3" w:rsidRDefault="00BF46E1" w:rsidP="00195D76">
            <w:pPr>
              <w:pStyle w:val="TAC"/>
            </w:pPr>
            <w:r w:rsidRPr="005307A3">
              <w:t>03</w:t>
            </w:r>
          </w:p>
        </w:tc>
        <w:tc>
          <w:tcPr>
            <w:tcW w:w="567" w:type="dxa"/>
          </w:tcPr>
          <w:p w14:paraId="7A2ED880" w14:textId="77777777" w:rsidR="00BF46E1" w:rsidRPr="005307A3" w:rsidRDefault="00BF46E1" w:rsidP="00195D76">
            <w:pPr>
              <w:pStyle w:val="TAC"/>
            </w:pPr>
            <w:r w:rsidRPr="005307A3">
              <w:t>01</w:t>
            </w:r>
          </w:p>
        </w:tc>
        <w:tc>
          <w:tcPr>
            <w:tcW w:w="567" w:type="dxa"/>
          </w:tcPr>
          <w:p w14:paraId="7234AB92" w14:textId="77777777" w:rsidR="00BF46E1" w:rsidRPr="005307A3" w:rsidRDefault="00BF46E1" w:rsidP="00195D76">
            <w:pPr>
              <w:pStyle w:val="TAC"/>
            </w:pPr>
            <w:r w:rsidRPr="005307A3">
              <w:t>44</w:t>
            </w:r>
          </w:p>
        </w:tc>
        <w:tc>
          <w:tcPr>
            <w:tcW w:w="567" w:type="dxa"/>
          </w:tcPr>
          <w:p w14:paraId="69A6F0A7" w14:textId="77777777" w:rsidR="00BF46E1" w:rsidRPr="005307A3" w:rsidRDefault="00BF46E1" w:rsidP="00195D76">
            <w:pPr>
              <w:pStyle w:val="TAC"/>
            </w:pPr>
            <w:r w:rsidRPr="005307A3">
              <w:t>00</w:t>
            </w:r>
          </w:p>
        </w:tc>
        <w:tc>
          <w:tcPr>
            <w:tcW w:w="567" w:type="dxa"/>
          </w:tcPr>
          <w:p w14:paraId="446B372C" w14:textId="77777777" w:rsidR="00BF46E1" w:rsidRPr="005307A3" w:rsidRDefault="00BF46E1" w:rsidP="00195D76">
            <w:pPr>
              <w:pStyle w:val="TAC"/>
            </w:pPr>
            <w:r w:rsidRPr="005307A3">
              <w:t>82</w:t>
            </w:r>
          </w:p>
        </w:tc>
        <w:tc>
          <w:tcPr>
            <w:tcW w:w="567" w:type="dxa"/>
          </w:tcPr>
          <w:p w14:paraId="60305A2A" w14:textId="77777777" w:rsidR="00BF46E1" w:rsidRPr="005307A3" w:rsidRDefault="00BF46E1" w:rsidP="00195D76">
            <w:pPr>
              <w:pStyle w:val="TAC"/>
            </w:pPr>
            <w:r w:rsidRPr="005307A3">
              <w:t>02</w:t>
            </w:r>
          </w:p>
        </w:tc>
        <w:tc>
          <w:tcPr>
            <w:tcW w:w="567" w:type="dxa"/>
          </w:tcPr>
          <w:p w14:paraId="39FFEC87" w14:textId="77777777" w:rsidR="00BF46E1" w:rsidRPr="005307A3" w:rsidRDefault="00BF46E1" w:rsidP="00195D76">
            <w:pPr>
              <w:pStyle w:val="TAC"/>
            </w:pPr>
            <w:r w:rsidRPr="005307A3">
              <w:t>81</w:t>
            </w:r>
          </w:p>
        </w:tc>
        <w:tc>
          <w:tcPr>
            <w:tcW w:w="567" w:type="dxa"/>
          </w:tcPr>
          <w:p w14:paraId="2A21C6C5" w14:textId="77777777" w:rsidR="00BF46E1" w:rsidRPr="005307A3" w:rsidRDefault="00BF46E1" w:rsidP="00195D76">
            <w:pPr>
              <w:pStyle w:val="TAC"/>
            </w:pPr>
            <w:r w:rsidRPr="005307A3">
              <w:t>82</w:t>
            </w:r>
          </w:p>
        </w:tc>
      </w:tr>
    </w:tbl>
    <w:p w14:paraId="7D149114" w14:textId="77777777" w:rsidR="00BF46E1" w:rsidRPr="005307A3" w:rsidRDefault="00BF46E1" w:rsidP="00BF46E1"/>
    <w:p w14:paraId="190E94CB" w14:textId="77777777" w:rsidR="00BF46E1" w:rsidRPr="005307A3" w:rsidRDefault="00BF46E1" w:rsidP="00BF46E1">
      <w:r w:rsidRPr="005307A3">
        <w:t>TERMINAL RESPONSE: GET STATUS 1.1.1A</w:t>
      </w:r>
    </w:p>
    <w:p w14:paraId="5F6EF235" w14:textId="77777777" w:rsidR="00BF46E1" w:rsidRPr="005307A3" w:rsidRDefault="00BF46E1" w:rsidP="00BF46E1">
      <w:r w:rsidRPr="005307A3">
        <w:t>Logically:</w:t>
      </w:r>
    </w:p>
    <w:p w14:paraId="3E4EB984" w14:textId="77777777" w:rsidR="00BF46E1" w:rsidRPr="005307A3" w:rsidRDefault="00BF46E1" w:rsidP="0041528A">
      <w:pPr>
        <w:pStyle w:val="EW"/>
      </w:pPr>
      <w:r w:rsidRPr="005307A3">
        <w:t>Command details</w:t>
      </w:r>
    </w:p>
    <w:p w14:paraId="6D2FC3C2" w14:textId="77777777" w:rsidR="00BF46E1" w:rsidRPr="005307A3" w:rsidRDefault="00BF46E1" w:rsidP="0041528A">
      <w:pPr>
        <w:pStyle w:val="EW"/>
      </w:pPr>
      <w:r w:rsidRPr="005307A3">
        <w:tab/>
        <w:t>Command number:</w:t>
      </w:r>
      <w:r w:rsidRPr="005307A3">
        <w:tab/>
        <w:t>1</w:t>
      </w:r>
    </w:p>
    <w:p w14:paraId="5C75DC44" w14:textId="77777777" w:rsidR="00BF46E1" w:rsidRPr="005307A3" w:rsidRDefault="00BF46E1" w:rsidP="0041528A">
      <w:pPr>
        <w:pStyle w:val="EW"/>
      </w:pPr>
      <w:r w:rsidRPr="005307A3">
        <w:tab/>
        <w:t>Command type:</w:t>
      </w:r>
      <w:r w:rsidRPr="005307A3">
        <w:tab/>
        <w:t>GET STATUS</w:t>
      </w:r>
    </w:p>
    <w:p w14:paraId="30900109" w14:textId="77777777" w:rsidR="00BF46E1" w:rsidRPr="005307A3" w:rsidRDefault="00BF46E1" w:rsidP="0041528A">
      <w:pPr>
        <w:pStyle w:val="EW"/>
      </w:pPr>
      <w:r w:rsidRPr="005307A3">
        <w:tab/>
        <w:t>Command qualifier:</w:t>
      </w:r>
      <w:r w:rsidRPr="005307A3">
        <w:tab/>
        <w:t>RFU</w:t>
      </w:r>
    </w:p>
    <w:p w14:paraId="1F847211" w14:textId="77777777" w:rsidR="00BF46E1" w:rsidRPr="005307A3" w:rsidRDefault="00BF46E1" w:rsidP="0041528A">
      <w:pPr>
        <w:pStyle w:val="EW"/>
      </w:pPr>
      <w:r w:rsidRPr="005307A3">
        <w:t>Device identities</w:t>
      </w:r>
    </w:p>
    <w:p w14:paraId="3718A7B4" w14:textId="77777777" w:rsidR="00BF46E1" w:rsidRPr="005307A3" w:rsidRDefault="00BF46E1" w:rsidP="0041528A">
      <w:pPr>
        <w:pStyle w:val="EW"/>
      </w:pPr>
      <w:r w:rsidRPr="005307A3">
        <w:tab/>
        <w:t>Source device:</w:t>
      </w:r>
      <w:r w:rsidRPr="005307A3">
        <w:tab/>
        <w:t>ME</w:t>
      </w:r>
    </w:p>
    <w:p w14:paraId="47E680B4" w14:textId="77777777" w:rsidR="00BF46E1" w:rsidRPr="005307A3" w:rsidRDefault="00BF46E1" w:rsidP="0041528A">
      <w:pPr>
        <w:pStyle w:val="EW"/>
      </w:pPr>
      <w:r w:rsidRPr="005307A3">
        <w:tab/>
        <w:t>Destination device:</w:t>
      </w:r>
      <w:r w:rsidRPr="005307A3">
        <w:tab/>
        <w:t>UICC</w:t>
      </w:r>
    </w:p>
    <w:p w14:paraId="70E44AD6" w14:textId="77777777" w:rsidR="00BF46E1" w:rsidRPr="005307A3" w:rsidRDefault="00BF46E1" w:rsidP="0041528A">
      <w:pPr>
        <w:pStyle w:val="EW"/>
      </w:pPr>
      <w:r w:rsidRPr="005307A3">
        <w:t>Result</w:t>
      </w:r>
    </w:p>
    <w:p w14:paraId="0117DE98" w14:textId="77777777" w:rsidR="00BF46E1" w:rsidRPr="005307A3" w:rsidRDefault="00BF46E1" w:rsidP="0041528A">
      <w:pPr>
        <w:pStyle w:val="EW"/>
      </w:pPr>
      <w:r w:rsidRPr="005307A3">
        <w:lastRenderedPageBreak/>
        <w:tab/>
        <w:t>General Result:</w:t>
      </w:r>
      <w:r w:rsidRPr="005307A3">
        <w:tab/>
        <w:t>Command performed successfully</w:t>
      </w:r>
    </w:p>
    <w:p w14:paraId="0BC32199" w14:textId="77777777" w:rsidR="00BF46E1" w:rsidRPr="005307A3" w:rsidRDefault="00BF46E1" w:rsidP="00BF46E1">
      <w:r w:rsidRPr="005307A3">
        <w:t>Coding:</w:t>
      </w:r>
    </w:p>
    <w:p w14:paraId="57EC9CC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03799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47A4D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68AEDB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ACDA49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E3060D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FF069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2ACD8C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05F34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B53F87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6EB95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C8A0C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CCD0D9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19054F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197202" w14:textId="77777777" w:rsidR="00BF46E1" w:rsidRPr="005307A3" w:rsidRDefault="00BF46E1" w:rsidP="00195D76">
            <w:pPr>
              <w:pStyle w:val="TAC"/>
            </w:pPr>
            <w:r w:rsidRPr="005307A3">
              <w:t>00</w:t>
            </w:r>
          </w:p>
        </w:tc>
      </w:tr>
      <w:tr w:rsidR="00BF46E1" w:rsidRPr="005307A3" w14:paraId="647785EA" w14:textId="77777777" w:rsidTr="00195D76">
        <w:trPr>
          <w:jc w:val="center"/>
        </w:trPr>
        <w:tc>
          <w:tcPr>
            <w:tcW w:w="1134" w:type="dxa"/>
            <w:tcBorders>
              <w:top w:val="single" w:sz="4" w:space="0" w:color="auto"/>
              <w:right w:val="single" w:sz="4" w:space="0" w:color="auto"/>
            </w:tcBorders>
          </w:tcPr>
          <w:p w14:paraId="1007ECF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1A54B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309E8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3FC8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0E611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B048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E52A2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8ED98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3D100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D990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04F81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AD591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3F10E2" w14:textId="77777777" w:rsidR="00BF46E1" w:rsidRPr="005307A3" w:rsidRDefault="00BF46E1" w:rsidP="00195D76">
            <w:pPr>
              <w:pStyle w:val="TAC"/>
            </w:pPr>
          </w:p>
        </w:tc>
      </w:tr>
    </w:tbl>
    <w:p w14:paraId="58595DB7" w14:textId="77777777" w:rsidR="00BF46E1" w:rsidRPr="005307A3" w:rsidRDefault="00BF46E1" w:rsidP="00BF46E1"/>
    <w:p w14:paraId="776D0B0C" w14:textId="77777777" w:rsidR="00BF46E1" w:rsidRPr="005307A3" w:rsidRDefault="00BF46E1" w:rsidP="00BF46E1">
      <w:r w:rsidRPr="005307A3">
        <w:t>TERMINAL RESPONSE: GET STATUS 1.1.1B</w:t>
      </w:r>
    </w:p>
    <w:p w14:paraId="2D4DB5D5" w14:textId="77777777" w:rsidR="00BF46E1" w:rsidRPr="005307A3" w:rsidRDefault="00BF46E1" w:rsidP="00BF46E1">
      <w:r w:rsidRPr="005307A3">
        <w:t>Logically:</w:t>
      </w:r>
    </w:p>
    <w:p w14:paraId="19458A91" w14:textId="77777777" w:rsidR="00BF46E1" w:rsidRPr="005307A3" w:rsidRDefault="00BF46E1" w:rsidP="0041528A">
      <w:pPr>
        <w:pStyle w:val="EW"/>
      </w:pPr>
      <w:r w:rsidRPr="005307A3">
        <w:t>Command details</w:t>
      </w:r>
    </w:p>
    <w:p w14:paraId="1BE19C84" w14:textId="77777777" w:rsidR="00BF46E1" w:rsidRPr="005307A3" w:rsidRDefault="00BF46E1" w:rsidP="0041528A">
      <w:pPr>
        <w:pStyle w:val="EW"/>
      </w:pPr>
      <w:r w:rsidRPr="005307A3">
        <w:tab/>
        <w:t>Command number:</w:t>
      </w:r>
      <w:r w:rsidRPr="005307A3">
        <w:tab/>
        <w:t>1</w:t>
      </w:r>
    </w:p>
    <w:p w14:paraId="393E4480" w14:textId="77777777" w:rsidR="00BF46E1" w:rsidRPr="005307A3" w:rsidRDefault="00BF46E1" w:rsidP="0041528A">
      <w:pPr>
        <w:pStyle w:val="EW"/>
      </w:pPr>
      <w:r w:rsidRPr="005307A3">
        <w:tab/>
        <w:t>Command type:</w:t>
      </w:r>
      <w:r w:rsidRPr="005307A3">
        <w:tab/>
        <w:t>GET STATUS</w:t>
      </w:r>
    </w:p>
    <w:p w14:paraId="24D6C675" w14:textId="77777777" w:rsidR="00BF46E1" w:rsidRPr="005307A3" w:rsidRDefault="00BF46E1" w:rsidP="0041528A">
      <w:pPr>
        <w:pStyle w:val="EW"/>
      </w:pPr>
      <w:r w:rsidRPr="005307A3">
        <w:tab/>
        <w:t>Command qualifier:</w:t>
      </w:r>
      <w:r w:rsidRPr="005307A3">
        <w:tab/>
        <w:t>RFU</w:t>
      </w:r>
    </w:p>
    <w:p w14:paraId="5E8835D1" w14:textId="77777777" w:rsidR="00BF46E1" w:rsidRPr="005307A3" w:rsidRDefault="00BF46E1" w:rsidP="0041528A">
      <w:pPr>
        <w:pStyle w:val="EW"/>
      </w:pPr>
      <w:r w:rsidRPr="005307A3">
        <w:t>Device identities</w:t>
      </w:r>
    </w:p>
    <w:p w14:paraId="2A857F6C" w14:textId="77777777" w:rsidR="00BF46E1" w:rsidRPr="005307A3" w:rsidRDefault="00BF46E1" w:rsidP="0041528A">
      <w:pPr>
        <w:pStyle w:val="EW"/>
      </w:pPr>
      <w:r w:rsidRPr="005307A3">
        <w:tab/>
        <w:t>Source device:</w:t>
      </w:r>
      <w:r w:rsidRPr="005307A3">
        <w:tab/>
        <w:t>ME</w:t>
      </w:r>
    </w:p>
    <w:p w14:paraId="5E762CAC" w14:textId="77777777" w:rsidR="00BF46E1" w:rsidRPr="005307A3" w:rsidRDefault="00BF46E1" w:rsidP="0041528A">
      <w:pPr>
        <w:pStyle w:val="EW"/>
      </w:pPr>
      <w:r w:rsidRPr="005307A3">
        <w:tab/>
        <w:t>Destination device:</w:t>
      </w:r>
      <w:r w:rsidRPr="005307A3">
        <w:tab/>
        <w:t>UICC</w:t>
      </w:r>
    </w:p>
    <w:p w14:paraId="769CA589" w14:textId="77777777" w:rsidR="00BF46E1" w:rsidRPr="005307A3" w:rsidRDefault="00BF46E1" w:rsidP="0041528A">
      <w:pPr>
        <w:pStyle w:val="EW"/>
      </w:pPr>
      <w:r w:rsidRPr="005307A3">
        <w:t>Result</w:t>
      </w:r>
    </w:p>
    <w:p w14:paraId="72877DEA" w14:textId="77777777" w:rsidR="00BF46E1" w:rsidRPr="005307A3" w:rsidRDefault="00BF46E1" w:rsidP="0041528A">
      <w:pPr>
        <w:pStyle w:val="EW"/>
      </w:pPr>
      <w:r w:rsidRPr="005307A3">
        <w:tab/>
        <w:t>General Result:</w:t>
      </w:r>
      <w:r w:rsidRPr="005307A3">
        <w:tab/>
        <w:t>Command performed successfully</w:t>
      </w:r>
    </w:p>
    <w:p w14:paraId="52F671AB" w14:textId="77777777" w:rsidR="00BF46E1" w:rsidRPr="005307A3" w:rsidRDefault="00BF46E1" w:rsidP="0041528A">
      <w:pPr>
        <w:pStyle w:val="EW"/>
      </w:pPr>
      <w:r w:rsidRPr="005307A3">
        <w:t>Channel status</w:t>
      </w:r>
    </w:p>
    <w:p w14:paraId="53738A1B" w14:textId="77777777" w:rsidR="00BF46E1" w:rsidRPr="005307A3" w:rsidRDefault="00BF46E1" w:rsidP="0041528A">
      <w:pPr>
        <w:pStyle w:val="EX"/>
      </w:pPr>
      <w:r w:rsidRPr="005307A3">
        <w:tab/>
        <w:t>Channel status:</w:t>
      </w:r>
      <w:r w:rsidRPr="005307A3">
        <w:tab/>
        <w:t>No Channel available, link not established or PDP context not activated</w:t>
      </w:r>
    </w:p>
    <w:p w14:paraId="1286179C" w14:textId="77777777" w:rsidR="00BF46E1" w:rsidRPr="005307A3" w:rsidRDefault="00BF46E1" w:rsidP="00BF46E1">
      <w:r w:rsidRPr="005307A3">
        <w:t>Coding:</w:t>
      </w:r>
    </w:p>
    <w:p w14:paraId="3D44816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BA85E2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2636E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D15CD0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86788D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6F89CC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A2885C"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1855E8A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CAD6C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A9DC1F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1280E3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B6C8E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46D74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3BCD5F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696083" w14:textId="77777777" w:rsidR="00BF46E1" w:rsidRPr="005307A3" w:rsidRDefault="00BF46E1" w:rsidP="00195D76">
            <w:pPr>
              <w:pStyle w:val="TAC"/>
            </w:pPr>
            <w:r w:rsidRPr="005307A3">
              <w:t>00</w:t>
            </w:r>
          </w:p>
        </w:tc>
      </w:tr>
      <w:tr w:rsidR="00BF46E1" w:rsidRPr="005307A3" w14:paraId="40A51A71" w14:textId="77777777" w:rsidTr="00195D76">
        <w:trPr>
          <w:jc w:val="center"/>
        </w:trPr>
        <w:tc>
          <w:tcPr>
            <w:tcW w:w="1134" w:type="dxa"/>
            <w:tcBorders>
              <w:top w:val="single" w:sz="4" w:space="0" w:color="auto"/>
              <w:right w:val="single" w:sz="4" w:space="0" w:color="auto"/>
            </w:tcBorders>
          </w:tcPr>
          <w:p w14:paraId="452FD7F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77D704E"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024A3C0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4EE7EC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82CA7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9E72A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A048E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19AB8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D5F2D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D2270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301A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6ADF0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FA5BEC" w14:textId="77777777" w:rsidR="00BF46E1" w:rsidRPr="005307A3" w:rsidRDefault="00BF46E1" w:rsidP="00195D76">
            <w:pPr>
              <w:pStyle w:val="TAC"/>
            </w:pPr>
          </w:p>
        </w:tc>
      </w:tr>
    </w:tbl>
    <w:p w14:paraId="18F43340" w14:textId="77777777" w:rsidR="00BF46E1" w:rsidRPr="005307A3" w:rsidRDefault="00BF46E1" w:rsidP="00BF46E1"/>
    <w:p w14:paraId="6B5EDBB0" w14:textId="77777777" w:rsidR="00BF46E1" w:rsidRPr="005307A3" w:rsidRDefault="00BF46E1" w:rsidP="00BF46E1">
      <w:r w:rsidRPr="005307A3">
        <w:t>TERMINAL RESPONSE: GET STATUS 1.1.1C</w:t>
      </w:r>
    </w:p>
    <w:p w14:paraId="311EED0B" w14:textId="77777777" w:rsidR="00BF46E1" w:rsidRPr="005307A3" w:rsidRDefault="00BF46E1" w:rsidP="00BF46E1">
      <w:r w:rsidRPr="005307A3">
        <w:t>Logically:</w:t>
      </w:r>
    </w:p>
    <w:p w14:paraId="0A788D73" w14:textId="77777777" w:rsidR="00BF46E1" w:rsidRPr="005307A3" w:rsidRDefault="00BF46E1" w:rsidP="0041528A">
      <w:pPr>
        <w:pStyle w:val="EW"/>
      </w:pPr>
      <w:r w:rsidRPr="005307A3">
        <w:t>Command details</w:t>
      </w:r>
    </w:p>
    <w:p w14:paraId="4DD72F12" w14:textId="6A4E40DC" w:rsidR="00BF46E1" w:rsidRPr="005307A3" w:rsidRDefault="00BF46E1" w:rsidP="0041528A">
      <w:pPr>
        <w:pStyle w:val="EW"/>
      </w:pPr>
      <w:r w:rsidRPr="005307A3">
        <w:tab/>
        <w:t>Command number:</w:t>
      </w:r>
      <w:r w:rsidRPr="005307A3">
        <w:tab/>
        <w:t>1</w:t>
      </w:r>
    </w:p>
    <w:p w14:paraId="5335AB84" w14:textId="77777777" w:rsidR="00BF46E1" w:rsidRPr="005307A3" w:rsidRDefault="00BF46E1" w:rsidP="0041528A">
      <w:pPr>
        <w:pStyle w:val="EW"/>
      </w:pPr>
      <w:r w:rsidRPr="005307A3">
        <w:tab/>
        <w:t>Command type:</w:t>
      </w:r>
      <w:r w:rsidRPr="005307A3">
        <w:tab/>
        <w:t>GET STATUS</w:t>
      </w:r>
    </w:p>
    <w:p w14:paraId="4D01C8F5" w14:textId="571B37C0" w:rsidR="00BF46E1" w:rsidRPr="005307A3" w:rsidRDefault="00BF46E1" w:rsidP="0041528A">
      <w:pPr>
        <w:pStyle w:val="EW"/>
      </w:pPr>
      <w:r w:rsidRPr="005307A3">
        <w:tab/>
        <w:t>Command qualifier:</w:t>
      </w:r>
      <w:r w:rsidRPr="005307A3">
        <w:tab/>
        <w:t>RFU</w:t>
      </w:r>
    </w:p>
    <w:p w14:paraId="58874F52" w14:textId="77777777" w:rsidR="00BF46E1" w:rsidRPr="005307A3" w:rsidRDefault="00BF46E1" w:rsidP="0041528A">
      <w:pPr>
        <w:pStyle w:val="EW"/>
      </w:pPr>
      <w:r w:rsidRPr="005307A3">
        <w:t>Device identities</w:t>
      </w:r>
    </w:p>
    <w:p w14:paraId="59FAE157" w14:textId="4A3695F1" w:rsidR="00BF46E1" w:rsidRPr="005307A3" w:rsidRDefault="00BF46E1" w:rsidP="0041528A">
      <w:pPr>
        <w:pStyle w:val="EW"/>
      </w:pPr>
      <w:r w:rsidRPr="005307A3">
        <w:tab/>
        <w:t>Source device:</w:t>
      </w:r>
      <w:r w:rsidRPr="005307A3">
        <w:tab/>
        <w:t>ME</w:t>
      </w:r>
    </w:p>
    <w:p w14:paraId="08A3BDAC" w14:textId="77777777" w:rsidR="00BF46E1" w:rsidRPr="005307A3" w:rsidRDefault="00BF46E1" w:rsidP="0041528A">
      <w:pPr>
        <w:pStyle w:val="EW"/>
      </w:pPr>
      <w:r w:rsidRPr="005307A3">
        <w:tab/>
        <w:t>Destination device:</w:t>
      </w:r>
      <w:r w:rsidRPr="005307A3">
        <w:tab/>
        <w:t>UICC</w:t>
      </w:r>
    </w:p>
    <w:p w14:paraId="0CB014A7" w14:textId="77777777" w:rsidR="00BF46E1" w:rsidRPr="005307A3" w:rsidRDefault="00BF46E1" w:rsidP="0041528A">
      <w:pPr>
        <w:pStyle w:val="EW"/>
      </w:pPr>
      <w:r w:rsidRPr="005307A3">
        <w:t>Result</w:t>
      </w:r>
    </w:p>
    <w:p w14:paraId="5A1501BD" w14:textId="77777777" w:rsidR="00BF46E1" w:rsidRPr="005307A3" w:rsidRDefault="00BF46E1" w:rsidP="0041528A">
      <w:pPr>
        <w:pStyle w:val="EW"/>
      </w:pPr>
      <w:r w:rsidRPr="005307A3">
        <w:tab/>
        <w:t>General Result:</w:t>
      </w:r>
      <w:r w:rsidRPr="005307A3">
        <w:tab/>
        <w:t>Command performed successfully</w:t>
      </w:r>
    </w:p>
    <w:p w14:paraId="72F09CE7" w14:textId="77777777" w:rsidR="00BF46E1" w:rsidRPr="005307A3" w:rsidRDefault="00BF46E1" w:rsidP="0041528A">
      <w:pPr>
        <w:pStyle w:val="EW"/>
      </w:pPr>
      <w:r w:rsidRPr="005307A3">
        <w:t>Channel status</w:t>
      </w:r>
    </w:p>
    <w:p w14:paraId="13C043AE" w14:textId="77777777" w:rsidR="00BF46E1" w:rsidRPr="005307A3" w:rsidRDefault="00BF46E1" w:rsidP="0041528A">
      <w:pPr>
        <w:pStyle w:val="EX"/>
      </w:pPr>
      <w:r w:rsidRPr="005307A3">
        <w:tab/>
        <w:t>Channel 1 status:</w:t>
      </w:r>
      <w:r w:rsidRPr="005307A3">
        <w:tab/>
        <w:t>Channel identifier 1, Link not established or PDP context not activated</w:t>
      </w:r>
    </w:p>
    <w:p w14:paraId="51F12421" w14:textId="2B232C8C" w:rsidR="00BF46E1" w:rsidRPr="005307A3" w:rsidRDefault="00BF46E1" w:rsidP="0041528A">
      <w:pPr>
        <w:pStyle w:val="EX"/>
      </w:pPr>
      <w:r w:rsidRPr="005307A3">
        <w:tab/>
        <w:t>Channel 2 status:</w:t>
      </w:r>
      <w:r w:rsidRPr="005307A3">
        <w:tab/>
        <w:t>Channel identifier 2, Link not established or PDP context not activated</w:t>
      </w:r>
    </w:p>
    <w:p w14:paraId="2B03EF7D"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51075EA8"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22C7417A" w14:textId="7F70C335" w:rsidR="00BF46E1" w:rsidRPr="005307A3" w:rsidRDefault="00BF46E1" w:rsidP="0041528A">
      <w:pPr>
        <w:pStyle w:val="EX"/>
      </w:pPr>
      <w:r w:rsidRPr="005307A3">
        <w:tab/>
        <w:t>Channel n status:</w:t>
      </w:r>
      <w:r w:rsidRPr="005307A3">
        <w:tab/>
        <w:t>Channel identifier n, Link not established or PDP context not activated</w:t>
      </w:r>
    </w:p>
    <w:p w14:paraId="5127B51E" w14:textId="77777777" w:rsidR="00BF46E1" w:rsidRPr="005307A3" w:rsidRDefault="00BF46E1" w:rsidP="0041528A">
      <w:pPr>
        <w:pStyle w:val="EX"/>
      </w:pPr>
      <w:r w:rsidRPr="005307A3">
        <w:t>The number of channel status data objects shall be same as the number of channels(n) supported by the ME</w:t>
      </w:r>
    </w:p>
    <w:p w14:paraId="7B5C2AE5" w14:textId="77777777" w:rsidR="00BF46E1" w:rsidRPr="005307A3" w:rsidRDefault="00BF46E1" w:rsidP="00BF46E1">
      <w:r w:rsidRPr="005307A3">
        <w:t>Coding:</w:t>
      </w:r>
    </w:p>
    <w:p w14:paraId="19E67BB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567"/>
        <w:gridCol w:w="567"/>
        <w:gridCol w:w="567"/>
        <w:gridCol w:w="567"/>
        <w:gridCol w:w="567"/>
        <w:gridCol w:w="567"/>
        <w:gridCol w:w="567"/>
        <w:gridCol w:w="567"/>
        <w:gridCol w:w="567"/>
        <w:gridCol w:w="567"/>
        <w:gridCol w:w="567"/>
      </w:tblGrid>
      <w:tr w:rsidR="00BF46E1" w:rsidRPr="005307A3" w14:paraId="19C95F30"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3A25044E"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3923029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F276E6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6C2BE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81CD67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55B8F4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949C0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4321DC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ADD48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4BE37F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752C1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A29146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5013135" w14:textId="77777777" w:rsidR="00BF46E1" w:rsidRPr="005307A3" w:rsidRDefault="00BF46E1" w:rsidP="00195D76">
            <w:pPr>
              <w:pStyle w:val="TAC"/>
            </w:pPr>
            <w:r w:rsidRPr="005307A3">
              <w:t>00</w:t>
            </w:r>
          </w:p>
        </w:tc>
      </w:tr>
      <w:tr w:rsidR="00BF46E1" w:rsidRPr="005307A3" w14:paraId="1185B16E" w14:textId="77777777" w:rsidTr="00195D76">
        <w:trPr>
          <w:jc w:val="center"/>
        </w:trPr>
        <w:tc>
          <w:tcPr>
            <w:tcW w:w="992" w:type="dxa"/>
            <w:tcBorders>
              <w:top w:val="single" w:sz="4" w:space="0" w:color="auto"/>
              <w:right w:val="single" w:sz="4" w:space="0" w:color="auto"/>
            </w:tcBorders>
          </w:tcPr>
          <w:p w14:paraId="5D55749D"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326787C3" w14:textId="77777777" w:rsidR="00BF46E1" w:rsidRPr="005307A3" w:rsidRDefault="00BF46E1" w:rsidP="00195D76">
            <w:pPr>
              <w:pStyle w:val="TAC"/>
            </w:pPr>
            <w:r w:rsidRPr="005307A3">
              <w:t>Note1</w:t>
            </w:r>
          </w:p>
        </w:tc>
        <w:tc>
          <w:tcPr>
            <w:tcW w:w="567" w:type="dxa"/>
            <w:tcBorders>
              <w:top w:val="single" w:sz="4" w:space="0" w:color="auto"/>
              <w:left w:val="single" w:sz="4" w:space="0" w:color="auto"/>
              <w:bottom w:val="single" w:sz="4" w:space="0" w:color="auto"/>
              <w:right w:val="single" w:sz="4" w:space="0" w:color="auto"/>
            </w:tcBorders>
          </w:tcPr>
          <w:p w14:paraId="48D0020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EABD9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78AED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D8252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171C9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B0C69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C0553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930E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78F03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8467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7855F0" w14:textId="77777777" w:rsidR="00BF46E1" w:rsidRPr="005307A3" w:rsidRDefault="00BF46E1" w:rsidP="00195D76">
            <w:pPr>
              <w:pStyle w:val="TAC"/>
            </w:pPr>
          </w:p>
        </w:tc>
      </w:tr>
    </w:tbl>
    <w:p w14:paraId="50F48940" w14:textId="77777777" w:rsidR="00BF46E1" w:rsidRPr="005307A3" w:rsidRDefault="00BF46E1" w:rsidP="00BF46E1"/>
    <w:p w14:paraId="5042303E" w14:textId="77777777" w:rsidR="00BF46E1" w:rsidRPr="005307A3" w:rsidRDefault="00BF46E1" w:rsidP="00BF46E1">
      <w:pPr>
        <w:pStyle w:val="NO"/>
      </w:pPr>
      <w:r w:rsidRPr="005307A3">
        <w:lastRenderedPageBreak/>
        <w:t>Note1:</w:t>
      </w:r>
      <w:r w:rsidRPr="005307A3">
        <w:tab/>
        <w:t>The Terminal Response shall contain as many channel status TLVs as channels are supported by the ME. Each channel status TLV coding shall indicate the corresponding channel identifier and shall state "Link not established or PDP context not activated". As an example, if the mobile supports two channels then the corresponding channel status data objects coding would be: 'B8 02 01 00 B8 02 02 00'.</w:t>
      </w:r>
    </w:p>
    <w:p w14:paraId="1641AC1E" w14:textId="77777777" w:rsidR="00BF46E1" w:rsidRPr="005307A3" w:rsidRDefault="00BF46E1" w:rsidP="00BF46E1">
      <w:pPr>
        <w:pStyle w:val="TH"/>
      </w:pPr>
      <w:r w:rsidRPr="005307A3">
        <w:t>Expected sequence 1.2 (GET STATUS, with a BIP channel currently opened)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527"/>
        <w:gridCol w:w="1231"/>
        <w:gridCol w:w="2834"/>
        <w:gridCol w:w="3834"/>
      </w:tblGrid>
      <w:tr w:rsidR="00BF46E1" w:rsidRPr="005307A3" w14:paraId="186A483A" w14:textId="77777777" w:rsidTr="00195D76">
        <w:trPr>
          <w:cantSplit/>
          <w:jc w:val="center"/>
        </w:trPr>
        <w:tc>
          <w:tcPr>
            <w:tcW w:w="527" w:type="dxa"/>
          </w:tcPr>
          <w:p w14:paraId="7074BC75" w14:textId="77777777" w:rsidR="00BF46E1" w:rsidRPr="005307A3" w:rsidRDefault="00BF46E1" w:rsidP="00195D76">
            <w:pPr>
              <w:pStyle w:val="TAH"/>
            </w:pPr>
            <w:r w:rsidRPr="005307A3">
              <w:t>Step</w:t>
            </w:r>
          </w:p>
        </w:tc>
        <w:tc>
          <w:tcPr>
            <w:tcW w:w="1231" w:type="dxa"/>
          </w:tcPr>
          <w:p w14:paraId="496ED23C" w14:textId="77777777" w:rsidR="00BF46E1" w:rsidRPr="005307A3" w:rsidRDefault="00BF46E1" w:rsidP="00195D76">
            <w:pPr>
              <w:pStyle w:val="TAH"/>
            </w:pPr>
            <w:r w:rsidRPr="005307A3">
              <w:t>Direction</w:t>
            </w:r>
          </w:p>
        </w:tc>
        <w:tc>
          <w:tcPr>
            <w:tcW w:w="2834" w:type="dxa"/>
          </w:tcPr>
          <w:p w14:paraId="3B8419D8" w14:textId="77777777" w:rsidR="00BF46E1" w:rsidRPr="005307A3" w:rsidRDefault="00BF46E1" w:rsidP="00195D76">
            <w:pPr>
              <w:pStyle w:val="TAH"/>
            </w:pPr>
            <w:r w:rsidRPr="005307A3">
              <w:t>MESSAGE / Action</w:t>
            </w:r>
          </w:p>
        </w:tc>
        <w:tc>
          <w:tcPr>
            <w:tcW w:w="3834" w:type="dxa"/>
          </w:tcPr>
          <w:p w14:paraId="55E04956" w14:textId="77777777" w:rsidR="00BF46E1" w:rsidRPr="005307A3" w:rsidRDefault="00BF46E1" w:rsidP="00195D76">
            <w:pPr>
              <w:pStyle w:val="TAH"/>
            </w:pPr>
            <w:r w:rsidRPr="005307A3">
              <w:t>Comments</w:t>
            </w:r>
          </w:p>
        </w:tc>
      </w:tr>
      <w:tr w:rsidR="00BF46E1" w:rsidRPr="005307A3" w14:paraId="704FBC83" w14:textId="77777777" w:rsidTr="00195D76">
        <w:trPr>
          <w:cantSplit/>
          <w:jc w:val="center"/>
        </w:trPr>
        <w:tc>
          <w:tcPr>
            <w:tcW w:w="527" w:type="dxa"/>
          </w:tcPr>
          <w:p w14:paraId="4061A6B2" w14:textId="77777777" w:rsidR="00BF46E1" w:rsidRPr="005307A3" w:rsidRDefault="00BF46E1" w:rsidP="00195D76">
            <w:pPr>
              <w:pStyle w:val="TAC"/>
            </w:pPr>
            <w:r w:rsidRPr="005307A3">
              <w:t>1</w:t>
            </w:r>
          </w:p>
        </w:tc>
        <w:tc>
          <w:tcPr>
            <w:tcW w:w="1231" w:type="dxa"/>
          </w:tcPr>
          <w:p w14:paraId="7D44DB6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55A19EA3" w14:textId="77777777" w:rsidR="00BF46E1" w:rsidRPr="005307A3" w:rsidRDefault="00BF46E1" w:rsidP="00195D76">
            <w:pPr>
              <w:pStyle w:val="TAL"/>
            </w:pPr>
            <w:r w:rsidRPr="005307A3">
              <w:t>PROACTIVE COMMAND PENDING: OPEN CHANNEL 1.1.1</w:t>
            </w:r>
          </w:p>
        </w:tc>
        <w:tc>
          <w:tcPr>
            <w:tcW w:w="3834" w:type="dxa"/>
          </w:tcPr>
          <w:p w14:paraId="344FB140" w14:textId="77777777" w:rsidR="00BF46E1" w:rsidRPr="005307A3" w:rsidRDefault="00BF46E1" w:rsidP="00195D76">
            <w:pPr>
              <w:pStyle w:val="TAL"/>
            </w:pPr>
            <w:r w:rsidRPr="005307A3">
              <w:t>See initial conditions</w:t>
            </w:r>
          </w:p>
        </w:tc>
      </w:tr>
      <w:tr w:rsidR="00BF46E1" w:rsidRPr="005307A3" w14:paraId="0452A778" w14:textId="77777777" w:rsidTr="00195D76">
        <w:trPr>
          <w:cantSplit/>
          <w:jc w:val="center"/>
        </w:trPr>
        <w:tc>
          <w:tcPr>
            <w:tcW w:w="527" w:type="dxa"/>
          </w:tcPr>
          <w:p w14:paraId="3DFFECBE" w14:textId="77777777" w:rsidR="00BF46E1" w:rsidRPr="005307A3" w:rsidRDefault="00BF46E1" w:rsidP="00195D76">
            <w:pPr>
              <w:pStyle w:val="TAC"/>
            </w:pPr>
            <w:r w:rsidRPr="005307A3">
              <w:t>2</w:t>
            </w:r>
          </w:p>
        </w:tc>
        <w:tc>
          <w:tcPr>
            <w:tcW w:w="1231" w:type="dxa"/>
          </w:tcPr>
          <w:p w14:paraId="1E2A184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4FF335A9" w14:textId="77777777" w:rsidR="00BF46E1" w:rsidRPr="005307A3" w:rsidRDefault="00BF46E1" w:rsidP="00195D76">
            <w:pPr>
              <w:pStyle w:val="TAL"/>
            </w:pPr>
            <w:r w:rsidRPr="005307A3">
              <w:t>FETCH</w:t>
            </w:r>
          </w:p>
        </w:tc>
        <w:tc>
          <w:tcPr>
            <w:tcW w:w="3834" w:type="dxa"/>
          </w:tcPr>
          <w:p w14:paraId="405E7F9E" w14:textId="77777777" w:rsidR="00BF46E1" w:rsidRPr="005307A3" w:rsidRDefault="00BF46E1" w:rsidP="00195D76">
            <w:pPr>
              <w:pStyle w:val="TAL"/>
            </w:pPr>
          </w:p>
        </w:tc>
      </w:tr>
      <w:tr w:rsidR="00BF46E1" w:rsidRPr="005307A3" w14:paraId="4E96AFF0" w14:textId="77777777" w:rsidTr="00195D76">
        <w:trPr>
          <w:cantSplit/>
          <w:jc w:val="center"/>
        </w:trPr>
        <w:tc>
          <w:tcPr>
            <w:tcW w:w="527" w:type="dxa"/>
          </w:tcPr>
          <w:p w14:paraId="71EF5C9D" w14:textId="77777777" w:rsidR="00BF46E1" w:rsidRPr="005307A3" w:rsidRDefault="00BF46E1" w:rsidP="00195D76">
            <w:pPr>
              <w:pStyle w:val="TAC"/>
            </w:pPr>
            <w:r w:rsidRPr="005307A3">
              <w:t>3</w:t>
            </w:r>
          </w:p>
        </w:tc>
        <w:tc>
          <w:tcPr>
            <w:tcW w:w="1231" w:type="dxa"/>
          </w:tcPr>
          <w:p w14:paraId="06C0F1D1"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33099F4A" w14:textId="77777777" w:rsidR="00BF46E1" w:rsidRPr="005307A3" w:rsidRDefault="00BF46E1" w:rsidP="00195D76">
            <w:pPr>
              <w:pStyle w:val="TAL"/>
            </w:pPr>
            <w:r w:rsidRPr="005307A3">
              <w:t>PROACTIVE COMMAND: OPEN CHANNEL 1.1.1</w:t>
            </w:r>
          </w:p>
        </w:tc>
        <w:tc>
          <w:tcPr>
            <w:tcW w:w="3834" w:type="dxa"/>
          </w:tcPr>
          <w:p w14:paraId="1330B4D9" w14:textId="77777777" w:rsidR="00BF46E1" w:rsidRPr="005307A3" w:rsidRDefault="00BF46E1" w:rsidP="00195D76">
            <w:pPr>
              <w:pStyle w:val="TAL"/>
            </w:pPr>
          </w:p>
        </w:tc>
      </w:tr>
      <w:tr w:rsidR="00BF46E1" w:rsidRPr="005307A3" w14:paraId="1EEF27B5" w14:textId="77777777" w:rsidTr="00195D76">
        <w:trPr>
          <w:cantSplit/>
          <w:jc w:val="center"/>
        </w:trPr>
        <w:tc>
          <w:tcPr>
            <w:tcW w:w="527" w:type="dxa"/>
          </w:tcPr>
          <w:p w14:paraId="05E8727E" w14:textId="77777777" w:rsidR="00BF46E1" w:rsidRPr="005307A3" w:rsidRDefault="00BF46E1" w:rsidP="00195D76">
            <w:pPr>
              <w:pStyle w:val="TAC"/>
            </w:pPr>
            <w:r w:rsidRPr="005307A3">
              <w:t>4</w:t>
            </w:r>
          </w:p>
        </w:tc>
        <w:tc>
          <w:tcPr>
            <w:tcW w:w="1231" w:type="dxa"/>
          </w:tcPr>
          <w:p w14:paraId="417CF941"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2834" w:type="dxa"/>
          </w:tcPr>
          <w:p w14:paraId="72731644" w14:textId="77777777" w:rsidR="00BF46E1" w:rsidRPr="005307A3" w:rsidRDefault="00BF46E1" w:rsidP="00195D76">
            <w:pPr>
              <w:pStyle w:val="TAL"/>
            </w:pPr>
            <w:r w:rsidRPr="005307A3">
              <w:t>PDP context activation request</w:t>
            </w:r>
          </w:p>
        </w:tc>
        <w:tc>
          <w:tcPr>
            <w:tcW w:w="3834" w:type="dxa"/>
          </w:tcPr>
          <w:p w14:paraId="442A1EDF" w14:textId="77777777" w:rsidR="00BF46E1" w:rsidRPr="005307A3" w:rsidRDefault="00BF46E1" w:rsidP="00195D76">
            <w:pPr>
              <w:pStyle w:val="TAL"/>
            </w:pPr>
            <w:r w:rsidRPr="005307A3">
              <w:t>[The UE may request IPv4 or IPv4v6 address as PDP type.]</w:t>
            </w:r>
          </w:p>
        </w:tc>
      </w:tr>
      <w:tr w:rsidR="00BF46E1" w:rsidRPr="005307A3" w14:paraId="3DA3BEC1" w14:textId="77777777" w:rsidTr="00195D76">
        <w:trPr>
          <w:cantSplit/>
          <w:jc w:val="center"/>
        </w:trPr>
        <w:tc>
          <w:tcPr>
            <w:tcW w:w="527" w:type="dxa"/>
          </w:tcPr>
          <w:p w14:paraId="57D3044C" w14:textId="77777777" w:rsidR="00BF46E1" w:rsidRPr="005307A3" w:rsidRDefault="00BF46E1" w:rsidP="00195D76">
            <w:pPr>
              <w:pStyle w:val="TAC"/>
            </w:pPr>
            <w:r w:rsidRPr="005307A3">
              <w:t>5</w:t>
            </w:r>
          </w:p>
        </w:tc>
        <w:tc>
          <w:tcPr>
            <w:tcW w:w="1231" w:type="dxa"/>
          </w:tcPr>
          <w:p w14:paraId="5558C4A1"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834" w:type="dxa"/>
          </w:tcPr>
          <w:p w14:paraId="497C3957" w14:textId="77777777" w:rsidR="00BF46E1" w:rsidRPr="005307A3" w:rsidRDefault="00BF46E1" w:rsidP="00195D76">
            <w:pPr>
              <w:pStyle w:val="TAL"/>
            </w:pPr>
            <w:r w:rsidRPr="005307A3">
              <w:t>PDP context activation accept</w:t>
            </w:r>
          </w:p>
        </w:tc>
        <w:tc>
          <w:tcPr>
            <w:tcW w:w="3834" w:type="dxa"/>
          </w:tcPr>
          <w:p w14:paraId="3DB0AB2D" w14:textId="77777777" w:rsidR="00BF46E1" w:rsidRPr="005307A3" w:rsidRDefault="00BF46E1" w:rsidP="00195D76">
            <w:pPr>
              <w:pStyle w:val="TAL"/>
            </w:pPr>
          </w:p>
        </w:tc>
      </w:tr>
      <w:tr w:rsidR="00BF46E1" w:rsidRPr="005307A3" w14:paraId="6B6C31FE" w14:textId="77777777" w:rsidTr="00195D76">
        <w:trPr>
          <w:cantSplit/>
          <w:jc w:val="center"/>
        </w:trPr>
        <w:tc>
          <w:tcPr>
            <w:tcW w:w="527" w:type="dxa"/>
          </w:tcPr>
          <w:p w14:paraId="4DD9D10C" w14:textId="77777777" w:rsidR="00BF46E1" w:rsidRPr="005307A3" w:rsidRDefault="00BF46E1" w:rsidP="00195D76">
            <w:pPr>
              <w:pStyle w:val="TAC"/>
            </w:pPr>
            <w:r w:rsidRPr="005307A3">
              <w:t>6</w:t>
            </w:r>
          </w:p>
        </w:tc>
        <w:tc>
          <w:tcPr>
            <w:tcW w:w="1231" w:type="dxa"/>
          </w:tcPr>
          <w:p w14:paraId="3835988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7B28F404" w14:textId="77777777" w:rsidR="00BF46E1" w:rsidRPr="005307A3" w:rsidRDefault="00BF46E1" w:rsidP="00195D76">
            <w:pPr>
              <w:pStyle w:val="TAL"/>
            </w:pPr>
            <w:r w:rsidRPr="005307A3">
              <w:t>TERMINAL RESPONSE: OPEN CHANNEL 1.1.1A or TERMINAL RESPONSE: OPEN CHANNEL 1.1.1B</w:t>
            </w:r>
          </w:p>
        </w:tc>
        <w:tc>
          <w:tcPr>
            <w:tcW w:w="3834" w:type="dxa"/>
          </w:tcPr>
          <w:p w14:paraId="6D262527" w14:textId="77777777" w:rsidR="00BF46E1" w:rsidRPr="005307A3" w:rsidRDefault="00BF46E1" w:rsidP="00195D76">
            <w:pPr>
              <w:pStyle w:val="TAL"/>
            </w:pPr>
            <w:r w:rsidRPr="005307A3">
              <w:t>[Command performed successfully]</w:t>
            </w:r>
          </w:p>
        </w:tc>
      </w:tr>
      <w:tr w:rsidR="00BF46E1" w:rsidRPr="005307A3" w14:paraId="215B42B8" w14:textId="77777777" w:rsidTr="00195D76">
        <w:trPr>
          <w:cantSplit/>
          <w:jc w:val="center"/>
        </w:trPr>
        <w:tc>
          <w:tcPr>
            <w:tcW w:w="527" w:type="dxa"/>
          </w:tcPr>
          <w:p w14:paraId="30C6BB9C" w14:textId="77777777" w:rsidR="00BF46E1" w:rsidRPr="005307A3" w:rsidRDefault="00BF46E1" w:rsidP="00195D76">
            <w:pPr>
              <w:pStyle w:val="TAC"/>
            </w:pPr>
            <w:r w:rsidRPr="005307A3">
              <w:t>7</w:t>
            </w:r>
          </w:p>
        </w:tc>
        <w:tc>
          <w:tcPr>
            <w:tcW w:w="1231" w:type="dxa"/>
          </w:tcPr>
          <w:p w14:paraId="53181D8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5F316CF4" w14:textId="77777777" w:rsidR="00BF46E1" w:rsidRPr="005307A3" w:rsidRDefault="00BF46E1" w:rsidP="00195D76">
            <w:pPr>
              <w:pStyle w:val="TAL"/>
            </w:pPr>
            <w:r w:rsidRPr="005307A3">
              <w:t>PROACTIVE COMMAND PENDING: GET CHANNEL STATUS 1.2.1</w:t>
            </w:r>
          </w:p>
        </w:tc>
        <w:tc>
          <w:tcPr>
            <w:tcW w:w="3834" w:type="dxa"/>
          </w:tcPr>
          <w:p w14:paraId="062DAD3A" w14:textId="77777777" w:rsidR="00BF46E1" w:rsidRPr="005307A3" w:rsidRDefault="00BF46E1" w:rsidP="00195D76">
            <w:pPr>
              <w:pStyle w:val="TAL"/>
            </w:pPr>
          </w:p>
        </w:tc>
      </w:tr>
      <w:tr w:rsidR="00BF46E1" w:rsidRPr="005307A3" w14:paraId="24BEC829" w14:textId="77777777" w:rsidTr="00195D76">
        <w:trPr>
          <w:cantSplit/>
          <w:jc w:val="center"/>
        </w:trPr>
        <w:tc>
          <w:tcPr>
            <w:tcW w:w="527" w:type="dxa"/>
          </w:tcPr>
          <w:p w14:paraId="451B4C9C" w14:textId="77777777" w:rsidR="00BF46E1" w:rsidRPr="005307A3" w:rsidRDefault="00BF46E1" w:rsidP="00195D76">
            <w:pPr>
              <w:pStyle w:val="TAC"/>
            </w:pPr>
            <w:r w:rsidRPr="005307A3">
              <w:t>8</w:t>
            </w:r>
          </w:p>
        </w:tc>
        <w:tc>
          <w:tcPr>
            <w:tcW w:w="1231" w:type="dxa"/>
          </w:tcPr>
          <w:p w14:paraId="4356C640"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73006D53" w14:textId="77777777" w:rsidR="00BF46E1" w:rsidRPr="005307A3" w:rsidRDefault="00BF46E1" w:rsidP="00195D76">
            <w:pPr>
              <w:pStyle w:val="TAL"/>
            </w:pPr>
            <w:r w:rsidRPr="005307A3">
              <w:t>FETCH</w:t>
            </w:r>
          </w:p>
        </w:tc>
        <w:tc>
          <w:tcPr>
            <w:tcW w:w="3834" w:type="dxa"/>
          </w:tcPr>
          <w:p w14:paraId="726EEE74" w14:textId="77777777" w:rsidR="00BF46E1" w:rsidRPr="005307A3" w:rsidRDefault="00BF46E1" w:rsidP="00195D76">
            <w:pPr>
              <w:pStyle w:val="TAL"/>
            </w:pPr>
          </w:p>
        </w:tc>
      </w:tr>
      <w:tr w:rsidR="00BF46E1" w:rsidRPr="005307A3" w14:paraId="5D13420D" w14:textId="77777777" w:rsidTr="00195D76">
        <w:trPr>
          <w:cantSplit/>
          <w:jc w:val="center"/>
        </w:trPr>
        <w:tc>
          <w:tcPr>
            <w:tcW w:w="527" w:type="dxa"/>
          </w:tcPr>
          <w:p w14:paraId="461195A6" w14:textId="77777777" w:rsidR="00BF46E1" w:rsidRPr="005307A3" w:rsidRDefault="00BF46E1" w:rsidP="00195D76">
            <w:pPr>
              <w:pStyle w:val="TAC"/>
            </w:pPr>
            <w:r w:rsidRPr="005307A3">
              <w:t>9</w:t>
            </w:r>
          </w:p>
        </w:tc>
        <w:tc>
          <w:tcPr>
            <w:tcW w:w="1231" w:type="dxa"/>
          </w:tcPr>
          <w:p w14:paraId="2BA6E97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Pr>
          <w:p w14:paraId="3D56F36A" w14:textId="77777777" w:rsidR="00BF46E1" w:rsidRPr="005307A3" w:rsidRDefault="00BF46E1" w:rsidP="00195D76">
            <w:pPr>
              <w:pStyle w:val="TAL"/>
            </w:pPr>
            <w:r w:rsidRPr="005307A3">
              <w:t>PROACTIVE COMMAND: GET STATUS 1.2.1</w:t>
            </w:r>
          </w:p>
        </w:tc>
        <w:tc>
          <w:tcPr>
            <w:tcW w:w="3834" w:type="dxa"/>
          </w:tcPr>
          <w:p w14:paraId="4BC4EF0A" w14:textId="77777777" w:rsidR="00BF46E1" w:rsidRPr="005307A3" w:rsidRDefault="00BF46E1" w:rsidP="00195D76">
            <w:pPr>
              <w:pStyle w:val="TAL"/>
            </w:pPr>
          </w:p>
        </w:tc>
      </w:tr>
      <w:tr w:rsidR="00BF46E1" w:rsidRPr="005307A3" w14:paraId="766473ED" w14:textId="77777777" w:rsidTr="00195D76">
        <w:trPr>
          <w:cantSplit/>
          <w:jc w:val="center"/>
        </w:trPr>
        <w:tc>
          <w:tcPr>
            <w:tcW w:w="527" w:type="dxa"/>
          </w:tcPr>
          <w:p w14:paraId="46D9CA62" w14:textId="77777777" w:rsidR="00BF46E1" w:rsidRPr="005307A3" w:rsidRDefault="00BF46E1" w:rsidP="00195D76">
            <w:pPr>
              <w:pStyle w:val="TAC"/>
            </w:pPr>
            <w:r w:rsidRPr="005307A3">
              <w:t>10</w:t>
            </w:r>
          </w:p>
        </w:tc>
        <w:tc>
          <w:tcPr>
            <w:tcW w:w="1231" w:type="dxa"/>
          </w:tcPr>
          <w:p w14:paraId="2C35ED6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Pr>
          <w:p w14:paraId="2BE0DC5D" w14:textId="77777777" w:rsidR="00BF46E1" w:rsidRPr="005307A3" w:rsidRDefault="00BF46E1" w:rsidP="00195D76">
            <w:pPr>
              <w:pStyle w:val="TAL"/>
            </w:pPr>
            <w:r w:rsidRPr="005307A3">
              <w:t>TERMINAL RESPONSE GET STATUS 1.2.1 A</w:t>
            </w:r>
          </w:p>
          <w:p w14:paraId="6C7296C0" w14:textId="77777777" w:rsidR="00BF46E1" w:rsidRPr="005307A3" w:rsidRDefault="00BF46E1" w:rsidP="00195D76">
            <w:pPr>
              <w:pStyle w:val="TAL"/>
            </w:pPr>
            <w:r w:rsidRPr="005307A3">
              <w:t>Or</w:t>
            </w:r>
          </w:p>
          <w:p w14:paraId="030E4215" w14:textId="77777777" w:rsidR="00BF46E1" w:rsidRPr="005307A3" w:rsidRDefault="00BF46E1" w:rsidP="00195D76">
            <w:pPr>
              <w:pStyle w:val="TAL"/>
            </w:pPr>
            <w:r w:rsidRPr="005307A3">
              <w:t>TERMINAL RESPONSE: GET STATUS 1.2.1B</w:t>
            </w:r>
          </w:p>
        </w:tc>
        <w:tc>
          <w:tcPr>
            <w:tcW w:w="3834" w:type="dxa"/>
          </w:tcPr>
          <w:p w14:paraId="5509DCB2" w14:textId="77777777" w:rsidR="00BF46E1" w:rsidRPr="005307A3" w:rsidRDefault="00BF46E1" w:rsidP="00195D76">
            <w:pPr>
              <w:pStyle w:val="TAL"/>
            </w:pPr>
            <w:r w:rsidRPr="005307A3">
              <w:t>[Command performed successfully]</w:t>
            </w:r>
          </w:p>
        </w:tc>
      </w:tr>
    </w:tbl>
    <w:p w14:paraId="06C04516" w14:textId="77777777" w:rsidR="00BF46E1" w:rsidRPr="005307A3" w:rsidRDefault="00BF46E1" w:rsidP="00BF46E1"/>
    <w:p w14:paraId="19270562" w14:textId="77777777" w:rsidR="00BF46E1" w:rsidRPr="005307A3" w:rsidRDefault="00BF46E1" w:rsidP="00BF46E1">
      <w:r w:rsidRPr="005307A3">
        <w:t>PROACTIVE COMMAND: OPEN CHANNEL 1.1.1</w:t>
      </w:r>
    </w:p>
    <w:p w14:paraId="09063069" w14:textId="77777777" w:rsidR="00BF46E1" w:rsidRPr="005307A3" w:rsidRDefault="00BF46E1" w:rsidP="00BF46E1">
      <w:r w:rsidRPr="005307A3">
        <w:t>Logically:</w:t>
      </w:r>
    </w:p>
    <w:p w14:paraId="4D7BDB46" w14:textId="77777777" w:rsidR="00BF46E1" w:rsidRPr="005307A3" w:rsidRDefault="00BF46E1" w:rsidP="0041528A">
      <w:pPr>
        <w:pStyle w:val="EW"/>
      </w:pPr>
      <w:r w:rsidRPr="005307A3">
        <w:t>Command details</w:t>
      </w:r>
    </w:p>
    <w:p w14:paraId="2397EFF0" w14:textId="77777777" w:rsidR="00BF46E1" w:rsidRPr="005307A3" w:rsidRDefault="00BF46E1" w:rsidP="0041528A">
      <w:pPr>
        <w:pStyle w:val="EW"/>
      </w:pPr>
      <w:r w:rsidRPr="005307A3">
        <w:tab/>
        <w:t>Command number:</w:t>
      </w:r>
      <w:r w:rsidRPr="005307A3">
        <w:tab/>
        <w:t>1</w:t>
      </w:r>
    </w:p>
    <w:p w14:paraId="16DC860F" w14:textId="77777777" w:rsidR="00BF46E1" w:rsidRPr="005307A3" w:rsidRDefault="00BF46E1" w:rsidP="0041528A">
      <w:pPr>
        <w:pStyle w:val="EW"/>
      </w:pPr>
      <w:r w:rsidRPr="005307A3">
        <w:tab/>
        <w:t>Command type:</w:t>
      </w:r>
      <w:r w:rsidRPr="005307A3">
        <w:tab/>
        <w:t>OPEN CHANNEL</w:t>
      </w:r>
    </w:p>
    <w:p w14:paraId="250FA5F2" w14:textId="77777777" w:rsidR="00BF46E1" w:rsidRPr="005307A3" w:rsidRDefault="00BF46E1" w:rsidP="0041528A">
      <w:pPr>
        <w:pStyle w:val="EW"/>
      </w:pPr>
      <w:r w:rsidRPr="005307A3">
        <w:tab/>
        <w:t>Command qualifier:</w:t>
      </w:r>
      <w:r w:rsidRPr="005307A3">
        <w:tab/>
        <w:t>immediate link establishment</w:t>
      </w:r>
    </w:p>
    <w:p w14:paraId="645E0D1A" w14:textId="77777777" w:rsidR="00BF46E1" w:rsidRPr="005307A3" w:rsidRDefault="00BF46E1" w:rsidP="0041528A">
      <w:pPr>
        <w:pStyle w:val="EW"/>
      </w:pPr>
      <w:r w:rsidRPr="005307A3">
        <w:t>Device identities</w:t>
      </w:r>
    </w:p>
    <w:p w14:paraId="072996A2" w14:textId="77777777" w:rsidR="00BF46E1" w:rsidRPr="005307A3" w:rsidRDefault="00BF46E1" w:rsidP="0041528A">
      <w:pPr>
        <w:pStyle w:val="EW"/>
      </w:pPr>
      <w:r w:rsidRPr="005307A3">
        <w:tab/>
        <w:t>Source device:</w:t>
      </w:r>
      <w:r w:rsidRPr="005307A3">
        <w:tab/>
        <w:t>UICC</w:t>
      </w:r>
    </w:p>
    <w:p w14:paraId="618485D0" w14:textId="77777777" w:rsidR="00BF46E1" w:rsidRPr="005307A3" w:rsidRDefault="00BF46E1" w:rsidP="0041528A">
      <w:pPr>
        <w:pStyle w:val="EW"/>
      </w:pPr>
      <w:r w:rsidRPr="005307A3">
        <w:tab/>
        <w:t>Destination device:</w:t>
      </w:r>
      <w:r w:rsidRPr="005307A3">
        <w:tab/>
        <w:t>ME</w:t>
      </w:r>
    </w:p>
    <w:p w14:paraId="340E68E9" w14:textId="77777777" w:rsidR="00BF46E1" w:rsidRPr="005307A3" w:rsidRDefault="00BF46E1" w:rsidP="0041528A">
      <w:pPr>
        <w:pStyle w:val="EW"/>
      </w:pPr>
      <w:r w:rsidRPr="005307A3">
        <w:t>Bearer</w:t>
      </w:r>
    </w:p>
    <w:p w14:paraId="27DB7F26" w14:textId="77777777" w:rsidR="00BF46E1" w:rsidRPr="005307A3" w:rsidRDefault="00BF46E1" w:rsidP="0041528A">
      <w:pPr>
        <w:pStyle w:val="EW"/>
      </w:pPr>
      <w:r w:rsidRPr="005307A3">
        <w:tab/>
        <w:t>Bearer type:</w:t>
      </w:r>
      <w:r w:rsidRPr="005307A3">
        <w:tab/>
        <w:t>GPRS</w:t>
      </w:r>
    </w:p>
    <w:p w14:paraId="2AA999BE" w14:textId="77777777" w:rsidR="00BF46E1" w:rsidRPr="005307A3" w:rsidRDefault="00BF46E1" w:rsidP="0041528A">
      <w:pPr>
        <w:pStyle w:val="EW"/>
      </w:pPr>
      <w:r w:rsidRPr="005307A3">
        <w:tab/>
        <w:t>Bearer parameter:</w:t>
      </w:r>
      <w:r w:rsidRPr="005307A3">
        <w:tab/>
      </w:r>
    </w:p>
    <w:p w14:paraId="477BC5B2" w14:textId="77777777" w:rsidR="00BF46E1" w:rsidRPr="005307A3" w:rsidRDefault="00BF46E1" w:rsidP="0041528A">
      <w:pPr>
        <w:pStyle w:val="EW"/>
      </w:pPr>
      <w:r w:rsidRPr="005307A3">
        <w:tab/>
        <w:t>Precedence Class:</w:t>
      </w:r>
      <w:r w:rsidRPr="005307A3">
        <w:tab/>
        <w:t>03</w:t>
      </w:r>
    </w:p>
    <w:p w14:paraId="725C15ED" w14:textId="77777777" w:rsidR="00BF46E1" w:rsidRPr="005307A3" w:rsidRDefault="00BF46E1" w:rsidP="0041528A">
      <w:pPr>
        <w:pStyle w:val="EW"/>
      </w:pPr>
      <w:r w:rsidRPr="005307A3">
        <w:tab/>
        <w:t>Delay Class:</w:t>
      </w:r>
      <w:r w:rsidRPr="005307A3">
        <w:tab/>
        <w:t>04</w:t>
      </w:r>
    </w:p>
    <w:p w14:paraId="51C22440" w14:textId="77777777" w:rsidR="00BF46E1" w:rsidRPr="005307A3" w:rsidRDefault="00BF46E1" w:rsidP="0041528A">
      <w:pPr>
        <w:pStyle w:val="EW"/>
      </w:pPr>
      <w:r w:rsidRPr="005307A3">
        <w:tab/>
        <w:t>Reliability Class:</w:t>
      </w:r>
      <w:r w:rsidRPr="005307A3">
        <w:tab/>
        <w:t>03</w:t>
      </w:r>
    </w:p>
    <w:p w14:paraId="1FF58E88" w14:textId="77777777" w:rsidR="00BF46E1" w:rsidRPr="005307A3" w:rsidRDefault="00BF46E1" w:rsidP="0041528A">
      <w:pPr>
        <w:pStyle w:val="EW"/>
      </w:pPr>
      <w:r w:rsidRPr="005307A3">
        <w:tab/>
        <w:t>Peak throughput class:</w:t>
      </w:r>
      <w:r w:rsidRPr="005307A3">
        <w:tab/>
        <w:t>04</w:t>
      </w:r>
    </w:p>
    <w:p w14:paraId="2A69C4BC" w14:textId="77777777" w:rsidR="00BF46E1" w:rsidRPr="005307A3" w:rsidRDefault="00BF46E1" w:rsidP="0041528A">
      <w:pPr>
        <w:pStyle w:val="EW"/>
      </w:pPr>
      <w:r w:rsidRPr="005307A3">
        <w:tab/>
        <w:t>Mean throughput class:</w:t>
      </w:r>
      <w:r w:rsidRPr="005307A3">
        <w:tab/>
        <w:t>31</w:t>
      </w:r>
    </w:p>
    <w:p w14:paraId="36AD2528" w14:textId="77777777" w:rsidR="00BF46E1" w:rsidRPr="005307A3" w:rsidRDefault="00BF46E1" w:rsidP="0041528A">
      <w:pPr>
        <w:pStyle w:val="EW"/>
      </w:pPr>
      <w:r w:rsidRPr="005307A3">
        <w:tab/>
        <w:t>Packet data protocol:</w:t>
      </w:r>
      <w:r w:rsidRPr="005307A3">
        <w:tab/>
        <w:t>02 (IP)</w:t>
      </w:r>
    </w:p>
    <w:p w14:paraId="2B774699" w14:textId="77777777" w:rsidR="00BF46E1" w:rsidRPr="005307A3" w:rsidRDefault="00BF46E1" w:rsidP="0041528A">
      <w:pPr>
        <w:pStyle w:val="EW"/>
      </w:pPr>
      <w:r w:rsidRPr="005307A3">
        <w:t>Buffer</w:t>
      </w:r>
    </w:p>
    <w:p w14:paraId="19DC37F9" w14:textId="77777777" w:rsidR="00BF46E1" w:rsidRPr="005307A3" w:rsidRDefault="00BF46E1" w:rsidP="0041528A">
      <w:pPr>
        <w:pStyle w:val="EW"/>
      </w:pPr>
      <w:r w:rsidRPr="005307A3">
        <w:tab/>
        <w:t>Buffer size:</w:t>
      </w:r>
      <w:r w:rsidRPr="005307A3">
        <w:tab/>
        <w:t>1000</w:t>
      </w:r>
    </w:p>
    <w:p w14:paraId="305BFD83" w14:textId="77777777" w:rsidR="00BF46E1" w:rsidRPr="005307A3" w:rsidRDefault="00BF46E1" w:rsidP="0041528A">
      <w:pPr>
        <w:pStyle w:val="EW"/>
      </w:pPr>
      <w:r w:rsidRPr="005307A3">
        <w:t>Network access name:</w:t>
      </w:r>
      <w:r w:rsidRPr="005307A3">
        <w:tab/>
        <w:t>TestGp.rs</w:t>
      </w:r>
    </w:p>
    <w:p w14:paraId="54194AF4" w14:textId="77777777" w:rsidR="00BF46E1" w:rsidRPr="005307A3" w:rsidRDefault="00BF46E1" w:rsidP="0041528A">
      <w:pPr>
        <w:pStyle w:val="EW"/>
      </w:pPr>
      <w:r w:rsidRPr="005307A3">
        <w:t>Text String:</w:t>
      </w:r>
      <w:r w:rsidRPr="005307A3">
        <w:tab/>
        <w:t>UserLog (User login)</w:t>
      </w:r>
    </w:p>
    <w:p w14:paraId="695D4D9A" w14:textId="77777777" w:rsidR="00BF46E1" w:rsidRPr="005307A3" w:rsidRDefault="00BF46E1" w:rsidP="0041528A">
      <w:pPr>
        <w:pStyle w:val="EW"/>
      </w:pPr>
      <w:r w:rsidRPr="005307A3">
        <w:t>Text String:</w:t>
      </w:r>
      <w:r w:rsidRPr="005307A3">
        <w:tab/>
        <w:t>UserPwd (User password)</w:t>
      </w:r>
    </w:p>
    <w:p w14:paraId="3B76FA6B" w14:textId="77777777" w:rsidR="00BF46E1" w:rsidRPr="005307A3" w:rsidRDefault="00BF46E1" w:rsidP="0041528A">
      <w:pPr>
        <w:pStyle w:val="EW"/>
      </w:pPr>
      <w:r w:rsidRPr="005307A3">
        <w:t>UICC/ME interface transport level</w:t>
      </w:r>
    </w:p>
    <w:p w14:paraId="5E719CCE" w14:textId="77777777" w:rsidR="00BF46E1" w:rsidRPr="005307A3" w:rsidRDefault="00BF46E1" w:rsidP="0041528A">
      <w:pPr>
        <w:pStyle w:val="EW"/>
      </w:pPr>
      <w:r w:rsidRPr="005307A3">
        <w:tab/>
        <w:t>Transport format:</w:t>
      </w:r>
      <w:r w:rsidRPr="005307A3">
        <w:tab/>
        <w:t>UDP</w:t>
      </w:r>
    </w:p>
    <w:p w14:paraId="4799850B" w14:textId="77777777" w:rsidR="00BF46E1" w:rsidRPr="005307A3" w:rsidRDefault="00BF46E1" w:rsidP="0041528A">
      <w:pPr>
        <w:pStyle w:val="EW"/>
      </w:pPr>
      <w:r w:rsidRPr="005307A3">
        <w:tab/>
        <w:t>Port number:</w:t>
      </w:r>
      <w:r w:rsidRPr="005307A3">
        <w:tab/>
        <w:t>44444</w:t>
      </w:r>
    </w:p>
    <w:p w14:paraId="6791DAA6" w14:textId="77777777" w:rsidR="00BF46E1" w:rsidRPr="005307A3" w:rsidRDefault="00BF46E1" w:rsidP="0041528A">
      <w:pPr>
        <w:pStyle w:val="EX"/>
      </w:pPr>
      <w:r w:rsidRPr="005307A3">
        <w:t>Data destination address</w:t>
      </w:r>
      <w:r w:rsidRPr="005307A3">
        <w:tab/>
        <w:t>01.01.01.01</w:t>
      </w:r>
    </w:p>
    <w:p w14:paraId="617E0278" w14:textId="77777777" w:rsidR="00BF46E1" w:rsidRPr="005307A3" w:rsidRDefault="00BF46E1" w:rsidP="00BF46E1">
      <w:r w:rsidRPr="005307A3">
        <w:lastRenderedPageBreak/>
        <w:t>Coding:</w:t>
      </w:r>
    </w:p>
    <w:p w14:paraId="3A31B293"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103DD73" w14:textId="77777777" w:rsidTr="00195D76">
        <w:trPr>
          <w:jc w:val="center"/>
        </w:trPr>
        <w:tc>
          <w:tcPr>
            <w:tcW w:w="1134" w:type="dxa"/>
            <w:tcBorders>
              <w:right w:val="single" w:sz="4" w:space="0" w:color="auto"/>
            </w:tcBorders>
          </w:tcPr>
          <w:p w14:paraId="1F9C8A5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3741CBF"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87FAFDE"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58AA16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25DD5E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E3428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7BFF98"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909602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BAB4C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0B5EC6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E3A97B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DB03B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52AAB8B" w14:textId="77777777" w:rsidR="00BF46E1" w:rsidRPr="005307A3" w:rsidRDefault="00BF46E1" w:rsidP="00195D76">
            <w:pPr>
              <w:pStyle w:val="TAC"/>
            </w:pPr>
            <w:r w:rsidRPr="005307A3">
              <w:t>35</w:t>
            </w:r>
          </w:p>
        </w:tc>
      </w:tr>
      <w:tr w:rsidR="00BF46E1" w:rsidRPr="005307A3" w14:paraId="2F8A45B6" w14:textId="77777777" w:rsidTr="00195D76">
        <w:trPr>
          <w:jc w:val="center"/>
        </w:trPr>
        <w:tc>
          <w:tcPr>
            <w:tcW w:w="1134" w:type="dxa"/>
            <w:tcBorders>
              <w:right w:val="single" w:sz="4" w:space="0" w:color="auto"/>
            </w:tcBorders>
          </w:tcPr>
          <w:p w14:paraId="0C53324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EBBF1A1"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B31A92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3348E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980E34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09B92A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B54E5C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2FF10F5" w14:textId="77777777" w:rsidR="00BF46E1" w:rsidRPr="005307A3" w:rsidRDefault="00BF46E1" w:rsidP="00195D76">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5E3A336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D41E82"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59A364B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5C050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139554E" w14:textId="77777777" w:rsidR="00BF46E1" w:rsidRPr="005307A3" w:rsidRDefault="00BF46E1" w:rsidP="00195D76">
            <w:pPr>
              <w:pStyle w:val="TAC"/>
            </w:pPr>
            <w:r w:rsidRPr="005307A3">
              <w:t>E8</w:t>
            </w:r>
          </w:p>
        </w:tc>
      </w:tr>
      <w:tr w:rsidR="00BF46E1" w:rsidRPr="005307A3" w14:paraId="58358429" w14:textId="77777777" w:rsidTr="00195D76">
        <w:trPr>
          <w:jc w:val="center"/>
        </w:trPr>
        <w:tc>
          <w:tcPr>
            <w:tcW w:w="1134" w:type="dxa"/>
            <w:tcBorders>
              <w:right w:val="single" w:sz="4" w:space="0" w:color="auto"/>
            </w:tcBorders>
          </w:tcPr>
          <w:p w14:paraId="66A12FA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AF1AE0" w14:textId="77777777" w:rsidR="00BF46E1" w:rsidRPr="005307A3" w:rsidRDefault="00BF46E1" w:rsidP="00195D76">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68A6D618"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37044F0"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5118C71"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D45C26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8401D8C"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EBA50D0"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CBB03F2" w14:textId="77777777" w:rsidR="00BF46E1" w:rsidRPr="005307A3" w:rsidRDefault="00BF46E1" w:rsidP="00195D76">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7D932038" w14:textId="77777777" w:rsidR="00BF46E1" w:rsidRPr="005307A3" w:rsidRDefault="00BF46E1" w:rsidP="00195D76">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1048053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5FD1F5E"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4AA933D0" w14:textId="77777777" w:rsidR="00BF46E1" w:rsidRPr="005307A3" w:rsidRDefault="00BF46E1" w:rsidP="00195D76">
            <w:pPr>
              <w:pStyle w:val="TAC"/>
            </w:pPr>
            <w:r w:rsidRPr="005307A3">
              <w:t>73</w:t>
            </w:r>
          </w:p>
        </w:tc>
      </w:tr>
      <w:tr w:rsidR="00BF46E1" w:rsidRPr="005307A3" w14:paraId="4FB9579D" w14:textId="77777777" w:rsidTr="00195D76">
        <w:trPr>
          <w:jc w:val="center"/>
        </w:trPr>
        <w:tc>
          <w:tcPr>
            <w:tcW w:w="1134" w:type="dxa"/>
            <w:tcBorders>
              <w:right w:val="single" w:sz="4" w:space="0" w:color="auto"/>
            </w:tcBorders>
          </w:tcPr>
          <w:p w14:paraId="181BEB5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1F54C7"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0703FB50"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3ECCD533"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531BEBA5"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12BF999"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F13488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1D37807"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8B09BD5" w14:textId="77777777" w:rsidR="00BF46E1" w:rsidRPr="005307A3" w:rsidRDefault="00BF46E1" w:rsidP="00195D76">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7A56F472" w14:textId="77777777" w:rsidR="00BF46E1" w:rsidRPr="005307A3" w:rsidRDefault="00BF46E1" w:rsidP="00195D76">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74ECB0D9"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749635A"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5754A8A" w14:textId="77777777" w:rsidR="00BF46E1" w:rsidRPr="005307A3" w:rsidRDefault="00BF46E1" w:rsidP="00195D76">
            <w:pPr>
              <w:pStyle w:val="TAC"/>
            </w:pPr>
            <w:r w:rsidRPr="005307A3">
              <w:t>08</w:t>
            </w:r>
          </w:p>
        </w:tc>
      </w:tr>
      <w:tr w:rsidR="00BF46E1" w:rsidRPr="005307A3" w14:paraId="7B4E417F" w14:textId="77777777" w:rsidTr="00195D76">
        <w:trPr>
          <w:jc w:val="center"/>
        </w:trPr>
        <w:tc>
          <w:tcPr>
            <w:tcW w:w="1134" w:type="dxa"/>
            <w:tcBorders>
              <w:right w:val="single" w:sz="4" w:space="0" w:color="auto"/>
            </w:tcBorders>
          </w:tcPr>
          <w:p w14:paraId="146306D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6093F2B" w14:textId="77777777" w:rsidR="00BF46E1" w:rsidRPr="005307A3" w:rsidRDefault="00BF46E1" w:rsidP="00195D76">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1BC913CA"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0C08E495"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C35E472"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A89CBB8"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235937AC" w14:textId="77777777" w:rsidR="00BF46E1" w:rsidRPr="005307A3" w:rsidRDefault="00BF46E1" w:rsidP="00195D76">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30B9958E"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5AAB3AC8" w14:textId="77777777" w:rsidR="00BF46E1" w:rsidRPr="005307A3" w:rsidRDefault="00BF46E1" w:rsidP="00195D76">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75FAEE75"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369AFC9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2D9BB1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5EC74EC" w14:textId="77777777" w:rsidR="00BF46E1" w:rsidRPr="005307A3" w:rsidRDefault="00BF46E1" w:rsidP="00195D76">
            <w:pPr>
              <w:pStyle w:val="TAC"/>
            </w:pPr>
            <w:r w:rsidRPr="005307A3">
              <w:t>AD</w:t>
            </w:r>
          </w:p>
        </w:tc>
      </w:tr>
      <w:tr w:rsidR="00BF46E1" w:rsidRPr="005307A3" w14:paraId="6EF23F4B" w14:textId="77777777" w:rsidTr="00195D76">
        <w:trPr>
          <w:jc w:val="center"/>
        </w:trPr>
        <w:tc>
          <w:tcPr>
            <w:tcW w:w="1134" w:type="dxa"/>
            <w:tcBorders>
              <w:right w:val="single" w:sz="4" w:space="0" w:color="auto"/>
            </w:tcBorders>
          </w:tcPr>
          <w:p w14:paraId="0433951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9EB087E" w14:textId="77777777" w:rsidR="00BF46E1" w:rsidRPr="005307A3" w:rsidRDefault="00BF46E1" w:rsidP="00195D76">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58B196A6" w14:textId="77777777" w:rsidR="00BF46E1" w:rsidRPr="005307A3" w:rsidRDefault="00BF46E1" w:rsidP="00195D76">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2FED461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CA65D0F"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54CE29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9D820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292828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A6B7D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E83C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56134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2EC04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945E4A" w14:textId="77777777" w:rsidR="00BF46E1" w:rsidRPr="005307A3" w:rsidRDefault="00BF46E1" w:rsidP="00195D76">
            <w:pPr>
              <w:pStyle w:val="TAC"/>
            </w:pPr>
          </w:p>
        </w:tc>
      </w:tr>
    </w:tbl>
    <w:p w14:paraId="5E7312F6" w14:textId="77777777" w:rsidR="00BF46E1" w:rsidRPr="005307A3" w:rsidRDefault="00BF46E1" w:rsidP="00BF46E1"/>
    <w:p w14:paraId="7FAB44CD" w14:textId="77777777" w:rsidR="00BF46E1" w:rsidRPr="005307A3" w:rsidRDefault="00BF46E1" w:rsidP="00BF46E1">
      <w:r w:rsidRPr="005307A3">
        <w:t>TERMINAL RESPONSE: OPEN CHANNEL 1.1.1A</w:t>
      </w:r>
    </w:p>
    <w:p w14:paraId="687B59B7" w14:textId="77777777" w:rsidR="00BF46E1" w:rsidRPr="005307A3" w:rsidRDefault="00BF46E1" w:rsidP="00BF46E1">
      <w:r w:rsidRPr="005307A3">
        <w:t>Logically:</w:t>
      </w:r>
    </w:p>
    <w:p w14:paraId="5F2DBB63" w14:textId="77777777" w:rsidR="00BF46E1" w:rsidRPr="005307A3" w:rsidRDefault="00BF46E1" w:rsidP="0041528A">
      <w:pPr>
        <w:pStyle w:val="EW"/>
      </w:pPr>
      <w:r w:rsidRPr="005307A3">
        <w:t>Command details</w:t>
      </w:r>
    </w:p>
    <w:p w14:paraId="787AB31B" w14:textId="77777777" w:rsidR="00BF46E1" w:rsidRPr="005307A3" w:rsidRDefault="00BF46E1" w:rsidP="0041528A">
      <w:pPr>
        <w:pStyle w:val="EW"/>
      </w:pPr>
      <w:r w:rsidRPr="005307A3">
        <w:tab/>
        <w:t>Command number:</w:t>
      </w:r>
      <w:r w:rsidRPr="005307A3">
        <w:tab/>
        <w:t>1</w:t>
      </w:r>
    </w:p>
    <w:p w14:paraId="16361377" w14:textId="77777777" w:rsidR="00BF46E1" w:rsidRPr="005307A3" w:rsidRDefault="00BF46E1" w:rsidP="0041528A">
      <w:pPr>
        <w:pStyle w:val="EW"/>
      </w:pPr>
      <w:r w:rsidRPr="005307A3">
        <w:tab/>
        <w:t>Command type:</w:t>
      </w:r>
      <w:r w:rsidRPr="005307A3">
        <w:tab/>
        <w:t>OPEN CHANNEL</w:t>
      </w:r>
    </w:p>
    <w:p w14:paraId="33956B10" w14:textId="77777777" w:rsidR="00BF46E1" w:rsidRPr="005307A3" w:rsidRDefault="00BF46E1" w:rsidP="0041528A">
      <w:pPr>
        <w:pStyle w:val="EW"/>
      </w:pPr>
      <w:r w:rsidRPr="005307A3">
        <w:tab/>
        <w:t>Command qualifier:</w:t>
      </w:r>
      <w:r w:rsidRPr="005307A3">
        <w:tab/>
        <w:t>immediate link establishment</w:t>
      </w:r>
    </w:p>
    <w:p w14:paraId="06390C73" w14:textId="77777777" w:rsidR="00BF46E1" w:rsidRPr="005307A3" w:rsidRDefault="00BF46E1" w:rsidP="0041528A">
      <w:pPr>
        <w:pStyle w:val="EW"/>
      </w:pPr>
      <w:r w:rsidRPr="005307A3">
        <w:t>Device identities</w:t>
      </w:r>
    </w:p>
    <w:p w14:paraId="559F3DC4" w14:textId="77777777" w:rsidR="00BF46E1" w:rsidRPr="005307A3" w:rsidRDefault="00BF46E1" w:rsidP="0041528A">
      <w:pPr>
        <w:pStyle w:val="EW"/>
      </w:pPr>
      <w:r w:rsidRPr="005307A3">
        <w:tab/>
        <w:t>Source device:</w:t>
      </w:r>
      <w:r w:rsidRPr="005307A3">
        <w:tab/>
        <w:t>ME</w:t>
      </w:r>
    </w:p>
    <w:p w14:paraId="59116590" w14:textId="77777777" w:rsidR="00BF46E1" w:rsidRPr="005307A3" w:rsidRDefault="00BF46E1" w:rsidP="0041528A">
      <w:pPr>
        <w:pStyle w:val="EW"/>
      </w:pPr>
      <w:r w:rsidRPr="005307A3">
        <w:tab/>
        <w:t>Destination device:</w:t>
      </w:r>
      <w:r w:rsidRPr="005307A3">
        <w:tab/>
        <w:t>UICC</w:t>
      </w:r>
    </w:p>
    <w:p w14:paraId="0B722B98" w14:textId="77777777" w:rsidR="00BF46E1" w:rsidRPr="005307A3" w:rsidRDefault="00BF46E1" w:rsidP="0041528A">
      <w:pPr>
        <w:pStyle w:val="EW"/>
      </w:pPr>
      <w:r w:rsidRPr="005307A3">
        <w:t>Result</w:t>
      </w:r>
    </w:p>
    <w:p w14:paraId="35FF175F" w14:textId="77777777" w:rsidR="00BF46E1" w:rsidRPr="005307A3" w:rsidRDefault="00BF46E1" w:rsidP="0041528A">
      <w:pPr>
        <w:pStyle w:val="EW"/>
      </w:pPr>
      <w:r w:rsidRPr="005307A3">
        <w:tab/>
        <w:t>General Result:</w:t>
      </w:r>
      <w:r w:rsidRPr="005307A3">
        <w:tab/>
        <w:t>Command performed successfully</w:t>
      </w:r>
    </w:p>
    <w:p w14:paraId="16307759" w14:textId="77777777" w:rsidR="00BF46E1" w:rsidRPr="005307A3" w:rsidRDefault="00BF46E1" w:rsidP="0041528A">
      <w:pPr>
        <w:pStyle w:val="EW"/>
      </w:pPr>
      <w:r w:rsidRPr="005307A3">
        <w:t>Channel status</w:t>
      </w:r>
      <w:r w:rsidRPr="005307A3">
        <w:tab/>
        <w:t>Channel identifier 1 and link established or PDP context activated</w:t>
      </w:r>
    </w:p>
    <w:p w14:paraId="5C5F5105" w14:textId="77777777" w:rsidR="00BF46E1" w:rsidRPr="005307A3" w:rsidRDefault="00BF46E1" w:rsidP="0041528A">
      <w:pPr>
        <w:pStyle w:val="EW"/>
      </w:pPr>
      <w:r w:rsidRPr="005307A3">
        <w:t>Bearer description</w:t>
      </w:r>
    </w:p>
    <w:p w14:paraId="4FB415CA" w14:textId="77777777" w:rsidR="00BF46E1" w:rsidRPr="005307A3" w:rsidRDefault="00BF46E1" w:rsidP="0041528A">
      <w:pPr>
        <w:pStyle w:val="EW"/>
      </w:pPr>
      <w:r w:rsidRPr="005307A3">
        <w:tab/>
        <w:t>Bearer type:</w:t>
      </w:r>
      <w:r w:rsidRPr="005307A3">
        <w:tab/>
        <w:t>GPRS</w:t>
      </w:r>
    </w:p>
    <w:p w14:paraId="4AB4D294" w14:textId="77777777" w:rsidR="00BF46E1" w:rsidRPr="005307A3" w:rsidRDefault="00BF46E1" w:rsidP="0041528A">
      <w:pPr>
        <w:pStyle w:val="EW"/>
      </w:pPr>
      <w:r w:rsidRPr="005307A3">
        <w:tab/>
        <w:t>Bearer parameter:</w:t>
      </w:r>
      <w:r w:rsidRPr="005307A3">
        <w:tab/>
      </w:r>
    </w:p>
    <w:p w14:paraId="15FF5CB2" w14:textId="77777777" w:rsidR="00BF46E1" w:rsidRPr="005307A3" w:rsidRDefault="00BF46E1" w:rsidP="0041528A">
      <w:pPr>
        <w:pStyle w:val="EW"/>
      </w:pPr>
      <w:r w:rsidRPr="005307A3">
        <w:tab/>
        <w:t>Precedence Class:</w:t>
      </w:r>
      <w:r w:rsidRPr="005307A3">
        <w:tab/>
        <w:t>03</w:t>
      </w:r>
    </w:p>
    <w:p w14:paraId="0093E5D8" w14:textId="77777777" w:rsidR="00BF46E1" w:rsidRPr="005307A3" w:rsidRDefault="00BF46E1" w:rsidP="0041528A">
      <w:pPr>
        <w:pStyle w:val="EW"/>
      </w:pPr>
      <w:r w:rsidRPr="005307A3">
        <w:tab/>
        <w:t>Delay Class:</w:t>
      </w:r>
      <w:r w:rsidRPr="005307A3">
        <w:tab/>
        <w:t>04</w:t>
      </w:r>
    </w:p>
    <w:p w14:paraId="44E54664" w14:textId="77777777" w:rsidR="00BF46E1" w:rsidRPr="005307A3" w:rsidRDefault="00BF46E1" w:rsidP="0041528A">
      <w:pPr>
        <w:pStyle w:val="EW"/>
      </w:pPr>
      <w:r w:rsidRPr="005307A3">
        <w:tab/>
        <w:t>Reliability Class:</w:t>
      </w:r>
      <w:r w:rsidRPr="005307A3">
        <w:tab/>
        <w:t>03</w:t>
      </w:r>
    </w:p>
    <w:p w14:paraId="2ACA49A4" w14:textId="77777777" w:rsidR="00BF46E1" w:rsidRPr="005307A3" w:rsidRDefault="00BF46E1" w:rsidP="0041528A">
      <w:pPr>
        <w:pStyle w:val="EW"/>
      </w:pPr>
      <w:r w:rsidRPr="005307A3">
        <w:tab/>
        <w:t>Peak throughput class:</w:t>
      </w:r>
      <w:r w:rsidRPr="005307A3">
        <w:tab/>
        <w:t>04</w:t>
      </w:r>
    </w:p>
    <w:p w14:paraId="2D77D951" w14:textId="77777777" w:rsidR="00BF46E1" w:rsidRPr="005307A3" w:rsidRDefault="00BF46E1" w:rsidP="0041528A">
      <w:pPr>
        <w:pStyle w:val="EW"/>
      </w:pPr>
      <w:r w:rsidRPr="005307A3">
        <w:tab/>
        <w:t>Mean throughput class:</w:t>
      </w:r>
      <w:r w:rsidRPr="005307A3">
        <w:tab/>
        <w:t>31</w:t>
      </w:r>
    </w:p>
    <w:p w14:paraId="69D8CFDD" w14:textId="77777777" w:rsidR="00BF46E1" w:rsidRPr="005307A3" w:rsidRDefault="00BF46E1" w:rsidP="0041528A">
      <w:pPr>
        <w:pStyle w:val="EW"/>
      </w:pPr>
      <w:r w:rsidRPr="005307A3">
        <w:tab/>
        <w:t>Packet data protocol:</w:t>
      </w:r>
      <w:r w:rsidRPr="005307A3">
        <w:tab/>
        <w:t>02 (IP)</w:t>
      </w:r>
    </w:p>
    <w:p w14:paraId="3DAB5084" w14:textId="77777777" w:rsidR="00BF46E1" w:rsidRPr="005307A3" w:rsidRDefault="00BF46E1" w:rsidP="0041528A">
      <w:pPr>
        <w:pStyle w:val="EW"/>
      </w:pPr>
      <w:r w:rsidRPr="005307A3">
        <w:t>Buffer</w:t>
      </w:r>
    </w:p>
    <w:p w14:paraId="703C9BC3" w14:textId="77777777" w:rsidR="00BF46E1" w:rsidRPr="005307A3" w:rsidRDefault="00BF46E1" w:rsidP="0041528A">
      <w:pPr>
        <w:pStyle w:val="EX"/>
      </w:pPr>
      <w:r w:rsidRPr="005307A3">
        <w:tab/>
        <w:t>Buffer size:</w:t>
      </w:r>
      <w:r w:rsidRPr="005307A3">
        <w:tab/>
        <w:t>1000</w:t>
      </w:r>
    </w:p>
    <w:p w14:paraId="60307070" w14:textId="77777777" w:rsidR="00BF46E1" w:rsidRPr="005307A3" w:rsidRDefault="00BF46E1" w:rsidP="00BF46E1">
      <w:r w:rsidRPr="005307A3">
        <w:t>Coding:</w:t>
      </w:r>
    </w:p>
    <w:p w14:paraId="3D56686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8828AE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6F030F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792CBF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A6CB7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D7A7A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47D0AA"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41CF48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5DDD91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ADE90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74D6D4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0671F3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F24EDD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6C6780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6F678BB" w14:textId="77777777" w:rsidR="00BF46E1" w:rsidRPr="005307A3" w:rsidRDefault="00BF46E1" w:rsidP="00195D76">
            <w:pPr>
              <w:pStyle w:val="TAC"/>
            </w:pPr>
            <w:r w:rsidRPr="005307A3">
              <w:t>00</w:t>
            </w:r>
          </w:p>
        </w:tc>
      </w:tr>
      <w:tr w:rsidR="00BF46E1" w:rsidRPr="005307A3" w14:paraId="08993582" w14:textId="77777777" w:rsidTr="00195D76">
        <w:trPr>
          <w:jc w:val="center"/>
        </w:trPr>
        <w:tc>
          <w:tcPr>
            <w:tcW w:w="1134" w:type="dxa"/>
            <w:tcBorders>
              <w:top w:val="single" w:sz="4" w:space="0" w:color="auto"/>
              <w:right w:val="single" w:sz="4" w:space="0" w:color="auto"/>
            </w:tcBorders>
          </w:tcPr>
          <w:p w14:paraId="4316B7A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8F3F87"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6785060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45B2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D734A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0BD97D"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25A35CB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727A25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68B5AE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2B9A2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2C5872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EDF0456"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CB64C48" w14:textId="77777777" w:rsidR="00BF46E1" w:rsidRPr="005307A3" w:rsidRDefault="00BF46E1" w:rsidP="00195D76">
            <w:pPr>
              <w:pStyle w:val="TAC"/>
            </w:pPr>
            <w:r w:rsidRPr="005307A3">
              <w:t>1F</w:t>
            </w:r>
          </w:p>
        </w:tc>
      </w:tr>
      <w:tr w:rsidR="00BF46E1" w:rsidRPr="005307A3" w14:paraId="4D364A88" w14:textId="77777777" w:rsidTr="00195D76">
        <w:trPr>
          <w:jc w:val="center"/>
        </w:trPr>
        <w:tc>
          <w:tcPr>
            <w:tcW w:w="1134" w:type="dxa"/>
            <w:tcBorders>
              <w:right w:val="single" w:sz="4" w:space="0" w:color="auto"/>
            </w:tcBorders>
          </w:tcPr>
          <w:p w14:paraId="78A67D6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26266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09BD745"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159E3F1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2E74B1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E37B2BA" w14:textId="77777777" w:rsidR="00BF46E1" w:rsidRPr="005307A3" w:rsidRDefault="00BF46E1" w:rsidP="00195D76">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29D0649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B082B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94BD9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3937E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222C5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0B47B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CB1020" w14:textId="77777777" w:rsidR="00BF46E1" w:rsidRPr="005307A3" w:rsidRDefault="00BF46E1" w:rsidP="00195D76">
            <w:pPr>
              <w:pStyle w:val="TAC"/>
            </w:pPr>
          </w:p>
        </w:tc>
      </w:tr>
    </w:tbl>
    <w:p w14:paraId="36D61202" w14:textId="77777777" w:rsidR="00BF46E1" w:rsidRPr="005307A3" w:rsidRDefault="00BF46E1" w:rsidP="00BF46E1"/>
    <w:p w14:paraId="4D7D9EF5" w14:textId="77777777" w:rsidR="00BF46E1" w:rsidRPr="005307A3" w:rsidRDefault="00BF46E1" w:rsidP="00BF46E1">
      <w:r w:rsidRPr="005307A3">
        <w:t>TERMINAL RESPONSE: OPEN CHANNEL 1.1.1B</w:t>
      </w:r>
    </w:p>
    <w:p w14:paraId="6747FABD" w14:textId="77777777" w:rsidR="00BF46E1" w:rsidRPr="005307A3" w:rsidRDefault="00BF46E1" w:rsidP="00BF46E1">
      <w:r w:rsidRPr="005307A3">
        <w:t>Logically:</w:t>
      </w:r>
    </w:p>
    <w:p w14:paraId="4F6B076A" w14:textId="77777777" w:rsidR="00BF46E1" w:rsidRPr="005307A3" w:rsidRDefault="00BF46E1" w:rsidP="0041528A">
      <w:pPr>
        <w:pStyle w:val="EW"/>
      </w:pPr>
      <w:r w:rsidRPr="005307A3">
        <w:t>Command details</w:t>
      </w:r>
    </w:p>
    <w:p w14:paraId="580856C8" w14:textId="77777777" w:rsidR="00BF46E1" w:rsidRPr="005307A3" w:rsidRDefault="00BF46E1" w:rsidP="0041528A">
      <w:pPr>
        <w:pStyle w:val="EW"/>
      </w:pPr>
      <w:r w:rsidRPr="005307A3">
        <w:tab/>
        <w:t>Command number:</w:t>
      </w:r>
      <w:r w:rsidRPr="005307A3">
        <w:tab/>
        <w:t>1</w:t>
      </w:r>
    </w:p>
    <w:p w14:paraId="52F6185D" w14:textId="77777777" w:rsidR="00BF46E1" w:rsidRPr="005307A3" w:rsidRDefault="00BF46E1" w:rsidP="0041528A">
      <w:pPr>
        <w:pStyle w:val="EW"/>
      </w:pPr>
      <w:r w:rsidRPr="005307A3">
        <w:tab/>
        <w:t>Command type:</w:t>
      </w:r>
      <w:r w:rsidRPr="005307A3">
        <w:tab/>
        <w:t>OPEN CHANNEL</w:t>
      </w:r>
    </w:p>
    <w:p w14:paraId="46117C3B" w14:textId="77777777" w:rsidR="00BF46E1" w:rsidRPr="005307A3" w:rsidRDefault="00BF46E1" w:rsidP="0041528A">
      <w:pPr>
        <w:pStyle w:val="EW"/>
      </w:pPr>
      <w:r w:rsidRPr="005307A3">
        <w:tab/>
        <w:t>Command qualifier:</w:t>
      </w:r>
      <w:r w:rsidRPr="005307A3">
        <w:tab/>
        <w:t>immediate link establishment</w:t>
      </w:r>
    </w:p>
    <w:p w14:paraId="27D7B21C" w14:textId="77777777" w:rsidR="00BF46E1" w:rsidRPr="005307A3" w:rsidRDefault="00BF46E1" w:rsidP="0041528A">
      <w:pPr>
        <w:pStyle w:val="EW"/>
      </w:pPr>
      <w:r w:rsidRPr="005307A3">
        <w:t>Device identities</w:t>
      </w:r>
    </w:p>
    <w:p w14:paraId="18D8AB60" w14:textId="77777777" w:rsidR="00BF46E1" w:rsidRPr="005307A3" w:rsidRDefault="00BF46E1" w:rsidP="0041528A">
      <w:pPr>
        <w:pStyle w:val="EW"/>
      </w:pPr>
      <w:r w:rsidRPr="005307A3">
        <w:tab/>
        <w:t>Source device:</w:t>
      </w:r>
      <w:r w:rsidRPr="005307A3">
        <w:tab/>
        <w:t>ME</w:t>
      </w:r>
    </w:p>
    <w:p w14:paraId="4B333520" w14:textId="77777777" w:rsidR="00BF46E1" w:rsidRPr="005307A3" w:rsidRDefault="00BF46E1" w:rsidP="0041528A">
      <w:pPr>
        <w:pStyle w:val="EW"/>
      </w:pPr>
      <w:r w:rsidRPr="005307A3">
        <w:tab/>
        <w:t>Destination device:</w:t>
      </w:r>
      <w:r w:rsidRPr="005307A3">
        <w:tab/>
        <w:t>UICC</w:t>
      </w:r>
    </w:p>
    <w:p w14:paraId="0689EFC2" w14:textId="77777777" w:rsidR="00BF46E1" w:rsidRPr="005307A3" w:rsidRDefault="00BF46E1" w:rsidP="0041528A">
      <w:pPr>
        <w:pStyle w:val="EW"/>
      </w:pPr>
      <w:r w:rsidRPr="005307A3">
        <w:t>Result</w:t>
      </w:r>
    </w:p>
    <w:p w14:paraId="74BFA4DD" w14:textId="77777777" w:rsidR="00BF46E1" w:rsidRPr="005307A3" w:rsidRDefault="00BF46E1" w:rsidP="0041528A">
      <w:pPr>
        <w:pStyle w:val="EW"/>
      </w:pPr>
      <w:r w:rsidRPr="005307A3">
        <w:tab/>
        <w:t>General Result:</w:t>
      </w:r>
      <w:r w:rsidRPr="005307A3">
        <w:tab/>
        <w:t>Command performed successfully</w:t>
      </w:r>
    </w:p>
    <w:p w14:paraId="7724A5BF" w14:textId="77777777" w:rsidR="00BF46E1" w:rsidRPr="005307A3" w:rsidRDefault="00BF46E1" w:rsidP="0041528A">
      <w:pPr>
        <w:pStyle w:val="EW"/>
      </w:pPr>
      <w:r w:rsidRPr="005307A3">
        <w:t>Channel status</w:t>
      </w:r>
      <w:r w:rsidRPr="005307A3">
        <w:tab/>
        <w:t>Channel identifier 1 and link established or PDP context activated</w:t>
      </w:r>
    </w:p>
    <w:p w14:paraId="53F78D24" w14:textId="77777777" w:rsidR="00BF46E1" w:rsidRPr="005307A3" w:rsidRDefault="00BF46E1" w:rsidP="0041528A">
      <w:pPr>
        <w:pStyle w:val="EW"/>
      </w:pPr>
      <w:r w:rsidRPr="005307A3">
        <w:t>Bearer description</w:t>
      </w:r>
    </w:p>
    <w:p w14:paraId="5AEE888D" w14:textId="77777777" w:rsidR="00BF46E1" w:rsidRPr="005307A3" w:rsidRDefault="00BF46E1" w:rsidP="0041528A">
      <w:pPr>
        <w:pStyle w:val="EW"/>
      </w:pPr>
      <w:r w:rsidRPr="005307A3">
        <w:tab/>
        <w:t>Bearer type:</w:t>
      </w:r>
      <w:r w:rsidRPr="005307A3">
        <w:tab/>
        <w:t>GPRS</w:t>
      </w:r>
    </w:p>
    <w:p w14:paraId="0BF96756" w14:textId="77777777" w:rsidR="00BF46E1" w:rsidRPr="005307A3" w:rsidRDefault="00BF46E1" w:rsidP="0041528A">
      <w:pPr>
        <w:pStyle w:val="EW"/>
      </w:pPr>
      <w:r w:rsidRPr="005307A3">
        <w:tab/>
        <w:t>Bearer parameter:</w:t>
      </w:r>
      <w:r w:rsidRPr="005307A3">
        <w:tab/>
      </w:r>
    </w:p>
    <w:p w14:paraId="79FE071C" w14:textId="77777777" w:rsidR="00BF46E1" w:rsidRPr="005307A3" w:rsidRDefault="00BF46E1" w:rsidP="0041528A">
      <w:pPr>
        <w:pStyle w:val="EW"/>
      </w:pPr>
      <w:r w:rsidRPr="005307A3">
        <w:tab/>
        <w:t>Precedence Class:</w:t>
      </w:r>
      <w:r w:rsidRPr="005307A3">
        <w:tab/>
        <w:t>00</w:t>
      </w:r>
    </w:p>
    <w:p w14:paraId="2163B835" w14:textId="77777777" w:rsidR="00BF46E1" w:rsidRPr="005307A3" w:rsidRDefault="00BF46E1" w:rsidP="0041528A">
      <w:pPr>
        <w:pStyle w:val="EW"/>
      </w:pPr>
      <w:r w:rsidRPr="005307A3">
        <w:tab/>
        <w:t>Delay Class:</w:t>
      </w:r>
      <w:r w:rsidRPr="005307A3">
        <w:tab/>
        <w:t>04</w:t>
      </w:r>
    </w:p>
    <w:p w14:paraId="099E86A0" w14:textId="77777777" w:rsidR="00BF46E1" w:rsidRPr="005307A3" w:rsidRDefault="00BF46E1" w:rsidP="0041528A">
      <w:pPr>
        <w:pStyle w:val="EW"/>
      </w:pPr>
      <w:r w:rsidRPr="005307A3">
        <w:tab/>
        <w:t>Reliability Class:</w:t>
      </w:r>
      <w:r w:rsidRPr="005307A3">
        <w:tab/>
        <w:t>03</w:t>
      </w:r>
    </w:p>
    <w:p w14:paraId="219F5289" w14:textId="77777777" w:rsidR="00BF46E1" w:rsidRPr="005307A3" w:rsidRDefault="00BF46E1" w:rsidP="0041528A">
      <w:pPr>
        <w:pStyle w:val="EW"/>
      </w:pPr>
      <w:r w:rsidRPr="005307A3">
        <w:lastRenderedPageBreak/>
        <w:tab/>
        <w:t>Peak throughput class:</w:t>
      </w:r>
      <w:r w:rsidRPr="005307A3">
        <w:tab/>
        <w:t>04</w:t>
      </w:r>
    </w:p>
    <w:p w14:paraId="782E2443" w14:textId="77777777" w:rsidR="00BF46E1" w:rsidRPr="005307A3" w:rsidRDefault="00BF46E1" w:rsidP="0041528A">
      <w:pPr>
        <w:pStyle w:val="EW"/>
      </w:pPr>
      <w:r w:rsidRPr="005307A3">
        <w:tab/>
        <w:t>Mean throughput class:</w:t>
      </w:r>
      <w:r w:rsidRPr="005307A3">
        <w:tab/>
        <w:t>31</w:t>
      </w:r>
    </w:p>
    <w:p w14:paraId="1D321E05" w14:textId="77777777" w:rsidR="00BF46E1" w:rsidRPr="005307A3" w:rsidRDefault="00BF46E1" w:rsidP="0041528A">
      <w:pPr>
        <w:pStyle w:val="EW"/>
      </w:pPr>
      <w:r w:rsidRPr="005307A3">
        <w:tab/>
        <w:t>Packet data protocol:</w:t>
      </w:r>
      <w:r w:rsidRPr="005307A3">
        <w:tab/>
        <w:t>02 (IP)</w:t>
      </w:r>
    </w:p>
    <w:p w14:paraId="26B66D13" w14:textId="77777777" w:rsidR="00BF46E1" w:rsidRPr="005307A3" w:rsidRDefault="00BF46E1" w:rsidP="0041528A">
      <w:pPr>
        <w:pStyle w:val="EW"/>
      </w:pPr>
      <w:r w:rsidRPr="005307A3">
        <w:t>Buffer</w:t>
      </w:r>
    </w:p>
    <w:p w14:paraId="3F8341C7" w14:textId="77777777" w:rsidR="00BF46E1" w:rsidRPr="005307A3" w:rsidRDefault="00BF46E1" w:rsidP="0041528A">
      <w:pPr>
        <w:pStyle w:val="EX"/>
      </w:pPr>
      <w:r w:rsidRPr="005307A3">
        <w:tab/>
        <w:t>Buffer size:</w:t>
      </w:r>
      <w:r w:rsidRPr="005307A3">
        <w:tab/>
        <w:t>1000</w:t>
      </w:r>
    </w:p>
    <w:p w14:paraId="297F3AE6" w14:textId="77777777" w:rsidR="00BF46E1" w:rsidRPr="005307A3" w:rsidRDefault="00BF46E1" w:rsidP="00BF46E1">
      <w:r w:rsidRPr="005307A3">
        <w:t>Coding:</w:t>
      </w:r>
    </w:p>
    <w:p w14:paraId="1103479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EFCA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DE7B5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32EB2B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18BD95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D1DF94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F04638"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9C2CC1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1CE1A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09A63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939C6E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8902D6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E2AF666"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13B9E6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392FE8" w14:textId="77777777" w:rsidR="00BF46E1" w:rsidRPr="005307A3" w:rsidRDefault="00BF46E1" w:rsidP="00195D76">
            <w:pPr>
              <w:pStyle w:val="TAC"/>
            </w:pPr>
            <w:r w:rsidRPr="005307A3">
              <w:t>00</w:t>
            </w:r>
          </w:p>
        </w:tc>
      </w:tr>
      <w:tr w:rsidR="00BF46E1" w:rsidRPr="005307A3" w14:paraId="29346F9A" w14:textId="77777777" w:rsidTr="00195D76">
        <w:trPr>
          <w:jc w:val="center"/>
        </w:trPr>
        <w:tc>
          <w:tcPr>
            <w:tcW w:w="1134" w:type="dxa"/>
            <w:tcBorders>
              <w:top w:val="single" w:sz="4" w:space="0" w:color="auto"/>
              <w:right w:val="single" w:sz="4" w:space="0" w:color="auto"/>
            </w:tcBorders>
          </w:tcPr>
          <w:p w14:paraId="553C17F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702409"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52236E2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4456B7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388EE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CEB8CA"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F93EFCD"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963842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9D2CA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B0738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A4C339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864213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45C04E5" w14:textId="77777777" w:rsidR="00BF46E1" w:rsidRPr="005307A3" w:rsidRDefault="00BF46E1" w:rsidP="00195D76">
            <w:pPr>
              <w:pStyle w:val="TAC"/>
            </w:pPr>
            <w:r w:rsidRPr="005307A3">
              <w:t>1F</w:t>
            </w:r>
          </w:p>
        </w:tc>
      </w:tr>
      <w:tr w:rsidR="00BF46E1" w:rsidRPr="005307A3" w14:paraId="76D64A1F" w14:textId="77777777" w:rsidTr="00195D76">
        <w:trPr>
          <w:jc w:val="center"/>
        </w:trPr>
        <w:tc>
          <w:tcPr>
            <w:tcW w:w="1134" w:type="dxa"/>
            <w:tcBorders>
              <w:right w:val="single" w:sz="4" w:space="0" w:color="auto"/>
            </w:tcBorders>
          </w:tcPr>
          <w:p w14:paraId="5BAA397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6A7D5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C584669" w14:textId="77777777" w:rsidR="00BF46E1" w:rsidRPr="005307A3" w:rsidRDefault="00BF46E1" w:rsidP="00195D76">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3191D3A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2719FA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C05EE42" w14:textId="77777777" w:rsidR="00BF46E1" w:rsidRPr="005307A3" w:rsidRDefault="00BF46E1" w:rsidP="00195D76">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2A921C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65526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1822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F608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A695A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C8EA6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D497F5" w14:textId="77777777" w:rsidR="00BF46E1" w:rsidRPr="005307A3" w:rsidRDefault="00BF46E1" w:rsidP="00195D76">
            <w:pPr>
              <w:pStyle w:val="TAC"/>
            </w:pPr>
          </w:p>
        </w:tc>
      </w:tr>
    </w:tbl>
    <w:p w14:paraId="15E68957" w14:textId="77777777" w:rsidR="00BF46E1" w:rsidRPr="005307A3" w:rsidRDefault="00BF46E1" w:rsidP="00BF46E1"/>
    <w:p w14:paraId="482F9A35" w14:textId="77777777" w:rsidR="00BF46E1" w:rsidRPr="005307A3" w:rsidRDefault="00BF46E1" w:rsidP="00BF46E1">
      <w:r w:rsidRPr="005307A3">
        <w:t>PROACTIVE COMMAND: GET STATUS 1.2.1</w:t>
      </w:r>
    </w:p>
    <w:p w14:paraId="653BC7A8" w14:textId="77777777" w:rsidR="00BF46E1" w:rsidRPr="005307A3" w:rsidRDefault="00BF46E1" w:rsidP="00BF46E1">
      <w:r w:rsidRPr="005307A3">
        <w:t>Logically:</w:t>
      </w:r>
    </w:p>
    <w:p w14:paraId="41676128" w14:textId="77777777" w:rsidR="00BF46E1" w:rsidRPr="005307A3" w:rsidRDefault="00BF46E1" w:rsidP="0041528A">
      <w:pPr>
        <w:pStyle w:val="EW"/>
      </w:pPr>
      <w:r w:rsidRPr="005307A3">
        <w:t>Command details</w:t>
      </w:r>
    </w:p>
    <w:p w14:paraId="36070F4D" w14:textId="77777777" w:rsidR="00BF46E1" w:rsidRPr="005307A3" w:rsidRDefault="00BF46E1" w:rsidP="0041528A">
      <w:pPr>
        <w:pStyle w:val="EW"/>
      </w:pPr>
      <w:r w:rsidRPr="005307A3">
        <w:tab/>
        <w:t>Command number:</w:t>
      </w:r>
      <w:r w:rsidRPr="005307A3">
        <w:tab/>
        <w:t>1</w:t>
      </w:r>
    </w:p>
    <w:p w14:paraId="47E2D9A9" w14:textId="77777777" w:rsidR="00BF46E1" w:rsidRPr="005307A3" w:rsidRDefault="00BF46E1" w:rsidP="0041528A">
      <w:pPr>
        <w:pStyle w:val="EW"/>
      </w:pPr>
      <w:r w:rsidRPr="005307A3">
        <w:tab/>
        <w:t>Command type:</w:t>
      </w:r>
      <w:r w:rsidRPr="005307A3">
        <w:tab/>
        <w:t>GET STATUS</w:t>
      </w:r>
    </w:p>
    <w:p w14:paraId="64C4F651" w14:textId="77777777" w:rsidR="00BF46E1" w:rsidRPr="005307A3" w:rsidRDefault="00BF46E1" w:rsidP="0041528A">
      <w:pPr>
        <w:pStyle w:val="EW"/>
      </w:pPr>
      <w:r w:rsidRPr="005307A3">
        <w:tab/>
        <w:t>Command qualifier:</w:t>
      </w:r>
      <w:r w:rsidRPr="005307A3">
        <w:tab/>
        <w:t>RFU</w:t>
      </w:r>
    </w:p>
    <w:p w14:paraId="732A7E07" w14:textId="77777777" w:rsidR="00BF46E1" w:rsidRPr="005307A3" w:rsidRDefault="00BF46E1" w:rsidP="0041528A">
      <w:pPr>
        <w:pStyle w:val="EW"/>
      </w:pPr>
      <w:r w:rsidRPr="005307A3">
        <w:t>Device identities</w:t>
      </w:r>
    </w:p>
    <w:p w14:paraId="4031D55E" w14:textId="77777777" w:rsidR="00BF46E1" w:rsidRPr="005307A3" w:rsidRDefault="00BF46E1" w:rsidP="0041528A">
      <w:pPr>
        <w:pStyle w:val="EW"/>
      </w:pPr>
      <w:r w:rsidRPr="005307A3">
        <w:tab/>
        <w:t>Source device:</w:t>
      </w:r>
      <w:r w:rsidRPr="005307A3">
        <w:tab/>
        <w:t>UICC</w:t>
      </w:r>
    </w:p>
    <w:p w14:paraId="52D356AE" w14:textId="77777777" w:rsidR="00BF46E1" w:rsidRPr="005307A3" w:rsidRDefault="00BF46E1" w:rsidP="0041528A">
      <w:pPr>
        <w:pStyle w:val="EX"/>
      </w:pPr>
      <w:r w:rsidRPr="005307A3">
        <w:tab/>
        <w:t>Destination device:</w:t>
      </w:r>
      <w:r w:rsidRPr="005307A3">
        <w:tab/>
        <w:t>ME</w:t>
      </w:r>
    </w:p>
    <w:p w14:paraId="10B141C2" w14:textId="77777777" w:rsidR="00BF46E1" w:rsidRPr="005307A3" w:rsidRDefault="00BF46E1" w:rsidP="00BF46E1">
      <w:r w:rsidRPr="005307A3">
        <w:t>Coding:</w:t>
      </w:r>
    </w:p>
    <w:p w14:paraId="7B345C3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6F8F568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2C247F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24F284C"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1C9981F" w14:textId="77777777" w:rsidR="00BF46E1" w:rsidRPr="005307A3" w:rsidRDefault="00BF46E1" w:rsidP="00195D76">
            <w:pPr>
              <w:pStyle w:val="TAC"/>
            </w:pPr>
            <w:r w:rsidRPr="005307A3">
              <w:t>09</w:t>
            </w:r>
          </w:p>
        </w:tc>
        <w:tc>
          <w:tcPr>
            <w:tcW w:w="588" w:type="dxa"/>
            <w:tcBorders>
              <w:top w:val="single" w:sz="4" w:space="0" w:color="auto"/>
              <w:left w:val="single" w:sz="4" w:space="0" w:color="auto"/>
              <w:bottom w:val="single" w:sz="4" w:space="0" w:color="auto"/>
              <w:right w:val="single" w:sz="4" w:space="0" w:color="auto"/>
            </w:tcBorders>
          </w:tcPr>
          <w:p w14:paraId="2DDD8CB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6B3B5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7CF7B2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DB544A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E17128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62DD14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6C278A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9B225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8139B2" w14:textId="77777777" w:rsidR="00BF46E1" w:rsidRPr="005307A3" w:rsidRDefault="00BF46E1" w:rsidP="00195D76">
            <w:pPr>
              <w:pStyle w:val="TAC"/>
            </w:pPr>
            <w:r w:rsidRPr="005307A3">
              <w:t>82</w:t>
            </w:r>
          </w:p>
        </w:tc>
      </w:tr>
    </w:tbl>
    <w:p w14:paraId="68F846D9" w14:textId="77777777" w:rsidR="00BF46E1" w:rsidRPr="005307A3" w:rsidRDefault="00BF46E1" w:rsidP="00BF46E1"/>
    <w:p w14:paraId="17C2D4C4" w14:textId="77777777" w:rsidR="00BF46E1" w:rsidRPr="005307A3" w:rsidRDefault="00BF46E1" w:rsidP="00BF46E1">
      <w:r w:rsidRPr="005307A3">
        <w:t>TERMINAL RESPONSE: GET STATUS 1.2.1A</w:t>
      </w:r>
    </w:p>
    <w:p w14:paraId="28692631" w14:textId="77777777" w:rsidR="00BF46E1" w:rsidRPr="005307A3" w:rsidRDefault="00BF46E1" w:rsidP="00BF46E1">
      <w:r w:rsidRPr="005307A3">
        <w:t>Logically:</w:t>
      </w:r>
    </w:p>
    <w:p w14:paraId="64EAE81C" w14:textId="77777777" w:rsidR="00BF46E1" w:rsidRPr="005307A3" w:rsidRDefault="00BF46E1" w:rsidP="0041528A">
      <w:pPr>
        <w:pStyle w:val="EW"/>
      </w:pPr>
      <w:r w:rsidRPr="005307A3">
        <w:t>Command details</w:t>
      </w:r>
    </w:p>
    <w:p w14:paraId="22D770DC" w14:textId="77777777" w:rsidR="00BF46E1" w:rsidRPr="005307A3" w:rsidRDefault="00BF46E1" w:rsidP="0041528A">
      <w:pPr>
        <w:pStyle w:val="EW"/>
      </w:pPr>
      <w:r w:rsidRPr="005307A3">
        <w:tab/>
        <w:t>Command number:</w:t>
      </w:r>
      <w:r w:rsidRPr="005307A3">
        <w:tab/>
        <w:t>1</w:t>
      </w:r>
    </w:p>
    <w:p w14:paraId="3E1176F9" w14:textId="77777777" w:rsidR="00BF46E1" w:rsidRPr="005307A3" w:rsidRDefault="00BF46E1" w:rsidP="0041528A">
      <w:pPr>
        <w:pStyle w:val="EW"/>
      </w:pPr>
      <w:r w:rsidRPr="005307A3">
        <w:tab/>
        <w:t>Command type:</w:t>
      </w:r>
      <w:r w:rsidRPr="005307A3">
        <w:tab/>
        <w:t>GET STATUS</w:t>
      </w:r>
    </w:p>
    <w:p w14:paraId="3F0DFA23" w14:textId="77777777" w:rsidR="00BF46E1" w:rsidRPr="005307A3" w:rsidRDefault="00BF46E1" w:rsidP="0041528A">
      <w:pPr>
        <w:pStyle w:val="EW"/>
      </w:pPr>
      <w:r w:rsidRPr="005307A3">
        <w:tab/>
        <w:t>Command qualifier:</w:t>
      </w:r>
      <w:r w:rsidRPr="005307A3">
        <w:tab/>
        <w:t>RFU</w:t>
      </w:r>
    </w:p>
    <w:p w14:paraId="1641D5BA" w14:textId="77777777" w:rsidR="00BF46E1" w:rsidRPr="005307A3" w:rsidRDefault="00BF46E1" w:rsidP="0041528A">
      <w:pPr>
        <w:pStyle w:val="EW"/>
      </w:pPr>
      <w:r w:rsidRPr="005307A3">
        <w:t>Device identities</w:t>
      </w:r>
    </w:p>
    <w:p w14:paraId="76B0FF35" w14:textId="77777777" w:rsidR="00BF46E1" w:rsidRPr="005307A3" w:rsidRDefault="00BF46E1" w:rsidP="0041528A">
      <w:pPr>
        <w:pStyle w:val="EW"/>
      </w:pPr>
      <w:r w:rsidRPr="005307A3">
        <w:tab/>
        <w:t>Source device:</w:t>
      </w:r>
      <w:r w:rsidRPr="005307A3">
        <w:tab/>
        <w:t>ME</w:t>
      </w:r>
    </w:p>
    <w:p w14:paraId="7F3B8EC2" w14:textId="77777777" w:rsidR="00BF46E1" w:rsidRPr="005307A3" w:rsidRDefault="00BF46E1" w:rsidP="0041528A">
      <w:pPr>
        <w:pStyle w:val="EW"/>
      </w:pPr>
      <w:r w:rsidRPr="005307A3">
        <w:tab/>
        <w:t>Destination device:</w:t>
      </w:r>
      <w:r w:rsidRPr="005307A3">
        <w:tab/>
        <w:t>UICC</w:t>
      </w:r>
    </w:p>
    <w:p w14:paraId="2AE0A815" w14:textId="77777777" w:rsidR="00BF46E1" w:rsidRPr="005307A3" w:rsidRDefault="00BF46E1" w:rsidP="0041528A">
      <w:pPr>
        <w:pStyle w:val="EW"/>
      </w:pPr>
      <w:r w:rsidRPr="005307A3">
        <w:t>Result</w:t>
      </w:r>
    </w:p>
    <w:p w14:paraId="079CEDFF" w14:textId="77777777" w:rsidR="00BF46E1" w:rsidRPr="005307A3" w:rsidRDefault="00BF46E1" w:rsidP="0041528A">
      <w:pPr>
        <w:pStyle w:val="EW"/>
      </w:pPr>
      <w:r w:rsidRPr="005307A3">
        <w:tab/>
        <w:t>General Result:</w:t>
      </w:r>
      <w:r w:rsidRPr="005307A3">
        <w:tab/>
        <w:t>Command performed successfully</w:t>
      </w:r>
    </w:p>
    <w:p w14:paraId="2A63043D" w14:textId="77777777" w:rsidR="00BF46E1" w:rsidRPr="005307A3" w:rsidRDefault="00BF46E1" w:rsidP="0041528A">
      <w:pPr>
        <w:pStyle w:val="EW"/>
      </w:pPr>
      <w:r w:rsidRPr="005307A3">
        <w:t>Channel status</w:t>
      </w:r>
    </w:p>
    <w:p w14:paraId="33A65F45" w14:textId="77777777" w:rsidR="00BF46E1" w:rsidRPr="005307A3" w:rsidRDefault="00BF46E1" w:rsidP="0041528A">
      <w:pPr>
        <w:pStyle w:val="EX"/>
      </w:pPr>
      <w:r w:rsidRPr="005307A3">
        <w:tab/>
        <w:t>Channel status:</w:t>
      </w:r>
      <w:r w:rsidRPr="005307A3">
        <w:tab/>
        <w:t>Channel 1 open, link established or PDP context activated</w:t>
      </w:r>
    </w:p>
    <w:p w14:paraId="10A19C02" w14:textId="77777777" w:rsidR="00BF46E1" w:rsidRPr="005307A3" w:rsidRDefault="00BF46E1" w:rsidP="00BF46E1">
      <w:r w:rsidRPr="005307A3">
        <w:t>Coding:</w:t>
      </w:r>
    </w:p>
    <w:p w14:paraId="22EAA63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EA85E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F722E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A030E7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24E286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7083A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76A8A2"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31300D1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740F9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E85F51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18047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6F266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B216F4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CB798B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698F3A" w14:textId="77777777" w:rsidR="00BF46E1" w:rsidRPr="005307A3" w:rsidRDefault="00BF46E1" w:rsidP="00195D76">
            <w:pPr>
              <w:pStyle w:val="TAC"/>
            </w:pPr>
            <w:r w:rsidRPr="005307A3">
              <w:t>00</w:t>
            </w:r>
          </w:p>
        </w:tc>
      </w:tr>
      <w:tr w:rsidR="00BF46E1" w:rsidRPr="005307A3" w14:paraId="0C73F763" w14:textId="77777777" w:rsidTr="00195D76">
        <w:trPr>
          <w:jc w:val="center"/>
        </w:trPr>
        <w:tc>
          <w:tcPr>
            <w:tcW w:w="1134" w:type="dxa"/>
            <w:tcBorders>
              <w:top w:val="single" w:sz="4" w:space="0" w:color="auto"/>
              <w:right w:val="single" w:sz="4" w:space="0" w:color="auto"/>
            </w:tcBorders>
          </w:tcPr>
          <w:p w14:paraId="6C305C2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4C0C2D"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7E7BE34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CA045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153B4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8FB2C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CAB87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127E5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85F81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8C844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BC12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218FB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93DC36" w14:textId="77777777" w:rsidR="00BF46E1" w:rsidRPr="005307A3" w:rsidRDefault="00BF46E1" w:rsidP="00195D76">
            <w:pPr>
              <w:pStyle w:val="TAC"/>
            </w:pPr>
          </w:p>
        </w:tc>
      </w:tr>
    </w:tbl>
    <w:p w14:paraId="57E6366E" w14:textId="77777777" w:rsidR="00BF46E1" w:rsidRPr="005307A3" w:rsidRDefault="00BF46E1" w:rsidP="00BF46E1"/>
    <w:p w14:paraId="35C2ECE8" w14:textId="77777777" w:rsidR="00BF46E1" w:rsidRPr="005307A3" w:rsidRDefault="00BF46E1" w:rsidP="00BF46E1">
      <w:r w:rsidRPr="005307A3">
        <w:t>TERMINAL RESPONSE: GET STATUS 1.2.1B</w:t>
      </w:r>
    </w:p>
    <w:p w14:paraId="12075D0C" w14:textId="77777777" w:rsidR="00BF46E1" w:rsidRPr="005307A3" w:rsidRDefault="00BF46E1" w:rsidP="00BF46E1">
      <w:r w:rsidRPr="005307A3">
        <w:t>Logically:</w:t>
      </w:r>
    </w:p>
    <w:p w14:paraId="3F8943E4" w14:textId="77777777" w:rsidR="00BF46E1" w:rsidRPr="005307A3" w:rsidRDefault="00BF46E1" w:rsidP="0041528A">
      <w:pPr>
        <w:pStyle w:val="EW"/>
      </w:pPr>
      <w:r w:rsidRPr="005307A3">
        <w:t>Command details</w:t>
      </w:r>
    </w:p>
    <w:p w14:paraId="0FFE53F4" w14:textId="23FDCBFB" w:rsidR="00BF46E1" w:rsidRPr="005307A3" w:rsidRDefault="00BF46E1" w:rsidP="0041528A">
      <w:pPr>
        <w:pStyle w:val="EW"/>
      </w:pPr>
      <w:r w:rsidRPr="005307A3">
        <w:tab/>
        <w:t>Command number:</w:t>
      </w:r>
      <w:r w:rsidRPr="005307A3">
        <w:tab/>
        <w:t>1</w:t>
      </w:r>
    </w:p>
    <w:p w14:paraId="2AE76E1D" w14:textId="77777777" w:rsidR="00BF46E1" w:rsidRPr="005307A3" w:rsidRDefault="00BF46E1" w:rsidP="0041528A">
      <w:pPr>
        <w:pStyle w:val="EW"/>
      </w:pPr>
      <w:r w:rsidRPr="005307A3">
        <w:tab/>
        <w:t>Command type:</w:t>
      </w:r>
      <w:r w:rsidRPr="005307A3">
        <w:tab/>
        <w:t>GET STATUS</w:t>
      </w:r>
    </w:p>
    <w:p w14:paraId="0B782A67" w14:textId="5A871C3F" w:rsidR="00BF46E1" w:rsidRPr="005307A3" w:rsidRDefault="00BF46E1" w:rsidP="0041528A">
      <w:pPr>
        <w:pStyle w:val="EW"/>
      </w:pPr>
      <w:r w:rsidRPr="005307A3">
        <w:tab/>
        <w:t>Command qualifier:</w:t>
      </w:r>
      <w:r w:rsidRPr="005307A3">
        <w:tab/>
        <w:t>RFU</w:t>
      </w:r>
    </w:p>
    <w:p w14:paraId="1BFF590F" w14:textId="77777777" w:rsidR="00BF46E1" w:rsidRPr="005307A3" w:rsidRDefault="00BF46E1" w:rsidP="0041528A">
      <w:pPr>
        <w:pStyle w:val="EW"/>
      </w:pPr>
      <w:r w:rsidRPr="005307A3">
        <w:t>Device identities</w:t>
      </w:r>
    </w:p>
    <w:p w14:paraId="2E084B4C" w14:textId="0C538258" w:rsidR="00BF46E1" w:rsidRPr="005307A3" w:rsidRDefault="00BF46E1" w:rsidP="0041528A">
      <w:pPr>
        <w:pStyle w:val="EW"/>
      </w:pPr>
      <w:r w:rsidRPr="005307A3">
        <w:tab/>
        <w:t>Source device:</w:t>
      </w:r>
      <w:r w:rsidRPr="005307A3">
        <w:tab/>
        <w:t>ME</w:t>
      </w:r>
    </w:p>
    <w:p w14:paraId="0F3D7AF4" w14:textId="77777777" w:rsidR="00BF46E1" w:rsidRPr="005307A3" w:rsidRDefault="00BF46E1" w:rsidP="0041528A">
      <w:pPr>
        <w:pStyle w:val="EW"/>
      </w:pPr>
      <w:r w:rsidRPr="005307A3">
        <w:tab/>
        <w:t>Destination device:</w:t>
      </w:r>
      <w:r w:rsidRPr="005307A3">
        <w:tab/>
        <w:t>UICC</w:t>
      </w:r>
    </w:p>
    <w:p w14:paraId="44A29C09" w14:textId="77777777" w:rsidR="00BF46E1" w:rsidRPr="005307A3" w:rsidRDefault="00BF46E1" w:rsidP="0041528A">
      <w:pPr>
        <w:pStyle w:val="EW"/>
      </w:pPr>
      <w:r w:rsidRPr="005307A3">
        <w:t>Result</w:t>
      </w:r>
    </w:p>
    <w:p w14:paraId="2D48E45B" w14:textId="77777777" w:rsidR="00BF46E1" w:rsidRPr="005307A3" w:rsidRDefault="00BF46E1" w:rsidP="0041528A">
      <w:pPr>
        <w:pStyle w:val="EW"/>
      </w:pPr>
      <w:r w:rsidRPr="005307A3">
        <w:lastRenderedPageBreak/>
        <w:tab/>
        <w:t>General Result:</w:t>
      </w:r>
      <w:r w:rsidRPr="005307A3">
        <w:tab/>
        <w:t>Command performed successfully</w:t>
      </w:r>
    </w:p>
    <w:p w14:paraId="606D3DCA" w14:textId="77777777" w:rsidR="00BF46E1" w:rsidRPr="005307A3" w:rsidRDefault="00BF46E1" w:rsidP="0041528A">
      <w:pPr>
        <w:pStyle w:val="EW"/>
      </w:pPr>
      <w:r w:rsidRPr="005307A3">
        <w:t>Channel status</w:t>
      </w:r>
    </w:p>
    <w:p w14:paraId="59E85A34" w14:textId="77777777" w:rsidR="00BF46E1" w:rsidRPr="005307A3" w:rsidRDefault="00BF46E1" w:rsidP="0041528A">
      <w:pPr>
        <w:pStyle w:val="EX"/>
      </w:pPr>
      <w:r w:rsidRPr="005307A3">
        <w:tab/>
        <w:t>Channel 1 status:</w:t>
      </w:r>
      <w:r w:rsidRPr="005307A3">
        <w:tab/>
        <w:t>Channel identifier 1 open, Link established or PDP context activated</w:t>
      </w:r>
    </w:p>
    <w:p w14:paraId="41D96557" w14:textId="7ABC1B32" w:rsidR="00BF46E1" w:rsidRPr="005307A3" w:rsidRDefault="00BF46E1" w:rsidP="0041528A">
      <w:pPr>
        <w:pStyle w:val="EX"/>
      </w:pPr>
      <w:r w:rsidRPr="005307A3">
        <w:tab/>
        <w:t>Channel 2 status:</w:t>
      </w:r>
      <w:r w:rsidRPr="005307A3">
        <w:tab/>
        <w:t>Channel identifier 2, Link not established or PDP context not activated</w:t>
      </w:r>
    </w:p>
    <w:p w14:paraId="4C119C63"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5AA95D60"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2E701CCB" w14:textId="1D6C33F8" w:rsidR="00BF46E1" w:rsidRPr="005307A3" w:rsidRDefault="00BF46E1" w:rsidP="0041528A">
      <w:pPr>
        <w:pStyle w:val="EX"/>
      </w:pPr>
      <w:r w:rsidRPr="005307A3">
        <w:tab/>
        <w:t>Channel n status:</w:t>
      </w:r>
      <w:r w:rsidRPr="005307A3">
        <w:tab/>
        <w:t>Channel identifier n, Link not established or PDP context not activated</w:t>
      </w:r>
    </w:p>
    <w:p w14:paraId="1E0D6753" w14:textId="77777777" w:rsidR="00BF46E1" w:rsidRPr="005307A3" w:rsidRDefault="00BF46E1" w:rsidP="0041528A">
      <w:pPr>
        <w:pStyle w:val="EX"/>
      </w:pPr>
      <w:r w:rsidRPr="005307A3">
        <w:t>The number of channel status data objects shall be same as the number of channels(n) supported by the ME</w:t>
      </w:r>
    </w:p>
    <w:p w14:paraId="03418AE3" w14:textId="77777777" w:rsidR="00BF46E1" w:rsidRPr="005307A3" w:rsidRDefault="00BF46E1" w:rsidP="00BF46E1">
      <w:r w:rsidRPr="005307A3">
        <w:t>Coding:</w:t>
      </w:r>
    </w:p>
    <w:p w14:paraId="0479CEA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567"/>
        <w:gridCol w:w="567"/>
        <w:gridCol w:w="567"/>
        <w:gridCol w:w="567"/>
        <w:gridCol w:w="567"/>
        <w:gridCol w:w="567"/>
        <w:gridCol w:w="567"/>
        <w:gridCol w:w="567"/>
        <w:gridCol w:w="567"/>
        <w:gridCol w:w="567"/>
        <w:gridCol w:w="567"/>
      </w:tblGrid>
      <w:tr w:rsidR="00BF46E1" w:rsidRPr="005307A3" w14:paraId="47D67E11"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4FF8B7C1"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13AE399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DE492F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4E745F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747AC3"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6A9656B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48A90F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2E71FD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7BCDD4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382084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E84153B"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C2F744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8D1E77" w14:textId="77777777" w:rsidR="00BF46E1" w:rsidRPr="005307A3" w:rsidRDefault="00BF46E1" w:rsidP="00195D76">
            <w:pPr>
              <w:pStyle w:val="TAC"/>
            </w:pPr>
            <w:r w:rsidRPr="005307A3">
              <w:t>00</w:t>
            </w:r>
          </w:p>
        </w:tc>
      </w:tr>
      <w:tr w:rsidR="00BF46E1" w:rsidRPr="005307A3" w14:paraId="33381E76" w14:textId="77777777" w:rsidTr="00195D76">
        <w:trPr>
          <w:jc w:val="center"/>
        </w:trPr>
        <w:tc>
          <w:tcPr>
            <w:tcW w:w="992" w:type="dxa"/>
            <w:tcBorders>
              <w:top w:val="single" w:sz="4" w:space="0" w:color="auto"/>
              <w:right w:val="single" w:sz="4" w:space="0" w:color="auto"/>
            </w:tcBorders>
          </w:tcPr>
          <w:p w14:paraId="0AAF2CEB"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7D5AE592" w14:textId="77777777" w:rsidR="00BF46E1" w:rsidRPr="005307A3" w:rsidRDefault="00BF46E1" w:rsidP="00195D76">
            <w:pPr>
              <w:pStyle w:val="TAC"/>
            </w:pPr>
            <w:r w:rsidRPr="005307A3">
              <w:t>Note1</w:t>
            </w:r>
          </w:p>
        </w:tc>
        <w:tc>
          <w:tcPr>
            <w:tcW w:w="567" w:type="dxa"/>
            <w:tcBorders>
              <w:top w:val="single" w:sz="4" w:space="0" w:color="auto"/>
              <w:left w:val="single" w:sz="4" w:space="0" w:color="auto"/>
              <w:bottom w:val="single" w:sz="4" w:space="0" w:color="auto"/>
              <w:right w:val="single" w:sz="4" w:space="0" w:color="auto"/>
            </w:tcBorders>
          </w:tcPr>
          <w:p w14:paraId="232606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DBFA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19D24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A4317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0AE6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40F82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7DDB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57887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51BFD7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D7F1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59E1CC" w14:textId="77777777" w:rsidR="00BF46E1" w:rsidRPr="005307A3" w:rsidRDefault="00BF46E1" w:rsidP="00195D76">
            <w:pPr>
              <w:pStyle w:val="TAC"/>
            </w:pPr>
          </w:p>
        </w:tc>
      </w:tr>
    </w:tbl>
    <w:p w14:paraId="0AF5560F" w14:textId="77777777" w:rsidR="00BF46E1" w:rsidRPr="005307A3" w:rsidRDefault="00BF46E1" w:rsidP="00BF46E1"/>
    <w:p w14:paraId="00F331FA" w14:textId="77777777" w:rsidR="00BF46E1" w:rsidRPr="005307A3" w:rsidRDefault="00BF46E1" w:rsidP="00BF46E1">
      <w:pPr>
        <w:pStyle w:val="NO"/>
      </w:pPr>
      <w:r w:rsidRPr="005307A3">
        <w:t>Note1:</w:t>
      </w:r>
      <w:r w:rsidRPr="005307A3">
        <w:tab/>
        <w:t>The Terminal Response shall contain as many channel status TLVs as channels are supported by the ME. The channel status TLV coding of the opened channel shall state "Link established or PDP context activated". Each other channel status TLV coding shall indicate the corresponding channel identifier and shall state "Link is not established or PDP context not activated". As an example, if the mobile supports two channels and channel 1 is opened then the corresponding channel status data objects coding would be: 'B8 02 81 00 B8 02 02 00'.</w:t>
      </w:r>
    </w:p>
    <w:p w14:paraId="0CD103F6" w14:textId="77777777" w:rsidR="00BF46E1" w:rsidRPr="005307A3" w:rsidRDefault="00BF46E1" w:rsidP="00BF46E1">
      <w:pPr>
        <w:pStyle w:val="TH"/>
      </w:pPr>
      <w:r w:rsidRPr="005307A3">
        <w:lastRenderedPageBreak/>
        <w:t>Expected sequence 1.3 (GET STATUS, after a link dropped)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626"/>
        <w:gridCol w:w="1163"/>
        <w:gridCol w:w="4058"/>
        <w:gridCol w:w="3060"/>
      </w:tblGrid>
      <w:tr w:rsidR="00BF46E1" w:rsidRPr="005307A3" w14:paraId="60B5C3BB" w14:textId="77777777" w:rsidTr="00195D76">
        <w:trPr>
          <w:cantSplit/>
          <w:jc w:val="center"/>
        </w:trPr>
        <w:tc>
          <w:tcPr>
            <w:tcW w:w="626" w:type="dxa"/>
          </w:tcPr>
          <w:p w14:paraId="4991BA6D" w14:textId="77777777" w:rsidR="00BF46E1" w:rsidRPr="005307A3" w:rsidRDefault="00BF46E1" w:rsidP="00195D76">
            <w:pPr>
              <w:pStyle w:val="TAH"/>
            </w:pPr>
            <w:r w:rsidRPr="005307A3">
              <w:t>Step</w:t>
            </w:r>
          </w:p>
        </w:tc>
        <w:tc>
          <w:tcPr>
            <w:tcW w:w="1163" w:type="dxa"/>
          </w:tcPr>
          <w:p w14:paraId="76A9C691" w14:textId="77777777" w:rsidR="00BF46E1" w:rsidRPr="005307A3" w:rsidRDefault="00BF46E1" w:rsidP="00195D76">
            <w:pPr>
              <w:pStyle w:val="TAH"/>
            </w:pPr>
            <w:r w:rsidRPr="005307A3">
              <w:t>Direction</w:t>
            </w:r>
          </w:p>
        </w:tc>
        <w:tc>
          <w:tcPr>
            <w:tcW w:w="4058" w:type="dxa"/>
          </w:tcPr>
          <w:p w14:paraId="6A339E76" w14:textId="77777777" w:rsidR="00BF46E1" w:rsidRPr="005307A3" w:rsidRDefault="00BF46E1" w:rsidP="00195D76">
            <w:pPr>
              <w:pStyle w:val="TAH"/>
            </w:pPr>
            <w:r w:rsidRPr="005307A3">
              <w:t>MESSAGE / Action</w:t>
            </w:r>
          </w:p>
        </w:tc>
        <w:tc>
          <w:tcPr>
            <w:tcW w:w="3060" w:type="dxa"/>
          </w:tcPr>
          <w:p w14:paraId="59530363" w14:textId="77777777" w:rsidR="00BF46E1" w:rsidRPr="005307A3" w:rsidRDefault="00BF46E1" w:rsidP="00195D76">
            <w:pPr>
              <w:pStyle w:val="TAH"/>
            </w:pPr>
            <w:r w:rsidRPr="005307A3">
              <w:t>Comments</w:t>
            </w:r>
          </w:p>
        </w:tc>
      </w:tr>
      <w:tr w:rsidR="00BF46E1" w:rsidRPr="005307A3" w14:paraId="3947928D" w14:textId="77777777" w:rsidTr="00195D76">
        <w:trPr>
          <w:cantSplit/>
          <w:jc w:val="center"/>
        </w:trPr>
        <w:tc>
          <w:tcPr>
            <w:tcW w:w="626" w:type="dxa"/>
          </w:tcPr>
          <w:p w14:paraId="3822C3D0" w14:textId="77777777" w:rsidR="00BF46E1" w:rsidRPr="005307A3" w:rsidRDefault="00BF46E1" w:rsidP="00195D76">
            <w:pPr>
              <w:pStyle w:val="TAC"/>
            </w:pPr>
            <w:r w:rsidRPr="005307A3">
              <w:t>1</w:t>
            </w:r>
          </w:p>
        </w:tc>
        <w:tc>
          <w:tcPr>
            <w:tcW w:w="1163" w:type="dxa"/>
          </w:tcPr>
          <w:p w14:paraId="28BEC51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399C3550" w14:textId="77777777" w:rsidR="00BF46E1" w:rsidRPr="005307A3" w:rsidRDefault="00BF46E1" w:rsidP="00195D76">
            <w:pPr>
              <w:pStyle w:val="TAL"/>
            </w:pPr>
            <w:r w:rsidRPr="005307A3">
              <w:t>PROACTIVE COMMAND PENDING: SET UP EVENT LIST 1.1.1</w:t>
            </w:r>
          </w:p>
        </w:tc>
        <w:tc>
          <w:tcPr>
            <w:tcW w:w="3060" w:type="dxa"/>
          </w:tcPr>
          <w:p w14:paraId="38B600C0" w14:textId="77777777" w:rsidR="00BF46E1" w:rsidRPr="005307A3" w:rsidRDefault="00BF46E1" w:rsidP="00195D76">
            <w:pPr>
              <w:pStyle w:val="TAL"/>
            </w:pPr>
          </w:p>
        </w:tc>
      </w:tr>
      <w:tr w:rsidR="00BF46E1" w:rsidRPr="005307A3" w14:paraId="17FE1E14" w14:textId="77777777" w:rsidTr="00195D76">
        <w:trPr>
          <w:cantSplit/>
          <w:jc w:val="center"/>
        </w:trPr>
        <w:tc>
          <w:tcPr>
            <w:tcW w:w="626" w:type="dxa"/>
          </w:tcPr>
          <w:p w14:paraId="09CE0C09" w14:textId="77777777" w:rsidR="00BF46E1" w:rsidRPr="005307A3" w:rsidRDefault="00BF46E1" w:rsidP="00195D76">
            <w:pPr>
              <w:pStyle w:val="TAC"/>
            </w:pPr>
            <w:r w:rsidRPr="005307A3">
              <w:t>2</w:t>
            </w:r>
          </w:p>
        </w:tc>
        <w:tc>
          <w:tcPr>
            <w:tcW w:w="1163" w:type="dxa"/>
          </w:tcPr>
          <w:p w14:paraId="40B05C7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48D7CE45" w14:textId="77777777" w:rsidR="00BF46E1" w:rsidRPr="005307A3" w:rsidRDefault="00BF46E1" w:rsidP="00195D76">
            <w:pPr>
              <w:pStyle w:val="TAL"/>
            </w:pPr>
            <w:r w:rsidRPr="005307A3">
              <w:t>FETCH</w:t>
            </w:r>
          </w:p>
        </w:tc>
        <w:tc>
          <w:tcPr>
            <w:tcW w:w="3060" w:type="dxa"/>
          </w:tcPr>
          <w:p w14:paraId="1A10F7C6" w14:textId="77777777" w:rsidR="00BF46E1" w:rsidRPr="005307A3" w:rsidRDefault="00BF46E1" w:rsidP="00195D76">
            <w:pPr>
              <w:pStyle w:val="TAL"/>
            </w:pPr>
          </w:p>
        </w:tc>
      </w:tr>
      <w:tr w:rsidR="00BF46E1" w:rsidRPr="005307A3" w14:paraId="654195B3" w14:textId="77777777" w:rsidTr="00195D76">
        <w:trPr>
          <w:cantSplit/>
          <w:jc w:val="center"/>
        </w:trPr>
        <w:tc>
          <w:tcPr>
            <w:tcW w:w="626" w:type="dxa"/>
          </w:tcPr>
          <w:p w14:paraId="0AD4B31F" w14:textId="77777777" w:rsidR="00BF46E1" w:rsidRPr="005307A3" w:rsidRDefault="00BF46E1" w:rsidP="00195D76">
            <w:pPr>
              <w:pStyle w:val="TAC"/>
            </w:pPr>
            <w:r w:rsidRPr="005307A3">
              <w:t>3</w:t>
            </w:r>
          </w:p>
        </w:tc>
        <w:tc>
          <w:tcPr>
            <w:tcW w:w="1163" w:type="dxa"/>
          </w:tcPr>
          <w:p w14:paraId="1CE8552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18185992" w14:textId="77777777" w:rsidR="00BF46E1" w:rsidRPr="005307A3" w:rsidRDefault="00BF46E1" w:rsidP="00195D76">
            <w:pPr>
              <w:pStyle w:val="TAL"/>
            </w:pPr>
            <w:r w:rsidRPr="005307A3">
              <w:t>PROACTIVE COMMAND: SET UP EVENT LIST 1.1.1</w:t>
            </w:r>
          </w:p>
        </w:tc>
        <w:tc>
          <w:tcPr>
            <w:tcW w:w="3060" w:type="dxa"/>
          </w:tcPr>
          <w:p w14:paraId="7930EEAF" w14:textId="77777777" w:rsidR="00BF46E1" w:rsidRPr="005307A3" w:rsidRDefault="00BF46E1" w:rsidP="00195D76">
            <w:pPr>
              <w:pStyle w:val="TAL"/>
            </w:pPr>
          </w:p>
        </w:tc>
      </w:tr>
      <w:tr w:rsidR="00BF46E1" w:rsidRPr="005307A3" w14:paraId="74249808" w14:textId="77777777" w:rsidTr="00195D76">
        <w:trPr>
          <w:cantSplit/>
          <w:jc w:val="center"/>
        </w:trPr>
        <w:tc>
          <w:tcPr>
            <w:tcW w:w="626" w:type="dxa"/>
          </w:tcPr>
          <w:p w14:paraId="2018E40C" w14:textId="77777777" w:rsidR="00BF46E1" w:rsidRPr="005307A3" w:rsidRDefault="00BF46E1" w:rsidP="00195D76">
            <w:pPr>
              <w:pStyle w:val="TAC"/>
            </w:pPr>
            <w:r w:rsidRPr="005307A3">
              <w:t>4</w:t>
            </w:r>
          </w:p>
        </w:tc>
        <w:tc>
          <w:tcPr>
            <w:tcW w:w="1163" w:type="dxa"/>
          </w:tcPr>
          <w:p w14:paraId="75F1690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495785D1" w14:textId="77777777" w:rsidR="00BF46E1" w:rsidRPr="005307A3" w:rsidRDefault="00BF46E1" w:rsidP="00195D76">
            <w:pPr>
              <w:pStyle w:val="TAL"/>
            </w:pPr>
            <w:r w:rsidRPr="005307A3">
              <w:t>TERMINAL RESPONSE: SET UP EVENT LIST 1.1.1</w:t>
            </w:r>
          </w:p>
        </w:tc>
        <w:tc>
          <w:tcPr>
            <w:tcW w:w="3060" w:type="dxa"/>
          </w:tcPr>
          <w:p w14:paraId="3DB56D08" w14:textId="77777777" w:rsidR="00BF46E1" w:rsidRPr="005307A3" w:rsidRDefault="00BF46E1" w:rsidP="00195D76">
            <w:pPr>
              <w:pStyle w:val="TAL"/>
            </w:pPr>
            <w:r w:rsidRPr="005307A3">
              <w:t>[Command performed successfully]</w:t>
            </w:r>
          </w:p>
        </w:tc>
      </w:tr>
      <w:tr w:rsidR="00BF46E1" w:rsidRPr="005307A3" w14:paraId="3606273B" w14:textId="77777777" w:rsidTr="00195D76">
        <w:trPr>
          <w:cantSplit/>
          <w:jc w:val="center"/>
        </w:trPr>
        <w:tc>
          <w:tcPr>
            <w:tcW w:w="626" w:type="dxa"/>
          </w:tcPr>
          <w:p w14:paraId="3AE959BA" w14:textId="77777777" w:rsidR="00BF46E1" w:rsidRPr="005307A3" w:rsidRDefault="00BF46E1" w:rsidP="00195D76">
            <w:pPr>
              <w:pStyle w:val="TAC"/>
            </w:pPr>
            <w:r w:rsidRPr="005307A3">
              <w:t>5</w:t>
            </w:r>
          </w:p>
        </w:tc>
        <w:tc>
          <w:tcPr>
            <w:tcW w:w="1163" w:type="dxa"/>
          </w:tcPr>
          <w:p w14:paraId="252400E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71443B18" w14:textId="77777777" w:rsidR="00BF46E1" w:rsidRPr="005307A3" w:rsidRDefault="00BF46E1" w:rsidP="00195D76">
            <w:pPr>
              <w:pStyle w:val="TAL"/>
            </w:pPr>
            <w:r w:rsidRPr="005307A3">
              <w:t>PROACTIVE COMMAND PENDING: OPEN CHANNEL 1.1.1</w:t>
            </w:r>
          </w:p>
        </w:tc>
        <w:tc>
          <w:tcPr>
            <w:tcW w:w="3060" w:type="dxa"/>
          </w:tcPr>
          <w:p w14:paraId="619BEDFF" w14:textId="77777777" w:rsidR="00BF46E1" w:rsidRPr="005307A3" w:rsidRDefault="00BF46E1" w:rsidP="00195D76">
            <w:pPr>
              <w:pStyle w:val="TAL"/>
            </w:pPr>
            <w:r w:rsidRPr="005307A3">
              <w:t>See initial conditions</w:t>
            </w:r>
          </w:p>
        </w:tc>
      </w:tr>
      <w:tr w:rsidR="00BF46E1" w:rsidRPr="005307A3" w14:paraId="16761BC2" w14:textId="77777777" w:rsidTr="00195D76">
        <w:trPr>
          <w:cantSplit/>
          <w:jc w:val="center"/>
        </w:trPr>
        <w:tc>
          <w:tcPr>
            <w:tcW w:w="626" w:type="dxa"/>
          </w:tcPr>
          <w:p w14:paraId="251BC2E0" w14:textId="77777777" w:rsidR="00BF46E1" w:rsidRPr="005307A3" w:rsidRDefault="00BF46E1" w:rsidP="00195D76">
            <w:pPr>
              <w:pStyle w:val="TAC"/>
            </w:pPr>
            <w:r w:rsidRPr="005307A3">
              <w:t>6</w:t>
            </w:r>
          </w:p>
        </w:tc>
        <w:tc>
          <w:tcPr>
            <w:tcW w:w="1163" w:type="dxa"/>
          </w:tcPr>
          <w:p w14:paraId="350FC6F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394FF4E7" w14:textId="77777777" w:rsidR="00BF46E1" w:rsidRPr="005307A3" w:rsidRDefault="00BF46E1" w:rsidP="00195D76">
            <w:pPr>
              <w:pStyle w:val="TAL"/>
            </w:pPr>
            <w:r w:rsidRPr="005307A3">
              <w:t>FETCH</w:t>
            </w:r>
          </w:p>
        </w:tc>
        <w:tc>
          <w:tcPr>
            <w:tcW w:w="3060" w:type="dxa"/>
          </w:tcPr>
          <w:p w14:paraId="4B73043B" w14:textId="77777777" w:rsidR="00BF46E1" w:rsidRPr="005307A3" w:rsidRDefault="00BF46E1" w:rsidP="00195D76">
            <w:pPr>
              <w:pStyle w:val="TAL"/>
            </w:pPr>
          </w:p>
        </w:tc>
      </w:tr>
      <w:tr w:rsidR="00BF46E1" w:rsidRPr="005307A3" w14:paraId="1CF4ADB2" w14:textId="77777777" w:rsidTr="00195D76">
        <w:trPr>
          <w:cantSplit/>
          <w:jc w:val="center"/>
        </w:trPr>
        <w:tc>
          <w:tcPr>
            <w:tcW w:w="626" w:type="dxa"/>
          </w:tcPr>
          <w:p w14:paraId="4C13B087" w14:textId="77777777" w:rsidR="00BF46E1" w:rsidRPr="005307A3" w:rsidRDefault="00BF46E1" w:rsidP="00195D76">
            <w:pPr>
              <w:pStyle w:val="TAC"/>
            </w:pPr>
            <w:r w:rsidRPr="005307A3">
              <w:t>7</w:t>
            </w:r>
          </w:p>
        </w:tc>
        <w:tc>
          <w:tcPr>
            <w:tcW w:w="1163" w:type="dxa"/>
          </w:tcPr>
          <w:p w14:paraId="2A67F6B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7170DC37" w14:textId="77777777" w:rsidR="00BF46E1" w:rsidRPr="005307A3" w:rsidRDefault="00BF46E1" w:rsidP="00195D76">
            <w:pPr>
              <w:pStyle w:val="TAL"/>
            </w:pPr>
            <w:r w:rsidRPr="005307A3">
              <w:t xml:space="preserve">PROACTIVE COMMAND: OPEN CHANNEL 1.1.1 </w:t>
            </w:r>
          </w:p>
        </w:tc>
        <w:tc>
          <w:tcPr>
            <w:tcW w:w="3060" w:type="dxa"/>
          </w:tcPr>
          <w:p w14:paraId="11BD0EFD" w14:textId="77777777" w:rsidR="00BF46E1" w:rsidRPr="005307A3" w:rsidRDefault="00BF46E1" w:rsidP="00195D76">
            <w:pPr>
              <w:pStyle w:val="TAL"/>
            </w:pPr>
          </w:p>
        </w:tc>
      </w:tr>
      <w:tr w:rsidR="00BF46E1" w:rsidRPr="005307A3" w14:paraId="5FD748A8" w14:textId="77777777" w:rsidTr="00195D76">
        <w:trPr>
          <w:cantSplit/>
          <w:jc w:val="center"/>
        </w:trPr>
        <w:tc>
          <w:tcPr>
            <w:tcW w:w="626" w:type="dxa"/>
          </w:tcPr>
          <w:p w14:paraId="71B83876" w14:textId="77777777" w:rsidR="00BF46E1" w:rsidRPr="005307A3" w:rsidRDefault="00BF46E1" w:rsidP="00195D76">
            <w:pPr>
              <w:pStyle w:val="TAC"/>
            </w:pPr>
            <w:r w:rsidRPr="005307A3">
              <w:t>8</w:t>
            </w:r>
          </w:p>
        </w:tc>
        <w:tc>
          <w:tcPr>
            <w:tcW w:w="1163" w:type="dxa"/>
          </w:tcPr>
          <w:p w14:paraId="435B0CEA" w14:textId="77777777" w:rsidR="00BF46E1" w:rsidRPr="005307A3" w:rsidRDefault="00BF46E1" w:rsidP="00195D76">
            <w:pPr>
              <w:pStyle w:val="TAC"/>
            </w:pPr>
            <w:r w:rsidRPr="005307A3">
              <w:t xml:space="preserve">ME </w:t>
            </w:r>
            <w:r w:rsidRPr="005307A3">
              <w:sym w:font="Symbol" w:char="F0AE"/>
            </w:r>
            <w:r w:rsidRPr="005307A3">
              <w:t xml:space="preserve"> USS</w:t>
            </w:r>
          </w:p>
        </w:tc>
        <w:tc>
          <w:tcPr>
            <w:tcW w:w="4058" w:type="dxa"/>
          </w:tcPr>
          <w:p w14:paraId="170B4534" w14:textId="77777777" w:rsidR="00BF46E1" w:rsidRPr="005307A3" w:rsidRDefault="00BF46E1" w:rsidP="00195D76">
            <w:pPr>
              <w:pStyle w:val="TAL"/>
            </w:pPr>
            <w:r w:rsidRPr="005307A3">
              <w:t>PDP context activation request</w:t>
            </w:r>
          </w:p>
        </w:tc>
        <w:tc>
          <w:tcPr>
            <w:tcW w:w="3060" w:type="dxa"/>
          </w:tcPr>
          <w:p w14:paraId="266A875A" w14:textId="77777777" w:rsidR="00BF46E1" w:rsidRPr="005307A3" w:rsidRDefault="00BF46E1" w:rsidP="00195D76">
            <w:pPr>
              <w:pStyle w:val="TAL"/>
            </w:pPr>
            <w:r w:rsidRPr="005307A3">
              <w:t>[The UE may request IPv4 or IPv4v6 address as PDP type.]</w:t>
            </w:r>
          </w:p>
        </w:tc>
      </w:tr>
      <w:tr w:rsidR="00BF46E1" w:rsidRPr="005307A3" w14:paraId="72E117E6" w14:textId="77777777" w:rsidTr="00195D76">
        <w:trPr>
          <w:cantSplit/>
          <w:jc w:val="center"/>
        </w:trPr>
        <w:tc>
          <w:tcPr>
            <w:tcW w:w="626" w:type="dxa"/>
          </w:tcPr>
          <w:p w14:paraId="610B4160" w14:textId="77777777" w:rsidR="00BF46E1" w:rsidRPr="005307A3" w:rsidRDefault="00BF46E1" w:rsidP="00195D76">
            <w:pPr>
              <w:pStyle w:val="TAC"/>
            </w:pPr>
            <w:r w:rsidRPr="005307A3">
              <w:t>9</w:t>
            </w:r>
          </w:p>
        </w:tc>
        <w:tc>
          <w:tcPr>
            <w:tcW w:w="1163" w:type="dxa"/>
          </w:tcPr>
          <w:p w14:paraId="07D7F2BE"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Pr>
          <w:p w14:paraId="028827F6" w14:textId="77777777" w:rsidR="00BF46E1" w:rsidRPr="005307A3" w:rsidRDefault="00BF46E1" w:rsidP="00195D76">
            <w:pPr>
              <w:pStyle w:val="TAL"/>
            </w:pPr>
            <w:r w:rsidRPr="005307A3">
              <w:t>PDP context activation accept</w:t>
            </w:r>
          </w:p>
        </w:tc>
        <w:tc>
          <w:tcPr>
            <w:tcW w:w="3060" w:type="dxa"/>
          </w:tcPr>
          <w:p w14:paraId="3C71C00A" w14:textId="77777777" w:rsidR="00BF46E1" w:rsidRPr="005307A3" w:rsidRDefault="00BF46E1" w:rsidP="00195D76">
            <w:pPr>
              <w:pStyle w:val="TAL"/>
            </w:pPr>
          </w:p>
        </w:tc>
      </w:tr>
      <w:tr w:rsidR="00BF46E1" w:rsidRPr="005307A3" w14:paraId="4C5CDB5D" w14:textId="77777777" w:rsidTr="00195D76">
        <w:trPr>
          <w:cantSplit/>
          <w:jc w:val="center"/>
        </w:trPr>
        <w:tc>
          <w:tcPr>
            <w:tcW w:w="626" w:type="dxa"/>
          </w:tcPr>
          <w:p w14:paraId="405EC259" w14:textId="77777777" w:rsidR="00BF46E1" w:rsidRPr="005307A3" w:rsidRDefault="00BF46E1" w:rsidP="00195D76">
            <w:pPr>
              <w:pStyle w:val="TAC"/>
            </w:pPr>
            <w:r w:rsidRPr="005307A3">
              <w:t>10</w:t>
            </w:r>
          </w:p>
        </w:tc>
        <w:tc>
          <w:tcPr>
            <w:tcW w:w="1163" w:type="dxa"/>
          </w:tcPr>
          <w:p w14:paraId="0E52AA79"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1462AB24" w14:textId="77777777" w:rsidR="00BF46E1" w:rsidRPr="005307A3" w:rsidRDefault="00BF46E1" w:rsidP="00195D76">
            <w:pPr>
              <w:pStyle w:val="TAL"/>
            </w:pPr>
            <w:r w:rsidRPr="005307A3">
              <w:t>TERMINAL RESPONSE: OPEN CHANNEL 1.1.1A</w:t>
            </w:r>
          </w:p>
          <w:p w14:paraId="284C4CFC" w14:textId="77777777" w:rsidR="00BF46E1" w:rsidRPr="005307A3" w:rsidRDefault="00BF46E1" w:rsidP="00195D76">
            <w:pPr>
              <w:pStyle w:val="TAL"/>
            </w:pPr>
            <w:r w:rsidRPr="005307A3">
              <w:t>or</w:t>
            </w:r>
          </w:p>
          <w:p w14:paraId="12322F46" w14:textId="77777777" w:rsidR="00BF46E1" w:rsidRPr="005307A3" w:rsidRDefault="00BF46E1" w:rsidP="00195D76">
            <w:pPr>
              <w:pStyle w:val="TAL"/>
            </w:pPr>
            <w:r w:rsidRPr="005307A3">
              <w:t>TERMINAL RESPONSE: OPEN CHANNEL 1.1.1B</w:t>
            </w:r>
          </w:p>
        </w:tc>
        <w:tc>
          <w:tcPr>
            <w:tcW w:w="3060" w:type="dxa"/>
          </w:tcPr>
          <w:p w14:paraId="2A4C4E19" w14:textId="77777777" w:rsidR="00BF46E1" w:rsidRPr="005307A3" w:rsidRDefault="00BF46E1" w:rsidP="00195D76">
            <w:pPr>
              <w:pStyle w:val="TAL"/>
            </w:pPr>
            <w:r w:rsidRPr="005307A3">
              <w:t>[Command performed successfully]</w:t>
            </w:r>
          </w:p>
        </w:tc>
      </w:tr>
      <w:tr w:rsidR="00BF46E1" w:rsidRPr="005307A3" w14:paraId="4F003EE8" w14:textId="77777777" w:rsidTr="00195D76">
        <w:trPr>
          <w:cantSplit/>
          <w:jc w:val="center"/>
        </w:trPr>
        <w:tc>
          <w:tcPr>
            <w:tcW w:w="626" w:type="dxa"/>
          </w:tcPr>
          <w:p w14:paraId="2158672A" w14:textId="77777777" w:rsidR="00BF46E1" w:rsidRPr="005307A3" w:rsidRDefault="00BF46E1" w:rsidP="00195D76">
            <w:pPr>
              <w:pStyle w:val="TAC"/>
            </w:pPr>
            <w:r w:rsidRPr="005307A3">
              <w:t>11</w:t>
            </w:r>
          </w:p>
        </w:tc>
        <w:tc>
          <w:tcPr>
            <w:tcW w:w="1163" w:type="dxa"/>
          </w:tcPr>
          <w:p w14:paraId="577A6AB5"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4058" w:type="dxa"/>
          </w:tcPr>
          <w:p w14:paraId="0E5C814A" w14:textId="77777777" w:rsidR="00BF46E1" w:rsidRPr="005307A3" w:rsidRDefault="00BF46E1" w:rsidP="00195D76">
            <w:pPr>
              <w:pStyle w:val="TAL"/>
            </w:pPr>
            <w:r w:rsidRPr="005307A3">
              <w:t>DROP LINK</w:t>
            </w:r>
          </w:p>
        </w:tc>
        <w:tc>
          <w:tcPr>
            <w:tcW w:w="3060" w:type="dxa"/>
          </w:tcPr>
          <w:p w14:paraId="0DD8BE11" w14:textId="77777777" w:rsidR="00BF46E1" w:rsidRPr="005307A3" w:rsidRDefault="00BF46E1" w:rsidP="00195D76">
            <w:pPr>
              <w:pStyle w:val="TAL"/>
            </w:pPr>
          </w:p>
        </w:tc>
      </w:tr>
      <w:tr w:rsidR="00BF46E1" w:rsidRPr="005307A3" w14:paraId="7E518F07" w14:textId="77777777" w:rsidTr="00195D76">
        <w:trPr>
          <w:cantSplit/>
          <w:jc w:val="center"/>
        </w:trPr>
        <w:tc>
          <w:tcPr>
            <w:tcW w:w="626" w:type="dxa"/>
          </w:tcPr>
          <w:p w14:paraId="577A34FA" w14:textId="77777777" w:rsidR="00BF46E1" w:rsidRPr="005307A3" w:rsidRDefault="00BF46E1" w:rsidP="00195D76">
            <w:pPr>
              <w:pStyle w:val="TAC"/>
            </w:pPr>
            <w:r w:rsidRPr="005307A3">
              <w:t>12</w:t>
            </w:r>
          </w:p>
        </w:tc>
        <w:tc>
          <w:tcPr>
            <w:tcW w:w="1163" w:type="dxa"/>
          </w:tcPr>
          <w:p w14:paraId="064F4DD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2B69DD9D" w14:textId="77777777" w:rsidR="00BF46E1" w:rsidRPr="005307A3" w:rsidRDefault="00BF46E1" w:rsidP="00195D76">
            <w:pPr>
              <w:pStyle w:val="TAL"/>
            </w:pPr>
            <w:r w:rsidRPr="005307A3">
              <w:t>ENVELOPE EVENT DOWNLOAD: CHANNEL STATUS 1.3.1</w:t>
            </w:r>
          </w:p>
        </w:tc>
        <w:tc>
          <w:tcPr>
            <w:tcW w:w="3060" w:type="dxa"/>
          </w:tcPr>
          <w:p w14:paraId="1767A5D5" w14:textId="77777777" w:rsidR="00BF46E1" w:rsidRPr="005307A3" w:rsidRDefault="00BF46E1" w:rsidP="00195D76">
            <w:pPr>
              <w:pStyle w:val="TAL"/>
            </w:pPr>
            <w:r w:rsidRPr="005307A3">
              <w:t>[Link dropped]</w:t>
            </w:r>
          </w:p>
        </w:tc>
      </w:tr>
      <w:tr w:rsidR="00BF46E1" w:rsidRPr="005307A3" w14:paraId="7D4466FB" w14:textId="77777777" w:rsidTr="00195D76">
        <w:trPr>
          <w:cantSplit/>
          <w:jc w:val="center"/>
        </w:trPr>
        <w:tc>
          <w:tcPr>
            <w:tcW w:w="626" w:type="dxa"/>
          </w:tcPr>
          <w:p w14:paraId="19E8F7A8" w14:textId="77777777" w:rsidR="00BF46E1" w:rsidRPr="005307A3" w:rsidRDefault="00BF46E1" w:rsidP="00195D76">
            <w:pPr>
              <w:pStyle w:val="TAC"/>
            </w:pPr>
            <w:r w:rsidRPr="005307A3">
              <w:t>13</w:t>
            </w:r>
          </w:p>
        </w:tc>
        <w:tc>
          <w:tcPr>
            <w:tcW w:w="1163" w:type="dxa"/>
          </w:tcPr>
          <w:p w14:paraId="1971A21A"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37649085" w14:textId="77777777" w:rsidR="00BF46E1" w:rsidRPr="005307A3" w:rsidRDefault="00BF46E1" w:rsidP="00195D76">
            <w:pPr>
              <w:pStyle w:val="TAL"/>
            </w:pPr>
            <w:r w:rsidRPr="005307A3">
              <w:t>PROACTIVE COMMAND PENDING: GET STATUS 1.3.1</w:t>
            </w:r>
          </w:p>
        </w:tc>
        <w:tc>
          <w:tcPr>
            <w:tcW w:w="3060" w:type="dxa"/>
          </w:tcPr>
          <w:p w14:paraId="28090653" w14:textId="77777777" w:rsidR="00BF46E1" w:rsidRPr="005307A3" w:rsidRDefault="00BF46E1" w:rsidP="00195D76">
            <w:pPr>
              <w:pStyle w:val="TAL"/>
            </w:pPr>
          </w:p>
        </w:tc>
      </w:tr>
      <w:tr w:rsidR="00BF46E1" w:rsidRPr="005307A3" w14:paraId="7B264F55" w14:textId="77777777" w:rsidTr="00195D76">
        <w:trPr>
          <w:cantSplit/>
          <w:jc w:val="center"/>
        </w:trPr>
        <w:tc>
          <w:tcPr>
            <w:tcW w:w="626" w:type="dxa"/>
          </w:tcPr>
          <w:p w14:paraId="442F9A4D" w14:textId="77777777" w:rsidR="00BF46E1" w:rsidRPr="005307A3" w:rsidRDefault="00BF46E1" w:rsidP="00195D76">
            <w:pPr>
              <w:pStyle w:val="TAC"/>
            </w:pPr>
            <w:r w:rsidRPr="005307A3">
              <w:t>14</w:t>
            </w:r>
          </w:p>
        </w:tc>
        <w:tc>
          <w:tcPr>
            <w:tcW w:w="1163" w:type="dxa"/>
          </w:tcPr>
          <w:p w14:paraId="713F643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27F3C568" w14:textId="77777777" w:rsidR="00BF46E1" w:rsidRPr="005307A3" w:rsidRDefault="00BF46E1" w:rsidP="00195D76">
            <w:pPr>
              <w:pStyle w:val="TAL"/>
            </w:pPr>
            <w:r w:rsidRPr="005307A3">
              <w:t>FETCH</w:t>
            </w:r>
          </w:p>
        </w:tc>
        <w:tc>
          <w:tcPr>
            <w:tcW w:w="3060" w:type="dxa"/>
          </w:tcPr>
          <w:p w14:paraId="4DE8E858" w14:textId="77777777" w:rsidR="00BF46E1" w:rsidRPr="005307A3" w:rsidRDefault="00BF46E1" w:rsidP="00195D76">
            <w:pPr>
              <w:pStyle w:val="TAL"/>
            </w:pPr>
          </w:p>
        </w:tc>
      </w:tr>
      <w:tr w:rsidR="00BF46E1" w:rsidRPr="005307A3" w14:paraId="5BB965EE" w14:textId="77777777" w:rsidTr="00195D76">
        <w:trPr>
          <w:cantSplit/>
          <w:jc w:val="center"/>
        </w:trPr>
        <w:tc>
          <w:tcPr>
            <w:tcW w:w="626" w:type="dxa"/>
          </w:tcPr>
          <w:p w14:paraId="07BE6825" w14:textId="77777777" w:rsidR="00BF46E1" w:rsidRPr="005307A3" w:rsidRDefault="00BF46E1" w:rsidP="00195D76">
            <w:pPr>
              <w:pStyle w:val="TAC"/>
            </w:pPr>
            <w:r w:rsidRPr="005307A3">
              <w:t>15</w:t>
            </w:r>
          </w:p>
        </w:tc>
        <w:tc>
          <w:tcPr>
            <w:tcW w:w="1163" w:type="dxa"/>
          </w:tcPr>
          <w:p w14:paraId="2EADF51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058" w:type="dxa"/>
          </w:tcPr>
          <w:p w14:paraId="62A015D2" w14:textId="77777777" w:rsidR="00BF46E1" w:rsidRPr="005307A3" w:rsidRDefault="00BF46E1" w:rsidP="00195D76">
            <w:pPr>
              <w:pStyle w:val="TAL"/>
            </w:pPr>
            <w:r w:rsidRPr="005307A3">
              <w:t>PROACTIVE COMMAND: GET STATUS 1.3.1</w:t>
            </w:r>
          </w:p>
        </w:tc>
        <w:tc>
          <w:tcPr>
            <w:tcW w:w="3060" w:type="dxa"/>
          </w:tcPr>
          <w:p w14:paraId="32720869" w14:textId="77777777" w:rsidR="00BF46E1" w:rsidRPr="005307A3" w:rsidRDefault="00BF46E1" w:rsidP="00195D76">
            <w:pPr>
              <w:pStyle w:val="TAL"/>
            </w:pPr>
          </w:p>
        </w:tc>
      </w:tr>
      <w:tr w:rsidR="00BF46E1" w:rsidRPr="005307A3" w14:paraId="1A7BD7CC" w14:textId="77777777" w:rsidTr="00195D76">
        <w:trPr>
          <w:cantSplit/>
          <w:jc w:val="center"/>
        </w:trPr>
        <w:tc>
          <w:tcPr>
            <w:tcW w:w="626" w:type="dxa"/>
          </w:tcPr>
          <w:p w14:paraId="728847BB" w14:textId="77777777" w:rsidR="00BF46E1" w:rsidRPr="005307A3" w:rsidRDefault="00BF46E1" w:rsidP="00195D76">
            <w:pPr>
              <w:pStyle w:val="TAC"/>
            </w:pPr>
            <w:r w:rsidRPr="005307A3">
              <w:t>16</w:t>
            </w:r>
          </w:p>
        </w:tc>
        <w:tc>
          <w:tcPr>
            <w:tcW w:w="1163" w:type="dxa"/>
          </w:tcPr>
          <w:p w14:paraId="7134BCD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058" w:type="dxa"/>
          </w:tcPr>
          <w:p w14:paraId="0F3D0070" w14:textId="77777777" w:rsidR="00BF46E1" w:rsidRPr="005307A3" w:rsidRDefault="00BF46E1" w:rsidP="00195D76">
            <w:pPr>
              <w:pStyle w:val="TAL"/>
            </w:pPr>
            <w:r w:rsidRPr="005307A3">
              <w:t>TERMINAL RESPONSE: GET STATUS 1.3.1A</w:t>
            </w:r>
          </w:p>
          <w:p w14:paraId="32468010" w14:textId="77777777" w:rsidR="00BF46E1" w:rsidRPr="005307A3" w:rsidRDefault="00BF46E1" w:rsidP="00195D76">
            <w:pPr>
              <w:pStyle w:val="TAL"/>
            </w:pPr>
            <w:r w:rsidRPr="005307A3">
              <w:t>Or</w:t>
            </w:r>
          </w:p>
          <w:p w14:paraId="55ABA234" w14:textId="77777777" w:rsidR="00BF46E1" w:rsidRPr="005307A3" w:rsidRDefault="00BF46E1" w:rsidP="00195D76">
            <w:pPr>
              <w:pStyle w:val="TAL"/>
            </w:pPr>
            <w:r w:rsidRPr="005307A3">
              <w:t>TERMINAL RESPONSE: GET STATUS 1.3.1B</w:t>
            </w:r>
          </w:p>
          <w:p w14:paraId="347A8E2A" w14:textId="77777777" w:rsidR="00BF46E1" w:rsidRPr="005307A3" w:rsidRDefault="00BF46E1" w:rsidP="00195D76">
            <w:pPr>
              <w:pStyle w:val="TAL"/>
            </w:pPr>
            <w:r w:rsidRPr="005307A3">
              <w:t>Or</w:t>
            </w:r>
          </w:p>
          <w:p w14:paraId="5CACC2F6" w14:textId="77777777" w:rsidR="00BF46E1" w:rsidRPr="005307A3" w:rsidRDefault="00BF46E1" w:rsidP="00195D76">
            <w:pPr>
              <w:pStyle w:val="TAL"/>
            </w:pPr>
            <w:r w:rsidRPr="005307A3">
              <w:t>TERMINAL RESPONSE: GET STATUS 1.3.1C</w:t>
            </w:r>
          </w:p>
          <w:p w14:paraId="6AC0522C" w14:textId="77777777" w:rsidR="00BF46E1" w:rsidRPr="005307A3" w:rsidRDefault="00BF46E1" w:rsidP="00195D76">
            <w:pPr>
              <w:pStyle w:val="TAL"/>
            </w:pPr>
            <w:r w:rsidRPr="005307A3">
              <w:t>Or</w:t>
            </w:r>
          </w:p>
          <w:p w14:paraId="6F1D5705" w14:textId="77777777" w:rsidR="00BF46E1" w:rsidRPr="005307A3" w:rsidRDefault="00BF46E1" w:rsidP="00195D76">
            <w:pPr>
              <w:pStyle w:val="TAL"/>
            </w:pPr>
            <w:r w:rsidRPr="005307A3">
              <w:t>TERMINAL RESPONSE: GET STATUS 1.3.1D</w:t>
            </w:r>
          </w:p>
          <w:p w14:paraId="53A05061" w14:textId="77777777" w:rsidR="00BF46E1" w:rsidRPr="005307A3" w:rsidRDefault="00BF46E1" w:rsidP="00195D76">
            <w:pPr>
              <w:pStyle w:val="TAL"/>
            </w:pPr>
            <w:r w:rsidRPr="005307A3">
              <w:t>Or</w:t>
            </w:r>
          </w:p>
          <w:p w14:paraId="483872ED" w14:textId="77777777" w:rsidR="00BF46E1" w:rsidRPr="005307A3" w:rsidRDefault="00BF46E1" w:rsidP="00195D76">
            <w:pPr>
              <w:pStyle w:val="TAL"/>
            </w:pPr>
            <w:r w:rsidRPr="005307A3">
              <w:t>TERMINAL RESPONSE: GET STATUS 1.3.1E</w:t>
            </w:r>
          </w:p>
        </w:tc>
        <w:tc>
          <w:tcPr>
            <w:tcW w:w="3060" w:type="dxa"/>
          </w:tcPr>
          <w:p w14:paraId="389DD832" w14:textId="77777777" w:rsidR="00BF46E1" w:rsidRPr="005307A3" w:rsidRDefault="00BF46E1" w:rsidP="00195D76">
            <w:pPr>
              <w:pStyle w:val="TAL"/>
            </w:pPr>
            <w:r w:rsidRPr="005307A3">
              <w:t>[Command performed successfully]</w:t>
            </w:r>
          </w:p>
        </w:tc>
      </w:tr>
    </w:tbl>
    <w:p w14:paraId="1C127A96" w14:textId="77777777" w:rsidR="00BF46E1" w:rsidRPr="005307A3" w:rsidRDefault="00BF46E1" w:rsidP="00BF46E1"/>
    <w:p w14:paraId="0BF59F4B" w14:textId="77777777" w:rsidR="00BF46E1" w:rsidRPr="005307A3" w:rsidRDefault="00BF46E1" w:rsidP="00BF46E1">
      <w:r w:rsidRPr="005307A3">
        <w:t>TERMINAL RESPONSE: GET STATUS 1.3.1A</w:t>
      </w:r>
    </w:p>
    <w:p w14:paraId="68ECA8B5" w14:textId="77777777" w:rsidR="00BF46E1" w:rsidRPr="005307A3" w:rsidRDefault="00BF46E1" w:rsidP="00BF46E1">
      <w:r w:rsidRPr="005307A3">
        <w:tab/>
        <w:t>Same as TERMINAL RESPONSE: GET STATUS 1.1.1A</w:t>
      </w:r>
    </w:p>
    <w:p w14:paraId="5A1104E3" w14:textId="77777777" w:rsidR="00BF46E1" w:rsidRPr="005307A3" w:rsidRDefault="00BF46E1" w:rsidP="00BF46E1"/>
    <w:p w14:paraId="59F57033" w14:textId="77777777" w:rsidR="00BF46E1" w:rsidRPr="005307A3" w:rsidRDefault="00BF46E1" w:rsidP="00BF46E1">
      <w:r w:rsidRPr="005307A3">
        <w:t>TERMINAL RESPONSE: GET STATUS 1.3.1B</w:t>
      </w:r>
    </w:p>
    <w:p w14:paraId="37DE3868" w14:textId="77777777" w:rsidR="00BF46E1" w:rsidRPr="005307A3" w:rsidRDefault="00BF46E1" w:rsidP="00BF46E1">
      <w:r w:rsidRPr="005307A3">
        <w:tab/>
        <w:t>Same as TERMINAL RESPONSE: GET STATUS 1.1.1B</w:t>
      </w:r>
    </w:p>
    <w:p w14:paraId="6326CC7D" w14:textId="77777777" w:rsidR="00BF46E1" w:rsidRPr="005307A3" w:rsidRDefault="00BF46E1" w:rsidP="00BF46E1"/>
    <w:p w14:paraId="627FC807" w14:textId="77777777" w:rsidR="00BF46E1" w:rsidRPr="005307A3" w:rsidRDefault="00BF46E1" w:rsidP="00BF46E1">
      <w:r w:rsidRPr="005307A3">
        <w:t>TERMINAL RESPONSE: GET STATUS 1.3.1C</w:t>
      </w:r>
    </w:p>
    <w:p w14:paraId="5B298E9B" w14:textId="77777777" w:rsidR="00BF46E1" w:rsidRPr="005307A3" w:rsidRDefault="00BF46E1" w:rsidP="00BF46E1">
      <w:r w:rsidRPr="005307A3">
        <w:tab/>
        <w:t>Same as TERMINAL RESPONSE: GET STATUS 1.1.1C</w:t>
      </w:r>
    </w:p>
    <w:p w14:paraId="6450B6E2" w14:textId="77777777" w:rsidR="00BF46E1" w:rsidRPr="005307A3" w:rsidRDefault="00BF46E1" w:rsidP="00BF46E1"/>
    <w:p w14:paraId="0784EF7F" w14:textId="77777777" w:rsidR="00BF46E1" w:rsidRPr="005307A3" w:rsidRDefault="00BF46E1" w:rsidP="00BF46E1">
      <w:r w:rsidRPr="005307A3">
        <w:t>TERMINAL RESPONSE: GET STATUS 1.3.1D</w:t>
      </w:r>
    </w:p>
    <w:p w14:paraId="11E48420" w14:textId="77777777" w:rsidR="00BF46E1" w:rsidRPr="005307A3" w:rsidRDefault="00BF46E1" w:rsidP="00BF46E1">
      <w:r w:rsidRPr="005307A3">
        <w:t>Logically:</w:t>
      </w:r>
    </w:p>
    <w:p w14:paraId="06AD80D1" w14:textId="77777777" w:rsidR="00BF46E1" w:rsidRPr="005307A3" w:rsidRDefault="00BF46E1" w:rsidP="0041528A">
      <w:pPr>
        <w:pStyle w:val="EW"/>
      </w:pPr>
      <w:r w:rsidRPr="005307A3">
        <w:t>Command details</w:t>
      </w:r>
    </w:p>
    <w:p w14:paraId="49338673" w14:textId="77777777" w:rsidR="00BF46E1" w:rsidRPr="005307A3" w:rsidRDefault="00BF46E1" w:rsidP="0041528A">
      <w:pPr>
        <w:pStyle w:val="EW"/>
      </w:pPr>
      <w:r w:rsidRPr="005307A3">
        <w:tab/>
        <w:t>Command number:</w:t>
      </w:r>
      <w:r w:rsidRPr="005307A3">
        <w:tab/>
        <w:t>1</w:t>
      </w:r>
    </w:p>
    <w:p w14:paraId="58B9D047" w14:textId="77777777" w:rsidR="00BF46E1" w:rsidRPr="005307A3" w:rsidRDefault="00BF46E1" w:rsidP="0041528A">
      <w:pPr>
        <w:pStyle w:val="EW"/>
      </w:pPr>
      <w:r w:rsidRPr="005307A3">
        <w:tab/>
        <w:t>Command type:</w:t>
      </w:r>
      <w:r w:rsidRPr="005307A3">
        <w:tab/>
        <w:t>GET STATUS</w:t>
      </w:r>
    </w:p>
    <w:p w14:paraId="6B782036" w14:textId="77777777" w:rsidR="00BF46E1" w:rsidRPr="005307A3" w:rsidRDefault="00BF46E1" w:rsidP="0041528A">
      <w:pPr>
        <w:pStyle w:val="EW"/>
      </w:pPr>
      <w:r w:rsidRPr="005307A3">
        <w:tab/>
        <w:t>Command qualifier:</w:t>
      </w:r>
      <w:r w:rsidRPr="005307A3">
        <w:tab/>
        <w:t>RFU</w:t>
      </w:r>
    </w:p>
    <w:p w14:paraId="7A78B173" w14:textId="77777777" w:rsidR="00BF46E1" w:rsidRPr="005307A3" w:rsidRDefault="00BF46E1" w:rsidP="0041528A">
      <w:pPr>
        <w:pStyle w:val="EW"/>
      </w:pPr>
      <w:r w:rsidRPr="005307A3">
        <w:lastRenderedPageBreak/>
        <w:t>Device identities</w:t>
      </w:r>
    </w:p>
    <w:p w14:paraId="033C701C" w14:textId="77777777" w:rsidR="00BF46E1" w:rsidRPr="005307A3" w:rsidRDefault="00BF46E1" w:rsidP="0041528A">
      <w:pPr>
        <w:pStyle w:val="EW"/>
      </w:pPr>
      <w:r w:rsidRPr="005307A3">
        <w:tab/>
        <w:t>Source device:</w:t>
      </w:r>
      <w:r w:rsidRPr="005307A3">
        <w:tab/>
        <w:t>ME</w:t>
      </w:r>
    </w:p>
    <w:p w14:paraId="40A581DE" w14:textId="77777777" w:rsidR="00BF46E1" w:rsidRPr="005307A3" w:rsidRDefault="00BF46E1" w:rsidP="0041528A">
      <w:pPr>
        <w:pStyle w:val="EW"/>
      </w:pPr>
      <w:r w:rsidRPr="005307A3">
        <w:tab/>
        <w:t>Destination device:</w:t>
      </w:r>
      <w:r w:rsidRPr="005307A3">
        <w:tab/>
        <w:t>UICC</w:t>
      </w:r>
    </w:p>
    <w:p w14:paraId="2873F51F" w14:textId="77777777" w:rsidR="00BF46E1" w:rsidRPr="005307A3" w:rsidRDefault="00BF46E1" w:rsidP="0041528A">
      <w:pPr>
        <w:pStyle w:val="EW"/>
      </w:pPr>
      <w:r w:rsidRPr="005307A3">
        <w:t>Result</w:t>
      </w:r>
    </w:p>
    <w:p w14:paraId="038F7E15" w14:textId="77777777" w:rsidR="00BF46E1" w:rsidRPr="005307A3" w:rsidRDefault="00BF46E1" w:rsidP="0041528A">
      <w:pPr>
        <w:pStyle w:val="EW"/>
      </w:pPr>
      <w:r w:rsidRPr="005307A3">
        <w:tab/>
        <w:t>General Result:</w:t>
      </w:r>
      <w:r w:rsidRPr="005307A3">
        <w:tab/>
        <w:t>Command performed successfully</w:t>
      </w:r>
    </w:p>
    <w:p w14:paraId="32E49A9C" w14:textId="77777777" w:rsidR="00BF46E1" w:rsidRPr="005307A3" w:rsidRDefault="00BF46E1" w:rsidP="0041528A">
      <w:pPr>
        <w:pStyle w:val="EW"/>
      </w:pPr>
      <w:r w:rsidRPr="005307A3">
        <w:t>Channel status</w:t>
      </w:r>
    </w:p>
    <w:p w14:paraId="070C283E" w14:textId="77777777" w:rsidR="00BF46E1" w:rsidRPr="005307A3" w:rsidRDefault="00BF46E1" w:rsidP="0041528A">
      <w:pPr>
        <w:pStyle w:val="EX"/>
      </w:pPr>
      <w:r w:rsidRPr="005307A3">
        <w:tab/>
        <w:t>Channel status:</w:t>
      </w:r>
      <w:r w:rsidRPr="005307A3">
        <w:tab/>
        <w:t>Channel 1, link dropped</w:t>
      </w:r>
    </w:p>
    <w:p w14:paraId="787096A1" w14:textId="77777777" w:rsidR="00BF46E1" w:rsidRPr="005307A3" w:rsidRDefault="00BF46E1" w:rsidP="00BF46E1">
      <w:r w:rsidRPr="005307A3">
        <w:t>Coding:</w:t>
      </w:r>
    </w:p>
    <w:p w14:paraId="124FA2F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40FAE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42B969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73D669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96789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C9E083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5AEC08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C1D205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6E518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3B143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08370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D7435C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40310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FA54DE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AB7762" w14:textId="77777777" w:rsidR="00BF46E1" w:rsidRPr="005307A3" w:rsidRDefault="00BF46E1" w:rsidP="00195D76">
            <w:pPr>
              <w:pStyle w:val="TAC"/>
            </w:pPr>
            <w:r w:rsidRPr="005307A3">
              <w:t>00</w:t>
            </w:r>
          </w:p>
        </w:tc>
      </w:tr>
      <w:tr w:rsidR="00BF46E1" w:rsidRPr="005307A3" w14:paraId="72D5AF56" w14:textId="77777777" w:rsidTr="00195D76">
        <w:trPr>
          <w:jc w:val="center"/>
        </w:trPr>
        <w:tc>
          <w:tcPr>
            <w:tcW w:w="1134" w:type="dxa"/>
            <w:tcBorders>
              <w:top w:val="single" w:sz="4" w:space="0" w:color="auto"/>
              <w:right w:val="single" w:sz="4" w:space="0" w:color="auto"/>
            </w:tcBorders>
          </w:tcPr>
          <w:p w14:paraId="68B419F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0551615"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3B3D1F6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EADBA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6FA888F"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455DAC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B79FE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7E019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0FB8D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324E9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FEE6A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E46E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7168FE" w14:textId="77777777" w:rsidR="00BF46E1" w:rsidRPr="005307A3" w:rsidRDefault="00BF46E1" w:rsidP="00195D76">
            <w:pPr>
              <w:pStyle w:val="TAC"/>
            </w:pPr>
          </w:p>
        </w:tc>
      </w:tr>
    </w:tbl>
    <w:p w14:paraId="0AB478FF" w14:textId="77777777" w:rsidR="00BF46E1" w:rsidRPr="005307A3" w:rsidRDefault="00BF46E1" w:rsidP="00BF46E1">
      <w:pPr>
        <w:pStyle w:val="FP"/>
      </w:pPr>
    </w:p>
    <w:p w14:paraId="489280C3" w14:textId="77777777" w:rsidR="00BF46E1" w:rsidRPr="005307A3" w:rsidRDefault="00BF46E1" w:rsidP="00BF46E1">
      <w:r w:rsidRPr="005307A3">
        <w:t>TERMINAL RESPONSE: GET STATUS 1.3.1E</w:t>
      </w:r>
    </w:p>
    <w:p w14:paraId="3762A689" w14:textId="77777777" w:rsidR="00BF46E1" w:rsidRPr="005307A3" w:rsidRDefault="00BF46E1" w:rsidP="00BF46E1">
      <w:r w:rsidRPr="005307A3">
        <w:t>Logically:</w:t>
      </w:r>
    </w:p>
    <w:p w14:paraId="5E9BAC9C" w14:textId="77777777" w:rsidR="00BF46E1" w:rsidRPr="005307A3" w:rsidRDefault="00BF46E1" w:rsidP="0041528A">
      <w:pPr>
        <w:pStyle w:val="EW"/>
      </w:pPr>
      <w:r w:rsidRPr="005307A3">
        <w:t>Command details</w:t>
      </w:r>
    </w:p>
    <w:p w14:paraId="1539CA85" w14:textId="5B126CA9" w:rsidR="00BF46E1" w:rsidRPr="005307A3" w:rsidRDefault="00BF46E1" w:rsidP="0041528A">
      <w:pPr>
        <w:pStyle w:val="EW"/>
      </w:pPr>
      <w:r w:rsidRPr="005307A3">
        <w:tab/>
        <w:t>Command number:</w:t>
      </w:r>
      <w:r w:rsidRPr="005307A3">
        <w:tab/>
        <w:t>1</w:t>
      </w:r>
    </w:p>
    <w:p w14:paraId="651B0EBB" w14:textId="77777777" w:rsidR="00BF46E1" w:rsidRPr="005307A3" w:rsidRDefault="00BF46E1" w:rsidP="0041528A">
      <w:pPr>
        <w:pStyle w:val="EW"/>
      </w:pPr>
      <w:r w:rsidRPr="005307A3">
        <w:tab/>
        <w:t>Command type:</w:t>
      </w:r>
      <w:r w:rsidRPr="005307A3">
        <w:tab/>
        <w:t>GET STATUS</w:t>
      </w:r>
    </w:p>
    <w:p w14:paraId="5A110189" w14:textId="6CDF78BE" w:rsidR="00BF46E1" w:rsidRPr="005307A3" w:rsidRDefault="00BF46E1" w:rsidP="0041528A">
      <w:pPr>
        <w:pStyle w:val="EW"/>
      </w:pPr>
      <w:r w:rsidRPr="005307A3">
        <w:tab/>
        <w:t>Command qualifier:</w:t>
      </w:r>
      <w:r w:rsidRPr="005307A3">
        <w:tab/>
        <w:t>RFU</w:t>
      </w:r>
    </w:p>
    <w:p w14:paraId="5974CA4C" w14:textId="77777777" w:rsidR="00BF46E1" w:rsidRPr="005307A3" w:rsidRDefault="00BF46E1" w:rsidP="0041528A">
      <w:pPr>
        <w:pStyle w:val="EW"/>
      </w:pPr>
      <w:r w:rsidRPr="005307A3">
        <w:t>Device identities</w:t>
      </w:r>
    </w:p>
    <w:p w14:paraId="7081A42B" w14:textId="5427F9B3" w:rsidR="00BF46E1" w:rsidRPr="005307A3" w:rsidRDefault="00BF46E1" w:rsidP="0041528A">
      <w:pPr>
        <w:pStyle w:val="EW"/>
      </w:pPr>
      <w:r w:rsidRPr="005307A3">
        <w:tab/>
        <w:t>Source device:</w:t>
      </w:r>
      <w:r w:rsidRPr="005307A3">
        <w:tab/>
        <w:t>ME</w:t>
      </w:r>
    </w:p>
    <w:p w14:paraId="3883E84D" w14:textId="77777777" w:rsidR="00BF46E1" w:rsidRPr="005307A3" w:rsidRDefault="00BF46E1" w:rsidP="0041528A">
      <w:pPr>
        <w:pStyle w:val="EW"/>
      </w:pPr>
      <w:r w:rsidRPr="005307A3">
        <w:tab/>
        <w:t>Destination device:</w:t>
      </w:r>
      <w:r w:rsidRPr="005307A3">
        <w:tab/>
        <w:t>UICC</w:t>
      </w:r>
    </w:p>
    <w:p w14:paraId="3773B45B" w14:textId="77777777" w:rsidR="00BF46E1" w:rsidRPr="005307A3" w:rsidRDefault="00BF46E1" w:rsidP="0041528A">
      <w:pPr>
        <w:pStyle w:val="EW"/>
      </w:pPr>
      <w:r w:rsidRPr="005307A3">
        <w:t>Result</w:t>
      </w:r>
    </w:p>
    <w:p w14:paraId="6CDACD7D" w14:textId="77777777" w:rsidR="00BF46E1" w:rsidRPr="005307A3" w:rsidRDefault="00BF46E1" w:rsidP="0041528A">
      <w:pPr>
        <w:pStyle w:val="EW"/>
      </w:pPr>
      <w:r w:rsidRPr="005307A3">
        <w:tab/>
        <w:t>General Result:</w:t>
      </w:r>
      <w:r w:rsidRPr="005307A3">
        <w:tab/>
        <w:t>Command performed successfully</w:t>
      </w:r>
    </w:p>
    <w:p w14:paraId="210A2AB9" w14:textId="77777777" w:rsidR="00BF46E1" w:rsidRPr="005307A3" w:rsidRDefault="00BF46E1" w:rsidP="0041528A">
      <w:pPr>
        <w:pStyle w:val="EW"/>
      </w:pPr>
      <w:r w:rsidRPr="005307A3">
        <w:t>Channel status</w:t>
      </w:r>
    </w:p>
    <w:p w14:paraId="1E15CDDB" w14:textId="77777777" w:rsidR="00BF46E1" w:rsidRPr="005307A3" w:rsidRDefault="00BF46E1" w:rsidP="0041528A">
      <w:pPr>
        <w:pStyle w:val="EX"/>
      </w:pPr>
      <w:r w:rsidRPr="005307A3">
        <w:tab/>
        <w:t>Channel 1 status:</w:t>
      </w:r>
      <w:r w:rsidRPr="005307A3">
        <w:tab/>
        <w:t>Channel identifier 1, link dropped</w:t>
      </w:r>
    </w:p>
    <w:p w14:paraId="45870B72" w14:textId="77777777" w:rsidR="00BF46E1" w:rsidRPr="005307A3" w:rsidRDefault="00BF46E1" w:rsidP="0041528A">
      <w:pPr>
        <w:pStyle w:val="EX"/>
      </w:pPr>
      <w:r w:rsidRPr="005307A3">
        <w:tab/>
        <w:t>Channel 2 status:</w:t>
      </w:r>
      <w:r w:rsidRPr="005307A3">
        <w:tab/>
        <w:t>Channel identifier 2, Link not established or PDP context not activated</w:t>
      </w:r>
    </w:p>
    <w:p w14:paraId="68CEF9CA"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6751B15E"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440E4E12" w14:textId="1CA3186E" w:rsidR="00BF46E1" w:rsidRPr="005307A3" w:rsidRDefault="00BF46E1" w:rsidP="0041528A">
      <w:pPr>
        <w:pStyle w:val="EX"/>
      </w:pPr>
      <w:r w:rsidRPr="005307A3">
        <w:tab/>
        <w:t>Channel n status:</w:t>
      </w:r>
      <w:r w:rsidRPr="005307A3">
        <w:tab/>
        <w:t>Channel identifier n, Link not established or PDP context not activated</w:t>
      </w:r>
    </w:p>
    <w:p w14:paraId="73D5EA18" w14:textId="77777777" w:rsidR="00BF46E1" w:rsidRPr="005307A3" w:rsidRDefault="00BF46E1" w:rsidP="0041528A">
      <w:pPr>
        <w:pStyle w:val="EX"/>
      </w:pPr>
      <w:r w:rsidRPr="005307A3">
        <w:t>The number of channel status data objects shall be same as the number of channels(n) supported by the ME</w:t>
      </w:r>
    </w:p>
    <w:p w14:paraId="70828796" w14:textId="77777777" w:rsidR="00BF46E1" w:rsidRPr="005307A3" w:rsidRDefault="00BF46E1" w:rsidP="00BF46E1">
      <w:r w:rsidRPr="005307A3">
        <w:t>Coding:</w:t>
      </w:r>
    </w:p>
    <w:p w14:paraId="5A9882D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709"/>
        <w:gridCol w:w="425"/>
        <w:gridCol w:w="567"/>
        <w:gridCol w:w="567"/>
        <w:gridCol w:w="567"/>
        <w:gridCol w:w="567"/>
        <w:gridCol w:w="567"/>
        <w:gridCol w:w="567"/>
      </w:tblGrid>
      <w:tr w:rsidR="00BF46E1" w:rsidRPr="005307A3" w14:paraId="789161F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E0945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DA717A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436A4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B506B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303B97" w14:textId="77777777" w:rsidR="00BF46E1" w:rsidRPr="005307A3" w:rsidRDefault="00BF46E1" w:rsidP="00195D76">
            <w:pPr>
              <w:pStyle w:val="TAC"/>
            </w:pPr>
            <w:r w:rsidRPr="005307A3">
              <w:t>44</w:t>
            </w:r>
          </w:p>
        </w:tc>
        <w:tc>
          <w:tcPr>
            <w:tcW w:w="709" w:type="dxa"/>
            <w:tcBorders>
              <w:top w:val="single" w:sz="4" w:space="0" w:color="auto"/>
              <w:left w:val="single" w:sz="4" w:space="0" w:color="auto"/>
              <w:bottom w:val="single" w:sz="4" w:space="0" w:color="auto"/>
              <w:right w:val="single" w:sz="4" w:space="0" w:color="auto"/>
            </w:tcBorders>
          </w:tcPr>
          <w:p w14:paraId="306ADD8F"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0EC2784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58D715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421B3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91B6D3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3AAFF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27CE1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E7D98B" w14:textId="77777777" w:rsidR="00BF46E1" w:rsidRPr="005307A3" w:rsidRDefault="00BF46E1" w:rsidP="00195D76">
            <w:pPr>
              <w:pStyle w:val="TAC"/>
            </w:pPr>
            <w:r w:rsidRPr="005307A3">
              <w:t>00</w:t>
            </w:r>
          </w:p>
        </w:tc>
      </w:tr>
      <w:tr w:rsidR="00BF46E1" w:rsidRPr="005307A3" w14:paraId="7A75437A" w14:textId="77777777" w:rsidTr="00195D76">
        <w:trPr>
          <w:jc w:val="center"/>
        </w:trPr>
        <w:tc>
          <w:tcPr>
            <w:tcW w:w="1134" w:type="dxa"/>
            <w:tcBorders>
              <w:top w:val="single" w:sz="4" w:space="0" w:color="auto"/>
              <w:right w:val="single" w:sz="4" w:space="0" w:color="auto"/>
            </w:tcBorders>
          </w:tcPr>
          <w:p w14:paraId="7C69257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CF1820"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6BDD71F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96B0C7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CA205A" w14:textId="77777777" w:rsidR="00BF46E1" w:rsidRPr="005307A3" w:rsidRDefault="00BF46E1" w:rsidP="00195D76">
            <w:pPr>
              <w:pStyle w:val="TAC"/>
            </w:pPr>
            <w:r w:rsidRPr="005307A3">
              <w:t>05</w:t>
            </w:r>
          </w:p>
        </w:tc>
        <w:tc>
          <w:tcPr>
            <w:tcW w:w="709" w:type="dxa"/>
            <w:tcBorders>
              <w:top w:val="single" w:sz="4" w:space="0" w:color="auto"/>
              <w:left w:val="single" w:sz="4" w:space="0" w:color="auto"/>
              <w:bottom w:val="single" w:sz="4" w:space="0" w:color="auto"/>
              <w:right w:val="single" w:sz="4" w:space="0" w:color="auto"/>
            </w:tcBorders>
          </w:tcPr>
          <w:p w14:paraId="0747DE7C" w14:textId="77777777" w:rsidR="00BF46E1" w:rsidRPr="005307A3" w:rsidRDefault="00BF46E1" w:rsidP="00195D76">
            <w:pPr>
              <w:pStyle w:val="TAC"/>
            </w:pPr>
            <w:r w:rsidRPr="005307A3">
              <w:t>Note1</w:t>
            </w:r>
          </w:p>
        </w:tc>
        <w:tc>
          <w:tcPr>
            <w:tcW w:w="425" w:type="dxa"/>
            <w:tcBorders>
              <w:top w:val="single" w:sz="4" w:space="0" w:color="auto"/>
              <w:left w:val="single" w:sz="4" w:space="0" w:color="auto"/>
              <w:bottom w:val="single" w:sz="4" w:space="0" w:color="auto"/>
              <w:right w:val="single" w:sz="4" w:space="0" w:color="auto"/>
            </w:tcBorders>
          </w:tcPr>
          <w:p w14:paraId="6B2F00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447C8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6A833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37A6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EBE8E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517A0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C3D954" w14:textId="77777777" w:rsidR="00BF46E1" w:rsidRPr="005307A3" w:rsidRDefault="00BF46E1" w:rsidP="00195D76">
            <w:pPr>
              <w:pStyle w:val="TAC"/>
            </w:pPr>
          </w:p>
        </w:tc>
      </w:tr>
    </w:tbl>
    <w:p w14:paraId="7FAAA8F6" w14:textId="77777777" w:rsidR="00BF46E1" w:rsidRPr="005307A3" w:rsidRDefault="00BF46E1" w:rsidP="00BF46E1"/>
    <w:p w14:paraId="3D8227E2" w14:textId="41ADD058" w:rsidR="005859F8" w:rsidRPr="005307A3" w:rsidRDefault="005859F8" w:rsidP="005859F8">
      <w:pPr>
        <w:keepLines/>
        <w:overflowPunct w:val="0"/>
        <w:autoSpaceDE w:val="0"/>
        <w:autoSpaceDN w:val="0"/>
        <w:adjustRightInd w:val="0"/>
        <w:ind w:left="1135" w:hanging="851"/>
        <w:textAlignment w:val="baseline"/>
      </w:pPr>
      <w:r w:rsidRPr="005307A3">
        <w:t>Note1:</w:t>
      </w:r>
      <w:r w:rsidRPr="005307A3">
        <w:tab/>
        <w:t>The Terminal Response shall contain as many channel status TLVs as channels are supported by the ME. Each channel status TLV coding except that one for which the link was dropped by the SS shall indicate the corresponding channel identifier and shall state "Link not established or PDP context not activated". As an example, if the mobile supports two channels then the corresponding channel status data objects coding would be: 'B8 02 01 05 B8 02 02 00'.</w:t>
      </w:r>
    </w:p>
    <w:p w14:paraId="7436B940" w14:textId="77777777" w:rsidR="00BF46E1" w:rsidRPr="005307A3" w:rsidRDefault="00BF46E1" w:rsidP="00BF46E1">
      <w:r w:rsidRPr="005307A3">
        <w:t>PROACTIVE COMMAND: SET UP EVENT LIST 1.1.1</w:t>
      </w:r>
    </w:p>
    <w:p w14:paraId="726DCC86" w14:textId="77777777" w:rsidR="00BF46E1" w:rsidRPr="005307A3" w:rsidRDefault="00BF46E1" w:rsidP="00BF46E1">
      <w:r w:rsidRPr="005307A3">
        <w:t>Logically:</w:t>
      </w:r>
    </w:p>
    <w:p w14:paraId="794C2FAE" w14:textId="77777777" w:rsidR="00BF46E1" w:rsidRPr="005307A3" w:rsidRDefault="00BF46E1" w:rsidP="0041528A">
      <w:pPr>
        <w:pStyle w:val="EW"/>
      </w:pPr>
      <w:r w:rsidRPr="005307A3">
        <w:t>Command details</w:t>
      </w:r>
    </w:p>
    <w:p w14:paraId="7ACE21EA" w14:textId="77777777" w:rsidR="00BF46E1" w:rsidRPr="005307A3" w:rsidRDefault="00BF46E1" w:rsidP="0041528A">
      <w:pPr>
        <w:pStyle w:val="EW"/>
      </w:pPr>
      <w:r w:rsidRPr="005307A3">
        <w:tab/>
        <w:t>Command number:</w:t>
      </w:r>
      <w:r w:rsidRPr="005307A3">
        <w:tab/>
        <w:t>1</w:t>
      </w:r>
    </w:p>
    <w:p w14:paraId="50F80A03" w14:textId="77777777" w:rsidR="00BF46E1" w:rsidRPr="005307A3" w:rsidRDefault="00BF46E1" w:rsidP="0041528A">
      <w:pPr>
        <w:pStyle w:val="EW"/>
      </w:pPr>
      <w:r w:rsidRPr="005307A3">
        <w:tab/>
        <w:t>Command type:</w:t>
      </w:r>
      <w:r w:rsidRPr="005307A3">
        <w:tab/>
        <w:t>SET UP EVENT LIST</w:t>
      </w:r>
    </w:p>
    <w:p w14:paraId="56A5069B" w14:textId="77777777" w:rsidR="00BF46E1" w:rsidRPr="005307A3" w:rsidRDefault="00BF46E1" w:rsidP="0041528A">
      <w:pPr>
        <w:pStyle w:val="EW"/>
      </w:pPr>
      <w:r w:rsidRPr="005307A3">
        <w:tab/>
        <w:t>Command qualifier:</w:t>
      </w:r>
      <w:r w:rsidRPr="005307A3">
        <w:tab/>
        <w:t>'00'</w:t>
      </w:r>
    </w:p>
    <w:p w14:paraId="13FB4945" w14:textId="77777777" w:rsidR="00BF46E1" w:rsidRPr="005307A3" w:rsidRDefault="00BF46E1" w:rsidP="0041528A">
      <w:pPr>
        <w:pStyle w:val="EW"/>
      </w:pPr>
      <w:r w:rsidRPr="005307A3">
        <w:t>Device identities</w:t>
      </w:r>
    </w:p>
    <w:p w14:paraId="2A369131" w14:textId="77777777" w:rsidR="00BF46E1" w:rsidRPr="005307A3" w:rsidRDefault="00BF46E1" w:rsidP="0041528A">
      <w:pPr>
        <w:pStyle w:val="EW"/>
      </w:pPr>
      <w:r w:rsidRPr="005307A3">
        <w:tab/>
        <w:t>Source device:</w:t>
      </w:r>
      <w:r w:rsidRPr="005307A3">
        <w:tab/>
        <w:t>UICC</w:t>
      </w:r>
    </w:p>
    <w:p w14:paraId="0A6CD654" w14:textId="77777777" w:rsidR="00BF46E1" w:rsidRPr="005307A3" w:rsidRDefault="00BF46E1" w:rsidP="0041528A">
      <w:pPr>
        <w:pStyle w:val="EW"/>
      </w:pPr>
      <w:r w:rsidRPr="005307A3">
        <w:tab/>
        <w:t>Destination device:</w:t>
      </w:r>
      <w:r w:rsidRPr="005307A3">
        <w:tab/>
        <w:t>ME</w:t>
      </w:r>
    </w:p>
    <w:p w14:paraId="0C66F99C" w14:textId="77777777" w:rsidR="00BF46E1" w:rsidRPr="005307A3" w:rsidRDefault="00BF46E1" w:rsidP="0041528A">
      <w:pPr>
        <w:pStyle w:val="EW"/>
      </w:pPr>
      <w:r w:rsidRPr="005307A3">
        <w:t>Event list</w:t>
      </w:r>
    </w:p>
    <w:p w14:paraId="658285C6" w14:textId="77777777" w:rsidR="00BF46E1" w:rsidRPr="005307A3" w:rsidRDefault="00BF46E1" w:rsidP="0041528A">
      <w:pPr>
        <w:pStyle w:val="EX"/>
      </w:pPr>
      <w:r w:rsidRPr="005307A3">
        <w:tab/>
        <w:t>Event 1:</w:t>
      </w:r>
      <w:r w:rsidRPr="005307A3">
        <w:tab/>
        <w:t>Channel Status</w:t>
      </w:r>
    </w:p>
    <w:p w14:paraId="5B52EE4B" w14:textId="77777777" w:rsidR="00BF46E1" w:rsidRPr="005307A3" w:rsidRDefault="00BF46E1" w:rsidP="00BF46E1">
      <w:r w:rsidRPr="005307A3">
        <w:lastRenderedPageBreak/>
        <w:t>Coding:</w:t>
      </w:r>
    </w:p>
    <w:p w14:paraId="178CACA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32778DEF"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0AC7803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28EB51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7C71265"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0B19860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36C1F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8BCB06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C8EAFD"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BEBB7E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CFA605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4F0AD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6022D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255D43" w14:textId="77777777" w:rsidR="00BF46E1" w:rsidRPr="005307A3" w:rsidRDefault="00BF46E1" w:rsidP="00195D76">
            <w:pPr>
              <w:pStyle w:val="TAC"/>
            </w:pPr>
            <w:r w:rsidRPr="005307A3">
              <w:t>82</w:t>
            </w:r>
          </w:p>
        </w:tc>
      </w:tr>
      <w:tr w:rsidR="00BF46E1" w:rsidRPr="005307A3" w14:paraId="3FA3ED6D" w14:textId="77777777" w:rsidTr="00195D76">
        <w:trPr>
          <w:cantSplit/>
          <w:jc w:val="center"/>
        </w:trPr>
        <w:tc>
          <w:tcPr>
            <w:tcW w:w="1134" w:type="dxa"/>
            <w:tcBorders>
              <w:top w:val="single" w:sz="4" w:space="0" w:color="auto"/>
              <w:right w:val="single" w:sz="4" w:space="0" w:color="auto"/>
            </w:tcBorders>
          </w:tcPr>
          <w:p w14:paraId="2F8CE55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45FF96"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76AE8F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B776262"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E06149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A51515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9E73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192CB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D601C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20E6B0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2CFFE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620D46" w14:textId="77777777" w:rsidR="00BF46E1" w:rsidRPr="005307A3" w:rsidRDefault="00BF46E1" w:rsidP="00195D76">
            <w:pPr>
              <w:pStyle w:val="TAC"/>
            </w:pPr>
          </w:p>
        </w:tc>
      </w:tr>
    </w:tbl>
    <w:p w14:paraId="0ED854E1" w14:textId="77777777" w:rsidR="00BF46E1" w:rsidRPr="005307A3" w:rsidRDefault="00BF46E1" w:rsidP="00BF46E1"/>
    <w:p w14:paraId="1C3CECE5" w14:textId="77777777" w:rsidR="00BF46E1" w:rsidRPr="005307A3" w:rsidRDefault="00BF46E1" w:rsidP="00BF46E1">
      <w:r w:rsidRPr="005307A3">
        <w:t>TERMINAL RESPONSE: SET UP EVENT LIST 1.1.1</w:t>
      </w:r>
    </w:p>
    <w:p w14:paraId="6858C6A9" w14:textId="77777777" w:rsidR="00BF46E1" w:rsidRPr="005307A3" w:rsidRDefault="00BF46E1" w:rsidP="00BF46E1">
      <w:r w:rsidRPr="005307A3">
        <w:t>Logically:</w:t>
      </w:r>
    </w:p>
    <w:p w14:paraId="30CA2773" w14:textId="77777777" w:rsidR="00BF46E1" w:rsidRPr="005307A3" w:rsidRDefault="00BF46E1" w:rsidP="0041528A">
      <w:pPr>
        <w:pStyle w:val="EW"/>
      </w:pPr>
      <w:r w:rsidRPr="005307A3">
        <w:t>Command details</w:t>
      </w:r>
    </w:p>
    <w:p w14:paraId="56582963" w14:textId="77777777" w:rsidR="00BF46E1" w:rsidRPr="005307A3" w:rsidRDefault="00BF46E1" w:rsidP="0041528A">
      <w:pPr>
        <w:pStyle w:val="EW"/>
      </w:pPr>
      <w:r w:rsidRPr="005307A3">
        <w:tab/>
        <w:t>Command number:</w:t>
      </w:r>
      <w:r w:rsidRPr="005307A3">
        <w:tab/>
        <w:t>1</w:t>
      </w:r>
    </w:p>
    <w:p w14:paraId="0F38A72A" w14:textId="77777777" w:rsidR="00BF46E1" w:rsidRPr="005307A3" w:rsidRDefault="00BF46E1" w:rsidP="0041528A">
      <w:pPr>
        <w:pStyle w:val="EW"/>
      </w:pPr>
      <w:r w:rsidRPr="005307A3">
        <w:tab/>
        <w:t>Command type:</w:t>
      </w:r>
      <w:r w:rsidRPr="005307A3">
        <w:tab/>
        <w:t>SET UP EVENT LIST</w:t>
      </w:r>
    </w:p>
    <w:p w14:paraId="0B71B4D4" w14:textId="77777777" w:rsidR="00BF46E1" w:rsidRPr="005307A3" w:rsidRDefault="00BF46E1" w:rsidP="0041528A">
      <w:pPr>
        <w:pStyle w:val="EW"/>
      </w:pPr>
      <w:r w:rsidRPr="005307A3">
        <w:tab/>
        <w:t>Command qualifier:</w:t>
      </w:r>
      <w:r w:rsidRPr="005307A3">
        <w:tab/>
        <w:t>'00'</w:t>
      </w:r>
    </w:p>
    <w:p w14:paraId="2432CFD5" w14:textId="77777777" w:rsidR="00BF46E1" w:rsidRPr="005307A3" w:rsidRDefault="00BF46E1" w:rsidP="0041528A">
      <w:pPr>
        <w:pStyle w:val="EW"/>
      </w:pPr>
      <w:r w:rsidRPr="005307A3">
        <w:t>Device identities</w:t>
      </w:r>
    </w:p>
    <w:p w14:paraId="4C5BD54D" w14:textId="77777777" w:rsidR="00BF46E1" w:rsidRPr="005307A3" w:rsidRDefault="00BF46E1" w:rsidP="0041528A">
      <w:pPr>
        <w:pStyle w:val="EW"/>
      </w:pPr>
      <w:r w:rsidRPr="005307A3">
        <w:tab/>
        <w:t>Source device:</w:t>
      </w:r>
      <w:r w:rsidRPr="005307A3">
        <w:tab/>
        <w:t>ME</w:t>
      </w:r>
    </w:p>
    <w:p w14:paraId="7A12CA47" w14:textId="77777777" w:rsidR="00BF46E1" w:rsidRPr="005307A3" w:rsidRDefault="00BF46E1" w:rsidP="0041528A">
      <w:pPr>
        <w:pStyle w:val="EW"/>
      </w:pPr>
      <w:r w:rsidRPr="005307A3">
        <w:tab/>
        <w:t>Destination device:</w:t>
      </w:r>
      <w:r w:rsidRPr="005307A3">
        <w:tab/>
        <w:t>UICC</w:t>
      </w:r>
    </w:p>
    <w:p w14:paraId="3DE707CB" w14:textId="77777777" w:rsidR="00BF46E1" w:rsidRPr="005307A3" w:rsidRDefault="00BF46E1" w:rsidP="0041528A">
      <w:pPr>
        <w:pStyle w:val="EW"/>
      </w:pPr>
      <w:r w:rsidRPr="005307A3">
        <w:t>Result</w:t>
      </w:r>
    </w:p>
    <w:p w14:paraId="6322D647" w14:textId="77777777" w:rsidR="00BF46E1" w:rsidRPr="005307A3" w:rsidRDefault="00BF46E1" w:rsidP="0041528A">
      <w:pPr>
        <w:pStyle w:val="EX"/>
      </w:pPr>
      <w:r w:rsidRPr="005307A3">
        <w:tab/>
        <w:t>General Result:</w:t>
      </w:r>
      <w:r w:rsidRPr="005307A3">
        <w:tab/>
        <w:t>Command performed successfully</w:t>
      </w:r>
    </w:p>
    <w:p w14:paraId="4A835256" w14:textId="77777777" w:rsidR="00BF46E1" w:rsidRPr="005307A3" w:rsidRDefault="00BF46E1" w:rsidP="00BF46E1">
      <w:r w:rsidRPr="005307A3">
        <w:t>Coding:</w:t>
      </w:r>
    </w:p>
    <w:p w14:paraId="2AFA805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DC9ED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71A4DF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72CE33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01514C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3CA52C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D6A99B"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D358F2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AC2927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579559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AD464F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131D73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019DBA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B0D6A5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B66EEB" w14:textId="77777777" w:rsidR="00BF46E1" w:rsidRPr="005307A3" w:rsidRDefault="00BF46E1" w:rsidP="00195D76">
            <w:pPr>
              <w:pStyle w:val="TAC"/>
            </w:pPr>
            <w:r w:rsidRPr="005307A3">
              <w:t>00</w:t>
            </w:r>
          </w:p>
        </w:tc>
      </w:tr>
    </w:tbl>
    <w:p w14:paraId="76B7E000" w14:textId="77777777" w:rsidR="00BF46E1" w:rsidRPr="005307A3" w:rsidRDefault="00BF46E1" w:rsidP="00BF46E1"/>
    <w:p w14:paraId="0719453B" w14:textId="77777777" w:rsidR="00BF46E1" w:rsidRPr="005307A3" w:rsidRDefault="00BF46E1" w:rsidP="00BF46E1">
      <w:r w:rsidRPr="005307A3">
        <w:t>ENVELOPE EVENT DOWNLOAD: CHANNEL STATUS 1.3.1</w:t>
      </w:r>
    </w:p>
    <w:p w14:paraId="6F81AB31" w14:textId="77777777" w:rsidR="00BF46E1" w:rsidRPr="005307A3" w:rsidRDefault="00BF46E1" w:rsidP="00BF46E1">
      <w:r w:rsidRPr="005307A3">
        <w:t>Logically:</w:t>
      </w:r>
    </w:p>
    <w:p w14:paraId="5C9170EF" w14:textId="77777777" w:rsidR="00BF46E1" w:rsidRPr="005307A3" w:rsidRDefault="00BF46E1" w:rsidP="0041528A">
      <w:pPr>
        <w:pStyle w:val="EW"/>
      </w:pPr>
      <w:r w:rsidRPr="005307A3">
        <w:t>Event list</w:t>
      </w:r>
    </w:p>
    <w:p w14:paraId="52A65DA9" w14:textId="77777777" w:rsidR="00BF46E1" w:rsidRPr="005307A3" w:rsidRDefault="00BF46E1" w:rsidP="0041528A">
      <w:pPr>
        <w:pStyle w:val="EW"/>
      </w:pPr>
      <w:r w:rsidRPr="005307A3">
        <w:tab/>
        <w:t>Event list:</w:t>
      </w:r>
      <w:r w:rsidRPr="005307A3">
        <w:tab/>
        <w:t>Channel Status</w:t>
      </w:r>
    </w:p>
    <w:p w14:paraId="5363F841" w14:textId="77777777" w:rsidR="00BF46E1" w:rsidRPr="005307A3" w:rsidRDefault="00BF46E1" w:rsidP="0041528A">
      <w:pPr>
        <w:pStyle w:val="EW"/>
      </w:pPr>
      <w:r w:rsidRPr="005307A3">
        <w:t>Device identities</w:t>
      </w:r>
    </w:p>
    <w:p w14:paraId="3D37C9FA" w14:textId="77777777" w:rsidR="00BF46E1" w:rsidRPr="005307A3" w:rsidRDefault="00BF46E1" w:rsidP="0041528A">
      <w:pPr>
        <w:pStyle w:val="EW"/>
      </w:pPr>
      <w:r w:rsidRPr="005307A3">
        <w:tab/>
        <w:t>Source device:</w:t>
      </w:r>
      <w:r w:rsidRPr="005307A3">
        <w:tab/>
        <w:t>ME</w:t>
      </w:r>
    </w:p>
    <w:p w14:paraId="204C5909" w14:textId="77777777" w:rsidR="00BF46E1" w:rsidRPr="005307A3" w:rsidRDefault="00BF46E1" w:rsidP="0041528A">
      <w:pPr>
        <w:pStyle w:val="EW"/>
      </w:pPr>
      <w:r w:rsidRPr="005307A3">
        <w:tab/>
        <w:t>Destination device:</w:t>
      </w:r>
      <w:r w:rsidRPr="005307A3">
        <w:tab/>
        <w:t>UICC</w:t>
      </w:r>
    </w:p>
    <w:p w14:paraId="2C006040" w14:textId="77777777" w:rsidR="00BF46E1" w:rsidRPr="005307A3" w:rsidRDefault="00BF46E1" w:rsidP="0041528A">
      <w:pPr>
        <w:pStyle w:val="EW"/>
      </w:pPr>
      <w:r w:rsidRPr="005307A3">
        <w:t>Channel status</w:t>
      </w:r>
    </w:p>
    <w:p w14:paraId="257930A6" w14:textId="77777777" w:rsidR="00BF46E1" w:rsidRPr="005307A3" w:rsidRDefault="00BF46E1" w:rsidP="0041528A">
      <w:pPr>
        <w:pStyle w:val="EX"/>
      </w:pPr>
      <w:r w:rsidRPr="005307A3">
        <w:tab/>
        <w:t>Channel status:</w:t>
      </w:r>
      <w:r w:rsidRPr="005307A3">
        <w:tab/>
        <w:t>Channel 1, link dropped</w:t>
      </w:r>
    </w:p>
    <w:p w14:paraId="354C0907" w14:textId="77777777" w:rsidR="00BF46E1" w:rsidRPr="005307A3" w:rsidRDefault="00BF46E1" w:rsidP="00BF46E1">
      <w:r w:rsidRPr="005307A3">
        <w:t>Coding:</w:t>
      </w:r>
    </w:p>
    <w:p w14:paraId="4103184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6A951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EC7214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8537CB4" w14:textId="77777777" w:rsidR="00BF46E1" w:rsidRPr="005307A3" w:rsidRDefault="00BF46E1" w:rsidP="00195D76">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25E3C0D0"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2D68A09D"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21E6719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A07D6E"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7F8BB0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2CD69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F32064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D28737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3E27E9D"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4320137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97B28B" w14:textId="77777777" w:rsidR="00BF46E1" w:rsidRPr="005307A3" w:rsidRDefault="00BF46E1" w:rsidP="00195D76">
            <w:pPr>
              <w:pStyle w:val="TAC"/>
            </w:pPr>
            <w:r w:rsidRPr="005307A3">
              <w:t>01</w:t>
            </w:r>
          </w:p>
        </w:tc>
      </w:tr>
      <w:tr w:rsidR="00BF46E1" w:rsidRPr="005307A3" w14:paraId="12314C31" w14:textId="77777777" w:rsidTr="00195D76">
        <w:trPr>
          <w:jc w:val="center"/>
        </w:trPr>
        <w:tc>
          <w:tcPr>
            <w:tcW w:w="1134" w:type="dxa"/>
            <w:tcBorders>
              <w:top w:val="single" w:sz="4" w:space="0" w:color="auto"/>
              <w:right w:val="single" w:sz="4" w:space="0" w:color="auto"/>
            </w:tcBorders>
          </w:tcPr>
          <w:p w14:paraId="7897D97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7E4700" w14:textId="77777777" w:rsidR="00BF46E1" w:rsidRPr="005307A3" w:rsidRDefault="00BF46E1" w:rsidP="00195D76">
            <w:pPr>
              <w:pStyle w:val="TAC"/>
            </w:pPr>
            <w:r w:rsidRPr="005307A3">
              <w:t>05</w:t>
            </w:r>
          </w:p>
        </w:tc>
        <w:tc>
          <w:tcPr>
            <w:tcW w:w="546" w:type="dxa"/>
            <w:tcBorders>
              <w:top w:val="single" w:sz="4" w:space="0" w:color="auto"/>
              <w:left w:val="single" w:sz="4" w:space="0" w:color="auto"/>
              <w:bottom w:val="single" w:sz="4" w:space="0" w:color="auto"/>
              <w:right w:val="single" w:sz="4" w:space="0" w:color="auto"/>
            </w:tcBorders>
          </w:tcPr>
          <w:p w14:paraId="2B76C19D" w14:textId="77777777" w:rsidR="00BF46E1" w:rsidRPr="005307A3"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05EE6C3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B96A9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3A238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72C11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67A77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914F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A50E9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2E80B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0BD0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41323E" w14:textId="77777777" w:rsidR="00BF46E1" w:rsidRPr="005307A3" w:rsidRDefault="00BF46E1" w:rsidP="00195D76">
            <w:pPr>
              <w:pStyle w:val="TAC"/>
            </w:pPr>
          </w:p>
        </w:tc>
      </w:tr>
    </w:tbl>
    <w:p w14:paraId="0844BB36" w14:textId="77777777" w:rsidR="00BF46E1" w:rsidRPr="005307A3" w:rsidRDefault="00BF46E1" w:rsidP="00BF46E1"/>
    <w:p w14:paraId="4FCEBE10" w14:textId="77777777" w:rsidR="00BF46E1" w:rsidRPr="005307A3" w:rsidRDefault="00BF46E1" w:rsidP="00BF46E1">
      <w:r w:rsidRPr="005307A3">
        <w:t>PROACTIVE COMMAND: GET STATUS 1.3.1</w:t>
      </w:r>
    </w:p>
    <w:p w14:paraId="495E5589" w14:textId="77777777" w:rsidR="00BF46E1" w:rsidRPr="005307A3" w:rsidRDefault="00BF46E1" w:rsidP="00BF46E1">
      <w:r w:rsidRPr="005307A3">
        <w:t>Logically:</w:t>
      </w:r>
    </w:p>
    <w:p w14:paraId="43044DEC" w14:textId="77777777" w:rsidR="00BF46E1" w:rsidRPr="005307A3" w:rsidRDefault="00BF46E1" w:rsidP="0041528A">
      <w:pPr>
        <w:pStyle w:val="EW"/>
      </w:pPr>
      <w:r w:rsidRPr="005307A3">
        <w:t>Command details</w:t>
      </w:r>
    </w:p>
    <w:p w14:paraId="172E38D1" w14:textId="77777777" w:rsidR="00BF46E1" w:rsidRPr="005307A3" w:rsidRDefault="00BF46E1" w:rsidP="0041528A">
      <w:pPr>
        <w:pStyle w:val="EW"/>
      </w:pPr>
      <w:r w:rsidRPr="005307A3">
        <w:tab/>
        <w:t>Command number:</w:t>
      </w:r>
      <w:r w:rsidRPr="005307A3">
        <w:tab/>
        <w:t>1</w:t>
      </w:r>
    </w:p>
    <w:p w14:paraId="63467AD9" w14:textId="77777777" w:rsidR="00BF46E1" w:rsidRPr="005307A3" w:rsidRDefault="00BF46E1" w:rsidP="0041528A">
      <w:pPr>
        <w:pStyle w:val="EW"/>
      </w:pPr>
      <w:r w:rsidRPr="005307A3">
        <w:tab/>
        <w:t>Command type:</w:t>
      </w:r>
      <w:r w:rsidRPr="005307A3">
        <w:tab/>
        <w:t>GET STATUS</w:t>
      </w:r>
    </w:p>
    <w:p w14:paraId="21E3B744" w14:textId="77777777" w:rsidR="00BF46E1" w:rsidRPr="005307A3" w:rsidRDefault="00BF46E1" w:rsidP="0041528A">
      <w:pPr>
        <w:pStyle w:val="EW"/>
      </w:pPr>
      <w:r w:rsidRPr="005307A3">
        <w:tab/>
        <w:t>Command qualifier:</w:t>
      </w:r>
      <w:r w:rsidRPr="005307A3">
        <w:tab/>
        <w:t>RFU</w:t>
      </w:r>
    </w:p>
    <w:p w14:paraId="37FA7CC7" w14:textId="77777777" w:rsidR="00BF46E1" w:rsidRPr="005307A3" w:rsidRDefault="00BF46E1" w:rsidP="0041528A">
      <w:pPr>
        <w:pStyle w:val="EW"/>
      </w:pPr>
      <w:r w:rsidRPr="005307A3">
        <w:t>Device identities</w:t>
      </w:r>
    </w:p>
    <w:p w14:paraId="1F91A64D" w14:textId="77777777" w:rsidR="00BF46E1" w:rsidRPr="005307A3" w:rsidRDefault="00BF46E1" w:rsidP="0041528A">
      <w:pPr>
        <w:pStyle w:val="EW"/>
      </w:pPr>
      <w:r w:rsidRPr="005307A3">
        <w:tab/>
        <w:t>Source device:</w:t>
      </w:r>
      <w:r w:rsidRPr="005307A3">
        <w:tab/>
        <w:t>UICC</w:t>
      </w:r>
    </w:p>
    <w:p w14:paraId="31A5A0CE" w14:textId="77777777" w:rsidR="00BF46E1" w:rsidRPr="005307A3" w:rsidRDefault="00BF46E1" w:rsidP="0041528A">
      <w:pPr>
        <w:pStyle w:val="EX"/>
      </w:pPr>
      <w:r w:rsidRPr="005307A3">
        <w:tab/>
        <w:t>Destination device:</w:t>
      </w:r>
      <w:r w:rsidRPr="005307A3">
        <w:tab/>
        <w:t>ME</w:t>
      </w:r>
    </w:p>
    <w:p w14:paraId="3A16C798" w14:textId="77777777" w:rsidR="00BF46E1" w:rsidRPr="005307A3" w:rsidRDefault="00BF46E1" w:rsidP="00BF46E1">
      <w:r w:rsidRPr="005307A3">
        <w:t>Coding:</w:t>
      </w:r>
    </w:p>
    <w:p w14:paraId="16F3D40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039AEEF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1916A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48630C0"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B08FECD" w14:textId="77777777" w:rsidR="00BF46E1" w:rsidRPr="005307A3" w:rsidRDefault="00BF46E1" w:rsidP="00195D76">
            <w:pPr>
              <w:pStyle w:val="TAC"/>
            </w:pPr>
            <w:r w:rsidRPr="005307A3">
              <w:t>09</w:t>
            </w:r>
          </w:p>
        </w:tc>
        <w:tc>
          <w:tcPr>
            <w:tcW w:w="588" w:type="dxa"/>
            <w:tcBorders>
              <w:top w:val="single" w:sz="4" w:space="0" w:color="auto"/>
              <w:left w:val="single" w:sz="4" w:space="0" w:color="auto"/>
              <w:bottom w:val="single" w:sz="4" w:space="0" w:color="auto"/>
              <w:right w:val="single" w:sz="4" w:space="0" w:color="auto"/>
            </w:tcBorders>
          </w:tcPr>
          <w:p w14:paraId="2324028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7809E1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C3D13D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302B1A"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8F25D2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ECCA2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B1344D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4467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5608C2" w14:textId="77777777" w:rsidR="00BF46E1" w:rsidRPr="005307A3" w:rsidRDefault="00BF46E1" w:rsidP="00195D76">
            <w:pPr>
              <w:pStyle w:val="TAC"/>
            </w:pPr>
            <w:r w:rsidRPr="005307A3">
              <w:t>82</w:t>
            </w:r>
          </w:p>
        </w:tc>
      </w:tr>
    </w:tbl>
    <w:p w14:paraId="69CF4B0E" w14:textId="77777777" w:rsidR="00BF46E1" w:rsidRPr="005307A3" w:rsidRDefault="00BF46E1" w:rsidP="00BF46E1">
      <w:pPr>
        <w:pStyle w:val="TH"/>
        <w:ind w:left="284"/>
      </w:pPr>
    </w:p>
    <w:p w14:paraId="507F4E8C" w14:textId="77777777" w:rsidR="00BF46E1" w:rsidRPr="005307A3" w:rsidRDefault="00BF46E1" w:rsidP="00BF46E1">
      <w:pPr>
        <w:pStyle w:val="TH"/>
      </w:pPr>
      <w:r w:rsidRPr="005307A3">
        <w:t>Expected sequence 1.4 (GET STATUS, EPS bearer with APN different from default APN)</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34"/>
        <w:gridCol w:w="3834"/>
      </w:tblGrid>
      <w:tr w:rsidR="00BF46E1" w:rsidRPr="005307A3" w14:paraId="70750FBF" w14:textId="77777777" w:rsidTr="00195D76">
        <w:trPr>
          <w:cantSplit/>
          <w:jc w:val="center"/>
        </w:trPr>
        <w:tc>
          <w:tcPr>
            <w:tcW w:w="527" w:type="dxa"/>
            <w:tcBorders>
              <w:top w:val="single" w:sz="6" w:space="0" w:color="auto"/>
              <w:left w:val="single" w:sz="6" w:space="0" w:color="auto"/>
              <w:bottom w:val="single" w:sz="4" w:space="0" w:color="auto"/>
              <w:right w:val="single" w:sz="6" w:space="0" w:color="auto"/>
            </w:tcBorders>
          </w:tcPr>
          <w:p w14:paraId="3EF5315E" w14:textId="77777777" w:rsidR="00BF46E1" w:rsidRPr="005307A3" w:rsidRDefault="00BF46E1" w:rsidP="00195D76">
            <w:pPr>
              <w:pStyle w:val="TAH"/>
            </w:pPr>
            <w:r w:rsidRPr="005307A3">
              <w:t>Step</w:t>
            </w:r>
          </w:p>
        </w:tc>
        <w:tc>
          <w:tcPr>
            <w:tcW w:w="1231" w:type="dxa"/>
            <w:tcBorders>
              <w:top w:val="single" w:sz="6" w:space="0" w:color="auto"/>
              <w:left w:val="single" w:sz="6" w:space="0" w:color="auto"/>
              <w:bottom w:val="single" w:sz="4" w:space="0" w:color="auto"/>
              <w:right w:val="single" w:sz="6" w:space="0" w:color="auto"/>
            </w:tcBorders>
          </w:tcPr>
          <w:p w14:paraId="5F73BB30" w14:textId="77777777" w:rsidR="00BF46E1" w:rsidRPr="005307A3" w:rsidRDefault="00BF46E1" w:rsidP="00195D76">
            <w:pPr>
              <w:pStyle w:val="TAH"/>
            </w:pPr>
            <w:r w:rsidRPr="005307A3">
              <w:t>Direction</w:t>
            </w:r>
          </w:p>
        </w:tc>
        <w:tc>
          <w:tcPr>
            <w:tcW w:w="2834" w:type="dxa"/>
            <w:tcBorders>
              <w:top w:val="single" w:sz="6" w:space="0" w:color="auto"/>
              <w:left w:val="single" w:sz="6" w:space="0" w:color="auto"/>
              <w:bottom w:val="single" w:sz="4" w:space="0" w:color="auto"/>
              <w:right w:val="single" w:sz="6" w:space="0" w:color="auto"/>
            </w:tcBorders>
          </w:tcPr>
          <w:p w14:paraId="75E10AAF" w14:textId="77777777" w:rsidR="00BF46E1" w:rsidRPr="005307A3" w:rsidRDefault="00BF46E1" w:rsidP="00195D76">
            <w:pPr>
              <w:pStyle w:val="TAH"/>
            </w:pPr>
            <w:r w:rsidRPr="005307A3">
              <w:t>MESSAGE / Action</w:t>
            </w:r>
          </w:p>
        </w:tc>
        <w:tc>
          <w:tcPr>
            <w:tcW w:w="3834" w:type="dxa"/>
            <w:tcBorders>
              <w:top w:val="single" w:sz="6" w:space="0" w:color="auto"/>
              <w:left w:val="single" w:sz="6" w:space="0" w:color="auto"/>
              <w:bottom w:val="single" w:sz="4" w:space="0" w:color="auto"/>
              <w:right w:val="single" w:sz="6" w:space="0" w:color="auto"/>
            </w:tcBorders>
          </w:tcPr>
          <w:p w14:paraId="5563CB24" w14:textId="77777777" w:rsidR="00BF46E1" w:rsidRPr="005307A3" w:rsidRDefault="00BF46E1" w:rsidP="00195D76">
            <w:pPr>
              <w:pStyle w:val="TAH"/>
            </w:pPr>
            <w:r w:rsidRPr="005307A3">
              <w:t>Comments</w:t>
            </w:r>
          </w:p>
        </w:tc>
      </w:tr>
      <w:tr w:rsidR="00BF46E1" w:rsidRPr="005307A3" w14:paraId="73EFCF4B"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55EA1343" w14:textId="77777777" w:rsidR="00BF46E1" w:rsidRPr="005307A3" w:rsidRDefault="00BF46E1" w:rsidP="00195D76">
            <w:pPr>
              <w:pStyle w:val="TAC"/>
            </w:pPr>
            <w:r w:rsidRPr="005307A3">
              <w:t>1</w:t>
            </w:r>
          </w:p>
        </w:tc>
        <w:tc>
          <w:tcPr>
            <w:tcW w:w="1231" w:type="dxa"/>
            <w:tcBorders>
              <w:top w:val="single" w:sz="4" w:space="0" w:color="auto"/>
              <w:left w:val="single" w:sz="4" w:space="0" w:color="auto"/>
              <w:bottom w:val="single" w:sz="4" w:space="0" w:color="auto"/>
              <w:right w:val="single" w:sz="4" w:space="0" w:color="auto"/>
            </w:tcBorders>
          </w:tcPr>
          <w:p w14:paraId="0FF1DB5E"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4C795973" w14:textId="77777777" w:rsidR="00BF46E1" w:rsidRPr="005307A3" w:rsidRDefault="00BF46E1" w:rsidP="00195D76">
            <w:pPr>
              <w:pStyle w:val="TAL"/>
            </w:pPr>
            <w:r w:rsidRPr="005307A3">
              <w:t>PROACTIVE COMMAND PENDING: OPEN CHANNEL 6.3.1</w:t>
            </w:r>
          </w:p>
        </w:tc>
        <w:tc>
          <w:tcPr>
            <w:tcW w:w="3834" w:type="dxa"/>
            <w:tcBorders>
              <w:top w:val="single" w:sz="4" w:space="0" w:color="auto"/>
              <w:left w:val="single" w:sz="4" w:space="0" w:color="auto"/>
              <w:bottom w:val="single" w:sz="4" w:space="0" w:color="auto"/>
              <w:right w:val="single" w:sz="4" w:space="0" w:color="auto"/>
            </w:tcBorders>
          </w:tcPr>
          <w:p w14:paraId="6669625F" w14:textId="77777777" w:rsidR="00BF46E1" w:rsidRPr="005307A3" w:rsidRDefault="00BF46E1" w:rsidP="00195D76">
            <w:pPr>
              <w:pStyle w:val="TAL"/>
            </w:pPr>
            <w:r w:rsidRPr="005307A3">
              <w:t>See initial conditions</w:t>
            </w:r>
          </w:p>
        </w:tc>
      </w:tr>
      <w:tr w:rsidR="00BF46E1" w:rsidRPr="005307A3" w14:paraId="3F3690E3"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51F068F4" w14:textId="77777777" w:rsidR="00BF46E1" w:rsidRPr="005307A3" w:rsidRDefault="00BF46E1" w:rsidP="00195D76">
            <w:pPr>
              <w:pStyle w:val="TAC"/>
            </w:pPr>
            <w:r w:rsidRPr="005307A3">
              <w:t>2</w:t>
            </w:r>
          </w:p>
        </w:tc>
        <w:tc>
          <w:tcPr>
            <w:tcW w:w="1231" w:type="dxa"/>
            <w:tcBorders>
              <w:top w:val="single" w:sz="4" w:space="0" w:color="auto"/>
              <w:left w:val="single" w:sz="4" w:space="0" w:color="auto"/>
              <w:bottom w:val="single" w:sz="4" w:space="0" w:color="auto"/>
              <w:right w:val="single" w:sz="4" w:space="0" w:color="auto"/>
            </w:tcBorders>
          </w:tcPr>
          <w:p w14:paraId="0EF74A76"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Borders>
              <w:top w:val="single" w:sz="4" w:space="0" w:color="auto"/>
              <w:left w:val="single" w:sz="4" w:space="0" w:color="auto"/>
              <w:bottom w:val="single" w:sz="4" w:space="0" w:color="auto"/>
              <w:right w:val="single" w:sz="4" w:space="0" w:color="auto"/>
            </w:tcBorders>
          </w:tcPr>
          <w:p w14:paraId="3FF040F9" w14:textId="77777777" w:rsidR="00BF46E1" w:rsidRPr="005307A3" w:rsidRDefault="00BF46E1" w:rsidP="00195D76">
            <w:pPr>
              <w:pStyle w:val="TAL"/>
            </w:pPr>
            <w:r w:rsidRPr="005307A3">
              <w:t>FETCH</w:t>
            </w:r>
          </w:p>
        </w:tc>
        <w:tc>
          <w:tcPr>
            <w:tcW w:w="3834" w:type="dxa"/>
            <w:tcBorders>
              <w:top w:val="single" w:sz="4" w:space="0" w:color="auto"/>
              <w:left w:val="single" w:sz="4" w:space="0" w:color="auto"/>
              <w:bottom w:val="single" w:sz="4" w:space="0" w:color="auto"/>
              <w:right w:val="single" w:sz="4" w:space="0" w:color="auto"/>
            </w:tcBorders>
          </w:tcPr>
          <w:p w14:paraId="7EF95B75" w14:textId="77777777" w:rsidR="00BF46E1" w:rsidRPr="005307A3" w:rsidRDefault="00BF46E1" w:rsidP="00195D76">
            <w:pPr>
              <w:pStyle w:val="TAL"/>
            </w:pPr>
          </w:p>
        </w:tc>
      </w:tr>
      <w:tr w:rsidR="00BF46E1" w:rsidRPr="005307A3" w14:paraId="4FFB8B16"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2B613832" w14:textId="77777777" w:rsidR="00BF46E1" w:rsidRPr="005307A3" w:rsidRDefault="00BF46E1" w:rsidP="00195D76">
            <w:pPr>
              <w:pStyle w:val="TAC"/>
            </w:pPr>
            <w:r w:rsidRPr="005307A3">
              <w:t>3</w:t>
            </w:r>
          </w:p>
        </w:tc>
        <w:tc>
          <w:tcPr>
            <w:tcW w:w="1231" w:type="dxa"/>
            <w:tcBorders>
              <w:top w:val="single" w:sz="4" w:space="0" w:color="auto"/>
              <w:left w:val="single" w:sz="4" w:space="0" w:color="auto"/>
              <w:bottom w:val="single" w:sz="4" w:space="0" w:color="auto"/>
              <w:right w:val="single" w:sz="4" w:space="0" w:color="auto"/>
            </w:tcBorders>
          </w:tcPr>
          <w:p w14:paraId="4BB5A6F0"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12D217B0" w14:textId="77777777" w:rsidR="00BF46E1" w:rsidRPr="005307A3" w:rsidRDefault="00BF46E1" w:rsidP="00195D76">
            <w:pPr>
              <w:pStyle w:val="TAL"/>
            </w:pPr>
            <w:r w:rsidRPr="005307A3">
              <w:t>PROACTIVE COMMAND: OPEN CHANNEL 6.3.1</w:t>
            </w:r>
          </w:p>
        </w:tc>
        <w:tc>
          <w:tcPr>
            <w:tcW w:w="3834" w:type="dxa"/>
            <w:tcBorders>
              <w:top w:val="single" w:sz="4" w:space="0" w:color="auto"/>
              <w:left w:val="single" w:sz="4" w:space="0" w:color="auto"/>
              <w:bottom w:val="single" w:sz="4" w:space="0" w:color="auto"/>
              <w:right w:val="single" w:sz="4" w:space="0" w:color="auto"/>
            </w:tcBorders>
          </w:tcPr>
          <w:p w14:paraId="20E36DE4" w14:textId="77777777" w:rsidR="00BF46E1" w:rsidRPr="005307A3" w:rsidRDefault="00BF46E1" w:rsidP="00195D76">
            <w:pPr>
              <w:pStyle w:val="TAL"/>
            </w:pPr>
          </w:p>
        </w:tc>
      </w:tr>
      <w:tr w:rsidR="00BF46E1" w:rsidRPr="005307A3" w14:paraId="254B8FEE"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00139ADF" w14:textId="77777777" w:rsidR="00BF46E1" w:rsidRPr="005307A3" w:rsidRDefault="00BF46E1" w:rsidP="00195D76">
            <w:pPr>
              <w:pStyle w:val="TAC"/>
            </w:pPr>
            <w:r w:rsidRPr="005307A3">
              <w:t>4</w:t>
            </w:r>
          </w:p>
        </w:tc>
        <w:tc>
          <w:tcPr>
            <w:tcW w:w="1231" w:type="dxa"/>
            <w:tcBorders>
              <w:top w:val="single" w:sz="4" w:space="0" w:color="auto"/>
              <w:left w:val="single" w:sz="4" w:space="0" w:color="auto"/>
              <w:bottom w:val="single" w:sz="4" w:space="0" w:color="auto"/>
              <w:right w:val="single" w:sz="4" w:space="0" w:color="auto"/>
            </w:tcBorders>
          </w:tcPr>
          <w:p w14:paraId="0B290241" w14:textId="77777777" w:rsidR="00BF46E1" w:rsidRPr="005307A3" w:rsidRDefault="00BF46E1" w:rsidP="00195D76">
            <w:pPr>
              <w:pStyle w:val="TAC"/>
            </w:pPr>
            <w:r w:rsidRPr="005307A3">
              <w:t xml:space="preserve">ME </w:t>
            </w:r>
            <w:r w:rsidRPr="005307A3">
              <w:sym w:font="Symbol" w:char="00AE"/>
            </w:r>
            <w:r w:rsidRPr="005307A3">
              <w:t xml:space="preserve"> USER</w:t>
            </w:r>
          </w:p>
        </w:tc>
        <w:tc>
          <w:tcPr>
            <w:tcW w:w="2834" w:type="dxa"/>
            <w:tcBorders>
              <w:top w:val="single" w:sz="4" w:space="0" w:color="auto"/>
              <w:left w:val="single" w:sz="4" w:space="0" w:color="auto"/>
              <w:bottom w:val="single" w:sz="4" w:space="0" w:color="auto"/>
              <w:right w:val="single" w:sz="4" w:space="0" w:color="auto"/>
            </w:tcBorders>
          </w:tcPr>
          <w:p w14:paraId="3F4835A8" w14:textId="77777777" w:rsidR="00BF46E1" w:rsidRPr="005307A3" w:rsidRDefault="00BF46E1" w:rsidP="00195D76">
            <w:pPr>
              <w:pStyle w:val="TAL"/>
            </w:pPr>
            <w:r w:rsidRPr="005307A3">
              <w:t>The terminal shall display the alpha identifier "Open Channel for UICC?" during the confirmation phase</w:t>
            </w:r>
          </w:p>
        </w:tc>
        <w:tc>
          <w:tcPr>
            <w:tcW w:w="3834" w:type="dxa"/>
            <w:tcBorders>
              <w:top w:val="single" w:sz="4" w:space="0" w:color="auto"/>
              <w:left w:val="single" w:sz="4" w:space="0" w:color="auto"/>
              <w:bottom w:val="single" w:sz="4" w:space="0" w:color="auto"/>
              <w:right w:val="single" w:sz="4" w:space="0" w:color="auto"/>
            </w:tcBorders>
          </w:tcPr>
          <w:p w14:paraId="503F3E73" w14:textId="77777777" w:rsidR="00BF46E1" w:rsidRPr="005307A3" w:rsidRDefault="00BF46E1" w:rsidP="00195D76">
            <w:pPr>
              <w:pStyle w:val="TAL"/>
            </w:pPr>
            <w:r w:rsidRPr="005307A3">
              <w:t>[IF NOT A.1/84 (No display) THEN the terminal shall ignore the alpha identifier]</w:t>
            </w:r>
          </w:p>
        </w:tc>
      </w:tr>
      <w:tr w:rsidR="00BF46E1" w:rsidRPr="005307A3" w14:paraId="2FB648E0"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5EDD623E" w14:textId="77777777" w:rsidR="00BF46E1" w:rsidRPr="005307A3" w:rsidRDefault="00BF46E1" w:rsidP="00195D76">
            <w:pPr>
              <w:pStyle w:val="TAC"/>
            </w:pPr>
            <w:r w:rsidRPr="005307A3">
              <w:t>5</w:t>
            </w:r>
          </w:p>
        </w:tc>
        <w:tc>
          <w:tcPr>
            <w:tcW w:w="1231" w:type="dxa"/>
            <w:tcBorders>
              <w:top w:val="single" w:sz="4" w:space="0" w:color="auto"/>
              <w:left w:val="single" w:sz="4" w:space="0" w:color="auto"/>
              <w:bottom w:val="single" w:sz="4" w:space="0" w:color="auto"/>
              <w:right w:val="single" w:sz="4" w:space="0" w:color="auto"/>
            </w:tcBorders>
          </w:tcPr>
          <w:p w14:paraId="6E0EDAFC" w14:textId="77777777" w:rsidR="00BF46E1" w:rsidRPr="005307A3" w:rsidRDefault="00BF46E1" w:rsidP="00195D76">
            <w:pPr>
              <w:pStyle w:val="TAC"/>
            </w:pPr>
            <w:r w:rsidRPr="005307A3">
              <w:t xml:space="preserve">USER </w:t>
            </w:r>
            <w:r w:rsidRPr="005307A3">
              <w:sym w:font="Symbol" w:char="0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4AF3D60E" w14:textId="77777777" w:rsidR="00BF46E1" w:rsidRPr="005307A3" w:rsidRDefault="00BF46E1" w:rsidP="00195D76">
            <w:pPr>
              <w:pStyle w:val="TAL"/>
            </w:pPr>
            <w:r w:rsidRPr="005307A3">
              <w:t>The user confirms</w:t>
            </w:r>
          </w:p>
        </w:tc>
        <w:tc>
          <w:tcPr>
            <w:tcW w:w="3834" w:type="dxa"/>
            <w:tcBorders>
              <w:top w:val="single" w:sz="4" w:space="0" w:color="auto"/>
              <w:left w:val="single" w:sz="4" w:space="0" w:color="auto"/>
              <w:bottom w:val="single" w:sz="4" w:space="0" w:color="auto"/>
              <w:right w:val="single" w:sz="4" w:space="0" w:color="auto"/>
            </w:tcBorders>
          </w:tcPr>
          <w:p w14:paraId="0767AF21" w14:textId="77777777" w:rsidR="00BF46E1" w:rsidRPr="005307A3" w:rsidRDefault="00BF46E1" w:rsidP="00195D76">
            <w:pPr>
              <w:pStyle w:val="TAL"/>
            </w:pPr>
            <w:r w:rsidRPr="005307A3">
              <w:t>[IF NOT A.1/85 (No keypad) THEN the terminal may open the channel without explicit confirmation by the user]</w:t>
            </w:r>
          </w:p>
        </w:tc>
      </w:tr>
      <w:tr w:rsidR="00BF46E1" w:rsidRPr="005307A3" w14:paraId="61E2DBAE"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7F168294" w14:textId="77777777" w:rsidR="00BF46E1" w:rsidRPr="005307A3" w:rsidRDefault="00BF46E1" w:rsidP="00195D76">
            <w:pPr>
              <w:pStyle w:val="TAC"/>
            </w:pPr>
            <w:r w:rsidRPr="005307A3">
              <w:t>6</w:t>
            </w:r>
          </w:p>
        </w:tc>
        <w:tc>
          <w:tcPr>
            <w:tcW w:w="1231" w:type="dxa"/>
            <w:tcBorders>
              <w:top w:val="single" w:sz="4" w:space="0" w:color="auto"/>
              <w:left w:val="single" w:sz="4" w:space="0" w:color="auto"/>
              <w:bottom w:val="single" w:sz="4" w:space="0" w:color="auto"/>
              <w:right w:val="single" w:sz="4" w:space="0" w:color="auto"/>
            </w:tcBorders>
          </w:tcPr>
          <w:p w14:paraId="1D9C535D" w14:textId="77777777" w:rsidR="00BF46E1" w:rsidRPr="005307A3" w:rsidRDefault="00BF46E1" w:rsidP="00195D76">
            <w:pPr>
              <w:pStyle w:val="TAC"/>
            </w:pPr>
            <w:r w:rsidRPr="005307A3">
              <w:t xml:space="preserve">ME </w:t>
            </w:r>
            <w:r w:rsidRPr="005307A3">
              <w:sym w:font="Symbol" w:char="F0AE"/>
            </w:r>
            <w:r w:rsidRPr="005307A3">
              <w:t xml:space="preserve"> E-USS/NB-SS</w:t>
            </w:r>
          </w:p>
        </w:tc>
        <w:tc>
          <w:tcPr>
            <w:tcW w:w="2834" w:type="dxa"/>
            <w:tcBorders>
              <w:top w:val="single" w:sz="4" w:space="0" w:color="auto"/>
              <w:left w:val="single" w:sz="4" w:space="0" w:color="auto"/>
              <w:bottom w:val="single" w:sz="4" w:space="0" w:color="auto"/>
              <w:right w:val="single" w:sz="4" w:space="0" w:color="auto"/>
            </w:tcBorders>
          </w:tcPr>
          <w:p w14:paraId="1136EA55" w14:textId="77777777" w:rsidR="00BF46E1" w:rsidRPr="005307A3" w:rsidRDefault="00BF46E1" w:rsidP="00195D76">
            <w:pPr>
              <w:pStyle w:val="TAL"/>
            </w:pPr>
            <w:r w:rsidRPr="005307A3">
              <w:t>PDN CONNECTIVITY REQUEST</w:t>
            </w:r>
          </w:p>
        </w:tc>
        <w:tc>
          <w:tcPr>
            <w:tcW w:w="3834" w:type="dxa"/>
            <w:tcBorders>
              <w:top w:val="single" w:sz="4" w:space="0" w:color="auto"/>
              <w:left w:val="single" w:sz="4" w:space="0" w:color="auto"/>
              <w:bottom w:val="single" w:sz="4" w:space="0" w:color="auto"/>
              <w:right w:val="single" w:sz="4" w:space="0" w:color="auto"/>
            </w:tcBorders>
          </w:tcPr>
          <w:p w14:paraId="02C886AA" w14:textId="77777777" w:rsidR="00BF46E1" w:rsidRPr="005307A3" w:rsidRDefault="00BF46E1" w:rsidP="00195D76">
            <w:pPr>
              <w:pStyle w:val="TAL"/>
            </w:pPr>
            <w:r w:rsidRPr="005307A3">
              <w:t>[The PDN CONNECTIVITY REQUEST shall contain the APN "Test12.rs"]</w:t>
            </w:r>
          </w:p>
        </w:tc>
      </w:tr>
      <w:tr w:rsidR="00BF46E1" w:rsidRPr="005307A3" w14:paraId="7B12C99B"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57129DB2" w14:textId="77777777" w:rsidR="00BF46E1" w:rsidRPr="005307A3" w:rsidRDefault="00BF46E1" w:rsidP="00195D76">
            <w:pPr>
              <w:pStyle w:val="TAC"/>
            </w:pPr>
            <w:r w:rsidRPr="005307A3">
              <w:t>7</w:t>
            </w:r>
          </w:p>
        </w:tc>
        <w:tc>
          <w:tcPr>
            <w:tcW w:w="1231" w:type="dxa"/>
            <w:tcBorders>
              <w:top w:val="single" w:sz="4" w:space="0" w:color="auto"/>
              <w:left w:val="single" w:sz="4" w:space="0" w:color="auto"/>
              <w:bottom w:val="single" w:sz="4" w:space="0" w:color="auto"/>
              <w:right w:val="single" w:sz="4" w:space="0" w:color="auto"/>
            </w:tcBorders>
          </w:tcPr>
          <w:p w14:paraId="00388D56" w14:textId="77777777" w:rsidR="00BF46E1" w:rsidRPr="005307A3" w:rsidRDefault="00BF46E1" w:rsidP="00195D76">
            <w:pPr>
              <w:pStyle w:val="TAC"/>
            </w:pPr>
            <w:r w:rsidRPr="005307A3">
              <w:t xml:space="preserve">E-USS/NB-SS </w:t>
            </w:r>
            <w:r w:rsidRPr="005307A3">
              <w:sym w:font="Symbol" w:char="F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1492BD4A" w14:textId="77777777" w:rsidR="00BF46E1" w:rsidRPr="005307A3" w:rsidRDefault="00BF46E1" w:rsidP="00195D76">
            <w:pPr>
              <w:pStyle w:val="TAL"/>
            </w:pPr>
            <w:r w:rsidRPr="005307A3">
              <w:t>ACTIVATE EPS BEARER CONTEXT REQUEST</w:t>
            </w:r>
          </w:p>
        </w:tc>
        <w:tc>
          <w:tcPr>
            <w:tcW w:w="3834" w:type="dxa"/>
            <w:tcBorders>
              <w:top w:val="single" w:sz="4" w:space="0" w:color="auto"/>
              <w:left w:val="single" w:sz="4" w:space="0" w:color="auto"/>
              <w:bottom w:val="single" w:sz="4" w:space="0" w:color="auto"/>
              <w:right w:val="single" w:sz="4" w:space="0" w:color="auto"/>
            </w:tcBorders>
          </w:tcPr>
          <w:p w14:paraId="5C747754" w14:textId="77777777" w:rsidR="00BF46E1" w:rsidRPr="005307A3" w:rsidRDefault="00BF46E1" w:rsidP="00195D76">
            <w:pPr>
              <w:pStyle w:val="TAL"/>
            </w:pPr>
            <w:r w:rsidRPr="005307A3">
              <w:t>[The E-UTRAN parameters are used]</w:t>
            </w:r>
          </w:p>
        </w:tc>
      </w:tr>
      <w:tr w:rsidR="00BF46E1" w:rsidRPr="005307A3" w14:paraId="4A91F7C6"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1ACD2789" w14:textId="77777777" w:rsidR="00BF46E1" w:rsidRPr="005307A3" w:rsidRDefault="00BF46E1" w:rsidP="00195D76">
            <w:pPr>
              <w:pStyle w:val="TAC"/>
            </w:pPr>
            <w:r w:rsidRPr="005307A3">
              <w:t>8</w:t>
            </w:r>
          </w:p>
        </w:tc>
        <w:tc>
          <w:tcPr>
            <w:tcW w:w="1231" w:type="dxa"/>
            <w:tcBorders>
              <w:top w:val="single" w:sz="4" w:space="0" w:color="auto"/>
              <w:left w:val="single" w:sz="4" w:space="0" w:color="auto"/>
              <w:bottom w:val="single" w:sz="4" w:space="0" w:color="auto"/>
              <w:right w:val="single" w:sz="4" w:space="0" w:color="auto"/>
            </w:tcBorders>
          </w:tcPr>
          <w:p w14:paraId="4B727FB8" w14:textId="77777777" w:rsidR="00BF46E1" w:rsidRPr="005307A3" w:rsidRDefault="00BF46E1" w:rsidP="00195D76">
            <w:pPr>
              <w:pStyle w:val="TAC"/>
            </w:pPr>
            <w:r w:rsidRPr="005307A3">
              <w:t xml:space="preserve">ME </w:t>
            </w:r>
            <w:r w:rsidRPr="005307A3">
              <w:sym w:font="Symbol" w:char="F0AE"/>
            </w:r>
            <w:r w:rsidRPr="005307A3">
              <w:t xml:space="preserve"> E-USS/NB-SS</w:t>
            </w:r>
          </w:p>
        </w:tc>
        <w:tc>
          <w:tcPr>
            <w:tcW w:w="2834" w:type="dxa"/>
            <w:tcBorders>
              <w:top w:val="single" w:sz="4" w:space="0" w:color="auto"/>
              <w:left w:val="single" w:sz="4" w:space="0" w:color="auto"/>
              <w:bottom w:val="single" w:sz="4" w:space="0" w:color="auto"/>
              <w:right w:val="single" w:sz="4" w:space="0" w:color="auto"/>
            </w:tcBorders>
          </w:tcPr>
          <w:p w14:paraId="029AA498" w14:textId="77777777" w:rsidR="00BF46E1" w:rsidRPr="005307A3" w:rsidRDefault="00BF46E1" w:rsidP="00195D76">
            <w:pPr>
              <w:pStyle w:val="TAL"/>
            </w:pPr>
            <w:r w:rsidRPr="005307A3">
              <w:t>ACTIVATE DEFAULT EPS BEARER CONTEXT ACCEPT</w:t>
            </w:r>
          </w:p>
        </w:tc>
        <w:tc>
          <w:tcPr>
            <w:tcW w:w="3834" w:type="dxa"/>
            <w:tcBorders>
              <w:top w:val="single" w:sz="4" w:space="0" w:color="auto"/>
              <w:left w:val="single" w:sz="4" w:space="0" w:color="auto"/>
              <w:bottom w:val="single" w:sz="4" w:space="0" w:color="auto"/>
              <w:right w:val="single" w:sz="4" w:space="0" w:color="auto"/>
            </w:tcBorders>
          </w:tcPr>
          <w:p w14:paraId="01A8FA2B" w14:textId="77777777" w:rsidR="00BF46E1" w:rsidRPr="005307A3" w:rsidRDefault="00BF46E1" w:rsidP="00195D76">
            <w:pPr>
              <w:pStyle w:val="TAL"/>
            </w:pPr>
          </w:p>
        </w:tc>
      </w:tr>
      <w:tr w:rsidR="00BF46E1" w:rsidRPr="005307A3" w14:paraId="46600CA4"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5CDB4196" w14:textId="77777777" w:rsidR="00BF46E1" w:rsidRPr="005307A3" w:rsidRDefault="00BF46E1" w:rsidP="00195D76">
            <w:pPr>
              <w:pStyle w:val="TAC"/>
            </w:pPr>
            <w:r w:rsidRPr="005307A3">
              <w:t>9</w:t>
            </w:r>
          </w:p>
        </w:tc>
        <w:tc>
          <w:tcPr>
            <w:tcW w:w="1231" w:type="dxa"/>
            <w:tcBorders>
              <w:top w:val="single" w:sz="4" w:space="0" w:color="auto"/>
              <w:left w:val="single" w:sz="4" w:space="0" w:color="auto"/>
              <w:bottom w:val="single" w:sz="4" w:space="0" w:color="auto"/>
              <w:right w:val="single" w:sz="4" w:space="0" w:color="auto"/>
            </w:tcBorders>
          </w:tcPr>
          <w:p w14:paraId="626FFC5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Borders>
              <w:top w:val="single" w:sz="4" w:space="0" w:color="auto"/>
              <w:left w:val="single" w:sz="4" w:space="0" w:color="auto"/>
              <w:bottom w:val="single" w:sz="4" w:space="0" w:color="auto"/>
              <w:right w:val="single" w:sz="4" w:space="0" w:color="auto"/>
            </w:tcBorders>
          </w:tcPr>
          <w:p w14:paraId="7D30A889" w14:textId="77777777" w:rsidR="00BF46E1" w:rsidRPr="005307A3" w:rsidRDefault="00BF46E1" w:rsidP="00195D76">
            <w:pPr>
              <w:pStyle w:val="TAL"/>
            </w:pPr>
            <w:r w:rsidRPr="005307A3">
              <w:t>TERMINAL RESPONSE: OPEN CHANNEL 6.1.1A</w:t>
            </w:r>
          </w:p>
          <w:p w14:paraId="4EBE978A" w14:textId="77777777" w:rsidR="00BF46E1" w:rsidRPr="005307A3" w:rsidRDefault="00BF46E1" w:rsidP="00195D76">
            <w:pPr>
              <w:pStyle w:val="TAL"/>
            </w:pPr>
            <w:r w:rsidRPr="005307A3">
              <w:t>OR</w:t>
            </w:r>
          </w:p>
          <w:p w14:paraId="00C86812" w14:textId="77777777" w:rsidR="00BF46E1" w:rsidRPr="005307A3" w:rsidRDefault="00BF46E1" w:rsidP="00195D76">
            <w:pPr>
              <w:pStyle w:val="TAL"/>
            </w:pPr>
            <w:r w:rsidRPr="005307A3">
              <w:t>TERMINAL RESPONSE:</w:t>
            </w:r>
          </w:p>
          <w:p w14:paraId="234D3356" w14:textId="77777777" w:rsidR="00BF46E1" w:rsidRPr="005307A3" w:rsidRDefault="00BF46E1" w:rsidP="00195D76">
            <w:pPr>
              <w:pStyle w:val="TAL"/>
            </w:pPr>
            <w:r w:rsidRPr="005307A3">
              <w:t xml:space="preserve">OPEN CHANNEL 6.1.1B </w:t>
            </w:r>
          </w:p>
        </w:tc>
        <w:tc>
          <w:tcPr>
            <w:tcW w:w="3834" w:type="dxa"/>
            <w:tcBorders>
              <w:top w:val="single" w:sz="4" w:space="0" w:color="auto"/>
              <w:left w:val="single" w:sz="4" w:space="0" w:color="auto"/>
              <w:bottom w:val="single" w:sz="4" w:space="0" w:color="auto"/>
              <w:right w:val="single" w:sz="4" w:space="0" w:color="auto"/>
            </w:tcBorders>
          </w:tcPr>
          <w:p w14:paraId="63B737F1" w14:textId="77777777" w:rsidR="00BF46E1" w:rsidRPr="005307A3" w:rsidRDefault="00BF46E1" w:rsidP="00195D76">
            <w:pPr>
              <w:pStyle w:val="TAL"/>
            </w:pPr>
            <w:r w:rsidRPr="005307A3">
              <w:t>[Command performed successfully</w:t>
            </w:r>
          </w:p>
          <w:p w14:paraId="06EA0BC2" w14:textId="77777777" w:rsidR="00BF46E1" w:rsidRPr="005307A3" w:rsidRDefault="00BF46E1" w:rsidP="00195D76">
            <w:pPr>
              <w:pStyle w:val="TAL"/>
            </w:pPr>
          </w:p>
          <w:p w14:paraId="5BD1BC2F" w14:textId="77777777" w:rsidR="00BF46E1" w:rsidRPr="005307A3" w:rsidRDefault="00BF46E1" w:rsidP="00195D76">
            <w:pPr>
              <w:pStyle w:val="TAL"/>
            </w:pPr>
            <w:r w:rsidRPr="005307A3">
              <w:t>OR</w:t>
            </w:r>
          </w:p>
          <w:p w14:paraId="182D4572" w14:textId="77777777" w:rsidR="00BF46E1" w:rsidRPr="005307A3" w:rsidRDefault="00BF46E1" w:rsidP="00195D76">
            <w:pPr>
              <w:pStyle w:val="TAL"/>
            </w:pPr>
          </w:p>
          <w:p w14:paraId="1BCDEF3F" w14:textId="77777777" w:rsidR="00BF46E1" w:rsidRPr="005307A3" w:rsidRDefault="00BF46E1" w:rsidP="00195D76">
            <w:pPr>
              <w:pStyle w:val="TAL"/>
            </w:pPr>
            <w:r w:rsidRPr="005307A3">
              <w:t>Command performed with modifications]</w:t>
            </w:r>
          </w:p>
        </w:tc>
      </w:tr>
      <w:tr w:rsidR="00BF46E1" w:rsidRPr="005307A3" w14:paraId="7BCAE56B"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6DD1D7BA" w14:textId="77777777" w:rsidR="00BF46E1" w:rsidRPr="005307A3" w:rsidRDefault="00BF46E1" w:rsidP="00195D76">
            <w:pPr>
              <w:pStyle w:val="TAC"/>
            </w:pPr>
            <w:r w:rsidRPr="005307A3">
              <w:t>10</w:t>
            </w:r>
          </w:p>
        </w:tc>
        <w:tc>
          <w:tcPr>
            <w:tcW w:w="1231" w:type="dxa"/>
            <w:tcBorders>
              <w:top w:val="single" w:sz="4" w:space="0" w:color="auto"/>
              <w:left w:val="single" w:sz="4" w:space="0" w:color="auto"/>
              <w:bottom w:val="single" w:sz="4" w:space="0" w:color="auto"/>
              <w:right w:val="single" w:sz="4" w:space="0" w:color="auto"/>
            </w:tcBorders>
          </w:tcPr>
          <w:p w14:paraId="264DE6D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159DB214" w14:textId="77777777" w:rsidR="00BF46E1" w:rsidRPr="005307A3" w:rsidRDefault="00BF46E1" w:rsidP="00195D76">
            <w:pPr>
              <w:pStyle w:val="TAL"/>
            </w:pPr>
            <w:r w:rsidRPr="005307A3">
              <w:t>PROACTIVE COMMAND PENDING: GET CHANNEL STATUS 1.1.1</w:t>
            </w:r>
          </w:p>
        </w:tc>
        <w:tc>
          <w:tcPr>
            <w:tcW w:w="3834" w:type="dxa"/>
            <w:tcBorders>
              <w:top w:val="single" w:sz="4" w:space="0" w:color="auto"/>
              <w:left w:val="single" w:sz="4" w:space="0" w:color="auto"/>
              <w:bottom w:val="single" w:sz="4" w:space="0" w:color="auto"/>
              <w:right w:val="single" w:sz="4" w:space="0" w:color="auto"/>
            </w:tcBorders>
          </w:tcPr>
          <w:p w14:paraId="5DC5794A" w14:textId="77777777" w:rsidR="00BF46E1" w:rsidRPr="005307A3" w:rsidRDefault="00BF46E1" w:rsidP="00195D76">
            <w:pPr>
              <w:pStyle w:val="TAL"/>
            </w:pPr>
          </w:p>
        </w:tc>
      </w:tr>
      <w:tr w:rsidR="00BF46E1" w:rsidRPr="005307A3" w14:paraId="7AA4120D"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31D03C66" w14:textId="77777777" w:rsidR="00BF46E1" w:rsidRPr="005307A3" w:rsidRDefault="00BF46E1" w:rsidP="00195D76">
            <w:pPr>
              <w:pStyle w:val="TAC"/>
            </w:pPr>
            <w:r w:rsidRPr="005307A3">
              <w:t>11</w:t>
            </w:r>
          </w:p>
        </w:tc>
        <w:tc>
          <w:tcPr>
            <w:tcW w:w="1231" w:type="dxa"/>
            <w:tcBorders>
              <w:top w:val="single" w:sz="4" w:space="0" w:color="auto"/>
              <w:left w:val="single" w:sz="4" w:space="0" w:color="auto"/>
              <w:bottom w:val="single" w:sz="4" w:space="0" w:color="auto"/>
              <w:right w:val="single" w:sz="4" w:space="0" w:color="auto"/>
            </w:tcBorders>
          </w:tcPr>
          <w:p w14:paraId="1CA9D8B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Borders>
              <w:top w:val="single" w:sz="4" w:space="0" w:color="auto"/>
              <w:left w:val="single" w:sz="4" w:space="0" w:color="auto"/>
              <w:bottom w:val="single" w:sz="4" w:space="0" w:color="auto"/>
              <w:right w:val="single" w:sz="4" w:space="0" w:color="auto"/>
            </w:tcBorders>
          </w:tcPr>
          <w:p w14:paraId="3AEBBF25" w14:textId="77777777" w:rsidR="00BF46E1" w:rsidRPr="005307A3" w:rsidRDefault="00BF46E1" w:rsidP="00195D76">
            <w:pPr>
              <w:pStyle w:val="TAL"/>
            </w:pPr>
            <w:r w:rsidRPr="005307A3">
              <w:t>FETCH</w:t>
            </w:r>
          </w:p>
        </w:tc>
        <w:tc>
          <w:tcPr>
            <w:tcW w:w="3834" w:type="dxa"/>
            <w:tcBorders>
              <w:top w:val="single" w:sz="4" w:space="0" w:color="auto"/>
              <w:left w:val="single" w:sz="4" w:space="0" w:color="auto"/>
              <w:bottom w:val="single" w:sz="4" w:space="0" w:color="auto"/>
              <w:right w:val="single" w:sz="4" w:space="0" w:color="auto"/>
            </w:tcBorders>
          </w:tcPr>
          <w:p w14:paraId="0110C00B" w14:textId="77777777" w:rsidR="00BF46E1" w:rsidRPr="005307A3" w:rsidRDefault="00BF46E1" w:rsidP="00195D76">
            <w:pPr>
              <w:pStyle w:val="TAL"/>
            </w:pPr>
          </w:p>
        </w:tc>
      </w:tr>
      <w:tr w:rsidR="00BF46E1" w:rsidRPr="005307A3" w14:paraId="72E3212D"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03557570" w14:textId="77777777" w:rsidR="00BF46E1" w:rsidRPr="005307A3" w:rsidRDefault="00BF46E1" w:rsidP="00195D76">
            <w:pPr>
              <w:pStyle w:val="TAC"/>
            </w:pPr>
            <w:r w:rsidRPr="005307A3">
              <w:t>12</w:t>
            </w:r>
          </w:p>
        </w:tc>
        <w:tc>
          <w:tcPr>
            <w:tcW w:w="1231" w:type="dxa"/>
            <w:tcBorders>
              <w:top w:val="single" w:sz="4" w:space="0" w:color="auto"/>
              <w:left w:val="single" w:sz="4" w:space="0" w:color="auto"/>
              <w:bottom w:val="single" w:sz="4" w:space="0" w:color="auto"/>
              <w:right w:val="single" w:sz="4" w:space="0" w:color="auto"/>
            </w:tcBorders>
          </w:tcPr>
          <w:p w14:paraId="0086FA5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34" w:type="dxa"/>
            <w:tcBorders>
              <w:top w:val="single" w:sz="4" w:space="0" w:color="auto"/>
              <w:left w:val="single" w:sz="4" w:space="0" w:color="auto"/>
              <w:bottom w:val="single" w:sz="4" w:space="0" w:color="auto"/>
              <w:right w:val="single" w:sz="4" w:space="0" w:color="auto"/>
            </w:tcBorders>
          </w:tcPr>
          <w:p w14:paraId="553DCAD8" w14:textId="77777777" w:rsidR="00BF46E1" w:rsidRPr="005307A3" w:rsidRDefault="00BF46E1" w:rsidP="00195D76">
            <w:pPr>
              <w:pStyle w:val="TAL"/>
            </w:pPr>
            <w:r w:rsidRPr="005307A3">
              <w:t>PROACTIVE COMMAND: GET STATUS 1.1.1</w:t>
            </w:r>
          </w:p>
        </w:tc>
        <w:tc>
          <w:tcPr>
            <w:tcW w:w="3834" w:type="dxa"/>
            <w:tcBorders>
              <w:top w:val="single" w:sz="4" w:space="0" w:color="auto"/>
              <w:left w:val="single" w:sz="4" w:space="0" w:color="auto"/>
              <w:bottom w:val="single" w:sz="4" w:space="0" w:color="auto"/>
              <w:right w:val="single" w:sz="4" w:space="0" w:color="auto"/>
            </w:tcBorders>
          </w:tcPr>
          <w:p w14:paraId="3E9B9D02" w14:textId="77777777" w:rsidR="00BF46E1" w:rsidRPr="005307A3" w:rsidRDefault="00BF46E1" w:rsidP="00195D76">
            <w:pPr>
              <w:pStyle w:val="TAL"/>
            </w:pPr>
          </w:p>
        </w:tc>
      </w:tr>
      <w:tr w:rsidR="00BF46E1" w:rsidRPr="005307A3" w14:paraId="28CBA7F4" w14:textId="77777777" w:rsidTr="00195D76">
        <w:trPr>
          <w:cantSplit/>
          <w:jc w:val="center"/>
        </w:trPr>
        <w:tc>
          <w:tcPr>
            <w:tcW w:w="527" w:type="dxa"/>
            <w:tcBorders>
              <w:top w:val="single" w:sz="4" w:space="0" w:color="auto"/>
              <w:left w:val="single" w:sz="4" w:space="0" w:color="auto"/>
              <w:bottom w:val="single" w:sz="4" w:space="0" w:color="auto"/>
              <w:right w:val="single" w:sz="4" w:space="0" w:color="auto"/>
            </w:tcBorders>
          </w:tcPr>
          <w:p w14:paraId="0E7CB82E" w14:textId="77777777" w:rsidR="00BF46E1" w:rsidRPr="005307A3" w:rsidRDefault="00BF46E1" w:rsidP="00195D76">
            <w:pPr>
              <w:pStyle w:val="TAC"/>
            </w:pPr>
            <w:r w:rsidRPr="005307A3">
              <w:t>13</w:t>
            </w:r>
          </w:p>
        </w:tc>
        <w:tc>
          <w:tcPr>
            <w:tcW w:w="1231" w:type="dxa"/>
            <w:tcBorders>
              <w:top w:val="single" w:sz="4" w:space="0" w:color="auto"/>
              <w:left w:val="single" w:sz="4" w:space="0" w:color="auto"/>
              <w:bottom w:val="single" w:sz="4" w:space="0" w:color="auto"/>
              <w:right w:val="single" w:sz="4" w:space="0" w:color="auto"/>
            </w:tcBorders>
          </w:tcPr>
          <w:p w14:paraId="61B287DD"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34" w:type="dxa"/>
            <w:tcBorders>
              <w:top w:val="single" w:sz="4" w:space="0" w:color="auto"/>
              <w:left w:val="single" w:sz="4" w:space="0" w:color="auto"/>
              <w:bottom w:val="single" w:sz="4" w:space="0" w:color="auto"/>
              <w:right w:val="single" w:sz="4" w:space="0" w:color="auto"/>
            </w:tcBorders>
          </w:tcPr>
          <w:p w14:paraId="19130A3F" w14:textId="77777777" w:rsidR="00BF46E1" w:rsidRPr="005307A3" w:rsidRDefault="00BF46E1" w:rsidP="00195D76">
            <w:pPr>
              <w:pStyle w:val="TAL"/>
            </w:pPr>
            <w:r w:rsidRPr="005307A3">
              <w:t>TERMINAL RESPONSE GET STATUS 1.4.1 A</w:t>
            </w:r>
          </w:p>
          <w:p w14:paraId="0A7CC804" w14:textId="77777777" w:rsidR="00BF46E1" w:rsidRPr="005307A3" w:rsidRDefault="00BF46E1" w:rsidP="00195D76">
            <w:pPr>
              <w:pStyle w:val="TAL"/>
            </w:pPr>
            <w:r w:rsidRPr="005307A3">
              <w:t>Or</w:t>
            </w:r>
          </w:p>
          <w:p w14:paraId="7011EC9C" w14:textId="77777777" w:rsidR="00BF46E1" w:rsidRPr="005307A3" w:rsidRDefault="00BF46E1" w:rsidP="00195D76">
            <w:pPr>
              <w:pStyle w:val="TAL"/>
            </w:pPr>
            <w:r w:rsidRPr="005307A3">
              <w:t>TERMINAL RESPONSE: GET STATUS 1.4.1B</w:t>
            </w:r>
          </w:p>
        </w:tc>
        <w:tc>
          <w:tcPr>
            <w:tcW w:w="3834" w:type="dxa"/>
            <w:tcBorders>
              <w:top w:val="single" w:sz="4" w:space="0" w:color="auto"/>
              <w:left w:val="single" w:sz="4" w:space="0" w:color="auto"/>
              <w:bottom w:val="single" w:sz="4" w:space="0" w:color="auto"/>
              <w:right w:val="single" w:sz="4" w:space="0" w:color="auto"/>
            </w:tcBorders>
          </w:tcPr>
          <w:p w14:paraId="7AAF0E7C" w14:textId="77777777" w:rsidR="00BF46E1" w:rsidRPr="005307A3" w:rsidRDefault="00BF46E1" w:rsidP="00195D76">
            <w:pPr>
              <w:pStyle w:val="TAL"/>
            </w:pPr>
            <w:r w:rsidRPr="005307A3">
              <w:t>[Command performed successfully]</w:t>
            </w:r>
          </w:p>
        </w:tc>
      </w:tr>
    </w:tbl>
    <w:p w14:paraId="27F70DB0" w14:textId="77777777" w:rsidR="00BF46E1" w:rsidRPr="005307A3" w:rsidRDefault="00BF46E1" w:rsidP="00BF46E1"/>
    <w:p w14:paraId="4BD4EECE" w14:textId="77777777" w:rsidR="00BF46E1" w:rsidRPr="005307A3" w:rsidRDefault="00BF46E1" w:rsidP="00BF46E1">
      <w:pPr>
        <w:widowControl w:val="0"/>
      </w:pPr>
      <w:r w:rsidRPr="005307A3">
        <w:t>PROACTIVE COMMAND: OPEN CHANNEL 6.3.1</w:t>
      </w:r>
    </w:p>
    <w:p w14:paraId="42DA34D2" w14:textId="77777777" w:rsidR="00BF46E1" w:rsidRPr="005307A3" w:rsidRDefault="00BF46E1" w:rsidP="00BF46E1">
      <w:pPr>
        <w:widowControl w:val="0"/>
      </w:pPr>
      <w:r w:rsidRPr="005307A3">
        <w:tab/>
        <w:t>Same as PROACTIVE COMMAND: OPEN CHANNEL 6.3.1 in clause 27.22.4.27.6.4.</w:t>
      </w:r>
    </w:p>
    <w:p w14:paraId="482929EA" w14:textId="77777777" w:rsidR="00BF46E1" w:rsidRPr="005307A3" w:rsidRDefault="00BF46E1" w:rsidP="00BF46E1">
      <w:r w:rsidRPr="005307A3">
        <w:t>TERMINAL RESPONSE: OPEN CHANNEL 6.1.1A</w:t>
      </w:r>
    </w:p>
    <w:p w14:paraId="6E39D6BD" w14:textId="37ECE39E" w:rsidR="00BF46E1" w:rsidRPr="005307A3" w:rsidRDefault="00BF46E1" w:rsidP="00BF46E1">
      <w:r w:rsidRPr="005307A3">
        <w:tab/>
        <w:t>Same as TERMINAL RESPONSE: OPEN CHANNEL 6.1.1A in clause 27.22.4.27.6.4.</w:t>
      </w:r>
    </w:p>
    <w:p w14:paraId="3BEFFD9B" w14:textId="77777777" w:rsidR="00BF46E1" w:rsidRPr="005307A3" w:rsidRDefault="00BF46E1" w:rsidP="00BF46E1">
      <w:r w:rsidRPr="005307A3">
        <w:t>TERMINAL RESPONSE: OPEN CHANNEL 6.1.1B</w:t>
      </w:r>
    </w:p>
    <w:p w14:paraId="00E10159" w14:textId="77777777" w:rsidR="00BF46E1" w:rsidRPr="005307A3" w:rsidRDefault="00BF46E1" w:rsidP="00BF46E1">
      <w:r w:rsidRPr="005307A3">
        <w:tab/>
        <w:t>Same as TERMINAL RESPONSE: OPEN CHANNEL 6.1.1B in clause 27.22.4.27.6.4.</w:t>
      </w:r>
    </w:p>
    <w:p w14:paraId="52FD653C" w14:textId="77777777" w:rsidR="00BF46E1" w:rsidRPr="005307A3" w:rsidRDefault="00BF46E1" w:rsidP="00BF46E1">
      <w:r w:rsidRPr="005307A3">
        <w:t>PROACTIVE COMMAND: GET STATUS 1.1.1</w:t>
      </w:r>
    </w:p>
    <w:p w14:paraId="5E218796" w14:textId="77777777" w:rsidR="00BF46E1" w:rsidRPr="005307A3" w:rsidRDefault="00BF46E1" w:rsidP="00BF46E1">
      <w:pPr>
        <w:ind w:firstLine="284"/>
      </w:pPr>
      <w:r w:rsidRPr="005307A3">
        <w:t xml:space="preserve"> Same as PROACTIVE COMMAND: GET STATUS from sequence 1.1</w:t>
      </w:r>
    </w:p>
    <w:p w14:paraId="475B7429" w14:textId="77777777" w:rsidR="00BF46E1" w:rsidRPr="005307A3" w:rsidRDefault="00BF46E1" w:rsidP="00BF46E1">
      <w:r w:rsidRPr="005307A3">
        <w:t>TERMINAL RESPONSE: GET STATUS 1.4.1A</w:t>
      </w:r>
    </w:p>
    <w:p w14:paraId="1A842D9A" w14:textId="77777777" w:rsidR="00BF46E1" w:rsidRPr="005307A3" w:rsidRDefault="00BF46E1" w:rsidP="00BF46E1">
      <w:r w:rsidRPr="005307A3">
        <w:t>Logically:</w:t>
      </w:r>
    </w:p>
    <w:p w14:paraId="5BD62537" w14:textId="77777777" w:rsidR="00BF46E1" w:rsidRPr="005307A3" w:rsidRDefault="00BF46E1" w:rsidP="0041528A">
      <w:pPr>
        <w:pStyle w:val="EW"/>
      </w:pPr>
      <w:r w:rsidRPr="005307A3">
        <w:t>Command details</w:t>
      </w:r>
    </w:p>
    <w:p w14:paraId="415E98A1" w14:textId="77777777" w:rsidR="00BF46E1" w:rsidRPr="005307A3" w:rsidRDefault="00BF46E1" w:rsidP="0041528A">
      <w:pPr>
        <w:pStyle w:val="EW"/>
      </w:pPr>
      <w:r w:rsidRPr="005307A3">
        <w:tab/>
        <w:t>Command number:</w:t>
      </w:r>
      <w:r w:rsidRPr="005307A3">
        <w:tab/>
        <w:t>1</w:t>
      </w:r>
    </w:p>
    <w:p w14:paraId="651236AC" w14:textId="77777777" w:rsidR="00BF46E1" w:rsidRPr="005307A3" w:rsidRDefault="00BF46E1" w:rsidP="0041528A">
      <w:pPr>
        <w:pStyle w:val="EW"/>
      </w:pPr>
      <w:r w:rsidRPr="005307A3">
        <w:tab/>
        <w:t>Command type:</w:t>
      </w:r>
      <w:r w:rsidRPr="005307A3">
        <w:tab/>
        <w:t>GET STATUS</w:t>
      </w:r>
    </w:p>
    <w:p w14:paraId="06C84AB1" w14:textId="77777777" w:rsidR="00BF46E1" w:rsidRPr="005307A3" w:rsidRDefault="00BF46E1" w:rsidP="0041528A">
      <w:pPr>
        <w:pStyle w:val="EW"/>
      </w:pPr>
      <w:r w:rsidRPr="005307A3">
        <w:lastRenderedPageBreak/>
        <w:tab/>
        <w:t>Command qualifier:</w:t>
      </w:r>
      <w:r w:rsidRPr="005307A3">
        <w:tab/>
        <w:t>RFU</w:t>
      </w:r>
    </w:p>
    <w:p w14:paraId="4CE6127C" w14:textId="77777777" w:rsidR="00BF46E1" w:rsidRPr="005307A3" w:rsidRDefault="00BF46E1" w:rsidP="0041528A">
      <w:pPr>
        <w:pStyle w:val="EW"/>
      </w:pPr>
      <w:r w:rsidRPr="005307A3">
        <w:t>Device identities</w:t>
      </w:r>
    </w:p>
    <w:p w14:paraId="31600301" w14:textId="77777777" w:rsidR="00BF46E1" w:rsidRPr="005307A3" w:rsidRDefault="00BF46E1" w:rsidP="0041528A">
      <w:pPr>
        <w:pStyle w:val="EW"/>
      </w:pPr>
      <w:r w:rsidRPr="005307A3">
        <w:tab/>
        <w:t>Source device:</w:t>
      </w:r>
      <w:r w:rsidRPr="005307A3">
        <w:tab/>
        <w:t>ME</w:t>
      </w:r>
    </w:p>
    <w:p w14:paraId="4B5FFCAD" w14:textId="77777777" w:rsidR="00BF46E1" w:rsidRPr="005307A3" w:rsidRDefault="00BF46E1" w:rsidP="0041528A">
      <w:pPr>
        <w:pStyle w:val="EW"/>
      </w:pPr>
      <w:r w:rsidRPr="005307A3">
        <w:tab/>
        <w:t>Destination device:</w:t>
      </w:r>
      <w:r w:rsidRPr="005307A3">
        <w:tab/>
        <w:t>UICC</w:t>
      </w:r>
    </w:p>
    <w:p w14:paraId="3C6D6558" w14:textId="77777777" w:rsidR="00BF46E1" w:rsidRPr="005307A3" w:rsidRDefault="00BF46E1" w:rsidP="0041528A">
      <w:pPr>
        <w:pStyle w:val="EW"/>
      </w:pPr>
      <w:r w:rsidRPr="005307A3">
        <w:t>Result</w:t>
      </w:r>
    </w:p>
    <w:p w14:paraId="4BD5BB68" w14:textId="77777777" w:rsidR="00BF46E1" w:rsidRPr="005307A3" w:rsidRDefault="00BF46E1" w:rsidP="0041528A">
      <w:pPr>
        <w:pStyle w:val="EW"/>
      </w:pPr>
      <w:r w:rsidRPr="005307A3">
        <w:tab/>
        <w:t>General Result:</w:t>
      </w:r>
      <w:r w:rsidRPr="005307A3">
        <w:tab/>
        <w:t>Command performed successfully</w:t>
      </w:r>
    </w:p>
    <w:p w14:paraId="618367D6" w14:textId="77777777" w:rsidR="00BF46E1" w:rsidRPr="005307A3" w:rsidRDefault="00BF46E1" w:rsidP="0041528A">
      <w:pPr>
        <w:pStyle w:val="EW"/>
      </w:pPr>
      <w:r w:rsidRPr="005307A3">
        <w:t>Channel status</w:t>
      </w:r>
    </w:p>
    <w:p w14:paraId="09335B88" w14:textId="77777777" w:rsidR="00BF46E1" w:rsidRPr="005307A3" w:rsidRDefault="00BF46E1" w:rsidP="0041528A">
      <w:pPr>
        <w:pStyle w:val="EX"/>
      </w:pPr>
      <w:r w:rsidRPr="005307A3">
        <w:tab/>
        <w:t>Channel status:</w:t>
      </w:r>
      <w:r w:rsidRPr="005307A3">
        <w:tab/>
        <w:t>Channel 1 open, link established or PDP context activated</w:t>
      </w:r>
    </w:p>
    <w:p w14:paraId="124B1B45" w14:textId="77777777" w:rsidR="00BF46E1" w:rsidRPr="005307A3" w:rsidRDefault="00BF46E1" w:rsidP="00BF46E1">
      <w:r w:rsidRPr="005307A3">
        <w:t>Coding:</w:t>
      </w:r>
    </w:p>
    <w:p w14:paraId="6661D5A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37844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24E01E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5AB77B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1BC8C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F216F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468D7A0"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5250EA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B034D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E83F5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3D417D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AA3AEB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473200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FA0ECE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AC7E5B" w14:textId="77777777" w:rsidR="00BF46E1" w:rsidRPr="005307A3" w:rsidRDefault="00BF46E1" w:rsidP="00195D76">
            <w:pPr>
              <w:pStyle w:val="TAC"/>
            </w:pPr>
            <w:r w:rsidRPr="005307A3">
              <w:t>00</w:t>
            </w:r>
          </w:p>
        </w:tc>
      </w:tr>
      <w:tr w:rsidR="00BF46E1" w:rsidRPr="005307A3" w14:paraId="30569457" w14:textId="77777777" w:rsidTr="00195D76">
        <w:trPr>
          <w:jc w:val="center"/>
        </w:trPr>
        <w:tc>
          <w:tcPr>
            <w:tcW w:w="1134" w:type="dxa"/>
            <w:tcBorders>
              <w:top w:val="single" w:sz="4" w:space="0" w:color="auto"/>
              <w:right w:val="single" w:sz="4" w:space="0" w:color="auto"/>
            </w:tcBorders>
          </w:tcPr>
          <w:p w14:paraId="07DF00E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132537F"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52B9DDB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7C9B1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A57804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DFF37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8CCCE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9D0F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6BAF4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30233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C3C87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EDCA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8FD121" w14:textId="77777777" w:rsidR="00BF46E1" w:rsidRPr="005307A3" w:rsidRDefault="00BF46E1" w:rsidP="00195D76">
            <w:pPr>
              <w:pStyle w:val="TAC"/>
            </w:pPr>
          </w:p>
        </w:tc>
      </w:tr>
    </w:tbl>
    <w:p w14:paraId="04858DAC" w14:textId="77777777" w:rsidR="00BF46E1" w:rsidRPr="005307A3" w:rsidRDefault="00BF46E1" w:rsidP="00BF46E1">
      <w:pPr>
        <w:ind w:firstLine="284"/>
      </w:pPr>
    </w:p>
    <w:p w14:paraId="1298BE94" w14:textId="77777777" w:rsidR="00BF46E1" w:rsidRPr="005307A3" w:rsidRDefault="00BF46E1" w:rsidP="00BF46E1">
      <w:r w:rsidRPr="005307A3">
        <w:t>TERMINAL RESPONSE: GET STATUS 1.4.1B</w:t>
      </w:r>
    </w:p>
    <w:p w14:paraId="08D3E4FF" w14:textId="77777777" w:rsidR="00BF46E1" w:rsidRPr="005307A3" w:rsidRDefault="00BF46E1" w:rsidP="00BF46E1">
      <w:r w:rsidRPr="005307A3">
        <w:t>Logically:</w:t>
      </w:r>
    </w:p>
    <w:p w14:paraId="4404CB13" w14:textId="77777777" w:rsidR="00BF46E1" w:rsidRPr="005307A3" w:rsidRDefault="00BF46E1" w:rsidP="0041528A">
      <w:pPr>
        <w:pStyle w:val="EW"/>
      </w:pPr>
      <w:r w:rsidRPr="005307A3">
        <w:t>Command details</w:t>
      </w:r>
    </w:p>
    <w:p w14:paraId="06EF79D6" w14:textId="15E4EBF5" w:rsidR="00BF46E1" w:rsidRPr="005307A3" w:rsidRDefault="00BF46E1" w:rsidP="0041528A">
      <w:pPr>
        <w:pStyle w:val="EW"/>
      </w:pPr>
      <w:r w:rsidRPr="005307A3">
        <w:tab/>
        <w:t>Command number:</w:t>
      </w:r>
      <w:r w:rsidRPr="005307A3">
        <w:tab/>
        <w:t>1</w:t>
      </w:r>
    </w:p>
    <w:p w14:paraId="2C21C9BB" w14:textId="77777777" w:rsidR="00BF46E1" w:rsidRPr="005307A3" w:rsidRDefault="00BF46E1" w:rsidP="0041528A">
      <w:pPr>
        <w:pStyle w:val="EW"/>
      </w:pPr>
      <w:r w:rsidRPr="005307A3">
        <w:tab/>
        <w:t>Command type:</w:t>
      </w:r>
      <w:r w:rsidRPr="005307A3">
        <w:tab/>
        <w:t>GET STATUS</w:t>
      </w:r>
    </w:p>
    <w:p w14:paraId="2744CD3F" w14:textId="0A3CDB64" w:rsidR="00BF46E1" w:rsidRPr="005307A3" w:rsidRDefault="00BF46E1" w:rsidP="0041528A">
      <w:pPr>
        <w:pStyle w:val="EW"/>
      </w:pPr>
      <w:r w:rsidRPr="005307A3">
        <w:tab/>
        <w:t>Command qualifier:</w:t>
      </w:r>
      <w:r w:rsidRPr="005307A3">
        <w:tab/>
        <w:t>RFU</w:t>
      </w:r>
    </w:p>
    <w:p w14:paraId="1582BA36" w14:textId="77777777" w:rsidR="00BF46E1" w:rsidRPr="005307A3" w:rsidRDefault="00BF46E1" w:rsidP="0041528A">
      <w:pPr>
        <w:pStyle w:val="EW"/>
      </w:pPr>
      <w:r w:rsidRPr="005307A3">
        <w:t>Device identities</w:t>
      </w:r>
    </w:p>
    <w:p w14:paraId="532E78AA" w14:textId="5BB94672" w:rsidR="00BF46E1" w:rsidRPr="005307A3" w:rsidRDefault="00BF46E1" w:rsidP="0041528A">
      <w:pPr>
        <w:pStyle w:val="EW"/>
      </w:pPr>
      <w:r w:rsidRPr="005307A3">
        <w:tab/>
        <w:t>Source device:</w:t>
      </w:r>
      <w:r w:rsidRPr="005307A3">
        <w:tab/>
        <w:t>ME</w:t>
      </w:r>
    </w:p>
    <w:p w14:paraId="38D803CD" w14:textId="77777777" w:rsidR="00BF46E1" w:rsidRPr="005307A3" w:rsidRDefault="00BF46E1" w:rsidP="0041528A">
      <w:pPr>
        <w:pStyle w:val="EW"/>
      </w:pPr>
      <w:r w:rsidRPr="005307A3">
        <w:tab/>
        <w:t>Destination device:</w:t>
      </w:r>
      <w:r w:rsidRPr="005307A3">
        <w:tab/>
        <w:t>UICC</w:t>
      </w:r>
    </w:p>
    <w:p w14:paraId="5216947B" w14:textId="77777777" w:rsidR="00BF46E1" w:rsidRPr="005307A3" w:rsidRDefault="00BF46E1" w:rsidP="0041528A">
      <w:pPr>
        <w:pStyle w:val="EW"/>
      </w:pPr>
      <w:r w:rsidRPr="005307A3">
        <w:t>Result</w:t>
      </w:r>
    </w:p>
    <w:p w14:paraId="474B17B0" w14:textId="77777777" w:rsidR="00BF46E1" w:rsidRPr="005307A3" w:rsidRDefault="00BF46E1" w:rsidP="0041528A">
      <w:pPr>
        <w:pStyle w:val="EW"/>
      </w:pPr>
      <w:r w:rsidRPr="005307A3">
        <w:tab/>
        <w:t>General Result:</w:t>
      </w:r>
      <w:r w:rsidRPr="005307A3">
        <w:tab/>
        <w:t>Command performed successfully</w:t>
      </w:r>
    </w:p>
    <w:p w14:paraId="26D88F15" w14:textId="77777777" w:rsidR="00BF46E1" w:rsidRPr="005307A3" w:rsidRDefault="00BF46E1" w:rsidP="0041528A">
      <w:pPr>
        <w:pStyle w:val="EW"/>
      </w:pPr>
      <w:r w:rsidRPr="005307A3">
        <w:t>Channel status</w:t>
      </w:r>
    </w:p>
    <w:p w14:paraId="5CF5F1CB" w14:textId="77777777" w:rsidR="00BF46E1" w:rsidRPr="005307A3" w:rsidRDefault="00BF46E1" w:rsidP="0041528A">
      <w:pPr>
        <w:pStyle w:val="EX"/>
      </w:pPr>
      <w:r w:rsidRPr="005307A3">
        <w:tab/>
        <w:t>Channel 1 status:</w:t>
      </w:r>
      <w:r w:rsidRPr="005307A3">
        <w:tab/>
        <w:t>Channel identifier 1 open, Link established or PDP context activated</w:t>
      </w:r>
    </w:p>
    <w:p w14:paraId="6249D86E" w14:textId="6DD06950" w:rsidR="00BF46E1" w:rsidRPr="005307A3" w:rsidRDefault="00BF46E1" w:rsidP="0041528A">
      <w:pPr>
        <w:pStyle w:val="EX"/>
      </w:pPr>
      <w:r w:rsidRPr="005307A3">
        <w:tab/>
        <w:t>Channel 2 status:</w:t>
      </w:r>
      <w:r w:rsidRPr="005307A3">
        <w:tab/>
        <w:t>Channel identifier 2, Link not established or PDP context not activated</w:t>
      </w:r>
    </w:p>
    <w:p w14:paraId="4600CC14"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27A1E61F"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0905F859" w14:textId="6F652376" w:rsidR="00BF46E1" w:rsidRPr="005307A3" w:rsidRDefault="00BF46E1" w:rsidP="0041528A">
      <w:pPr>
        <w:pStyle w:val="EX"/>
      </w:pPr>
      <w:r w:rsidRPr="005307A3">
        <w:tab/>
        <w:t>Channel n status:</w:t>
      </w:r>
      <w:r w:rsidRPr="005307A3">
        <w:tab/>
        <w:t>Channel identifier n, Link not established or PDP context not activated</w:t>
      </w:r>
    </w:p>
    <w:p w14:paraId="451533F1" w14:textId="77777777" w:rsidR="00BF46E1" w:rsidRPr="005307A3" w:rsidRDefault="00BF46E1" w:rsidP="0041528A">
      <w:pPr>
        <w:pStyle w:val="EX"/>
      </w:pPr>
      <w:r w:rsidRPr="005307A3">
        <w:t>The number of channel status data objects shall be same as the number of channels(n) supported by the ME</w:t>
      </w:r>
    </w:p>
    <w:p w14:paraId="59767493" w14:textId="77777777" w:rsidR="00BF46E1" w:rsidRPr="005307A3" w:rsidRDefault="00BF46E1" w:rsidP="00BF46E1">
      <w:r w:rsidRPr="005307A3">
        <w:t>Coding:</w:t>
      </w:r>
    </w:p>
    <w:p w14:paraId="306304F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567"/>
        <w:gridCol w:w="567"/>
        <w:gridCol w:w="567"/>
        <w:gridCol w:w="567"/>
        <w:gridCol w:w="567"/>
        <w:gridCol w:w="567"/>
        <w:gridCol w:w="567"/>
        <w:gridCol w:w="567"/>
        <w:gridCol w:w="567"/>
        <w:gridCol w:w="567"/>
        <w:gridCol w:w="567"/>
      </w:tblGrid>
      <w:tr w:rsidR="00BF46E1" w:rsidRPr="005307A3" w14:paraId="6CE4BD9D"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61C16DB6"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549AC8F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11D850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4842AD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6C4BC8"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EA3EAD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74C98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8649D0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6E8227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27E95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D4C8FD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D379DF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B34180" w14:textId="77777777" w:rsidR="00BF46E1" w:rsidRPr="005307A3" w:rsidRDefault="00BF46E1" w:rsidP="00195D76">
            <w:pPr>
              <w:pStyle w:val="TAC"/>
            </w:pPr>
            <w:r w:rsidRPr="005307A3">
              <w:t>00</w:t>
            </w:r>
          </w:p>
        </w:tc>
      </w:tr>
      <w:tr w:rsidR="00BF46E1" w:rsidRPr="005307A3" w14:paraId="06227D6A" w14:textId="77777777" w:rsidTr="00195D76">
        <w:trPr>
          <w:jc w:val="center"/>
        </w:trPr>
        <w:tc>
          <w:tcPr>
            <w:tcW w:w="992" w:type="dxa"/>
            <w:tcBorders>
              <w:top w:val="single" w:sz="4" w:space="0" w:color="auto"/>
              <w:right w:val="single" w:sz="4" w:space="0" w:color="auto"/>
            </w:tcBorders>
          </w:tcPr>
          <w:p w14:paraId="1E4B2274"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43757DB4" w14:textId="77777777" w:rsidR="00BF46E1" w:rsidRPr="005307A3" w:rsidRDefault="00BF46E1" w:rsidP="00195D76">
            <w:pPr>
              <w:pStyle w:val="TAC"/>
            </w:pPr>
            <w:r w:rsidRPr="005307A3">
              <w:t>Note</w:t>
            </w:r>
          </w:p>
        </w:tc>
        <w:tc>
          <w:tcPr>
            <w:tcW w:w="567" w:type="dxa"/>
            <w:tcBorders>
              <w:top w:val="single" w:sz="4" w:space="0" w:color="auto"/>
              <w:left w:val="single" w:sz="4" w:space="0" w:color="auto"/>
              <w:bottom w:val="single" w:sz="4" w:space="0" w:color="auto"/>
              <w:right w:val="single" w:sz="4" w:space="0" w:color="auto"/>
            </w:tcBorders>
          </w:tcPr>
          <w:p w14:paraId="0D6439C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08995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F0BF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FB2A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8974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4E6B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8714E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3A08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6FCE3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4669C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5586D5" w14:textId="77777777" w:rsidR="00BF46E1" w:rsidRPr="005307A3" w:rsidRDefault="00BF46E1" w:rsidP="00195D76">
            <w:pPr>
              <w:pStyle w:val="TAC"/>
            </w:pPr>
          </w:p>
        </w:tc>
      </w:tr>
      <w:tr w:rsidR="00BF46E1" w:rsidRPr="005307A3" w14:paraId="7500D3B3" w14:textId="77777777" w:rsidTr="00195D76">
        <w:trPr>
          <w:jc w:val="center"/>
        </w:trPr>
        <w:tc>
          <w:tcPr>
            <w:tcW w:w="992" w:type="dxa"/>
            <w:tcBorders>
              <w:right w:val="single" w:sz="4" w:space="0" w:color="auto"/>
            </w:tcBorders>
          </w:tcPr>
          <w:p w14:paraId="7432026D" w14:textId="77777777" w:rsidR="00BF46E1" w:rsidRPr="005307A3" w:rsidRDefault="00BF46E1" w:rsidP="00195D76">
            <w:pPr>
              <w:pStyle w:val="TAL"/>
            </w:pPr>
          </w:p>
        </w:tc>
        <w:tc>
          <w:tcPr>
            <w:tcW w:w="6946" w:type="dxa"/>
            <w:gridSpan w:val="12"/>
            <w:tcBorders>
              <w:top w:val="single" w:sz="4" w:space="0" w:color="auto"/>
              <w:left w:val="single" w:sz="4" w:space="0" w:color="auto"/>
              <w:bottom w:val="single" w:sz="4" w:space="0" w:color="auto"/>
              <w:right w:val="single" w:sz="4" w:space="0" w:color="auto"/>
            </w:tcBorders>
          </w:tcPr>
          <w:p w14:paraId="3D941545" w14:textId="77777777" w:rsidR="00BF46E1" w:rsidRPr="005307A3" w:rsidRDefault="00BF46E1" w:rsidP="00195D76">
            <w:pPr>
              <w:pStyle w:val="TAN"/>
            </w:pPr>
            <w:r w:rsidRPr="005307A3">
              <w:t>Note:</w:t>
            </w:r>
            <w:r w:rsidRPr="005307A3">
              <w:tab/>
              <w:t>The Terminal Response shall contain as many channel status TLVs as channels are supported by the ME. The channel status TLV coding of the opened channel shall state "Link established or PDP context activated". Not more than one opened channel shall be indicated. Each other channel status TLV coding shall indicate the corresponding channel identifier and shall state "Link is not established or PDP context not activated". As an example, if the mobile supports two channels and channel 1 is opened then the corresponding channel status data objects coding would be: 'B8 02 81 00 B8 02 02 00'.</w:t>
            </w:r>
          </w:p>
        </w:tc>
      </w:tr>
    </w:tbl>
    <w:p w14:paraId="3BC67FDA" w14:textId="77777777" w:rsidR="00BF46E1" w:rsidRPr="005307A3" w:rsidRDefault="00BF46E1" w:rsidP="00BF46E1"/>
    <w:p w14:paraId="4923918E" w14:textId="77777777" w:rsidR="00BF46E1" w:rsidRPr="005307A3" w:rsidRDefault="00BF46E1" w:rsidP="00BF46E1">
      <w:pPr>
        <w:pStyle w:val="TH"/>
      </w:pPr>
      <w:r w:rsidRPr="005307A3">
        <w:lastRenderedPageBreak/>
        <w:t>Expected sequence 1.5 (GET STATUS, EPS bearer with APN different from default APN, after a link dropped)</w:t>
      </w:r>
    </w:p>
    <w:tbl>
      <w:tblPr>
        <w:tblW w:w="0" w:type="auto"/>
        <w:jc w:val="center"/>
        <w:tblLayout w:type="fixed"/>
        <w:tblCellMar>
          <w:left w:w="28" w:type="dxa"/>
          <w:right w:w="56" w:type="dxa"/>
        </w:tblCellMar>
        <w:tblLook w:val="0000" w:firstRow="0" w:lastRow="0" w:firstColumn="0" w:lastColumn="0" w:noHBand="0" w:noVBand="0"/>
      </w:tblPr>
      <w:tblGrid>
        <w:gridCol w:w="540"/>
        <w:gridCol w:w="1320"/>
        <w:gridCol w:w="4141"/>
        <w:gridCol w:w="3037"/>
      </w:tblGrid>
      <w:tr w:rsidR="00BF46E1" w:rsidRPr="005307A3" w14:paraId="5853234B" w14:textId="77777777" w:rsidTr="00195D76">
        <w:trPr>
          <w:cantSplit/>
          <w:jc w:val="center"/>
        </w:trPr>
        <w:tc>
          <w:tcPr>
            <w:tcW w:w="540" w:type="dxa"/>
            <w:tcBorders>
              <w:top w:val="single" w:sz="6" w:space="0" w:color="auto"/>
              <w:left w:val="single" w:sz="6" w:space="0" w:color="auto"/>
              <w:bottom w:val="single" w:sz="6" w:space="0" w:color="auto"/>
              <w:right w:val="single" w:sz="6" w:space="0" w:color="auto"/>
            </w:tcBorders>
          </w:tcPr>
          <w:p w14:paraId="7493D9BC" w14:textId="77777777" w:rsidR="00BF46E1" w:rsidRPr="005307A3" w:rsidRDefault="00BF46E1" w:rsidP="00195D76">
            <w:pPr>
              <w:pStyle w:val="TAH"/>
            </w:pPr>
            <w:r w:rsidRPr="005307A3">
              <w:t>Step</w:t>
            </w:r>
          </w:p>
        </w:tc>
        <w:tc>
          <w:tcPr>
            <w:tcW w:w="1320" w:type="dxa"/>
            <w:tcBorders>
              <w:top w:val="single" w:sz="6" w:space="0" w:color="auto"/>
              <w:left w:val="single" w:sz="6" w:space="0" w:color="auto"/>
              <w:bottom w:val="single" w:sz="6" w:space="0" w:color="auto"/>
              <w:right w:val="single" w:sz="6" w:space="0" w:color="auto"/>
            </w:tcBorders>
          </w:tcPr>
          <w:p w14:paraId="671509BD" w14:textId="77777777" w:rsidR="00BF46E1" w:rsidRPr="005307A3" w:rsidRDefault="00BF46E1" w:rsidP="00195D76">
            <w:pPr>
              <w:pStyle w:val="TAH"/>
            </w:pPr>
            <w:r w:rsidRPr="005307A3">
              <w:t>Direction</w:t>
            </w:r>
          </w:p>
        </w:tc>
        <w:tc>
          <w:tcPr>
            <w:tcW w:w="4141" w:type="dxa"/>
            <w:tcBorders>
              <w:top w:val="single" w:sz="6" w:space="0" w:color="auto"/>
              <w:left w:val="single" w:sz="6" w:space="0" w:color="auto"/>
              <w:bottom w:val="single" w:sz="6" w:space="0" w:color="auto"/>
              <w:right w:val="single" w:sz="6" w:space="0" w:color="auto"/>
            </w:tcBorders>
          </w:tcPr>
          <w:p w14:paraId="2D238F06" w14:textId="77777777" w:rsidR="00BF46E1" w:rsidRPr="005307A3" w:rsidRDefault="00BF46E1" w:rsidP="00195D76">
            <w:pPr>
              <w:pStyle w:val="TAH"/>
            </w:pPr>
            <w:r w:rsidRPr="005307A3">
              <w:t>MESSAGE / Action</w:t>
            </w:r>
          </w:p>
        </w:tc>
        <w:tc>
          <w:tcPr>
            <w:tcW w:w="3037" w:type="dxa"/>
            <w:tcBorders>
              <w:top w:val="single" w:sz="6" w:space="0" w:color="auto"/>
              <w:left w:val="single" w:sz="6" w:space="0" w:color="auto"/>
              <w:bottom w:val="single" w:sz="6" w:space="0" w:color="auto"/>
              <w:right w:val="single" w:sz="6" w:space="0" w:color="auto"/>
            </w:tcBorders>
          </w:tcPr>
          <w:p w14:paraId="48329A38" w14:textId="77777777" w:rsidR="00BF46E1" w:rsidRPr="005307A3" w:rsidRDefault="00BF46E1" w:rsidP="00195D76">
            <w:pPr>
              <w:pStyle w:val="TAH"/>
            </w:pPr>
            <w:r w:rsidRPr="005307A3">
              <w:t>Comments</w:t>
            </w:r>
          </w:p>
        </w:tc>
      </w:tr>
      <w:tr w:rsidR="00BF46E1" w:rsidRPr="005307A3" w14:paraId="43FF209C"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087DE2FE" w14:textId="77777777" w:rsidR="00BF46E1" w:rsidRPr="005307A3" w:rsidRDefault="00BF46E1" w:rsidP="00195D76">
            <w:pPr>
              <w:pStyle w:val="TAC"/>
              <w:rPr>
                <w:rFonts w:cs="Arial"/>
                <w:szCs w:val="18"/>
              </w:rPr>
            </w:pPr>
            <w:r w:rsidRPr="005307A3">
              <w:t>1</w:t>
            </w:r>
          </w:p>
        </w:tc>
        <w:tc>
          <w:tcPr>
            <w:tcW w:w="1320" w:type="dxa"/>
            <w:tcBorders>
              <w:top w:val="single" w:sz="4" w:space="0" w:color="auto"/>
              <w:left w:val="single" w:sz="4" w:space="0" w:color="auto"/>
              <w:bottom w:val="single" w:sz="4" w:space="0" w:color="auto"/>
              <w:right w:val="single" w:sz="4" w:space="0" w:color="auto"/>
            </w:tcBorders>
          </w:tcPr>
          <w:p w14:paraId="6079EF95" w14:textId="77777777" w:rsidR="00BF46E1" w:rsidRPr="005307A3" w:rsidRDefault="00BF46E1" w:rsidP="00195D76">
            <w:pPr>
              <w:pStyle w:val="TAC"/>
              <w:rPr>
                <w:rFonts w:cs="Arial"/>
                <w:szCs w:val="18"/>
              </w:rPr>
            </w:pPr>
            <w:r w:rsidRPr="005307A3">
              <w:t xml:space="preserve">UICC </w:t>
            </w:r>
            <w:r w:rsidRPr="005307A3">
              <w:sym w:font="Symbol" w:char="F0AE"/>
            </w:r>
            <w:r w:rsidRPr="005307A3">
              <w:t xml:space="preserve"> ME</w:t>
            </w:r>
          </w:p>
        </w:tc>
        <w:tc>
          <w:tcPr>
            <w:tcW w:w="4141" w:type="dxa"/>
            <w:tcBorders>
              <w:top w:val="single" w:sz="4" w:space="0" w:color="auto"/>
              <w:left w:val="single" w:sz="4" w:space="0" w:color="auto"/>
              <w:bottom w:val="single" w:sz="4" w:space="0" w:color="auto"/>
              <w:right w:val="single" w:sz="4" w:space="0" w:color="auto"/>
            </w:tcBorders>
          </w:tcPr>
          <w:p w14:paraId="40E901A4" w14:textId="77777777" w:rsidR="00BF46E1" w:rsidRPr="005307A3" w:rsidRDefault="00BF46E1" w:rsidP="00195D76">
            <w:pPr>
              <w:pStyle w:val="TAL"/>
              <w:rPr>
                <w:rFonts w:cs="Arial"/>
                <w:szCs w:val="18"/>
              </w:rPr>
            </w:pPr>
            <w:r w:rsidRPr="005307A3">
              <w:t>PROACTIVE COMMAND PENDING: SET UP EVENT LIST 1.1.1</w:t>
            </w:r>
          </w:p>
        </w:tc>
        <w:tc>
          <w:tcPr>
            <w:tcW w:w="3037" w:type="dxa"/>
            <w:tcBorders>
              <w:top w:val="single" w:sz="4" w:space="0" w:color="auto"/>
              <w:left w:val="single" w:sz="4" w:space="0" w:color="auto"/>
              <w:bottom w:val="single" w:sz="4" w:space="0" w:color="auto"/>
              <w:right w:val="single" w:sz="4" w:space="0" w:color="auto"/>
            </w:tcBorders>
          </w:tcPr>
          <w:p w14:paraId="45F0DA9A" w14:textId="77777777" w:rsidR="00BF46E1" w:rsidRPr="005307A3" w:rsidRDefault="00BF46E1" w:rsidP="00195D76">
            <w:pPr>
              <w:pStyle w:val="TAL"/>
              <w:rPr>
                <w:rFonts w:cs="Arial"/>
                <w:szCs w:val="18"/>
              </w:rPr>
            </w:pPr>
          </w:p>
        </w:tc>
      </w:tr>
      <w:tr w:rsidR="00BF46E1" w:rsidRPr="005307A3" w14:paraId="6BE9BDED"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2D92D245" w14:textId="77777777" w:rsidR="00BF46E1" w:rsidRPr="005307A3" w:rsidRDefault="00BF46E1" w:rsidP="00195D76">
            <w:pPr>
              <w:pStyle w:val="TAC"/>
              <w:rPr>
                <w:rFonts w:cs="Arial"/>
                <w:szCs w:val="18"/>
              </w:rPr>
            </w:pPr>
            <w:r w:rsidRPr="005307A3">
              <w:t>2</w:t>
            </w:r>
          </w:p>
        </w:tc>
        <w:tc>
          <w:tcPr>
            <w:tcW w:w="1320" w:type="dxa"/>
            <w:tcBorders>
              <w:top w:val="single" w:sz="4" w:space="0" w:color="auto"/>
              <w:left w:val="single" w:sz="4" w:space="0" w:color="auto"/>
              <w:bottom w:val="single" w:sz="4" w:space="0" w:color="auto"/>
              <w:right w:val="single" w:sz="4" w:space="0" w:color="auto"/>
            </w:tcBorders>
          </w:tcPr>
          <w:p w14:paraId="7499737C" w14:textId="77777777" w:rsidR="00BF46E1" w:rsidRPr="005307A3" w:rsidRDefault="00BF46E1" w:rsidP="00195D76">
            <w:pPr>
              <w:pStyle w:val="TAC"/>
              <w:rPr>
                <w:rFonts w:cs="Arial"/>
                <w:szCs w:val="18"/>
              </w:rPr>
            </w:pPr>
            <w:r w:rsidRPr="005307A3">
              <w:t xml:space="preserve">ME </w:t>
            </w:r>
            <w:r w:rsidRPr="005307A3">
              <w:sym w:font="Symbol" w:char="F0AE"/>
            </w:r>
            <w:r w:rsidRPr="005307A3">
              <w:t xml:space="preserve"> UICC</w:t>
            </w:r>
          </w:p>
        </w:tc>
        <w:tc>
          <w:tcPr>
            <w:tcW w:w="4141" w:type="dxa"/>
            <w:tcBorders>
              <w:top w:val="single" w:sz="4" w:space="0" w:color="auto"/>
              <w:left w:val="single" w:sz="4" w:space="0" w:color="auto"/>
              <w:bottom w:val="single" w:sz="4" w:space="0" w:color="auto"/>
              <w:right w:val="single" w:sz="4" w:space="0" w:color="auto"/>
            </w:tcBorders>
          </w:tcPr>
          <w:p w14:paraId="3DF054C2" w14:textId="77777777" w:rsidR="00BF46E1" w:rsidRPr="005307A3" w:rsidRDefault="00BF46E1" w:rsidP="00195D76">
            <w:pPr>
              <w:pStyle w:val="TAL"/>
              <w:rPr>
                <w:rFonts w:cs="Arial"/>
                <w:szCs w:val="18"/>
              </w:rPr>
            </w:pPr>
            <w:r w:rsidRPr="005307A3">
              <w:t>FETCH</w:t>
            </w:r>
          </w:p>
        </w:tc>
        <w:tc>
          <w:tcPr>
            <w:tcW w:w="3037" w:type="dxa"/>
            <w:tcBorders>
              <w:top w:val="single" w:sz="4" w:space="0" w:color="auto"/>
              <w:left w:val="single" w:sz="4" w:space="0" w:color="auto"/>
              <w:bottom w:val="single" w:sz="4" w:space="0" w:color="auto"/>
              <w:right w:val="single" w:sz="4" w:space="0" w:color="auto"/>
            </w:tcBorders>
          </w:tcPr>
          <w:p w14:paraId="47F061EE" w14:textId="77777777" w:rsidR="00BF46E1" w:rsidRPr="005307A3" w:rsidRDefault="00BF46E1" w:rsidP="00195D76">
            <w:pPr>
              <w:pStyle w:val="TAL"/>
              <w:rPr>
                <w:rFonts w:cs="Arial"/>
                <w:szCs w:val="18"/>
              </w:rPr>
            </w:pPr>
          </w:p>
        </w:tc>
      </w:tr>
      <w:tr w:rsidR="00BF46E1" w:rsidRPr="005307A3" w14:paraId="291BAEDD"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01281E78" w14:textId="77777777" w:rsidR="00BF46E1" w:rsidRPr="005307A3" w:rsidRDefault="00BF46E1" w:rsidP="00195D76">
            <w:pPr>
              <w:pStyle w:val="TAC"/>
              <w:rPr>
                <w:rFonts w:cs="Arial"/>
                <w:szCs w:val="18"/>
              </w:rPr>
            </w:pPr>
            <w:r w:rsidRPr="005307A3">
              <w:t>3</w:t>
            </w:r>
          </w:p>
        </w:tc>
        <w:tc>
          <w:tcPr>
            <w:tcW w:w="1320" w:type="dxa"/>
            <w:tcBorders>
              <w:top w:val="single" w:sz="4" w:space="0" w:color="auto"/>
              <w:left w:val="single" w:sz="4" w:space="0" w:color="auto"/>
              <w:bottom w:val="single" w:sz="4" w:space="0" w:color="auto"/>
              <w:right w:val="single" w:sz="4" w:space="0" w:color="auto"/>
            </w:tcBorders>
          </w:tcPr>
          <w:p w14:paraId="7B258E53" w14:textId="77777777" w:rsidR="00BF46E1" w:rsidRPr="005307A3" w:rsidRDefault="00BF46E1" w:rsidP="00195D76">
            <w:pPr>
              <w:pStyle w:val="TAC"/>
              <w:rPr>
                <w:rFonts w:cs="Arial"/>
                <w:szCs w:val="18"/>
              </w:rPr>
            </w:pPr>
            <w:r w:rsidRPr="005307A3">
              <w:t xml:space="preserve">UICC </w:t>
            </w:r>
            <w:r w:rsidRPr="005307A3">
              <w:sym w:font="Symbol" w:char="F0AE"/>
            </w:r>
            <w:r w:rsidRPr="005307A3">
              <w:t xml:space="preserve"> ME</w:t>
            </w:r>
          </w:p>
        </w:tc>
        <w:tc>
          <w:tcPr>
            <w:tcW w:w="4141" w:type="dxa"/>
            <w:tcBorders>
              <w:top w:val="single" w:sz="4" w:space="0" w:color="auto"/>
              <w:left w:val="single" w:sz="4" w:space="0" w:color="auto"/>
              <w:bottom w:val="single" w:sz="4" w:space="0" w:color="auto"/>
              <w:right w:val="single" w:sz="4" w:space="0" w:color="auto"/>
            </w:tcBorders>
          </w:tcPr>
          <w:p w14:paraId="6AD1F0D9" w14:textId="77777777" w:rsidR="00BF46E1" w:rsidRPr="005307A3" w:rsidRDefault="00BF46E1" w:rsidP="00195D76">
            <w:pPr>
              <w:pStyle w:val="TAL"/>
              <w:rPr>
                <w:rFonts w:cs="Arial"/>
                <w:szCs w:val="18"/>
              </w:rPr>
            </w:pPr>
            <w:r w:rsidRPr="005307A3">
              <w:t>PROACTIVE COMMAND: SET UP EVENT LIST 1.1.1</w:t>
            </w:r>
          </w:p>
        </w:tc>
        <w:tc>
          <w:tcPr>
            <w:tcW w:w="3037" w:type="dxa"/>
            <w:tcBorders>
              <w:top w:val="single" w:sz="4" w:space="0" w:color="auto"/>
              <w:left w:val="single" w:sz="4" w:space="0" w:color="auto"/>
              <w:bottom w:val="single" w:sz="4" w:space="0" w:color="auto"/>
              <w:right w:val="single" w:sz="4" w:space="0" w:color="auto"/>
            </w:tcBorders>
          </w:tcPr>
          <w:p w14:paraId="1311B364" w14:textId="77777777" w:rsidR="00BF46E1" w:rsidRPr="005307A3" w:rsidRDefault="00BF46E1" w:rsidP="00195D76">
            <w:pPr>
              <w:pStyle w:val="TAL"/>
              <w:rPr>
                <w:rFonts w:cs="Arial"/>
                <w:szCs w:val="18"/>
              </w:rPr>
            </w:pPr>
          </w:p>
        </w:tc>
      </w:tr>
      <w:tr w:rsidR="00BF46E1" w:rsidRPr="005307A3" w14:paraId="59EFC5A2"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26101C38" w14:textId="77777777" w:rsidR="00BF46E1" w:rsidRPr="005307A3" w:rsidRDefault="00BF46E1" w:rsidP="00195D76">
            <w:pPr>
              <w:pStyle w:val="TAC"/>
              <w:rPr>
                <w:rFonts w:cs="Arial"/>
                <w:szCs w:val="18"/>
              </w:rPr>
            </w:pPr>
            <w:r w:rsidRPr="005307A3">
              <w:t>4</w:t>
            </w:r>
          </w:p>
        </w:tc>
        <w:tc>
          <w:tcPr>
            <w:tcW w:w="1320" w:type="dxa"/>
            <w:tcBorders>
              <w:top w:val="single" w:sz="4" w:space="0" w:color="auto"/>
              <w:left w:val="single" w:sz="4" w:space="0" w:color="auto"/>
              <w:bottom w:val="single" w:sz="4" w:space="0" w:color="auto"/>
              <w:right w:val="single" w:sz="4" w:space="0" w:color="auto"/>
            </w:tcBorders>
          </w:tcPr>
          <w:p w14:paraId="53175234" w14:textId="77777777" w:rsidR="00BF46E1" w:rsidRPr="005307A3" w:rsidRDefault="00BF46E1" w:rsidP="00195D76">
            <w:pPr>
              <w:pStyle w:val="TAC"/>
              <w:rPr>
                <w:rFonts w:cs="Arial"/>
                <w:szCs w:val="18"/>
              </w:rPr>
            </w:pPr>
            <w:r w:rsidRPr="005307A3">
              <w:t xml:space="preserve">ME </w:t>
            </w:r>
            <w:r w:rsidRPr="005307A3">
              <w:sym w:font="Symbol" w:char="F0AE"/>
            </w:r>
            <w:r w:rsidRPr="005307A3">
              <w:t xml:space="preserve"> UICC</w:t>
            </w:r>
          </w:p>
        </w:tc>
        <w:tc>
          <w:tcPr>
            <w:tcW w:w="4141" w:type="dxa"/>
            <w:tcBorders>
              <w:top w:val="single" w:sz="4" w:space="0" w:color="auto"/>
              <w:left w:val="single" w:sz="4" w:space="0" w:color="auto"/>
              <w:bottom w:val="single" w:sz="4" w:space="0" w:color="auto"/>
              <w:right w:val="single" w:sz="4" w:space="0" w:color="auto"/>
            </w:tcBorders>
          </w:tcPr>
          <w:p w14:paraId="40B98821" w14:textId="77777777" w:rsidR="00BF46E1" w:rsidRPr="005307A3" w:rsidRDefault="00BF46E1" w:rsidP="00195D76">
            <w:pPr>
              <w:pStyle w:val="TAL"/>
              <w:rPr>
                <w:rFonts w:cs="Arial"/>
                <w:szCs w:val="18"/>
              </w:rPr>
            </w:pPr>
            <w:r w:rsidRPr="005307A3">
              <w:t>TERMINAL RESPONSE: SET UP EVENT LIST 1.1.1</w:t>
            </w:r>
          </w:p>
        </w:tc>
        <w:tc>
          <w:tcPr>
            <w:tcW w:w="3037" w:type="dxa"/>
            <w:tcBorders>
              <w:top w:val="single" w:sz="4" w:space="0" w:color="auto"/>
              <w:left w:val="single" w:sz="4" w:space="0" w:color="auto"/>
              <w:bottom w:val="single" w:sz="4" w:space="0" w:color="auto"/>
              <w:right w:val="single" w:sz="4" w:space="0" w:color="auto"/>
            </w:tcBorders>
          </w:tcPr>
          <w:p w14:paraId="28A841C4" w14:textId="77777777" w:rsidR="00BF46E1" w:rsidRPr="005307A3" w:rsidRDefault="00BF46E1" w:rsidP="00195D76">
            <w:pPr>
              <w:pStyle w:val="TAL"/>
              <w:rPr>
                <w:rFonts w:cs="Arial"/>
                <w:szCs w:val="18"/>
              </w:rPr>
            </w:pPr>
            <w:r w:rsidRPr="005307A3">
              <w:t>[Command performed successfully]</w:t>
            </w:r>
          </w:p>
        </w:tc>
      </w:tr>
      <w:tr w:rsidR="00BF46E1" w:rsidRPr="005307A3" w14:paraId="1893F4AE"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5E7DB1FD" w14:textId="77777777" w:rsidR="00BF46E1" w:rsidRPr="005307A3" w:rsidRDefault="00BF46E1" w:rsidP="00195D76">
            <w:pPr>
              <w:pStyle w:val="TAC"/>
            </w:pPr>
            <w:r w:rsidRPr="005307A3">
              <w:rPr>
                <w:rFonts w:cs="Arial"/>
                <w:szCs w:val="18"/>
              </w:rPr>
              <w:t>5</w:t>
            </w:r>
          </w:p>
        </w:tc>
        <w:tc>
          <w:tcPr>
            <w:tcW w:w="1320" w:type="dxa"/>
            <w:tcBorders>
              <w:top w:val="single" w:sz="4" w:space="0" w:color="auto"/>
              <w:left w:val="single" w:sz="4" w:space="0" w:color="auto"/>
              <w:bottom w:val="single" w:sz="4" w:space="0" w:color="auto"/>
              <w:right w:val="single" w:sz="4" w:space="0" w:color="auto"/>
            </w:tcBorders>
          </w:tcPr>
          <w:p w14:paraId="17222475" w14:textId="77777777" w:rsidR="00BF46E1" w:rsidRPr="005307A3" w:rsidRDefault="00BF46E1" w:rsidP="00195D76">
            <w:pPr>
              <w:pStyle w:val="TAC"/>
            </w:pPr>
            <w:r w:rsidRPr="005307A3">
              <w:rPr>
                <w:rFonts w:cs="Arial"/>
                <w:szCs w:val="18"/>
              </w:rPr>
              <w:t xml:space="preserve">UICC </w:t>
            </w:r>
            <w:r w:rsidRPr="005307A3">
              <w:rPr>
                <w:rFonts w:ascii="Symbol" w:hAnsi="Symbol" w:cs="Arial"/>
                <w:szCs w:val="18"/>
              </w:rPr>
              <w:t></w:t>
            </w:r>
            <w:r w:rsidRPr="005307A3">
              <w:rPr>
                <w:rFonts w:cs="Arial"/>
                <w:szCs w:val="18"/>
              </w:rPr>
              <w:t xml:space="preserve"> ME</w:t>
            </w:r>
          </w:p>
        </w:tc>
        <w:tc>
          <w:tcPr>
            <w:tcW w:w="4141" w:type="dxa"/>
            <w:tcBorders>
              <w:top w:val="single" w:sz="4" w:space="0" w:color="auto"/>
              <w:left w:val="single" w:sz="4" w:space="0" w:color="auto"/>
              <w:bottom w:val="single" w:sz="4" w:space="0" w:color="auto"/>
              <w:right w:val="single" w:sz="4" w:space="0" w:color="auto"/>
            </w:tcBorders>
          </w:tcPr>
          <w:p w14:paraId="13DD656A" w14:textId="77777777" w:rsidR="00BF46E1" w:rsidRPr="005307A3" w:rsidRDefault="00BF46E1" w:rsidP="00195D76">
            <w:pPr>
              <w:pStyle w:val="TAL"/>
            </w:pPr>
            <w:r w:rsidRPr="005307A3">
              <w:rPr>
                <w:rFonts w:cs="Arial"/>
                <w:szCs w:val="18"/>
              </w:rPr>
              <w:t>PROACTIVE COMMAND PENDING: OPEN CHANNEL 6.3.1</w:t>
            </w:r>
          </w:p>
        </w:tc>
        <w:tc>
          <w:tcPr>
            <w:tcW w:w="3037" w:type="dxa"/>
            <w:tcBorders>
              <w:top w:val="single" w:sz="4" w:space="0" w:color="auto"/>
              <w:left w:val="single" w:sz="4" w:space="0" w:color="auto"/>
              <w:bottom w:val="single" w:sz="4" w:space="0" w:color="auto"/>
              <w:right w:val="single" w:sz="4" w:space="0" w:color="auto"/>
            </w:tcBorders>
          </w:tcPr>
          <w:p w14:paraId="2F883CDF" w14:textId="77777777" w:rsidR="00BF46E1" w:rsidRPr="005307A3" w:rsidRDefault="00BF46E1" w:rsidP="00195D76">
            <w:pPr>
              <w:pStyle w:val="TAL"/>
            </w:pPr>
            <w:r w:rsidRPr="005307A3">
              <w:rPr>
                <w:rFonts w:cs="Arial"/>
                <w:szCs w:val="18"/>
              </w:rPr>
              <w:t>See initial conditions</w:t>
            </w:r>
          </w:p>
        </w:tc>
      </w:tr>
      <w:tr w:rsidR="00BF46E1" w:rsidRPr="005307A3" w14:paraId="410FCBE5"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7F1E7D7D" w14:textId="77777777" w:rsidR="00BF46E1" w:rsidRPr="005307A3" w:rsidRDefault="00BF46E1" w:rsidP="00195D76">
            <w:pPr>
              <w:pStyle w:val="TAC"/>
            </w:pPr>
            <w:r w:rsidRPr="005307A3">
              <w:rPr>
                <w:rFonts w:cs="Arial"/>
                <w:szCs w:val="18"/>
              </w:rPr>
              <w:t>6</w:t>
            </w:r>
          </w:p>
        </w:tc>
        <w:tc>
          <w:tcPr>
            <w:tcW w:w="1320" w:type="dxa"/>
            <w:tcBorders>
              <w:top w:val="single" w:sz="4" w:space="0" w:color="auto"/>
              <w:left w:val="single" w:sz="4" w:space="0" w:color="auto"/>
              <w:bottom w:val="single" w:sz="4" w:space="0" w:color="auto"/>
              <w:right w:val="single" w:sz="4" w:space="0" w:color="auto"/>
            </w:tcBorders>
          </w:tcPr>
          <w:p w14:paraId="4FC13326" w14:textId="77777777" w:rsidR="00BF46E1" w:rsidRPr="005307A3" w:rsidRDefault="00BF46E1" w:rsidP="00195D76">
            <w:pPr>
              <w:pStyle w:val="TAC"/>
            </w:pPr>
            <w:r w:rsidRPr="005307A3">
              <w:rPr>
                <w:rFonts w:cs="Arial"/>
                <w:szCs w:val="18"/>
              </w:rPr>
              <w:t xml:space="preserve">ME </w:t>
            </w:r>
            <w:r w:rsidRPr="005307A3">
              <w:rPr>
                <w:rFonts w:ascii="Symbol" w:hAnsi="Symbol" w:cs="Arial"/>
                <w:szCs w:val="18"/>
              </w:rPr>
              <w:t></w:t>
            </w:r>
            <w:r w:rsidRPr="005307A3">
              <w:rPr>
                <w:rFonts w:cs="Arial"/>
                <w:szCs w:val="18"/>
              </w:rPr>
              <w:t xml:space="preserve"> UICC</w:t>
            </w:r>
          </w:p>
        </w:tc>
        <w:tc>
          <w:tcPr>
            <w:tcW w:w="4141" w:type="dxa"/>
            <w:tcBorders>
              <w:top w:val="single" w:sz="4" w:space="0" w:color="auto"/>
              <w:left w:val="single" w:sz="4" w:space="0" w:color="auto"/>
              <w:bottom w:val="single" w:sz="4" w:space="0" w:color="auto"/>
              <w:right w:val="single" w:sz="4" w:space="0" w:color="auto"/>
            </w:tcBorders>
          </w:tcPr>
          <w:p w14:paraId="41D413B1" w14:textId="77777777" w:rsidR="00BF46E1" w:rsidRPr="005307A3" w:rsidRDefault="00BF46E1" w:rsidP="00195D76">
            <w:pPr>
              <w:pStyle w:val="TAL"/>
            </w:pPr>
            <w:r w:rsidRPr="005307A3">
              <w:rPr>
                <w:rFonts w:cs="Arial"/>
                <w:szCs w:val="18"/>
              </w:rPr>
              <w:t>FETCH</w:t>
            </w:r>
          </w:p>
        </w:tc>
        <w:tc>
          <w:tcPr>
            <w:tcW w:w="3037" w:type="dxa"/>
            <w:tcBorders>
              <w:top w:val="single" w:sz="4" w:space="0" w:color="auto"/>
              <w:left w:val="single" w:sz="4" w:space="0" w:color="auto"/>
              <w:bottom w:val="single" w:sz="4" w:space="0" w:color="auto"/>
              <w:right w:val="single" w:sz="4" w:space="0" w:color="auto"/>
            </w:tcBorders>
          </w:tcPr>
          <w:p w14:paraId="000453CF" w14:textId="77777777" w:rsidR="00BF46E1" w:rsidRPr="005307A3" w:rsidRDefault="00BF46E1" w:rsidP="00195D76">
            <w:pPr>
              <w:pStyle w:val="TAL"/>
            </w:pPr>
          </w:p>
        </w:tc>
      </w:tr>
      <w:tr w:rsidR="00BF46E1" w:rsidRPr="005307A3" w14:paraId="6E980A60"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160DE3AA" w14:textId="77777777" w:rsidR="00BF46E1" w:rsidRPr="005307A3" w:rsidRDefault="00BF46E1" w:rsidP="00195D76">
            <w:pPr>
              <w:pStyle w:val="TAC"/>
            </w:pPr>
            <w:r w:rsidRPr="005307A3">
              <w:rPr>
                <w:rFonts w:cs="Arial"/>
                <w:szCs w:val="18"/>
              </w:rPr>
              <w:t>7</w:t>
            </w:r>
          </w:p>
        </w:tc>
        <w:tc>
          <w:tcPr>
            <w:tcW w:w="1320" w:type="dxa"/>
            <w:tcBorders>
              <w:top w:val="single" w:sz="4" w:space="0" w:color="auto"/>
              <w:left w:val="single" w:sz="4" w:space="0" w:color="auto"/>
              <w:bottom w:val="single" w:sz="4" w:space="0" w:color="auto"/>
              <w:right w:val="single" w:sz="4" w:space="0" w:color="auto"/>
            </w:tcBorders>
          </w:tcPr>
          <w:p w14:paraId="2DE3BF6F" w14:textId="77777777" w:rsidR="00BF46E1" w:rsidRPr="005307A3" w:rsidRDefault="00BF46E1" w:rsidP="00195D76">
            <w:pPr>
              <w:pStyle w:val="TAC"/>
            </w:pPr>
            <w:r w:rsidRPr="005307A3">
              <w:rPr>
                <w:rFonts w:cs="Arial"/>
                <w:szCs w:val="18"/>
              </w:rPr>
              <w:t xml:space="preserve">UICC </w:t>
            </w:r>
            <w:r w:rsidRPr="005307A3">
              <w:rPr>
                <w:rFonts w:ascii="Symbol" w:hAnsi="Symbol" w:cs="Arial"/>
                <w:szCs w:val="18"/>
              </w:rPr>
              <w:t></w:t>
            </w:r>
            <w:r w:rsidRPr="005307A3">
              <w:rPr>
                <w:rFonts w:cs="Arial"/>
                <w:szCs w:val="18"/>
              </w:rPr>
              <w:t xml:space="preserve"> ME</w:t>
            </w:r>
          </w:p>
        </w:tc>
        <w:tc>
          <w:tcPr>
            <w:tcW w:w="4141" w:type="dxa"/>
            <w:tcBorders>
              <w:top w:val="single" w:sz="4" w:space="0" w:color="auto"/>
              <w:left w:val="single" w:sz="4" w:space="0" w:color="auto"/>
              <w:bottom w:val="single" w:sz="4" w:space="0" w:color="auto"/>
              <w:right w:val="single" w:sz="4" w:space="0" w:color="auto"/>
            </w:tcBorders>
          </w:tcPr>
          <w:p w14:paraId="1533D487" w14:textId="77777777" w:rsidR="00BF46E1" w:rsidRPr="005307A3" w:rsidRDefault="00BF46E1" w:rsidP="00195D76">
            <w:pPr>
              <w:pStyle w:val="TAL"/>
            </w:pPr>
            <w:r w:rsidRPr="005307A3">
              <w:rPr>
                <w:rFonts w:cs="Arial"/>
                <w:szCs w:val="18"/>
              </w:rPr>
              <w:t>PROACTIVE COMMAND: OPEN CHANNEL 6.3.1</w:t>
            </w:r>
          </w:p>
        </w:tc>
        <w:tc>
          <w:tcPr>
            <w:tcW w:w="3037" w:type="dxa"/>
            <w:tcBorders>
              <w:top w:val="single" w:sz="4" w:space="0" w:color="auto"/>
              <w:left w:val="single" w:sz="4" w:space="0" w:color="auto"/>
              <w:bottom w:val="single" w:sz="4" w:space="0" w:color="auto"/>
              <w:right w:val="single" w:sz="4" w:space="0" w:color="auto"/>
            </w:tcBorders>
          </w:tcPr>
          <w:p w14:paraId="006CF24C" w14:textId="77777777" w:rsidR="00BF46E1" w:rsidRPr="005307A3" w:rsidRDefault="00BF46E1" w:rsidP="00195D76">
            <w:pPr>
              <w:pStyle w:val="TAL"/>
            </w:pPr>
          </w:p>
        </w:tc>
      </w:tr>
      <w:tr w:rsidR="00BF46E1" w:rsidRPr="005307A3" w14:paraId="4145C5FF"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59D2EAA1" w14:textId="77777777" w:rsidR="00BF46E1" w:rsidRPr="005307A3" w:rsidRDefault="00BF46E1" w:rsidP="00195D76">
            <w:pPr>
              <w:pStyle w:val="TAC"/>
              <w:rPr>
                <w:rFonts w:cs="Arial"/>
                <w:szCs w:val="18"/>
              </w:rPr>
            </w:pPr>
            <w:r w:rsidRPr="005307A3">
              <w:rPr>
                <w:rFonts w:cs="Arial"/>
                <w:szCs w:val="18"/>
              </w:rPr>
              <w:t>8</w:t>
            </w:r>
          </w:p>
        </w:tc>
        <w:tc>
          <w:tcPr>
            <w:tcW w:w="1320" w:type="dxa"/>
            <w:tcBorders>
              <w:top w:val="single" w:sz="4" w:space="0" w:color="auto"/>
              <w:left w:val="single" w:sz="4" w:space="0" w:color="auto"/>
              <w:bottom w:val="single" w:sz="4" w:space="0" w:color="auto"/>
              <w:right w:val="single" w:sz="4" w:space="0" w:color="auto"/>
            </w:tcBorders>
          </w:tcPr>
          <w:p w14:paraId="0B7FFB22" w14:textId="77777777" w:rsidR="00BF46E1" w:rsidRPr="005307A3" w:rsidRDefault="00BF46E1" w:rsidP="00195D76">
            <w:pPr>
              <w:pStyle w:val="TAC"/>
              <w:rPr>
                <w:rFonts w:cs="Arial"/>
                <w:szCs w:val="18"/>
              </w:rPr>
            </w:pPr>
            <w:r w:rsidRPr="005307A3">
              <w:t xml:space="preserve">ME </w:t>
            </w:r>
            <w:r w:rsidRPr="005307A3">
              <w:sym w:font="Symbol" w:char="00AE"/>
            </w:r>
            <w:r w:rsidRPr="005307A3">
              <w:t xml:space="preserve"> USER</w:t>
            </w:r>
          </w:p>
        </w:tc>
        <w:tc>
          <w:tcPr>
            <w:tcW w:w="4141" w:type="dxa"/>
            <w:tcBorders>
              <w:top w:val="single" w:sz="4" w:space="0" w:color="auto"/>
              <w:left w:val="single" w:sz="4" w:space="0" w:color="auto"/>
              <w:bottom w:val="single" w:sz="4" w:space="0" w:color="auto"/>
              <w:right w:val="single" w:sz="4" w:space="0" w:color="auto"/>
            </w:tcBorders>
          </w:tcPr>
          <w:p w14:paraId="47D1F642" w14:textId="77777777" w:rsidR="00BF46E1" w:rsidRPr="005307A3" w:rsidRDefault="00BF46E1" w:rsidP="00195D76">
            <w:pPr>
              <w:pStyle w:val="TAL"/>
              <w:rPr>
                <w:rFonts w:cs="Arial"/>
                <w:szCs w:val="18"/>
              </w:rPr>
            </w:pPr>
            <w:r w:rsidRPr="005307A3">
              <w:t>The terminal shall display the alpha identifier "Open Channel for UICC?" during the confirmation phase</w:t>
            </w:r>
          </w:p>
        </w:tc>
        <w:tc>
          <w:tcPr>
            <w:tcW w:w="3037" w:type="dxa"/>
            <w:tcBorders>
              <w:top w:val="single" w:sz="4" w:space="0" w:color="auto"/>
              <w:left w:val="single" w:sz="4" w:space="0" w:color="auto"/>
              <w:bottom w:val="single" w:sz="4" w:space="0" w:color="auto"/>
              <w:right w:val="single" w:sz="4" w:space="0" w:color="auto"/>
            </w:tcBorders>
          </w:tcPr>
          <w:p w14:paraId="5CE11093" w14:textId="77777777" w:rsidR="00BF46E1" w:rsidRPr="005307A3" w:rsidRDefault="00BF46E1" w:rsidP="00195D76">
            <w:pPr>
              <w:pStyle w:val="TAL"/>
            </w:pPr>
            <w:r w:rsidRPr="005307A3">
              <w:t>[IF NOT A.1/84 (No display) THEN the terminal shall ignore the alpha identifier]</w:t>
            </w:r>
          </w:p>
        </w:tc>
      </w:tr>
      <w:tr w:rsidR="00BF46E1" w:rsidRPr="005307A3" w14:paraId="05D4F87E"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2CC9A560" w14:textId="77777777" w:rsidR="00BF46E1" w:rsidRPr="005307A3" w:rsidRDefault="00BF46E1" w:rsidP="00195D76">
            <w:pPr>
              <w:pStyle w:val="TAC"/>
              <w:rPr>
                <w:rFonts w:cs="Arial"/>
                <w:szCs w:val="18"/>
              </w:rPr>
            </w:pPr>
            <w:r w:rsidRPr="005307A3">
              <w:rPr>
                <w:rFonts w:cs="Arial"/>
                <w:szCs w:val="18"/>
              </w:rPr>
              <w:t>9</w:t>
            </w:r>
          </w:p>
        </w:tc>
        <w:tc>
          <w:tcPr>
            <w:tcW w:w="1320" w:type="dxa"/>
            <w:tcBorders>
              <w:top w:val="single" w:sz="4" w:space="0" w:color="auto"/>
              <w:left w:val="single" w:sz="4" w:space="0" w:color="auto"/>
              <w:bottom w:val="single" w:sz="4" w:space="0" w:color="auto"/>
              <w:right w:val="single" w:sz="4" w:space="0" w:color="auto"/>
            </w:tcBorders>
          </w:tcPr>
          <w:p w14:paraId="4EDA1044" w14:textId="77777777" w:rsidR="00BF46E1" w:rsidRPr="005307A3" w:rsidRDefault="00BF46E1" w:rsidP="00195D76">
            <w:pPr>
              <w:pStyle w:val="TAC"/>
              <w:rPr>
                <w:rFonts w:cs="Arial"/>
                <w:szCs w:val="18"/>
              </w:rPr>
            </w:pPr>
            <w:r w:rsidRPr="005307A3">
              <w:t xml:space="preserve">USER </w:t>
            </w:r>
            <w:r w:rsidRPr="005307A3">
              <w:sym w:font="Symbol" w:char="00AE"/>
            </w:r>
            <w:r w:rsidRPr="005307A3">
              <w:t xml:space="preserve"> ME</w:t>
            </w:r>
          </w:p>
        </w:tc>
        <w:tc>
          <w:tcPr>
            <w:tcW w:w="4141" w:type="dxa"/>
            <w:tcBorders>
              <w:top w:val="single" w:sz="4" w:space="0" w:color="auto"/>
              <w:left w:val="single" w:sz="4" w:space="0" w:color="auto"/>
              <w:bottom w:val="single" w:sz="4" w:space="0" w:color="auto"/>
              <w:right w:val="single" w:sz="4" w:space="0" w:color="auto"/>
            </w:tcBorders>
          </w:tcPr>
          <w:p w14:paraId="1EAEE9FB" w14:textId="77777777" w:rsidR="00BF46E1" w:rsidRPr="005307A3" w:rsidRDefault="00BF46E1" w:rsidP="00195D76">
            <w:pPr>
              <w:pStyle w:val="TAL"/>
              <w:rPr>
                <w:rFonts w:cs="Arial"/>
                <w:szCs w:val="18"/>
              </w:rPr>
            </w:pPr>
            <w:r w:rsidRPr="005307A3">
              <w:t>The user confirms</w:t>
            </w:r>
          </w:p>
        </w:tc>
        <w:tc>
          <w:tcPr>
            <w:tcW w:w="3037" w:type="dxa"/>
            <w:tcBorders>
              <w:top w:val="single" w:sz="4" w:space="0" w:color="auto"/>
              <w:left w:val="single" w:sz="4" w:space="0" w:color="auto"/>
              <w:bottom w:val="single" w:sz="4" w:space="0" w:color="auto"/>
              <w:right w:val="single" w:sz="4" w:space="0" w:color="auto"/>
            </w:tcBorders>
          </w:tcPr>
          <w:p w14:paraId="3752FD87" w14:textId="77777777" w:rsidR="00BF46E1" w:rsidRPr="005307A3" w:rsidRDefault="00BF46E1" w:rsidP="00195D76">
            <w:pPr>
              <w:pStyle w:val="TAL"/>
            </w:pPr>
            <w:r w:rsidRPr="005307A3">
              <w:t>[IF NOT A.1/85 (No keypad) THEN the terminal may open the channel without explicit confirmation by the user]</w:t>
            </w:r>
          </w:p>
        </w:tc>
      </w:tr>
      <w:tr w:rsidR="00BF46E1" w:rsidRPr="005307A3" w14:paraId="42D625F8"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564DA215" w14:textId="77777777" w:rsidR="00BF46E1" w:rsidRPr="005307A3" w:rsidRDefault="00BF46E1" w:rsidP="00195D76">
            <w:pPr>
              <w:pStyle w:val="TAC"/>
            </w:pPr>
            <w:r w:rsidRPr="005307A3">
              <w:rPr>
                <w:rFonts w:cs="Arial"/>
                <w:szCs w:val="18"/>
              </w:rPr>
              <w:t>10</w:t>
            </w:r>
          </w:p>
        </w:tc>
        <w:tc>
          <w:tcPr>
            <w:tcW w:w="1320" w:type="dxa"/>
            <w:tcBorders>
              <w:top w:val="single" w:sz="4" w:space="0" w:color="auto"/>
              <w:left w:val="single" w:sz="4" w:space="0" w:color="auto"/>
              <w:bottom w:val="single" w:sz="4" w:space="0" w:color="auto"/>
              <w:right w:val="single" w:sz="4" w:space="0" w:color="auto"/>
            </w:tcBorders>
          </w:tcPr>
          <w:p w14:paraId="7B4FF530" w14:textId="77777777" w:rsidR="00BF46E1" w:rsidRPr="005307A3" w:rsidRDefault="00BF46E1" w:rsidP="00195D76">
            <w:pPr>
              <w:pStyle w:val="TAC"/>
            </w:pPr>
            <w:r w:rsidRPr="005307A3">
              <w:rPr>
                <w:rFonts w:cs="Arial"/>
                <w:szCs w:val="18"/>
              </w:rPr>
              <w:t xml:space="preserve">ME </w:t>
            </w:r>
            <w:r w:rsidRPr="005307A3">
              <w:rPr>
                <w:rFonts w:ascii="Symbol" w:hAnsi="Symbol" w:cs="Arial"/>
                <w:szCs w:val="18"/>
              </w:rPr>
              <w:t></w:t>
            </w:r>
            <w:r w:rsidRPr="005307A3">
              <w:rPr>
                <w:rFonts w:cs="Arial"/>
                <w:szCs w:val="18"/>
              </w:rPr>
              <w:t xml:space="preserve"> E-USS</w:t>
            </w:r>
            <w:r w:rsidRPr="005307A3">
              <w:t>/NB-SS</w:t>
            </w:r>
          </w:p>
        </w:tc>
        <w:tc>
          <w:tcPr>
            <w:tcW w:w="4141" w:type="dxa"/>
            <w:tcBorders>
              <w:top w:val="single" w:sz="4" w:space="0" w:color="auto"/>
              <w:left w:val="single" w:sz="4" w:space="0" w:color="auto"/>
              <w:bottom w:val="single" w:sz="4" w:space="0" w:color="auto"/>
              <w:right w:val="single" w:sz="4" w:space="0" w:color="auto"/>
            </w:tcBorders>
          </w:tcPr>
          <w:p w14:paraId="457E326A" w14:textId="77777777" w:rsidR="00BF46E1" w:rsidRPr="005307A3" w:rsidRDefault="00BF46E1" w:rsidP="00195D76">
            <w:pPr>
              <w:pStyle w:val="TAL"/>
            </w:pPr>
            <w:r w:rsidRPr="005307A3">
              <w:rPr>
                <w:rFonts w:cs="Arial"/>
                <w:szCs w:val="18"/>
              </w:rPr>
              <w:t>PDN CONNECTIVITY REQUEST</w:t>
            </w:r>
          </w:p>
        </w:tc>
        <w:tc>
          <w:tcPr>
            <w:tcW w:w="3037" w:type="dxa"/>
            <w:tcBorders>
              <w:top w:val="single" w:sz="4" w:space="0" w:color="auto"/>
              <w:left w:val="single" w:sz="4" w:space="0" w:color="auto"/>
              <w:bottom w:val="single" w:sz="4" w:space="0" w:color="auto"/>
              <w:right w:val="single" w:sz="4" w:space="0" w:color="auto"/>
            </w:tcBorders>
          </w:tcPr>
          <w:p w14:paraId="1560EFA4" w14:textId="77777777" w:rsidR="00BF46E1" w:rsidRPr="005307A3" w:rsidRDefault="00BF46E1" w:rsidP="00195D76">
            <w:pPr>
              <w:pStyle w:val="TAL"/>
            </w:pPr>
            <w:r w:rsidRPr="005307A3">
              <w:rPr>
                <w:rFonts w:cs="Arial"/>
                <w:szCs w:val="18"/>
              </w:rPr>
              <w:t>[The PDN CONNECTIVITY REQUEST shall contain the APN "Test12.rs"]</w:t>
            </w:r>
          </w:p>
        </w:tc>
      </w:tr>
      <w:tr w:rsidR="005859F8" w:rsidRPr="005307A3" w14:paraId="33BBEA17"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2C7B6832" w14:textId="63236265" w:rsidR="005859F8" w:rsidRPr="005307A3" w:rsidRDefault="005859F8" w:rsidP="005859F8">
            <w:pPr>
              <w:pStyle w:val="TAC"/>
            </w:pPr>
            <w:r w:rsidRPr="005307A3">
              <w:rPr>
                <w:rFonts w:cs="Arial"/>
                <w:szCs w:val="18"/>
              </w:rPr>
              <w:t>11</w:t>
            </w:r>
          </w:p>
        </w:tc>
        <w:tc>
          <w:tcPr>
            <w:tcW w:w="1320" w:type="dxa"/>
            <w:tcBorders>
              <w:top w:val="single" w:sz="4" w:space="0" w:color="auto"/>
              <w:left w:val="single" w:sz="4" w:space="0" w:color="auto"/>
              <w:bottom w:val="single" w:sz="4" w:space="0" w:color="auto"/>
              <w:right w:val="single" w:sz="4" w:space="0" w:color="auto"/>
            </w:tcBorders>
          </w:tcPr>
          <w:p w14:paraId="15591C7C" w14:textId="32FD6CBD" w:rsidR="005859F8" w:rsidRPr="005307A3" w:rsidRDefault="005859F8" w:rsidP="005859F8">
            <w:pPr>
              <w:pStyle w:val="TAC"/>
            </w:pPr>
            <w:r w:rsidRPr="005307A3">
              <w:rPr>
                <w:rFonts w:cs="Arial"/>
                <w:szCs w:val="18"/>
              </w:rPr>
              <w:t>E-USS</w:t>
            </w:r>
            <w:r w:rsidRPr="005307A3">
              <w:t>/NB-SS</w:t>
            </w:r>
            <w:r w:rsidRPr="005307A3">
              <w:rPr>
                <w:rFonts w:cs="Arial"/>
                <w:szCs w:val="18"/>
              </w:rPr>
              <w:t xml:space="preserve"> </w:t>
            </w:r>
            <w:r w:rsidRPr="005307A3">
              <w:rPr>
                <w:rFonts w:ascii="Symbol" w:hAnsi="Symbol" w:cs="Arial"/>
                <w:szCs w:val="18"/>
              </w:rPr>
              <w:t></w:t>
            </w:r>
            <w:r w:rsidRPr="005307A3">
              <w:rPr>
                <w:rFonts w:cs="Arial"/>
                <w:szCs w:val="18"/>
              </w:rPr>
              <w:t xml:space="preserve"> ME</w:t>
            </w:r>
          </w:p>
        </w:tc>
        <w:tc>
          <w:tcPr>
            <w:tcW w:w="4141" w:type="dxa"/>
            <w:tcBorders>
              <w:top w:val="single" w:sz="4" w:space="0" w:color="auto"/>
              <w:left w:val="single" w:sz="4" w:space="0" w:color="auto"/>
              <w:bottom w:val="single" w:sz="4" w:space="0" w:color="auto"/>
              <w:right w:val="single" w:sz="4" w:space="0" w:color="auto"/>
            </w:tcBorders>
          </w:tcPr>
          <w:p w14:paraId="16A67E1E" w14:textId="4A30753C" w:rsidR="005859F8" w:rsidRPr="005307A3" w:rsidRDefault="005859F8" w:rsidP="005859F8">
            <w:pPr>
              <w:pStyle w:val="TAL"/>
            </w:pPr>
            <w:r w:rsidRPr="005307A3">
              <w:rPr>
                <w:rFonts w:cs="Arial"/>
                <w:szCs w:val="18"/>
              </w:rPr>
              <w:t>ACTIVATE DEFAULT EPS BEARER CONTEXT REQUEST</w:t>
            </w:r>
          </w:p>
        </w:tc>
        <w:tc>
          <w:tcPr>
            <w:tcW w:w="3037" w:type="dxa"/>
            <w:tcBorders>
              <w:top w:val="single" w:sz="4" w:space="0" w:color="auto"/>
              <w:left w:val="single" w:sz="4" w:space="0" w:color="auto"/>
              <w:bottom w:val="single" w:sz="4" w:space="0" w:color="auto"/>
              <w:right w:val="single" w:sz="4" w:space="0" w:color="auto"/>
            </w:tcBorders>
          </w:tcPr>
          <w:p w14:paraId="0C40F9CD" w14:textId="007CA1A0" w:rsidR="005859F8" w:rsidRPr="005307A3" w:rsidRDefault="005859F8" w:rsidP="005859F8">
            <w:pPr>
              <w:pStyle w:val="TAL"/>
            </w:pPr>
            <w:r w:rsidRPr="005307A3">
              <w:rPr>
                <w:rFonts w:cs="Arial"/>
                <w:szCs w:val="18"/>
              </w:rPr>
              <w:t>[The E-UTRAN parameters are used]</w:t>
            </w:r>
          </w:p>
        </w:tc>
      </w:tr>
      <w:tr w:rsidR="00BF46E1" w:rsidRPr="005307A3" w14:paraId="54638CA1"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4B104C2C" w14:textId="77777777" w:rsidR="00BF46E1" w:rsidRPr="005307A3" w:rsidRDefault="00BF46E1" w:rsidP="00195D76">
            <w:pPr>
              <w:pStyle w:val="TAC"/>
            </w:pPr>
            <w:r w:rsidRPr="005307A3">
              <w:rPr>
                <w:rFonts w:cs="Arial"/>
                <w:szCs w:val="18"/>
              </w:rPr>
              <w:t>12</w:t>
            </w:r>
          </w:p>
        </w:tc>
        <w:tc>
          <w:tcPr>
            <w:tcW w:w="1320" w:type="dxa"/>
            <w:tcBorders>
              <w:top w:val="single" w:sz="4" w:space="0" w:color="auto"/>
              <w:left w:val="single" w:sz="4" w:space="0" w:color="auto"/>
              <w:bottom w:val="single" w:sz="4" w:space="0" w:color="auto"/>
              <w:right w:val="single" w:sz="4" w:space="0" w:color="auto"/>
            </w:tcBorders>
          </w:tcPr>
          <w:p w14:paraId="4B470954" w14:textId="77777777" w:rsidR="00BF46E1" w:rsidRPr="005307A3" w:rsidRDefault="00BF46E1" w:rsidP="00195D76">
            <w:pPr>
              <w:pStyle w:val="TAC"/>
            </w:pPr>
            <w:r w:rsidRPr="005307A3">
              <w:rPr>
                <w:rFonts w:cs="Arial"/>
                <w:szCs w:val="18"/>
              </w:rPr>
              <w:t xml:space="preserve">ME </w:t>
            </w:r>
            <w:r w:rsidRPr="005307A3">
              <w:rPr>
                <w:rFonts w:ascii="Symbol" w:hAnsi="Symbol" w:cs="Arial"/>
                <w:szCs w:val="18"/>
              </w:rPr>
              <w:t></w:t>
            </w:r>
            <w:r w:rsidRPr="005307A3">
              <w:rPr>
                <w:rFonts w:cs="Arial"/>
                <w:szCs w:val="18"/>
              </w:rPr>
              <w:t xml:space="preserve"> E-USS</w:t>
            </w:r>
            <w:r w:rsidRPr="005307A3">
              <w:t>/NB-SS</w:t>
            </w:r>
          </w:p>
        </w:tc>
        <w:tc>
          <w:tcPr>
            <w:tcW w:w="4141" w:type="dxa"/>
            <w:tcBorders>
              <w:top w:val="single" w:sz="4" w:space="0" w:color="auto"/>
              <w:left w:val="single" w:sz="4" w:space="0" w:color="auto"/>
              <w:bottom w:val="single" w:sz="4" w:space="0" w:color="auto"/>
              <w:right w:val="single" w:sz="4" w:space="0" w:color="auto"/>
            </w:tcBorders>
          </w:tcPr>
          <w:p w14:paraId="7F3DB115" w14:textId="77777777" w:rsidR="00BF46E1" w:rsidRPr="005307A3" w:rsidRDefault="00BF46E1" w:rsidP="00195D76">
            <w:pPr>
              <w:pStyle w:val="TAL"/>
            </w:pPr>
            <w:r w:rsidRPr="005307A3">
              <w:rPr>
                <w:rFonts w:cs="Arial"/>
                <w:szCs w:val="18"/>
              </w:rPr>
              <w:t>ACTIVATE DEFAULT EPS BEARER CONTEXT ACCEPT</w:t>
            </w:r>
          </w:p>
        </w:tc>
        <w:tc>
          <w:tcPr>
            <w:tcW w:w="3037" w:type="dxa"/>
            <w:tcBorders>
              <w:top w:val="single" w:sz="4" w:space="0" w:color="auto"/>
              <w:left w:val="single" w:sz="4" w:space="0" w:color="auto"/>
              <w:bottom w:val="single" w:sz="4" w:space="0" w:color="auto"/>
              <w:right w:val="single" w:sz="4" w:space="0" w:color="auto"/>
            </w:tcBorders>
          </w:tcPr>
          <w:p w14:paraId="7CBF5D19" w14:textId="77777777" w:rsidR="00BF46E1" w:rsidRPr="005307A3" w:rsidRDefault="00BF46E1" w:rsidP="00195D76">
            <w:pPr>
              <w:pStyle w:val="TAL"/>
            </w:pPr>
          </w:p>
        </w:tc>
      </w:tr>
      <w:tr w:rsidR="00BF46E1" w:rsidRPr="005307A3" w14:paraId="7395B603"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0A16E2C5" w14:textId="77777777" w:rsidR="00BF46E1" w:rsidRPr="005307A3" w:rsidRDefault="00BF46E1" w:rsidP="00195D76">
            <w:pPr>
              <w:pStyle w:val="TAC"/>
            </w:pPr>
            <w:r w:rsidRPr="005307A3">
              <w:rPr>
                <w:rFonts w:cs="Arial"/>
                <w:szCs w:val="18"/>
              </w:rPr>
              <w:t>13</w:t>
            </w:r>
          </w:p>
        </w:tc>
        <w:tc>
          <w:tcPr>
            <w:tcW w:w="1320" w:type="dxa"/>
            <w:tcBorders>
              <w:top w:val="single" w:sz="4" w:space="0" w:color="auto"/>
              <w:left w:val="single" w:sz="4" w:space="0" w:color="auto"/>
              <w:bottom w:val="single" w:sz="4" w:space="0" w:color="auto"/>
              <w:right w:val="single" w:sz="4" w:space="0" w:color="auto"/>
            </w:tcBorders>
          </w:tcPr>
          <w:p w14:paraId="2B0650B9" w14:textId="77777777" w:rsidR="00BF46E1" w:rsidRPr="005307A3" w:rsidRDefault="00BF46E1" w:rsidP="00195D76">
            <w:pPr>
              <w:pStyle w:val="TAC"/>
            </w:pPr>
            <w:r w:rsidRPr="005307A3">
              <w:rPr>
                <w:rFonts w:cs="Arial"/>
                <w:szCs w:val="18"/>
              </w:rPr>
              <w:t xml:space="preserve">ME </w:t>
            </w:r>
            <w:r w:rsidRPr="005307A3">
              <w:rPr>
                <w:rFonts w:ascii="Symbol" w:hAnsi="Symbol" w:cs="Arial"/>
                <w:szCs w:val="18"/>
              </w:rPr>
              <w:t></w:t>
            </w:r>
            <w:r w:rsidRPr="005307A3">
              <w:rPr>
                <w:rFonts w:cs="Arial"/>
                <w:szCs w:val="18"/>
              </w:rPr>
              <w:t xml:space="preserve"> UICC</w:t>
            </w:r>
          </w:p>
        </w:tc>
        <w:tc>
          <w:tcPr>
            <w:tcW w:w="4141" w:type="dxa"/>
            <w:tcBorders>
              <w:top w:val="single" w:sz="4" w:space="0" w:color="auto"/>
              <w:left w:val="single" w:sz="4" w:space="0" w:color="auto"/>
              <w:bottom w:val="single" w:sz="4" w:space="0" w:color="auto"/>
              <w:right w:val="single" w:sz="4" w:space="0" w:color="auto"/>
            </w:tcBorders>
          </w:tcPr>
          <w:p w14:paraId="2C5382AE" w14:textId="77777777" w:rsidR="00BF46E1" w:rsidRPr="005307A3" w:rsidRDefault="00BF46E1" w:rsidP="00195D76">
            <w:pPr>
              <w:pStyle w:val="TAL"/>
              <w:rPr>
                <w:rFonts w:cs="Arial"/>
                <w:szCs w:val="18"/>
              </w:rPr>
            </w:pPr>
            <w:r w:rsidRPr="005307A3">
              <w:rPr>
                <w:rFonts w:cs="Arial"/>
                <w:szCs w:val="18"/>
              </w:rPr>
              <w:t>TERMINAL RESPONSE: OPEN CHANNEL 6.1.1A</w:t>
            </w:r>
          </w:p>
          <w:p w14:paraId="1AC90CE7" w14:textId="77777777" w:rsidR="00BF46E1" w:rsidRPr="005307A3" w:rsidRDefault="00BF46E1" w:rsidP="00195D76">
            <w:pPr>
              <w:pStyle w:val="TAL"/>
              <w:rPr>
                <w:rFonts w:cs="Arial"/>
                <w:szCs w:val="18"/>
              </w:rPr>
            </w:pPr>
          </w:p>
          <w:p w14:paraId="2E00BC88" w14:textId="77777777" w:rsidR="00BF46E1" w:rsidRPr="005307A3" w:rsidRDefault="00BF46E1" w:rsidP="00195D76">
            <w:pPr>
              <w:pStyle w:val="TAL"/>
              <w:rPr>
                <w:rFonts w:cs="Arial"/>
                <w:szCs w:val="18"/>
              </w:rPr>
            </w:pPr>
            <w:r w:rsidRPr="005307A3">
              <w:rPr>
                <w:rFonts w:cs="Arial"/>
                <w:szCs w:val="18"/>
              </w:rPr>
              <w:t>OR</w:t>
            </w:r>
          </w:p>
          <w:p w14:paraId="6D4D733D" w14:textId="77777777" w:rsidR="00BF46E1" w:rsidRPr="005307A3" w:rsidRDefault="00BF46E1" w:rsidP="00195D76">
            <w:pPr>
              <w:pStyle w:val="TAL"/>
              <w:rPr>
                <w:rFonts w:cs="Arial"/>
                <w:szCs w:val="18"/>
              </w:rPr>
            </w:pPr>
          </w:p>
          <w:p w14:paraId="4F4AD017" w14:textId="77777777" w:rsidR="00BF46E1" w:rsidRPr="005307A3" w:rsidRDefault="00BF46E1" w:rsidP="00195D76">
            <w:pPr>
              <w:pStyle w:val="TAL"/>
            </w:pPr>
            <w:r w:rsidRPr="005307A3">
              <w:rPr>
                <w:rFonts w:cs="Arial"/>
                <w:szCs w:val="18"/>
              </w:rPr>
              <w:t xml:space="preserve">TERMINAL RESPONSE: OPEN CHANNEL 6.1.1B </w:t>
            </w:r>
          </w:p>
        </w:tc>
        <w:tc>
          <w:tcPr>
            <w:tcW w:w="3037" w:type="dxa"/>
            <w:tcBorders>
              <w:top w:val="single" w:sz="4" w:space="0" w:color="auto"/>
              <w:left w:val="single" w:sz="4" w:space="0" w:color="auto"/>
              <w:bottom w:val="single" w:sz="4" w:space="0" w:color="auto"/>
              <w:right w:val="single" w:sz="4" w:space="0" w:color="auto"/>
            </w:tcBorders>
          </w:tcPr>
          <w:p w14:paraId="041DCF9C" w14:textId="160E5A62" w:rsidR="00BF46E1" w:rsidRPr="005307A3" w:rsidRDefault="00BF46E1" w:rsidP="00195D76">
            <w:pPr>
              <w:pStyle w:val="TAL"/>
              <w:rPr>
                <w:rFonts w:cs="Arial"/>
                <w:szCs w:val="18"/>
              </w:rPr>
            </w:pPr>
            <w:r w:rsidRPr="005307A3">
              <w:rPr>
                <w:rFonts w:cs="Arial"/>
                <w:szCs w:val="18"/>
              </w:rPr>
              <w:t>[Command performed successfully</w:t>
            </w:r>
          </w:p>
          <w:p w14:paraId="06B25191" w14:textId="77777777" w:rsidR="00BF46E1" w:rsidRPr="005307A3" w:rsidRDefault="00BF46E1" w:rsidP="00195D76">
            <w:pPr>
              <w:pStyle w:val="TAL"/>
              <w:rPr>
                <w:rFonts w:cs="Arial"/>
                <w:szCs w:val="18"/>
              </w:rPr>
            </w:pPr>
          </w:p>
          <w:p w14:paraId="01EFDC81" w14:textId="77777777" w:rsidR="00BF46E1" w:rsidRPr="005307A3" w:rsidRDefault="00BF46E1" w:rsidP="00195D76">
            <w:pPr>
              <w:pStyle w:val="TAL"/>
              <w:rPr>
                <w:rFonts w:cs="Arial"/>
                <w:szCs w:val="18"/>
              </w:rPr>
            </w:pPr>
            <w:r w:rsidRPr="005307A3">
              <w:rPr>
                <w:rFonts w:cs="Arial"/>
                <w:szCs w:val="18"/>
              </w:rPr>
              <w:t>OR</w:t>
            </w:r>
          </w:p>
          <w:p w14:paraId="69EAF682" w14:textId="77777777" w:rsidR="00BF46E1" w:rsidRPr="005307A3" w:rsidRDefault="00BF46E1" w:rsidP="00195D76">
            <w:pPr>
              <w:pStyle w:val="TAL"/>
              <w:rPr>
                <w:rFonts w:cs="Arial"/>
                <w:szCs w:val="18"/>
              </w:rPr>
            </w:pPr>
          </w:p>
          <w:p w14:paraId="75FFDB87" w14:textId="77777777" w:rsidR="00BF46E1" w:rsidRPr="005307A3" w:rsidRDefault="00BF46E1" w:rsidP="00195D76">
            <w:pPr>
              <w:pStyle w:val="TAL"/>
            </w:pPr>
            <w:r w:rsidRPr="005307A3">
              <w:rPr>
                <w:rFonts w:cs="Arial"/>
                <w:szCs w:val="18"/>
              </w:rPr>
              <w:t>Command performed with modifications]</w:t>
            </w:r>
          </w:p>
        </w:tc>
      </w:tr>
      <w:tr w:rsidR="00BF46E1" w:rsidRPr="005307A3" w14:paraId="03730C2A"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5174878D" w14:textId="77777777" w:rsidR="00BF46E1" w:rsidRPr="005307A3" w:rsidRDefault="00BF46E1" w:rsidP="00195D76">
            <w:pPr>
              <w:pStyle w:val="TAC"/>
            </w:pPr>
            <w:r w:rsidRPr="005307A3">
              <w:t>14</w:t>
            </w:r>
          </w:p>
        </w:tc>
        <w:tc>
          <w:tcPr>
            <w:tcW w:w="1320" w:type="dxa"/>
            <w:tcBorders>
              <w:top w:val="single" w:sz="4" w:space="0" w:color="auto"/>
              <w:left w:val="single" w:sz="4" w:space="0" w:color="auto"/>
              <w:bottom w:val="single" w:sz="4" w:space="0" w:color="auto"/>
              <w:right w:val="single" w:sz="4" w:space="0" w:color="auto"/>
            </w:tcBorders>
          </w:tcPr>
          <w:p w14:paraId="7E810CCD" w14:textId="77777777" w:rsidR="00BF46E1" w:rsidRPr="005307A3" w:rsidRDefault="00BF46E1" w:rsidP="00195D76">
            <w:pPr>
              <w:pStyle w:val="TAC"/>
            </w:pPr>
            <w:r w:rsidRPr="005307A3">
              <w:rPr>
                <w:rFonts w:cs="Arial"/>
                <w:szCs w:val="18"/>
              </w:rPr>
              <w:t>E-USS</w:t>
            </w:r>
            <w:r w:rsidRPr="005307A3">
              <w:t>/NB-SS</w:t>
            </w:r>
            <w:r w:rsidRPr="005307A3">
              <w:rPr>
                <w:rFonts w:cs="Arial"/>
                <w:szCs w:val="18"/>
              </w:rPr>
              <w:t xml:space="preserve"> </w:t>
            </w:r>
            <w:r w:rsidRPr="005307A3">
              <w:rPr>
                <w:rFonts w:ascii="Symbol" w:hAnsi="Symbol" w:cs="Arial"/>
                <w:szCs w:val="18"/>
              </w:rPr>
              <w:t></w:t>
            </w:r>
            <w:r w:rsidRPr="005307A3">
              <w:rPr>
                <w:rFonts w:cs="Arial"/>
                <w:szCs w:val="18"/>
              </w:rPr>
              <w:t xml:space="preserve"> ME</w:t>
            </w:r>
          </w:p>
        </w:tc>
        <w:tc>
          <w:tcPr>
            <w:tcW w:w="4141" w:type="dxa"/>
            <w:tcBorders>
              <w:top w:val="single" w:sz="4" w:space="0" w:color="auto"/>
              <w:left w:val="single" w:sz="4" w:space="0" w:color="auto"/>
              <w:bottom w:val="single" w:sz="4" w:space="0" w:color="auto"/>
              <w:right w:val="single" w:sz="4" w:space="0" w:color="auto"/>
            </w:tcBorders>
          </w:tcPr>
          <w:p w14:paraId="37D519D9" w14:textId="77777777" w:rsidR="00BF46E1" w:rsidRPr="005307A3" w:rsidRDefault="00BF46E1" w:rsidP="00195D76">
            <w:pPr>
              <w:pStyle w:val="TAL"/>
            </w:pPr>
            <w:r w:rsidRPr="005307A3">
              <w:t>DEACTIVATE EPS BEARER CONTEXT REQUEST</w:t>
            </w:r>
          </w:p>
        </w:tc>
        <w:tc>
          <w:tcPr>
            <w:tcW w:w="3037" w:type="dxa"/>
            <w:tcBorders>
              <w:top w:val="single" w:sz="4" w:space="0" w:color="auto"/>
              <w:left w:val="single" w:sz="4" w:space="0" w:color="auto"/>
              <w:bottom w:val="single" w:sz="4" w:space="0" w:color="auto"/>
              <w:right w:val="single" w:sz="4" w:space="0" w:color="auto"/>
            </w:tcBorders>
          </w:tcPr>
          <w:p w14:paraId="054D599A" w14:textId="77777777" w:rsidR="00BF46E1" w:rsidRPr="005307A3" w:rsidRDefault="00BF46E1" w:rsidP="00195D76">
            <w:pPr>
              <w:pStyle w:val="TAL"/>
            </w:pPr>
            <w:r w:rsidRPr="005307A3">
              <w:t>[Cause: #38 network failure]</w:t>
            </w:r>
          </w:p>
        </w:tc>
      </w:tr>
      <w:tr w:rsidR="00BF46E1" w:rsidRPr="005307A3" w14:paraId="7685DE4A"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6FA668F8" w14:textId="77777777" w:rsidR="00BF46E1" w:rsidRPr="005307A3" w:rsidRDefault="00BF46E1" w:rsidP="00195D76">
            <w:pPr>
              <w:pStyle w:val="TAC"/>
            </w:pPr>
            <w:r w:rsidRPr="005307A3">
              <w:t>15</w:t>
            </w:r>
          </w:p>
        </w:tc>
        <w:tc>
          <w:tcPr>
            <w:tcW w:w="1320" w:type="dxa"/>
            <w:tcBorders>
              <w:top w:val="single" w:sz="4" w:space="0" w:color="auto"/>
              <w:left w:val="single" w:sz="4" w:space="0" w:color="auto"/>
              <w:bottom w:val="single" w:sz="4" w:space="0" w:color="auto"/>
              <w:right w:val="single" w:sz="4" w:space="0" w:color="auto"/>
            </w:tcBorders>
          </w:tcPr>
          <w:p w14:paraId="5E15D765" w14:textId="77777777" w:rsidR="00BF46E1" w:rsidRPr="005307A3" w:rsidRDefault="00BF46E1" w:rsidP="00195D76">
            <w:pPr>
              <w:pStyle w:val="TAC"/>
              <w:rPr>
                <w:rFonts w:cs="Arial"/>
                <w:szCs w:val="18"/>
              </w:rPr>
            </w:pPr>
            <w:r w:rsidRPr="005307A3">
              <w:rPr>
                <w:rFonts w:cs="Arial"/>
                <w:szCs w:val="18"/>
              </w:rPr>
              <w:t xml:space="preserve">ME </w:t>
            </w:r>
            <w:r w:rsidRPr="005307A3">
              <w:rPr>
                <w:rFonts w:ascii="Symbol" w:hAnsi="Symbol" w:cs="Arial"/>
                <w:szCs w:val="18"/>
              </w:rPr>
              <w:t></w:t>
            </w:r>
            <w:r w:rsidRPr="005307A3">
              <w:rPr>
                <w:rFonts w:cs="Arial"/>
                <w:szCs w:val="18"/>
              </w:rPr>
              <w:t xml:space="preserve"> E-USS</w:t>
            </w:r>
            <w:r w:rsidRPr="005307A3">
              <w:t>/NB-SS</w:t>
            </w:r>
          </w:p>
        </w:tc>
        <w:tc>
          <w:tcPr>
            <w:tcW w:w="4141" w:type="dxa"/>
            <w:tcBorders>
              <w:top w:val="single" w:sz="4" w:space="0" w:color="auto"/>
              <w:left w:val="single" w:sz="4" w:space="0" w:color="auto"/>
              <w:bottom w:val="single" w:sz="4" w:space="0" w:color="auto"/>
              <w:right w:val="single" w:sz="4" w:space="0" w:color="auto"/>
            </w:tcBorders>
          </w:tcPr>
          <w:p w14:paraId="06F52DB7" w14:textId="77777777" w:rsidR="00BF46E1" w:rsidRPr="005307A3" w:rsidRDefault="00BF46E1" w:rsidP="00195D76">
            <w:pPr>
              <w:pStyle w:val="TAL"/>
            </w:pPr>
            <w:r w:rsidRPr="005307A3">
              <w:t>DEACTIVATE EPS BEARER CONTEXT ACCEPT</w:t>
            </w:r>
          </w:p>
        </w:tc>
        <w:tc>
          <w:tcPr>
            <w:tcW w:w="3037" w:type="dxa"/>
            <w:tcBorders>
              <w:top w:val="single" w:sz="4" w:space="0" w:color="auto"/>
              <w:left w:val="single" w:sz="4" w:space="0" w:color="auto"/>
              <w:bottom w:val="single" w:sz="4" w:space="0" w:color="auto"/>
              <w:right w:val="single" w:sz="4" w:space="0" w:color="auto"/>
            </w:tcBorders>
          </w:tcPr>
          <w:p w14:paraId="06E767CD" w14:textId="77777777" w:rsidR="00BF46E1" w:rsidRPr="005307A3" w:rsidRDefault="00BF46E1" w:rsidP="00195D76">
            <w:pPr>
              <w:pStyle w:val="TAL"/>
            </w:pPr>
          </w:p>
        </w:tc>
      </w:tr>
      <w:tr w:rsidR="00BF46E1" w:rsidRPr="005307A3" w14:paraId="646E04CC"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08ADAD47" w14:textId="77777777" w:rsidR="00BF46E1" w:rsidRPr="005307A3" w:rsidRDefault="00BF46E1" w:rsidP="00195D76">
            <w:pPr>
              <w:pStyle w:val="TAC"/>
            </w:pPr>
            <w:r w:rsidRPr="005307A3">
              <w:t>16</w:t>
            </w:r>
          </w:p>
        </w:tc>
        <w:tc>
          <w:tcPr>
            <w:tcW w:w="1320" w:type="dxa"/>
            <w:tcBorders>
              <w:top w:val="single" w:sz="4" w:space="0" w:color="auto"/>
              <w:left w:val="single" w:sz="4" w:space="0" w:color="auto"/>
              <w:bottom w:val="single" w:sz="4" w:space="0" w:color="auto"/>
              <w:right w:val="single" w:sz="4" w:space="0" w:color="auto"/>
            </w:tcBorders>
          </w:tcPr>
          <w:p w14:paraId="09DD41F5"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141" w:type="dxa"/>
            <w:tcBorders>
              <w:top w:val="single" w:sz="4" w:space="0" w:color="auto"/>
              <w:left w:val="single" w:sz="4" w:space="0" w:color="auto"/>
              <w:bottom w:val="single" w:sz="4" w:space="0" w:color="auto"/>
              <w:right w:val="single" w:sz="4" w:space="0" w:color="auto"/>
            </w:tcBorders>
          </w:tcPr>
          <w:p w14:paraId="0837FA39" w14:textId="77777777" w:rsidR="00BF46E1" w:rsidRPr="005307A3" w:rsidRDefault="00BF46E1" w:rsidP="00195D76">
            <w:pPr>
              <w:pStyle w:val="TAL"/>
            </w:pPr>
            <w:r w:rsidRPr="005307A3">
              <w:t>ENVELOPE EVENT DOWNLOAD: CHANNEL STATUS 1.3.1</w:t>
            </w:r>
          </w:p>
        </w:tc>
        <w:tc>
          <w:tcPr>
            <w:tcW w:w="3037" w:type="dxa"/>
            <w:tcBorders>
              <w:top w:val="single" w:sz="4" w:space="0" w:color="auto"/>
              <w:left w:val="single" w:sz="4" w:space="0" w:color="auto"/>
              <w:bottom w:val="single" w:sz="4" w:space="0" w:color="auto"/>
              <w:right w:val="single" w:sz="4" w:space="0" w:color="auto"/>
            </w:tcBorders>
          </w:tcPr>
          <w:p w14:paraId="6687023E" w14:textId="77777777" w:rsidR="00BF46E1" w:rsidRPr="005307A3" w:rsidRDefault="00BF46E1" w:rsidP="00195D76">
            <w:pPr>
              <w:pStyle w:val="TAL"/>
            </w:pPr>
            <w:r w:rsidRPr="005307A3">
              <w:t>[Link dropped]</w:t>
            </w:r>
          </w:p>
        </w:tc>
      </w:tr>
      <w:tr w:rsidR="00BF46E1" w:rsidRPr="005307A3" w14:paraId="380E0F5A"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6BBB051C" w14:textId="77777777" w:rsidR="00BF46E1" w:rsidRPr="005307A3" w:rsidRDefault="00BF46E1" w:rsidP="00195D76">
            <w:pPr>
              <w:pStyle w:val="TAC"/>
            </w:pPr>
            <w:r w:rsidRPr="005307A3">
              <w:t>17</w:t>
            </w:r>
          </w:p>
        </w:tc>
        <w:tc>
          <w:tcPr>
            <w:tcW w:w="1320" w:type="dxa"/>
            <w:tcBorders>
              <w:top w:val="single" w:sz="4" w:space="0" w:color="auto"/>
              <w:left w:val="single" w:sz="4" w:space="0" w:color="auto"/>
              <w:bottom w:val="single" w:sz="4" w:space="0" w:color="auto"/>
              <w:right w:val="single" w:sz="4" w:space="0" w:color="auto"/>
            </w:tcBorders>
          </w:tcPr>
          <w:p w14:paraId="00BFFECF"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141" w:type="dxa"/>
            <w:tcBorders>
              <w:top w:val="single" w:sz="4" w:space="0" w:color="auto"/>
              <w:left w:val="single" w:sz="4" w:space="0" w:color="auto"/>
              <w:bottom w:val="single" w:sz="4" w:space="0" w:color="auto"/>
              <w:right w:val="single" w:sz="4" w:space="0" w:color="auto"/>
            </w:tcBorders>
          </w:tcPr>
          <w:p w14:paraId="609EF395" w14:textId="77777777" w:rsidR="00BF46E1" w:rsidRPr="005307A3" w:rsidRDefault="00BF46E1" w:rsidP="00195D76">
            <w:pPr>
              <w:pStyle w:val="TAL"/>
            </w:pPr>
            <w:r w:rsidRPr="005307A3">
              <w:t>PROACTIVE COMMAND PENDING: GET STATUS 1.3.1</w:t>
            </w:r>
          </w:p>
        </w:tc>
        <w:tc>
          <w:tcPr>
            <w:tcW w:w="3037" w:type="dxa"/>
            <w:tcBorders>
              <w:top w:val="single" w:sz="4" w:space="0" w:color="auto"/>
              <w:left w:val="single" w:sz="4" w:space="0" w:color="auto"/>
              <w:bottom w:val="single" w:sz="4" w:space="0" w:color="auto"/>
              <w:right w:val="single" w:sz="4" w:space="0" w:color="auto"/>
            </w:tcBorders>
          </w:tcPr>
          <w:p w14:paraId="4CF397A9" w14:textId="77777777" w:rsidR="00BF46E1" w:rsidRPr="005307A3" w:rsidRDefault="00BF46E1" w:rsidP="00195D76">
            <w:pPr>
              <w:pStyle w:val="TAL"/>
            </w:pPr>
          </w:p>
        </w:tc>
      </w:tr>
      <w:tr w:rsidR="00BF46E1" w:rsidRPr="005307A3" w14:paraId="43235889"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0E6FCB30" w14:textId="77777777" w:rsidR="00BF46E1" w:rsidRPr="005307A3" w:rsidRDefault="00BF46E1" w:rsidP="00195D76">
            <w:pPr>
              <w:pStyle w:val="TAC"/>
            </w:pPr>
            <w:r w:rsidRPr="005307A3">
              <w:t>18</w:t>
            </w:r>
          </w:p>
        </w:tc>
        <w:tc>
          <w:tcPr>
            <w:tcW w:w="1320" w:type="dxa"/>
            <w:tcBorders>
              <w:top w:val="single" w:sz="4" w:space="0" w:color="auto"/>
              <w:left w:val="single" w:sz="4" w:space="0" w:color="auto"/>
              <w:bottom w:val="single" w:sz="4" w:space="0" w:color="auto"/>
              <w:right w:val="single" w:sz="4" w:space="0" w:color="auto"/>
            </w:tcBorders>
          </w:tcPr>
          <w:p w14:paraId="71D29B9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141" w:type="dxa"/>
            <w:tcBorders>
              <w:top w:val="single" w:sz="4" w:space="0" w:color="auto"/>
              <w:left w:val="single" w:sz="4" w:space="0" w:color="auto"/>
              <w:bottom w:val="single" w:sz="4" w:space="0" w:color="auto"/>
              <w:right w:val="single" w:sz="4" w:space="0" w:color="auto"/>
            </w:tcBorders>
          </w:tcPr>
          <w:p w14:paraId="37A80809" w14:textId="77777777" w:rsidR="00BF46E1" w:rsidRPr="005307A3" w:rsidRDefault="00BF46E1" w:rsidP="00195D76">
            <w:pPr>
              <w:pStyle w:val="TAL"/>
            </w:pPr>
            <w:r w:rsidRPr="005307A3">
              <w:t>FETCH</w:t>
            </w:r>
          </w:p>
        </w:tc>
        <w:tc>
          <w:tcPr>
            <w:tcW w:w="3037" w:type="dxa"/>
            <w:tcBorders>
              <w:top w:val="single" w:sz="4" w:space="0" w:color="auto"/>
              <w:left w:val="single" w:sz="4" w:space="0" w:color="auto"/>
              <w:bottom w:val="single" w:sz="4" w:space="0" w:color="auto"/>
              <w:right w:val="single" w:sz="4" w:space="0" w:color="auto"/>
            </w:tcBorders>
          </w:tcPr>
          <w:p w14:paraId="444917D0" w14:textId="77777777" w:rsidR="00BF46E1" w:rsidRPr="005307A3" w:rsidRDefault="00BF46E1" w:rsidP="00195D76">
            <w:pPr>
              <w:pStyle w:val="TAL"/>
            </w:pPr>
          </w:p>
        </w:tc>
      </w:tr>
      <w:tr w:rsidR="00BF46E1" w:rsidRPr="005307A3" w14:paraId="7AF8672E"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3E084EAB" w14:textId="77777777" w:rsidR="00BF46E1" w:rsidRPr="005307A3" w:rsidRDefault="00BF46E1" w:rsidP="00195D76">
            <w:pPr>
              <w:pStyle w:val="TAC"/>
            </w:pPr>
            <w:r w:rsidRPr="005307A3">
              <w:t>19</w:t>
            </w:r>
          </w:p>
        </w:tc>
        <w:tc>
          <w:tcPr>
            <w:tcW w:w="1320" w:type="dxa"/>
            <w:tcBorders>
              <w:top w:val="single" w:sz="4" w:space="0" w:color="auto"/>
              <w:left w:val="single" w:sz="4" w:space="0" w:color="auto"/>
              <w:bottom w:val="single" w:sz="4" w:space="0" w:color="auto"/>
              <w:right w:val="single" w:sz="4" w:space="0" w:color="auto"/>
            </w:tcBorders>
          </w:tcPr>
          <w:p w14:paraId="5FBEDA39"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4141" w:type="dxa"/>
            <w:tcBorders>
              <w:top w:val="single" w:sz="4" w:space="0" w:color="auto"/>
              <w:left w:val="single" w:sz="4" w:space="0" w:color="auto"/>
              <w:bottom w:val="single" w:sz="4" w:space="0" w:color="auto"/>
              <w:right w:val="single" w:sz="4" w:space="0" w:color="auto"/>
            </w:tcBorders>
          </w:tcPr>
          <w:p w14:paraId="37C6B052" w14:textId="77777777" w:rsidR="00BF46E1" w:rsidRPr="005307A3" w:rsidRDefault="00BF46E1" w:rsidP="00195D76">
            <w:pPr>
              <w:pStyle w:val="TAL"/>
            </w:pPr>
            <w:r w:rsidRPr="005307A3">
              <w:t>PROACTIVE COMMAND: GET STATUS 1.3.1</w:t>
            </w:r>
          </w:p>
        </w:tc>
        <w:tc>
          <w:tcPr>
            <w:tcW w:w="3037" w:type="dxa"/>
            <w:tcBorders>
              <w:top w:val="single" w:sz="4" w:space="0" w:color="auto"/>
              <w:left w:val="single" w:sz="4" w:space="0" w:color="auto"/>
              <w:bottom w:val="single" w:sz="4" w:space="0" w:color="auto"/>
              <w:right w:val="single" w:sz="4" w:space="0" w:color="auto"/>
            </w:tcBorders>
          </w:tcPr>
          <w:p w14:paraId="5C671E0B" w14:textId="77777777" w:rsidR="00BF46E1" w:rsidRPr="005307A3" w:rsidRDefault="00BF46E1" w:rsidP="00195D76">
            <w:pPr>
              <w:pStyle w:val="TAL"/>
            </w:pPr>
          </w:p>
        </w:tc>
      </w:tr>
      <w:tr w:rsidR="00BF46E1" w:rsidRPr="005307A3" w14:paraId="4BA9758E" w14:textId="77777777" w:rsidTr="00195D76">
        <w:trPr>
          <w:cantSplit/>
          <w:jc w:val="center"/>
        </w:trPr>
        <w:tc>
          <w:tcPr>
            <w:tcW w:w="540" w:type="dxa"/>
            <w:tcBorders>
              <w:top w:val="single" w:sz="4" w:space="0" w:color="auto"/>
              <w:left w:val="single" w:sz="4" w:space="0" w:color="auto"/>
              <w:bottom w:val="single" w:sz="4" w:space="0" w:color="auto"/>
              <w:right w:val="single" w:sz="4" w:space="0" w:color="auto"/>
            </w:tcBorders>
          </w:tcPr>
          <w:p w14:paraId="269B5217" w14:textId="77777777" w:rsidR="00BF46E1" w:rsidRPr="005307A3" w:rsidRDefault="00BF46E1" w:rsidP="00195D76">
            <w:pPr>
              <w:pStyle w:val="TAC"/>
            </w:pPr>
            <w:r w:rsidRPr="005307A3">
              <w:t>20</w:t>
            </w:r>
          </w:p>
        </w:tc>
        <w:tc>
          <w:tcPr>
            <w:tcW w:w="1320" w:type="dxa"/>
            <w:tcBorders>
              <w:top w:val="single" w:sz="4" w:space="0" w:color="auto"/>
              <w:left w:val="single" w:sz="4" w:space="0" w:color="auto"/>
              <w:bottom w:val="single" w:sz="4" w:space="0" w:color="auto"/>
              <w:right w:val="single" w:sz="4" w:space="0" w:color="auto"/>
            </w:tcBorders>
          </w:tcPr>
          <w:p w14:paraId="2FA8F1E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4141" w:type="dxa"/>
            <w:tcBorders>
              <w:top w:val="single" w:sz="4" w:space="0" w:color="auto"/>
              <w:left w:val="single" w:sz="4" w:space="0" w:color="auto"/>
              <w:bottom w:val="single" w:sz="4" w:space="0" w:color="auto"/>
              <w:right w:val="single" w:sz="4" w:space="0" w:color="auto"/>
            </w:tcBorders>
          </w:tcPr>
          <w:p w14:paraId="7F560C6D" w14:textId="77777777" w:rsidR="00BF46E1" w:rsidRPr="005307A3" w:rsidRDefault="00BF46E1" w:rsidP="00195D76">
            <w:pPr>
              <w:pStyle w:val="TAL"/>
            </w:pPr>
            <w:r w:rsidRPr="005307A3">
              <w:t>TERMINAL RESPONSE: GET STATUS 1.3.1A</w:t>
            </w:r>
          </w:p>
          <w:p w14:paraId="2327B10E" w14:textId="77777777" w:rsidR="00BF46E1" w:rsidRPr="005307A3" w:rsidRDefault="00BF46E1" w:rsidP="00195D76">
            <w:pPr>
              <w:pStyle w:val="TAL"/>
            </w:pPr>
            <w:r w:rsidRPr="005307A3">
              <w:t>Or</w:t>
            </w:r>
          </w:p>
          <w:p w14:paraId="44C01883" w14:textId="77777777" w:rsidR="00BF46E1" w:rsidRPr="005307A3" w:rsidRDefault="00BF46E1" w:rsidP="00195D76">
            <w:pPr>
              <w:pStyle w:val="TAL"/>
            </w:pPr>
            <w:r w:rsidRPr="005307A3">
              <w:t>TERMINAL RESPONSE: GET STATUS 1.3.1B</w:t>
            </w:r>
          </w:p>
          <w:p w14:paraId="18793CCC" w14:textId="77777777" w:rsidR="00BF46E1" w:rsidRPr="005307A3" w:rsidRDefault="00BF46E1" w:rsidP="00195D76">
            <w:pPr>
              <w:pStyle w:val="TAL"/>
            </w:pPr>
            <w:r w:rsidRPr="005307A3">
              <w:t>Or</w:t>
            </w:r>
          </w:p>
          <w:p w14:paraId="7E1E2477" w14:textId="77777777" w:rsidR="00BF46E1" w:rsidRPr="005307A3" w:rsidRDefault="00BF46E1" w:rsidP="00195D76">
            <w:pPr>
              <w:pStyle w:val="TAL"/>
            </w:pPr>
            <w:r w:rsidRPr="005307A3">
              <w:t>TERMINAL RESPONSE: GET STATUS 1.3.1C</w:t>
            </w:r>
          </w:p>
          <w:p w14:paraId="6569D892" w14:textId="77777777" w:rsidR="00BF46E1" w:rsidRPr="005307A3" w:rsidRDefault="00BF46E1" w:rsidP="00195D76">
            <w:pPr>
              <w:pStyle w:val="TAL"/>
            </w:pPr>
            <w:r w:rsidRPr="005307A3">
              <w:t>Or</w:t>
            </w:r>
          </w:p>
          <w:p w14:paraId="28A6563F" w14:textId="77777777" w:rsidR="00BF46E1" w:rsidRPr="005307A3" w:rsidRDefault="00BF46E1" w:rsidP="00195D76">
            <w:pPr>
              <w:pStyle w:val="TAL"/>
            </w:pPr>
            <w:r w:rsidRPr="005307A3">
              <w:t>TERMINAL RESPONSE: GET STATUS 1.3.1D</w:t>
            </w:r>
          </w:p>
          <w:p w14:paraId="1047765F" w14:textId="77777777" w:rsidR="00BF46E1" w:rsidRPr="005307A3" w:rsidRDefault="00BF46E1" w:rsidP="00195D76">
            <w:pPr>
              <w:pStyle w:val="TAL"/>
            </w:pPr>
            <w:r w:rsidRPr="005307A3">
              <w:t>Or</w:t>
            </w:r>
          </w:p>
          <w:p w14:paraId="2094D8EE" w14:textId="77777777" w:rsidR="00BF46E1" w:rsidRPr="005307A3" w:rsidRDefault="00BF46E1" w:rsidP="00195D76">
            <w:pPr>
              <w:pStyle w:val="TAL"/>
            </w:pPr>
            <w:r w:rsidRPr="005307A3">
              <w:t>TERMINAL RESPONSE: GET STATUS 1.3.1E</w:t>
            </w:r>
          </w:p>
        </w:tc>
        <w:tc>
          <w:tcPr>
            <w:tcW w:w="3037" w:type="dxa"/>
            <w:tcBorders>
              <w:top w:val="single" w:sz="4" w:space="0" w:color="auto"/>
              <w:left w:val="single" w:sz="4" w:space="0" w:color="auto"/>
              <w:bottom w:val="single" w:sz="4" w:space="0" w:color="auto"/>
              <w:right w:val="single" w:sz="4" w:space="0" w:color="auto"/>
            </w:tcBorders>
          </w:tcPr>
          <w:p w14:paraId="0952E1B4" w14:textId="77777777" w:rsidR="00BF46E1" w:rsidRPr="005307A3" w:rsidRDefault="00BF46E1" w:rsidP="00195D76">
            <w:pPr>
              <w:pStyle w:val="TAL"/>
            </w:pPr>
            <w:r w:rsidRPr="005307A3">
              <w:t>[Command performed successfully]</w:t>
            </w:r>
          </w:p>
        </w:tc>
      </w:tr>
    </w:tbl>
    <w:p w14:paraId="3F0FA725" w14:textId="77777777" w:rsidR="00BF46E1" w:rsidRPr="005307A3" w:rsidRDefault="00BF46E1" w:rsidP="00BF46E1"/>
    <w:p w14:paraId="568C191F" w14:textId="77777777" w:rsidR="00BF46E1" w:rsidRPr="005307A3" w:rsidRDefault="00BF46E1" w:rsidP="00BF46E1">
      <w:pPr>
        <w:widowControl w:val="0"/>
      </w:pPr>
      <w:r w:rsidRPr="005307A3">
        <w:t>PROACTIVE COMMAND: OPEN CHANNEL 6.3.1</w:t>
      </w:r>
    </w:p>
    <w:p w14:paraId="57AC9C91" w14:textId="77777777" w:rsidR="00BF46E1" w:rsidRPr="005307A3" w:rsidRDefault="00BF46E1" w:rsidP="00BF46E1">
      <w:pPr>
        <w:widowControl w:val="0"/>
      </w:pPr>
      <w:r w:rsidRPr="005307A3">
        <w:tab/>
        <w:t>Same as PROACTIVE COMMAND: OPEN CHANNEL 6.3.1 in clause 27.22.4.27.6.4.</w:t>
      </w:r>
    </w:p>
    <w:p w14:paraId="13FF4C82" w14:textId="77777777" w:rsidR="00BF46E1" w:rsidRPr="005307A3" w:rsidRDefault="00BF46E1" w:rsidP="00BF46E1">
      <w:r w:rsidRPr="005307A3">
        <w:t>TERMINAL RESPONSE: OPEN CHANNEL 6.1.1A</w:t>
      </w:r>
    </w:p>
    <w:p w14:paraId="4426C4EF" w14:textId="3FAE2676" w:rsidR="00BF46E1" w:rsidRPr="005307A3" w:rsidRDefault="00BF46E1" w:rsidP="00BF46E1">
      <w:r w:rsidRPr="005307A3">
        <w:tab/>
        <w:t>Same as TERMINAL RESPONSE: OPEN CHANNEL 6.1.1A in clause 27.22.4.27.6.4.</w:t>
      </w:r>
    </w:p>
    <w:p w14:paraId="1E5DD706" w14:textId="77777777" w:rsidR="00BF46E1" w:rsidRPr="005307A3" w:rsidRDefault="00BF46E1" w:rsidP="00BF46E1">
      <w:r w:rsidRPr="005307A3">
        <w:t>TERMINAL RESPONSE: OPEN CHANNEL 6.1.1B</w:t>
      </w:r>
    </w:p>
    <w:p w14:paraId="110EBEA0" w14:textId="77777777" w:rsidR="00BF46E1" w:rsidRPr="005307A3" w:rsidRDefault="00BF46E1" w:rsidP="00BF46E1">
      <w:r w:rsidRPr="005307A3">
        <w:tab/>
        <w:t>Same as TERMINAL RESPONSE: OPEN CHANNEL 6.1.1B in clause 27.22.4.27.6.4.</w:t>
      </w:r>
    </w:p>
    <w:p w14:paraId="7DB3B180" w14:textId="77777777" w:rsidR="00BF46E1" w:rsidRPr="005307A3" w:rsidRDefault="00BF46E1" w:rsidP="00BF46E1"/>
    <w:p w14:paraId="71AD703C" w14:textId="77777777" w:rsidR="00BF46E1" w:rsidRPr="005307A3" w:rsidRDefault="00BF46E1" w:rsidP="00BF46E1">
      <w:r w:rsidRPr="005307A3">
        <w:t>PROACTIVE COMMAND: SET UP EVENT LIST 1.1.1</w:t>
      </w:r>
    </w:p>
    <w:p w14:paraId="25B7AE00" w14:textId="77777777" w:rsidR="00BF46E1" w:rsidRPr="005307A3" w:rsidRDefault="00BF46E1" w:rsidP="00BF46E1">
      <w:r w:rsidRPr="005307A3">
        <w:t>Logically:</w:t>
      </w:r>
    </w:p>
    <w:p w14:paraId="129B07C0" w14:textId="77777777" w:rsidR="00BF46E1" w:rsidRPr="005307A3" w:rsidRDefault="00BF46E1" w:rsidP="0041528A">
      <w:pPr>
        <w:pStyle w:val="EW"/>
      </w:pPr>
      <w:r w:rsidRPr="005307A3">
        <w:t>Command details</w:t>
      </w:r>
    </w:p>
    <w:p w14:paraId="60850ABE" w14:textId="77777777" w:rsidR="00BF46E1" w:rsidRPr="005307A3" w:rsidRDefault="00BF46E1" w:rsidP="0041528A">
      <w:pPr>
        <w:pStyle w:val="EW"/>
      </w:pPr>
      <w:r w:rsidRPr="005307A3">
        <w:tab/>
        <w:t>Command number:</w:t>
      </w:r>
      <w:r w:rsidRPr="005307A3">
        <w:tab/>
        <w:t>1</w:t>
      </w:r>
    </w:p>
    <w:p w14:paraId="6AFA0B7D" w14:textId="77777777" w:rsidR="00BF46E1" w:rsidRPr="005307A3" w:rsidRDefault="00BF46E1" w:rsidP="0041528A">
      <w:pPr>
        <w:pStyle w:val="EW"/>
      </w:pPr>
      <w:r w:rsidRPr="005307A3">
        <w:tab/>
        <w:t>Command type:</w:t>
      </w:r>
      <w:r w:rsidRPr="005307A3">
        <w:tab/>
        <w:t>SET UP EVENT LIST</w:t>
      </w:r>
    </w:p>
    <w:p w14:paraId="1597ACE7" w14:textId="77777777" w:rsidR="00BF46E1" w:rsidRPr="005307A3" w:rsidRDefault="00BF46E1" w:rsidP="0041528A">
      <w:pPr>
        <w:pStyle w:val="EW"/>
      </w:pPr>
      <w:r w:rsidRPr="005307A3">
        <w:tab/>
        <w:t>Command qualifier:</w:t>
      </w:r>
      <w:r w:rsidRPr="005307A3">
        <w:tab/>
        <w:t>'00'</w:t>
      </w:r>
    </w:p>
    <w:p w14:paraId="76D0E25F" w14:textId="77777777" w:rsidR="00BF46E1" w:rsidRPr="005307A3" w:rsidRDefault="00BF46E1" w:rsidP="0041528A">
      <w:pPr>
        <w:pStyle w:val="EW"/>
      </w:pPr>
      <w:r w:rsidRPr="005307A3">
        <w:t>Device identities</w:t>
      </w:r>
    </w:p>
    <w:p w14:paraId="46894927" w14:textId="77777777" w:rsidR="00BF46E1" w:rsidRPr="005307A3" w:rsidRDefault="00BF46E1" w:rsidP="0041528A">
      <w:pPr>
        <w:pStyle w:val="EW"/>
      </w:pPr>
      <w:r w:rsidRPr="005307A3">
        <w:tab/>
        <w:t>Source device:</w:t>
      </w:r>
      <w:r w:rsidRPr="005307A3">
        <w:tab/>
        <w:t>UICC</w:t>
      </w:r>
    </w:p>
    <w:p w14:paraId="1BC833B6" w14:textId="77777777" w:rsidR="00BF46E1" w:rsidRPr="005307A3" w:rsidRDefault="00BF46E1" w:rsidP="0041528A">
      <w:pPr>
        <w:pStyle w:val="EW"/>
      </w:pPr>
      <w:r w:rsidRPr="005307A3">
        <w:tab/>
        <w:t>Destination device:</w:t>
      </w:r>
      <w:r w:rsidRPr="005307A3">
        <w:tab/>
        <w:t>ME</w:t>
      </w:r>
    </w:p>
    <w:p w14:paraId="6A749F16" w14:textId="77777777" w:rsidR="00BF46E1" w:rsidRPr="005307A3" w:rsidRDefault="00BF46E1" w:rsidP="0041528A">
      <w:pPr>
        <w:pStyle w:val="EW"/>
      </w:pPr>
      <w:r w:rsidRPr="005307A3">
        <w:t>Event list</w:t>
      </w:r>
    </w:p>
    <w:p w14:paraId="17080442" w14:textId="77777777" w:rsidR="00BF46E1" w:rsidRPr="005307A3" w:rsidRDefault="00BF46E1" w:rsidP="0041528A">
      <w:pPr>
        <w:pStyle w:val="EX"/>
      </w:pPr>
      <w:r w:rsidRPr="005307A3">
        <w:tab/>
        <w:t>Event 1:</w:t>
      </w:r>
      <w:r w:rsidRPr="005307A3">
        <w:tab/>
        <w:t>Channel Status</w:t>
      </w:r>
    </w:p>
    <w:p w14:paraId="299815B8" w14:textId="77777777" w:rsidR="00BF46E1" w:rsidRPr="005307A3" w:rsidRDefault="00BF46E1" w:rsidP="00BF46E1">
      <w:r w:rsidRPr="005307A3">
        <w:t>Coding:</w:t>
      </w:r>
    </w:p>
    <w:p w14:paraId="4A86011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4379B7DD"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11E4D9F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38B00A6"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6A495F4"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03198D9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6593BB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855746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5EE9AC"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13755C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E2468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DB95CD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2BD19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B136E42" w14:textId="77777777" w:rsidR="00BF46E1" w:rsidRPr="005307A3" w:rsidRDefault="00BF46E1" w:rsidP="00195D76">
            <w:pPr>
              <w:pStyle w:val="TAC"/>
            </w:pPr>
            <w:r w:rsidRPr="005307A3">
              <w:t>82</w:t>
            </w:r>
          </w:p>
        </w:tc>
      </w:tr>
      <w:tr w:rsidR="00BF46E1" w:rsidRPr="005307A3" w14:paraId="41038AFB" w14:textId="77777777" w:rsidTr="00195D76">
        <w:trPr>
          <w:cantSplit/>
          <w:jc w:val="center"/>
        </w:trPr>
        <w:tc>
          <w:tcPr>
            <w:tcW w:w="1134" w:type="dxa"/>
            <w:tcBorders>
              <w:top w:val="single" w:sz="4" w:space="0" w:color="auto"/>
              <w:right w:val="single" w:sz="4" w:space="0" w:color="auto"/>
            </w:tcBorders>
          </w:tcPr>
          <w:p w14:paraId="2F8F639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AED5F12"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6F64F1A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96A141"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3B5068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C7CFD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7E504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DAFC2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A0832C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9077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50AAD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B7033A" w14:textId="77777777" w:rsidR="00BF46E1" w:rsidRPr="005307A3" w:rsidRDefault="00BF46E1" w:rsidP="00195D76">
            <w:pPr>
              <w:pStyle w:val="TAC"/>
            </w:pPr>
          </w:p>
        </w:tc>
      </w:tr>
    </w:tbl>
    <w:p w14:paraId="3FF7A0E4" w14:textId="77777777" w:rsidR="00BF46E1" w:rsidRPr="005307A3" w:rsidRDefault="00BF46E1" w:rsidP="00BF46E1"/>
    <w:p w14:paraId="19E41F46" w14:textId="77777777" w:rsidR="00BF46E1" w:rsidRPr="005307A3" w:rsidRDefault="00BF46E1" w:rsidP="00BF46E1">
      <w:r w:rsidRPr="005307A3">
        <w:t>TERMINAL RESPONSE: SET UP EVENT LIST 1.1.1</w:t>
      </w:r>
    </w:p>
    <w:p w14:paraId="5F908F1A" w14:textId="77777777" w:rsidR="00BF46E1" w:rsidRPr="005307A3" w:rsidRDefault="00BF46E1" w:rsidP="00BF46E1">
      <w:r w:rsidRPr="005307A3">
        <w:t>Logically:</w:t>
      </w:r>
    </w:p>
    <w:p w14:paraId="47CECE02" w14:textId="77777777" w:rsidR="00BF46E1" w:rsidRPr="005307A3" w:rsidRDefault="00BF46E1" w:rsidP="0041528A">
      <w:pPr>
        <w:pStyle w:val="EW"/>
      </w:pPr>
      <w:r w:rsidRPr="005307A3">
        <w:t>Command details</w:t>
      </w:r>
    </w:p>
    <w:p w14:paraId="63C1FC57" w14:textId="77777777" w:rsidR="00BF46E1" w:rsidRPr="005307A3" w:rsidRDefault="00BF46E1" w:rsidP="0041528A">
      <w:pPr>
        <w:pStyle w:val="EW"/>
      </w:pPr>
      <w:r w:rsidRPr="005307A3">
        <w:tab/>
        <w:t>Command number:</w:t>
      </w:r>
      <w:r w:rsidRPr="005307A3">
        <w:tab/>
        <w:t>1</w:t>
      </w:r>
    </w:p>
    <w:p w14:paraId="23FA78BD" w14:textId="77777777" w:rsidR="00BF46E1" w:rsidRPr="005307A3" w:rsidRDefault="00BF46E1" w:rsidP="0041528A">
      <w:pPr>
        <w:pStyle w:val="EW"/>
      </w:pPr>
      <w:r w:rsidRPr="005307A3">
        <w:tab/>
        <w:t>Command type:</w:t>
      </w:r>
      <w:r w:rsidRPr="005307A3">
        <w:tab/>
        <w:t>SET UP EVENT LIST</w:t>
      </w:r>
    </w:p>
    <w:p w14:paraId="5AF6AA0C" w14:textId="77777777" w:rsidR="00BF46E1" w:rsidRPr="005307A3" w:rsidRDefault="00BF46E1" w:rsidP="0041528A">
      <w:pPr>
        <w:pStyle w:val="EW"/>
      </w:pPr>
      <w:r w:rsidRPr="005307A3">
        <w:tab/>
        <w:t>Command qualifier:</w:t>
      </w:r>
      <w:r w:rsidRPr="005307A3">
        <w:tab/>
        <w:t>'00'</w:t>
      </w:r>
    </w:p>
    <w:p w14:paraId="43E681D3" w14:textId="77777777" w:rsidR="00BF46E1" w:rsidRPr="005307A3" w:rsidRDefault="00BF46E1" w:rsidP="0041528A">
      <w:pPr>
        <w:pStyle w:val="EW"/>
      </w:pPr>
      <w:r w:rsidRPr="005307A3">
        <w:t>Device identities</w:t>
      </w:r>
    </w:p>
    <w:p w14:paraId="7D0F51F7" w14:textId="77777777" w:rsidR="00BF46E1" w:rsidRPr="005307A3" w:rsidRDefault="00BF46E1" w:rsidP="0041528A">
      <w:pPr>
        <w:pStyle w:val="EW"/>
      </w:pPr>
      <w:r w:rsidRPr="005307A3">
        <w:tab/>
        <w:t>Source device:</w:t>
      </w:r>
      <w:r w:rsidRPr="005307A3">
        <w:tab/>
        <w:t>ME</w:t>
      </w:r>
    </w:p>
    <w:p w14:paraId="4FC87A86" w14:textId="77777777" w:rsidR="00BF46E1" w:rsidRPr="005307A3" w:rsidRDefault="00BF46E1" w:rsidP="0041528A">
      <w:pPr>
        <w:pStyle w:val="EW"/>
      </w:pPr>
      <w:r w:rsidRPr="005307A3">
        <w:tab/>
        <w:t>Destination device:</w:t>
      </w:r>
      <w:r w:rsidRPr="005307A3">
        <w:tab/>
        <w:t>UICC</w:t>
      </w:r>
    </w:p>
    <w:p w14:paraId="59114204" w14:textId="77777777" w:rsidR="00BF46E1" w:rsidRPr="005307A3" w:rsidRDefault="00BF46E1" w:rsidP="0041528A">
      <w:pPr>
        <w:pStyle w:val="EW"/>
      </w:pPr>
      <w:r w:rsidRPr="005307A3">
        <w:t>Result</w:t>
      </w:r>
    </w:p>
    <w:p w14:paraId="061E7D68" w14:textId="77777777" w:rsidR="00BF46E1" w:rsidRPr="005307A3" w:rsidRDefault="00BF46E1" w:rsidP="0041528A">
      <w:pPr>
        <w:pStyle w:val="EX"/>
      </w:pPr>
      <w:r w:rsidRPr="005307A3">
        <w:tab/>
        <w:t>General Result:</w:t>
      </w:r>
      <w:r w:rsidRPr="005307A3">
        <w:tab/>
        <w:t>Command performed successfully</w:t>
      </w:r>
    </w:p>
    <w:p w14:paraId="5ABDAC1D" w14:textId="77777777" w:rsidR="00BF46E1" w:rsidRPr="005307A3" w:rsidRDefault="00BF46E1" w:rsidP="00BF46E1">
      <w:r w:rsidRPr="005307A3">
        <w:t>Coding:</w:t>
      </w:r>
    </w:p>
    <w:p w14:paraId="3980AA4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ABCDA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1051A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519964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A6685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7FD05C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D38406"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D7CD29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A7C0C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69C392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48C43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9B426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501309"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9F71D0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82190CD" w14:textId="77777777" w:rsidR="00BF46E1" w:rsidRPr="005307A3" w:rsidRDefault="00BF46E1" w:rsidP="00195D76">
            <w:pPr>
              <w:pStyle w:val="TAC"/>
            </w:pPr>
            <w:r w:rsidRPr="005307A3">
              <w:t>00</w:t>
            </w:r>
          </w:p>
        </w:tc>
      </w:tr>
    </w:tbl>
    <w:p w14:paraId="5A1AD60E" w14:textId="77777777" w:rsidR="00BF46E1" w:rsidRPr="005307A3" w:rsidRDefault="00BF46E1" w:rsidP="00BF46E1"/>
    <w:p w14:paraId="5292B2F2" w14:textId="77777777" w:rsidR="00BF46E1" w:rsidRPr="005307A3" w:rsidRDefault="00BF46E1" w:rsidP="00BF46E1">
      <w:r w:rsidRPr="005307A3">
        <w:t>ENVELOPE EVENT DOWNLOAD: CHANNEL STATUS 1.3.1</w:t>
      </w:r>
    </w:p>
    <w:p w14:paraId="60E7E247" w14:textId="77777777" w:rsidR="00BF46E1" w:rsidRPr="005307A3" w:rsidRDefault="00BF46E1" w:rsidP="00BF46E1">
      <w:r w:rsidRPr="005307A3">
        <w:t>Logically:</w:t>
      </w:r>
    </w:p>
    <w:p w14:paraId="3AE09B01" w14:textId="77777777" w:rsidR="00BF46E1" w:rsidRPr="005307A3" w:rsidRDefault="00BF46E1" w:rsidP="0041528A">
      <w:pPr>
        <w:pStyle w:val="EW"/>
      </w:pPr>
      <w:r w:rsidRPr="005307A3">
        <w:t>Event list</w:t>
      </w:r>
    </w:p>
    <w:p w14:paraId="55A74DB4" w14:textId="77777777" w:rsidR="00BF46E1" w:rsidRPr="005307A3" w:rsidRDefault="00BF46E1" w:rsidP="0041528A">
      <w:pPr>
        <w:pStyle w:val="EW"/>
      </w:pPr>
      <w:r w:rsidRPr="005307A3">
        <w:tab/>
        <w:t>Event list:</w:t>
      </w:r>
      <w:r w:rsidRPr="005307A3">
        <w:tab/>
        <w:t>Channel Status</w:t>
      </w:r>
    </w:p>
    <w:p w14:paraId="0E5CD227" w14:textId="77777777" w:rsidR="00BF46E1" w:rsidRPr="005307A3" w:rsidRDefault="00BF46E1" w:rsidP="0041528A">
      <w:pPr>
        <w:pStyle w:val="EW"/>
      </w:pPr>
      <w:r w:rsidRPr="005307A3">
        <w:t>Device identities</w:t>
      </w:r>
    </w:p>
    <w:p w14:paraId="19F6DAE4" w14:textId="77777777" w:rsidR="00BF46E1" w:rsidRPr="005307A3" w:rsidRDefault="00BF46E1" w:rsidP="0041528A">
      <w:pPr>
        <w:pStyle w:val="EW"/>
      </w:pPr>
      <w:r w:rsidRPr="005307A3">
        <w:tab/>
        <w:t>Source device:</w:t>
      </w:r>
      <w:r w:rsidRPr="005307A3">
        <w:tab/>
        <w:t>ME</w:t>
      </w:r>
    </w:p>
    <w:p w14:paraId="2E382390" w14:textId="77777777" w:rsidR="00BF46E1" w:rsidRPr="005307A3" w:rsidRDefault="00BF46E1" w:rsidP="0041528A">
      <w:pPr>
        <w:pStyle w:val="EW"/>
      </w:pPr>
      <w:r w:rsidRPr="005307A3">
        <w:tab/>
        <w:t>Destination device:</w:t>
      </w:r>
      <w:r w:rsidRPr="005307A3">
        <w:tab/>
        <w:t>UICC</w:t>
      </w:r>
    </w:p>
    <w:p w14:paraId="3AB910C6" w14:textId="77777777" w:rsidR="00BF46E1" w:rsidRPr="005307A3" w:rsidRDefault="00BF46E1" w:rsidP="0041528A">
      <w:pPr>
        <w:pStyle w:val="EW"/>
      </w:pPr>
      <w:r w:rsidRPr="005307A3">
        <w:t>Channel status</w:t>
      </w:r>
    </w:p>
    <w:p w14:paraId="68C53E04" w14:textId="77777777" w:rsidR="00BF46E1" w:rsidRPr="005307A3" w:rsidRDefault="00BF46E1" w:rsidP="0041528A">
      <w:pPr>
        <w:pStyle w:val="EX"/>
      </w:pPr>
      <w:r w:rsidRPr="005307A3">
        <w:tab/>
        <w:t>Channel status:</w:t>
      </w:r>
      <w:r w:rsidRPr="005307A3">
        <w:tab/>
        <w:t>Channel 1, link dropped</w:t>
      </w:r>
    </w:p>
    <w:p w14:paraId="71E9013B" w14:textId="77777777" w:rsidR="00BF46E1" w:rsidRPr="005307A3" w:rsidRDefault="00BF46E1" w:rsidP="00BF46E1">
      <w:r w:rsidRPr="005307A3">
        <w:t>Coding:</w:t>
      </w:r>
    </w:p>
    <w:p w14:paraId="12E1363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F69D1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4E9802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CE6E78E" w14:textId="77777777" w:rsidR="00BF46E1" w:rsidRPr="005307A3" w:rsidRDefault="00BF46E1" w:rsidP="00195D76">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714E2F0A" w14:textId="77777777" w:rsidR="00BF46E1" w:rsidRPr="005307A3" w:rsidRDefault="00BF46E1" w:rsidP="00195D76">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5F6F8798"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4B1C0E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41A92B"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C03B54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4D684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5A5B0A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077AA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9D9846F"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18BA54A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4EDC65" w14:textId="77777777" w:rsidR="00BF46E1" w:rsidRPr="005307A3" w:rsidRDefault="00BF46E1" w:rsidP="00195D76">
            <w:pPr>
              <w:pStyle w:val="TAC"/>
            </w:pPr>
            <w:r w:rsidRPr="005307A3">
              <w:t>01</w:t>
            </w:r>
          </w:p>
        </w:tc>
      </w:tr>
      <w:tr w:rsidR="00BF46E1" w:rsidRPr="005307A3" w14:paraId="1D86D93F" w14:textId="77777777" w:rsidTr="00195D76">
        <w:trPr>
          <w:jc w:val="center"/>
        </w:trPr>
        <w:tc>
          <w:tcPr>
            <w:tcW w:w="1134" w:type="dxa"/>
            <w:tcBorders>
              <w:top w:val="single" w:sz="4" w:space="0" w:color="auto"/>
              <w:right w:val="single" w:sz="4" w:space="0" w:color="auto"/>
            </w:tcBorders>
          </w:tcPr>
          <w:p w14:paraId="29A9420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D560690" w14:textId="77777777" w:rsidR="00BF46E1" w:rsidRPr="005307A3" w:rsidRDefault="00BF46E1" w:rsidP="00195D76">
            <w:pPr>
              <w:pStyle w:val="TAC"/>
            </w:pPr>
            <w:r w:rsidRPr="005307A3">
              <w:t>05</w:t>
            </w:r>
          </w:p>
        </w:tc>
        <w:tc>
          <w:tcPr>
            <w:tcW w:w="546" w:type="dxa"/>
            <w:tcBorders>
              <w:top w:val="single" w:sz="4" w:space="0" w:color="auto"/>
              <w:left w:val="single" w:sz="4" w:space="0" w:color="auto"/>
              <w:bottom w:val="single" w:sz="4" w:space="0" w:color="auto"/>
              <w:right w:val="single" w:sz="4" w:space="0" w:color="auto"/>
            </w:tcBorders>
          </w:tcPr>
          <w:p w14:paraId="4846B939" w14:textId="77777777" w:rsidR="00BF46E1" w:rsidRPr="005307A3" w:rsidRDefault="00BF46E1" w:rsidP="00195D76">
            <w:pPr>
              <w:pStyle w:val="TAC"/>
            </w:pPr>
          </w:p>
        </w:tc>
        <w:tc>
          <w:tcPr>
            <w:tcW w:w="588" w:type="dxa"/>
            <w:tcBorders>
              <w:top w:val="single" w:sz="4" w:space="0" w:color="auto"/>
              <w:left w:val="single" w:sz="4" w:space="0" w:color="auto"/>
              <w:bottom w:val="single" w:sz="4" w:space="0" w:color="auto"/>
              <w:right w:val="single" w:sz="4" w:space="0" w:color="auto"/>
            </w:tcBorders>
          </w:tcPr>
          <w:p w14:paraId="5C3CA3A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5F70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5B4F0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F3E6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E690E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5113D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7385A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DB7A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FF7B8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33851F" w14:textId="77777777" w:rsidR="00BF46E1" w:rsidRPr="005307A3" w:rsidRDefault="00BF46E1" w:rsidP="00195D76">
            <w:pPr>
              <w:pStyle w:val="TAC"/>
            </w:pPr>
          </w:p>
        </w:tc>
      </w:tr>
    </w:tbl>
    <w:p w14:paraId="5948F757" w14:textId="77777777" w:rsidR="00BF46E1" w:rsidRPr="005307A3" w:rsidRDefault="00BF46E1" w:rsidP="00BF46E1"/>
    <w:p w14:paraId="5F4599F2" w14:textId="77777777" w:rsidR="00BF46E1" w:rsidRPr="005307A3" w:rsidRDefault="00BF46E1" w:rsidP="00BF46E1">
      <w:r w:rsidRPr="005307A3">
        <w:t>PROACTIVE COMMAND: GET STATUS 1.3.1</w:t>
      </w:r>
    </w:p>
    <w:p w14:paraId="0C2FD4D9" w14:textId="77777777" w:rsidR="00BF46E1" w:rsidRPr="005307A3" w:rsidRDefault="00BF46E1" w:rsidP="00BF46E1">
      <w:r w:rsidRPr="005307A3">
        <w:t>Logically:</w:t>
      </w:r>
    </w:p>
    <w:p w14:paraId="22054CF2" w14:textId="77777777" w:rsidR="00BF46E1" w:rsidRPr="005307A3" w:rsidRDefault="00BF46E1" w:rsidP="0041528A">
      <w:pPr>
        <w:pStyle w:val="EW"/>
      </w:pPr>
      <w:r w:rsidRPr="005307A3">
        <w:t>Command details</w:t>
      </w:r>
    </w:p>
    <w:p w14:paraId="406597A9" w14:textId="77777777" w:rsidR="00BF46E1" w:rsidRPr="005307A3" w:rsidRDefault="00BF46E1" w:rsidP="0041528A">
      <w:pPr>
        <w:pStyle w:val="EW"/>
      </w:pPr>
      <w:r w:rsidRPr="005307A3">
        <w:tab/>
        <w:t>Command number:</w:t>
      </w:r>
      <w:r w:rsidRPr="005307A3">
        <w:tab/>
        <w:t>1</w:t>
      </w:r>
    </w:p>
    <w:p w14:paraId="14780DA2" w14:textId="77777777" w:rsidR="00BF46E1" w:rsidRPr="005307A3" w:rsidRDefault="00BF46E1" w:rsidP="0041528A">
      <w:pPr>
        <w:pStyle w:val="EW"/>
      </w:pPr>
      <w:r w:rsidRPr="005307A3">
        <w:lastRenderedPageBreak/>
        <w:tab/>
        <w:t>Command type:</w:t>
      </w:r>
      <w:r w:rsidRPr="005307A3">
        <w:tab/>
        <w:t>GET STATUS</w:t>
      </w:r>
    </w:p>
    <w:p w14:paraId="5CAFAE28" w14:textId="77777777" w:rsidR="00BF46E1" w:rsidRPr="005307A3" w:rsidRDefault="00BF46E1" w:rsidP="0041528A">
      <w:pPr>
        <w:pStyle w:val="EW"/>
      </w:pPr>
      <w:r w:rsidRPr="005307A3">
        <w:tab/>
        <w:t>Command qualifier:</w:t>
      </w:r>
      <w:r w:rsidRPr="005307A3">
        <w:tab/>
        <w:t>RFU</w:t>
      </w:r>
    </w:p>
    <w:p w14:paraId="5AB9181C" w14:textId="77777777" w:rsidR="00BF46E1" w:rsidRPr="005307A3" w:rsidRDefault="00BF46E1" w:rsidP="0041528A">
      <w:pPr>
        <w:pStyle w:val="EW"/>
      </w:pPr>
      <w:r w:rsidRPr="005307A3">
        <w:t>Device identities</w:t>
      </w:r>
    </w:p>
    <w:p w14:paraId="09DED360" w14:textId="77777777" w:rsidR="00BF46E1" w:rsidRPr="005307A3" w:rsidRDefault="00BF46E1" w:rsidP="0041528A">
      <w:pPr>
        <w:pStyle w:val="EW"/>
      </w:pPr>
      <w:r w:rsidRPr="005307A3">
        <w:tab/>
        <w:t>Source device:</w:t>
      </w:r>
      <w:r w:rsidRPr="005307A3">
        <w:tab/>
        <w:t>UICC</w:t>
      </w:r>
    </w:p>
    <w:p w14:paraId="445FBE40" w14:textId="77777777" w:rsidR="00BF46E1" w:rsidRPr="005307A3" w:rsidRDefault="00BF46E1" w:rsidP="0041528A">
      <w:pPr>
        <w:pStyle w:val="EX"/>
      </w:pPr>
      <w:r w:rsidRPr="005307A3">
        <w:tab/>
        <w:t>Destination device:</w:t>
      </w:r>
      <w:r w:rsidRPr="005307A3">
        <w:tab/>
        <w:t>ME</w:t>
      </w:r>
    </w:p>
    <w:p w14:paraId="281275D1" w14:textId="77777777" w:rsidR="00BF46E1" w:rsidRPr="005307A3" w:rsidRDefault="00BF46E1" w:rsidP="00BF46E1">
      <w:r w:rsidRPr="005307A3">
        <w:t>Coding:</w:t>
      </w:r>
    </w:p>
    <w:p w14:paraId="673EA13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1B88FA9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BC00C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F77339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6B037C33" w14:textId="77777777" w:rsidR="00BF46E1" w:rsidRPr="005307A3" w:rsidRDefault="00BF46E1" w:rsidP="00195D76">
            <w:pPr>
              <w:pStyle w:val="TAC"/>
            </w:pPr>
            <w:r w:rsidRPr="005307A3">
              <w:t>09</w:t>
            </w:r>
          </w:p>
        </w:tc>
        <w:tc>
          <w:tcPr>
            <w:tcW w:w="588" w:type="dxa"/>
            <w:tcBorders>
              <w:top w:val="single" w:sz="4" w:space="0" w:color="auto"/>
              <w:left w:val="single" w:sz="4" w:space="0" w:color="auto"/>
              <w:bottom w:val="single" w:sz="4" w:space="0" w:color="auto"/>
              <w:right w:val="single" w:sz="4" w:space="0" w:color="auto"/>
            </w:tcBorders>
          </w:tcPr>
          <w:p w14:paraId="7FC0A7E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F596F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AC6F8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401917"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40F48E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6D36B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D9C28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09AFE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CAD32F6" w14:textId="77777777" w:rsidR="00BF46E1" w:rsidRPr="005307A3" w:rsidRDefault="00BF46E1" w:rsidP="00195D76">
            <w:pPr>
              <w:pStyle w:val="TAC"/>
            </w:pPr>
            <w:r w:rsidRPr="005307A3">
              <w:t>82</w:t>
            </w:r>
          </w:p>
        </w:tc>
      </w:tr>
    </w:tbl>
    <w:p w14:paraId="7102F43B" w14:textId="77777777" w:rsidR="00BF46E1" w:rsidRPr="005307A3" w:rsidRDefault="00BF46E1" w:rsidP="00BF46E1"/>
    <w:p w14:paraId="1960792A" w14:textId="77777777" w:rsidR="00BF46E1" w:rsidRPr="005307A3" w:rsidRDefault="00BF46E1" w:rsidP="00BF46E1">
      <w:r w:rsidRPr="005307A3">
        <w:t>TERMINAL RESPONSE: GET STATUS 1.3.1A</w:t>
      </w:r>
    </w:p>
    <w:p w14:paraId="2515124E" w14:textId="77777777" w:rsidR="00BF46E1" w:rsidRPr="005307A3" w:rsidRDefault="00BF46E1" w:rsidP="00BF46E1">
      <w:r w:rsidRPr="005307A3">
        <w:tab/>
        <w:t>Same as TERMINAL RESPONSE: GET STATUS 1.1.1A</w:t>
      </w:r>
    </w:p>
    <w:p w14:paraId="346C1034" w14:textId="77777777" w:rsidR="00BF46E1" w:rsidRPr="005307A3" w:rsidRDefault="00BF46E1" w:rsidP="00BF46E1"/>
    <w:p w14:paraId="30B67AE0" w14:textId="77777777" w:rsidR="00BF46E1" w:rsidRPr="005307A3" w:rsidRDefault="00BF46E1" w:rsidP="00BF46E1">
      <w:r w:rsidRPr="005307A3">
        <w:t>TERMINAL RESPONSE: GET STATUS 1.3.1B</w:t>
      </w:r>
    </w:p>
    <w:p w14:paraId="6394B100" w14:textId="77777777" w:rsidR="00BF46E1" w:rsidRPr="005307A3" w:rsidRDefault="00BF46E1" w:rsidP="00BF46E1">
      <w:r w:rsidRPr="005307A3">
        <w:tab/>
        <w:t>Same as TERMINAL RESPONSE: GET STATUS 1.1.1B</w:t>
      </w:r>
    </w:p>
    <w:p w14:paraId="5A572DBB" w14:textId="77777777" w:rsidR="00BF46E1" w:rsidRPr="005307A3" w:rsidRDefault="00BF46E1" w:rsidP="00BF46E1"/>
    <w:p w14:paraId="5D824BE1" w14:textId="77777777" w:rsidR="00BF46E1" w:rsidRPr="005307A3" w:rsidRDefault="00BF46E1" w:rsidP="00BF46E1">
      <w:r w:rsidRPr="005307A3">
        <w:t>TERMINAL RESPONSE: GET STATUS 1.3.1C</w:t>
      </w:r>
    </w:p>
    <w:p w14:paraId="6AA5D49F" w14:textId="77777777" w:rsidR="00BF46E1" w:rsidRPr="005307A3" w:rsidRDefault="00BF46E1" w:rsidP="00BF46E1">
      <w:r w:rsidRPr="005307A3">
        <w:tab/>
        <w:t>Same as TERMINAL RESPONSE: GET STATUS 1.1.1C</w:t>
      </w:r>
    </w:p>
    <w:p w14:paraId="76DAC873" w14:textId="77777777" w:rsidR="00BF46E1" w:rsidRPr="005307A3" w:rsidRDefault="00BF46E1" w:rsidP="00BF46E1"/>
    <w:p w14:paraId="4248EB2C" w14:textId="77777777" w:rsidR="00BF46E1" w:rsidRPr="005307A3" w:rsidRDefault="00BF46E1" w:rsidP="00BF46E1">
      <w:r w:rsidRPr="005307A3">
        <w:t>TERMINAL RESPONSE: GET STATUS 1.3.1D</w:t>
      </w:r>
    </w:p>
    <w:p w14:paraId="0272D985" w14:textId="77777777" w:rsidR="00BF46E1" w:rsidRPr="005307A3" w:rsidRDefault="00BF46E1" w:rsidP="00BF46E1">
      <w:r w:rsidRPr="005307A3">
        <w:t>Logically:</w:t>
      </w:r>
    </w:p>
    <w:p w14:paraId="0B0F7153" w14:textId="77777777" w:rsidR="00BF46E1" w:rsidRPr="005307A3" w:rsidRDefault="00BF46E1" w:rsidP="0041528A">
      <w:pPr>
        <w:pStyle w:val="EW"/>
      </w:pPr>
      <w:r w:rsidRPr="005307A3">
        <w:t>Command details</w:t>
      </w:r>
    </w:p>
    <w:p w14:paraId="6A7B44DC" w14:textId="77777777" w:rsidR="00BF46E1" w:rsidRPr="005307A3" w:rsidRDefault="00BF46E1" w:rsidP="0041528A">
      <w:pPr>
        <w:pStyle w:val="EW"/>
      </w:pPr>
      <w:r w:rsidRPr="005307A3">
        <w:tab/>
        <w:t>Command number:</w:t>
      </w:r>
      <w:r w:rsidRPr="005307A3">
        <w:tab/>
        <w:t>1</w:t>
      </w:r>
    </w:p>
    <w:p w14:paraId="160D963D" w14:textId="77777777" w:rsidR="00BF46E1" w:rsidRPr="005307A3" w:rsidRDefault="00BF46E1" w:rsidP="0041528A">
      <w:pPr>
        <w:pStyle w:val="EW"/>
      </w:pPr>
      <w:r w:rsidRPr="005307A3">
        <w:tab/>
        <w:t>Command type:</w:t>
      </w:r>
      <w:r w:rsidRPr="005307A3">
        <w:tab/>
        <w:t>GET STATUS</w:t>
      </w:r>
    </w:p>
    <w:p w14:paraId="2249630D" w14:textId="77777777" w:rsidR="00BF46E1" w:rsidRPr="005307A3" w:rsidRDefault="00BF46E1" w:rsidP="0041528A">
      <w:pPr>
        <w:pStyle w:val="EW"/>
      </w:pPr>
      <w:r w:rsidRPr="005307A3">
        <w:tab/>
        <w:t>Command qualifier:</w:t>
      </w:r>
      <w:r w:rsidRPr="005307A3">
        <w:tab/>
        <w:t>RFU</w:t>
      </w:r>
    </w:p>
    <w:p w14:paraId="7469A8BC" w14:textId="77777777" w:rsidR="00BF46E1" w:rsidRPr="005307A3" w:rsidRDefault="00BF46E1" w:rsidP="0041528A">
      <w:pPr>
        <w:pStyle w:val="EW"/>
      </w:pPr>
      <w:r w:rsidRPr="005307A3">
        <w:t>Device identities</w:t>
      </w:r>
    </w:p>
    <w:p w14:paraId="147B2B49" w14:textId="77777777" w:rsidR="00BF46E1" w:rsidRPr="005307A3" w:rsidRDefault="00BF46E1" w:rsidP="0041528A">
      <w:pPr>
        <w:pStyle w:val="EW"/>
      </w:pPr>
      <w:r w:rsidRPr="005307A3">
        <w:tab/>
        <w:t>Source device:</w:t>
      </w:r>
      <w:r w:rsidRPr="005307A3">
        <w:tab/>
        <w:t>ME</w:t>
      </w:r>
    </w:p>
    <w:p w14:paraId="54385414" w14:textId="77777777" w:rsidR="00BF46E1" w:rsidRPr="005307A3" w:rsidRDefault="00BF46E1" w:rsidP="0041528A">
      <w:pPr>
        <w:pStyle w:val="EW"/>
      </w:pPr>
      <w:r w:rsidRPr="005307A3">
        <w:tab/>
        <w:t>Destination device:</w:t>
      </w:r>
      <w:r w:rsidRPr="005307A3">
        <w:tab/>
        <w:t>UICC</w:t>
      </w:r>
    </w:p>
    <w:p w14:paraId="0FFE64D3" w14:textId="77777777" w:rsidR="00BF46E1" w:rsidRPr="005307A3" w:rsidRDefault="00BF46E1" w:rsidP="0041528A">
      <w:pPr>
        <w:pStyle w:val="EW"/>
      </w:pPr>
      <w:r w:rsidRPr="005307A3">
        <w:t>Result</w:t>
      </w:r>
    </w:p>
    <w:p w14:paraId="2D6EB929" w14:textId="77777777" w:rsidR="00BF46E1" w:rsidRPr="005307A3" w:rsidRDefault="00BF46E1" w:rsidP="0041528A">
      <w:pPr>
        <w:pStyle w:val="EW"/>
      </w:pPr>
      <w:r w:rsidRPr="005307A3">
        <w:tab/>
        <w:t>General Result:</w:t>
      </w:r>
      <w:r w:rsidRPr="005307A3">
        <w:tab/>
        <w:t>Command performed successfully</w:t>
      </w:r>
    </w:p>
    <w:p w14:paraId="0BC230D1" w14:textId="77777777" w:rsidR="00BF46E1" w:rsidRPr="005307A3" w:rsidRDefault="00BF46E1" w:rsidP="0041528A">
      <w:pPr>
        <w:pStyle w:val="EW"/>
      </w:pPr>
      <w:r w:rsidRPr="005307A3">
        <w:t>Channel status</w:t>
      </w:r>
    </w:p>
    <w:p w14:paraId="33D76A03" w14:textId="77777777" w:rsidR="00BF46E1" w:rsidRPr="005307A3" w:rsidRDefault="00BF46E1" w:rsidP="0041528A">
      <w:pPr>
        <w:pStyle w:val="EX"/>
      </w:pPr>
      <w:r w:rsidRPr="005307A3">
        <w:tab/>
        <w:t>Channel status:</w:t>
      </w:r>
      <w:r w:rsidRPr="005307A3">
        <w:tab/>
        <w:t>Channel 1, link dropped</w:t>
      </w:r>
    </w:p>
    <w:p w14:paraId="6A0AD5BF" w14:textId="77777777" w:rsidR="00BF46E1" w:rsidRPr="005307A3" w:rsidRDefault="00BF46E1" w:rsidP="00BF46E1">
      <w:r w:rsidRPr="005307A3">
        <w:t>Coding:</w:t>
      </w:r>
    </w:p>
    <w:p w14:paraId="3CB6E65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E85CDC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B05FC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C57B8B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558F9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97217D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08EB8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64110E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3367B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41E5E2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C0EB80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B62D9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01012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C953D0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4543BC6" w14:textId="77777777" w:rsidR="00BF46E1" w:rsidRPr="005307A3" w:rsidRDefault="00BF46E1" w:rsidP="00195D76">
            <w:pPr>
              <w:pStyle w:val="TAC"/>
            </w:pPr>
            <w:r w:rsidRPr="005307A3">
              <w:t>00</w:t>
            </w:r>
          </w:p>
        </w:tc>
      </w:tr>
      <w:tr w:rsidR="00BF46E1" w:rsidRPr="005307A3" w14:paraId="38C0139C" w14:textId="77777777" w:rsidTr="00195D76">
        <w:trPr>
          <w:jc w:val="center"/>
        </w:trPr>
        <w:tc>
          <w:tcPr>
            <w:tcW w:w="1134" w:type="dxa"/>
            <w:tcBorders>
              <w:top w:val="single" w:sz="4" w:space="0" w:color="auto"/>
              <w:right w:val="single" w:sz="4" w:space="0" w:color="auto"/>
            </w:tcBorders>
          </w:tcPr>
          <w:p w14:paraId="6E353E7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AB158F"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3D66C1D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A26A2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2D5E5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288AE1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8C29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29E8A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CF93A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605BF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B4D49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4C982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76985E" w14:textId="77777777" w:rsidR="00BF46E1" w:rsidRPr="005307A3" w:rsidRDefault="00BF46E1" w:rsidP="00195D76">
            <w:pPr>
              <w:pStyle w:val="TAC"/>
            </w:pPr>
          </w:p>
        </w:tc>
      </w:tr>
    </w:tbl>
    <w:p w14:paraId="3BBD09C2" w14:textId="77777777" w:rsidR="00BF46E1" w:rsidRPr="005307A3" w:rsidRDefault="00BF46E1" w:rsidP="00BF46E1">
      <w:pPr>
        <w:pStyle w:val="FP"/>
      </w:pPr>
    </w:p>
    <w:p w14:paraId="5E2C3942" w14:textId="77777777" w:rsidR="00BF46E1" w:rsidRPr="005307A3" w:rsidRDefault="00BF46E1" w:rsidP="00BF46E1">
      <w:r w:rsidRPr="005307A3">
        <w:t>TERMINAL RESPONSE: GET STATUS 1.3.1E</w:t>
      </w:r>
    </w:p>
    <w:p w14:paraId="619D7463" w14:textId="77777777" w:rsidR="00BF46E1" w:rsidRPr="005307A3" w:rsidRDefault="00BF46E1" w:rsidP="00BF46E1">
      <w:r w:rsidRPr="005307A3">
        <w:t>Logically:</w:t>
      </w:r>
    </w:p>
    <w:p w14:paraId="7086EAE1" w14:textId="77777777" w:rsidR="00BF46E1" w:rsidRPr="005307A3" w:rsidRDefault="00BF46E1" w:rsidP="0041528A">
      <w:pPr>
        <w:pStyle w:val="EW"/>
      </w:pPr>
      <w:r w:rsidRPr="005307A3">
        <w:t>Command details</w:t>
      </w:r>
    </w:p>
    <w:p w14:paraId="02EDAFAE" w14:textId="170653F0" w:rsidR="00BF46E1" w:rsidRPr="005307A3" w:rsidRDefault="00BF46E1" w:rsidP="0041528A">
      <w:pPr>
        <w:pStyle w:val="EW"/>
      </w:pPr>
      <w:r w:rsidRPr="005307A3">
        <w:tab/>
        <w:t>Command number:</w:t>
      </w:r>
      <w:r w:rsidRPr="005307A3">
        <w:tab/>
        <w:t>1</w:t>
      </w:r>
    </w:p>
    <w:p w14:paraId="73795616" w14:textId="77777777" w:rsidR="00BF46E1" w:rsidRPr="005307A3" w:rsidRDefault="00BF46E1" w:rsidP="0041528A">
      <w:pPr>
        <w:pStyle w:val="EW"/>
      </w:pPr>
      <w:r w:rsidRPr="005307A3">
        <w:tab/>
        <w:t>Command type:</w:t>
      </w:r>
      <w:r w:rsidRPr="005307A3">
        <w:tab/>
        <w:t>GET STATUS</w:t>
      </w:r>
    </w:p>
    <w:p w14:paraId="10E88CD3" w14:textId="68CED435" w:rsidR="00BF46E1" w:rsidRPr="005307A3" w:rsidRDefault="00BF46E1" w:rsidP="0041528A">
      <w:pPr>
        <w:pStyle w:val="EW"/>
      </w:pPr>
      <w:r w:rsidRPr="005307A3">
        <w:tab/>
        <w:t>Command qualifier:</w:t>
      </w:r>
      <w:r w:rsidRPr="005307A3">
        <w:tab/>
        <w:t>RFU</w:t>
      </w:r>
    </w:p>
    <w:p w14:paraId="446F2463" w14:textId="77777777" w:rsidR="00BF46E1" w:rsidRPr="005307A3" w:rsidRDefault="00BF46E1" w:rsidP="0041528A">
      <w:pPr>
        <w:pStyle w:val="EW"/>
      </w:pPr>
      <w:r w:rsidRPr="005307A3">
        <w:t>Device identities</w:t>
      </w:r>
    </w:p>
    <w:p w14:paraId="76D3CA78" w14:textId="61AFF408" w:rsidR="00BF46E1" w:rsidRPr="005307A3" w:rsidRDefault="00BF46E1" w:rsidP="0041528A">
      <w:pPr>
        <w:pStyle w:val="EW"/>
      </w:pPr>
      <w:r w:rsidRPr="005307A3">
        <w:tab/>
        <w:t>Source device:</w:t>
      </w:r>
      <w:r w:rsidRPr="005307A3">
        <w:tab/>
        <w:t>ME</w:t>
      </w:r>
    </w:p>
    <w:p w14:paraId="360B5C00" w14:textId="77777777" w:rsidR="00BF46E1" w:rsidRPr="005307A3" w:rsidRDefault="00BF46E1" w:rsidP="0041528A">
      <w:pPr>
        <w:pStyle w:val="EW"/>
      </w:pPr>
      <w:r w:rsidRPr="005307A3">
        <w:tab/>
        <w:t>Destination device:</w:t>
      </w:r>
      <w:r w:rsidRPr="005307A3">
        <w:tab/>
        <w:t>UICC</w:t>
      </w:r>
    </w:p>
    <w:p w14:paraId="6CD52FF5" w14:textId="77777777" w:rsidR="00BF46E1" w:rsidRPr="005307A3" w:rsidRDefault="00BF46E1" w:rsidP="0041528A">
      <w:pPr>
        <w:pStyle w:val="EW"/>
      </w:pPr>
      <w:r w:rsidRPr="005307A3">
        <w:t>Result</w:t>
      </w:r>
    </w:p>
    <w:p w14:paraId="499DC08A" w14:textId="77777777" w:rsidR="00BF46E1" w:rsidRPr="005307A3" w:rsidRDefault="00BF46E1" w:rsidP="0041528A">
      <w:pPr>
        <w:pStyle w:val="EW"/>
      </w:pPr>
      <w:r w:rsidRPr="005307A3">
        <w:tab/>
        <w:t>General Result:</w:t>
      </w:r>
      <w:r w:rsidRPr="005307A3">
        <w:tab/>
        <w:t>Command performed successfully</w:t>
      </w:r>
    </w:p>
    <w:p w14:paraId="43F055C2" w14:textId="77777777" w:rsidR="00BF46E1" w:rsidRPr="005307A3" w:rsidRDefault="00BF46E1" w:rsidP="0041528A">
      <w:pPr>
        <w:pStyle w:val="EW"/>
      </w:pPr>
      <w:r w:rsidRPr="005307A3">
        <w:t>Channel status</w:t>
      </w:r>
    </w:p>
    <w:p w14:paraId="7616D554" w14:textId="77777777" w:rsidR="00BF46E1" w:rsidRPr="005307A3" w:rsidRDefault="00BF46E1" w:rsidP="0041528A">
      <w:pPr>
        <w:pStyle w:val="EX"/>
      </w:pPr>
      <w:r w:rsidRPr="005307A3">
        <w:tab/>
        <w:t>Channel 1 status:</w:t>
      </w:r>
      <w:r w:rsidRPr="005307A3">
        <w:tab/>
        <w:t>Channel identifier 1, link dropped</w:t>
      </w:r>
    </w:p>
    <w:p w14:paraId="65030042" w14:textId="77777777" w:rsidR="00BF46E1" w:rsidRPr="005307A3" w:rsidRDefault="00BF46E1" w:rsidP="0041528A">
      <w:pPr>
        <w:pStyle w:val="EX"/>
      </w:pPr>
      <w:r w:rsidRPr="005307A3">
        <w:lastRenderedPageBreak/>
        <w:tab/>
        <w:t>Channel 2 status:</w:t>
      </w:r>
      <w:r w:rsidRPr="005307A3">
        <w:tab/>
        <w:t>Channel identifier 2, Link not established or PDP context not activated</w:t>
      </w:r>
    </w:p>
    <w:p w14:paraId="3F2DD0D9"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5BB1EBBF" w14:textId="77777777" w:rsidR="00BF46E1" w:rsidRPr="005307A3" w:rsidRDefault="00BF46E1" w:rsidP="0041528A">
      <w:pPr>
        <w:pStyle w:val="EX"/>
      </w:pPr>
      <w:r w:rsidRPr="005307A3">
        <w:tab/>
        <w:t>:</w:t>
      </w:r>
      <w:r w:rsidRPr="005307A3">
        <w:tab/>
      </w:r>
      <w:r w:rsidRPr="005307A3">
        <w:tab/>
      </w:r>
      <w:r w:rsidRPr="005307A3">
        <w:tab/>
      </w:r>
      <w:r w:rsidRPr="005307A3">
        <w:tab/>
      </w:r>
      <w:r w:rsidRPr="005307A3">
        <w:tab/>
      </w:r>
      <w:r w:rsidRPr="005307A3">
        <w:tab/>
      </w:r>
    </w:p>
    <w:p w14:paraId="53ADF333" w14:textId="3631BDA2" w:rsidR="00BF46E1" w:rsidRPr="005307A3" w:rsidRDefault="00BF46E1" w:rsidP="0041528A">
      <w:pPr>
        <w:pStyle w:val="EX"/>
      </w:pPr>
      <w:r w:rsidRPr="005307A3">
        <w:tab/>
        <w:t>Channel n status:</w:t>
      </w:r>
      <w:r w:rsidRPr="005307A3">
        <w:tab/>
        <w:t>Channel identifier n, Link not established or PDP context not activated</w:t>
      </w:r>
    </w:p>
    <w:p w14:paraId="5357CC2F" w14:textId="77777777" w:rsidR="00BF46E1" w:rsidRPr="005307A3" w:rsidRDefault="00BF46E1" w:rsidP="0041528A">
      <w:pPr>
        <w:pStyle w:val="EX"/>
      </w:pPr>
      <w:r w:rsidRPr="005307A3">
        <w:t>The number of channel status data objects shall be same as the number of channels(n) supported by the ME</w:t>
      </w:r>
    </w:p>
    <w:p w14:paraId="6A410D0D" w14:textId="77777777" w:rsidR="00BF46E1" w:rsidRPr="005307A3" w:rsidRDefault="00BF46E1" w:rsidP="00BF46E1">
      <w:r w:rsidRPr="005307A3">
        <w:t>Coding:</w:t>
      </w:r>
    </w:p>
    <w:p w14:paraId="5C9E8DB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709"/>
        <w:gridCol w:w="425"/>
        <w:gridCol w:w="567"/>
        <w:gridCol w:w="567"/>
        <w:gridCol w:w="567"/>
        <w:gridCol w:w="567"/>
        <w:gridCol w:w="567"/>
        <w:gridCol w:w="567"/>
      </w:tblGrid>
      <w:tr w:rsidR="00BF46E1" w:rsidRPr="005307A3" w14:paraId="223435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B008E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151D10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ACC7D8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1F7FC7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9DE396" w14:textId="77777777" w:rsidR="00BF46E1" w:rsidRPr="005307A3" w:rsidRDefault="00BF46E1" w:rsidP="00195D76">
            <w:pPr>
              <w:pStyle w:val="TAC"/>
            </w:pPr>
            <w:r w:rsidRPr="005307A3">
              <w:t>44</w:t>
            </w:r>
          </w:p>
        </w:tc>
        <w:tc>
          <w:tcPr>
            <w:tcW w:w="709" w:type="dxa"/>
            <w:tcBorders>
              <w:top w:val="single" w:sz="4" w:space="0" w:color="auto"/>
              <w:left w:val="single" w:sz="4" w:space="0" w:color="auto"/>
              <w:bottom w:val="single" w:sz="4" w:space="0" w:color="auto"/>
              <w:right w:val="single" w:sz="4" w:space="0" w:color="auto"/>
            </w:tcBorders>
          </w:tcPr>
          <w:p w14:paraId="1130B05C"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3EA7C1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5A80AF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AB9D34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5EAA54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D28861"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8C6BBF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24EA11" w14:textId="77777777" w:rsidR="00BF46E1" w:rsidRPr="005307A3" w:rsidRDefault="00BF46E1" w:rsidP="00195D76">
            <w:pPr>
              <w:pStyle w:val="TAC"/>
            </w:pPr>
            <w:r w:rsidRPr="005307A3">
              <w:t>00</w:t>
            </w:r>
          </w:p>
        </w:tc>
      </w:tr>
      <w:tr w:rsidR="00BF46E1" w:rsidRPr="005307A3" w14:paraId="50C5F879" w14:textId="77777777" w:rsidTr="00195D76">
        <w:trPr>
          <w:jc w:val="center"/>
        </w:trPr>
        <w:tc>
          <w:tcPr>
            <w:tcW w:w="1134" w:type="dxa"/>
            <w:tcBorders>
              <w:top w:val="single" w:sz="4" w:space="0" w:color="auto"/>
              <w:right w:val="single" w:sz="4" w:space="0" w:color="auto"/>
            </w:tcBorders>
          </w:tcPr>
          <w:p w14:paraId="47FB8A0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EB357E"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356FDB6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417E0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8B8F95" w14:textId="77777777" w:rsidR="00BF46E1" w:rsidRPr="005307A3" w:rsidRDefault="00BF46E1" w:rsidP="00195D76">
            <w:pPr>
              <w:pStyle w:val="TAC"/>
            </w:pPr>
            <w:r w:rsidRPr="005307A3">
              <w:t>05</w:t>
            </w:r>
          </w:p>
        </w:tc>
        <w:tc>
          <w:tcPr>
            <w:tcW w:w="709" w:type="dxa"/>
            <w:tcBorders>
              <w:top w:val="single" w:sz="4" w:space="0" w:color="auto"/>
              <w:left w:val="single" w:sz="4" w:space="0" w:color="auto"/>
              <w:bottom w:val="single" w:sz="4" w:space="0" w:color="auto"/>
              <w:right w:val="single" w:sz="4" w:space="0" w:color="auto"/>
            </w:tcBorders>
          </w:tcPr>
          <w:p w14:paraId="3B1008D7" w14:textId="77777777" w:rsidR="00BF46E1" w:rsidRPr="005307A3" w:rsidRDefault="00BF46E1" w:rsidP="00195D76">
            <w:pPr>
              <w:pStyle w:val="TAC"/>
            </w:pPr>
            <w:r w:rsidRPr="005307A3">
              <w:t>Note</w:t>
            </w:r>
          </w:p>
        </w:tc>
        <w:tc>
          <w:tcPr>
            <w:tcW w:w="425" w:type="dxa"/>
            <w:tcBorders>
              <w:top w:val="single" w:sz="4" w:space="0" w:color="auto"/>
              <w:left w:val="single" w:sz="4" w:space="0" w:color="auto"/>
              <w:bottom w:val="single" w:sz="4" w:space="0" w:color="auto"/>
              <w:right w:val="single" w:sz="4" w:space="0" w:color="auto"/>
            </w:tcBorders>
          </w:tcPr>
          <w:p w14:paraId="713005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4C56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AABF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76FC3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B6DC9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3A5E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58BFE0" w14:textId="77777777" w:rsidR="00BF46E1" w:rsidRPr="005307A3" w:rsidRDefault="00BF46E1" w:rsidP="00195D76">
            <w:pPr>
              <w:pStyle w:val="TAC"/>
            </w:pPr>
          </w:p>
        </w:tc>
      </w:tr>
      <w:tr w:rsidR="00BF46E1" w:rsidRPr="005307A3" w14:paraId="30E156ED" w14:textId="77777777" w:rsidTr="00195D76">
        <w:trPr>
          <w:jc w:val="center"/>
        </w:trPr>
        <w:tc>
          <w:tcPr>
            <w:tcW w:w="1134" w:type="dxa"/>
            <w:tcBorders>
              <w:right w:val="single" w:sz="4" w:space="0" w:color="auto"/>
            </w:tcBorders>
          </w:tcPr>
          <w:p w14:paraId="55DA1CC9" w14:textId="77777777" w:rsidR="00BF46E1" w:rsidRPr="005307A3" w:rsidRDefault="00BF46E1" w:rsidP="00195D76">
            <w:pPr>
              <w:pStyle w:val="TAL"/>
            </w:pPr>
          </w:p>
        </w:tc>
        <w:tc>
          <w:tcPr>
            <w:tcW w:w="6804" w:type="dxa"/>
            <w:gridSpan w:val="12"/>
            <w:tcBorders>
              <w:top w:val="single" w:sz="4" w:space="0" w:color="auto"/>
              <w:left w:val="single" w:sz="4" w:space="0" w:color="auto"/>
              <w:bottom w:val="single" w:sz="4" w:space="0" w:color="auto"/>
              <w:right w:val="single" w:sz="4" w:space="0" w:color="auto"/>
            </w:tcBorders>
          </w:tcPr>
          <w:p w14:paraId="2B8F3B44" w14:textId="77777777" w:rsidR="00BF46E1" w:rsidRPr="005307A3" w:rsidRDefault="00BF46E1" w:rsidP="00195D76">
            <w:pPr>
              <w:pStyle w:val="TAN"/>
            </w:pPr>
            <w:r w:rsidRPr="005307A3">
              <w:t>Note:</w:t>
            </w:r>
            <w:r w:rsidRPr="005307A3">
              <w:tab/>
              <w:t>The Terminal Response shall contain as many channel status TLVs as channels are supported by the ME. Each channel status TLV coding except that one for which the link was dropped by the SS shall indicate the corresponding channel identifier and shall state "Link not established or PDP context not activated". As an example, if the mobile supports two channels then the corresponding channel status data objects coding would be: 'B8 02 01 05 B8 02 02 00'.</w:t>
            </w:r>
          </w:p>
        </w:tc>
      </w:tr>
    </w:tbl>
    <w:p w14:paraId="4FD096EA" w14:textId="77777777" w:rsidR="00BF46E1" w:rsidRPr="005307A3" w:rsidRDefault="00BF46E1" w:rsidP="00BF46E1"/>
    <w:p w14:paraId="340E63BC" w14:textId="77777777" w:rsidR="00AC2462" w:rsidRPr="005307A3" w:rsidRDefault="00AC2462" w:rsidP="00AC2462">
      <w:pPr>
        <w:pStyle w:val="TH"/>
      </w:pPr>
      <w:r w:rsidRPr="005307A3">
        <w:lastRenderedPageBreak/>
        <w:t>Expected sequence 1.</w:t>
      </w:r>
      <w:r w:rsidRPr="005307A3">
        <w:rPr>
          <w:rFonts w:eastAsia="SimSun"/>
          <w:lang w:eastAsia="zh-CN"/>
        </w:rPr>
        <w:t>6</w:t>
      </w:r>
      <w:r w:rsidRPr="005307A3">
        <w:t xml:space="preserve"> (GET STATUS, after a link dropped</w:t>
      </w:r>
      <w:r w:rsidRPr="005307A3">
        <w:rPr>
          <w:rFonts w:eastAsia="SimSun"/>
          <w:lang w:eastAsia="zh-CN"/>
        </w:rPr>
        <w:t xml:space="preserve"> during receiving data</w:t>
      </w:r>
      <w:r w:rsidRPr="005307A3">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626"/>
        <w:gridCol w:w="1163"/>
        <w:gridCol w:w="4058"/>
        <w:gridCol w:w="3060"/>
      </w:tblGrid>
      <w:tr w:rsidR="00AC2462" w:rsidRPr="005307A3" w14:paraId="699BFC54" w14:textId="77777777" w:rsidTr="00790D7A">
        <w:trPr>
          <w:cantSplit/>
          <w:jc w:val="center"/>
        </w:trPr>
        <w:tc>
          <w:tcPr>
            <w:tcW w:w="626" w:type="dxa"/>
          </w:tcPr>
          <w:p w14:paraId="2714EFF3" w14:textId="77777777" w:rsidR="00AC2462" w:rsidRPr="005307A3" w:rsidRDefault="00AC2462" w:rsidP="00790D7A">
            <w:pPr>
              <w:pStyle w:val="TAH"/>
            </w:pPr>
            <w:r w:rsidRPr="005307A3">
              <w:lastRenderedPageBreak/>
              <w:t>Step</w:t>
            </w:r>
          </w:p>
        </w:tc>
        <w:tc>
          <w:tcPr>
            <w:tcW w:w="1163" w:type="dxa"/>
          </w:tcPr>
          <w:p w14:paraId="69461025" w14:textId="77777777" w:rsidR="00AC2462" w:rsidRPr="005307A3" w:rsidRDefault="00AC2462" w:rsidP="00790D7A">
            <w:pPr>
              <w:pStyle w:val="TAH"/>
            </w:pPr>
            <w:r w:rsidRPr="005307A3">
              <w:t>Direction</w:t>
            </w:r>
          </w:p>
        </w:tc>
        <w:tc>
          <w:tcPr>
            <w:tcW w:w="4058" w:type="dxa"/>
          </w:tcPr>
          <w:p w14:paraId="3FE65799" w14:textId="77777777" w:rsidR="00AC2462" w:rsidRPr="005307A3" w:rsidRDefault="00AC2462" w:rsidP="00790D7A">
            <w:pPr>
              <w:pStyle w:val="TAH"/>
            </w:pPr>
            <w:r w:rsidRPr="005307A3">
              <w:t>MESSAGE / Action</w:t>
            </w:r>
          </w:p>
        </w:tc>
        <w:tc>
          <w:tcPr>
            <w:tcW w:w="3060" w:type="dxa"/>
          </w:tcPr>
          <w:p w14:paraId="02BB619A" w14:textId="77777777" w:rsidR="00AC2462" w:rsidRPr="005307A3" w:rsidRDefault="00AC2462" w:rsidP="00790D7A">
            <w:pPr>
              <w:pStyle w:val="TAH"/>
            </w:pPr>
            <w:r w:rsidRPr="005307A3">
              <w:t>Comments</w:t>
            </w:r>
          </w:p>
        </w:tc>
      </w:tr>
      <w:tr w:rsidR="00AC2462" w:rsidRPr="005307A3" w14:paraId="21E46C78" w14:textId="77777777" w:rsidTr="00790D7A">
        <w:trPr>
          <w:cantSplit/>
          <w:jc w:val="center"/>
        </w:trPr>
        <w:tc>
          <w:tcPr>
            <w:tcW w:w="626" w:type="dxa"/>
          </w:tcPr>
          <w:p w14:paraId="202C02E1" w14:textId="77777777" w:rsidR="00AC2462" w:rsidRPr="005307A3" w:rsidRDefault="00AC2462" w:rsidP="00790D7A">
            <w:pPr>
              <w:pStyle w:val="TAH"/>
            </w:pPr>
            <w:r w:rsidRPr="005307A3">
              <w:t>1</w:t>
            </w:r>
          </w:p>
        </w:tc>
        <w:tc>
          <w:tcPr>
            <w:tcW w:w="1163" w:type="dxa"/>
          </w:tcPr>
          <w:p w14:paraId="53772C7B" w14:textId="77777777" w:rsidR="00AC2462" w:rsidRPr="005307A3" w:rsidRDefault="00AC2462" w:rsidP="00790D7A">
            <w:pPr>
              <w:pStyle w:val="TAC"/>
            </w:pPr>
            <w:r w:rsidRPr="005307A3">
              <w:t xml:space="preserve">USER </w:t>
            </w:r>
            <w:r w:rsidRPr="005307A3">
              <w:sym w:font="Symbol" w:char="F0AE"/>
            </w:r>
            <w:r w:rsidRPr="005307A3">
              <w:t xml:space="preserve"> ME</w:t>
            </w:r>
          </w:p>
        </w:tc>
        <w:tc>
          <w:tcPr>
            <w:tcW w:w="4058" w:type="dxa"/>
          </w:tcPr>
          <w:p w14:paraId="1DF2541C" w14:textId="77777777" w:rsidR="00AC2462" w:rsidRPr="005307A3" w:rsidRDefault="00AC2462" w:rsidP="00790D7A">
            <w:pPr>
              <w:pStyle w:val="TAL"/>
            </w:pPr>
            <w:r w:rsidRPr="005307A3">
              <w:t>Set and configure URSP rules with DNN "TestGp.rs" in the terminal configuration if required.</w:t>
            </w:r>
          </w:p>
          <w:p w14:paraId="74917F73" w14:textId="77777777" w:rsidR="00AC2462" w:rsidRPr="005307A3" w:rsidRDefault="00AC2462" w:rsidP="00790D7A">
            <w:pPr>
              <w:pStyle w:val="TAL"/>
            </w:pPr>
            <w:r w:rsidRPr="005307A3">
              <w:t>Internet PDU session using DNN "internet" is configured in the terminal.</w:t>
            </w:r>
          </w:p>
        </w:tc>
        <w:tc>
          <w:tcPr>
            <w:tcW w:w="3060" w:type="dxa"/>
          </w:tcPr>
          <w:p w14:paraId="0CD35159" w14:textId="77777777" w:rsidR="00AC2462" w:rsidRPr="005307A3" w:rsidRDefault="00AC2462" w:rsidP="00790D7A">
            <w:pPr>
              <w:pStyle w:val="TAH"/>
            </w:pPr>
            <w:r w:rsidRPr="005307A3">
              <w:t>[see initial conditions]</w:t>
            </w:r>
          </w:p>
        </w:tc>
      </w:tr>
      <w:tr w:rsidR="00AC2462" w:rsidRPr="005307A3" w14:paraId="4DAFE58D" w14:textId="77777777" w:rsidTr="00790D7A">
        <w:trPr>
          <w:cantSplit/>
          <w:jc w:val="center"/>
        </w:trPr>
        <w:tc>
          <w:tcPr>
            <w:tcW w:w="626" w:type="dxa"/>
          </w:tcPr>
          <w:p w14:paraId="532206B8" w14:textId="77777777" w:rsidR="00AC2462" w:rsidRPr="005307A3" w:rsidRDefault="00AC2462" w:rsidP="00790D7A">
            <w:pPr>
              <w:pStyle w:val="TAH"/>
            </w:pPr>
            <w:r w:rsidRPr="005307A3">
              <w:t>2</w:t>
            </w:r>
          </w:p>
        </w:tc>
        <w:tc>
          <w:tcPr>
            <w:tcW w:w="1163" w:type="dxa"/>
          </w:tcPr>
          <w:p w14:paraId="5B68937D"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4058" w:type="dxa"/>
          </w:tcPr>
          <w:p w14:paraId="55EF09A9" w14:textId="77777777" w:rsidR="00AC2462" w:rsidRPr="005307A3" w:rsidRDefault="00AC2462" w:rsidP="00790D7A">
            <w:pPr>
              <w:pStyle w:val="TAL"/>
            </w:pPr>
            <w:r w:rsidRPr="005307A3">
              <w:rPr>
                <w:rFonts w:hint="eastAsia"/>
              </w:rPr>
              <w:t xml:space="preserve">The </w:t>
            </w:r>
            <w:r w:rsidRPr="005307A3">
              <w:t xml:space="preserve">ME successfully </w:t>
            </w:r>
            <w:r w:rsidRPr="005307A3">
              <w:rPr>
                <w:rFonts w:hint="eastAsia"/>
              </w:rPr>
              <w:t xml:space="preserve">registers the </w:t>
            </w:r>
            <w:r w:rsidRPr="005307A3">
              <w:t>NG-RAN cell.</w:t>
            </w:r>
          </w:p>
        </w:tc>
        <w:tc>
          <w:tcPr>
            <w:tcW w:w="3060" w:type="dxa"/>
          </w:tcPr>
          <w:p w14:paraId="4E527DC6" w14:textId="77777777" w:rsidR="00AC2462" w:rsidRPr="005307A3" w:rsidRDefault="00AC2462" w:rsidP="00790D7A">
            <w:pPr>
              <w:pStyle w:val="TAH"/>
            </w:pPr>
          </w:p>
        </w:tc>
      </w:tr>
      <w:tr w:rsidR="00AC2462" w:rsidRPr="005307A3" w14:paraId="5EE55BAC" w14:textId="77777777" w:rsidTr="00790D7A">
        <w:trPr>
          <w:cantSplit/>
          <w:jc w:val="center"/>
        </w:trPr>
        <w:tc>
          <w:tcPr>
            <w:tcW w:w="626" w:type="dxa"/>
          </w:tcPr>
          <w:p w14:paraId="70063D25" w14:textId="77777777" w:rsidR="00AC2462" w:rsidRPr="005307A3" w:rsidRDefault="00AC2462" w:rsidP="00790D7A">
            <w:pPr>
              <w:pStyle w:val="TAH"/>
            </w:pPr>
            <w:r w:rsidRPr="005307A3">
              <w:t>3</w:t>
            </w:r>
          </w:p>
        </w:tc>
        <w:tc>
          <w:tcPr>
            <w:tcW w:w="1163" w:type="dxa"/>
          </w:tcPr>
          <w:p w14:paraId="3A649600"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4058" w:type="dxa"/>
          </w:tcPr>
          <w:p w14:paraId="3FDB44A8" w14:textId="77777777" w:rsidR="00AC2462" w:rsidRPr="005307A3" w:rsidRDefault="00AC2462" w:rsidP="00790D7A">
            <w:pPr>
              <w:pStyle w:val="TAL"/>
            </w:pPr>
            <w:r w:rsidRPr="005307A3">
              <w:t>An Interne</w:t>
            </w:r>
            <w:r w:rsidRPr="005307A3">
              <w:rPr>
                <w:rFonts w:hint="eastAsia"/>
              </w:rPr>
              <w:t>t</w:t>
            </w:r>
            <w:r w:rsidRPr="005307A3">
              <w:t xml:space="preserve"> PDU Session is established successfully.</w:t>
            </w:r>
          </w:p>
        </w:tc>
        <w:tc>
          <w:tcPr>
            <w:tcW w:w="3060" w:type="dxa"/>
          </w:tcPr>
          <w:p w14:paraId="59E5C5E2" w14:textId="77777777" w:rsidR="00AC2462" w:rsidRPr="005307A3" w:rsidRDefault="00AC2462" w:rsidP="00790D7A">
            <w:pPr>
              <w:pStyle w:val="TAH"/>
            </w:pPr>
          </w:p>
        </w:tc>
      </w:tr>
      <w:tr w:rsidR="00AC2462" w:rsidRPr="005307A3" w14:paraId="11E28E8C" w14:textId="77777777" w:rsidTr="00790D7A">
        <w:trPr>
          <w:cantSplit/>
          <w:jc w:val="center"/>
        </w:trPr>
        <w:tc>
          <w:tcPr>
            <w:tcW w:w="626" w:type="dxa"/>
          </w:tcPr>
          <w:p w14:paraId="1FFAB6E5" w14:textId="77777777" w:rsidR="00AC2462" w:rsidRPr="005307A3" w:rsidRDefault="00AC2462" w:rsidP="00790D7A">
            <w:pPr>
              <w:pStyle w:val="TAC"/>
              <w:rPr>
                <w:rFonts w:eastAsia="SimSun"/>
                <w:lang w:eastAsia="zh-CN"/>
              </w:rPr>
            </w:pPr>
            <w:r w:rsidRPr="005307A3">
              <w:rPr>
                <w:rFonts w:hint="eastAsia"/>
                <w:lang w:eastAsia="zh-CN"/>
              </w:rPr>
              <w:t>4</w:t>
            </w:r>
          </w:p>
        </w:tc>
        <w:tc>
          <w:tcPr>
            <w:tcW w:w="1163" w:type="dxa"/>
          </w:tcPr>
          <w:p w14:paraId="704727C2"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74CD42FF" w14:textId="77777777" w:rsidR="00AC2462" w:rsidRPr="005307A3" w:rsidRDefault="00AC2462" w:rsidP="00790D7A">
            <w:pPr>
              <w:pStyle w:val="TAL"/>
            </w:pPr>
            <w:r w:rsidRPr="005307A3">
              <w:t>PROACTIVE COMMAND PENDING: SET UP EVENT LIST 1.</w:t>
            </w:r>
            <w:r w:rsidRPr="005307A3">
              <w:rPr>
                <w:rFonts w:hint="eastAsia"/>
              </w:rPr>
              <w:t>6</w:t>
            </w:r>
            <w:r w:rsidRPr="005307A3">
              <w:t>.1</w:t>
            </w:r>
          </w:p>
        </w:tc>
        <w:tc>
          <w:tcPr>
            <w:tcW w:w="3060" w:type="dxa"/>
          </w:tcPr>
          <w:p w14:paraId="019024DB" w14:textId="77777777" w:rsidR="00AC2462" w:rsidRPr="005307A3" w:rsidRDefault="00AC2462" w:rsidP="00790D7A">
            <w:pPr>
              <w:pStyle w:val="TAL"/>
            </w:pPr>
          </w:p>
        </w:tc>
      </w:tr>
      <w:tr w:rsidR="00AC2462" w:rsidRPr="005307A3" w14:paraId="7B1CF394" w14:textId="77777777" w:rsidTr="00790D7A">
        <w:trPr>
          <w:cantSplit/>
          <w:jc w:val="center"/>
        </w:trPr>
        <w:tc>
          <w:tcPr>
            <w:tcW w:w="626" w:type="dxa"/>
          </w:tcPr>
          <w:p w14:paraId="3B83520C" w14:textId="77777777" w:rsidR="00AC2462" w:rsidRPr="005307A3" w:rsidRDefault="00AC2462" w:rsidP="00790D7A">
            <w:pPr>
              <w:pStyle w:val="TAC"/>
              <w:rPr>
                <w:rFonts w:eastAsia="SimSun"/>
                <w:lang w:eastAsia="zh-CN"/>
              </w:rPr>
            </w:pPr>
            <w:r w:rsidRPr="005307A3">
              <w:rPr>
                <w:rFonts w:hint="eastAsia"/>
                <w:lang w:eastAsia="zh-CN"/>
              </w:rPr>
              <w:t>5</w:t>
            </w:r>
          </w:p>
        </w:tc>
        <w:tc>
          <w:tcPr>
            <w:tcW w:w="1163" w:type="dxa"/>
          </w:tcPr>
          <w:p w14:paraId="37EF7CC0"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991A092" w14:textId="77777777" w:rsidR="00AC2462" w:rsidRPr="005307A3" w:rsidRDefault="00AC2462" w:rsidP="00790D7A">
            <w:pPr>
              <w:pStyle w:val="TAL"/>
            </w:pPr>
            <w:r w:rsidRPr="005307A3">
              <w:t>FETCH</w:t>
            </w:r>
          </w:p>
        </w:tc>
        <w:tc>
          <w:tcPr>
            <w:tcW w:w="3060" w:type="dxa"/>
          </w:tcPr>
          <w:p w14:paraId="62CA0489" w14:textId="77777777" w:rsidR="00AC2462" w:rsidRPr="005307A3" w:rsidRDefault="00AC2462" w:rsidP="00790D7A">
            <w:pPr>
              <w:pStyle w:val="TAL"/>
            </w:pPr>
          </w:p>
        </w:tc>
      </w:tr>
      <w:tr w:rsidR="00AC2462" w:rsidRPr="005307A3" w14:paraId="76558869" w14:textId="77777777" w:rsidTr="00790D7A">
        <w:trPr>
          <w:cantSplit/>
          <w:jc w:val="center"/>
        </w:trPr>
        <w:tc>
          <w:tcPr>
            <w:tcW w:w="626" w:type="dxa"/>
          </w:tcPr>
          <w:p w14:paraId="20B95F9E" w14:textId="77777777" w:rsidR="00AC2462" w:rsidRPr="005307A3" w:rsidRDefault="00AC2462" w:rsidP="00790D7A">
            <w:pPr>
              <w:pStyle w:val="TAC"/>
              <w:rPr>
                <w:rFonts w:eastAsia="SimSun"/>
                <w:lang w:eastAsia="zh-CN"/>
              </w:rPr>
            </w:pPr>
            <w:r w:rsidRPr="005307A3">
              <w:rPr>
                <w:rFonts w:hint="eastAsia"/>
                <w:lang w:eastAsia="zh-CN"/>
              </w:rPr>
              <w:t>6</w:t>
            </w:r>
          </w:p>
        </w:tc>
        <w:tc>
          <w:tcPr>
            <w:tcW w:w="1163" w:type="dxa"/>
          </w:tcPr>
          <w:p w14:paraId="0295E4C7"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4B76587F" w14:textId="77777777" w:rsidR="00AC2462" w:rsidRPr="005307A3" w:rsidRDefault="00AC2462" w:rsidP="00790D7A">
            <w:pPr>
              <w:pStyle w:val="TAL"/>
            </w:pPr>
            <w:r w:rsidRPr="005307A3">
              <w:t>PROACTIVE COMMAND: SET UP EVENT LIST 1.</w:t>
            </w:r>
            <w:r w:rsidRPr="005307A3">
              <w:rPr>
                <w:rFonts w:hint="eastAsia"/>
              </w:rPr>
              <w:t>6</w:t>
            </w:r>
            <w:r w:rsidRPr="005307A3">
              <w:t>.1</w:t>
            </w:r>
          </w:p>
        </w:tc>
        <w:tc>
          <w:tcPr>
            <w:tcW w:w="3060" w:type="dxa"/>
          </w:tcPr>
          <w:p w14:paraId="162DCE71" w14:textId="77777777" w:rsidR="00AC2462" w:rsidRPr="005307A3" w:rsidRDefault="00AC2462" w:rsidP="00790D7A">
            <w:pPr>
              <w:pStyle w:val="TAL"/>
            </w:pPr>
          </w:p>
        </w:tc>
      </w:tr>
      <w:tr w:rsidR="00AC2462" w:rsidRPr="005307A3" w14:paraId="0B6C72FF" w14:textId="77777777" w:rsidTr="00790D7A">
        <w:trPr>
          <w:cantSplit/>
          <w:jc w:val="center"/>
        </w:trPr>
        <w:tc>
          <w:tcPr>
            <w:tcW w:w="626" w:type="dxa"/>
          </w:tcPr>
          <w:p w14:paraId="4A5F094C" w14:textId="77777777" w:rsidR="00AC2462" w:rsidRPr="005307A3" w:rsidRDefault="00AC2462" w:rsidP="00790D7A">
            <w:pPr>
              <w:pStyle w:val="TAC"/>
              <w:rPr>
                <w:rFonts w:eastAsia="SimSun"/>
                <w:lang w:eastAsia="zh-CN"/>
              </w:rPr>
            </w:pPr>
            <w:r w:rsidRPr="005307A3">
              <w:rPr>
                <w:rFonts w:hint="eastAsia"/>
                <w:lang w:eastAsia="zh-CN"/>
              </w:rPr>
              <w:t>7</w:t>
            </w:r>
          </w:p>
        </w:tc>
        <w:tc>
          <w:tcPr>
            <w:tcW w:w="1163" w:type="dxa"/>
          </w:tcPr>
          <w:p w14:paraId="3AF48AD7"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527F38F7" w14:textId="77777777" w:rsidR="00AC2462" w:rsidRPr="005307A3" w:rsidRDefault="00AC2462" w:rsidP="00790D7A">
            <w:pPr>
              <w:pStyle w:val="TAL"/>
            </w:pPr>
            <w:r w:rsidRPr="005307A3">
              <w:t>TERMINAL RESPONSE: SET UP EVENT LIST 1.</w:t>
            </w:r>
            <w:r w:rsidRPr="005307A3">
              <w:rPr>
                <w:rFonts w:hint="eastAsia"/>
              </w:rPr>
              <w:t>6</w:t>
            </w:r>
            <w:r w:rsidRPr="005307A3">
              <w:t>.1</w:t>
            </w:r>
          </w:p>
        </w:tc>
        <w:tc>
          <w:tcPr>
            <w:tcW w:w="3060" w:type="dxa"/>
          </w:tcPr>
          <w:p w14:paraId="75B933EB" w14:textId="77777777" w:rsidR="00AC2462" w:rsidRPr="005307A3" w:rsidRDefault="00AC2462" w:rsidP="00790D7A">
            <w:pPr>
              <w:keepNext/>
              <w:keepLines/>
              <w:overflowPunct w:val="0"/>
              <w:autoSpaceDE w:val="0"/>
              <w:autoSpaceDN w:val="0"/>
              <w:adjustRightInd w:val="0"/>
              <w:spacing w:after="0"/>
              <w:textAlignment w:val="baseline"/>
              <w:rPr>
                <w:rFonts w:ascii="Arial" w:hAnsi="Arial"/>
                <w:sz w:val="18"/>
              </w:rPr>
            </w:pPr>
            <w:r w:rsidRPr="005307A3">
              <w:rPr>
                <w:rFonts w:ascii="Arial" w:hAnsi="Arial"/>
                <w:sz w:val="18"/>
              </w:rPr>
              <w:t>[Command performed successfully]</w:t>
            </w:r>
          </w:p>
          <w:p w14:paraId="5D09B68E" w14:textId="77777777" w:rsidR="00AC2462" w:rsidRPr="005307A3" w:rsidRDefault="00AC2462" w:rsidP="00790D7A">
            <w:pPr>
              <w:keepNext/>
              <w:keepLines/>
              <w:widowControl w:val="0"/>
              <w:overflowPunct w:val="0"/>
              <w:autoSpaceDE w:val="0"/>
              <w:autoSpaceDN w:val="0"/>
              <w:adjustRightInd w:val="0"/>
              <w:spacing w:after="0"/>
              <w:textAlignment w:val="baseline"/>
              <w:rPr>
                <w:rFonts w:ascii="Arial" w:hAnsi="Arial"/>
                <w:sz w:val="18"/>
              </w:rPr>
            </w:pPr>
            <w:r w:rsidRPr="005307A3">
              <w:rPr>
                <w:rFonts w:ascii="Arial" w:hAnsi="Arial"/>
                <w:sz w:val="18"/>
              </w:rPr>
              <w:t>If programmable USIM with test applet is used (as defined in clause 27.0), the TERMINAL RESPONSE cannot be verified and that the Event has been registered in the device is implicitly verified at step 21 (ENVELOPE: EVENT DOWNLOAD - Data available 1.6.1)</w:t>
            </w:r>
          </w:p>
          <w:p w14:paraId="58AD4CE9" w14:textId="77777777" w:rsidR="00AC2462" w:rsidRPr="005307A3" w:rsidRDefault="00AC2462" w:rsidP="00790D7A">
            <w:pPr>
              <w:pStyle w:val="TAL"/>
            </w:pPr>
            <w:r w:rsidRPr="005307A3">
              <w:t xml:space="preserve">and step 39 (ENVELOPE EVENT DOWNLOAD: CHANNEL STATUS 1.6.1).  </w:t>
            </w:r>
          </w:p>
        </w:tc>
      </w:tr>
      <w:tr w:rsidR="00AC2462" w:rsidRPr="005307A3" w14:paraId="727EE5B1" w14:textId="77777777" w:rsidTr="00790D7A">
        <w:trPr>
          <w:cantSplit/>
          <w:jc w:val="center"/>
        </w:trPr>
        <w:tc>
          <w:tcPr>
            <w:tcW w:w="626" w:type="dxa"/>
          </w:tcPr>
          <w:p w14:paraId="5A8446C6" w14:textId="77777777" w:rsidR="00AC2462" w:rsidRPr="005307A3" w:rsidRDefault="00AC2462" w:rsidP="00790D7A">
            <w:pPr>
              <w:pStyle w:val="TAC"/>
            </w:pPr>
            <w:r w:rsidRPr="005307A3">
              <w:rPr>
                <w:rFonts w:hint="eastAsia"/>
                <w:lang w:eastAsia="zh-CN"/>
              </w:rPr>
              <w:t>8</w:t>
            </w:r>
          </w:p>
        </w:tc>
        <w:tc>
          <w:tcPr>
            <w:tcW w:w="1163" w:type="dxa"/>
          </w:tcPr>
          <w:p w14:paraId="1F9C053B"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3F81601B" w14:textId="77777777" w:rsidR="00AC2462" w:rsidRPr="005307A3" w:rsidRDefault="00AC2462" w:rsidP="00790D7A">
            <w:pPr>
              <w:pStyle w:val="TAL"/>
            </w:pPr>
            <w:r w:rsidRPr="005307A3">
              <w:t xml:space="preserve">PROACTIVE COMMAND PENDING: OPEN CHANNEL </w:t>
            </w:r>
            <w:r w:rsidRPr="005307A3">
              <w:rPr>
                <w:rFonts w:hint="eastAsia"/>
              </w:rPr>
              <w:t>1</w:t>
            </w:r>
            <w:r w:rsidRPr="005307A3">
              <w:t>.</w:t>
            </w:r>
            <w:r w:rsidRPr="005307A3">
              <w:rPr>
                <w:rFonts w:hint="eastAsia"/>
              </w:rPr>
              <w:t>6</w:t>
            </w:r>
            <w:r w:rsidRPr="005307A3">
              <w:t>.1</w:t>
            </w:r>
          </w:p>
        </w:tc>
        <w:tc>
          <w:tcPr>
            <w:tcW w:w="3060" w:type="dxa"/>
          </w:tcPr>
          <w:p w14:paraId="6150C413" w14:textId="77777777" w:rsidR="00AC2462" w:rsidRPr="005307A3" w:rsidRDefault="00AC2462" w:rsidP="00790D7A">
            <w:pPr>
              <w:pStyle w:val="TAL"/>
            </w:pPr>
          </w:p>
        </w:tc>
      </w:tr>
      <w:tr w:rsidR="00AC2462" w:rsidRPr="005307A3" w14:paraId="2BD77237" w14:textId="77777777" w:rsidTr="00790D7A">
        <w:trPr>
          <w:cantSplit/>
          <w:jc w:val="center"/>
        </w:trPr>
        <w:tc>
          <w:tcPr>
            <w:tcW w:w="626" w:type="dxa"/>
          </w:tcPr>
          <w:p w14:paraId="093E9A82" w14:textId="77777777" w:rsidR="00AC2462" w:rsidRPr="005307A3" w:rsidRDefault="00AC2462" w:rsidP="00790D7A">
            <w:pPr>
              <w:pStyle w:val="TAC"/>
            </w:pPr>
            <w:r w:rsidRPr="005307A3">
              <w:rPr>
                <w:rFonts w:eastAsia="SimSun"/>
                <w:lang w:eastAsia="zh-CN"/>
              </w:rPr>
              <w:t>9</w:t>
            </w:r>
          </w:p>
        </w:tc>
        <w:tc>
          <w:tcPr>
            <w:tcW w:w="1163" w:type="dxa"/>
          </w:tcPr>
          <w:p w14:paraId="41BA3396"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1F59CA7A" w14:textId="77777777" w:rsidR="00AC2462" w:rsidRPr="005307A3" w:rsidRDefault="00AC2462" w:rsidP="00790D7A">
            <w:pPr>
              <w:pStyle w:val="TAL"/>
            </w:pPr>
            <w:r w:rsidRPr="005307A3">
              <w:t>FETCH</w:t>
            </w:r>
          </w:p>
        </w:tc>
        <w:tc>
          <w:tcPr>
            <w:tcW w:w="3060" w:type="dxa"/>
          </w:tcPr>
          <w:p w14:paraId="52B95AA6" w14:textId="77777777" w:rsidR="00AC2462" w:rsidRPr="005307A3" w:rsidRDefault="00AC2462" w:rsidP="00790D7A">
            <w:pPr>
              <w:pStyle w:val="TAL"/>
            </w:pPr>
          </w:p>
        </w:tc>
      </w:tr>
      <w:tr w:rsidR="00AC2462" w:rsidRPr="005307A3" w14:paraId="7929E2F9" w14:textId="77777777" w:rsidTr="00790D7A">
        <w:trPr>
          <w:cantSplit/>
          <w:jc w:val="center"/>
        </w:trPr>
        <w:tc>
          <w:tcPr>
            <w:tcW w:w="626" w:type="dxa"/>
          </w:tcPr>
          <w:p w14:paraId="03456EA4" w14:textId="77777777" w:rsidR="00AC2462" w:rsidRPr="005307A3" w:rsidRDefault="00AC2462" w:rsidP="00790D7A">
            <w:pPr>
              <w:pStyle w:val="TAC"/>
            </w:pPr>
            <w:r w:rsidRPr="005307A3">
              <w:rPr>
                <w:rFonts w:eastAsia="SimSun"/>
                <w:lang w:eastAsia="zh-CN"/>
              </w:rPr>
              <w:t>10</w:t>
            </w:r>
          </w:p>
        </w:tc>
        <w:tc>
          <w:tcPr>
            <w:tcW w:w="1163" w:type="dxa"/>
          </w:tcPr>
          <w:p w14:paraId="19B24812"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6783A0BF" w14:textId="77777777" w:rsidR="00AC2462" w:rsidRPr="005307A3" w:rsidRDefault="00AC2462" w:rsidP="00790D7A">
            <w:pPr>
              <w:pStyle w:val="TAL"/>
            </w:pPr>
            <w:r w:rsidRPr="005307A3">
              <w:t xml:space="preserve">PROACTIVE COMMAND: OPEN CHANNEL 1.6.1 </w:t>
            </w:r>
          </w:p>
        </w:tc>
        <w:tc>
          <w:tcPr>
            <w:tcW w:w="3060" w:type="dxa"/>
          </w:tcPr>
          <w:p w14:paraId="3FBAB7CC" w14:textId="77777777" w:rsidR="00AC2462" w:rsidRPr="005307A3" w:rsidRDefault="00AC2462" w:rsidP="00790D7A">
            <w:pPr>
              <w:pStyle w:val="TAL"/>
            </w:pPr>
          </w:p>
        </w:tc>
      </w:tr>
      <w:tr w:rsidR="00AC2462" w:rsidRPr="005307A3" w14:paraId="010BAE36" w14:textId="77777777" w:rsidTr="00790D7A">
        <w:trPr>
          <w:cantSplit/>
          <w:jc w:val="center"/>
        </w:trPr>
        <w:tc>
          <w:tcPr>
            <w:tcW w:w="626" w:type="dxa"/>
          </w:tcPr>
          <w:p w14:paraId="56F570CD" w14:textId="77777777" w:rsidR="00AC2462" w:rsidRPr="005307A3" w:rsidRDefault="00AC2462" w:rsidP="00790D7A">
            <w:pPr>
              <w:pStyle w:val="TAC"/>
            </w:pPr>
            <w:r w:rsidRPr="005307A3">
              <w:rPr>
                <w:rFonts w:eastAsia="SimSun"/>
                <w:lang w:eastAsia="zh-CN"/>
              </w:rPr>
              <w:t>11</w:t>
            </w:r>
          </w:p>
        </w:tc>
        <w:tc>
          <w:tcPr>
            <w:tcW w:w="1163" w:type="dxa"/>
          </w:tcPr>
          <w:p w14:paraId="20F55C8A" w14:textId="77777777" w:rsidR="00AC2462" w:rsidRPr="005307A3" w:rsidRDefault="00AC2462" w:rsidP="00790D7A">
            <w:pPr>
              <w:pStyle w:val="TAC"/>
            </w:pPr>
            <w:r w:rsidRPr="005307A3">
              <w:t xml:space="preserve">ME </w:t>
            </w:r>
            <w:r w:rsidRPr="005307A3">
              <w:sym w:font="Symbol" w:char="F0AE"/>
            </w:r>
            <w:r w:rsidRPr="005307A3">
              <w:t xml:space="preserve"> USER</w:t>
            </w:r>
          </w:p>
        </w:tc>
        <w:tc>
          <w:tcPr>
            <w:tcW w:w="4058" w:type="dxa"/>
          </w:tcPr>
          <w:p w14:paraId="7FEBDB77" w14:textId="77777777" w:rsidR="00AC2462" w:rsidRPr="005307A3" w:rsidRDefault="00AC2462" w:rsidP="00790D7A">
            <w:pPr>
              <w:pStyle w:val="TAL"/>
            </w:pPr>
            <w:r w:rsidRPr="005307A3">
              <w:t>The ME may display channel opening information.</w:t>
            </w:r>
          </w:p>
        </w:tc>
        <w:tc>
          <w:tcPr>
            <w:tcW w:w="3060" w:type="dxa"/>
          </w:tcPr>
          <w:p w14:paraId="164F736C" w14:textId="77777777" w:rsidR="00AC2462" w:rsidRPr="005307A3" w:rsidRDefault="00AC2462" w:rsidP="00790D7A">
            <w:pPr>
              <w:pStyle w:val="TAL"/>
            </w:pPr>
          </w:p>
        </w:tc>
      </w:tr>
      <w:tr w:rsidR="00AC2462" w:rsidRPr="005307A3" w14:paraId="558AB227" w14:textId="77777777" w:rsidTr="00790D7A">
        <w:trPr>
          <w:cantSplit/>
          <w:jc w:val="center"/>
        </w:trPr>
        <w:tc>
          <w:tcPr>
            <w:tcW w:w="626" w:type="dxa"/>
          </w:tcPr>
          <w:p w14:paraId="3826F508" w14:textId="77777777" w:rsidR="00AC2462" w:rsidRPr="005307A3" w:rsidRDefault="00AC2462" w:rsidP="00790D7A">
            <w:pPr>
              <w:pStyle w:val="TAC"/>
            </w:pPr>
            <w:r w:rsidRPr="005307A3">
              <w:rPr>
                <w:rFonts w:eastAsia="SimSun"/>
                <w:lang w:eastAsia="zh-CN"/>
              </w:rPr>
              <w:t>12</w:t>
            </w:r>
          </w:p>
        </w:tc>
        <w:tc>
          <w:tcPr>
            <w:tcW w:w="1163" w:type="dxa"/>
          </w:tcPr>
          <w:p w14:paraId="4992FC37"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4058" w:type="dxa"/>
          </w:tcPr>
          <w:p w14:paraId="26E293C9" w14:textId="77777777" w:rsidR="00AC2462" w:rsidRPr="005307A3" w:rsidRDefault="00AC2462" w:rsidP="00790D7A">
            <w:pPr>
              <w:pStyle w:val="TAL"/>
            </w:pPr>
            <w:r w:rsidRPr="005307A3">
              <w:t>PDU SESSION ESTABLISHMENT REQUEST within UL NAS TRANSPORT is sent to the network.</w:t>
            </w:r>
          </w:p>
        </w:tc>
        <w:tc>
          <w:tcPr>
            <w:tcW w:w="3060" w:type="dxa"/>
          </w:tcPr>
          <w:p w14:paraId="5D4C5CA3" w14:textId="540AD178" w:rsidR="00AC2462" w:rsidRPr="005307A3" w:rsidRDefault="00AC2462" w:rsidP="00790D7A">
            <w:pPr>
              <w:pStyle w:val="TAL"/>
            </w:pPr>
            <w:r w:rsidRPr="005307A3">
              <w:t xml:space="preserve">DNN=TestGp.rs, </w:t>
            </w:r>
            <w:r w:rsidRPr="005307A3">
              <w:rPr>
                <w:rFonts w:eastAsia="SimSun"/>
              </w:rPr>
              <w:t>S-NSSAI='01 01 01 02', SSC mode=</w:t>
            </w:r>
            <w:r>
              <w:rPr>
                <w:rFonts w:eastAsia="SimSun"/>
              </w:rPr>
              <w:t>1</w:t>
            </w:r>
            <w:r w:rsidRPr="005307A3">
              <w:rPr>
                <w:rFonts w:eastAsia="SimSun"/>
              </w:rPr>
              <w:t>.</w:t>
            </w:r>
          </w:p>
        </w:tc>
      </w:tr>
      <w:tr w:rsidR="00AC2462" w:rsidRPr="005307A3" w14:paraId="46FADE2A" w14:textId="77777777" w:rsidTr="00790D7A">
        <w:trPr>
          <w:cantSplit/>
          <w:jc w:val="center"/>
        </w:trPr>
        <w:tc>
          <w:tcPr>
            <w:tcW w:w="626" w:type="dxa"/>
          </w:tcPr>
          <w:p w14:paraId="44E1734F" w14:textId="77777777" w:rsidR="00AC2462" w:rsidRPr="005307A3" w:rsidRDefault="00AC2462" w:rsidP="00790D7A">
            <w:pPr>
              <w:pStyle w:val="TAC"/>
            </w:pPr>
            <w:r w:rsidRPr="005307A3">
              <w:rPr>
                <w:rFonts w:eastAsia="SimSun"/>
                <w:lang w:eastAsia="zh-CN"/>
              </w:rPr>
              <w:t>13</w:t>
            </w:r>
          </w:p>
        </w:tc>
        <w:tc>
          <w:tcPr>
            <w:tcW w:w="1163" w:type="dxa"/>
          </w:tcPr>
          <w:p w14:paraId="1811822E" w14:textId="77777777" w:rsidR="00AC2462" w:rsidRPr="005307A3" w:rsidRDefault="00AC2462" w:rsidP="00790D7A">
            <w:pPr>
              <w:pStyle w:val="TAC"/>
            </w:pPr>
            <w:r w:rsidRPr="005307A3">
              <w:t xml:space="preserve">NG-SS </w:t>
            </w:r>
            <w:r w:rsidRPr="005307A3">
              <w:sym w:font="Symbol" w:char="F0AE"/>
            </w:r>
            <w:r w:rsidRPr="005307A3">
              <w:t xml:space="preserve"> ME</w:t>
            </w:r>
          </w:p>
        </w:tc>
        <w:tc>
          <w:tcPr>
            <w:tcW w:w="4058" w:type="dxa"/>
          </w:tcPr>
          <w:p w14:paraId="72BBE870" w14:textId="77777777" w:rsidR="00AC2462" w:rsidRPr="005307A3" w:rsidRDefault="00AC2462" w:rsidP="00790D7A">
            <w:pPr>
              <w:pStyle w:val="TAL"/>
            </w:pPr>
            <w:r w:rsidRPr="005307A3">
              <w:t>PDU SESSION ESTABLISHMENT ACCEPT</w:t>
            </w:r>
          </w:p>
        </w:tc>
        <w:tc>
          <w:tcPr>
            <w:tcW w:w="3060" w:type="dxa"/>
          </w:tcPr>
          <w:p w14:paraId="2DD106B3" w14:textId="77777777" w:rsidR="00AC2462" w:rsidRPr="005307A3" w:rsidRDefault="00AC2462" w:rsidP="00790D7A">
            <w:pPr>
              <w:pStyle w:val="TAL"/>
            </w:pPr>
          </w:p>
        </w:tc>
      </w:tr>
      <w:tr w:rsidR="00AC2462" w:rsidRPr="005307A3" w14:paraId="5ECB1C69" w14:textId="77777777" w:rsidTr="00790D7A">
        <w:trPr>
          <w:cantSplit/>
          <w:jc w:val="center"/>
        </w:trPr>
        <w:tc>
          <w:tcPr>
            <w:tcW w:w="626" w:type="dxa"/>
          </w:tcPr>
          <w:p w14:paraId="2129C2A2" w14:textId="77777777" w:rsidR="00AC2462" w:rsidRPr="005307A3" w:rsidRDefault="00AC2462" w:rsidP="00790D7A">
            <w:pPr>
              <w:pStyle w:val="TAC"/>
              <w:rPr>
                <w:rFonts w:eastAsia="SimSun"/>
                <w:lang w:eastAsia="zh-CN"/>
              </w:rPr>
            </w:pPr>
            <w:r w:rsidRPr="005307A3">
              <w:rPr>
                <w:rFonts w:eastAsia="SimSun"/>
                <w:lang w:eastAsia="zh-CN"/>
              </w:rPr>
              <w:t>14</w:t>
            </w:r>
          </w:p>
        </w:tc>
        <w:tc>
          <w:tcPr>
            <w:tcW w:w="1163" w:type="dxa"/>
          </w:tcPr>
          <w:p w14:paraId="5A1C7E5E"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1228BADC" w14:textId="77777777" w:rsidR="00AC2462" w:rsidRPr="005307A3" w:rsidRDefault="00AC2462" w:rsidP="00790D7A">
            <w:pPr>
              <w:pStyle w:val="TAL"/>
            </w:pPr>
            <w:r w:rsidRPr="005307A3">
              <w:t xml:space="preserve">TERMINAL RESPONSE: OPEN CHANNEL </w:t>
            </w:r>
            <w:r w:rsidRPr="005307A3">
              <w:rPr>
                <w:rFonts w:eastAsia="SimSun"/>
                <w:lang w:eastAsia="zh-CN"/>
              </w:rPr>
              <w:t>1</w:t>
            </w:r>
            <w:r w:rsidRPr="005307A3">
              <w:t>.</w:t>
            </w:r>
            <w:r w:rsidRPr="005307A3">
              <w:rPr>
                <w:rFonts w:eastAsia="SimSun"/>
                <w:lang w:eastAsia="zh-CN"/>
              </w:rPr>
              <w:t>6</w:t>
            </w:r>
            <w:r w:rsidRPr="005307A3">
              <w:t>.1</w:t>
            </w:r>
          </w:p>
        </w:tc>
        <w:tc>
          <w:tcPr>
            <w:tcW w:w="3060" w:type="dxa"/>
          </w:tcPr>
          <w:p w14:paraId="3F95542D" w14:textId="77777777" w:rsidR="00AC2462" w:rsidRPr="005307A3" w:rsidRDefault="00AC2462" w:rsidP="00790D7A">
            <w:pPr>
              <w:pStyle w:val="TAL"/>
            </w:pPr>
            <w:r w:rsidRPr="005307A3">
              <w:t>[Command performed successfully]</w:t>
            </w:r>
          </w:p>
        </w:tc>
      </w:tr>
      <w:tr w:rsidR="00AC2462" w:rsidRPr="005307A3" w14:paraId="79EDF607" w14:textId="77777777" w:rsidTr="00790D7A">
        <w:trPr>
          <w:cantSplit/>
          <w:jc w:val="center"/>
        </w:trPr>
        <w:tc>
          <w:tcPr>
            <w:tcW w:w="626" w:type="dxa"/>
          </w:tcPr>
          <w:p w14:paraId="310DCEB9" w14:textId="77777777" w:rsidR="00AC2462" w:rsidRPr="005307A3" w:rsidRDefault="00AC2462" w:rsidP="00790D7A">
            <w:pPr>
              <w:pStyle w:val="TAC"/>
              <w:rPr>
                <w:rFonts w:eastAsia="SimSun"/>
                <w:lang w:eastAsia="zh-CN"/>
              </w:rPr>
            </w:pPr>
            <w:r w:rsidRPr="005307A3">
              <w:rPr>
                <w:rFonts w:eastAsia="SimSun"/>
                <w:lang w:eastAsia="zh-CN"/>
              </w:rPr>
              <w:t>15</w:t>
            </w:r>
          </w:p>
        </w:tc>
        <w:tc>
          <w:tcPr>
            <w:tcW w:w="1163" w:type="dxa"/>
          </w:tcPr>
          <w:p w14:paraId="79C05C3B"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639F3925" w14:textId="77777777" w:rsidR="00AC2462" w:rsidRPr="005307A3" w:rsidRDefault="00AC2462" w:rsidP="00790D7A">
            <w:pPr>
              <w:pStyle w:val="TAL"/>
            </w:pPr>
            <w:r w:rsidRPr="005307A3">
              <w:t>PROACTIVE COMMAND PENDING: SEND DATA (immediate) 1.6.1</w:t>
            </w:r>
          </w:p>
        </w:tc>
        <w:tc>
          <w:tcPr>
            <w:tcW w:w="3060" w:type="dxa"/>
          </w:tcPr>
          <w:p w14:paraId="6E602811" w14:textId="77777777" w:rsidR="00AC2462" w:rsidRPr="005307A3" w:rsidRDefault="00AC2462" w:rsidP="00790D7A">
            <w:pPr>
              <w:pStyle w:val="TAL"/>
            </w:pPr>
          </w:p>
        </w:tc>
      </w:tr>
      <w:tr w:rsidR="00AC2462" w:rsidRPr="005307A3" w14:paraId="1775F462" w14:textId="77777777" w:rsidTr="00790D7A">
        <w:trPr>
          <w:cantSplit/>
          <w:jc w:val="center"/>
        </w:trPr>
        <w:tc>
          <w:tcPr>
            <w:tcW w:w="626" w:type="dxa"/>
          </w:tcPr>
          <w:p w14:paraId="39047370" w14:textId="77777777" w:rsidR="00AC2462" w:rsidRPr="005307A3" w:rsidRDefault="00AC2462" w:rsidP="00790D7A">
            <w:pPr>
              <w:pStyle w:val="TAC"/>
              <w:rPr>
                <w:rFonts w:eastAsia="SimSun"/>
                <w:lang w:eastAsia="zh-CN"/>
              </w:rPr>
            </w:pPr>
            <w:r w:rsidRPr="005307A3">
              <w:rPr>
                <w:rFonts w:eastAsia="SimSun"/>
                <w:lang w:eastAsia="zh-CN"/>
              </w:rPr>
              <w:t>16</w:t>
            </w:r>
          </w:p>
        </w:tc>
        <w:tc>
          <w:tcPr>
            <w:tcW w:w="1163" w:type="dxa"/>
          </w:tcPr>
          <w:p w14:paraId="7ACD642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34873B07" w14:textId="77777777" w:rsidR="00AC2462" w:rsidRPr="005307A3" w:rsidRDefault="00AC2462" w:rsidP="00790D7A">
            <w:pPr>
              <w:pStyle w:val="TAL"/>
            </w:pPr>
            <w:r w:rsidRPr="005307A3">
              <w:t>FETCH</w:t>
            </w:r>
          </w:p>
        </w:tc>
        <w:tc>
          <w:tcPr>
            <w:tcW w:w="3060" w:type="dxa"/>
          </w:tcPr>
          <w:p w14:paraId="42F04AE4" w14:textId="77777777" w:rsidR="00AC2462" w:rsidRPr="005307A3" w:rsidRDefault="00AC2462" w:rsidP="00790D7A">
            <w:pPr>
              <w:pStyle w:val="TAL"/>
            </w:pPr>
          </w:p>
        </w:tc>
      </w:tr>
      <w:tr w:rsidR="00AC2462" w:rsidRPr="005307A3" w14:paraId="1F3BE932" w14:textId="77777777" w:rsidTr="00790D7A">
        <w:trPr>
          <w:cantSplit/>
          <w:jc w:val="center"/>
        </w:trPr>
        <w:tc>
          <w:tcPr>
            <w:tcW w:w="626" w:type="dxa"/>
          </w:tcPr>
          <w:p w14:paraId="232D0821" w14:textId="77777777" w:rsidR="00AC2462" w:rsidRPr="005307A3" w:rsidRDefault="00AC2462" w:rsidP="00790D7A">
            <w:pPr>
              <w:pStyle w:val="TAC"/>
              <w:rPr>
                <w:rFonts w:eastAsia="SimSun"/>
                <w:lang w:eastAsia="zh-CN"/>
              </w:rPr>
            </w:pPr>
            <w:r w:rsidRPr="005307A3">
              <w:rPr>
                <w:rFonts w:eastAsia="SimSun"/>
                <w:lang w:eastAsia="zh-CN"/>
              </w:rPr>
              <w:t>17</w:t>
            </w:r>
          </w:p>
        </w:tc>
        <w:tc>
          <w:tcPr>
            <w:tcW w:w="1163" w:type="dxa"/>
          </w:tcPr>
          <w:p w14:paraId="119D9A21"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662EAA0B" w14:textId="77777777" w:rsidR="00AC2462" w:rsidRPr="005307A3" w:rsidRDefault="00AC2462" w:rsidP="00790D7A">
            <w:pPr>
              <w:pStyle w:val="TAL"/>
              <w:rPr>
                <w:rFonts w:eastAsia="SimSun"/>
                <w:lang w:eastAsia="zh-CN"/>
              </w:rPr>
            </w:pPr>
            <w:r w:rsidRPr="005307A3">
              <w:t>PROACTIVE COMMAND: SEND DATA (immediate) 1.6.1</w:t>
            </w:r>
          </w:p>
        </w:tc>
        <w:tc>
          <w:tcPr>
            <w:tcW w:w="3060" w:type="dxa"/>
          </w:tcPr>
          <w:p w14:paraId="273E61D5" w14:textId="77777777" w:rsidR="00AC2462" w:rsidRPr="005307A3" w:rsidRDefault="00AC2462" w:rsidP="00790D7A">
            <w:pPr>
              <w:pStyle w:val="TAL"/>
            </w:pPr>
          </w:p>
        </w:tc>
      </w:tr>
      <w:tr w:rsidR="00AC2462" w:rsidRPr="005307A3" w14:paraId="1E2FD82D" w14:textId="77777777" w:rsidTr="00790D7A">
        <w:trPr>
          <w:cantSplit/>
          <w:jc w:val="center"/>
        </w:trPr>
        <w:tc>
          <w:tcPr>
            <w:tcW w:w="626" w:type="dxa"/>
          </w:tcPr>
          <w:p w14:paraId="586DDB36" w14:textId="77777777" w:rsidR="00AC2462" w:rsidRPr="005307A3" w:rsidRDefault="00AC2462" w:rsidP="00790D7A">
            <w:pPr>
              <w:pStyle w:val="TAC"/>
              <w:rPr>
                <w:rFonts w:eastAsia="SimSun"/>
                <w:lang w:eastAsia="zh-CN"/>
              </w:rPr>
            </w:pPr>
            <w:r w:rsidRPr="005307A3">
              <w:rPr>
                <w:rFonts w:eastAsia="SimSun"/>
                <w:lang w:eastAsia="zh-CN"/>
              </w:rPr>
              <w:t>18</w:t>
            </w:r>
          </w:p>
        </w:tc>
        <w:tc>
          <w:tcPr>
            <w:tcW w:w="1163" w:type="dxa"/>
          </w:tcPr>
          <w:p w14:paraId="097F7B5D" w14:textId="77777777" w:rsidR="00AC2462" w:rsidRPr="005307A3" w:rsidRDefault="00AC2462" w:rsidP="00790D7A">
            <w:pPr>
              <w:pStyle w:val="TAC"/>
            </w:pPr>
            <w:r w:rsidRPr="005307A3">
              <w:t xml:space="preserve">ME </w:t>
            </w:r>
            <w:r w:rsidRPr="005307A3">
              <w:sym w:font="Symbol" w:char="F0AE"/>
            </w:r>
            <w:r w:rsidRPr="005307A3">
              <w:t xml:space="preserve"> NG-SS</w:t>
            </w:r>
          </w:p>
        </w:tc>
        <w:tc>
          <w:tcPr>
            <w:tcW w:w="4058" w:type="dxa"/>
          </w:tcPr>
          <w:p w14:paraId="7AAC62F7" w14:textId="77777777" w:rsidR="00AC2462" w:rsidRPr="005307A3" w:rsidRDefault="00AC2462" w:rsidP="00790D7A">
            <w:pPr>
              <w:pStyle w:val="TAL"/>
            </w:pPr>
            <w:r w:rsidRPr="005307A3">
              <w:t>Transfer of 8 Bytes of data to the NG-SS through channel 1</w:t>
            </w:r>
          </w:p>
        </w:tc>
        <w:tc>
          <w:tcPr>
            <w:tcW w:w="3060" w:type="dxa"/>
          </w:tcPr>
          <w:p w14:paraId="425DA92C" w14:textId="77777777" w:rsidR="00AC2462" w:rsidRPr="005307A3" w:rsidRDefault="00AC2462" w:rsidP="00790D7A">
            <w:pPr>
              <w:pStyle w:val="TAL"/>
            </w:pPr>
            <w:r w:rsidRPr="005307A3">
              <w:t>[To retrieve ME's port number]</w:t>
            </w:r>
          </w:p>
        </w:tc>
      </w:tr>
      <w:tr w:rsidR="00AC2462" w:rsidRPr="005307A3" w14:paraId="1F0395AA" w14:textId="77777777" w:rsidTr="00790D7A">
        <w:trPr>
          <w:cantSplit/>
          <w:jc w:val="center"/>
        </w:trPr>
        <w:tc>
          <w:tcPr>
            <w:tcW w:w="626" w:type="dxa"/>
          </w:tcPr>
          <w:p w14:paraId="2C84EBFF" w14:textId="77777777" w:rsidR="00AC2462" w:rsidRPr="005307A3" w:rsidRDefault="00AC2462" w:rsidP="00790D7A">
            <w:pPr>
              <w:pStyle w:val="TAC"/>
              <w:rPr>
                <w:rFonts w:eastAsia="SimSun"/>
                <w:lang w:eastAsia="zh-CN"/>
              </w:rPr>
            </w:pPr>
            <w:r w:rsidRPr="005307A3">
              <w:rPr>
                <w:rFonts w:eastAsia="SimSun"/>
                <w:lang w:eastAsia="zh-CN"/>
              </w:rPr>
              <w:t>19</w:t>
            </w:r>
          </w:p>
        </w:tc>
        <w:tc>
          <w:tcPr>
            <w:tcW w:w="1163" w:type="dxa"/>
          </w:tcPr>
          <w:p w14:paraId="025E7194"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C37E95E" w14:textId="77777777" w:rsidR="00AC2462" w:rsidRPr="005307A3" w:rsidRDefault="00AC2462" w:rsidP="00790D7A">
            <w:pPr>
              <w:pStyle w:val="TAL"/>
            </w:pPr>
            <w:r w:rsidRPr="005307A3">
              <w:t>TERMINAL RESPONSE: SEND DATA (immediate) 1.6.1</w:t>
            </w:r>
          </w:p>
        </w:tc>
        <w:tc>
          <w:tcPr>
            <w:tcW w:w="3060" w:type="dxa"/>
          </w:tcPr>
          <w:p w14:paraId="0800BA9C" w14:textId="77777777" w:rsidR="00AC2462" w:rsidRPr="005307A3" w:rsidRDefault="00AC2462" w:rsidP="00790D7A">
            <w:pPr>
              <w:pStyle w:val="TAL"/>
            </w:pPr>
            <w:r w:rsidRPr="005307A3">
              <w:t>[Command performed successfully]</w:t>
            </w:r>
          </w:p>
        </w:tc>
      </w:tr>
      <w:tr w:rsidR="00AC2462" w:rsidRPr="005307A3" w14:paraId="1DB32EC5" w14:textId="77777777" w:rsidTr="00790D7A">
        <w:trPr>
          <w:cantSplit/>
          <w:jc w:val="center"/>
        </w:trPr>
        <w:tc>
          <w:tcPr>
            <w:tcW w:w="626" w:type="dxa"/>
          </w:tcPr>
          <w:p w14:paraId="67916DED" w14:textId="77777777" w:rsidR="00AC2462" w:rsidRPr="005307A3" w:rsidRDefault="00AC2462" w:rsidP="00790D7A">
            <w:pPr>
              <w:pStyle w:val="TAC"/>
              <w:rPr>
                <w:rFonts w:eastAsia="SimSun"/>
                <w:lang w:eastAsia="zh-CN"/>
              </w:rPr>
            </w:pPr>
            <w:r w:rsidRPr="005307A3">
              <w:rPr>
                <w:rFonts w:eastAsia="SimSun"/>
                <w:lang w:eastAsia="zh-CN"/>
              </w:rPr>
              <w:t>20</w:t>
            </w:r>
          </w:p>
        </w:tc>
        <w:tc>
          <w:tcPr>
            <w:tcW w:w="1163" w:type="dxa"/>
          </w:tcPr>
          <w:p w14:paraId="51330EC3" w14:textId="77777777" w:rsidR="00AC2462" w:rsidRPr="005307A3" w:rsidRDefault="00AC2462" w:rsidP="00790D7A">
            <w:pPr>
              <w:pStyle w:val="TAC"/>
            </w:pPr>
            <w:r w:rsidRPr="005307A3">
              <w:t xml:space="preserve">NG-SS </w:t>
            </w:r>
            <w:r w:rsidRPr="005307A3">
              <w:sym w:font="Symbol" w:char="F0AE"/>
            </w:r>
            <w:r w:rsidRPr="005307A3">
              <w:t xml:space="preserve"> ME</w:t>
            </w:r>
          </w:p>
        </w:tc>
        <w:tc>
          <w:tcPr>
            <w:tcW w:w="4058" w:type="dxa"/>
          </w:tcPr>
          <w:p w14:paraId="2ECA3DBC" w14:textId="77777777" w:rsidR="00AC2462" w:rsidRPr="005307A3" w:rsidRDefault="00AC2462" w:rsidP="00790D7A">
            <w:pPr>
              <w:pStyle w:val="TAL"/>
            </w:pPr>
            <w:r w:rsidRPr="005307A3">
              <w:t>Transfer of 1000 Bytes of data to the ME through channel 1 using the ME's port number, which was retrieved in step</w:t>
            </w:r>
            <w:r w:rsidRPr="005307A3">
              <w:rPr>
                <w:rFonts w:eastAsia="SimSun"/>
                <w:lang w:eastAsia="zh-CN"/>
              </w:rPr>
              <w:t xml:space="preserve"> 18</w:t>
            </w:r>
          </w:p>
        </w:tc>
        <w:tc>
          <w:tcPr>
            <w:tcW w:w="3060" w:type="dxa"/>
          </w:tcPr>
          <w:p w14:paraId="1FAF288B" w14:textId="77777777" w:rsidR="00AC2462" w:rsidRPr="005307A3" w:rsidRDefault="00AC2462" w:rsidP="00790D7A">
            <w:pPr>
              <w:pStyle w:val="TAL"/>
            </w:pPr>
          </w:p>
        </w:tc>
      </w:tr>
      <w:tr w:rsidR="00AC2462" w:rsidRPr="005307A3" w14:paraId="2C480539" w14:textId="77777777" w:rsidTr="00790D7A">
        <w:trPr>
          <w:cantSplit/>
          <w:jc w:val="center"/>
        </w:trPr>
        <w:tc>
          <w:tcPr>
            <w:tcW w:w="626" w:type="dxa"/>
          </w:tcPr>
          <w:p w14:paraId="7E15FFF9" w14:textId="77777777" w:rsidR="00AC2462" w:rsidRPr="005307A3" w:rsidRDefault="00AC2462" w:rsidP="00790D7A">
            <w:pPr>
              <w:pStyle w:val="TAC"/>
              <w:rPr>
                <w:rFonts w:eastAsia="SimSun"/>
                <w:lang w:eastAsia="zh-CN"/>
              </w:rPr>
            </w:pPr>
            <w:r w:rsidRPr="005307A3">
              <w:rPr>
                <w:rFonts w:eastAsia="SimSun"/>
                <w:lang w:eastAsia="zh-CN"/>
              </w:rPr>
              <w:t>21</w:t>
            </w:r>
          </w:p>
        </w:tc>
        <w:tc>
          <w:tcPr>
            <w:tcW w:w="1163" w:type="dxa"/>
          </w:tcPr>
          <w:p w14:paraId="2D09ED7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0E6D6CC" w14:textId="77777777" w:rsidR="00AC2462" w:rsidRPr="005307A3" w:rsidRDefault="00AC2462" w:rsidP="00790D7A">
            <w:pPr>
              <w:pStyle w:val="TAL"/>
            </w:pPr>
            <w:r w:rsidRPr="005307A3">
              <w:t>ENVELOPE: EVENT DOWNLOAD - Data available 1.6.1</w:t>
            </w:r>
          </w:p>
        </w:tc>
        <w:tc>
          <w:tcPr>
            <w:tcW w:w="3060" w:type="dxa"/>
          </w:tcPr>
          <w:p w14:paraId="62CB4CA3" w14:textId="77777777" w:rsidR="00AC2462" w:rsidRPr="005307A3" w:rsidRDefault="00AC2462" w:rsidP="00790D7A">
            <w:pPr>
              <w:pStyle w:val="TAL"/>
            </w:pPr>
            <w:r w:rsidRPr="005307A3">
              <w:t>(1000 Bytes of data in the ME buffer)</w:t>
            </w:r>
          </w:p>
        </w:tc>
      </w:tr>
      <w:tr w:rsidR="00AC2462" w:rsidRPr="005307A3" w14:paraId="7E529E4D" w14:textId="77777777" w:rsidTr="00790D7A">
        <w:trPr>
          <w:cantSplit/>
          <w:jc w:val="center"/>
        </w:trPr>
        <w:tc>
          <w:tcPr>
            <w:tcW w:w="626" w:type="dxa"/>
          </w:tcPr>
          <w:p w14:paraId="61FD26C9" w14:textId="77777777" w:rsidR="00AC2462" w:rsidRPr="005307A3" w:rsidRDefault="00AC2462" w:rsidP="00790D7A">
            <w:pPr>
              <w:pStyle w:val="TAC"/>
              <w:rPr>
                <w:rFonts w:eastAsia="SimSun"/>
                <w:lang w:eastAsia="zh-CN"/>
              </w:rPr>
            </w:pPr>
            <w:r w:rsidRPr="005307A3">
              <w:rPr>
                <w:rFonts w:eastAsia="SimSun"/>
                <w:lang w:eastAsia="zh-CN"/>
              </w:rPr>
              <w:t>22</w:t>
            </w:r>
          </w:p>
        </w:tc>
        <w:tc>
          <w:tcPr>
            <w:tcW w:w="1163" w:type="dxa"/>
          </w:tcPr>
          <w:p w14:paraId="47C5C702"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09707757" w14:textId="77777777" w:rsidR="00AC2462" w:rsidRPr="005307A3" w:rsidRDefault="00AC2462" w:rsidP="00790D7A">
            <w:pPr>
              <w:pStyle w:val="TAL"/>
            </w:pPr>
            <w:r w:rsidRPr="005307A3">
              <w:t>PROACTIVE COMMAND PENDING: RECEIVE DATA 1.6.1</w:t>
            </w:r>
          </w:p>
        </w:tc>
        <w:tc>
          <w:tcPr>
            <w:tcW w:w="3060" w:type="dxa"/>
          </w:tcPr>
          <w:p w14:paraId="3A9EEF64" w14:textId="77777777" w:rsidR="00AC2462" w:rsidRPr="005307A3" w:rsidRDefault="00AC2462" w:rsidP="00790D7A">
            <w:pPr>
              <w:pStyle w:val="TAL"/>
            </w:pPr>
          </w:p>
        </w:tc>
      </w:tr>
      <w:tr w:rsidR="00AC2462" w:rsidRPr="005307A3" w14:paraId="6BB890A8" w14:textId="77777777" w:rsidTr="00790D7A">
        <w:trPr>
          <w:cantSplit/>
          <w:jc w:val="center"/>
        </w:trPr>
        <w:tc>
          <w:tcPr>
            <w:tcW w:w="626" w:type="dxa"/>
          </w:tcPr>
          <w:p w14:paraId="428FDB0C" w14:textId="77777777" w:rsidR="00AC2462" w:rsidRPr="005307A3" w:rsidRDefault="00AC2462" w:rsidP="00790D7A">
            <w:pPr>
              <w:pStyle w:val="TAC"/>
              <w:rPr>
                <w:rFonts w:eastAsia="SimSun"/>
                <w:lang w:eastAsia="zh-CN"/>
              </w:rPr>
            </w:pPr>
            <w:r w:rsidRPr="005307A3">
              <w:rPr>
                <w:rFonts w:eastAsia="SimSun"/>
                <w:lang w:eastAsia="zh-CN"/>
              </w:rPr>
              <w:t>23</w:t>
            </w:r>
          </w:p>
        </w:tc>
        <w:tc>
          <w:tcPr>
            <w:tcW w:w="1163" w:type="dxa"/>
          </w:tcPr>
          <w:p w14:paraId="23D3249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62E93E8" w14:textId="77777777" w:rsidR="00AC2462" w:rsidRPr="005307A3" w:rsidRDefault="00AC2462" w:rsidP="00790D7A">
            <w:pPr>
              <w:pStyle w:val="TAL"/>
            </w:pPr>
            <w:r w:rsidRPr="005307A3">
              <w:t>FETCH</w:t>
            </w:r>
          </w:p>
        </w:tc>
        <w:tc>
          <w:tcPr>
            <w:tcW w:w="3060" w:type="dxa"/>
          </w:tcPr>
          <w:p w14:paraId="73ED2530" w14:textId="77777777" w:rsidR="00AC2462" w:rsidRPr="005307A3" w:rsidRDefault="00AC2462" w:rsidP="00790D7A">
            <w:pPr>
              <w:pStyle w:val="TAL"/>
            </w:pPr>
          </w:p>
        </w:tc>
      </w:tr>
      <w:tr w:rsidR="00AC2462" w:rsidRPr="005307A3" w14:paraId="084164DD" w14:textId="77777777" w:rsidTr="00790D7A">
        <w:trPr>
          <w:cantSplit/>
          <w:jc w:val="center"/>
        </w:trPr>
        <w:tc>
          <w:tcPr>
            <w:tcW w:w="626" w:type="dxa"/>
          </w:tcPr>
          <w:p w14:paraId="22925E5D" w14:textId="77777777" w:rsidR="00AC2462" w:rsidRPr="005307A3" w:rsidRDefault="00AC2462" w:rsidP="00790D7A">
            <w:pPr>
              <w:pStyle w:val="TAC"/>
              <w:rPr>
                <w:rFonts w:eastAsia="SimSun"/>
                <w:lang w:eastAsia="zh-CN"/>
              </w:rPr>
            </w:pPr>
            <w:r w:rsidRPr="005307A3">
              <w:rPr>
                <w:rFonts w:eastAsia="SimSun"/>
                <w:lang w:eastAsia="zh-CN"/>
              </w:rPr>
              <w:t>24</w:t>
            </w:r>
          </w:p>
        </w:tc>
        <w:tc>
          <w:tcPr>
            <w:tcW w:w="1163" w:type="dxa"/>
          </w:tcPr>
          <w:p w14:paraId="643AEDD3"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43C2A1E7" w14:textId="77777777" w:rsidR="00AC2462" w:rsidRPr="005307A3" w:rsidRDefault="00AC2462" w:rsidP="00790D7A">
            <w:pPr>
              <w:pStyle w:val="TAL"/>
            </w:pPr>
            <w:r w:rsidRPr="005307A3">
              <w:t>PROACTIVE COMMAND: RECEIVE DATA 1.6.1</w:t>
            </w:r>
          </w:p>
        </w:tc>
        <w:tc>
          <w:tcPr>
            <w:tcW w:w="3060" w:type="dxa"/>
          </w:tcPr>
          <w:p w14:paraId="1CC9E420" w14:textId="77777777" w:rsidR="00AC2462" w:rsidRPr="005307A3" w:rsidRDefault="00AC2462" w:rsidP="00790D7A">
            <w:pPr>
              <w:pStyle w:val="TAL"/>
            </w:pPr>
            <w:r w:rsidRPr="005307A3">
              <w:t>200 Bytes</w:t>
            </w:r>
          </w:p>
        </w:tc>
      </w:tr>
      <w:tr w:rsidR="00AC2462" w:rsidRPr="005307A3" w14:paraId="1734ECE7" w14:textId="77777777" w:rsidTr="00790D7A">
        <w:trPr>
          <w:cantSplit/>
          <w:jc w:val="center"/>
        </w:trPr>
        <w:tc>
          <w:tcPr>
            <w:tcW w:w="626" w:type="dxa"/>
          </w:tcPr>
          <w:p w14:paraId="4FC71F77" w14:textId="77777777" w:rsidR="00AC2462" w:rsidRPr="005307A3" w:rsidRDefault="00AC2462" w:rsidP="00790D7A">
            <w:pPr>
              <w:pStyle w:val="TAC"/>
              <w:rPr>
                <w:rFonts w:eastAsia="SimSun"/>
                <w:lang w:eastAsia="zh-CN"/>
              </w:rPr>
            </w:pPr>
            <w:r w:rsidRPr="005307A3">
              <w:rPr>
                <w:rFonts w:eastAsia="SimSun"/>
                <w:lang w:eastAsia="zh-CN"/>
              </w:rPr>
              <w:t>25</w:t>
            </w:r>
          </w:p>
        </w:tc>
        <w:tc>
          <w:tcPr>
            <w:tcW w:w="1163" w:type="dxa"/>
          </w:tcPr>
          <w:p w14:paraId="250F066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4C746B2A" w14:textId="77777777" w:rsidR="00AC2462" w:rsidRPr="005307A3" w:rsidRDefault="00AC2462" w:rsidP="00790D7A">
            <w:pPr>
              <w:pStyle w:val="TAL"/>
            </w:pPr>
            <w:r w:rsidRPr="005307A3">
              <w:t>TERMINAL RESPONSE: RECEIVE DATA 1.6.1</w:t>
            </w:r>
          </w:p>
        </w:tc>
        <w:tc>
          <w:tcPr>
            <w:tcW w:w="3060" w:type="dxa"/>
          </w:tcPr>
          <w:p w14:paraId="293FFF61" w14:textId="77777777" w:rsidR="00AC2462" w:rsidRPr="005307A3" w:rsidRDefault="00AC2462" w:rsidP="00790D7A">
            <w:pPr>
              <w:pStyle w:val="TAL"/>
            </w:pPr>
          </w:p>
        </w:tc>
      </w:tr>
      <w:tr w:rsidR="00AC2462" w:rsidRPr="005307A3" w14:paraId="794974F4" w14:textId="77777777" w:rsidTr="00790D7A">
        <w:trPr>
          <w:cantSplit/>
          <w:jc w:val="center"/>
        </w:trPr>
        <w:tc>
          <w:tcPr>
            <w:tcW w:w="626" w:type="dxa"/>
          </w:tcPr>
          <w:p w14:paraId="64712A64" w14:textId="77777777" w:rsidR="00AC2462" w:rsidRPr="005307A3" w:rsidRDefault="00AC2462" w:rsidP="00790D7A">
            <w:pPr>
              <w:pStyle w:val="TAC"/>
              <w:rPr>
                <w:rFonts w:eastAsia="SimSun"/>
                <w:lang w:eastAsia="zh-CN"/>
              </w:rPr>
            </w:pPr>
            <w:r w:rsidRPr="005307A3">
              <w:rPr>
                <w:rFonts w:eastAsia="SimSun"/>
                <w:lang w:eastAsia="zh-CN"/>
              </w:rPr>
              <w:t>26</w:t>
            </w:r>
          </w:p>
        </w:tc>
        <w:tc>
          <w:tcPr>
            <w:tcW w:w="1163" w:type="dxa"/>
          </w:tcPr>
          <w:p w14:paraId="64741B50"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5548B5DC" w14:textId="77777777" w:rsidR="00AC2462" w:rsidRPr="005307A3" w:rsidRDefault="00AC2462" w:rsidP="00790D7A">
            <w:pPr>
              <w:pStyle w:val="TAL"/>
            </w:pPr>
            <w:r w:rsidRPr="005307A3">
              <w:t>PROACTIVE COMMAND PENDING: RECEIVE DATA 1.6.2</w:t>
            </w:r>
          </w:p>
        </w:tc>
        <w:tc>
          <w:tcPr>
            <w:tcW w:w="3060" w:type="dxa"/>
          </w:tcPr>
          <w:p w14:paraId="6175A50B" w14:textId="77777777" w:rsidR="00AC2462" w:rsidRPr="005307A3" w:rsidRDefault="00AC2462" w:rsidP="00790D7A">
            <w:pPr>
              <w:pStyle w:val="TAL"/>
            </w:pPr>
          </w:p>
        </w:tc>
      </w:tr>
      <w:tr w:rsidR="00AC2462" w:rsidRPr="005307A3" w14:paraId="2DEF432E" w14:textId="77777777" w:rsidTr="00790D7A">
        <w:trPr>
          <w:cantSplit/>
          <w:jc w:val="center"/>
        </w:trPr>
        <w:tc>
          <w:tcPr>
            <w:tcW w:w="626" w:type="dxa"/>
          </w:tcPr>
          <w:p w14:paraId="1218AC4E" w14:textId="77777777" w:rsidR="00AC2462" w:rsidRPr="005307A3" w:rsidRDefault="00AC2462" w:rsidP="00790D7A">
            <w:pPr>
              <w:pStyle w:val="TAC"/>
              <w:rPr>
                <w:rFonts w:eastAsia="SimSun"/>
                <w:lang w:eastAsia="zh-CN"/>
              </w:rPr>
            </w:pPr>
            <w:r w:rsidRPr="005307A3">
              <w:rPr>
                <w:rFonts w:eastAsia="SimSun"/>
                <w:lang w:eastAsia="zh-CN"/>
              </w:rPr>
              <w:t>27</w:t>
            </w:r>
          </w:p>
        </w:tc>
        <w:tc>
          <w:tcPr>
            <w:tcW w:w="1163" w:type="dxa"/>
          </w:tcPr>
          <w:p w14:paraId="5796E2F5"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528DBACD" w14:textId="77777777" w:rsidR="00AC2462" w:rsidRPr="005307A3" w:rsidRDefault="00AC2462" w:rsidP="00790D7A">
            <w:pPr>
              <w:pStyle w:val="TAL"/>
            </w:pPr>
            <w:r w:rsidRPr="005307A3">
              <w:t>FETCH</w:t>
            </w:r>
          </w:p>
        </w:tc>
        <w:tc>
          <w:tcPr>
            <w:tcW w:w="3060" w:type="dxa"/>
          </w:tcPr>
          <w:p w14:paraId="22443699" w14:textId="77777777" w:rsidR="00AC2462" w:rsidRPr="005307A3" w:rsidRDefault="00AC2462" w:rsidP="00790D7A">
            <w:pPr>
              <w:pStyle w:val="TAL"/>
            </w:pPr>
          </w:p>
        </w:tc>
      </w:tr>
      <w:tr w:rsidR="00AC2462" w:rsidRPr="005307A3" w14:paraId="4F52B9BF" w14:textId="77777777" w:rsidTr="00790D7A">
        <w:trPr>
          <w:cantSplit/>
          <w:jc w:val="center"/>
        </w:trPr>
        <w:tc>
          <w:tcPr>
            <w:tcW w:w="626" w:type="dxa"/>
          </w:tcPr>
          <w:p w14:paraId="4EF10D02" w14:textId="77777777" w:rsidR="00AC2462" w:rsidRPr="005307A3" w:rsidRDefault="00AC2462" w:rsidP="00790D7A">
            <w:pPr>
              <w:pStyle w:val="TAC"/>
              <w:rPr>
                <w:rFonts w:eastAsia="SimSun"/>
                <w:lang w:eastAsia="zh-CN"/>
              </w:rPr>
            </w:pPr>
            <w:r w:rsidRPr="005307A3">
              <w:rPr>
                <w:rFonts w:eastAsia="SimSun"/>
                <w:lang w:eastAsia="zh-CN"/>
              </w:rPr>
              <w:t>28</w:t>
            </w:r>
          </w:p>
        </w:tc>
        <w:tc>
          <w:tcPr>
            <w:tcW w:w="1163" w:type="dxa"/>
          </w:tcPr>
          <w:p w14:paraId="108CE2A4"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07DF6A0D" w14:textId="77777777" w:rsidR="00AC2462" w:rsidRPr="005307A3" w:rsidRDefault="00AC2462" w:rsidP="00790D7A">
            <w:pPr>
              <w:pStyle w:val="TAL"/>
            </w:pPr>
            <w:r w:rsidRPr="005307A3">
              <w:t>PROACTIVE COMMAND: RECEIVE DATA 1.6.2</w:t>
            </w:r>
          </w:p>
        </w:tc>
        <w:tc>
          <w:tcPr>
            <w:tcW w:w="3060" w:type="dxa"/>
          </w:tcPr>
          <w:p w14:paraId="20F4183E" w14:textId="77777777" w:rsidR="00AC2462" w:rsidRPr="005307A3" w:rsidRDefault="00AC2462" w:rsidP="00790D7A">
            <w:pPr>
              <w:pStyle w:val="TAL"/>
            </w:pPr>
            <w:r w:rsidRPr="005307A3">
              <w:t>200 Bytes</w:t>
            </w:r>
          </w:p>
        </w:tc>
      </w:tr>
      <w:tr w:rsidR="00AC2462" w:rsidRPr="005307A3" w14:paraId="628F9B54" w14:textId="77777777" w:rsidTr="00790D7A">
        <w:trPr>
          <w:cantSplit/>
          <w:jc w:val="center"/>
        </w:trPr>
        <w:tc>
          <w:tcPr>
            <w:tcW w:w="626" w:type="dxa"/>
          </w:tcPr>
          <w:p w14:paraId="33ACA935" w14:textId="77777777" w:rsidR="00AC2462" w:rsidRPr="005307A3" w:rsidRDefault="00AC2462" w:rsidP="00790D7A">
            <w:pPr>
              <w:pStyle w:val="TAC"/>
              <w:rPr>
                <w:rFonts w:eastAsia="SimSun"/>
                <w:lang w:eastAsia="zh-CN"/>
              </w:rPr>
            </w:pPr>
            <w:r w:rsidRPr="005307A3">
              <w:rPr>
                <w:rFonts w:eastAsia="SimSun"/>
                <w:lang w:eastAsia="zh-CN"/>
              </w:rPr>
              <w:t>29</w:t>
            </w:r>
          </w:p>
        </w:tc>
        <w:tc>
          <w:tcPr>
            <w:tcW w:w="1163" w:type="dxa"/>
          </w:tcPr>
          <w:p w14:paraId="01E42169"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27E273BE" w14:textId="77777777" w:rsidR="00AC2462" w:rsidRPr="005307A3" w:rsidRDefault="00AC2462" w:rsidP="00790D7A">
            <w:pPr>
              <w:pStyle w:val="TAL"/>
            </w:pPr>
            <w:r w:rsidRPr="005307A3">
              <w:t>TERMINAL RESPONSE: RECEIVE DATA 1.6.2</w:t>
            </w:r>
          </w:p>
        </w:tc>
        <w:tc>
          <w:tcPr>
            <w:tcW w:w="3060" w:type="dxa"/>
          </w:tcPr>
          <w:p w14:paraId="357EF527" w14:textId="77777777" w:rsidR="00AC2462" w:rsidRPr="005307A3" w:rsidRDefault="00AC2462" w:rsidP="00790D7A">
            <w:pPr>
              <w:pStyle w:val="TAL"/>
            </w:pPr>
          </w:p>
        </w:tc>
      </w:tr>
      <w:tr w:rsidR="00AC2462" w:rsidRPr="005307A3" w14:paraId="72FB8F6B" w14:textId="77777777" w:rsidTr="00790D7A">
        <w:trPr>
          <w:cantSplit/>
          <w:jc w:val="center"/>
        </w:trPr>
        <w:tc>
          <w:tcPr>
            <w:tcW w:w="626" w:type="dxa"/>
          </w:tcPr>
          <w:p w14:paraId="3A46CE44" w14:textId="77777777" w:rsidR="00AC2462" w:rsidRPr="005307A3" w:rsidRDefault="00AC2462" w:rsidP="00790D7A">
            <w:pPr>
              <w:pStyle w:val="TAC"/>
              <w:rPr>
                <w:rFonts w:eastAsia="SimSun"/>
                <w:lang w:eastAsia="zh-CN"/>
              </w:rPr>
            </w:pPr>
            <w:r w:rsidRPr="005307A3">
              <w:rPr>
                <w:rFonts w:eastAsia="SimSun"/>
                <w:lang w:eastAsia="zh-CN"/>
              </w:rPr>
              <w:lastRenderedPageBreak/>
              <w:t>30</w:t>
            </w:r>
          </w:p>
        </w:tc>
        <w:tc>
          <w:tcPr>
            <w:tcW w:w="1163" w:type="dxa"/>
          </w:tcPr>
          <w:p w14:paraId="4963DDFF"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17484A91" w14:textId="77777777" w:rsidR="00AC2462" w:rsidRPr="005307A3" w:rsidRDefault="00AC2462" w:rsidP="00790D7A">
            <w:pPr>
              <w:pStyle w:val="TAL"/>
            </w:pPr>
            <w:r w:rsidRPr="005307A3">
              <w:t>PROACTIVE COMMAND PENDING: RECEIVE DATA 1.6.3</w:t>
            </w:r>
          </w:p>
        </w:tc>
        <w:tc>
          <w:tcPr>
            <w:tcW w:w="3060" w:type="dxa"/>
          </w:tcPr>
          <w:p w14:paraId="4B6168BA" w14:textId="77777777" w:rsidR="00AC2462" w:rsidRPr="005307A3" w:rsidRDefault="00AC2462" w:rsidP="00790D7A">
            <w:pPr>
              <w:pStyle w:val="TAL"/>
            </w:pPr>
          </w:p>
        </w:tc>
      </w:tr>
      <w:tr w:rsidR="00AC2462" w:rsidRPr="005307A3" w14:paraId="07990EEC" w14:textId="77777777" w:rsidTr="00790D7A">
        <w:trPr>
          <w:cantSplit/>
          <w:jc w:val="center"/>
        </w:trPr>
        <w:tc>
          <w:tcPr>
            <w:tcW w:w="626" w:type="dxa"/>
          </w:tcPr>
          <w:p w14:paraId="37B9F2A2" w14:textId="77777777" w:rsidR="00AC2462" w:rsidRPr="005307A3" w:rsidRDefault="00AC2462" w:rsidP="00790D7A">
            <w:pPr>
              <w:pStyle w:val="TAC"/>
              <w:rPr>
                <w:rFonts w:eastAsia="SimSun"/>
                <w:lang w:eastAsia="zh-CN"/>
              </w:rPr>
            </w:pPr>
            <w:r w:rsidRPr="005307A3">
              <w:rPr>
                <w:rFonts w:eastAsia="SimSun"/>
                <w:lang w:eastAsia="zh-CN"/>
              </w:rPr>
              <w:t>31</w:t>
            </w:r>
          </w:p>
        </w:tc>
        <w:tc>
          <w:tcPr>
            <w:tcW w:w="1163" w:type="dxa"/>
          </w:tcPr>
          <w:p w14:paraId="739E06F1"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107D4071" w14:textId="77777777" w:rsidR="00AC2462" w:rsidRPr="005307A3" w:rsidRDefault="00AC2462" w:rsidP="00790D7A">
            <w:pPr>
              <w:pStyle w:val="TAL"/>
            </w:pPr>
            <w:r w:rsidRPr="005307A3">
              <w:t>FETCH</w:t>
            </w:r>
          </w:p>
        </w:tc>
        <w:tc>
          <w:tcPr>
            <w:tcW w:w="3060" w:type="dxa"/>
          </w:tcPr>
          <w:p w14:paraId="301DF051" w14:textId="77777777" w:rsidR="00AC2462" w:rsidRPr="005307A3" w:rsidRDefault="00AC2462" w:rsidP="00790D7A">
            <w:pPr>
              <w:pStyle w:val="TAL"/>
            </w:pPr>
          </w:p>
        </w:tc>
      </w:tr>
      <w:tr w:rsidR="00AC2462" w:rsidRPr="005307A3" w14:paraId="61D8F3FF" w14:textId="77777777" w:rsidTr="00790D7A">
        <w:trPr>
          <w:cantSplit/>
          <w:jc w:val="center"/>
        </w:trPr>
        <w:tc>
          <w:tcPr>
            <w:tcW w:w="626" w:type="dxa"/>
          </w:tcPr>
          <w:p w14:paraId="15DE2FC1" w14:textId="77777777" w:rsidR="00AC2462" w:rsidRPr="005307A3" w:rsidRDefault="00AC2462" w:rsidP="00790D7A">
            <w:pPr>
              <w:pStyle w:val="TAC"/>
              <w:rPr>
                <w:rFonts w:eastAsia="SimSun"/>
                <w:lang w:eastAsia="zh-CN"/>
              </w:rPr>
            </w:pPr>
            <w:r w:rsidRPr="005307A3">
              <w:rPr>
                <w:rFonts w:eastAsia="SimSun"/>
                <w:lang w:eastAsia="zh-CN"/>
              </w:rPr>
              <w:t>32</w:t>
            </w:r>
          </w:p>
        </w:tc>
        <w:tc>
          <w:tcPr>
            <w:tcW w:w="1163" w:type="dxa"/>
          </w:tcPr>
          <w:p w14:paraId="07DAC58D"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6ED95BCE" w14:textId="77777777" w:rsidR="00AC2462" w:rsidRPr="005307A3" w:rsidRDefault="00AC2462" w:rsidP="00790D7A">
            <w:pPr>
              <w:pStyle w:val="TAL"/>
            </w:pPr>
            <w:r w:rsidRPr="005307A3">
              <w:t>PROACTIVE COMMAND: RECEIVE DATA 1.6.3</w:t>
            </w:r>
          </w:p>
        </w:tc>
        <w:tc>
          <w:tcPr>
            <w:tcW w:w="3060" w:type="dxa"/>
          </w:tcPr>
          <w:p w14:paraId="23A3E6C6" w14:textId="77777777" w:rsidR="00AC2462" w:rsidRPr="005307A3" w:rsidRDefault="00AC2462" w:rsidP="00790D7A">
            <w:pPr>
              <w:pStyle w:val="TAL"/>
            </w:pPr>
            <w:r w:rsidRPr="005307A3">
              <w:t>200 Bytes</w:t>
            </w:r>
          </w:p>
        </w:tc>
      </w:tr>
      <w:tr w:rsidR="00AC2462" w:rsidRPr="005307A3" w14:paraId="695F1E0D" w14:textId="77777777" w:rsidTr="00790D7A">
        <w:trPr>
          <w:cantSplit/>
          <w:jc w:val="center"/>
        </w:trPr>
        <w:tc>
          <w:tcPr>
            <w:tcW w:w="626" w:type="dxa"/>
          </w:tcPr>
          <w:p w14:paraId="5B157512" w14:textId="77777777" w:rsidR="00AC2462" w:rsidRPr="005307A3" w:rsidRDefault="00AC2462" w:rsidP="00790D7A">
            <w:pPr>
              <w:pStyle w:val="TAC"/>
              <w:rPr>
                <w:rFonts w:eastAsia="SimSun"/>
                <w:lang w:eastAsia="zh-CN"/>
              </w:rPr>
            </w:pPr>
            <w:r w:rsidRPr="005307A3">
              <w:rPr>
                <w:rFonts w:eastAsia="SimSun"/>
                <w:lang w:eastAsia="zh-CN"/>
              </w:rPr>
              <w:t>33</w:t>
            </w:r>
          </w:p>
        </w:tc>
        <w:tc>
          <w:tcPr>
            <w:tcW w:w="1163" w:type="dxa"/>
          </w:tcPr>
          <w:p w14:paraId="613921E8"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67D6B079" w14:textId="77777777" w:rsidR="00AC2462" w:rsidRPr="005307A3" w:rsidRDefault="00AC2462" w:rsidP="00790D7A">
            <w:pPr>
              <w:pStyle w:val="TAL"/>
            </w:pPr>
            <w:r w:rsidRPr="005307A3">
              <w:t>TERMINAL RESPONSE: RECEIVE DATA 1.6.3</w:t>
            </w:r>
          </w:p>
        </w:tc>
        <w:tc>
          <w:tcPr>
            <w:tcW w:w="3060" w:type="dxa"/>
          </w:tcPr>
          <w:p w14:paraId="323D0114" w14:textId="77777777" w:rsidR="00AC2462" w:rsidRPr="005307A3" w:rsidRDefault="00AC2462" w:rsidP="00790D7A">
            <w:pPr>
              <w:pStyle w:val="TAL"/>
            </w:pPr>
          </w:p>
        </w:tc>
      </w:tr>
      <w:tr w:rsidR="00AC2462" w:rsidRPr="005307A3" w14:paraId="311A86FD" w14:textId="77777777" w:rsidTr="00790D7A">
        <w:trPr>
          <w:cantSplit/>
          <w:jc w:val="center"/>
        </w:trPr>
        <w:tc>
          <w:tcPr>
            <w:tcW w:w="626" w:type="dxa"/>
          </w:tcPr>
          <w:p w14:paraId="0110C500" w14:textId="77777777" w:rsidR="00AC2462" w:rsidRPr="005307A3" w:rsidRDefault="00AC2462" w:rsidP="00790D7A">
            <w:pPr>
              <w:pStyle w:val="TAC"/>
              <w:rPr>
                <w:rFonts w:eastAsia="SimSun"/>
                <w:lang w:eastAsia="zh-CN"/>
              </w:rPr>
            </w:pPr>
            <w:r w:rsidRPr="005307A3">
              <w:rPr>
                <w:rFonts w:eastAsia="SimSun"/>
                <w:lang w:eastAsia="zh-CN"/>
              </w:rPr>
              <w:t>34</w:t>
            </w:r>
          </w:p>
        </w:tc>
        <w:tc>
          <w:tcPr>
            <w:tcW w:w="1163" w:type="dxa"/>
          </w:tcPr>
          <w:p w14:paraId="7B62302B"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00DED10B" w14:textId="77777777" w:rsidR="00AC2462" w:rsidRPr="005307A3" w:rsidRDefault="00AC2462" w:rsidP="00790D7A">
            <w:pPr>
              <w:pStyle w:val="TAL"/>
            </w:pPr>
            <w:r w:rsidRPr="005307A3">
              <w:t>PROACTIVE COMMAND PENDING: RECEIVE DATA 1.6.4</w:t>
            </w:r>
          </w:p>
        </w:tc>
        <w:tc>
          <w:tcPr>
            <w:tcW w:w="3060" w:type="dxa"/>
          </w:tcPr>
          <w:p w14:paraId="7F0655E7" w14:textId="77777777" w:rsidR="00AC2462" w:rsidRPr="005307A3" w:rsidRDefault="00AC2462" w:rsidP="00790D7A">
            <w:pPr>
              <w:pStyle w:val="TAL"/>
            </w:pPr>
          </w:p>
        </w:tc>
      </w:tr>
      <w:tr w:rsidR="00AC2462" w:rsidRPr="005307A3" w14:paraId="3D0368B5" w14:textId="77777777" w:rsidTr="00790D7A">
        <w:trPr>
          <w:cantSplit/>
          <w:jc w:val="center"/>
        </w:trPr>
        <w:tc>
          <w:tcPr>
            <w:tcW w:w="626" w:type="dxa"/>
          </w:tcPr>
          <w:p w14:paraId="61B977E4" w14:textId="77777777" w:rsidR="00AC2462" w:rsidRPr="005307A3" w:rsidRDefault="00AC2462" w:rsidP="00790D7A">
            <w:pPr>
              <w:pStyle w:val="TAC"/>
              <w:rPr>
                <w:rFonts w:eastAsia="SimSun"/>
                <w:lang w:eastAsia="zh-CN"/>
              </w:rPr>
            </w:pPr>
            <w:r w:rsidRPr="005307A3">
              <w:rPr>
                <w:rFonts w:eastAsia="SimSun"/>
                <w:lang w:eastAsia="zh-CN"/>
              </w:rPr>
              <w:t>35</w:t>
            </w:r>
          </w:p>
        </w:tc>
        <w:tc>
          <w:tcPr>
            <w:tcW w:w="1163" w:type="dxa"/>
          </w:tcPr>
          <w:p w14:paraId="233959D2"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6A3787A8" w14:textId="77777777" w:rsidR="00AC2462" w:rsidRPr="005307A3" w:rsidRDefault="00AC2462" w:rsidP="00790D7A">
            <w:pPr>
              <w:pStyle w:val="TAL"/>
            </w:pPr>
            <w:r w:rsidRPr="005307A3">
              <w:t>FETCH</w:t>
            </w:r>
          </w:p>
        </w:tc>
        <w:tc>
          <w:tcPr>
            <w:tcW w:w="3060" w:type="dxa"/>
          </w:tcPr>
          <w:p w14:paraId="6F5C24F9" w14:textId="77777777" w:rsidR="00AC2462" w:rsidRPr="005307A3" w:rsidRDefault="00AC2462" w:rsidP="00790D7A">
            <w:pPr>
              <w:pStyle w:val="TAL"/>
            </w:pPr>
          </w:p>
        </w:tc>
      </w:tr>
      <w:tr w:rsidR="00AC2462" w:rsidRPr="005307A3" w14:paraId="777D35C7" w14:textId="77777777" w:rsidTr="00790D7A">
        <w:trPr>
          <w:cantSplit/>
          <w:jc w:val="center"/>
        </w:trPr>
        <w:tc>
          <w:tcPr>
            <w:tcW w:w="626" w:type="dxa"/>
          </w:tcPr>
          <w:p w14:paraId="46D4B228" w14:textId="77777777" w:rsidR="00AC2462" w:rsidRPr="005307A3" w:rsidRDefault="00AC2462" w:rsidP="00790D7A">
            <w:pPr>
              <w:pStyle w:val="TAC"/>
              <w:rPr>
                <w:rFonts w:eastAsia="SimSun"/>
                <w:lang w:eastAsia="zh-CN"/>
              </w:rPr>
            </w:pPr>
            <w:r w:rsidRPr="005307A3">
              <w:rPr>
                <w:rFonts w:eastAsia="SimSun"/>
                <w:lang w:eastAsia="zh-CN"/>
              </w:rPr>
              <w:t>36</w:t>
            </w:r>
          </w:p>
        </w:tc>
        <w:tc>
          <w:tcPr>
            <w:tcW w:w="1163" w:type="dxa"/>
          </w:tcPr>
          <w:p w14:paraId="68C39088"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318C8FBE" w14:textId="77777777" w:rsidR="00AC2462" w:rsidRPr="005307A3" w:rsidRDefault="00AC2462" w:rsidP="00790D7A">
            <w:pPr>
              <w:pStyle w:val="TAL"/>
            </w:pPr>
            <w:r w:rsidRPr="005307A3">
              <w:t>PROACTIVE COMMAND: RECEIVE DATA 1.6.4</w:t>
            </w:r>
          </w:p>
        </w:tc>
        <w:tc>
          <w:tcPr>
            <w:tcW w:w="3060" w:type="dxa"/>
          </w:tcPr>
          <w:p w14:paraId="787339CC" w14:textId="77777777" w:rsidR="00AC2462" w:rsidRPr="005307A3" w:rsidRDefault="00AC2462" w:rsidP="00790D7A">
            <w:pPr>
              <w:pStyle w:val="TAL"/>
            </w:pPr>
            <w:r w:rsidRPr="005307A3">
              <w:t>200 Bytes</w:t>
            </w:r>
          </w:p>
        </w:tc>
      </w:tr>
      <w:tr w:rsidR="00AC2462" w:rsidRPr="005307A3" w14:paraId="2189B99C" w14:textId="77777777" w:rsidTr="00790D7A">
        <w:trPr>
          <w:cantSplit/>
          <w:jc w:val="center"/>
        </w:trPr>
        <w:tc>
          <w:tcPr>
            <w:tcW w:w="626" w:type="dxa"/>
          </w:tcPr>
          <w:p w14:paraId="1984F813" w14:textId="77777777" w:rsidR="00AC2462" w:rsidRPr="005307A3" w:rsidRDefault="00AC2462" w:rsidP="00790D7A">
            <w:pPr>
              <w:pStyle w:val="TAC"/>
              <w:rPr>
                <w:rFonts w:eastAsia="SimSun"/>
                <w:lang w:eastAsia="zh-CN"/>
              </w:rPr>
            </w:pPr>
            <w:r w:rsidRPr="005307A3">
              <w:rPr>
                <w:rFonts w:eastAsia="SimSun"/>
                <w:lang w:eastAsia="zh-CN"/>
              </w:rPr>
              <w:t>37</w:t>
            </w:r>
          </w:p>
        </w:tc>
        <w:tc>
          <w:tcPr>
            <w:tcW w:w="1163" w:type="dxa"/>
          </w:tcPr>
          <w:p w14:paraId="1D2DB038"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CCE1A79" w14:textId="77777777" w:rsidR="00AC2462" w:rsidRPr="005307A3" w:rsidRDefault="00AC2462" w:rsidP="00790D7A">
            <w:pPr>
              <w:pStyle w:val="TAL"/>
            </w:pPr>
            <w:r w:rsidRPr="005307A3">
              <w:t>TERMINAL RESPONSE: RECEIVE DATA 1.6.4</w:t>
            </w:r>
          </w:p>
        </w:tc>
        <w:tc>
          <w:tcPr>
            <w:tcW w:w="3060" w:type="dxa"/>
          </w:tcPr>
          <w:p w14:paraId="09DA94C3" w14:textId="77777777" w:rsidR="00AC2462" w:rsidRPr="005307A3" w:rsidRDefault="00AC2462" w:rsidP="00790D7A">
            <w:pPr>
              <w:pStyle w:val="TAL"/>
            </w:pPr>
          </w:p>
        </w:tc>
      </w:tr>
      <w:tr w:rsidR="00AC2462" w:rsidRPr="005307A3" w14:paraId="00E61465" w14:textId="77777777" w:rsidTr="00790D7A">
        <w:trPr>
          <w:cantSplit/>
          <w:jc w:val="center"/>
        </w:trPr>
        <w:tc>
          <w:tcPr>
            <w:tcW w:w="626" w:type="dxa"/>
          </w:tcPr>
          <w:p w14:paraId="3BA25510" w14:textId="77777777" w:rsidR="00AC2462" w:rsidRPr="005307A3" w:rsidRDefault="00AC2462" w:rsidP="00790D7A">
            <w:pPr>
              <w:pStyle w:val="TAC"/>
              <w:rPr>
                <w:rFonts w:eastAsia="SimSun"/>
                <w:lang w:eastAsia="zh-CN"/>
              </w:rPr>
            </w:pPr>
            <w:r w:rsidRPr="005307A3">
              <w:rPr>
                <w:rFonts w:eastAsia="SimSun"/>
                <w:lang w:eastAsia="zh-CN"/>
              </w:rPr>
              <w:t>38</w:t>
            </w:r>
          </w:p>
        </w:tc>
        <w:tc>
          <w:tcPr>
            <w:tcW w:w="1163" w:type="dxa"/>
          </w:tcPr>
          <w:p w14:paraId="5DA613EA" w14:textId="77777777" w:rsidR="00AC2462" w:rsidRPr="005307A3" w:rsidRDefault="00AC2462" w:rsidP="00790D7A">
            <w:pPr>
              <w:pStyle w:val="TAC"/>
            </w:pPr>
            <w:r w:rsidRPr="005307A3">
              <w:t xml:space="preserve">NG-SS </w:t>
            </w:r>
            <w:r w:rsidRPr="005307A3">
              <w:sym w:font="Symbol" w:char="F0AE"/>
            </w:r>
            <w:r w:rsidRPr="005307A3">
              <w:t xml:space="preserve"> ME</w:t>
            </w:r>
          </w:p>
        </w:tc>
        <w:tc>
          <w:tcPr>
            <w:tcW w:w="4058" w:type="dxa"/>
          </w:tcPr>
          <w:p w14:paraId="4756CE53" w14:textId="77777777" w:rsidR="00AC2462" w:rsidRPr="005307A3" w:rsidRDefault="00AC2462" w:rsidP="00790D7A">
            <w:pPr>
              <w:pStyle w:val="TAL"/>
            </w:pPr>
            <w:r w:rsidRPr="005307A3">
              <w:t>DROP LINK</w:t>
            </w:r>
          </w:p>
        </w:tc>
        <w:tc>
          <w:tcPr>
            <w:tcW w:w="3060" w:type="dxa"/>
          </w:tcPr>
          <w:p w14:paraId="68362994" w14:textId="47A18140" w:rsidR="00AC2462" w:rsidRPr="005307A3" w:rsidRDefault="00522560" w:rsidP="00790D7A">
            <w:pPr>
              <w:pStyle w:val="TAL"/>
            </w:pPr>
            <w:r>
              <w:rPr>
                <w:rFonts w:eastAsia="DengXian"/>
                <w:lang w:eastAsia="zh-CN"/>
              </w:rPr>
              <w:t xml:space="preserve">(Close the TCP connection or release PDU session </w:t>
            </w:r>
            <w:r w:rsidRPr="009362F9">
              <w:rPr>
                <w:rFonts w:eastAsia="DengXian"/>
                <w:lang w:eastAsia="zh-CN"/>
              </w:rPr>
              <w:t>or release the RRC)</w:t>
            </w:r>
          </w:p>
        </w:tc>
      </w:tr>
      <w:tr w:rsidR="00AC2462" w:rsidRPr="005307A3" w14:paraId="03A91A0B" w14:textId="77777777" w:rsidTr="00790D7A">
        <w:trPr>
          <w:cantSplit/>
          <w:jc w:val="center"/>
        </w:trPr>
        <w:tc>
          <w:tcPr>
            <w:tcW w:w="626" w:type="dxa"/>
          </w:tcPr>
          <w:p w14:paraId="15A92350" w14:textId="77777777" w:rsidR="00AC2462" w:rsidRPr="005307A3" w:rsidRDefault="00AC2462" w:rsidP="00790D7A">
            <w:pPr>
              <w:pStyle w:val="TAC"/>
              <w:rPr>
                <w:rFonts w:eastAsia="SimSun"/>
                <w:lang w:eastAsia="zh-CN"/>
              </w:rPr>
            </w:pPr>
            <w:r w:rsidRPr="005307A3">
              <w:rPr>
                <w:rFonts w:eastAsia="SimSun"/>
                <w:lang w:eastAsia="zh-CN"/>
              </w:rPr>
              <w:t>39</w:t>
            </w:r>
          </w:p>
        </w:tc>
        <w:tc>
          <w:tcPr>
            <w:tcW w:w="1163" w:type="dxa"/>
          </w:tcPr>
          <w:p w14:paraId="14BC6585"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1A8F59CD" w14:textId="77777777" w:rsidR="00AC2462" w:rsidRPr="005307A3" w:rsidRDefault="00AC2462" w:rsidP="00790D7A">
            <w:pPr>
              <w:pStyle w:val="TAL"/>
            </w:pPr>
            <w:r w:rsidRPr="005307A3">
              <w:t>ENVELOPE EVENT DOWNLOAD: CHANNEL STATUS 1.6.1</w:t>
            </w:r>
          </w:p>
        </w:tc>
        <w:tc>
          <w:tcPr>
            <w:tcW w:w="3060" w:type="dxa"/>
          </w:tcPr>
          <w:p w14:paraId="0874CB54" w14:textId="77777777" w:rsidR="00AC2462" w:rsidRPr="005307A3" w:rsidRDefault="00AC2462" w:rsidP="00790D7A">
            <w:pPr>
              <w:pStyle w:val="TAL"/>
            </w:pPr>
            <w:r w:rsidRPr="005307A3">
              <w:t>[Link dropped]</w:t>
            </w:r>
          </w:p>
        </w:tc>
      </w:tr>
      <w:tr w:rsidR="00AC2462" w:rsidRPr="005307A3" w14:paraId="54F8457B" w14:textId="77777777" w:rsidTr="00790D7A">
        <w:trPr>
          <w:cantSplit/>
          <w:jc w:val="center"/>
        </w:trPr>
        <w:tc>
          <w:tcPr>
            <w:tcW w:w="626" w:type="dxa"/>
          </w:tcPr>
          <w:p w14:paraId="0958BC87" w14:textId="77777777" w:rsidR="00AC2462" w:rsidRPr="005307A3" w:rsidRDefault="00AC2462" w:rsidP="00790D7A">
            <w:pPr>
              <w:pStyle w:val="TAC"/>
              <w:rPr>
                <w:rFonts w:eastAsia="SimSun"/>
                <w:lang w:eastAsia="zh-CN"/>
              </w:rPr>
            </w:pPr>
            <w:r w:rsidRPr="005307A3">
              <w:rPr>
                <w:rFonts w:eastAsia="SimSun"/>
                <w:lang w:eastAsia="zh-CN"/>
              </w:rPr>
              <w:t>40</w:t>
            </w:r>
          </w:p>
        </w:tc>
        <w:tc>
          <w:tcPr>
            <w:tcW w:w="1163" w:type="dxa"/>
          </w:tcPr>
          <w:p w14:paraId="2C453C6E"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772C1EB0" w14:textId="77777777" w:rsidR="00AC2462" w:rsidRPr="005307A3" w:rsidRDefault="00AC2462" w:rsidP="00790D7A">
            <w:pPr>
              <w:pStyle w:val="TAL"/>
            </w:pPr>
            <w:r w:rsidRPr="005307A3">
              <w:t>PROACTIVE COMMAND PENDING: GET STATUS 1.6.1</w:t>
            </w:r>
          </w:p>
        </w:tc>
        <w:tc>
          <w:tcPr>
            <w:tcW w:w="3060" w:type="dxa"/>
          </w:tcPr>
          <w:p w14:paraId="72A23C82" w14:textId="77777777" w:rsidR="00AC2462" w:rsidRPr="005307A3" w:rsidRDefault="00AC2462" w:rsidP="00790D7A">
            <w:pPr>
              <w:pStyle w:val="TAL"/>
            </w:pPr>
          </w:p>
        </w:tc>
      </w:tr>
      <w:tr w:rsidR="00AC2462" w:rsidRPr="005307A3" w14:paraId="02ACE9A5" w14:textId="77777777" w:rsidTr="00790D7A">
        <w:trPr>
          <w:cantSplit/>
          <w:jc w:val="center"/>
        </w:trPr>
        <w:tc>
          <w:tcPr>
            <w:tcW w:w="626" w:type="dxa"/>
          </w:tcPr>
          <w:p w14:paraId="538E5C12" w14:textId="77777777" w:rsidR="00AC2462" w:rsidRPr="005307A3" w:rsidRDefault="00AC2462" w:rsidP="00790D7A">
            <w:pPr>
              <w:pStyle w:val="TAC"/>
              <w:rPr>
                <w:rFonts w:eastAsia="SimSun"/>
                <w:lang w:eastAsia="zh-CN"/>
              </w:rPr>
            </w:pPr>
            <w:r w:rsidRPr="005307A3">
              <w:rPr>
                <w:rFonts w:eastAsia="SimSun"/>
                <w:lang w:eastAsia="zh-CN"/>
              </w:rPr>
              <w:t>41</w:t>
            </w:r>
          </w:p>
        </w:tc>
        <w:tc>
          <w:tcPr>
            <w:tcW w:w="1163" w:type="dxa"/>
          </w:tcPr>
          <w:p w14:paraId="176EF6F5"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1704D55F" w14:textId="77777777" w:rsidR="00AC2462" w:rsidRPr="005307A3" w:rsidRDefault="00AC2462" w:rsidP="00790D7A">
            <w:pPr>
              <w:pStyle w:val="TAL"/>
            </w:pPr>
            <w:r w:rsidRPr="005307A3">
              <w:t>FETCH</w:t>
            </w:r>
          </w:p>
        </w:tc>
        <w:tc>
          <w:tcPr>
            <w:tcW w:w="3060" w:type="dxa"/>
          </w:tcPr>
          <w:p w14:paraId="2F7A521D" w14:textId="77777777" w:rsidR="00AC2462" w:rsidRPr="005307A3" w:rsidRDefault="00AC2462" w:rsidP="00790D7A">
            <w:pPr>
              <w:pStyle w:val="TAL"/>
            </w:pPr>
          </w:p>
        </w:tc>
      </w:tr>
      <w:tr w:rsidR="00AC2462" w:rsidRPr="005307A3" w14:paraId="54ABBFB4" w14:textId="77777777" w:rsidTr="00790D7A">
        <w:trPr>
          <w:cantSplit/>
          <w:jc w:val="center"/>
        </w:trPr>
        <w:tc>
          <w:tcPr>
            <w:tcW w:w="626" w:type="dxa"/>
          </w:tcPr>
          <w:p w14:paraId="3E8C20E1" w14:textId="77777777" w:rsidR="00AC2462" w:rsidRPr="005307A3" w:rsidRDefault="00AC2462" w:rsidP="00790D7A">
            <w:pPr>
              <w:pStyle w:val="TAC"/>
              <w:rPr>
                <w:rFonts w:eastAsia="SimSun"/>
                <w:lang w:eastAsia="zh-CN"/>
              </w:rPr>
            </w:pPr>
            <w:r w:rsidRPr="005307A3">
              <w:rPr>
                <w:rFonts w:eastAsia="SimSun"/>
                <w:lang w:eastAsia="zh-CN"/>
              </w:rPr>
              <w:t>42</w:t>
            </w:r>
          </w:p>
        </w:tc>
        <w:tc>
          <w:tcPr>
            <w:tcW w:w="1163" w:type="dxa"/>
          </w:tcPr>
          <w:p w14:paraId="20D62B96" w14:textId="77777777" w:rsidR="00AC2462" w:rsidRPr="005307A3" w:rsidRDefault="00AC2462" w:rsidP="00790D7A">
            <w:pPr>
              <w:pStyle w:val="TAC"/>
            </w:pPr>
            <w:r w:rsidRPr="005307A3">
              <w:t xml:space="preserve">UICC </w:t>
            </w:r>
            <w:r w:rsidRPr="005307A3">
              <w:sym w:font="Symbol" w:char="F0AE"/>
            </w:r>
            <w:r w:rsidRPr="005307A3">
              <w:t xml:space="preserve"> ME</w:t>
            </w:r>
          </w:p>
        </w:tc>
        <w:tc>
          <w:tcPr>
            <w:tcW w:w="4058" w:type="dxa"/>
          </w:tcPr>
          <w:p w14:paraId="5352EDC9" w14:textId="77777777" w:rsidR="00AC2462" w:rsidRPr="005307A3" w:rsidRDefault="00AC2462" w:rsidP="00790D7A">
            <w:pPr>
              <w:pStyle w:val="TAL"/>
            </w:pPr>
            <w:r w:rsidRPr="005307A3">
              <w:t>PROACTIVE COMMAND: GET STATUS 1.6.1</w:t>
            </w:r>
          </w:p>
        </w:tc>
        <w:tc>
          <w:tcPr>
            <w:tcW w:w="3060" w:type="dxa"/>
          </w:tcPr>
          <w:p w14:paraId="2F791F1F" w14:textId="77777777" w:rsidR="00AC2462" w:rsidRPr="005307A3" w:rsidRDefault="00AC2462" w:rsidP="00790D7A">
            <w:pPr>
              <w:pStyle w:val="TAL"/>
            </w:pPr>
          </w:p>
        </w:tc>
      </w:tr>
      <w:tr w:rsidR="00AC2462" w:rsidRPr="005307A3" w14:paraId="295F1D15" w14:textId="77777777" w:rsidTr="00790D7A">
        <w:trPr>
          <w:cantSplit/>
          <w:jc w:val="center"/>
        </w:trPr>
        <w:tc>
          <w:tcPr>
            <w:tcW w:w="626" w:type="dxa"/>
          </w:tcPr>
          <w:p w14:paraId="5BE63541" w14:textId="77777777" w:rsidR="00AC2462" w:rsidRPr="005307A3" w:rsidRDefault="00AC2462" w:rsidP="00790D7A">
            <w:pPr>
              <w:pStyle w:val="TAC"/>
              <w:rPr>
                <w:rFonts w:eastAsia="SimSun"/>
                <w:lang w:eastAsia="zh-CN"/>
              </w:rPr>
            </w:pPr>
            <w:r w:rsidRPr="005307A3">
              <w:rPr>
                <w:rFonts w:eastAsia="SimSun"/>
                <w:lang w:eastAsia="zh-CN"/>
              </w:rPr>
              <w:t>43</w:t>
            </w:r>
          </w:p>
        </w:tc>
        <w:tc>
          <w:tcPr>
            <w:tcW w:w="1163" w:type="dxa"/>
          </w:tcPr>
          <w:p w14:paraId="2995E8CA" w14:textId="77777777" w:rsidR="00AC2462" w:rsidRPr="005307A3" w:rsidRDefault="00AC2462" w:rsidP="00790D7A">
            <w:pPr>
              <w:pStyle w:val="TAC"/>
            </w:pPr>
            <w:r w:rsidRPr="005307A3">
              <w:t xml:space="preserve">ME </w:t>
            </w:r>
            <w:r w:rsidRPr="005307A3">
              <w:sym w:font="Symbol" w:char="F0AE"/>
            </w:r>
            <w:r w:rsidRPr="005307A3">
              <w:t xml:space="preserve"> UICC</w:t>
            </w:r>
          </w:p>
        </w:tc>
        <w:tc>
          <w:tcPr>
            <w:tcW w:w="4058" w:type="dxa"/>
          </w:tcPr>
          <w:p w14:paraId="77104F9E" w14:textId="77777777" w:rsidR="00AC2462" w:rsidRPr="005307A3" w:rsidRDefault="00AC2462" w:rsidP="00790D7A">
            <w:pPr>
              <w:pStyle w:val="TAL"/>
            </w:pPr>
            <w:r w:rsidRPr="005307A3">
              <w:t>TERMINAL RESPONSE: GET STATUS 1.6.1A</w:t>
            </w:r>
          </w:p>
          <w:p w14:paraId="47CB501E" w14:textId="77777777" w:rsidR="00AC2462" w:rsidRPr="005307A3" w:rsidRDefault="00AC2462" w:rsidP="00790D7A">
            <w:pPr>
              <w:pStyle w:val="TAL"/>
            </w:pPr>
            <w:r w:rsidRPr="005307A3">
              <w:t>Or</w:t>
            </w:r>
          </w:p>
          <w:p w14:paraId="5DCD6224" w14:textId="77777777" w:rsidR="00AC2462" w:rsidRPr="005307A3" w:rsidRDefault="00AC2462" w:rsidP="00790D7A">
            <w:pPr>
              <w:pStyle w:val="TAL"/>
            </w:pPr>
            <w:r w:rsidRPr="005307A3">
              <w:t>TERMINAL RESPONSE: GET STATUS 1.6.1B</w:t>
            </w:r>
          </w:p>
          <w:p w14:paraId="2B3AF7B7" w14:textId="77777777" w:rsidR="00AC2462" w:rsidRPr="005307A3" w:rsidRDefault="00AC2462" w:rsidP="00790D7A">
            <w:pPr>
              <w:pStyle w:val="TAL"/>
            </w:pPr>
            <w:r w:rsidRPr="005307A3">
              <w:t>Or</w:t>
            </w:r>
          </w:p>
          <w:p w14:paraId="103DEBE5" w14:textId="77777777" w:rsidR="00AC2462" w:rsidRPr="005307A3" w:rsidRDefault="00AC2462" w:rsidP="00790D7A">
            <w:pPr>
              <w:pStyle w:val="TAL"/>
            </w:pPr>
            <w:r w:rsidRPr="005307A3">
              <w:t>TERMINAL RESPONSE: GET STATUS 1.6.1C</w:t>
            </w:r>
          </w:p>
          <w:p w14:paraId="328F5D73" w14:textId="77777777" w:rsidR="00AC2462" w:rsidRPr="005307A3" w:rsidRDefault="00AC2462" w:rsidP="00790D7A">
            <w:pPr>
              <w:pStyle w:val="TAL"/>
            </w:pPr>
            <w:r w:rsidRPr="005307A3">
              <w:t>Or</w:t>
            </w:r>
          </w:p>
          <w:p w14:paraId="4100D387" w14:textId="77777777" w:rsidR="00AC2462" w:rsidRPr="005307A3" w:rsidRDefault="00AC2462" w:rsidP="00790D7A">
            <w:pPr>
              <w:pStyle w:val="TAL"/>
            </w:pPr>
            <w:r w:rsidRPr="005307A3">
              <w:t>TERMINAL RESPONSE: GET STATUS 1.6.1D</w:t>
            </w:r>
          </w:p>
          <w:p w14:paraId="57BFB836" w14:textId="77777777" w:rsidR="00AC2462" w:rsidRPr="005307A3" w:rsidRDefault="00AC2462" w:rsidP="00790D7A">
            <w:pPr>
              <w:pStyle w:val="TAL"/>
            </w:pPr>
            <w:r w:rsidRPr="005307A3">
              <w:t>Or</w:t>
            </w:r>
          </w:p>
          <w:p w14:paraId="710AC51C" w14:textId="77777777" w:rsidR="00AC2462" w:rsidRPr="005307A3" w:rsidRDefault="00AC2462" w:rsidP="00790D7A">
            <w:pPr>
              <w:pStyle w:val="TAL"/>
            </w:pPr>
            <w:r w:rsidRPr="005307A3">
              <w:t>TERMINAL RESPONSE: GET STATUS 1.6.1E</w:t>
            </w:r>
          </w:p>
        </w:tc>
        <w:tc>
          <w:tcPr>
            <w:tcW w:w="3060" w:type="dxa"/>
          </w:tcPr>
          <w:p w14:paraId="4538A6AD" w14:textId="77777777" w:rsidR="00AC2462" w:rsidRPr="005307A3" w:rsidRDefault="00AC2462" w:rsidP="00790D7A">
            <w:pPr>
              <w:pStyle w:val="TAL"/>
            </w:pPr>
            <w:r w:rsidRPr="005307A3">
              <w:t>[Command performed successfully]</w:t>
            </w:r>
          </w:p>
        </w:tc>
      </w:tr>
    </w:tbl>
    <w:p w14:paraId="40EB6720" w14:textId="77777777" w:rsidR="00AC2462" w:rsidRPr="005307A3" w:rsidRDefault="00AC2462" w:rsidP="00AC2462"/>
    <w:p w14:paraId="062B8EF6" w14:textId="77777777" w:rsidR="00BF46E1" w:rsidRPr="005307A3" w:rsidRDefault="00BF46E1" w:rsidP="00BF46E1">
      <w:r w:rsidRPr="005307A3">
        <w:t>PROACTIVE COMMAND: SET UP EVENT LIST 1.6.1</w:t>
      </w:r>
    </w:p>
    <w:p w14:paraId="50181502" w14:textId="77777777" w:rsidR="00BF46E1" w:rsidRPr="005307A3" w:rsidRDefault="00BF46E1" w:rsidP="00BF46E1">
      <w:r w:rsidRPr="005307A3">
        <w:t>Logically:</w:t>
      </w:r>
    </w:p>
    <w:p w14:paraId="46EADCEC" w14:textId="77777777" w:rsidR="00BF46E1" w:rsidRPr="005307A3" w:rsidRDefault="00BF46E1" w:rsidP="0041528A">
      <w:pPr>
        <w:pStyle w:val="EW"/>
      </w:pPr>
      <w:r w:rsidRPr="005307A3">
        <w:t>Command details</w:t>
      </w:r>
    </w:p>
    <w:p w14:paraId="3B2A127E" w14:textId="77777777" w:rsidR="00BF46E1" w:rsidRPr="005307A3" w:rsidRDefault="00BF46E1" w:rsidP="0041528A">
      <w:pPr>
        <w:pStyle w:val="EW"/>
      </w:pPr>
      <w:r w:rsidRPr="005307A3">
        <w:tab/>
        <w:t>Command number:</w:t>
      </w:r>
      <w:r w:rsidRPr="005307A3">
        <w:tab/>
        <w:t>1</w:t>
      </w:r>
    </w:p>
    <w:p w14:paraId="58142D8F" w14:textId="77777777" w:rsidR="00BF46E1" w:rsidRPr="005307A3" w:rsidRDefault="00BF46E1" w:rsidP="0041528A">
      <w:pPr>
        <w:pStyle w:val="EW"/>
      </w:pPr>
      <w:r w:rsidRPr="005307A3">
        <w:tab/>
        <w:t>Command type:</w:t>
      </w:r>
      <w:r w:rsidRPr="005307A3">
        <w:tab/>
        <w:t>SET UP EVENT LIST</w:t>
      </w:r>
    </w:p>
    <w:p w14:paraId="1924B339" w14:textId="77777777" w:rsidR="00BF46E1" w:rsidRPr="005307A3" w:rsidRDefault="00BF46E1" w:rsidP="0041528A">
      <w:pPr>
        <w:pStyle w:val="EW"/>
      </w:pPr>
      <w:r w:rsidRPr="005307A3">
        <w:tab/>
        <w:t>Command qualifier:</w:t>
      </w:r>
      <w:r w:rsidRPr="005307A3">
        <w:tab/>
        <w:t>'00'</w:t>
      </w:r>
    </w:p>
    <w:p w14:paraId="2FFC573E" w14:textId="77777777" w:rsidR="00BF46E1" w:rsidRPr="005307A3" w:rsidRDefault="00BF46E1" w:rsidP="0041528A">
      <w:pPr>
        <w:pStyle w:val="EW"/>
      </w:pPr>
      <w:r w:rsidRPr="005307A3">
        <w:t>Device identities</w:t>
      </w:r>
    </w:p>
    <w:p w14:paraId="7EABAE93" w14:textId="77777777" w:rsidR="00BF46E1" w:rsidRPr="005307A3" w:rsidRDefault="00BF46E1" w:rsidP="0041528A">
      <w:pPr>
        <w:pStyle w:val="EW"/>
      </w:pPr>
      <w:r w:rsidRPr="005307A3">
        <w:tab/>
        <w:t>Source device:</w:t>
      </w:r>
      <w:r w:rsidRPr="005307A3">
        <w:tab/>
        <w:t>UICC</w:t>
      </w:r>
    </w:p>
    <w:p w14:paraId="1B55416E" w14:textId="77777777" w:rsidR="00BF46E1" w:rsidRPr="005307A3" w:rsidRDefault="00BF46E1" w:rsidP="0041528A">
      <w:pPr>
        <w:pStyle w:val="EW"/>
      </w:pPr>
      <w:r w:rsidRPr="005307A3">
        <w:tab/>
        <w:t>Destination device:</w:t>
      </w:r>
      <w:r w:rsidRPr="005307A3">
        <w:tab/>
        <w:t>ME</w:t>
      </w:r>
    </w:p>
    <w:p w14:paraId="30BBCE89" w14:textId="77777777" w:rsidR="00BF46E1" w:rsidRPr="005307A3" w:rsidRDefault="00BF46E1" w:rsidP="0041528A">
      <w:pPr>
        <w:pStyle w:val="EW"/>
      </w:pPr>
      <w:r w:rsidRPr="005307A3">
        <w:t>Event list</w:t>
      </w:r>
    </w:p>
    <w:p w14:paraId="2FEF32BD" w14:textId="77777777" w:rsidR="00BF46E1" w:rsidRPr="005307A3" w:rsidRDefault="00BF46E1" w:rsidP="0041528A">
      <w:pPr>
        <w:pStyle w:val="EW"/>
        <w:rPr>
          <w:rFonts w:eastAsia="SimSun"/>
          <w:lang w:eastAsia="zh-CN"/>
        </w:rPr>
      </w:pPr>
      <w:r w:rsidRPr="005307A3">
        <w:tab/>
        <w:t>Event 1:</w:t>
      </w:r>
      <w:r w:rsidRPr="005307A3">
        <w:tab/>
        <w:t>Data available</w:t>
      </w:r>
    </w:p>
    <w:p w14:paraId="067A55C1" w14:textId="77777777" w:rsidR="00BF46E1" w:rsidRPr="005307A3" w:rsidRDefault="00BF46E1" w:rsidP="0041528A">
      <w:pPr>
        <w:pStyle w:val="EX"/>
        <w:rPr>
          <w:rFonts w:eastAsia="SimSun"/>
          <w:lang w:eastAsia="zh-CN"/>
        </w:rPr>
      </w:pPr>
      <w:r w:rsidRPr="005307A3">
        <w:rPr>
          <w:rFonts w:eastAsia="SimSun"/>
          <w:lang w:eastAsia="zh-CN"/>
        </w:rPr>
        <w:t xml:space="preserve">           </w:t>
      </w:r>
      <w:r w:rsidRPr="005307A3">
        <w:t>Event 2:</w:t>
      </w:r>
      <w:r w:rsidRPr="005307A3">
        <w:tab/>
        <w:t>Channel Status</w:t>
      </w:r>
    </w:p>
    <w:p w14:paraId="1E387F78" w14:textId="77777777" w:rsidR="00BF46E1" w:rsidRPr="005307A3" w:rsidRDefault="00BF46E1" w:rsidP="00BF46E1">
      <w:r w:rsidRPr="005307A3">
        <w:t>Coding:</w:t>
      </w:r>
    </w:p>
    <w:p w14:paraId="787ED47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17C3B3AD"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34A9CA1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0BA03A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B2B2C2F" w14:textId="77777777" w:rsidR="00BF46E1" w:rsidRPr="005307A3" w:rsidRDefault="00BF46E1" w:rsidP="00195D76">
            <w:pPr>
              <w:pStyle w:val="TAC"/>
              <w:rPr>
                <w:rFonts w:eastAsia="SimSun"/>
                <w:lang w:eastAsia="zh-CN"/>
              </w:rPr>
            </w:pPr>
            <w:r w:rsidRPr="005307A3">
              <w:t>0D</w:t>
            </w:r>
          </w:p>
        </w:tc>
        <w:tc>
          <w:tcPr>
            <w:tcW w:w="567" w:type="dxa"/>
            <w:tcBorders>
              <w:top w:val="single" w:sz="4" w:space="0" w:color="auto"/>
              <w:left w:val="single" w:sz="4" w:space="0" w:color="auto"/>
              <w:bottom w:val="single" w:sz="4" w:space="0" w:color="auto"/>
              <w:right w:val="single" w:sz="4" w:space="0" w:color="auto"/>
            </w:tcBorders>
          </w:tcPr>
          <w:p w14:paraId="324ACD2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AC64D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A4B37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85BAB7"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C58DA3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B7703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359469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2F63A3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2439A1" w14:textId="77777777" w:rsidR="00BF46E1" w:rsidRPr="005307A3" w:rsidRDefault="00BF46E1" w:rsidP="00195D76">
            <w:pPr>
              <w:pStyle w:val="TAC"/>
            </w:pPr>
            <w:r w:rsidRPr="005307A3">
              <w:t>82</w:t>
            </w:r>
          </w:p>
        </w:tc>
      </w:tr>
      <w:tr w:rsidR="00BF46E1" w:rsidRPr="005307A3" w14:paraId="4458E1ED" w14:textId="77777777" w:rsidTr="00195D76">
        <w:trPr>
          <w:cantSplit/>
          <w:jc w:val="center"/>
        </w:trPr>
        <w:tc>
          <w:tcPr>
            <w:tcW w:w="1134" w:type="dxa"/>
            <w:tcBorders>
              <w:top w:val="single" w:sz="4" w:space="0" w:color="auto"/>
              <w:right w:val="single" w:sz="4" w:space="0" w:color="auto"/>
            </w:tcBorders>
          </w:tcPr>
          <w:p w14:paraId="49D0B3B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8A377C"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F7F7400" w14:textId="77777777" w:rsidR="00BF46E1" w:rsidRPr="005307A3" w:rsidRDefault="00BF46E1" w:rsidP="00195D76">
            <w:pPr>
              <w:pStyle w:val="TAC"/>
              <w:rPr>
                <w:rFonts w:eastAsia="SimSun"/>
                <w:lang w:eastAsia="zh-CN"/>
              </w:rPr>
            </w:pPr>
            <w:r w:rsidRPr="005307A3">
              <w:t>0</w:t>
            </w:r>
            <w:r w:rsidRPr="005307A3">
              <w:rPr>
                <w:rFonts w:eastAsia="SimSun"/>
                <w:lang w:eastAsia="zh-CN"/>
              </w:rPr>
              <w:t>2</w:t>
            </w:r>
          </w:p>
        </w:tc>
        <w:tc>
          <w:tcPr>
            <w:tcW w:w="567" w:type="dxa"/>
            <w:tcBorders>
              <w:top w:val="single" w:sz="4" w:space="0" w:color="auto"/>
              <w:left w:val="single" w:sz="4" w:space="0" w:color="auto"/>
              <w:bottom w:val="single" w:sz="4" w:space="0" w:color="auto"/>
              <w:right w:val="single" w:sz="4" w:space="0" w:color="auto"/>
            </w:tcBorders>
          </w:tcPr>
          <w:p w14:paraId="379209AE" w14:textId="77777777" w:rsidR="00BF46E1" w:rsidRPr="005307A3" w:rsidRDefault="00BF46E1" w:rsidP="00195D76">
            <w:pPr>
              <w:pStyle w:val="TAC"/>
              <w:rPr>
                <w:rFonts w:eastAsia="SimSun"/>
                <w:lang w:eastAsia="zh-CN"/>
              </w:rPr>
            </w:pPr>
            <w:r w:rsidRPr="005307A3">
              <w:rPr>
                <w:rFonts w:eastAsia="SimSun"/>
                <w:lang w:eastAsia="zh-CN"/>
              </w:rPr>
              <w:t>09</w:t>
            </w:r>
          </w:p>
        </w:tc>
        <w:tc>
          <w:tcPr>
            <w:tcW w:w="567" w:type="dxa"/>
            <w:tcBorders>
              <w:top w:val="single" w:sz="4" w:space="0" w:color="auto"/>
              <w:left w:val="single" w:sz="4" w:space="0" w:color="auto"/>
              <w:bottom w:val="single" w:sz="4" w:space="0" w:color="auto"/>
              <w:right w:val="single" w:sz="4" w:space="0" w:color="auto"/>
            </w:tcBorders>
          </w:tcPr>
          <w:p w14:paraId="788A1E57"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5BAF0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A5A8E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4DD86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738E2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216AD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0CEA4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83E79B" w14:textId="77777777" w:rsidR="00BF46E1" w:rsidRPr="005307A3" w:rsidRDefault="00BF46E1" w:rsidP="00195D76">
            <w:pPr>
              <w:pStyle w:val="TAC"/>
            </w:pPr>
          </w:p>
        </w:tc>
      </w:tr>
    </w:tbl>
    <w:p w14:paraId="20E018EA" w14:textId="77777777" w:rsidR="00BF46E1" w:rsidRPr="005307A3" w:rsidRDefault="00BF46E1" w:rsidP="00BF46E1"/>
    <w:p w14:paraId="50289E5A" w14:textId="77777777" w:rsidR="00BF46E1" w:rsidRPr="005307A3" w:rsidRDefault="00BF46E1" w:rsidP="00BF46E1">
      <w:r w:rsidRPr="005307A3">
        <w:t>TERMINAL RESPONSE: SET UP EVENT LIST 1.6.1</w:t>
      </w:r>
    </w:p>
    <w:p w14:paraId="414FB843" w14:textId="77777777" w:rsidR="00BF46E1" w:rsidRPr="005307A3" w:rsidRDefault="00BF46E1" w:rsidP="00BF46E1">
      <w:r w:rsidRPr="005307A3">
        <w:t>Logically:</w:t>
      </w:r>
    </w:p>
    <w:p w14:paraId="2A5CCCD1" w14:textId="77777777" w:rsidR="00BF46E1" w:rsidRPr="005307A3" w:rsidRDefault="00BF46E1" w:rsidP="0041528A">
      <w:pPr>
        <w:pStyle w:val="EW"/>
      </w:pPr>
      <w:r w:rsidRPr="005307A3">
        <w:t>Command details</w:t>
      </w:r>
    </w:p>
    <w:p w14:paraId="452A25AC" w14:textId="77777777" w:rsidR="00BF46E1" w:rsidRPr="005307A3" w:rsidRDefault="00BF46E1" w:rsidP="0041528A">
      <w:pPr>
        <w:pStyle w:val="EW"/>
      </w:pPr>
      <w:r w:rsidRPr="005307A3">
        <w:tab/>
        <w:t>Command number:</w:t>
      </w:r>
      <w:r w:rsidRPr="005307A3">
        <w:tab/>
        <w:t>1</w:t>
      </w:r>
    </w:p>
    <w:p w14:paraId="7CF416B7" w14:textId="77777777" w:rsidR="00BF46E1" w:rsidRPr="005307A3" w:rsidRDefault="00BF46E1" w:rsidP="0041528A">
      <w:pPr>
        <w:pStyle w:val="EW"/>
      </w:pPr>
      <w:r w:rsidRPr="005307A3">
        <w:tab/>
        <w:t>Command type:</w:t>
      </w:r>
      <w:r w:rsidRPr="005307A3">
        <w:tab/>
        <w:t>SET UP EVENT LIST</w:t>
      </w:r>
    </w:p>
    <w:p w14:paraId="3B186583" w14:textId="77777777" w:rsidR="00BF46E1" w:rsidRPr="005307A3" w:rsidRDefault="00BF46E1" w:rsidP="0041528A">
      <w:pPr>
        <w:pStyle w:val="EW"/>
      </w:pPr>
      <w:r w:rsidRPr="005307A3">
        <w:tab/>
        <w:t>Command qualifier:</w:t>
      </w:r>
      <w:r w:rsidRPr="005307A3">
        <w:tab/>
        <w:t>'00'</w:t>
      </w:r>
    </w:p>
    <w:p w14:paraId="31FB3652" w14:textId="77777777" w:rsidR="00BF46E1" w:rsidRPr="005307A3" w:rsidRDefault="00BF46E1" w:rsidP="0041528A">
      <w:pPr>
        <w:pStyle w:val="EW"/>
      </w:pPr>
      <w:r w:rsidRPr="005307A3">
        <w:t>Device identities</w:t>
      </w:r>
    </w:p>
    <w:p w14:paraId="0D5FB891" w14:textId="77777777" w:rsidR="00BF46E1" w:rsidRPr="005307A3" w:rsidRDefault="00BF46E1" w:rsidP="0041528A">
      <w:pPr>
        <w:pStyle w:val="EW"/>
      </w:pPr>
      <w:r w:rsidRPr="005307A3">
        <w:tab/>
        <w:t>Source device:</w:t>
      </w:r>
      <w:r w:rsidRPr="005307A3">
        <w:tab/>
        <w:t>ME</w:t>
      </w:r>
    </w:p>
    <w:p w14:paraId="2C383ECF" w14:textId="77777777" w:rsidR="00BF46E1" w:rsidRPr="005307A3" w:rsidRDefault="00BF46E1" w:rsidP="0041528A">
      <w:pPr>
        <w:pStyle w:val="EW"/>
      </w:pPr>
      <w:r w:rsidRPr="005307A3">
        <w:tab/>
        <w:t>Destination device:</w:t>
      </w:r>
      <w:r w:rsidRPr="005307A3">
        <w:tab/>
        <w:t>UICC</w:t>
      </w:r>
    </w:p>
    <w:p w14:paraId="04CE6485" w14:textId="77777777" w:rsidR="00BF46E1" w:rsidRPr="005307A3" w:rsidRDefault="00BF46E1" w:rsidP="0041528A">
      <w:pPr>
        <w:pStyle w:val="EW"/>
      </w:pPr>
      <w:r w:rsidRPr="005307A3">
        <w:t>Result</w:t>
      </w:r>
    </w:p>
    <w:p w14:paraId="7CF2E335" w14:textId="77777777" w:rsidR="00BF46E1" w:rsidRPr="005307A3" w:rsidRDefault="00BF46E1" w:rsidP="0041528A">
      <w:pPr>
        <w:pStyle w:val="EX"/>
      </w:pPr>
      <w:r w:rsidRPr="005307A3">
        <w:tab/>
        <w:t>General Result:</w:t>
      </w:r>
      <w:r w:rsidRPr="005307A3">
        <w:tab/>
        <w:t>Command performed successfully</w:t>
      </w:r>
    </w:p>
    <w:p w14:paraId="0D035E7F" w14:textId="77777777" w:rsidR="00BF46E1" w:rsidRPr="005307A3" w:rsidRDefault="00BF46E1" w:rsidP="00BF46E1">
      <w:r w:rsidRPr="005307A3">
        <w:lastRenderedPageBreak/>
        <w:t>Coding:</w:t>
      </w:r>
    </w:p>
    <w:p w14:paraId="554CD38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19C48B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5BAE0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B2FD6B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54C659E"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EE3617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41E46C7"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88E1D8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0EB6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70C8A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BCE676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8612E0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330E14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53EFC8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6A35BC" w14:textId="77777777" w:rsidR="00BF46E1" w:rsidRPr="005307A3" w:rsidRDefault="00BF46E1" w:rsidP="00195D76">
            <w:pPr>
              <w:pStyle w:val="TAC"/>
            </w:pPr>
            <w:r w:rsidRPr="005307A3">
              <w:t>00</w:t>
            </w:r>
          </w:p>
        </w:tc>
      </w:tr>
    </w:tbl>
    <w:p w14:paraId="639E38AB" w14:textId="77777777" w:rsidR="00BF46E1" w:rsidRPr="005307A3" w:rsidRDefault="00BF46E1" w:rsidP="0041528A">
      <w:pPr>
        <w:pStyle w:val="EW"/>
        <w:rPr>
          <w:rFonts w:eastAsia="SimSun"/>
          <w:lang w:eastAsia="zh-CN"/>
        </w:rPr>
      </w:pPr>
    </w:p>
    <w:p w14:paraId="47F0EE0F" w14:textId="77777777" w:rsidR="00BF46E1" w:rsidRPr="005307A3" w:rsidRDefault="00BF46E1" w:rsidP="00BF46E1">
      <w:r w:rsidRPr="005307A3">
        <w:t>PROACTIVE COMMAND: OPEN CHANNEL 1.6.1</w:t>
      </w:r>
    </w:p>
    <w:p w14:paraId="00E99703" w14:textId="77777777" w:rsidR="00BF46E1" w:rsidRPr="005307A3" w:rsidRDefault="00BF46E1" w:rsidP="00BF46E1">
      <w:pPr>
        <w:pStyle w:val="NW"/>
        <w:tabs>
          <w:tab w:val="left" w:pos="851"/>
        </w:tabs>
        <w:ind w:left="2835" w:hanging="2551"/>
        <w:rPr>
          <w:rFonts w:eastAsia="SimSun"/>
          <w:lang w:eastAsia="zh-CN"/>
        </w:rPr>
      </w:pPr>
      <w:r w:rsidRPr="005307A3">
        <w:t>Same as 27.22.4.27.8.4.2</w:t>
      </w:r>
      <w:r w:rsidRPr="005307A3">
        <w:rPr>
          <w:rFonts w:eastAsia="SimSun"/>
          <w:lang w:eastAsia="zh-CN"/>
        </w:rPr>
        <w:t xml:space="preserve"> </w:t>
      </w:r>
      <w:r w:rsidRPr="005307A3">
        <w:t xml:space="preserve">PROACTIVE COMMAND: OPEN CHANNEL 8.2.1 in expected sequence </w:t>
      </w:r>
      <w:r w:rsidRPr="005307A3">
        <w:rPr>
          <w:rFonts w:eastAsia="SimSun"/>
          <w:lang w:eastAsia="zh-CN"/>
        </w:rPr>
        <w:t>8.2</w:t>
      </w:r>
    </w:p>
    <w:p w14:paraId="1C52EE3D" w14:textId="77777777" w:rsidR="00BF46E1" w:rsidRPr="005307A3" w:rsidRDefault="00BF46E1" w:rsidP="00BF46E1">
      <w:pPr>
        <w:pStyle w:val="NW"/>
        <w:tabs>
          <w:tab w:val="left" w:pos="851"/>
        </w:tabs>
        <w:ind w:left="2835" w:hanging="2551"/>
      </w:pPr>
    </w:p>
    <w:p w14:paraId="348A4AB7" w14:textId="77777777" w:rsidR="00BF46E1" w:rsidRPr="005307A3" w:rsidRDefault="00BF46E1" w:rsidP="00BF46E1">
      <w:r w:rsidRPr="005307A3">
        <w:t>TERMINAL RESPONSE: OPEN CHANNEL 1.6.1</w:t>
      </w:r>
    </w:p>
    <w:p w14:paraId="3861286F" w14:textId="77777777" w:rsidR="00BF46E1" w:rsidRPr="005307A3" w:rsidRDefault="00BF46E1" w:rsidP="0041528A">
      <w:pPr>
        <w:pStyle w:val="EW"/>
        <w:rPr>
          <w:rFonts w:eastAsia="SimSun"/>
          <w:lang w:eastAsia="zh-CN"/>
        </w:rPr>
      </w:pPr>
      <w:r w:rsidRPr="005307A3">
        <w:t>Same as 27.22.4.27.8.4.2</w:t>
      </w:r>
      <w:r w:rsidRPr="005307A3">
        <w:rPr>
          <w:rFonts w:eastAsia="SimSun"/>
          <w:lang w:eastAsia="zh-CN"/>
        </w:rPr>
        <w:t xml:space="preserve"> </w:t>
      </w:r>
      <w:r w:rsidRPr="005307A3">
        <w:t xml:space="preserve">TERMINAL RESPONSE: OPEN CHANNEL </w:t>
      </w:r>
      <w:r w:rsidRPr="005307A3">
        <w:rPr>
          <w:rFonts w:eastAsia="SimSun"/>
          <w:lang w:eastAsia="zh-CN"/>
        </w:rPr>
        <w:t>8.2.1</w:t>
      </w:r>
      <w:r w:rsidRPr="005307A3">
        <w:t xml:space="preserve"> in expected sequence </w:t>
      </w:r>
      <w:r w:rsidRPr="005307A3">
        <w:rPr>
          <w:rFonts w:eastAsia="SimSun"/>
          <w:lang w:eastAsia="zh-CN"/>
        </w:rPr>
        <w:t>8.2</w:t>
      </w:r>
    </w:p>
    <w:p w14:paraId="0258F345" w14:textId="77777777" w:rsidR="00BF46E1" w:rsidRPr="005307A3" w:rsidRDefault="00BF46E1" w:rsidP="0041528A">
      <w:pPr>
        <w:pStyle w:val="EW"/>
        <w:rPr>
          <w:rFonts w:eastAsia="SimSun"/>
          <w:lang w:eastAsia="zh-CN"/>
        </w:rPr>
      </w:pPr>
    </w:p>
    <w:p w14:paraId="29795E0F" w14:textId="77777777" w:rsidR="00BF46E1" w:rsidRPr="005307A3" w:rsidRDefault="00BF46E1" w:rsidP="00BF46E1">
      <w:r w:rsidRPr="005307A3">
        <w:t>PROACTIVE COMMAND: SEND DATA 1.6.1</w:t>
      </w:r>
    </w:p>
    <w:p w14:paraId="301A1D93" w14:textId="77777777" w:rsidR="00BF46E1" w:rsidRPr="005307A3" w:rsidRDefault="00BF46E1" w:rsidP="00BF46E1">
      <w:r w:rsidRPr="005307A3">
        <w:t>Logically:</w:t>
      </w:r>
    </w:p>
    <w:p w14:paraId="74ED5CC0" w14:textId="77777777" w:rsidR="00BF46E1" w:rsidRPr="005307A3" w:rsidRDefault="00BF46E1" w:rsidP="0041528A">
      <w:pPr>
        <w:pStyle w:val="EW"/>
      </w:pPr>
      <w:r w:rsidRPr="005307A3">
        <w:t>Command details</w:t>
      </w:r>
    </w:p>
    <w:p w14:paraId="510C3579" w14:textId="77777777" w:rsidR="00BF46E1" w:rsidRPr="005307A3" w:rsidRDefault="00BF46E1" w:rsidP="0041528A">
      <w:pPr>
        <w:pStyle w:val="EW"/>
      </w:pPr>
      <w:r w:rsidRPr="005307A3">
        <w:tab/>
        <w:t>Command number:</w:t>
      </w:r>
      <w:r w:rsidRPr="005307A3">
        <w:tab/>
        <w:t>1</w:t>
      </w:r>
    </w:p>
    <w:p w14:paraId="5C6C4962" w14:textId="77777777" w:rsidR="00BF46E1" w:rsidRPr="005307A3" w:rsidRDefault="00BF46E1" w:rsidP="0041528A">
      <w:pPr>
        <w:pStyle w:val="EW"/>
      </w:pPr>
      <w:r w:rsidRPr="005307A3">
        <w:tab/>
        <w:t>Command type:</w:t>
      </w:r>
      <w:r w:rsidRPr="005307A3">
        <w:tab/>
        <w:t>SEND DATA</w:t>
      </w:r>
    </w:p>
    <w:p w14:paraId="41481A0E" w14:textId="77777777" w:rsidR="00BF46E1" w:rsidRPr="005307A3" w:rsidRDefault="00BF46E1" w:rsidP="0041528A">
      <w:pPr>
        <w:pStyle w:val="EW"/>
      </w:pPr>
      <w:r w:rsidRPr="005307A3">
        <w:tab/>
        <w:t>Command qualifier:</w:t>
      </w:r>
      <w:r w:rsidRPr="005307A3">
        <w:tab/>
        <w:t>Send Immediately</w:t>
      </w:r>
    </w:p>
    <w:p w14:paraId="061C62AE" w14:textId="77777777" w:rsidR="00BF46E1" w:rsidRPr="005307A3" w:rsidRDefault="00BF46E1" w:rsidP="0041528A">
      <w:pPr>
        <w:pStyle w:val="EW"/>
      </w:pPr>
      <w:r w:rsidRPr="005307A3">
        <w:t>Device identities</w:t>
      </w:r>
    </w:p>
    <w:p w14:paraId="0A026DA7" w14:textId="77777777" w:rsidR="00BF46E1" w:rsidRPr="005307A3" w:rsidRDefault="00BF46E1" w:rsidP="0041528A">
      <w:pPr>
        <w:pStyle w:val="EW"/>
      </w:pPr>
      <w:r w:rsidRPr="005307A3">
        <w:tab/>
        <w:t>Source device:</w:t>
      </w:r>
      <w:r w:rsidRPr="005307A3">
        <w:tab/>
        <w:t>UICC</w:t>
      </w:r>
    </w:p>
    <w:p w14:paraId="1A355B3D" w14:textId="77777777" w:rsidR="00BF46E1" w:rsidRPr="005307A3" w:rsidRDefault="00BF46E1" w:rsidP="0041528A">
      <w:pPr>
        <w:pStyle w:val="EW"/>
      </w:pPr>
      <w:r w:rsidRPr="005307A3">
        <w:tab/>
        <w:t>Destination device:</w:t>
      </w:r>
      <w:r w:rsidRPr="005307A3">
        <w:tab/>
        <w:t>Channel 1</w:t>
      </w:r>
    </w:p>
    <w:p w14:paraId="0BF9F626" w14:textId="77777777" w:rsidR="00BF46E1" w:rsidRPr="005307A3" w:rsidRDefault="00BF46E1" w:rsidP="0041528A">
      <w:pPr>
        <w:pStyle w:val="EW"/>
      </w:pPr>
      <w:r w:rsidRPr="005307A3">
        <w:t>Channel Data</w:t>
      </w:r>
    </w:p>
    <w:p w14:paraId="0F64D21F" w14:textId="77777777" w:rsidR="00BF46E1" w:rsidRPr="005307A3" w:rsidRDefault="00BF46E1" w:rsidP="0041528A">
      <w:pPr>
        <w:pStyle w:val="EX"/>
      </w:pPr>
      <w:r w:rsidRPr="005307A3">
        <w:tab/>
        <w:t>Channel Data:</w:t>
      </w:r>
      <w:r w:rsidRPr="005307A3">
        <w:tab/>
        <w:t>00 01 .. 07 (8 Bytes of data)</w:t>
      </w:r>
    </w:p>
    <w:p w14:paraId="29DD9939" w14:textId="77777777" w:rsidR="00BF46E1" w:rsidRPr="005307A3" w:rsidRDefault="00BF46E1" w:rsidP="00BF46E1">
      <w:r w:rsidRPr="005307A3">
        <w:t>Coding:</w:t>
      </w:r>
    </w:p>
    <w:p w14:paraId="354BEEC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CAFFD8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D13542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990478B"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F155E23" w14:textId="77777777" w:rsidR="00BF46E1" w:rsidRPr="005307A3" w:rsidRDefault="00BF46E1" w:rsidP="00195D76">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11C938D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F97291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51010A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5C950A"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ECE727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09B37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C36C89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CB9A24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92F600"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8F43C08" w14:textId="77777777" w:rsidR="00BF46E1" w:rsidRPr="005307A3" w:rsidRDefault="00BF46E1" w:rsidP="00195D76">
            <w:pPr>
              <w:pStyle w:val="TAC"/>
            </w:pPr>
            <w:r w:rsidRPr="005307A3">
              <w:t>B6</w:t>
            </w:r>
          </w:p>
        </w:tc>
      </w:tr>
      <w:tr w:rsidR="00BF46E1" w:rsidRPr="005307A3" w14:paraId="488A116E" w14:textId="77777777" w:rsidTr="00195D76">
        <w:trPr>
          <w:jc w:val="center"/>
        </w:trPr>
        <w:tc>
          <w:tcPr>
            <w:tcW w:w="1134" w:type="dxa"/>
            <w:tcBorders>
              <w:top w:val="single" w:sz="4" w:space="0" w:color="auto"/>
              <w:right w:val="single" w:sz="4" w:space="0" w:color="auto"/>
            </w:tcBorders>
          </w:tcPr>
          <w:p w14:paraId="069E499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178D63C" w14:textId="77777777" w:rsidR="00BF46E1" w:rsidRPr="005307A3" w:rsidRDefault="00BF46E1" w:rsidP="00195D76">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13BF62C3" w14:textId="77777777" w:rsidR="00BF46E1" w:rsidRPr="005307A3" w:rsidRDefault="00BF46E1" w:rsidP="00195D76">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303C97B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94909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17C024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D6F507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26DD28F"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A338F6D"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57123821"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1001EF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B0761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AF4F83" w14:textId="77777777" w:rsidR="00BF46E1" w:rsidRPr="005307A3" w:rsidRDefault="00BF46E1" w:rsidP="00195D76">
            <w:pPr>
              <w:pStyle w:val="TAC"/>
            </w:pPr>
          </w:p>
        </w:tc>
      </w:tr>
    </w:tbl>
    <w:p w14:paraId="73CB95AE" w14:textId="77777777" w:rsidR="00BF46E1" w:rsidRPr="005307A3" w:rsidRDefault="00BF46E1" w:rsidP="00BF46E1"/>
    <w:p w14:paraId="643A238D" w14:textId="77777777" w:rsidR="00BF46E1" w:rsidRPr="005307A3" w:rsidRDefault="00BF46E1" w:rsidP="00BF46E1">
      <w:r w:rsidRPr="005307A3">
        <w:t>TERMINAL RESPONSE: SEND DATA 1.6.1</w:t>
      </w:r>
    </w:p>
    <w:p w14:paraId="2572D56E" w14:textId="77777777" w:rsidR="00BF46E1" w:rsidRPr="005307A3" w:rsidRDefault="00BF46E1" w:rsidP="00BF46E1">
      <w:r w:rsidRPr="005307A3">
        <w:t>Logically:</w:t>
      </w:r>
    </w:p>
    <w:p w14:paraId="4172A471" w14:textId="77777777" w:rsidR="00BF46E1" w:rsidRPr="005307A3" w:rsidRDefault="00BF46E1" w:rsidP="0041528A">
      <w:pPr>
        <w:pStyle w:val="EW"/>
      </w:pPr>
      <w:r w:rsidRPr="005307A3">
        <w:t>Command details</w:t>
      </w:r>
    </w:p>
    <w:p w14:paraId="661B67D4" w14:textId="77777777" w:rsidR="00BF46E1" w:rsidRPr="005307A3" w:rsidRDefault="00BF46E1" w:rsidP="0041528A">
      <w:pPr>
        <w:pStyle w:val="EW"/>
      </w:pPr>
      <w:r w:rsidRPr="005307A3">
        <w:tab/>
        <w:t>Command number:</w:t>
      </w:r>
      <w:r w:rsidRPr="005307A3">
        <w:tab/>
        <w:t>1</w:t>
      </w:r>
    </w:p>
    <w:p w14:paraId="446B159E" w14:textId="77777777" w:rsidR="00BF46E1" w:rsidRPr="005307A3" w:rsidRDefault="00BF46E1" w:rsidP="0041528A">
      <w:pPr>
        <w:pStyle w:val="EW"/>
      </w:pPr>
      <w:r w:rsidRPr="005307A3">
        <w:tab/>
        <w:t>Command type:</w:t>
      </w:r>
      <w:r w:rsidRPr="005307A3">
        <w:tab/>
        <w:t>SEND DATA</w:t>
      </w:r>
    </w:p>
    <w:p w14:paraId="5B2933ED" w14:textId="77777777" w:rsidR="00BF46E1" w:rsidRPr="005307A3" w:rsidRDefault="00BF46E1" w:rsidP="0041528A">
      <w:pPr>
        <w:pStyle w:val="EW"/>
      </w:pPr>
      <w:r w:rsidRPr="005307A3">
        <w:tab/>
        <w:t>Command qualifier:</w:t>
      </w:r>
      <w:r w:rsidRPr="005307A3">
        <w:tab/>
        <w:t>Send Immediately</w:t>
      </w:r>
    </w:p>
    <w:p w14:paraId="56B9E9A8" w14:textId="77777777" w:rsidR="00BF46E1" w:rsidRPr="005307A3" w:rsidRDefault="00BF46E1" w:rsidP="0041528A">
      <w:pPr>
        <w:pStyle w:val="EW"/>
      </w:pPr>
      <w:r w:rsidRPr="005307A3">
        <w:t>Device identities</w:t>
      </w:r>
    </w:p>
    <w:p w14:paraId="3545B4B6" w14:textId="77777777" w:rsidR="00BF46E1" w:rsidRPr="005307A3" w:rsidRDefault="00BF46E1" w:rsidP="0041528A">
      <w:pPr>
        <w:pStyle w:val="EW"/>
      </w:pPr>
      <w:r w:rsidRPr="005307A3">
        <w:tab/>
        <w:t>Source device:</w:t>
      </w:r>
      <w:r w:rsidRPr="005307A3">
        <w:tab/>
        <w:t>ME</w:t>
      </w:r>
    </w:p>
    <w:p w14:paraId="4E328C6C" w14:textId="77777777" w:rsidR="00BF46E1" w:rsidRPr="005307A3" w:rsidRDefault="00BF46E1" w:rsidP="0041528A">
      <w:pPr>
        <w:pStyle w:val="EW"/>
      </w:pPr>
      <w:r w:rsidRPr="005307A3">
        <w:tab/>
        <w:t>Destination device:</w:t>
      </w:r>
      <w:r w:rsidRPr="005307A3">
        <w:tab/>
        <w:t>UICC</w:t>
      </w:r>
    </w:p>
    <w:p w14:paraId="0441F111" w14:textId="77777777" w:rsidR="00BF46E1" w:rsidRPr="005307A3" w:rsidRDefault="00BF46E1" w:rsidP="0041528A">
      <w:pPr>
        <w:pStyle w:val="EW"/>
      </w:pPr>
      <w:r w:rsidRPr="005307A3">
        <w:t>Result</w:t>
      </w:r>
    </w:p>
    <w:p w14:paraId="70C9C6E1" w14:textId="77777777" w:rsidR="00BF46E1" w:rsidRPr="005307A3" w:rsidRDefault="00BF46E1" w:rsidP="0041528A">
      <w:pPr>
        <w:pStyle w:val="EW"/>
      </w:pPr>
      <w:r w:rsidRPr="005307A3">
        <w:tab/>
        <w:t>General Result:</w:t>
      </w:r>
      <w:r w:rsidRPr="005307A3">
        <w:tab/>
        <w:t>Command performed successfully</w:t>
      </w:r>
    </w:p>
    <w:p w14:paraId="07DF9E4D" w14:textId="77777777" w:rsidR="00BF46E1" w:rsidRPr="005307A3" w:rsidRDefault="00BF46E1" w:rsidP="0041528A">
      <w:pPr>
        <w:pStyle w:val="EX"/>
      </w:pPr>
      <w:r w:rsidRPr="005307A3">
        <w:tab/>
        <w:t>Channel data length:</w:t>
      </w:r>
      <w:r w:rsidRPr="005307A3">
        <w:tab/>
        <w:t>More than 255 bytes of space available in the Tx buffer</w:t>
      </w:r>
    </w:p>
    <w:p w14:paraId="28C8AD7E" w14:textId="77777777" w:rsidR="00BF46E1" w:rsidRPr="005307A3" w:rsidRDefault="00BF46E1" w:rsidP="00BF46E1">
      <w:r w:rsidRPr="005307A3">
        <w:t>Coding:</w:t>
      </w:r>
    </w:p>
    <w:p w14:paraId="35B4731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C601E2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B1368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78540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F5C00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D4BFE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D4032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0B8A968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BDE0A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560738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03D14D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54DC7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9B683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0FA311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3B20A4" w14:textId="77777777" w:rsidR="00BF46E1" w:rsidRPr="005307A3" w:rsidRDefault="00BF46E1" w:rsidP="00195D76">
            <w:pPr>
              <w:pStyle w:val="TAC"/>
            </w:pPr>
            <w:r w:rsidRPr="005307A3">
              <w:t>00</w:t>
            </w:r>
          </w:p>
        </w:tc>
      </w:tr>
      <w:tr w:rsidR="00BF46E1" w:rsidRPr="005307A3" w14:paraId="10C04D38" w14:textId="77777777" w:rsidTr="00195D76">
        <w:trPr>
          <w:jc w:val="center"/>
        </w:trPr>
        <w:tc>
          <w:tcPr>
            <w:tcW w:w="1134" w:type="dxa"/>
            <w:tcBorders>
              <w:top w:val="single" w:sz="4" w:space="0" w:color="auto"/>
              <w:right w:val="single" w:sz="4" w:space="0" w:color="auto"/>
            </w:tcBorders>
          </w:tcPr>
          <w:p w14:paraId="2E7096B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525281"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133F3E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20EB57"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6F13D3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C5AA2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1CEE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E4A9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44F67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4E4EF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38EA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935D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772B2D" w14:textId="77777777" w:rsidR="00BF46E1" w:rsidRPr="005307A3" w:rsidRDefault="00BF46E1" w:rsidP="00195D76">
            <w:pPr>
              <w:pStyle w:val="TAC"/>
            </w:pPr>
          </w:p>
        </w:tc>
      </w:tr>
    </w:tbl>
    <w:p w14:paraId="3C5F1817" w14:textId="77777777" w:rsidR="00BF46E1" w:rsidRPr="005307A3" w:rsidRDefault="00BF46E1" w:rsidP="00BF46E1"/>
    <w:p w14:paraId="272BED6B" w14:textId="77777777" w:rsidR="00BF46E1" w:rsidRPr="005307A3" w:rsidRDefault="00BF46E1" w:rsidP="00BF46E1">
      <w:r w:rsidRPr="005307A3">
        <w:t>ENVELOPE: EVENT DOWNLOAD - Data available 1.6.1</w:t>
      </w:r>
    </w:p>
    <w:p w14:paraId="5B3FEB26" w14:textId="77777777" w:rsidR="00BF46E1" w:rsidRPr="005307A3" w:rsidRDefault="00BF46E1" w:rsidP="00BF46E1">
      <w:r w:rsidRPr="005307A3">
        <w:t>Logically:</w:t>
      </w:r>
    </w:p>
    <w:p w14:paraId="3E2D035F" w14:textId="77777777" w:rsidR="00BF46E1" w:rsidRPr="005307A3" w:rsidRDefault="00BF46E1" w:rsidP="0041528A">
      <w:pPr>
        <w:pStyle w:val="EW"/>
      </w:pPr>
      <w:r w:rsidRPr="005307A3">
        <w:t>Event list</w:t>
      </w:r>
    </w:p>
    <w:p w14:paraId="5FE722EF" w14:textId="77777777" w:rsidR="00BF46E1" w:rsidRPr="005307A3" w:rsidRDefault="00BF46E1" w:rsidP="0041528A">
      <w:pPr>
        <w:pStyle w:val="EW"/>
      </w:pPr>
      <w:r w:rsidRPr="005307A3">
        <w:tab/>
        <w:t>Event:</w:t>
      </w:r>
      <w:r w:rsidRPr="005307A3">
        <w:tab/>
        <w:t>Data available</w:t>
      </w:r>
    </w:p>
    <w:p w14:paraId="41341958" w14:textId="77777777" w:rsidR="00BF46E1" w:rsidRPr="005307A3" w:rsidRDefault="00BF46E1" w:rsidP="0041528A">
      <w:pPr>
        <w:pStyle w:val="EW"/>
      </w:pPr>
      <w:r w:rsidRPr="005307A3">
        <w:t>Device identities</w:t>
      </w:r>
    </w:p>
    <w:p w14:paraId="06BD1BBD" w14:textId="77777777" w:rsidR="00BF46E1" w:rsidRPr="005307A3" w:rsidRDefault="00BF46E1" w:rsidP="0041528A">
      <w:pPr>
        <w:pStyle w:val="EW"/>
      </w:pPr>
      <w:r w:rsidRPr="005307A3">
        <w:tab/>
        <w:t>Source device:</w:t>
      </w:r>
      <w:r w:rsidRPr="005307A3">
        <w:tab/>
        <w:t>ME</w:t>
      </w:r>
    </w:p>
    <w:p w14:paraId="1FDDE22D" w14:textId="77777777" w:rsidR="00BF46E1" w:rsidRPr="005307A3" w:rsidRDefault="00BF46E1" w:rsidP="0041528A">
      <w:pPr>
        <w:pStyle w:val="EW"/>
      </w:pPr>
      <w:r w:rsidRPr="005307A3">
        <w:tab/>
        <w:t>Destination device:</w:t>
      </w:r>
      <w:r w:rsidRPr="005307A3">
        <w:tab/>
        <w:t>UICC</w:t>
      </w:r>
    </w:p>
    <w:p w14:paraId="1E3A9AE3" w14:textId="77777777" w:rsidR="00BF46E1" w:rsidRPr="005307A3" w:rsidRDefault="00BF46E1" w:rsidP="0041528A">
      <w:pPr>
        <w:pStyle w:val="EW"/>
      </w:pPr>
      <w:r w:rsidRPr="005307A3">
        <w:t>Channel status</w:t>
      </w:r>
    </w:p>
    <w:p w14:paraId="4954B554" w14:textId="77777777" w:rsidR="00BF46E1" w:rsidRPr="005307A3" w:rsidRDefault="00BF46E1" w:rsidP="0041528A">
      <w:pPr>
        <w:pStyle w:val="EW"/>
      </w:pPr>
      <w:r w:rsidRPr="005307A3">
        <w:tab/>
        <w:t>Channel status:</w:t>
      </w:r>
      <w:r w:rsidRPr="005307A3">
        <w:tab/>
        <w:t>Channel 1 open, link established</w:t>
      </w:r>
    </w:p>
    <w:p w14:paraId="51BD4090" w14:textId="77777777" w:rsidR="00BF46E1" w:rsidRPr="005307A3" w:rsidRDefault="00BF46E1" w:rsidP="0041528A">
      <w:pPr>
        <w:pStyle w:val="EW"/>
      </w:pPr>
      <w:r w:rsidRPr="005307A3">
        <w:lastRenderedPageBreak/>
        <w:t>Channel Data Length</w:t>
      </w:r>
    </w:p>
    <w:p w14:paraId="6462C77A" w14:textId="77777777" w:rsidR="00BF46E1" w:rsidRPr="005307A3" w:rsidRDefault="00BF46E1" w:rsidP="0041528A">
      <w:pPr>
        <w:pStyle w:val="EX"/>
      </w:pPr>
      <w:r w:rsidRPr="005307A3">
        <w:tab/>
        <w:t>Channel data length:</w:t>
      </w:r>
      <w:r w:rsidRPr="005307A3">
        <w:tab/>
        <w:t>FF (more than 255 bytes are available)</w:t>
      </w:r>
    </w:p>
    <w:p w14:paraId="3C8B7421" w14:textId="77777777" w:rsidR="00BF46E1" w:rsidRPr="005307A3" w:rsidRDefault="00BF46E1" w:rsidP="00BF46E1">
      <w:r w:rsidRPr="005307A3">
        <w:t>Coding:</w:t>
      </w:r>
    </w:p>
    <w:p w14:paraId="4CF2E38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2A63B0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0FFEE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9B28843" w14:textId="77777777" w:rsidR="00BF46E1" w:rsidRPr="005307A3" w:rsidRDefault="00BF46E1" w:rsidP="00195D76">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2122297D" w14:textId="77777777" w:rsidR="00BF46E1" w:rsidRPr="005307A3" w:rsidRDefault="00BF46E1" w:rsidP="00195D76">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369E6E43" w14:textId="77777777" w:rsidR="00BF46E1" w:rsidRPr="005307A3" w:rsidRDefault="00BF46E1" w:rsidP="00195D76">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76F8CF9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419A9E"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9D57E7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E6221C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5B6BB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352F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7EB854" w14:textId="77777777" w:rsidR="00BF46E1" w:rsidRPr="005307A3" w:rsidRDefault="00BF46E1" w:rsidP="00195D76">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4D7249E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48AFA04" w14:textId="77777777" w:rsidR="00BF46E1" w:rsidRPr="005307A3" w:rsidRDefault="00BF46E1" w:rsidP="00195D76">
            <w:pPr>
              <w:pStyle w:val="TAC"/>
            </w:pPr>
            <w:r w:rsidRPr="005307A3">
              <w:t>81</w:t>
            </w:r>
          </w:p>
        </w:tc>
      </w:tr>
      <w:tr w:rsidR="00BF46E1" w:rsidRPr="005307A3" w14:paraId="4DF9E20A" w14:textId="77777777" w:rsidTr="00195D76">
        <w:trPr>
          <w:jc w:val="center"/>
        </w:trPr>
        <w:tc>
          <w:tcPr>
            <w:tcW w:w="1134" w:type="dxa"/>
            <w:tcBorders>
              <w:top w:val="single" w:sz="4" w:space="0" w:color="auto"/>
              <w:right w:val="single" w:sz="4" w:space="0" w:color="auto"/>
            </w:tcBorders>
          </w:tcPr>
          <w:p w14:paraId="4E3351A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CFA8BE" w14:textId="77777777" w:rsidR="00BF46E1" w:rsidRPr="005307A3" w:rsidRDefault="00BF46E1" w:rsidP="00195D76">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6894249" w14:textId="77777777" w:rsidR="00BF46E1" w:rsidRPr="005307A3" w:rsidRDefault="00BF46E1" w:rsidP="00195D76">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4AC0CC6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6D6141"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C38E76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1277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6FA64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4B455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AF057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72C7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5C8F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E8FB34" w14:textId="77777777" w:rsidR="00BF46E1" w:rsidRPr="005307A3" w:rsidRDefault="00BF46E1" w:rsidP="00195D76">
            <w:pPr>
              <w:pStyle w:val="TAC"/>
            </w:pPr>
          </w:p>
        </w:tc>
      </w:tr>
    </w:tbl>
    <w:p w14:paraId="066185E8" w14:textId="77777777" w:rsidR="00BF46E1" w:rsidRPr="005307A3" w:rsidRDefault="00BF46E1" w:rsidP="00BF46E1"/>
    <w:p w14:paraId="665ADAD0" w14:textId="77777777" w:rsidR="00BF46E1" w:rsidRPr="005307A3" w:rsidRDefault="00BF46E1" w:rsidP="00BF46E1">
      <w:r w:rsidRPr="005307A3">
        <w:t>PROACTIVE COMMAND: RECEIVE DATA 1.6.1</w:t>
      </w:r>
    </w:p>
    <w:p w14:paraId="46894CFB" w14:textId="77777777" w:rsidR="00BF46E1" w:rsidRPr="005307A3" w:rsidRDefault="00BF46E1" w:rsidP="00BF46E1">
      <w:r w:rsidRPr="005307A3">
        <w:t>Logically:</w:t>
      </w:r>
    </w:p>
    <w:p w14:paraId="1C5B16D9" w14:textId="77777777" w:rsidR="00BF46E1" w:rsidRPr="005307A3" w:rsidRDefault="00BF46E1" w:rsidP="0041528A">
      <w:pPr>
        <w:pStyle w:val="EW"/>
      </w:pPr>
      <w:r w:rsidRPr="005307A3">
        <w:t>Command details</w:t>
      </w:r>
    </w:p>
    <w:p w14:paraId="6D883841" w14:textId="77777777" w:rsidR="00BF46E1" w:rsidRPr="005307A3" w:rsidRDefault="00BF46E1" w:rsidP="0041528A">
      <w:pPr>
        <w:pStyle w:val="EW"/>
      </w:pPr>
      <w:r w:rsidRPr="005307A3">
        <w:tab/>
        <w:t>Command number:</w:t>
      </w:r>
      <w:r w:rsidRPr="005307A3">
        <w:tab/>
        <w:t>1</w:t>
      </w:r>
    </w:p>
    <w:p w14:paraId="1DE30303" w14:textId="77777777" w:rsidR="00BF46E1" w:rsidRPr="005307A3" w:rsidRDefault="00BF46E1" w:rsidP="0041528A">
      <w:pPr>
        <w:pStyle w:val="EW"/>
      </w:pPr>
      <w:r w:rsidRPr="005307A3">
        <w:tab/>
        <w:t>Command type:</w:t>
      </w:r>
      <w:r w:rsidRPr="005307A3">
        <w:tab/>
        <w:t>RECEIVE DATA</w:t>
      </w:r>
    </w:p>
    <w:p w14:paraId="28F7450F" w14:textId="77777777" w:rsidR="00BF46E1" w:rsidRPr="005307A3" w:rsidRDefault="00BF46E1" w:rsidP="0041528A">
      <w:pPr>
        <w:pStyle w:val="EW"/>
      </w:pPr>
      <w:r w:rsidRPr="005307A3">
        <w:tab/>
        <w:t>Command qualifier:</w:t>
      </w:r>
      <w:r w:rsidRPr="005307A3">
        <w:tab/>
        <w:t>RFU</w:t>
      </w:r>
    </w:p>
    <w:p w14:paraId="3121286B" w14:textId="77777777" w:rsidR="00BF46E1" w:rsidRPr="005307A3" w:rsidRDefault="00BF46E1" w:rsidP="0041528A">
      <w:pPr>
        <w:pStyle w:val="EW"/>
      </w:pPr>
      <w:r w:rsidRPr="005307A3">
        <w:t>Device identities</w:t>
      </w:r>
    </w:p>
    <w:p w14:paraId="60184DC9" w14:textId="77777777" w:rsidR="00BF46E1" w:rsidRPr="005307A3" w:rsidRDefault="00BF46E1" w:rsidP="0041528A">
      <w:pPr>
        <w:pStyle w:val="EW"/>
      </w:pPr>
      <w:r w:rsidRPr="005307A3">
        <w:tab/>
        <w:t>Source device:</w:t>
      </w:r>
      <w:r w:rsidRPr="005307A3">
        <w:tab/>
        <w:t>UICC</w:t>
      </w:r>
    </w:p>
    <w:p w14:paraId="1F6D0BB6" w14:textId="77777777" w:rsidR="00BF46E1" w:rsidRPr="005307A3" w:rsidRDefault="00BF46E1" w:rsidP="0041528A">
      <w:pPr>
        <w:pStyle w:val="EW"/>
      </w:pPr>
      <w:r w:rsidRPr="005307A3">
        <w:tab/>
        <w:t>Destination device:</w:t>
      </w:r>
      <w:r w:rsidRPr="005307A3">
        <w:tab/>
        <w:t>Channel 1</w:t>
      </w:r>
      <w:r w:rsidRPr="005307A3">
        <w:tab/>
      </w:r>
    </w:p>
    <w:p w14:paraId="356709FA" w14:textId="77777777" w:rsidR="00BF46E1" w:rsidRPr="005307A3" w:rsidRDefault="00BF46E1" w:rsidP="0041528A">
      <w:pPr>
        <w:pStyle w:val="EW"/>
      </w:pPr>
      <w:r w:rsidRPr="005307A3">
        <w:t>Channel Data Length</w:t>
      </w:r>
    </w:p>
    <w:p w14:paraId="4CF692E3" w14:textId="77777777" w:rsidR="00BF46E1" w:rsidRPr="005307A3" w:rsidRDefault="00BF46E1" w:rsidP="0041528A">
      <w:pPr>
        <w:pStyle w:val="EX"/>
      </w:pPr>
      <w:r w:rsidRPr="005307A3">
        <w:tab/>
        <w:t>Channel Data Length:</w:t>
      </w:r>
      <w:r w:rsidRPr="005307A3">
        <w:tab/>
        <w:t>200</w:t>
      </w:r>
    </w:p>
    <w:p w14:paraId="2A6DEADA" w14:textId="77777777" w:rsidR="00BF46E1" w:rsidRPr="005307A3" w:rsidRDefault="00BF46E1" w:rsidP="00BF46E1">
      <w:r w:rsidRPr="005307A3">
        <w:t>Coding:</w:t>
      </w:r>
    </w:p>
    <w:p w14:paraId="55D7859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E78DAF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2D986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83C5C05"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EA2F2EC" w14:textId="77777777" w:rsidR="00BF46E1" w:rsidRPr="005307A3" w:rsidRDefault="00BF46E1" w:rsidP="00195D76">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2C4E300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959D1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CB9453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A0329B"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7EC23AE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5B6F0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ABF9D7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09899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CEF729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90CE34E" w14:textId="77777777" w:rsidR="00BF46E1" w:rsidRPr="005307A3" w:rsidRDefault="00BF46E1" w:rsidP="00195D76">
            <w:pPr>
              <w:pStyle w:val="TAC"/>
            </w:pPr>
            <w:r w:rsidRPr="005307A3">
              <w:t>B7</w:t>
            </w:r>
          </w:p>
        </w:tc>
      </w:tr>
      <w:tr w:rsidR="00BF46E1" w:rsidRPr="005307A3" w14:paraId="2286D033" w14:textId="77777777" w:rsidTr="00195D76">
        <w:trPr>
          <w:jc w:val="center"/>
        </w:trPr>
        <w:tc>
          <w:tcPr>
            <w:tcW w:w="1134" w:type="dxa"/>
            <w:tcBorders>
              <w:top w:val="single" w:sz="4" w:space="0" w:color="auto"/>
              <w:right w:val="single" w:sz="4" w:space="0" w:color="auto"/>
            </w:tcBorders>
          </w:tcPr>
          <w:p w14:paraId="0D74EEF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00BDF7" w14:textId="77777777" w:rsidR="00BF46E1" w:rsidRPr="005307A3" w:rsidRDefault="00BF46E1" w:rsidP="00195D76">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6984A211" w14:textId="77777777" w:rsidR="00BF46E1" w:rsidRPr="005307A3" w:rsidRDefault="00BF46E1" w:rsidP="00195D76">
            <w:pPr>
              <w:pStyle w:val="TAC"/>
            </w:pPr>
            <w:r w:rsidRPr="005307A3">
              <w:t>C8</w:t>
            </w:r>
          </w:p>
        </w:tc>
        <w:tc>
          <w:tcPr>
            <w:tcW w:w="588" w:type="dxa"/>
            <w:tcBorders>
              <w:top w:val="single" w:sz="4" w:space="0" w:color="auto"/>
              <w:left w:val="single" w:sz="4" w:space="0" w:color="auto"/>
              <w:bottom w:val="single" w:sz="4" w:space="0" w:color="auto"/>
              <w:right w:val="single" w:sz="4" w:space="0" w:color="auto"/>
            </w:tcBorders>
          </w:tcPr>
          <w:p w14:paraId="204A514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1BCD6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A2E6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7FAA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B5ACF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BA04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5BFFF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76A6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DC8B2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D431C8" w14:textId="77777777" w:rsidR="00BF46E1" w:rsidRPr="005307A3" w:rsidRDefault="00BF46E1" w:rsidP="00195D76">
            <w:pPr>
              <w:pStyle w:val="TAC"/>
            </w:pPr>
          </w:p>
        </w:tc>
      </w:tr>
    </w:tbl>
    <w:p w14:paraId="28EE08D3" w14:textId="77777777" w:rsidR="00BF46E1" w:rsidRPr="005307A3" w:rsidRDefault="00BF46E1" w:rsidP="00BF46E1"/>
    <w:p w14:paraId="4ED54764" w14:textId="77777777" w:rsidR="00BF46E1" w:rsidRPr="005307A3" w:rsidRDefault="00BF46E1" w:rsidP="00BF46E1">
      <w:r w:rsidRPr="005307A3">
        <w:t>PROACTIVE COMMAND: RECEIVE DATA 1.6.2</w:t>
      </w:r>
    </w:p>
    <w:p w14:paraId="67209EC4" w14:textId="77777777" w:rsidR="00BF46E1" w:rsidRPr="005307A3" w:rsidRDefault="00BF46E1" w:rsidP="00BF46E1">
      <w:r w:rsidRPr="005307A3">
        <w:t>Logically:</w:t>
      </w:r>
    </w:p>
    <w:p w14:paraId="6977C46E" w14:textId="77777777" w:rsidR="00BF46E1" w:rsidRPr="005307A3" w:rsidRDefault="00BF46E1" w:rsidP="0041528A">
      <w:pPr>
        <w:pStyle w:val="EW"/>
      </w:pPr>
      <w:r w:rsidRPr="005307A3">
        <w:t>Command details</w:t>
      </w:r>
    </w:p>
    <w:p w14:paraId="32B79A23" w14:textId="77777777" w:rsidR="00BF46E1" w:rsidRPr="005307A3" w:rsidRDefault="00BF46E1" w:rsidP="0041528A">
      <w:pPr>
        <w:pStyle w:val="EW"/>
      </w:pPr>
      <w:r w:rsidRPr="005307A3">
        <w:tab/>
        <w:t>Command number:</w:t>
      </w:r>
      <w:r w:rsidRPr="005307A3">
        <w:tab/>
        <w:t>2</w:t>
      </w:r>
    </w:p>
    <w:p w14:paraId="48A0F2F4" w14:textId="77777777" w:rsidR="00BF46E1" w:rsidRPr="005307A3" w:rsidRDefault="00BF46E1" w:rsidP="0041528A">
      <w:pPr>
        <w:pStyle w:val="EW"/>
      </w:pPr>
      <w:r w:rsidRPr="005307A3">
        <w:tab/>
        <w:t>Command type:</w:t>
      </w:r>
      <w:r w:rsidRPr="005307A3">
        <w:tab/>
        <w:t>RECEIVE DATA</w:t>
      </w:r>
    </w:p>
    <w:p w14:paraId="619543FE" w14:textId="77777777" w:rsidR="00BF46E1" w:rsidRPr="005307A3" w:rsidRDefault="00BF46E1" w:rsidP="0041528A">
      <w:pPr>
        <w:pStyle w:val="EW"/>
      </w:pPr>
      <w:r w:rsidRPr="005307A3">
        <w:tab/>
        <w:t>Command qualifier:</w:t>
      </w:r>
      <w:r w:rsidRPr="005307A3">
        <w:tab/>
        <w:t>RFU</w:t>
      </w:r>
    </w:p>
    <w:p w14:paraId="365E60CF" w14:textId="77777777" w:rsidR="00BF46E1" w:rsidRPr="005307A3" w:rsidRDefault="00BF46E1" w:rsidP="0041528A">
      <w:pPr>
        <w:pStyle w:val="EW"/>
      </w:pPr>
      <w:r w:rsidRPr="005307A3">
        <w:t>Device identities</w:t>
      </w:r>
    </w:p>
    <w:p w14:paraId="5DB4B080" w14:textId="77777777" w:rsidR="00BF46E1" w:rsidRPr="005307A3" w:rsidRDefault="00BF46E1" w:rsidP="0041528A">
      <w:pPr>
        <w:pStyle w:val="EW"/>
      </w:pPr>
      <w:r w:rsidRPr="005307A3">
        <w:tab/>
        <w:t>Source device:</w:t>
      </w:r>
      <w:r w:rsidRPr="005307A3">
        <w:tab/>
        <w:t>UICC</w:t>
      </w:r>
    </w:p>
    <w:p w14:paraId="77E40D64" w14:textId="77777777" w:rsidR="00BF46E1" w:rsidRPr="005307A3" w:rsidRDefault="00BF46E1" w:rsidP="0041528A">
      <w:pPr>
        <w:pStyle w:val="EW"/>
      </w:pPr>
      <w:r w:rsidRPr="005307A3">
        <w:tab/>
        <w:t>Destination device:</w:t>
      </w:r>
      <w:r w:rsidRPr="005307A3">
        <w:tab/>
        <w:t>Channel 1</w:t>
      </w:r>
      <w:r w:rsidRPr="005307A3">
        <w:tab/>
      </w:r>
    </w:p>
    <w:p w14:paraId="02E2AEF1" w14:textId="77777777" w:rsidR="00BF46E1" w:rsidRPr="005307A3" w:rsidRDefault="00BF46E1" w:rsidP="0041528A">
      <w:pPr>
        <w:pStyle w:val="EW"/>
      </w:pPr>
      <w:r w:rsidRPr="005307A3">
        <w:t>Channel Data Length</w:t>
      </w:r>
    </w:p>
    <w:p w14:paraId="4D5DFF89" w14:textId="77777777" w:rsidR="00BF46E1" w:rsidRPr="005307A3" w:rsidRDefault="00BF46E1" w:rsidP="0041528A">
      <w:pPr>
        <w:pStyle w:val="EX"/>
      </w:pPr>
      <w:r w:rsidRPr="005307A3">
        <w:tab/>
        <w:t>Channel Data Length:</w:t>
      </w:r>
      <w:r w:rsidRPr="005307A3">
        <w:tab/>
        <w:t>200</w:t>
      </w:r>
    </w:p>
    <w:p w14:paraId="2A20F627" w14:textId="77777777" w:rsidR="00BF46E1" w:rsidRPr="005307A3" w:rsidRDefault="00BF46E1" w:rsidP="00BF46E1">
      <w:pPr>
        <w:keepNext/>
        <w:keepLines/>
      </w:pPr>
      <w:r w:rsidRPr="005307A3">
        <w:t>Coding:</w:t>
      </w:r>
    </w:p>
    <w:p w14:paraId="4D8FF64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A560C1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E8FAC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2E8B7F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44E5A617" w14:textId="77777777" w:rsidR="00BF46E1" w:rsidRPr="005307A3" w:rsidRDefault="00BF46E1" w:rsidP="00195D76">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39219EC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9D499F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C22C37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B16AF1"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D60A10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0E5E9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54F80A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60655A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12196E"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D66584A" w14:textId="77777777" w:rsidR="00BF46E1" w:rsidRPr="005307A3" w:rsidRDefault="00BF46E1" w:rsidP="00195D76">
            <w:pPr>
              <w:pStyle w:val="TAC"/>
            </w:pPr>
            <w:r w:rsidRPr="005307A3">
              <w:t>B7</w:t>
            </w:r>
          </w:p>
        </w:tc>
      </w:tr>
      <w:tr w:rsidR="00BF46E1" w:rsidRPr="005307A3" w14:paraId="036E1BBB" w14:textId="77777777" w:rsidTr="00195D76">
        <w:trPr>
          <w:jc w:val="center"/>
        </w:trPr>
        <w:tc>
          <w:tcPr>
            <w:tcW w:w="1134" w:type="dxa"/>
            <w:tcBorders>
              <w:top w:val="single" w:sz="4" w:space="0" w:color="auto"/>
              <w:right w:val="single" w:sz="4" w:space="0" w:color="auto"/>
            </w:tcBorders>
          </w:tcPr>
          <w:p w14:paraId="321A95E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F5F764" w14:textId="77777777" w:rsidR="00BF46E1" w:rsidRPr="005307A3" w:rsidRDefault="00BF46E1" w:rsidP="00195D76">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372098D0" w14:textId="77777777" w:rsidR="00BF46E1" w:rsidRPr="005307A3" w:rsidRDefault="00BF46E1" w:rsidP="00195D76">
            <w:pPr>
              <w:pStyle w:val="TAC"/>
            </w:pPr>
            <w:r w:rsidRPr="005307A3">
              <w:t>C8</w:t>
            </w:r>
          </w:p>
        </w:tc>
        <w:tc>
          <w:tcPr>
            <w:tcW w:w="588" w:type="dxa"/>
            <w:tcBorders>
              <w:top w:val="single" w:sz="4" w:space="0" w:color="auto"/>
              <w:left w:val="single" w:sz="4" w:space="0" w:color="auto"/>
              <w:bottom w:val="single" w:sz="4" w:space="0" w:color="auto"/>
              <w:right w:val="single" w:sz="4" w:space="0" w:color="auto"/>
            </w:tcBorders>
          </w:tcPr>
          <w:p w14:paraId="7893231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B6777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129E3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4BCF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5D002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DC05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C818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5F2A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F7F75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D7CA06" w14:textId="77777777" w:rsidR="00BF46E1" w:rsidRPr="005307A3" w:rsidRDefault="00BF46E1" w:rsidP="00195D76">
            <w:pPr>
              <w:pStyle w:val="TAC"/>
            </w:pPr>
          </w:p>
        </w:tc>
      </w:tr>
    </w:tbl>
    <w:p w14:paraId="322A765A" w14:textId="77777777" w:rsidR="00BF46E1" w:rsidRPr="005307A3" w:rsidRDefault="00BF46E1" w:rsidP="00BF46E1"/>
    <w:p w14:paraId="220B34FC" w14:textId="77777777" w:rsidR="00BF46E1" w:rsidRPr="005307A3" w:rsidRDefault="00BF46E1" w:rsidP="00BF46E1">
      <w:r w:rsidRPr="005307A3">
        <w:t>PROACTIVE COMMAND: RECEIVE DATA 1.6.3</w:t>
      </w:r>
    </w:p>
    <w:p w14:paraId="22FC7CAB" w14:textId="77777777" w:rsidR="00BF46E1" w:rsidRPr="005307A3" w:rsidRDefault="00BF46E1" w:rsidP="00BF46E1">
      <w:r w:rsidRPr="005307A3">
        <w:t>Logically:</w:t>
      </w:r>
    </w:p>
    <w:p w14:paraId="4B476CC9" w14:textId="77777777" w:rsidR="00BF46E1" w:rsidRPr="005307A3" w:rsidRDefault="00BF46E1" w:rsidP="0041528A">
      <w:pPr>
        <w:pStyle w:val="EW"/>
      </w:pPr>
      <w:r w:rsidRPr="005307A3">
        <w:t>Command details</w:t>
      </w:r>
    </w:p>
    <w:p w14:paraId="0E252B7F" w14:textId="77777777" w:rsidR="00BF46E1" w:rsidRPr="005307A3" w:rsidRDefault="00BF46E1" w:rsidP="0041528A">
      <w:pPr>
        <w:pStyle w:val="EW"/>
      </w:pPr>
      <w:r w:rsidRPr="005307A3">
        <w:tab/>
        <w:t>Command number:</w:t>
      </w:r>
      <w:r w:rsidRPr="005307A3">
        <w:tab/>
        <w:t>3</w:t>
      </w:r>
    </w:p>
    <w:p w14:paraId="43025DC2" w14:textId="77777777" w:rsidR="00BF46E1" w:rsidRPr="005307A3" w:rsidRDefault="00BF46E1" w:rsidP="0041528A">
      <w:pPr>
        <w:pStyle w:val="EW"/>
      </w:pPr>
      <w:r w:rsidRPr="005307A3">
        <w:tab/>
        <w:t>Command type:</w:t>
      </w:r>
      <w:r w:rsidRPr="005307A3">
        <w:tab/>
        <w:t>RECEIVE DATA</w:t>
      </w:r>
    </w:p>
    <w:p w14:paraId="4CD3C546" w14:textId="77777777" w:rsidR="00BF46E1" w:rsidRPr="005307A3" w:rsidRDefault="00BF46E1" w:rsidP="0041528A">
      <w:pPr>
        <w:pStyle w:val="EW"/>
      </w:pPr>
      <w:r w:rsidRPr="005307A3">
        <w:tab/>
        <w:t>Command qualifier:</w:t>
      </w:r>
      <w:r w:rsidRPr="005307A3">
        <w:tab/>
        <w:t>RFU</w:t>
      </w:r>
    </w:p>
    <w:p w14:paraId="7343FA8C" w14:textId="77777777" w:rsidR="00BF46E1" w:rsidRPr="005307A3" w:rsidRDefault="00BF46E1" w:rsidP="0041528A">
      <w:pPr>
        <w:pStyle w:val="EW"/>
      </w:pPr>
      <w:r w:rsidRPr="005307A3">
        <w:t>Device identities</w:t>
      </w:r>
    </w:p>
    <w:p w14:paraId="11EFD130" w14:textId="77777777" w:rsidR="00BF46E1" w:rsidRPr="005307A3" w:rsidRDefault="00BF46E1" w:rsidP="0041528A">
      <w:pPr>
        <w:pStyle w:val="EW"/>
      </w:pPr>
      <w:r w:rsidRPr="005307A3">
        <w:tab/>
        <w:t>Source device:</w:t>
      </w:r>
      <w:r w:rsidRPr="005307A3">
        <w:tab/>
        <w:t>UICC</w:t>
      </w:r>
    </w:p>
    <w:p w14:paraId="3838C986" w14:textId="77777777" w:rsidR="00BF46E1" w:rsidRPr="005307A3" w:rsidRDefault="00BF46E1" w:rsidP="0041528A">
      <w:pPr>
        <w:pStyle w:val="EW"/>
      </w:pPr>
      <w:r w:rsidRPr="005307A3">
        <w:tab/>
        <w:t>Destination device:</w:t>
      </w:r>
      <w:r w:rsidRPr="005307A3">
        <w:tab/>
        <w:t>Channel 1</w:t>
      </w:r>
      <w:r w:rsidRPr="005307A3">
        <w:tab/>
      </w:r>
    </w:p>
    <w:p w14:paraId="7597DE29" w14:textId="77777777" w:rsidR="00BF46E1" w:rsidRPr="005307A3" w:rsidRDefault="00BF46E1" w:rsidP="0041528A">
      <w:pPr>
        <w:pStyle w:val="EW"/>
      </w:pPr>
      <w:r w:rsidRPr="005307A3">
        <w:t>Channel Data Length</w:t>
      </w:r>
    </w:p>
    <w:p w14:paraId="5E32CBD8" w14:textId="77777777" w:rsidR="00BF46E1" w:rsidRPr="005307A3" w:rsidRDefault="00BF46E1" w:rsidP="0041528A">
      <w:pPr>
        <w:pStyle w:val="EX"/>
      </w:pPr>
      <w:r w:rsidRPr="005307A3">
        <w:tab/>
        <w:t>Channel Data Length:</w:t>
      </w:r>
      <w:r w:rsidRPr="005307A3">
        <w:tab/>
        <w:t>200</w:t>
      </w:r>
    </w:p>
    <w:p w14:paraId="5DC30E89" w14:textId="77777777" w:rsidR="00BF46E1" w:rsidRPr="005307A3" w:rsidRDefault="00BF46E1" w:rsidP="00BF46E1">
      <w:r w:rsidRPr="005307A3">
        <w:t>Coding:</w:t>
      </w:r>
    </w:p>
    <w:p w14:paraId="1F117B4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76D807A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CB3470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4B7E701"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1E25CBBC" w14:textId="77777777" w:rsidR="00BF46E1" w:rsidRPr="005307A3" w:rsidRDefault="00BF46E1" w:rsidP="00195D76">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2B05B1E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485E2A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F53DE7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F89E92B"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8C31F8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9CDF6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D331AB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95472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5D6BCF7"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A1C32DD" w14:textId="77777777" w:rsidR="00BF46E1" w:rsidRPr="005307A3" w:rsidRDefault="00BF46E1" w:rsidP="00195D76">
            <w:pPr>
              <w:pStyle w:val="TAC"/>
            </w:pPr>
            <w:r w:rsidRPr="005307A3">
              <w:t>B7</w:t>
            </w:r>
          </w:p>
        </w:tc>
      </w:tr>
      <w:tr w:rsidR="00BF46E1" w:rsidRPr="005307A3" w14:paraId="041E7D07" w14:textId="77777777" w:rsidTr="00195D76">
        <w:trPr>
          <w:jc w:val="center"/>
        </w:trPr>
        <w:tc>
          <w:tcPr>
            <w:tcW w:w="1134" w:type="dxa"/>
            <w:tcBorders>
              <w:top w:val="single" w:sz="4" w:space="0" w:color="auto"/>
              <w:right w:val="single" w:sz="4" w:space="0" w:color="auto"/>
            </w:tcBorders>
          </w:tcPr>
          <w:p w14:paraId="58AB44F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80F4AC" w14:textId="77777777" w:rsidR="00BF46E1" w:rsidRPr="005307A3" w:rsidRDefault="00BF46E1" w:rsidP="00195D76">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17372E86" w14:textId="77777777" w:rsidR="00BF46E1" w:rsidRPr="005307A3" w:rsidRDefault="00BF46E1" w:rsidP="00195D76">
            <w:pPr>
              <w:pStyle w:val="TAC"/>
            </w:pPr>
            <w:r w:rsidRPr="005307A3">
              <w:t>C8</w:t>
            </w:r>
          </w:p>
        </w:tc>
        <w:tc>
          <w:tcPr>
            <w:tcW w:w="588" w:type="dxa"/>
            <w:tcBorders>
              <w:top w:val="single" w:sz="4" w:space="0" w:color="auto"/>
              <w:left w:val="single" w:sz="4" w:space="0" w:color="auto"/>
              <w:bottom w:val="single" w:sz="4" w:space="0" w:color="auto"/>
              <w:right w:val="single" w:sz="4" w:space="0" w:color="auto"/>
            </w:tcBorders>
          </w:tcPr>
          <w:p w14:paraId="3B007B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8D1A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4C3E3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FBAB1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8DF1C1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44B76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3CD49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B48D7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A38A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12ED18" w14:textId="77777777" w:rsidR="00BF46E1" w:rsidRPr="005307A3" w:rsidRDefault="00BF46E1" w:rsidP="00195D76">
            <w:pPr>
              <w:pStyle w:val="TAC"/>
            </w:pPr>
          </w:p>
        </w:tc>
      </w:tr>
    </w:tbl>
    <w:p w14:paraId="20AF17B6" w14:textId="77777777" w:rsidR="00BF46E1" w:rsidRPr="005307A3" w:rsidRDefault="00BF46E1" w:rsidP="00BF46E1"/>
    <w:p w14:paraId="782D745C" w14:textId="77777777" w:rsidR="00BF46E1" w:rsidRPr="005307A3" w:rsidRDefault="00BF46E1" w:rsidP="00BF46E1">
      <w:r w:rsidRPr="005307A3">
        <w:t>PROACTIVE COMMAND: RECEIVE DATA 1.6.4</w:t>
      </w:r>
    </w:p>
    <w:p w14:paraId="02D5E60F" w14:textId="77777777" w:rsidR="00BF46E1" w:rsidRPr="005307A3" w:rsidRDefault="00BF46E1" w:rsidP="00BF46E1">
      <w:r w:rsidRPr="005307A3">
        <w:t>Logically:</w:t>
      </w:r>
    </w:p>
    <w:p w14:paraId="62E79202" w14:textId="77777777" w:rsidR="00BF46E1" w:rsidRPr="005307A3" w:rsidRDefault="00BF46E1" w:rsidP="0041528A">
      <w:pPr>
        <w:pStyle w:val="EW"/>
      </w:pPr>
      <w:r w:rsidRPr="005307A3">
        <w:t>Command details</w:t>
      </w:r>
    </w:p>
    <w:p w14:paraId="68D93849" w14:textId="77777777" w:rsidR="00BF46E1" w:rsidRPr="005307A3" w:rsidRDefault="00BF46E1" w:rsidP="0041528A">
      <w:pPr>
        <w:pStyle w:val="EW"/>
      </w:pPr>
      <w:r w:rsidRPr="005307A3">
        <w:tab/>
        <w:t>Command number:</w:t>
      </w:r>
      <w:r w:rsidRPr="005307A3">
        <w:tab/>
        <w:t>4</w:t>
      </w:r>
    </w:p>
    <w:p w14:paraId="70512607" w14:textId="77777777" w:rsidR="00BF46E1" w:rsidRPr="005307A3" w:rsidRDefault="00BF46E1" w:rsidP="0041528A">
      <w:pPr>
        <w:pStyle w:val="EW"/>
      </w:pPr>
      <w:r w:rsidRPr="005307A3">
        <w:tab/>
        <w:t>Command type:</w:t>
      </w:r>
      <w:r w:rsidRPr="005307A3">
        <w:tab/>
        <w:t>RECEIVE DATA</w:t>
      </w:r>
    </w:p>
    <w:p w14:paraId="742CCEC1" w14:textId="77777777" w:rsidR="00BF46E1" w:rsidRPr="005307A3" w:rsidRDefault="00BF46E1" w:rsidP="0041528A">
      <w:pPr>
        <w:pStyle w:val="EW"/>
      </w:pPr>
      <w:r w:rsidRPr="005307A3">
        <w:tab/>
        <w:t>Command qualifier:</w:t>
      </w:r>
      <w:r w:rsidRPr="005307A3">
        <w:tab/>
        <w:t>RFU</w:t>
      </w:r>
    </w:p>
    <w:p w14:paraId="7604B7D3" w14:textId="77777777" w:rsidR="00BF46E1" w:rsidRPr="005307A3" w:rsidRDefault="00BF46E1" w:rsidP="0041528A">
      <w:pPr>
        <w:pStyle w:val="EW"/>
      </w:pPr>
      <w:r w:rsidRPr="005307A3">
        <w:t>Device identities</w:t>
      </w:r>
    </w:p>
    <w:p w14:paraId="2E0D0148" w14:textId="77777777" w:rsidR="00BF46E1" w:rsidRPr="005307A3" w:rsidRDefault="00BF46E1" w:rsidP="0041528A">
      <w:pPr>
        <w:pStyle w:val="EW"/>
      </w:pPr>
      <w:r w:rsidRPr="005307A3">
        <w:tab/>
        <w:t>Source device:</w:t>
      </w:r>
      <w:r w:rsidRPr="005307A3">
        <w:tab/>
        <w:t>UICC</w:t>
      </w:r>
    </w:p>
    <w:p w14:paraId="43F6E2B9" w14:textId="77777777" w:rsidR="00BF46E1" w:rsidRPr="005307A3" w:rsidRDefault="00BF46E1" w:rsidP="0041528A">
      <w:pPr>
        <w:pStyle w:val="EW"/>
      </w:pPr>
      <w:r w:rsidRPr="005307A3">
        <w:tab/>
        <w:t>Destination device:</w:t>
      </w:r>
      <w:r w:rsidRPr="005307A3">
        <w:tab/>
        <w:t>Channel 1</w:t>
      </w:r>
      <w:r w:rsidRPr="005307A3">
        <w:tab/>
      </w:r>
    </w:p>
    <w:p w14:paraId="7164BC8E" w14:textId="77777777" w:rsidR="00BF46E1" w:rsidRPr="005307A3" w:rsidRDefault="00BF46E1" w:rsidP="0041528A">
      <w:pPr>
        <w:pStyle w:val="EW"/>
      </w:pPr>
      <w:r w:rsidRPr="005307A3">
        <w:t>Channel Data Length</w:t>
      </w:r>
    </w:p>
    <w:p w14:paraId="40A27C43" w14:textId="77777777" w:rsidR="00BF46E1" w:rsidRPr="005307A3" w:rsidRDefault="00BF46E1" w:rsidP="0041528A">
      <w:pPr>
        <w:pStyle w:val="EX"/>
      </w:pPr>
      <w:r w:rsidRPr="005307A3">
        <w:tab/>
        <w:t>Channel Data Length:</w:t>
      </w:r>
      <w:r w:rsidRPr="005307A3">
        <w:tab/>
        <w:t>200</w:t>
      </w:r>
    </w:p>
    <w:p w14:paraId="3485E6BD" w14:textId="77777777" w:rsidR="00BF46E1" w:rsidRPr="005307A3" w:rsidRDefault="00BF46E1" w:rsidP="00BF46E1">
      <w:r w:rsidRPr="005307A3">
        <w:t>Coding:</w:t>
      </w:r>
    </w:p>
    <w:p w14:paraId="0FF1B6A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B57F31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6F9F8C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EC962F2" w14:textId="77777777" w:rsidR="00BF46E1" w:rsidRPr="005307A3" w:rsidRDefault="00BF46E1" w:rsidP="00195D76">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0EE5E5C3" w14:textId="77777777" w:rsidR="00BF46E1" w:rsidRPr="005307A3" w:rsidRDefault="00BF46E1" w:rsidP="00195D76">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24AC297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BBF292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F9A60C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07ED71C"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6D0EFE8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348359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43D086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478E8F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D8EC58A"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93D2F99" w14:textId="77777777" w:rsidR="00BF46E1" w:rsidRPr="005307A3" w:rsidRDefault="00BF46E1" w:rsidP="00195D76">
            <w:pPr>
              <w:pStyle w:val="TAC"/>
            </w:pPr>
            <w:r w:rsidRPr="005307A3">
              <w:t>B7</w:t>
            </w:r>
          </w:p>
        </w:tc>
      </w:tr>
      <w:tr w:rsidR="00BF46E1" w:rsidRPr="005307A3" w14:paraId="1806D9D8" w14:textId="77777777" w:rsidTr="00195D76">
        <w:trPr>
          <w:jc w:val="center"/>
        </w:trPr>
        <w:tc>
          <w:tcPr>
            <w:tcW w:w="1134" w:type="dxa"/>
            <w:tcBorders>
              <w:top w:val="single" w:sz="4" w:space="0" w:color="auto"/>
              <w:right w:val="single" w:sz="4" w:space="0" w:color="auto"/>
            </w:tcBorders>
          </w:tcPr>
          <w:p w14:paraId="3814E85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22DDB4" w14:textId="77777777" w:rsidR="00BF46E1" w:rsidRPr="005307A3" w:rsidRDefault="00BF46E1" w:rsidP="00195D76">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759FF26B" w14:textId="77777777" w:rsidR="00BF46E1" w:rsidRPr="005307A3" w:rsidRDefault="00BF46E1" w:rsidP="00195D76">
            <w:pPr>
              <w:pStyle w:val="TAC"/>
            </w:pPr>
            <w:r w:rsidRPr="005307A3">
              <w:t>C8</w:t>
            </w:r>
          </w:p>
        </w:tc>
        <w:tc>
          <w:tcPr>
            <w:tcW w:w="588" w:type="dxa"/>
            <w:tcBorders>
              <w:top w:val="single" w:sz="4" w:space="0" w:color="auto"/>
              <w:left w:val="single" w:sz="4" w:space="0" w:color="auto"/>
              <w:bottom w:val="single" w:sz="4" w:space="0" w:color="auto"/>
              <w:right w:val="single" w:sz="4" w:space="0" w:color="auto"/>
            </w:tcBorders>
          </w:tcPr>
          <w:p w14:paraId="1423DD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EEC77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A60F9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B1A7F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8595D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D1E3D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D1DC82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946A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C074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36DE9D" w14:textId="77777777" w:rsidR="00BF46E1" w:rsidRPr="005307A3" w:rsidRDefault="00BF46E1" w:rsidP="00195D76">
            <w:pPr>
              <w:pStyle w:val="TAC"/>
            </w:pPr>
          </w:p>
        </w:tc>
      </w:tr>
    </w:tbl>
    <w:p w14:paraId="59DFFEC5" w14:textId="77777777" w:rsidR="00BF46E1" w:rsidRPr="005307A3" w:rsidRDefault="00BF46E1" w:rsidP="00BF46E1"/>
    <w:p w14:paraId="013DBA77" w14:textId="77777777" w:rsidR="00BF46E1" w:rsidRPr="005307A3" w:rsidRDefault="00BF46E1" w:rsidP="00BF46E1">
      <w:r w:rsidRPr="005307A3">
        <w:t>TERMINAL RESPONSE: RECEIVE DATA 1.6.1</w:t>
      </w:r>
    </w:p>
    <w:p w14:paraId="3827141D" w14:textId="77777777" w:rsidR="00BF46E1" w:rsidRPr="005307A3" w:rsidRDefault="00BF46E1" w:rsidP="00BF46E1">
      <w:r w:rsidRPr="005307A3">
        <w:t>Logically:</w:t>
      </w:r>
    </w:p>
    <w:p w14:paraId="4E3B6ECF" w14:textId="77777777" w:rsidR="00BF46E1" w:rsidRPr="005307A3" w:rsidRDefault="00BF46E1" w:rsidP="0041528A">
      <w:pPr>
        <w:pStyle w:val="EW"/>
      </w:pPr>
      <w:r w:rsidRPr="005307A3">
        <w:t>Command details</w:t>
      </w:r>
    </w:p>
    <w:p w14:paraId="5916CB12" w14:textId="77777777" w:rsidR="00BF46E1" w:rsidRPr="005307A3" w:rsidRDefault="00BF46E1" w:rsidP="0041528A">
      <w:pPr>
        <w:pStyle w:val="EW"/>
      </w:pPr>
      <w:r w:rsidRPr="005307A3">
        <w:tab/>
        <w:t>Command number:</w:t>
      </w:r>
      <w:r w:rsidRPr="005307A3">
        <w:tab/>
        <w:t>1</w:t>
      </w:r>
    </w:p>
    <w:p w14:paraId="5A796381" w14:textId="77777777" w:rsidR="00BF46E1" w:rsidRPr="005307A3" w:rsidRDefault="00BF46E1" w:rsidP="0041528A">
      <w:pPr>
        <w:pStyle w:val="EW"/>
      </w:pPr>
      <w:r w:rsidRPr="005307A3">
        <w:tab/>
        <w:t>Command type:</w:t>
      </w:r>
      <w:r w:rsidRPr="005307A3">
        <w:tab/>
        <w:t>RECEIVE DATA</w:t>
      </w:r>
    </w:p>
    <w:p w14:paraId="7DEB3044" w14:textId="77777777" w:rsidR="00BF46E1" w:rsidRPr="005307A3" w:rsidRDefault="00BF46E1" w:rsidP="0041528A">
      <w:pPr>
        <w:pStyle w:val="EW"/>
      </w:pPr>
      <w:r w:rsidRPr="005307A3">
        <w:tab/>
        <w:t>Command qualifier:</w:t>
      </w:r>
      <w:r w:rsidRPr="005307A3">
        <w:tab/>
        <w:t>RFU</w:t>
      </w:r>
    </w:p>
    <w:p w14:paraId="42A789D4" w14:textId="77777777" w:rsidR="00BF46E1" w:rsidRPr="005307A3" w:rsidRDefault="00BF46E1" w:rsidP="0041528A">
      <w:pPr>
        <w:pStyle w:val="EW"/>
      </w:pPr>
      <w:r w:rsidRPr="005307A3">
        <w:t>Device identities</w:t>
      </w:r>
    </w:p>
    <w:p w14:paraId="305F5DDD" w14:textId="77777777" w:rsidR="00BF46E1" w:rsidRPr="005307A3" w:rsidRDefault="00BF46E1" w:rsidP="0041528A">
      <w:pPr>
        <w:pStyle w:val="EW"/>
      </w:pPr>
      <w:r w:rsidRPr="005307A3">
        <w:tab/>
        <w:t>Source device:</w:t>
      </w:r>
      <w:r w:rsidRPr="005307A3">
        <w:tab/>
        <w:t>ME</w:t>
      </w:r>
    </w:p>
    <w:p w14:paraId="55A0A493" w14:textId="77777777" w:rsidR="00BF46E1" w:rsidRPr="005307A3" w:rsidRDefault="00BF46E1" w:rsidP="0041528A">
      <w:pPr>
        <w:pStyle w:val="EW"/>
      </w:pPr>
      <w:r w:rsidRPr="005307A3">
        <w:tab/>
        <w:t>Destination device:</w:t>
      </w:r>
      <w:r w:rsidRPr="005307A3">
        <w:tab/>
        <w:t>UICC</w:t>
      </w:r>
    </w:p>
    <w:p w14:paraId="0ED68B93" w14:textId="77777777" w:rsidR="00BF46E1" w:rsidRPr="005307A3" w:rsidRDefault="00BF46E1" w:rsidP="0041528A">
      <w:pPr>
        <w:pStyle w:val="EW"/>
      </w:pPr>
      <w:r w:rsidRPr="005307A3">
        <w:t>Result</w:t>
      </w:r>
    </w:p>
    <w:p w14:paraId="57B536A8" w14:textId="77777777" w:rsidR="00BF46E1" w:rsidRPr="005307A3" w:rsidRDefault="00BF46E1" w:rsidP="0041528A">
      <w:pPr>
        <w:pStyle w:val="EW"/>
      </w:pPr>
      <w:r w:rsidRPr="005307A3">
        <w:tab/>
        <w:t>General Result:</w:t>
      </w:r>
      <w:r w:rsidRPr="005307A3">
        <w:tab/>
        <w:t>Command performed successfully</w:t>
      </w:r>
    </w:p>
    <w:p w14:paraId="5DFEA3F8" w14:textId="77777777" w:rsidR="00BF46E1" w:rsidRPr="005307A3" w:rsidRDefault="00BF46E1" w:rsidP="0041528A">
      <w:pPr>
        <w:pStyle w:val="EW"/>
      </w:pPr>
      <w:r w:rsidRPr="005307A3">
        <w:t>Channel Data:</w:t>
      </w:r>
      <w:r w:rsidRPr="005307A3">
        <w:tab/>
        <w:t>00 01 02 .. C7 (200 Bytes of data)</w:t>
      </w:r>
    </w:p>
    <w:p w14:paraId="0CE5523D" w14:textId="77777777" w:rsidR="00BF46E1" w:rsidRPr="005307A3" w:rsidRDefault="00BF46E1" w:rsidP="0041528A">
      <w:pPr>
        <w:pStyle w:val="EX"/>
      </w:pPr>
      <w:r w:rsidRPr="005307A3">
        <w:t>Channel data length:</w:t>
      </w:r>
      <w:r w:rsidRPr="005307A3">
        <w:tab/>
        <w:t>FF</w:t>
      </w:r>
    </w:p>
    <w:p w14:paraId="5490AC46" w14:textId="77777777" w:rsidR="00BF46E1" w:rsidRPr="005307A3" w:rsidRDefault="00BF46E1" w:rsidP="00BF46E1">
      <w:r w:rsidRPr="005307A3">
        <w:t>Coding:</w:t>
      </w:r>
    </w:p>
    <w:p w14:paraId="4D2DE98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22732D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64895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CF5389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688505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67E295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05AAE0"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0179484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4D619F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AEFA9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7D03A6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A5C49F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18F7C4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8A0667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870066" w14:textId="77777777" w:rsidR="00BF46E1" w:rsidRPr="005307A3" w:rsidRDefault="00BF46E1" w:rsidP="00195D76">
            <w:pPr>
              <w:pStyle w:val="TAC"/>
            </w:pPr>
            <w:r w:rsidRPr="005307A3">
              <w:t>00</w:t>
            </w:r>
          </w:p>
        </w:tc>
      </w:tr>
      <w:tr w:rsidR="00BF46E1" w:rsidRPr="005307A3" w14:paraId="279B167B" w14:textId="77777777" w:rsidTr="00195D76">
        <w:trPr>
          <w:jc w:val="center"/>
        </w:trPr>
        <w:tc>
          <w:tcPr>
            <w:tcW w:w="1134" w:type="dxa"/>
            <w:tcBorders>
              <w:top w:val="single" w:sz="4" w:space="0" w:color="auto"/>
              <w:right w:val="single" w:sz="4" w:space="0" w:color="auto"/>
            </w:tcBorders>
          </w:tcPr>
          <w:p w14:paraId="74D6C15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C31E62"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71718D6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C4AE012"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F82CDC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1E4BA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49FEA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ABACEC4"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7B9B1256" w14:textId="77777777" w:rsidR="00BF46E1" w:rsidRPr="005307A3" w:rsidRDefault="00BF46E1" w:rsidP="00195D76">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071B64FB" w14:textId="77777777" w:rsidR="00BF46E1" w:rsidRPr="005307A3" w:rsidRDefault="00BF46E1" w:rsidP="00195D76">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0FDAED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29A77A"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C0ADBB2" w14:textId="77777777" w:rsidR="00BF46E1" w:rsidRPr="005307A3" w:rsidRDefault="00BF46E1" w:rsidP="00195D76">
            <w:pPr>
              <w:pStyle w:val="TAC"/>
            </w:pPr>
          </w:p>
        </w:tc>
      </w:tr>
    </w:tbl>
    <w:p w14:paraId="03BA25DC" w14:textId="77777777" w:rsidR="00BF46E1" w:rsidRPr="005307A3" w:rsidRDefault="00BF46E1" w:rsidP="00BF46E1"/>
    <w:p w14:paraId="174B0CBE" w14:textId="77777777" w:rsidR="00BF46E1" w:rsidRPr="005307A3" w:rsidRDefault="00BF46E1" w:rsidP="00BF46E1">
      <w:r w:rsidRPr="005307A3">
        <w:t>TERMINAL RESPONSE: RECEIVE DATA 1.6.2</w:t>
      </w:r>
    </w:p>
    <w:p w14:paraId="353481C2" w14:textId="77777777" w:rsidR="00BF46E1" w:rsidRPr="005307A3" w:rsidRDefault="00BF46E1" w:rsidP="00BF46E1">
      <w:r w:rsidRPr="005307A3">
        <w:t>Logically:</w:t>
      </w:r>
    </w:p>
    <w:p w14:paraId="3A62B3D0" w14:textId="77777777" w:rsidR="00BF46E1" w:rsidRPr="005307A3" w:rsidRDefault="00BF46E1" w:rsidP="0041528A">
      <w:pPr>
        <w:pStyle w:val="EW"/>
      </w:pPr>
      <w:r w:rsidRPr="005307A3">
        <w:t>Command details</w:t>
      </w:r>
    </w:p>
    <w:p w14:paraId="7798FF36" w14:textId="77777777" w:rsidR="00BF46E1" w:rsidRPr="005307A3" w:rsidRDefault="00BF46E1" w:rsidP="0041528A">
      <w:pPr>
        <w:pStyle w:val="EW"/>
      </w:pPr>
      <w:r w:rsidRPr="005307A3">
        <w:tab/>
        <w:t>Command number:</w:t>
      </w:r>
      <w:r w:rsidRPr="005307A3">
        <w:tab/>
        <w:t>2</w:t>
      </w:r>
    </w:p>
    <w:p w14:paraId="4383B3DA" w14:textId="77777777" w:rsidR="00BF46E1" w:rsidRPr="005307A3" w:rsidRDefault="00BF46E1" w:rsidP="0041528A">
      <w:pPr>
        <w:pStyle w:val="EW"/>
      </w:pPr>
      <w:r w:rsidRPr="005307A3">
        <w:tab/>
        <w:t>Command type:</w:t>
      </w:r>
      <w:r w:rsidRPr="005307A3">
        <w:tab/>
        <w:t>RECEIVE DATA</w:t>
      </w:r>
    </w:p>
    <w:p w14:paraId="2E978824" w14:textId="77777777" w:rsidR="00BF46E1" w:rsidRPr="005307A3" w:rsidRDefault="00BF46E1" w:rsidP="0041528A">
      <w:pPr>
        <w:pStyle w:val="EW"/>
      </w:pPr>
      <w:r w:rsidRPr="005307A3">
        <w:tab/>
        <w:t>Command qualifier:</w:t>
      </w:r>
      <w:r w:rsidRPr="005307A3">
        <w:tab/>
        <w:t>RFU</w:t>
      </w:r>
    </w:p>
    <w:p w14:paraId="064E8DAC" w14:textId="77777777" w:rsidR="00BF46E1" w:rsidRPr="005307A3" w:rsidRDefault="00BF46E1" w:rsidP="0041528A">
      <w:pPr>
        <w:pStyle w:val="EW"/>
      </w:pPr>
      <w:r w:rsidRPr="005307A3">
        <w:t>Device identities</w:t>
      </w:r>
    </w:p>
    <w:p w14:paraId="0E9DA2A1" w14:textId="77777777" w:rsidR="00BF46E1" w:rsidRPr="005307A3" w:rsidRDefault="00BF46E1" w:rsidP="0041528A">
      <w:pPr>
        <w:pStyle w:val="EW"/>
      </w:pPr>
      <w:r w:rsidRPr="005307A3">
        <w:tab/>
        <w:t>Source device:</w:t>
      </w:r>
      <w:r w:rsidRPr="005307A3">
        <w:tab/>
        <w:t>ME</w:t>
      </w:r>
    </w:p>
    <w:p w14:paraId="5074B53B" w14:textId="77777777" w:rsidR="00BF46E1" w:rsidRPr="005307A3" w:rsidRDefault="00BF46E1" w:rsidP="0041528A">
      <w:pPr>
        <w:pStyle w:val="EW"/>
      </w:pPr>
      <w:r w:rsidRPr="005307A3">
        <w:tab/>
        <w:t>Destination device:</w:t>
      </w:r>
      <w:r w:rsidRPr="005307A3">
        <w:tab/>
        <w:t>UICC</w:t>
      </w:r>
    </w:p>
    <w:p w14:paraId="285981DC" w14:textId="77777777" w:rsidR="00BF46E1" w:rsidRPr="005307A3" w:rsidRDefault="00BF46E1" w:rsidP="0041528A">
      <w:pPr>
        <w:pStyle w:val="EW"/>
      </w:pPr>
      <w:r w:rsidRPr="005307A3">
        <w:t>Result</w:t>
      </w:r>
    </w:p>
    <w:p w14:paraId="0CD79E35" w14:textId="77777777" w:rsidR="00BF46E1" w:rsidRPr="005307A3" w:rsidRDefault="00BF46E1" w:rsidP="0041528A">
      <w:pPr>
        <w:pStyle w:val="EW"/>
      </w:pPr>
      <w:r w:rsidRPr="005307A3">
        <w:tab/>
        <w:t>General Result:</w:t>
      </w:r>
      <w:r w:rsidRPr="005307A3">
        <w:tab/>
        <w:t>Command performed successfully</w:t>
      </w:r>
    </w:p>
    <w:p w14:paraId="46DCFD18" w14:textId="77777777" w:rsidR="00BF46E1" w:rsidRPr="005307A3" w:rsidRDefault="00BF46E1" w:rsidP="0041528A">
      <w:pPr>
        <w:pStyle w:val="EW"/>
      </w:pPr>
      <w:r w:rsidRPr="005307A3">
        <w:t>Channel Data:</w:t>
      </w:r>
      <w:r w:rsidRPr="005307A3">
        <w:tab/>
        <w:t>C8 C9 CA .. FF 00 01 .. 8F (200 Bytes of data)</w:t>
      </w:r>
    </w:p>
    <w:p w14:paraId="26E65125" w14:textId="77777777" w:rsidR="00BF46E1" w:rsidRPr="005307A3" w:rsidRDefault="00BF46E1" w:rsidP="0041528A">
      <w:pPr>
        <w:pStyle w:val="EX"/>
      </w:pPr>
      <w:r w:rsidRPr="005307A3">
        <w:t>Channel data length:</w:t>
      </w:r>
      <w:r w:rsidRPr="005307A3">
        <w:tab/>
        <w:t>FF</w:t>
      </w:r>
    </w:p>
    <w:p w14:paraId="6CC3C098" w14:textId="77777777" w:rsidR="00BF46E1" w:rsidRPr="005307A3" w:rsidRDefault="00BF46E1" w:rsidP="00BF46E1">
      <w:r w:rsidRPr="005307A3">
        <w:t>Coding:</w:t>
      </w:r>
    </w:p>
    <w:p w14:paraId="2CC0845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32480A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0A2315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94C66E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3143C5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A5B33E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7E26F57"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4D661A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6E1A7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DFA214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DC20F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AE9CB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309536"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0D91CC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329254" w14:textId="77777777" w:rsidR="00BF46E1" w:rsidRPr="005307A3" w:rsidRDefault="00BF46E1" w:rsidP="00195D76">
            <w:pPr>
              <w:pStyle w:val="TAC"/>
            </w:pPr>
            <w:r w:rsidRPr="005307A3">
              <w:t>00</w:t>
            </w:r>
          </w:p>
        </w:tc>
      </w:tr>
      <w:tr w:rsidR="00BF46E1" w:rsidRPr="005307A3" w14:paraId="750DF1AF" w14:textId="77777777" w:rsidTr="00195D76">
        <w:trPr>
          <w:jc w:val="center"/>
        </w:trPr>
        <w:tc>
          <w:tcPr>
            <w:tcW w:w="1134" w:type="dxa"/>
            <w:tcBorders>
              <w:top w:val="single" w:sz="4" w:space="0" w:color="auto"/>
              <w:right w:val="single" w:sz="4" w:space="0" w:color="auto"/>
            </w:tcBorders>
          </w:tcPr>
          <w:p w14:paraId="1A683BD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CD8C24"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0786086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FD7AFD"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6640365"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45E2F81B" w14:textId="77777777" w:rsidR="00BF46E1" w:rsidRPr="005307A3" w:rsidRDefault="00BF46E1" w:rsidP="00195D76">
            <w:pPr>
              <w:pStyle w:val="TAC"/>
            </w:pPr>
            <w:r w:rsidRPr="005307A3">
              <w:t>C9</w:t>
            </w:r>
          </w:p>
        </w:tc>
        <w:tc>
          <w:tcPr>
            <w:tcW w:w="567" w:type="dxa"/>
            <w:tcBorders>
              <w:top w:val="single" w:sz="4" w:space="0" w:color="auto"/>
              <w:left w:val="single" w:sz="4" w:space="0" w:color="auto"/>
              <w:bottom w:val="single" w:sz="4" w:space="0" w:color="auto"/>
              <w:right w:val="single" w:sz="4" w:space="0" w:color="auto"/>
            </w:tcBorders>
          </w:tcPr>
          <w:p w14:paraId="2F55096A" w14:textId="77777777" w:rsidR="00BF46E1" w:rsidRPr="005307A3" w:rsidRDefault="00BF46E1" w:rsidP="00195D76">
            <w:pPr>
              <w:pStyle w:val="TAC"/>
            </w:pPr>
            <w:r w:rsidRPr="005307A3">
              <w:t>CA</w:t>
            </w:r>
          </w:p>
        </w:tc>
        <w:tc>
          <w:tcPr>
            <w:tcW w:w="567" w:type="dxa"/>
            <w:tcBorders>
              <w:top w:val="single" w:sz="4" w:space="0" w:color="auto"/>
              <w:left w:val="single" w:sz="4" w:space="0" w:color="auto"/>
              <w:bottom w:val="single" w:sz="4" w:space="0" w:color="auto"/>
              <w:right w:val="single" w:sz="4" w:space="0" w:color="auto"/>
            </w:tcBorders>
          </w:tcPr>
          <w:p w14:paraId="6C56E6AC"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CDC330B"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69F0FD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F2F01E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688B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AC7261C" w14:textId="77777777" w:rsidR="00BF46E1" w:rsidRPr="005307A3" w:rsidRDefault="00BF46E1" w:rsidP="00195D76">
            <w:pPr>
              <w:pStyle w:val="TAC"/>
            </w:pPr>
            <w:r w:rsidRPr="005307A3">
              <w:t>..</w:t>
            </w:r>
          </w:p>
        </w:tc>
      </w:tr>
      <w:tr w:rsidR="00BF46E1" w:rsidRPr="005307A3" w14:paraId="09609FE5" w14:textId="77777777" w:rsidTr="00195D76">
        <w:trPr>
          <w:jc w:val="center"/>
        </w:trPr>
        <w:tc>
          <w:tcPr>
            <w:tcW w:w="1134" w:type="dxa"/>
            <w:tcBorders>
              <w:right w:val="single" w:sz="4" w:space="0" w:color="auto"/>
            </w:tcBorders>
          </w:tcPr>
          <w:p w14:paraId="32FDCDF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D385A0" w14:textId="77777777" w:rsidR="00BF46E1" w:rsidRPr="005307A3" w:rsidRDefault="00BF46E1" w:rsidP="00195D76">
            <w:pPr>
              <w:pStyle w:val="TAC"/>
            </w:pPr>
            <w:r w:rsidRPr="005307A3">
              <w:t>8F</w:t>
            </w:r>
          </w:p>
        </w:tc>
        <w:tc>
          <w:tcPr>
            <w:tcW w:w="567" w:type="dxa"/>
            <w:tcBorders>
              <w:top w:val="single" w:sz="4" w:space="0" w:color="auto"/>
              <w:left w:val="single" w:sz="4" w:space="0" w:color="auto"/>
              <w:bottom w:val="single" w:sz="4" w:space="0" w:color="auto"/>
              <w:right w:val="single" w:sz="4" w:space="0" w:color="auto"/>
            </w:tcBorders>
          </w:tcPr>
          <w:p w14:paraId="46BA1F7F"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6D5712D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7ABBCA"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F830D9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AE736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8E7D8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7189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A51F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ADE48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224BA9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1687B2" w14:textId="77777777" w:rsidR="00BF46E1" w:rsidRPr="005307A3" w:rsidRDefault="00BF46E1" w:rsidP="00195D76">
            <w:pPr>
              <w:pStyle w:val="TAC"/>
            </w:pPr>
          </w:p>
        </w:tc>
      </w:tr>
    </w:tbl>
    <w:p w14:paraId="5AE2BAB4" w14:textId="77777777" w:rsidR="00BF46E1" w:rsidRPr="005307A3" w:rsidRDefault="00BF46E1" w:rsidP="00BF46E1"/>
    <w:p w14:paraId="4721732B" w14:textId="77777777" w:rsidR="00BF46E1" w:rsidRPr="005307A3" w:rsidRDefault="00BF46E1" w:rsidP="00BF46E1">
      <w:r w:rsidRPr="005307A3">
        <w:t>TERMINAL RESPONSE: RECEIVE DATA 1.6.3</w:t>
      </w:r>
    </w:p>
    <w:p w14:paraId="694C020C" w14:textId="77777777" w:rsidR="00BF46E1" w:rsidRPr="005307A3" w:rsidRDefault="00BF46E1" w:rsidP="00BF46E1">
      <w:r w:rsidRPr="005307A3">
        <w:t>Logically:</w:t>
      </w:r>
    </w:p>
    <w:p w14:paraId="23F786DD" w14:textId="77777777" w:rsidR="00BF46E1" w:rsidRPr="005307A3" w:rsidRDefault="00BF46E1" w:rsidP="0041528A">
      <w:pPr>
        <w:pStyle w:val="EW"/>
      </w:pPr>
      <w:r w:rsidRPr="005307A3">
        <w:t>Command details</w:t>
      </w:r>
    </w:p>
    <w:p w14:paraId="69FD9377" w14:textId="77777777" w:rsidR="00BF46E1" w:rsidRPr="005307A3" w:rsidRDefault="00BF46E1" w:rsidP="0041528A">
      <w:pPr>
        <w:pStyle w:val="EW"/>
      </w:pPr>
      <w:r w:rsidRPr="005307A3">
        <w:tab/>
        <w:t>Command number:</w:t>
      </w:r>
      <w:r w:rsidRPr="005307A3">
        <w:tab/>
        <w:t>3</w:t>
      </w:r>
    </w:p>
    <w:p w14:paraId="400F2B80" w14:textId="77777777" w:rsidR="00BF46E1" w:rsidRPr="005307A3" w:rsidRDefault="00BF46E1" w:rsidP="0041528A">
      <w:pPr>
        <w:pStyle w:val="EW"/>
      </w:pPr>
      <w:r w:rsidRPr="005307A3">
        <w:tab/>
        <w:t>Command type:</w:t>
      </w:r>
      <w:r w:rsidRPr="005307A3">
        <w:tab/>
        <w:t>RECEIVE DATA</w:t>
      </w:r>
    </w:p>
    <w:p w14:paraId="21049D3A" w14:textId="77777777" w:rsidR="00BF46E1" w:rsidRPr="005307A3" w:rsidRDefault="00BF46E1" w:rsidP="0041528A">
      <w:pPr>
        <w:pStyle w:val="EW"/>
      </w:pPr>
      <w:r w:rsidRPr="005307A3">
        <w:tab/>
        <w:t>Command qualifier:</w:t>
      </w:r>
      <w:r w:rsidRPr="005307A3">
        <w:tab/>
        <w:t>RFU</w:t>
      </w:r>
    </w:p>
    <w:p w14:paraId="491077BC" w14:textId="77777777" w:rsidR="00BF46E1" w:rsidRPr="005307A3" w:rsidRDefault="00BF46E1" w:rsidP="0041528A">
      <w:pPr>
        <w:pStyle w:val="EW"/>
      </w:pPr>
      <w:r w:rsidRPr="005307A3">
        <w:t>Device identities</w:t>
      </w:r>
    </w:p>
    <w:p w14:paraId="17CE53F2" w14:textId="77777777" w:rsidR="00BF46E1" w:rsidRPr="005307A3" w:rsidRDefault="00BF46E1" w:rsidP="0041528A">
      <w:pPr>
        <w:pStyle w:val="EW"/>
      </w:pPr>
      <w:r w:rsidRPr="005307A3">
        <w:tab/>
        <w:t>Source device:</w:t>
      </w:r>
      <w:r w:rsidRPr="005307A3">
        <w:tab/>
        <w:t>ME</w:t>
      </w:r>
    </w:p>
    <w:p w14:paraId="61772CED" w14:textId="77777777" w:rsidR="00BF46E1" w:rsidRPr="005307A3" w:rsidRDefault="00BF46E1" w:rsidP="0041528A">
      <w:pPr>
        <w:pStyle w:val="EW"/>
      </w:pPr>
      <w:r w:rsidRPr="005307A3">
        <w:tab/>
        <w:t>Destination device:</w:t>
      </w:r>
      <w:r w:rsidRPr="005307A3">
        <w:tab/>
        <w:t>UICC</w:t>
      </w:r>
    </w:p>
    <w:p w14:paraId="34035AE9" w14:textId="77777777" w:rsidR="00BF46E1" w:rsidRPr="005307A3" w:rsidRDefault="00BF46E1" w:rsidP="0041528A">
      <w:pPr>
        <w:pStyle w:val="EW"/>
      </w:pPr>
      <w:r w:rsidRPr="005307A3">
        <w:t>Result</w:t>
      </w:r>
    </w:p>
    <w:p w14:paraId="7FC37C2D" w14:textId="77777777" w:rsidR="00BF46E1" w:rsidRPr="005307A3" w:rsidRDefault="00BF46E1" w:rsidP="0041528A">
      <w:pPr>
        <w:pStyle w:val="EW"/>
      </w:pPr>
      <w:r w:rsidRPr="005307A3">
        <w:tab/>
        <w:t>General Result:</w:t>
      </w:r>
      <w:r w:rsidRPr="005307A3">
        <w:tab/>
        <w:t>Command performed successfully</w:t>
      </w:r>
    </w:p>
    <w:p w14:paraId="097FBAE5" w14:textId="77777777" w:rsidR="00BF46E1" w:rsidRPr="005307A3" w:rsidRDefault="00BF46E1" w:rsidP="0041528A">
      <w:pPr>
        <w:pStyle w:val="EW"/>
      </w:pPr>
      <w:r w:rsidRPr="005307A3">
        <w:t>Channel Data:</w:t>
      </w:r>
      <w:r w:rsidRPr="005307A3">
        <w:tab/>
        <w:t>90 91 .. FF 00 01 – 57 (200 Bytes of data)</w:t>
      </w:r>
    </w:p>
    <w:p w14:paraId="04319014" w14:textId="77777777" w:rsidR="00BF46E1" w:rsidRPr="005307A3" w:rsidRDefault="00BF46E1" w:rsidP="0041528A">
      <w:pPr>
        <w:pStyle w:val="EX"/>
      </w:pPr>
      <w:r w:rsidRPr="005307A3">
        <w:t>Channel data length:</w:t>
      </w:r>
      <w:r w:rsidRPr="005307A3">
        <w:tab/>
        <w:t>FF</w:t>
      </w:r>
    </w:p>
    <w:p w14:paraId="7C70FB2C" w14:textId="77777777" w:rsidR="00BF46E1" w:rsidRPr="005307A3" w:rsidRDefault="00BF46E1" w:rsidP="00BF46E1">
      <w:r w:rsidRPr="005307A3">
        <w:t>Coding:</w:t>
      </w:r>
    </w:p>
    <w:p w14:paraId="1560B1C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37F5D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90332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C07F4B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8436F7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E16F1A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1409470"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58B7C8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3634C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193339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72F39B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9C6FA9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188B200"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4216B7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1256ACF" w14:textId="77777777" w:rsidR="00BF46E1" w:rsidRPr="005307A3" w:rsidRDefault="00BF46E1" w:rsidP="00195D76">
            <w:pPr>
              <w:pStyle w:val="TAC"/>
            </w:pPr>
            <w:r w:rsidRPr="005307A3">
              <w:t>00</w:t>
            </w:r>
          </w:p>
        </w:tc>
      </w:tr>
      <w:tr w:rsidR="00BF46E1" w:rsidRPr="005307A3" w14:paraId="74556DED" w14:textId="77777777" w:rsidTr="00195D76">
        <w:trPr>
          <w:jc w:val="center"/>
        </w:trPr>
        <w:tc>
          <w:tcPr>
            <w:tcW w:w="1134" w:type="dxa"/>
            <w:tcBorders>
              <w:top w:val="single" w:sz="4" w:space="0" w:color="auto"/>
              <w:right w:val="single" w:sz="4" w:space="0" w:color="auto"/>
            </w:tcBorders>
          </w:tcPr>
          <w:p w14:paraId="6827F4E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EB074D"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5683F67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92A60C"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57F8CF08"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7F2B5A57"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D35C626" w14:textId="77777777" w:rsidR="00BF46E1" w:rsidRPr="005307A3" w:rsidRDefault="00BF46E1" w:rsidP="00195D76">
            <w:pPr>
              <w:pStyle w:val="TAC"/>
            </w:pPr>
            <w:r w:rsidRPr="005307A3">
              <w:t>92</w:t>
            </w:r>
          </w:p>
        </w:tc>
        <w:tc>
          <w:tcPr>
            <w:tcW w:w="567" w:type="dxa"/>
            <w:tcBorders>
              <w:top w:val="single" w:sz="4" w:space="0" w:color="auto"/>
              <w:left w:val="single" w:sz="4" w:space="0" w:color="auto"/>
              <w:bottom w:val="single" w:sz="4" w:space="0" w:color="auto"/>
              <w:right w:val="single" w:sz="4" w:space="0" w:color="auto"/>
            </w:tcBorders>
          </w:tcPr>
          <w:p w14:paraId="52FF741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2D15CA2F"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7FA448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72354D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79C01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6CB67AE" w14:textId="77777777" w:rsidR="00BF46E1" w:rsidRPr="005307A3" w:rsidRDefault="00BF46E1" w:rsidP="00195D76">
            <w:pPr>
              <w:pStyle w:val="TAC"/>
            </w:pPr>
            <w:r w:rsidRPr="005307A3">
              <w:t>..</w:t>
            </w:r>
          </w:p>
        </w:tc>
      </w:tr>
      <w:tr w:rsidR="00BF46E1" w:rsidRPr="005307A3" w14:paraId="4F480ED5" w14:textId="77777777" w:rsidTr="00195D76">
        <w:trPr>
          <w:jc w:val="center"/>
        </w:trPr>
        <w:tc>
          <w:tcPr>
            <w:tcW w:w="1134" w:type="dxa"/>
            <w:tcBorders>
              <w:right w:val="single" w:sz="4" w:space="0" w:color="auto"/>
            </w:tcBorders>
          </w:tcPr>
          <w:p w14:paraId="0C6716B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9DEF019" w14:textId="77777777" w:rsidR="00BF46E1" w:rsidRPr="005307A3" w:rsidRDefault="00BF46E1" w:rsidP="00195D76">
            <w:pPr>
              <w:pStyle w:val="TAC"/>
            </w:pPr>
            <w:r w:rsidRPr="005307A3">
              <w:t>57</w:t>
            </w:r>
          </w:p>
        </w:tc>
        <w:tc>
          <w:tcPr>
            <w:tcW w:w="567" w:type="dxa"/>
            <w:tcBorders>
              <w:top w:val="single" w:sz="4" w:space="0" w:color="auto"/>
              <w:left w:val="single" w:sz="4" w:space="0" w:color="auto"/>
              <w:bottom w:val="single" w:sz="4" w:space="0" w:color="auto"/>
              <w:right w:val="single" w:sz="4" w:space="0" w:color="auto"/>
            </w:tcBorders>
          </w:tcPr>
          <w:p w14:paraId="28ADE0D3"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3196CE2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6F7D4C"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D2678E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F8AA1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A1B22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3C14C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F4E56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10E6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64A6D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602A6A" w14:textId="77777777" w:rsidR="00BF46E1" w:rsidRPr="005307A3" w:rsidRDefault="00BF46E1" w:rsidP="00195D76">
            <w:pPr>
              <w:pStyle w:val="TAC"/>
            </w:pPr>
          </w:p>
        </w:tc>
      </w:tr>
    </w:tbl>
    <w:p w14:paraId="1A6DD18E" w14:textId="77777777" w:rsidR="00BF46E1" w:rsidRPr="005307A3" w:rsidRDefault="00BF46E1" w:rsidP="00BF46E1"/>
    <w:p w14:paraId="020CF5B4" w14:textId="77777777" w:rsidR="00BF46E1" w:rsidRPr="005307A3" w:rsidRDefault="00BF46E1" w:rsidP="00BF46E1">
      <w:r w:rsidRPr="005307A3">
        <w:t>TERMINAL RESPONSE: RECEIVE DATA 1.6.4</w:t>
      </w:r>
    </w:p>
    <w:p w14:paraId="463AA7F2" w14:textId="77777777" w:rsidR="00BF46E1" w:rsidRPr="005307A3" w:rsidRDefault="00BF46E1" w:rsidP="00BF46E1">
      <w:r w:rsidRPr="005307A3">
        <w:t>Logically:</w:t>
      </w:r>
    </w:p>
    <w:p w14:paraId="5349D98A" w14:textId="77777777" w:rsidR="00BF46E1" w:rsidRPr="005307A3" w:rsidRDefault="00BF46E1" w:rsidP="0041528A">
      <w:pPr>
        <w:pStyle w:val="EW"/>
      </w:pPr>
      <w:r w:rsidRPr="005307A3">
        <w:t>Command details</w:t>
      </w:r>
    </w:p>
    <w:p w14:paraId="532B5FD1" w14:textId="77777777" w:rsidR="00BF46E1" w:rsidRPr="005307A3" w:rsidRDefault="00BF46E1" w:rsidP="0041528A">
      <w:pPr>
        <w:pStyle w:val="EW"/>
      </w:pPr>
      <w:r w:rsidRPr="005307A3">
        <w:tab/>
        <w:t>Command number:</w:t>
      </w:r>
      <w:r w:rsidRPr="005307A3">
        <w:tab/>
        <w:t>4</w:t>
      </w:r>
    </w:p>
    <w:p w14:paraId="4207C937" w14:textId="77777777" w:rsidR="00BF46E1" w:rsidRPr="005307A3" w:rsidRDefault="00BF46E1" w:rsidP="0041528A">
      <w:pPr>
        <w:pStyle w:val="EW"/>
      </w:pPr>
      <w:r w:rsidRPr="005307A3">
        <w:tab/>
        <w:t>Command type:</w:t>
      </w:r>
      <w:r w:rsidRPr="005307A3">
        <w:tab/>
        <w:t>RECEIVE DATA</w:t>
      </w:r>
    </w:p>
    <w:p w14:paraId="3FBF1939" w14:textId="77777777" w:rsidR="00BF46E1" w:rsidRPr="005307A3" w:rsidRDefault="00BF46E1" w:rsidP="0041528A">
      <w:pPr>
        <w:pStyle w:val="EW"/>
      </w:pPr>
      <w:r w:rsidRPr="005307A3">
        <w:tab/>
        <w:t>Command qualifier:</w:t>
      </w:r>
      <w:r w:rsidRPr="005307A3">
        <w:tab/>
        <w:t>RFU</w:t>
      </w:r>
    </w:p>
    <w:p w14:paraId="21377C2C" w14:textId="77777777" w:rsidR="00BF46E1" w:rsidRPr="005307A3" w:rsidRDefault="00BF46E1" w:rsidP="0041528A">
      <w:pPr>
        <w:pStyle w:val="EW"/>
      </w:pPr>
      <w:r w:rsidRPr="005307A3">
        <w:t>Device identities</w:t>
      </w:r>
    </w:p>
    <w:p w14:paraId="68A35D01" w14:textId="77777777" w:rsidR="00BF46E1" w:rsidRPr="005307A3" w:rsidRDefault="00BF46E1" w:rsidP="0041528A">
      <w:pPr>
        <w:pStyle w:val="EW"/>
      </w:pPr>
      <w:r w:rsidRPr="005307A3">
        <w:tab/>
        <w:t>Source device:</w:t>
      </w:r>
      <w:r w:rsidRPr="005307A3">
        <w:tab/>
        <w:t>ME</w:t>
      </w:r>
    </w:p>
    <w:p w14:paraId="5E33D1F8" w14:textId="77777777" w:rsidR="00BF46E1" w:rsidRPr="005307A3" w:rsidRDefault="00BF46E1" w:rsidP="0041528A">
      <w:pPr>
        <w:pStyle w:val="EW"/>
      </w:pPr>
      <w:r w:rsidRPr="005307A3">
        <w:tab/>
        <w:t>Destination device:</w:t>
      </w:r>
      <w:r w:rsidRPr="005307A3">
        <w:tab/>
        <w:t>UICC</w:t>
      </w:r>
    </w:p>
    <w:p w14:paraId="050AF26F" w14:textId="77777777" w:rsidR="00BF46E1" w:rsidRPr="005307A3" w:rsidRDefault="00BF46E1" w:rsidP="0041528A">
      <w:pPr>
        <w:pStyle w:val="EW"/>
      </w:pPr>
      <w:r w:rsidRPr="005307A3">
        <w:t>Result</w:t>
      </w:r>
    </w:p>
    <w:p w14:paraId="10034FEA" w14:textId="77777777" w:rsidR="00BF46E1" w:rsidRPr="005307A3" w:rsidRDefault="00BF46E1" w:rsidP="0041528A">
      <w:pPr>
        <w:pStyle w:val="EW"/>
      </w:pPr>
      <w:r w:rsidRPr="005307A3">
        <w:tab/>
        <w:t>General Result:</w:t>
      </w:r>
      <w:r w:rsidRPr="005307A3">
        <w:tab/>
        <w:t>Command performed successfully</w:t>
      </w:r>
    </w:p>
    <w:p w14:paraId="6A1D7156" w14:textId="77777777" w:rsidR="00BF46E1" w:rsidRPr="005307A3" w:rsidRDefault="00BF46E1" w:rsidP="0041528A">
      <w:pPr>
        <w:pStyle w:val="EW"/>
      </w:pPr>
      <w:r w:rsidRPr="005307A3">
        <w:t>Channel Data:</w:t>
      </w:r>
      <w:r w:rsidRPr="005307A3">
        <w:tab/>
        <w:t>58 59 .. FF 00 01 .. 1F (200 Bytes of data)</w:t>
      </w:r>
    </w:p>
    <w:p w14:paraId="0691EC54" w14:textId="77777777" w:rsidR="00BF46E1" w:rsidRPr="005307A3" w:rsidRDefault="00BF46E1" w:rsidP="0041528A">
      <w:pPr>
        <w:pStyle w:val="EX"/>
      </w:pPr>
      <w:r w:rsidRPr="005307A3">
        <w:t>Channel data length:</w:t>
      </w:r>
      <w:r w:rsidRPr="005307A3">
        <w:tab/>
        <w:t>C8</w:t>
      </w:r>
    </w:p>
    <w:p w14:paraId="2723FE33" w14:textId="77777777" w:rsidR="00BF46E1" w:rsidRPr="005307A3" w:rsidRDefault="00BF46E1" w:rsidP="00BF46E1">
      <w:r w:rsidRPr="005307A3">
        <w:t>Coding:</w:t>
      </w:r>
    </w:p>
    <w:p w14:paraId="2ADBC06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29419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70C2A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FE9347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08EE6B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534DAE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7BDEE23"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C658CF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DE51F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FBA0A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4F60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2727F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E34994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2E9FAC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545D1F3" w14:textId="77777777" w:rsidR="00BF46E1" w:rsidRPr="005307A3" w:rsidRDefault="00BF46E1" w:rsidP="00195D76">
            <w:pPr>
              <w:pStyle w:val="TAC"/>
            </w:pPr>
            <w:r w:rsidRPr="005307A3">
              <w:t>00</w:t>
            </w:r>
          </w:p>
        </w:tc>
      </w:tr>
      <w:tr w:rsidR="00BF46E1" w:rsidRPr="005307A3" w14:paraId="0641AF01" w14:textId="77777777" w:rsidTr="00195D76">
        <w:trPr>
          <w:jc w:val="center"/>
        </w:trPr>
        <w:tc>
          <w:tcPr>
            <w:tcW w:w="1134" w:type="dxa"/>
            <w:tcBorders>
              <w:top w:val="single" w:sz="4" w:space="0" w:color="auto"/>
              <w:right w:val="single" w:sz="4" w:space="0" w:color="auto"/>
            </w:tcBorders>
          </w:tcPr>
          <w:p w14:paraId="069826D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165050" w14:textId="77777777" w:rsidR="00BF46E1" w:rsidRPr="005307A3" w:rsidRDefault="00BF46E1" w:rsidP="00195D76">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7113C7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D937CE"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0E3EA1D8" w14:textId="77777777" w:rsidR="00BF46E1" w:rsidRPr="005307A3" w:rsidRDefault="00BF46E1" w:rsidP="00195D76">
            <w:pPr>
              <w:pStyle w:val="TAC"/>
            </w:pPr>
            <w:r w:rsidRPr="005307A3">
              <w:t>58</w:t>
            </w:r>
          </w:p>
        </w:tc>
        <w:tc>
          <w:tcPr>
            <w:tcW w:w="567" w:type="dxa"/>
            <w:tcBorders>
              <w:top w:val="single" w:sz="4" w:space="0" w:color="auto"/>
              <w:left w:val="single" w:sz="4" w:space="0" w:color="auto"/>
              <w:bottom w:val="single" w:sz="4" w:space="0" w:color="auto"/>
              <w:right w:val="single" w:sz="4" w:space="0" w:color="auto"/>
            </w:tcBorders>
          </w:tcPr>
          <w:p w14:paraId="13D3A44D" w14:textId="77777777" w:rsidR="00BF46E1" w:rsidRPr="005307A3" w:rsidRDefault="00BF46E1" w:rsidP="00195D76">
            <w:pPr>
              <w:pStyle w:val="TAC"/>
            </w:pPr>
            <w:r w:rsidRPr="005307A3">
              <w:t>59</w:t>
            </w:r>
          </w:p>
        </w:tc>
        <w:tc>
          <w:tcPr>
            <w:tcW w:w="567" w:type="dxa"/>
            <w:tcBorders>
              <w:top w:val="single" w:sz="4" w:space="0" w:color="auto"/>
              <w:left w:val="single" w:sz="4" w:space="0" w:color="auto"/>
              <w:bottom w:val="single" w:sz="4" w:space="0" w:color="auto"/>
              <w:right w:val="single" w:sz="4" w:space="0" w:color="auto"/>
            </w:tcBorders>
          </w:tcPr>
          <w:p w14:paraId="3952E6BB" w14:textId="77777777" w:rsidR="00BF46E1" w:rsidRPr="005307A3" w:rsidRDefault="00BF46E1" w:rsidP="00195D76">
            <w:pPr>
              <w:pStyle w:val="TAC"/>
            </w:pPr>
            <w:r w:rsidRPr="005307A3">
              <w:t>5A</w:t>
            </w:r>
          </w:p>
        </w:tc>
        <w:tc>
          <w:tcPr>
            <w:tcW w:w="567" w:type="dxa"/>
            <w:tcBorders>
              <w:top w:val="single" w:sz="4" w:space="0" w:color="auto"/>
              <w:left w:val="single" w:sz="4" w:space="0" w:color="auto"/>
              <w:bottom w:val="single" w:sz="4" w:space="0" w:color="auto"/>
              <w:right w:val="single" w:sz="4" w:space="0" w:color="auto"/>
            </w:tcBorders>
          </w:tcPr>
          <w:p w14:paraId="3C6A55B9" w14:textId="77777777" w:rsidR="00BF46E1" w:rsidRPr="005307A3" w:rsidRDefault="00BF46E1" w:rsidP="00195D76">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667601D"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6DF246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857F6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7489E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EDB1858" w14:textId="77777777" w:rsidR="00BF46E1" w:rsidRPr="005307A3" w:rsidRDefault="00BF46E1" w:rsidP="00195D76">
            <w:pPr>
              <w:pStyle w:val="TAC"/>
            </w:pPr>
            <w:r w:rsidRPr="005307A3">
              <w:t>..</w:t>
            </w:r>
          </w:p>
        </w:tc>
      </w:tr>
      <w:tr w:rsidR="00BF46E1" w:rsidRPr="005307A3" w14:paraId="7C820BA2" w14:textId="77777777" w:rsidTr="00195D76">
        <w:trPr>
          <w:jc w:val="center"/>
        </w:trPr>
        <w:tc>
          <w:tcPr>
            <w:tcW w:w="1134" w:type="dxa"/>
            <w:tcBorders>
              <w:right w:val="single" w:sz="4" w:space="0" w:color="auto"/>
            </w:tcBorders>
          </w:tcPr>
          <w:p w14:paraId="20E3745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F2B8D8" w14:textId="77777777" w:rsidR="00BF46E1" w:rsidRPr="005307A3" w:rsidRDefault="00BF46E1" w:rsidP="00195D76">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0AAA19C1" w14:textId="77777777" w:rsidR="00BF46E1" w:rsidRPr="005307A3" w:rsidRDefault="00BF46E1" w:rsidP="00195D76">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3AAAA81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FECC20" w14:textId="77777777" w:rsidR="00BF46E1" w:rsidRPr="005307A3" w:rsidRDefault="00BF46E1" w:rsidP="00195D76">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2CE9BE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4568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CE005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F063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23013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F1C8A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AAD73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0FA6E3" w14:textId="77777777" w:rsidR="00BF46E1" w:rsidRPr="005307A3" w:rsidRDefault="00BF46E1" w:rsidP="00195D76">
            <w:pPr>
              <w:pStyle w:val="TAC"/>
            </w:pPr>
          </w:p>
        </w:tc>
      </w:tr>
    </w:tbl>
    <w:p w14:paraId="24053665" w14:textId="77777777" w:rsidR="00BF46E1" w:rsidRPr="005307A3" w:rsidRDefault="00BF46E1" w:rsidP="00BF46E1"/>
    <w:p w14:paraId="770493EF" w14:textId="77777777" w:rsidR="00BF46E1" w:rsidRPr="005307A3" w:rsidRDefault="00BF46E1" w:rsidP="00BF46E1">
      <w:r w:rsidRPr="005307A3">
        <w:t>ENVELOPE EVENT DOWNLOAD: CHANNEL STATUS 1.6.1</w:t>
      </w:r>
    </w:p>
    <w:p w14:paraId="05AC3076" w14:textId="77777777" w:rsidR="00BF46E1" w:rsidRPr="005307A3" w:rsidRDefault="00BF46E1" w:rsidP="00BF46E1">
      <w:r w:rsidRPr="005307A3">
        <w:tab/>
        <w:t>Same as ENVELOPE EVENT DOWNLOAD: CHANNEL STATUS 1.3.1 in expected sequence 1.3</w:t>
      </w:r>
    </w:p>
    <w:p w14:paraId="39CBE36D" w14:textId="77777777" w:rsidR="00BF46E1" w:rsidRPr="005307A3" w:rsidRDefault="00BF46E1" w:rsidP="00BF46E1"/>
    <w:p w14:paraId="5DE0AE27" w14:textId="77777777" w:rsidR="00BF46E1" w:rsidRPr="005307A3" w:rsidRDefault="00BF46E1" w:rsidP="00BF46E1">
      <w:r w:rsidRPr="005307A3">
        <w:t>PROACTIVE COMMAND: GET STATUS 1.6.1</w:t>
      </w:r>
    </w:p>
    <w:p w14:paraId="0F85FB0B" w14:textId="77777777" w:rsidR="00BF46E1" w:rsidRPr="005307A3" w:rsidRDefault="00BF46E1" w:rsidP="00BF46E1">
      <w:r w:rsidRPr="005307A3">
        <w:tab/>
        <w:t>Same as PROACTIVE COMMAND: GET STATUS 1.3.1 in expected sequence 1.3</w:t>
      </w:r>
    </w:p>
    <w:p w14:paraId="21FC858D" w14:textId="77777777" w:rsidR="00BF46E1" w:rsidRPr="005307A3" w:rsidRDefault="00BF46E1" w:rsidP="00BF46E1"/>
    <w:p w14:paraId="6F9C40AC" w14:textId="77777777" w:rsidR="00BF46E1" w:rsidRPr="005307A3" w:rsidRDefault="00BF46E1" w:rsidP="00BF46E1">
      <w:r w:rsidRPr="005307A3">
        <w:t>TERMINAL RESPONSE: GET STATUS 1.6.1A</w:t>
      </w:r>
    </w:p>
    <w:p w14:paraId="5869E724" w14:textId="77777777" w:rsidR="00BF46E1" w:rsidRPr="005307A3" w:rsidRDefault="00BF46E1" w:rsidP="00BF46E1">
      <w:r w:rsidRPr="005307A3">
        <w:lastRenderedPageBreak/>
        <w:tab/>
        <w:t>Same as TERMINAL RESPONSE: GET STATUS 1.3.1A in expected sequence 1.3</w:t>
      </w:r>
    </w:p>
    <w:p w14:paraId="71D53634" w14:textId="77777777" w:rsidR="00BF46E1" w:rsidRPr="005307A3" w:rsidRDefault="00BF46E1" w:rsidP="00BF46E1"/>
    <w:p w14:paraId="1B8D58D6" w14:textId="77777777" w:rsidR="00BF46E1" w:rsidRPr="005307A3" w:rsidRDefault="00BF46E1" w:rsidP="00BF46E1">
      <w:r w:rsidRPr="005307A3">
        <w:t>TERMINAL RESPONSE: GET STATUS 1.6.1B</w:t>
      </w:r>
    </w:p>
    <w:p w14:paraId="1895CB9B" w14:textId="77777777" w:rsidR="00BF46E1" w:rsidRPr="005307A3" w:rsidRDefault="00BF46E1" w:rsidP="00BF46E1">
      <w:r w:rsidRPr="005307A3">
        <w:tab/>
        <w:t>Same as TERMINAL RESPONSE: GET STATUS 1.3.1B in expected sequence 1.3</w:t>
      </w:r>
    </w:p>
    <w:p w14:paraId="45B0C62F" w14:textId="77777777" w:rsidR="00BF46E1" w:rsidRPr="005307A3" w:rsidRDefault="00BF46E1" w:rsidP="00BF46E1"/>
    <w:p w14:paraId="29AFE0DA" w14:textId="77777777" w:rsidR="00BF46E1" w:rsidRPr="005307A3" w:rsidRDefault="00BF46E1" w:rsidP="00BF46E1">
      <w:r w:rsidRPr="005307A3">
        <w:t>TERMINAL RESPONSE: GET STATUS 1.6.1C in expected sequence 1.3</w:t>
      </w:r>
    </w:p>
    <w:p w14:paraId="5B51D4A0" w14:textId="77777777" w:rsidR="00BF46E1" w:rsidRPr="005307A3" w:rsidRDefault="00BF46E1" w:rsidP="00BF46E1">
      <w:r w:rsidRPr="005307A3">
        <w:tab/>
        <w:t>Same as TERMINAL RESPONSE: GET STATUS 1.3.1C in expected sequence 1.3</w:t>
      </w:r>
    </w:p>
    <w:p w14:paraId="6D56D843" w14:textId="77777777" w:rsidR="00BF46E1" w:rsidRPr="005307A3" w:rsidRDefault="00BF46E1" w:rsidP="00BF46E1"/>
    <w:p w14:paraId="37B36FE3" w14:textId="77777777" w:rsidR="00BF46E1" w:rsidRPr="005307A3" w:rsidRDefault="00BF46E1" w:rsidP="00BF46E1">
      <w:r w:rsidRPr="005307A3">
        <w:t>TERMINAL RESPONSE: GET STATUS 1.6.1D</w:t>
      </w:r>
    </w:p>
    <w:p w14:paraId="79D82084" w14:textId="77777777" w:rsidR="00BF46E1" w:rsidRPr="005307A3" w:rsidRDefault="00BF46E1" w:rsidP="00BF46E1">
      <w:r w:rsidRPr="005307A3">
        <w:tab/>
        <w:t>Same as TERMINAL RESPONSE: GET STATUS 1.6.1D in expected sequence 1.3</w:t>
      </w:r>
    </w:p>
    <w:p w14:paraId="73646BF9" w14:textId="77777777" w:rsidR="00BF46E1" w:rsidRPr="005307A3" w:rsidRDefault="00BF46E1" w:rsidP="00BF46E1">
      <w:pPr>
        <w:pStyle w:val="FP"/>
      </w:pPr>
    </w:p>
    <w:p w14:paraId="6E8F31C1" w14:textId="77777777" w:rsidR="00BF46E1" w:rsidRPr="005307A3" w:rsidRDefault="00BF46E1" w:rsidP="00BF46E1">
      <w:r w:rsidRPr="005307A3">
        <w:t>TERMINAL RESPONSE: GET STATUS 1.6.1E</w:t>
      </w:r>
    </w:p>
    <w:p w14:paraId="0674B486" w14:textId="77777777" w:rsidR="00BF46E1" w:rsidRPr="005307A3" w:rsidRDefault="00BF46E1" w:rsidP="00BF46E1">
      <w:r w:rsidRPr="005307A3">
        <w:tab/>
        <w:t>Same as TERMINAL RESPONSE: GET STATUS 1.6.1E in expected sequence 1.3</w:t>
      </w:r>
    </w:p>
    <w:p w14:paraId="463E3273" w14:textId="77777777" w:rsidR="00BF46E1" w:rsidRPr="005307A3" w:rsidRDefault="00BF46E1" w:rsidP="00BF46E1">
      <w:pPr>
        <w:pStyle w:val="Heading5"/>
      </w:pPr>
      <w:bookmarkStart w:id="29" w:name="_Toc146313089"/>
      <w:r w:rsidRPr="005307A3">
        <w:t>27.22.4.31.5</w:t>
      </w:r>
      <w:r w:rsidRPr="005307A3">
        <w:tab/>
        <w:t>Test requirement</w:t>
      </w:r>
      <w:bookmarkEnd w:id="29"/>
    </w:p>
    <w:p w14:paraId="5B224157" w14:textId="1247DA14" w:rsidR="00BF46E1" w:rsidRPr="005307A3" w:rsidRDefault="005859F8" w:rsidP="00BF46E1">
      <w:r w:rsidRPr="005307A3">
        <w:t>The ME shall operate in the manner defined in expected sequences 1.1 to 1.6.</w:t>
      </w:r>
    </w:p>
    <w:sectPr w:rsidR="00BF46E1" w:rsidRPr="005307A3" w:rsidSect="002A5979">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953"/>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25F43" w14:textId="77777777" w:rsidR="00546DFD" w:rsidRDefault="00546DFD">
      <w:r>
        <w:separator/>
      </w:r>
    </w:p>
  </w:endnote>
  <w:endnote w:type="continuationSeparator" w:id="0">
    <w:p w14:paraId="6D9C6C19" w14:textId="77777777" w:rsidR="00546DFD" w:rsidRDefault="0054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C50A4" w14:textId="77777777" w:rsidR="00EE18C3" w:rsidRDefault="00EE1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18C72D9D" w:rsidR="00597B11" w:rsidRDefault="002A5979">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E505A" w14:textId="77777777" w:rsidR="00EE18C3" w:rsidRDefault="00EE1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D19BB" w14:textId="77777777" w:rsidR="00546DFD" w:rsidRDefault="00546DFD">
      <w:r>
        <w:separator/>
      </w:r>
    </w:p>
  </w:footnote>
  <w:footnote w:type="continuationSeparator" w:id="0">
    <w:p w14:paraId="46E805AB" w14:textId="77777777" w:rsidR="00546DFD" w:rsidRDefault="0054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AC673" w14:textId="77777777" w:rsidR="00EE18C3" w:rsidRDefault="00EE1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4B02C030" w:rsidR="00597B11" w:rsidRDefault="002A5979">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1801336F" w:rsidR="00597B11" w:rsidRDefault="002A5979">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BE635" w14:textId="77777777" w:rsidR="00EE18C3" w:rsidRDefault="00EE1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3ED1"/>
    <w:rsid w:val="000C47C3"/>
    <w:rsid w:val="000D58AB"/>
    <w:rsid w:val="000E7678"/>
    <w:rsid w:val="000F021F"/>
    <w:rsid w:val="000F06BA"/>
    <w:rsid w:val="00133525"/>
    <w:rsid w:val="00134D55"/>
    <w:rsid w:val="001605B9"/>
    <w:rsid w:val="00166206"/>
    <w:rsid w:val="0018077A"/>
    <w:rsid w:val="00195D76"/>
    <w:rsid w:val="001A4C42"/>
    <w:rsid w:val="001A7420"/>
    <w:rsid w:val="001B6637"/>
    <w:rsid w:val="001C21C3"/>
    <w:rsid w:val="001D02C2"/>
    <w:rsid w:val="001D171B"/>
    <w:rsid w:val="001F0C1D"/>
    <w:rsid w:val="001F1132"/>
    <w:rsid w:val="001F168B"/>
    <w:rsid w:val="00200BBF"/>
    <w:rsid w:val="00213EA6"/>
    <w:rsid w:val="0021575D"/>
    <w:rsid w:val="002347A2"/>
    <w:rsid w:val="002675F0"/>
    <w:rsid w:val="002727DD"/>
    <w:rsid w:val="002A5979"/>
    <w:rsid w:val="002B11B9"/>
    <w:rsid w:val="002B6339"/>
    <w:rsid w:val="002E00EE"/>
    <w:rsid w:val="002E1C50"/>
    <w:rsid w:val="0030384C"/>
    <w:rsid w:val="003172DC"/>
    <w:rsid w:val="0035462D"/>
    <w:rsid w:val="003765B8"/>
    <w:rsid w:val="00390CEC"/>
    <w:rsid w:val="00391D40"/>
    <w:rsid w:val="003C3971"/>
    <w:rsid w:val="003D7E7B"/>
    <w:rsid w:val="003F7214"/>
    <w:rsid w:val="0041503E"/>
    <w:rsid w:val="0041528A"/>
    <w:rsid w:val="004217E9"/>
    <w:rsid w:val="00423334"/>
    <w:rsid w:val="004345EC"/>
    <w:rsid w:val="00447E8E"/>
    <w:rsid w:val="00465515"/>
    <w:rsid w:val="00470323"/>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46DFD"/>
    <w:rsid w:val="00561326"/>
    <w:rsid w:val="00565087"/>
    <w:rsid w:val="005859F8"/>
    <w:rsid w:val="00597B11"/>
    <w:rsid w:val="005B3C1D"/>
    <w:rsid w:val="005C2A0F"/>
    <w:rsid w:val="005C2FBF"/>
    <w:rsid w:val="005C586B"/>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A323F"/>
    <w:rsid w:val="006B30D0"/>
    <w:rsid w:val="006B6724"/>
    <w:rsid w:val="006C3D95"/>
    <w:rsid w:val="006E5C86"/>
    <w:rsid w:val="006F70E9"/>
    <w:rsid w:val="00701116"/>
    <w:rsid w:val="00713C44"/>
    <w:rsid w:val="0071712A"/>
    <w:rsid w:val="00734A5B"/>
    <w:rsid w:val="0074026F"/>
    <w:rsid w:val="007429F6"/>
    <w:rsid w:val="00744E76"/>
    <w:rsid w:val="0076548D"/>
    <w:rsid w:val="00774DA4"/>
    <w:rsid w:val="00781F0F"/>
    <w:rsid w:val="007944FC"/>
    <w:rsid w:val="007B600E"/>
    <w:rsid w:val="007B74F7"/>
    <w:rsid w:val="007F0F4A"/>
    <w:rsid w:val="008028A4"/>
    <w:rsid w:val="008263DF"/>
    <w:rsid w:val="00830747"/>
    <w:rsid w:val="00841B73"/>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B537F"/>
    <w:rsid w:val="009C21DD"/>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954DB"/>
    <w:rsid w:val="00AB2854"/>
    <w:rsid w:val="00AC0356"/>
    <w:rsid w:val="00AC2462"/>
    <w:rsid w:val="00AC37F1"/>
    <w:rsid w:val="00AC4D4E"/>
    <w:rsid w:val="00AC5A70"/>
    <w:rsid w:val="00AC6BC6"/>
    <w:rsid w:val="00AD2C23"/>
    <w:rsid w:val="00AD71EA"/>
    <w:rsid w:val="00AE65E2"/>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16341"/>
    <w:rsid w:val="00C33079"/>
    <w:rsid w:val="00C41016"/>
    <w:rsid w:val="00C45231"/>
    <w:rsid w:val="00C6133D"/>
    <w:rsid w:val="00C6433C"/>
    <w:rsid w:val="00C6551D"/>
    <w:rsid w:val="00C72628"/>
    <w:rsid w:val="00C72833"/>
    <w:rsid w:val="00C80F1D"/>
    <w:rsid w:val="00C93F40"/>
    <w:rsid w:val="00CA3D0C"/>
    <w:rsid w:val="00CA6728"/>
    <w:rsid w:val="00CE2ABF"/>
    <w:rsid w:val="00D06AE0"/>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44582"/>
    <w:rsid w:val="00E77645"/>
    <w:rsid w:val="00E822FC"/>
    <w:rsid w:val="00E84009"/>
    <w:rsid w:val="00E85E6D"/>
    <w:rsid w:val="00E87827"/>
    <w:rsid w:val="00E90E82"/>
    <w:rsid w:val="00EA15B0"/>
    <w:rsid w:val="00EA5EA7"/>
    <w:rsid w:val="00EA784F"/>
    <w:rsid w:val="00EB05F5"/>
    <w:rsid w:val="00EC064D"/>
    <w:rsid w:val="00EC4A25"/>
    <w:rsid w:val="00ED2D5E"/>
    <w:rsid w:val="00ED3DBE"/>
    <w:rsid w:val="00EE18C3"/>
    <w:rsid w:val="00EE38C4"/>
    <w:rsid w:val="00F025A2"/>
    <w:rsid w:val="00F04712"/>
    <w:rsid w:val="00F13360"/>
    <w:rsid w:val="00F21C1D"/>
    <w:rsid w:val="00F22EC7"/>
    <w:rsid w:val="00F2660C"/>
    <w:rsid w:val="00F325C8"/>
    <w:rsid w:val="00F653B8"/>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172</Pages>
  <Words>41708</Words>
  <Characters>221057</Characters>
  <Application>Microsoft Office Word</Application>
  <DocSecurity>0</DocSecurity>
  <Lines>1842</Lines>
  <Paragraphs>524</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262241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2024-07-26T14:36:00Z</dcterms:created>
  <dcterms:modified xsi:type="dcterms:W3CDTF">2024-07-26T14:36:00Z</dcterms:modified>
</cp:coreProperties>
</file>